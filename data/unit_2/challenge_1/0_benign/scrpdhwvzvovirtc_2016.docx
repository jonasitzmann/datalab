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70" w:rsidRDefault="0006497B">
      <w:pPr>
        <w:pStyle w:val="Sinespaciado"/>
        <w:rPr>
          <w:sz w:val="8"/>
        </w:rPr>
      </w:pPr>
      <w:r>
        <w:rPr>
          <w:noProof/>
          <w:sz w:val="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-699268</wp:posOffset>
            </wp:positionH>
            <wp:positionV relativeFrom="page">
              <wp:posOffset>39963</wp:posOffset>
            </wp:positionV>
            <wp:extent cx="994410" cy="144462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Grid_146510090929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0" t="2442" r="37185" b="41028"/>
                    <a:stretch/>
                  </pic:blipFill>
                  <pic:spPr bwMode="auto">
                    <a:xfrm>
                      <a:off x="0" y="0"/>
                      <a:ext cx="994410" cy="14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64FB2DEE7688484D99ACCF6C2DF3A805"/>
        </w:placeholder>
        <w:docPartList>
          <w:docPartGallery w:val="Quick Parts"/>
          <w:docPartCategory w:val=" Nombre del currículo"/>
        </w:docPartList>
      </w:sdtPr>
      <w:sdtEndPr>
        <w:rPr>
          <w:sz w:val="28"/>
          <w:szCs w:val="28"/>
        </w:rPr>
      </w:sdtEndPr>
      <w:sdtContent>
        <w:p w:rsidR="00477C70" w:rsidRPr="00973D0F" w:rsidRDefault="00520051" w:rsidP="00973D0F">
          <w:pPr>
            <w:pStyle w:val="Ttulo"/>
            <w:spacing w:line="276" w:lineRule="auto"/>
            <w:rPr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28"/>
                <w:szCs w:val="28"/>
              </w:rPr>
              <w:alias w:val="Autor"/>
              <w:tag w:val=""/>
              <w:id w:val="-1792899604"/>
              <w:placeholder>
                <w:docPart w:val="34F963F8EB8545C89B07C49F4A4746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C18CB" w:rsidRPr="00973D0F">
                <w:rPr>
                  <w:sz w:val="28"/>
                  <w:szCs w:val="28"/>
                </w:rPr>
                <w:t xml:space="preserve">Yailin Del Carmen De León Rodríguez </w:t>
              </w:r>
            </w:sdtContent>
          </w:sdt>
        </w:p>
        <w:p w:rsidR="00E75BE8" w:rsidRPr="00973D0F" w:rsidRDefault="00520051" w:rsidP="00973D0F">
          <w:pPr>
            <w:spacing w:after="0"/>
            <w:jc w:val="center"/>
            <w:rPr>
              <w:color w:val="2F5897" w:themeColor="text2"/>
              <w:sz w:val="28"/>
              <w:szCs w:val="28"/>
              <w:lang w:val="es-ES"/>
            </w:rPr>
          </w:pPr>
          <w:sdt>
            <w:sdtPr>
              <w:rPr>
                <w:color w:val="2F5897" w:themeColor="text2"/>
                <w:sz w:val="28"/>
                <w:szCs w:val="28"/>
              </w:rPr>
              <w:alias w:val="Dirección de correo electrónico"/>
              <w:tag w:val=""/>
              <w:id w:val="492224369"/>
              <w:placeholder>
                <w:docPart w:val="8DFCD4B2652D4142B0F4711B067F4D2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6B45B7">
                <w:rPr>
                  <w:color w:val="2F5897" w:themeColor="text2"/>
                  <w:sz w:val="28"/>
                  <w:szCs w:val="28"/>
                </w:rPr>
                <w:t>Yailindelcarmen</w:t>
              </w:r>
              <w:r w:rsidR="00047C40" w:rsidRPr="00973D0F">
                <w:rPr>
                  <w:color w:val="2F5897" w:themeColor="text2"/>
                  <w:sz w:val="28"/>
                  <w:szCs w:val="28"/>
                </w:rPr>
                <w:t>0905</w:t>
              </w:r>
              <w:r w:rsidR="006B45B7">
                <w:rPr>
                  <w:color w:val="2F5897" w:themeColor="text2"/>
                  <w:sz w:val="28"/>
                  <w:szCs w:val="28"/>
                </w:rPr>
                <w:t>25</w:t>
              </w:r>
              <w:r w:rsidR="00047C40" w:rsidRPr="00973D0F">
                <w:rPr>
                  <w:color w:val="2F5897" w:themeColor="text2"/>
                  <w:sz w:val="28"/>
                  <w:szCs w:val="28"/>
                </w:rPr>
                <w:t>@</w:t>
              </w:r>
              <w:r w:rsidR="006B45B7">
                <w:rPr>
                  <w:color w:val="2F5897" w:themeColor="text2"/>
                  <w:sz w:val="28"/>
                  <w:szCs w:val="28"/>
                </w:rPr>
                <w:t>outlook</w:t>
              </w:r>
              <w:r w:rsidR="006C7F0B" w:rsidRPr="00973D0F">
                <w:rPr>
                  <w:color w:val="2F5897" w:themeColor="text2"/>
                  <w:sz w:val="28"/>
                  <w:szCs w:val="28"/>
                </w:rPr>
                <w:t>.com</w:t>
              </w:r>
            </w:sdtContent>
          </w:sdt>
          <w:r w:rsidR="00EB1D44" w:rsidRPr="00973D0F">
            <w:rPr>
              <w:color w:val="2F5897" w:themeColor="text2"/>
              <w:sz w:val="28"/>
              <w:szCs w:val="28"/>
              <w:lang w:val="es-ES"/>
            </w:rPr>
            <w:t xml:space="preserve"> </w:t>
          </w:r>
        </w:p>
        <w:p w:rsidR="00E75BE8" w:rsidRPr="00973D0F" w:rsidRDefault="00171E16" w:rsidP="00973D0F">
          <w:pPr>
            <w:pStyle w:val="Prrafodelista"/>
            <w:numPr>
              <w:ilvl w:val="0"/>
              <w:numId w:val="11"/>
            </w:numPr>
            <w:spacing w:after="0" w:line="276" w:lineRule="auto"/>
            <w:rPr>
              <w:color w:val="2F5897" w:themeColor="text2"/>
              <w:sz w:val="28"/>
              <w:szCs w:val="28"/>
            </w:rPr>
          </w:pPr>
          <w:r w:rsidRPr="00973D0F">
            <w:rPr>
              <w:color w:val="2F5897" w:themeColor="text2"/>
              <w:sz w:val="28"/>
              <w:szCs w:val="28"/>
            </w:rPr>
            <w:t>Nuevo Tocumen- Calle E 31 casa E 34</w:t>
          </w:r>
        </w:p>
        <w:p w:rsidR="00171E16" w:rsidRPr="00973D0F" w:rsidRDefault="00171E16" w:rsidP="00973D0F">
          <w:pPr>
            <w:pStyle w:val="Prrafodelista"/>
            <w:numPr>
              <w:ilvl w:val="0"/>
              <w:numId w:val="11"/>
            </w:numPr>
            <w:spacing w:after="0" w:line="276" w:lineRule="auto"/>
            <w:rPr>
              <w:color w:val="2F5897" w:themeColor="text2"/>
              <w:sz w:val="28"/>
              <w:szCs w:val="28"/>
            </w:rPr>
          </w:pPr>
          <w:r w:rsidRPr="00973D0F">
            <w:rPr>
              <w:color w:val="2F5897" w:themeColor="text2"/>
              <w:sz w:val="28"/>
              <w:szCs w:val="28"/>
            </w:rPr>
            <w:t>teléfono: 62376477</w:t>
          </w:r>
        </w:p>
        <w:p w:rsidR="00171E16" w:rsidRPr="00CA5DD8" w:rsidRDefault="00171E16" w:rsidP="00CA5DD8">
          <w:pPr>
            <w:pStyle w:val="Prrafodelista"/>
            <w:numPr>
              <w:ilvl w:val="0"/>
              <w:numId w:val="11"/>
            </w:numPr>
            <w:spacing w:after="0" w:line="276" w:lineRule="auto"/>
            <w:rPr>
              <w:color w:val="2F5897" w:themeColor="text2"/>
              <w:sz w:val="28"/>
              <w:szCs w:val="28"/>
            </w:rPr>
          </w:pPr>
          <w:r w:rsidRPr="00973D0F">
            <w:rPr>
              <w:color w:val="2F5897" w:themeColor="text2"/>
              <w:sz w:val="28"/>
              <w:szCs w:val="28"/>
            </w:rPr>
            <w:t>Cedula:7-711-1093</w:t>
          </w:r>
        </w:p>
        <w:p w:rsidR="00171E16" w:rsidRPr="00973D0F" w:rsidRDefault="00171E16" w:rsidP="00973D0F">
          <w:pPr>
            <w:rPr>
              <w:color w:val="2F5897" w:themeColor="text2"/>
              <w:sz w:val="28"/>
              <w:szCs w:val="28"/>
            </w:rPr>
          </w:pPr>
          <w:r w:rsidRPr="00973D0F">
            <w:rPr>
              <w:color w:val="2F5897" w:themeColor="text2"/>
              <w:sz w:val="28"/>
              <w:szCs w:val="28"/>
            </w:rPr>
            <w:t xml:space="preserve">      </w:t>
          </w:r>
          <w:r w:rsidR="00126804" w:rsidRPr="00973D0F">
            <w:rPr>
              <w:color w:val="2F5897" w:themeColor="text2"/>
              <w:sz w:val="28"/>
              <w:szCs w:val="28"/>
            </w:rPr>
            <w:t>•</w:t>
          </w:r>
          <w:r w:rsidR="00126804" w:rsidRPr="00973D0F">
            <w:rPr>
              <w:color w:val="2F5897" w:themeColor="text2"/>
              <w:sz w:val="28"/>
              <w:szCs w:val="28"/>
            </w:rPr>
            <w:tab/>
            <w:t>Fecha de nacimiento: 5/7/1997</w:t>
          </w:r>
        </w:p>
      </w:sdtContent>
    </w:sdt>
    <w:p w:rsidR="00477C70" w:rsidRPr="00973D0F" w:rsidRDefault="00F05084" w:rsidP="00973D0F">
      <w:pPr>
        <w:pStyle w:val="Encabezadodeseccin"/>
        <w:spacing w:line="276" w:lineRule="auto"/>
      </w:pPr>
      <w:r w:rsidRPr="00973D0F">
        <w:rPr>
          <w:lang w:val="es-ES"/>
        </w:rPr>
        <w:t>Objetivo</w:t>
      </w:r>
    </w:p>
    <w:p w:rsidR="00477C70" w:rsidRPr="00973D0F" w:rsidRDefault="00B42007" w:rsidP="00973D0F">
      <w:pPr>
        <w:pStyle w:val="Prrafodelista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973D0F">
        <w:rPr>
          <w:color w:val="000000"/>
          <w:sz w:val="28"/>
          <w:szCs w:val="28"/>
        </w:rPr>
        <w:t>Desarrollarme en un ambiente de trabajo que me lleve a nuevas fronteras de conocimientos y aprendizaje para un me</w:t>
      </w:r>
      <w:r w:rsidR="0070428B" w:rsidRPr="00973D0F">
        <w:rPr>
          <w:color w:val="000000"/>
          <w:sz w:val="28"/>
          <w:szCs w:val="28"/>
        </w:rPr>
        <w:t xml:space="preserve">jor desarrollo en mi vida </w:t>
      </w:r>
      <w:r w:rsidR="00171E16" w:rsidRPr="00973D0F">
        <w:rPr>
          <w:color w:val="000000"/>
          <w:sz w:val="28"/>
          <w:szCs w:val="28"/>
        </w:rPr>
        <w:t>profesional</w:t>
      </w:r>
      <w:r w:rsidR="00F05084" w:rsidRPr="00973D0F">
        <w:rPr>
          <w:color w:val="000000"/>
          <w:sz w:val="28"/>
          <w:szCs w:val="28"/>
        </w:rPr>
        <w:t xml:space="preserve"> y </w:t>
      </w:r>
    </w:p>
    <w:p w:rsidR="00B42007" w:rsidRPr="00973D0F" w:rsidRDefault="00B42007" w:rsidP="00973D0F">
      <w:pPr>
        <w:pStyle w:val="Prrafodelista"/>
        <w:spacing w:line="276" w:lineRule="auto"/>
        <w:ind w:left="720" w:firstLine="0"/>
        <w:rPr>
          <w:color w:val="000000"/>
          <w:sz w:val="28"/>
          <w:szCs w:val="28"/>
        </w:rPr>
      </w:pPr>
      <w:r w:rsidRPr="00973D0F">
        <w:rPr>
          <w:color w:val="000000"/>
          <w:sz w:val="28"/>
          <w:szCs w:val="28"/>
        </w:rPr>
        <w:t>Servir con responsabilidad y profesionalismo</w:t>
      </w:r>
      <w:r w:rsidR="00F05084" w:rsidRPr="00973D0F">
        <w:rPr>
          <w:color w:val="000000"/>
          <w:sz w:val="28"/>
          <w:szCs w:val="28"/>
        </w:rPr>
        <w:t xml:space="preserve">, </w:t>
      </w:r>
      <w:r w:rsidRPr="00973D0F">
        <w:rPr>
          <w:color w:val="000000"/>
          <w:sz w:val="28"/>
          <w:szCs w:val="28"/>
        </w:rPr>
        <w:t>responder con empeño y éx</w:t>
      </w:r>
      <w:r w:rsidR="0070428B" w:rsidRPr="00973D0F">
        <w:rPr>
          <w:color w:val="000000"/>
          <w:sz w:val="28"/>
          <w:szCs w:val="28"/>
        </w:rPr>
        <w:t>ito las funciones asignadas</w:t>
      </w:r>
    </w:p>
    <w:p w:rsidR="0070428B" w:rsidRPr="00973D0F" w:rsidRDefault="0070428B" w:rsidP="00973D0F">
      <w:pPr>
        <w:pStyle w:val="Prrafodelista"/>
        <w:spacing w:line="276" w:lineRule="auto"/>
        <w:ind w:left="720" w:firstLine="0"/>
        <w:rPr>
          <w:color w:val="000000"/>
          <w:sz w:val="28"/>
          <w:szCs w:val="28"/>
        </w:rPr>
      </w:pPr>
    </w:p>
    <w:p w:rsidR="00477C70" w:rsidRPr="00973D0F" w:rsidRDefault="00EB1D44" w:rsidP="00973D0F">
      <w:pPr>
        <w:pStyle w:val="Encabezadodeseccin"/>
        <w:spacing w:line="276" w:lineRule="auto"/>
      </w:pPr>
      <w:r w:rsidRPr="00973D0F">
        <w:rPr>
          <w:lang w:val="es-ES"/>
        </w:rPr>
        <w:t>Educación</w:t>
      </w:r>
    </w:p>
    <w:p w:rsidR="00477C70" w:rsidRPr="00973D0F" w:rsidRDefault="000F5816" w:rsidP="00973D0F">
      <w:pPr>
        <w:pStyle w:val="Subseccin"/>
        <w:spacing w:line="276" w:lineRule="auto"/>
        <w:rPr>
          <w:sz w:val="28"/>
          <w:szCs w:val="28"/>
        </w:rPr>
      </w:pPr>
      <w:r w:rsidRPr="00973D0F">
        <w:rPr>
          <w:sz w:val="28"/>
          <w:szCs w:val="28"/>
        </w:rPr>
        <w:t>Instituto Coronel Segundo De Villarreal</w:t>
      </w:r>
    </w:p>
    <w:p w:rsidR="00F05084" w:rsidRPr="00973D0F" w:rsidRDefault="000F5816" w:rsidP="00973D0F">
      <w:pPr>
        <w:spacing w:after="0"/>
        <w:rPr>
          <w:sz w:val="28"/>
          <w:szCs w:val="28"/>
        </w:rPr>
      </w:pPr>
      <w:r w:rsidRPr="00973D0F">
        <w:rPr>
          <w:b/>
          <w:bCs/>
          <w:i/>
          <w:iCs/>
          <w:color w:val="6076B4" w:themeColor="accent1"/>
          <w:sz w:val="28"/>
          <w:szCs w:val="28"/>
        </w:rPr>
        <w:t>2010-2015</w:t>
      </w:r>
      <w:r w:rsidR="00EB1D44" w:rsidRPr="00973D0F">
        <w:rPr>
          <w:sz w:val="28"/>
          <w:szCs w:val="28"/>
          <w:lang w:val="es-ES"/>
        </w:rPr>
        <w:t xml:space="preserve">  </w:t>
      </w:r>
      <w:r w:rsidRPr="00973D0F">
        <w:rPr>
          <w:sz w:val="28"/>
          <w:szCs w:val="28"/>
        </w:rPr>
        <w:t>Bachiller en Ciencias</w:t>
      </w:r>
    </w:p>
    <w:p w:rsidR="00F05084" w:rsidRPr="00973D0F" w:rsidRDefault="00F05084" w:rsidP="00973D0F">
      <w:pPr>
        <w:spacing w:after="0"/>
        <w:rPr>
          <w:sz w:val="28"/>
          <w:szCs w:val="28"/>
        </w:rPr>
      </w:pPr>
      <w:r w:rsidRPr="00973D0F">
        <w:rPr>
          <w:sz w:val="28"/>
          <w:szCs w:val="28"/>
        </w:rPr>
        <w:t>Universidad Nacional de Panamá</w:t>
      </w:r>
    </w:p>
    <w:p w:rsidR="00477C70" w:rsidRPr="00973D0F" w:rsidRDefault="00F05084" w:rsidP="00973D0F">
      <w:pPr>
        <w:spacing w:after="0"/>
        <w:rPr>
          <w:b/>
          <w:bCs/>
          <w:i/>
          <w:iCs/>
          <w:color w:val="6076B4" w:themeColor="accent1"/>
          <w:sz w:val="28"/>
          <w:szCs w:val="28"/>
        </w:rPr>
      </w:pPr>
      <w:r w:rsidRPr="00973D0F">
        <w:rPr>
          <w:sz w:val="28"/>
          <w:szCs w:val="28"/>
        </w:rPr>
        <w:t>Lic. En Ciencias de la Enfermería (cursando actualmente)</w:t>
      </w:r>
    </w:p>
    <w:p w:rsidR="00477C70" w:rsidRPr="00973D0F" w:rsidRDefault="00EB1D44" w:rsidP="00973D0F">
      <w:pPr>
        <w:pStyle w:val="Encabezadodeseccin"/>
        <w:spacing w:line="276" w:lineRule="auto"/>
      </w:pPr>
      <w:r w:rsidRPr="00973D0F">
        <w:rPr>
          <w:lang w:val="es-ES"/>
        </w:rPr>
        <w:t>Experiencia</w:t>
      </w:r>
    </w:p>
    <w:p w:rsidR="00477C70" w:rsidRPr="00973D0F" w:rsidRDefault="006C7F0B" w:rsidP="00973D0F">
      <w:pPr>
        <w:pStyle w:val="Subseccin"/>
        <w:spacing w:line="276" w:lineRule="auto"/>
        <w:rPr>
          <w:vanish/>
          <w:sz w:val="28"/>
          <w:szCs w:val="28"/>
          <w:specVanish/>
        </w:rPr>
      </w:pPr>
      <w:r w:rsidRPr="00973D0F">
        <w:rPr>
          <w:sz w:val="28"/>
          <w:szCs w:val="28"/>
        </w:rPr>
        <w:t>Restaurante Génesis Café</w:t>
      </w:r>
    </w:p>
    <w:p w:rsidR="00477C70" w:rsidRPr="00973D0F" w:rsidRDefault="00EB1D44" w:rsidP="00973D0F">
      <w:pPr>
        <w:pStyle w:val="Sinespaciado"/>
        <w:spacing w:line="276" w:lineRule="auto"/>
        <w:rPr>
          <w:color w:val="404040" w:themeColor="text1" w:themeTint="BF"/>
          <w:sz w:val="28"/>
          <w:szCs w:val="28"/>
        </w:rPr>
      </w:pPr>
      <w:r w:rsidRPr="00973D0F">
        <w:rPr>
          <w:color w:val="404040" w:themeColor="text1" w:themeTint="BF"/>
          <w:sz w:val="28"/>
          <w:szCs w:val="28"/>
          <w:lang w:val="es-ES"/>
        </w:rPr>
        <w:t xml:space="preserve"> | </w:t>
      </w:r>
      <w:r w:rsidR="006C7F0B" w:rsidRPr="00973D0F">
        <w:rPr>
          <w:color w:val="404040" w:themeColor="text1" w:themeTint="BF"/>
          <w:sz w:val="28"/>
          <w:szCs w:val="28"/>
        </w:rPr>
        <w:t>La villa de los santos- Los Santos</w:t>
      </w:r>
    </w:p>
    <w:p w:rsidR="00477C70" w:rsidRPr="00973D0F" w:rsidRDefault="006C7F0B" w:rsidP="00973D0F">
      <w:pPr>
        <w:pStyle w:val="Fechadesubseccin"/>
        <w:rPr>
          <w:rStyle w:val="nfasis"/>
          <w:i w:val="0"/>
          <w:color w:val="6076B4" w:themeColor="accent1"/>
          <w:sz w:val="28"/>
          <w:szCs w:val="28"/>
        </w:rPr>
      </w:pPr>
      <w:r w:rsidRPr="00973D0F">
        <w:rPr>
          <w:rStyle w:val="nfasisintenso"/>
          <w:b w:val="0"/>
          <w:i w:val="0"/>
          <w:sz w:val="28"/>
          <w:szCs w:val="28"/>
        </w:rPr>
        <w:t xml:space="preserve">Recepcionista, </w:t>
      </w:r>
      <w:r w:rsidR="00E75BE8" w:rsidRPr="00973D0F">
        <w:rPr>
          <w:rStyle w:val="nfasisintenso"/>
          <w:b w:val="0"/>
          <w:i w:val="0"/>
          <w:sz w:val="28"/>
          <w:szCs w:val="28"/>
        </w:rPr>
        <w:t xml:space="preserve">cajera, </w:t>
      </w:r>
      <w:r w:rsidRPr="00973D0F">
        <w:rPr>
          <w:rStyle w:val="nfasisintenso"/>
          <w:b w:val="0"/>
          <w:i w:val="0"/>
          <w:sz w:val="28"/>
          <w:szCs w:val="28"/>
        </w:rPr>
        <w:t>mesera y atención al cliente</w:t>
      </w:r>
      <w:r w:rsidR="00EB1D44" w:rsidRPr="00973D0F">
        <w:rPr>
          <w:rStyle w:val="nfasisintenso"/>
          <w:b w:val="0"/>
          <w:i w:val="0"/>
          <w:sz w:val="28"/>
          <w:szCs w:val="28"/>
          <w:lang w:val="es-ES"/>
        </w:rPr>
        <w:t xml:space="preserve"> </w:t>
      </w:r>
    </w:p>
    <w:p w:rsidR="00171E16" w:rsidRPr="00973D0F" w:rsidRDefault="00171E16" w:rsidP="00973D0F">
      <w:pPr>
        <w:rPr>
          <w:sz w:val="28"/>
          <w:szCs w:val="28"/>
        </w:rPr>
      </w:pPr>
      <w:r w:rsidRPr="00973D0F">
        <w:rPr>
          <w:sz w:val="28"/>
          <w:szCs w:val="28"/>
        </w:rPr>
        <w:t>28 de enero de 2016 – 8 de abril de 2016</w:t>
      </w:r>
    </w:p>
    <w:p w:rsidR="00477C70" w:rsidRPr="00973D0F" w:rsidRDefault="00520051" w:rsidP="00973D0F">
      <w:pPr>
        <w:pStyle w:val="Encabezadodeseccin"/>
        <w:spacing w:line="276" w:lineRule="auto"/>
      </w:pPr>
      <w:sdt>
        <w:sdtPr>
          <w:id w:val="-51398160"/>
          <w:placeholder>
            <w:docPart w:val="02DD1D69D77E49B0ABB67A945CED4E5A"/>
          </w:placeholder>
          <w:temporary/>
          <w:showingPlcHdr/>
        </w:sdtPr>
        <w:sdtEndPr/>
        <w:sdtContent>
          <w:r w:rsidR="00EB1D44" w:rsidRPr="00973D0F">
            <w:rPr>
              <w:lang w:val="es-ES"/>
            </w:rPr>
            <w:t>Aptitudes</w:t>
          </w:r>
        </w:sdtContent>
      </w:sdt>
    </w:p>
    <w:p w:rsidR="00477C70" w:rsidRPr="00973D0F" w:rsidRDefault="000F5816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>Amable</w:t>
      </w:r>
    </w:p>
    <w:p w:rsidR="000F5816" w:rsidRPr="00973D0F" w:rsidRDefault="000F5816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>Cooperativa</w:t>
      </w:r>
    </w:p>
    <w:p w:rsidR="000F5816" w:rsidRPr="00973D0F" w:rsidRDefault="00F05084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 xml:space="preserve">Responsable </w:t>
      </w:r>
    </w:p>
    <w:p w:rsidR="000F5816" w:rsidRPr="00973D0F" w:rsidRDefault="000F5816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>Entusiasta</w:t>
      </w:r>
    </w:p>
    <w:p w:rsidR="000F5816" w:rsidRPr="00973D0F" w:rsidRDefault="000F5816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lastRenderedPageBreak/>
        <w:t xml:space="preserve">Honesta </w:t>
      </w:r>
    </w:p>
    <w:p w:rsidR="000F5816" w:rsidRPr="00973D0F" w:rsidRDefault="000F5816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>Paciente</w:t>
      </w:r>
    </w:p>
    <w:p w:rsidR="000F5816" w:rsidRPr="00973D0F" w:rsidRDefault="00F05084" w:rsidP="00973D0F">
      <w:pPr>
        <w:pStyle w:val="Prrafodelista"/>
        <w:numPr>
          <w:ilvl w:val="0"/>
          <w:numId w:val="5"/>
        </w:numPr>
        <w:spacing w:line="276" w:lineRule="auto"/>
        <w:ind w:left="630" w:hanging="270"/>
        <w:rPr>
          <w:sz w:val="28"/>
          <w:szCs w:val="28"/>
        </w:rPr>
      </w:pPr>
      <w:r w:rsidRPr="00973D0F">
        <w:rPr>
          <w:sz w:val="28"/>
          <w:szCs w:val="28"/>
        </w:rPr>
        <w:t>Capacidad de laborar en equipo</w:t>
      </w:r>
    </w:p>
    <w:p w:rsidR="000F5816" w:rsidRPr="00973D0F" w:rsidRDefault="000F5816" w:rsidP="00973D0F">
      <w:pPr>
        <w:pStyle w:val="Prrafodelista"/>
        <w:spacing w:line="276" w:lineRule="auto"/>
        <w:ind w:left="630" w:firstLine="0"/>
        <w:rPr>
          <w:sz w:val="28"/>
          <w:szCs w:val="28"/>
        </w:rPr>
      </w:pPr>
    </w:p>
    <w:p w:rsidR="00126804" w:rsidRPr="00973D0F" w:rsidRDefault="00126804" w:rsidP="00973D0F">
      <w:pPr>
        <w:pStyle w:val="Prrafodelista"/>
        <w:spacing w:line="276" w:lineRule="auto"/>
        <w:ind w:left="630" w:firstLine="0"/>
        <w:rPr>
          <w:color w:val="2F5897" w:themeColor="text2"/>
          <w:sz w:val="28"/>
          <w:szCs w:val="28"/>
        </w:rPr>
      </w:pPr>
      <w:r w:rsidRPr="00973D0F">
        <w:rPr>
          <w:color w:val="2F5897" w:themeColor="text2"/>
          <w:sz w:val="28"/>
          <w:szCs w:val="28"/>
        </w:rPr>
        <w:t>Referencias personales</w:t>
      </w:r>
    </w:p>
    <w:p w:rsidR="00126804" w:rsidRPr="00973D0F" w:rsidRDefault="00126804" w:rsidP="00973D0F">
      <w:pPr>
        <w:pStyle w:val="Prrafodelista"/>
        <w:numPr>
          <w:ilvl w:val="0"/>
          <w:numId w:val="6"/>
        </w:numPr>
        <w:spacing w:line="276" w:lineRule="auto"/>
        <w:rPr>
          <w:color w:val="2F5897" w:themeColor="text2"/>
          <w:sz w:val="28"/>
          <w:szCs w:val="28"/>
        </w:rPr>
      </w:pPr>
      <w:r w:rsidRPr="00973D0F">
        <w:rPr>
          <w:color w:val="000000" w:themeColor="text1"/>
          <w:sz w:val="28"/>
          <w:szCs w:val="28"/>
        </w:rPr>
        <w:t>Ninoshka Alvarado  65647499</w:t>
      </w:r>
    </w:p>
    <w:p w:rsidR="00126804" w:rsidRPr="00973D0F" w:rsidRDefault="00126804" w:rsidP="00973D0F">
      <w:pPr>
        <w:pStyle w:val="Prrafodelista"/>
        <w:numPr>
          <w:ilvl w:val="0"/>
          <w:numId w:val="6"/>
        </w:numPr>
        <w:spacing w:line="276" w:lineRule="auto"/>
        <w:rPr>
          <w:color w:val="2F5897" w:themeColor="text2"/>
          <w:sz w:val="28"/>
          <w:szCs w:val="28"/>
        </w:rPr>
      </w:pPr>
      <w:r w:rsidRPr="00973D0F">
        <w:rPr>
          <w:color w:val="000000" w:themeColor="text1"/>
          <w:sz w:val="28"/>
          <w:szCs w:val="28"/>
        </w:rPr>
        <w:t>Vielka Pérez  62401499</w:t>
      </w:r>
    </w:p>
    <w:p w:rsidR="00973D0F" w:rsidRPr="00973D0F" w:rsidRDefault="00973D0F" w:rsidP="00973D0F">
      <w:pPr>
        <w:pStyle w:val="Prrafodelista"/>
        <w:numPr>
          <w:ilvl w:val="0"/>
          <w:numId w:val="6"/>
        </w:numPr>
        <w:spacing w:line="276" w:lineRule="auto"/>
        <w:rPr>
          <w:color w:val="2F5897" w:themeColor="tex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Olga González  63710301 </w:t>
      </w:r>
    </w:p>
    <w:p w:rsidR="00126804" w:rsidRPr="00973D0F" w:rsidRDefault="00126804" w:rsidP="00973D0F">
      <w:pPr>
        <w:rPr>
          <w:color w:val="000000" w:themeColor="text1"/>
          <w:sz w:val="28"/>
          <w:szCs w:val="28"/>
        </w:rPr>
      </w:pPr>
    </w:p>
    <w:p w:rsidR="00126804" w:rsidRPr="00973D0F" w:rsidRDefault="00126804" w:rsidP="00973D0F">
      <w:pPr>
        <w:pStyle w:val="Prrafodelista"/>
        <w:spacing w:line="276" w:lineRule="auto"/>
        <w:ind w:left="720" w:firstLine="0"/>
        <w:rPr>
          <w:color w:val="2F5897" w:themeColor="text2"/>
          <w:sz w:val="24"/>
          <w:szCs w:val="24"/>
        </w:rPr>
      </w:pPr>
    </w:p>
    <w:sectPr w:rsidR="00126804" w:rsidRPr="00973D0F">
      <w:head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51" w:rsidRDefault="00520051">
      <w:pPr>
        <w:spacing w:after="0" w:line="240" w:lineRule="auto"/>
      </w:pPr>
      <w:r>
        <w:separator/>
      </w:r>
    </w:p>
  </w:endnote>
  <w:endnote w:type="continuationSeparator" w:id="0">
    <w:p w:rsidR="00520051" w:rsidRDefault="0052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51" w:rsidRDefault="00520051">
      <w:pPr>
        <w:spacing w:after="0" w:line="240" w:lineRule="auto"/>
      </w:pPr>
      <w:r>
        <w:separator/>
      </w:r>
    </w:p>
  </w:footnote>
  <w:footnote w:type="continuationSeparator" w:id="0">
    <w:p w:rsidR="00520051" w:rsidRDefault="0052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C70" w:rsidRDefault="00520051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C5D1E5314A714E8E8B9D79CF1A92FB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05084">
          <w:rPr>
            <w:color w:val="6076B4" w:themeColor="accent1"/>
          </w:rPr>
          <w:t xml:space="preserve">Yailin Del Carmen De León Rodríguez </w:t>
        </w:r>
      </w:sdtContent>
    </w:sdt>
  </w:p>
  <w:p w:rsidR="00477C70" w:rsidRDefault="00EB1D44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EE6"/>
    <w:multiLevelType w:val="hybridMultilevel"/>
    <w:tmpl w:val="B2A2783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EF4"/>
    <w:multiLevelType w:val="hybridMultilevel"/>
    <w:tmpl w:val="916C76C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4504"/>
    <w:multiLevelType w:val="hybridMultilevel"/>
    <w:tmpl w:val="D43A5D9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C0947"/>
    <w:multiLevelType w:val="hybridMultilevel"/>
    <w:tmpl w:val="2F88CF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AE0918"/>
    <w:multiLevelType w:val="hybridMultilevel"/>
    <w:tmpl w:val="3454C53A"/>
    <w:lvl w:ilvl="0" w:tplc="180A000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933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1005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1077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149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221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2938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572F68"/>
    <w:multiLevelType w:val="hybridMultilevel"/>
    <w:tmpl w:val="EE40910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5C451A"/>
    <w:multiLevelType w:val="hybridMultilevel"/>
    <w:tmpl w:val="928EF2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0B"/>
    <w:rsid w:val="00020774"/>
    <w:rsid w:val="00047C40"/>
    <w:rsid w:val="0006497B"/>
    <w:rsid w:val="000A5071"/>
    <w:rsid w:val="000B4AA5"/>
    <w:rsid w:val="000F5816"/>
    <w:rsid w:val="00126804"/>
    <w:rsid w:val="00171E16"/>
    <w:rsid w:val="001C18CB"/>
    <w:rsid w:val="00477C70"/>
    <w:rsid w:val="00520051"/>
    <w:rsid w:val="006B45B7"/>
    <w:rsid w:val="006C7F0B"/>
    <w:rsid w:val="0070428B"/>
    <w:rsid w:val="00973D0F"/>
    <w:rsid w:val="00A16EF8"/>
    <w:rsid w:val="00B42007"/>
    <w:rsid w:val="00C831A4"/>
    <w:rsid w:val="00CA5DD8"/>
    <w:rsid w:val="00E75BE8"/>
    <w:rsid w:val="00EB1D44"/>
    <w:rsid w:val="00F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9DAB664-7B08-4047-99FD-620CCEE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ILIN\AppData\Roaming\Microsoft\Template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B2DEE7688484D99ACCF6C2DF3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9A54A-E890-461E-9E48-563E28681FC7}"/>
      </w:docPartPr>
      <w:docPartBody>
        <w:p w:rsidR="000D7201" w:rsidRDefault="007B6E2E">
          <w:pPr>
            <w:pStyle w:val="64FB2DEE7688484D99ACCF6C2DF3A805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34F963F8EB8545C89B07C49F4A474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BC43D-98B2-4F29-93B2-F6F602765BBB}"/>
      </w:docPartPr>
      <w:docPartBody>
        <w:p w:rsidR="000D7201" w:rsidRDefault="007B6E2E">
          <w:pPr>
            <w:pStyle w:val="34F963F8EB8545C89B07C49F4A474653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8DFCD4B2652D4142B0F4711B067F4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376B7-9A91-45E2-97D5-3BF1ADADB1E5}"/>
      </w:docPartPr>
      <w:docPartBody>
        <w:p w:rsidR="000D7201" w:rsidRDefault="007B6E2E">
          <w:pPr>
            <w:pStyle w:val="8DFCD4B2652D4142B0F4711B067F4D2D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02DD1D69D77E49B0ABB67A945CED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61F8C-5C44-4356-B8E4-742FCB8D9FB0}"/>
      </w:docPartPr>
      <w:docPartBody>
        <w:p w:rsidR="000D7201" w:rsidRDefault="007B6E2E">
          <w:pPr>
            <w:pStyle w:val="02DD1D69D77E49B0ABB67A945CED4E5A"/>
          </w:pPr>
          <w:r>
            <w:rPr>
              <w:lang w:val="es-ES"/>
            </w:rPr>
            <w:t>Aptitudes</w:t>
          </w:r>
        </w:p>
      </w:docPartBody>
    </w:docPart>
    <w:docPart>
      <w:docPartPr>
        <w:name w:val="C5D1E5314A714E8E8B9D79CF1A92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F2A9-B911-4E83-9613-1AEDC94B0551}"/>
      </w:docPartPr>
      <w:docPartBody>
        <w:p w:rsidR="000D7201" w:rsidRDefault="007B6E2E">
          <w:pPr>
            <w:pStyle w:val="C5D1E5314A714E8E8B9D79CF1A92FB5D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2E"/>
    <w:rsid w:val="00042156"/>
    <w:rsid w:val="000D7201"/>
    <w:rsid w:val="001B0C3D"/>
    <w:rsid w:val="007B6E2E"/>
    <w:rsid w:val="0098590E"/>
    <w:rsid w:val="00A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64FB2DEE7688484D99ACCF6C2DF3A805">
    <w:name w:val="64FB2DEE7688484D99ACCF6C2DF3A805"/>
  </w:style>
  <w:style w:type="paragraph" w:customStyle="1" w:styleId="34F963F8EB8545C89B07C49F4A474653">
    <w:name w:val="34F963F8EB8545C89B07C49F4A474653"/>
  </w:style>
  <w:style w:type="paragraph" w:customStyle="1" w:styleId="8DFCD4B2652D4142B0F4711B067F4D2D">
    <w:name w:val="8DFCD4B2652D4142B0F4711B067F4D2D"/>
  </w:style>
  <w:style w:type="paragraph" w:customStyle="1" w:styleId="5F1DA6D928BF4F0FADDED9BC6F396332">
    <w:name w:val="5F1DA6D928BF4F0FADDED9BC6F396332"/>
  </w:style>
  <w:style w:type="paragraph" w:customStyle="1" w:styleId="93D436C113494D6DA6212567B3002ED0">
    <w:name w:val="93D436C113494D6DA6212567B3002ED0"/>
  </w:style>
  <w:style w:type="paragraph" w:customStyle="1" w:styleId="AAD96B7FCDEB407B93F8819740AEEFC6">
    <w:name w:val="AAD96B7FCDEB407B93F8819740AEEFC6"/>
  </w:style>
  <w:style w:type="paragraph" w:customStyle="1" w:styleId="21EC56D4F99B4D1AA83FED9461AF6DB3">
    <w:name w:val="21EC56D4F99B4D1AA83FED9461AF6DB3"/>
  </w:style>
  <w:style w:type="paragraph" w:customStyle="1" w:styleId="CE30DF2F02F943758FAB1C47DD4E2568">
    <w:name w:val="CE30DF2F02F943758FAB1C47DD4E2568"/>
  </w:style>
  <w:style w:type="paragraph" w:customStyle="1" w:styleId="61845614046C4B28ACEEA24183D4D8F2">
    <w:name w:val="61845614046C4B28ACEEA24183D4D8F2"/>
  </w:style>
  <w:style w:type="paragraph" w:customStyle="1" w:styleId="BDBE84FBEB1243A58F3D55BC16177491">
    <w:name w:val="BDBE84FBEB1243A58F3D55BC16177491"/>
  </w:style>
  <w:style w:type="paragraph" w:customStyle="1" w:styleId="49610947A12644B5B2D16F0CCA908F51">
    <w:name w:val="49610947A12644B5B2D16F0CCA908F51"/>
  </w:style>
  <w:style w:type="paragraph" w:customStyle="1" w:styleId="C13AC8A9189240BB85C62919E3DAA173">
    <w:name w:val="C13AC8A9189240BB85C62919E3DAA173"/>
  </w:style>
  <w:style w:type="paragraph" w:customStyle="1" w:styleId="4917C944721046A79DD2D0900B24B7D3">
    <w:name w:val="4917C944721046A79DD2D0900B24B7D3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D2D2E6DE8492454397921191034AB394">
    <w:name w:val="D2D2E6DE8492454397921191034AB394"/>
  </w:style>
  <w:style w:type="paragraph" w:customStyle="1" w:styleId="B9D3CCEA333C49E8BF2DC0009D77545C">
    <w:name w:val="B9D3CCEA333C49E8BF2DC0009D77545C"/>
  </w:style>
  <w:style w:type="paragraph" w:customStyle="1" w:styleId="312D6D8063D24F55A2DE003F06294601">
    <w:name w:val="312D6D8063D24F55A2DE003F06294601"/>
  </w:style>
  <w:style w:type="paragraph" w:customStyle="1" w:styleId="E3B315D5221A4B76BC0EC4468172A31D">
    <w:name w:val="E3B315D5221A4B76BC0EC4468172A31D"/>
  </w:style>
  <w:style w:type="paragraph" w:customStyle="1" w:styleId="02DD1D69D77E49B0ABB67A945CED4E5A">
    <w:name w:val="02DD1D69D77E49B0ABB67A945CED4E5A"/>
  </w:style>
  <w:style w:type="paragraph" w:customStyle="1" w:styleId="C5D1E5314A714E8E8B9D79CF1A92FB5D">
    <w:name w:val="C5D1E5314A714E8E8B9D79CF1A92F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Nuevo Tocumen- Calle E 31 casa E 34</CompanyAddress>
  <CompanyPhone>62376477 </CompanyPhone>
  <CompanyFax/>
  <CompanyEmail>Yailindelcarmen090525@outlook.com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07ED2-6DD5-404C-BE9E-544AB10F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271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Yailin Del Carmen De León Rodríguez </dc:creator>
  <cp:keywords/>
  <cp:lastModifiedBy>YAILIN</cp:lastModifiedBy>
  <cp:revision>8</cp:revision>
  <dcterms:created xsi:type="dcterms:W3CDTF">2016-06-07T00:57:00Z</dcterms:created>
  <dcterms:modified xsi:type="dcterms:W3CDTF">2016-06-10T12:44:00Z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