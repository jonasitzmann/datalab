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ui/extensibility" Target="/customUI/customUI.xml" Id="R69ade4ea001c43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3A" w:rsidRDefault="002B553A"/>
    <w:sectPr w:rsidR="002B5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29"/>
    <w:rsid w:val="002B553A"/>
    <w:rsid w:val="00666BAB"/>
    <w:rsid w:val="007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 xmlns:santiago="tab">
  <ribbon>
    <tabs>
      <tab idQ="santiago:tab" label="Knížka">
        <!-- Hledání -->
        <group id="group1" label="Hledání">
          <button id="button1" imageMso="PictureInsertFromFilePowerPoint" onAction="Callback" tag="Makra.Knizka.Hledani_obrazku" label="Obrázek" size="large" screentip="Obrázek v textu (CTRL+ALT+Num2)" supertip="Hledá od kurzoru dolů v textu vložené obrázky."/>
          <button id="button2" imageMso="SlideMasterPicturePlaceholderInsert" onAction="Callback" tag="Makra.Knizka.Hledani_f_obrazku" label="Plovoucí obrázek" screentip="Plovoucí obrázek (CTRL+ALT+Num3)" supertip="Hledá od kurzoru dolů v textu obrázky, které jsou vložené jako plovoucí objekt."/>
          <button id="button3" imageMso="AdpDiagramArrangeSelection" onAction="Callback" tag="Makra.Knizka.Hledani_seskupeni" label="Seskupený objekt" screentip="Seskupený objekt (CTRL+ALT+Num1)" supertip="Vyhledá v dokumentu první seskupený objekt (objekt, který obsahuje spojená textová pole a obrázky)."/>
          <button id="button4" imageMso="SignatureLineInsert" onAction="Callback" tag="Makra.Knizka.Poznamka_pod_carou_hledani" label="Poznámka pod čarou" screentip="Poznámka pod čarou (CTRL+ALT+Num4)" supertip="Vyhledá v dokumentu poznámku pod čarou."/>
        </group>
        <!-- Kontroly -->
        <group id="group5" label="Kontroly">
          <menu id="menu0" imageMso="FileDocumentInspect" label="Kontrola" size="large">
            <button id="button54" imageMso="_1" onAction="Callback" tag="Makra.Knizka.Kontrola_zacatku_radku" label="Začátku řádků (CTRL+Num1)" supertip="Hledá všechny řádky začínající na znaky a-ž a znaky “,.–“. Dále hledá řádky začínající znaky A-Ž a 0-9 kdy na konci předchozího řádku je malé písmeno (a-ž) nebo čárka."/>
            <button id="button55" imageMso="_2" onAction="Callback" tag="Makra.Knizka.Kontrola_uvozovky_mezery" label="Mezer před a po uvozovkách (CTRL+Num2)" supertip="Hledá uvozovky s mezerou před a po, nebo s obou stran obklopené textem. Dále hledá malé písmeno po dolních uvozovkách na začátku odstavce."/>
            <button id="button56" imageMso="_3" onAction="Callback" tag="Makra.Knizka.Kontrola_rozdelenych_slov" label="Rozdělených slov (CTRL+Num3)" supertip="Hledá pomlčku vedle které nejsou žádné mezery a přitom ignoruje příponu „-li“."/>
            <button id="button57" imageMso="_4" onAction="Callback" tag="Makra.Knizka.Kontrola_chybnych_znaku" label="Chybných znaků (CTRL+Num4)" supertip="Hledá vybrané znaky k opravě."/>
            <button id="button58" imageMso="_6" onAction="Callback" tag="Makra.Knizka.Kontrola_dlouhe_pomlcky" label="Dlouhých pomlček (CTRL+Num6)" supertip="Hledá dlouhou pomlčku, která je z jedné strany obklopena písmeny [a-Ž]."/>
            <button id="button59" imageMso="_7" onAction="Callback" tag="Makra.Knizka.Kontrola_tecka_carka" label="Teček, čárek (CTRL+Num7)" supertip="Hledá tečku nebo čárku z pravé strany obklopené písmenem [a-Ž], nebo čárku z levé strany obklopenou mezerou."/>
            <button id="button60" imageMso="U" onAction="Callback" tag="Makra.Knizka.Kontrola_poradi_uvozovky" label="Pořadí uvozovek (CTRL+Num8)" supertip="Hledá chybějící uvozovky tak, že provádí kontrolu zda za sebou následují střídavě horní a dolní uvozovky."/>
            <button id="button61" imageMso="_9" onAction="Callback" tag="Makra.Knizka.Kontrola_dt" label="Znaků ď, ť (CTRL+Num9)"/>
            <button id="button62" imageMso="M" onAction="Callback" tag="Makra.Knizka.Kontrola_sipky_mezery" label="Mezer před a po » « (CTRL+ALT+Num7)" supertip="Hledá znaky » a « s mezerou před a po, nebo z obou stran obklopené textem používané místo uvozovek. Dále hledá malé písmeno po » na začátku odstavce."/>
            <button id="button63" imageMso="S" onAction="Callback" tag="Makra.Knizka.Kontrola_poradi_sipky" label="Pořadí uvozovek » « (CTRL+ALT+Num8)" supertip="Hledá chybějící znaky »« tak, že provádí kontrolu zda za sebou následují střídavě » a «."/>
            <button id="button64" imageMso="Z" onAction="Callback" tag="Makra.Knizka.Kontrola_poradi_zavorky" label="Pořadí závorek ( ) (CTRL+ALT+Num9)" supertip="Hledá chybějící kulaté závorky ( ) tak, že provádí kontrolu zda za sebou následují střídavě levá a pravá závorka."/>
            <button id="button65" imageMso="O" onAction="Callback" tag="Makra.Knizka.Kontrola_poradi_apostrofy" label="Pořadí apostrofů (CTRL+ALT+Num.)" supertip="Hledá chybějící apostrofy tak, že provádí kontrolu zda za sebou následují střídavě dolní ‚ a horní ‘ apostrof."/>
          </menu>
          <box id="box1" boxStyle="horizontal">
            <button id="button36" imageMso="_1" onAction="Callback" tag="Makra.Knizka.Kontrola_zacatku_radku" screentip="Kontrola začátku řádků (CTRL+Num1)" supertip="Hledá všechny řádky začínající na znaky a-ž a znaky “,.–“. Dále hledá řádky začínající znaky A-Ž a 0-9 kdy na konci předchozího řádku je malé písmeno (a-ž) nebo čárka."/>
            <button id="button37" imageMso="_2" onAction="Callback" tag="Makra.Knizka.Kontrola_uvozovky_mezery" screentip="Kontrola mezer před a po uvozovkách (CTRL+Num2)" supertip="Hledá uvozovky s mezerou před a po, nebo s obou stran obklopené textem. Dále hledá malé písmeno po dolních uvozovkách na začátku odstavce."/>
            <button id="button39" imageMso="_3" onAction="Callback" tag="Makra.Knizka.Kontrola_rozdelenych_slov" screentip="Kontrola rozdělených slov (CTRL+Num3)" supertip="Hledá pomlčku vedle které nejsou žádné mezery a přitom ignoruje příponu „-li“."/>
            <button id="button41" imageMso="_4" onAction="Callback" tag="Makra.Knizka.Kontrola_chybnych_znaku" screentip="Kontrola chybných znaků (CTRL+Num4)" supertip="Hledá vybrané znaky k opravě."/>
          </box>
          <box id="box2" boxStyle="horizontal">
            <button id="button40" imageMso="_6" onAction="Callback" tag="Makra.Knizka.Kontrola_dlouhe_pomlcky" screentip="Kontrola dlouhých pomlček (CTRL+Num6)" supertip="Hledá dlouhou pomlčku, která je z jedné strany obklopena písmeny [a-Ž]."/>
            <button id="button47" imageMso="_7" onAction="Callback" tag="Makra.Knizka.Kontrola_tecka_carka" screentip="Kontrola teček, čárek (CTRL+Num7)" supertip="Hledá tečku nebo čárku z pravé strany obklopené písmenem [a-Ž], nebo čárku z levé strany obklopenou mezerou."/>
            <button id="button43" imageMso="U" onAction="Callback" tag="Makra.Knizka.Kontrola_poradi_uvozovky" screentip="Kontrola pořadí uvozovek (CTRL+Num8)" supertip="Hledá chybějící uvozovky tak, že provádí kontrolu zda za sebou následují střídavě horní a dolní uvozovky."/>
            <button id="button42" imageMso="_9" onAction="Callback" tag="Makra.Knizka.Kontrola_dt" screentip="Kontrola znaků ď, ť (CTRL+Num9)"/>
          </box>
          <box id="box3" boxStyle="horizontal">
            <button id="button38" imageMso="M" onAction="Callback" tag="Makra.Knizka.Kontrola_sipky_mezery" screentip="Kontrola mezer před a po » « (CTRL+ALT+Num7)" supertip="Hledá znaky » a « s mezerou před a po, nebo z obou stran obklopené textem používané místo uvozovek. Dále hledá malé písmeno po » na začátku odstavce."/>
            <button id="button45" imageMso="S" onAction="Callback" tag="Makra.Knizka.Kontrola_poradi_sipky" screentip="Kontrola pořadí uvozovek » « (CTRL+ALT+Num8)" supertip="Hledá chybějící znaky »« tak, že provádí kontrolu zda za sebou následují střídavě » a «."/>
            <button id="button46" imageMso="Z" onAction="Callback" tag="Makra.Knizka.Kontrola_poradi_zavorky" screentip="Kontrola pořadí závorek ( ) (CTRL+ALT+Num9)" supertip="Hledá chybějící kulaté závorky ( ) tak, že provádí kontrolu zda za sebou následují střídavě levá a pravá závorka."/>
            <button id="button44" imageMso="O" onAction="Callback" tag="Makra.Knizka.Kontrola_poradi_apostrofy" screentip="Kontrola pořadí apostrofů (CTRL+ALT+Num.)" supertip="Hledá chybějící apostrofy tak, že provádí kontrolu zda za sebou následují střídavě dolní ‚ a horní ‘ apostrof."/>
          </box>
        </group>
        <!-- Styly a úprava textu -->
        <group id="group4" label="Styly a úprava textu">
          <menu id="menu4" imageMso="ReviewRejectChange" label="Odstranění" size="large">
            <button id="button24" onAction="Callback" tag="Makra.Knizka.Odstraneni_stylu" label="Odstranění stylů" supertip="Odstraňuje styly v dokumentu a zároveň zachovává formátování vybrané ve formuláři."/>
            <button id="button25" onAction="Callback" tag="Makra.Knizka.Vymazani_nepouzivanych_stylu" label="Odstranění nepoužívaných stylů" supertip="Smaže všechny nevestavěné styly (styly vytvořené uživatelem), které nejsou použity v otevřeném dokumentu."/>
            <button id="button26" onAction="Callback" tag="Makra.Knizka.Odstraneni_textboxu" label="Odstranění textových polí" supertip="Odstraňuje textové pole a rámce a text z nich vloží do dokumentu."/>
            <button id="button27" onAction="Callback" tag="Makra.Knizka.Odstraneni_car" label="Odstranění čar" supertip="Hromadně maže všechny čáry vložené do dokumentu pomocí automatických tvarů."/>
            <button id="button28" onAction="Callback" tag="Makra.Knizka.Odstraneni_zalozek" label="Odstranění záložek" supertip="Smaže všechny záložky v dokumentu."/>
            <button id="button12" onAction="Callback" tag="Makra.Knizka.Odstraneni_mezer" label="Odstranění mezer" supertip="Odstraní mezery na začátku, na konci textu a nadbytečné mezery v textu."/>
            <button id="button13" onAction="Callback" tag="Makra.Knizka.Odstraneni_nadbytecnych_prazdnych_radku" label="Odstranění nadbytečných prázdných řádků" supertip="Odstraní všechny nadbytečné prázdné řádky."/>
            <button id="button14" onAction="Callback" tag="Makra.Knizka.Odstraneni_vsech_prazdnych_radku" label="Odstranění všech prázdných řádků" supertip="Odstraní všechny prázdné řádky."/>
            <button id="button17" onAction="Callback" tag="Makra.Knizka.Odstran_konec_stranky" label="Odstranění konců stránek a oddílů" supertip="Odstraní všechny konce stránek a konce oddílů a nahradí je koncem odstavce."/>
          </menu>
          <menu id="menu7" imageMso="ReviewTrackChanges" label="Nahrazení" size="large">
            <button id="button15" onAction="Callback" tag="Makra.Knizka.Nahrazeni_odrazek" label="Nahrazení odrážek a číslování odstavců" supertip="Převádí odrážky a číslování nadpisů do textu."/>
            <button id="button16" onAction="Callback" tag="Makra.Knizka.Nahrazeni_tabulatoru" label="Nahrazení tabulátorů" supertip="Provádí nahrazení tabulátorů podle použitého vodícího znaku. &#13;&#13; - žádný vodící znak – tabulátor nahrazen mezerou &#13; - vodící znak tečka – tabulátor nahrazen “.........“ &#13; - vodící znak pomlčka – tabulátor nahrazen “- - -“ &#13; - vodící znak podtržítko – tabulátor nahrazen “___“"/>
            <button id="button9" onAction="Callback" tag="Makra.Knizka.Nahrazeni_cz_slovnik" label="Nahrazení slov dle slovníku CZ" supertip="Provádí nahrazení slov v textu podle slovníku, soubor knizka_cz_slovnik.txt. Změny je možné označit barevně."/>
            <button id="button10" onAction="Callback" tag="Makra.Knizka.Nahrazeni_sk_slovnik" label="Nahrazení slov dle slovníku SK" supertip="Provádí nahrazení slov v textu podle slovníku, soubor knizka_sk_slovnik.txt. Změny je možné označit barevně."/>
            <button id="button11" onAction="Callback" tag="Makra.Knizka.Nahrazeni_zz_slovnik" label="Nahrazení výrazů dle slovníku" supertip="Provádí nahrazení částí textu podle slovníku, soubor knizka_zz_slovnik.txt a při nahrazování používá zástupné znaky a výrazy."/>
            <button id="button8" onAction="Callback" tag="Makra.Knizka.Uprava_pismen" label="Nahrazení malá/velká písmena" supertip="Převádí špatně rozpoznané malá pismena na velká a naopak v těchto případech:&#13;&#13; - malé písmeno je z obou stran ohraničené velkým písmenem &#13; - velké písmeno je z obou stran ohraničené malým písmenem &#13; - velké písmeno na konci slova pokud mu předchází malé písmeno &#13; - malé písmeno na začátku věty &#13; - velké písmeno na začátku slova ve větě"/>
          </menu>
          <menu id="menu9" imageMso="OutlineGroup" label="Spojování" size="large">
            <button id="button5" onAction="Callback" tag="Makra.Knizka.Spojovani_stranek_radku" label="Spojování stránek a řádků" supertip="Spojuje rozdělené stránky a rozdělená slova na konci řádků podle následujícího algoritmu: &#13;&#13; - pokud je na konci stránky “–“ a následující stránka začíná malým písmenem, spojí rozdělené slovo &#13; - pokud je na konci stránky malé písmeno nebo čárka a následující stránka začíná malým písmenem, spojí odstavec &#13; - v ostatních případech pouze odstraní konec stránky &#13; - odstranění ručního zalomení řádku; v případě, že je před ručním zalomením libovolný znak s pomlčkou dojde ke spojení rozděleného slova &#13; - odstraňuje prázdný řádek následující po konci stránky"/>
            <button id="button6" onAction="Callback" tag="Makra.Knizka.Spojovani_textu" label="Spojení odstavců" supertip="Spojuje chybně rozdělené odstavce v případě když: &#13;&#13; - spojení odstavců kde je nakonci “–“ a nasledující řádek začíná malým písmenem &#13; - spojení odstavců kde je nakonci malé písmeno nebo čárka a následující řádek začíná malým písmenem"/>
          </menu>
          <menu id="menu5" imageMso="DesignMode" label="Formátování" size="large">
            <button id="button30" onAction="Callback" tag="Makra.Knizka.Formatovani_nadpisu" label="Formátování nadpisů" supertip="Vyhledává zadaný řetězec (např. kapitola) a všechny odstavce, kde se tento řetězec nachází zformátuje zadaným stylem. Pokud je zaškrtnuta volba „Formátovat následující odstavec“, provede zformátování následujícího odstavce po odstavci kde byl nalezen řetězec, dalším zadaným stylem."/>
            <button id="button31" onAction="Callback" tag="Makra.Knizka.Formatovani_prazdne_odstavce" label="Formátování prázdných řádků" supertip="Vyhledává prázdné řádky a formátuje je zadaným stylem. Parametry pro běh makra: &#13;&#13; - automaticky nahrazovat styl – pokud není volba zaškrtnutá, dojde vždy před nahrazením stylu k dotazu.&#13; - název stylu pro formátování – styl, kterým se budou prázdné řádky formátovat."/>
            <button id="button32" onAction="Callback" tag="Makra.Knizka.Formatovani_dokumentu" label="Formátování dokumentu dle tagů" supertip="Provádí formátování dokumentu podle textových tagů vytvořených makrem 'Odstranení stylů'."/>
          </menu>
          <menu id="menu6" imageMso="SignatureInsertMenu" label="Vkládání" size="large">
            <button id="button18" onAction="Callback" tag="Makra.Knizka.Vlozeni_konec_radku" label="Vložení konce řádků" supertip="Makro se snaží detekovat chyby kdy FineReader vloží nesprávně na konec odstavce ruční zalomení řádku a nabízí opravu. Při hledání potenciálních chyb vychází z počtu znaků na řádek, prohledává pouze řádky které mají méně znaků než je zadaný počet."/>
            <button id="button34" onAction="Callback" tag="Makra.Knizka.Nahrad_pevna_mezera" label="Vkládání pevných mezer" supertip="Doplňuje nezalomitelnou mezeru v případech vybraných ve formuláři."/>
            <button id="button33" onAction="Callback" tag="Makra.Knizka.Vkladani_prazdnych_radku" label="Vkládání prázdných řádků" supertip="Provádí nahrazení mezery před nebo za odstavcem za prázdný řádek pokud je mezera definovaná ve stylu a je větší jak předem zadaná hodnota. Standartně je nastavená na 5 bodů. Aby toto makro správně fungovalo, je potřeba nastavit v exportu FR9 do Wordu Retain layout – editable copy. Toto makro je nutné spouštět před makrem Odstraneni_stylu, než se zruší původní styly."/>
          </menu>
          <button id="button52" imageMso="ReviewAcceptChange" onAction="Callback" tag="Makra.Knizka.Uprava_textu" label="Základní úprava textu" size="large" supertip="Provede zakladní upravu textu."/>
          <button id="button29" imageMso="OmsCustomizeLayout" onAction="Callback" tag="Makra.Knizka.Odemceni_obrazku" label="Odemknutí obrázků" size="large" supertip="Odemyká obrázky umístěné v TextBoxu po exportu z FineReaderu. Obrázek se vkládá do textu s rámečkem a nebo bez rámečku. Rámeček zajistí shodné umístění obrázku jako v původním dokumentu."/>
          <button id="button35" imageMso="TextBoxInsert" onAction="Callback" tag="Makra.Knizka.Velke_pismeno" label="Vkládání Iniciál" size="large" screentip="Vkládání Iniciál (CTRL+0)" supertip="Schová první písmeno v odstavci a místo něj umístí WordArt, zruší předsazení prvního řádku odstavce. Pokud je jako první znak uvozovky, zvětší uvozovky a první písmeno. Makro pracuje s odstavcem ve kterém je umístěný kurzor."/>
        </group>
        <!-- Konverze -->
        <group id="group3" label="Konverze">
          <menu id="menu2" imageMso="Italic" label="Kurzíva">
            <button id="button19" onAction="Callback" tag="Makra.Knizka.Konverze_Kurziva" label="Kurzíva › Txt" supertip="Všechny slova v textu psaná kurzívou jsou uzavřeny znaky definovaných v proměnné “levy_i“ a “pravy_i“. Ty je možné měnit pouze v makru (ALT+F11 Makra / Modules / Knizka – definice globální proměné). Standartně je nastaveno “$“."/>
            <button id="button20" onAction="Callback" tag="Makra.Knizka.Format_Kurziva" label="Txt › kurzíva" supertip="Veškerý text uzavřený mezi znaky “levy_i“ a “pravy_i“ je formátován na kurzívu."/>
          </menu>
          <menu id="menu3" imageMso="Bold" label="Tučné">
            <button id="button21" onAction="Callback" tag="Makra.Knizka.Konverze_Tucne" label="Tučné › Txt" supertip="Všechny slova v textu psaná tučně jsou uzavřeny znaky definovaných jako “levy_b“ a “pravy_b“. Ty je možné měnit pouze v makru (ALT+F11 Makra / Modules / Knizka – definice globální proměné). Standartně je nastaveno “@“."/>
            <button id="button22" onAction="Callback" tag="Makra.Knizka.Format_Tucne" label="Txt › tučné" supertip="Veškerý text uzavřený mezi znaky “levy_b“ a “pravy_b“ je formátován na tučný text."/>
          </menu>
          <button id="button23" imageMso="A" onAction="Callback" tag="Makra.Knizka.Konverze_apostrofy" label="Apostrofy" supertip="Převádí apostrofy z tvaru ‚xxx‘ do tvaru ‘xxx’."/>
        </group>
        <!-- Nastavení -->
        <group id="group6" label="Nastavení">
          <menu id="menu8" imageMso="FunctionsLookupReferenceInsertGallery" label="Nastavení" size="large">
            <button id="button53" onAction="Callback" tag="Makra.Knizka.Otevrit_cz_slovnik" label="Otevřít slovník slov CZ" supertip="Edituje slovník v notepadu."/>
            <button id="button48" onAction="Callback" tag="Makra.Knizka.Otevrit_sk_slovnik" label="Otevřít slovník slov SK" supertip="Edituje slovník v notepadu."/>
            <button id="button49" onAction="Callback" tag="Makra.Knizka.Otevrit_zz_slovnik" label="Otevřít slovník výrazů" supertip="Edituje slovník v notepadu."/>
            <button id="button66" onAction="Callback" tag="Makra.Knizka.duplicita_slovnik" label="Kontrola duplicitních řádek" supertip="Vyhledá duplicitní řádky ve slovníku a zobrazí je v novém dokumentu."/>
            <button id="button50" onAction="Callback" tag="Makra.Knizka.Mazani_klavesove_zkratky" label="Vymazat kláv. zkratky" supertip="Vymaže všechny klávesové zkratky definované uživatelem v aktuálním dokumentu."/>
          </menu>
          <button id="button51" imageMso="AdpPrimaryKey" onAction="Callback" tag="Makra.Knizka.verze" label="O programu" size="large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SantiagoX.dotm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22</cp:revision>
  <dcterms:created xsi:type="dcterms:W3CDTF">2011-06-12T18:02:00Z</dcterms:created>
  <dcterms:modified xsi:type="dcterms:W3CDTF">2011-06-20T15:08:00Z</dcterms:modified>
</cp:coreProperties>
</file>