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485" w:rsidRDefault="00EF6485" w:rsidP="00EF6485">
      <w:pPr>
        <w:pStyle w:val="IntenseQuote"/>
        <w:ind w:hanging="936"/>
        <w:rPr>
          <w:i w:val="0"/>
          <w:sz w:val="24"/>
          <w:szCs w:val="24"/>
          <w:lang w:val="es-ES" w:eastAsia="es-ES"/>
        </w:rPr>
      </w:pPr>
      <w:r w:rsidRPr="000B5E52">
        <w:rPr>
          <w:i w:val="0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955E0AC" wp14:editId="6E9923E9">
                <wp:simplePos x="0" y="0"/>
                <wp:positionH relativeFrom="page">
                  <wp:posOffset>4063365</wp:posOffset>
                </wp:positionH>
                <wp:positionV relativeFrom="margin">
                  <wp:posOffset>137160</wp:posOffset>
                </wp:positionV>
                <wp:extent cx="2861945" cy="1450975"/>
                <wp:effectExtent l="0" t="0" r="0" b="0"/>
                <wp:wrapSquare wrapText="bothSides"/>
                <wp:docPr id="29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45" cy="1450975"/>
                        </a:xfrm>
                        <a:prstGeom prst="roundRect">
                          <a:avLst>
                            <a:gd name="adj" fmla="val 10859"/>
                          </a:avLst>
                        </a:prstGeom>
                        <a:noFill/>
                        <a:effectLst>
                          <a:glow rad="50800">
                            <a:schemeClr val="bg1"/>
                          </a:glow>
                          <a:outerShdw blurRad="101600" dist="53882" dir="13500000" sx="90000" sy="90000" algn="tl" rotWithShape="0">
                            <a:srgbClr val="4F81BD"/>
                          </a:outerShdw>
                        </a:effectLst>
                        <a:extLst/>
                      </wps:spPr>
                      <wps:txbx>
                        <w:txbxContent>
                          <w:p w:rsidR="00EF6485" w:rsidRDefault="00EF6485" w:rsidP="00EF6485">
                            <w:pPr>
                              <w:jc w:val="right"/>
                              <w:rPr>
                                <w:b/>
                                <w:i/>
                                <w:color w:val="4F81BD" w:themeColor="accent1"/>
                                <w:sz w:val="28"/>
                                <w:szCs w:val="28"/>
                                <w:lang w:val="es-ES" w:eastAsia="es-ES"/>
                              </w:rPr>
                            </w:pPr>
                          </w:p>
                          <w:p w:rsidR="00EF6485" w:rsidRDefault="000B5E52" w:rsidP="00EF6485">
                            <w:pPr>
                              <w:jc w:val="right"/>
                              <w:rPr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r w:rsidRPr="000B5E52">
                              <w:rPr>
                                <w:b/>
                                <w:i/>
                                <w:color w:val="4F81BD" w:themeColor="accent1"/>
                                <w:sz w:val="28"/>
                                <w:szCs w:val="28"/>
                                <w:lang w:val="es-ES" w:eastAsia="es-ES"/>
                              </w:rPr>
                              <w:t xml:space="preserve">Alejandra Quirós Solís  </w:t>
                            </w:r>
                          </w:p>
                          <w:p w:rsidR="00EF6485" w:rsidRDefault="000B5E52" w:rsidP="00EF6485">
                            <w:pPr>
                              <w:jc w:val="right"/>
                              <w:rPr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r w:rsidRPr="000B5E52">
                              <w:rPr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  <w:t xml:space="preserve">San Rafael, La Unión, Cartago </w:t>
                            </w:r>
                          </w:p>
                          <w:p w:rsidR="00EF6485" w:rsidRDefault="00EF6485" w:rsidP="00EF6485">
                            <w:pPr>
                              <w:jc w:val="right"/>
                              <w:rPr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r w:rsidRPr="00923B45">
                              <w:rPr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  <w:t>Teléfono: 2278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  <w:t>-</w:t>
                            </w:r>
                            <w:r w:rsidRPr="00923B45">
                              <w:rPr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  <w:t>0419/</w:t>
                            </w:r>
                            <w:r w:rsidR="00DF5D9B">
                              <w:rPr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  <w:t>8586-4196</w:t>
                            </w:r>
                          </w:p>
                          <w:p w:rsidR="000B5E52" w:rsidRPr="000B5E52" w:rsidRDefault="00EF6485" w:rsidP="00EF6485">
                            <w:pPr>
                              <w:jc w:val="right"/>
                              <w:rPr>
                                <w:i/>
                                <w:iCs/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  <w:t>E</w:t>
                            </w:r>
                            <w:r w:rsidR="000B5E52" w:rsidRPr="000B5E52">
                              <w:rPr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  <w:t>-Mail: alequiros05@gmail.com</w:t>
                            </w:r>
                            <w:r w:rsidR="000B5E52" w:rsidRPr="000B5E52">
                              <w:rPr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4572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319.95pt;margin-top:10.8pt;width:225.35pt;height:1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page;v-text-anchor:top" arcsize="71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" o:allowincell="f" filled="f" stroked="f">
                <v:shadow on="t" type="perspective" color="#4f81bd" origin="-.5,-.5" offset="-3pt,-3pt" matrix="58982f,,,58982f"/>
                <v:textbox inset=",,36pt,18pt">
                  <w:txbxContent>
                    <w:p w:rsidR="00EF6485" w:rsidRDefault="00EF6485" w:rsidP="00EF6485">
                      <w:pPr>
                        <w:jc w:val="right"/>
                        <w:rPr>
                          <w:b/>
                          <w:i/>
                          <w:color w:val="4F81BD" w:themeColor="accent1"/>
                          <w:sz w:val="28"/>
                          <w:szCs w:val="28"/>
                          <w:lang w:val="es-ES" w:eastAsia="es-ES"/>
                        </w:rPr>
                      </w:pPr>
                    </w:p>
                    <w:p w:rsidR="00EF6485" w:rsidRDefault="000B5E52" w:rsidP="00EF6485">
                      <w:pPr>
                        <w:jc w:val="right"/>
                        <w:rPr>
                          <w:i/>
                          <w:sz w:val="24"/>
                          <w:szCs w:val="24"/>
                          <w:lang w:val="es-ES" w:eastAsia="es-ES"/>
                        </w:rPr>
                      </w:pPr>
                      <w:r w:rsidRPr="000B5E52">
                        <w:rPr>
                          <w:b/>
                          <w:i/>
                          <w:color w:val="4F81BD" w:themeColor="accent1"/>
                          <w:sz w:val="28"/>
                          <w:szCs w:val="28"/>
                          <w:lang w:val="es-ES" w:eastAsia="es-ES"/>
                        </w:rPr>
                        <w:t xml:space="preserve">Alejandra Quirós Solís  </w:t>
                      </w:r>
                    </w:p>
                    <w:p w:rsidR="00EF6485" w:rsidRDefault="000B5E52" w:rsidP="00EF6485">
                      <w:pPr>
                        <w:jc w:val="right"/>
                        <w:rPr>
                          <w:i/>
                          <w:sz w:val="24"/>
                          <w:szCs w:val="24"/>
                          <w:lang w:val="es-ES" w:eastAsia="es-ES"/>
                        </w:rPr>
                      </w:pPr>
                      <w:r w:rsidRPr="000B5E52">
                        <w:rPr>
                          <w:i/>
                          <w:sz w:val="24"/>
                          <w:szCs w:val="24"/>
                          <w:lang w:val="es-ES" w:eastAsia="es-ES"/>
                        </w:rPr>
                        <w:t xml:space="preserve">San Rafael, La Unión, Cartago </w:t>
                      </w:r>
                    </w:p>
                    <w:p w:rsidR="00EF6485" w:rsidRDefault="00EF6485" w:rsidP="00EF6485">
                      <w:pPr>
                        <w:jc w:val="right"/>
                        <w:rPr>
                          <w:i/>
                          <w:sz w:val="24"/>
                          <w:szCs w:val="24"/>
                          <w:lang w:val="es-ES" w:eastAsia="es-ES"/>
                        </w:rPr>
                      </w:pPr>
                      <w:r w:rsidRPr="00923B45">
                        <w:rPr>
                          <w:i/>
                          <w:sz w:val="24"/>
                          <w:szCs w:val="24"/>
                          <w:lang w:val="es-ES" w:eastAsia="es-ES"/>
                        </w:rPr>
                        <w:t>Teléfono: 2278</w:t>
                      </w:r>
                      <w:r>
                        <w:rPr>
                          <w:i/>
                          <w:sz w:val="24"/>
                          <w:szCs w:val="24"/>
                          <w:lang w:val="es-ES" w:eastAsia="es-ES"/>
                        </w:rPr>
                        <w:t>-</w:t>
                      </w:r>
                      <w:r w:rsidRPr="00923B45">
                        <w:rPr>
                          <w:i/>
                          <w:sz w:val="24"/>
                          <w:szCs w:val="24"/>
                          <w:lang w:val="es-ES" w:eastAsia="es-ES"/>
                        </w:rPr>
                        <w:t>0419/</w:t>
                      </w:r>
                      <w:r w:rsidR="00DF5D9B">
                        <w:rPr>
                          <w:i/>
                          <w:sz w:val="24"/>
                          <w:szCs w:val="24"/>
                          <w:lang w:val="es-ES" w:eastAsia="es-ES"/>
                        </w:rPr>
                        <w:t>8586-4196</w:t>
                      </w:r>
                    </w:p>
                    <w:p w:rsidR="000B5E52" w:rsidRPr="000B5E52" w:rsidRDefault="00EF6485" w:rsidP="00EF6485">
                      <w:pPr>
                        <w:jc w:val="right"/>
                        <w:rPr>
                          <w:i/>
                          <w:iCs/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es-ES" w:eastAsia="es-ES"/>
                        </w:rPr>
                        <w:t>E</w:t>
                      </w:r>
                      <w:r w:rsidR="000B5E52" w:rsidRPr="000B5E52">
                        <w:rPr>
                          <w:i/>
                          <w:sz w:val="24"/>
                          <w:szCs w:val="24"/>
                          <w:lang w:val="es-ES" w:eastAsia="es-ES"/>
                        </w:rPr>
                        <w:t>-Mail: alequiros05@gmail.com</w:t>
                      </w:r>
                      <w:r w:rsidR="000B5E52" w:rsidRPr="000B5E52">
                        <w:rPr>
                          <w:i/>
                          <w:sz w:val="24"/>
                          <w:szCs w:val="24"/>
                          <w:lang w:val="es-ES" w:eastAsia="es-E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>
        <w:rPr>
          <w:i w:val="0"/>
          <w:noProof/>
          <w:sz w:val="24"/>
          <w:szCs w:val="24"/>
          <w:lang w:val="es-ES" w:eastAsia="es-ES"/>
        </w:rPr>
        <w:drawing>
          <wp:inline distT="0" distB="0" distL="0" distR="0" wp14:anchorId="79ECDB75" wp14:editId="0EAC0C05">
            <wp:extent cx="936000" cy="1242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vo_000 (2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124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AD" w:rsidRPr="00D967AD" w:rsidRDefault="00EF6485" w:rsidP="00EF6485">
      <w:pPr>
        <w:pStyle w:val="IntenseQuote"/>
        <w:ind w:left="0"/>
        <w:rPr>
          <w:i w:val="0"/>
          <w:sz w:val="24"/>
          <w:szCs w:val="24"/>
          <w:lang w:val="es-ES" w:eastAsia="es-ES"/>
        </w:rPr>
      </w:pPr>
      <w:r>
        <w:rPr>
          <w:i w:val="0"/>
          <w:sz w:val="24"/>
          <w:szCs w:val="24"/>
          <w:lang w:val="es-ES" w:eastAsia="es-ES"/>
        </w:rPr>
        <w:t xml:space="preserve">Datos </w:t>
      </w:r>
      <w:r w:rsidR="00D967AD" w:rsidRPr="00D967AD">
        <w:rPr>
          <w:i w:val="0"/>
          <w:sz w:val="24"/>
          <w:szCs w:val="24"/>
          <w:lang w:val="es-ES" w:eastAsia="es-ES"/>
        </w:rPr>
        <w:t>personales</w:t>
      </w:r>
    </w:p>
    <w:p w:rsidR="00647665" w:rsidRPr="000B5E52" w:rsidRDefault="00647665" w:rsidP="000B5E52">
      <w:pPr>
        <w:pStyle w:val="ListParagraph"/>
        <w:numPr>
          <w:ilvl w:val="0"/>
          <w:numId w:val="7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 w:rsidRPr="000B5E52">
        <w:rPr>
          <w:rFonts w:ascii="Arial" w:eastAsia="Times New Roman" w:hAnsi="Arial" w:cs="Arial"/>
          <w:sz w:val="22"/>
          <w:lang w:val="es-ES" w:eastAsia="es-ES"/>
        </w:rPr>
        <w:t>San Rafael de La Unión, Carretera Cartago San Jo</w:t>
      </w:r>
      <w:r w:rsidR="00443E3D" w:rsidRPr="000B5E52">
        <w:rPr>
          <w:rFonts w:ascii="Arial" w:eastAsia="Times New Roman" w:hAnsi="Arial" w:cs="Arial"/>
          <w:sz w:val="22"/>
          <w:lang w:val="es-ES" w:eastAsia="es-ES"/>
        </w:rPr>
        <w:t>sé</w:t>
      </w:r>
      <w:r w:rsidRPr="000B5E52">
        <w:rPr>
          <w:rFonts w:ascii="Arial" w:eastAsia="Times New Roman" w:hAnsi="Arial" w:cs="Arial"/>
          <w:sz w:val="22"/>
          <w:lang w:val="es-ES" w:eastAsia="es-ES"/>
        </w:rPr>
        <w:t>, Costa Rica</w:t>
      </w:r>
    </w:p>
    <w:p w:rsidR="00647665" w:rsidRPr="000B5E52" w:rsidRDefault="00647665" w:rsidP="000B5E52">
      <w:pPr>
        <w:pStyle w:val="ListParagraph"/>
        <w:numPr>
          <w:ilvl w:val="0"/>
          <w:numId w:val="7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 w:rsidRPr="000B5E52">
        <w:rPr>
          <w:rFonts w:ascii="Arial" w:eastAsia="Times New Roman" w:hAnsi="Arial" w:cs="Arial"/>
          <w:sz w:val="22"/>
          <w:lang w:val="es-ES" w:eastAsia="es-ES"/>
        </w:rPr>
        <w:t>Estado Civil: Soltera</w:t>
      </w:r>
    </w:p>
    <w:p w:rsidR="00647665" w:rsidRPr="000B5E52" w:rsidRDefault="00647665" w:rsidP="000B5E52">
      <w:pPr>
        <w:pStyle w:val="ListParagraph"/>
        <w:numPr>
          <w:ilvl w:val="0"/>
          <w:numId w:val="7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 w:rsidRPr="000B5E52">
        <w:rPr>
          <w:rFonts w:ascii="Arial" w:eastAsia="Times New Roman" w:hAnsi="Arial" w:cs="Arial"/>
          <w:sz w:val="22"/>
          <w:lang w:val="es-ES" w:eastAsia="es-ES"/>
        </w:rPr>
        <w:t>Cedula</w:t>
      </w:r>
      <w:r w:rsidR="002A3AF6" w:rsidRPr="000B5E52">
        <w:rPr>
          <w:rFonts w:ascii="Arial" w:eastAsia="Times New Roman" w:hAnsi="Arial" w:cs="Arial"/>
          <w:sz w:val="22"/>
          <w:lang w:val="es-ES" w:eastAsia="es-ES"/>
        </w:rPr>
        <w:t>: 116240414</w:t>
      </w:r>
      <w:r w:rsidRPr="000B5E52">
        <w:rPr>
          <w:rFonts w:ascii="Arial" w:eastAsia="Times New Roman" w:hAnsi="Arial" w:cs="Arial"/>
          <w:sz w:val="22"/>
          <w:lang w:val="es-ES" w:eastAsia="es-ES"/>
        </w:rPr>
        <w:t xml:space="preserve"> </w:t>
      </w:r>
    </w:p>
    <w:p w:rsidR="00647665" w:rsidRPr="000B5E52" w:rsidRDefault="000B5E52" w:rsidP="000B5E52">
      <w:pPr>
        <w:pStyle w:val="ListParagraph"/>
        <w:numPr>
          <w:ilvl w:val="0"/>
          <w:numId w:val="7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 w:rsidRPr="000B5E52">
        <w:rPr>
          <w:rFonts w:ascii="Arial" w:eastAsia="Times New Roman" w:hAnsi="Arial" w:cs="Arial"/>
          <w:sz w:val="22"/>
          <w:lang w:val="es-ES" w:eastAsia="es-ES"/>
        </w:rPr>
        <w:t>Fecha de nacimiento: 05/11/1995</w:t>
      </w:r>
    </w:p>
    <w:p w:rsidR="00647665" w:rsidRPr="000B5E52" w:rsidRDefault="00647665" w:rsidP="000B5E52">
      <w:pPr>
        <w:pStyle w:val="ListParagraph"/>
        <w:numPr>
          <w:ilvl w:val="0"/>
          <w:numId w:val="7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 w:rsidRPr="000B5E52">
        <w:rPr>
          <w:rFonts w:ascii="Arial" w:eastAsia="Times New Roman" w:hAnsi="Arial" w:cs="Arial"/>
          <w:sz w:val="22"/>
          <w:lang w:val="es-ES" w:eastAsia="es-ES"/>
        </w:rPr>
        <w:t>Te</w:t>
      </w:r>
      <w:r w:rsidR="002A3AF6" w:rsidRPr="000B5E52">
        <w:rPr>
          <w:rFonts w:ascii="Arial" w:eastAsia="Times New Roman" w:hAnsi="Arial" w:cs="Arial"/>
          <w:sz w:val="22"/>
          <w:lang w:val="es-ES" w:eastAsia="es-ES"/>
        </w:rPr>
        <w:t xml:space="preserve">léfono de residencia: 2278-0419 </w:t>
      </w:r>
    </w:p>
    <w:p w:rsidR="00647665" w:rsidRPr="000B5E52" w:rsidRDefault="00647665" w:rsidP="000B5E52">
      <w:pPr>
        <w:pStyle w:val="ListParagraph"/>
        <w:numPr>
          <w:ilvl w:val="0"/>
          <w:numId w:val="7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 w:rsidRPr="000B5E52">
        <w:rPr>
          <w:rFonts w:ascii="Arial" w:eastAsia="Times New Roman" w:hAnsi="Arial" w:cs="Arial"/>
          <w:sz w:val="22"/>
          <w:lang w:val="es-ES" w:eastAsia="es-ES"/>
        </w:rPr>
        <w:t xml:space="preserve">Teléfono celular: </w:t>
      </w:r>
      <w:r w:rsidR="00DF5D9B" w:rsidRPr="00DF5D9B">
        <w:rPr>
          <w:rFonts w:ascii="Arial" w:eastAsia="Times New Roman" w:hAnsi="Arial" w:cs="Arial"/>
          <w:sz w:val="22"/>
          <w:lang w:val="es-ES" w:eastAsia="es-ES"/>
        </w:rPr>
        <w:t>8586-4196</w:t>
      </w:r>
    </w:p>
    <w:p w:rsidR="00647665" w:rsidRPr="000B5E52" w:rsidRDefault="00647665" w:rsidP="000B5E52">
      <w:pPr>
        <w:pStyle w:val="ListParagraph"/>
        <w:numPr>
          <w:ilvl w:val="0"/>
          <w:numId w:val="7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 w:rsidRPr="000B5E52">
        <w:rPr>
          <w:rFonts w:ascii="Arial" w:eastAsia="Times New Roman" w:hAnsi="Arial" w:cs="Arial"/>
          <w:sz w:val="22"/>
          <w:lang w:val="es-ES" w:eastAsia="es-ES"/>
        </w:rPr>
        <w:t xml:space="preserve">Correo: </w:t>
      </w:r>
      <w:hyperlink r:id="rId11" w:history="1">
        <w:r w:rsidR="00406A4A" w:rsidRPr="000B5E52">
          <w:rPr>
            <w:rStyle w:val="Hyperlink"/>
            <w:rFonts w:ascii="Arial" w:eastAsia="Times New Roman" w:hAnsi="Arial" w:cs="Arial"/>
            <w:sz w:val="22"/>
            <w:lang w:val="es-ES" w:eastAsia="es-ES"/>
          </w:rPr>
          <w:t>alequiros05@gmail.com</w:t>
        </w:r>
      </w:hyperlink>
    </w:p>
    <w:p w:rsidR="00406A4A" w:rsidRDefault="00406A4A" w:rsidP="00647665">
      <w:p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</w:p>
    <w:p w:rsidR="003C450E" w:rsidRPr="00A57213" w:rsidRDefault="003C450E" w:rsidP="00D967AD">
      <w:pPr>
        <w:pStyle w:val="IntenseQuote"/>
        <w:ind w:hanging="936"/>
        <w:rPr>
          <w:rFonts w:ascii="Arial" w:eastAsia="Times New Roman" w:hAnsi="Arial" w:cs="Arial"/>
          <w:b w:val="0"/>
          <w:sz w:val="24"/>
          <w:szCs w:val="24"/>
          <w:lang w:val="es-ES" w:eastAsia="es-ES"/>
        </w:rPr>
      </w:pPr>
      <w:r w:rsidRPr="00D967AD">
        <w:rPr>
          <w:i w:val="0"/>
          <w:sz w:val="24"/>
          <w:szCs w:val="24"/>
          <w:lang w:val="es-ES" w:eastAsia="es-ES"/>
        </w:rPr>
        <w:t>Estudios formales</w:t>
      </w:r>
    </w:p>
    <w:p w:rsidR="00F243D7" w:rsidRPr="000B5E52" w:rsidRDefault="00F243D7" w:rsidP="00F243D7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Colorimetría con Tendencias Internacionales</w:t>
      </w:r>
    </w:p>
    <w:p w:rsidR="00F243D7" w:rsidRDefault="00F243D7" w:rsidP="00F243D7">
      <w:pPr>
        <w:spacing w:line="240" w:lineRule="auto"/>
        <w:ind w:firstLine="720"/>
        <w:rPr>
          <w:rFonts w:ascii="Arial" w:eastAsia="Times New Roman" w:hAnsi="Arial" w:cs="Arial"/>
          <w:sz w:val="22"/>
          <w:lang w:val="es-ES" w:eastAsia="es-ES"/>
        </w:rPr>
      </w:pPr>
      <w:r w:rsidRPr="0024393C">
        <w:rPr>
          <w:rFonts w:ascii="Arial" w:eastAsia="Times New Roman" w:hAnsi="Arial" w:cs="Arial"/>
          <w:sz w:val="22"/>
          <w:lang w:val="es-ES" w:eastAsia="es-ES"/>
        </w:rPr>
        <w:t>Actualmente</w:t>
      </w:r>
    </w:p>
    <w:p w:rsidR="00F243D7" w:rsidRPr="0024393C" w:rsidRDefault="00F243D7" w:rsidP="00F243D7">
      <w:pPr>
        <w:spacing w:line="240" w:lineRule="auto"/>
        <w:ind w:firstLine="720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Academia de belleza</w:t>
      </w:r>
      <w:r w:rsidRPr="0024393C">
        <w:rPr>
          <w:rFonts w:ascii="Arial" w:eastAsia="Times New Roman" w:hAnsi="Arial" w:cs="Arial"/>
          <w:sz w:val="22"/>
          <w:lang w:val="es-ES" w:eastAsia="es-ES"/>
        </w:rPr>
        <w:t xml:space="preserve"> DIMECH`S</w:t>
      </w:r>
    </w:p>
    <w:p w:rsidR="00F243D7" w:rsidRPr="0024393C" w:rsidRDefault="00F243D7" w:rsidP="00F243D7">
      <w:pPr>
        <w:spacing w:line="240" w:lineRule="auto"/>
        <w:ind w:firstLine="720"/>
        <w:rPr>
          <w:rFonts w:ascii="Arial" w:eastAsia="Times New Roman" w:hAnsi="Arial" w:cs="Arial"/>
          <w:sz w:val="22"/>
          <w:lang w:val="es-ES" w:eastAsia="es-ES"/>
        </w:rPr>
      </w:pPr>
      <w:r w:rsidRPr="0024393C">
        <w:rPr>
          <w:rFonts w:ascii="Arial" w:eastAsia="Times New Roman" w:hAnsi="Arial" w:cs="Arial"/>
          <w:sz w:val="22"/>
          <w:lang w:val="es-ES" w:eastAsia="es-ES"/>
        </w:rPr>
        <w:t>San José, Costa Rica</w:t>
      </w:r>
    </w:p>
    <w:p w:rsidR="00F243D7" w:rsidRDefault="00F243D7" w:rsidP="00F243D7">
      <w:pPr>
        <w:pStyle w:val="ListParagraph"/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</w:p>
    <w:p w:rsidR="004F4057" w:rsidRPr="000B5E52" w:rsidRDefault="004F4057" w:rsidP="000B5E52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 w:rsidRPr="000B5E52">
        <w:rPr>
          <w:rFonts w:ascii="Arial" w:eastAsia="Times New Roman" w:hAnsi="Arial" w:cs="Arial"/>
          <w:sz w:val="22"/>
          <w:lang w:val="es-ES" w:eastAsia="es-ES"/>
        </w:rPr>
        <w:t>Estilismo</w:t>
      </w:r>
    </w:p>
    <w:p w:rsidR="00761134" w:rsidRDefault="00761134" w:rsidP="000B5E52">
      <w:pPr>
        <w:spacing w:line="240" w:lineRule="auto"/>
        <w:ind w:firstLine="720"/>
        <w:rPr>
          <w:rFonts w:ascii="Arial" w:eastAsia="Times New Roman" w:hAnsi="Arial" w:cs="Arial"/>
          <w:sz w:val="22"/>
          <w:lang w:val="es-ES" w:eastAsia="es-ES"/>
        </w:rPr>
      </w:pPr>
      <w:r w:rsidRPr="0024393C">
        <w:rPr>
          <w:rFonts w:ascii="Arial" w:eastAsia="Times New Roman" w:hAnsi="Arial" w:cs="Arial"/>
          <w:sz w:val="22"/>
          <w:lang w:val="es-ES" w:eastAsia="es-ES"/>
        </w:rPr>
        <w:t>Actualmente</w:t>
      </w:r>
    </w:p>
    <w:p w:rsidR="004F4057" w:rsidRPr="0024393C" w:rsidRDefault="005555F1" w:rsidP="000B5E52">
      <w:pPr>
        <w:spacing w:line="240" w:lineRule="auto"/>
        <w:ind w:firstLine="720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Academia de belleza</w:t>
      </w:r>
      <w:r w:rsidR="004F4057" w:rsidRPr="0024393C">
        <w:rPr>
          <w:rFonts w:ascii="Arial" w:eastAsia="Times New Roman" w:hAnsi="Arial" w:cs="Arial"/>
          <w:sz w:val="22"/>
          <w:lang w:val="es-ES" w:eastAsia="es-ES"/>
        </w:rPr>
        <w:t xml:space="preserve"> </w:t>
      </w:r>
      <w:r w:rsidR="00F20D84" w:rsidRPr="0024393C">
        <w:rPr>
          <w:rFonts w:ascii="Arial" w:eastAsia="Times New Roman" w:hAnsi="Arial" w:cs="Arial"/>
          <w:sz w:val="22"/>
          <w:lang w:val="es-ES" w:eastAsia="es-ES"/>
        </w:rPr>
        <w:t>DIMECH`S</w:t>
      </w:r>
    </w:p>
    <w:p w:rsidR="004F4057" w:rsidRPr="0024393C" w:rsidRDefault="004F4057" w:rsidP="000B5E52">
      <w:pPr>
        <w:spacing w:line="240" w:lineRule="auto"/>
        <w:ind w:firstLine="720"/>
        <w:rPr>
          <w:rFonts w:ascii="Arial" w:eastAsia="Times New Roman" w:hAnsi="Arial" w:cs="Arial"/>
          <w:sz w:val="22"/>
          <w:lang w:val="es-ES" w:eastAsia="es-ES"/>
        </w:rPr>
      </w:pPr>
      <w:r w:rsidRPr="0024393C">
        <w:rPr>
          <w:rFonts w:ascii="Arial" w:eastAsia="Times New Roman" w:hAnsi="Arial" w:cs="Arial"/>
          <w:sz w:val="22"/>
          <w:lang w:val="es-ES" w:eastAsia="es-ES"/>
        </w:rPr>
        <w:t>San José, Costa Rica</w:t>
      </w:r>
    </w:p>
    <w:p w:rsidR="002A3AF6" w:rsidRPr="0024393C" w:rsidRDefault="002A3AF6" w:rsidP="00647665">
      <w:p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</w:p>
    <w:p w:rsidR="005555F1" w:rsidRPr="005555F1" w:rsidRDefault="005555F1" w:rsidP="005555F1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Bachillerato por Madurez</w:t>
      </w:r>
    </w:p>
    <w:p w:rsidR="004F4057" w:rsidRPr="0024393C" w:rsidRDefault="00761134" w:rsidP="000B5E52">
      <w:pPr>
        <w:spacing w:line="240" w:lineRule="auto"/>
        <w:ind w:firstLine="720"/>
        <w:rPr>
          <w:rFonts w:ascii="Arial" w:eastAsia="Times New Roman" w:hAnsi="Arial" w:cs="Arial"/>
          <w:sz w:val="22"/>
          <w:lang w:val="es-ES" w:eastAsia="es-ES"/>
        </w:rPr>
      </w:pPr>
      <w:r w:rsidRPr="0024393C">
        <w:rPr>
          <w:rFonts w:ascii="Arial" w:eastAsia="Times New Roman" w:hAnsi="Arial" w:cs="Arial"/>
          <w:sz w:val="22"/>
          <w:lang w:val="es-ES" w:eastAsia="es-ES"/>
        </w:rPr>
        <w:t>Instituto Jiménez</w:t>
      </w:r>
      <w:r w:rsidR="004F4057" w:rsidRPr="0024393C">
        <w:rPr>
          <w:rFonts w:ascii="Arial" w:eastAsia="Times New Roman" w:hAnsi="Arial" w:cs="Arial"/>
          <w:sz w:val="22"/>
          <w:lang w:val="es-ES" w:eastAsia="es-ES"/>
        </w:rPr>
        <w:t xml:space="preserve"> </w:t>
      </w:r>
    </w:p>
    <w:p w:rsidR="004F4057" w:rsidRPr="0024393C" w:rsidRDefault="004F4057" w:rsidP="000B5E52">
      <w:pPr>
        <w:spacing w:line="240" w:lineRule="auto"/>
        <w:ind w:firstLine="720"/>
        <w:rPr>
          <w:rFonts w:ascii="Arial" w:eastAsia="Times New Roman" w:hAnsi="Arial" w:cs="Arial"/>
          <w:sz w:val="22"/>
          <w:lang w:val="es-ES" w:eastAsia="es-ES"/>
        </w:rPr>
      </w:pPr>
      <w:r w:rsidRPr="0024393C">
        <w:rPr>
          <w:rFonts w:ascii="Arial" w:eastAsia="Times New Roman" w:hAnsi="Arial" w:cs="Arial"/>
          <w:sz w:val="22"/>
          <w:lang w:val="es-ES" w:eastAsia="es-ES"/>
        </w:rPr>
        <w:t>2013</w:t>
      </w:r>
    </w:p>
    <w:p w:rsidR="004F4057" w:rsidRPr="00647665" w:rsidRDefault="004F4057" w:rsidP="000B5E52">
      <w:pPr>
        <w:spacing w:line="240" w:lineRule="auto"/>
        <w:ind w:firstLine="720"/>
        <w:rPr>
          <w:rFonts w:ascii="Arial" w:eastAsia="Times New Roman" w:hAnsi="Arial" w:cs="Arial"/>
          <w:sz w:val="22"/>
          <w:lang w:val="es-ES" w:eastAsia="es-ES"/>
        </w:rPr>
      </w:pPr>
      <w:r w:rsidRPr="0024393C">
        <w:rPr>
          <w:rFonts w:ascii="Arial" w:eastAsia="Times New Roman" w:hAnsi="Arial" w:cs="Arial"/>
          <w:sz w:val="22"/>
          <w:lang w:val="es-ES" w:eastAsia="es-ES"/>
        </w:rPr>
        <w:t>San José, Costa Rica</w:t>
      </w:r>
    </w:p>
    <w:p w:rsidR="002A3AF6" w:rsidRPr="00D967AD" w:rsidRDefault="002A3AF6" w:rsidP="00D967AD">
      <w:pPr>
        <w:pStyle w:val="IntenseQuote"/>
        <w:ind w:hanging="936"/>
        <w:rPr>
          <w:i w:val="0"/>
          <w:sz w:val="24"/>
          <w:szCs w:val="24"/>
          <w:lang w:val="es-ES" w:eastAsia="es-ES"/>
        </w:rPr>
      </w:pPr>
      <w:r w:rsidRPr="00D967AD">
        <w:rPr>
          <w:i w:val="0"/>
          <w:sz w:val="24"/>
          <w:szCs w:val="24"/>
          <w:lang w:val="es-ES" w:eastAsia="es-ES"/>
        </w:rPr>
        <w:t>Experiencia laboral</w:t>
      </w:r>
    </w:p>
    <w:p w:rsidR="00483A52" w:rsidRDefault="00483A52" w:rsidP="00483A52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Estilista</w:t>
      </w:r>
    </w:p>
    <w:p w:rsidR="00483A52" w:rsidRDefault="00483A52" w:rsidP="00483A52">
      <w:pPr>
        <w:pStyle w:val="ListParagraph"/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Actualmente</w:t>
      </w:r>
    </w:p>
    <w:p w:rsidR="00483A52" w:rsidRDefault="00483A52" w:rsidP="00483A52">
      <w:pPr>
        <w:pStyle w:val="ListParagraph"/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Cristal </w:t>
      </w:r>
      <w:proofErr w:type="spellStart"/>
      <w:r>
        <w:rPr>
          <w:rFonts w:ascii="Arial" w:eastAsia="Times New Roman" w:hAnsi="Arial" w:cs="Arial"/>
          <w:sz w:val="22"/>
          <w:lang w:val="es-ES" w:eastAsia="es-ES"/>
        </w:rPr>
        <w:t>Beauty</w:t>
      </w:r>
      <w:proofErr w:type="spellEnd"/>
      <w:r>
        <w:rPr>
          <w:rFonts w:ascii="Arial" w:eastAsia="Times New Roman" w:hAnsi="Arial" w:cs="Arial"/>
          <w:sz w:val="22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lang w:val="es-ES" w:eastAsia="es-ES"/>
        </w:rPr>
        <w:t>Salon</w:t>
      </w:r>
      <w:proofErr w:type="spellEnd"/>
    </w:p>
    <w:p w:rsidR="00483A52" w:rsidRDefault="00483A52" w:rsidP="00483A52">
      <w:pPr>
        <w:pStyle w:val="ListParagraph"/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Cartago</w:t>
      </w:r>
      <w:r>
        <w:rPr>
          <w:rFonts w:ascii="Arial" w:eastAsia="Times New Roman" w:hAnsi="Arial" w:cs="Arial"/>
          <w:sz w:val="22"/>
          <w:lang w:val="es-ES" w:eastAsia="es-ES"/>
        </w:rPr>
        <w:t>, C</w:t>
      </w:r>
      <w:r w:rsidRPr="00816F18">
        <w:rPr>
          <w:rFonts w:ascii="Arial" w:eastAsia="Times New Roman" w:hAnsi="Arial" w:cs="Arial"/>
          <w:sz w:val="22"/>
          <w:lang w:val="es-ES" w:eastAsia="es-ES"/>
        </w:rPr>
        <w:t xml:space="preserve">osta Rica </w:t>
      </w:r>
    </w:p>
    <w:p w:rsidR="00483A52" w:rsidRPr="001A79B7" w:rsidRDefault="00483A52" w:rsidP="00483A52">
      <w:pPr>
        <w:spacing w:line="240" w:lineRule="auto"/>
        <w:ind w:firstLine="720"/>
        <w:rPr>
          <w:sz w:val="20"/>
          <w:szCs w:val="20"/>
          <w:lang w:val="es-ES"/>
        </w:rPr>
      </w:pPr>
      <w:r w:rsidRPr="001A79B7">
        <w:rPr>
          <w:sz w:val="20"/>
          <w:szCs w:val="20"/>
          <w:lang w:val="es-ES"/>
        </w:rPr>
        <w:t>Funciones</w:t>
      </w:r>
      <w:r>
        <w:rPr>
          <w:sz w:val="20"/>
          <w:szCs w:val="20"/>
          <w:lang w:val="es-ES"/>
        </w:rPr>
        <w:t xml:space="preserve"> como estilista</w:t>
      </w:r>
      <w:r w:rsidRPr="001A79B7">
        <w:rPr>
          <w:sz w:val="20"/>
          <w:szCs w:val="20"/>
          <w:lang w:val="es-ES"/>
        </w:rPr>
        <w:t>:</w:t>
      </w:r>
    </w:p>
    <w:p w:rsidR="00483A52" w:rsidRPr="00001228" w:rsidRDefault="00483A52" w:rsidP="00483A52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sz w:val="20"/>
          <w:szCs w:val="20"/>
          <w:lang w:val="es-ES"/>
        </w:rPr>
        <w:t>C</w:t>
      </w:r>
      <w:r w:rsidRPr="00064460">
        <w:rPr>
          <w:sz w:val="20"/>
          <w:szCs w:val="20"/>
          <w:lang w:val="es-ES"/>
        </w:rPr>
        <w:t>orte</w:t>
      </w:r>
      <w:r>
        <w:rPr>
          <w:sz w:val="20"/>
          <w:szCs w:val="20"/>
          <w:lang w:val="es-ES"/>
        </w:rPr>
        <w:t xml:space="preserve"> técnico, peinados, maquillaje</w:t>
      </w:r>
      <w:r>
        <w:rPr>
          <w:sz w:val="20"/>
          <w:szCs w:val="20"/>
          <w:lang w:val="es-ES"/>
        </w:rPr>
        <w:t>.</w:t>
      </w:r>
    </w:p>
    <w:p w:rsidR="00483A52" w:rsidRPr="00064460" w:rsidRDefault="00483A52" w:rsidP="00483A52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A79B7">
        <w:rPr>
          <w:sz w:val="20"/>
          <w:szCs w:val="20"/>
          <w:lang w:val="es-ES"/>
        </w:rPr>
        <w:t>Aplicac</w:t>
      </w:r>
      <w:r>
        <w:rPr>
          <w:sz w:val="20"/>
          <w:szCs w:val="20"/>
          <w:lang w:val="es-ES"/>
        </w:rPr>
        <w:t xml:space="preserve">ión de </w:t>
      </w:r>
      <w:r w:rsidRPr="001A79B7">
        <w:rPr>
          <w:sz w:val="20"/>
          <w:szCs w:val="20"/>
          <w:lang w:val="es-ES"/>
        </w:rPr>
        <w:t>tratamiento del cabello.</w:t>
      </w:r>
    </w:p>
    <w:p w:rsidR="00483A52" w:rsidRDefault="00483A52" w:rsidP="00483A52">
      <w:pPr>
        <w:pStyle w:val="ListParagraph"/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</w:p>
    <w:p w:rsidR="00DE28E4" w:rsidRPr="00816F18" w:rsidRDefault="00DE28E4" w:rsidP="00483A52">
      <w:pPr>
        <w:pStyle w:val="ListParagraph"/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bookmarkStart w:id="0" w:name="_GoBack"/>
      <w:bookmarkEnd w:id="0"/>
    </w:p>
    <w:p w:rsidR="00816F18" w:rsidRDefault="00816F18" w:rsidP="00935CF7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lastRenderedPageBreak/>
        <w:t>Estilista</w:t>
      </w:r>
    </w:p>
    <w:p w:rsidR="00816F18" w:rsidRDefault="00F243D7" w:rsidP="00816F18">
      <w:pPr>
        <w:pStyle w:val="ListParagraph"/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Diciembre 2015 a Abril 2016</w:t>
      </w:r>
    </w:p>
    <w:p w:rsidR="00816F18" w:rsidRDefault="00816F18" w:rsidP="00816F18">
      <w:pPr>
        <w:pStyle w:val="ListParagraph"/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Salón de belleza </w:t>
      </w:r>
      <w:proofErr w:type="spellStart"/>
      <w:r>
        <w:rPr>
          <w:rFonts w:ascii="Arial" w:eastAsia="Times New Roman" w:hAnsi="Arial" w:cs="Arial"/>
          <w:sz w:val="22"/>
          <w:lang w:val="es-ES" w:eastAsia="es-ES"/>
        </w:rPr>
        <w:t>Manja</w:t>
      </w:r>
      <w:proofErr w:type="spellEnd"/>
    </w:p>
    <w:p w:rsidR="00816F18" w:rsidRDefault="00816F18" w:rsidP="00816F18">
      <w:pPr>
        <w:pStyle w:val="ListParagraph"/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Tres Ríos, C</w:t>
      </w:r>
      <w:r w:rsidRPr="00816F18">
        <w:rPr>
          <w:rFonts w:ascii="Arial" w:eastAsia="Times New Roman" w:hAnsi="Arial" w:cs="Arial"/>
          <w:sz w:val="22"/>
          <w:lang w:val="es-ES" w:eastAsia="es-ES"/>
        </w:rPr>
        <w:t xml:space="preserve">osta Rica </w:t>
      </w:r>
    </w:p>
    <w:p w:rsidR="00483A52" w:rsidRPr="001A79B7" w:rsidRDefault="00483A52" w:rsidP="00483A52">
      <w:pPr>
        <w:spacing w:line="240" w:lineRule="auto"/>
        <w:ind w:firstLine="720"/>
        <w:rPr>
          <w:sz w:val="20"/>
          <w:szCs w:val="20"/>
          <w:lang w:val="es-ES"/>
        </w:rPr>
      </w:pPr>
      <w:r w:rsidRPr="001A79B7">
        <w:rPr>
          <w:sz w:val="20"/>
          <w:szCs w:val="20"/>
          <w:lang w:val="es-ES"/>
        </w:rPr>
        <w:t>Funciones</w:t>
      </w:r>
      <w:r>
        <w:rPr>
          <w:sz w:val="20"/>
          <w:szCs w:val="20"/>
          <w:lang w:val="es-ES"/>
        </w:rPr>
        <w:t xml:space="preserve"> como estilista</w:t>
      </w:r>
      <w:r w:rsidRPr="001A79B7">
        <w:rPr>
          <w:sz w:val="20"/>
          <w:szCs w:val="20"/>
          <w:lang w:val="es-ES"/>
        </w:rPr>
        <w:t>:</w:t>
      </w:r>
    </w:p>
    <w:p w:rsidR="00483A52" w:rsidRPr="00001228" w:rsidRDefault="00483A52" w:rsidP="00483A52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sz w:val="20"/>
          <w:szCs w:val="20"/>
          <w:lang w:val="es-ES"/>
        </w:rPr>
        <w:t>C</w:t>
      </w:r>
      <w:r w:rsidRPr="00064460">
        <w:rPr>
          <w:sz w:val="20"/>
          <w:szCs w:val="20"/>
          <w:lang w:val="es-ES"/>
        </w:rPr>
        <w:t>orte</w:t>
      </w:r>
      <w:r>
        <w:rPr>
          <w:sz w:val="20"/>
          <w:szCs w:val="20"/>
          <w:lang w:val="es-ES"/>
        </w:rPr>
        <w:t xml:space="preserve"> técnico, peinados, maquillaje.</w:t>
      </w:r>
    </w:p>
    <w:p w:rsidR="00483A52" w:rsidRPr="00064460" w:rsidRDefault="00483A52" w:rsidP="00483A52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A79B7">
        <w:rPr>
          <w:sz w:val="20"/>
          <w:szCs w:val="20"/>
          <w:lang w:val="es-ES"/>
        </w:rPr>
        <w:t>Aplicac</w:t>
      </w:r>
      <w:r>
        <w:rPr>
          <w:sz w:val="20"/>
          <w:szCs w:val="20"/>
          <w:lang w:val="es-ES"/>
        </w:rPr>
        <w:t xml:space="preserve">ión de </w:t>
      </w:r>
      <w:r w:rsidRPr="001A79B7">
        <w:rPr>
          <w:sz w:val="20"/>
          <w:szCs w:val="20"/>
          <w:lang w:val="es-ES"/>
        </w:rPr>
        <w:t>tratamiento del cabello.</w:t>
      </w:r>
    </w:p>
    <w:p w:rsidR="00816F18" w:rsidRDefault="00816F18" w:rsidP="00816F18">
      <w:pPr>
        <w:rPr>
          <w:lang w:val="es-ES" w:eastAsia="es-ES"/>
        </w:rPr>
      </w:pPr>
    </w:p>
    <w:p w:rsidR="00935CF7" w:rsidRDefault="00935CF7" w:rsidP="00935CF7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Estilista</w:t>
      </w:r>
    </w:p>
    <w:p w:rsidR="00935CF7" w:rsidRDefault="00816F18" w:rsidP="00935CF7">
      <w:pPr>
        <w:pStyle w:val="ListParagraph"/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Setiembre, 2015 a Diciembre, 2015</w:t>
      </w:r>
    </w:p>
    <w:p w:rsidR="00935CF7" w:rsidRPr="0024393C" w:rsidRDefault="00935CF7" w:rsidP="00935CF7">
      <w:pPr>
        <w:spacing w:line="240" w:lineRule="auto"/>
        <w:ind w:firstLine="720"/>
        <w:rPr>
          <w:rFonts w:ascii="Arial" w:eastAsia="Times New Roman" w:hAnsi="Arial" w:cs="Arial"/>
          <w:sz w:val="22"/>
          <w:lang w:val="es-ES" w:eastAsia="es-ES"/>
        </w:rPr>
      </w:pPr>
      <w:proofErr w:type="spellStart"/>
      <w:r>
        <w:rPr>
          <w:rFonts w:ascii="Arial" w:eastAsia="Times New Roman" w:hAnsi="Arial" w:cs="Arial"/>
          <w:sz w:val="22"/>
          <w:lang w:val="es-ES" w:eastAsia="es-ES"/>
        </w:rPr>
        <w:t>Karesse</w:t>
      </w:r>
      <w:proofErr w:type="spellEnd"/>
      <w:r>
        <w:rPr>
          <w:rFonts w:ascii="Arial" w:eastAsia="Times New Roman" w:hAnsi="Arial" w:cs="Arial"/>
          <w:sz w:val="22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lang w:val="es-ES" w:eastAsia="es-ES"/>
        </w:rPr>
        <w:t>Beauty</w:t>
      </w:r>
      <w:proofErr w:type="spellEnd"/>
      <w:r>
        <w:rPr>
          <w:rFonts w:ascii="Arial" w:eastAsia="Times New Roman" w:hAnsi="Arial" w:cs="Arial"/>
          <w:sz w:val="22"/>
          <w:lang w:val="es-ES" w:eastAsia="es-ES"/>
        </w:rPr>
        <w:t xml:space="preserve"> Studio</w:t>
      </w:r>
    </w:p>
    <w:p w:rsidR="00935CF7" w:rsidRDefault="00935CF7" w:rsidP="00935CF7">
      <w:pPr>
        <w:spacing w:line="240" w:lineRule="auto"/>
        <w:ind w:firstLine="720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San Pedro</w:t>
      </w:r>
      <w:r w:rsidRPr="0024393C">
        <w:rPr>
          <w:rFonts w:ascii="Arial" w:eastAsia="Times New Roman" w:hAnsi="Arial" w:cs="Arial"/>
          <w:sz w:val="22"/>
          <w:lang w:val="es-ES" w:eastAsia="es-ES"/>
        </w:rPr>
        <w:t>, Costa Rica</w:t>
      </w:r>
    </w:p>
    <w:p w:rsidR="00064460" w:rsidRDefault="00064460" w:rsidP="00935CF7">
      <w:pPr>
        <w:spacing w:line="240" w:lineRule="auto"/>
        <w:ind w:firstLine="720"/>
        <w:rPr>
          <w:rFonts w:ascii="Arial" w:eastAsia="Times New Roman" w:hAnsi="Arial" w:cs="Arial"/>
          <w:sz w:val="22"/>
          <w:lang w:val="es-ES" w:eastAsia="es-ES"/>
        </w:rPr>
      </w:pPr>
    </w:p>
    <w:p w:rsidR="00064460" w:rsidRPr="001A79B7" w:rsidRDefault="00064460" w:rsidP="001A79B7">
      <w:pPr>
        <w:spacing w:line="240" w:lineRule="auto"/>
        <w:ind w:firstLine="720"/>
        <w:rPr>
          <w:sz w:val="20"/>
          <w:szCs w:val="20"/>
          <w:lang w:val="es-ES"/>
        </w:rPr>
      </w:pPr>
      <w:r w:rsidRPr="001A79B7">
        <w:rPr>
          <w:sz w:val="20"/>
          <w:szCs w:val="20"/>
          <w:lang w:val="es-ES"/>
        </w:rPr>
        <w:t>Funciones</w:t>
      </w:r>
      <w:r w:rsidR="00570BE2">
        <w:rPr>
          <w:sz w:val="20"/>
          <w:szCs w:val="20"/>
          <w:lang w:val="es-ES"/>
        </w:rPr>
        <w:t xml:space="preserve"> como estilista</w:t>
      </w:r>
      <w:r w:rsidRPr="001A79B7">
        <w:rPr>
          <w:sz w:val="20"/>
          <w:szCs w:val="20"/>
          <w:lang w:val="es-ES"/>
        </w:rPr>
        <w:t>:</w:t>
      </w:r>
    </w:p>
    <w:p w:rsidR="00064460" w:rsidRPr="00001228" w:rsidRDefault="00064460" w:rsidP="00064460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064460">
        <w:rPr>
          <w:sz w:val="20"/>
          <w:szCs w:val="20"/>
          <w:lang w:val="es-ES"/>
        </w:rPr>
        <w:t>Estilismo, corte y peinados para bodas y celebraciones</w:t>
      </w:r>
      <w:r>
        <w:rPr>
          <w:sz w:val="20"/>
          <w:szCs w:val="20"/>
          <w:lang w:val="es-ES"/>
        </w:rPr>
        <w:t>.</w:t>
      </w:r>
    </w:p>
    <w:p w:rsidR="00001228" w:rsidRPr="00064460" w:rsidRDefault="00001228" w:rsidP="00064460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A79B7">
        <w:rPr>
          <w:sz w:val="20"/>
          <w:szCs w:val="20"/>
          <w:lang w:val="es-ES"/>
        </w:rPr>
        <w:t>Aplicac</w:t>
      </w:r>
      <w:r>
        <w:rPr>
          <w:sz w:val="20"/>
          <w:szCs w:val="20"/>
          <w:lang w:val="es-ES"/>
        </w:rPr>
        <w:t xml:space="preserve">ión de </w:t>
      </w:r>
      <w:r w:rsidRPr="001A79B7">
        <w:rPr>
          <w:sz w:val="20"/>
          <w:szCs w:val="20"/>
          <w:lang w:val="es-ES"/>
        </w:rPr>
        <w:t>tratamiento del cabello, incluyendo rizado y alisado.</w:t>
      </w:r>
    </w:p>
    <w:p w:rsidR="00570BE2" w:rsidRDefault="00570BE2" w:rsidP="00570BE2">
      <w:pPr>
        <w:spacing w:line="240" w:lineRule="auto"/>
        <w:ind w:firstLine="720"/>
        <w:rPr>
          <w:sz w:val="20"/>
          <w:szCs w:val="20"/>
          <w:lang w:val="es-ES"/>
        </w:rPr>
      </w:pPr>
    </w:p>
    <w:p w:rsidR="00570BE2" w:rsidRPr="00570BE2" w:rsidRDefault="00570BE2" w:rsidP="00570BE2">
      <w:pPr>
        <w:spacing w:line="240" w:lineRule="auto"/>
        <w:ind w:firstLine="72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Funciones como recepcionista:</w:t>
      </w:r>
    </w:p>
    <w:p w:rsidR="00570BE2" w:rsidRPr="00570BE2" w:rsidRDefault="00570BE2" w:rsidP="00570BE2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Recepción t</w:t>
      </w:r>
      <w:r w:rsidR="001A79B7" w:rsidRPr="00001228">
        <w:rPr>
          <w:sz w:val="20"/>
          <w:szCs w:val="20"/>
          <w:lang w:val="es-ES"/>
        </w:rPr>
        <w:t>elefónica de llamadas y gestión de citas programadas.</w:t>
      </w:r>
    </w:p>
    <w:p w:rsidR="00570BE2" w:rsidRPr="00570BE2" w:rsidRDefault="00570BE2" w:rsidP="00570BE2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Recepción de correo electrónico</w:t>
      </w:r>
      <w:r w:rsidRPr="00570BE2">
        <w:rPr>
          <w:sz w:val="20"/>
          <w:szCs w:val="20"/>
          <w:lang w:val="es-ES"/>
        </w:rPr>
        <w:t xml:space="preserve"> y</w:t>
      </w:r>
      <w:r>
        <w:rPr>
          <w:sz w:val="20"/>
          <w:szCs w:val="20"/>
          <w:lang w:val="es-ES"/>
        </w:rPr>
        <w:t xml:space="preserve"> organización de la agenda del salón</w:t>
      </w:r>
      <w:r w:rsidRPr="00570BE2">
        <w:rPr>
          <w:sz w:val="20"/>
          <w:szCs w:val="20"/>
          <w:lang w:val="es-ES"/>
        </w:rPr>
        <w:t>.</w:t>
      </w:r>
    </w:p>
    <w:p w:rsidR="00570BE2" w:rsidRPr="00570BE2" w:rsidRDefault="00570BE2" w:rsidP="00570BE2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es-ES"/>
        </w:rPr>
      </w:pPr>
      <w:r w:rsidRPr="00570BE2">
        <w:rPr>
          <w:sz w:val="20"/>
          <w:szCs w:val="20"/>
          <w:lang w:val="es-ES"/>
        </w:rPr>
        <w:t>Contacto con clientes</w:t>
      </w:r>
      <w:r>
        <w:rPr>
          <w:sz w:val="20"/>
          <w:szCs w:val="20"/>
          <w:lang w:val="es-ES"/>
        </w:rPr>
        <w:t>.</w:t>
      </w:r>
    </w:p>
    <w:p w:rsidR="00570BE2" w:rsidRPr="00570BE2" w:rsidRDefault="00570BE2" w:rsidP="00570BE2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Cierre de Caja</w:t>
      </w:r>
      <w:r w:rsidRPr="00570BE2">
        <w:rPr>
          <w:sz w:val="20"/>
          <w:szCs w:val="20"/>
          <w:lang w:val="es-ES"/>
        </w:rPr>
        <w:t>.</w:t>
      </w:r>
    </w:p>
    <w:p w:rsidR="00570BE2" w:rsidRPr="00570BE2" w:rsidRDefault="00570BE2" w:rsidP="00570BE2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es-ES"/>
        </w:rPr>
      </w:pPr>
      <w:r w:rsidRPr="00570BE2">
        <w:rPr>
          <w:sz w:val="20"/>
          <w:szCs w:val="20"/>
          <w:lang w:val="es-ES"/>
        </w:rPr>
        <w:t>Tareas administrativas generales.</w:t>
      </w:r>
    </w:p>
    <w:p w:rsidR="00935CF7" w:rsidRDefault="00001228" w:rsidP="00935CF7">
      <w:pPr>
        <w:pStyle w:val="NormalBodyText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ab/>
      </w:r>
    </w:p>
    <w:p w:rsidR="00761134" w:rsidRPr="000B5E52" w:rsidRDefault="00761134" w:rsidP="000B5E52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 w:rsidRPr="000B5E52">
        <w:rPr>
          <w:rFonts w:ascii="Arial" w:eastAsia="Times New Roman" w:hAnsi="Arial" w:cs="Arial"/>
          <w:sz w:val="22"/>
          <w:lang w:val="es-ES" w:eastAsia="es-ES"/>
        </w:rPr>
        <w:t>Dependiente</w:t>
      </w:r>
    </w:p>
    <w:p w:rsidR="004E171F" w:rsidRPr="0024393C" w:rsidRDefault="004E171F" w:rsidP="000B5E52">
      <w:pPr>
        <w:spacing w:line="240" w:lineRule="auto"/>
        <w:ind w:firstLine="720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2014</w:t>
      </w:r>
    </w:p>
    <w:p w:rsidR="00761134" w:rsidRPr="0024393C" w:rsidRDefault="00761134" w:rsidP="000B5E52">
      <w:pPr>
        <w:spacing w:line="240" w:lineRule="auto"/>
        <w:ind w:firstLine="720"/>
        <w:rPr>
          <w:rFonts w:ascii="Arial" w:eastAsia="Times New Roman" w:hAnsi="Arial" w:cs="Arial"/>
          <w:sz w:val="22"/>
          <w:lang w:val="es-ES" w:eastAsia="es-ES"/>
        </w:rPr>
      </w:pPr>
      <w:r w:rsidRPr="0024393C">
        <w:rPr>
          <w:rFonts w:ascii="Arial" w:eastAsia="Times New Roman" w:hAnsi="Arial" w:cs="Arial"/>
          <w:sz w:val="22"/>
          <w:lang w:val="es-ES" w:eastAsia="es-ES"/>
        </w:rPr>
        <w:t xml:space="preserve">Tienda Safari </w:t>
      </w:r>
      <w:proofErr w:type="spellStart"/>
      <w:r w:rsidR="003A0F42">
        <w:rPr>
          <w:rFonts w:ascii="Arial" w:eastAsia="Times New Roman" w:hAnsi="Arial" w:cs="Arial"/>
          <w:sz w:val="22"/>
          <w:lang w:val="es-ES" w:eastAsia="es-ES"/>
        </w:rPr>
        <w:t>Baby</w:t>
      </w:r>
      <w:proofErr w:type="spellEnd"/>
      <w:r w:rsidR="003A0F42">
        <w:rPr>
          <w:rFonts w:ascii="Arial" w:eastAsia="Times New Roman" w:hAnsi="Arial" w:cs="Arial"/>
          <w:sz w:val="22"/>
          <w:lang w:val="es-ES" w:eastAsia="es-ES"/>
        </w:rPr>
        <w:t xml:space="preserve"> and </w:t>
      </w:r>
      <w:proofErr w:type="spellStart"/>
      <w:r w:rsidR="003A0F42">
        <w:rPr>
          <w:rFonts w:ascii="Arial" w:eastAsia="Times New Roman" w:hAnsi="Arial" w:cs="Arial"/>
          <w:sz w:val="22"/>
          <w:lang w:val="es-ES" w:eastAsia="es-ES"/>
        </w:rPr>
        <w:t>Kids</w:t>
      </w:r>
      <w:proofErr w:type="spellEnd"/>
    </w:p>
    <w:p w:rsidR="00761134" w:rsidRDefault="00761134" w:rsidP="000B5E52">
      <w:pPr>
        <w:spacing w:line="240" w:lineRule="auto"/>
        <w:ind w:firstLine="720"/>
        <w:rPr>
          <w:rFonts w:ascii="Arial" w:eastAsia="Times New Roman" w:hAnsi="Arial" w:cs="Arial"/>
          <w:sz w:val="22"/>
          <w:lang w:val="es-ES" w:eastAsia="es-ES"/>
        </w:rPr>
      </w:pPr>
      <w:r w:rsidRPr="0024393C">
        <w:rPr>
          <w:rFonts w:ascii="Arial" w:eastAsia="Times New Roman" w:hAnsi="Arial" w:cs="Arial"/>
          <w:sz w:val="22"/>
          <w:lang w:val="es-ES" w:eastAsia="es-ES"/>
        </w:rPr>
        <w:t>Tres Ríos, Costa Rica</w:t>
      </w:r>
    </w:p>
    <w:p w:rsidR="001A79B7" w:rsidRDefault="001A79B7" w:rsidP="000B5E52">
      <w:pPr>
        <w:spacing w:line="240" w:lineRule="auto"/>
        <w:ind w:firstLine="720"/>
        <w:rPr>
          <w:rFonts w:ascii="Arial" w:eastAsia="Times New Roman" w:hAnsi="Arial" w:cs="Arial"/>
          <w:sz w:val="22"/>
          <w:lang w:val="es-ES" w:eastAsia="es-ES"/>
        </w:rPr>
      </w:pPr>
    </w:p>
    <w:p w:rsidR="001A79B7" w:rsidRPr="001A79B7" w:rsidRDefault="001A79B7" w:rsidP="001A79B7">
      <w:pPr>
        <w:spacing w:line="240" w:lineRule="auto"/>
        <w:ind w:firstLine="720"/>
        <w:rPr>
          <w:sz w:val="20"/>
          <w:szCs w:val="20"/>
          <w:lang w:val="es-ES"/>
        </w:rPr>
      </w:pPr>
      <w:r w:rsidRPr="001A79B7">
        <w:rPr>
          <w:sz w:val="20"/>
          <w:szCs w:val="20"/>
          <w:lang w:val="es-ES"/>
        </w:rPr>
        <w:t>Funciones:</w:t>
      </w:r>
    </w:p>
    <w:p w:rsidR="001A79B7" w:rsidRPr="001A79B7" w:rsidRDefault="001A79B7" w:rsidP="001A79B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es-ES"/>
        </w:rPr>
      </w:pPr>
      <w:r w:rsidRPr="001A79B7">
        <w:rPr>
          <w:sz w:val="20"/>
          <w:szCs w:val="20"/>
          <w:lang w:val="es-ES"/>
        </w:rPr>
        <w:t>Atención de clientes.</w:t>
      </w:r>
    </w:p>
    <w:p w:rsidR="001A79B7" w:rsidRPr="001A79B7" w:rsidRDefault="001A79B7" w:rsidP="001A79B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es-ES"/>
        </w:rPr>
      </w:pPr>
      <w:r w:rsidRPr="001A79B7">
        <w:rPr>
          <w:sz w:val="20"/>
          <w:szCs w:val="20"/>
          <w:lang w:val="es-ES"/>
        </w:rPr>
        <w:t>Manejo de facturación y pagos.</w:t>
      </w:r>
    </w:p>
    <w:p w:rsidR="00F20D84" w:rsidRPr="00D967AD" w:rsidRDefault="00F20D84" w:rsidP="00F20D84">
      <w:pPr>
        <w:pStyle w:val="IntenseQuote"/>
        <w:ind w:hanging="936"/>
        <w:rPr>
          <w:i w:val="0"/>
          <w:sz w:val="24"/>
          <w:szCs w:val="24"/>
          <w:lang w:val="es-ES" w:eastAsia="es-ES"/>
        </w:rPr>
      </w:pPr>
      <w:r>
        <w:rPr>
          <w:i w:val="0"/>
          <w:sz w:val="24"/>
          <w:szCs w:val="24"/>
          <w:lang w:val="es-ES" w:eastAsia="es-ES"/>
        </w:rPr>
        <w:t>Cursos y Seminarios</w:t>
      </w:r>
    </w:p>
    <w:p w:rsidR="00483A52" w:rsidRDefault="00483A52" w:rsidP="00483A52">
      <w:pPr>
        <w:pStyle w:val="NormalBodyText"/>
        <w:numPr>
          <w:ilvl w:val="0"/>
          <w:numId w:val="6"/>
        </w:numPr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Técnicas de </w:t>
      </w:r>
      <w:r>
        <w:rPr>
          <w:rFonts w:ascii="Arial" w:eastAsia="Times New Roman" w:hAnsi="Arial" w:cs="Arial"/>
          <w:sz w:val="22"/>
          <w:lang w:val="es-ES" w:eastAsia="es-ES"/>
        </w:rPr>
        <w:t xml:space="preserve">Color </w:t>
      </w:r>
      <w:proofErr w:type="spellStart"/>
      <w:r>
        <w:rPr>
          <w:rFonts w:ascii="Arial" w:eastAsia="Times New Roman" w:hAnsi="Arial" w:cs="Arial"/>
          <w:sz w:val="22"/>
          <w:lang w:val="es-ES" w:eastAsia="es-ES"/>
        </w:rPr>
        <w:t>Palete</w:t>
      </w:r>
      <w:proofErr w:type="spellEnd"/>
    </w:p>
    <w:p w:rsidR="00483A52" w:rsidRDefault="00483A52" w:rsidP="00483A52">
      <w:pPr>
        <w:pStyle w:val="NormalBodyText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       Academia de Belleza </w:t>
      </w:r>
      <w:r w:rsidRPr="0024393C">
        <w:rPr>
          <w:rFonts w:ascii="Arial" w:eastAsia="Times New Roman" w:hAnsi="Arial" w:cs="Arial"/>
          <w:sz w:val="22"/>
          <w:lang w:val="es-ES" w:eastAsia="es-ES"/>
        </w:rPr>
        <w:t>DIMECH`S</w:t>
      </w:r>
    </w:p>
    <w:p w:rsidR="00483A52" w:rsidRDefault="00483A52" w:rsidP="00483A52">
      <w:pPr>
        <w:pStyle w:val="NormalBodyText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       2016</w:t>
      </w:r>
    </w:p>
    <w:p w:rsidR="00F20D84" w:rsidRDefault="00F20D84" w:rsidP="00F20D84">
      <w:pPr>
        <w:pStyle w:val="NormalBodyText"/>
        <w:numPr>
          <w:ilvl w:val="0"/>
          <w:numId w:val="6"/>
        </w:numPr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Técnicas de </w:t>
      </w:r>
      <w:proofErr w:type="spellStart"/>
      <w:r>
        <w:rPr>
          <w:rFonts w:ascii="Arial" w:eastAsia="Times New Roman" w:hAnsi="Arial" w:cs="Arial"/>
          <w:sz w:val="22"/>
          <w:lang w:val="es-ES" w:eastAsia="es-ES"/>
        </w:rPr>
        <w:t>Termokeratina</w:t>
      </w:r>
      <w:proofErr w:type="spellEnd"/>
      <w:r>
        <w:rPr>
          <w:rFonts w:ascii="Arial" w:eastAsia="Times New Roman" w:hAnsi="Arial" w:cs="Arial"/>
          <w:sz w:val="22"/>
          <w:lang w:val="es-ES" w:eastAsia="es-ES"/>
        </w:rPr>
        <w:t xml:space="preserve"> y </w:t>
      </w:r>
      <w:proofErr w:type="spellStart"/>
      <w:r>
        <w:rPr>
          <w:rFonts w:ascii="Arial" w:eastAsia="Times New Roman" w:hAnsi="Arial" w:cs="Arial"/>
          <w:sz w:val="22"/>
          <w:lang w:val="es-ES" w:eastAsia="es-ES"/>
        </w:rPr>
        <w:t>Keratina</w:t>
      </w:r>
      <w:proofErr w:type="spellEnd"/>
      <w:r>
        <w:rPr>
          <w:rFonts w:ascii="Arial" w:eastAsia="Times New Roman" w:hAnsi="Arial" w:cs="Arial"/>
          <w:sz w:val="22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lang w:val="es-ES" w:eastAsia="es-ES"/>
        </w:rPr>
        <w:t>Alisante</w:t>
      </w:r>
      <w:proofErr w:type="spellEnd"/>
    </w:p>
    <w:p w:rsidR="00F20D84" w:rsidRDefault="00F20D84">
      <w:pPr>
        <w:pStyle w:val="NormalBodyText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       Academia de Belleza </w:t>
      </w:r>
      <w:r w:rsidRPr="0024393C">
        <w:rPr>
          <w:rFonts w:ascii="Arial" w:eastAsia="Times New Roman" w:hAnsi="Arial" w:cs="Arial"/>
          <w:sz w:val="22"/>
          <w:lang w:val="es-ES" w:eastAsia="es-ES"/>
        </w:rPr>
        <w:t>DIMECH`S</w:t>
      </w:r>
    </w:p>
    <w:p w:rsidR="00F20D84" w:rsidRDefault="00F20D84">
      <w:pPr>
        <w:pStyle w:val="NormalBodyText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       2015</w:t>
      </w:r>
    </w:p>
    <w:p w:rsidR="001A79B7" w:rsidRDefault="001A79B7" w:rsidP="001A79B7">
      <w:pPr>
        <w:pStyle w:val="NormalBodyText"/>
        <w:numPr>
          <w:ilvl w:val="0"/>
          <w:numId w:val="6"/>
        </w:numPr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Técnicas de Corte y Peinados</w:t>
      </w:r>
    </w:p>
    <w:p w:rsidR="001A79B7" w:rsidRDefault="001A79B7" w:rsidP="001A79B7">
      <w:pPr>
        <w:pStyle w:val="NormalBodyText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       Academia de Belleza </w:t>
      </w:r>
      <w:r w:rsidRPr="0024393C">
        <w:rPr>
          <w:rFonts w:ascii="Arial" w:eastAsia="Times New Roman" w:hAnsi="Arial" w:cs="Arial"/>
          <w:sz w:val="22"/>
          <w:lang w:val="es-ES" w:eastAsia="es-ES"/>
        </w:rPr>
        <w:t>DIMECH`S</w:t>
      </w:r>
    </w:p>
    <w:p w:rsidR="001A79B7" w:rsidRDefault="001A79B7" w:rsidP="001A79B7">
      <w:pPr>
        <w:pStyle w:val="NormalBodyText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       2015</w:t>
      </w:r>
    </w:p>
    <w:p w:rsidR="001A79B7" w:rsidRDefault="001A79B7" w:rsidP="001A79B7">
      <w:pPr>
        <w:pStyle w:val="NormalBodyText"/>
        <w:numPr>
          <w:ilvl w:val="0"/>
          <w:numId w:val="6"/>
        </w:numPr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Técnicas de Maquillaje</w:t>
      </w:r>
    </w:p>
    <w:p w:rsidR="001A79B7" w:rsidRDefault="001A79B7" w:rsidP="001A79B7">
      <w:pPr>
        <w:pStyle w:val="NormalBodyText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       Academia de Belleza </w:t>
      </w:r>
      <w:r w:rsidRPr="0024393C">
        <w:rPr>
          <w:rFonts w:ascii="Arial" w:eastAsia="Times New Roman" w:hAnsi="Arial" w:cs="Arial"/>
          <w:sz w:val="22"/>
          <w:lang w:val="es-ES" w:eastAsia="es-ES"/>
        </w:rPr>
        <w:t>DIMECH`S</w:t>
      </w:r>
    </w:p>
    <w:p w:rsidR="001A79B7" w:rsidRDefault="001A79B7" w:rsidP="001A79B7">
      <w:pPr>
        <w:pStyle w:val="NormalBodyText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       2015</w:t>
      </w:r>
    </w:p>
    <w:p w:rsidR="00F20D84" w:rsidRDefault="00F20D84">
      <w:pPr>
        <w:pStyle w:val="NormalBodyText"/>
        <w:rPr>
          <w:rFonts w:ascii="Arial" w:eastAsia="Times New Roman" w:hAnsi="Arial" w:cs="Arial"/>
          <w:sz w:val="22"/>
          <w:lang w:val="es-ES" w:eastAsia="es-ES"/>
        </w:rPr>
      </w:pPr>
    </w:p>
    <w:p w:rsidR="00D967AD" w:rsidRPr="00D967AD" w:rsidRDefault="00D967AD" w:rsidP="00D967AD">
      <w:pPr>
        <w:pStyle w:val="IntenseQuote"/>
        <w:ind w:hanging="936"/>
        <w:rPr>
          <w:i w:val="0"/>
          <w:sz w:val="24"/>
          <w:szCs w:val="24"/>
          <w:lang w:val="es-ES" w:eastAsia="es-ES"/>
        </w:rPr>
      </w:pPr>
      <w:r w:rsidRPr="00D967AD">
        <w:rPr>
          <w:i w:val="0"/>
          <w:sz w:val="24"/>
          <w:szCs w:val="24"/>
          <w:lang w:val="es-ES" w:eastAsia="es-ES"/>
        </w:rPr>
        <w:lastRenderedPageBreak/>
        <w:t>Habilidades</w:t>
      </w:r>
    </w:p>
    <w:p w:rsidR="00D967AD" w:rsidRPr="000B5E52" w:rsidRDefault="00D967AD" w:rsidP="000B5E52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 w:rsidRPr="000B5E52">
        <w:rPr>
          <w:rFonts w:ascii="Arial" w:eastAsia="Times New Roman" w:hAnsi="Arial" w:cs="Arial"/>
          <w:sz w:val="22"/>
          <w:lang w:val="es-ES" w:eastAsia="es-ES"/>
        </w:rPr>
        <w:t xml:space="preserve">Facilidad para la comunicación. </w:t>
      </w:r>
    </w:p>
    <w:p w:rsidR="00D967AD" w:rsidRPr="000B5E52" w:rsidRDefault="00D967AD" w:rsidP="000B5E52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 w:rsidRPr="000B5E52">
        <w:rPr>
          <w:rFonts w:ascii="Arial" w:eastAsia="Times New Roman" w:hAnsi="Arial" w:cs="Arial"/>
          <w:sz w:val="22"/>
          <w:lang w:val="es-ES" w:eastAsia="es-ES"/>
        </w:rPr>
        <w:t xml:space="preserve">Capacidad para relacionarse con las demás personas. </w:t>
      </w:r>
    </w:p>
    <w:p w:rsidR="00D967AD" w:rsidRPr="000B5E52" w:rsidRDefault="00D967AD" w:rsidP="000B5E52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 w:rsidRPr="000B5E52">
        <w:rPr>
          <w:rFonts w:ascii="Arial" w:eastAsia="Times New Roman" w:hAnsi="Arial" w:cs="Arial"/>
          <w:sz w:val="22"/>
          <w:lang w:val="es-ES" w:eastAsia="es-ES"/>
        </w:rPr>
        <w:t>Confiable</w:t>
      </w:r>
    </w:p>
    <w:p w:rsidR="00D967AD" w:rsidRPr="000B5E52" w:rsidRDefault="00F20D84" w:rsidP="000B5E52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Adaptable</w:t>
      </w:r>
    </w:p>
    <w:p w:rsidR="00D967AD" w:rsidRPr="000B5E52" w:rsidRDefault="00D967AD" w:rsidP="000B5E52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 w:rsidRPr="000B5E52">
        <w:rPr>
          <w:rFonts w:ascii="Arial" w:eastAsia="Times New Roman" w:hAnsi="Arial" w:cs="Arial"/>
          <w:sz w:val="22"/>
          <w:lang w:val="es-ES" w:eastAsia="es-ES"/>
        </w:rPr>
        <w:t xml:space="preserve">Responsable </w:t>
      </w:r>
    </w:p>
    <w:p w:rsidR="00D967AD" w:rsidRDefault="00D967AD" w:rsidP="000B5E52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 w:rsidRPr="000B5E52">
        <w:rPr>
          <w:rFonts w:ascii="Arial" w:eastAsia="Times New Roman" w:hAnsi="Arial" w:cs="Arial"/>
          <w:sz w:val="22"/>
          <w:lang w:val="es-ES" w:eastAsia="es-ES"/>
        </w:rPr>
        <w:t xml:space="preserve">Trabajo en equipo </w:t>
      </w:r>
    </w:p>
    <w:p w:rsidR="00064460" w:rsidRDefault="00064460" w:rsidP="000B5E52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Conocimiento actualizado de técnicas de belleza</w:t>
      </w:r>
    </w:p>
    <w:p w:rsidR="00064460" w:rsidRPr="000B5E52" w:rsidRDefault="00064460" w:rsidP="000B5E52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 w:rsidRPr="00064460">
        <w:rPr>
          <w:rFonts w:ascii="Arial" w:eastAsia="Times New Roman" w:hAnsi="Arial" w:cs="Arial"/>
          <w:sz w:val="22"/>
          <w:lang w:val="es-ES" w:eastAsia="es-ES"/>
        </w:rPr>
        <w:t>Versatilidad para las diferentes fun</w:t>
      </w:r>
      <w:r>
        <w:rPr>
          <w:rFonts w:ascii="Arial" w:eastAsia="Times New Roman" w:hAnsi="Arial" w:cs="Arial"/>
          <w:sz w:val="22"/>
          <w:lang w:val="es-ES" w:eastAsia="es-ES"/>
        </w:rPr>
        <w:t>ciones en un salón de belleza</w:t>
      </w:r>
    </w:p>
    <w:p w:rsidR="00D967AD" w:rsidRDefault="00D967AD" w:rsidP="00D967AD">
      <w:pPr>
        <w:spacing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DF5D9B" w:rsidRDefault="00DF5D9B" w:rsidP="00D967AD">
      <w:pPr>
        <w:spacing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DF5D9B" w:rsidRPr="00D967AD" w:rsidRDefault="00DF5D9B" w:rsidP="00D967AD">
      <w:pPr>
        <w:spacing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D967AD" w:rsidRPr="00D967AD" w:rsidRDefault="00D967AD" w:rsidP="00D967AD">
      <w:pPr>
        <w:pStyle w:val="IntenseQuote"/>
        <w:ind w:hanging="936"/>
        <w:rPr>
          <w:i w:val="0"/>
          <w:sz w:val="24"/>
          <w:szCs w:val="24"/>
          <w:lang w:val="es-ES" w:eastAsia="es-ES"/>
        </w:rPr>
      </w:pPr>
      <w:r w:rsidRPr="00D967AD">
        <w:rPr>
          <w:i w:val="0"/>
          <w:sz w:val="24"/>
          <w:szCs w:val="24"/>
          <w:lang w:val="es-ES" w:eastAsia="es-ES"/>
        </w:rPr>
        <w:t>Referencias</w:t>
      </w:r>
    </w:p>
    <w:p w:rsidR="00D967AD" w:rsidRDefault="00D967AD" w:rsidP="00D967AD">
      <w:pPr>
        <w:spacing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0B5E52" w:rsidRPr="000B5E52" w:rsidRDefault="00557163" w:rsidP="000B5E52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Vanessa Quirós</w:t>
      </w:r>
    </w:p>
    <w:p w:rsidR="00557163" w:rsidRDefault="00557163" w:rsidP="00742E4F">
      <w:pPr>
        <w:spacing w:line="240" w:lineRule="auto"/>
        <w:ind w:firstLine="720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Abogada en el Poder Judicial</w:t>
      </w:r>
    </w:p>
    <w:p w:rsidR="000B5E52" w:rsidRDefault="000B5E52" w:rsidP="00742E4F">
      <w:pPr>
        <w:spacing w:line="240" w:lineRule="auto"/>
        <w:ind w:firstLine="720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Teléfono: </w:t>
      </w:r>
      <w:r w:rsidR="00557163">
        <w:rPr>
          <w:rFonts w:ascii="Arial" w:eastAsia="Times New Roman" w:hAnsi="Arial" w:cs="Arial"/>
          <w:sz w:val="22"/>
          <w:lang w:val="es-ES" w:eastAsia="es-ES"/>
        </w:rPr>
        <w:t>8368-8112</w:t>
      </w:r>
    </w:p>
    <w:p w:rsidR="000B5E52" w:rsidRDefault="000B5E52" w:rsidP="000B5E52">
      <w:p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</w:p>
    <w:p w:rsidR="000B5E52" w:rsidRDefault="00557163" w:rsidP="00D967AD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Fernando </w:t>
      </w:r>
      <w:proofErr w:type="spellStart"/>
      <w:r>
        <w:rPr>
          <w:rFonts w:ascii="Arial" w:eastAsia="Times New Roman" w:hAnsi="Arial" w:cs="Arial"/>
          <w:sz w:val="22"/>
          <w:lang w:val="es-ES" w:eastAsia="es-ES"/>
        </w:rPr>
        <w:t>Rios</w:t>
      </w:r>
      <w:proofErr w:type="spellEnd"/>
      <w:r>
        <w:rPr>
          <w:rFonts w:ascii="Arial" w:eastAsia="Times New Roman" w:hAnsi="Arial" w:cs="Arial"/>
          <w:sz w:val="22"/>
          <w:lang w:val="es-ES" w:eastAsia="es-ES"/>
        </w:rPr>
        <w:t xml:space="preserve"> Vargas</w:t>
      </w:r>
    </w:p>
    <w:p w:rsidR="00557163" w:rsidRDefault="00557163" w:rsidP="00557163">
      <w:pPr>
        <w:pStyle w:val="ListParagraph"/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Informático</w:t>
      </w:r>
    </w:p>
    <w:p w:rsidR="00557163" w:rsidRDefault="00557163" w:rsidP="00557163">
      <w:pPr>
        <w:pStyle w:val="ListParagraph"/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Tel: 7014-4921</w:t>
      </w:r>
    </w:p>
    <w:p w:rsidR="00557163" w:rsidRPr="00557163" w:rsidRDefault="00557163" w:rsidP="00557163">
      <w:pPr>
        <w:pStyle w:val="ListParagraph"/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</w:p>
    <w:p w:rsidR="00D967AD" w:rsidRDefault="00557163" w:rsidP="00557163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Manuel Fallas</w:t>
      </w:r>
    </w:p>
    <w:p w:rsidR="00557163" w:rsidRDefault="00557163" w:rsidP="001A79B7">
      <w:pPr>
        <w:pStyle w:val="ListParagraph"/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Estilista Profesional</w:t>
      </w:r>
    </w:p>
    <w:p w:rsidR="00557163" w:rsidRPr="0024393C" w:rsidRDefault="00557163" w:rsidP="001A79B7">
      <w:pPr>
        <w:pStyle w:val="ListParagraph"/>
        <w:spacing w:line="240" w:lineRule="auto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Tel: 7028-4973</w:t>
      </w:r>
    </w:p>
    <w:sectPr w:rsidR="00557163" w:rsidRPr="0024393C"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79B" w:rsidRDefault="007A479B">
      <w:pPr>
        <w:spacing w:line="240" w:lineRule="auto"/>
      </w:pPr>
      <w:r>
        <w:separator/>
      </w:r>
    </w:p>
  </w:endnote>
  <w:endnote w:type="continuationSeparator" w:id="0">
    <w:p w:rsidR="007A479B" w:rsidRDefault="007A47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79B" w:rsidRDefault="007A479B">
      <w:pPr>
        <w:spacing w:line="240" w:lineRule="auto"/>
      </w:pPr>
      <w:r>
        <w:separator/>
      </w:r>
    </w:p>
  </w:footnote>
  <w:footnote w:type="continuationSeparator" w:id="0">
    <w:p w:rsidR="007A479B" w:rsidRDefault="007A47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8B8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D70C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DCEA9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20420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13B5ED2"/>
    <w:multiLevelType w:val="hybridMultilevel"/>
    <w:tmpl w:val="D744D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0A6F06"/>
    <w:multiLevelType w:val="hybridMultilevel"/>
    <w:tmpl w:val="1F960A9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97F33"/>
    <w:multiLevelType w:val="hybridMultilevel"/>
    <w:tmpl w:val="05B444B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55B2B"/>
    <w:multiLevelType w:val="hybridMultilevel"/>
    <w:tmpl w:val="86B699F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77478F"/>
    <w:multiLevelType w:val="hybridMultilevel"/>
    <w:tmpl w:val="FCC26974"/>
    <w:lvl w:ilvl="0" w:tplc="DEE80BB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65"/>
    <w:rsid w:val="00001228"/>
    <w:rsid w:val="000277A8"/>
    <w:rsid w:val="000510A2"/>
    <w:rsid w:val="00064345"/>
    <w:rsid w:val="00064460"/>
    <w:rsid w:val="000815E4"/>
    <w:rsid w:val="00087BE1"/>
    <w:rsid w:val="000B5E52"/>
    <w:rsid w:val="001535B7"/>
    <w:rsid w:val="001A79B7"/>
    <w:rsid w:val="001E7A29"/>
    <w:rsid w:val="0024393C"/>
    <w:rsid w:val="002A3AF6"/>
    <w:rsid w:val="003721BA"/>
    <w:rsid w:val="00373B1A"/>
    <w:rsid w:val="003A0F42"/>
    <w:rsid w:val="003C1B1E"/>
    <w:rsid w:val="003C450E"/>
    <w:rsid w:val="003D0818"/>
    <w:rsid w:val="00400E86"/>
    <w:rsid w:val="00406A4A"/>
    <w:rsid w:val="00443E3D"/>
    <w:rsid w:val="00483A52"/>
    <w:rsid w:val="004A7FF3"/>
    <w:rsid w:val="004E171F"/>
    <w:rsid w:val="004F4057"/>
    <w:rsid w:val="00512933"/>
    <w:rsid w:val="005555F1"/>
    <w:rsid w:val="00557163"/>
    <w:rsid w:val="005608EF"/>
    <w:rsid w:val="00570BE2"/>
    <w:rsid w:val="005C3A9E"/>
    <w:rsid w:val="005E21A4"/>
    <w:rsid w:val="00610B23"/>
    <w:rsid w:val="00633352"/>
    <w:rsid w:val="00647665"/>
    <w:rsid w:val="00742E4F"/>
    <w:rsid w:val="00761134"/>
    <w:rsid w:val="007A479B"/>
    <w:rsid w:val="008156CB"/>
    <w:rsid w:val="00816F18"/>
    <w:rsid w:val="00896E34"/>
    <w:rsid w:val="008C01D6"/>
    <w:rsid w:val="00923B45"/>
    <w:rsid w:val="00935CF7"/>
    <w:rsid w:val="00A57213"/>
    <w:rsid w:val="00C64022"/>
    <w:rsid w:val="00C72475"/>
    <w:rsid w:val="00C83D6C"/>
    <w:rsid w:val="00D967AD"/>
    <w:rsid w:val="00DD7275"/>
    <w:rsid w:val="00DE28E4"/>
    <w:rsid w:val="00DF5D9B"/>
    <w:rsid w:val="00EF6485"/>
    <w:rsid w:val="00F20D84"/>
    <w:rsid w:val="00F243D7"/>
    <w:rsid w:val="00F6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647665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7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7AD"/>
    <w:rPr>
      <w:b/>
      <w:bCs/>
      <w:i/>
      <w:iCs/>
      <w:color w:val="4F81BD" w:themeColor="accent1"/>
      <w:sz w:val="16"/>
    </w:rPr>
  </w:style>
  <w:style w:type="paragraph" w:styleId="ListParagraph">
    <w:name w:val="List Paragraph"/>
    <w:basedOn w:val="Normal"/>
    <w:uiPriority w:val="34"/>
    <w:qFormat/>
    <w:rsid w:val="00D967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647665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7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7AD"/>
    <w:rPr>
      <w:b/>
      <w:bCs/>
      <w:i/>
      <w:iCs/>
      <w:color w:val="4F81BD" w:themeColor="accent1"/>
      <w:sz w:val="16"/>
    </w:rPr>
  </w:style>
  <w:style w:type="paragraph" w:styleId="ListParagraph">
    <w:name w:val="List Paragraph"/>
    <w:basedOn w:val="Normal"/>
    <w:uiPriority w:val="34"/>
    <w:qFormat/>
    <w:rsid w:val="00D96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equiros05@gmail.com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quiros.GBM\AppData\Roaming\Microsoft\Templates\CurriculumVita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63304D-C852-44E4-A487-2494D695E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</Template>
  <TotalTime>59</TotalTime>
  <Pages>1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Alejandra Quirós Solís</dc:creator>
  <cp:lastModifiedBy>Marcela Quiros</cp:lastModifiedBy>
  <cp:revision>27</cp:revision>
  <cp:lastPrinted>2016-07-01T04:48:00Z</cp:lastPrinted>
  <dcterms:created xsi:type="dcterms:W3CDTF">2015-11-23T17:50:00Z</dcterms:created>
  <dcterms:modified xsi:type="dcterms:W3CDTF">2016-07-01T04:48:00Z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