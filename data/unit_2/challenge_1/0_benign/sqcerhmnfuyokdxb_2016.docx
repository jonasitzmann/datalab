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bre del currículo"/>
        <w:tag w:val="Nombre del currículo"/>
        <w:id w:val="-104278397"/>
        <w:placeholder>
          <w:docPart w:val="22F9882A67E04E3B926EFFFD6762D1DB"/>
        </w:placeholder>
        <w:docPartList>
          <w:docPartGallery w:val="Quick Parts"/>
          <w:docPartCategory w:val=" Nombre del currículo"/>
        </w:docPartList>
      </w:sdtPr>
      <w:sdtEndPr/>
      <w:sdtContent>
        <w:p w:rsidR="00A33362" w:rsidRDefault="006C615E">
          <w:pPr>
            <w:pStyle w:val="Ttulo"/>
          </w:pPr>
          <w:sdt>
            <w:sdtPr>
              <w:alias w:val="Autor"/>
              <w:tag w:val=""/>
              <w:id w:val="1823003119"/>
              <w:placeholder>
                <w:docPart w:val="EDCBDC2122B646999FAECC0AF26E58F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E5998">
                <w:rPr>
                  <w:lang w:val="es-MX"/>
                </w:rPr>
                <w:t>Jairo Aguilar</w:t>
              </w:r>
            </w:sdtContent>
          </w:sdt>
        </w:p>
        <w:sdt>
          <w:sdtPr>
            <w:alias w:val="Dirección de correo electrónico"/>
            <w:tag w:val=""/>
            <w:id w:val="527535243"/>
            <w:placeholder>
              <w:docPart w:val="0298635E91D040208433A5B8F5641A2B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A33362" w:rsidRDefault="003E5998">
              <w:pPr>
                <w:pStyle w:val="Sinespaciado"/>
              </w:pPr>
              <w:r>
                <w:t>Jahiro507@gmail.com</w:t>
              </w:r>
            </w:p>
          </w:sdtContent>
        </w:sdt>
        <w:sdt>
          <w:sdtPr>
            <w:alias w:val="Dirección"/>
            <w:tag w:val=""/>
            <w:id w:val="539556739"/>
            <w:placeholder>
              <w:docPart w:val="2113943F0FEC46A4A5E46BF020ED570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A33362" w:rsidRDefault="003E5998">
              <w:pPr>
                <w:pStyle w:val="Sinespaciado"/>
              </w:pPr>
              <w:r>
                <w:t>Veracruz</w:t>
              </w:r>
            </w:p>
          </w:sdtContent>
        </w:sdt>
        <w:sdt>
          <w:sdtPr>
            <w:alias w:val="Teléfono"/>
            <w:tag w:val=""/>
            <w:id w:val="1357783703"/>
            <w:placeholder>
              <w:docPart w:val="59D448144FD74FEFAA046BAFF1C3BBF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A33362" w:rsidRDefault="003E5998" w:rsidP="00783BCD">
              <w:pPr>
                <w:pStyle w:val="Sinespaciado"/>
              </w:pPr>
              <w:r>
                <w:t>6547-2748</w:t>
              </w:r>
            </w:p>
          </w:sdtContent>
        </w:sdt>
      </w:sdtContent>
    </w:sdt>
    <w:p w:rsidR="00A33362" w:rsidRDefault="006C615E">
      <w:pPr>
        <w:pStyle w:val="Encabezadodeseccin"/>
      </w:pPr>
      <w:r>
        <w:rPr>
          <w:lang w:val="es-ES"/>
        </w:rPr>
        <w:t>O</w:t>
      </w:r>
      <w:r>
        <w:rPr>
          <w:lang w:val="es-ES"/>
        </w:rPr>
        <w:t>bjetivos</w:t>
      </w:r>
    </w:p>
    <w:p w:rsidR="00A33362" w:rsidRDefault="003E5998">
      <w:r>
        <w:t>Desempeñar mi ocupación laboral con la mayor eficacia y eficiencia posible, dando lo mejor para cumplir con las expectativas de la empresa.</w:t>
      </w:r>
    </w:p>
    <w:p w:rsidR="00A33362" w:rsidRDefault="006C615E">
      <w:pPr>
        <w:pStyle w:val="Encabezadodeseccin"/>
      </w:pPr>
      <w:r>
        <w:rPr>
          <w:lang w:val="es-ES"/>
        </w:rPr>
        <w:t>Educación</w:t>
      </w:r>
    </w:p>
    <w:p w:rsidR="00A33362" w:rsidRDefault="003E5998">
      <w:pPr>
        <w:pStyle w:val="Subseccin"/>
      </w:pPr>
      <w:r>
        <w:t>Colegio Segundario La Peña</w:t>
      </w:r>
      <w:r w:rsidR="00CB050D">
        <w:t xml:space="preserve"> </w:t>
      </w:r>
      <w:proofErr w:type="spellStart"/>
      <w:r w:rsidR="00CB050D">
        <w:t>Veguraguas</w:t>
      </w:r>
      <w:proofErr w:type="spellEnd"/>
    </w:p>
    <w:p w:rsidR="00A33362" w:rsidRDefault="00CB050D">
      <w:pPr>
        <w:rPr>
          <w:rStyle w:val="nfasisintenso"/>
        </w:rPr>
      </w:pPr>
      <w:r>
        <w:rPr>
          <w:b/>
          <w:bCs/>
          <w:i/>
          <w:iCs/>
          <w:color w:val="D1282E" w:themeColor="text2"/>
        </w:rPr>
        <w:t>2005</w:t>
      </w:r>
      <w:r w:rsidR="006C615E">
        <w:rPr>
          <w:lang w:val="es-ES"/>
        </w:rPr>
        <w:t xml:space="preserve">  </w:t>
      </w:r>
      <w:r>
        <w:t xml:space="preserve">bachiller en Ciencias con informática </w:t>
      </w:r>
    </w:p>
    <w:p w:rsidR="00A33362" w:rsidRDefault="00CB050D">
      <w:pPr>
        <w:pStyle w:val="Prrafodelista"/>
        <w:numPr>
          <w:ilvl w:val="0"/>
          <w:numId w:val="4"/>
        </w:numPr>
        <w:ind w:hanging="288"/>
      </w:pPr>
      <w:r>
        <w:t>Bachiller</w:t>
      </w:r>
    </w:p>
    <w:p w:rsidR="00CB050D" w:rsidRDefault="00CB050D">
      <w:pPr>
        <w:pStyle w:val="Prrafodelista"/>
        <w:numPr>
          <w:ilvl w:val="0"/>
          <w:numId w:val="4"/>
        </w:numPr>
        <w:ind w:hanging="288"/>
      </w:pPr>
      <w:r>
        <w:t xml:space="preserve">Certificado de operaciones Tácticas </w:t>
      </w:r>
      <w:proofErr w:type="spellStart"/>
      <w:r>
        <w:t>Aeronauticas</w:t>
      </w:r>
      <w:proofErr w:type="spellEnd"/>
    </w:p>
    <w:p w:rsidR="00A33362" w:rsidRDefault="006C615E">
      <w:pPr>
        <w:pStyle w:val="Encabezadodeseccin"/>
      </w:pPr>
      <w:r>
        <w:rPr>
          <w:lang w:val="es-ES"/>
        </w:rPr>
        <w:t>Experiencia</w:t>
      </w:r>
    </w:p>
    <w:p w:rsidR="00A33362" w:rsidRDefault="00CB050D">
      <w:pPr>
        <w:pStyle w:val="Subseccin"/>
        <w:rPr>
          <w:vanish/>
          <w:specVanish/>
        </w:rPr>
      </w:pPr>
      <w:r>
        <w:t>Marketing Plus</w:t>
      </w:r>
    </w:p>
    <w:p w:rsidR="00A33362" w:rsidRDefault="006C615E">
      <w:pPr>
        <w:pStyle w:val="Sinespaciado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es-ES"/>
        </w:rPr>
        <w:t xml:space="preserve"> | </w:t>
      </w:r>
      <w:proofErr w:type="spellStart"/>
      <w:proofErr w:type="gramStart"/>
      <w:r w:rsidR="00CB050D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mercaderísta</w:t>
      </w:r>
      <w:proofErr w:type="spellEnd"/>
      <w:proofErr w:type="gramEnd"/>
      <w:r w:rsidR="00CB050D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</w:p>
    <w:p w:rsidR="00A33362" w:rsidRDefault="00CB050D">
      <w:pPr>
        <w:rPr>
          <w:rStyle w:val="nfasis"/>
        </w:rPr>
      </w:pPr>
      <w:proofErr w:type="spellStart"/>
      <w:r>
        <w:rPr>
          <w:rStyle w:val="nfasisintenso"/>
        </w:rPr>
        <w:t>Mercaderista</w:t>
      </w:r>
      <w:proofErr w:type="spellEnd"/>
      <w:r>
        <w:rPr>
          <w:rStyle w:val="nfasisintenso"/>
        </w:rPr>
        <w:t xml:space="preserve"> </w:t>
      </w:r>
      <w:r w:rsidR="006C615E">
        <w:rPr>
          <w:rStyle w:val="nfasisintenso"/>
          <w:lang w:val="es-ES"/>
        </w:rPr>
        <w:t xml:space="preserve"> </w:t>
      </w:r>
      <w:r>
        <w:rPr>
          <w:rStyle w:val="nfasis"/>
        </w:rPr>
        <w:t>2009</w:t>
      </w:r>
      <w:r w:rsidR="006C615E">
        <w:rPr>
          <w:rStyle w:val="nfasis"/>
          <w:lang w:val="es-ES"/>
        </w:rPr>
        <w:t xml:space="preserve"> – </w:t>
      </w:r>
      <w:r>
        <w:rPr>
          <w:rStyle w:val="nfasis"/>
        </w:rPr>
        <w:t>2009  (duración 6 meses)</w:t>
      </w:r>
    </w:p>
    <w:p w:rsidR="00A33362" w:rsidRDefault="00CB050D" w:rsidP="00CB050D">
      <w:pPr>
        <w:pStyle w:val="Prrafodelista"/>
        <w:numPr>
          <w:ilvl w:val="0"/>
          <w:numId w:val="5"/>
        </w:numPr>
      </w:pPr>
      <w:r>
        <w:t xml:space="preserve">Surtir y recibir mercancía </w:t>
      </w:r>
    </w:p>
    <w:p w:rsidR="00CB050D" w:rsidRDefault="00CB050D" w:rsidP="00CB050D">
      <w:pPr>
        <w:pStyle w:val="Prrafodelista"/>
        <w:numPr>
          <w:ilvl w:val="0"/>
          <w:numId w:val="5"/>
        </w:numPr>
      </w:pPr>
      <w:r>
        <w:t>Promocionarlas</w:t>
      </w:r>
    </w:p>
    <w:p w:rsidR="00CB050D" w:rsidRPr="00CB050D" w:rsidRDefault="00CB050D" w:rsidP="00CB050D">
      <w:pPr>
        <w:pStyle w:val="Subseccin"/>
        <w:numPr>
          <w:ilvl w:val="0"/>
          <w:numId w:val="5"/>
        </w:numPr>
      </w:pPr>
      <w:r>
        <w:t>Euros Comerciales</w:t>
      </w:r>
      <w:r w:rsidRPr="00CB050D">
        <w:rPr>
          <w:lang w:val="es-ES"/>
        </w:rPr>
        <w:t xml:space="preserve"> </w:t>
      </w:r>
    </w:p>
    <w:p w:rsidR="00CB050D" w:rsidRDefault="00CB050D" w:rsidP="00CB050D">
      <w:pPr>
        <w:pStyle w:val="Prrafodelista"/>
        <w:numPr>
          <w:ilvl w:val="0"/>
          <w:numId w:val="5"/>
        </w:numPr>
        <w:rPr>
          <w:rStyle w:val="nfasis"/>
        </w:rPr>
      </w:pPr>
      <w:r>
        <w:rPr>
          <w:rStyle w:val="nfasisintenso"/>
        </w:rPr>
        <w:t xml:space="preserve">Armador de muebles </w:t>
      </w:r>
      <w:r w:rsidRPr="00CB050D">
        <w:rPr>
          <w:rStyle w:val="nfasisintenso"/>
          <w:lang w:val="es-ES"/>
        </w:rPr>
        <w:t xml:space="preserve"> </w:t>
      </w:r>
      <w:r>
        <w:rPr>
          <w:rStyle w:val="nfasis"/>
        </w:rPr>
        <w:t>2010</w:t>
      </w:r>
      <w:r w:rsidRPr="00CB050D">
        <w:rPr>
          <w:rStyle w:val="nfasis"/>
          <w:lang w:val="es-ES"/>
        </w:rPr>
        <w:t xml:space="preserve"> – </w:t>
      </w:r>
      <w:r>
        <w:rPr>
          <w:rStyle w:val="nfasis"/>
        </w:rPr>
        <w:t>20</w:t>
      </w:r>
      <w:r w:rsidR="00783BCD">
        <w:rPr>
          <w:rStyle w:val="nfasis"/>
        </w:rPr>
        <w:t>11</w:t>
      </w:r>
      <w:r>
        <w:rPr>
          <w:rStyle w:val="nfasis"/>
        </w:rPr>
        <w:t xml:space="preserve">  </w:t>
      </w:r>
    </w:p>
    <w:p w:rsidR="00783BCD" w:rsidRDefault="00783BCD" w:rsidP="00783BCD">
      <w:pPr>
        <w:pStyle w:val="Sinespaciado"/>
        <w:numPr>
          <w:ilvl w:val="0"/>
          <w:numId w:val="5"/>
        </w:numP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es-ES"/>
        </w:rPr>
        <w:t>Servicio Nacional de fronteras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es-ES"/>
        </w:rPr>
        <w:t xml:space="preserve"> | 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Policía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</w:p>
    <w:p w:rsidR="00783BCD" w:rsidRDefault="00783BCD" w:rsidP="00783BCD">
      <w:pPr>
        <w:pStyle w:val="Prrafodelista"/>
        <w:numPr>
          <w:ilvl w:val="0"/>
          <w:numId w:val="5"/>
        </w:numPr>
        <w:rPr>
          <w:rStyle w:val="nfasis"/>
        </w:rPr>
      </w:pPr>
      <w:r>
        <w:rPr>
          <w:rStyle w:val="nfasisintenso"/>
        </w:rPr>
        <w:t xml:space="preserve"> </w:t>
      </w:r>
      <w:r w:rsidRPr="00783BCD">
        <w:rPr>
          <w:rStyle w:val="nfasisintenso"/>
          <w:lang w:val="es-ES"/>
        </w:rPr>
        <w:t xml:space="preserve"> </w:t>
      </w:r>
      <w:r>
        <w:rPr>
          <w:rStyle w:val="nfasis"/>
        </w:rPr>
        <w:t>2011</w:t>
      </w:r>
      <w:r w:rsidRPr="00783BCD">
        <w:rPr>
          <w:rStyle w:val="nfasis"/>
          <w:lang w:val="es-ES"/>
        </w:rPr>
        <w:t xml:space="preserve"> – </w:t>
      </w:r>
      <w:r>
        <w:rPr>
          <w:rStyle w:val="nfasis"/>
        </w:rPr>
        <w:t>2015</w:t>
      </w:r>
      <w:r>
        <w:rPr>
          <w:rStyle w:val="nfasis"/>
        </w:rPr>
        <w:t xml:space="preserve">  </w:t>
      </w:r>
    </w:p>
    <w:p w:rsidR="00783BCD" w:rsidRDefault="00783BCD" w:rsidP="00783BCD">
      <w:pPr>
        <w:pStyle w:val="Prrafodelista"/>
        <w:rPr>
          <w:rStyle w:val="nfasis"/>
        </w:rPr>
      </w:pPr>
      <w:proofErr w:type="spellStart"/>
      <w:r>
        <w:rPr>
          <w:rStyle w:val="nfasis"/>
        </w:rPr>
        <w:t>Eraclides</w:t>
      </w:r>
      <w:proofErr w:type="spellEnd"/>
      <w:r>
        <w:rPr>
          <w:rStyle w:val="nfasis"/>
        </w:rPr>
        <w:t xml:space="preserve"> Barrantes  (policía)</w:t>
      </w:r>
    </w:p>
    <w:p w:rsidR="00783BCD" w:rsidRDefault="00783BCD" w:rsidP="00783BCD">
      <w:pPr>
        <w:pStyle w:val="Sinespaciado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es-ES"/>
        </w:rPr>
        <w:t>ENSA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es-ES"/>
        </w:rPr>
        <w:t xml:space="preserve"> | 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</w:p>
    <w:p w:rsidR="00CB050D" w:rsidRPr="00783BCD" w:rsidRDefault="00783BCD" w:rsidP="00783BCD">
      <w:pPr>
        <w:rPr>
          <w:i/>
          <w:iCs/>
        </w:rPr>
      </w:pPr>
      <w:r>
        <w:rPr>
          <w:rStyle w:val="nfasisintenso"/>
        </w:rPr>
        <w:t>Liniero</w:t>
      </w:r>
      <w:r>
        <w:rPr>
          <w:rStyle w:val="nfasisintenso"/>
        </w:rPr>
        <w:t xml:space="preserve"> </w:t>
      </w:r>
      <w:r>
        <w:rPr>
          <w:rStyle w:val="nfasisintenso"/>
          <w:lang w:val="es-ES"/>
        </w:rPr>
        <w:t xml:space="preserve"> </w:t>
      </w:r>
      <w:r>
        <w:rPr>
          <w:rStyle w:val="nfasis"/>
        </w:rPr>
        <w:t>2009</w:t>
      </w:r>
      <w:r>
        <w:rPr>
          <w:rStyle w:val="nfasis"/>
          <w:lang w:val="es-ES"/>
        </w:rPr>
        <w:t xml:space="preserve"> – </w:t>
      </w:r>
      <w:r>
        <w:rPr>
          <w:rStyle w:val="nfasis"/>
        </w:rPr>
        <w:t>2009  (duración 6 meses)</w:t>
      </w:r>
    </w:p>
    <w:p w:rsidR="00A33362" w:rsidRDefault="006C615E">
      <w:pPr>
        <w:pStyle w:val="Encabezadodeseccin"/>
      </w:pPr>
      <w:r>
        <w:rPr>
          <w:lang w:val="es-ES"/>
        </w:rPr>
        <w:t>A</w:t>
      </w:r>
      <w:r>
        <w:rPr>
          <w:lang w:val="es-ES"/>
        </w:rPr>
        <w:t>ptitudes</w:t>
      </w:r>
    </w:p>
    <w:p w:rsidR="00A33362" w:rsidRDefault="00783BCD">
      <w:pPr>
        <w:pStyle w:val="Prrafodelista"/>
        <w:numPr>
          <w:ilvl w:val="0"/>
          <w:numId w:val="4"/>
        </w:numPr>
        <w:ind w:hanging="288"/>
      </w:pPr>
      <w:r>
        <w:t>Responsable</w:t>
      </w:r>
    </w:p>
    <w:p w:rsidR="00783BCD" w:rsidRDefault="00783BCD">
      <w:pPr>
        <w:pStyle w:val="Prrafodelista"/>
        <w:numPr>
          <w:ilvl w:val="0"/>
          <w:numId w:val="4"/>
        </w:numPr>
        <w:ind w:hanging="288"/>
      </w:pPr>
      <w:r>
        <w:t>Honesto</w:t>
      </w:r>
    </w:p>
    <w:p w:rsidR="00783BCD" w:rsidRDefault="00783BCD">
      <w:pPr>
        <w:pStyle w:val="Prrafodelista"/>
        <w:numPr>
          <w:ilvl w:val="0"/>
          <w:numId w:val="4"/>
        </w:numPr>
        <w:ind w:hanging="288"/>
      </w:pPr>
      <w:r>
        <w:t>Puntual</w:t>
      </w:r>
    </w:p>
    <w:p w:rsidR="00783BCD" w:rsidRDefault="00783BCD">
      <w:pPr>
        <w:pStyle w:val="Prrafodelista"/>
        <w:numPr>
          <w:ilvl w:val="0"/>
          <w:numId w:val="4"/>
        </w:numPr>
        <w:ind w:hanging="288"/>
      </w:pPr>
      <w:r>
        <w:t>Trabajar en Equipo</w:t>
      </w:r>
    </w:p>
    <w:p w:rsidR="00783BCD" w:rsidRDefault="00783BCD">
      <w:pPr>
        <w:pStyle w:val="Prrafodelista"/>
        <w:numPr>
          <w:ilvl w:val="0"/>
          <w:numId w:val="4"/>
        </w:numPr>
        <w:ind w:hanging="288"/>
      </w:pPr>
      <w:r>
        <w:t xml:space="preserve">Trabajo bajo presión </w:t>
      </w:r>
    </w:p>
    <w:p w:rsidR="00783BCD" w:rsidRDefault="00783BCD">
      <w:pPr>
        <w:pStyle w:val="Prrafodelista"/>
        <w:numPr>
          <w:ilvl w:val="0"/>
          <w:numId w:val="4"/>
        </w:numPr>
        <w:ind w:hanging="288"/>
      </w:pPr>
      <w:r>
        <w:t xml:space="preserve">Respetuoso </w:t>
      </w:r>
    </w:p>
    <w:p w:rsidR="00A33362" w:rsidRDefault="00783BCD" w:rsidP="00783BCD">
      <w:pPr>
        <w:pStyle w:val="Prrafodelista"/>
        <w:numPr>
          <w:ilvl w:val="0"/>
          <w:numId w:val="4"/>
        </w:numPr>
        <w:ind w:hanging="288"/>
      </w:pPr>
      <w:r>
        <w:t>Rápido Aprendizaje</w:t>
      </w:r>
      <w:bookmarkStart w:id="0" w:name="_GoBack"/>
      <w:bookmarkEnd w:id="0"/>
    </w:p>
    <w:sectPr w:rsidR="00A33362">
      <w:footerReference w:type="default" r:id="rId11"/>
      <w:headerReference w:type="first" r:id="rId12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15E" w:rsidRDefault="006C615E">
      <w:pPr>
        <w:spacing w:after="0" w:line="240" w:lineRule="auto"/>
      </w:pPr>
      <w:r>
        <w:separator/>
      </w:r>
    </w:p>
  </w:endnote>
  <w:endnote w:type="continuationSeparator" w:id="0">
    <w:p w:rsidR="006C615E" w:rsidRDefault="006C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362" w:rsidRDefault="006C615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41803F6" id="Rectá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FZfwIAAP4EAAAOAAAAZHJzL2Uyb0RvYy54bWysVFGO0zAQ/UfiDpb/u2m6STeNmq5WTYuQ&#10;FlixcAA3dhILxza223RZcRjO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1133917" id="Rectá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YMnQIAADQFAAAOAAAAZHJzL2Uyb0RvYy54bWysVNuO0zAQfUfiHyy/d3MhvSTadLXbpQhp&#10;gRULH+A6TmLhG7bbdEF8DN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NB19g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F4E8377" id="Rectá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UGnAIAADQFAAAOAAAAZHJzL2Uyb0RvYy54bWysVNuO0zAQfUfiHyy/d3MhvSTadLXbpQhp&#10;gRULH+DGTmLhG7bbdEF8DN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FcslB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A33362" w:rsidRDefault="006C615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33362" w:rsidRDefault="006C615E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lang w:val="es-ES"/>
                            </w:rPr>
                            <w:t>Escribir nombre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IbVksLwIAAFQ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A33362" w:rsidRDefault="006C615E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  <w:lang w:val="es-ES"/>
                      </w:rPr>
                      <w:t>Escribir nombre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15E" w:rsidRDefault="006C615E">
      <w:pPr>
        <w:spacing w:after="0" w:line="240" w:lineRule="auto"/>
      </w:pPr>
      <w:r>
        <w:separator/>
      </w:r>
    </w:p>
  </w:footnote>
  <w:footnote w:type="continuationSeparator" w:id="0">
    <w:p w:rsidR="006C615E" w:rsidRDefault="006C6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362" w:rsidRDefault="006C615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9B8E597" id="Rectá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FXevad+AgAA/g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A4B0648" id="Rectá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UxnQIAADQFAAAOAAAAZHJzL2Uyb0RvYy54bWysVNuO0zAQfUfiHyy/d3MhvSTadLXbpQhp&#10;gRULH+A6TmLh2MZ2my6Ij+Fb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PJ3FTG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8AE5260" id="Rectá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FtnQIAADQFAAAOAAAAZHJzL2Uyb0RvYy54bWysVF1uEzEQfkfiDpbf0/3ppsmuuqnahCCk&#10;AhWFAzi2d9fCaxvbyaZFHIaz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IASIW2dAgAANA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A33362" w:rsidRDefault="00A333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043F6"/>
    <w:multiLevelType w:val="hybridMultilevel"/>
    <w:tmpl w:val="E68E9B0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98"/>
    <w:rsid w:val="003E5998"/>
    <w:rsid w:val="006C615E"/>
    <w:rsid w:val="00783BCD"/>
    <w:rsid w:val="00A33362"/>
    <w:rsid w:val="00CB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9C133D-F3D1-46CF-84DE-A2F392D3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rPr>
      <w:b w:val="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o\AppData\Roaming\Microsoft\Plantillas\Curr&#237;culum%20v&#237;tae%20(dise&#241;o%20e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F9882A67E04E3B926EFFFD6762D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E0068-9405-4BF3-83BC-B89F8C8004E7}"/>
      </w:docPartPr>
      <w:docPartBody>
        <w:p w:rsidR="00000000" w:rsidRDefault="00C20B67">
          <w:pPr>
            <w:pStyle w:val="22F9882A67E04E3B926EFFFD6762D1DB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EDCBDC2122B646999FAECC0AF26E5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8CD49-2158-4B04-8EF7-E75A897076EC}"/>
      </w:docPartPr>
      <w:docPartBody>
        <w:p w:rsidR="00000000" w:rsidRDefault="00C20B67">
          <w:pPr>
            <w:pStyle w:val="EDCBDC2122B646999FAECC0AF26E58FE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0298635E91D040208433A5B8F5641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06674-53E9-40C4-9CA5-8AC997B8A7D9}"/>
      </w:docPartPr>
      <w:docPartBody>
        <w:p w:rsidR="00000000" w:rsidRDefault="00C20B67">
          <w:pPr>
            <w:pStyle w:val="0298635E91D040208433A5B8F5641A2B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2113943F0FEC46A4A5E46BF020ED5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926E4-5F26-4898-BA30-A37C1E192004}"/>
      </w:docPartPr>
      <w:docPartBody>
        <w:p w:rsidR="00000000" w:rsidRDefault="00C20B67">
          <w:pPr>
            <w:pStyle w:val="2113943F0FEC46A4A5E46BF020ED5700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  <w:docPart>
      <w:docPartPr>
        <w:name w:val="59D448144FD74FEFAA046BAFF1C3B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B705A-3DF9-4D80-988E-FD348AAE9D30}"/>
      </w:docPartPr>
      <w:docPartBody>
        <w:p w:rsidR="00000000" w:rsidRDefault="00C20B67">
          <w:pPr>
            <w:pStyle w:val="59D448144FD74FEFAA046BAFF1C3BBF5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67"/>
    <w:rsid w:val="00C2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22F9882A67E04E3B926EFFFD6762D1DB">
    <w:name w:val="22F9882A67E04E3B926EFFFD6762D1DB"/>
  </w:style>
  <w:style w:type="paragraph" w:customStyle="1" w:styleId="EDCBDC2122B646999FAECC0AF26E58FE">
    <w:name w:val="EDCBDC2122B646999FAECC0AF26E58FE"/>
  </w:style>
  <w:style w:type="paragraph" w:customStyle="1" w:styleId="0298635E91D040208433A5B8F5641A2B">
    <w:name w:val="0298635E91D040208433A5B8F5641A2B"/>
  </w:style>
  <w:style w:type="paragraph" w:customStyle="1" w:styleId="2113943F0FEC46A4A5E46BF020ED5700">
    <w:name w:val="2113943F0FEC46A4A5E46BF020ED5700"/>
  </w:style>
  <w:style w:type="paragraph" w:customStyle="1" w:styleId="59D448144FD74FEFAA046BAFF1C3BBF5">
    <w:name w:val="59D448144FD74FEFAA046BAFF1C3BBF5"/>
  </w:style>
  <w:style w:type="paragraph" w:customStyle="1" w:styleId="4FF8F527AB424598A0387A6FE219AA90">
    <w:name w:val="4FF8F527AB424598A0387A6FE219AA90"/>
  </w:style>
  <w:style w:type="paragraph" w:customStyle="1" w:styleId="3C8889715EAA40F59A4EF4763EBD460A">
    <w:name w:val="3C8889715EAA40F59A4EF4763EBD460A"/>
  </w:style>
  <w:style w:type="paragraph" w:customStyle="1" w:styleId="FD850FED1942474E8D57B0AD9B9D8F1D">
    <w:name w:val="FD850FED1942474E8D57B0AD9B9D8F1D"/>
  </w:style>
  <w:style w:type="paragraph" w:customStyle="1" w:styleId="8F5042B6169A448F93956AA40A0DE731">
    <w:name w:val="8F5042B6169A448F93956AA40A0DE731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44546A" w:themeColor="text2"/>
    </w:rPr>
  </w:style>
  <w:style w:type="paragraph" w:customStyle="1" w:styleId="E4C1B3FEC0744F72BC76262D9DEEF7D9">
    <w:name w:val="E4C1B3FEC0744F72BC76262D9DEEF7D9"/>
  </w:style>
  <w:style w:type="paragraph" w:customStyle="1" w:styleId="86F6DD736C4446AAB7C2F1144A713AB8">
    <w:name w:val="86F6DD736C4446AAB7C2F1144A713AB8"/>
  </w:style>
  <w:style w:type="paragraph" w:customStyle="1" w:styleId="B27F089F8D1A4ADAA9B3D190F1424794">
    <w:name w:val="B27F089F8D1A4ADAA9B3D190F1424794"/>
  </w:style>
  <w:style w:type="paragraph" w:customStyle="1" w:styleId="3D8DC836548948238202409DCFF9C067">
    <w:name w:val="3D8DC836548948238202409DCFF9C067"/>
  </w:style>
  <w:style w:type="paragraph" w:customStyle="1" w:styleId="5117B4637D8542028F23AB8348B75E23">
    <w:name w:val="5117B4637D8542028F23AB8348B75E23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EBD99B59E44E406B8A979AD5C6513C70">
    <w:name w:val="EBD99B59E44E406B8A979AD5C6513C70"/>
  </w:style>
  <w:style w:type="paragraph" w:customStyle="1" w:styleId="F28C3F68E9154ACA906138817D8DF40F">
    <w:name w:val="F28C3F68E9154ACA906138817D8DF40F"/>
  </w:style>
  <w:style w:type="paragraph" w:customStyle="1" w:styleId="B05447406E60444D9735CA6427F99DBC">
    <w:name w:val="B05447406E60444D9735CA6427F99DBC"/>
  </w:style>
  <w:style w:type="paragraph" w:customStyle="1" w:styleId="BB95F3C4470543C2AFDDEBF78B332ABA">
    <w:name w:val="BB95F3C4470543C2AFDDEBF78B332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Veracruz</CompanyAddress>
  <CompanyPhone>6547-2748</CompanyPhone>
  <CompanyFax/>
  <CompanyEmail>Jahiro507@gmail.com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121A1F-1F57-4B77-BF5B-FD682B99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2D62C8B-EA4B-4587-8379-8B61D416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(diseño esencial).dotx</Template>
  <TotalTime>28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Aguilar</dc:creator>
  <cp:keywords/>
  <cp:lastModifiedBy>LIZBETH AGUILAR</cp:lastModifiedBy>
  <cp:revision>1</cp:revision>
  <dcterms:created xsi:type="dcterms:W3CDTF">2016-05-31T18:10:00Z</dcterms:created>
  <dcterms:modified xsi:type="dcterms:W3CDTF">2016-05-31T18:38:00Z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