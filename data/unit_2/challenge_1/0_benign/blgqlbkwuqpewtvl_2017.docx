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1444"/>
        <w:gridCol w:w="4492"/>
        <w:gridCol w:w="2007"/>
      </w:tblGrid>
      <w:tr w:rsidR="006E0E70" w:rsidRPr="00A07934" w:rsidTr="00833418">
        <w:trPr>
          <w:trHeight w:hRule="exact" w:val="288"/>
          <w:jc w:val="center"/>
        </w:trPr>
        <w:tc>
          <w:tcPr>
            <w:tcW w:w="1138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A07934" w:rsidRDefault="005F7D5A" w:rsidP="008F5E9A">
            <w:pPr>
              <w:pStyle w:val="MinutesandAgendaTitle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8F5E9A" w:rsidRPr="00A07934">
              <w:rPr>
                <w:rFonts w:ascii="Arial" w:hAnsi="Arial" w:cs="Arial"/>
                <w:sz w:val="22"/>
              </w:rPr>
              <w:t>CSDB Accountability Meeting</w:t>
            </w:r>
          </w:p>
        </w:tc>
      </w:tr>
      <w:tr w:rsidR="006E0E70" w:rsidRPr="00A07934" w:rsidTr="00250075">
        <w:trPr>
          <w:trHeight w:hRule="exact" w:val="340"/>
          <w:jc w:val="center"/>
        </w:trPr>
        <w:sdt>
          <w:sdtPr>
            <w:rPr>
              <w:rFonts w:ascii="Arial" w:hAnsi="Arial" w:cs="Arial"/>
              <w:sz w:val="24"/>
              <w:szCs w:val="24"/>
            </w:rPr>
            <w:id w:val="22626047"/>
            <w:placeholder>
              <w:docPart w:val="FC080E69F09D49EA80F0A3561E3C748A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11-02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889" w:type="dxa"/>
                <w:gridSpan w:val="2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E0E70" w:rsidRPr="00A07934" w:rsidRDefault="004E563C" w:rsidP="000A5923">
                <w:pPr>
                  <w:pStyle w:val="BodyCopy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11</w:t>
                </w:r>
                <w:r w:rsidR="005910D5">
                  <w:rPr>
                    <w:rFonts w:ascii="Arial" w:hAnsi="Arial" w:cs="Arial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2</w:t>
                </w:r>
                <w:r w:rsidR="00163620">
                  <w:rPr>
                    <w:rFonts w:ascii="Arial" w:hAnsi="Arial" w:cs="Arial"/>
                    <w:sz w:val="24"/>
                    <w:szCs w:val="24"/>
                  </w:rPr>
                  <w:t>.201</w:t>
                </w:r>
                <w:r w:rsidR="00962887">
                  <w:rPr>
                    <w:rFonts w:ascii="Arial" w:hAnsi="Arial" w:cs="Arial"/>
                    <w:sz w:val="24"/>
                    <w:szCs w:val="24"/>
                  </w:rPr>
                  <w:t>6</w:t>
                </w:r>
              </w:p>
            </w:tc>
          </w:sdtContent>
        </w:sdt>
        <w:tc>
          <w:tcPr>
            <w:tcW w:w="4492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A07934" w:rsidRDefault="00F32558" w:rsidP="00FC0564">
            <w:pPr>
              <w:pStyle w:val="BodyCopy"/>
              <w:rPr>
                <w:rFonts w:ascii="Arial" w:hAnsi="Arial" w:cs="Arial"/>
                <w:sz w:val="22"/>
              </w:rPr>
            </w:pPr>
            <w:r w:rsidRPr="00A07934">
              <w:rPr>
                <w:rFonts w:ascii="Arial" w:hAnsi="Arial" w:cs="Arial"/>
                <w:spacing w:val="0"/>
                <w:sz w:val="22"/>
              </w:rPr>
              <w:t>5:00 – 6:</w:t>
            </w:r>
            <w:r w:rsidR="00FC0564" w:rsidRPr="00A07934">
              <w:rPr>
                <w:rFonts w:ascii="Arial" w:hAnsi="Arial" w:cs="Arial"/>
                <w:spacing w:val="0"/>
                <w:sz w:val="22"/>
              </w:rPr>
              <w:t>3</w:t>
            </w:r>
            <w:r w:rsidRPr="00A07934">
              <w:rPr>
                <w:rFonts w:ascii="Arial" w:hAnsi="Arial" w:cs="Arial"/>
                <w:spacing w:val="0"/>
                <w:sz w:val="22"/>
              </w:rPr>
              <w:t>0</w:t>
            </w:r>
            <w:r w:rsidR="00EF3BE3" w:rsidRPr="00A07934">
              <w:rPr>
                <w:rFonts w:ascii="Arial" w:hAnsi="Arial" w:cs="Arial"/>
                <w:spacing w:val="0"/>
                <w:sz w:val="22"/>
              </w:rPr>
              <w:t xml:space="preserve"> p.m.</w:t>
            </w:r>
          </w:p>
        </w:tc>
        <w:tc>
          <w:tcPr>
            <w:tcW w:w="20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250075" w:rsidRDefault="00FC0564" w:rsidP="00FC0564">
            <w:pPr>
              <w:pStyle w:val="BodyCopy"/>
              <w:rPr>
                <w:rFonts w:ascii="Arial" w:hAnsi="Arial" w:cs="Arial"/>
                <w:sz w:val="22"/>
              </w:rPr>
            </w:pPr>
            <w:r w:rsidRPr="00250075">
              <w:rPr>
                <w:rFonts w:ascii="Arial" w:hAnsi="Arial" w:cs="Arial"/>
                <w:spacing w:val="0"/>
                <w:sz w:val="22"/>
              </w:rPr>
              <w:t>Lions Building</w:t>
            </w:r>
          </w:p>
        </w:tc>
      </w:tr>
      <w:tr w:rsidR="006E0E70" w:rsidRPr="00A07934" w:rsidTr="00280B8E">
        <w:trPr>
          <w:trHeight w:hRule="exact" w:val="235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A07934" w:rsidRDefault="006E0E70">
            <w:pPr>
              <w:pStyle w:val="BodyCopy"/>
              <w:rPr>
                <w:rFonts w:ascii="Arial" w:hAnsi="Arial" w:cs="Arial"/>
              </w:rPr>
            </w:pPr>
          </w:p>
        </w:tc>
        <w:tc>
          <w:tcPr>
            <w:tcW w:w="7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A07934" w:rsidRDefault="006E0E70">
            <w:pPr>
              <w:pStyle w:val="BodyCopy"/>
              <w:rPr>
                <w:rFonts w:ascii="Arial" w:hAnsi="Arial" w:cs="Arial"/>
              </w:rPr>
            </w:pPr>
          </w:p>
        </w:tc>
      </w:tr>
      <w:tr w:rsidR="006E0E70" w:rsidRPr="00A07934" w:rsidTr="00250075">
        <w:trPr>
          <w:trHeight w:hRule="exact" w:val="385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B4503C">
            <w:pPr>
              <w:pStyle w:val="BodyCopy"/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  <w:r w:rsidRPr="00FB1A3C">
              <w:rPr>
                <w:rFonts w:ascii="Arial" w:hAnsi="Arial" w:cs="Arial"/>
                <w:sz w:val="22"/>
              </w:rPr>
              <w:t>Facilitator</w:t>
            </w:r>
            <w:r w:rsidR="001173C7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7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3626AB" w:rsidP="004E563C">
            <w:pPr>
              <w:pStyle w:val="BodyCopy"/>
              <w:rPr>
                <w:rFonts w:ascii="Arial" w:hAnsi="Arial" w:cs="Arial"/>
                <w:sz w:val="22"/>
              </w:rPr>
            </w:pPr>
            <w:r w:rsidRPr="00FB1A3C">
              <w:rPr>
                <w:rFonts w:ascii="Arial" w:hAnsi="Arial" w:cs="Arial"/>
                <w:sz w:val="22"/>
              </w:rPr>
              <w:t>Jon Vigne</w:t>
            </w:r>
            <w:r w:rsidR="001173C7">
              <w:rPr>
                <w:rFonts w:ascii="Arial" w:hAnsi="Arial" w:cs="Arial"/>
                <w:sz w:val="22"/>
              </w:rPr>
              <w:t xml:space="preserve">, </w:t>
            </w:r>
            <w:r w:rsidR="00896E87">
              <w:rPr>
                <w:rFonts w:ascii="Arial" w:hAnsi="Arial" w:cs="Arial"/>
                <w:sz w:val="22"/>
              </w:rPr>
              <w:t>Melissa Shular</w:t>
            </w:r>
          </w:p>
        </w:tc>
      </w:tr>
      <w:tr w:rsidR="006E0E70" w:rsidRPr="00A07934" w:rsidTr="00250075">
        <w:trPr>
          <w:trHeight w:hRule="exact" w:val="367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E33200">
            <w:pPr>
              <w:pStyle w:val="BodyCopy"/>
              <w:rPr>
                <w:rFonts w:ascii="Arial" w:hAnsi="Arial" w:cs="Arial"/>
                <w:sz w:val="22"/>
              </w:rPr>
            </w:pPr>
            <w:r w:rsidRPr="00FB1A3C">
              <w:rPr>
                <w:rFonts w:ascii="Arial" w:hAnsi="Arial" w:cs="Arial"/>
                <w:sz w:val="22"/>
              </w:rPr>
              <w:t>Minutes</w:t>
            </w:r>
          </w:p>
        </w:tc>
        <w:tc>
          <w:tcPr>
            <w:tcW w:w="7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5277A3">
            <w:pPr>
              <w:pStyle w:val="BodyCopy"/>
              <w:rPr>
                <w:rFonts w:ascii="Arial" w:hAnsi="Arial" w:cs="Arial"/>
                <w:sz w:val="22"/>
              </w:rPr>
            </w:pPr>
            <w:r w:rsidRPr="00FB1A3C">
              <w:rPr>
                <w:rFonts w:ascii="Arial" w:hAnsi="Arial" w:cs="Arial"/>
                <w:sz w:val="22"/>
              </w:rPr>
              <w:t>Julie Cuccaro</w:t>
            </w:r>
          </w:p>
        </w:tc>
      </w:tr>
      <w:tr w:rsidR="006E0E70" w:rsidRPr="00A07934" w:rsidTr="00250075">
        <w:trPr>
          <w:trHeight w:hRule="exact" w:val="358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3626AB">
            <w:pPr>
              <w:pStyle w:val="BodyCopy"/>
              <w:rPr>
                <w:rFonts w:ascii="Arial" w:hAnsi="Arial" w:cs="Arial"/>
                <w:sz w:val="22"/>
              </w:rPr>
            </w:pPr>
            <w:r w:rsidRPr="00FB1A3C">
              <w:rPr>
                <w:rFonts w:ascii="Arial" w:hAnsi="Arial" w:cs="Arial"/>
                <w:sz w:val="22"/>
              </w:rPr>
              <w:t>Interpreter</w:t>
            </w:r>
          </w:p>
        </w:tc>
        <w:tc>
          <w:tcPr>
            <w:tcW w:w="7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4E563C" w:rsidP="00962887">
            <w:pPr>
              <w:pStyle w:val="BodyCopy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Hillary Spahnle</w:t>
            </w:r>
            <w:r w:rsidR="005571C0">
              <w:rPr>
                <w:rFonts w:ascii="Arial" w:hAnsi="Arial" w:cs="Arial"/>
                <w:sz w:val="22"/>
              </w:rPr>
              <w:t xml:space="preserve"> and guest</w:t>
            </w:r>
          </w:p>
        </w:tc>
      </w:tr>
      <w:tr w:rsidR="006E0E70" w:rsidRPr="00A07934" w:rsidTr="00AC3C8F">
        <w:trPr>
          <w:trHeight w:hRule="exact" w:val="1240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FB1A3C" w:rsidRDefault="00B4503C">
            <w:pPr>
              <w:pStyle w:val="BodyCopy"/>
              <w:rPr>
                <w:rFonts w:ascii="Arial" w:hAnsi="Arial" w:cs="Arial"/>
                <w:sz w:val="22"/>
              </w:rPr>
            </w:pPr>
            <w:r w:rsidRPr="00FB1A3C">
              <w:rPr>
                <w:rFonts w:ascii="Arial" w:hAnsi="Arial" w:cs="Arial"/>
                <w:sz w:val="22"/>
              </w:rPr>
              <w:t>Attendees</w:t>
            </w:r>
          </w:p>
        </w:tc>
        <w:tc>
          <w:tcPr>
            <w:tcW w:w="7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0F7A37" w:rsidRPr="00FB1A3C" w:rsidRDefault="00962887" w:rsidP="004E563C">
            <w:pPr>
              <w:pStyle w:val="BodyCopy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Cathy Bennett, </w:t>
            </w:r>
            <w:r w:rsidR="004E563C">
              <w:rPr>
                <w:rFonts w:ascii="Arial" w:hAnsi="Arial" w:cs="Arial"/>
                <w:sz w:val="22"/>
              </w:rPr>
              <w:t>Amy Bobich, Kathy Emter</w:t>
            </w:r>
            <w:r w:rsidR="00032EF8" w:rsidRPr="00FB1A3C">
              <w:rPr>
                <w:rFonts w:ascii="Arial" w:hAnsi="Arial" w:cs="Arial"/>
                <w:sz w:val="22"/>
              </w:rPr>
              <w:t xml:space="preserve">, </w:t>
            </w:r>
            <w:r w:rsidR="004778A9">
              <w:rPr>
                <w:rFonts w:ascii="Arial" w:hAnsi="Arial" w:cs="Arial"/>
                <w:sz w:val="22"/>
              </w:rPr>
              <w:t xml:space="preserve">Tera Lynn Gray, </w:t>
            </w:r>
            <w:r w:rsidR="00FC0564" w:rsidRPr="00FB1A3C">
              <w:rPr>
                <w:rFonts w:ascii="Arial" w:hAnsi="Arial" w:cs="Arial"/>
                <w:sz w:val="22"/>
              </w:rPr>
              <w:t xml:space="preserve">Carol Hilty, </w:t>
            </w:r>
            <w:r w:rsidR="00032EF8" w:rsidRPr="00FB1A3C">
              <w:rPr>
                <w:rFonts w:ascii="Arial" w:hAnsi="Arial" w:cs="Arial"/>
                <w:sz w:val="22"/>
              </w:rPr>
              <w:t>Kristen Huddleston</w:t>
            </w:r>
            <w:r w:rsidR="002E4DF6">
              <w:rPr>
                <w:rFonts w:ascii="Arial" w:hAnsi="Arial" w:cs="Arial"/>
                <w:sz w:val="22"/>
              </w:rPr>
              <w:t xml:space="preserve">, </w:t>
            </w:r>
            <w:r w:rsidR="004E563C">
              <w:rPr>
                <w:rFonts w:ascii="Arial" w:hAnsi="Arial" w:cs="Arial"/>
                <w:sz w:val="22"/>
              </w:rPr>
              <w:t xml:space="preserve">Cara Johnson, </w:t>
            </w:r>
            <w:r>
              <w:rPr>
                <w:rFonts w:ascii="Arial" w:hAnsi="Arial" w:cs="Arial"/>
                <w:sz w:val="22"/>
              </w:rPr>
              <w:t xml:space="preserve">Cody Kerekes, </w:t>
            </w:r>
            <w:r w:rsidR="004E563C">
              <w:rPr>
                <w:rFonts w:ascii="Arial" w:hAnsi="Arial" w:cs="Arial"/>
                <w:sz w:val="22"/>
              </w:rPr>
              <w:t xml:space="preserve">Jamie Lugo, Aimee Twaddle, </w:t>
            </w:r>
            <w:r w:rsidR="00FC0564" w:rsidRPr="00FB1A3C">
              <w:rPr>
                <w:rFonts w:ascii="Arial" w:hAnsi="Arial" w:cs="Arial"/>
                <w:sz w:val="22"/>
              </w:rPr>
              <w:t>Tera Wilkins</w:t>
            </w:r>
            <w:r w:rsidR="004E563C">
              <w:rPr>
                <w:rFonts w:ascii="Arial" w:hAnsi="Arial" w:cs="Arial"/>
                <w:sz w:val="22"/>
              </w:rPr>
              <w:t>, Emily Wojahn</w:t>
            </w:r>
          </w:p>
        </w:tc>
      </w:tr>
      <w:tr w:rsidR="006E0E70" w:rsidRPr="00A07934" w:rsidTr="00833418">
        <w:trPr>
          <w:trHeight w:hRule="exact" w:val="288"/>
          <w:jc w:val="center"/>
        </w:trPr>
        <w:tc>
          <w:tcPr>
            <w:tcW w:w="1138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A07934" w:rsidRDefault="003626AB" w:rsidP="004E563C">
            <w:pPr>
              <w:pStyle w:val="MinutesandAgendaTitles"/>
              <w:rPr>
                <w:rFonts w:ascii="Arial" w:hAnsi="Arial" w:cs="Arial"/>
                <w:sz w:val="22"/>
              </w:rPr>
            </w:pPr>
            <w:r w:rsidRPr="00A07934">
              <w:rPr>
                <w:rFonts w:ascii="Arial" w:hAnsi="Arial" w:cs="Arial"/>
                <w:sz w:val="22"/>
              </w:rPr>
              <w:t>Introduction</w:t>
            </w:r>
            <w:r w:rsidR="00F50D1C" w:rsidRPr="00A07934">
              <w:rPr>
                <w:rFonts w:ascii="Arial" w:hAnsi="Arial" w:cs="Arial"/>
                <w:sz w:val="22"/>
              </w:rPr>
              <w:t>/Review of Minutes</w:t>
            </w:r>
            <w:r w:rsidR="0012064A">
              <w:rPr>
                <w:rFonts w:ascii="Arial" w:hAnsi="Arial" w:cs="Arial"/>
                <w:sz w:val="22"/>
              </w:rPr>
              <w:t xml:space="preserve"> – </w:t>
            </w:r>
            <w:r w:rsidR="004E563C">
              <w:rPr>
                <w:rFonts w:ascii="Arial" w:hAnsi="Arial" w:cs="Arial"/>
                <w:sz w:val="22"/>
              </w:rPr>
              <w:t>Melissa Shular</w:t>
            </w:r>
          </w:p>
        </w:tc>
      </w:tr>
      <w:tr w:rsidR="006E0E70" w:rsidRPr="00A07934" w:rsidTr="00ED764E">
        <w:trPr>
          <w:trHeight w:hRule="exact" w:val="1063"/>
          <w:jc w:val="center"/>
        </w:trPr>
        <w:tc>
          <w:tcPr>
            <w:tcW w:w="1138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277A3" w:rsidRPr="00A07934" w:rsidRDefault="005277A3" w:rsidP="008E6D2D">
            <w:pPr>
              <w:pStyle w:val="BodyCopy"/>
              <w:rPr>
                <w:rFonts w:ascii="Arial" w:hAnsi="Arial" w:cs="Arial"/>
                <w:szCs w:val="16"/>
              </w:rPr>
            </w:pPr>
          </w:p>
          <w:p w:rsidR="009073B2" w:rsidRPr="00FB1A3C" w:rsidRDefault="004E563C" w:rsidP="00F475C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Melissa</w:t>
            </w:r>
            <w:r w:rsidR="00E81302" w:rsidRPr="00FB1A3C">
              <w:rPr>
                <w:rFonts w:ascii="Arial" w:hAnsi="Arial" w:cs="Arial"/>
                <w:sz w:val="22"/>
              </w:rPr>
              <w:t xml:space="preserve"> </w:t>
            </w:r>
            <w:r w:rsidR="002A03AB" w:rsidRPr="00FB1A3C">
              <w:rPr>
                <w:rFonts w:ascii="Arial" w:hAnsi="Arial" w:cs="Arial"/>
                <w:sz w:val="22"/>
              </w:rPr>
              <w:t>led welcome and introductions.</w:t>
            </w:r>
            <w:r w:rsidR="0086211C" w:rsidRPr="00FB1A3C">
              <w:rPr>
                <w:rFonts w:ascii="Arial" w:hAnsi="Arial" w:cs="Arial"/>
                <w:sz w:val="22"/>
              </w:rPr>
              <w:t xml:space="preserve">  </w:t>
            </w:r>
          </w:p>
          <w:p w:rsidR="009221C8" w:rsidRDefault="00E81302" w:rsidP="000665CF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FB1A3C">
              <w:rPr>
                <w:rFonts w:ascii="Arial" w:hAnsi="Arial" w:cs="Arial"/>
                <w:sz w:val="22"/>
              </w:rPr>
              <w:t xml:space="preserve">Reviewed Accountability </w:t>
            </w:r>
            <w:r w:rsidR="00AC5132" w:rsidRPr="00FB1A3C">
              <w:rPr>
                <w:rFonts w:ascii="Arial" w:hAnsi="Arial" w:cs="Arial"/>
                <w:sz w:val="22"/>
              </w:rPr>
              <w:t>m</w:t>
            </w:r>
            <w:r w:rsidRPr="00FB1A3C">
              <w:rPr>
                <w:rFonts w:ascii="Arial" w:hAnsi="Arial" w:cs="Arial"/>
                <w:sz w:val="22"/>
              </w:rPr>
              <w:t xml:space="preserve">inutes from </w:t>
            </w:r>
            <w:r w:rsidR="004E563C">
              <w:rPr>
                <w:rFonts w:ascii="Arial" w:hAnsi="Arial" w:cs="Arial"/>
                <w:sz w:val="22"/>
              </w:rPr>
              <w:t>October 5</w:t>
            </w:r>
            <w:r w:rsidR="00274793" w:rsidRPr="00FB1A3C">
              <w:rPr>
                <w:rFonts w:ascii="Arial" w:hAnsi="Arial" w:cs="Arial"/>
                <w:sz w:val="22"/>
              </w:rPr>
              <w:t>, 201</w:t>
            </w:r>
            <w:r w:rsidR="005910D5">
              <w:rPr>
                <w:rFonts w:ascii="Arial" w:hAnsi="Arial" w:cs="Arial"/>
                <w:sz w:val="22"/>
              </w:rPr>
              <w:t>6</w:t>
            </w:r>
            <w:r w:rsidRPr="00FB1A3C">
              <w:rPr>
                <w:rFonts w:ascii="Arial" w:hAnsi="Arial" w:cs="Arial"/>
                <w:sz w:val="22"/>
              </w:rPr>
              <w:t>.</w:t>
            </w:r>
            <w:r w:rsidR="00274793" w:rsidRPr="00FB1A3C">
              <w:rPr>
                <w:rFonts w:ascii="Arial" w:hAnsi="Arial" w:cs="Arial"/>
                <w:sz w:val="22"/>
              </w:rPr>
              <w:t xml:space="preserve"> </w:t>
            </w:r>
            <w:r w:rsidRPr="00FB1A3C">
              <w:rPr>
                <w:rFonts w:ascii="Arial" w:hAnsi="Arial" w:cs="Arial"/>
                <w:sz w:val="22"/>
              </w:rPr>
              <w:t xml:space="preserve"> </w:t>
            </w:r>
            <w:r w:rsidR="001173C7">
              <w:rPr>
                <w:rFonts w:ascii="Arial" w:hAnsi="Arial" w:cs="Arial"/>
                <w:sz w:val="22"/>
              </w:rPr>
              <w:t>No changes were indicated</w:t>
            </w:r>
            <w:r w:rsidR="002A03AB" w:rsidRPr="00FB1A3C">
              <w:rPr>
                <w:rFonts w:ascii="Arial" w:hAnsi="Arial" w:cs="Arial"/>
                <w:sz w:val="22"/>
              </w:rPr>
              <w:t>.</w:t>
            </w:r>
          </w:p>
          <w:p w:rsidR="005571C0" w:rsidRDefault="005571C0" w:rsidP="005571C0">
            <w:pPr>
              <w:pStyle w:val="BodyCopy"/>
              <w:ind w:left="720"/>
              <w:rPr>
                <w:rFonts w:ascii="Arial" w:hAnsi="Arial" w:cs="Arial"/>
                <w:sz w:val="22"/>
              </w:rPr>
            </w:pPr>
          </w:p>
          <w:p w:rsidR="00A24C5A" w:rsidRPr="00D12AD5" w:rsidRDefault="00A24C5A" w:rsidP="00A24C5A">
            <w:pPr>
              <w:pStyle w:val="BodyCopy"/>
              <w:ind w:left="720"/>
              <w:rPr>
                <w:rFonts w:ascii="Arial" w:hAnsi="Arial" w:cs="Arial"/>
                <w:sz w:val="22"/>
              </w:rPr>
            </w:pPr>
          </w:p>
        </w:tc>
      </w:tr>
      <w:tr w:rsidR="006E0E70" w:rsidRPr="00A07934" w:rsidTr="00B769F2">
        <w:trPr>
          <w:trHeight w:hRule="exact" w:val="349"/>
          <w:jc w:val="center"/>
        </w:trPr>
        <w:tc>
          <w:tcPr>
            <w:tcW w:w="1138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A07934" w:rsidRDefault="00626ABE" w:rsidP="00F37B27">
            <w:pPr>
              <w:pStyle w:val="MinutesandAgendaTitle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36367043"/>
                <w:placeholder>
                  <w:docPart w:val="F9FBE74D6648413A9A5C43ABDAB13429"/>
                </w:placeholder>
              </w:sdtPr>
              <w:sdtEndPr/>
              <w:sdtContent>
                <w:r w:rsidR="00B02689" w:rsidRPr="00A07934">
                  <w:rPr>
                    <w:rFonts w:ascii="Arial" w:hAnsi="Arial" w:cs="Arial"/>
                    <w:sz w:val="22"/>
                  </w:rPr>
                  <w:t>Program Highlights –</w:t>
                </w:r>
                <w:r w:rsidR="001173C7">
                  <w:rPr>
                    <w:rFonts w:ascii="Arial" w:hAnsi="Arial" w:cs="Arial"/>
                    <w:sz w:val="22"/>
                  </w:rPr>
                  <w:t xml:space="preserve"> </w:t>
                </w:r>
                <w:r w:rsidR="00F37B27">
                  <w:rPr>
                    <w:rFonts w:ascii="Arial" w:hAnsi="Arial" w:cs="Arial"/>
                    <w:sz w:val="22"/>
                  </w:rPr>
                  <w:t>School for the Blind and School for the Deaf</w:t>
                </w:r>
              </w:sdtContent>
            </w:sdt>
          </w:p>
        </w:tc>
      </w:tr>
      <w:tr w:rsidR="006E0E70" w:rsidRPr="00A07934" w:rsidTr="00FF3702">
        <w:trPr>
          <w:trHeight w:hRule="exact" w:val="538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C56A4E" w:rsidRDefault="00B4503C">
            <w:pPr>
              <w:pStyle w:val="BodyCopy"/>
              <w:rPr>
                <w:rFonts w:ascii="Arial" w:hAnsi="Arial" w:cs="Arial"/>
                <w:sz w:val="21"/>
                <w:szCs w:val="21"/>
              </w:rPr>
            </w:pPr>
            <w:r w:rsidRPr="00C56A4E">
              <w:rPr>
                <w:rFonts w:ascii="Arial" w:hAnsi="Arial" w:cs="Arial"/>
                <w:sz w:val="21"/>
                <w:szCs w:val="21"/>
              </w:rPr>
              <w:t>Discussion</w:t>
            </w:r>
          </w:p>
        </w:tc>
        <w:tc>
          <w:tcPr>
            <w:tcW w:w="794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A07934" w:rsidRDefault="006E0E70">
            <w:pPr>
              <w:pStyle w:val="BodyCopy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0E70" w:rsidRPr="00A07934" w:rsidTr="00ED764E">
        <w:trPr>
          <w:trHeight w:hRule="exact" w:val="6130"/>
          <w:jc w:val="center"/>
        </w:trPr>
        <w:tc>
          <w:tcPr>
            <w:tcW w:w="1138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ED764E" w:rsidRDefault="00ED764E" w:rsidP="00EF15CA">
            <w:pPr>
              <w:pStyle w:val="BodyCopy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F15CA" w:rsidRPr="00533AE0" w:rsidRDefault="00F37B27" w:rsidP="00EF15CA">
            <w:pPr>
              <w:pStyle w:val="BodyCopy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School for the Blind</w:t>
            </w:r>
            <w:r w:rsidR="00130B1B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Program Highlights</w:t>
            </w:r>
            <w:r w:rsidR="0096041E">
              <w:rPr>
                <w:rFonts w:ascii="Arial" w:hAnsi="Arial" w:cs="Arial"/>
                <w:b/>
                <w:sz w:val="22"/>
              </w:rPr>
              <w:t xml:space="preserve"> –</w:t>
            </w:r>
            <w:r w:rsidR="0033355A">
              <w:rPr>
                <w:rFonts w:ascii="Arial" w:hAnsi="Arial" w:cs="Arial"/>
                <w:b/>
                <w:sz w:val="22"/>
              </w:rPr>
              <w:t xml:space="preserve"> Reported by Aimee Twaddle and Jamie Lugo</w:t>
            </w:r>
          </w:p>
          <w:p w:rsidR="00654816" w:rsidRPr="00ED764E" w:rsidRDefault="00654816" w:rsidP="00654816">
            <w:pPr>
              <w:pStyle w:val="BodyCopy"/>
              <w:rPr>
                <w:rFonts w:ascii="Arial" w:hAnsi="Arial" w:cs="Arial"/>
                <w:szCs w:val="16"/>
              </w:rPr>
            </w:pPr>
          </w:p>
          <w:p w:rsidR="009A69D5" w:rsidRPr="00AC7CE0" w:rsidRDefault="0033355A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AC7CE0">
              <w:rPr>
                <w:rFonts w:ascii="Arial" w:hAnsi="Arial" w:cs="Arial"/>
                <w:sz w:val="22"/>
              </w:rPr>
              <w:t>Aimee reported students participated in a hiking trip to Red Rock Canyon</w:t>
            </w:r>
            <w:r w:rsidR="009A69D5" w:rsidRPr="00AC7CE0">
              <w:rPr>
                <w:rFonts w:ascii="Arial" w:hAnsi="Arial" w:cs="Arial"/>
                <w:sz w:val="22"/>
              </w:rPr>
              <w:t>.</w:t>
            </w:r>
            <w:r w:rsidRPr="00AC7CE0">
              <w:rPr>
                <w:rFonts w:ascii="Arial" w:hAnsi="Arial" w:cs="Arial"/>
                <w:sz w:val="22"/>
              </w:rPr>
              <w:t xml:space="preserve">  </w:t>
            </w:r>
            <w:r w:rsidR="00507DD3">
              <w:rPr>
                <w:rFonts w:ascii="Arial" w:hAnsi="Arial" w:cs="Arial"/>
                <w:sz w:val="22"/>
              </w:rPr>
              <w:t xml:space="preserve">Participants will </w:t>
            </w:r>
            <w:r w:rsidRPr="00AC7CE0">
              <w:rPr>
                <w:rFonts w:ascii="Arial" w:hAnsi="Arial" w:cs="Arial"/>
                <w:sz w:val="22"/>
              </w:rPr>
              <w:t xml:space="preserve">try to </w:t>
            </w:r>
            <w:r w:rsidR="00507DD3">
              <w:rPr>
                <w:rFonts w:ascii="Arial" w:hAnsi="Arial" w:cs="Arial"/>
                <w:sz w:val="22"/>
              </w:rPr>
              <w:t>schedule</w:t>
            </w:r>
            <w:r w:rsidRPr="00AC7CE0">
              <w:rPr>
                <w:rFonts w:ascii="Arial" w:hAnsi="Arial" w:cs="Arial"/>
                <w:sz w:val="22"/>
              </w:rPr>
              <w:t xml:space="preserve"> this again, </w:t>
            </w:r>
            <w:r w:rsidR="00507DD3">
              <w:rPr>
                <w:rFonts w:ascii="Arial" w:hAnsi="Arial" w:cs="Arial"/>
                <w:sz w:val="22"/>
              </w:rPr>
              <w:t>in the</w:t>
            </w:r>
            <w:r w:rsidRPr="00AC7CE0">
              <w:rPr>
                <w:rFonts w:ascii="Arial" w:hAnsi="Arial" w:cs="Arial"/>
                <w:sz w:val="22"/>
              </w:rPr>
              <w:t xml:space="preserve"> spring.</w:t>
            </w:r>
          </w:p>
          <w:p w:rsidR="0033355A" w:rsidRDefault="0033355A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Goalball </w:t>
            </w:r>
            <w:r w:rsidR="008B73EB">
              <w:rPr>
                <w:rFonts w:ascii="Arial" w:hAnsi="Arial" w:cs="Arial"/>
                <w:sz w:val="22"/>
              </w:rPr>
              <w:t xml:space="preserve">team </w:t>
            </w:r>
            <w:r>
              <w:rPr>
                <w:rFonts w:ascii="Arial" w:hAnsi="Arial" w:cs="Arial"/>
                <w:sz w:val="22"/>
              </w:rPr>
              <w:t>played two scrimmages against Pikes Peak Christian</w:t>
            </w:r>
            <w:r w:rsidR="002E14DA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and all students loved it.  </w:t>
            </w:r>
            <w:r w:rsidR="004E19A2">
              <w:rPr>
                <w:rFonts w:ascii="Arial" w:hAnsi="Arial" w:cs="Arial"/>
                <w:sz w:val="22"/>
              </w:rPr>
              <w:t xml:space="preserve">Jon mentioned </w:t>
            </w:r>
            <w:r w:rsidR="00AC7CE0">
              <w:rPr>
                <w:rFonts w:ascii="Arial" w:hAnsi="Arial" w:cs="Arial"/>
                <w:sz w:val="22"/>
              </w:rPr>
              <w:t xml:space="preserve">CSDB </w:t>
            </w:r>
            <w:r w:rsidR="004E19A2">
              <w:rPr>
                <w:rFonts w:ascii="Arial" w:hAnsi="Arial" w:cs="Arial"/>
                <w:sz w:val="22"/>
              </w:rPr>
              <w:t>goalball to other Directors</w:t>
            </w:r>
            <w:r w:rsidR="00AC7CE0">
              <w:rPr>
                <w:rFonts w:ascii="Arial" w:hAnsi="Arial" w:cs="Arial"/>
                <w:sz w:val="22"/>
              </w:rPr>
              <w:t>,</w:t>
            </w:r>
            <w:r w:rsidR="004E19A2">
              <w:rPr>
                <w:rFonts w:ascii="Arial" w:hAnsi="Arial" w:cs="Arial"/>
                <w:sz w:val="22"/>
              </w:rPr>
              <w:t xml:space="preserve"> during his recent </w:t>
            </w:r>
            <w:r w:rsidR="002E14DA">
              <w:rPr>
                <w:rFonts w:ascii="Arial" w:hAnsi="Arial" w:cs="Arial"/>
                <w:sz w:val="22"/>
              </w:rPr>
              <w:t>r</w:t>
            </w:r>
            <w:r w:rsidR="00AC7CE0">
              <w:rPr>
                <w:rFonts w:ascii="Arial" w:hAnsi="Arial" w:cs="Arial"/>
                <w:sz w:val="22"/>
              </w:rPr>
              <w:t xml:space="preserve">egional </w:t>
            </w:r>
            <w:r w:rsidR="004E19A2">
              <w:rPr>
                <w:rFonts w:ascii="Arial" w:hAnsi="Arial" w:cs="Arial"/>
                <w:sz w:val="22"/>
              </w:rPr>
              <w:t xml:space="preserve">Directors </w:t>
            </w:r>
            <w:r w:rsidR="002E14DA">
              <w:rPr>
                <w:rFonts w:ascii="Arial" w:hAnsi="Arial" w:cs="Arial"/>
                <w:sz w:val="22"/>
              </w:rPr>
              <w:t>m</w:t>
            </w:r>
            <w:r w:rsidR="004E19A2">
              <w:rPr>
                <w:rFonts w:ascii="Arial" w:hAnsi="Arial" w:cs="Arial"/>
                <w:sz w:val="22"/>
              </w:rPr>
              <w:t xml:space="preserve">eeting, and several expressed an interest in </w:t>
            </w:r>
            <w:r w:rsidR="009D05C0">
              <w:rPr>
                <w:rFonts w:ascii="Arial" w:hAnsi="Arial" w:cs="Arial"/>
                <w:sz w:val="22"/>
              </w:rPr>
              <w:t xml:space="preserve">having their high schools </w:t>
            </w:r>
            <w:r w:rsidR="004E19A2">
              <w:rPr>
                <w:rFonts w:ascii="Arial" w:hAnsi="Arial" w:cs="Arial"/>
                <w:sz w:val="22"/>
              </w:rPr>
              <w:t>participat</w:t>
            </w:r>
            <w:r w:rsidR="009D05C0">
              <w:rPr>
                <w:rFonts w:ascii="Arial" w:hAnsi="Arial" w:cs="Arial"/>
                <w:sz w:val="22"/>
              </w:rPr>
              <w:t>e</w:t>
            </w:r>
            <w:r w:rsidR="004E19A2">
              <w:rPr>
                <w:rFonts w:ascii="Arial" w:hAnsi="Arial" w:cs="Arial"/>
                <w:sz w:val="22"/>
              </w:rPr>
              <w:t xml:space="preserve">.  </w:t>
            </w:r>
            <w:r w:rsidR="00AC7CE0">
              <w:rPr>
                <w:rFonts w:ascii="Arial" w:hAnsi="Arial" w:cs="Arial"/>
                <w:sz w:val="22"/>
              </w:rPr>
              <w:t xml:space="preserve">Carol would like to </w:t>
            </w:r>
            <w:r w:rsidR="004E19A2">
              <w:rPr>
                <w:rFonts w:ascii="Arial" w:hAnsi="Arial" w:cs="Arial"/>
                <w:sz w:val="22"/>
              </w:rPr>
              <w:t>get this set up</w:t>
            </w:r>
            <w:r w:rsidR="00AC7CE0">
              <w:rPr>
                <w:rFonts w:ascii="Arial" w:hAnsi="Arial" w:cs="Arial"/>
                <w:sz w:val="22"/>
              </w:rPr>
              <w:t>,</w:t>
            </w:r>
            <w:r w:rsidR="004E19A2">
              <w:rPr>
                <w:rFonts w:ascii="Arial" w:hAnsi="Arial" w:cs="Arial"/>
                <w:sz w:val="22"/>
              </w:rPr>
              <w:t xml:space="preserve"> this year</w:t>
            </w:r>
            <w:r w:rsidR="00AC7CE0">
              <w:rPr>
                <w:rFonts w:ascii="Arial" w:hAnsi="Arial" w:cs="Arial"/>
                <w:sz w:val="22"/>
              </w:rPr>
              <w:t>,</w:t>
            </w:r>
            <w:r w:rsidR="004E19A2">
              <w:rPr>
                <w:rFonts w:ascii="Arial" w:hAnsi="Arial" w:cs="Arial"/>
                <w:sz w:val="22"/>
              </w:rPr>
              <w:t xml:space="preserve"> if possible.</w:t>
            </w:r>
          </w:p>
          <w:p w:rsidR="0033355A" w:rsidRDefault="0033355A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White Cane Day event occurred, October 14, in Acacia Park. Two local news stations </w:t>
            </w:r>
            <w:r w:rsidR="001C184B">
              <w:rPr>
                <w:rFonts w:ascii="Arial" w:hAnsi="Arial" w:cs="Arial"/>
                <w:sz w:val="22"/>
              </w:rPr>
              <w:t>covered</w:t>
            </w:r>
            <w:r>
              <w:rPr>
                <w:rFonts w:ascii="Arial" w:hAnsi="Arial" w:cs="Arial"/>
                <w:sz w:val="22"/>
              </w:rPr>
              <w:t xml:space="preserve"> the event.  Special thank you to all staff who helped make this a success!</w:t>
            </w:r>
          </w:p>
          <w:p w:rsidR="0033355A" w:rsidRDefault="0033355A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Nine teams</w:t>
            </w:r>
            <w:r w:rsidR="001C184B">
              <w:rPr>
                <w:rFonts w:ascii="Arial" w:hAnsi="Arial" w:cs="Arial"/>
                <w:sz w:val="22"/>
              </w:rPr>
              <w:t>, consisting of</w:t>
            </w:r>
            <w:r w:rsidR="004E19A2">
              <w:rPr>
                <w:rFonts w:ascii="Arial" w:hAnsi="Arial" w:cs="Arial"/>
                <w:sz w:val="22"/>
              </w:rPr>
              <w:t xml:space="preserve"> 82 staff</w:t>
            </w:r>
            <w:r w:rsidR="001C184B">
              <w:rPr>
                <w:rFonts w:ascii="Arial" w:hAnsi="Arial" w:cs="Arial"/>
                <w:sz w:val="22"/>
              </w:rPr>
              <w:t>,</w:t>
            </w:r>
            <w:r w:rsidR="004E19A2">
              <w:rPr>
                <w:rFonts w:ascii="Arial" w:hAnsi="Arial" w:cs="Arial"/>
                <w:sz w:val="22"/>
              </w:rPr>
              <w:t xml:space="preserve"> are participating in the Bulldog Health Challenge.  </w:t>
            </w:r>
          </w:p>
          <w:p w:rsidR="006E6CF8" w:rsidRDefault="006E6CF8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Jamie reported the CSDB Bulldog Band was selected to play for the Colorado Association of School Boards (CASB), </w:t>
            </w:r>
            <w:r w:rsidR="002E14DA">
              <w:rPr>
                <w:rFonts w:ascii="Arial" w:hAnsi="Arial" w:cs="Arial"/>
                <w:sz w:val="22"/>
              </w:rPr>
              <w:t xml:space="preserve">Annual Convention, </w:t>
            </w:r>
            <w:r>
              <w:rPr>
                <w:rFonts w:ascii="Arial" w:hAnsi="Arial" w:cs="Arial"/>
                <w:sz w:val="22"/>
              </w:rPr>
              <w:t>December 9, at the Broadmoor Hotel.</w:t>
            </w:r>
          </w:p>
          <w:p w:rsidR="006E6CF8" w:rsidRDefault="006E6CF8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Several students attended the National Federation for the Blind (NFB) </w:t>
            </w:r>
            <w:r w:rsidR="002E14DA">
              <w:rPr>
                <w:rFonts w:ascii="Arial" w:hAnsi="Arial" w:cs="Arial"/>
                <w:sz w:val="22"/>
              </w:rPr>
              <w:t>State C</w:t>
            </w:r>
            <w:r>
              <w:rPr>
                <w:rFonts w:ascii="Arial" w:hAnsi="Arial" w:cs="Arial"/>
                <w:sz w:val="22"/>
              </w:rPr>
              <w:t>onvention and participated in a variety of activities.</w:t>
            </w:r>
          </w:p>
          <w:p w:rsidR="00246B3E" w:rsidRDefault="00246B3E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Nine families, from the School for the Blind, attended the CSDB Fall Festival, October 13.  Activities included </w:t>
            </w:r>
            <w:r w:rsidR="00A6555B">
              <w:rPr>
                <w:rFonts w:ascii="Arial" w:hAnsi="Arial" w:cs="Arial"/>
                <w:sz w:val="22"/>
              </w:rPr>
              <w:t>story</w:t>
            </w:r>
            <w:r w:rsidR="009D05C0">
              <w:rPr>
                <w:rFonts w:ascii="Arial" w:hAnsi="Arial" w:cs="Arial"/>
                <w:sz w:val="22"/>
              </w:rPr>
              <w:t>telling</w:t>
            </w:r>
            <w:r w:rsidR="00A6555B">
              <w:rPr>
                <w:rFonts w:ascii="Arial" w:hAnsi="Arial" w:cs="Arial"/>
                <w:sz w:val="22"/>
              </w:rPr>
              <w:t>, family crafts</w:t>
            </w:r>
            <w:r w:rsidR="001C184B">
              <w:rPr>
                <w:rFonts w:ascii="Arial" w:hAnsi="Arial" w:cs="Arial"/>
                <w:sz w:val="22"/>
              </w:rPr>
              <w:t>,</w:t>
            </w:r>
            <w:r w:rsidR="00A6555B">
              <w:rPr>
                <w:rFonts w:ascii="Arial" w:hAnsi="Arial" w:cs="Arial"/>
                <w:sz w:val="22"/>
              </w:rPr>
              <w:t xml:space="preserve"> and a costume parade.</w:t>
            </w:r>
          </w:p>
          <w:p w:rsidR="00A6555B" w:rsidRPr="008E0FEB" w:rsidRDefault="002F6F43" w:rsidP="00FF6D2D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Parent-</w:t>
            </w:r>
            <w:r w:rsidR="00A6555B">
              <w:rPr>
                <w:rFonts w:ascii="Arial" w:hAnsi="Arial" w:cs="Arial"/>
                <w:sz w:val="22"/>
              </w:rPr>
              <w:t>Teacher Conferences occurred October 20 and 21.  61% of families</w:t>
            </w:r>
            <w:r>
              <w:rPr>
                <w:rFonts w:ascii="Arial" w:hAnsi="Arial" w:cs="Arial"/>
                <w:sz w:val="22"/>
              </w:rPr>
              <w:t>, from the School for the Blind,</w:t>
            </w:r>
            <w:r w:rsidR="00A6555B">
              <w:rPr>
                <w:rFonts w:ascii="Arial" w:hAnsi="Arial" w:cs="Arial"/>
                <w:sz w:val="22"/>
              </w:rPr>
              <w:t xml:space="preserve"> attended.</w:t>
            </w:r>
          </w:p>
          <w:p w:rsidR="008E0FEB" w:rsidRPr="000D2A30" w:rsidRDefault="008E0FEB" w:rsidP="008E0FEB">
            <w:pPr>
              <w:pStyle w:val="BodyCopy"/>
              <w:rPr>
                <w:rFonts w:ascii="Arial" w:hAnsi="Arial" w:cs="Arial"/>
                <w:sz w:val="22"/>
              </w:rPr>
            </w:pPr>
          </w:p>
        </w:tc>
      </w:tr>
      <w:tr w:rsidR="000B5DB9" w:rsidRPr="00A07934" w:rsidTr="005F07A5">
        <w:trPr>
          <w:trHeight w:hRule="exact" w:val="12025"/>
          <w:jc w:val="center"/>
        </w:trPr>
        <w:tc>
          <w:tcPr>
            <w:tcW w:w="11388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0A6001" w:rsidRDefault="000A6001" w:rsidP="00EF15CA">
            <w:pPr>
              <w:pStyle w:val="BodyCopy"/>
              <w:rPr>
                <w:rFonts w:ascii="Arial" w:hAnsi="Arial" w:cs="Arial"/>
                <w:b/>
                <w:sz w:val="22"/>
                <w:u w:val="single"/>
              </w:rPr>
            </w:pPr>
          </w:p>
          <w:p w:rsidR="00EF15CA" w:rsidRPr="00CD0E01" w:rsidRDefault="00CD0E01" w:rsidP="00EF15CA">
            <w:pPr>
              <w:pStyle w:val="BodyCop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Family-Centered Early Education</w:t>
            </w:r>
            <w:r w:rsidR="00F37B2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Program</w:t>
            </w:r>
            <w:r w:rsidR="007E1BF0" w:rsidRPr="00FB3D2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Highlights</w:t>
            </w:r>
            <w:r w:rsidR="00EF15CA" w:rsidRPr="009C1BC0">
              <w:rPr>
                <w:rFonts w:ascii="Arial" w:hAnsi="Arial" w:cs="Arial"/>
                <w:b/>
                <w:sz w:val="22"/>
              </w:rPr>
              <w:t xml:space="preserve"> – </w:t>
            </w:r>
            <w:r w:rsidRPr="00CD0E01">
              <w:rPr>
                <w:rFonts w:ascii="Arial" w:hAnsi="Arial" w:cs="Arial"/>
                <w:b/>
                <w:sz w:val="20"/>
                <w:szCs w:val="20"/>
              </w:rPr>
              <w:t>Reported by Amy Bobich &amp; Emily Wojahn</w:t>
            </w:r>
          </w:p>
          <w:p w:rsidR="00CA3F0B" w:rsidRPr="001E051E" w:rsidRDefault="00CA3F0B" w:rsidP="00EF15CA">
            <w:pPr>
              <w:pStyle w:val="BodyCopy"/>
              <w:rPr>
                <w:rFonts w:ascii="Arial" w:hAnsi="Arial" w:cs="Arial"/>
                <w:szCs w:val="16"/>
              </w:rPr>
            </w:pPr>
          </w:p>
          <w:p w:rsidR="009F2743" w:rsidRPr="009F2743" w:rsidRDefault="009F2743" w:rsidP="009F2743">
            <w:pPr>
              <w:pStyle w:val="BodyCopy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281B74" w:rsidRPr="00872DED" w:rsidRDefault="009F373A" w:rsidP="00281B7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</w:rPr>
              <w:t>T</w:t>
            </w:r>
            <w:r w:rsidR="00872DED">
              <w:rPr>
                <w:rFonts w:ascii="Arial" w:hAnsi="Arial" w:cs="Arial"/>
                <w:sz w:val="22"/>
              </w:rPr>
              <w:t>welve families participated in the CSDB Fall Festival</w:t>
            </w:r>
            <w:r w:rsidR="00434BC2">
              <w:rPr>
                <w:rFonts w:ascii="Arial" w:hAnsi="Arial" w:cs="Arial"/>
                <w:sz w:val="22"/>
              </w:rPr>
              <w:t>.</w:t>
            </w:r>
            <w:r w:rsidR="00872DED">
              <w:rPr>
                <w:rFonts w:ascii="Arial" w:hAnsi="Arial" w:cs="Arial"/>
                <w:sz w:val="22"/>
              </w:rPr>
              <w:t xml:space="preserve">  Activities included storytelling and a costume parade.</w:t>
            </w:r>
          </w:p>
          <w:p w:rsidR="00872DED" w:rsidRPr="009F373A" w:rsidRDefault="00872DED" w:rsidP="00281B7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9F373A">
              <w:rPr>
                <w:rFonts w:ascii="Arial" w:hAnsi="Arial" w:cs="Arial"/>
                <w:sz w:val="22"/>
              </w:rPr>
              <w:t>Students, in grade</w:t>
            </w:r>
            <w:r w:rsidR="00F0115C">
              <w:rPr>
                <w:rFonts w:ascii="Arial" w:hAnsi="Arial" w:cs="Arial"/>
                <w:sz w:val="22"/>
              </w:rPr>
              <w:t>s</w:t>
            </w:r>
            <w:r w:rsidRPr="009F373A">
              <w:rPr>
                <w:rFonts w:ascii="Arial" w:hAnsi="Arial" w:cs="Arial"/>
                <w:sz w:val="22"/>
              </w:rPr>
              <w:t xml:space="preserve"> K-2, </w:t>
            </w:r>
            <w:r w:rsidR="00F0115C">
              <w:rPr>
                <w:rFonts w:ascii="Arial" w:hAnsi="Arial" w:cs="Arial"/>
                <w:sz w:val="22"/>
              </w:rPr>
              <w:t>took</w:t>
            </w:r>
            <w:r w:rsidRPr="009F373A">
              <w:rPr>
                <w:rFonts w:ascii="Arial" w:hAnsi="Arial" w:cs="Arial"/>
                <w:sz w:val="22"/>
              </w:rPr>
              <w:t xml:space="preserve"> a field trip to the Pumpkin Patch.</w:t>
            </w:r>
          </w:p>
          <w:p w:rsidR="00872DED" w:rsidRDefault="009F373A" w:rsidP="00281B7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9F373A">
              <w:rPr>
                <w:rFonts w:ascii="Arial" w:hAnsi="Arial" w:cs="Arial"/>
                <w:sz w:val="22"/>
              </w:rPr>
              <w:t>Amy r</w:t>
            </w:r>
            <w:r>
              <w:rPr>
                <w:rFonts w:ascii="Arial" w:hAnsi="Arial" w:cs="Arial"/>
                <w:sz w:val="22"/>
              </w:rPr>
              <w:t>eported family ASL classes start next week</w:t>
            </w:r>
            <w:r w:rsidR="003A29EB">
              <w:rPr>
                <w:rFonts w:ascii="Arial" w:hAnsi="Arial" w:cs="Arial"/>
                <w:sz w:val="22"/>
              </w:rPr>
              <w:t xml:space="preserve">, for students age 8 or under.  Many families have </w:t>
            </w:r>
            <w:r w:rsidR="00C36F9A">
              <w:rPr>
                <w:rFonts w:ascii="Arial" w:hAnsi="Arial" w:cs="Arial"/>
                <w:sz w:val="22"/>
              </w:rPr>
              <w:t xml:space="preserve">already </w:t>
            </w:r>
            <w:r w:rsidR="003A29EB">
              <w:rPr>
                <w:rFonts w:ascii="Arial" w:hAnsi="Arial" w:cs="Arial"/>
                <w:sz w:val="22"/>
              </w:rPr>
              <w:t>signed up</w:t>
            </w:r>
            <w:r w:rsidR="002E14DA">
              <w:rPr>
                <w:rFonts w:ascii="Arial" w:hAnsi="Arial" w:cs="Arial"/>
                <w:sz w:val="22"/>
              </w:rPr>
              <w:t>,</w:t>
            </w:r>
            <w:r w:rsidR="00A738CF">
              <w:rPr>
                <w:rFonts w:ascii="Arial" w:hAnsi="Arial" w:cs="Arial"/>
                <w:sz w:val="22"/>
              </w:rPr>
              <w:t xml:space="preserve"> and </w:t>
            </w:r>
            <w:r w:rsidR="00507DD3">
              <w:rPr>
                <w:rFonts w:ascii="Arial" w:hAnsi="Arial" w:cs="Arial"/>
                <w:sz w:val="22"/>
              </w:rPr>
              <w:t>some</w:t>
            </w:r>
            <w:r w:rsidR="00A738CF">
              <w:rPr>
                <w:rFonts w:ascii="Arial" w:hAnsi="Arial" w:cs="Arial"/>
                <w:sz w:val="22"/>
              </w:rPr>
              <w:t xml:space="preserve"> are on a waiting list.</w:t>
            </w:r>
          </w:p>
          <w:p w:rsidR="003A29EB" w:rsidRDefault="003A29EB" w:rsidP="00281B7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Students are learning about other countries and cultures and just finished</w:t>
            </w:r>
            <w:r w:rsidR="002E14DA">
              <w:rPr>
                <w:rFonts w:ascii="Arial" w:hAnsi="Arial" w:cs="Arial"/>
                <w:sz w:val="22"/>
              </w:rPr>
              <w:t xml:space="preserve"> a</w:t>
            </w:r>
            <w:r>
              <w:rPr>
                <w:rFonts w:ascii="Arial" w:hAnsi="Arial" w:cs="Arial"/>
                <w:sz w:val="22"/>
              </w:rPr>
              <w:t xml:space="preserve"> “Me &amp; My World”</w:t>
            </w:r>
            <w:r w:rsidR="00F0115C">
              <w:rPr>
                <w:rFonts w:ascii="Arial" w:hAnsi="Arial" w:cs="Arial"/>
                <w:sz w:val="22"/>
              </w:rPr>
              <w:t xml:space="preserve"> project</w:t>
            </w:r>
            <w:r>
              <w:rPr>
                <w:rFonts w:ascii="Arial" w:hAnsi="Arial" w:cs="Arial"/>
                <w:sz w:val="22"/>
              </w:rPr>
              <w:t xml:space="preserve">.  </w:t>
            </w:r>
            <w:r w:rsidR="00CE68A1">
              <w:rPr>
                <w:rFonts w:ascii="Arial" w:hAnsi="Arial" w:cs="Arial"/>
                <w:sz w:val="22"/>
              </w:rPr>
              <w:t>In addition, some</w:t>
            </w:r>
            <w:r>
              <w:rPr>
                <w:rFonts w:ascii="Arial" w:hAnsi="Arial" w:cs="Arial"/>
                <w:sz w:val="22"/>
              </w:rPr>
              <w:t xml:space="preserve"> students </w:t>
            </w:r>
            <w:r w:rsidR="00CE68A1">
              <w:rPr>
                <w:rFonts w:ascii="Arial" w:hAnsi="Arial" w:cs="Arial"/>
                <w:sz w:val="22"/>
              </w:rPr>
              <w:t>learned</w:t>
            </w:r>
            <w:r>
              <w:rPr>
                <w:rFonts w:ascii="Arial" w:hAnsi="Arial" w:cs="Arial"/>
                <w:sz w:val="22"/>
              </w:rPr>
              <w:t xml:space="preserve"> about farming and food production.</w:t>
            </w:r>
          </w:p>
          <w:p w:rsidR="003A29EB" w:rsidRDefault="00CE68A1" w:rsidP="00281B7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Amy reported we have new </w:t>
            </w:r>
            <w:r w:rsidR="003A29EB">
              <w:rPr>
                <w:rFonts w:ascii="Arial" w:hAnsi="Arial" w:cs="Arial"/>
                <w:sz w:val="22"/>
              </w:rPr>
              <w:t>ASL assessments and new curriculum.</w:t>
            </w:r>
          </w:p>
          <w:p w:rsidR="009F2743" w:rsidRPr="009F373A" w:rsidRDefault="009F2743" w:rsidP="00281B7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Tera Wilkins reported 26 out of 27 </w:t>
            </w:r>
            <w:r w:rsidR="002F6F43">
              <w:rPr>
                <w:rFonts w:ascii="Arial" w:hAnsi="Arial" w:cs="Arial"/>
                <w:sz w:val="22"/>
              </w:rPr>
              <w:t>families participated in Parent-</w:t>
            </w:r>
            <w:r>
              <w:rPr>
                <w:rFonts w:ascii="Arial" w:hAnsi="Arial" w:cs="Arial"/>
                <w:sz w:val="22"/>
              </w:rPr>
              <w:t>Teacher Conferences.</w:t>
            </w:r>
          </w:p>
          <w:p w:rsidR="001E69EA" w:rsidRDefault="001E69EA" w:rsidP="009432DD">
            <w:pPr>
              <w:pStyle w:val="BodyCopy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1E69EA" w:rsidRDefault="001E69EA" w:rsidP="009432DD">
            <w:pPr>
              <w:pStyle w:val="BodyCopy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432DD" w:rsidRDefault="009432DD" w:rsidP="009432DD">
            <w:pPr>
              <w:pStyle w:val="BodyCopy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School for the Deaf Program</w:t>
            </w:r>
            <w:r w:rsidRPr="00FB3D2A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Highlights</w:t>
            </w:r>
            <w:r w:rsidRPr="009C1BC0">
              <w:rPr>
                <w:rFonts w:ascii="Arial" w:hAnsi="Arial" w:cs="Arial"/>
                <w:b/>
                <w:sz w:val="22"/>
              </w:rPr>
              <w:t xml:space="preserve"> – </w:t>
            </w:r>
            <w:r>
              <w:rPr>
                <w:rFonts w:ascii="Arial" w:hAnsi="Arial" w:cs="Arial"/>
                <w:b/>
                <w:sz w:val="22"/>
              </w:rPr>
              <w:t>Reported by Kristen Huddleston and Cathy Bennett</w:t>
            </w:r>
          </w:p>
          <w:p w:rsidR="009432DD" w:rsidRDefault="009432DD" w:rsidP="009432DD">
            <w:pPr>
              <w:pStyle w:val="BodyCopy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9432DD" w:rsidRDefault="009432DD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Cathy reported very positive feed</w:t>
            </w:r>
            <w:r w:rsidR="002F6F43">
              <w:rPr>
                <w:rFonts w:ascii="Arial" w:hAnsi="Arial" w:cs="Arial"/>
                <w:sz w:val="22"/>
              </w:rPr>
              <w:t>back, from parents, during Parent-</w:t>
            </w:r>
            <w:r>
              <w:rPr>
                <w:rFonts w:ascii="Arial" w:hAnsi="Arial" w:cs="Arial"/>
                <w:sz w:val="22"/>
              </w:rPr>
              <w:t>Teacher Conferences.  54% of high school families attended</w:t>
            </w:r>
            <w:r w:rsidR="006B0743">
              <w:rPr>
                <w:rFonts w:ascii="Arial" w:hAnsi="Arial" w:cs="Arial"/>
                <w:sz w:val="22"/>
              </w:rPr>
              <w:t>.</w:t>
            </w:r>
          </w:p>
          <w:p w:rsidR="00A20D0E" w:rsidRDefault="00EE0BAC" w:rsidP="009815C1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A20D0E">
              <w:rPr>
                <w:rFonts w:ascii="Arial" w:hAnsi="Arial" w:cs="Arial"/>
                <w:sz w:val="22"/>
              </w:rPr>
              <w:t>Representatives</w:t>
            </w:r>
            <w:r w:rsidR="001C6364" w:rsidRPr="00A20D0E">
              <w:rPr>
                <w:rFonts w:ascii="Arial" w:hAnsi="Arial" w:cs="Arial"/>
                <w:sz w:val="22"/>
              </w:rPr>
              <w:t xml:space="preserve">, </w:t>
            </w:r>
            <w:r w:rsidRPr="00A20D0E">
              <w:rPr>
                <w:rFonts w:ascii="Arial" w:hAnsi="Arial" w:cs="Arial"/>
                <w:sz w:val="22"/>
              </w:rPr>
              <w:t>from Gallaudet and R</w:t>
            </w:r>
            <w:r w:rsidR="006D6EDC">
              <w:rPr>
                <w:rFonts w:ascii="Arial" w:hAnsi="Arial" w:cs="Arial"/>
                <w:sz w:val="22"/>
              </w:rPr>
              <w:t xml:space="preserve">ochester </w:t>
            </w:r>
            <w:r w:rsidRPr="00A20D0E">
              <w:rPr>
                <w:rFonts w:ascii="Arial" w:hAnsi="Arial" w:cs="Arial"/>
                <w:sz w:val="22"/>
              </w:rPr>
              <w:t>I</w:t>
            </w:r>
            <w:r w:rsidR="006D6EDC">
              <w:rPr>
                <w:rFonts w:ascii="Arial" w:hAnsi="Arial" w:cs="Arial"/>
                <w:sz w:val="22"/>
              </w:rPr>
              <w:t xml:space="preserve">nstitute of </w:t>
            </w:r>
            <w:r w:rsidRPr="00A20D0E">
              <w:rPr>
                <w:rFonts w:ascii="Arial" w:hAnsi="Arial" w:cs="Arial"/>
                <w:sz w:val="22"/>
              </w:rPr>
              <w:t>T</w:t>
            </w:r>
            <w:r w:rsidR="006D6EDC">
              <w:rPr>
                <w:rFonts w:ascii="Arial" w:hAnsi="Arial" w:cs="Arial"/>
                <w:sz w:val="22"/>
              </w:rPr>
              <w:t>echnology</w:t>
            </w:r>
            <w:r w:rsidR="001C6364" w:rsidRPr="00A20D0E">
              <w:rPr>
                <w:rFonts w:ascii="Arial" w:hAnsi="Arial" w:cs="Arial"/>
                <w:sz w:val="22"/>
              </w:rPr>
              <w:t xml:space="preserve">, </w:t>
            </w:r>
            <w:r w:rsidR="00A20D0E" w:rsidRPr="00A20D0E">
              <w:rPr>
                <w:rFonts w:ascii="Arial" w:hAnsi="Arial" w:cs="Arial"/>
                <w:sz w:val="22"/>
              </w:rPr>
              <w:t>provided two workshops</w:t>
            </w:r>
            <w:r w:rsidR="002E14DA">
              <w:rPr>
                <w:rFonts w:ascii="Arial" w:hAnsi="Arial" w:cs="Arial"/>
                <w:sz w:val="22"/>
              </w:rPr>
              <w:t>,</w:t>
            </w:r>
            <w:r w:rsidR="00A20D0E" w:rsidRPr="00A20D0E">
              <w:rPr>
                <w:rFonts w:ascii="Arial" w:hAnsi="Arial" w:cs="Arial"/>
                <w:sz w:val="22"/>
              </w:rPr>
              <w:t xml:space="preserve"> for families of high school students. </w:t>
            </w:r>
          </w:p>
          <w:p w:rsidR="00C35B33" w:rsidRPr="00507DD3" w:rsidRDefault="001E69EA" w:rsidP="00507DD3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A20D0E">
              <w:rPr>
                <w:rFonts w:ascii="Arial" w:hAnsi="Arial" w:cs="Arial"/>
                <w:sz w:val="22"/>
              </w:rPr>
              <w:t xml:space="preserve">Several </w:t>
            </w:r>
            <w:r w:rsidR="002C152E">
              <w:rPr>
                <w:rFonts w:ascii="Arial" w:hAnsi="Arial" w:cs="Arial"/>
                <w:sz w:val="22"/>
              </w:rPr>
              <w:t>students</w:t>
            </w:r>
            <w:r w:rsidRPr="00A20D0E">
              <w:rPr>
                <w:rFonts w:ascii="Arial" w:hAnsi="Arial" w:cs="Arial"/>
                <w:sz w:val="22"/>
              </w:rPr>
              <w:t xml:space="preserve"> will be attending the CASB Conference, December 9-10.</w:t>
            </w:r>
          </w:p>
          <w:p w:rsidR="006B0743" w:rsidRDefault="002F6F43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Kristen reported Parent-</w:t>
            </w:r>
            <w:r w:rsidR="006B0743">
              <w:rPr>
                <w:rFonts w:ascii="Arial" w:hAnsi="Arial" w:cs="Arial"/>
                <w:sz w:val="22"/>
              </w:rPr>
              <w:t xml:space="preserve">Teacher Conferences went very well.  Most of the feedback was positive.  72% of families, with students grades 3-8, attended.  </w:t>
            </w:r>
          </w:p>
          <w:p w:rsidR="000D57D9" w:rsidRDefault="000D57D9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Week of October 17, designated students, grades K-8, took the DRA progress monitoring assessment.  Data is being distributed to teachers</w:t>
            </w:r>
            <w:r w:rsidR="002E14DA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to help guide instruction.</w:t>
            </w:r>
          </w:p>
          <w:p w:rsidR="000D57D9" w:rsidRDefault="000D57D9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October 20, students, in grades 5-8, presented their Science Fair projects.  </w:t>
            </w:r>
            <w:r w:rsidR="00F566BA">
              <w:rPr>
                <w:rFonts w:ascii="Arial" w:hAnsi="Arial" w:cs="Arial"/>
                <w:sz w:val="22"/>
              </w:rPr>
              <w:t>Students did a fantastic job</w:t>
            </w:r>
            <w:r w:rsidR="002E14DA">
              <w:rPr>
                <w:rFonts w:ascii="Arial" w:hAnsi="Arial" w:cs="Arial"/>
                <w:sz w:val="22"/>
              </w:rPr>
              <w:t>,</w:t>
            </w:r>
            <w:r w:rsidR="00F566BA">
              <w:rPr>
                <w:rFonts w:ascii="Arial" w:hAnsi="Arial" w:cs="Arial"/>
                <w:sz w:val="22"/>
              </w:rPr>
              <w:t xml:space="preserve"> and </w:t>
            </w:r>
            <w:r w:rsidR="002F6F43">
              <w:rPr>
                <w:rFonts w:ascii="Arial" w:hAnsi="Arial" w:cs="Arial"/>
                <w:sz w:val="22"/>
              </w:rPr>
              <w:t>the</w:t>
            </w:r>
            <w:r w:rsidR="002E14DA">
              <w:rPr>
                <w:rFonts w:ascii="Arial" w:hAnsi="Arial" w:cs="Arial"/>
                <w:sz w:val="22"/>
              </w:rPr>
              <w:t>re was</w:t>
            </w:r>
            <w:r w:rsidR="00F566BA">
              <w:rPr>
                <w:rFonts w:ascii="Arial" w:hAnsi="Arial" w:cs="Arial"/>
                <w:sz w:val="22"/>
              </w:rPr>
              <w:t xml:space="preserve"> great parent turn-out.</w:t>
            </w:r>
          </w:p>
          <w:p w:rsidR="00D930A8" w:rsidRDefault="00D930A8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Todd </w:t>
            </w:r>
            <w:proofErr w:type="spellStart"/>
            <w:r>
              <w:rPr>
                <w:rFonts w:ascii="Arial" w:hAnsi="Arial" w:cs="Arial"/>
                <w:sz w:val="22"/>
              </w:rPr>
              <w:t>Czubek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and Kristin </w:t>
            </w:r>
            <w:proofErr w:type="spellStart"/>
            <w:r>
              <w:rPr>
                <w:rFonts w:ascii="Arial" w:hAnsi="Arial" w:cs="Arial"/>
                <w:sz w:val="22"/>
              </w:rPr>
              <w:t>DiPerri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from Boston University, facilitated a literacy training for School for the Deaf staff.  The </w:t>
            </w:r>
            <w:r w:rsidR="00D1543C">
              <w:rPr>
                <w:rFonts w:ascii="Arial" w:hAnsi="Arial" w:cs="Arial"/>
                <w:sz w:val="22"/>
              </w:rPr>
              <w:t>plan is to implement a</w:t>
            </w:r>
            <w:r w:rsidR="000267A6">
              <w:rPr>
                <w:rFonts w:ascii="Arial" w:hAnsi="Arial" w:cs="Arial"/>
                <w:sz w:val="22"/>
              </w:rPr>
              <w:t xml:space="preserve"> </w:t>
            </w:r>
            <w:r w:rsidR="00597BC8">
              <w:rPr>
                <w:rFonts w:ascii="Arial" w:hAnsi="Arial" w:cs="Arial"/>
                <w:sz w:val="22"/>
              </w:rPr>
              <w:t xml:space="preserve">new </w:t>
            </w:r>
            <w:r>
              <w:rPr>
                <w:rFonts w:ascii="Arial" w:hAnsi="Arial" w:cs="Arial"/>
                <w:sz w:val="22"/>
              </w:rPr>
              <w:t>literacy program</w:t>
            </w:r>
            <w:r w:rsidR="000267A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267A6">
              <w:rPr>
                <w:rFonts w:ascii="Arial" w:hAnsi="Arial" w:cs="Arial"/>
                <w:sz w:val="22"/>
              </w:rPr>
              <w:t xml:space="preserve">specific to students </w:t>
            </w:r>
            <w:r w:rsidR="00597BC8">
              <w:rPr>
                <w:rFonts w:ascii="Arial" w:hAnsi="Arial" w:cs="Arial"/>
                <w:sz w:val="22"/>
              </w:rPr>
              <w:t>who are deaf</w:t>
            </w:r>
            <w:r w:rsidR="000267A6">
              <w:rPr>
                <w:rFonts w:ascii="Arial" w:hAnsi="Arial" w:cs="Arial"/>
                <w:sz w:val="22"/>
              </w:rPr>
              <w:t>, in the classrooms.</w:t>
            </w:r>
          </w:p>
          <w:p w:rsidR="00FC325D" w:rsidRDefault="00FC325D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Students, in grades 6-8, were involved in experiential learning activities.  Students were assigned roles and, as a team, learned to cooperate to solve various problems.</w:t>
            </w:r>
            <w:r w:rsidR="00733CB3">
              <w:rPr>
                <w:rFonts w:ascii="Arial" w:hAnsi="Arial" w:cs="Arial"/>
                <w:sz w:val="22"/>
              </w:rPr>
              <w:t xml:space="preserve">  Students, in grades 3-5, learned about the concept of virtual tours</w:t>
            </w:r>
            <w:r w:rsidR="00597BC8">
              <w:rPr>
                <w:rFonts w:ascii="Arial" w:hAnsi="Arial" w:cs="Arial"/>
                <w:sz w:val="22"/>
              </w:rPr>
              <w:t>,</w:t>
            </w:r>
            <w:r w:rsidR="00733CB3">
              <w:rPr>
                <w:rFonts w:ascii="Arial" w:hAnsi="Arial" w:cs="Arial"/>
                <w:sz w:val="22"/>
              </w:rPr>
              <w:t xml:space="preserve"> in order to access a variety of locations and sights using technology.  In addition, students began their own virtual tour project, of CSDB campus and buildings.  </w:t>
            </w:r>
          </w:p>
          <w:p w:rsidR="002C152E" w:rsidRDefault="002C152E" w:rsidP="009432DD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Students participated in the CSDB Fall Festival.</w:t>
            </w:r>
            <w:r w:rsidR="005F07A5">
              <w:rPr>
                <w:rFonts w:ascii="Arial" w:hAnsi="Arial" w:cs="Arial"/>
                <w:sz w:val="22"/>
              </w:rPr>
              <w:t xml:space="preserve">  Activities included ASL poetry and Halloween costumes.  Students had a lot of fun.</w:t>
            </w:r>
          </w:p>
          <w:p w:rsidR="000E350C" w:rsidRPr="001F55DE" w:rsidRDefault="000E350C" w:rsidP="009F2743">
            <w:pPr>
              <w:pStyle w:val="BodyCopy"/>
              <w:ind w:left="720"/>
              <w:rPr>
                <w:rFonts w:ascii="Arial" w:hAnsi="Arial" w:cs="Arial"/>
                <w:sz w:val="22"/>
              </w:rPr>
            </w:pPr>
          </w:p>
        </w:tc>
      </w:tr>
    </w:tbl>
    <w:tbl>
      <w:tblPr>
        <w:tblStyle w:val="TableGrid1"/>
        <w:tblW w:w="113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7943"/>
      </w:tblGrid>
      <w:tr w:rsidR="00833418" w:rsidRPr="00A07934" w:rsidTr="00833418">
        <w:trPr>
          <w:trHeight w:val="288"/>
          <w:jc w:val="center"/>
        </w:trPr>
        <w:tc>
          <w:tcPr>
            <w:tcW w:w="1138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  <w:hideMark/>
          </w:tcPr>
          <w:p w:rsidR="00833418" w:rsidRPr="00A07934" w:rsidRDefault="00626ABE" w:rsidP="00686872">
            <w:pPr>
              <w:pStyle w:val="MinutesandAgendaTitles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9310112"/>
                <w:placeholder>
                  <w:docPart w:val="D0BDEC44F4B94B76A75BEF6DCE51A191"/>
                </w:placeholder>
              </w:sdtPr>
              <w:sdtEndPr/>
              <w:sdtContent>
                <w:r w:rsidR="00686872" w:rsidRPr="000E332C">
                  <w:rPr>
                    <w:rFonts w:ascii="Arial" w:hAnsi="Arial" w:cs="Arial"/>
                    <w:sz w:val="22"/>
                  </w:rPr>
                  <w:t>Review of 201</w:t>
                </w:r>
                <w:r w:rsidR="00686872">
                  <w:rPr>
                    <w:rFonts w:ascii="Arial" w:hAnsi="Arial" w:cs="Arial"/>
                    <w:sz w:val="22"/>
                  </w:rPr>
                  <w:t>6</w:t>
                </w:r>
                <w:r w:rsidR="00686872" w:rsidRPr="000E332C">
                  <w:rPr>
                    <w:rFonts w:ascii="Arial" w:hAnsi="Arial" w:cs="Arial"/>
                    <w:sz w:val="22"/>
                  </w:rPr>
                  <w:t>-201</w:t>
                </w:r>
                <w:r w:rsidR="00686872">
                  <w:rPr>
                    <w:rFonts w:ascii="Arial" w:hAnsi="Arial" w:cs="Arial"/>
                    <w:sz w:val="22"/>
                  </w:rPr>
                  <w:t>7</w:t>
                </w:r>
                <w:r w:rsidR="00686872" w:rsidRPr="000E332C">
                  <w:rPr>
                    <w:rFonts w:ascii="Arial" w:hAnsi="Arial" w:cs="Arial"/>
                  </w:rPr>
                  <w:t xml:space="preserve"> </w:t>
                </w:r>
                <w:r w:rsidR="00686872" w:rsidRPr="00A07934">
                  <w:rPr>
                    <w:rFonts w:ascii="Arial" w:hAnsi="Arial" w:cs="Arial"/>
                    <w:sz w:val="22"/>
                  </w:rPr>
                  <w:t>Schoolwide</w:t>
                </w:r>
                <w:r w:rsidR="00686872">
                  <w:rPr>
                    <w:rFonts w:ascii="Arial" w:hAnsi="Arial" w:cs="Arial"/>
                    <w:sz w:val="22"/>
                  </w:rPr>
                  <w:t xml:space="preserve"> Plan</w:t>
                </w:r>
              </w:sdtContent>
            </w:sdt>
          </w:p>
        </w:tc>
      </w:tr>
      <w:tr w:rsidR="002D237E" w:rsidRPr="00A07934" w:rsidTr="002D237E">
        <w:trPr>
          <w:trHeight w:hRule="exact" w:val="367"/>
          <w:jc w:val="center"/>
        </w:trPr>
        <w:tc>
          <w:tcPr>
            <w:tcW w:w="344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2D237E" w:rsidRDefault="002D237E" w:rsidP="002D237E">
            <w:pPr>
              <w:pStyle w:val="BodyCopy"/>
              <w:rPr>
                <w:rFonts w:ascii="Arial" w:hAnsi="Arial" w:cs="Arial"/>
                <w:sz w:val="20"/>
                <w:szCs w:val="20"/>
              </w:rPr>
            </w:pPr>
            <w:r w:rsidRPr="00A07934">
              <w:rPr>
                <w:rFonts w:ascii="Arial" w:hAnsi="Arial" w:cs="Arial"/>
                <w:sz w:val="20"/>
                <w:szCs w:val="20"/>
              </w:rPr>
              <w:t>Discussion</w:t>
            </w:r>
          </w:p>
          <w:p w:rsidR="00507DD3" w:rsidRDefault="00507DD3" w:rsidP="002D237E">
            <w:pPr>
              <w:pStyle w:val="BodyCopy"/>
              <w:rPr>
                <w:rFonts w:ascii="Arial" w:hAnsi="Arial" w:cs="Arial"/>
                <w:sz w:val="20"/>
                <w:szCs w:val="20"/>
              </w:rPr>
            </w:pPr>
          </w:p>
          <w:p w:rsidR="00507DD3" w:rsidRPr="00A07934" w:rsidRDefault="00507DD3" w:rsidP="002D237E">
            <w:pPr>
              <w:pStyle w:val="BodyCopy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4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2D237E" w:rsidRPr="00A07934" w:rsidRDefault="002D237E" w:rsidP="002D237E">
            <w:pPr>
              <w:pStyle w:val="BodyCopy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3418" w:rsidRPr="00A07934" w:rsidTr="00226264">
        <w:trPr>
          <w:trHeight w:val="11258"/>
          <w:jc w:val="center"/>
        </w:trPr>
        <w:tc>
          <w:tcPr>
            <w:tcW w:w="11388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910D5" w:rsidRPr="00A07934" w:rsidRDefault="00F37B27" w:rsidP="005910D5">
            <w:pPr>
              <w:pStyle w:val="BodyCopy"/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4"/>
                <w:szCs w:val="24"/>
                <w:u w:val="single"/>
              </w:rPr>
              <w:t>School Culture and Climate</w:t>
            </w:r>
            <w:r w:rsidR="005910D5" w:rsidRPr="00A07934">
              <w:rPr>
                <w:rFonts w:ascii="Arial" w:hAnsi="Arial" w:cs="Arial"/>
                <w:b/>
                <w:sz w:val="22"/>
              </w:rPr>
              <w:t xml:space="preserve"> – Reported by </w:t>
            </w:r>
            <w:r>
              <w:rPr>
                <w:rFonts w:ascii="Arial" w:hAnsi="Arial" w:cs="Arial"/>
                <w:b/>
                <w:sz w:val="22"/>
              </w:rPr>
              <w:t>Kathy Emter and Cara Johnson</w:t>
            </w:r>
          </w:p>
          <w:p w:rsidR="005910D5" w:rsidRPr="00A07934" w:rsidRDefault="005910D5" w:rsidP="005910D5">
            <w:pPr>
              <w:pStyle w:val="BodyCopy"/>
              <w:ind w:left="720"/>
              <w:rPr>
                <w:rFonts w:ascii="Arial" w:hAnsi="Arial" w:cs="Arial"/>
                <w:b/>
                <w:szCs w:val="16"/>
                <w:u w:val="single"/>
              </w:rPr>
            </w:pPr>
          </w:p>
          <w:p w:rsidR="005910D5" w:rsidRPr="00494DCA" w:rsidRDefault="005910D5" w:rsidP="005910D5">
            <w:pPr>
              <w:pStyle w:val="BodyCopy"/>
              <w:ind w:left="720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</w:p>
          <w:p w:rsidR="005910D5" w:rsidRPr="00413C72" w:rsidRDefault="005910D5" w:rsidP="005910D5">
            <w:pPr>
              <w:pStyle w:val="BodyCopy"/>
              <w:ind w:left="720"/>
              <w:rPr>
                <w:rFonts w:ascii="Arial" w:hAnsi="Arial" w:cs="Arial"/>
                <w:b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Strategy #1, </w:t>
            </w:r>
            <w:r w:rsidR="00C35B33" w:rsidRPr="00413C72">
              <w:rPr>
                <w:rFonts w:ascii="Arial" w:hAnsi="Arial" w:cs="Arial"/>
                <w:sz w:val="22"/>
              </w:rPr>
              <w:t xml:space="preserve">Behavior data will be recorded and used across campus </w:t>
            </w:r>
            <w:r w:rsidRPr="00413C72">
              <w:rPr>
                <w:rFonts w:ascii="Arial" w:hAnsi="Arial" w:cs="Arial"/>
                <w:sz w:val="22"/>
              </w:rPr>
              <w:t xml:space="preserve">-   </w:t>
            </w:r>
          </w:p>
          <w:p w:rsidR="005910D5" w:rsidRPr="00413C72" w:rsidRDefault="005910D5" w:rsidP="005910D5">
            <w:pPr>
              <w:pStyle w:val="BodyCopy"/>
              <w:ind w:left="720"/>
              <w:rPr>
                <w:rFonts w:ascii="Arial" w:hAnsi="Arial" w:cs="Arial"/>
                <w:sz w:val="22"/>
              </w:rPr>
            </w:pPr>
          </w:p>
          <w:p w:rsidR="004406D0" w:rsidRPr="00413C72" w:rsidRDefault="009815C1" w:rsidP="00C90D33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Office Discipline Reports (ODRs) have been re</w:t>
            </w:r>
            <w:r w:rsidR="00597BC8">
              <w:rPr>
                <w:rFonts w:ascii="Arial" w:hAnsi="Arial" w:cs="Arial"/>
                <w:sz w:val="22"/>
              </w:rPr>
              <w:t>-</w:t>
            </w:r>
            <w:r w:rsidRPr="00413C72">
              <w:rPr>
                <w:rFonts w:ascii="Arial" w:hAnsi="Arial" w:cs="Arial"/>
                <w:sz w:val="22"/>
              </w:rPr>
              <w:t>designed</w:t>
            </w:r>
            <w:r w:rsidR="00597BC8">
              <w:rPr>
                <w:rFonts w:ascii="Arial" w:hAnsi="Arial" w:cs="Arial"/>
                <w:sz w:val="22"/>
              </w:rPr>
              <w:t>,</w:t>
            </w:r>
            <w:r w:rsidRPr="00413C72">
              <w:rPr>
                <w:rFonts w:ascii="Arial" w:hAnsi="Arial" w:cs="Arial"/>
                <w:sz w:val="22"/>
              </w:rPr>
              <w:t xml:space="preserve"> </w:t>
            </w:r>
            <w:r w:rsidR="00944550" w:rsidRPr="00413C72">
              <w:rPr>
                <w:rFonts w:ascii="Arial" w:hAnsi="Arial" w:cs="Arial"/>
                <w:sz w:val="22"/>
              </w:rPr>
              <w:t>and all departments have been trained how to use the new electronic form</w:t>
            </w:r>
            <w:r w:rsidR="00CD3625" w:rsidRPr="00413C72">
              <w:rPr>
                <w:rFonts w:ascii="Arial" w:hAnsi="Arial" w:cs="Arial"/>
                <w:sz w:val="22"/>
              </w:rPr>
              <w:t>.</w:t>
            </w:r>
            <w:r w:rsidR="00944550" w:rsidRPr="00413C72">
              <w:rPr>
                <w:rFonts w:ascii="Arial" w:hAnsi="Arial" w:cs="Arial"/>
                <w:sz w:val="22"/>
              </w:rPr>
              <w:t xml:space="preserve">  </w:t>
            </w:r>
          </w:p>
          <w:p w:rsidR="00944550" w:rsidRPr="00413C72" w:rsidRDefault="002F6F43" w:rsidP="00C90D33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The d</w:t>
            </w:r>
            <w:r w:rsidR="00944550" w:rsidRPr="00413C72">
              <w:rPr>
                <w:rFonts w:ascii="Arial" w:hAnsi="Arial" w:cs="Arial"/>
                <w:sz w:val="22"/>
              </w:rPr>
              <w:t>iscipline flow</w:t>
            </w:r>
            <w:r w:rsidR="00597BC8">
              <w:rPr>
                <w:rFonts w:ascii="Arial" w:hAnsi="Arial" w:cs="Arial"/>
                <w:sz w:val="22"/>
              </w:rPr>
              <w:t xml:space="preserve"> </w:t>
            </w:r>
            <w:r w:rsidR="00944550" w:rsidRPr="00413C72">
              <w:rPr>
                <w:rFonts w:ascii="Arial" w:hAnsi="Arial" w:cs="Arial"/>
                <w:sz w:val="22"/>
              </w:rPr>
              <w:t>chart has been updated.</w:t>
            </w:r>
          </w:p>
          <w:p w:rsidR="00944550" w:rsidRPr="00413C72" w:rsidRDefault="00944550" w:rsidP="00C90D33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 xml:space="preserve">Administrative Assistants will be given a refresher training, regarding </w:t>
            </w:r>
            <w:r w:rsidR="00861719">
              <w:rPr>
                <w:rFonts w:ascii="Arial" w:hAnsi="Arial" w:cs="Arial"/>
                <w:sz w:val="22"/>
              </w:rPr>
              <w:t>how to enter</w:t>
            </w:r>
            <w:r w:rsidRPr="00413C72">
              <w:rPr>
                <w:rFonts w:ascii="Arial" w:hAnsi="Arial" w:cs="Arial"/>
                <w:sz w:val="22"/>
              </w:rPr>
              <w:t xml:space="preserve"> data into the database.</w:t>
            </w:r>
          </w:p>
          <w:p w:rsidR="004406D0" w:rsidRPr="00413C72" w:rsidRDefault="004406D0" w:rsidP="004406D0">
            <w:pPr>
              <w:pStyle w:val="BodyCopy"/>
              <w:rPr>
                <w:rFonts w:ascii="Arial" w:hAnsi="Arial" w:cs="Arial"/>
                <w:sz w:val="22"/>
              </w:rPr>
            </w:pPr>
          </w:p>
          <w:p w:rsidR="00F83FE1" w:rsidRPr="00413C72" w:rsidRDefault="00F83FE1" w:rsidP="005910D5">
            <w:pPr>
              <w:pStyle w:val="BodyCopy"/>
              <w:ind w:left="720"/>
              <w:rPr>
                <w:rFonts w:ascii="Arial" w:hAnsi="Arial" w:cs="Arial"/>
                <w:b/>
                <w:sz w:val="22"/>
              </w:rPr>
            </w:pPr>
          </w:p>
          <w:p w:rsidR="005910D5" w:rsidRPr="00413C72" w:rsidRDefault="005910D5" w:rsidP="005910D5">
            <w:pPr>
              <w:pStyle w:val="BodyCopy"/>
              <w:ind w:left="720"/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Strategy #2, </w:t>
            </w:r>
            <w:r w:rsidR="00C35B33" w:rsidRPr="00413C72">
              <w:rPr>
                <w:rFonts w:ascii="Arial" w:hAnsi="Arial" w:cs="Arial"/>
                <w:sz w:val="22"/>
              </w:rPr>
              <w:t xml:space="preserve">Increase bullying awareness -  </w:t>
            </w:r>
          </w:p>
          <w:p w:rsidR="0072497E" w:rsidRPr="00413C72" w:rsidRDefault="00944550" w:rsidP="00281B74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The counseling team is refining the bullying procedures, as well as creating consistent discipline responses for varying levels of bullying</w:t>
            </w:r>
            <w:r w:rsidR="00700656" w:rsidRPr="00413C72">
              <w:rPr>
                <w:rFonts w:ascii="Arial" w:hAnsi="Arial" w:cs="Arial"/>
                <w:sz w:val="22"/>
              </w:rPr>
              <w:t>. Data</w:t>
            </w:r>
            <w:r w:rsidR="00BB37EF" w:rsidRPr="00413C72">
              <w:rPr>
                <w:rFonts w:ascii="Arial" w:hAnsi="Arial" w:cs="Arial"/>
                <w:sz w:val="22"/>
              </w:rPr>
              <w:t xml:space="preserve"> will be shared with administrators</w:t>
            </w:r>
            <w:r w:rsidR="00302607" w:rsidRPr="00413C72">
              <w:rPr>
                <w:rFonts w:ascii="Arial" w:hAnsi="Arial" w:cs="Arial"/>
                <w:sz w:val="22"/>
              </w:rPr>
              <w:t>.</w:t>
            </w:r>
          </w:p>
          <w:p w:rsidR="00302607" w:rsidRPr="00413C72" w:rsidRDefault="0072497E" w:rsidP="00281B74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A bullying survey was distributed to high school students,</w:t>
            </w:r>
            <w:r w:rsidR="00944550" w:rsidRPr="00413C72">
              <w:rPr>
                <w:rFonts w:ascii="Arial" w:hAnsi="Arial" w:cs="Arial"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sz w:val="22"/>
              </w:rPr>
              <w:t xml:space="preserve">in the School for the Deaf.  Results are being tallied.  Workshops will be developed to address </w:t>
            </w:r>
            <w:r w:rsidR="00FE38F2" w:rsidRPr="00413C72">
              <w:rPr>
                <w:rFonts w:ascii="Arial" w:hAnsi="Arial" w:cs="Arial"/>
                <w:sz w:val="22"/>
              </w:rPr>
              <w:t>specific</w:t>
            </w:r>
            <w:r w:rsidR="00B6018B" w:rsidRPr="00413C72">
              <w:rPr>
                <w:rFonts w:ascii="Arial" w:hAnsi="Arial" w:cs="Arial"/>
                <w:sz w:val="22"/>
              </w:rPr>
              <w:t>ally identified</w:t>
            </w:r>
            <w:r w:rsidR="00FE38F2" w:rsidRPr="00413C72">
              <w:rPr>
                <w:rFonts w:ascii="Arial" w:hAnsi="Arial" w:cs="Arial"/>
                <w:sz w:val="22"/>
              </w:rPr>
              <w:t xml:space="preserve"> issues</w:t>
            </w:r>
            <w:r w:rsidR="00B6018B" w:rsidRPr="00413C72">
              <w:rPr>
                <w:rFonts w:ascii="Arial" w:hAnsi="Arial" w:cs="Arial"/>
                <w:sz w:val="22"/>
              </w:rPr>
              <w:t>.</w:t>
            </w:r>
          </w:p>
          <w:p w:rsidR="00FE38F2" w:rsidRPr="00413C72" w:rsidRDefault="00EB6895" w:rsidP="00281B74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 xml:space="preserve">In the School for the Deaf high school, a two-part bullying workshop was completed.  Middle school students will participate in similar workshops this week.  Workshops for students, in grades 3-5, are in progress.  Topics include social skills, coping skills, advocacy </w:t>
            </w:r>
            <w:r w:rsidR="0083377F" w:rsidRPr="00413C72">
              <w:rPr>
                <w:rFonts w:ascii="Arial" w:hAnsi="Arial" w:cs="Arial"/>
                <w:sz w:val="22"/>
              </w:rPr>
              <w:t xml:space="preserve">skills </w:t>
            </w:r>
            <w:r w:rsidRPr="00413C72">
              <w:rPr>
                <w:rFonts w:ascii="Arial" w:hAnsi="Arial" w:cs="Arial"/>
                <w:sz w:val="22"/>
              </w:rPr>
              <w:t>and friendship skills.</w:t>
            </w:r>
          </w:p>
          <w:p w:rsidR="0083377F" w:rsidRPr="00413C72" w:rsidRDefault="0083377F" w:rsidP="00281B74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Elementary and middle school students are involved with the Second Step social skills curriculum.  A bullying and harassment prevention program, Expect Respect, is also being integrated into the Second Step curriculum.</w:t>
            </w:r>
          </w:p>
          <w:p w:rsidR="0083377F" w:rsidRPr="00413C72" w:rsidRDefault="0083377F" w:rsidP="00281B74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Secondary students, in the School for the Blind, had one workshop on bullying</w:t>
            </w:r>
            <w:r w:rsidR="00597BC8">
              <w:rPr>
                <w:rFonts w:ascii="Arial" w:hAnsi="Arial" w:cs="Arial"/>
                <w:sz w:val="22"/>
              </w:rPr>
              <w:t>,</w:t>
            </w:r>
            <w:r w:rsidRPr="00413C72">
              <w:rPr>
                <w:rFonts w:ascii="Arial" w:hAnsi="Arial" w:cs="Arial"/>
                <w:sz w:val="22"/>
              </w:rPr>
              <w:t xml:space="preserve"> and another is being planned.  All elementary students are working on the Second Step Bully Prevention unit, within their social skills classes.</w:t>
            </w:r>
          </w:p>
          <w:p w:rsidR="00642D7C" w:rsidRPr="00413C72" w:rsidRDefault="00642D7C" w:rsidP="00281B74">
            <w:pPr>
              <w:pStyle w:val="BodyCopy"/>
              <w:numPr>
                <w:ilvl w:val="0"/>
                <w:numId w:val="18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High school students will meet to discuss the Kindness Club.  Students will be working to demonstrate kindness</w:t>
            </w:r>
            <w:r w:rsidR="00597BC8">
              <w:rPr>
                <w:rFonts w:ascii="Arial" w:hAnsi="Arial" w:cs="Arial"/>
                <w:sz w:val="22"/>
              </w:rPr>
              <w:t>,</w:t>
            </w:r>
            <w:r w:rsidR="00720F1E" w:rsidRPr="00413C72">
              <w:rPr>
                <w:rFonts w:ascii="Arial" w:hAnsi="Arial" w:cs="Arial"/>
                <w:sz w:val="22"/>
              </w:rPr>
              <w:t xml:space="preserve"> on</w:t>
            </w:r>
            <w:r w:rsidR="00597BC8">
              <w:rPr>
                <w:rFonts w:ascii="Arial" w:hAnsi="Arial" w:cs="Arial"/>
                <w:sz w:val="22"/>
              </w:rPr>
              <w:t xml:space="preserve"> the</w:t>
            </w:r>
            <w:r w:rsidR="00720F1E" w:rsidRPr="00413C72">
              <w:rPr>
                <w:rFonts w:ascii="Arial" w:hAnsi="Arial" w:cs="Arial"/>
                <w:sz w:val="22"/>
              </w:rPr>
              <w:t xml:space="preserve"> CSDB campus, and will also be doing community service activities.  </w:t>
            </w:r>
          </w:p>
          <w:p w:rsidR="00EA461E" w:rsidRPr="00413C72" w:rsidRDefault="00EA461E" w:rsidP="004511BA">
            <w:pPr>
              <w:pStyle w:val="BodyCopy"/>
              <w:rPr>
                <w:rFonts w:ascii="Arial" w:hAnsi="Arial" w:cs="Arial"/>
                <w:b/>
                <w:sz w:val="22"/>
                <w:u w:val="single"/>
              </w:rPr>
            </w:pPr>
          </w:p>
          <w:p w:rsidR="005910D5" w:rsidRDefault="005910D5" w:rsidP="005910D5">
            <w:pPr>
              <w:pStyle w:val="BodyCopy"/>
              <w:rPr>
                <w:rFonts w:ascii="Arial" w:hAnsi="Arial" w:cs="Arial"/>
                <w:sz w:val="21"/>
                <w:szCs w:val="21"/>
              </w:rPr>
            </w:pPr>
          </w:p>
          <w:p w:rsidR="004511BA" w:rsidRPr="00E511A5" w:rsidRDefault="004511BA" w:rsidP="004511BA">
            <w:pPr>
              <w:pStyle w:val="BodyCopy"/>
              <w:ind w:left="720"/>
              <w:rPr>
                <w:rFonts w:ascii="Arial" w:hAnsi="Arial" w:cs="Arial"/>
                <w:szCs w:val="16"/>
              </w:rPr>
            </w:pPr>
          </w:p>
          <w:p w:rsidR="00A26E8E" w:rsidRPr="00944550" w:rsidRDefault="007D58E6" w:rsidP="00944550">
            <w:pPr>
              <w:rPr>
                <w:rFonts w:ascii="Arial" w:hAnsi="Arial" w:cs="Arial"/>
                <w:sz w:val="21"/>
                <w:szCs w:val="21"/>
              </w:rPr>
            </w:pPr>
            <w:r w:rsidRPr="00944550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</w:tbl>
    <w:tbl>
      <w:tblPr>
        <w:tblW w:w="11388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88"/>
      </w:tblGrid>
      <w:tr w:rsidR="0064521E" w:rsidRPr="00A07934" w:rsidTr="00A73F03">
        <w:trPr>
          <w:trHeight w:val="485"/>
          <w:jc w:val="center"/>
        </w:trPr>
        <w:tc>
          <w:tcPr>
            <w:tcW w:w="113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  <w:hideMark/>
          </w:tcPr>
          <w:p w:rsidR="00953745" w:rsidRPr="00A07934" w:rsidRDefault="00626ABE" w:rsidP="001600C4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1820251121"/>
                <w:placeholder>
                  <w:docPart w:val="67311100DEDE49A6ADCA03A83F63763C"/>
                </w:placeholder>
              </w:sdtPr>
              <w:sdtEndPr/>
              <w:sdtContent>
                <w:r w:rsidR="009533F9" w:rsidRPr="00A07934">
                  <w:rPr>
                    <w:rFonts w:ascii="Arial" w:hAnsi="Arial" w:cs="Arial"/>
                    <w:b/>
                    <w:color w:val="FFFFFF" w:themeColor="background1"/>
                    <w:sz w:val="22"/>
                  </w:rPr>
                  <w:t>School Event</w:t>
                </w:r>
                <w:r w:rsidR="001600C4" w:rsidRPr="00A07934">
                  <w:rPr>
                    <w:rFonts w:ascii="Arial" w:hAnsi="Arial" w:cs="Arial"/>
                    <w:b/>
                    <w:color w:val="FFFFFF" w:themeColor="background1"/>
                    <w:sz w:val="22"/>
                  </w:rPr>
                  <w:t xml:space="preserve">s and </w:t>
                </w:r>
                <w:r w:rsidR="001A300A" w:rsidRPr="00A07934">
                  <w:rPr>
                    <w:rFonts w:ascii="Arial" w:hAnsi="Arial" w:cs="Arial"/>
                    <w:b/>
                    <w:color w:val="FFFFFF" w:themeColor="background1"/>
                    <w:sz w:val="22"/>
                  </w:rPr>
                  <w:t xml:space="preserve">Upcoming </w:t>
                </w:r>
                <w:r w:rsidR="001600C4" w:rsidRPr="00A07934">
                  <w:rPr>
                    <w:rFonts w:ascii="Arial" w:hAnsi="Arial" w:cs="Arial"/>
                    <w:b/>
                    <w:color w:val="FFFFFF" w:themeColor="background1"/>
                    <w:sz w:val="22"/>
                  </w:rPr>
                  <w:t>Announcement</w:t>
                </w:r>
                <w:r w:rsidR="009533F9" w:rsidRPr="00A07934">
                  <w:rPr>
                    <w:rFonts w:ascii="Arial" w:hAnsi="Arial" w:cs="Arial"/>
                    <w:b/>
                    <w:color w:val="FFFFFF" w:themeColor="background1"/>
                    <w:sz w:val="22"/>
                  </w:rPr>
                  <w:t>s</w:t>
                </w:r>
              </w:sdtContent>
            </w:sdt>
          </w:p>
        </w:tc>
      </w:tr>
      <w:tr w:rsidR="0064521E" w:rsidRPr="00A07934" w:rsidTr="00413C72">
        <w:trPr>
          <w:trHeight w:val="7100"/>
          <w:jc w:val="center"/>
        </w:trPr>
        <w:tc>
          <w:tcPr>
            <w:tcW w:w="113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85F2D" w:rsidRPr="00413C72" w:rsidRDefault="00585F2D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sz w:val="22"/>
              </w:rPr>
              <w:t>Employability Center theme for November is Ethics.  Students will participate in “what would you do?” scenarios, across campus.</w:t>
            </w:r>
          </w:p>
          <w:p w:rsidR="00585F2D" w:rsidRPr="00413C72" w:rsidRDefault="00585F2D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Nov. 4 – </w:t>
            </w:r>
            <w:r w:rsidRPr="00413C72">
              <w:rPr>
                <w:rFonts w:ascii="Arial" w:hAnsi="Arial" w:cs="Arial"/>
                <w:sz w:val="22"/>
              </w:rPr>
              <w:t>Low vision clinic.</w:t>
            </w:r>
          </w:p>
          <w:p w:rsidR="00585F2D" w:rsidRPr="00413C72" w:rsidRDefault="00585F2D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Nov. 4 - </w:t>
            </w:r>
            <w:r w:rsidRPr="00413C72">
              <w:rPr>
                <w:rFonts w:ascii="Arial" w:hAnsi="Arial" w:cs="Arial"/>
                <w:sz w:val="22"/>
              </w:rPr>
              <w:t>Social Media Training for Bridges to Life students.</w:t>
            </w:r>
          </w:p>
          <w:p w:rsidR="000835DB" w:rsidRPr="00413C72" w:rsidRDefault="00330503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</w:t>
            </w:r>
            <w:r w:rsidR="003228C3" w:rsidRPr="00413C72">
              <w:rPr>
                <w:rFonts w:ascii="Arial" w:hAnsi="Arial" w:cs="Arial"/>
                <w:b/>
                <w:sz w:val="22"/>
              </w:rPr>
              <w:t xml:space="preserve">. </w:t>
            </w:r>
            <w:r w:rsidRPr="00413C72">
              <w:rPr>
                <w:rFonts w:ascii="Arial" w:hAnsi="Arial" w:cs="Arial"/>
                <w:b/>
                <w:sz w:val="22"/>
              </w:rPr>
              <w:t>7</w:t>
            </w:r>
            <w:r w:rsidR="00304206" w:rsidRPr="00413C72">
              <w:rPr>
                <w:rFonts w:ascii="Arial" w:hAnsi="Arial" w:cs="Arial"/>
                <w:b/>
                <w:sz w:val="22"/>
              </w:rPr>
              <w:t xml:space="preserve"> –</w:t>
            </w:r>
            <w:r w:rsidR="00304206" w:rsidRPr="00413C72">
              <w:rPr>
                <w:rFonts w:ascii="Arial" w:hAnsi="Arial" w:cs="Arial"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sz w:val="22"/>
              </w:rPr>
              <w:t>Eligible students will be at the Independence Center to vote</w:t>
            </w:r>
            <w:r w:rsidR="006F70CD" w:rsidRPr="00413C72">
              <w:rPr>
                <w:rFonts w:ascii="Arial" w:hAnsi="Arial" w:cs="Arial"/>
                <w:sz w:val="22"/>
              </w:rPr>
              <w:t>.</w:t>
            </w:r>
            <w:r w:rsidR="006A7C3E" w:rsidRPr="00413C72">
              <w:rPr>
                <w:rFonts w:ascii="Arial" w:hAnsi="Arial" w:cs="Arial"/>
                <w:sz w:val="22"/>
              </w:rPr>
              <w:t xml:space="preserve"> The Independence Center is open to all individuals</w:t>
            </w:r>
            <w:r w:rsidR="00585F2D" w:rsidRPr="00413C72">
              <w:rPr>
                <w:rFonts w:ascii="Arial" w:hAnsi="Arial" w:cs="Arial"/>
                <w:sz w:val="22"/>
              </w:rPr>
              <w:t>,</w:t>
            </w:r>
            <w:r w:rsidR="006A7C3E" w:rsidRPr="00413C72">
              <w:rPr>
                <w:rFonts w:ascii="Arial" w:hAnsi="Arial" w:cs="Arial"/>
                <w:sz w:val="22"/>
              </w:rPr>
              <w:t xml:space="preserve"> with disabilities</w:t>
            </w:r>
            <w:r w:rsidR="00585F2D" w:rsidRPr="00413C72">
              <w:rPr>
                <w:rFonts w:ascii="Arial" w:hAnsi="Arial" w:cs="Arial"/>
                <w:sz w:val="22"/>
              </w:rPr>
              <w:t>,</w:t>
            </w:r>
            <w:r w:rsidR="006A7C3E" w:rsidRPr="00413C72">
              <w:rPr>
                <w:rFonts w:ascii="Arial" w:hAnsi="Arial" w:cs="Arial"/>
                <w:sz w:val="22"/>
              </w:rPr>
              <w:t xml:space="preserve"> and provide</w:t>
            </w:r>
            <w:r w:rsidR="00626ABE">
              <w:rPr>
                <w:rFonts w:ascii="Arial" w:hAnsi="Arial" w:cs="Arial"/>
                <w:sz w:val="22"/>
              </w:rPr>
              <w:t>s</w:t>
            </w:r>
            <w:r w:rsidR="006A7C3E" w:rsidRPr="00413C72">
              <w:rPr>
                <w:rFonts w:ascii="Arial" w:hAnsi="Arial" w:cs="Arial"/>
                <w:sz w:val="22"/>
              </w:rPr>
              <w:t xml:space="preserve"> interpreters, large print ballots, and voice-activated voting cards.  Local media will be there</w:t>
            </w:r>
            <w:r w:rsidR="00626ABE">
              <w:rPr>
                <w:rFonts w:ascii="Arial" w:hAnsi="Arial" w:cs="Arial"/>
                <w:sz w:val="22"/>
              </w:rPr>
              <w:t>,</w:t>
            </w:r>
            <w:r w:rsidR="006A7C3E" w:rsidRPr="00413C72">
              <w:rPr>
                <w:rFonts w:ascii="Arial" w:hAnsi="Arial" w:cs="Arial"/>
                <w:sz w:val="22"/>
              </w:rPr>
              <w:t xml:space="preserve"> to cover the event.  Carol emphasized CSDB does not influence how students vote on each issue.</w:t>
            </w:r>
          </w:p>
          <w:p w:rsidR="00563C22" w:rsidRPr="00413C72" w:rsidRDefault="00563C22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Nov.</w:t>
            </w:r>
            <w:r w:rsidRPr="00413C72">
              <w:rPr>
                <w:rFonts w:ascii="Arial" w:hAnsi="Arial" w:cs="Arial"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b/>
                <w:sz w:val="22"/>
              </w:rPr>
              <w:t xml:space="preserve">9 - </w:t>
            </w:r>
            <w:r w:rsidRPr="00413C72">
              <w:rPr>
                <w:rFonts w:ascii="Arial" w:hAnsi="Arial" w:cs="Arial"/>
                <w:sz w:val="22"/>
              </w:rPr>
              <w:t>Walter Von</w:t>
            </w:r>
            <w:r w:rsidR="00413C72">
              <w:rPr>
                <w:rFonts w:ascii="Arial" w:hAnsi="Arial" w:cs="Arial"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sz w:val="22"/>
              </w:rPr>
              <w:t xml:space="preserve">Felt </w:t>
            </w:r>
            <w:r w:rsidR="00C53C65">
              <w:rPr>
                <w:rFonts w:ascii="Arial" w:hAnsi="Arial" w:cs="Arial"/>
                <w:sz w:val="22"/>
              </w:rPr>
              <w:t xml:space="preserve">will be </w:t>
            </w:r>
            <w:r w:rsidRPr="00413C72">
              <w:rPr>
                <w:rFonts w:ascii="Arial" w:hAnsi="Arial" w:cs="Arial"/>
                <w:sz w:val="22"/>
              </w:rPr>
              <w:t>present</w:t>
            </w:r>
            <w:r w:rsidR="00C53C65">
              <w:rPr>
                <w:rFonts w:ascii="Arial" w:hAnsi="Arial" w:cs="Arial"/>
                <w:sz w:val="22"/>
              </w:rPr>
              <w:t>ing</w:t>
            </w:r>
            <w:r w:rsidR="00413C72">
              <w:rPr>
                <w:rFonts w:ascii="Arial" w:hAnsi="Arial" w:cs="Arial"/>
                <w:sz w:val="22"/>
              </w:rPr>
              <w:t>,</w:t>
            </w:r>
            <w:r w:rsidRPr="00413C72">
              <w:rPr>
                <w:rFonts w:ascii="Arial" w:hAnsi="Arial" w:cs="Arial"/>
                <w:sz w:val="22"/>
              </w:rPr>
              <w:t xml:space="preserve"> to </w:t>
            </w:r>
            <w:r w:rsidR="00C53C65">
              <w:rPr>
                <w:rFonts w:ascii="Arial" w:hAnsi="Arial" w:cs="Arial"/>
                <w:sz w:val="22"/>
              </w:rPr>
              <w:t xml:space="preserve">dorm </w:t>
            </w:r>
            <w:r w:rsidRPr="00413C72">
              <w:rPr>
                <w:rFonts w:ascii="Arial" w:hAnsi="Arial" w:cs="Arial"/>
                <w:sz w:val="22"/>
              </w:rPr>
              <w:t>students</w:t>
            </w:r>
            <w:r w:rsidR="00413C72">
              <w:rPr>
                <w:rFonts w:ascii="Arial" w:hAnsi="Arial" w:cs="Arial"/>
                <w:sz w:val="22"/>
              </w:rPr>
              <w:t>,</w:t>
            </w:r>
            <w:r w:rsidRPr="00413C72">
              <w:rPr>
                <w:rFonts w:ascii="Arial" w:hAnsi="Arial" w:cs="Arial"/>
                <w:sz w:val="22"/>
              </w:rPr>
              <w:t xml:space="preserve"> regarding </w:t>
            </w:r>
            <w:r w:rsidR="00626ABE">
              <w:rPr>
                <w:rFonts w:ascii="Arial" w:hAnsi="Arial" w:cs="Arial"/>
                <w:sz w:val="22"/>
              </w:rPr>
              <w:t>m</w:t>
            </w:r>
            <w:r w:rsidRPr="00413C72">
              <w:rPr>
                <w:rFonts w:ascii="Arial" w:hAnsi="Arial" w:cs="Arial"/>
                <w:sz w:val="22"/>
              </w:rPr>
              <w:t xml:space="preserve">otivation and </w:t>
            </w:r>
            <w:r w:rsidR="00626ABE">
              <w:rPr>
                <w:rFonts w:ascii="Arial" w:hAnsi="Arial" w:cs="Arial"/>
                <w:sz w:val="22"/>
              </w:rPr>
              <w:t>l</w:t>
            </w:r>
            <w:r w:rsidRPr="00413C72">
              <w:rPr>
                <w:rFonts w:ascii="Arial" w:hAnsi="Arial" w:cs="Arial"/>
                <w:sz w:val="22"/>
              </w:rPr>
              <w:t>eadership.</w:t>
            </w:r>
          </w:p>
          <w:p w:rsidR="00362268" w:rsidRDefault="00362268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Nov.</w:t>
            </w:r>
            <w:r w:rsidRPr="00413C72">
              <w:rPr>
                <w:rFonts w:ascii="Arial" w:hAnsi="Arial" w:cs="Arial"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b/>
                <w:sz w:val="22"/>
              </w:rPr>
              <w:t xml:space="preserve">9 – </w:t>
            </w:r>
            <w:r w:rsidRPr="00413C72">
              <w:rPr>
                <w:rFonts w:ascii="Arial" w:hAnsi="Arial" w:cs="Arial"/>
                <w:sz w:val="22"/>
              </w:rPr>
              <w:t>Parent Staff Organization (PSO) meeting.</w:t>
            </w:r>
          </w:p>
          <w:p w:rsidR="00CF7CB2" w:rsidRPr="00CF7CB2" w:rsidRDefault="00CF7CB2" w:rsidP="00CF7CB2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Nov. 1</w:t>
            </w:r>
            <w:r>
              <w:rPr>
                <w:rFonts w:ascii="Arial" w:hAnsi="Arial" w:cs="Arial"/>
                <w:b/>
                <w:sz w:val="22"/>
              </w:rPr>
              <w:t>0</w:t>
            </w:r>
            <w:r w:rsidRPr="00413C72">
              <w:rPr>
                <w:rFonts w:ascii="Arial" w:hAnsi="Arial" w:cs="Arial"/>
                <w:b/>
                <w:sz w:val="22"/>
              </w:rPr>
              <w:t xml:space="preserve"> – </w:t>
            </w:r>
            <w:r w:rsidRPr="00413C72">
              <w:rPr>
                <w:rFonts w:ascii="Arial" w:hAnsi="Arial" w:cs="Arial"/>
                <w:sz w:val="22"/>
              </w:rPr>
              <w:t>Board of Trustees meeting.</w:t>
            </w:r>
          </w:p>
          <w:p w:rsidR="00585F2D" w:rsidRPr="00413C72" w:rsidRDefault="00585F2D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Nov.</w:t>
            </w:r>
            <w:r w:rsidRPr="00413C72">
              <w:rPr>
                <w:rFonts w:ascii="Arial" w:hAnsi="Arial" w:cs="Arial"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b/>
                <w:sz w:val="22"/>
              </w:rPr>
              <w:t xml:space="preserve">11 – </w:t>
            </w:r>
            <w:r w:rsidRPr="00413C72">
              <w:rPr>
                <w:rFonts w:ascii="Arial" w:hAnsi="Arial" w:cs="Arial"/>
                <w:sz w:val="22"/>
              </w:rPr>
              <w:t>Field trip to Denver Aquarium.</w:t>
            </w:r>
          </w:p>
          <w:p w:rsidR="00F63156" w:rsidRPr="00413C72" w:rsidRDefault="00E23115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</w:t>
            </w:r>
            <w:r w:rsidR="006F70CD" w:rsidRPr="00413C72">
              <w:rPr>
                <w:rFonts w:ascii="Arial" w:hAnsi="Arial" w:cs="Arial"/>
                <w:b/>
                <w:sz w:val="22"/>
              </w:rPr>
              <w:t>.</w:t>
            </w:r>
            <w:r w:rsidR="000610C8" w:rsidRPr="00413C72">
              <w:rPr>
                <w:rFonts w:ascii="Arial" w:hAnsi="Arial" w:cs="Arial"/>
                <w:b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b/>
                <w:sz w:val="22"/>
              </w:rPr>
              <w:t>12</w:t>
            </w:r>
            <w:r w:rsidR="006F70CD" w:rsidRPr="00413C72">
              <w:rPr>
                <w:rFonts w:ascii="Arial" w:hAnsi="Arial" w:cs="Arial"/>
                <w:b/>
                <w:sz w:val="22"/>
              </w:rPr>
              <w:t xml:space="preserve"> </w:t>
            </w:r>
            <w:r w:rsidR="00F63156" w:rsidRPr="00413C72">
              <w:rPr>
                <w:rFonts w:ascii="Arial" w:hAnsi="Arial" w:cs="Arial"/>
                <w:b/>
                <w:sz w:val="22"/>
              </w:rPr>
              <w:t xml:space="preserve">– </w:t>
            </w:r>
            <w:r w:rsidRPr="00413C72">
              <w:rPr>
                <w:rFonts w:ascii="Arial" w:hAnsi="Arial" w:cs="Arial"/>
                <w:sz w:val="22"/>
              </w:rPr>
              <w:t xml:space="preserve">Girls </w:t>
            </w:r>
            <w:r w:rsidR="001810C6">
              <w:rPr>
                <w:rFonts w:ascii="Arial" w:hAnsi="Arial" w:cs="Arial"/>
                <w:sz w:val="22"/>
              </w:rPr>
              <w:t>on t</w:t>
            </w:r>
            <w:r w:rsidRPr="00413C72">
              <w:rPr>
                <w:rFonts w:ascii="Arial" w:hAnsi="Arial" w:cs="Arial"/>
                <w:sz w:val="22"/>
              </w:rPr>
              <w:t>he Run 5K event</w:t>
            </w:r>
            <w:r w:rsidR="00F63156" w:rsidRPr="00413C72">
              <w:rPr>
                <w:rFonts w:ascii="Arial" w:hAnsi="Arial" w:cs="Arial"/>
                <w:sz w:val="22"/>
              </w:rPr>
              <w:t>.</w:t>
            </w:r>
            <w:r w:rsidRPr="00413C72">
              <w:rPr>
                <w:rFonts w:ascii="Arial" w:hAnsi="Arial" w:cs="Arial"/>
                <w:sz w:val="22"/>
              </w:rPr>
              <w:t xml:space="preserve">  The event takes place, at 10:00am, in the America the Beautiful park.</w:t>
            </w:r>
          </w:p>
          <w:p w:rsidR="007F053B" w:rsidRPr="00413C72" w:rsidRDefault="00093D50" w:rsidP="002819D4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</w:t>
            </w:r>
            <w:r w:rsidR="006F70CD" w:rsidRPr="00413C72">
              <w:rPr>
                <w:rFonts w:ascii="Arial" w:hAnsi="Arial" w:cs="Arial"/>
                <w:b/>
                <w:sz w:val="22"/>
              </w:rPr>
              <w:t>.</w:t>
            </w:r>
            <w:r w:rsidR="00E416D0" w:rsidRPr="00413C72">
              <w:rPr>
                <w:rFonts w:ascii="Arial" w:hAnsi="Arial" w:cs="Arial"/>
                <w:b/>
                <w:sz w:val="22"/>
              </w:rPr>
              <w:t xml:space="preserve"> </w:t>
            </w:r>
            <w:r w:rsidRPr="00413C72">
              <w:rPr>
                <w:rFonts w:ascii="Arial" w:hAnsi="Arial" w:cs="Arial"/>
                <w:b/>
                <w:sz w:val="22"/>
              </w:rPr>
              <w:t>12</w:t>
            </w:r>
            <w:r w:rsidR="006F70CD" w:rsidRPr="00413C72">
              <w:rPr>
                <w:rFonts w:ascii="Arial" w:hAnsi="Arial" w:cs="Arial"/>
                <w:b/>
                <w:sz w:val="22"/>
              </w:rPr>
              <w:t xml:space="preserve"> </w:t>
            </w:r>
            <w:r w:rsidR="00E416D0" w:rsidRPr="00413C72">
              <w:rPr>
                <w:rFonts w:ascii="Arial" w:hAnsi="Arial" w:cs="Arial"/>
                <w:b/>
                <w:sz w:val="22"/>
              </w:rPr>
              <w:t xml:space="preserve">– </w:t>
            </w:r>
            <w:r w:rsidRPr="00413C72">
              <w:rPr>
                <w:rFonts w:ascii="Arial" w:hAnsi="Arial" w:cs="Arial"/>
                <w:sz w:val="22"/>
              </w:rPr>
              <w:t>Audio description training</w:t>
            </w:r>
            <w:r w:rsidR="00E416D0" w:rsidRPr="00413C72">
              <w:rPr>
                <w:rFonts w:ascii="Arial" w:hAnsi="Arial" w:cs="Arial"/>
                <w:sz w:val="22"/>
              </w:rPr>
              <w:t>.</w:t>
            </w:r>
            <w:r w:rsidRPr="00413C72">
              <w:rPr>
                <w:rFonts w:ascii="Arial" w:hAnsi="Arial" w:cs="Arial"/>
                <w:sz w:val="22"/>
              </w:rPr>
              <w:t xml:space="preserve">  24 staff will participate </w:t>
            </w:r>
            <w:r w:rsidR="00585F2D" w:rsidRPr="00413C72">
              <w:rPr>
                <w:rFonts w:ascii="Arial" w:hAnsi="Arial" w:cs="Arial"/>
                <w:sz w:val="22"/>
              </w:rPr>
              <w:t>in the training.  Due to an overwhelming response from staff, many more are on a waiting list.</w:t>
            </w:r>
          </w:p>
          <w:p w:rsidR="00E416D0" w:rsidRPr="00413C72" w:rsidRDefault="00585F2D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Nov. 16</w:t>
            </w:r>
            <w:r w:rsidR="00E416D0" w:rsidRPr="00413C72">
              <w:rPr>
                <w:rFonts w:ascii="Arial" w:hAnsi="Arial" w:cs="Arial"/>
                <w:b/>
                <w:sz w:val="22"/>
              </w:rPr>
              <w:t xml:space="preserve"> – </w:t>
            </w:r>
            <w:r w:rsidRPr="00413C72">
              <w:rPr>
                <w:rFonts w:ascii="Arial" w:hAnsi="Arial" w:cs="Arial"/>
                <w:sz w:val="22"/>
              </w:rPr>
              <w:t xml:space="preserve">Colorado Center for the </w:t>
            </w:r>
            <w:proofErr w:type="gramStart"/>
            <w:r w:rsidRPr="00413C72">
              <w:rPr>
                <w:rFonts w:ascii="Arial" w:hAnsi="Arial" w:cs="Arial"/>
                <w:sz w:val="22"/>
              </w:rPr>
              <w:t>Blind</w:t>
            </w:r>
            <w:proofErr w:type="gramEnd"/>
            <w:r w:rsidRPr="00413C72">
              <w:rPr>
                <w:rFonts w:ascii="Arial" w:hAnsi="Arial" w:cs="Arial"/>
                <w:sz w:val="22"/>
              </w:rPr>
              <w:t xml:space="preserve"> mentoring program</w:t>
            </w:r>
            <w:r w:rsidR="00C32803" w:rsidRPr="00413C72">
              <w:rPr>
                <w:rFonts w:ascii="Arial" w:hAnsi="Arial" w:cs="Arial"/>
                <w:sz w:val="22"/>
              </w:rPr>
              <w:t>.</w:t>
            </w:r>
          </w:p>
          <w:p w:rsidR="00C35DE7" w:rsidRPr="00413C72" w:rsidRDefault="00585F2D" w:rsidP="00EA5C90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>Nov. 17</w:t>
            </w:r>
            <w:r w:rsidR="0072762D" w:rsidRPr="00413C72">
              <w:rPr>
                <w:rFonts w:ascii="Arial" w:hAnsi="Arial" w:cs="Arial"/>
                <w:b/>
                <w:sz w:val="22"/>
              </w:rPr>
              <w:t xml:space="preserve"> – </w:t>
            </w:r>
            <w:r w:rsidRPr="00413C72">
              <w:rPr>
                <w:rFonts w:ascii="Arial" w:hAnsi="Arial" w:cs="Arial"/>
                <w:sz w:val="22"/>
              </w:rPr>
              <w:t>Annual Thanksgiving lunch</w:t>
            </w:r>
            <w:r w:rsidR="00626ABE">
              <w:rPr>
                <w:rFonts w:ascii="Arial" w:hAnsi="Arial" w:cs="Arial"/>
                <w:sz w:val="22"/>
              </w:rPr>
              <w:t>,</w:t>
            </w:r>
            <w:r w:rsidRPr="00413C72">
              <w:rPr>
                <w:rFonts w:ascii="Arial" w:hAnsi="Arial" w:cs="Arial"/>
                <w:sz w:val="22"/>
              </w:rPr>
              <w:t xml:space="preserve"> in the CSDB cafeteria</w:t>
            </w:r>
            <w:r w:rsidR="00C35DE7" w:rsidRPr="00413C72">
              <w:rPr>
                <w:rFonts w:ascii="Arial" w:hAnsi="Arial" w:cs="Arial"/>
                <w:sz w:val="22"/>
              </w:rPr>
              <w:t>.</w:t>
            </w:r>
            <w:r w:rsidRPr="00413C72">
              <w:rPr>
                <w:rFonts w:ascii="Arial" w:hAnsi="Arial" w:cs="Arial"/>
                <w:sz w:val="22"/>
              </w:rPr>
              <w:t xml:space="preserve">  Families are invited to join their students for lunch.</w:t>
            </w:r>
          </w:p>
          <w:p w:rsidR="00ED69C6" w:rsidRPr="00413C72" w:rsidRDefault="00585F2D" w:rsidP="00D55D37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Nov. 21 – 25 – </w:t>
            </w:r>
            <w:r w:rsidRPr="00413C72">
              <w:rPr>
                <w:rFonts w:ascii="Arial" w:hAnsi="Arial" w:cs="Arial"/>
                <w:sz w:val="22"/>
              </w:rPr>
              <w:t>Thanksgiving Break.</w:t>
            </w:r>
          </w:p>
          <w:p w:rsidR="0012082D" w:rsidRPr="00D55D37" w:rsidRDefault="0012082D" w:rsidP="00C53C65">
            <w:pPr>
              <w:pStyle w:val="BodyCopy"/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Dec. 1 – </w:t>
            </w:r>
            <w:r w:rsidRPr="00413C72">
              <w:rPr>
                <w:rFonts w:ascii="Arial" w:hAnsi="Arial" w:cs="Arial"/>
                <w:sz w:val="22"/>
              </w:rPr>
              <w:t>Middle school boys</w:t>
            </w:r>
            <w:r w:rsidR="00C53C65">
              <w:rPr>
                <w:rFonts w:ascii="Arial" w:hAnsi="Arial" w:cs="Arial"/>
                <w:sz w:val="22"/>
              </w:rPr>
              <w:t xml:space="preserve"> basketball</w:t>
            </w:r>
            <w:r w:rsidRPr="00413C72">
              <w:rPr>
                <w:rFonts w:ascii="Arial" w:hAnsi="Arial" w:cs="Arial"/>
                <w:sz w:val="22"/>
              </w:rPr>
              <w:t xml:space="preserve"> home game.</w:t>
            </w:r>
            <w:r w:rsidR="00C53C65">
              <w:rPr>
                <w:rFonts w:ascii="Arial" w:hAnsi="Arial" w:cs="Arial"/>
                <w:sz w:val="22"/>
              </w:rPr>
              <w:t xml:space="preserve">  </w:t>
            </w:r>
          </w:p>
        </w:tc>
      </w:tr>
    </w:tbl>
    <w:tbl>
      <w:tblPr>
        <w:tblStyle w:val="TableGrid"/>
        <w:tblW w:w="113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94"/>
        <w:gridCol w:w="2430"/>
        <w:gridCol w:w="2364"/>
      </w:tblGrid>
      <w:tr w:rsidR="00D55D37" w:rsidRPr="00A07934" w:rsidTr="00D55D37">
        <w:trPr>
          <w:trHeight w:hRule="exact" w:val="2287"/>
          <w:jc w:val="center"/>
        </w:trPr>
        <w:tc>
          <w:tcPr>
            <w:tcW w:w="659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5D37" w:rsidRPr="00413C72" w:rsidRDefault="00D55D37" w:rsidP="001D1BCA">
            <w:pPr>
              <w:rPr>
                <w:rFonts w:ascii="Arial" w:hAnsi="Arial" w:cs="Arial"/>
                <w:b/>
                <w:sz w:val="22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Meeting adjourned at </w:t>
            </w:r>
            <w:r w:rsidR="00362268" w:rsidRPr="00413C72">
              <w:rPr>
                <w:rFonts w:ascii="Arial" w:hAnsi="Arial" w:cs="Arial"/>
                <w:b/>
                <w:sz w:val="22"/>
              </w:rPr>
              <w:t>5:45</w:t>
            </w:r>
            <w:r w:rsidRPr="00413C72">
              <w:rPr>
                <w:rFonts w:ascii="Arial" w:hAnsi="Arial" w:cs="Arial"/>
                <w:b/>
                <w:sz w:val="22"/>
              </w:rPr>
              <w:t xml:space="preserve"> p.m.</w:t>
            </w:r>
          </w:p>
          <w:p w:rsidR="00D55D37" w:rsidRPr="00413C72" w:rsidRDefault="00D55D37" w:rsidP="001D1BCA">
            <w:pPr>
              <w:rPr>
                <w:rFonts w:ascii="Arial" w:hAnsi="Arial" w:cs="Arial"/>
                <w:b/>
                <w:sz w:val="22"/>
              </w:rPr>
            </w:pPr>
          </w:p>
          <w:p w:rsidR="00D55D37" w:rsidRPr="00413C72" w:rsidRDefault="00D55D37" w:rsidP="001D1BCA">
            <w:pPr>
              <w:rPr>
                <w:rFonts w:ascii="Arial" w:hAnsi="Arial" w:cs="Arial"/>
                <w:b/>
                <w:sz w:val="22"/>
              </w:rPr>
            </w:pPr>
          </w:p>
          <w:p w:rsidR="00D55D37" w:rsidRPr="00D55D37" w:rsidRDefault="00D55D37" w:rsidP="00F426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3C72">
              <w:rPr>
                <w:rFonts w:ascii="Arial" w:hAnsi="Arial" w:cs="Arial"/>
                <w:b/>
                <w:sz w:val="22"/>
              </w:rPr>
              <w:t xml:space="preserve">Next Accountability Meeting will be </w:t>
            </w:r>
            <w:r w:rsidR="00507DD3">
              <w:rPr>
                <w:rFonts w:ascii="Arial" w:hAnsi="Arial" w:cs="Arial"/>
                <w:b/>
                <w:sz w:val="22"/>
              </w:rPr>
              <w:t>December 7</w:t>
            </w:r>
            <w:r w:rsidRPr="00413C72">
              <w:rPr>
                <w:rFonts w:ascii="Arial" w:hAnsi="Arial" w:cs="Arial"/>
                <w:b/>
                <w:sz w:val="22"/>
              </w:rPr>
              <w:t>, 201</w:t>
            </w:r>
            <w:r w:rsidR="00507DD3">
              <w:rPr>
                <w:rFonts w:ascii="Arial" w:hAnsi="Arial" w:cs="Arial"/>
                <w:b/>
                <w:sz w:val="22"/>
              </w:rPr>
              <w:t>6</w:t>
            </w:r>
            <w:r w:rsidRPr="00413C72">
              <w:rPr>
                <w:rFonts w:ascii="Arial" w:hAnsi="Arial" w:cs="Arial"/>
                <w:b/>
                <w:sz w:val="22"/>
              </w:rPr>
              <w:t>, 5:00-6:30pm, in the Lions Building.</w:t>
            </w:r>
            <w:r w:rsidRPr="00A0793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24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5D37" w:rsidRPr="00A07934" w:rsidRDefault="00D55D37" w:rsidP="001D1B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D55D37" w:rsidRPr="00A07934" w:rsidRDefault="00D55D37" w:rsidP="001D1BC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2558" w:rsidRPr="00A07934" w:rsidRDefault="00F32558">
      <w:pPr>
        <w:rPr>
          <w:rFonts w:ascii="Arial" w:hAnsi="Arial" w:cs="Arial"/>
        </w:rPr>
      </w:pPr>
    </w:p>
    <w:sectPr w:rsidR="00F32558" w:rsidRPr="00A07934" w:rsidSect="00FF3702">
      <w:headerReference w:type="default" r:id="rId10"/>
      <w:pgSz w:w="12240" w:h="15840"/>
      <w:pgMar w:top="1980" w:right="1800" w:bottom="540" w:left="180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DD3" w:rsidRDefault="00507DD3">
      <w:r>
        <w:separator/>
      </w:r>
    </w:p>
  </w:endnote>
  <w:endnote w:type="continuationSeparator" w:id="0">
    <w:p w:rsidR="00507DD3" w:rsidRDefault="0050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DD3" w:rsidRDefault="00507DD3">
      <w:r>
        <w:separator/>
      </w:r>
    </w:p>
  </w:footnote>
  <w:footnote w:type="continuationSeparator" w:id="0">
    <w:p w:rsidR="00507DD3" w:rsidRDefault="00507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DD3" w:rsidRDefault="00507DD3" w:rsidP="00AC3C8F">
    <w:pPr>
      <w:pStyle w:val="MeetingMinutesHeading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772631" wp14:editId="1800DFCC">
          <wp:simplePos x="0" y="0"/>
          <wp:positionH relativeFrom="column">
            <wp:posOffset>1798320</wp:posOffset>
          </wp:positionH>
          <wp:positionV relativeFrom="paragraph">
            <wp:posOffset>22860</wp:posOffset>
          </wp:positionV>
          <wp:extent cx="1714500" cy="1104900"/>
          <wp:effectExtent l="0" t="0" r="0" b="0"/>
          <wp:wrapTopAndBottom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%20with%20Taglin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5AE3">
      <w:rPr>
        <w:b/>
        <w:sz w:val="48"/>
        <w:szCs w:val="48"/>
      </w:rPr>
      <w:t>Accountability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64E89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418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6D8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50DA1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50465D"/>
    <w:multiLevelType w:val="hybridMultilevel"/>
    <w:tmpl w:val="3F866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EC2FB9"/>
    <w:multiLevelType w:val="hybridMultilevel"/>
    <w:tmpl w:val="8556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85FA1"/>
    <w:multiLevelType w:val="hybridMultilevel"/>
    <w:tmpl w:val="B960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513F7"/>
    <w:multiLevelType w:val="hybridMultilevel"/>
    <w:tmpl w:val="1F9A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83E19"/>
    <w:multiLevelType w:val="hybridMultilevel"/>
    <w:tmpl w:val="B606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73ED3"/>
    <w:multiLevelType w:val="multilevel"/>
    <w:tmpl w:val="ED9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C7EB4"/>
    <w:multiLevelType w:val="hybridMultilevel"/>
    <w:tmpl w:val="486CC5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F8480B"/>
    <w:multiLevelType w:val="hybridMultilevel"/>
    <w:tmpl w:val="2C9E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8466B"/>
    <w:multiLevelType w:val="hybridMultilevel"/>
    <w:tmpl w:val="869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B013A"/>
    <w:multiLevelType w:val="hybridMultilevel"/>
    <w:tmpl w:val="9AA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559A1"/>
    <w:multiLevelType w:val="hybridMultilevel"/>
    <w:tmpl w:val="623A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B42B2"/>
    <w:multiLevelType w:val="hybridMultilevel"/>
    <w:tmpl w:val="4A66A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A383C"/>
    <w:multiLevelType w:val="hybridMultilevel"/>
    <w:tmpl w:val="2346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572E4"/>
    <w:multiLevelType w:val="hybridMultilevel"/>
    <w:tmpl w:val="AF863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B45E1"/>
    <w:multiLevelType w:val="hybridMultilevel"/>
    <w:tmpl w:val="F25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BF4"/>
    <w:multiLevelType w:val="hybridMultilevel"/>
    <w:tmpl w:val="1084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D5DA5"/>
    <w:multiLevelType w:val="hybridMultilevel"/>
    <w:tmpl w:val="A9465E06"/>
    <w:lvl w:ilvl="0" w:tplc="F7901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C1F94"/>
    <w:multiLevelType w:val="hybridMultilevel"/>
    <w:tmpl w:val="76D8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0"/>
  </w:num>
  <w:num w:numId="6">
    <w:abstractNumId w:val="16"/>
  </w:num>
  <w:num w:numId="7">
    <w:abstractNumId w:val="4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21"/>
  </w:num>
  <w:num w:numId="18">
    <w:abstractNumId w:val="8"/>
  </w:num>
  <w:num w:numId="19">
    <w:abstractNumId w:val="17"/>
  </w:num>
  <w:num w:numId="20">
    <w:abstractNumId w:val="19"/>
  </w:num>
  <w:num w:numId="21">
    <w:abstractNumId w:val="9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TKwMDEzMDY3NDNU0lEKTi0uzszPAykwqgUA3uZRZSwAAAA="/>
  </w:docVars>
  <w:rsids>
    <w:rsidRoot w:val="003626AB"/>
    <w:rsid w:val="00001A7F"/>
    <w:rsid w:val="0000276E"/>
    <w:rsid w:val="00003232"/>
    <w:rsid w:val="0000433D"/>
    <w:rsid w:val="000045D3"/>
    <w:rsid w:val="00004D02"/>
    <w:rsid w:val="00004EE0"/>
    <w:rsid w:val="00005FBE"/>
    <w:rsid w:val="00006003"/>
    <w:rsid w:val="0000604C"/>
    <w:rsid w:val="00006ED6"/>
    <w:rsid w:val="00007649"/>
    <w:rsid w:val="00007E74"/>
    <w:rsid w:val="0001093E"/>
    <w:rsid w:val="00010E50"/>
    <w:rsid w:val="0001109E"/>
    <w:rsid w:val="00011253"/>
    <w:rsid w:val="0001162C"/>
    <w:rsid w:val="00011754"/>
    <w:rsid w:val="00011BB0"/>
    <w:rsid w:val="00011F7F"/>
    <w:rsid w:val="00012BFB"/>
    <w:rsid w:val="00012EB5"/>
    <w:rsid w:val="0001405A"/>
    <w:rsid w:val="0001511E"/>
    <w:rsid w:val="00015B92"/>
    <w:rsid w:val="00015FA2"/>
    <w:rsid w:val="00017256"/>
    <w:rsid w:val="000210DD"/>
    <w:rsid w:val="00021CA5"/>
    <w:rsid w:val="0002290A"/>
    <w:rsid w:val="00023ABE"/>
    <w:rsid w:val="00023E56"/>
    <w:rsid w:val="00023F93"/>
    <w:rsid w:val="000267A6"/>
    <w:rsid w:val="000279C4"/>
    <w:rsid w:val="00027FCB"/>
    <w:rsid w:val="00031B45"/>
    <w:rsid w:val="0003200A"/>
    <w:rsid w:val="00032C49"/>
    <w:rsid w:val="00032EF8"/>
    <w:rsid w:val="0003381D"/>
    <w:rsid w:val="0003443D"/>
    <w:rsid w:val="000410BD"/>
    <w:rsid w:val="00041355"/>
    <w:rsid w:val="0004262E"/>
    <w:rsid w:val="000427E0"/>
    <w:rsid w:val="00042F4D"/>
    <w:rsid w:val="00043866"/>
    <w:rsid w:val="0004537F"/>
    <w:rsid w:val="00046179"/>
    <w:rsid w:val="00046C30"/>
    <w:rsid w:val="000504B9"/>
    <w:rsid w:val="00051417"/>
    <w:rsid w:val="00052B70"/>
    <w:rsid w:val="00053DB0"/>
    <w:rsid w:val="000544BD"/>
    <w:rsid w:val="00054955"/>
    <w:rsid w:val="00054960"/>
    <w:rsid w:val="00055932"/>
    <w:rsid w:val="000564E7"/>
    <w:rsid w:val="000573F6"/>
    <w:rsid w:val="000607D9"/>
    <w:rsid w:val="0006082B"/>
    <w:rsid w:val="000610C8"/>
    <w:rsid w:val="000611FF"/>
    <w:rsid w:val="000615D2"/>
    <w:rsid w:val="00061EA7"/>
    <w:rsid w:val="00064859"/>
    <w:rsid w:val="000658B8"/>
    <w:rsid w:val="00065AD1"/>
    <w:rsid w:val="000664A3"/>
    <w:rsid w:val="000665CF"/>
    <w:rsid w:val="00066EFD"/>
    <w:rsid w:val="00067553"/>
    <w:rsid w:val="00067FE7"/>
    <w:rsid w:val="00070B23"/>
    <w:rsid w:val="0007197B"/>
    <w:rsid w:val="00071EFB"/>
    <w:rsid w:val="00072AA7"/>
    <w:rsid w:val="00073180"/>
    <w:rsid w:val="000743E4"/>
    <w:rsid w:val="000745B7"/>
    <w:rsid w:val="000758E3"/>
    <w:rsid w:val="00076CA8"/>
    <w:rsid w:val="00076EC7"/>
    <w:rsid w:val="00077021"/>
    <w:rsid w:val="000774FB"/>
    <w:rsid w:val="00077713"/>
    <w:rsid w:val="0007773B"/>
    <w:rsid w:val="00081D65"/>
    <w:rsid w:val="00082D9D"/>
    <w:rsid w:val="000835DB"/>
    <w:rsid w:val="00083C75"/>
    <w:rsid w:val="000863EB"/>
    <w:rsid w:val="000864B2"/>
    <w:rsid w:val="00086FBF"/>
    <w:rsid w:val="0008788F"/>
    <w:rsid w:val="00087F94"/>
    <w:rsid w:val="000900F8"/>
    <w:rsid w:val="00091856"/>
    <w:rsid w:val="00092893"/>
    <w:rsid w:val="00093034"/>
    <w:rsid w:val="00093D50"/>
    <w:rsid w:val="00094E71"/>
    <w:rsid w:val="00094EA8"/>
    <w:rsid w:val="00094F3A"/>
    <w:rsid w:val="00095C98"/>
    <w:rsid w:val="000962EC"/>
    <w:rsid w:val="00096611"/>
    <w:rsid w:val="00096EC5"/>
    <w:rsid w:val="000975A4"/>
    <w:rsid w:val="000A020E"/>
    <w:rsid w:val="000A0DC8"/>
    <w:rsid w:val="000A0FFE"/>
    <w:rsid w:val="000A1F5F"/>
    <w:rsid w:val="000A40BA"/>
    <w:rsid w:val="000A469A"/>
    <w:rsid w:val="000A5923"/>
    <w:rsid w:val="000A5C07"/>
    <w:rsid w:val="000A6001"/>
    <w:rsid w:val="000A64AB"/>
    <w:rsid w:val="000A6A06"/>
    <w:rsid w:val="000A7309"/>
    <w:rsid w:val="000A7C0E"/>
    <w:rsid w:val="000B046B"/>
    <w:rsid w:val="000B1335"/>
    <w:rsid w:val="000B1F77"/>
    <w:rsid w:val="000B2F7D"/>
    <w:rsid w:val="000B3111"/>
    <w:rsid w:val="000B312D"/>
    <w:rsid w:val="000B3DEF"/>
    <w:rsid w:val="000B4EE6"/>
    <w:rsid w:val="000B5121"/>
    <w:rsid w:val="000B5266"/>
    <w:rsid w:val="000B529B"/>
    <w:rsid w:val="000B5A0A"/>
    <w:rsid w:val="000B5DB9"/>
    <w:rsid w:val="000B6932"/>
    <w:rsid w:val="000B732A"/>
    <w:rsid w:val="000B7915"/>
    <w:rsid w:val="000C1983"/>
    <w:rsid w:val="000C1B5D"/>
    <w:rsid w:val="000C33C5"/>
    <w:rsid w:val="000C3D69"/>
    <w:rsid w:val="000C3FAB"/>
    <w:rsid w:val="000C4851"/>
    <w:rsid w:val="000C4E1F"/>
    <w:rsid w:val="000C62AA"/>
    <w:rsid w:val="000C63D4"/>
    <w:rsid w:val="000C6961"/>
    <w:rsid w:val="000C6B4C"/>
    <w:rsid w:val="000C6E15"/>
    <w:rsid w:val="000C7A61"/>
    <w:rsid w:val="000D080E"/>
    <w:rsid w:val="000D0BE8"/>
    <w:rsid w:val="000D1630"/>
    <w:rsid w:val="000D1B87"/>
    <w:rsid w:val="000D1D64"/>
    <w:rsid w:val="000D1E28"/>
    <w:rsid w:val="000D1FCD"/>
    <w:rsid w:val="000D234D"/>
    <w:rsid w:val="000D2A30"/>
    <w:rsid w:val="000D3079"/>
    <w:rsid w:val="000D5456"/>
    <w:rsid w:val="000D57D9"/>
    <w:rsid w:val="000D5F8C"/>
    <w:rsid w:val="000D6177"/>
    <w:rsid w:val="000D6AE9"/>
    <w:rsid w:val="000E0E5C"/>
    <w:rsid w:val="000E1265"/>
    <w:rsid w:val="000E1F3E"/>
    <w:rsid w:val="000E298C"/>
    <w:rsid w:val="000E332C"/>
    <w:rsid w:val="000E350C"/>
    <w:rsid w:val="000E3660"/>
    <w:rsid w:val="000E477B"/>
    <w:rsid w:val="000E5E6E"/>
    <w:rsid w:val="000F202D"/>
    <w:rsid w:val="000F2444"/>
    <w:rsid w:val="000F465E"/>
    <w:rsid w:val="000F6A45"/>
    <w:rsid w:val="000F7653"/>
    <w:rsid w:val="000F76BE"/>
    <w:rsid w:val="000F7A37"/>
    <w:rsid w:val="00100D32"/>
    <w:rsid w:val="001030B4"/>
    <w:rsid w:val="00104846"/>
    <w:rsid w:val="00104CB6"/>
    <w:rsid w:val="0010786D"/>
    <w:rsid w:val="00110312"/>
    <w:rsid w:val="001104ED"/>
    <w:rsid w:val="001113FC"/>
    <w:rsid w:val="001126C3"/>
    <w:rsid w:val="001127F9"/>
    <w:rsid w:val="00112C6A"/>
    <w:rsid w:val="00115849"/>
    <w:rsid w:val="00116B5D"/>
    <w:rsid w:val="001173C7"/>
    <w:rsid w:val="00120302"/>
    <w:rsid w:val="0012064A"/>
    <w:rsid w:val="0012082D"/>
    <w:rsid w:val="00121379"/>
    <w:rsid w:val="00121551"/>
    <w:rsid w:val="001231AD"/>
    <w:rsid w:val="00127197"/>
    <w:rsid w:val="0012780C"/>
    <w:rsid w:val="00130B1B"/>
    <w:rsid w:val="00131250"/>
    <w:rsid w:val="00131D67"/>
    <w:rsid w:val="00131D77"/>
    <w:rsid w:val="00133C06"/>
    <w:rsid w:val="00133C1F"/>
    <w:rsid w:val="001354F5"/>
    <w:rsid w:val="0013694F"/>
    <w:rsid w:val="00137793"/>
    <w:rsid w:val="00140965"/>
    <w:rsid w:val="00141409"/>
    <w:rsid w:val="001415ED"/>
    <w:rsid w:val="00141884"/>
    <w:rsid w:val="00141A2E"/>
    <w:rsid w:val="00141F12"/>
    <w:rsid w:val="00142496"/>
    <w:rsid w:val="001433DC"/>
    <w:rsid w:val="00143573"/>
    <w:rsid w:val="00143D56"/>
    <w:rsid w:val="001444C7"/>
    <w:rsid w:val="00145203"/>
    <w:rsid w:val="001460CB"/>
    <w:rsid w:val="00146808"/>
    <w:rsid w:val="001472D7"/>
    <w:rsid w:val="00147DA3"/>
    <w:rsid w:val="00150216"/>
    <w:rsid w:val="00151FFF"/>
    <w:rsid w:val="00152C4D"/>
    <w:rsid w:val="001530F0"/>
    <w:rsid w:val="001534CD"/>
    <w:rsid w:val="00154CC5"/>
    <w:rsid w:val="00156521"/>
    <w:rsid w:val="001600C4"/>
    <w:rsid w:val="00162C6C"/>
    <w:rsid w:val="00163620"/>
    <w:rsid w:val="00163822"/>
    <w:rsid w:val="00163BF4"/>
    <w:rsid w:val="00166D3C"/>
    <w:rsid w:val="00166F61"/>
    <w:rsid w:val="00167F56"/>
    <w:rsid w:val="00171089"/>
    <w:rsid w:val="00172429"/>
    <w:rsid w:val="00172C61"/>
    <w:rsid w:val="001756D9"/>
    <w:rsid w:val="001765F2"/>
    <w:rsid w:val="001766BA"/>
    <w:rsid w:val="00180107"/>
    <w:rsid w:val="00181090"/>
    <w:rsid w:val="001810C6"/>
    <w:rsid w:val="001817D4"/>
    <w:rsid w:val="00181BA9"/>
    <w:rsid w:val="00182372"/>
    <w:rsid w:val="001826CB"/>
    <w:rsid w:val="00183699"/>
    <w:rsid w:val="00183BDC"/>
    <w:rsid w:val="00184799"/>
    <w:rsid w:val="00184BDE"/>
    <w:rsid w:val="00184D97"/>
    <w:rsid w:val="0018514B"/>
    <w:rsid w:val="00186416"/>
    <w:rsid w:val="00187B2E"/>
    <w:rsid w:val="00190629"/>
    <w:rsid w:val="0019177B"/>
    <w:rsid w:val="0019285D"/>
    <w:rsid w:val="0019539D"/>
    <w:rsid w:val="00197410"/>
    <w:rsid w:val="001A15D3"/>
    <w:rsid w:val="001A300A"/>
    <w:rsid w:val="001A34AD"/>
    <w:rsid w:val="001A4539"/>
    <w:rsid w:val="001A4AF3"/>
    <w:rsid w:val="001A4C9F"/>
    <w:rsid w:val="001A4E5D"/>
    <w:rsid w:val="001A5A3D"/>
    <w:rsid w:val="001B0B06"/>
    <w:rsid w:val="001B10F1"/>
    <w:rsid w:val="001B1DCD"/>
    <w:rsid w:val="001B47B6"/>
    <w:rsid w:val="001B710C"/>
    <w:rsid w:val="001C0223"/>
    <w:rsid w:val="001C184B"/>
    <w:rsid w:val="001C2108"/>
    <w:rsid w:val="001C5A1E"/>
    <w:rsid w:val="001C5F0F"/>
    <w:rsid w:val="001C6364"/>
    <w:rsid w:val="001C71A1"/>
    <w:rsid w:val="001D07D6"/>
    <w:rsid w:val="001D0F2D"/>
    <w:rsid w:val="001D1BCA"/>
    <w:rsid w:val="001D2670"/>
    <w:rsid w:val="001D644A"/>
    <w:rsid w:val="001D7413"/>
    <w:rsid w:val="001D7D8E"/>
    <w:rsid w:val="001E051E"/>
    <w:rsid w:val="001E0E6B"/>
    <w:rsid w:val="001E1108"/>
    <w:rsid w:val="001E353A"/>
    <w:rsid w:val="001E41EE"/>
    <w:rsid w:val="001E43DD"/>
    <w:rsid w:val="001E6353"/>
    <w:rsid w:val="001E677F"/>
    <w:rsid w:val="001E69EA"/>
    <w:rsid w:val="001E6F40"/>
    <w:rsid w:val="001E74F1"/>
    <w:rsid w:val="001E7799"/>
    <w:rsid w:val="001E7DAB"/>
    <w:rsid w:val="001F01BD"/>
    <w:rsid w:val="001F027B"/>
    <w:rsid w:val="001F1922"/>
    <w:rsid w:val="001F3328"/>
    <w:rsid w:val="001F344D"/>
    <w:rsid w:val="001F48EF"/>
    <w:rsid w:val="001F54E9"/>
    <w:rsid w:val="001F55DE"/>
    <w:rsid w:val="001F575A"/>
    <w:rsid w:val="001F65F9"/>
    <w:rsid w:val="001F6987"/>
    <w:rsid w:val="001F6B53"/>
    <w:rsid w:val="0020003A"/>
    <w:rsid w:val="0020057E"/>
    <w:rsid w:val="0020724C"/>
    <w:rsid w:val="00210769"/>
    <w:rsid w:val="00213508"/>
    <w:rsid w:val="002136B4"/>
    <w:rsid w:val="002142F9"/>
    <w:rsid w:val="002143E3"/>
    <w:rsid w:val="00214AFF"/>
    <w:rsid w:val="00214C3C"/>
    <w:rsid w:val="00216CC7"/>
    <w:rsid w:val="00216E41"/>
    <w:rsid w:val="00217F94"/>
    <w:rsid w:val="00221D7E"/>
    <w:rsid w:val="002227BC"/>
    <w:rsid w:val="002238E2"/>
    <w:rsid w:val="002246FC"/>
    <w:rsid w:val="002247ED"/>
    <w:rsid w:val="002259A2"/>
    <w:rsid w:val="00225B36"/>
    <w:rsid w:val="00226264"/>
    <w:rsid w:val="00230FBD"/>
    <w:rsid w:val="00231AC5"/>
    <w:rsid w:val="002343E0"/>
    <w:rsid w:val="00234A92"/>
    <w:rsid w:val="0023603F"/>
    <w:rsid w:val="00236D7E"/>
    <w:rsid w:val="00237A60"/>
    <w:rsid w:val="002405F4"/>
    <w:rsid w:val="002415F7"/>
    <w:rsid w:val="00242504"/>
    <w:rsid w:val="00242815"/>
    <w:rsid w:val="002434F4"/>
    <w:rsid w:val="00244E35"/>
    <w:rsid w:val="00246366"/>
    <w:rsid w:val="00246B3E"/>
    <w:rsid w:val="00250075"/>
    <w:rsid w:val="00251FA0"/>
    <w:rsid w:val="00252029"/>
    <w:rsid w:val="002546AF"/>
    <w:rsid w:val="00254918"/>
    <w:rsid w:val="002551AD"/>
    <w:rsid w:val="00255721"/>
    <w:rsid w:val="00255D84"/>
    <w:rsid w:val="00256223"/>
    <w:rsid w:val="00256629"/>
    <w:rsid w:val="002570DE"/>
    <w:rsid w:val="00257799"/>
    <w:rsid w:val="00260279"/>
    <w:rsid w:val="0026055C"/>
    <w:rsid w:val="0026167F"/>
    <w:rsid w:val="0026305C"/>
    <w:rsid w:val="00265297"/>
    <w:rsid w:val="0026552F"/>
    <w:rsid w:val="00266713"/>
    <w:rsid w:val="00266DAF"/>
    <w:rsid w:val="002702AC"/>
    <w:rsid w:val="00271331"/>
    <w:rsid w:val="00272337"/>
    <w:rsid w:val="00272B14"/>
    <w:rsid w:val="00273076"/>
    <w:rsid w:val="00274073"/>
    <w:rsid w:val="00274440"/>
    <w:rsid w:val="0027476B"/>
    <w:rsid w:val="00274793"/>
    <w:rsid w:val="00275364"/>
    <w:rsid w:val="002764D6"/>
    <w:rsid w:val="00280B8E"/>
    <w:rsid w:val="002819D4"/>
    <w:rsid w:val="00281B74"/>
    <w:rsid w:val="00282154"/>
    <w:rsid w:val="0028306A"/>
    <w:rsid w:val="00284270"/>
    <w:rsid w:val="00285286"/>
    <w:rsid w:val="00285BA5"/>
    <w:rsid w:val="002862C5"/>
    <w:rsid w:val="0028686C"/>
    <w:rsid w:val="00286BA9"/>
    <w:rsid w:val="00287B6F"/>
    <w:rsid w:val="00290B1C"/>
    <w:rsid w:val="00290C2E"/>
    <w:rsid w:val="00291597"/>
    <w:rsid w:val="00291D00"/>
    <w:rsid w:val="00291E79"/>
    <w:rsid w:val="00292A44"/>
    <w:rsid w:val="00293A39"/>
    <w:rsid w:val="00294327"/>
    <w:rsid w:val="00295AB9"/>
    <w:rsid w:val="00296028"/>
    <w:rsid w:val="00296199"/>
    <w:rsid w:val="002961CA"/>
    <w:rsid w:val="00296BDF"/>
    <w:rsid w:val="002A03AB"/>
    <w:rsid w:val="002A056B"/>
    <w:rsid w:val="002A06F4"/>
    <w:rsid w:val="002A0A99"/>
    <w:rsid w:val="002A17E1"/>
    <w:rsid w:val="002A3789"/>
    <w:rsid w:val="002A3994"/>
    <w:rsid w:val="002A40B0"/>
    <w:rsid w:val="002A524F"/>
    <w:rsid w:val="002A544B"/>
    <w:rsid w:val="002A5DA6"/>
    <w:rsid w:val="002A66AF"/>
    <w:rsid w:val="002A6D4E"/>
    <w:rsid w:val="002B06B6"/>
    <w:rsid w:val="002B156E"/>
    <w:rsid w:val="002B4B54"/>
    <w:rsid w:val="002B66D9"/>
    <w:rsid w:val="002B7F38"/>
    <w:rsid w:val="002C0762"/>
    <w:rsid w:val="002C0CD2"/>
    <w:rsid w:val="002C152E"/>
    <w:rsid w:val="002C170D"/>
    <w:rsid w:val="002C1C47"/>
    <w:rsid w:val="002C26D8"/>
    <w:rsid w:val="002C35B4"/>
    <w:rsid w:val="002C3E44"/>
    <w:rsid w:val="002C3FD6"/>
    <w:rsid w:val="002C6973"/>
    <w:rsid w:val="002C7A9F"/>
    <w:rsid w:val="002D0027"/>
    <w:rsid w:val="002D01E3"/>
    <w:rsid w:val="002D17C6"/>
    <w:rsid w:val="002D1A69"/>
    <w:rsid w:val="002D237E"/>
    <w:rsid w:val="002D2918"/>
    <w:rsid w:val="002D3157"/>
    <w:rsid w:val="002D3A00"/>
    <w:rsid w:val="002D3E15"/>
    <w:rsid w:val="002D519A"/>
    <w:rsid w:val="002D6E15"/>
    <w:rsid w:val="002D7A9B"/>
    <w:rsid w:val="002E032F"/>
    <w:rsid w:val="002E0C01"/>
    <w:rsid w:val="002E14DA"/>
    <w:rsid w:val="002E1EFB"/>
    <w:rsid w:val="002E2114"/>
    <w:rsid w:val="002E2725"/>
    <w:rsid w:val="002E2CFA"/>
    <w:rsid w:val="002E2F9A"/>
    <w:rsid w:val="002E3EAE"/>
    <w:rsid w:val="002E3FCB"/>
    <w:rsid w:val="002E447C"/>
    <w:rsid w:val="002E4DF6"/>
    <w:rsid w:val="002E53A1"/>
    <w:rsid w:val="002E5468"/>
    <w:rsid w:val="002E575B"/>
    <w:rsid w:val="002E5A30"/>
    <w:rsid w:val="002E64B0"/>
    <w:rsid w:val="002E7D15"/>
    <w:rsid w:val="002F2103"/>
    <w:rsid w:val="002F391A"/>
    <w:rsid w:val="002F61FD"/>
    <w:rsid w:val="002F68B7"/>
    <w:rsid w:val="002F6F43"/>
    <w:rsid w:val="00300DF4"/>
    <w:rsid w:val="0030193B"/>
    <w:rsid w:val="00302607"/>
    <w:rsid w:val="00302DD0"/>
    <w:rsid w:val="00302E69"/>
    <w:rsid w:val="00303827"/>
    <w:rsid w:val="00303967"/>
    <w:rsid w:val="00304206"/>
    <w:rsid w:val="00305601"/>
    <w:rsid w:val="00305AB0"/>
    <w:rsid w:val="0030647B"/>
    <w:rsid w:val="00311A68"/>
    <w:rsid w:val="00311F5F"/>
    <w:rsid w:val="00312825"/>
    <w:rsid w:val="003135FE"/>
    <w:rsid w:val="00314095"/>
    <w:rsid w:val="003148EC"/>
    <w:rsid w:val="0031689E"/>
    <w:rsid w:val="00320DAA"/>
    <w:rsid w:val="00321755"/>
    <w:rsid w:val="00322464"/>
    <w:rsid w:val="0032268D"/>
    <w:rsid w:val="003226B9"/>
    <w:rsid w:val="003228C3"/>
    <w:rsid w:val="00324B2B"/>
    <w:rsid w:val="00324B41"/>
    <w:rsid w:val="00324D8F"/>
    <w:rsid w:val="00325121"/>
    <w:rsid w:val="0032596B"/>
    <w:rsid w:val="00327C3C"/>
    <w:rsid w:val="00330503"/>
    <w:rsid w:val="00331AD1"/>
    <w:rsid w:val="003324C8"/>
    <w:rsid w:val="003325C5"/>
    <w:rsid w:val="003327C4"/>
    <w:rsid w:val="00332B2A"/>
    <w:rsid w:val="0033335D"/>
    <w:rsid w:val="0033355A"/>
    <w:rsid w:val="0033367C"/>
    <w:rsid w:val="0033387D"/>
    <w:rsid w:val="00337456"/>
    <w:rsid w:val="00337B2C"/>
    <w:rsid w:val="003401DB"/>
    <w:rsid w:val="0034155C"/>
    <w:rsid w:val="003417CE"/>
    <w:rsid w:val="00341D85"/>
    <w:rsid w:val="00342F2C"/>
    <w:rsid w:val="0034489D"/>
    <w:rsid w:val="003450A8"/>
    <w:rsid w:val="003459FD"/>
    <w:rsid w:val="00347F6F"/>
    <w:rsid w:val="0035138B"/>
    <w:rsid w:val="003515EB"/>
    <w:rsid w:val="00353086"/>
    <w:rsid w:val="0035437A"/>
    <w:rsid w:val="00355684"/>
    <w:rsid w:val="00355A43"/>
    <w:rsid w:val="0035665E"/>
    <w:rsid w:val="00361226"/>
    <w:rsid w:val="003619CE"/>
    <w:rsid w:val="00362268"/>
    <w:rsid w:val="003626AB"/>
    <w:rsid w:val="00363560"/>
    <w:rsid w:val="00363886"/>
    <w:rsid w:val="0036514B"/>
    <w:rsid w:val="003666F9"/>
    <w:rsid w:val="00370092"/>
    <w:rsid w:val="00370596"/>
    <w:rsid w:val="003719C4"/>
    <w:rsid w:val="00373A5C"/>
    <w:rsid w:val="00375D0D"/>
    <w:rsid w:val="00376BBC"/>
    <w:rsid w:val="00377334"/>
    <w:rsid w:val="00377EF4"/>
    <w:rsid w:val="00380B0B"/>
    <w:rsid w:val="00381130"/>
    <w:rsid w:val="003818DD"/>
    <w:rsid w:val="00382F8C"/>
    <w:rsid w:val="003840C5"/>
    <w:rsid w:val="00384EC2"/>
    <w:rsid w:val="00385317"/>
    <w:rsid w:val="0038673E"/>
    <w:rsid w:val="0038683F"/>
    <w:rsid w:val="00386BE9"/>
    <w:rsid w:val="003877C1"/>
    <w:rsid w:val="0039191D"/>
    <w:rsid w:val="003922FB"/>
    <w:rsid w:val="00392939"/>
    <w:rsid w:val="00392BCC"/>
    <w:rsid w:val="00394F27"/>
    <w:rsid w:val="00395992"/>
    <w:rsid w:val="003959CA"/>
    <w:rsid w:val="00395ED5"/>
    <w:rsid w:val="0039681A"/>
    <w:rsid w:val="00397A22"/>
    <w:rsid w:val="003A0AFA"/>
    <w:rsid w:val="003A1AEF"/>
    <w:rsid w:val="003A288A"/>
    <w:rsid w:val="003A29EB"/>
    <w:rsid w:val="003A300A"/>
    <w:rsid w:val="003A4DB2"/>
    <w:rsid w:val="003A627A"/>
    <w:rsid w:val="003A629B"/>
    <w:rsid w:val="003A6A6F"/>
    <w:rsid w:val="003A75C2"/>
    <w:rsid w:val="003A7F0F"/>
    <w:rsid w:val="003B1B63"/>
    <w:rsid w:val="003B21D0"/>
    <w:rsid w:val="003B2735"/>
    <w:rsid w:val="003B3E2C"/>
    <w:rsid w:val="003B5C4B"/>
    <w:rsid w:val="003B6259"/>
    <w:rsid w:val="003B6DCF"/>
    <w:rsid w:val="003B6EF7"/>
    <w:rsid w:val="003C08A5"/>
    <w:rsid w:val="003C0BED"/>
    <w:rsid w:val="003C2239"/>
    <w:rsid w:val="003C3AFA"/>
    <w:rsid w:val="003C3C1B"/>
    <w:rsid w:val="003C3E0B"/>
    <w:rsid w:val="003C48FD"/>
    <w:rsid w:val="003C495A"/>
    <w:rsid w:val="003C6BC7"/>
    <w:rsid w:val="003C7387"/>
    <w:rsid w:val="003C770D"/>
    <w:rsid w:val="003D0972"/>
    <w:rsid w:val="003D0A36"/>
    <w:rsid w:val="003D13C7"/>
    <w:rsid w:val="003D197B"/>
    <w:rsid w:val="003D2970"/>
    <w:rsid w:val="003D31C2"/>
    <w:rsid w:val="003D3B1C"/>
    <w:rsid w:val="003D4BDB"/>
    <w:rsid w:val="003D4EA8"/>
    <w:rsid w:val="003D61EC"/>
    <w:rsid w:val="003D6D6F"/>
    <w:rsid w:val="003D6F11"/>
    <w:rsid w:val="003D74DC"/>
    <w:rsid w:val="003D796C"/>
    <w:rsid w:val="003D7F8B"/>
    <w:rsid w:val="003E03A5"/>
    <w:rsid w:val="003E1371"/>
    <w:rsid w:val="003E3907"/>
    <w:rsid w:val="003E4433"/>
    <w:rsid w:val="003E4AE4"/>
    <w:rsid w:val="003F12BD"/>
    <w:rsid w:val="003F1DA7"/>
    <w:rsid w:val="003F2601"/>
    <w:rsid w:val="003F2AC0"/>
    <w:rsid w:val="003F3368"/>
    <w:rsid w:val="003F3743"/>
    <w:rsid w:val="003F4C24"/>
    <w:rsid w:val="00400188"/>
    <w:rsid w:val="004027D2"/>
    <w:rsid w:val="00404137"/>
    <w:rsid w:val="0040532C"/>
    <w:rsid w:val="00405C31"/>
    <w:rsid w:val="00406DA3"/>
    <w:rsid w:val="00407E9F"/>
    <w:rsid w:val="004119CD"/>
    <w:rsid w:val="00411EB8"/>
    <w:rsid w:val="00412238"/>
    <w:rsid w:val="00412C6F"/>
    <w:rsid w:val="00413968"/>
    <w:rsid w:val="00413C2D"/>
    <w:rsid w:val="00413C72"/>
    <w:rsid w:val="00414C01"/>
    <w:rsid w:val="00414C2E"/>
    <w:rsid w:val="00415888"/>
    <w:rsid w:val="00415CA6"/>
    <w:rsid w:val="00416461"/>
    <w:rsid w:val="00416CBE"/>
    <w:rsid w:val="00417731"/>
    <w:rsid w:val="004206BF"/>
    <w:rsid w:val="00420E06"/>
    <w:rsid w:val="0042477A"/>
    <w:rsid w:val="00424D05"/>
    <w:rsid w:val="0042551A"/>
    <w:rsid w:val="00425F65"/>
    <w:rsid w:val="00426B15"/>
    <w:rsid w:val="004275FF"/>
    <w:rsid w:val="00430592"/>
    <w:rsid w:val="004309C2"/>
    <w:rsid w:val="00431200"/>
    <w:rsid w:val="004317CA"/>
    <w:rsid w:val="0043269D"/>
    <w:rsid w:val="004326A4"/>
    <w:rsid w:val="004327F5"/>
    <w:rsid w:val="00433AC4"/>
    <w:rsid w:val="004340B7"/>
    <w:rsid w:val="00434BC2"/>
    <w:rsid w:val="00434E6A"/>
    <w:rsid w:val="00435107"/>
    <w:rsid w:val="004352A0"/>
    <w:rsid w:val="004354CC"/>
    <w:rsid w:val="00435B18"/>
    <w:rsid w:val="00437353"/>
    <w:rsid w:val="004406D0"/>
    <w:rsid w:val="00441F1E"/>
    <w:rsid w:val="00442546"/>
    <w:rsid w:val="00442AE3"/>
    <w:rsid w:val="00442DFB"/>
    <w:rsid w:val="00443E41"/>
    <w:rsid w:val="00443EAF"/>
    <w:rsid w:val="0044491F"/>
    <w:rsid w:val="004456A9"/>
    <w:rsid w:val="0044632C"/>
    <w:rsid w:val="004467F3"/>
    <w:rsid w:val="004475B1"/>
    <w:rsid w:val="004507BC"/>
    <w:rsid w:val="00450EE8"/>
    <w:rsid w:val="004511BA"/>
    <w:rsid w:val="004511FD"/>
    <w:rsid w:val="004550A9"/>
    <w:rsid w:val="00455F35"/>
    <w:rsid w:val="004570C4"/>
    <w:rsid w:val="00457886"/>
    <w:rsid w:val="00457ED0"/>
    <w:rsid w:val="00460156"/>
    <w:rsid w:val="0046077A"/>
    <w:rsid w:val="0046274D"/>
    <w:rsid w:val="00462D50"/>
    <w:rsid w:val="00466614"/>
    <w:rsid w:val="00466F27"/>
    <w:rsid w:val="004670AF"/>
    <w:rsid w:val="004672EB"/>
    <w:rsid w:val="00467656"/>
    <w:rsid w:val="00467B05"/>
    <w:rsid w:val="0047112B"/>
    <w:rsid w:val="00473F11"/>
    <w:rsid w:val="0047566F"/>
    <w:rsid w:val="004778A9"/>
    <w:rsid w:val="00477CF5"/>
    <w:rsid w:val="00481437"/>
    <w:rsid w:val="0048243D"/>
    <w:rsid w:val="0048529C"/>
    <w:rsid w:val="00485336"/>
    <w:rsid w:val="0048545B"/>
    <w:rsid w:val="00490E0C"/>
    <w:rsid w:val="00491506"/>
    <w:rsid w:val="0049215C"/>
    <w:rsid w:val="0049227F"/>
    <w:rsid w:val="0049234D"/>
    <w:rsid w:val="004932CB"/>
    <w:rsid w:val="00493D77"/>
    <w:rsid w:val="00494B1F"/>
    <w:rsid w:val="00494DCA"/>
    <w:rsid w:val="00495603"/>
    <w:rsid w:val="00495727"/>
    <w:rsid w:val="00495D95"/>
    <w:rsid w:val="0049647F"/>
    <w:rsid w:val="00496787"/>
    <w:rsid w:val="00496C7E"/>
    <w:rsid w:val="00497E24"/>
    <w:rsid w:val="004A0136"/>
    <w:rsid w:val="004A1290"/>
    <w:rsid w:val="004A1864"/>
    <w:rsid w:val="004A3D12"/>
    <w:rsid w:val="004A4A97"/>
    <w:rsid w:val="004A4ED0"/>
    <w:rsid w:val="004A5210"/>
    <w:rsid w:val="004A5A07"/>
    <w:rsid w:val="004A74D4"/>
    <w:rsid w:val="004B0E29"/>
    <w:rsid w:val="004B1022"/>
    <w:rsid w:val="004B13E7"/>
    <w:rsid w:val="004B1863"/>
    <w:rsid w:val="004B2C68"/>
    <w:rsid w:val="004B2F21"/>
    <w:rsid w:val="004B3A3B"/>
    <w:rsid w:val="004B3B70"/>
    <w:rsid w:val="004B3EA3"/>
    <w:rsid w:val="004B4882"/>
    <w:rsid w:val="004B48A8"/>
    <w:rsid w:val="004B4B84"/>
    <w:rsid w:val="004B55CA"/>
    <w:rsid w:val="004B5E40"/>
    <w:rsid w:val="004B7D08"/>
    <w:rsid w:val="004C02D7"/>
    <w:rsid w:val="004C2163"/>
    <w:rsid w:val="004C24B4"/>
    <w:rsid w:val="004C3007"/>
    <w:rsid w:val="004C719E"/>
    <w:rsid w:val="004D0A5B"/>
    <w:rsid w:val="004D10C8"/>
    <w:rsid w:val="004D22AF"/>
    <w:rsid w:val="004D68F8"/>
    <w:rsid w:val="004E19A2"/>
    <w:rsid w:val="004E32BC"/>
    <w:rsid w:val="004E5016"/>
    <w:rsid w:val="004E563C"/>
    <w:rsid w:val="004E6382"/>
    <w:rsid w:val="004E7239"/>
    <w:rsid w:val="004E76D0"/>
    <w:rsid w:val="004E7806"/>
    <w:rsid w:val="004F091E"/>
    <w:rsid w:val="004F0AE9"/>
    <w:rsid w:val="004F2B11"/>
    <w:rsid w:val="004F3FC9"/>
    <w:rsid w:val="004F61CC"/>
    <w:rsid w:val="004F6A63"/>
    <w:rsid w:val="004F73E8"/>
    <w:rsid w:val="00502087"/>
    <w:rsid w:val="0050358C"/>
    <w:rsid w:val="00503ED8"/>
    <w:rsid w:val="00505777"/>
    <w:rsid w:val="00505A8D"/>
    <w:rsid w:val="00506162"/>
    <w:rsid w:val="0050636A"/>
    <w:rsid w:val="005066E8"/>
    <w:rsid w:val="00506BB9"/>
    <w:rsid w:val="00507DD3"/>
    <w:rsid w:val="005100F2"/>
    <w:rsid w:val="00510A1E"/>
    <w:rsid w:val="00512787"/>
    <w:rsid w:val="0051318F"/>
    <w:rsid w:val="00514A97"/>
    <w:rsid w:val="00515B0F"/>
    <w:rsid w:val="00516508"/>
    <w:rsid w:val="00516A24"/>
    <w:rsid w:val="005170D2"/>
    <w:rsid w:val="00517B9F"/>
    <w:rsid w:val="00520261"/>
    <w:rsid w:val="00521F61"/>
    <w:rsid w:val="00523FB9"/>
    <w:rsid w:val="0052518B"/>
    <w:rsid w:val="005277A3"/>
    <w:rsid w:val="00527E2F"/>
    <w:rsid w:val="00531AFF"/>
    <w:rsid w:val="00533AE0"/>
    <w:rsid w:val="0053410E"/>
    <w:rsid w:val="00534589"/>
    <w:rsid w:val="005357D2"/>
    <w:rsid w:val="005359BC"/>
    <w:rsid w:val="00536AA6"/>
    <w:rsid w:val="005374FE"/>
    <w:rsid w:val="005379B6"/>
    <w:rsid w:val="00540982"/>
    <w:rsid w:val="00541632"/>
    <w:rsid w:val="00541ECF"/>
    <w:rsid w:val="00542FB1"/>
    <w:rsid w:val="0054436E"/>
    <w:rsid w:val="00544647"/>
    <w:rsid w:val="00547C88"/>
    <w:rsid w:val="00551869"/>
    <w:rsid w:val="00552D90"/>
    <w:rsid w:val="005538B1"/>
    <w:rsid w:val="005549D1"/>
    <w:rsid w:val="00556601"/>
    <w:rsid w:val="005571C0"/>
    <w:rsid w:val="005574FC"/>
    <w:rsid w:val="00557F36"/>
    <w:rsid w:val="0056006D"/>
    <w:rsid w:val="00560091"/>
    <w:rsid w:val="00560C31"/>
    <w:rsid w:val="00562AEC"/>
    <w:rsid w:val="00562FF5"/>
    <w:rsid w:val="00563444"/>
    <w:rsid w:val="00563AF9"/>
    <w:rsid w:val="00563C22"/>
    <w:rsid w:val="005642B3"/>
    <w:rsid w:val="00565F9B"/>
    <w:rsid w:val="00566B30"/>
    <w:rsid w:val="00567B63"/>
    <w:rsid w:val="00570FCA"/>
    <w:rsid w:val="00571CF5"/>
    <w:rsid w:val="00571D48"/>
    <w:rsid w:val="005726A8"/>
    <w:rsid w:val="00572790"/>
    <w:rsid w:val="00572F5D"/>
    <w:rsid w:val="00573216"/>
    <w:rsid w:val="00576163"/>
    <w:rsid w:val="00576632"/>
    <w:rsid w:val="005779BA"/>
    <w:rsid w:val="00580041"/>
    <w:rsid w:val="00582F04"/>
    <w:rsid w:val="00584F30"/>
    <w:rsid w:val="00585F2D"/>
    <w:rsid w:val="0059014D"/>
    <w:rsid w:val="00590266"/>
    <w:rsid w:val="00590F90"/>
    <w:rsid w:val="005910D5"/>
    <w:rsid w:val="0059150A"/>
    <w:rsid w:val="00591A5C"/>
    <w:rsid w:val="005922A3"/>
    <w:rsid w:val="0059275A"/>
    <w:rsid w:val="005934FC"/>
    <w:rsid w:val="00593A27"/>
    <w:rsid w:val="0059429C"/>
    <w:rsid w:val="005965F2"/>
    <w:rsid w:val="00596AF2"/>
    <w:rsid w:val="005971D1"/>
    <w:rsid w:val="00597BB6"/>
    <w:rsid w:val="00597BC8"/>
    <w:rsid w:val="005A083B"/>
    <w:rsid w:val="005A0E96"/>
    <w:rsid w:val="005A3A68"/>
    <w:rsid w:val="005A4852"/>
    <w:rsid w:val="005A4A88"/>
    <w:rsid w:val="005A5258"/>
    <w:rsid w:val="005A5704"/>
    <w:rsid w:val="005A6E34"/>
    <w:rsid w:val="005A752C"/>
    <w:rsid w:val="005B03AF"/>
    <w:rsid w:val="005B0F62"/>
    <w:rsid w:val="005B0F8E"/>
    <w:rsid w:val="005B160F"/>
    <w:rsid w:val="005B40A8"/>
    <w:rsid w:val="005B4926"/>
    <w:rsid w:val="005B5621"/>
    <w:rsid w:val="005B5759"/>
    <w:rsid w:val="005B6884"/>
    <w:rsid w:val="005B71D0"/>
    <w:rsid w:val="005B7593"/>
    <w:rsid w:val="005B76B0"/>
    <w:rsid w:val="005B7928"/>
    <w:rsid w:val="005B7FC6"/>
    <w:rsid w:val="005C0E04"/>
    <w:rsid w:val="005C32D6"/>
    <w:rsid w:val="005C334A"/>
    <w:rsid w:val="005C3CF0"/>
    <w:rsid w:val="005C4A7F"/>
    <w:rsid w:val="005C4DE3"/>
    <w:rsid w:val="005C5062"/>
    <w:rsid w:val="005C509E"/>
    <w:rsid w:val="005C589A"/>
    <w:rsid w:val="005C6AF9"/>
    <w:rsid w:val="005D06A5"/>
    <w:rsid w:val="005D08D7"/>
    <w:rsid w:val="005D130F"/>
    <w:rsid w:val="005D1A5E"/>
    <w:rsid w:val="005D294E"/>
    <w:rsid w:val="005D2F68"/>
    <w:rsid w:val="005D335F"/>
    <w:rsid w:val="005D33AB"/>
    <w:rsid w:val="005D4316"/>
    <w:rsid w:val="005D4899"/>
    <w:rsid w:val="005D55AB"/>
    <w:rsid w:val="005D58D5"/>
    <w:rsid w:val="005D7C8D"/>
    <w:rsid w:val="005E031F"/>
    <w:rsid w:val="005E0D52"/>
    <w:rsid w:val="005E1D1A"/>
    <w:rsid w:val="005E1EAA"/>
    <w:rsid w:val="005E42C6"/>
    <w:rsid w:val="005E4FC5"/>
    <w:rsid w:val="005E516D"/>
    <w:rsid w:val="005E5717"/>
    <w:rsid w:val="005E5DB8"/>
    <w:rsid w:val="005E698F"/>
    <w:rsid w:val="005E6D9B"/>
    <w:rsid w:val="005E6FE4"/>
    <w:rsid w:val="005F07A5"/>
    <w:rsid w:val="005F15D7"/>
    <w:rsid w:val="005F1E43"/>
    <w:rsid w:val="005F2050"/>
    <w:rsid w:val="005F2180"/>
    <w:rsid w:val="005F29DA"/>
    <w:rsid w:val="005F4174"/>
    <w:rsid w:val="005F58C1"/>
    <w:rsid w:val="005F68C2"/>
    <w:rsid w:val="005F6C67"/>
    <w:rsid w:val="005F7D5A"/>
    <w:rsid w:val="005F7F02"/>
    <w:rsid w:val="00600836"/>
    <w:rsid w:val="00602190"/>
    <w:rsid w:val="00602C4D"/>
    <w:rsid w:val="00603350"/>
    <w:rsid w:val="006044AF"/>
    <w:rsid w:val="00604A18"/>
    <w:rsid w:val="00604CE5"/>
    <w:rsid w:val="0060568B"/>
    <w:rsid w:val="0060651B"/>
    <w:rsid w:val="00610486"/>
    <w:rsid w:val="00610B2C"/>
    <w:rsid w:val="00612491"/>
    <w:rsid w:val="00612873"/>
    <w:rsid w:val="00613425"/>
    <w:rsid w:val="00613C42"/>
    <w:rsid w:val="00616F3A"/>
    <w:rsid w:val="00620655"/>
    <w:rsid w:val="00621051"/>
    <w:rsid w:val="00621221"/>
    <w:rsid w:val="006218DE"/>
    <w:rsid w:val="00621D74"/>
    <w:rsid w:val="00622653"/>
    <w:rsid w:val="006238E1"/>
    <w:rsid w:val="006263CA"/>
    <w:rsid w:val="006267E3"/>
    <w:rsid w:val="00626ABE"/>
    <w:rsid w:val="00627495"/>
    <w:rsid w:val="006306EF"/>
    <w:rsid w:val="00631A91"/>
    <w:rsid w:val="00631EDE"/>
    <w:rsid w:val="00632A22"/>
    <w:rsid w:val="00634991"/>
    <w:rsid w:val="00634A88"/>
    <w:rsid w:val="00634ACE"/>
    <w:rsid w:val="00636CF4"/>
    <w:rsid w:val="00637AE3"/>
    <w:rsid w:val="00637F35"/>
    <w:rsid w:val="0064128D"/>
    <w:rsid w:val="00641AC6"/>
    <w:rsid w:val="00641EED"/>
    <w:rsid w:val="00642307"/>
    <w:rsid w:val="00642720"/>
    <w:rsid w:val="00642D7C"/>
    <w:rsid w:val="0064375E"/>
    <w:rsid w:val="00643F5A"/>
    <w:rsid w:val="0064521E"/>
    <w:rsid w:val="0064539F"/>
    <w:rsid w:val="006461AD"/>
    <w:rsid w:val="00646CCA"/>
    <w:rsid w:val="00646E8C"/>
    <w:rsid w:val="00647A34"/>
    <w:rsid w:val="0065179B"/>
    <w:rsid w:val="006522FC"/>
    <w:rsid w:val="00652445"/>
    <w:rsid w:val="00652B5E"/>
    <w:rsid w:val="00653D21"/>
    <w:rsid w:val="00654038"/>
    <w:rsid w:val="006546D8"/>
    <w:rsid w:val="00654816"/>
    <w:rsid w:val="00654B01"/>
    <w:rsid w:val="00655133"/>
    <w:rsid w:val="00656822"/>
    <w:rsid w:val="00657EA0"/>
    <w:rsid w:val="0066122B"/>
    <w:rsid w:val="0066171E"/>
    <w:rsid w:val="00663964"/>
    <w:rsid w:val="00664D75"/>
    <w:rsid w:val="00665291"/>
    <w:rsid w:val="00665CF5"/>
    <w:rsid w:val="00666564"/>
    <w:rsid w:val="00666785"/>
    <w:rsid w:val="00666F51"/>
    <w:rsid w:val="00667D63"/>
    <w:rsid w:val="006702A5"/>
    <w:rsid w:val="00673D1B"/>
    <w:rsid w:val="00673EB5"/>
    <w:rsid w:val="00675DAB"/>
    <w:rsid w:val="00676B6A"/>
    <w:rsid w:val="00680DA7"/>
    <w:rsid w:val="00682660"/>
    <w:rsid w:val="0068323D"/>
    <w:rsid w:val="0068343A"/>
    <w:rsid w:val="006838A4"/>
    <w:rsid w:val="0068395D"/>
    <w:rsid w:val="00684E44"/>
    <w:rsid w:val="006861E1"/>
    <w:rsid w:val="00686872"/>
    <w:rsid w:val="00687D68"/>
    <w:rsid w:val="00690C05"/>
    <w:rsid w:val="006918FF"/>
    <w:rsid w:val="00691A4F"/>
    <w:rsid w:val="00691AD9"/>
    <w:rsid w:val="0069221F"/>
    <w:rsid w:val="006930DD"/>
    <w:rsid w:val="00693733"/>
    <w:rsid w:val="006939AF"/>
    <w:rsid w:val="006942DA"/>
    <w:rsid w:val="00695063"/>
    <w:rsid w:val="00695C40"/>
    <w:rsid w:val="006966F4"/>
    <w:rsid w:val="00696829"/>
    <w:rsid w:val="00696B19"/>
    <w:rsid w:val="00697D46"/>
    <w:rsid w:val="006A0EA3"/>
    <w:rsid w:val="006A1428"/>
    <w:rsid w:val="006A14A6"/>
    <w:rsid w:val="006A171F"/>
    <w:rsid w:val="006A19D9"/>
    <w:rsid w:val="006A1A9F"/>
    <w:rsid w:val="006A2852"/>
    <w:rsid w:val="006A6F25"/>
    <w:rsid w:val="006A7C3E"/>
    <w:rsid w:val="006B0262"/>
    <w:rsid w:val="006B0743"/>
    <w:rsid w:val="006B0CEA"/>
    <w:rsid w:val="006B0DFF"/>
    <w:rsid w:val="006B1000"/>
    <w:rsid w:val="006B1DD6"/>
    <w:rsid w:val="006B2A5A"/>
    <w:rsid w:val="006B39BC"/>
    <w:rsid w:val="006B3B68"/>
    <w:rsid w:val="006B3D2D"/>
    <w:rsid w:val="006B4E4A"/>
    <w:rsid w:val="006B60C2"/>
    <w:rsid w:val="006B6F96"/>
    <w:rsid w:val="006B7063"/>
    <w:rsid w:val="006C0BA7"/>
    <w:rsid w:val="006C190B"/>
    <w:rsid w:val="006C198C"/>
    <w:rsid w:val="006C1AF0"/>
    <w:rsid w:val="006C2FD0"/>
    <w:rsid w:val="006C365A"/>
    <w:rsid w:val="006C48DC"/>
    <w:rsid w:val="006C605B"/>
    <w:rsid w:val="006C64F8"/>
    <w:rsid w:val="006C7636"/>
    <w:rsid w:val="006D08F3"/>
    <w:rsid w:val="006D1213"/>
    <w:rsid w:val="006D1CAD"/>
    <w:rsid w:val="006D23D6"/>
    <w:rsid w:val="006D30AF"/>
    <w:rsid w:val="006D321D"/>
    <w:rsid w:val="006D45FA"/>
    <w:rsid w:val="006D47EA"/>
    <w:rsid w:val="006D594D"/>
    <w:rsid w:val="006D5A81"/>
    <w:rsid w:val="006D6739"/>
    <w:rsid w:val="006D67F7"/>
    <w:rsid w:val="006D6EDC"/>
    <w:rsid w:val="006D7416"/>
    <w:rsid w:val="006D7701"/>
    <w:rsid w:val="006D7A7D"/>
    <w:rsid w:val="006D7BAE"/>
    <w:rsid w:val="006E0451"/>
    <w:rsid w:val="006E0794"/>
    <w:rsid w:val="006E0E70"/>
    <w:rsid w:val="006E19A9"/>
    <w:rsid w:val="006E1BFA"/>
    <w:rsid w:val="006E1C8B"/>
    <w:rsid w:val="006E1EC4"/>
    <w:rsid w:val="006E385D"/>
    <w:rsid w:val="006E4F2D"/>
    <w:rsid w:val="006E4F30"/>
    <w:rsid w:val="006E5664"/>
    <w:rsid w:val="006E63A7"/>
    <w:rsid w:val="006E6ABD"/>
    <w:rsid w:val="006E6CF8"/>
    <w:rsid w:val="006E6E3B"/>
    <w:rsid w:val="006E70E1"/>
    <w:rsid w:val="006E7812"/>
    <w:rsid w:val="006E7AB8"/>
    <w:rsid w:val="006E7EE5"/>
    <w:rsid w:val="006F0187"/>
    <w:rsid w:val="006F11A0"/>
    <w:rsid w:val="006F20AF"/>
    <w:rsid w:val="006F2CE8"/>
    <w:rsid w:val="006F354B"/>
    <w:rsid w:val="006F4094"/>
    <w:rsid w:val="006F4141"/>
    <w:rsid w:val="006F51AD"/>
    <w:rsid w:val="006F70CD"/>
    <w:rsid w:val="006F7830"/>
    <w:rsid w:val="00700656"/>
    <w:rsid w:val="00700F0D"/>
    <w:rsid w:val="00700FA9"/>
    <w:rsid w:val="00701EB6"/>
    <w:rsid w:val="00702735"/>
    <w:rsid w:val="00706CB4"/>
    <w:rsid w:val="00711386"/>
    <w:rsid w:val="00712196"/>
    <w:rsid w:val="00714561"/>
    <w:rsid w:val="00716AE0"/>
    <w:rsid w:val="00720B6B"/>
    <w:rsid w:val="00720C8C"/>
    <w:rsid w:val="00720E7D"/>
    <w:rsid w:val="00720F15"/>
    <w:rsid w:val="00720F1E"/>
    <w:rsid w:val="00721701"/>
    <w:rsid w:val="00721C4F"/>
    <w:rsid w:val="00722BA8"/>
    <w:rsid w:val="00723F8C"/>
    <w:rsid w:val="0072497E"/>
    <w:rsid w:val="00724FB2"/>
    <w:rsid w:val="00726D53"/>
    <w:rsid w:val="0072762D"/>
    <w:rsid w:val="00730CB5"/>
    <w:rsid w:val="0073178F"/>
    <w:rsid w:val="00731FB3"/>
    <w:rsid w:val="007321F8"/>
    <w:rsid w:val="00732478"/>
    <w:rsid w:val="00733CB3"/>
    <w:rsid w:val="00737C6D"/>
    <w:rsid w:val="0074005E"/>
    <w:rsid w:val="00740214"/>
    <w:rsid w:val="00741931"/>
    <w:rsid w:val="00741A2E"/>
    <w:rsid w:val="00741AA2"/>
    <w:rsid w:val="00742697"/>
    <w:rsid w:val="00743373"/>
    <w:rsid w:val="0074687D"/>
    <w:rsid w:val="00746EED"/>
    <w:rsid w:val="007508F4"/>
    <w:rsid w:val="00753BE4"/>
    <w:rsid w:val="00754CE5"/>
    <w:rsid w:val="007563EB"/>
    <w:rsid w:val="00760CF6"/>
    <w:rsid w:val="00760D06"/>
    <w:rsid w:val="007613AE"/>
    <w:rsid w:val="00761914"/>
    <w:rsid w:val="0076215F"/>
    <w:rsid w:val="0076293E"/>
    <w:rsid w:val="00763051"/>
    <w:rsid w:val="0076385F"/>
    <w:rsid w:val="007643B2"/>
    <w:rsid w:val="00766079"/>
    <w:rsid w:val="0076699A"/>
    <w:rsid w:val="00766E4D"/>
    <w:rsid w:val="00766FEF"/>
    <w:rsid w:val="007670AB"/>
    <w:rsid w:val="007723B3"/>
    <w:rsid w:val="00772C05"/>
    <w:rsid w:val="00772D63"/>
    <w:rsid w:val="007740A7"/>
    <w:rsid w:val="00774211"/>
    <w:rsid w:val="007748ED"/>
    <w:rsid w:val="00775DE0"/>
    <w:rsid w:val="00776593"/>
    <w:rsid w:val="00777030"/>
    <w:rsid w:val="00780271"/>
    <w:rsid w:val="00781F9A"/>
    <w:rsid w:val="00782805"/>
    <w:rsid w:val="00784BDF"/>
    <w:rsid w:val="007857E4"/>
    <w:rsid w:val="007906A5"/>
    <w:rsid w:val="00791280"/>
    <w:rsid w:val="00791986"/>
    <w:rsid w:val="00794163"/>
    <w:rsid w:val="007958ED"/>
    <w:rsid w:val="00796041"/>
    <w:rsid w:val="0079607E"/>
    <w:rsid w:val="00796284"/>
    <w:rsid w:val="00796C94"/>
    <w:rsid w:val="007A10B5"/>
    <w:rsid w:val="007A38CE"/>
    <w:rsid w:val="007A3D50"/>
    <w:rsid w:val="007A6AEF"/>
    <w:rsid w:val="007A7737"/>
    <w:rsid w:val="007A7AB8"/>
    <w:rsid w:val="007B0B05"/>
    <w:rsid w:val="007B13B1"/>
    <w:rsid w:val="007B1AB1"/>
    <w:rsid w:val="007B3237"/>
    <w:rsid w:val="007B34B7"/>
    <w:rsid w:val="007B3A26"/>
    <w:rsid w:val="007B3FDB"/>
    <w:rsid w:val="007B45C5"/>
    <w:rsid w:val="007B68BF"/>
    <w:rsid w:val="007B77D7"/>
    <w:rsid w:val="007C09AA"/>
    <w:rsid w:val="007C0BED"/>
    <w:rsid w:val="007C0E95"/>
    <w:rsid w:val="007C12D7"/>
    <w:rsid w:val="007C3183"/>
    <w:rsid w:val="007C4628"/>
    <w:rsid w:val="007C4D7C"/>
    <w:rsid w:val="007C535B"/>
    <w:rsid w:val="007C7483"/>
    <w:rsid w:val="007C7B71"/>
    <w:rsid w:val="007D0114"/>
    <w:rsid w:val="007D22C6"/>
    <w:rsid w:val="007D2B24"/>
    <w:rsid w:val="007D2FEA"/>
    <w:rsid w:val="007D3432"/>
    <w:rsid w:val="007D3DE5"/>
    <w:rsid w:val="007D4C06"/>
    <w:rsid w:val="007D58E6"/>
    <w:rsid w:val="007D63B1"/>
    <w:rsid w:val="007D709F"/>
    <w:rsid w:val="007D765A"/>
    <w:rsid w:val="007D7B46"/>
    <w:rsid w:val="007E0694"/>
    <w:rsid w:val="007E0AB5"/>
    <w:rsid w:val="007E0E6E"/>
    <w:rsid w:val="007E130F"/>
    <w:rsid w:val="007E19E0"/>
    <w:rsid w:val="007E1BD4"/>
    <w:rsid w:val="007E1BF0"/>
    <w:rsid w:val="007E2445"/>
    <w:rsid w:val="007E2B3D"/>
    <w:rsid w:val="007E3518"/>
    <w:rsid w:val="007E353C"/>
    <w:rsid w:val="007E4DDD"/>
    <w:rsid w:val="007E4E80"/>
    <w:rsid w:val="007E5234"/>
    <w:rsid w:val="007E6911"/>
    <w:rsid w:val="007E7279"/>
    <w:rsid w:val="007E72BB"/>
    <w:rsid w:val="007F053B"/>
    <w:rsid w:val="007F09C8"/>
    <w:rsid w:val="007F0E8F"/>
    <w:rsid w:val="007F2EBF"/>
    <w:rsid w:val="007F3414"/>
    <w:rsid w:val="007F3B65"/>
    <w:rsid w:val="007F3C81"/>
    <w:rsid w:val="007F4803"/>
    <w:rsid w:val="007F53D9"/>
    <w:rsid w:val="007F5827"/>
    <w:rsid w:val="007F6A5E"/>
    <w:rsid w:val="007F7C33"/>
    <w:rsid w:val="00801614"/>
    <w:rsid w:val="008018D9"/>
    <w:rsid w:val="00802666"/>
    <w:rsid w:val="0080276F"/>
    <w:rsid w:val="00802816"/>
    <w:rsid w:val="00803E22"/>
    <w:rsid w:val="00805B0F"/>
    <w:rsid w:val="00805C2D"/>
    <w:rsid w:val="00806FF9"/>
    <w:rsid w:val="008139F2"/>
    <w:rsid w:val="0081435F"/>
    <w:rsid w:val="00814E2B"/>
    <w:rsid w:val="00816E8E"/>
    <w:rsid w:val="00817941"/>
    <w:rsid w:val="00817D48"/>
    <w:rsid w:val="00822089"/>
    <w:rsid w:val="008222E7"/>
    <w:rsid w:val="00822634"/>
    <w:rsid w:val="0082477F"/>
    <w:rsid w:val="00824F30"/>
    <w:rsid w:val="00825509"/>
    <w:rsid w:val="00827454"/>
    <w:rsid w:val="00833418"/>
    <w:rsid w:val="0083377F"/>
    <w:rsid w:val="00835007"/>
    <w:rsid w:val="008353C2"/>
    <w:rsid w:val="00835A03"/>
    <w:rsid w:val="00835BBD"/>
    <w:rsid w:val="008365EE"/>
    <w:rsid w:val="008374C1"/>
    <w:rsid w:val="0084084D"/>
    <w:rsid w:val="00840D45"/>
    <w:rsid w:val="00841B2C"/>
    <w:rsid w:val="00842FCD"/>
    <w:rsid w:val="00845C49"/>
    <w:rsid w:val="008461C9"/>
    <w:rsid w:val="008465EA"/>
    <w:rsid w:val="00847727"/>
    <w:rsid w:val="008500A4"/>
    <w:rsid w:val="00851313"/>
    <w:rsid w:val="00854023"/>
    <w:rsid w:val="0085451B"/>
    <w:rsid w:val="00854AE3"/>
    <w:rsid w:val="008550F1"/>
    <w:rsid w:val="008555D8"/>
    <w:rsid w:val="008559AA"/>
    <w:rsid w:val="008604C4"/>
    <w:rsid w:val="00861719"/>
    <w:rsid w:val="00861E05"/>
    <w:rsid w:val="0086211C"/>
    <w:rsid w:val="00862A71"/>
    <w:rsid w:val="00866165"/>
    <w:rsid w:val="008678F5"/>
    <w:rsid w:val="00867F06"/>
    <w:rsid w:val="00870942"/>
    <w:rsid w:val="00871677"/>
    <w:rsid w:val="008716CC"/>
    <w:rsid w:val="008723A3"/>
    <w:rsid w:val="0087289A"/>
    <w:rsid w:val="008728EB"/>
    <w:rsid w:val="00872DED"/>
    <w:rsid w:val="00873E72"/>
    <w:rsid w:val="008744FD"/>
    <w:rsid w:val="00874680"/>
    <w:rsid w:val="00875382"/>
    <w:rsid w:val="008760B1"/>
    <w:rsid w:val="00876A91"/>
    <w:rsid w:val="008773EA"/>
    <w:rsid w:val="00877F47"/>
    <w:rsid w:val="00880D69"/>
    <w:rsid w:val="00880DCB"/>
    <w:rsid w:val="008810C5"/>
    <w:rsid w:val="00882012"/>
    <w:rsid w:val="0088214A"/>
    <w:rsid w:val="00882D8D"/>
    <w:rsid w:val="008840A3"/>
    <w:rsid w:val="00885B25"/>
    <w:rsid w:val="008904D5"/>
    <w:rsid w:val="00890D6E"/>
    <w:rsid w:val="00891586"/>
    <w:rsid w:val="00892049"/>
    <w:rsid w:val="008924D5"/>
    <w:rsid w:val="00892A98"/>
    <w:rsid w:val="00892BC8"/>
    <w:rsid w:val="00892D3E"/>
    <w:rsid w:val="00893CBD"/>
    <w:rsid w:val="008951E4"/>
    <w:rsid w:val="00895DB5"/>
    <w:rsid w:val="00895ECE"/>
    <w:rsid w:val="00896D99"/>
    <w:rsid w:val="00896E87"/>
    <w:rsid w:val="008971CD"/>
    <w:rsid w:val="00897F87"/>
    <w:rsid w:val="008A273D"/>
    <w:rsid w:val="008A27AC"/>
    <w:rsid w:val="008A2F42"/>
    <w:rsid w:val="008A3778"/>
    <w:rsid w:val="008A479F"/>
    <w:rsid w:val="008A6C43"/>
    <w:rsid w:val="008A7296"/>
    <w:rsid w:val="008B00AA"/>
    <w:rsid w:val="008B00F8"/>
    <w:rsid w:val="008B1E6A"/>
    <w:rsid w:val="008B43A1"/>
    <w:rsid w:val="008B4955"/>
    <w:rsid w:val="008B549E"/>
    <w:rsid w:val="008B60F1"/>
    <w:rsid w:val="008B66E9"/>
    <w:rsid w:val="008B706D"/>
    <w:rsid w:val="008B73EB"/>
    <w:rsid w:val="008C0364"/>
    <w:rsid w:val="008C055B"/>
    <w:rsid w:val="008C2371"/>
    <w:rsid w:val="008C2EFE"/>
    <w:rsid w:val="008C34C3"/>
    <w:rsid w:val="008C4285"/>
    <w:rsid w:val="008C4396"/>
    <w:rsid w:val="008C4731"/>
    <w:rsid w:val="008C49A5"/>
    <w:rsid w:val="008C5818"/>
    <w:rsid w:val="008C5A52"/>
    <w:rsid w:val="008C5C4A"/>
    <w:rsid w:val="008C673A"/>
    <w:rsid w:val="008C6ADF"/>
    <w:rsid w:val="008C6B0D"/>
    <w:rsid w:val="008C7552"/>
    <w:rsid w:val="008C7725"/>
    <w:rsid w:val="008C77BA"/>
    <w:rsid w:val="008D13F0"/>
    <w:rsid w:val="008D2396"/>
    <w:rsid w:val="008D251C"/>
    <w:rsid w:val="008D279C"/>
    <w:rsid w:val="008D3377"/>
    <w:rsid w:val="008D42CF"/>
    <w:rsid w:val="008D5058"/>
    <w:rsid w:val="008D5CF6"/>
    <w:rsid w:val="008D69F4"/>
    <w:rsid w:val="008E0668"/>
    <w:rsid w:val="008E0FEB"/>
    <w:rsid w:val="008E2A26"/>
    <w:rsid w:val="008E3B52"/>
    <w:rsid w:val="008E4367"/>
    <w:rsid w:val="008E4772"/>
    <w:rsid w:val="008E5DEC"/>
    <w:rsid w:val="008E6361"/>
    <w:rsid w:val="008E691C"/>
    <w:rsid w:val="008E6D2D"/>
    <w:rsid w:val="008E72FA"/>
    <w:rsid w:val="008E7458"/>
    <w:rsid w:val="008E7E2E"/>
    <w:rsid w:val="008F0782"/>
    <w:rsid w:val="008F07F6"/>
    <w:rsid w:val="008F2783"/>
    <w:rsid w:val="008F3164"/>
    <w:rsid w:val="008F3A2B"/>
    <w:rsid w:val="008F3AA2"/>
    <w:rsid w:val="008F4534"/>
    <w:rsid w:val="008F4C58"/>
    <w:rsid w:val="008F513B"/>
    <w:rsid w:val="008F5C54"/>
    <w:rsid w:val="008F5E9A"/>
    <w:rsid w:val="008F62AE"/>
    <w:rsid w:val="008F62C4"/>
    <w:rsid w:val="00900523"/>
    <w:rsid w:val="00900DC5"/>
    <w:rsid w:val="009016CC"/>
    <w:rsid w:val="00902E8B"/>
    <w:rsid w:val="009031F6"/>
    <w:rsid w:val="00903778"/>
    <w:rsid w:val="00903849"/>
    <w:rsid w:val="009044DE"/>
    <w:rsid w:val="009051BB"/>
    <w:rsid w:val="00906450"/>
    <w:rsid w:val="00906B14"/>
    <w:rsid w:val="009073B2"/>
    <w:rsid w:val="00910E82"/>
    <w:rsid w:val="00911392"/>
    <w:rsid w:val="009129C6"/>
    <w:rsid w:val="00914A5E"/>
    <w:rsid w:val="0091570B"/>
    <w:rsid w:val="00917D87"/>
    <w:rsid w:val="009221C8"/>
    <w:rsid w:val="00923E11"/>
    <w:rsid w:val="009248B5"/>
    <w:rsid w:val="00925B84"/>
    <w:rsid w:val="00926A64"/>
    <w:rsid w:val="00930D82"/>
    <w:rsid w:val="00931104"/>
    <w:rsid w:val="00934636"/>
    <w:rsid w:val="00936A1B"/>
    <w:rsid w:val="00936D35"/>
    <w:rsid w:val="009409AA"/>
    <w:rsid w:val="00941A89"/>
    <w:rsid w:val="00942271"/>
    <w:rsid w:val="009427ED"/>
    <w:rsid w:val="009432DD"/>
    <w:rsid w:val="009443BC"/>
    <w:rsid w:val="00944550"/>
    <w:rsid w:val="009461E5"/>
    <w:rsid w:val="009464B6"/>
    <w:rsid w:val="009470C1"/>
    <w:rsid w:val="009507B8"/>
    <w:rsid w:val="00951F29"/>
    <w:rsid w:val="0095306C"/>
    <w:rsid w:val="009533F9"/>
    <w:rsid w:val="00953745"/>
    <w:rsid w:val="00954F0B"/>
    <w:rsid w:val="00955A6C"/>
    <w:rsid w:val="00955DA7"/>
    <w:rsid w:val="0095734F"/>
    <w:rsid w:val="00957A63"/>
    <w:rsid w:val="0096041E"/>
    <w:rsid w:val="00961040"/>
    <w:rsid w:val="00961DC7"/>
    <w:rsid w:val="00962887"/>
    <w:rsid w:val="009628F1"/>
    <w:rsid w:val="009634D3"/>
    <w:rsid w:val="009638C1"/>
    <w:rsid w:val="00963B8C"/>
    <w:rsid w:val="00963BBF"/>
    <w:rsid w:val="00963EF5"/>
    <w:rsid w:val="00965216"/>
    <w:rsid w:val="00965E70"/>
    <w:rsid w:val="00966413"/>
    <w:rsid w:val="009665B6"/>
    <w:rsid w:val="00966E1A"/>
    <w:rsid w:val="0096735D"/>
    <w:rsid w:val="00967572"/>
    <w:rsid w:val="00970290"/>
    <w:rsid w:val="0097052B"/>
    <w:rsid w:val="00970584"/>
    <w:rsid w:val="00970EAF"/>
    <w:rsid w:val="00971FB3"/>
    <w:rsid w:val="00973C20"/>
    <w:rsid w:val="009742A2"/>
    <w:rsid w:val="009746F0"/>
    <w:rsid w:val="009749B2"/>
    <w:rsid w:val="00974CD6"/>
    <w:rsid w:val="00975DF3"/>
    <w:rsid w:val="00977E5D"/>
    <w:rsid w:val="009805B3"/>
    <w:rsid w:val="009815C1"/>
    <w:rsid w:val="00981B9C"/>
    <w:rsid w:val="009841C6"/>
    <w:rsid w:val="00984444"/>
    <w:rsid w:val="009854F6"/>
    <w:rsid w:val="00985FC0"/>
    <w:rsid w:val="009861EE"/>
    <w:rsid w:val="009862AC"/>
    <w:rsid w:val="0098648B"/>
    <w:rsid w:val="00987882"/>
    <w:rsid w:val="00990DC0"/>
    <w:rsid w:val="009919DE"/>
    <w:rsid w:val="00991CA8"/>
    <w:rsid w:val="00992283"/>
    <w:rsid w:val="00992CF0"/>
    <w:rsid w:val="009958EE"/>
    <w:rsid w:val="00995C9A"/>
    <w:rsid w:val="00995D01"/>
    <w:rsid w:val="00996AAD"/>
    <w:rsid w:val="00997867"/>
    <w:rsid w:val="009A0E46"/>
    <w:rsid w:val="009A3171"/>
    <w:rsid w:val="009A3D89"/>
    <w:rsid w:val="009A3FB5"/>
    <w:rsid w:val="009A44E5"/>
    <w:rsid w:val="009A4F02"/>
    <w:rsid w:val="009A5DFC"/>
    <w:rsid w:val="009A69D5"/>
    <w:rsid w:val="009A6D74"/>
    <w:rsid w:val="009B0AF5"/>
    <w:rsid w:val="009B1D22"/>
    <w:rsid w:val="009B34E2"/>
    <w:rsid w:val="009B39D6"/>
    <w:rsid w:val="009B743E"/>
    <w:rsid w:val="009C0FBA"/>
    <w:rsid w:val="009C1BC0"/>
    <w:rsid w:val="009C3C45"/>
    <w:rsid w:val="009C4703"/>
    <w:rsid w:val="009C4F30"/>
    <w:rsid w:val="009C58E7"/>
    <w:rsid w:val="009C7611"/>
    <w:rsid w:val="009C7774"/>
    <w:rsid w:val="009C77FF"/>
    <w:rsid w:val="009C7925"/>
    <w:rsid w:val="009D05C0"/>
    <w:rsid w:val="009D106B"/>
    <w:rsid w:val="009D19A7"/>
    <w:rsid w:val="009D2EE0"/>
    <w:rsid w:val="009D32C8"/>
    <w:rsid w:val="009D3A5B"/>
    <w:rsid w:val="009D432A"/>
    <w:rsid w:val="009D5CC9"/>
    <w:rsid w:val="009D6966"/>
    <w:rsid w:val="009D7545"/>
    <w:rsid w:val="009E07CA"/>
    <w:rsid w:val="009E1B46"/>
    <w:rsid w:val="009E1F5A"/>
    <w:rsid w:val="009E2DB9"/>
    <w:rsid w:val="009E3BBB"/>
    <w:rsid w:val="009E4C11"/>
    <w:rsid w:val="009E6E9D"/>
    <w:rsid w:val="009E73BA"/>
    <w:rsid w:val="009E7602"/>
    <w:rsid w:val="009E7629"/>
    <w:rsid w:val="009F03CC"/>
    <w:rsid w:val="009F2572"/>
    <w:rsid w:val="009F25D1"/>
    <w:rsid w:val="009F2743"/>
    <w:rsid w:val="009F373A"/>
    <w:rsid w:val="009F4371"/>
    <w:rsid w:val="009F579E"/>
    <w:rsid w:val="009F5EAD"/>
    <w:rsid w:val="009F7043"/>
    <w:rsid w:val="009F770A"/>
    <w:rsid w:val="009F779C"/>
    <w:rsid w:val="00A02AB5"/>
    <w:rsid w:val="00A03AF8"/>
    <w:rsid w:val="00A04AF9"/>
    <w:rsid w:val="00A04D67"/>
    <w:rsid w:val="00A052AE"/>
    <w:rsid w:val="00A0713D"/>
    <w:rsid w:val="00A07565"/>
    <w:rsid w:val="00A07934"/>
    <w:rsid w:val="00A07D64"/>
    <w:rsid w:val="00A139DB"/>
    <w:rsid w:val="00A156E5"/>
    <w:rsid w:val="00A1589C"/>
    <w:rsid w:val="00A15AD7"/>
    <w:rsid w:val="00A162CA"/>
    <w:rsid w:val="00A17D8E"/>
    <w:rsid w:val="00A20D0E"/>
    <w:rsid w:val="00A2165B"/>
    <w:rsid w:val="00A22CD2"/>
    <w:rsid w:val="00A23423"/>
    <w:rsid w:val="00A24B85"/>
    <w:rsid w:val="00A24C5A"/>
    <w:rsid w:val="00A25E48"/>
    <w:rsid w:val="00A264FA"/>
    <w:rsid w:val="00A26A50"/>
    <w:rsid w:val="00A26E8E"/>
    <w:rsid w:val="00A27565"/>
    <w:rsid w:val="00A3239F"/>
    <w:rsid w:val="00A33A10"/>
    <w:rsid w:val="00A34B1A"/>
    <w:rsid w:val="00A34DD9"/>
    <w:rsid w:val="00A3525D"/>
    <w:rsid w:val="00A359F2"/>
    <w:rsid w:val="00A35BB7"/>
    <w:rsid w:val="00A36370"/>
    <w:rsid w:val="00A41EAE"/>
    <w:rsid w:val="00A42ACD"/>
    <w:rsid w:val="00A4459F"/>
    <w:rsid w:val="00A44886"/>
    <w:rsid w:val="00A47DDD"/>
    <w:rsid w:val="00A5117A"/>
    <w:rsid w:val="00A51D4A"/>
    <w:rsid w:val="00A531F3"/>
    <w:rsid w:val="00A5356C"/>
    <w:rsid w:val="00A54F27"/>
    <w:rsid w:val="00A5664D"/>
    <w:rsid w:val="00A56884"/>
    <w:rsid w:val="00A572C0"/>
    <w:rsid w:val="00A60386"/>
    <w:rsid w:val="00A62383"/>
    <w:rsid w:val="00A6304B"/>
    <w:rsid w:val="00A63098"/>
    <w:rsid w:val="00A63F80"/>
    <w:rsid w:val="00A64942"/>
    <w:rsid w:val="00A64BF0"/>
    <w:rsid w:val="00A6555B"/>
    <w:rsid w:val="00A66257"/>
    <w:rsid w:val="00A665BC"/>
    <w:rsid w:val="00A66B94"/>
    <w:rsid w:val="00A67FB7"/>
    <w:rsid w:val="00A715D6"/>
    <w:rsid w:val="00A738CF"/>
    <w:rsid w:val="00A73F03"/>
    <w:rsid w:val="00A74444"/>
    <w:rsid w:val="00A75AE3"/>
    <w:rsid w:val="00A76A9A"/>
    <w:rsid w:val="00A77532"/>
    <w:rsid w:val="00A77ADC"/>
    <w:rsid w:val="00A81D47"/>
    <w:rsid w:val="00A81F11"/>
    <w:rsid w:val="00A830D6"/>
    <w:rsid w:val="00A83835"/>
    <w:rsid w:val="00A85918"/>
    <w:rsid w:val="00A86BEF"/>
    <w:rsid w:val="00A86D4F"/>
    <w:rsid w:val="00A87D1E"/>
    <w:rsid w:val="00A90164"/>
    <w:rsid w:val="00A917D9"/>
    <w:rsid w:val="00A92146"/>
    <w:rsid w:val="00A9225E"/>
    <w:rsid w:val="00A92976"/>
    <w:rsid w:val="00A929DA"/>
    <w:rsid w:val="00A929EE"/>
    <w:rsid w:val="00A92F9F"/>
    <w:rsid w:val="00A95229"/>
    <w:rsid w:val="00A955DC"/>
    <w:rsid w:val="00A95FCE"/>
    <w:rsid w:val="00AA04B7"/>
    <w:rsid w:val="00AA15FE"/>
    <w:rsid w:val="00AA163D"/>
    <w:rsid w:val="00AA2781"/>
    <w:rsid w:val="00AA2921"/>
    <w:rsid w:val="00AA2927"/>
    <w:rsid w:val="00AA2C12"/>
    <w:rsid w:val="00AA3D7B"/>
    <w:rsid w:val="00AA49CD"/>
    <w:rsid w:val="00AA6460"/>
    <w:rsid w:val="00AA6E23"/>
    <w:rsid w:val="00AB11B4"/>
    <w:rsid w:val="00AB3F25"/>
    <w:rsid w:val="00AB49D7"/>
    <w:rsid w:val="00AB5480"/>
    <w:rsid w:val="00AB6066"/>
    <w:rsid w:val="00AB6268"/>
    <w:rsid w:val="00AB6690"/>
    <w:rsid w:val="00AB67DA"/>
    <w:rsid w:val="00AB724A"/>
    <w:rsid w:val="00AB7D0B"/>
    <w:rsid w:val="00AC001A"/>
    <w:rsid w:val="00AC0141"/>
    <w:rsid w:val="00AC27EB"/>
    <w:rsid w:val="00AC3C8F"/>
    <w:rsid w:val="00AC3FDD"/>
    <w:rsid w:val="00AC48BB"/>
    <w:rsid w:val="00AC5132"/>
    <w:rsid w:val="00AC5883"/>
    <w:rsid w:val="00AC5AB2"/>
    <w:rsid w:val="00AC64B3"/>
    <w:rsid w:val="00AC727E"/>
    <w:rsid w:val="00AC7CE0"/>
    <w:rsid w:val="00AD089D"/>
    <w:rsid w:val="00AD11B6"/>
    <w:rsid w:val="00AD1AC6"/>
    <w:rsid w:val="00AD1B8D"/>
    <w:rsid w:val="00AD2500"/>
    <w:rsid w:val="00AD39B3"/>
    <w:rsid w:val="00AD42B7"/>
    <w:rsid w:val="00AD448A"/>
    <w:rsid w:val="00AD5C06"/>
    <w:rsid w:val="00AD6C0F"/>
    <w:rsid w:val="00AD6CF5"/>
    <w:rsid w:val="00AD721F"/>
    <w:rsid w:val="00AE0DA6"/>
    <w:rsid w:val="00AE1859"/>
    <w:rsid w:val="00AE2876"/>
    <w:rsid w:val="00AE290B"/>
    <w:rsid w:val="00AE6E20"/>
    <w:rsid w:val="00AE6EB7"/>
    <w:rsid w:val="00AE73CB"/>
    <w:rsid w:val="00AE7C89"/>
    <w:rsid w:val="00AE7FD1"/>
    <w:rsid w:val="00AF603A"/>
    <w:rsid w:val="00AF6099"/>
    <w:rsid w:val="00AF6728"/>
    <w:rsid w:val="00AF7220"/>
    <w:rsid w:val="00AF73EE"/>
    <w:rsid w:val="00AF7711"/>
    <w:rsid w:val="00B00C07"/>
    <w:rsid w:val="00B02689"/>
    <w:rsid w:val="00B02FC5"/>
    <w:rsid w:val="00B033A2"/>
    <w:rsid w:val="00B04802"/>
    <w:rsid w:val="00B053E7"/>
    <w:rsid w:val="00B06ACF"/>
    <w:rsid w:val="00B10451"/>
    <w:rsid w:val="00B1168B"/>
    <w:rsid w:val="00B160F8"/>
    <w:rsid w:val="00B16BA4"/>
    <w:rsid w:val="00B1757A"/>
    <w:rsid w:val="00B20120"/>
    <w:rsid w:val="00B201A6"/>
    <w:rsid w:val="00B210DC"/>
    <w:rsid w:val="00B226C7"/>
    <w:rsid w:val="00B22D6D"/>
    <w:rsid w:val="00B23C7B"/>
    <w:rsid w:val="00B2527E"/>
    <w:rsid w:val="00B266E5"/>
    <w:rsid w:val="00B3019D"/>
    <w:rsid w:val="00B30896"/>
    <w:rsid w:val="00B30F66"/>
    <w:rsid w:val="00B31013"/>
    <w:rsid w:val="00B31B74"/>
    <w:rsid w:val="00B34629"/>
    <w:rsid w:val="00B34C1A"/>
    <w:rsid w:val="00B35FE5"/>
    <w:rsid w:val="00B360CD"/>
    <w:rsid w:val="00B36D3D"/>
    <w:rsid w:val="00B36EF4"/>
    <w:rsid w:val="00B376C7"/>
    <w:rsid w:val="00B40C5E"/>
    <w:rsid w:val="00B40EC6"/>
    <w:rsid w:val="00B415F9"/>
    <w:rsid w:val="00B4257A"/>
    <w:rsid w:val="00B42CCA"/>
    <w:rsid w:val="00B42EB9"/>
    <w:rsid w:val="00B43A96"/>
    <w:rsid w:val="00B4503C"/>
    <w:rsid w:val="00B4579E"/>
    <w:rsid w:val="00B45C07"/>
    <w:rsid w:val="00B46EC0"/>
    <w:rsid w:val="00B475FB"/>
    <w:rsid w:val="00B477A4"/>
    <w:rsid w:val="00B50153"/>
    <w:rsid w:val="00B510DC"/>
    <w:rsid w:val="00B51D82"/>
    <w:rsid w:val="00B523E4"/>
    <w:rsid w:val="00B54000"/>
    <w:rsid w:val="00B54342"/>
    <w:rsid w:val="00B54DE9"/>
    <w:rsid w:val="00B55355"/>
    <w:rsid w:val="00B569B1"/>
    <w:rsid w:val="00B57CD0"/>
    <w:rsid w:val="00B6018B"/>
    <w:rsid w:val="00B6138F"/>
    <w:rsid w:val="00B613CA"/>
    <w:rsid w:val="00B6291A"/>
    <w:rsid w:val="00B62A25"/>
    <w:rsid w:val="00B64703"/>
    <w:rsid w:val="00B64EAF"/>
    <w:rsid w:val="00B651A5"/>
    <w:rsid w:val="00B65739"/>
    <w:rsid w:val="00B664DA"/>
    <w:rsid w:val="00B66A08"/>
    <w:rsid w:val="00B67179"/>
    <w:rsid w:val="00B67774"/>
    <w:rsid w:val="00B72166"/>
    <w:rsid w:val="00B72C79"/>
    <w:rsid w:val="00B738D1"/>
    <w:rsid w:val="00B73AF9"/>
    <w:rsid w:val="00B74688"/>
    <w:rsid w:val="00B747A6"/>
    <w:rsid w:val="00B7534C"/>
    <w:rsid w:val="00B769F2"/>
    <w:rsid w:val="00B778BD"/>
    <w:rsid w:val="00B77DB5"/>
    <w:rsid w:val="00B77E61"/>
    <w:rsid w:val="00B81353"/>
    <w:rsid w:val="00B81DDD"/>
    <w:rsid w:val="00B8307C"/>
    <w:rsid w:val="00B8683D"/>
    <w:rsid w:val="00B86D6A"/>
    <w:rsid w:val="00B87888"/>
    <w:rsid w:val="00B90358"/>
    <w:rsid w:val="00B91A4E"/>
    <w:rsid w:val="00B91E18"/>
    <w:rsid w:val="00B9271A"/>
    <w:rsid w:val="00B96D04"/>
    <w:rsid w:val="00B97BA1"/>
    <w:rsid w:val="00BA1DDE"/>
    <w:rsid w:val="00BA2BE4"/>
    <w:rsid w:val="00BA3D9C"/>
    <w:rsid w:val="00BA401D"/>
    <w:rsid w:val="00BA54CE"/>
    <w:rsid w:val="00BA56D5"/>
    <w:rsid w:val="00BA6CB0"/>
    <w:rsid w:val="00BA6D64"/>
    <w:rsid w:val="00BA7391"/>
    <w:rsid w:val="00BA7ABC"/>
    <w:rsid w:val="00BB0EF6"/>
    <w:rsid w:val="00BB1E14"/>
    <w:rsid w:val="00BB3074"/>
    <w:rsid w:val="00BB37EF"/>
    <w:rsid w:val="00BB4016"/>
    <w:rsid w:val="00BB537C"/>
    <w:rsid w:val="00BB56FE"/>
    <w:rsid w:val="00BB5B75"/>
    <w:rsid w:val="00BB5FC7"/>
    <w:rsid w:val="00BB6DEF"/>
    <w:rsid w:val="00BC01C9"/>
    <w:rsid w:val="00BC023A"/>
    <w:rsid w:val="00BC25D3"/>
    <w:rsid w:val="00BC27BA"/>
    <w:rsid w:val="00BC3D0F"/>
    <w:rsid w:val="00BC4B95"/>
    <w:rsid w:val="00BC5649"/>
    <w:rsid w:val="00BC5D79"/>
    <w:rsid w:val="00BC68B5"/>
    <w:rsid w:val="00BD0CE4"/>
    <w:rsid w:val="00BD0F35"/>
    <w:rsid w:val="00BD1014"/>
    <w:rsid w:val="00BD28B0"/>
    <w:rsid w:val="00BD2CD2"/>
    <w:rsid w:val="00BD4BF6"/>
    <w:rsid w:val="00BD5B99"/>
    <w:rsid w:val="00BD5CB1"/>
    <w:rsid w:val="00BD63CA"/>
    <w:rsid w:val="00BD673D"/>
    <w:rsid w:val="00BD6B45"/>
    <w:rsid w:val="00BD7C84"/>
    <w:rsid w:val="00BE099F"/>
    <w:rsid w:val="00BE10DD"/>
    <w:rsid w:val="00BE2598"/>
    <w:rsid w:val="00BE49B0"/>
    <w:rsid w:val="00BE4BA0"/>
    <w:rsid w:val="00BE5065"/>
    <w:rsid w:val="00BE6B1B"/>
    <w:rsid w:val="00BE74A8"/>
    <w:rsid w:val="00BE7B36"/>
    <w:rsid w:val="00BF125A"/>
    <w:rsid w:val="00BF1532"/>
    <w:rsid w:val="00BF1A59"/>
    <w:rsid w:val="00BF3418"/>
    <w:rsid w:val="00BF394D"/>
    <w:rsid w:val="00BF3F32"/>
    <w:rsid w:val="00BF70DF"/>
    <w:rsid w:val="00C01C26"/>
    <w:rsid w:val="00C03185"/>
    <w:rsid w:val="00C04414"/>
    <w:rsid w:val="00C0441B"/>
    <w:rsid w:val="00C04D95"/>
    <w:rsid w:val="00C0509A"/>
    <w:rsid w:val="00C05A4D"/>
    <w:rsid w:val="00C06301"/>
    <w:rsid w:val="00C06402"/>
    <w:rsid w:val="00C06F2A"/>
    <w:rsid w:val="00C07656"/>
    <w:rsid w:val="00C0768A"/>
    <w:rsid w:val="00C07B44"/>
    <w:rsid w:val="00C1062E"/>
    <w:rsid w:val="00C13152"/>
    <w:rsid w:val="00C13764"/>
    <w:rsid w:val="00C13B38"/>
    <w:rsid w:val="00C14690"/>
    <w:rsid w:val="00C16399"/>
    <w:rsid w:val="00C20556"/>
    <w:rsid w:val="00C21676"/>
    <w:rsid w:val="00C21994"/>
    <w:rsid w:val="00C21EC6"/>
    <w:rsid w:val="00C23522"/>
    <w:rsid w:val="00C23C18"/>
    <w:rsid w:val="00C23F64"/>
    <w:rsid w:val="00C24485"/>
    <w:rsid w:val="00C26101"/>
    <w:rsid w:val="00C30F0B"/>
    <w:rsid w:val="00C31FDB"/>
    <w:rsid w:val="00C32803"/>
    <w:rsid w:val="00C336C6"/>
    <w:rsid w:val="00C3433E"/>
    <w:rsid w:val="00C3439B"/>
    <w:rsid w:val="00C35131"/>
    <w:rsid w:val="00C35B33"/>
    <w:rsid w:val="00C35DE7"/>
    <w:rsid w:val="00C36F9A"/>
    <w:rsid w:val="00C36FE0"/>
    <w:rsid w:val="00C37194"/>
    <w:rsid w:val="00C3777F"/>
    <w:rsid w:val="00C4061F"/>
    <w:rsid w:val="00C40B60"/>
    <w:rsid w:val="00C40F6C"/>
    <w:rsid w:val="00C40FDF"/>
    <w:rsid w:val="00C411BF"/>
    <w:rsid w:val="00C437C6"/>
    <w:rsid w:val="00C45282"/>
    <w:rsid w:val="00C45365"/>
    <w:rsid w:val="00C479AB"/>
    <w:rsid w:val="00C5082C"/>
    <w:rsid w:val="00C5226B"/>
    <w:rsid w:val="00C52701"/>
    <w:rsid w:val="00C53B4A"/>
    <w:rsid w:val="00C53C65"/>
    <w:rsid w:val="00C54946"/>
    <w:rsid w:val="00C55891"/>
    <w:rsid w:val="00C5604D"/>
    <w:rsid w:val="00C56614"/>
    <w:rsid w:val="00C56A4E"/>
    <w:rsid w:val="00C5723B"/>
    <w:rsid w:val="00C6213E"/>
    <w:rsid w:val="00C64F0B"/>
    <w:rsid w:val="00C66973"/>
    <w:rsid w:val="00C70681"/>
    <w:rsid w:val="00C70867"/>
    <w:rsid w:val="00C7117F"/>
    <w:rsid w:val="00C71564"/>
    <w:rsid w:val="00C7247B"/>
    <w:rsid w:val="00C745EF"/>
    <w:rsid w:val="00C76D1B"/>
    <w:rsid w:val="00C77864"/>
    <w:rsid w:val="00C80254"/>
    <w:rsid w:val="00C80B89"/>
    <w:rsid w:val="00C81403"/>
    <w:rsid w:val="00C82EFE"/>
    <w:rsid w:val="00C83391"/>
    <w:rsid w:val="00C838E9"/>
    <w:rsid w:val="00C83C77"/>
    <w:rsid w:val="00C846C1"/>
    <w:rsid w:val="00C852B3"/>
    <w:rsid w:val="00C856FC"/>
    <w:rsid w:val="00C87B2D"/>
    <w:rsid w:val="00C90686"/>
    <w:rsid w:val="00C90D33"/>
    <w:rsid w:val="00C916D9"/>
    <w:rsid w:val="00C92220"/>
    <w:rsid w:val="00C92B36"/>
    <w:rsid w:val="00C93D15"/>
    <w:rsid w:val="00C96987"/>
    <w:rsid w:val="00C972BC"/>
    <w:rsid w:val="00C976DC"/>
    <w:rsid w:val="00CA077D"/>
    <w:rsid w:val="00CA0946"/>
    <w:rsid w:val="00CA0AF4"/>
    <w:rsid w:val="00CA0CF2"/>
    <w:rsid w:val="00CA224F"/>
    <w:rsid w:val="00CA2848"/>
    <w:rsid w:val="00CA3300"/>
    <w:rsid w:val="00CA3F0B"/>
    <w:rsid w:val="00CA4B7D"/>
    <w:rsid w:val="00CA69B3"/>
    <w:rsid w:val="00CA721B"/>
    <w:rsid w:val="00CA7594"/>
    <w:rsid w:val="00CB0703"/>
    <w:rsid w:val="00CB1E63"/>
    <w:rsid w:val="00CB24DE"/>
    <w:rsid w:val="00CB2DF4"/>
    <w:rsid w:val="00CB36A0"/>
    <w:rsid w:val="00CB69C9"/>
    <w:rsid w:val="00CB6E1C"/>
    <w:rsid w:val="00CB79A8"/>
    <w:rsid w:val="00CC05AD"/>
    <w:rsid w:val="00CC192E"/>
    <w:rsid w:val="00CC1BDC"/>
    <w:rsid w:val="00CC25ED"/>
    <w:rsid w:val="00CC37FA"/>
    <w:rsid w:val="00CC3B8E"/>
    <w:rsid w:val="00CC40A6"/>
    <w:rsid w:val="00CC4DEA"/>
    <w:rsid w:val="00CC58E5"/>
    <w:rsid w:val="00CC6831"/>
    <w:rsid w:val="00CC6E59"/>
    <w:rsid w:val="00CC7CC1"/>
    <w:rsid w:val="00CD032B"/>
    <w:rsid w:val="00CD0ACA"/>
    <w:rsid w:val="00CD0E01"/>
    <w:rsid w:val="00CD1147"/>
    <w:rsid w:val="00CD15B4"/>
    <w:rsid w:val="00CD267B"/>
    <w:rsid w:val="00CD2E9A"/>
    <w:rsid w:val="00CD3625"/>
    <w:rsid w:val="00CD51DE"/>
    <w:rsid w:val="00CD5289"/>
    <w:rsid w:val="00CD6578"/>
    <w:rsid w:val="00CD7141"/>
    <w:rsid w:val="00CD7F33"/>
    <w:rsid w:val="00CE041D"/>
    <w:rsid w:val="00CE0D4F"/>
    <w:rsid w:val="00CE234C"/>
    <w:rsid w:val="00CE23BE"/>
    <w:rsid w:val="00CE2484"/>
    <w:rsid w:val="00CE27BF"/>
    <w:rsid w:val="00CE2E25"/>
    <w:rsid w:val="00CE4430"/>
    <w:rsid w:val="00CE5083"/>
    <w:rsid w:val="00CE62B8"/>
    <w:rsid w:val="00CE68A1"/>
    <w:rsid w:val="00CE68A6"/>
    <w:rsid w:val="00CF09DD"/>
    <w:rsid w:val="00CF18E9"/>
    <w:rsid w:val="00CF199D"/>
    <w:rsid w:val="00CF1DF0"/>
    <w:rsid w:val="00CF1E19"/>
    <w:rsid w:val="00CF2D08"/>
    <w:rsid w:val="00CF30A2"/>
    <w:rsid w:val="00CF51CA"/>
    <w:rsid w:val="00CF5417"/>
    <w:rsid w:val="00CF7CB2"/>
    <w:rsid w:val="00D05F06"/>
    <w:rsid w:val="00D067F4"/>
    <w:rsid w:val="00D0728B"/>
    <w:rsid w:val="00D07533"/>
    <w:rsid w:val="00D07B77"/>
    <w:rsid w:val="00D11E8C"/>
    <w:rsid w:val="00D12AD5"/>
    <w:rsid w:val="00D12BFC"/>
    <w:rsid w:val="00D151A7"/>
    <w:rsid w:val="00D15388"/>
    <w:rsid w:val="00D1543C"/>
    <w:rsid w:val="00D15967"/>
    <w:rsid w:val="00D16F28"/>
    <w:rsid w:val="00D21B36"/>
    <w:rsid w:val="00D23BD8"/>
    <w:rsid w:val="00D24236"/>
    <w:rsid w:val="00D24C43"/>
    <w:rsid w:val="00D25191"/>
    <w:rsid w:val="00D25C66"/>
    <w:rsid w:val="00D30F11"/>
    <w:rsid w:val="00D31104"/>
    <w:rsid w:val="00D31D0B"/>
    <w:rsid w:val="00D33855"/>
    <w:rsid w:val="00D346FE"/>
    <w:rsid w:val="00D35DF7"/>
    <w:rsid w:val="00D3603D"/>
    <w:rsid w:val="00D361A9"/>
    <w:rsid w:val="00D362E1"/>
    <w:rsid w:val="00D362EC"/>
    <w:rsid w:val="00D365D8"/>
    <w:rsid w:val="00D37423"/>
    <w:rsid w:val="00D37C62"/>
    <w:rsid w:val="00D4070D"/>
    <w:rsid w:val="00D42B09"/>
    <w:rsid w:val="00D43AB8"/>
    <w:rsid w:val="00D45641"/>
    <w:rsid w:val="00D50ADB"/>
    <w:rsid w:val="00D528EE"/>
    <w:rsid w:val="00D52A12"/>
    <w:rsid w:val="00D538FF"/>
    <w:rsid w:val="00D53F57"/>
    <w:rsid w:val="00D5473E"/>
    <w:rsid w:val="00D54E8A"/>
    <w:rsid w:val="00D55457"/>
    <w:rsid w:val="00D554C5"/>
    <w:rsid w:val="00D55D37"/>
    <w:rsid w:val="00D56AB3"/>
    <w:rsid w:val="00D56C4E"/>
    <w:rsid w:val="00D57114"/>
    <w:rsid w:val="00D573A2"/>
    <w:rsid w:val="00D61352"/>
    <w:rsid w:val="00D61830"/>
    <w:rsid w:val="00D62C3A"/>
    <w:rsid w:val="00D62E92"/>
    <w:rsid w:val="00D64571"/>
    <w:rsid w:val="00D646F1"/>
    <w:rsid w:val="00D647AA"/>
    <w:rsid w:val="00D6628D"/>
    <w:rsid w:val="00D67E77"/>
    <w:rsid w:val="00D727F0"/>
    <w:rsid w:val="00D728CA"/>
    <w:rsid w:val="00D72BE8"/>
    <w:rsid w:val="00D73E84"/>
    <w:rsid w:val="00D7441A"/>
    <w:rsid w:val="00D74B17"/>
    <w:rsid w:val="00D75672"/>
    <w:rsid w:val="00D7685C"/>
    <w:rsid w:val="00D76C28"/>
    <w:rsid w:val="00D80EA4"/>
    <w:rsid w:val="00D81304"/>
    <w:rsid w:val="00D81CC8"/>
    <w:rsid w:val="00D82511"/>
    <w:rsid w:val="00D83184"/>
    <w:rsid w:val="00D83249"/>
    <w:rsid w:val="00D83B70"/>
    <w:rsid w:val="00D83E8B"/>
    <w:rsid w:val="00D900FB"/>
    <w:rsid w:val="00D904D3"/>
    <w:rsid w:val="00D90DB0"/>
    <w:rsid w:val="00D930A8"/>
    <w:rsid w:val="00D94611"/>
    <w:rsid w:val="00D94E6D"/>
    <w:rsid w:val="00D94F69"/>
    <w:rsid w:val="00D95706"/>
    <w:rsid w:val="00D957E2"/>
    <w:rsid w:val="00D96525"/>
    <w:rsid w:val="00D979F1"/>
    <w:rsid w:val="00DA0E47"/>
    <w:rsid w:val="00DA0E5C"/>
    <w:rsid w:val="00DA1940"/>
    <w:rsid w:val="00DA2031"/>
    <w:rsid w:val="00DA20AB"/>
    <w:rsid w:val="00DA2B71"/>
    <w:rsid w:val="00DA4AD0"/>
    <w:rsid w:val="00DA4C06"/>
    <w:rsid w:val="00DA5071"/>
    <w:rsid w:val="00DA560A"/>
    <w:rsid w:val="00DA6548"/>
    <w:rsid w:val="00DA68D1"/>
    <w:rsid w:val="00DA7C0F"/>
    <w:rsid w:val="00DB1871"/>
    <w:rsid w:val="00DB271A"/>
    <w:rsid w:val="00DB3990"/>
    <w:rsid w:val="00DB3C6C"/>
    <w:rsid w:val="00DB69A8"/>
    <w:rsid w:val="00DB6E2F"/>
    <w:rsid w:val="00DB7722"/>
    <w:rsid w:val="00DB7C69"/>
    <w:rsid w:val="00DC0E2F"/>
    <w:rsid w:val="00DC1D49"/>
    <w:rsid w:val="00DC45BB"/>
    <w:rsid w:val="00DC558C"/>
    <w:rsid w:val="00DC6638"/>
    <w:rsid w:val="00DC6A5C"/>
    <w:rsid w:val="00DD127C"/>
    <w:rsid w:val="00DD32D0"/>
    <w:rsid w:val="00DD3569"/>
    <w:rsid w:val="00DD42F0"/>
    <w:rsid w:val="00DD73FD"/>
    <w:rsid w:val="00DE128F"/>
    <w:rsid w:val="00DE194A"/>
    <w:rsid w:val="00DE2460"/>
    <w:rsid w:val="00DE24C3"/>
    <w:rsid w:val="00DE33FA"/>
    <w:rsid w:val="00DE6D15"/>
    <w:rsid w:val="00DF0BFA"/>
    <w:rsid w:val="00DF1543"/>
    <w:rsid w:val="00DF1D16"/>
    <w:rsid w:val="00DF2228"/>
    <w:rsid w:val="00DF284D"/>
    <w:rsid w:val="00DF3F36"/>
    <w:rsid w:val="00DF4028"/>
    <w:rsid w:val="00DF64BE"/>
    <w:rsid w:val="00E003DF"/>
    <w:rsid w:val="00E008E3"/>
    <w:rsid w:val="00E00CCE"/>
    <w:rsid w:val="00E00D7B"/>
    <w:rsid w:val="00E00F2E"/>
    <w:rsid w:val="00E0109F"/>
    <w:rsid w:val="00E0153A"/>
    <w:rsid w:val="00E034F2"/>
    <w:rsid w:val="00E04649"/>
    <w:rsid w:val="00E052B6"/>
    <w:rsid w:val="00E05B02"/>
    <w:rsid w:val="00E062E3"/>
    <w:rsid w:val="00E066CE"/>
    <w:rsid w:val="00E069B3"/>
    <w:rsid w:val="00E06F6F"/>
    <w:rsid w:val="00E0703D"/>
    <w:rsid w:val="00E0764E"/>
    <w:rsid w:val="00E07A6C"/>
    <w:rsid w:val="00E113B8"/>
    <w:rsid w:val="00E115F2"/>
    <w:rsid w:val="00E136F9"/>
    <w:rsid w:val="00E152D0"/>
    <w:rsid w:val="00E1545E"/>
    <w:rsid w:val="00E1556C"/>
    <w:rsid w:val="00E15B1E"/>
    <w:rsid w:val="00E15F1C"/>
    <w:rsid w:val="00E164DF"/>
    <w:rsid w:val="00E1686E"/>
    <w:rsid w:val="00E16B06"/>
    <w:rsid w:val="00E16F9A"/>
    <w:rsid w:val="00E17283"/>
    <w:rsid w:val="00E178CA"/>
    <w:rsid w:val="00E1793A"/>
    <w:rsid w:val="00E20296"/>
    <w:rsid w:val="00E203F5"/>
    <w:rsid w:val="00E209B4"/>
    <w:rsid w:val="00E22C63"/>
    <w:rsid w:val="00E23115"/>
    <w:rsid w:val="00E23DD2"/>
    <w:rsid w:val="00E253D4"/>
    <w:rsid w:val="00E25A47"/>
    <w:rsid w:val="00E25D33"/>
    <w:rsid w:val="00E25E8C"/>
    <w:rsid w:val="00E25FBF"/>
    <w:rsid w:val="00E272E2"/>
    <w:rsid w:val="00E30C3C"/>
    <w:rsid w:val="00E31F6F"/>
    <w:rsid w:val="00E326FA"/>
    <w:rsid w:val="00E32E8E"/>
    <w:rsid w:val="00E33200"/>
    <w:rsid w:val="00E338F8"/>
    <w:rsid w:val="00E33A69"/>
    <w:rsid w:val="00E369D6"/>
    <w:rsid w:val="00E36CBB"/>
    <w:rsid w:val="00E37299"/>
    <w:rsid w:val="00E372EE"/>
    <w:rsid w:val="00E37351"/>
    <w:rsid w:val="00E3758D"/>
    <w:rsid w:val="00E37EE1"/>
    <w:rsid w:val="00E40D76"/>
    <w:rsid w:val="00E412C3"/>
    <w:rsid w:val="00E416D0"/>
    <w:rsid w:val="00E43808"/>
    <w:rsid w:val="00E43857"/>
    <w:rsid w:val="00E43DA6"/>
    <w:rsid w:val="00E44026"/>
    <w:rsid w:val="00E445AF"/>
    <w:rsid w:val="00E45083"/>
    <w:rsid w:val="00E451D7"/>
    <w:rsid w:val="00E4662C"/>
    <w:rsid w:val="00E47328"/>
    <w:rsid w:val="00E478E6"/>
    <w:rsid w:val="00E47A24"/>
    <w:rsid w:val="00E511A5"/>
    <w:rsid w:val="00E511DC"/>
    <w:rsid w:val="00E511E2"/>
    <w:rsid w:val="00E5270B"/>
    <w:rsid w:val="00E52E3D"/>
    <w:rsid w:val="00E53F5F"/>
    <w:rsid w:val="00E55814"/>
    <w:rsid w:val="00E61F93"/>
    <w:rsid w:val="00E63A58"/>
    <w:rsid w:val="00E66127"/>
    <w:rsid w:val="00E702F5"/>
    <w:rsid w:val="00E708FD"/>
    <w:rsid w:val="00E70D76"/>
    <w:rsid w:val="00E70FCE"/>
    <w:rsid w:val="00E70FF8"/>
    <w:rsid w:val="00E720A6"/>
    <w:rsid w:val="00E735A4"/>
    <w:rsid w:val="00E73B92"/>
    <w:rsid w:val="00E7403E"/>
    <w:rsid w:val="00E74AA0"/>
    <w:rsid w:val="00E74BD2"/>
    <w:rsid w:val="00E75EA6"/>
    <w:rsid w:val="00E7605D"/>
    <w:rsid w:val="00E76375"/>
    <w:rsid w:val="00E76744"/>
    <w:rsid w:val="00E7689A"/>
    <w:rsid w:val="00E768E9"/>
    <w:rsid w:val="00E81302"/>
    <w:rsid w:val="00E821F1"/>
    <w:rsid w:val="00E825AA"/>
    <w:rsid w:val="00E828A0"/>
    <w:rsid w:val="00E8330E"/>
    <w:rsid w:val="00E84AD6"/>
    <w:rsid w:val="00E85936"/>
    <w:rsid w:val="00E86AB8"/>
    <w:rsid w:val="00E87593"/>
    <w:rsid w:val="00E8775D"/>
    <w:rsid w:val="00E9036A"/>
    <w:rsid w:val="00E90B8D"/>
    <w:rsid w:val="00E9103C"/>
    <w:rsid w:val="00E910FE"/>
    <w:rsid w:val="00E922F1"/>
    <w:rsid w:val="00E92587"/>
    <w:rsid w:val="00E9273E"/>
    <w:rsid w:val="00E93916"/>
    <w:rsid w:val="00E9512D"/>
    <w:rsid w:val="00E9549F"/>
    <w:rsid w:val="00E96CA8"/>
    <w:rsid w:val="00E970D2"/>
    <w:rsid w:val="00EA069F"/>
    <w:rsid w:val="00EA1804"/>
    <w:rsid w:val="00EA3FDB"/>
    <w:rsid w:val="00EA461E"/>
    <w:rsid w:val="00EA5998"/>
    <w:rsid w:val="00EA5C90"/>
    <w:rsid w:val="00EA5EDA"/>
    <w:rsid w:val="00EA6134"/>
    <w:rsid w:val="00EA72F0"/>
    <w:rsid w:val="00EB047C"/>
    <w:rsid w:val="00EB1B2F"/>
    <w:rsid w:val="00EB20CA"/>
    <w:rsid w:val="00EB4E70"/>
    <w:rsid w:val="00EB6160"/>
    <w:rsid w:val="00EB640C"/>
    <w:rsid w:val="00EB6895"/>
    <w:rsid w:val="00EC00A1"/>
    <w:rsid w:val="00EC3814"/>
    <w:rsid w:val="00EC3E3B"/>
    <w:rsid w:val="00EC42F5"/>
    <w:rsid w:val="00EC58B3"/>
    <w:rsid w:val="00EC59F1"/>
    <w:rsid w:val="00EC5C09"/>
    <w:rsid w:val="00ED2726"/>
    <w:rsid w:val="00ED2766"/>
    <w:rsid w:val="00ED3A9E"/>
    <w:rsid w:val="00ED69C6"/>
    <w:rsid w:val="00ED764E"/>
    <w:rsid w:val="00ED7675"/>
    <w:rsid w:val="00ED7C0A"/>
    <w:rsid w:val="00ED7E6E"/>
    <w:rsid w:val="00EE07AC"/>
    <w:rsid w:val="00EE0BAC"/>
    <w:rsid w:val="00EE1A29"/>
    <w:rsid w:val="00EE1DEA"/>
    <w:rsid w:val="00EE1EB7"/>
    <w:rsid w:val="00EE2E2E"/>
    <w:rsid w:val="00EE47D2"/>
    <w:rsid w:val="00EE5D03"/>
    <w:rsid w:val="00EE5F53"/>
    <w:rsid w:val="00EF0776"/>
    <w:rsid w:val="00EF14AC"/>
    <w:rsid w:val="00EF15CA"/>
    <w:rsid w:val="00EF16EC"/>
    <w:rsid w:val="00EF2981"/>
    <w:rsid w:val="00EF3792"/>
    <w:rsid w:val="00EF3BE3"/>
    <w:rsid w:val="00EF3FCF"/>
    <w:rsid w:val="00EF5584"/>
    <w:rsid w:val="00EF5C99"/>
    <w:rsid w:val="00EF66B5"/>
    <w:rsid w:val="00F002A5"/>
    <w:rsid w:val="00F00E2F"/>
    <w:rsid w:val="00F0115C"/>
    <w:rsid w:val="00F02B1D"/>
    <w:rsid w:val="00F05272"/>
    <w:rsid w:val="00F0708A"/>
    <w:rsid w:val="00F07A47"/>
    <w:rsid w:val="00F10083"/>
    <w:rsid w:val="00F102DB"/>
    <w:rsid w:val="00F10678"/>
    <w:rsid w:val="00F10779"/>
    <w:rsid w:val="00F11329"/>
    <w:rsid w:val="00F13836"/>
    <w:rsid w:val="00F13D7D"/>
    <w:rsid w:val="00F151F2"/>
    <w:rsid w:val="00F1596C"/>
    <w:rsid w:val="00F160FD"/>
    <w:rsid w:val="00F16163"/>
    <w:rsid w:val="00F16AAB"/>
    <w:rsid w:val="00F16AD2"/>
    <w:rsid w:val="00F2022B"/>
    <w:rsid w:val="00F21746"/>
    <w:rsid w:val="00F21C2D"/>
    <w:rsid w:val="00F22666"/>
    <w:rsid w:val="00F22BF6"/>
    <w:rsid w:val="00F230B8"/>
    <w:rsid w:val="00F246DE"/>
    <w:rsid w:val="00F2518C"/>
    <w:rsid w:val="00F2537E"/>
    <w:rsid w:val="00F25E1D"/>
    <w:rsid w:val="00F30931"/>
    <w:rsid w:val="00F31240"/>
    <w:rsid w:val="00F315A1"/>
    <w:rsid w:val="00F319F7"/>
    <w:rsid w:val="00F32558"/>
    <w:rsid w:val="00F329F4"/>
    <w:rsid w:val="00F32CC4"/>
    <w:rsid w:val="00F354B1"/>
    <w:rsid w:val="00F37B27"/>
    <w:rsid w:val="00F37EFB"/>
    <w:rsid w:val="00F42629"/>
    <w:rsid w:val="00F42E18"/>
    <w:rsid w:val="00F43749"/>
    <w:rsid w:val="00F43F05"/>
    <w:rsid w:val="00F4603E"/>
    <w:rsid w:val="00F475CD"/>
    <w:rsid w:val="00F47DD9"/>
    <w:rsid w:val="00F47F14"/>
    <w:rsid w:val="00F50D1C"/>
    <w:rsid w:val="00F5138A"/>
    <w:rsid w:val="00F52A03"/>
    <w:rsid w:val="00F53A9E"/>
    <w:rsid w:val="00F5411F"/>
    <w:rsid w:val="00F54524"/>
    <w:rsid w:val="00F54C99"/>
    <w:rsid w:val="00F559D2"/>
    <w:rsid w:val="00F55C6E"/>
    <w:rsid w:val="00F5618C"/>
    <w:rsid w:val="00F566BA"/>
    <w:rsid w:val="00F5722A"/>
    <w:rsid w:val="00F5793A"/>
    <w:rsid w:val="00F6026D"/>
    <w:rsid w:val="00F60DF5"/>
    <w:rsid w:val="00F61170"/>
    <w:rsid w:val="00F61DCE"/>
    <w:rsid w:val="00F620A6"/>
    <w:rsid w:val="00F624F9"/>
    <w:rsid w:val="00F62C4D"/>
    <w:rsid w:val="00F63156"/>
    <w:rsid w:val="00F63F23"/>
    <w:rsid w:val="00F64252"/>
    <w:rsid w:val="00F644D8"/>
    <w:rsid w:val="00F6499D"/>
    <w:rsid w:val="00F6532F"/>
    <w:rsid w:val="00F65B78"/>
    <w:rsid w:val="00F66A0C"/>
    <w:rsid w:val="00F672EA"/>
    <w:rsid w:val="00F70364"/>
    <w:rsid w:val="00F70D8A"/>
    <w:rsid w:val="00F712D7"/>
    <w:rsid w:val="00F71549"/>
    <w:rsid w:val="00F71AA4"/>
    <w:rsid w:val="00F72F57"/>
    <w:rsid w:val="00F7435F"/>
    <w:rsid w:val="00F75713"/>
    <w:rsid w:val="00F75E28"/>
    <w:rsid w:val="00F7617B"/>
    <w:rsid w:val="00F77BC4"/>
    <w:rsid w:val="00F8027C"/>
    <w:rsid w:val="00F805AA"/>
    <w:rsid w:val="00F81433"/>
    <w:rsid w:val="00F8189C"/>
    <w:rsid w:val="00F81F18"/>
    <w:rsid w:val="00F829A3"/>
    <w:rsid w:val="00F83DB9"/>
    <w:rsid w:val="00F83FE1"/>
    <w:rsid w:val="00F840FE"/>
    <w:rsid w:val="00F8474A"/>
    <w:rsid w:val="00F84C04"/>
    <w:rsid w:val="00F8555C"/>
    <w:rsid w:val="00F85875"/>
    <w:rsid w:val="00F85F98"/>
    <w:rsid w:val="00F87512"/>
    <w:rsid w:val="00F9050F"/>
    <w:rsid w:val="00F90C8E"/>
    <w:rsid w:val="00F9278E"/>
    <w:rsid w:val="00F929D5"/>
    <w:rsid w:val="00F94967"/>
    <w:rsid w:val="00F95184"/>
    <w:rsid w:val="00F9535C"/>
    <w:rsid w:val="00F9573E"/>
    <w:rsid w:val="00F97431"/>
    <w:rsid w:val="00F97D59"/>
    <w:rsid w:val="00F97EA6"/>
    <w:rsid w:val="00FA0C84"/>
    <w:rsid w:val="00FA14F5"/>
    <w:rsid w:val="00FA1E37"/>
    <w:rsid w:val="00FA4337"/>
    <w:rsid w:val="00FA4542"/>
    <w:rsid w:val="00FA498B"/>
    <w:rsid w:val="00FA546E"/>
    <w:rsid w:val="00FB0707"/>
    <w:rsid w:val="00FB127B"/>
    <w:rsid w:val="00FB1A3C"/>
    <w:rsid w:val="00FB306A"/>
    <w:rsid w:val="00FB3D2A"/>
    <w:rsid w:val="00FB4198"/>
    <w:rsid w:val="00FB64B0"/>
    <w:rsid w:val="00FB6CA8"/>
    <w:rsid w:val="00FB7DBD"/>
    <w:rsid w:val="00FC00EC"/>
    <w:rsid w:val="00FC0564"/>
    <w:rsid w:val="00FC325D"/>
    <w:rsid w:val="00FC35E4"/>
    <w:rsid w:val="00FC3D37"/>
    <w:rsid w:val="00FC4645"/>
    <w:rsid w:val="00FC4AF8"/>
    <w:rsid w:val="00FC64AF"/>
    <w:rsid w:val="00FC7A86"/>
    <w:rsid w:val="00FC7CE5"/>
    <w:rsid w:val="00FD1A86"/>
    <w:rsid w:val="00FD2B33"/>
    <w:rsid w:val="00FD4349"/>
    <w:rsid w:val="00FD587E"/>
    <w:rsid w:val="00FE136A"/>
    <w:rsid w:val="00FE1664"/>
    <w:rsid w:val="00FE171D"/>
    <w:rsid w:val="00FE250B"/>
    <w:rsid w:val="00FE2F60"/>
    <w:rsid w:val="00FE3843"/>
    <w:rsid w:val="00FE38F2"/>
    <w:rsid w:val="00FE3F17"/>
    <w:rsid w:val="00FE4942"/>
    <w:rsid w:val="00FE5A9E"/>
    <w:rsid w:val="00FE60BF"/>
    <w:rsid w:val="00FE784D"/>
    <w:rsid w:val="00FF27F7"/>
    <w:rsid w:val="00FF3702"/>
    <w:rsid w:val="00FF3CB2"/>
    <w:rsid w:val="00FF41B4"/>
    <w:rsid w:val="00FF49CC"/>
    <w:rsid w:val="00FF4F7F"/>
    <w:rsid w:val="00FF5180"/>
    <w:rsid w:val="00FF52E6"/>
    <w:rsid w:val="00FF591F"/>
    <w:rsid w:val="00FF6350"/>
    <w:rsid w:val="00FF6890"/>
    <w:rsid w:val="00FF6D2D"/>
    <w:rsid w:val="00FF730A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5:docId w15:val="{5AA0F05A-8BAB-43CC-A83F-3BD1B91C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418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table" w:customStyle="1" w:styleId="TableGrid1">
    <w:name w:val="Table Grid1"/>
    <w:basedOn w:val="TableNormal"/>
    <w:next w:val="TableGrid"/>
    <w:uiPriority w:val="1"/>
    <w:rsid w:val="008334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6461"/>
    <w:pPr>
      <w:ind w:left="720"/>
      <w:contextualSpacing/>
    </w:pPr>
  </w:style>
  <w:style w:type="paragraph" w:styleId="NormalWeb">
    <w:name w:val="Normal (Web)"/>
    <w:basedOn w:val="Normal"/>
    <w:uiPriority w:val="99"/>
    <w:rsid w:val="001E6F40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5mccues\Desktop\CSDB\Meeting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080E69F09D49EA80F0A3561E3C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51EC9-9307-4985-9748-7EA3924F794B}"/>
      </w:docPartPr>
      <w:docPartBody>
        <w:p w:rsidR="00D163DA" w:rsidRDefault="003C0510">
          <w:pPr>
            <w:pStyle w:val="FC080E69F09D49EA80F0A3561E3C748A"/>
          </w:pPr>
          <w:r>
            <w:t>[Pick the date]</w:t>
          </w:r>
        </w:p>
      </w:docPartBody>
    </w:docPart>
    <w:docPart>
      <w:docPartPr>
        <w:name w:val="F9FBE74D6648413A9A5C43ABDAB13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4B782-255E-4E16-BBC7-544CA2C98F0E}"/>
      </w:docPartPr>
      <w:docPartBody>
        <w:p w:rsidR="00D163DA" w:rsidRDefault="003C0510">
          <w:pPr>
            <w:pStyle w:val="F9FBE74D6648413A9A5C43ABDAB13429"/>
          </w:pPr>
          <w:r>
            <w:t>Agenda Topic</w:t>
          </w:r>
        </w:p>
      </w:docPartBody>
    </w:docPart>
    <w:docPart>
      <w:docPartPr>
        <w:name w:val="D0BDEC44F4B94B76A75BEF6DCE51A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173AB-8974-45A5-ADCC-8EE8DC2B4CCB}"/>
      </w:docPartPr>
      <w:docPartBody>
        <w:p w:rsidR="00517031" w:rsidRDefault="00617AF6" w:rsidP="00617AF6">
          <w:pPr>
            <w:pStyle w:val="D0BDEC44F4B94B76A75BEF6DCE51A191"/>
          </w:pPr>
          <w:r>
            <w:t>Agenda Topic</w:t>
          </w:r>
        </w:p>
      </w:docPartBody>
    </w:docPart>
    <w:docPart>
      <w:docPartPr>
        <w:name w:val="67311100DEDE49A6ADCA03A83F637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49DD9-9F0F-4096-A327-4B138FAACB33}"/>
      </w:docPartPr>
      <w:docPartBody>
        <w:p w:rsidR="00517031" w:rsidRDefault="00617AF6" w:rsidP="00617AF6">
          <w:pPr>
            <w:pStyle w:val="67311100DEDE49A6ADCA03A83F63763C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10"/>
    <w:rsid w:val="000211FF"/>
    <w:rsid w:val="000800A4"/>
    <w:rsid w:val="000C3520"/>
    <w:rsid w:val="000F421D"/>
    <w:rsid w:val="00186465"/>
    <w:rsid w:val="00192821"/>
    <w:rsid w:val="00245D63"/>
    <w:rsid w:val="00292A49"/>
    <w:rsid w:val="00293B32"/>
    <w:rsid w:val="002C4C49"/>
    <w:rsid w:val="002E2FFF"/>
    <w:rsid w:val="0032332D"/>
    <w:rsid w:val="003C0510"/>
    <w:rsid w:val="0040319A"/>
    <w:rsid w:val="00410544"/>
    <w:rsid w:val="00443C52"/>
    <w:rsid w:val="00461FC7"/>
    <w:rsid w:val="004918E4"/>
    <w:rsid w:val="004D5F12"/>
    <w:rsid w:val="004E0C1B"/>
    <w:rsid w:val="004E716F"/>
    <w:rsid w:val="00517031"/>
    <w:rsid w:val="005D1836"/>
    <w:rsid w:val="005E31ED"/>
    <w:rsid w:val="00617AF6"/>
    <w:rsid w:val="006528A6"/>
    <w:rsid w:val="00663448"/>
    <w:rsid w:val="006C32A9"/>
    <w:rsid w:val="006D3423"/>
    <w:rsid w:val="006D438B"/>
    <w:rsid w:val="006E3D80"/>
    <w:rsid w:val="006F759A"/>
    <w:rsid w:val="007131BB"/>
    <w:rsid w:val="007C7B6C"/>
    <w:rsid w:val="007D111A"/>
    <w:rsid w:val="007E2984"/>
    <w:rsid w:val="0085388C"/>
    <w:rsid w:val="00867A59"/>
    <w:rsid w:val="008B2A9B"/>
    <w:rsid w:val="008D6B15"/>
    <w:rsid w:val="009F2C35"/>
    <w:rsid w:val="00A007D6"/>
    <w:rsid w:val="00A33ABE"/>
    <w:rsid w:val="00B713A0"/>
    <w:rsid w:val="00C257A5"/>
    <w:rsid w:val="00CA6EC6"/>
    <w:rsid w:val="00CB47ED"/>
    <w:rsid w:val="00CE2F78"/>
    <w:rsid w:val="00CF03BD"/>
    <w:rsid w:val="00CF52D3"/>
    <w:rsid w:val="00D03C2D"/>
    <w:rsid w:val="00D163DA"/>
    <w:rsid w:val="00D74704"/>
    <w:rsid w:val="00DC27B2"/>
    <w:rsid w:val="00DF2E04"/>
    <w:rsid w:val="00E7211C"/>
    <w:rsid w:val="00EA67A6"/>
    <w:rsid w:val="00ED0AB8"/>
    <w:rsid w:val="00F055F9"/>
    <w:rsid w:val="00F22091"/>
    <w:rsid w:val="00F555EC"/>
    <w:rsid w:val="00F913FB"/>
    <w:rsid w:val="00F91616"/>
    <w:rsid w:val="00FD041A"/>
    <w:rsid w:val="00FD1022"/>
    <w:rsid w:val="00F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EFA72E1C7547F9A66B6CA19B6DA488">
    <w:name w:val="96EFA72E1C7547F9A66B6CA19B6DA488"/>
  </w:style>
  <w:style w:type="paragraph" w:customStyle="1" w:styleId="FC080E69F09D49EA80F0A3561E3C748A">
    <w:name w:val="FC080E69F09D49EA80F0A3561E3C748A"/>
  </w:style>
  <w:style w:type="paragraph" w:customStyle="1" w:styleId="F7AEA2AE18E3493696DD0CD8400CD177">
    <w:name w:val="F7AEA2AE18E3493696DD0CD8400CD177"/>
  </w:style>
  <w:style w:type="paragraph" w:customStyle="1" w:styleId="174EF70952474E039E6D408E649DFC74">
    <w:name w:val="174EF70952474E039E6D408E649DFC74"/>
  </w:style>
  <w:style w:type="character" w:styleId="PlaceholderText">
    <w:name w:val="Placeholder Text"/>
    <w:basedOn w:val="DefaultParagraphFont"/>
    <w:uiPriority w:val="99"/>
    <w:semiHidden/>
    <w:rsid w:val="00617AF6"/>
    <w:rPr>
      <w:color w:val="808080"/>
    </w:rPr>
  </w:style>
  <w:style w:type="paragraph" w:customStyle="1" w:styleId="1CAE7834336A48B8A9C9CF03747375F0">
    <w:name w:val="1CAE7834336A48B8A9C9CF03747375F0"/>
  </w:style>
  <w:style w:type="paragraph" w:customStyle="1" w:styleId="DEC3BD532DF94EFF89A38923540185ED">
    <w:name w:val="DEC3BD532DF94EFF89A38923540185ED"/>
  </w:style>
  <w:style w:type="paragraph" w:customStyle="1" w:styleId="A2C34104C1214BB8A2ABAD3222378B1D">
    <w:name w:val="A2C34104C1214BB8A2ABAD3222378B1D"/>
  </w:style>
  <w:style w:type="paragraph" w:customStyle="1" w:styleId="F9FBE74D6648413A9A5C43ABDAB13429">
    <w:name w:val="F9FBE74D6648413A9A5C43ABDAB13429"/>
  </w:style>
  <w:style w:type="paragraph" w:customStyle="1" w:styleId="9BECD54FBB874829B5B09064AFD42D0B">
    <w:name w:val="9BECD54FBB874829B5B09064AFD42D0B"/>
  </w:style>
  <w:style w:type="paragraph" w:customStyle="1" w:styleId="31D41F5A89B2481BAAC361A76E764D03">
    <w:name w:val="31D41F5A89B2481BAAC361A76E764D03"/>
  </w:style>
  <w:style w:type="paragraph" w:customStyle="1" w:styleId="30C67CFFD0404EDEAE1D53CAA0A46628">
    <w:name w:val="30C67CFFD0404EDEAE1D53CAA0A46628"/>
  </w:style>
  <w:style w:type="paragraph" w:customStyle="1" w:styleId="445F04971EFB487A88DCF5449BC706AD">
    <w:name w:val="445F04971EFB487A88DCF5449BC706AD"/>
  </w:style>
  <w:style w:type="paragraph" w:customStyle="1" w:styleId="493945340BE44BB8A80EA04D0467A4EF">
    <w:name w:val="493945340BE44BB8A80EA04D0467A4EF"/>
  </w:style>
  <w:style w:type="paragraph" w:customStyle="1" w:styleId="7B5D2BF7E9AD47DBA82DB9F4F3AF4CE2">
    <w:name w:val="7B5D2BF7E9AD47DBA82DB9F4F3AF4CE2"/>
  </w:style>
  <w:style w:type="paragraph" w:customStyle="1" w:styleId="CCBC6D83A45E4DD79A909EA49B8DFC06">
    <w:name w:val="CCBC6D83A45E4DD79A909EA49B8DFC06"/>
  </w:style>
  <w:style w:type="paragraph" w:customStyle="1" w:styleId="B36AB47156D94CFC96069004D482273A">
    <w:name w:val="B36AB47156D94CFC96069004D482273A"/>
    <w:rsid w:val="00617AF6"/>
  </w:style>
  <w:style w:type="paragraph" w:customStyle="1" w:styleId="AB1FF6143CFF4F6FA542E507B5D3C6EE">
    <w:name w:val="AB1FF6143CFF4F6FA542E507B5D3C6EE"/>
    <w:rsid w:val="00617AF6"/>
  </w:style>
  <w:style w:type="paragraph" w:customStyle="1" w:styleId="11D45CAF71474C91B11B6C5EB4581662">
    <w:name w:val="11D45CAF71474C91B11B6C5EB4581662"/>
    <w:rsid w:val="00617AF6"/>
  </w:style>
  <w:style w:type="paragraph" w:customStyle="1" w:styleId="02CD9AD8A9F24877913F2297B5B149DA">
    <w:name w:val="02CD9AD8A9F24877913F2297B5B149DA"/>
    <w:rsid w:val="00617AF6"/>
  </w:style>
  <w:style w:type="paragraph" w:customStyle="1" w:styleId="BDB26223DA2B460F8AAC4732BCE542E6">
    <w:name w:val="BDB26223DA2B460F8AAC4732BCE542E6"/>
    <w:rsid w:val="00617AF6"/>
  </w:style>
  <w:style w:type="paragraph" w:customStyle="1" w:styleId="DE5437E1577641D0AB349754B3F1785A">
    <w:name w:val="DE5437E1577641D0AB349754B3F1785A"/>
    <w:rsid w:val="00617AF6"/>
  </w:style>
  <w:style w:type="paragraph" w:customStyle="1" w:styleId="2689967A9C3343F899E75FF3382123DC">
    <w:name w:val="2689967A9C3343F899E75FF3382123DC"/>
    <w:rsid w:val="00617AF6"/>
  </w:style>
  <w:style w:type="paragraph" w:customStyle="1" w:styleId="ACA0E584EB0844F080F1CE572377B915">
    <w:name w:val="ACA0E584EB0844F080F1CE572377B915"/>
    <w:rsid w:val="00617AF6"/>
  </w:style>
  <w:style w:type="paragraph" w:customStyle="1" w:styleId="813BE2F1A55F4FBA9167784061084420">
    <w:name w:val="813BE2F1A55F4FBA9167784061084420"/>
    <w:rsid w:val="00617AF6"/>
  </w:style>
  <w:style w:type="paragraph" w:customStyle="1" w:styleId="9AD774E9E0DC47BC9D625E0716AD09C9">
    <w:name w:val="9AD774E9E0DC47BC9D625E0716AD09C9"/>
    <w:rsid w:val="00617AF6"/>
  </w:style>
  <w:style w:type="paragraph" w:customStyle="1" w:styleId="63505BEFF10A47E980F4B4857C8C4458">
    <w:name w:val="63505BEFF10A47E980F4B4857C8C4458"/>
    <w:rsid w:val="00617AF6"/>
  </w:style>
  <w:style w:type="paragraph" w:customStyle="1" w:styleId="560A99B92D894784B048EFB4D2E305D6">
    <w:name w:val="560A99B92D894784B048EFB4D2E305D6"/>
    <w:rsid w:val="00617AF6"/>
  </w:style>
  <w:style w:type="paragraph" w:customStyle="1" w:styleId="B7865185BD434D0DB469BD52538BB215">
    <w:name w:val="B7865185BD434D0DB469BD52538BB215"/>
    <w:rsid w:val="00617AF6"/>
  </w:style>
  <w:style w:type="paragraph" w:customStyle="1" w:styleId="A7BE087231D9438A8861725121704758">
    <w:name w:val="A7BE087231D9438A8861725121704758"/>
    <w:rsid w:val="00617AF6"/>
  </w:style>
  <w:style w:type="paragraph" w:customStyle="1" w:styleId="995DCCAE848E4638A84060445DBE392F">
    <w:name w:val="995DCCAE848E4638A84060445DBE392F"/>
    <w:rsid w:val="00617AF6"/>
  </w:style>
  <w:style w:type="paragraph" w:customStyle="1" w:styleId="CAE68AAFF8C848D19EA673BDA71A5623">
    <w:name w:val="CAE68AAFF8C848D19EA673BDA71A5623"/>
    <w:rsid w:val="00617AF6"/>
  </w:style>
  <w:style w:type="paragraph" w:customStyle="1" w:styleId="FC4CB700B4ED45FDBB3BDC5B3CE7C574">
    <w:name w:val="FC4CB700B4ED45FDBB3BDC5B3CE7C574"/>
    <w:rsid w:val="00617AF6"/>
  </w:style>
  <w:style w:type="paragraph" w:customStyle="1" w:styleId="5F4E9CFFE8904694AF1C696004C0FDDC">
    <w:name w:val="5F4E9CFFE8904694AF1C696004C0FDDC"/>
    <w:rsid w:val="00617AF6"/>
  </w:style>
  <w:style w:type="paragraph" w:customStyle="1" w:styleId="6897DE8E7C844966A2AFBDE72E4D6778">
    <w:name w:val="6897DE8E7C844966A2AFBDE72E4D6778"/>
    <w:rsid w:val="00617AF6"/>
  </w:style>
  <w:style w:type="paragraph" w:customStyle="1" w:styleId="740D1B0AF1064089B35B5648418FFE23">
    <w:name w:val="740D1B0AF1064089B35B5648418FFE23"/>
    <w:rsid w:val="00617AF6"/>
  </w:style>
  <w:style w:type="paragraph" w:customStyle="1" w:styleId="1667EE937E7A43A595B4B08259CF24CD">
    <w:name w:val="1667EE937E7A43A595B4B08259CF24CD"/>
    <w:rsid w:val="00617AF6"/>
  </w:style>
  <w:style w:type="paragraph" w:customStyle="1" w:styleId="944A139D7CEC4FF4B3CA379F84133577">
    <w:name w:val="944A139D7CEC4FF4B3CA379F84133577"/>
    <w:rsid w:val="00617AF6"/>
  </w:style>
  <w:style w:type="paragraph" w:customStyle="1" w:styleId="7269A560A46C4D5EB20E0ECF9B179041">
    <w:name w:val="7269A560A46C4D5EB20E0ECF9B179041"/>
    <w:rsid w:val="00617AF6"/>
  </w:style>
  <w:style w:type="paragraph" w:customStyle="1" w:styleId="6F3324D655EA4B4C9D9CAF236460A1AC">
    <w:name w:val="6F3324D655EA4B4C9D9CAF236460A1AC"/>
    <w:rsid w:val="00617AF6"/>
  </w:style>
  <w:style w:type="paragraph" w:customStyle="1" w:styleId="06231E3ED93349F990F262110099995A">
    <w:name w:val="06231E3ED93349F990F262110099995A"/>
    <w:rsid w:val="00617AF6"/>
  </w:style>
  <w:style w:type="paragraph" w:customStyle="1" w:styleId="7A6B26BBAC424383B0D9CDD824F76C4C">
    <w:name w:val="7A6B26BBAC424383B0D9CDD824F76C4C"/>
    <w:rsid w:val="00617AF6"/>
  </w:style>
  <w:style w:type="paragraph" w:customStyle="1" w:styleId="64C694562F1F4AEF8A98E64D8E7A5625">
    <w:name w:val="64C694562F1F4AEF8A98E64D8E7A5625"/>
    <w:rsid w:val="00617AF6"/>
  </w:style>
  <w:style w:type="paragraph" w:customStyle="1" w:styleId="2B0495A47174401788C70FFD25001398">
    <w:name w:val="2B0495A47174401788C70FFD25001398"/>
    <w:rsid w:val="00617AF6"/>
  </w:style>
  <w:style w:type="paragraph" w:customStyle="1" w:styleId="2E8F80EF2FF240FC93F66815B45CBDA6">
    <w:name w:val="2E8F80EF2FF240FC93F66815B45CBDA6"/>
    <w:rsid w:val="00617AF6"/>
  </w:style>
  <w:style w:type="paragraph" w:customStyle="1" w:styleId="AC9EE082F8D34BB4B986058DDAC4FDF3">
    <w:name w:val="AC9EE082F8D34BB4B986058DDAC4FDF3"/>
    <w:rsid w:val="00617AF6"/>
  </w:style>
  <w:style w:type="paragraph" w:customStyle="1" w:styleId="7CA447CB8AB64D639AA18C13396539DB">
    <w:name w:val="7CA447CB8AB64D639AA18C13396539DB"/>
    <w:rsid w:val="00617AF6"/>
  </w:style>
  <w:style w:type="paragraph" w:customStyle="1" w:styleId="2CB8563FA5D94C35A375E277FAFC465E">
    <w:name w:val="2CB8563FA5D94C35A375E277FAFC465E"/>
    <w:rsid w:val="00617AF6"/>
  </w:style>
  <w:style w:type="paragraph" w:customStyle="1" w:styleId="BEEC555525C8427EBA24ED15355BB034">
    <w:name w:val="BEEC555525C8427EBA24ED15355BB034"/>
    <w:rsid w:val="00617AF6"/>
  </w:style>
  <w:style w:type="paragraph" w:customStyle="1" w:styleId="B115448BE5EA406DAFF5A49539A5FCFC">
    <w:name w:val="B115448BE5EA406DAFF5A49539A5FCFC"/>
    <w:rsid w:val="00617AF6"/>
  </w:style>
  <w:style w:type="paragraph" w:customStyle="1" w:styleId="4AA75A85669A429584A38A4058F21811">
    <w:name w:val="4AA75A85669A429584A38A4058F21811"/>
    <w:rsid w:val="00617AF6"/>
  </w:style>
  <w:style w:type="paragraph" w:customStyle="1" w:styleId="70BC48C6892D45B39C948D0E9B28EA08">
    <w:name w:val="70BC48C6892D45B39C948D0E9B28EA08"/>
    <w:rsid w:val="00617AF6"/>
  </w:style>
  <w:style w:type="paragraph" w:customStyle="1" w:styleId="448414E458CA4A958DBA4FC36DFF5B70">
    <w:name w:val="448414E458CA4A958DBA4FC36DFF5B70"/>
    <w:rsid w:val="00617AF6"/>
  </w:style>
  <w:style w:type="paragraph" w:customStyle="1" w:styleId="3B9DE47336824761BB98CBCDCA953567">
    <w:name w:val="3B9DE47336824761BB98CBCDCA953567"/>
    <w:rsid w:val="00617AF6"/>
  </w:style>
  <w:style w:type="paragraph" w:customStyle="1" w:styleId="75771C925B2346E9BFB78D8DB2D66E62">
    <w:name w:val="75771C925B2346E9BFB78D8DB2D66E62"/>
    <w:rsid w:val="00617AF6"/>
  </w:style>
  <w:style w:type="paragraph" w:customStyle="1" w:styleId="47C6DBE7909F43818D0019EBC4DE30B3">
    <w:name w:val="47C6DBE7909F43818D0019EBC4DE30B3"/>
    <w:rsid w:val="00617AF6"/>
  </w:style>
  <w:style w:type="paragraph" w:customStyle="1" w:styleId="DA47873E2DAB42AEB08F87DA55414377">
    <w:name w:val="DA47873E2DAB42AEB08F87DA55414377"/>
    <w:rsid w:val="00617AF6"/>
  </w:style>
  <w:style w:type="paragraph" w:customStyle="1" w:styleId="3AC61F42819940E7BA02730A862886A6">
    <w:name w:val="3AC61F42819940E7BA02730A862886A6"/>
    <w:rsid w:val="00617AF6"/>
  </w:style>
  <w:style w:type="paragraph" w:customStyle="1" w:styleId="D0BDEC44F4B94B76A75BEF6DCE51A191">
    <w:name w:val="D0BDEC44F4B94B76A75BEF6DCE51A191"/>
    <w:rsid w:val="00617AF6"/>
  </w:style>
  <w:style w:type="paragraph" w:customStyle="1" w:styleId="58B319345DCD4F1FAB7CE8D7F775767F">
    <w:name w:val="58B319345DCD4F1FAB7CE8D7F775767F"/>
    <w:rsid w:val="00617AF6"/>
  </w:style>
  <w:style w:type="paragraph" w:customStyle="1" w:styleId="D5CB07D73A104902AA057E102AF21C68">
    <w:name w:val="D5CB07D73A104902AA057E102AF21C68"/>
    <w:rsid w:val="00617AF6"/>
  </w:style>
  <w:style w:type="paragraph" w:customStyle="1" w:styleId="67311100DEDE49A6ADCA03A83F63763C">
    <w:name w:val="67311100DEDE49A6ADCA03A83F63763C"/>
    <w:rsid w:val="00617AF6"/>
  </w:style>
  <w:style w:type="paragraph" w:customStyle="1" w:styleId="3C4DCF0D18FF4FF792140EB63628B290">
    <w:name w:val="3C4DCF0D18FF4FF792140EB63628B290"/>
    <w:rsid w:val="00617AF6"/>
  </w:style>
  <w:style w:type="paragraph" w:customStyle="1" w:styleId="0B9B103DA87144529235A77EEBDDBB1F">
    <w:name w:val="0B9B103DA87144529235A77EEBDDBB1F"/>
    <w:rsid w:val="00617AF6"/>
  </w:style>
  <w:style w:type="paragraph" w:customStyle="1" w:styleId="32D97FD05F534DF38ED75FB8657A43F7">
    <w:name w:val="32D97FD05F534DF38ED75FB8657A43F7"/>
    <w:rsid w:val="007C7B6C"/>
  </w:style>
  <w:style w:type="paragraph" w:customStyle="1" w:styleId="56DE771C5F2246998BFC658E1A645B0B">
    <w:name w:val="56DE771C5F2246998BFC658E1A645B0B"/>
    <w:rsid w:val="007C7B6C"/>
  </w:style>
  <w:style w:type="paragraph" w:customStyle="1" w:styleId="0ABCC78E3C634B089E0335D9617EFB0A">
    <w:name w:val="0ABCC78E3C634B089E0335D9617EFB0A"/>
    <w:rsid w:val="007E2984"/>
    <w:pPr>
      <w:spacing w:after="160" w:line="259" w:lineRule="auto"/>
    </w:pPr>
  </w:style>
  <w:style w:type="paragraph" w:customStyle="1" w:styleId="59DE7A0ACFA742F2AFB836630C6F900B">
    <w:name w:val="59DE7A0ACFA742F2AFB836630C6F900B"/>
    <w:rsid w:val="007E29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B44E45-61B7-4F72-A9C4-255E4BA3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 template</Template>
  <TotalTime>9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Hewlett-Packard</Company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Julie Cuccaro</dc:creator>
  <cp:lastModifiedBy>Julie Cuccaro</cp:lastModifiedBy>
  <cp:revision>5</cp:revision>
  <cp:lastPrinted>2013-10-04T20:25:00Z</cp:lastPrinted>
  <dcterms:created xsi:type="dcterms:W3CDTF">2016-11-28T16:12:00Z</dcterms:created>
  <dcterms:modified xsi:type="dcterms:W3CDTF">2016-12-02T20:49:00Z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