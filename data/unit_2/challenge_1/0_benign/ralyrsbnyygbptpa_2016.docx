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A0" w:rsidRPr="001B0870" w:rsidRDefault="001719A0" w:rsidP="001B0870">
      <w:pPr>
        <w:spacing w:after="0"/>
        <w:jc w:val="center"/>
        <w:rPr>
          <w:rFonts w:ascii="Arial" w:hAnsi="Arial" w:cs="Arial"/>
          <w:b/>
        </w:rPr>
      </w:pPr>
      <w:r w:rsidRPr="001B0870">
        <w:rPr>
          <w:rFonts w:ascii="Arial" w:hAnsi="Arial" w:cs="Arial"/>
          <w:b/>
        </w:rPr>
        <w:t xml:space="preserve">Mahnvorgang für </w:t>
      </w:r>
      <w:proofErr w:type="spellStart"/>
      <w:r w:rsidRPr="001B0870">
        <w:rPr>
          <w:rFonts w:ascii="Arial" w:hAnsi="Arial" w:cs="Arial"/>
          <w:b/>
        </w:rPr>
        <w:t>Caemmerer</w:t>
      </w:r>
      <w:proofErr w:type="spellEnd"/>
      <w:r w:rsidRPr="001B0870">
        <w:rPr>
          <w:rFonts w:ascii="Arial" w:hAnsi="Arial" w:cs="Arial"/>
          <w:b/>
        </w:rPr>
        <w:t xml:space="preserve"> Lenz </w:t>
      </w:r>
    </w:p>
    <w:p w:rsidR="001719A0" w:rsidRPr="001B0870" w:rsidRDefault="001719A0" w:rsidP="001B0870">
      <w:pPr>
        <w:spacing w:after="0"/>
        <w:jc w:val="center"/>
        <w:rPr>
          <w:rFonts w:ascii="Arial" w:hAnsi="Arial" w:cs="Arial"/>
          <w:b/>
        </w:rPr>
      </w:pPr>
    </w:p>
    <w:p w:rsidR="001B0870" w:rsidRDefault="001719A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 w:rsidRPr="001719A0">
        <w:rPr>
          <w:rFonts w:ascii="Arial" w:hAnsi="Arial" w:cs="Arial"/>
        </w:rPr>
        <w:t xml:space="preserve">Name der Gläubigergesellschaft </w:t>
      </w:r>
    </w:p>
    <w:p w:rsidR="001B0870" w:rsidRDefault="00F70CBC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Kühl Entsorgung &amp; Recycling Südwest GmbH</w:t>
      </w:r>
    </w:p>
    <w:p w:rsidR="001B0870" w:rsidRDefault="001B087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1719A0" w:rsidRDefault="001719A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Ansprechpartner </w:t>
      </w:r>
    </w:p>
    <w:p w:rsidR="001B0870" w:rsidRDefault="00F70CBC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Nadine Steinhübel</w:t>
      </w:r>
    </w:p>
    <w:p w:rsidR="001B0870" w:rsidRDefault="001B087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1245CB" w:rsidRDefault="001245CB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E-Mail-Adresse des Ansprechpartners/Telefonnummer </w:t>
      </w:r>
    </w:p>
    <w:p w:rsidR="001B0870" w:rsidRDefault="00F70CBC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935FBA">
        <w:rPr>
          <w:rFonts w:ascii="Arial" w:hAnsi="Arial" w:cs="Arial"/>
        </w:rPr>
        <w:t>nadine.steinhuebel@kuehl-gruppe.de</w:t>
      </w:r>
      <w:r>
        <w:rPr>
          <w:rFonts w:ascii="Arial" w:hAnsi="Arial" w:cs="Arial"/>
        </w:rPr>
        <w:t xml:space="preserve"> / 0721/95249-12</w:t>
      </w:r>
    </w:p>
    <w:p w:rsidR="001245CB" w:rsidRDefault="001B087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DA7B8D" w:rsidRDefault="00DA7B8D" w:rsidP="001B0870">
      <w:pPr>
        <w:spacing w:after="0" w:line="360" w:lineRule="auto"/>
        <w:jc w:val="both"/>
        <w:rPr>
          <w:rFonts w:ascii="Arial" w:hAnsi="Arial" w:cs="Arial"/>
        </w:rPr>
      </w:pPr>
    </w:p>
    <w:p w:rsidR="001245CB" w:rsidRDefault="001245CB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Schuldner </w:t>
      </w:r>
    </w:p>
    <w:p w:rsidR="001B0870" w:rsidRDefault="00383793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Sevensix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Gastro</w:t>
      </w:r>
      <w:proofErr w:type="spellEnd"/>
      <w:r>
        <w:rPr>
          <w:rFonts w:ascii="Arial" w:hAnsi="Arial" w:cs="Arial"/>
        </w:rPr>
        <w:t xml:space="preserve"> GmbH &amp; Co. KG</w:t>
      </w:r>
    </w:p>
    <w:p w:rsidR="001B0870" w:rsidRDefault="001B087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1245CB" w:rsidRDefault="001245CB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 der Gesellschaft </w:t>
      </w:r>
    </w:p>
    <w:p w:rsidR="001B0870" w:rsidRDefault="00383793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s. o.</w:t>
      </w:r>
    </w:p>
    <w:p w:rsidR="001B0870" w:rsidRDefault="001B087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1245CB" w:rsidRDefault="001245CB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 des Inhabers </w:t>
      </w:r>
    </w:p>
    <w:p w:rsidR="001B0870" w:rsidRDefault="00B82D86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</w:p>
    <w:p w:rsidR="001B0870" w:rsidRDefault="001B087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1B0870" w:rsidRDefault="001245CB" w:rsidP="0093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Anschrift </w:t>
      </w:r>
      <w:r w:rsidR="00932C3F">
        <w:rPr>
          <w:rFonts w:ascii="Arial" w:hAnsi="Arial" w:cs="Arial"/>
        </w:rPr>
        <w:t>(Straße, Ort)</w:t>
      </w:r>
    </w:p>
    <w:p w:rsidR="00932C3F" w:rsidRDefault="00383793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Bernhard-Lichtenberg-Str. 60</w:t>
      </w:r>
    </w:p>
    <w:p w:rsidR="00383793" w:rsidRDefault="00383793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76189 Karlsruhe</w:t>
      </w:r>
    </w:p>
    <w:p w:rsidR="001B0870" w:rsidRDefault="001B087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1245CB" w:rsidRDefault="001245CB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 des gesetzlichen Vertreters </w:t>
      </w:r>
    </w:p>
    <w:p w:rsidR="001B0870" w:rsidRDefault="00B82D86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</w:p>
    <w:p w:rsidR="001B0870" w:rsidRDefault="001B0870" w:rsidP="0060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605721" w:rsidRDefault="00605721" w:rsidP="0060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Bekanntes Vermögen </w:t>
      </w:r>
    </w:p>
    <w:p w:rsidR="00605721" w:rsidRDefault="00B82D86" w:rsidP="0060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</w:p>
    <w:p w:rsidR="00605721" w:rsidRDefault="00605721" w:rsidP="0060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605721" w:rsidRDefault="00605721" w:rsidP="00605721">
      <w:pPr>
        <w:spacing w:after="0" w:line="360" w:lineRule="auto"/>
        <w:jc w:val="both"/>
        <w:rPr>
          <w:rFonts w:ascii="Arial" w:hAnsi="Arial" w:cs="Arial"/>
        </w:rPr>
      </w:pPr>
    </w:p>
    <w:p w:rsidR="001245CB" w:rsidRDefault="001245CB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Bankverbindung </w:t>
      </w:r>
    </w:p>
    <w:p w:rsidR="001245CB" w:rsidRDefault="00383793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Sparkasse Karlsruhe Ettlingen</w:t>
      </w:r>
    </w:p>
    <w:p w:rsidR="001245CB" w:rsidRDefault="00DA7B8D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</w:t>
      </w:r>
    </w:p>
    <w:p w:rsidR="00DA7B8D" w:rsidRDefault="00DA7B8D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IBAN </w:t>
      </w:r>
      <w:r w:rsidR="00383793" w:rsidRPr="00383793">
        <w:rPr>
          <w:rFonts w:ascii="Arial" w:hAnsi="Arial" w:cs="Arial"/>
        </w:rPr>
        <w:t>DE14660501010108168303</w:t>
      </w:r>
    </w:p>
    <w:p w:rsidR="001245CB" w:rsidRDefault="00DA7B8D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1B0870" w:rsidRDefault="00DA7B8D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BIC CODE </w:t>
      </w:r>
      <w:r w:rsidR="00383793">
        <w:rPr>
          <w:rFonts w:ascii="Arial" w:hAnsi="Arial" w:cs="Arial"/>
        </w:rPr>
        <w:t>KARSDE66</w:t>
      </w:r>
    </w:p>
    <w:p w:rsidR="001B0870" w:rsidRDefault="001B0870" w:rsidP="00DA7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932C3F" w:rsidRDefault="00932C3F" w:rsidP="001B0870">
      <w:pPr>
        <w:spacing w:after="0" w:line="360" w:lineRule="auto"/>
        <w:jc w:val="both"/>
        <w:rPr>
          <w:rFonts w:ascii="Arial" w:hAnsi="Arial" w:cs="Arial"/>
        </w:rPr>
      </w:pPr>
    </w:p>
    <w:p w:rsidR="00932C3F" w:rsidRDefault="00932C3F" w:rsidP="001B0870">
      <w:pPr>
        <w:spacing w:after="0" w:line="360" w:lineRule="auto"/>
        <w:jc w:val="both"/>
        <w:rPr>
          <w:rFonts w:ascii="Arial" w:hAnsi="Arial" w:cs="Arial"/>
        </w:rPr>
      </w:pPr>
    </w:p>
    <w:p w:rsidR="001245CB" w:rsidRDefault="001245CB" w:rsidP="0093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Summe der offenen Forderungen </w:t>
      </w:r>
    </w:p>
    <w:p w:rsidR="00FD021C" w:rsidRDefault="00110465" w:rsidP="0093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1.454,56 €</w:t>
      </w:r>
      <w:bookmarkStart w:id="0" w:name="_GoBack"/>
      <w:bookmarkEnd w:id="0"/>
    </w:p>
    <w:p w:rsidR="00FD021C" w:rsidRDefault="00FD021C" w:rsidP="0093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</w:t>
      </w:r>
    </w:p>
    <w:p w:rsidR="00605721" w:rsidRDefault="00605721" w:rsidP="0093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</w:p>
    <w:p w:rsidR="008A6EAB" w:rsidRDefault="00932C3F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Liste der offenen Posten </w:t>
      </w:r>
      <w:r w:rsidR="00B82D8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57325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3793">
            <w:rPr>
              <w:rFonts w:ascii="MS Gothic" w:eastAsia="MS Gothic" w:hAnsi="MS Gothic" w:cs="Arial" w:hint="eastAsia"/>
            </w:rPr>
            <w:t>☐</w:t>
          </w:r>
        </w:sdtContent>
      </w:sdt>
    </w:p>
    <w:p w:rsidR="008A6EAB" w:rsidRDefault="006E79C7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Abgleich mit der Buchhaltung </w:t>
      </w:r>
      <w:r w:rsidR="00B82D8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381018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3793">
            <w:rPr>
              <w:rFonts w:ascii="MS Gothic" w:eastAsia="MS Gothic" w:hAnsi="Arial" w:cs="Arial" w:hint="eastAsia"/>
            </w:rPr>
            <w:t>☐</w:t>
          </w:r>
        </w:sdtContent>
      </w:sdt>
    </w:p>
    <w:p w:rsidR="00A138E9" w:rsidRDefault="00A138E9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</w:t>
      </w:r>
      <w:r w:rsidR="00932C3F">
        <w:rPr>
          <w:rFonts w:ascii="Arial" w:hAnsi="Arial" w:cs="Arial"/>
        </w:rPr>
        <w:t>chnung(en)</w:t>
      </w:r>
      <w:r w:rsidR="00B82D86" w:rsidRPr="00B82D86">
        <w:rPr>
          <w:rFonts w:ascii="Arial" w:hAnsi="Arial" w:cs="Arial"/>
        </w:rPr>
        <w:t xml:space="preserve"> </w:t>
      </w:r>
      <w:r w:rsidR="00B82D8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234247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3793">
            <w:rPr>
              <w:rFonts w:ascii="MS Gothic" w:eastAsia="MS Gothic" w:hAnsi="Arial" w:cs="Arial" w:hint="eastAsia"/>
            </w:rPr>
            <w:t>☐</w:t>
          </w:r>
        </w:sdtContent>
      </w:sdt>
    </w:p>
    <w:p w:rsidR="006E79C7" w:rsidRDefault="00A138E9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E79C7">
        <w:rPr>
          <w:rFonts w:ascii="Arial" w:hAnsi="Arial" w:cs="Arial"/>
        </w:rPr>
        <w:t xml:space="preserve">onstige Nachweise </w:t>
      </w:r>
      <w:r w:rsidR="00B82D8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777793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3793">
            <w:rPr>
              <w:rFonts w:ascii="MS Gothic" w:eastAsia="MS Gothic" w:hAnsi="Arial" w:cs="Arial" w:hint="eastAsia"/>
            </w:rPr>
            <w:t>☐</w:t>
          </w:r>
        </w:sdtContent>
      </w:sdt>
    </w:p>
    <w:p w:rsidR="006E79C7" w:rsidRDefault="006E79C7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Vertragsunterlagen, Allgemeine Geschäftsbedingungen </w:t>
      </w:r>
      <w:r w:rsidR="00B82D8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89774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3793">
            <w:rPr>
              <w:rFonts w:ascii="MS Gothic" w:eastAsia="MS Gothic" w:hAnsi="Arial" w:cs="Arial" w:hint="eastAsia"/>
            </w:rPr>
            <w:t>☐</w:t>
          </w:r>
        </w:sdtContent>
      </w:sdt>
    </w:p>
    <w:p w:rsidR="00A138E9" w:rsidRDefault="00A138E9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Mahnungen </w:t>
      </w:r>
      <w:r w:rsidR="00B82D8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550646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3793">
            <w:rPr>
              <w:rFonts w:ascii="MS Gothic" w:eastAsia="MS Gothic" w:hAnsi="MS Gothic" w:cs="Arial" w:hint="eastAsia"/>
            </w:rPr>
            <w:t>☒</w:t>
          </w:r>
        </w:sdtContent>
      </w:sdt>
    </w:p>
    <w:p w:rsidR="00A138E9" w:rsidRDefault="00A138E9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Sonstiger Schriftverkehr </w:t>
      </w:r>
      <w:r w:rsidR="00B82D8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2127921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3793">
            <w:rPr>
              <w:rFonts w:ascii="MS Gothic" w:eastAsia="MS Gothic" w:hAnsi="Arial" w:cs="Arial" w:hint="eastAsia"/>
            </w:rPr>
            <w:t>☐</w:t>
          </w:r>
        </w:sdtContent>
      </w:sdt>
    </w:p>
    <w:p w:rsidR="00605721" w:rsidRDefault="00605721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Vollmacht </w:t>
      </w:r>
      <w:r w:rsidR="00B82D8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17492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3793">
            <w:rPr>
              <w:rFonts w:ascii="MS Gothic" w:eastAsia="MS Gothic" w:hAnsi="Arial" w:cs="Arial" w:hint="eastAsia"/>
            </w:rPr>
            <w:t>☐</w:t>
          </w:r>
        </w:sdtContent>
      </w:sdt>
    </w:p>
    <w:p w:rsidR="008A6EAB" w:rsidRDefault="008A6EAB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</w:p>
    <w:p w:rsidR="001245CB" w:rsidRDefault="00A138E9" w:rsidP="00B8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93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Besonderheiten </w:t>
      </w:r>
    </w:p>
    <w:p w:rsidR="008A6EAB" w:rsidRPr="00B82D86" w:rsidRDefault="00B82D86" w:rsidP="0093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  <w:u w:val="single"/>
        </w:rPr>
      </w:pPr>
      <w:r w:rsidRPr="00B82D86">
        <w:rPr>
          <w:rFonts w:ascii="Arial" w:hAnsi="Arial" w:cs="Arial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2D86">
        <w:rPr>
          <w:rFonts w:ascii="Arial" w:hAnsi="Arial" w:cs="Arial"/>
          <w:u w:val="single"/>
        </w:rPr>
        <w:instrText xml:space="preserve"> FORMTEXT </w:instrText>
      </w:r>
      <w:r w:rsidRPr="00B82D86">
        <w:rPr>
          <w:rFonts w:ascii="Arial" w:hAnsi="Arial" w:cs="Arial"/>
          <w:u w:val="single"/>
        </w:rPr>
      </w:r>
      <w:r w:rsidRPr="00B82D86">
        <w:rPr>
          <w:rFonts w:ascii="Arial" w:hAnsi="Arial" w:cs="Arial"/>
          <w:u w:val="single"/>
        </w:rPr>
        <w:fldChar w:fldCharType="separate"/>
      </w:r>
      <w:r w:rsidRPr="00B82D86">
        <w:rPr>
          <w:rFonts w:ascii="Arial" w:hAnsi="Arial" w:cs="Arial"/>
          <w:noProof/>
          <w:u w:val="single"/>
        </w:rPr>
        <w:t> </w:t>
      </w:r>
      <w:r w:rsidRPr="00B82D86">
        <w:rPr>
          <w:rFonts w:ascii="Arial" w:hAnsi="Arial" w:cs="Arial"/>
          <w:noProof/>
          <w:u w:val="single"/>
        </w:rPr>
        <w:t> </w:t>
      </w:r>
      <w:r w:rsidRPr="00B82D86">
        <w:rPr>
          <w:rFonts w:ascii="Arial" w:hAnsi="Arial" w:cs="Arial"/>
          <w:noProof/>
          <w:u w:val="single"/>
        </w:rPr>
        <w:t> </w:t>
      </w:r>
      <w:r w:rsidRPr="00B82D86">
        <w:rPr>
          <w:rFonts w:ascii="Arial" w:hAnsi="Arial" w:cs="Arial"/>
          <w:noProof/>
          <w:u w:val="single"/>
        </w:rPr>
        <w:t> </w:t>
      </w:r>
      <w:r w:rsidRPr="00B82D86">
        <w:rPr>
          <w:rFonts w:ascii="Arial" w:hAnsi="Arial" w:cs="Arial"/>
          <w:noProof/>
          <w:u w:val="single"/>
        </w:rPr>
        <w:t> </w:t>
      </w:r>
      <w:r w:rsidRPr="00B82D86">
        <w:rPr>
          <w:rFonts w:ascii="Arial" w:hAnsi="Arial" w:cs="Arial"/>
          <w:u w:val="single"/>
        </w:rPr>
        <w:fldChar w:fldCharType="end"/>
      </w:r>
    </w:p>
    <w:p w:rsidR="00A138E9" w:rsidRDefault="00A138E9" w:rsidP="0093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</w:t>
      </w:r>
      <w:r w:rsidR="00B82D86">
        <w:rPr>
          <w:rFonts w:ascii="Arial" w:hAnsi="Arial" w:cs="Arial"/>
        </w:rPr>
        <w:t>-------------------------------</w:t>
      </w:r>
    </w:p>
    <w:p w:rsidR="00724BA6" w:rsidRDefault="00724BA6" w:rsidP="001B0870">
      <w:pPr>
        <w:spacing w:after="0" w:line="360" w:lineRule="auto"/>
        <w:jc w:val="both"/>
        <w:rPr>
          <w:rFonts w:ascii="Arial" w:hAnsi="Arial" w:cs="Arial"/>
        </w:rPr>
      </w:pPr>
    </w:p>
    <w:p w:rsidR="00A138E9" w:rsidRPr="001719A0" w:rsidRDefault="00A138E9" w:rsidP="001B0870">
      <w:pPr>
        <w:spacing w:after="0" w:line="360" w:lineRule="auto"/>
        <w:jc w:val="both"/>
        <w:rPr>
          <w:rFonts w:ascii="Arial" w:hAnsi="Arial" w:cs="Arial"/>
        </w:rPr>
      </w:pPr>
    </w:p>
    <w:sectPr w:rsidR="00A138E9" w:rsidRPr="001719A0" w:rsidSect="00932C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3"/>
    <w:rsid w:val="00006FBA"/>
    <w:rsid w:val="00011FBE"/>
    <w:rsid w:val="00021910"/>
    <w:rsid w:val="0003033D"/>
    <w:rsid w:val="000C6AC4"/>
    <w:rsid w:val="00102825"/>
    <w:rsid w:val="00110465"/>
    <w:rsid w:val="00111823"/>
    <w:rsid w:val="001245CB"/>
    <w:rsid w:val="001719A0"/>
    <w:rsid w:val="001A1155"/>
    <w:rsid w:val="001B0870"/>
    <w:rsid w:val="00214F23"/>
    <w:rsid w:val="002925A9"/>
    <w:rsid w:val="00293DDD"/>
    <w:rsid w:val="002A0C3B"/>
    <w:rsid w:val="003047D6"/>
    <w:rsid w:val="00353E47"/>
    <w:rsid w:val="00383793"/>
    <w:rsid w:val="003A349C"/>
    <w:rsid w:val="003B5304"/>
    <w:rsid w:val="00417BD1"/>
    <w:rsid w:val="00453A75"/>
    <w:rsid w:val="00467821"/>
    <w:rsid w:val="00471336"/>
    <w:rsid w:val="00530AC1"/>
    <w:rsid w:val="00544CE6"/>
    <w:rsid w:val="00597EB0"/>
    <w:rsid w:val="005D6B29"/>
    <w:rsid w:val="005E1D63"/>
    <w:rsid w:val="005F5A7D"/>
    <w:rsid w:val="00605721"/>
    <w:rsid w:val="006939A7"/>
    <w:rsid w:val="006E79C7"/>
    <w:rsid w:val="00724BA6"/>
    <w:rsid w:val="007539B4"/>
    <w:rsid w:val="00783C98"/>
    <w:rsid w:val="00796C41"/>
    <w:rsid w:val="007D078B"/>
    <w:rsid w:val="007E6446"/>
    <w:rsid w:val="008A4AF7"/>
    <w:rsid w:val="008A6EAB"/>
    <w:rsid w:val="00932C3F"/>
    <w:rsid w:val="00935FBA"/>
    <w:rsid w:val="0097484B"/>
    <w:rsid w:val="00A07694"/>
    <w:rsid w:val="00A138E9"/>
    <w:rsid w:val="00A41D88"/>
    <w:rsid w:val="00A73A0A"/>
    <w:rsid w:val="00A92785"/>
    <w:rsid w:val="00AE674A"/>
    <w:rsid w:val="00AF17B2"/>
    <w:rsid w:val="00B56546"/>
    <w:rsid w:val="00B82D86"/>
    <w:rsid w:val="00BA1621"/>
    <w:rsid w:val="00BC4324"/>
    <w:rsid w:val="00C2745C"/>
    <w:rsid w:val="00C45990"/>
    <w:rsid w:val="00C470E9"/>
    <w:rsid w:val="00C54AD4"/>
    <w:rsid w:val="00C731CF"/>
    <w:rsid w:val="00CB52C3"/>
    <w:rsid w:val="00CD76CE"/>
    <w:rsid w:val="00D22012"/>
    <w:rsid w:val="00D272A7"/>
    <w:rsid w:val="00D74FC3"/>
    <w:rsid w:val="00D852DC"/>
    <w:rsid w:val="00DA7B8D"/>
    <w:rsid w:val="00E00FC4"/>
    <w:rsid w:val="00E4617F"/>
    <w:rsid w:val="00E8726D"/>
    <w:rsid w:val="00F00A70"/>
    <w:rsid w:val="00F44B2F"/>
    <w:rsid w:val="00F70CBC"/>
    <w:rsid w:val="00FC15D8"/>
    <w:rsid w:val="00FD021C"/>
    <w:rsid w:val="00FD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0CB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3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0CB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3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1\userhomes$\nsteinhuebel\Documents\Eigene%20Vorlagen\CHECKLISTE%20CL%20V.%2008-07-1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13860-AD5E-4530-893E-092224D2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CHECKLISTE CL V. 08-07-14</Template>
  <TotalTime>0</TotalTime>
  <Pages>2</Pages>
  <Words>361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Caemmerer Lenz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i.A. Nadine Steinhübel</dc:creator>
  <cp:lastModifiedBy>i.A. Nadine Steinhübel</cp:lastModifiedBy>
  <cp:revision>2</cp:revision>
  <cp:lastPrinted>2014-07-08T12:34:00Z</cp:lastPrinted>
  <dcterms:created xsi:type="dcterms:W3CDTF">2016-06-09T07:55:00Z</dcterms:created>
  <dcterms:modified xsi:type="dcterms:W3CDTF">2016-06-09T08:20:00Z</dcterms:modified>
</cp:coreProperties>
</file>