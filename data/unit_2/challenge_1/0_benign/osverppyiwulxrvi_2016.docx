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hAnsi="Cambria"/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F995F0E2353A445D828EC2E4184A884D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pPr w:leftFromText="141" w:rightFromText="141" w:horzAnchor="margin" w:tblpXSpec="center" w:tblpY="-731"/>
            <w:tblW w:w="5432" w:type="pct"/>
            <w:tblLook w:val="04A0" w:firstRow="1" w:lastRow="0" w:firstColumn="1" w:lastColumn="0" w:noHBand="0" w:noVBand="1"/>
          </w:tblPr>
          <w:tblGrid>
            <w:gridCol w:w="2573"/>
            <w:gridCol w:w="7899"/>
          </w:tblGrid>
          <w:tr w:rsidR="00F81148" w:rsidRPr="00C41616" w:rsidTr="009C46AD">
            <w:trPr>
              <w:trHeight w:val="527"/>
            </w:trPr>
            <w:tc>
              <w:tcPr>
                <w:tcW w:w="264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:rsidR="006A39DC" w:rsidRPr="00C41616" w:rsidRDefault="006A39DC" w:rsidP="009C46AD">
                <w:pPr>
                  <w:pStyle w:val="Nombre"/>
                  <w:rPr>
                    <w:rFonts w:ascii="Cambria" w:hAnsi="Cambria"/>
                  </w:rPr>
                </w:pPr>
              </w:p>
            </w:tc>
            <w:tc>
              <w:tcPr>
                <w:tcW w:w="805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:rsidR="006A39DC" w:rsidRPr="00C41616" w:rsidRDefault="00367DF2" w:rsidP="009C46AD">
                <w:pPr>
                  <w:pStyle w:val="Nombre"/>
                  <w:rPr>
                    <w:rFonts w:ascii="Cambria" w:hAnsi="Cambria"/>
                  </w:rPr>
                </w:pPr>
                <w:sdt>
                  <w:sdtPr>
                    <w:rPr>
                      <w:rFonts w:ascii="Cambria" w:hAnsi="Cambria"/>
                      <w:sz w:val="48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id w:val="809184597"/>
                    <w:placeholder>
                      <w:docPart w:val="7E45DA735D33407A9BD2ACB8F31323B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C558F" w:rsidRPr="00C41616">
                      <w:rPr>
                        <w:rFonts w:ascii="Cambria" w:hAnsi="Cambria"/>
                        <w:sz w:val="48"/>
                        <w:lang w:val="es-PA"/>
                        <w14:glow w14:rad="63500">
                          <w14:schemeClr w14:val="accent1">
                            <w14:alpha w14:val="60000"/>
                            <w14:satMod w14:val="175000"/>
                          </w14:schemeClr>
                        </w14:glow>
                      </w:rPr>
                      <w:t>Santiago Rodriguez Herrera</w:t>
                    </w:r>
                  </w:sdtContent>
                </w:sdt>
              </w:p>
            </w:tc>
          </w:tr>
          <w:tr w:rsidR="00F81148" w:rsidRPr="00C41616" w:rsidTr="009C46AD">
            <w:trPr>
              <w:trHeight w:val="116"/>
            </w:trPr>
            <w:tc>
              <w:tcPr>
                <w:tcW w:w="2649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9F2936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85C2A" w:rsidRPr="00C41616" w:rsidRDefault="00185C2A" w:rsidP="009C46AD">
                <w:pPr>
                  <w:rPr>
                    <w:rFonts w:ascii="Cambria" w:hAnsi="Cambria"/>
                  </w:rPr>
                </w:pPr>
              </w:p>
            </w:tc>
            <w:tc>
              <w:tcPr>
                <w:tcW w:w="8058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F07F09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Pr="00C41616" w:rsidRDefault="006A39DC" w:rsidP="009C46AD">
                <w:pPr>
                  <w:rPr>
                    <w:rFonts w:ascii="Cambria" w:hAnsi="Cambria"/>
                  </w:rPr>
                </w:pPr>
              </w:p>
            </w:tc>
          </w:tr>
          <w:tr w:rsidR="00F81148" w:rsidRPr="00C41616" w:rsidTr="009C46AD">
            <w:trPr>
              <w:trHeight w:val="2337"/>
            </w:trPr>
            <w:tc>
              <w:tcPr>
                <w:tcW w:w="264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Pr="00C41616" w:rsidRDefault="00C41616" w:rsidP="00284AC9">
                <w:pPr>
                  <w:rPr>
                    <w:rFonts w:ascii="Cambria" w:hAnsi="Cambria"/>
                    <w:lang w:val="es-PA" w:eastAsia="es-PA"/>
                  </w:rPr>
                </w:pPr>
                <w:r w:rsidRPr="00C41616">
                  <w:rPr>
                    <w:rFonts w:ascii="Cambria" w:hAnsi="Cambria"/>
                    <w:noProof/>
                    <w:lang w:val="es-PA" w:eastAsia="es-PA"/>
                  </w:rPr>
                  <w:drawing>
                    <wp:anchor distT="0" distB="0" distL="114300" distR="114300" simplePos="0" relativeHeight="251665408" behindDoc="0" locked="0" layoutInCell="1" allowOverlap="1" wp14:anchorId="15CD7224" wp14:editId="05A07A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117475</wp:posOffset>
                      </wp:positionV>
                      <wp:extent cx="1314450" cy="1752600"/>
                      <wp:effectExtent l="57150" t="38100" r="38100" b="38100"/>
                      <wp:wrapNone/>
                      <wp:docPr id="7" name="Imagen 7" descr="C:\Users\Servidorups\Documents\IMG-20160607-WA000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Servidorups\Documents\IMG-20160607-WA0004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4450" cy="175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805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2B7343" w:rsidRPr="00C41616" w:rsidRDefault="002B7343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</w:p>
              <w:p w:rsidR="00C41616" w:rsidRDefault="00C41616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>
                  <w:rPr>
                    <w:rFonts w:ascii="Cambria" w:hAnsi="Cambria" w:cs="Arial"/>
                    <w:sz w:val="24"/>
                    <w:szCs w:val="24"/>
                  </w:rPr>
                  <w:t>Correo: santirodri2029@gmail.com</w:t>
                </w:r>
              </w:p>
              <w:p w:rsidR="004F5EB9" w:rsidRPr="00C41616" w:rsidRDefault="004F5EB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Dirección: </w:t>
                </w:r>
                <w:r w:rsidR="008B4AD3">
                  <w:rPr>
                    <w:rFonts w:ascii="Cambria" w:hAnsi="Cambria" w:cs="Arial"/>
                    <w:sz w:val="24"/>
                    <w:szCs w:val="24"/>
                  </w:rPr>
                  <w:t>Panama chilibre, calle C</w:t>
                </w:r>
                <w:bookmarkStart w:id="0" w:name="_GoBack"/>
                <w:bookmarkEnd w:id="0"/>
              </w:p>
              <w:p w:rsidR="004F5EB9" w:rsidRPr="00C41616" w:rsidRDefault="004F5EB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Cédula: </w:t>
                </w:r>
                <w:r w:rsidR="004C62B6">
                  <w:rPr>
                    <w:rFonts w:ascii="Cambria" w:hAnsi="Cambria" w:cs="Arial"/>
                    <w:sz w:val="24"/>
                    <w:szCs w:val="24"/>
                  </w:rPr>
                  <w:t>8</w:t>
                </w:r>
                <w:r w:rsidR="00284AC9" w:rsidRPr="00C41616">
                  <w:rPr>
                    <w:rFonts w:ascii="Cambria" w:hAnsi="Cambria" w:cs="Arial"/>
                    <w:sz w:val="24"/>
                    <w:szCs w:val="24"/>
                  </w:rPr>
                  <w:t>-831-482</w:t>
                </w:r>
              </w:p>
              <w:p w:rsidR="004F5EB9" w:rsidRPr="00C41616" w:rsidRDefault="00284AC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>Estado Civil: Unido</w:t>
                </w:r>
              </w:p>
              <w:p w:rsidR="004C1D5F" w:rsidRPr="00C41616" w:rsidRDefault="004C1D5F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>Fecha</w:t>
                </w:r>
                <w:r w:rsidR="00EC558F"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 de nacimiento: 29 de septiembre de 1989</w:t>
                </w:r>
              </w:p>
              <w:p w:rsidR="004F5EB9" w:rsidRDefault="00EC558F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>Edad: 26 años</w:t>
                </w:r>
              </w:p>
              <w:p w:rsidR="00B437B0" w:rsidRPr="00C41616" w:rsidRDefault="00B437B0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>
                  <w:rPr>
                    <w:rFonts w:ascii="Cambria" w:hAnsi="Cambria" w:cs="Arial"/>
                    <w:sz w:val="24"/>
                    <w:szCs w:val="24"/>
                  </w:rPr>
                  <w:t>Auto Propio</w:t>
                </w:r>
              </w:p>
              <w:p w:rsidR="00F36F8D" w:rsidRPr="00C41616" w:rsidRDefault="001C1B04" w:rsidP="009C46AD">
                <w:pPr>
                  <w:pStyle w:val="Direccindelremitente0"/>
                  <w:spacing w:after="0"/>
                  <w:rPr>
                    <w:rFonts w:ascii="Cambria" w:hAnsi="Cambria" w:cs="Arial"/>
                    <w:b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Celular: </w:t>
                </w:r>
                <w:r w:rsidR="00EC558F" w:rsidRPr="00C41616">
                  <w:rPr>
                    <w:rFonts w:ascii="Cambria" w:hAnsi="Cambria" w:cs="Arial"/>
                    <w:b/>
                    <w:sz w:val="24"/>
                    <w:szCs w:val="24"/>
                  </w:rPr>
                  <w:t>6266-2510</w:t>
                </w:r>
              </w:p>
              <w:p w:rsidR="006A39DC" w:rsidRPr="00C41616" w:rsidRDefault="001234D6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br/>
                </w:r>
                <w:r w:rsidR="00AA177C" w:rsidRPr="00C41616">
                  <w:rPr>
                    <w:rFonts w:ascii="Cambria" w:hAnsi="Cambria" w:cs="Arial"/>
                    <w:b/>
                    <w:sz w:val="28"/>
                    <w:szCs w:val="24"/>
                  </w:rPr>
                  <w:t>Disponibilidad Inmediata</w:t>
                </w:r>
              </w:p>
              <w:p w:rsidR="006A39DC" w:rsidRPr="00C41616" w:rsidRDefault="006A39DC" w:rsidP="009C46AD">
                <w:pPr>
                  <w:pStyle w:val="Direccindelremitente0"/>
                  <w:rPr>
                    <w:rFonts w:ascii="Cambria" w:hAnsi="Cambria"/>
                  </w:rPr>
                </w:pPr>
              </w:p>
            </w:tc>
          </w:tr>
        </w:tbl>
        <w:p w:rsidR="006A39DC" w:rsidRPr="00C41616" w:rsidRDefault="00367DF2">
          <w:pPr>
            <w:rPr>
              <w:rFonts w:ascii="Cambria" w:hAnsi="Cambria"/>
            </w:rPr>
          </w:pPr>
        </w:p>
      </w:sdtContent>
    </w:sdt>
    <w:tbl>
      <w:tblPr>
        <w:tblStyle w:val="Tablaconcuadrcula"/>
        <w:tblW w:w="5377" w:type="pct"/>
        <w:jc w:val="center"/>
        <w:tblLook w:val="04A0" w:firstRow="1" w:lastRow="0" w:firstColumn="1" w:lastColumn="0" w:noHBand="0" w:noVBand="1"/>
      </w:tblPr>
      <w:tblGrid>
        <w:gridCol w:w="10366"/>
      </w:tblGrid>
      <w:tr w:rsidR="00BB5760" w:rsidRPr="00C41616" w:rsidTr="00C80F1D">
        <w:trPr>
          <w:trHeight w:val="288"/>
          <w:jc w:val="center"/>
        </w:trPr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760" w:rsidRPr="00C41616" w:rsidRDefault="00BB5760" w:rsidP="004F5EB9">
            <w:pPr>
              <w:pStyle w:val="Seccin"/>
              <w:spacing w:before="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Objetivos</w:t>
            </w:r>
          </w:p>
          <w:p w:rsidR="00BB5760" w:rsidRPr="00C41616" w:rsidRDefault="00BB5760" w:rsidP="000D07B1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 xml:space="preserve">Formar parte de esta empresa aportando los conocimientos adquiridos, con </w:t>
            </w:r>
            <w:r w:rsidR="000D07B1" w:rsidRPr="00C41616">
              <w:rPr>
                <w:rFonts w:ascii="Cambria" w:hAnsi="Cambria"/>
              </w:rPr>
              <w:t xml:space="preserve">el propósito  de contribuir con </w:t>
            </w:r>
            <w:r w:rsidRPr="00C41616">
              <w:rPr>
                <w:rFonts w:ascii="Cambria" w:hAnsi="Cambria"/>
              </w:rPr>
              <w:t>la misión, visión y estrategias de la compañía, así como también aumentar mi experiencia y poder de ésta forma brindar el mayor aporte para optimizar los procesos, mejorando el desempeño laboral.</w:t>
            </w:r>
          </w:p>
          <w:p w:rsidR="00BB5760" w:rsidRPr="00C41616" w:rsidRDefault="00BB5760">
            <w:pPr>
              <w:pStyle w:val="Seccin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Formación académica</w:t>
            </w:r>
          </w:p>
          <w:p w:rsidR="00284AC9" w:rsidRPr="00C41616" w:rsidRDefault="00284AC9">
            <w:pPr>
              <w:pStyle w:val="Subseccin"/>
              <w:rPr>
                <w:rFonts w:ascii="Cambria" w:hAnsi="Cambria"/>
                <w:color w:val="783F04" w:themeColor="accent1" w:themeShade="80"/>
              </w:rPr>
            </w:pPr>
          </w:p>
          <w:p w:rsidR="00BB5760" w:rsidRPr="00C41616" w:rsidRDefault="00284AC9">
            <w:pPr>
              <w:pStyle w:val="Subseccin"/>
              <w:rPr>
                <w:rFonts w:ascii="Cambria" w:hAnsi="Cambria"/>
                <w:color w:val="000000" w:themeColor="text1"/>
              </w:rPr>
            </w:pPr>
            <w:r w:rsidRPr="00C41616">
              <w:rPr>
                <w:rFonts w:ascii="Cambria" w:hAnsi="Cambria"/>
                <w:color w:val="000000" w:themeColor="text1"/>
              </w:rPr>
              <w:t>Secundaria Manuel Simón Urbina</w:t>
            </w:r>
          </w:p>
          <w:p w:rsidR="00BB5760" w:rsidRPr="00C41616" w:rsidRDefault="00284AC9" w:rsidP="00284AC9">
            <w:pPr>
              <w:pStyle w:val="Listaconvietas"/>
              <w:numPr>
                <w:ilvl w:val="0"/>
                <w:numId w:val="0"/>
              </w:numPr>
              <w:spacing w:after="0"/>
              <w:rPr>
                <w:rFonts w:ascii="Cambria" w:hAnsi="Cambria"/>
                <w:b/>
                <w:bCs/>
                <w:color w:val="000000" w:themeColor="text1"/>
                <w:spacing w:val="30"/>
              </w:rPr>
            </w:pPr>
            <w:r w:rsidRPr="00C41616">
              <w:rPr>
                <w:rFonts w:ascii="Cambria" w:hAnsi="Cambria"/>
                <w:b/>
                <w:bCs/>
                <w:color w:val="000000" w:themeColor="text1"/>
                <w:spacing w:val="30"/>
              </w:rPr>
              <w:t>República de Bolivia</w:t>
            </w:r>
          </w:p>
          <w:p w:rsidR="00BB5760" w:rsidRPr="00C41616" w:rsidRDefault="00BB5760">
            <w:pPr>
              <w:pStyle w:val="Seccin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experiencia</w:t>
            </w:r>
          </w:p>
          <w:p w:rsidR="00810DF4" w:rsidRPr="00C41616" w:rsidRDefault="00284AC9" w:rsidP="00810DF4">
            <w:pPr>
              <w:pStyle w:val="Subseccin"/>
              <w:tabs>
                <w:tab w:val="left" w:pos="7315"/>
              </w:tabs>
              <w:rPr>
                <w:rFonts w:ascii="Cambria" w:hAnsi="Cambria"/>
                <w:b w:val="0"/>
                <w:color w:val="000000" w:themeColor="text1"/>
                <w:sz w:val="22"/>
              </w:rPr>
            </w:pPr>
            <w:r w:rsidRPr="00C41616">
              <w:rPr>
                <w:rFonts w:ascii="Cambria" w:hAnsi="Cambria"/>
                <w:color w:val="000000" w:themeColor="text1"/>
                <w:sz w:val="22"/>
              </w:rPr>
              <w:t>Vida</w:t>
            </w:r>
            <w:sdt>
              <w:sdtPr>
                <w:rPr>
                  <w:rFonts w:ascii="Cambria" w:hAnsi="Cambria"/>
                  <w:color w:val="000000" w:themeColor="text1"/>
                  <w:sz w:val="22"/>
                </w:rPr>
                <w:id w:val="339125445"/>
                <w:placeholder>
                  <w:docPart w:val="37C719C33D34491489C8B3876D333E18"/>
                </w:placeholder>
              </w:sdtPr>
              <w:sdtEndPr/>
              <w:sdtContent>
                <w:r w:rsidRPr="00C41616">
                  <w:rPr>
                    <w:rFonts w:ascii="Cambria" w:hAnsi="Cambria"/>
                    <w:color w:val="000000" w:themeColor="text1"/>
                    <w:sz w:val="22"/>
                  </w:rPr>
                  <w:t xml:space="preserve"> Panamá, S.A.</w:t>
                </w:r>
                <w:r w:rsidR="00810DF4" w:rsidRPr="00C41616">
                  <w:rPr>
                    <w:rFonts w:ascii="Cambria" w:hAnsi="Cambria"/>
                    <w:color w:val="000000" w:themeColor="text1"/>
                    <w:sz w:val="22"/>
                  </w:rPr>
                  <w:t xml:space="preserve"> </w:t>
                </w:r>
              </w:sdtContent>
            </w:sdt>
            <w:r w:rsidR="00810DF4" w:rsidRPr="00C41616">
              <w:rPr>
                <w:rFonts w:ascii="Cambria" w:hAnsi="Cambria"/>
                <w:b w:val="0"/>
                <w:color w:val="000000" w:themeColor="text1"/>
                <w:sz w:val="22"/>
              </w:rPr>
              <w:t xml:space="preserve"> </w:t>
            </w:r>
          </w:p>
          <w:p w:rsidR="00284AC9" w:rsidRPr="00C41616" w:rsidRDefault="00284AC9" w:rsidP="00284AC9">
            <w:pPr>
              <w:pStyle w:val="Subseccin"/>
              <w:numPr>
                <w:ilvl w:val="0"/>
                <w:numId w:val="13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pacing w:val="0"/>
                <w:sz w:val="22"/>
              </w:rPr>
            </w:pPr>
            <w:r w:rsidRPr="00C41616">
              <w:rPr>
                <w:rFonts w:ascii="Cambria" w:hAnsi="Cambria"/>
                <w:b w:val="0"/>
                <w:color w:val="000000" w:themeColor="text1"/>
                <w:sz w:val="22"/>
              </w:rPr>
              <w:t>Ayudante general 2 años</w:t>
            </w:r>
          </w:p>
          <w:p w:rsidR="000D07B1" w:rsidRPr="00C41616" w:rsidRDefault="000D07B1" w:rsidP="002F0D94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  <w:p w:rsidR="00284AC9" w:rsidRPr="00C41616" w:rsidRDefault="00284AC9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 w:rsidRPr="00C41616">
              <w:rPr>
                <w:rFonts w:ascii="Cambria" w:hAnsi="Cambria"/>
                <w:color w:val="000000" w:themeColor="text1"/>
                <w:sz w:val="22"/>
              </w:rPr>
              <w:t>Látex Único, S.A.</w:t>
            </w:r>
          </w:p>
          <w:p w:rsidR="00F83C80" w:rsidRPr="00C41616" w:rsidRDefault="00284AC9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b w:val="0"/>
                <w:color w:val="000000" w:themeColor="text1"/>
                <w:sz w:val="22"/>
              </w:rPr>
            </w:pPr>
            <w:r w:rsidRPr="00C41616">
              <w:rPr>
                <w:rFonts w:ascii="Cambria" w:hAnsi="Cambria"/>
                <w:b w:val="0"/>
                <w:color w:val="000000" w:themeColor="text1"/>
                <w:sz w:val="22"/>
              </w:rPr>
              <w:t>-Conductor de camión 2 años</w:t>
            </w:r>
          </w:p>
          <w:p w:rsidR="00284AC9" w:rsidRPr="00C41616" w:rsidRDefault="00284AC9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b w:val="0"/>
                <w:color w:val="783F04" w:themeColor="accent1" w:themeShade="80"/>
                <w:sz w:val="22"/>
              </w:rPr>
            </w:pPr>
          </w:p>
          <w:p w:rsidR="00DA556F" w:rsidRPr="00C41616" w:rsidRDefault="00DA556F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color w:val="000000" w:themeColor="text1"/>
                <w:spacing w:val="0"/>
                <w:sz w:val="22"/>
              </w:rPr>
            </w:pPr>
            <w:r w:rsidRPr="00C41616">
              <w:rPr>
                <w:rFonts w:ascii="Cambria" w:hAnsi="Cambria"/>
                <w:color w:val="000000" w:themeColor="text1"/>
                <w:spacing w:val="0"/>
                <w:sz w:val="22"/>
              </w:rPr>
              <w:t xml:space="preserve">Manzanillo International Terminal </w:t>
            </w:r>
          </w:p>
          <w:p w:rsidR="00DA556F" w:rsidRPr="00C41616" w:rsidRDefault="00DA556F" w:rsidP="00DA556F">
            <w:pPr>
              <w:pStyle w:val="Subseccin"/>
              <w:numPr>
                <w:ilvl w:val="0"/>
                <w:numId w:val="13"/>
              </w:numPr>
              <w:tabs>
                <w:tab w:val="left" w:pos="7315"/>
              </w:tabs>
              <w:rPr>
                <w:rFonts w:ascii="Cambria" w:hAnsi="Cambria"/>
                <w:b w:val="0"/>
                <w:color w:val="783F04" w:themeColor="accent1" w:themeShade="80"/>
                <w:spacing w:val="0"/>
                <w:sz w:val="22"/>
              </w:rPr>
            </w:pPr>
            <w:r w:rsidRPr="00C41616">
              <w:rPr>
                <w:rFonts w:ascii="Cambria" w:hAnsi="Cambria"/>
                <w:b w:val="0"/>
                <w:color w:val="000000" w:themeColor="text1"/>
                <w:spacing w:val="0"/>
                <w:sz w:val="22"/>
              </w:rPr>
              <w:t>Trinca por 17 meses</w:t>
            </w:r>
          </w:p>
          <w:p w:rsidR="009C46AD" w:rsidRPr="00C41616" w:rsidRDefault="009C46AD" w:rsidP="009C46AD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ascii="Cambria" w:hAnsi="Cambria"/>
              </w:rPr>
            </w:pPr>
          </w:p>
          <w:p w:rsidR="00BB5760" w:rsidRPr="00C41616" w:rsidRDefault="00BB5760" w:rsidP="00DA556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</w:pPr>
            <w:r w:rsidRPr="00C41616"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  <w:t>REFERENCIAS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Osvaldo Núñez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6065-7588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Luis Martínez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441-4885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296"/>
              <w:rPr>
                <w:rFonts w:ascii="Cambria" w:hAnsi="Cambria"/>
              </w:rPr>
            </w:pPr>
          </w:p>
          <w:p w:rsidR="00FD7625" w:rsidRPr="00C41616" w:rsidRDefault="00DA556F" w:rsidP="00DA556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Gleisis Núñez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lastRenderedPageBreak/>
              <w:t>6489-4730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656"/>
              <w:rPr>
                <w:rFonts w:ascii="Cambria" w:hAnsi="Cambria"/>
                <w:b/>
              </w:rPr>
            </w:pP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296"/>
              <w:rPr>
                <w:rFonts w:ascii="Cambria" w:hAnsi="Cambria"/>
                <w:b/>
              </w:rPr>
            </w:pPr>
          </w:p>
          <w:p w:rsidR="00FD7625" w:rsidRPr="00C41616" w:rsidRDefault="00FD7625" w:rsidP="00FD7625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ascii="Cambria" w:hAnsi="Cambria"/>
              </w:rPr>
            </w:pPr>
          </w:p>
          <w:p w:rsidR="00BB5760" w:rsidRPr="00C41616" w:rsidRDefault="00BB5760" w:rsidP="002F0D94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  <w:p w:rsidR="00BB5760" w:rsidRPr="00C41616" w:rsidRDefault="00BB5760" w:rsidP="00092C03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</w:tc>
      </w:tr>
      <w:tr w:rsidR="00460680" w:rsidTr="00C80F1D">
        <w:trPr>
          <w:trHeight w:val="288"/>
          <w:jc w:val="center"/>
        </w:trPr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0680" w:rsidRPr="00C075C6" w:rsidRDefault="00460680" w:rsidP="004F5EB9">
            <w:pPr>
              <w:pStyle w:val="Seccin"/>
              <w:spacing w:before="0"/>
              <w:rPr>
                <w:rFonts w:ascii="Cambria" w:hAnsi="Cambria"/>
              </w:rPr>
            </w:pPr>
          </w:p>
        </w:tc>
      </w:tr>
    </w:tbl>
    <w:p w:rsidR="006A39DC" w:rsidRDefault="00C80F1D">
      <w:pPr>
        <w:spacing w:after="200" w:line="276" w:lineRule="auto"/>
      </w:pPr>
      <w:r w:rsidRPr="00460680">
        <w:rPr>
          <w:noProof/>
          <w:lang w:val="es-PA" w:eastAsia="es-PA"/>
        </w:rPr>
        <w:drawing>
          <wp:anchor distT="0" distB="0" distL="114300" distR="114300" simplePos="0" relativeHeight="251661312" behindDoc="0" locked="0" layoutInCell="1" allowOverlap="1" wp14:anchorId="71527DF7" wp14:editId="04B766CB">
            <wp:simplePos x="0" y="0"/>
            <wp:positionH relativeFrom="margin">
              <wp:posOffset>594360</wp:posOffset>
            </wp:positionH>
            <wp:positionV relativeFrom="paragraph">
              <wp:posOffset>5084444</wp:posOffset>
            </wp:positionV>
            <wp:extent cx="2247900" cy="2562225"/>
            <wp:effectExtent l="0" t="0" r="0" b="9525"/>
            <wp:wrapNone/>
            <wp:docPr id="3" name="Imagen 3" descr="C:\Users\Servidorups\Documents\IMG-20160607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idorups\Documents\IMG-20160607-WA0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680">
        <w:rPr>
          <w:noProof/>
          <w:lang w:val="es-PA" w:eastAsia="es-PA"/>
        </w:rPr>
        <w:drawing>
          <wp:anchor distT="0" distB="0" distL="114300" distR="114300" simplePos="0" relativeHeight="251658240" behindDoc="0" locked="0" layoutInCell="1" allowOverlap="1" wp14:anchorId="33C25D9E" wp14:editId="428E4CA4">
            <wp:simplePos x="0" y="0"/>
            <wp:positionH relativeFrom="margin">
              <wp:posOffset>3880485</wp:posOffset>
            </wp:positionH>
            <wp:positionV relativeFrom="paragraph">
              <wp:posOffset>5132705</wp:posOffset>
            </wp:positionV>
            <wp:extent cx="1906905" cy="2543175"/>
            <wp:effectExtent l="0" t="0" r="0" b="9525"/>
            <wp:wrapNone/>
            <wp:docPr id="4" name="Imagen 4" descr="C:\Users\Servidorups\Documents\IMG-2016060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idorups\Documents\IMG-20160607-WA0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F1D">
        <w:rPr>
          <w:noProof/>
          <w:lang w:val="es-PA" w:eastAsia="es-PA"/>
        </w:rPr>
        <w:drawing>
          <wp:anchor distT="0" distB="0" distL="114300" distR="114300" simplePos="0" relativeHeight="251666432" behindDoc="0" locked="0" layoutInCell="1" allowOverlap="1" wp14:anchorId="07002CFD" wp14:editId="2CCA93C5">
            <wp:simplePos x="0" y="0"/>
            <wp:positionH relativeFrom="column">
              <wp:posOffset>670560</wp:posOffset>
            </wp:positionH>
            <wp:positionV relativeFrom="paragraph">
              <wp:posOffset>-1630680</wp:posOffset>
            </wp:positionV>
            <wp:extent cx="5214620" cy="6572250"/>
            <wp:effectExtent l="0" t="0" r="5080" b="0"/>
            <wp:wrapNone/>
            <wp:docPr id="1" name="Imagen 1" descr="C:\Users\Servidorups\Downloads\IMG-20160616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idorups\Downloads\IMG-20160616-WA00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39DC" w:rsidSect="006A39DC">
      <w:headerReference w:type="even" r:id="rId14"/>
      <w:footerReference w:type="even" r:id="rId15"/>
      <w:footerReference w:type="defaul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DF2" w:rsidRDefault="00367DF2">
      <w:pPr>
        <w:spacing w:after="0" w:line="240" w:lineRule="auto"/>
      </w:pPr>
      <w:r>
        <w:separator/>
      </w:r>
    </w:p>
  </w:endnote>
  <w:endnote w:type="continuationSeparator" w:id="0">
    <w:p w:rsidR="00367DF2" w:rsidRDefault="0036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par"/>
    </w:pPr>
    <w:r>
      <w:t xml:space="preserve">Página </w:t>
    </w:r>
    <w:r w:rsidR="00BA0796">
      <w:fldChar w:fldCharType="begin"/>
    </w:r>
    <w:r w:rsidR="00BA0796">
      <w:instrText xml:space="preserve"> PAGE   \* MERGEFORMAT </w:instrText>
    </w:r>
    <w:r w:rsidR="00BA0796">
      <w:fldChar w:fldCharType="separate"/>
    </w:r>
    <w:r>
      <w:rPr>
        <w:noProof/>
        <w:sz w:val="24"/>
        <w:szCs w:val="24"/>
      </w:rPr>
      <w:t>2</w:t>
    </w:r>
    <w:r w:rsidR="00BA079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impar"/>
    </w:pPr>
    <w:r>
      <w:t xml:space="preserve">Página </w:t>
    </w:r>
    <w:r w:rsidR="00BA0796">
      <w:fldChar w:fldCharType="begin"/>
    </w:r>
    <w:r w:rsidR="00BA0796">
      <w:instrText xml:space="preserve"> PAGE   \* MERGEFORMAT </w:instrText>
    </w:r>
    <w:r w:rsidR="00BA0796">
      <w:fldChar w:fldCharType="separate"/>
    </w:r>
    <w:r w:rsidR="008B4AD3" w:rsidRPr="008B4AD3">
      <w:rPr>
        <w:noProof/>
        <w:sz w:val="24"/>
        <w:szCs w:val="24"/>
      </w:rPr>
      <w:t>2</w:t>
    </w:r>
    <w:r w:rsidR="00BA079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DF2" w:rsidRDefault="00367DF2">
      <w:pPr>
        <w:spacing w:after="0" w:line="240" w:lineRule="auto"/>
      </w:pPr>
      <w:r>
        <w:separator/>
      </w:r>
    </w:p>
  </w:footnote>
  <w:footnote w:type="continuationSeparator" w:id="0">
    <w:p w:rsidR="00367DF2" w:rsidRDefault="00367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EC558F">
        <w:pPr>
          <w:pStyle w:val="Encabezadopar"/>
          <w:rPr>
            <w:szCs w:val="20"/>
          </w:rPr>
        </w:pPr>
        <w:r>
          <w:rPr>
            <w:szCs w:val="20"/>
            <w:lang w:val="es-PA"/>
          </w:rPr>
          <w:t>Santiago Rodriguez Herrera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E034B12"/>
    <w:multiLevelType w:val="hybridMultilevel"/>
    <w:tmpl w:val="8620F434"/>
    <w:lvl w:ilvl="0" w:tplc="25EA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4AE"/>
    <w:multiLevelType w:val="hybridMultilevel"/>
    <w:tmpl w:val="1F4897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510AC"/>
    <w:multiLevelType w:val="hybridMultilevel"/>
    <w:tmpl w:val="703400D4"/>
    <w:lvl w:ilvl="0" w:tplc="4D32CC3A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  <w:b w:val="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9F2936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38371A"/>
    <w:multiLevelType w:val="hybridMultilevel"/>
    <w:tmpl w:val="6940426E"/>
    <w:lvl w:ilvl="0" w:tplc="6D40949A">
      <w:start w:val="303"/>
      <w:numFmt w:val="bullet"/>
      <w:lvlText w:val="-"/>
      <w:lvlJc w:val="left"/>
      <w:pPr>
        <w:ind w:left="1016" w:hanging="360"/>
      </w:pPr>
      <w:rPr>
        <w:rFonts w:ascii="Tw Cen MT" w:eastAsiaTheme="minorEastAsia" w:hAnsi="Tw Cen MT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11" w15:restartNumberingAfterBreak="0">
    <w:nsid w:val="7E001A1C"/>
    <w:multiLevelType w:val="hybridMultilevel"/>
    <w:tmpl w:val="7170604E"/>
    <w:lvl w:ilvl="0" w:tplc="36EE8FC8">
      <w:start w:val="303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11"/>
  </w:num>
  <w:num w:numId="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04"/>
    <w:rsid w:val="00035DFA"/>
    <w:rsid w:val="000615B4"/>
    <w:rsid w:val="00082AA4"/>
    <w:rsid w:val="00092C03"/>
    <w:rsid w:val="000C3790"/>
    <w:rsid w:val="000D07B1"/>
    <w:rsid w:val="000F4380"/>
    <w:rsid w:val="00106CBA"/>
    <w:rsid w:val="001234D6"/>
    <w:rsid w:val="00130A45"/>
    <w:rsid w:val="00185C2A"/>
    <w:rsid w:val="00191391"/>
    <w:rsid w:val="00197F83"/>
    <w:rsid w:val="001A3ED5"/>
    <w:rsid w:val="001C1B04"/>
    <w:rsid w:val="002120AD"/>
    <w:rsid w:val="0024306C"/>
    <w:rsid w:val="002607EA"/>
    <w:rsid w:val="00273BE5"/>
    <w:rsid w:val="00284AC9"/>
    <w:rsid w:val="002A5F19"/>
    <w:rsid w:val="002A6DB3"/>
    <w:rsid w:val="002B3924"/>
    <w:rsid w:val="002B7343"/>
    <w:rsid w:val="002E1E22"/>
    <w:rsid w:val="002F0D94"/>
    <w:rsid w:val="00336A38"/>
    <w:rsid w:val="00367DF2"/>
    <w:rsid w:val="00394777"/>
    <w:rsid w:val="003949C8"/>
    <w:rsid w:val="00407D6E"/>
    <w:rsid w:val="004114C9"/>
    <w:rsid w:val="00460680"/>
    <w:rsid w:val="00485581"/>
    <w:rsid w:val="004C1D5F"/>
    <w:rsid w:val="004C62B6"/>
    <w:rsid w:val="004C7D56"/>
    <w:rsid w:val="004F003D"/>
    <w:rsid w:val="004F5EB9"/>
    <w:rsid w:val="00543C6F"/>
    <w:rsid w:val="00572242"/>
    <w:rsid w:val="0057401F"/>
    <w:rsid w:val="00582BD0"/>
    <w:rsid w:val="005E7CC9"/>
    <w:rsid w:val="00611F1E"/>
    <w:rsid w:val="006272BD"/>
    <w:rsid w:val="00671A3E"/>
    <w:rsid w:val="006A39DC"/>
    <w:rsid w:val="006A77F3"/>
    <w:rsid w:val="006F6FF2"/>
    <w:rsid w:val="00712E8F"/>
    <w:rsid w:val="00777E6F"/>
    <w:rsid w:val="00785BE5"/>
    <w:rsid w:val="00787A8D"/>
    <w:rsid w:val="007E0EC1"/>
    <w:rsid w:val="00810DF4"/>
    <w:rsid w:val="00816CC6"/>
    <w:rsid w:val="00831070"/>
    <w:rsid w:val="008331C1"/>
    <w:rsid w:val="00881E2D"/>
    <w:rsid w:val="00882F62"/>
    <w:rsid w:val="008B4AD3"/>
    <w:rsid w:val="008C7526"/>
    <w:rsid w:val="00940546"/>
    <w:rsid w:val="00963178"/>
    <w:rsid w:val="00964512"/>
    <w:rsid w:val="009A7EB7"/>
    <w:rsid w:val="009C3846"/>
    <w:rsid w:val="009C46AD"/>
    <w:rsid w:val="009D3D8B"/>
    <w:rsid w:val="00A33754"/>
    <w:rsid w:val="00A65B3D"/>
    <w:rsid w:val="00AA177C"/>
    <w:rsid w:val="00AE280F"/>
    <w:rsid w:val="00AE2949"/>
    <w:rsid w:val="00AE55B5"/>
    <w:rsid w:val="00B1268F"/>
    <w:rsid w:val="00B30753"/>
    <w:rsid w:val="00B37AB6"/>
    <w:rsid w:val="00B437B0"/>
    <w:rsid w:val="00B70D13"/>
    <w:rsid w:val="00B7521D"/>
    <w:rsid w:val="00B77A6F"/>
    <w:rsid w:val="00B810BF"/>
    <w:rsid w:val="00B827B5"/>
    <w:rsid w:val="00BA0796"/>
    <w:rsid w:val="00BB5760"/>
    <w:rsid w:val="00BB7B57"/>
    <w:rsid w:val="00BE4B86"/>
    <w:rsid w:val="00C075C6"/>
    <w:rsid w:val="00C41616"/>
    <w:rsid w:val="00C80F1D"/>
    <w:rsid w:val="00CA7CC8"/>
    <w:rsid w:val="00CB0A09"/>
    <w:rsid w:val="00CB5765"/>
    <w:rsid w:val="00CB6FF3"/>
    <w:rsid w:val="00CC44B7"/>
    <w:rsid w:val="00CC49A7"/>
    <w:rsid w:val="00D14646"/>
    <w:rsid w:val="00D65B9D"/>
    <w:rsid w:val="00DA556F"/>
    <w:rsid w:val="00DC3885"/>
    <w:rsid w:val="00E3732D"/>
    <w:rsid w:val="00EC558F"/>
    <w:rsid w:val="00EF3A9F"/>
    <w:rsid w:val="00F208F8"/>
    <w:rsid w:val="00F25446"/>
    <w:rsid w:val="00F33803"/>
    <w:rsid w:val="00F36F8D"/>
    <w:rsid w:val="00F51C07"/>
    <w:rsid w:val="00F62DA0"/>
    <w:rsid w:val="00F77E17"/>
    <w:rsid w:val="00F81148"/>
    <w:rsid w:val="00F83C80"/>
    <w:rsid w:val="00F83CFF"/>
    <w:rsid w:val="00FA5755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CC96797-8736-4B78-A252-92694D53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323232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F07F09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323232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9F2936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F07F09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1B587C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323232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323232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9F2936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F07F09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F9B268" w:themeColor="accent1" w:themeTint="99"/>
        <w:bottom w:val="single" w:sz="24" w:space="10" w:color="F9B268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323232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323232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323232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F07F09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323232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9F2936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F07F09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1B587C" w:themeColor="accent3"/>
      <w:spacing w:val="40"/>
      <w:sz w:val="20"/>
      <w:szCs w:val="20"/>
    </w:rPr>
  </w:style>
  <w:style w:type="character" w:styleId="Hipervnculo">
    <w:name w:val="Hyperlink"/>
    <w:basedOn w:val="Fuentedeprrafopredeter"/>
    <w:unhideWhenUsed/>
    <w:rsid w:val="006A39DC"/>
    <w:rPr>
      <w:color w:val="6B9F2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9F2936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9F2936" w:themeColor="accent2"/>
        <w:left w:val="double" w:sz="12" w:space="10" w:color="9F2936" w:themeColor="accent2"/>
        <w:bottom w:val="double" w:sz="12" w:space="10" w:color="9F2936" w:themeColor="accent2"/>
        <w:right w:val="double" w:sz="12" w:space="10" w:color="9F293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9F293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9F2936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F07F09" w:themeColor="accent1"/>
      <w:spacing w:val="10"/>
      <w:w w:val="100"/>
      <w:position w:val="0"/>
      <w:sz w:val="20"/>
      <w:szCs w:val="20"/>
      <w:u w:val="single" w:color="F07F09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3"/>
      </w:numPr>
    </w:pPr>
    <w:rPr>
      <w:color w:val="F07F09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4"/>
      </w:numPr>
    </w:pPr>
    <w:rPr>
      <w:color w:val="9F2936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6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323232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9F2936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9F2936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9F2936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323232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323232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323232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323232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F07F09" w:themeColor="accent1"/>
      </w:pBdr>
    </w:pPr>
    <w:rPr>
      <w:color w:val="323232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F07F09" w:themeColor="accent1"/>
      </w:pBdr>
      <w:jc w:val="right"/>
    </w:pPr>
    <w:rPr>
      <w:color w:val="323232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F07F09" w:themeColor="accent1"/>
      </w:pBdr>
    </w:pPr>
    <w:rPr>
      <w:b/>
      <w:bCs/>
      <w:color w:val="323232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F07F09" w:themeColor="accent1"/>
      </w:pBdr>
      <w:jc w:val="right"/>
    </w:pPr>
    <w:rPr>
      <w:b/>
      <w:bCs/>
      <w:color w:val="323232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323232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323232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323232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paragraph" w:customStyle="1" w:styleId="xl22">
    <w:name w:val="xl22"/>
    <w:basedOn w:val="Normal"/>
    <w:rsid w:val="002F0D9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link w:val="SangradetextonormalCar"/>
    <w:rsid w:val="002F0D94"/>
    <w:pPr>
      <w:spacing w:after="0" w:line="240" w:lineRule="auto"/>
      <w:ind w:firstLine="360"/>
    </w:pPr>
    <w:rPr>
      <w:rFonts w:ascii="Arial" w:eastAsia="Times New Roman" w:hAnsi="Arial" w:cs="Times New Roman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F0D94"/>
    <w:rPr>
      <w:rFonts w:ascii="Arial" w:eastAsia="Times New Roman" w:hAnsi="Arial" w:cs="Times New Roman"/>
      <w:szCs w:val="20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F0D9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F0D94"/>
    <w:rPr>
      <w:rFonts w:eastAsiaTheme="minorEastAsia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solis\Downloads\TS0101927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95F0E2353A445D828EC2E4184A8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95DA-E938-4829-AD87-34C713C9A3DB}"/>
      </w:docPartPr>
      <w:docPartBody>
        <w:p w:rsidR="00041E7F" w:rsidRDefault="004463BE">
          <w:pPr>
            <w:pStyle w:val="F995F0E2353A445D828EC2E4184A884D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E45DA735D33407A9BD2ACB8F3132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3DEF-A0B0-44D5-B288-9D5974DD70C0}"/>
      </w:docPartPr>
      <w:docPartBody>
        <w:p w:rsidR="00041E7F" w:rsidRDefault="004463BE">
          <w:pPr>
            <w:pStyle w:val="7E45DA735D33407A9BD2ACB8F31323B2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37C719C33D34491489C8B3876D333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A2EE3-501F-4DE0-9AC5-B2F315154DE1}"/>
      </w:docPartPr>
      <w:docPartBody>
        <w:p w:rsidR="00A707DB" w:rsidRDefault="00E32472" w:rsidP="00E32472">
          <w:pPr>
            <w:pStyle w:val="37C719C33D34491489C8B3876D333E18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BD"/>
    <w:rsid w:val="00041E7F"/>
    <w:rsid w:val="000A760E"/>
    <w:rsid w:val="000C35BD"/>
    <w:rsid w:val="00136353"/>
    <w:rsid w:val="00171653"/>
    <w:rsid w:val="002025B9"/>
    <w:rsid w:val="003B2F7D"/>
    <w:rsid w:val="004463BE"/>
    <w:rsid w:val="004E167A"/>
    <w:rsid w:val="00620D2C"/>
    <w:rsid w:val="00776A6C"/>
    <w:rsid w:val="007B122A"/>
    <w:rsid w:val="00826944"/>
    <w:rsid w:val="008518CA"/>
    <w:rsid w:val="00896E01"/>
    <w:rsid w:val="009457FC"/>
    <w:rsid w:val="00A707DB"/>
    <w:rsid w:val="00A74B71"/>
    <w:rsid w:val="00C71DD7"/>
    <w:rsid w:val="00D231D8"/>
    <w:rsid w:val="00D3198C"/>
    <w:rsid w:val="00E32472"/>
    <w:rsid w:val="00EB6816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F995F0E2353A445D828EC2E4184A884D">
    <w:name w:val="F995F0E2353A445D828EC2E4184A884D"/>
  </w:style>
  <w:style w:type="paragraph" w:customStyle="1" w:styleId="7E45DA735D33407A9BD2ACB8F31323B2">
    <w:name w:val="7E45DA735D33407A9BD2ACB8F31323B2"/>
  </w:style>
  <w:style w:type="paragraph" w:customStyle="1" w:styleId="BCE1C9195BFA4D13B41027749CE0E70F">
    <w:name w:val="BCE1C9195BFA4D13B41027749CE0E70F"/>
  </w:style>
  <w:style w:type="paragraph" w:customStyle="1" w:styleId="23BAF1F28E5B497CA347A65AA46D5C76">
    <w:name w:val="23BAF1F28E5B497CA347A65AA46D5C76"/>
  </w:style>
  <w:style w:type="paragraph" w:customStyle="1" w:styleId="39503F62849A4686887F5FE9F67A1F28">
    <w:name w:val="39503F62849A4686887F5FE9F67A1F28"/>
  </w:style>
  <w:style w:type="paragraph" w:customStyle="1" w:styleId="CF22E501A24D4F37A9F33932D5C276DD">
    <w:name w:val="CF22E501A24D4F37A9F33932D5C276DD"/>
  </w:style>
  <w:style w:type="paragraph" w:customStyle="1" w:styleId="F029169A782C49B1A3C586C9B3BD8A3F">
    <w:name w:val="F029169A782C49B1A3C586C9B3BD8A3F"/>
  </w:style>
  <w:style w:type="paragraph" w:customStyle="1" w:styleId="FA8731D291D344E9B8B6ED85E702F211">
    <w:name w:val="FA8731D291D344E9B8B6ED85E702F211"/>
  </w:style>
  <w:style w:type="paragraph" w:customStyle="1" w:styleId="81A2C20CA7424A18BBEB7C71C65B451D">
    <w:name w:val="81A2C20CA7424A18BBEB7C71C65B451D"/>
  </w:style>
  <w:style w:type="paragraph" w:customStyle="1" w:styleId="FA68CE5ABD6A4990B36D3190C67B5920">
    <w:name w:val="FA68CE5ABD6A4990B36D3190C67B5920"/>
  </w:style>
  <w:style w:type="paragraph" w:customStyle="1" w:styleId="91665C1DDB67425C9C8EA4833D0FB521">
    <w:name w:val="91665C1DDB67425C9C8EA4833D0FB521"/>
  </w:style>
  <w:style w:type="paragraph" w:customStyle="1" w:styleId="93E0711429C643D3AA8AF7848DBE359C">
    <w:name w:val="93E0711429C643D3AA8AF7848DBE359C"/>
  </w:style>
  <w:style w:type="paragraph" w:customStyle="1" w:styleId="8C56D09700B94003BBD72EB990D4A734">
    <w:name w:val="8C56D09700B94003BBD72EB990D4A734"/>
  </w:style>
  <w:style w:type="paragraph" w:customStyle="1" w:styleId="AB728F4BBB784B85B73E99C88B976360">
    <w:name w:val="AB728F4BBB784B85B73E99C88B976360"/>
  </w:style>
  <w:style w:type="paragraph" w:customStyle="1" w:styleId="107DDB4C0A2144B2BF777E0EB45507FE">
    <w:name w:val="107DDB4C0A2144B2BF777E0EB45507FE"/>
  </w:style>
  <w:style w:type="paragraph" w:customStyle="1" w:styleId="95AE01DE4C5443AFA5D17456A38DA11E">
    <w:name w:val="95AE01DE4C5443AFA5D17456A38DA11E"/>
  </w:style>
  <w:style w:type="paragraph" w:customStyle="1" w:styleId="224FF57581B847E88D7F88FE9184A4F3">
    <w:name w:val="224FF57581B847E88D7F88FE9184A4F3"/>
  </w:style>
  <w:style w:type="paragraph" w:customStyle="1" w:styleId="BE43631AB0A141D89472226EB6EDA1D3">
    <w:name w:val="BE43631AB0A141D89472226EB6EDA1D3"/>
    <w:rsid w:val="000C35BD"/>
  </w:style>
  <w:style w:type="paragraph" w:customStyle="1" w:styleId="224F2933F3F8472FABC801797EBDA96F">
    <w:name w:val="224F2933F3F8472FABC801797EBDA96F"/>
    <w:rsid w:val="000C35BD"/>
  </w:style>
  <w:style w:type="paragraph" w:customStyle="1" w:styleId="0384B49DA8D343EAA1A09EE2245BAFF7">
    <w:name w:val="0384B49DA8D343EAA1A09EE2245BAFF7"/>
    <w:rsid w:val="000C35BD"/>
  </w:style>
  <w:style w:type="paragraph" w:customStyle="1" w:styleId="8249762D9BDA4DD483B99E5F0A63F072">
    <w:name w:val="8249762D9BDA4DD483B99E5F0A63F072"/>
    <w:rsid w:val="000C35BD"/>
  </w:style>
  <w:style w:type="paragraph" w:customStyle="1" w:styleId="28230E6D132340119F148E2FBD096CD5">
    <w:name w:val="28230E6D132340119F148E2FBD096CD5"/>
    <w:rsid w:val="000C35BD"/>
  </w:style>
  <w:style w:type="paragraph" w:customStyle="1" w:styleId="BB356C9A001A40AAA55900FA973E36C2">
    <w:name w:val="BB356C9A001A40AAA55900FA973E36C2"/>
    <w:rsid w:val="000C35BD"/>
  </w:style>
  <w:style w:type="paragraph" w:customStyle="1" w:styleId="FDC96E8EDC094FFEB89073F02A2F3968">
    <w:name w:val="FDC96E8EDC094FFEB89073F02A2F3968"/>
    <w:rsid w:val="000C35BD"/>
  </w:style>
  <w:style w:type="paragraph" w:customStyle="1" w:styleId="4ED1A991BDCF422EB07D5788EBAD62A2">
    <w:name w:val="4ED1A991BDCF422EB07D5788EBAD62A2"/>
    <w:rsid w:val="000C35BD"/>
  </w:style>
  <w:style w:type="paragraph" w:customStyle="1" w:styleId="6AB7D932E23F4886B989AD1272B29AE2">
    <w:name w:val="6AB7D932E23F4886B989AD1272B29AE2"/>
    <w:rsid w:val="000C35BD"/>
  </w:style>
  <w:style w:type="paragraph" w:customStyle="1" w:styleId="5266E85BF52F41DA885F733686298626">
    <w:name w:val="5266E85BF52F41DA885F733686298626"/>
    <w:rsid w:val="000C35BD"/>
  </w:style>
  <w:style w:type="paragraph" w:customStyle="1" w:styleId="3D26AB7AA0C94E53B0325870B346474A">
    <w:name w:val="3D26AB7AA0C94E53B0325870B346474A"/>
    <w:rsid w:val="000C35BD"/>
  </w:style>
  <w:style w:type="paragraph" w:customStyle="1" w:styleId="73C9CCAC7EBE46F69EB4473FAFA3AECA">
    <w:name w:val="73C9CCAC7EBE46F69EB4473FAFA3AECA"/>
    <w:rsid w:val="000C35BD"/>
  </w:style>
  <w:style w:type="paragraph" w:customStyle="1" w:styleId="3BBC991C06204539BF1981EEC2EE64B6">
    <w:name w:val="3BBC991C06204539BF1981EEC2EE64B6"/>
    <w:rsid w:val="000C35BD"/>
  </w:style>
  <w:style w:type="paragraph" w:customStyle="1" w:styleId="9322D025DD6241E1B9E08B4CE683C005">
    <w:name w:val="9322D025DD6241E1B9E08B4CE683C005"/>
    <w:rsid w:val="000C35BD"/>
  </w:style>
  <w:style w:type="paragraph" w:customStyle="1" w:styleId="E957F6D042EA4D0898311367E7E71CE6">
    <w:name w:val="E957F6D042EA4D0898311367E7E71CE6"/>
    <w:rsid w:val="000C35BD"/>
  </w:style>
  <w:style w:type="paragraph" w:customStyle="1" w:styleId="AE4E2D5D7A1A468098B5D71DD8F91655">
    <w:name w:val="AE4E2D5D7A1A468098B5D71DD8F91655"/>
    <w:rsid w:val="000C35BD"/>
  </w:style>
  <w:style w:type="paragraph" w:customStyle="1" w:styleId="136F871A325F4D71A9863F4006CA428A">
    <w:name w:val="136F871A325F4D71A9863F4006CA428A"/>
    <w:rsid w:val="000C35BD"/>
  </w:style>
  <w:style w:type="paragraph" w:customStyle="1" w:styleId="B00B6E91CDEF42518F8CB2B6C5F77E3D">
    <w:name w:val="B00B6E91CDEF42518F8CB2B6C5F77E3D"/>
    <w:rsid w:val="000C35BD"/>
  </w:style>
  <w:style w:type="paragraph" w:customStyle="1" w:styleId="55A0655504B646CF88D7DC71C3DB4196">
    <w:name w:val="55A0655504B646CF88D7DC71C3DB4196"/>
    <w:rsid w:val="000C35BD"/>
  </w:style>
  <w:style w:type="paragraph" w:customStyle="1" w:styleId="765D6E3AE3854941874EE3757614C4BD">
    <w:name w:val="765D6E3AE3854941874EE3757614C4BD"/>
    <w:rsid w:val="000C35BD"/>
  </w:style>
  <w:style w:type="paragraph" w:customStyle="1" w:styleId="98BEB05E5ADF44F78B013233994A3FC4">
    <w:name w:val="98BEB05E5ADF44F78B013233994A3FC4"/>
    <w:rsid w:val="000C35BD"/>
  </w:style>
  <w:style w:type="paragraph" w:customStyle="1" w:styleId="91F1D62768F840A0A9780DDBF50C4D73">
    <w:name w:val="91F1D62768F840A0A9780DDBF50C4D73"/>
    <w:rsid w:val="000C35BD"/>
  </w:style>
  <w:style w:type="paragraph" w:customStyle="1" w:styleId="B372E49D916D4F0384A438F07EB22636">
    <w:name w:val="B372E49D916D4F0384A438F07EB22636"/>
    <w:rsid w:val="000C35BD"/>
  </w:style>
  <w:style w:type="paragraph" w:customStyle="1" w:styleId="66282C28CD834C8C900AA63211E1337E">
    <w:name w:val="66282C28CD834C8C900AA63211E1337E"/>
    <w:rsid w:val="000C35BD"/>
  </w:style>
  <w:style w:type="paragraph" w:customStyle="1" w:styleId="BE2A69297B58411692F98878A8AF0E8E">
    <w:name w:val="BE2A69297B58411692F98878A8AF0E8E"/>
    <w:rsid w:val="000C35BD"/>
  </w:style>
  <w:style w:type="paragraph" w:customStyle="1" w:styleId="0D140C0BCF544A0199705C186F5BB6D2">
    <w:name w:val="0D140C0BCF544A0199705C186F5BB6D2"/>
    <w:rsid w:val="00620D2C"/>
  </w:style>
  <w:style w:type="paragraph" w:customStyle="1" w:styleId="7796D24556624BB6A4AC58D11E15F949">
    <w:name w:val="7796D24556624BB6A4AC58D11E15F949"/>
    <w:rsid w:val="00620D2C"/>
  </w:style>
  <w:style w:type="paragraph" w:customStyle="1" w:styleId="37C719C33D34491489C8B3876D333E18">
    <w:name w:val="37C719C33D34491489C8B3876D333E18"/>
    <w:rsid w:val="00E32472"/>
  </w:style>
  <w:style w:type="paragraph" w:customStyle="1" w:styleId="9EF4A569F37E458FA2223DE2EC4B5948">
    <w:name w:val="9EF4A569F37E458FA2223DE2EC4B5948"/>
    <w:rsid w:val="00A707DB"/>
  </w:style>
  <w:style w:type="paragraph" w:customStyle="1" w:styleId="433E9D8152134F28AFA2761A0F70B372">
    <w:name w:val="433E9D8152134F28AFA2761A0F70B372"/>
    <w:rsid w:val="003B2F7D"/>
    <w:pPr>
      <w:spacing w:after="160" w:line="259" w:lineRule="auto"/>
    </w:pPr>
  </w:style>
  <w:style w:type="paragraph" w:customStyle="1" w:styleId="4C14E744F65843DF98267707170FD8CE">
    <w:name w:val="4C14E744F65843DF98267707170FD8CE"/>
    <w:rsid w:val="003B2F7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3B5D7-0EE3-4D51-8CD6-DCDB7334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TS010192746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>Resume (Median theme)</vt:lpstr>
    </vt:vector>
  </TitlesOfParts>
  <Company>Hewlett-Packard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Santiago Rodriguez Herrera</dc:creator>
  <cp:lastModifiedBy>Servidorups</cp:lastModifiedBy>
  <cp:revision>2</cp:revision>
  <cp:lastPrinted>2015-05-22T19:01:00Z</cp:lastPrinted>
  <dcterms:created xsi:type="dcterms:W3CDTF">2016-06-22T13:17:00Z</dcterms:created>
  <dcterms:modified xsi:type="dcterms:W3CDTF">2016-06-22T13:17:00Z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