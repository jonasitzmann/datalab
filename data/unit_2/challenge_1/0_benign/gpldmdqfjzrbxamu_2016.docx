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24381" w14:textId="47D1F054" w:rsidR="008115E5" w:rsidRDefault="00F80067">
      <w:pPr>
        <w:pStyle w:val="Nombre"/>
      </w:pPr>
      <w:r>
        <w:rPr>
          <w:lang w:val="es-US"/>
        </w:rPr>
        <w:t xml:space="preserve">christian a. De gracia </w:t>
      </w:r>
      <w:r w:rsidR="00C76735">
        <w:rPr>
          <w:lang w:val="es-US"/>
        </w:rPr>
        <w:t xml:space="preserve"> salas</w:t>
      </w:r>
    </w:p>
    <w:p w14:paraId="06948E3F" w14:textId="10FB0893" w:rsidR="008115E5" w:rsidRPr="00B55973" w:rsidRDefault="004C203B">
      <w:pPr>
        <w:pStyle w:val="Informacindecontacto"/>
        <w:rPr>
          <w:rFonts w:ascii="Tahoma" w:hAnsi="Tahoma" w:cs="Tahoma"/>
          <w:lang w:val="es-US"/>
        </w:rPr>
      </w:pPr>
      <w:r w:rsidRPr="00B55973">
        <w:rPr>
          <w:rFonts w:ascii="Tahoma" w:hAnsi="Tahoma" w:cs="Tahoma"/>
          <w:lang w:val="es-US"/>
        </w:rPr>
        <w:t>Alcalde Díaz</w:t>
      </w:r>
      <w:r w:rsidR="0084060C" w:rsidRPr="00B55973">
        <w:rPr>
          <w:rFonts w:ascii="Tahoma" w:hAnsi="Tahoma" w:cs="Tahoma"/>
          <w:lang w:val="es-US"/>
        </w:rPr>
        <w:t xml:space="preserve"> </w:t>
      </w:r>
      <w:r w:rsidR="00024D04" w:rsidRPr="00B55973">
        <w:rPr>
          <w:rFonts w:ascii="Tahoma" w:hAnsi="Tahoma" w:cs="Tahoma"/>
          <w:lang w:val="es-US"/>
        </w:rPr>
        <w:t>|</w:t>
      </w:r>
      <w:r w:rsidR="008E3C3D" w:rsidRPr="00B55973">
        <w:rPr>
          <w:rFonts w:ascii="Tahoma" w:hAnsi="Tahoma" w:cs="Tahoma"/>
          <w:lang w:val="es-US"/>
        </w:rPr>
        <w:t xml:space="preserve"> </w:t>
      </w:r>
      <w:r w:rsidR="0084060C" w:rsidRPr="00B55973">
        <w:rPr>
          <w:rFonts w:ascii="Tahoma" w:hAnsi="Tahoma" w:cs="Tahoma"/>
          <w:lang w:val="es-US"/>
        </w:rPr>
        <w:t>6132-4169 |</w:t>
      </w:r>
      <w:r w:rsidR="008E3C3D" w:rsidRPr="00B55973">
        <w:rPr>
          <w:rFonts w:ascii="Tahoma" w:hAnsi="Tahoma" w:cs="Tahoma"/>
          <w:lang w:val="es-US"/>
        </w:rPr>
        <w:t xml:space="preserve"> chrisdg1190@gmail.com</w:t>
      </w:r>
    </w:p>
    <w:p w14:paraId="6D6E0FCD" w14:textId="624EB99C" w:rsidR="00486B72" w:rsidRPr="00B55973" w:rsidRDefault="007A3CB5">
      <w:pPr>
        <w:pStyle w:val="Informacindecontacto"/>
        <w:rPr>
          <w:rFonts w:ascii="Tahoma" w:hAnsi="Tahoma" w:cs="Tahoma"/>
          <w:lang w:val="es-US"/>
        </w:rPr>
      </w:pPr>
      <w:r w:rsidRPr="00B55973">
        <w:rPr>
          <w:rFonts w:ascii="Tahoma" w:hAnsi="Tahoma" w:cs="Tahoma"/>
          <w:lang w:val="es-US"/>
        </w:rPr>
        <w:t>8-868-2468</w:t>
      </w:r>
    </w:p>
    <w:p w14:paraId="2F6BB111" w14:textId="1EF04D66" w:rsidR="00712957" w:rsidRPr="00B55973" w:rsidRDefault="00FE4CE6">
      <w:pPr>
        <w:pStyle w:val="Informacindecontacto"/>
        <w:rPr>
          <w:rFonts w:ascii="Tahoma" w:hAnsi="Tahoma" w:cs="Tahoma"/>
          <w:lang w:val="es-US"/>
        </w:rPr>
      </w:pPr>
      <w:r w:rsidRPr="00B55973">
        <w:rPr>
          <w:rFonts w:ascii="Tahoma" w:hAnsi="Tahoma" w:cs="Tahoma"/>
          <w:lang w:val="es-US"/>
        </w:rPr>
        <w:t>23 años</w:t>
      </w:r>
    </w:p>
    <w:p w14:paraId="7195F115" w14:textId="18BA6AA8" w:rsidR="00084B5E" w:rsidRPr="003212D8" w:rsidRDefault="007A3CB5">
      <w:pPr>
        <w:pStyle w:val="Informacindecontacto"/>
        <w:rPr>
          <w:lang w:val="es-US"/>
        </w:rPr>
      </w:pPr>
      <w:r w:rsidRPr="00B55973">
        <w:rPr>
          <w:rFonts w:ascii="Tahoma" w:hAnsi="Tahoma" w:cs="Tahoma"/>
          <w:lang w:val="es-US"/>
        </w:rPr>
        <w:t>Unido</w:t>
      </w:r>
      <w:r>
        <w:rPr>
          <w:lang w:val="es-US"/>
        </w:rPr>
        <w:t xml:space="preserve"> </w:t>
      </w:r>
    </w:p>
    <w:sdt>
      <w:sdtPr>
        <w:id w:val="-1179423465"/>
        <w:placeholder>
          <w:docPart w:val="EE71AC765883614EA326EA330DF376B5"/>
        </w:placeholder>
        <w:temporary/>
        <w:showingPlcHdr/>
      </w:sdtPr>
      <w:sdtEndPr/>
      <w:sdtContent>
        <w:p w14:paraId="0C21CD53" w14:textId="77777777" w:rsidR="008115E5" w:rsidRDefault="00AE74DA">
          <w:pPr>
            <w:pStyle w:val="Ttulo1"/>
          </w:pPr>
          <w:r>
            <w:t>Objetivo</w:t>
          </w:r>
        </w:p>
      </w:sdtContent>
    </w:sdt>
    <w:p w14:paraId="07CE92BE" w14:textId="2E4B47FD" w:rsidR="008115E5" w:rsidRPr="005E3A95" w:rsidRDefault="005A60AE">
      <w:pPr>
        <w:rPr>
          <w:sz w:val="22"/>
          <w:szCs w:val="22"/>
        </w:rPr>
      </w:pPr>
      <w:r w:rsidRPr="005A60AE">
        <w:rPr>
          <w:rFonts w:ascii="Tahoma" w:eastAsia="Times New Roman" w:hAnsi="Tahoma" w:cs="Tahoma"/>
          <w:color w:val="000000"/>
          <w:shd w:val="clear" w:color="auto" w:fill="FFFFFF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</w:t>
      </w:r>
      <w:r>
        <w:rPr>
          <w:rFonts w:ascii="Georgia" w:eastAsia="Times New Roman" w:hAnsi="Georgia"/>
          <w:color w:val="000000"/>
          <w:sz w:val="29"/>
          <w:szCs w:val="29"/>
          <w:shd w:val="clear" w:color="auto" w:fill="FFFFFF"/>
        </w:rPr>
        <w:t>.</w:t>
      </w:r>
    </w:p>
    <w:sdt>
      <w:sdtPr>
        <w:id w:val="1728489637"/>
        <w:placeholder>
          <w:docPart w:val="156FF80D2982584CA3CD554D036CB7AB"/>
        </w:placeholder>
        <w:temporary/>
        <w:showingPlcHdr/>
      </w:sdtPr>
      <w:sdtEndPr/>
      <w:sdtContent>
        <w:p w14:paraId="1AE02F3C" w14:textId="77777777" w:rsidR="008115E5" w:rsidRDefault="00AE74DA">
          <w:pPr>
            <w:pStyle w:val="Ttulo1"/>
          </w:pPr>
          <w:r>
            <w:t>Experiencia</w:t>
          </w:r>
        </w:p>
      </w:sdtContent>
    </w:sdt>
    <w:p w14:paraId="2580CAB8" w14:textId="1B587C8D" w:rsidR="008115E5" w:rsidRPr="00450BD4" w:rsidRDefault="00955C2F">
      <w:pPr>
        <w:rPr>
          <w:rFonts w:ascii="Tahoma" w:hAnsi="Tahoma" w:cs="Tahoma"/>
        </w:rPr>
      </w:pPr>
      <w:r w:rsidRPr="00450BD4">
        <w:rPr>
          <w:rFonts w:ascii="Tahoma" w:hAnsi="Tahoma" w:cs="Tahoma"/>
          <w:sz w:val="22"/>
          <w:szCs w:val="22"/>
          <w:lang w:val="es-US"/>
        </w:rPr>
        <w:t>Productos Lux S.A.</w:t>
      </w:r>
    </w:p>
    <w:p w14:paraId="5CB30612" w14:textId="24EA8319" w:rsidR="00F22A1F" w:rsidRDefault="00F22A1F">
      <w:pPr>
        <w:rPr>
          <w:rFonts w:ascii="Tahoma" w:hAnsi="Tahoma" w:cs="Tahoma"/>
          <w:lang w:val="es-US"/>
        </w:rPr>
      </w:pPr>
      <w:r w:rsidRPr="00450BD4">
        <w:rPr>
          <w:rFonts w:ascii="Tahoma" w:hAnsi="Tahoma" w:cs="Tahoma"/>
          <w:lang w:val="es-US"/>
        </w:rPr>
        <w:t xml:space="preserve">Ayudante de bodega y Distribución </w:t>
      </w:r>
    </w:p>
    <w:p w14:paraId="7B2CA2CC" w14:textId="0F486D5D" w:rsidR="006A5F4E" w:rsidRPr="00450BD4" w:rsidRDefault="006A5F4E">
      <w:pPr>
        <w:rPr>
          <w:rFonts w:ascii="Tahoma" w:hAnsi="Tahoma" w:cs="Tahoma"/>
          <w:lang w:val="es-US"/>
        </w:rPr>
      </w:pPr>
      <w:r>
        <w:rPr>
          <w:rFonts w:ascii="Tahoma" w:hAnsi="Tahoma" w:cs="Tahoma"/>
          <w:lang w:val="es-US"/>
        </w:rPr>
        <w:t>Motivo: Terminación de contrato</w:t>
      </w:r>
      <w:bookmarkStart w:id="0" w:name="_GoBack"/>
      <w:bookmarkEnd w:id="0"/>
    </w:p>
    <w:p w14:paraId="58EDB7FA" w14:textId="2FFA004E" w:rsidR="008115E5" w:rsidRPr="00450BD4" w:rsidRDefault="00F22A1F">
      <w:pPr>
        <w:rPr>
          <w:rFonts w:ascii="Tahoma" w:hAnsi="Tahoma" w:cs="Tahoma"/>
          <w:lang w:val="es-US"/>
        </w:rPr>
      </w:pPr>
      <w:r w:rsidRPr="00450BD4">
        <w:rPr>
          <w:rFonts w:ascii="Tahoma" w:hAnsi="Tahoma" w:cs="Tahoma"/>
          <w:lang w:val="es-US"/>
        </w:rPr>
        <w:t>Desde: 1</w:t>
      </w:r>
      <w:r w:rsidR="00734B08" w:rsidRPr="00450BD4">
        <w:rPr>
          <w:rFonts w:ascii="Tahoma" w:hAnsi="Tahoma" w:cs="Tahoma"/>
          <w:lang w:val="es-US"/>
        </w:rPr>
        <w:t>-8-2015  Hasta: 31-3-2016</w:t>
      </w:r>
    </w:p>
    <w:p w14:paraId="545CB268" w14:textId="532B7EB9" w:rsidR="008115E5" w:rsidRPr="00450BD4" w:rsidRDefault="00F169AE" w:rsidP="00F41023">
      <w:pPr>
        <w:pStyle w:val="Listaconvietas"/>
        <w:rPr>
          <w:rFonts w:ascii="Tahoma" w:hAnsi="Tahoma" w:cs="Tahoma"/>
        </w:rPr>
      </w:pPr>
      <w:r w:rsidRPr="00450BD4">
        <w:rPr>
          <w:rFonts w:ascii="Tahoma" w:hAnsi="Tahoma" w:cs="Tahoma"/>
          <w:lang w:val="es-US"/>
        </w:rPr>
        <w:t>Bodega: surtir, sacar pedidos, apoyar en inventarios</w:t>
      </w:r>
      <w:r w:rsidR="00531CEC" w:rsidRPr="00450BD4">
        <w:rPr>
          <w:rFonts w:ascii="Tahoma" w:hAnsi="Tahoma" w:cs="Tahoma"/>
          <w:lang w:val="es-US"/>
        </w:rPr>
        <w:t>, descargar contenedores.</w:t>
      </w:r>
    </w:p>
    <w:p w14:paraId="46A95FDD" w14:textId="590E0E0B" w:rsidR="00531CEC" w:rsidRDefault="00531CEC" w:rsidP="00F41023">
      <w:pPr>
        <w:pStyle w:val="Listaconvietas"/>
      </w:pPr>
      <w:r w:rsidRPr="00450BD4">
        <w:rPr>
          <w:rFonts w:ascii="Tahoma" w:hAnsi="Tahoma" w:cs="Tahoma"/>
          <w:lang w:val="es-US"/>
        </w:rPr>
        <w:t xml:space="preserve">Distribución: </w:t>
      </w:r>
      <w:r w:rsidR="0076775E" w:rsidRPr="00450BD4">
        <w:rPr>
          <w:rFonts w:ascii="Tahoma" w:hAnsi="Tahoma" w:cs="Tahoma"/>
          <w:lang w:val="es-US"/>
        </w:rPr>
        <w:t>apoyar al chofer de reparto en las rutas diarias, fueran supermercados o distribuidoras a nivel nacional</w:t>
      </w:r>
      <w:r w:rsidR="0076775E">
        <w:rPr>
          <w:lang w:val="es-US"/>
        </w:rPr>
        <w:t>.</w:t>
      </w:r>
    </w:p>
    <w:sdt>
      <w:sdtPr>
        <w:id w:val="720946933"/>
        <w:placeholder>
          <w:docPart w:val="DB6EF7E652F99D44B5B6EE65FDBDB424"/>
        </w:placeholder>
        <w:temporary/>
        <w:showingPlcHdr/>
      </w:sdtPr>
      <w:sdtEndPr/>
      <w:sdtContent>
        <w:p w14:paraId="03350F95" w14:textId="77777777" w:rsidR="008115E5" w:rsidRDefault="00AE74DA">
          <w:pPr>
            <w:pStyle w:val="Ttulo1"/>
          </w:pPr>
          <w:r>
            <w:t>Formación</w:t>
          </w:r>
        </w:p>
      </w:sdtContent>
    </w:sdt>
    <w:p w14:paraId="25A38BC4" w14:textId="791DE6E5" w:rsidR="008115E5" w:rsidRPr="00450BD4" w:rsidRDefault="00992757">
      <w:pPr>
        <w:rPr>
          <w:rFonts w:ascii="Tahoma" w:hAnsi="Tahoma" w:cs="Tahoma"/>
        </w:rPr>
      </w:pPr>
      <w:r w:rsidRPr="00450BD4">
        <w:rPr>
          <w:rFonts w:ascii="Tahoma" w:hAnsi="Tahoma" w:cs="Tahoma"/>
          <w:lang w:val="es-US"/>
        </w:rPr>
        <w:t>UMECIT</w:t>
      </w:r>
    </w:p>
    <w:p w14:paraId="379563AE" w14:textId="63A0D999" w:rsidR="00992757" w:rsidRPr="00450BD4" w:rsidRDefault="00992757">
      <w:pPr>
        <w:rPr>
          <w:rFonts w:ascii="Tahoma" w:hAnsi="Tahoma" w:cs="Tahoma"/>
        </w:rPr>
      </w:pPr>
      <w:r w:rsidRPr="00450BD4">
        <w:rPr>
          <w:rFonts w:ascii="Tahoma" w:hAnsi="Tahoma" w:cs="Tahoma"/>
          <w:lang w:val="es-US"/>
        </w:rPr>
        <w:t>Licenciatura en contabilidad</w:t>
      </w:r>
      <w:r w:rsidR="00E83CD1" w:rsidRPr="00450BD4">
        <w:rPr>
          <w:rFonts w:ascii="Tahoma" w:hAnsi="Tahoma" w:cs="Tahoma"/>
          <w:lang w:val="es-US"/>
        </w:rPr>
        <w:t xml:space="preserve"> </w:t>
      </w:r>
    </w:p>
    <w:p w14:paraId="2CC8BA9E" w14:textId="7BF5CFEA" w:rsidR="00E83CD1" w:rsidRPr="00450BD4" w:rsidRDefault="00E83CD1">
      <w:pPr>
        <w:rPr>
          <w:rFonts w:ascii="Tahoma" w:hAnsi="Tahoma" w:cs="Tahoma"/>
        </w:rPr>
      </w:pPr>
      <w:r w:rsidRPr="00450BD4">
        <w:rPr>
          <w:rFonts w:ascii="Tahoma" w:hAnsi="Tahoma" w:cs="Tahoma"/>
          <w:lang w:val="es-US"/>
        </w:rPr>
        <w:t>Cursando el pr</w:t>
      </w:r>
      <w:r w:rsidR="00B1299F">
        <w:rPr>
          <w:rFonts w:ascii="Tahoma" w:hAnsi="Tahoma" w:cs="Tahoma"/>
          <w:lang w:val="es-US"/>
        </w:rPr>
        <w:t>imer año de la licenciatura</w:t>
      </w:r>
    </w:p>
    <w:p w14:paraId="0E35A05F" w14:textId="7D304477" w:rsidR="008115E5" w:rsidRDefault="001D20A6">
      <w:pPr>
        <w:pStyle w:val="Ttulo1"/>
      </w:pPr>
      <w:r>
        <w:rPr>
          <w:lang w:val="es-US"/>
        </w:rPr>
        <w:t>Referencia laboral</w:t>
      </w:r>
    </w:p>
    <w:p w14:paraId="129EEF5C" w14:textId="3D91EBBA" w:rsidR="008115E5" w:rsidRPr="00450BD4" w:rsidRDefault="001A536B">
      <w:pPr>
        <w:pStyle w:val="Listaconvietas"/>
        <w:rPr>
          <w:rFonts w:ascii="Tahoma" w:hAnsi="Tahoma" w:cs="Tahoma"/>
        </w:rPr>
      </w:pPr>
      <w:r w:rsidRPr="00450BD4">
        <w:rPr>
          <w:rFonts w:ascii="Tahoma" w:hAnsi="Tahoma" w:cs="Tahoma"/>
          <w:lang w:val="es-US"/>
        </w:rPr>
        <w:t xml:space="preserve">Aron Gómez   </w:t>
      </w:r>
      <w:r w:rsidR="009F20CF" w:rsidRPr="00450BD4">
        <w:rPr>
          <w:rFonts w:ascii="Tahoma" w:hAnsi="Tahoma" w:cs="Tahoma"/>
          <w:lang w:val="es-US"/>
        </w:rPr>
        <w:t xml:space="preserve">         </w:t>
      </w:r>
      <w:r w:rsidR="00735C00" w:rsidRPr="00450BD4">
        <w:rPr>
          <w:rFonts w:ascii="Tahoma" w:hAnsi="Tahoma" w:cs="Tahoma"/>
          <w:lang w:val="es-US"/>
        </w:rPr>
        <w:t>6783-</w:t>
      </w:r>
      <w:r w:rsidR="00A61548" w:rsidRPr="00450BD4">
        <w:rPr>
          <w:rFonts w:ascii="Tahoma" w:hAnsi="Tahoma" w:cs="Tahoma"/>
          <w:lang w:val="es-US"/>
        </w:rPr>
        <w:t>2359</w:t>
      </w:r>
    </w:p>
    <w:p w14:paraId="6D768E68" w14:textId="7807A0E6" w:rsidR="00A61548" w:rsidRPr="00450BD4" w:rsidRDefault="009F20CF" w:rsidP="009F20CF">
      <w:pPr>
        <w:pStyle w:val="Listaconvietas"/>
        <w:numPr>
          <w:ilvl w:val="0"/>
          <w:numId w:val="0"/>
        </w:numPr>
        <w:rPr>
          <w:rFonts w:ascii="Tahoma" w:hAnsi="Tahoma" w:cs="Tahoma"/>
          <w:lang w:val="es-US"/>
        </w:rPr>
      </w:pPr>
      <w:r w:rsidRPr="00450BD4">
        <w:rPr>
          <w:rFonts w:ascii="Tahoma" w:hAnsi="Tahoma" w:cs="Tahoma"/>
          <w:lang w:val="es-US"/>
        </w:rPr>
        <w:t>Asistente de bodega en Productos Lux</w:t>
      </w:r>
    </w:p>
    <w:p w14:paraId="57B496C8" w14:textId="77777777" w:rsidR="00A61548" w:rsidRPr="00A61548" w:rsidRDefault="00A61548" w:rsidP="009F20CF">
      <w:pPr>
        <w:pStyle w:val="Listaconvietas"/>
        <w:numPr>
          <w:ilvl w:val="0"/>
          <w:numId w:val="0"/>
        </w:numPr>
        <w:rPr>
          <w:lang w:val="es-US"/>
        </w:rPr>
      </w:pPr>
    </w:p>
    <w:sectPr w:rsidR="00A61548" w:rsidRPr="00A61548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294EF" w14:textId="77777777" w:rsidR="007D592A" w:rsidRDefault="007D592A">
      <w:pPr>
        <w:spacing w:after="0" w:line="240" w:lineRule="auto"/>
      </w:pPr>
      <w:r>
        <w:separator/>
      </w:r>
    </w:p>
  </w:endnote>
  <w:endnote w:type="continuationSeparator" w:id="0">
    <w:p w14:paraId="24142485" w14:textId="77777777" w:rsidR="007D592A" w:rsidRDefault="007D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mbria Math"/>
    <w:panose1 w:val="02040502050405020303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8F733" w14:textId="46A32950" w:rsidR="008115E5" w:rsidRDefault="00AE74DA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5A60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E5240" w14:textId="77777777" w:rsidR="007D592A" w:rsidRDefault="007D592A">
      <w:pPr>
        <w:spacing w:after="0" w:line="240" w:lineRule="auto"/>
      </w:pPr>
      <w:r>
        <w:separator/>
      </w:r>
    </w:p>
  </w:footnote>
  <w:footnote w:type="continuationSeparator" w:id="0">
    <w:p w14:paraId="56958E36" w14:textId="77777777" w:rsidR="007D592A" w:rsidRDefault="007D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298F" w14:textId="77777777" w:rsidR="008115E5" w:rsidRDefault="00AE74DA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40760F" wp14:editId="44FE0C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973BF4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5013C" w14:textId="79178E78" w:rsidR="008115E5" w:rsidRDefault="00B1299F">
    <w:r>
      <w:rPr>
        <w:noProof/>
        <w:lang w:eastAsia="es-ES"/>
      </w:rPr>
      <w:pict w14:anchorId="35B8D7E8">
        <v:group id="Grupo 4" o:spid="_x0000_s2050" alt="Title: Marco de página con tabulación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7FDAE3EC" w14:textId="77777777" w:rsidR="008115E5" w:rsidRDefault="007D592A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7644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5D1A2D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F20A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04F3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A4C5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929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98A6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6021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42B1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E590536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DE84E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68A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46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47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E6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CBF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CC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86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6EFE91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964EC7F6" w:tentative="1">
      <w:start w:val="1"/>
      <w:numFmt w:val="lowerLetter"/>
      <w:lvlText w:val="%2."/>
      <w:lvlJc w:val="left"/>
      <w:pPr>
        <w:ind w:left="1440" w:hanging="360"/>
      </w:pPr>
    </w:lvl>
    <w:lvl w:ilvl="2" w:tplc="A2144048" w:tentative="1">
      <w:start w:val="1"/>
      <w:numFmt w:val="lowerRoman"/>
      <w:lvlText w:val="%3."/>
      <w:lvlJc w:val="right"/>
      <w:pPr>
        <w:ind w:left="2160" w:hanging="180"/>
      </w:pPr>
    </w:lvl>
    <w:lvl w:ilvl="3" w:tplc="5CF246BC" w:tentative="1">
      <w:start w:val="1"/>
      <w:numFmt w:val="decimal"/>
      <w:lvlText w:val="%4."/>
      <w:lvlJc w:val="left"/>
      <w:pPr>
        <w:ind w:left="2880" w:hanging="360"/>
      </w:pPr>
    </w:lvl>
    <w:lvl w:ilvl="4" w:tplc="19D68DD8" w:tentative="1">
      <w:start w:val="1"/>
      <w:numFmt w:val="lowerLetter"/>
      <w:lvlText w:val="%5."/>
      <w:lvlJc w:val="left"/>
      <w:pPr>
        <w:ind w:left="3600" w:hanging="360"/>
      </w:pPr>
    </w:lvl>
    <w:lvl w:ilvl="5" w:tplc="2FBC85A8" w:tentative="1">
      <w:start w:val="1"/>
      <w:numFmt w:val="lowerRoman"/>
      <w:lvlText w:val="%6."/>
      <w:lvlJc w:val="right"/>
      <w:pPr>
        <w:ind w:left="4320" w:hanging="180"/>
      </w:pPr>
    </w:lvl>
    <w:lvl w:ilvl="6" w:tplc="00283CCC" w:tentative="1">
      <w:start w:val="1"/>
      <w:numFmt w:val="decimal"/>
      <w:lvlText w:val="%7."/>
      <w:lvlJc w:val="left"/>
      <w:pPr>
        <w:ind w:left="5040" w:hanging="360"/>
      </w:pPr>
    </w:lvl>
    <w:lvl w:ilvl="7" w:tplc="B26A10BA" w:tentative="1">
      <w:start w:val="1"/>
      <w:numFmt w:val="lowerLetter"/>
      <w:lvlText w:val="%8."/>
      <w:lvlJc w:val="left"/>
      <w:pPr>
        <w:ind w:left="5760" w:hanging="360"/>
      </w:pPr>
    </w:lvl>
    <w:lvl w:ilvl="8" w:tplc="12A0C3C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F8"/>
    <w:rsid w:val="00024D04"/>
    <w:rsid w:val="00084B5E"/>
    <w:rsid w:val="00093BC3"/>
    <w:rsid w:val="001207F8"/>
    <w:rsid w:val="00142DB7"/>
    <w:rsid w:val="001A536B"/>
    <w:rsid w:val="001C31AB"/>
    <w:rsid w:val="001D20A6"/>
    <w:rsid w:val="003212D8"/>
    <w:rsid w:val="0034474A"/>
    <w:rsid w:val="003C3260"/>
    <w:rsid w:val="00430BFB"/>
    <w:rsid w:val="00450BD4"/>
    <w:rsid w:val="00486B72"/>
    <w:rsid w:val="004C203B"/>
    <w:rsid w:val="004D19DD"/>
    <w:rsid w:val="004F1F7C"/>
    <w:rsid w:val="00531CEC"/>
    <w:rsid w:val="005A60AE"/>
    <w:rsid w:val="005E3A95"/>
    <w:rsid w:val="006572DC"/>
    <w:rsid w:val="006A5F4E"/>
    <w:rsid w:val="00712957"/>
    <w:rsid w:val="00734B08"/>
    <w:rsid w:val="00735C00"/>
    <w:rsid w:val="0076775E"/>
    <w:rsid w:val="007A3CB5"/>
    <w:rsid w:val="007D592A"/>
    <w:rsid w:val="0084060C"/>
    <w:rsid w:val="008D4554"/>
    <w:rsid w:val="008E3C3D"/>
    <w:rsid w:val="00937690"/>
    <w:rsid w:val="00955C2F"/>
    <w:rsid w:val="00986712"/>
    <w:rsid w:val="00992757"/>
    <w:rsid w:val="009F20CF"/>
    <w:rsid w:val="00A36CE9"/>
    <w:rsid w:val="00A61548"/>
    <w:rsid w:val="00A73974"/>
    <w:rsid w:val="00A84C59"/>
    <w:rsid w:val="00AE74DA"/>
    <w:rsid w:val="00B1299F"/>
    <w:rsid w:val="00B26C5C"/>
    <w:rsid w:val="00B55973"/>
    <w:rsid w:val="00C76735"/>
    <w:rsid w:val="00E83CD1"/>
    <w:rsid w:val="00EA38AA"/>
    <w:rsid w:val="00F169AE"/>
    <w:rsid w:val="00F22A1F"/>
    <w:rsid w:val="00F80067"/>
    <w:rsid w:val="00FD50B8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106C"/>
  <w15:docId w15:val="{8610B2D4-0DB4-B94B-9795-437A342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44546A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44546A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44546A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B16FB9E-A7B4-1B49-BFA1-32BB49687DE8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71AC765883614EA326EA330DF37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01D2-DB68-A44A-A98B-5BABACA750CB}"/>
      </w:docPartPr>
      <w:docPartBody>
        <w:p w:rsidR="00676126" w:rsidRDefault="004F0C20">
          <w:pPr>
            <w:pStyle w:val="EE71AC765883614EA326EA330DF376B5"/>
          </w:pPr>
          <w:r>
            <w:t>Objetivo</w:t>
          </w:r>
        </w:p>
      </w:docPartBody>
    </w:docPart>
    <w:docPart>
      <w:docPartPr>
        <w:name w:val="156FF80D2982584CA3CD554D036C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6BFB9-9F15-FD4A-A2C9-7F17397CC3A6}"/>
      </w:docPartPr>
      <w:docPartBody>
        <w:p w:rsidR="00676126" w:rsidRDefault="004F0C20">
          <w:pPr>
            <w:pStyle w:val="156FF80D2982584CA3CD554D036CB7AB"/>
          </w:pPr>
          <w:r>
            <w:t>Experiencia</w:t>
          </w:r>
        </w:p>
      </w:docPartBody>
    </w:docPart>
    <w:docPart>
      <w:docPartPr>
        <w:name w:val="DB6EF7E652F99D44B5B6EE65FDBDB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20091-60D4-A742-A1AD-CDB4FA9180A9}"/>
      </w:docPartPr>
      <w:docPartBody>
        <w:p w:rsidR="00676126" w:rsidRDefault="004F0C20">
          <w:pPr>
            <w:pStyle w:val="DB6EF7E652F99D44B5B6EE65FDBDB424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mbria Math"/>
    <w:panose1 w:val="02040502050405020303"/>
    <w:charset w:val="00"/>
    <w:family w:val="roman"/>
    <w:pitch w:val="variable"/>
    <w:sig w:usb0="00000001" w:usb1="000000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7F602BF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360CC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4AB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E7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C8B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928B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262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2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04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20"/>
    <w:rsid w:val="00005D83"/>
    <w:rsid w:val="004C63FA"/>
    <w:rsid w:val="004F0C20"/>
    <w:rsid w:val="00676126"/>
    <w:rsid w:val="0091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C039BBD5474347B83117B2E260BF10">
    <w:name w:val="B2C039BBD5474347B83117B2E260BF10"/>
  </w:style>
  <w:style w:type="paragraph" w:customStyle="1" w:styleId="C7A460C1A832D44585360F3C81026F89">
    <w:name w:val="C7A460C1A832D44585360F3C81026F89"/>
  </w:style>
  <w:style w:type="paragraph" w:customStyle="1" w:styleId="EE71AC765883614EA326EA330DF376B5">
    <w:name w:val="EE71AC765883614EA326EA330DF376B5"/>
  </w:style>
  <w:style w:type="paragraph" w:customStyle="1" w:styleId="08ED16048F6AC5409254A71208C6DCEA">
    <w:name w:val="08ED16048F6AC5409254A71208C6DCEA"/>
  </w:style>
  <w:style w:type="paragraph" w:customStyle="1" w:styleId="156FF80D2982584CA3CD554D036CB7AB">
    <w:name w:val="156FF80D2982584CA3CD554D036CB7AB"/>
  </w:style>
  <w:style w:type="paragraph" w:customStyle="1" w:styleId="92DEE823EA99EC4DA1454081C970072C">
    <w:name w:val="92DEE823EA99EC4DA1454081C970072C"/>
  </w:style>
  <w:style w:type="paragraph" w:customStyle="1" w:styleId="C89D149CE5202B4C888FB3BD859C01EF">
    <w:name w:val="C89D149CE5202B4C888FB3BD859C01EF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2FFE79E0B24FCE4DB84FE49DA65E5FA8">
    <w:name w:val="2FFE79E0B24FCE4DB84FE49DA65E5FA8"/>
  </w:style>
  <w:style w:type="paragraph" w:customStyle="1" w:styleId="DB6EF7E652F99D44B5B6EE65FDBDB424">
    <w:name w:val="DB6EF7E652F99D44B5B6EE65FDBDB424"/>
  </w:style>
  <w:style w:type="paragraph" w:customStyle="1" w:styleId="4F32FD885B82BB439A73531EF28F593A">
    <w:name w:val="4F32FD885B82BB439A73531EF28F593A"/>
  </w:style>
  <w:style w:type="paragraph" w:customStyle="1" w:styleId="DE18C8B2967A434080D4F82EED830074">
    <w:name w:val="DE18C8B2967A434080D4F82EED830074"/>
  </w:style>
  <w:style w:type="paragraph" w:customStyle="1" w:styleId="8A6093C32601984294D365B796819CD0">
    <w:name w:val="8A6093C32601984294D365B796819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BE3CE-46BD-8845-986C-56C1153F23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%7b9B16FB9E-A7B4-1B49-BFA1-32BB49687DE8%7dtf50002018.dotx</Template>
  <TotalTime>0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2016-05-11T22:57:00Z</dcterms:created>
  <dcterms:modified xsi:type="dcterms:W3CDTF">2016-05-11T22:57:00Z</dcterms:modified>
</cp:coreProperties>
</file>