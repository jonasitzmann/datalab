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EF" w:rsidRPr="004C1346" w:rsidRDefault="00F94D2D">
      <w:pPr>
        <w:rPr>
          <w:color w:val="000000" w:themeColor="text1"/>
        </w:rPr>
      </w:pPr>
      <w:r w:rsidRPr="004C1346">
        <w:rPr>
          <w:noProof/>
          <w:color w:val="000000" w:themeColor="text1"/>
          <w:lang w:val="es-PA" w:eastAsia="es-PA"/>
        </w:rPr>
        <w:drawing>
          <wp:anchor distT="0" distB="0" distL="114300" distR="114300" simplePos="0" relativeHeight="251882496" behindDoc="0" locked="0" layoutInCell="1" allowOverlap="1" wp14:anchorId="23DCC5C3" wp14:editId="679B81CF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1589405" cy="1790700"/>
            <wp:effectExtent l="0" t="0" r="0" b="0"/>
            <wp:wrapNone/>
            <wp:docPr id="27" name="Imagen 27" descr="J:\ \VISA\20141215_13293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 \VISA\20141215_132937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53CFD656" wp14:editId="675E8FE9">
                <wp:simplePos x="0" y="0"/>
                <wp:positionH relativeFrom="page">
                  <wp:posOffset>2388235</wp:posOffset>
                </wp:positionH>
                <wp:positionV relativeFrom="paragraph">
                  <wp:posOffset>-552450</wp:posOffset>
                </wp:positionV>
                <wp:extent cx="5000625" cy="1404620"/>
                <wp:effectExtent l="0" t="0" r="9525" b="635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F94D2D" w:rsidRDefault="003B06C3" w:rsidP="00F94D2D">
                            <w:pPr>
                              <w:spacing w:after="0"/>
                              <w:jc w:val="center"/>
                              <w:rPr>
                                <w:rFonts w:ascii="Edwardian Script ITC" w:hAnsi="Edwardian Script ITC"/>
                                <w:b/>
                                <w:color w:val="6179AA"/>
                                <w:sz w:val="72"/>
                                <w:szCs w:val="36"/>
                              </w:rPr>
                            </w:pPr>
                            <w:proofErr w:type="spellStart"/>
                            <w:r w:rsidRPr="00F94D2D">
                              <w:rPr>
                                <w:rFonts w:ascii="Edwardian Script ITC" w:hAnsi="Edwardian Script ITC"/>
                                <w:b/>
                                <w:color w:val="6179AA"/>
                                <w:sz w:val="72"/>
                                <w:szCs w:val="36"/>
                              </w:rPr>
                              <w:t>Leidy</w:t>
                            </w:r>
                            <w:proofErr w:type="spellEnd"/>
                            <w:r w:rsidRPr="00F94D2D">
                              <w:rPr>
                                <w:rFonts w:ascii="Edwardian Script ITC" w:hAnsi="Edwardian Script ITC"/>
                                <w:b/>
                                <w:color w:val="6179AA"/>
                                <w:sz w:val="72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94D2D">
                              <w:rPr>
                                <w:rFonts w:ascii="Edwardian Script ITC" w:hAnsi="Edwardian Script ITC"/>
                                <w:b/>
                                <w:color w:val="6179AA"/>
                                <w:sz w:val="72"/>
                                <w:szCs w:val="36"/>
                              </w:rPr>
                              <w:t>Dianeth</w:t>
                            </w:r>
                            <w:proofErr w:type="spellEnd"/>
                            <w:r w:rsidRPr="00F94D2D">
                              <w:rPr>
                                <w:rFonts w:ascii="Edwardian Script ITC" w:hAnsi="Edwardian Script ITC"/>
                                <w:b/>
                                <w:color w:val="6179AA"/>
                                <w:sz w:val="72"/>
                                <w:szCs w:val="36"/>
                              </w:rPr>
                              <w:t xml:space="preserve"> Rodríguez Muñoz</w:t>
                            </w:r>
                          </w:p>
                          <w:p w:rsidR="006F118F" w:rsidRPr="00845EF5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E11F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8.05pt;margin-top:-43.5pt;width:393.75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" stroked="f">
                <v:textbox style="mso-fit-shape-to-text:t">
                  <w:txbxContent>
                    <w:p w:rsidR="006F118F" w:rsidRPr="00F94D2D" w:rsidRDefault="003B06C3" w:rsidP="00F94D2D">
                      <w:pPr>
                        <w:spacing w:after="0"/>
                        <w:jc w:val="center"/>
                        <w:rPr>
                          <w:rFonts w:ascii="Edwardian Script ITC" w:hAnsi="Edwardian Script ITC"/>
                          <w:b/>
                          <w:color w:val="6179AA"/>
                          <w:sz w:val="72"/>
                          <w:szCs w:val="36"/>
                        </w:rPr>
                      </w:pPr>
                      <w:proofErr w:type="spellStart"/>
                      <w:r w:rsidRPr="00F94D2D">
                        <w:rPr>
                          <w:rFonts w:ascii="Edwardian Script ITC" w:hAnsi="Edwardian Script ITC"/>
                          <w:b/>
                          <w:color w:val="6179AA"/>
                          <w:sz w:val="72"/>
                          <w:szCs w:val="36"/>
                        </w:rPr>
                        <w:t>Leidy</w:t>
                      </w:r>
                      <w:proofErr w:type="spellEnd"/>
                      <w:r w:rsidRPr="00F94D2D">
                        <w:rPr>
                          <w:rFonts w:ascii="Edwardian Script ITC" w:hAnsi="Edwardian Script ITC"/>
                          <w:b/>
                          <w:color w:val="6179AA"/>
                          <w:sz w:val="72"/>
                          <w:szCs w:val="36"/>
                        </w:rPr>
                        <w:t xml:space="preserve"> </w:t>
                      </w:r>
                      <w:proofErr w:type="spellStart"/>
                      <w:r w:rsidRPr="00F94D2D">
                        <w:rPr>
                          <w:rFonts w:ascii="Edwardian Script ITC" w:hAnsi="Edwardian Script ITC"/>
                          <w:b/>
                          <w:color w:val="6179AA"/>
                          <w:sz w:val="72"/>
                          <w:szCs w:val="36"/>
                        </w:rPr>
                        <w:t>Dianeth</w:t>
                      </w:r>
                      <w:proofErr w:type="spellEnd"/>
                      <w:r w:rsidRPr="00F94D2D">
                        <w:rPr>
                          <w:rFonts w:ascii="Edwardian Script ITC" w:hAnsi="Edwardian Script ITC"/>
                          <w:b/>
                          <w:color w:val="6179AA"/>
                          <w:sz w:val="72"/>
                          <w:szCs w:val="36"/>
                        </w:rPr>
                        <w:t xml:space="preserve"> Rodríguez Muñoz</w:t>
                      </w:r>
                    </w:p>
                    <w:p w:rsidR="006F118F" w:rsidRPr="00845EF5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F118F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C3C259" wp14:editId="3E03AEF8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3D203"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  <w:r w:rsidR="006F118F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5C2361" wp14:editId="1FC61E6D">
                <wp:simplePos x="0" y="0"/>
                <wp:positionH relativeFrom="column">
                  <wp:posOffset>1630045</wp:posOffset>
                </wp:positionH>
                <wp:positionV relativeFrom="paragraph">
                  <wp:posOffset>319405</wp:posOffset>
                </wp:positionV>
                <wp:extent cx="5714365" cy="1617345"/>
                <wp:effectExtent l="0" t="0" r="19685" b="20955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617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8CC65" id="Rectángulo redondeado 279" o:spid="_x0000_s1026" style="position:absolute;margin-left:128.35pt;margin-top:25.15pt;width:449.95pt;height:127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" filled="f" strokecolor="#6179aa" strokeweight="1pt">
                <v:stroke joinstyle="miter"/>
              </v:roundrect>
            </w:pict>
          </mc:Fallback>
        </mc:AlternateContent>
      </w:r>
      <w:r w:rsidR="006F118F" w:rsidRPr="004C1346">
        <w:rPr>
          <w:noProof/>
          <w:color w:val="000000" w:themeColor="text1"/>
          <w:lang w:val="es-PA" w:eastAsia="es-PA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0E89FB71" wp14:editId="5E7FC83C">
                <wp:simplePos x="0" y="0"/>
                <wp:positionH relativeFrom="column">
                  <wp:posOffset>1607185</wp:posOffset>
                </wp:positionH>
                <wp:positionV relativeFrom="paragraph">
                  <wp:posOffset>621030</wp:posOffset>
                </wp:positionV>
                <wp:extent cx="48260" cy="1011555"/>
                <wp:effectExtent l="0" t="0" r="27940" b="1714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1011555"/>
                          <a:chOff x="0" y="0"/>
                          <a:chExt cx="48260" cy="1012087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0" y="963827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4A4B6" id="Grupo 282" o:spid="_x0000_s1026" style="position:absolute;margin-left:126.55pt;margin-top:48.9pt;width:3.8pt;height:79.65pt;z-index:251810816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">
                <v:oval id="Elipse 283" o:spid="_x0000_s1027" style="position:absolute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E5wwAAANwAAAAPAAAAZHJzL2Rvd25yZXYueG1sRI9Ba8JA&#10;FITvQv/D8gre6saI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IXEBOcMAAADcAAAADwAA&#10;AAAAAAAAAAAAAAAHAgAAZHJzL2Rvd25yZXYueG1sUEsFBgAAAAADAAMAtwAAAPcC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lNwwAAANwAAAAPAAAAZHJzL2Rvd25yZXYueG1sRI9Ba8JA&#10;FITvQv/D8gre6sag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rpiZTcMAAADcAAAADwAA&#10;AAAAAAAAAAAAAAAHAgAAZHJzL2Rvd25yZXYueG1sUEsFBgAAAAADAAMAtwAAAPcC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" fillcolor="#6179aa" strokecolor="white [3212]" strokeweight="1pt">
                  <v:stroke joinstyle="miter"/>
                </v:oval>
                <v:oval id="Elipse 288" o:spid="_x0000_s1032" style="position:absolute;top:9638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" fillcolor="#6179aa" strokecolor="white [3212]" strokeweight="1pt">
                  <v:stroke joinstyle="miter"/>
                </v:oval>
              </v:group>
            </w:pict>
          </mc:Fallback>
        </mc:AlternateContent>
      </w:r>
    </w:p>
    <w:p w:rsidR="00C86418" w:rsidRPr="004C1346" w:rsidRDefault="00EC5D5D">
      <w:pPr>
        <w:rPr>
          <w:color w:val="000000" w:themeColor="text1"/>
        </w:rPr>
      </w:pPr>
      <w:r w:rsidRPr="004C1346">
        <w:rPr>
          <w:noProof/>
          <w:color w:val="000000" w:themeColor="text1"/>
          <w:lang w:val="es-PA" w:eastAsia="es-PA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673189C0" wp14:editId="727E706D">
                <wp:simplePos x="0" y="0"/>
                <wp:positionH relativeFrom="column">
                  <wp:posOffset>-200025</wp:posOffset>
                </wp:positionH>
                <wp:positionV relativeFrom="paragraph">
                  <wp:posOffset>6743700</wp:posOffset>
                </wp:positionV>
                <wp:extent cx="461645" cy="1247775"/>
                <wp:effectExtent l="0" t="0" r="0" b="9525"/>
                <wp:wrapNone/>
                <wp:docPr id="351" name="Grupo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247775"/>
                          <a:chOff x="0" y="0"/>
                          <a:chExt cx="462002" cy="1831190"/>
                        </a:xfrm>
                      </wpg:grpSpPr>
                      <wps:wsp>
                        <wps:cNvPr id="352" name="Conector recto 352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ector recto 353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Elipse 354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ipse 355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Elipse 356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Conector recto 357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ector recto 358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ector recto 359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2D489" id="Grupo 351" o:spid="_x0000_s1026" style="position:absolute;margin-left:-15.75pt;margin-top:531pt;width:36.35pt;height:98.25pt;z-index:251835392;mso-height-relative:margin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">
                <v:line id="Conector recto 352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" strokecolor="#6179aa" strokeweight=".5pt">
                  <v:stroke joinstyle="miter"/>
                </v:line>
                <v:line id="Conector recto 353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" strokecolor="#6179aa" strokeweight=".5pt">
                  <v:stroke joinstyle="miter"/>
                </v:line>
                <v:oval id="Elipse 354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" fillcolor="#6179aa" stroked="f" strokeweight="1pt">
                  <v:stroke joinstyle="miter"/>
                </v:oval>
                <v:oval id="Elipse 355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" fillcolor="#6179aa" stroked="f" strokeweight="1pt">
                  <v:stroke joinstyle="miter"/>
                </v:oval>
                <v:oval id="Elipse 356" o:spid="_x0000_s1031" style="position:absolute;left:4162;top:178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" fillcolor="#6179aa" stroked="f" strokeweight="1pt">
                  <v:stroke joinstyle="miter"/>
                </v:oval>
                <v:line id="Conector recto 357" o:spid="_x0000_s1032" style="position:absolute;visibility:visible;mso-wrap-style:square" from="71,14125" to="439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" strokecolor="#6179aa" strokeweight=".5pt">
                  <v:stroke joinstyle="miter"/>
                </v:line>
                <v:line id="Conector recto 358" o:spid="_x0000_s1033" style="position:absolute;visibility:visible;mso-wrap-style:square" from="35,16117" to="4359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" strokecolor="#6179aa" strokeweight=".5pt">
                  <v:stroke joinstyle="miter"/>
                </v:line>
                <v:line id="Conector recto 359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" strokecolor="#6179aa" strokeweight=".5pt">
                  <v:stroke joinstyle="miter"/>
                </v:line>
              </v:group>
            </w:pict>
          </mc:Fallback>
        </mc:AlternateContent>
      </w:r>
      <w:r w:rsidR="003B06C3" w:rsidRPr="004C1346">
        <w:rPr>
          <w:noProof/>
          <w:color w:val="000000" w:themeColor="text1"/>
          <w:lang w:val="es-PA" w:eastAsia="es-PA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7ABF217" wp14:editId="1A735D29">
                <wp:simplePos x="0" y="0"/>
                <wp:positionH relativeFrom="column">
                  <wp:posOffset>-200025</wp:posOffset>
                </wp:positionH>
                <wp:positionV relativeFrom="paragraph">
                  <wp:posOffset>4162425</wp:posOffset>
                </wp:positionV>
                <wp:extent cx="461645" cy="1323975"/>
                <wp:effectExtent l="0" t="0" r="0" b="9525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323975"/>
                          <a:chOff x="0" y="0"/>
                          <a:chExt cx="462002" cy="1831190"/>
                        </a:xfrm>
                      </wpg:grpSpPr>
                      <wps:wsp>
                        <wps:cNvPr id="337" name="Conector recto 337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ector recto 338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Elipse 339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Elipse 340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Elipse 341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Conector recto 342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Conector recto 343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ector recto 344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2A3E0" id="Grupo 336" o:spid="_x0000_s1026" style="position:absolute;margin-left:-15.75pt;margin-top:327.75pt;width:36.35pt;height:104.25pt;z-index:251827200;mso-height-relative:margin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">
                <v:line id="Conector recto 337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" strokecolor="#6179aa" strokeweight=".5pt">
                  <v:stroke joinstyle="miter"/>
                </v:line>
                <v:line id="Conector recto 338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" strokecolor="#6179aa" strokeweight=".5pt">
                  <v:stroke joinstyle="miter"/>
                </v:line>
                <v:oval id="Elipse 339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" fillcolor="#6179aa" stroked="f" strokeweight="1pt">
                  <v:stroke joinstyle="miter"/>
                </v:oval>
                <v:oval id="Elipse 340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" fillcolor="#6179aa" stroked="f" strokeweight="1pt">
                  <v:stroke joinstyle="miter"/>
                </v:oval>
                <v:oval id="Elipse 341" o:spid="_x0000_s1031" style="position:absolute;left:4162;top:178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" fillcolor="#6179aa" stroked="f" strokeweight="1pt">
                  <v:stroke joinstyle="miter"/>
                </v:oval>
                <v:line id="Conector recto 342" o:spid="_x0000_s1032" style="position:absolute;visibility:visible;mso-wrap-style:square" from="71,14125" to="439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" strokecolor="#6179aa" strokeweight=".5pt">
                  <v:stroke joinstyle="miter"/>
                </v:line>
                <v:line id="Conector recto 343" o:spid="_x0000_s1033" style="position:absolute;visibility:visible;mso-wrap-style:square" from="35,16117" to="4359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" strokecolor="#6179aa" strokeweight=".5pt">
                  <v:stroke joinstyle="miter"/>
                </v:line>
                <v:line id="Conector recto 344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" strokecolor="#6179aa" strokeweight=".5pt">
                  <v:stroke joinstyle="miter"/>
                </v:line>
              </v:group>
            </w:pict>
          </mc:Fallback>
        </mc:AlternateContent>
      </w:r>
      <w:r w:rsidR="00C54257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6C9AAA9" wp14:editId="11A4FB26">
                <wp:simplePos x="0" y="0"/>
                <wp:positionH relativeFrom="margin">
                  <wp:posOffset>-293370</wp:posOffset>
                </wp:positionH>
                <wp:positionV relativeFrom="paragraph">
                  <wp:posOffset>1844675</wp:posOffset>
                </wp:positionV>
                <wp:extent cx="6169660" cy="1310640"/>
                <wp:effectExtent l="0" t="0" r="0" b="381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B06C3" w:rsidRPr="003B06C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Formar parte de una empresa en la que pueda poner en práctica todos mis conocimientos, que me brinde la oportunidad de alcanzar todas mis metas trazadas, y que me ofrezca la oportunidad de crecer en el área laboral, personal e intelectual</w:t>
                            </w:r>
                            <w:r w:rsidR="003B06C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para s</w:t>
                            </w:r>
                            <w:r w:rsidR="003B06C3" w:rsidRPr="003B06C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uperarme en todos los aspectos de mi vida, brindando lo mejor de mí cada día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848D" id="_x0000_s1027" type="#_x0000_t202" style="position:absolute;margin-left:-23.1pt;margin-top:145.25pt;width:485.8pt;height:103.2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" filled="f" stroked="f">
                <v:textbox>
                  <w:txbxContent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3B06C3" w:rsidRPr="003B06C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Formar parte de una empresa en la que pueda poner en práctica todos mis conocimientos, que me brinde la oportunidad de alcanzar todas mis metas trazadas, y que me ofrezca la oportunidad de crecer en el área laboral, personal e intelectual</w:t>
                      </w:r>
                      <w:r w:rsidR="003B06C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para s</w:t>
                      </w:r>
                      <w:r w:rsidR="003B06C3" w:rsidRPr="003B06C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uperarme en todos los aspectos de mi vida, brindando lo mejor de mí cada día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257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143ADE9" wp14:editId="1C73739A">
                <wp:simplePos x="0" y="0"/>
                <wp:positionH relativeFrom="column">
                  <wp:posOffset>-147955</wp:posOffset>
                </wp:positionH>
                <wp:positionV relativeFrom="paragraph">
                  <wp:posOffset>3720201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50E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31" o:spid="_x0000_s1026" type="#_x0000_t5" style="position:absolute;margin-left:-11.65pt;margin-top:292.95pt;width:7.05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" fillcolor="#6179aa" stroked="f" strokeweight="1pt"/>
            </w:pict>
          </mc:Fallback>
        </mc:AlternateContent>
      </w:r>
      <w:r w:rsidR="00C54257" w:rsidRPr="004C1346">
        <w:rPr>
          <w:noProof/>
          <w:color w:val="000000" w:themeColor="text1"/>
          <w:lang w:val="es-PA" w:eastAsia="es-PA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14269804" wp14:editId="27A291DB">
                <wp:simplePos x="0" y="0"/>
                <wp:positionH relativeFrom="column">
                  <wp:posOffset>-232913</wp:posOffset>
                </wp:positionH>
                <wp:positionV relativeFrom="paragraph">
                  <wp:posOffset>3156190</wp:posOffset>
                </wp:positionV>
                <wp:extent cx="6100852" cy="312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823CAA" id="Group 1" o:spid="_x0000_s1026" style="position:absolute;margin-left:-18.35pt;margin-top:248.5pt;width:480.4pt;height:24.6pt;z-index:251817984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">
                <v:rect id="Rectángulo 328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" fillcolor="#6179aa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0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">
                  <v:imagedata r:id="rId12" o:title=""/>
                  <v:path arrowok="t"/>
                </v:shape>
                <v:shape id="Imagen 361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">
                  <v:imagedata r:id="rId12" o:title=""/>
                  <v:path arrowok="t"/>
                </v:shape>
                <v:shape id="Imagen 362" o:spid="_x0000_s1030" type="#_x0000_t75" style="position:absolute;left:21134;top:603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">
                  <v:imagedata r:id="rId13" o:title=""/>
                  <v:path arrowok="t"/>
                </v:shape>
              </v:group>
            </w:pict>
          </mc:Fallback>
        </mc:AlternateContent>
      </w:r>
      <w:r w:rsidR="005A3C52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22C249D4" wp14:editId="1296FBE2">
                <wp:simplePos x="0" y="0"/>
                <wp:positionH relativeFrom="margin">
                  <wp:posOffset>-116840</wp:posOffset>
                </wp:positionH>
                <wp:positionV relativeFrom="paragraph">
                  <wp:posOffset>4479493</wp:posOffset>
                </wp:positionV>
                <wp:extent cx="5974080" cy="1087120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B06C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Laboré en esta empresa desde el 27 de enero de 2016 hasta el 26 de abril de 2016 como recepcionista, realizando el trabajo con profesionalismo, responsabilidad y compromiso durante la estadía dentro de la empresa.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6FB75" id="_x0000_s1028" type="#_x0000_t202" style="position:absolute;margin-left:-9.2pt;margin-top:352.7pt;width:470.4pt;height:85.6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" filled="f" stroked="f">
                <v:textbox>
                  <w:txbxContent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3B06C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Laboré en esta empresa desde el 27 de enero de 2016 hasta el 26 de abril de 2016 como recepcionista, realizando el trabajo con profesionalismo, responsabilidad y compromiso durante la estadía dentro de la empresa.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549CF3A" wp14:editId="3B9FB628">
                <wp:simplePos x="0" y="0"/>
                <wp:positionH relativeFrom="margin">
                  <wp:posOffset>-130810</wp:posOffset>
                </wp:positionH>
                <wp:positionV relativeFrom="paragraph">
                  <wp:posOffset>7066483</wp:posOffset>
                </wp:positionV>
                <wp:extent cx="5974080" cy="1087120"/>
                <wp:effectExtent l="0" t="0" r="0" b="0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A637D8" w:rsidRDefault="00C54257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C5D5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Laboré como docente durante un periodo de 2 meses en la escuela San Martin de Porres en el puesto de profesora de inglés en reemplazo de una educadora.</w:t>
                            </w:r>
                          </w:p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E7A9" id="_x0000_s1029" type="#_x0000_t202" style="position:absolute;margin-left:-10.3pt;margin-top:556.4pt;width:470.4pt;height:85.6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" filled="f" stroked="f">
                <v:textbox>
                  <w:txbxContent>
                    <w:p w:rsidR="00C54257" w:rsidRPr="00A637D8" w:rsidRDefault="00C54257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EC5D5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Laboré como docente durante un periodo de 2 meses en la escuela San Martin de Porres en el puesto de profesora de inglés en reemplazo de una educadora.</w:t>
                      </w:r>
                    </w:p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91BE2A9" wp14:editId="3DD36E32">
                <wp:simplePos x="0" y="0"/>
                <wp:positionH relativeFrom="margin">
                  <wp:posOffset>-8255</wp:posOffset>
                </wp:positionH>
                <wp:positionV relativeFrom="paragraph">
                  <wp:posOffset>6497955</wp:posOffset>
                </wp:positionV>
                <wp:extent cx="1696720" cy="492125"/>
                <wp:effectExtent l="0" t="0" r="0" b="3175"/>
                <wp:wrapSquare wrapText="bothSides"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7E5532" w:rsidRDefault="00EC5D5D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MEDUCA</w:t>
                            </w:r>
                            <w:r w:rsidR="006F118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BD44" id="_x0000_s1030" type="#_x0000_t202" style="position:absolute;margin-left:-.65pt;margin-top:511.65pt;width:133.6pt;height:38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" filled="f" stroked="f">
                <v:textbox>
                  <w:txbxContent>
                    <w:p w:rsidR="006F118F" w:rsidRPr="007E5532" w:rsidRDefault="00EC5D5D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MEDUCA</w:t>
                      </w:r>
                      <w:r w:rsidR="006F118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37574B" wp14:editId="2D1CBE00">
                <wp:simplePos x="0" y="0"/>
                <wp:positionH relativeFrom="margin">
                  <wp:posOffset>-43180</wp:posOffset>
                </wp:positionH>
                <wp:positionV relativeFrom="paragraph">
                  <wp:posOffset>6542405</wp:posOffset>
                </wp:positionV>
                <wp:extent cx="2198370" cy="412750"/>
                <wp:effectExtent l="0" t="0" r="0" b="635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590D6" id="Rectángulo 348" o:spid="_x0000_s1026" style="position:absolute;margin-left:-3.4pt;margin-top:515.15pt;width:173.1pt;height:32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" fillcolor="#515151" stroked="f" strokeweight="1pt">
                <w10:wrap anchorx="margin"/>
              </v:rect>
            </w:pict>
          </mc:Fallback>
        </mc:AlternateContent>
      </w:r>
      <w:r w:rsidR="005A3C52" w:rsidRPr="004C1346">
        <w:rPr>
          <w:noProof/>
          <w:color w:val="000000" w:themeColor="text1"/>
          <w:lang w:val="es-PA" w:eastAsia="es-PA"/>
        </w:rPr>
        <w:drawing>
          <wp:anchor distT="0" distB="0" distL="114300" distR="114300" simplePos="0" relativeHeight="251833344" behindDoc="1" locked="0" layoutInCell="1" allowOverlap="1" wp14:anchorId="42B1D340" wp14:editId="3B022281">
            <wp:simplePos x="0" y="0"/>
            <wp:positionH relativeFrom="column">
              <wp:posOffset>2102282</wp:posOffset>
            </wp:positionH>
            <wp:positionV relativeFrom="paragraph">
              <wp:posOffset>6542405</wp:posOffset>
            </wp:positionV>
            <wp:extent cx="3710305" cy="421640"/>
            <wp:effectExtent l="0" t="0" r="4445" b="0"/>
            <wp:wrapNone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52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BF28A0D" wp14:editId="02A6F0BD">
                <wp:simplePos x="0" y="0"/>
                <wp:positionH relativeFrom="margin">
                  <wp:posOffset>-52705</wp:posOffset>
                </wp:positionH>
                <wp:positionV relativeFrom="paragraph">
                  <wp:posOffset>6234430</wp:posOffset>
                </wp:positionV>
                <wp:extent cx="3997960" cy="1404620"/>
                <wp:effectExtent l="0" t="0" r="2540" b="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 w:rsidRPr="006220C2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Puesto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4F814" id="_x0000_s1031" type="#_x0000_t202" style="position:absolute;margin-left:-4.15pt;margin-top:490.9pt;width:314.8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" stroked="f">
                <v:textbox style="mso-fit-shape-to-text:t">
                  <w:txbxContent>
                    <w:p w:rsidR="006F118F" w:rsidRPr="006220C2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 w:rsidRPr="006220C2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Puesto en la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6E383C" wp14:editId="74702AC4">
                <wp:simplePos x="0" y="0"/>
                <wp:positionH relativeFrom="column">
                  <wp:posOffset>-146050</wp:posOffset>
                </wp:positionH>
                <wp:positionV relativeFrom="paragraph">
                  <wp:posOffset>6368847</wp:posOffset>
                </wp:positionV>
                <wp:extent cx="89535" cy="45085"/>
                <wp:effectExtent l="3175" t="0" r="8890" b="8890"/>
                <wp:wrapNone/>
                <wp:docPr id="346" name="Triángulo isóscele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3D16A" id="Triángulo isósceles 346" o:spid="_x0000_s1026" type="#_x0000_t5" style="position:absolute;margin-left:-11.5pt;margin-top:501.5pt;width:7.05pt;height:3.55pt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" fillcolor="#6179aa" stroked="f" strokeweight="1pt"/>
            </w:pict>
          </mc:Fallback>
        </mc:AlternateContent>
      </w:r>
      <w:r w:rsidR="005A3C52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E25914D" wp14:editId="5243E042">
                <wp:simplePos x="0" y="0"/>
                <wp:positionH relativeFrom="margin">
                  <wp:posOffset>15240</wp:posOffset>
                </wp:positionH>
                <wp:positionV relativeFrom="paragraph">
                  <wp:posOffset>3931285</wp:posOffset>
                </wp:positionV>
                <wp:extent cx="1696720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7E5532" w:rsidRDefault="003B06C3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Radisson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Summit Hotel &amp; Golf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Panama</w:t>
                            </w:r>
                            <w:proofErr w:type="spellEnd"/>
                          </w:p>
                          <w:p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E71A" id="_x0000_s1032" type="#_x0000_t202" style="position:absolute;margin-left:1.2pt;margin-top:309.55pt;width:133.6pt;height:3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" filled="f" stroked="f">
                <v:textbox>
                  <w:txbxContent>
                    <w:p w:rsidR="006F118F" w:rsidRPr="007E5532" w:rsidRDefault="003B06C3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Radisson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Summit Hotel &amp; Golf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Panama</w:t>
                      </w:r>
                      <w:proofErr w:type="spellEnd"/>
                    </w:p>
                    <w:p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0FF210A" wp14:editId="26A3470A">
                <wp:simplePos x="0" y="0"/>
                <wp:positionH relativeFrom="margin">
                  <wp:posOffset>-19685</wp:posOffset>
                </wp:positionH>
                <wp:positionV relativeFrom="paragraph">
                  <wp:posOffset>3957955</wp:posOffset>
                </wp:positionV>
                <wp:extent cx="2198370" cy="412750"/>
                <wp:effectExtent l="0" t="0" r="0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97D1" id="Rectángulo 333" o:spid="_x0000_s1026" style="position:absolute;margin-left:-1.55pt;margin-top:311.65pt;width:173.1pt;height:3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" fillcolor="#515151" stroked="f" strokeweight="1pt">
                <w10:wrap anchorx="margin"/>
              </v:rect>
            </w:pict>
          </mc:Fallback>
        </mc:AlternateContent>
      </w:r>
      <w:r w:rsidR="005A3C52" w:rsidRPr="004C1346">
        <w:rPr>
          <w:noProof/>
          <w:color w:val="000000" w:themeColor="text1"/>
          <w:lang w:val="es-PA" w:eastAsia="es-PA"/>
        </w:rPr>
        <w:drawing>
          <wp:anchor distT="0" distB="0" distL="114300" distR="114300" simplePos="0" relativeHeight="251825152" behindDoc="1" locked="0" layoutInCell="1" allowOverlap="1" wp14:anchorId="60E90C45" wp14:editId="67889166">
            <wp:simplePos x="0" y="0"/>
            <wp:positionH relativeFrom="column">
              <wp:posOffset>2125345</wp:posOffset>
            </wp:positionH>
            <wp:positionV relativeFrom="paragraph">
              <wp:posOffset>3957955</wp:posOffset>
            </wp:positionV>
            <wp:extent cx="3710305" cy="421640"/>
            <wp:effectExtent l="0" t="0" r="4445" b="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52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7D3EEA31" wp14:editId="71AB4878">
                <wp:simplePos x="0" y="0"/>
                <wp:positionH relativeFrom="margin">
                  <wp:posOffset>-137795</wp:posOffset>
                </wp:positionH>
                <wp:positionV relativeFrom="paragraph">
                  <wp:posOffset>3560968</wp:posOffset>
                </wp:positionV>
                <wp:extent cx="3997960" cy="1404620"/>
                <wp:effectExtent l="0" t="0" r="254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 w:rsidRPr="006220C2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Puesto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B81A1A" id="_x0000_s1033" type="#_x0000_t202" style="position:absolute;margin-left:-10.85pt;margin-top:280.4pt;width:314.8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" stroked="f">
                <v:textbox style="mso-fit-shape-to-text:t">
                  <w:txbxContent>
                    <w:p w:rsidR="006F118F" w:rsidRPr="006220C2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 w:rsidRPr="006220C2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Puesto en la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308085F" wp14:editId="76360A30">
                <wp:simplePos x="0" y="0"/>
                <wp:positionH relativeFrom="margin">
                  <wp:posOffset>233792</wp:posOffset>
                </wp:positionH>
                <wp:positionV relativeFrom="paragraph">
                  <wp:posOffset>3133090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05027" id="_x0000_s1034" type="#_x0000_t202" style="position:absolute;margin-left:18.4pt;margin-top:246.7pt;width:128.4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" filled="f" stroked="f">
                <v:textbox style="mso-fit-shape-to-text:t">
                  <w:txbxContent>
                    <w:p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18F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231BFF0" wp14:editId="199D0E44">
                <wp:simplePos x="0" y="0"/>
                <wp:positionH relativeFrom="page">
                  <wp:posOffset>2766695</wp:posOffset>
                </wp:positionH>
                <wp:positionV relativeFrom="paragraph">
                  <wp:posOffset>198232</wp:posOffset>
                </wp:positionV>
                <wp:extent cx="3776345" cy="133858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33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6C3" w:rsidRPr="004C1346" w:rsidRDefault="003B06C3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</w:rPr>
                            </w:pPr>
                            <w:r w:rsidRPr="004C1346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</w:rPr>
                              <w:t>Agua Buena</w:t>
                            </w:r>
                            <w:r w:rsidR="006F118F" w:rsidRPr="004C1346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</w:rPr>
                              <w:t>,</w:t>
                            </w:r>
                            <w:r w:rsidRPr="004C1346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1346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</w:rPr>
                              <w:t>Chilibre</w:t>
                            </w:r>
                            <w:proofErr w:type="spellEnd"/>
                            <w:r w:rsidRPr="004C1346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</w:rPr>
                              <w:t>, Panamá</w:t>
                            </w:r>
                          </w:p>
                          <w:p w:rsidR="006F118F" w:rsidRPr="00E55FFF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 w:rsidRPr="00E55FF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  <w:lang w:val="pt-BR"/>
                              </w:rPr>
                              <w:t>Edad</w:t>
                            </w:r>
                            <w:proofErr w:type="spellEnd"/>
                            <w:r w:rsidRPr="00E55FF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  <w:lang w:val="pt-BR"/>
                              </w:rPr>
                              <w:t>:</w:t>
                            </w:r>
                            <w:r w:rsidR="003B06C3" w:rsidRPr="00E55FF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  <w:lang w:val="pt-BR"/>
                              </w:rPr>
                              <w:t xml:space="preserve"> 22 </w:t>
                            </w:r>
                            <w:proofErr w:type="spellStart"/>
                            <w:r w:rsidR="003B06C3" w:rsidRPr="00E55FF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  <w:lang w:val="pt-BR"/>
                              </w:rPr>
                              <w:t>años</w:t>
                            </w:r>
                            <w:proofErr w:type="spellEnd"/>
                          </w:p>
                          <w:p w:rsidR="006F118F" w:rsidRPr="00E55FFF" w:rsidRDefault="00C5425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 w:rsidRPr="00E55FF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Pr="00E55FF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  <w:lang w:val="pt-BR"/>
                              </w:rPr>
                              <w:t xml:space="preserve"> / celular</w:t>
                            </w:r>
                            <w:r w:rsidR="006F118F" w:rsidRPr="00E55FF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  <w:lang w:val="pt-BR"/>
                              </w:rPr>
                              <w:t>:</w:t>
                            </w:r>
                            <w:r w:rsidR="003B06C3" w:rsidRPr="00E55FF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  <w:lang w:val="pt-BR"/>
                              </w:rPr>
                              <w:t xml:space="preserve"> 6935-8699 / 6817-1218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E55FF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3B06C3" w:rsidRPr="00E55FF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32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hyperlink r:id="rId15" w:history="1">
                              <w:r w:rsidR="003B06C3" w:rsidRPr="00E55FFF">
                                <w:rPr>
                                  <w:rStyle w:val="Hipervnculo"/>
                                  <w:rFonts w:asciiTheme="majorHAnsi" w:hAnsiTheme="majorHAnsi"/>
                                  <w:b/>
                                  <w:sz w:val="32"/>
                                  <w:szCs w:val="24"/>
                                  <w:lang w:val="pt-BR"/>
                                </w:rPr>
                                <w:t>leidyrodriguez2218@gmail.com</w:t>
                              </w:r>
                            </w:hyperlink>
                            <w:r w:rsidR="003B06C3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1BFF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217.85pt;margin-top:15.6pt;width:297.35pt;height:105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" filled="f" stroked="f">
                <v:textbox>
                  <w:txbxContent>
                    <w:p w:rsidR="003B06C3" w:rsidRPr="004C1346" w:rsidRDefault="003B06C3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</w:rPr>
                      </w:pPr>
                      <w:r w:rsidRPr="004C1346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</w:rPr>
                        <w:t>Agua Buena</w:t>
                      </w:r>
                      <w:r w:rsidR="006F118F" w:rsidRPr="004C1346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</w:rPr>
                        <w:t>,</w:t>
                      </w:r>
                      <w:r w:rsidRPr="004C1346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4C1346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</w:rPr>
                        <w:t>Chilibre</w:t>
                      </w:r>
                      <w:proofErr w:type="spellEnd"/>
                      <w:r w:rsidRPr="004C1346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</w:rPr>
                        <w:t>, Panamá</w:t>
                      </w:r>
                    </w:p>
                    <w:p w:rsidR="006F118F" w:rsidRPr="00E55FFF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  <w:lang w:val="pt-BR"/>
                        </w:rPr>
                      </w:pPr>
                      <w:proofErr w:type="spellStart"/>
                      <w:r w:rsidRPr="00E55FFF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  <w:lang w:val="pt-BR"/>
                        </w:rPr>
                        <w:t>Edad</w:t>
                      </w:r>
                      <w:proofErr w:type="spellEnd"/>
                      <w:r w:rsidRPr="00E55FFF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  <w:lang w:val="pt-BR"/>
                        </w:rPr>
                        <w:t>:</w:t>
                      </w:r>
                      <w:r w:rsidR="003B06C3" w:rsidRPr="00E55FFF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  <w:lang w:val="pt-BR"/>
                        </w:rPr>
                        <w:t xml:space="preserve"> 22 </w:t>
                      </w:r>
                      <w:proofErr w:type="spellStart"/>
                      <w:r w:rsidR="003B06C3" w:rsidRPr="00E55FFF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  <w:lang w:val="pt-BR"/>
                        </w:rPr>
                        <w:t>años</w:t>
                      </w:r>
                      <w:proofErr w:type="spellEnd"/>
                    </w:p>
                    <w:p w:rsidR="006F118F" w:rsidRPr="00E55FFF" w:rsidRDefault="00C5425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  <w:lang w:val="pt-BR"/>
                        </w:rPr>
                      </w:pPr>
                      <w:proofErr w:type="spellStart"/>
                      <w:r w:rsidRPr="00E55FFF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  <w:lang w:val="pt-BR"/>
                        </w:rPr>
                        <w:t>Teléfono</w:t>
                      </w:r>
                      <w:proofErr w:type="spellEnd"/>
                      <w:r w:rsidRPr="00E55FFF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  <w:lang w:val="pt-BR"/>
                        </w:rPr>
                        <w:t xml:space="preserve"> / celular</w:t>
                      </w:r>
                      <w:r w:rsidR="006F118F" w:rsidRPr="00E55FFF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  <w:lang w:val="pt-BR"/>
                        </w:rPr>
                        <w:t>:</w:t>
                      </w:r>
                      <w:r w:rsidR="003B06C3" w:rsidRPr="00E55FFF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  <w:lang w:val="pt-BR"/>
                        </w:rPr>
                        <w:t xml:space="preserve"> 6935-8699 / 6817-1218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E55FFF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  <w:lang w:val="pt-BR"/>
                        </w:rPr>
                        <w:t>E-mail:</w:t>
                      </w:r>
                      <w:r w:rsidR="003B06C3" w:rsidRPr="00E55FFF">
                        <w:rPr>
                          <w:rFonts w:asciiTheme="majorHAnsi" w:hAnsiTheme="majorHAnsi"/>
                          <w:b/>
                          <w:color w:val="515151"/>
                          <w:sz w:val="32"/>
                          <w:szCs w:val="24"/>
                          <w:lang w:val="pt-BR"/>
                        </w:rPr>
                        <w:t xml:space="preserve"> </w:t>
                      </w:r>
                      <w:hyperlink r:id="rId16" w:history="1">
                        <w:r w:rsidR="003B06C3" w:rsidRPr="00E55FFF">
                          <w:rPr>
                            <w:rStyle w:val="Hipervnculo"/>
                            <w:rFonts w:asciiTheme="majorHAnsi" w:hAnsiTheme="majorHAnsi"/>
                            <w:b/>
                            <w:sz w:val="32"/>
                            <w:szCs w:val="24"/>
                            <w:lang w:val="pt-BR"/>
                          </w:rPr>
                          <w:t>leidyrodriguez2218@gmail.com</w:t>
                        </w:r>
                      </w:hyperlink>
                      <w:r w:rsidR="003B06C3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86418" w:rsidRPr="004C1346" w:rsidRDefault="00C86418">
      <w:pPr>
        <w:rPr>
          <w:color w:val="000000" w:themeColor="text1"/>
        </w:rPr>
      </w:pPr>
    </w:p>
    <w:p w:rsidR="00C86418" w:rsidRPr="004C1346" w:rsidRDefault="00C86418">
      <w:pPr>
        <w:rPr>
          <w:color w:val="000000" w:themeColor="text1"/>
        </w:rPr>
      </w:pPr>
    </w:p>
    <w:p w:rsidR="00C86418" w:rsidRPr="004C1346" w:rsidRDefault="00C86418">
      <w:pPr>
        <w:rPr>
          <w:color w:val="000000" w:themeColor="text1"/>
        </w:rPr>
      </w:pPr>
    </w:p>
    <w:p w:rsidR="00C86418" w:rsidRPr="004C1346" w:rsidRDefault="00C86418">
      <w:pPr>
        <w:rPr>
          <w:color w:val="000000" w:themeColor="text1"/>
        </w:rPr>
      </w:pPr>
    </w:p>
    <w:p w:rsidR="00C86418" w:rsidRPr="004C1346" w:rsidRDefault="00C86418">
      <w:pPr>
        <w:rPr>
          <w:color w:val="000000" w:themeColor="text1"/>
        </w:rPr>
      </w:pPr>
    </w:p>
    <w:p w:rsidR="00C86418" w:rsidRPr="004C1346" w:rsidRDefault="00C86418">
      <w:pPr>
        <w:rPr>
          <w:color w:val="000000" w:themeColor="text1"/>
        </w:rPr>
      </w:pPr>
    </w:p>
    <w:p w:rsidR="00C86418" w:rsidRPr="004C1346" w:rsidRDefault="00C86418">
      <w:pPr>
        <w:rPr>
          <w:color w:val="000000" w:themeColor="text1"/>
        </w:rPr>
      </w:pPr>
    </w:p>
    <w:p w:rsidR="00C86418" w:rsidRPr="004C1346" w:rsidRDefault="00C86418">
      <w:pPr>
        <w:rPr>
          <w:color w:val="000000" w:themeColor="text1"/>
        </w:rPr>
      </w:pPr>
    </w:p>
    <w:p w:rsidR="00C86418" w:rsidRPr="004C1346" w:rsidRDefault="00C86418">
      <w:pPr>
        <w:rPr>
          <w:color w:val="000000" w:themeColor="text1"/>
        </w:rPr>
      </w:pPr>
    </w:p>
    <w:p w:rsidR="00C86418" w:rsidRPr="004C1346" w:rsidRDefault="00C86418">
      <w:pPr>
        <w:rPr>
          <w:color w:val="000000" w:themeColor="text1"/>
        </w:rPr>
      </w:pPr>
    </w:p>
    <w:p w:rsidR="00C86418" w:rsidRPr="004C1346" w:rsidRDefault="00C86418">
      <w:pPr>
        <w:rPr>
          <w:color w:val="000000" w:themeColor="text1"/>
        </w:rPr>
      </w:pPr>
    </w:p>
    <w:p w:rsidR="00C86418" w:rsidRPr="004C1346" w:rsidRDefault="00C86418">
      <w:pPr>
        <w:rPr>
          <w:color w:val="000000" w:themeColor="text1"/>
        </w:rPr>
      </w:pPr>
    </w:p>
    <w:p w:rsidR="00C86418" w:rsidRPr="004C1346" w:rsidRDefault="00C86418">
      <w:pPr>
        <w:rPr>
          <w:color w:val="000000" w:themeColor="text1"/>
        </w:rPr>
      </w:pPr>
    </w:p>
    <w:p w:rsidR="00C86418" w:rsidRPr="004C1346" w:rsidRDefault="00C86418">
      <w:pPr>
        <w:rPr>
          <w:color w:val="000000" w:themeColor="text1"/>
        </w:rPr>
      </w:pPr>
    </w:p>
    <w:bookmarkStart w:id="0" w:name="_GoBack"/>
    <w:bookmarkEnd w:id="0"/>
    <w:p w:rsidR="006A1130" w:rsidRPr="004C1346" w:rsidRDefault="008B6C4F">
      <w:pPr>
        <w:rPr>
          <w:color w:val="000000" w:themeColor="text1"/>
        </w:rPr>
      </w:pPr>
      <w:r w:rsidRPr="004C1346">
        <w:rPr>
          <w:noProof/>
          <w:color w:val="000000" w:themeColor="text1"/>
          <w:lang w:val="es-PA" w:eastAsia="es-PA"/>
        </w:rPr>
        <w:lastRenderedPageBreak/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9390365" wp14:editId="5B441879">
                <wp:simplePos x="0" y="0"/>
                <wp:positionH relativeFrom="margin">
                  <wp:posOffset>238125</wp:posOffset>
                </wp:positionH>
                <wp:positionV relativeFrom="paragraph">
                  <wp:posOffset>6657975</wp:posOffset>
                </wp:positionV>
                <wp:extent cx="3871595" cy="1400175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C4F" w:rsidRDefault="002D69FE" w:rsidP="008B6C4F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Luz </w:t>
                            </w:r>
                            <w:r w:rsidR="00F94D2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Núñez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           Cel.: 6549 – 0340 </w:t>
                            </w:r>
                          </w:p>
                          <w:p w:rsidR="002D69FE" w:rsidRDefault="002D69FE" w:rsidP="008B6C4F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2D69FE" w:rsidRPr="00D35AA5" w:rsidRDefault="002D69FE" w:rsidP="008B6C4F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Liz </w:t>
                            </w:r>
                            <w:r w:rsidR="00F94D2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Marín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              Cel.: 6448 – 7590 </w:t>
                            </w:r>
                          </w:p>
                          <w:p w:rsidR="008B6C4F" w:rsidRDefault="008B6C4F" w:rsidP="008B6C4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2D69FE" w:rsidRPr="00D35AA5" w:rsidRDefault="002D69FE" w:rsidP="008B6C4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Oscar </w:t>
                            </w:r>
                            <w:r w:rsidR="00F94D2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Rodríguez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 Cel.: 6004 – 1585 </w:t>
                            </w:r>
                          </w:p>
                          <w:p w:rsidR="008B6C4F" w:rsidRPr="00D35AA5" w:rsidRDefault="008B6C4F" w:rsidP="008B6C4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CB9A" id="_x0000_s1036" type="#_x0000_t202" style="position:absolute;margin-left:18.75pt;margin-top:524.25pt;width:304.85pt;height:110.2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" filled="f" stroked="f">
                <v:textbox>
                  <w:txbxContent>
                    <w:p w:rsidR="008B6C4F" w:rsidRDefault="002D69FE" w:rsidP="008B6C4F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Luz </w:t>
                      </w:r>
                      <w:r w:rsidR="00F94D2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Núñez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           Cel.: 6549 – 0340 </w:t>
                      </w:r>
                    </w:p>
                    <w:p w:rsidR="002D69FE" w:rsidRDefault="002D69FE" w:rsidP="008B6C4F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2D69FE" w:rsidRPr="00D35AA5" w:rsidRDefault="002D69FE" w:rsidP="008B6C4F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Liz </w:t>
                      </w:r>
                      <w:r w:rsidR="00F94D2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Marín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              Cel.: 6448 – 7590 </w:t>
                      </w:r>
                    </w:p>
                    <w:p w:rsidR="008B6C4F" w:rsidRDefault="008B6C4F" w:rsidP="008B6C4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2D69FE" w:rsidRPr="00D35AA5" w:rsidRDefault="002D69FE" w:rsidP="008B6C4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Oscar </w:t>
                      </w:r>
                      <w:r w:rsidR="00F94D2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Rodríguez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 Cel.: 6004 – 1585 </w:t>
                      </w:r>
                    </w:p>
                    <w:p w:rsidR="008B6C4F" w:rsidRPr="00D35AA5" w:rsidRDefault="008B6C4F" w:rsidP="008B6C4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5E6BD18B" wp14:editId="69529770">
                <wp:simplePos x="0" y="0"/>
                <wp:positionH relativeFrom="margin">
                  <wp:posOffset>352425</wp:posOffset>
                </wp:positionH>
                <wp:positionV relativeFrom="paragraph">
                  <wp:posOffset>6057900</wp:posOffset>
                </wp:positionV>
                <wp:extent cx="1885950" cy="140462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C4F" w:rsidRPr="008B6C4F" w:rsidRDefault="008B6C4F" w:rsidP="008B6C4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PA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PA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6632D" id="_x0000_s1037" type="#_x0000_t202" style="position:absolute;margin-left:27.75pt;margin-top:477pt;width:148.5pt;height:110.6pt;z-index:251881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" filled="f" stroked="f">
                <v:textbox style="mso-fit-shape-to-text:t">
                  <w:txbxContent>
                    <w:p w:rsidR="008B6C4F" w:rsidRPr="008B6C4F" w:rsidRDefault="008B6C4F" w:rsidP="008B6C4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PA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PA"/>
                        </w:rPr>
                        <w:t>REFERENCIAS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20888AA4" wp14:editId="313B7F16">
                <wp:simplePos x="0" y="0"/>
                <wp:positionH relativeFrom="margin">
                  <wp:posOffset>180975</wp:posOffset>
                </wp:positionH>
                <wp:positionV relativeFrom="paragraph">
                  <wp:posOffset>5334000</wp:posOffset>
                </wp:positionV>
                <wp:extent cx="3871595" cy="581025"/>
                <wp:effectExtent l="0" t="0" r="0" b="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C4F" w:rsidRPr="00D35AA5" w:rsidRDefault="008B6C4F" w:rsidP="008B6C4F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Español (Lengua Nativa)</w:t>
                            </w:r>
                          </w:p>
                          <w:p w:rsidR="008B6C4F" w:rsidRPr="00D35AA5" w:rsidRDefault="008B6C4F" w:rsidP="008B6C4F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Inglés Intermedio</w:t>
                            </w:r>
                          </w:p>
                          <w:p w:rsidR="008B6C4F" w:rsidRPr="00D35AA5" w:rsidRDefault="008B6C4F" w:rsidP="008B6C4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8B6C4F" w:rsidRPr="00D35AA5" w:rsidRDefault="008B6C4F" w:rsidP="008B6C4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2813" id="_x0000_s1038" type="#_x0000_t202" style="position:absolute;margin-left:14.25pt;margin-top:420pt;width:304.85pt;height:45.7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" filled="f" stroked="f">
                <v:textbox>
                  <w:txbxContent>
                    <w:p w:rsidR="008B6C4F" w:rsidRPr="00D35AA5" w:rsidRDefault="008B6C4F" w:rsidP="008B6C4F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Español (Lengua Nativa)</w:t>
                      </w:r>
                    </w:p>
                    <w:p w:rsidR="008B6C4F" w:rsidRPr="00D35AA5" w:rsidRDefault="008B6C4F" w:rsidP="008B6C4F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Inglés Intermedio</w:t>
                      </w:r>
                    </w:p>
                    <w:p w:rsidR="008B6C4F" w:rsidRPr="00D35AA5" w:rsidRDefault="008B6C4F" w:rsidP="008B6C4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8B6C4F" w:rsidRPr="00D35AA5" w:rsidRDefault="008B6C4F" w:rsidP="008B6C4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346">
        <w:rPr>
          <w:noProof/>
          <w:color w:val="000000" w:themeColor="text1"/>
          <w:lang w:val="es-PA" w:eastAsia="es-PA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528729BC" wp14:editId="2658FAB9">
                <wp:simplePos x="0" y="0"/>
                <wp:positionH relativeFrom="column">
                  <wp:posOffset>0</wp:posOffset>
                </wp:positionH>
                <wp:positionV relativeFrom="paragraph">
                  <wp:posOffset>6105525</wp:posOffset>
                </wp:positionV>
                <wp:extent cx="6100445" cy="312420"/>
                <wp:effectExtent l="0" t="0" r="0" b="0"/>
                <wp:wrapNone/>
                <wp:docPr id="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528"/>
                        </a:xfrm>
                      </wpg:grpSpPr>
                      <wps:wsp>
                        <wps:cNvPr id="19" name="Rectángulo 19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76F24F" id="Group 4" o:spid="_x0000_s1026" style="position:absolute;margin-left:0;margin-top:480.75pt;width:480.35pt;height:24.6pt;z-index:251874304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">
                <v:rect id="Rectángulo 19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" fillcolor="#a98e50" stroked="f" strokeweight="1pt"/>
                <v:shape id="Imagen 20" o:spid="_x0000_s1028" type="#_x0000_t75" style="position:absolute;top:172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">
                  <v:imagedata r:id="rId18" o:title=""/>
                  <v:path arrowok="t"/>
                </v:shape>
                <v:shape id="Imagen 21" o:spid="_x0000_s1029" type="#_x0000_t75" style="position:absolute;left:58055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">
                  <v:imagedata r:id="rId18" o:title=""/>
                  <v:path arrowok="t"/>
                </v:shape>
              </v:group>
            </w:pict>
          </mc:Fallback>
        </mc:AlternateContent>
      </w:r>
      <w:r w:rsidRPr="004C1346">
        <w:rPr>
          <w:noProof/>
          <w:color w:val="000000" w:themeColor="text1"/>
          <w:lang w:val="es-PA" w:eastAsia="es-PA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3E97547D" wp14:editId="4E910B9D">
                <wp:simplePos x="0" y="0"/>
                <wp:positionH relativeFrom="column">
                  <wp:posOffset>9525</wp:posOffset>
                </wp:positionH>
                <wp:positionV relativeFrom="paragraph">
                  <wp:posOffset>4619625</wp:posOffset>
                </wp:positionV>
                <wp:extent cx="6100445" cy="31242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528"/>
                        </a:xfrm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CE091C" id="Group 4" o:spid="_x0000_s1026" style="position:absolute;margin-left:.75pt;margin-top:363.75pt;width:480.35pt;height:24.6pt;z-index:251871232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">
                <v:rect id="Rectángulo 246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" fillcolor="#a98e50" stroked="f" strokeweight="1pt"/>
                <v:shape id="Imagen 248" o:spid="_x0000_s1028" type="#_x0000_t75" style="position:absolute;top:172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">
                  <v:imagedata r:id="rId18" o:title=""/>
                  <v:path arrowok="t"/>
                </v:shape>
                <v:shape id="Imagen 249" o:spid="_x0000_s1029" type="#_x0000_t75" style="position:absolute;left:58055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">
                  <v:imagedata r:id="rId18" o:title=""/>
                  <v:path arrowok="t"/>
                </v:shape>
              </v:group>
            </w:pict>
          </mc:Fallback>
        </mc:AlternateContent>
      </w:r>
      <w:r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2D775576" wp14:editId="56165806">
                <wp:simplePos x="0" y="0"/>
                <wp:positionH relativeFrom="margin">
                  <wp:posOffset>473725</wp:posOffset>
                </wp:positionH>
                <wp:positionV relativeFrom="paragraph">
                  <wp:posOffset>4589145</wp:posOffset>
                </wp:positionV>
                <wp:extent cx="1630680" cy="140462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C4F" w:rsidRPr="008B6C4F" w:rsidRDefault="008B6C4F" w:rsidP="008B6C4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PA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PA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259FF" id="_x0000_s1039" type="#_x0000_t202" style="position:absolute;margin-left:37.3pt;margin-top:361.35pt;width:128.4pt;height:110.6pt;z-index:251879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" filled="f" stroked="f">
                <v:textbox style="mso-fit-shape-to-text:t">
                  <w:txbxContent>
                    <w:p w:rsidR="008B6C4F" w:rsidRPr="008B6C4F" w:rsidRDefault="008B6C4F" w:rsidP="008B6C4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PA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PA"/>
                        </w:rPr>
                        <w:t>IDIOMAS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23BB4F3" wp14:editId="37998ECB">
                <wp:simplePos x="0" y="0"/>
                <wp:positionH relativeFrom="margin">
                  <wp:posOffset>295273</wp:posOffset>
                </wp:positionH>
                <wp:positionV relativeFrom="paragraph">
                  <wp:posOffset>6721</wp:posOffset>
                </wp:positionV>
                <wp:extent cx="1630680" cy="140462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C4F" w:rsidRPr="008B6C4F" w:rsidRDefault="008B6C4F" w:rsidP="008B6C4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PA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PA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CAE06" id="_x0000_s1040" type="#_x0000_t202" style="position:absolute;margin-left:23.25pt;margin-top:.55pt;width:128.4pt;height:110.6pt;z-index:251877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" filled="f" stroked="f">
                <v:textbox style="mso-fit-shape-to-text:t">
                  <w:txbxContent>
                    <w:p w:rsidR="008B6C4F" w:rsidRPr="008B6C4F" w:rsidRDefault="008B6C4F" w:rsidP="008B6C4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PA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PA"/>
                        </w:rPr>
                        <w:t>ESTUDIOS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1907C449" wp14:editId="5A01E362">
                <wp:simplePos x="0" y="0"/>
                <wp:positionH relativeFrom="margin">
                  <wp:posOffset>122555</wp:posOffset>
                </wp:positionH>
                <wp:positionV relativeFrom="paragraph">
                  <wp:posOffset>3997960</wp:posOffset>
                </wp:positionV>
                <wp:extent cx="5676900" cy="30480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5CD" w:rsidRPr="00CD384B" w:rsidRDefault="004C1346" w:rsidP="003435CD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A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A"/>
                              </w:rPr>
                              <w:t>Operador Básico: Ofimática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C449" id="_x0000_s1041" type="#_x0000_t202" style="position:absolute;margin-left:9.65pt;margin-top:314.8pt;width:447pt;height:24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" filled="f" stroked="f">
                <v:textbox>
                  <w:txbxContent>
                    <w:p w:rsidR="003435CD" w:rsidRPr="00CD384B" w:rsidRDefault="004C1346" w:rsidP="003435CD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  <w:lang w:val="es-PA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  <w:lang w:val="es-PA"/>
                        </w:rPr>
                        <w:t>Operador Básico: Ofimática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68160" behindDoc="1" locked="0" layoutInCell="1" allowOverlap="1" wp14:anchorId="157D0FA7" wp14:editId="79CE4677">
                <wp:simplePos x="0" y="0"/>
                <wp:positionH relativeFrom="margin">
                  <wp:posOffset>123192</wp:posOffset>
                </wp:positionH>
                <wp:positionV relativeFrom="paragraph">
                  <wp:posOffset>3625215</wp:posOffset>
                </wp:positionV>
                <wp:extent cx="3997960" cy="1404620"/>
                <wp:effectExtent l="0" t="0" r="254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5CD" w:rsidRPr="00C86418" w:rsidRDefault="00CD384B" w:rsidP="003435CD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  <w:t xml:space="preserve">Curso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  <w:t>INADE</w:t>
                            </w:r>
                            <w:r w:rsidR="008B6C4F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51974" id="_x0000_s1042" type="#_x0000_t202" style="position:absolute;margin-left:9.7pt;margin-top:285.45pt;width:314.8pt;height:110.6pt;z-index:-251448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" stroked="f">
                <v:textbox style="mso-fit-shape-to-text:t">
                  <w:txbxContent>
                    <w:p w:rsidR="003435CD" w:rsidRPr="00C86418" w:rsidRDefault="00CD384B" w:rsidP="003435CD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PA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PA"/>
                        </w:rPr>
                        <w:t xml:space="preserve">Curso </w:t>
                      </w:r>
                      <w:proofErr w:type="spellStart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PA"/>
                        </w:rPr>
                        <w:t>INADE</w:t>
                      </w:r>
                      <w:r w:rsidR="008B6C4F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PA"/>
                        </w:rPr>
                        <w:t>H</w:t>
                      </w:r>
                      <w:proofErr w:type="spellEnd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P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79724A66" wp14:editId="309D1EF8">
                <wp:simplePos x="0" y="0"/>
                <wp:positionH relativeFrom="margin">
                  <wp:posOffset>69215</wp:posOffset>
                </wp:positionH>
                <wp:positionV relativeFrom="paragraph">
                  <wp:posOffset>3245485</wp:posOffset>
                </wp:positionV>
                <wp:extent cx="4219575" cy="37147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5CD" w:rsidRPr="00CD384B" w:rsidRDefault="00CD384B" w:rsidP="003435CD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A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A"/>
                              </w:rPr>
                              <w:t xml:space="preserve">Educación Básica General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598E" id="_x0000_s1043" type="#_x0000_t202" style="position:absolute;margin-left:5.45pt;margin-top:255.55pt;width:332.25pt;height:29.2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" filled="f" stroked="f">
                <v:textbox>
                  <w:txbxContent>
                    <w:p w:rsidR="003435CD" w:rsidRPr="00CD384B" w:rsidRDefault="00CD384B" w:rsidP="003435CD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  <w:lang w:val="es-PA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  <w:lang w:val="es-PA"/>
                        </w:rPr>
                        <w:t xml:space="preserve">Educación Básica General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65088" behindDoc="1" locked="0" layoutInCell="1" allowOverlap="1" wp14:anchorId="16B9E9F0" wp14:editId="7550477E">
                <wp:simplePos x="0" y="0"/>
                <wp:positionH relativeFrom="margin">
                  <wp:posOffset>88265</wp:posOffset>
                </wp:positionH>
                <wp:positionV relativeFrom="paragraph">
                  <wp:posOffset>2921635</wp:posOffset>
                </wp:positionV>
                <wp:extent cx="3997960" cy="314325"/>
                <wp:effectExtent l="0" t="0" r="2540" b="952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5CD" w:rsidRPr="00C86418" w:rsidRDefault="00CD384B" w:rsidP="003435CD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  <w:t xml:space="preserve">Instituto Profesional Omar Torrijos Herrera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C0D0" id="_x0000_s1044" type="#_x0000_t202" style="position:absolute;margin-left:6.95pt;margin-top:230.05pt;width:314.8pt;height:24.75pt;z-index:-251451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" stroked="f">
                <v:textbox>
                  <w:txbxContent>
                    <w:p w:rsidR="003435CD" w:rsidRPr="00C86418" w:rsidRDefault="00CD384B" w:rsidP="003435CD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PA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PA"/>
                        </w:rPr>
                        <w:t xml:space="preserve">Instituto Profesional Omar Torrijos Herrera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63040" behindDoc="1" locked="0" layoutInCell="1" allowOverlap="1" wp14:anchorId="23D3AC87" wp14:editId="0A8E8559">
                <wp:simplePos x="0" y="0"/>
                <wp:positionH relativeFrom="margin">
                  <wp:posOffset>86360</wp:posOffset>
                </wp:positionH>
                <wp:positionV relativeFrom="paragraph">
                  <wp:posOffset>2121535</wp:posOffset>
                </wp:positionV>
                <wp:extent cx="3997960" cy="1404620"/>
                <wp:effectExtent l="0" t="0" r="254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5CD" w:rsidRPr="004C1346" w:rsidRDefault="00CD384B" w:rsidP="003435CD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</w:pPr>
                            <w:r w:rsidRPr="004C1346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  <w:t xml:space="preserve">Escuela Normal Juan Demóstenes Arosemena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3AC87" id="_x0000_s1045" type="#_x0000_t202" style="position:absolute;margin-left:6.8pt;margin-top:167.05pt;width:314.8pt;height:110.6pt;z-index:-251453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" stroked="f">
                <v:textbox style="mso-fit-shape-to-text:t">
                  <w:txbxContent>
                    <w:p w:rsidR="003435CD" w:rsidRPr="004C1346" w:rsidRDefault="00CD384B" w:rsidP="003435CD">
                      <w:pPr>
                        <w:spacing w:after="0"/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PA"/>
                        </w:rPr>
                      </w:pPr>
                      <w:r w:rsidRPr="004C1346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PA"/>
                        </w:rPr>
                        <w:t xml:space="preserve">Escuela Normal Juan Demóstenes Arosemena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89E53B1" wp14:editId="0CFD7529">
                <wp:simplePos x="0" y="0"/>
                <wp:positionH relativeFrom="margin">
                  <wp:posOffset>102235</wp:posOffset>
                </wp:positionH>
                <wp:positionV relativeFrom="paragraph">
                  <wp:posOffset>2476500</wp:posOffset>
                </wp:positionV>
                <wp:extent cx="5629275" cy="30480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5CD" w:rsidRPr="00CD384B" w:rsidRDefault="00CD384B" w:rsidP="003435CD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A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A"/>
                              </w:rPr>
                              <w:t xml:space="preserve">Bachiller Pedagógico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B2F0" id="_x0000_s1046" type="#_x0000_t202" style="position:absolute;margin-left:8.05pt;margin-top:195pt;width:443.25pt;height:24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" filled="f" stroked="f">
                <v:textbox>
                  <w:txbxContent>
                    <w:p w:rsidR="003435CD" w:rsidRPr="00CD384B" w:rsidRDefault="00CD384B" w:rsidP="003435CD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  <w:lang w:val="es-PA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  <w:lang w:val="es-PA"/>
                        </w:rPr>
                        <w:t xml:space="preserve">Bachiller Pedagógico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5CD" w:rsidRPr="004C1346">
        <w:rPr>
          <w:noProof/>
          <w:color w:val="000000" w:themeColor="text1"/>
          <w:lang w:val="es-PA" w:eastAsia="es-PA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728460C9" wp14:editId="5B81F6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92226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226" cy="312420"/>
                          <a:chOff x="0" y="0"/>
                          <a:chExt cx="6092226" cy="312420"/>
                        </a:xfrm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B0755B" id="Group 2" o:spid="_x0000_s1026" style="position:absolute;margin-left:0;margin-top:0;width:479.7pt;height:24.6pt;z-index:251845632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">
                <v:rect id="Rectángulo 235" o:spid="_x0000_s1027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" fillcolor="#a98e50" stroked="f" strokeweight="1pt"/>
                <v:shape id="Imagen 236" o:spid="_x0000_s1028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">
                  <v:imagedata r:id="rId18" o:title=""/>
                  <v:path arrowok="t"/>
                </v:shape>
                <v:shape id="Imagen 237" o:spid="_x0000_s1029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">
                  <v:imagedata r:id="rId18" o:title=""/>
                  <v:path arrowok="t"/>
                </v:shape>
                <v:shape id="Imagen 238" o:spid="_x0000_s1030" type="#_x0000_t75" style="position:absolute;left:19840;top:690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">
                  <v:imagedata r:id="rId20" o:title=""/>
                  <v:path arrowok="t"/>
                </v:shape>
              </v:group>
            </w:pict>
          </mc:Fallback>
        </mc:AlternateContent>
      </w:r>
      <w:r w:rsidR="003435CD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D5CEB7" wp14:editId="5C681666">
                <wp:simplePos x="0" y="0"/>
                <wp:positionH relativeFrom="page">
                  <wp:align>left</wp:align>
                </wp:positionH>
                <wp:positionV relativeFrom="paragraph">
                  <wp:posOffset>-915670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AA11B" id="Rectángulo 210" o:spid="_x0000_s1026" style="position:absolute;margin-left:0;margin-top:-72.1pt;width:32.75pt;height:840.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hpP/tt8AAAAJAQAADwAAAGRycy9kb3du&#10;cmV2LnhtbEyPT0+EMBTE7yZ+h+aZeNstIDQrUjbGxGzM7sXVi7dCn0DsH0LLgt/e50mPk5nM/Kba&#10;r9awC05h8E5Cuk2AoWu9Hlwn4f3tebMDFqJyWhnvUMI3BtjX11eVKrVf3CtezrFjVOJCqST0MY4l&#10;56Ht0aqw9SM68j79ZFUkOXVcT2qhcmt4liSCWzU4WujViE89tl/n2Uowh/v8mIrQLNnpeFLz4UOE&#10;5EXK25v18QFYxDX+heEXn9ChJqbGz04HZiTQkShhk+Z5Box8URTAGsoVd2IHvK74/wf1DwA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CGk/+2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  <w:r w:rsidR="003435CD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03031AE" wp14:editId="73EEA5E4">
                <wp:simplePos x="0" y="0"/>
                <wp:positionH relativeFrom="margin">
                  <wp:align>right</wp:align>
                </wp:positionH>
                <wp:positionV relativeFrom="paragraph">
                  <wp:posOffset>809625</wp:posOffset>
                </wp:positionV>
                <wp:extent cx="5648325" cy="37147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5CD" w:rsidRPr="006C6590" w:rsidRDefault="003435CD" w:rsidP="003435CD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Licenciatura en Educación para la Etapa Primaria de la Educación Básica General</w:t>
                            </w:r>
                          </w:p>
                          <w:p w:rsidR="003435CD" w:rsidRPr="006C6590" w:rsidRDefault="003435CD" w:rsidP="003435CD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01CD" id="_x0000_s1047" type="#_x0000_t202" style="position:absolute;margin-left:393.55pt;margin-top:63.75pt;width:444.75pt;height:29.25pt;z-index:251847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" filled="f" stroked="f">
                <v:textbox>
                  <w:txbxContent>
                    <w:p w:rsidR="003435CD" w:rsidRPr="006C6590" w:rsidRDefault="003435CD" w:rsidP="003435CD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Licenciatura en Educación para la Etapa Primaria de la Educación Básica General</w:t>
                      </w:r>
                    </w:p>
                    <w:p w:rsidR="003435CD" w:rsidRPr="006C6590" w:rsidRDefault="003435CD" w:rsidP="003435CD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5CD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50752" behindDoc="1" locked="0" layoutInCell="1" allowOverlap="1" wp14:anchorId="255F192F" wp14:editId="4C55F591">
                <wp:simplePos x="0" y="0"/>
                <wp:positionH relativeFrom="margin">
                  <wp:posOffset>95885</wp:posOffset>
                </wp:positionH>
                <wp:positionV relativeFrom="paragraph">
                  <wp:posOffset>1208405</wp:posOffset>
                </wp:positionV>
                <wp:extent cx="3997960" cy="1404620"/>
                <wp:effectExtent l="0" t="0" r="254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5CD" w:rsidRPr="00C86418" w:rsidRDefault="003435CD" w:rsidP="003435CD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  <w:t>Panamá Bilingüe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314BF" id="_x0000_s1048" type="#_x0000_t202" style="position:absolute;margin-left:7.55pt;margin-top:95.15pt;width:314.8pt;height:110.6pt;z-index:-251465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" stroked="f">
                <v:textbox style="mso-fit-shape-to-text:t">
                  <w:txbxContent>
                    <w:p w:rsidR="003435CD" w:rsidRPr="00C86418" w:rsidRDefault="003435CD" w:rsidP="003435CD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PA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PA"/>
                        </w:rPr>
                        <w:t>Panamá Bilingüe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5CD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8BA9F2F" wp14:editId="4A7989F1">
                <wp:simplePos x="0" y="0"/>
                <wp:positionH relativeFrom="column">
                  <wp:posOffset>76200</wp:posOffset>
                </wp:positionH>
                <wp:positionV relativeFrom="paragraph">
                  <wp:posOffset>361949</wp:posOffset>
                </wp:positionV>
                <wp:extent cx="0" cy="446722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8C9AA" id="Conector recto 17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8.5pt" to="6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3435CD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33ADC169" wp14:editId="2BE1B156">
                <wp:simplePos x="0" y="0"/>
                <wp:positionH relativeFrom="margin">
                  <wp:posOffset>76200</wp:posOffset>
                </wp:positionH>
                <wp:positionV relativeFrom="paragraph">
                  <wp:posOffset>1562100</wp:posOffset>
                </wp:positionV>
                <wp:extent cx="5676900" cy="304800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5CD" w:rsidRPr="006C6590" w:rsidRDefault="003435CD" w:rsidP="003435CD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Capacitación</w:t>
                            </w:r>
                            <w:r w:rsidR="00CD384B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del Idioma Inglé</w:t>
                            </w: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  <w:p w:rsidR="003435CD" w:rsidRPr="006C6590" w:rsidRDefault="003435CD" w:rsidP="003435CD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3E06" id="_x0000_s1049" type="#_x0000_t202" style="position:absolute;margin-left:6pt;margin-top:123pt;width:447pt;height:2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" filled="f" stroked="f">
                <v:textbox>
                  <w:txbxContent>
                    <w:p w:rsidR="003435CD" w:rsidRPr="006C6590" w:rsidRDefault="003435CD" w:rsidP="003435CD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Capacitación</w:t>
                      </w:r>
                      <w:r w:rsidR="00CD384B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del Idioma Inglé</w:t>
                      </w: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s</w:t>
                      </w:r>
                    </w:p>
                    <w:p w:rsidR="003435CD" w:rsidRPr="006C6590" w:rsidRDefault="003435CD" w:rsidP="003435CD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5CD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46656" behindDoc="1" locked="0" layoutInCell="1" allowOverlap="1" wp14:anchorId="0C5D0211" wp14:editId="67250723">
                <wp:simplePos x="0" y="0"/>
                <wp:positionH relativeFrom="margin">
                  <wp:posOffset>95250</wp:posOffset>
                </wp:positionH>
                <wp:positionV relativeFrom="paragraph">
                  <wp:posOffset>466725</wp:posOffset>
                </wp:positionV>
                <wp:extent cx="3997960" cy="314325"/>
                <wp:effectExtent l="0" t="0" r="2540" b="9525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5CD" w:rsidRPr="00C86418" w:rsidRDefault="003435CD" w:rsidP="003435CD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  <w:t>Universidad De Panamá</w:t>
                            </w:r>
                          </w:p>
                          <w:p w:rsidR="003435CD" w:rsidRPr="00C86418" w:rsidRDefault="003435CD" w:rsidP="003435CD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PA"/>
                              </w:rPr>
                              <w:t>Panamá Bilingüe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729C" id="_x0000_s1050" type="#_x0000_t202" style="position:absolute;margin-left:7.5pt;margin-top:36.75pt;width:314.8pt;height:24.75pt;z-index:-25146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" stroked="f">
                <v:textbox>
                  <w:txbxContent>
                    <w:p w:rsidR="003435CD" w:rsidRPr="00C86418" w:rsidRDefault="003435CD" w:rsidP="003435CD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PA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PA"/>
                        </w:rPr>
                        <w:t>Universidad De Panamá</w:t>
                      </w:r>
                    </w:p>
                    <w:p w:rsidR="003435CD" w:rsidRPr="00C86418" w:rsidRDefault="003435CD" w:rsidP="003435CD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PA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PA"/>
                        </w:rPr>
                        <w:t>Panamá Bilingüe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5CD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28FB610" wp14:editId="2E485051">
                <wp:simplePos x="0" y="0"/>
                <wp:positionH relativeFrom="margin">
                  <wp:posOffset>1205865</wp:posOffset>
                </wp:positionH>
                <wp:positionV relativeFrom="paragraph">
                  <wp:posOffset>704850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5CD" w:rsidRPr="001B5912" w:rsidRDefault="003435CD" w:rsidP="003435CD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94F50" id="_x0000_s1051" type="#_x0000_t202" style="position:absolute;margin-left:94.95pt;margin-top:55.5pt;width:270.75pt;height:110.6pt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" filled="f" stroked="f">
                <v:textbox style="mso-fit-shape-to-text:t">
                  <w:txbxContent>
                    <w:p w:rsidR="003435CD" w:rsidRPr="001B5912" w:rsidRDefault="003435CD" w:rsidP="003435CD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1A4A" w:rsidRPr="004C1346">
        <w:rPr>
          <w:noProof/>
          <w:color w:val="000000" w:themeColor="text1"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73DF85D" wp14:editId="0F6DBF76">
                <wp:simplePos x="0" y="0"/>
                <wp:positionH relativeFrom="margin">
                  <wp:posOffset>447675</wp:posOffset>
                </wp:positionH>
                <wp:positionV relativeFrom="paragraph">
                  <wp:posOffset>6334125</wp:posOffset>
                </wp:positionV>
                <wp:extent cx="2724150" cy="140462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4A" w:rsidRPr="001B5912" w:rsidRDefault="00A91A4A" w:rsidP="00A91A4A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IDIOMAS Y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1A6A0" id="_x0000_s1052" type="#_x0000_t202" style="position:absolute;margin-left:35.25pt;margin-top:498.75pt;width:214.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" filled="f" stroked="f">
                <v:textbox style="mso-fit-shape-to-text:t">
                  <w:txbxContent>
                    <w:p w:rsidR="00A91A4A" w:rsidRPr="001B5912" w:rsidRDefault="00A91A4A" w:rsidP="00A91A4A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IDIOMAS Y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130" w:rsidRPr="004C1346" w:rsidSect="00AB1AC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6C3" w:rsidRDefault="003B06C3" w:rsidP="00A01AB1">
      <w:pPr>
        <w:spacing w:after="0" w:line="240" w:lineRule="auto"/>
      </w:pPr>
      <w:r>
        <w:separator/>
      </w:r>
    </w:p>
  </w:endnote>
  <w:endnote w:type="continuationSeparator" w:id="0">
    <w:p w:rsidR="003B06C3" w:rsidRDefault="003B06C3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6C3" w:rsidRDefault="003B06C3" w:rsidP="00A01AB1">
      <w:pPr>
        <w:spacing w:after="0" w:line="240" w:lineRule="auto"/>
      </w:pPr>
      <w:r>
        <w:separator/>
      </w:r>
    </w:p>
  </w:footnote>
  <w:footnote w:type="continuationSeparator" w:id="0">
    <w:p w:rsidR="003B06C3" w:rsidRDefault="003B06C3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131078" w:nlCheck="1" w:checkStyle="0"/>
  <w:activeWritingStyle w:appName="MSWord" w:lang="es-419" w:vendorID="64" w:dllVersion="131078" w:nlCheck="1" w:checkStyle="0"/>
  <w:activeWritingStyle w:appName="MSWord" w:lang="en-US" w:vendorID="64" w:dllVersion="131078" w:nlCheck="1" w:checkStyle="1"/>
  <w:activeWritingStyle w:appName="MSWord" w:lang="es-PA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C3"/>
    <w:rsid w:val="00043E68"/>
    <w:rsid w:val="00055585"/>
    <w:rsid w:val="000D2471"/>
    <w:rsid w:val="00141993"/>
    <w:rsid w:val="00193CE6"/>
    <w:rsid w:val="001B5912"/>
    <w:rsid w:val="001E4ECB"/>
    <w:rsid w:val="00215398"/>
    <w:rsid w:val="002803EC"/>
    <w:rsid w:val="002D21DE"/>
    <w:rsid w:val="002D69FE"/>
    <w:rsid w:val="003435CD"/>
    <w:rsid w:val="00366B75"/>
    <w:rsid w:val="003810F0"/>
    <w:rsid w:val="003B06C3"/>
    <w:rsid w:val="003D4523"/>
    <w:rsid w:val="00447C42"/>
    <w:rsid w:val="004635FB"/>
    <w:rsid w:val="004A17D5"/>
    <w:rsid w:val="004C1346"/>
    <w:rsid w:val="004D29B3"/>
    <w:rsid w:val="004D564D"/>
    <w:rsid w:val="00515C71"/>
    <w:rsid w:val="00534B33"/>
    <w:rsid w:val="00550F10"/>
    <w:rsid w:val="00560D1F"/>
    <w:rsid w:val="005A3C52"/>
    <w:rsid w:val="006220C2"/>
    <w:rsid w:val="0063761F"/>
    <w:rsid w:val="006A1130"/>
    <w:rsid w:val="006C6590"/>
    <w:rsid w:val="006F118F"/>
    <w:rsid w:val="00732C10"/>
    <w:rsid w:val="007C43F4"/>
    <w:rsid w:val="007E5532"/>
    <w:rsid w:val="00845EF5"/>
    <w:rsid w:val="00853A66"/>
    <w:rsid w:val="00886A8E"/>
    <w:rsid w:val="008B650E"/>
    <w:rsid w:val="008B6C4F"/>
    <w:rsid w:val="00960863"/>
    <w:rsid w:val="00972651"/>
    <w:rsid w:val="009D0702"/>
    <w:rsid w:val="009D3B1A"/>
    <w:rsid w:val="009E0C7D"/>
    <w:rsid w:val="009E6692"/>
    <w:rsid w:val="009F1953"/>
    <w:rsid w:val="00A01AB1"/>
    <w:rsid w:val="00A24E8B"/>
    <w:rsid w:val="00A4420F"/>
    <w:rsid w:val="00A637D8"/>
    <w:rsid w:val="00A91A4A"/>
    <w:rsid w:val="00AB1ACD"/>
    <w:rsid w:val="00AC54DD"/>
    <w:rsid w:val="00B14BD5"/>
    <w:rsid w:val="00B304A1"/>
    <w:rsid w:val="00B31235"/>
    <w:rsid w:val="00B86586"/>
    <w:rsid w:val="00BA12BC"/>
    <w:rsid w:val="00BB08EF"/>
    <w:rsid w:val="00BE4760"/>
    <w:rsid w:val="00C01070"/>
    <w:rsid w:val="00C01E2F"/>
    <w:rsid w:val="00C37AAD"/>
    <w:rsid w:val="00C54257"/>
    <w:rsid w:val="00C5555F"/>
    <w:rsid w:val="00C86418"/>
    <w:rsid w:val="00CD384B"/>
    <w:rsid w:val="00D065CD"/>
    <w:rsid w:val="00D14807"/>
    <w:rsid w:val="00D2492A"/>
    <w:rsid w:val="00D35AA5"/>
    <w:rsid w:val="00DF364B"/>
    <w:rsid w:val="00E06111"/>
    <w:rsid w:val="00E26E85"/>
    <w:rsid w:val="00E55FFF"/>
    <w:rsid w:val="00E70370"/>
    <w:rsid w:val="00E8166E"/>
    <w:rsid w:val="00E90504"/>
    <w:rsid w:val="00EA3B3C"/>
    <w:rsid w:val="00EC5D5D"/>
    <w:rsid w:val="00F94D2D"/>
    <w:rsid w:val="00FA42B5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56C3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character" w:styleId="Hipervnculo">
    <w:name w:val="Hyperlink"/>
    <w:basedOn w:val="Fuentedeprrafopredeter"/>
    <w:uiPriority w:val="99"/>
    <w:unhideWhenUsed/>
    <w:rsid w:val="003B06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mailto:leidyrodriguez2218@gmail.com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mailto:leidyrodriguez2218@gmail.com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cargado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FC20D6-0F90-43E9-BABB-5ED73E05CC13}">
  <ds:schemaRefs>
    <ds:schemaRef ds:uri="http://www.w3.org/XML/1998/namespace"/>
    <ds:schemaRef ds:uri="http://schemas.microsoft.com/office/infopath/2007/PartnerControls"/>
    <ds:schemaRef ds:uri="f40e8ec9-c0d5-46bf-ada4-d85cb00858d0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904e2ea1-c14c-483b-89ef-f6b2df6ba23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2016-05-13T20:08:00Z</dcterms:created>
  <dcterms:modified xsi:type="dcterms:W3CDTF">2016-05-13T20:12:00Z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