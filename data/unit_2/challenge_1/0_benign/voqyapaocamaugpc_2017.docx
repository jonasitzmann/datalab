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04" w:rsidRPr="00C27735" w:rsidRDefault="00E26DDE" w:rsidP="00C27735">
      <w:pPr>
        <w:spacing w:line="276" w:lineRule="auto"/>
        <w:jc w:val="both"/>
        <w:rPr>
          <w:rFonts w:ascii="Verdana" w:hAnsi="Verdana"/>
          <w:color w:val="FF0000"/>
        </w:rPr>
      </w:pP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431C64" wp14:editId="70A5144C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</wp:posOffset>
                </wp:positionV>
                <wp:extent cx="0" cy="914400"/>
                <wp:effectExtent l="13335" t="13970" r="5715" b="5080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4AD65" id="Line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9pt" to="44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"/>
            </w:pict>
          </mc:Fallback>
        </mc:AlternateContent>
      </w:r>
      <w:r>
        <w:rPr>
          <w:rFonts w:ascii="Verdana" w:hAnsi="Verdana"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089E13" wp14:editId="4DA4F91F">
                <wp:simplePos x="0" y="0"/>
                <wp:positionH relativeFrom="column">
                  <wp:posOffset>1485900</wp:posOffset>
                </wp:positionH>
                <wp:positionV relativeFrom="paragraph">
                  <wp:posOffset>176530</wp:posOffset>
                </wp:positionV>
                <wp:extent cx="4457700" cy="0"/>
                <wp:effectExtent l="13335" t="9525" r="5715" b="9525"/>
                <wp:wrapNone/>
                <wp:docPr id="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DE3A1"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3.9pt" to="46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8hEw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"/>
            </w:pict>
          </mc:Fallback>
        </mc:AlternateContent>
      </w: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color w:val="FF000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C64B04" w:rsidRPr="00C27735">
        <w:trPr>
          <w:trHeight w:val="566"/>
        </w:trPr>
        <w:tc>
          <w:tcPr>
            <w:tcW w:w="8245" w:type="dxa"/>
          </w:tcPr>
          <w:p w:rsidR="0072233C" w:rsidRDefault="000713C7" w:rsidP="00C27735">
            <w:pPr>
              <w:spacing w:line="276" w:lineRule="auto"/>
              <w:jc w:val="both"/>
              <w:rPr>
                <w:rFonts w:ascii="Verdana" w:hAnsi="Verdana"/>
              </w:rPr>
            </w:pPr>
            <w:r w:rsidRPr="00FA4429"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4CF5F945" wp14:editId="1368B232">
                  <wp:extent cx="956310" cy="990600"/>
                  <wp:effectExtent l="0" t="0" r="0" b="0"/>
                  <wp:docPr id="1" name="Imagen 1" descr="C:\Users\1234\Dropbox\Cel actual revisar\IMG_20150330_194513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234\Dropbox\Cel actual revisar\IMG_20150330_194513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026" cy="100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33C" w:rsidRDefault="0072233C" w:rsidP="00C27735">
            <w:pPr>
              <w:spacing w:line="276" w:lineRule="auto"/>
              <w:jc w:val="both"/>
              <w:rPr>
                <w:rFonts w:ascii="Verdana" w:hAnsi="Verdana"/>
              </w:rPr>
            </w:pPr>
          </w:p>
          <w:p w:rsidR="00C64B04" w:rsidRPr="00C27735" w:rsidRDefault="00C64B04" w:rsidP="00C27735">
            <w:pPr>
              <w:spacing w:line="276" w:lineRule="auto"/>
              <w:jc w:val="both"/>
              <w:rPr>
                <w:rFonts w:ascii="Verdana" w:hAnsi="Verdana"/>
              </w:rPr>
            </w:pPr>
          </w:p>
          <w:p w:rsidR="00C64B04" w:rsidRPr="00C27735" w:rsidRDefault="00C27735" w:rsidP="00C27735">
            <w:pPr>
              <w:spacing w:line="276" w:lineRule="auto"/>
              <w:jc w:val="both"/>
              <w:rPr>
                <w:rFonts w:ascii="Verdana" w:hAnsi="Verdana"/>
              </w:rPr>
            </w:pPr>
            <w:r w:rsidRPr="00C27735">
              <w:rPr>
                <w:rFonts w:ascii="Verdana" w:hAnsi="Verdana"/>
              </w:rPr>
              <w:t>Celular: 8701-6427</w:t>
            </w:r>
          </w:p>
          <w:p w:rsidR="00C27735" w:rsidRPr="00C27735" w:rsidRDefault="00C27735" w:rsidP="00C27735">
            <w:pPr>
              <w:spacing w:line="276" w:lineRule="auto"/>
              <w:jc w:val="both"/>
              <w:rPr>
                <w:rFonts w:ascii="Verdana" w:hAnsi="Verdana"/>
              </w:rPr>
            </w:pPr>
            <w:r w:rsidRPr="00C27735">
              <w:rPr>
                <w:rFonts w:ascii="Verdana" w:hAnsi="Verdana"/>
              </w:rPr>
              <w:t>Correo electrónico: lgquec@gmail.com</w:t>
            </w:r>
          </w:p>
          <w:p w:rsidR="00C64B04" w:rsidRPr="00C27735" w:rsidRDefault="00C27735" w:rsidP="00C27735">
            <w:pPr>
              <w:spacing w:line="276" w:lineRule="auto"/>
              <w:jc w:val="both"/>
              <w:rPr>
                <w:rFonts w:ascii="Verdana" w:hAnsi="Verdana"/>
              </w:rPr>
            </w:pPr>
            <w:r w:rsidRPr="00C27735">
              <w:rPr>
                <w:rFonts w:ascii="Verdana" w:hAnsi="Verdana"/>
              </w:rPr>
              <w:t>Fecha de nacimiento: 07/04/1981</w:t>
            </w:r>
          </w:p>
          <w:p w:rsidR="00C64B04" w:rsidRPr="00C27735" w:rsidRDefault="00C27735" w:rsidP="00C27735">
            <w:pPr>
              <w:spacing w:line="276" w:lineRule="auto"/>
              <w:jc w:val="both"/>
              <w:rPr>
                <w:rFonts w:ascii="Verdana" w:hAnsi="Verdana"/>
              </w:rPr>
            </w:pPr>
            <w:r w:rsidRPr="00C27735">
              <w:rPr>
                <w:rFonts w:ascii="Verdana" w:hAnsi="Verdana"/>
              </w:rPr>
              <w:t>Cedula: 03-0372-0577</w:t>
            </w:r>
          </w:p>
          <w:p w:rsidR="00C64B04" w:rsidRPr="00C27735" w:rsidRDefault="00C64B04" w:rsidP="00C27735">
            <w:pPr>
              <w:spacing w:line="276" w:lineRule="auto"/>
              <w:jc w:val="both"/>
              <w:rPr>
                <w:rFonts w:ascii="Verdana" w:hAnsi="Verdana"/>
              </w:rPr>
            </w:pPr>
          </w:p>
        </w:tc>
      </w:tr>
    </w:tbl>
    <w:p w:rsidR="00C64B04" w:rsidRPr="00C27735" w:rsidRDefault="000713C7" w:rsidP="00C27735">
      <w:pPr>
        <w:spacing w:line="276" w:lineRule="auto"/>
        <w:jc w:val="both"/>
        <w:rPr>
          <w:rFonts w:ascii="Verdana" w:hAnsi="Verdana"/>
          <w:color w:val="FF0000"/>
        </w:rPr>
      </w:pP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46C971" wp14:editId="02AAD53D">
                <wp:simplePos x="0" y="0"/>
                <wp:positionH relativeFrom="column">
                  <wp:posOffset>1482090</wp:posOffset>
                </wp:positionH>
                <wp:positionV relativeFrom="paragraph">
                  <wp:posOffset>102870</wp:posOffset>
                </wp:positionV>
                <wp:extent cx="4000500" cy="542925"/>
                <wp:effectExtent l="0" t="0" r="0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542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Pr="00C27735" w:rsidRDefault="00C27735" w:rsidP="00C27735">
                            <w:pPr>
                              <w:pStyle w:val="Ttulo2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s-ES_tradnl"/>
                              </w:rPr>
                            </w:pPr>
                            <w:r w:rsidRPr="00C27735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s-ES_tradnl"/>
                              </w:rPr>
                              <w:t>Laura Quesada Coto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6C9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6.7pt;margin-top:8.1pt;width:315pt;height:4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" stroked="f">
                <v:fill opacity="32896f"/>
                <v:textbox inset="0,0,0,0">
                  <w:txbxContent>
                    <w:p w:rsidR="00C64B04" w:rsidRPr="00C27735" w:rsidRDefault="00C27735" w:rsidP="00C27735">
                      <w:pPr>
                        <w:pStyle w:val="Ttulo2"/>
                        <w:jc w:val="center"/>
                        <w:rPr>
                          <w:rFonts w:ascii="Verdana" w:hAnsi="Verdana"/>
                          <w:b/>
                          <w:bCs/>
                          <w:color w:val="C00000"/>
                          <w:lang w:val="es-ES_tradnl"/>
                        </w:rPr>
                      </w:pPr>
                      <w:r w:rsidRPr="00C27735">
                        <w:rPr>
                          <w:rFonts w:ascii="Verdana" w:hAnsi="Verdana"/>
                          <w:b/>
                          <w:bCs/>
                          <w:color w:val="C00000"/>
                          <w:lang w:val="es-ES_tradnl"/>
                        </w:rPr>
                        <w:t>Laura Quesada Coto</w:t>
                      </w:r>
                    </w:p>
                  </w:txbxContent>
                </v:textbox>
              </v:shape>
            </w:pict>
          </mc:Fallback>
        </mc:AlternateContent>
      </w: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color w:val="000000"/>
        </w:rPr>
      </w:pP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C64B04" w:rsidRDefault="00C64B04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005665" w:rsidRPr="00C27735" w:rsidRDefault="00005665" w:rsidP="00C27735">
      <w:pPr>
        <w:spacing w:line="276" w:lineRule="auto"/>
        <w:jc w:val="both"/>
        <w:rPr>
          <w:rFonts w:ascii="Verdana" w:hAnsi="Verdana"/>
          <w:color w:val="FF0000"/>
        </w:rPr>
      </w:pPr>
    </w:p>
    <w:p w:rsidR="00C64B04" w:rsidRDefault="00E26DDE" w:rsidP="00C27735">
      <w:pPr>
        <w:spacing w:line="276" w:lineRule="auto"/>
        <w:jc w:val="both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1270" t="1270" r="0" b="0"/>
                <wp:wrapNone/>
                <wp:docPr id="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98593" id="Rectangle 35" o:spid="_x0000_s1026" style="position:absolute;margin-left:-.2pt;margin-top:5.45pt;width:2in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C64B04" w:rsidRPr="00C27735">
        <w:rPr>
          <w:rFonts w:ascii="Verdana" w:hAnsi="Verdana"/>
          <w:b/>
        </w:rPr>
        <w:t>Formación académica</w:t>
      </w:r>
      <w:r w:rsidR="00C64B04" w:rsidRPr="00C27735">
        <w:rPr>
          <w:rFonts w:ascii="Verdana" w:hAnsi="Verdana"/>
          <w:b/>
          <w:noProof/>
        </w:rPr>
        <w:t xml:space="preserve"> </w:t>
      </w:r>
    </w:p>
    <w:p w:rsidR="007E68A1" w:rsidRPr="00C27735" w:rsidRDefault="007E68A1" w:rsidP="00C27735">
      <w:pPr>
        <w:spacing w:line="276" w:lineRule="auto"/>
        <w:jc w:val="both"/>
        <w:rPr>
          <w:rFonts w:ascii="Verdana" w:hAnsi="Verdana"/>
          <w:b/>
        </w:rPr>
      </w:pPr>
    </w:p>
    <w:p w:rsidR="00C64B04" w:rsidRPr="00C27735" w:rsidRDefault="00C27735" w:rsidP="00C27735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 w:rsidRPr="00C27735">
        <w:rPr>
          <w:rFonts w:ascii="Verdana" w:hAnsi="Verdana"/>
        </w:rPr>
        <w:t xml:space="preserve">Bachillerato en </w:t>
      </w:r>
      <w:r w:rsidR="007D40B1" w:rsidRPr="00C27735">
        <w:rPr>
          <w:rFonts w:ascii="Verdana" w:hAnsi="Verdana"/>
        </w:rPr>
        <w:t>educación</w:t>
      </w:r>
      <w:r w:rsidRPr="00C27735">
        <w:rPr>
          <w:rFonts w:ascii="Verdana" w:hAnsi="Verdana"/>
        </w:rPr>
        <w:t xml:space="preserve"> general básica</w:t>
      </w:r>
      <w:r w:rsidR="007D40B1">
        <w:rPr>
          <w:rFonts w:ascii="Verdana" w:hAnsi="Verdana"/>
        </w:rPr>
        <w:t>.</w:t>
      </w:r>
    </w:p>
    <w:p w:rsidR="00C27735" w:rsidRDefault="00005665" w:rsidP="0067691A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Bachillerato y </w:t>
      </w:r>
      <w:r w:rsidR="000713C7">
        <w:rPr>
          <w:rFonts w:ascii="Verdana" w:hAnsi="Verdana"/>
        </w:rPr>
        <w:t xml:space="preserve">Licenciatura </w:t>
      </w:r>
      <w:r w:rsidR="00C27735" w:rsidRPr="00E26DDE">
        <w:rPr>
          <w:rFonts w:ascii="Verdana" w:hAnsi="Verdana"/>
        </w:rPr>
        <w:t xml:space="preserve">en la carrera de la enseñanza del  </w:t>
      </w:r>
      <w:r w:rsidR="007D40B1" w:rsidRPr="00E26DDE">
        <w:rPr>
          <w:rFonts w:ascii="Verdana" w:hAnsi="Verdana"/>
        </w:rPr>
        <w:t>inglés</w:t>
      </w:r>
      <w:r w:rsidR="00C27735" w:rsidRPr="00E26DDE">
        <w:rPr>
          <w:rFonts w:ascii="Verdana" w:hAnsi="Verdana"/>
        </w:rPr>
        <w:t xml:space="preserve"> para I y II ciclo.</w:t>
      </w:r>
      <w:r w:rsidR="000713C7">
        <w:rPr>
          <w:rFonts w:ascii="Verdana" w:hAnsi="Verdana"/>
        </w:rPr>
        <w:t xml:space="preserve"> (Universidad Hispanoamericana y UISIL).</w:t>
      </w:r>
    </w:p>
    <w:p w:rsidR="00113AE5" w:rsidRPr="00E26DDE" w:rsidRDefault="00113AE5" w:rsidP="0067691A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Me faltan 4 materias y la práctica para terminar el bachiller en enseñanza del </w:t>
      </w:r>
      <w:r w:rsidR="005C739D">
        <w:rPr>
          <w:rFonts w:ascii="Verdana" w:hAnsi="Verdana"/>
        </w:rPr>
        <w:t>inglés</w:t>
      </w:r>
      <w:r>
        <w:rPr>
          <w:rFonts w:ascii="Verdana" w:hAnsi="Verdana"/>
        </w:rPr>
        <w:t xml:space="preserve"> para secundaria.</w:t>
      </w:r>
    </w:p>
    <w:p w:rsidR="00C64B04" w:rsidRDefault="00C64B04" w:rsidP="00C27735">
      <w:pPr>
        <w:spacing w:line="276" w:lineRule="auto"/>
        <w:ind w:left="360"/>
        <w:jc w:val="both"/>
        <w:rPr>
          <w:rFonts w:ascii="Verdana" w:hAnsi="Verdana"/>
        </w:rPr>
      </w:pPr>
    </w:p>
    <w:p w:rsidR="00113AE5" w:rsidRPr="00C27735" w:rsidRDefault="00113AE5" w:rsidP="00C27735">
      <w:pPr>
        <w:spacing w:line="276" w:lineRule="auto"/>
        <w:ind w:left="360"/>
        <w:jc w:val="both"/>
        <w:rPr>
          <w:rFonts w:ascii="Verdana" w:hAnsi="Verdana"/>
        </w:rPr>
      </w:pPr>
    </w:p>
    <w:p w:rsidR="00C64B04" w:rsidRPr="00C27735" w:rsidRDefault="00E26DDE" w:rsidP="00C27735">
      <w:pPr>
        <w:pStyle w:val="Ttulo1"/>
        <w:spacing w:line="276" w:lineRule="auto"/>
        <w:ind w:left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color w:val="FF0000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58420</wp:posOffset>
                </wp:positionV>
                <wp:extent cx="1828800" cy="114300"/>
                <wp:effectExtent l="0" t="1270" r="2540" b="0"/>
                <wp:wrapNone/>
                <wp:docPr id="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102B8" id="Rectangle 42" o:spid="_x0000_s1026" style="position:absolute;margin-left:1.75pt;margin-top:4.6pt;width:2in;height: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C64B04" w:rsidRPr="00C27735">
        <w:rPr>
          <w:rFonts w:ascii="Verdana" w:hAnsi="Verdana"/>
          <w:b/>
          <w:sz w:val="24"/>
        </w:rPr>
        <w:t>Formación extra académica</w:t>
      </w:r>
    </w:p>
    <w:p w:rsidR="00C27735" w:rsidRPr="00C27735" w:rsidRDefault="00C27735" w:rsidP="00C27735">
      <w:pPr>
        <w:spacing w:line="276" w:lineRule="auto"/>
        <w:jc w:val="both"/>
        <w:rPr>
          <w:rFonts w:ascii="Verdana" w:hAnsi="Verdana"/>
        </w:rPr>
      </w:pPr>
    </w:p>
    <w:p w:rsidR="00C64B04" w:rsidRPr="00C27735" w:rsidRDefault="00C27735" w:rsidP="00C2773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Verdana" w:hAnsi="Verdana"/>
        </w:rPr>
      </w:pPr>
      <w:r w:rsidRPr="00C27735">
        <w:rPr>
          <w:rFonts w:ascii="Verdana" w:hAnsi="Verdana"/>
        </w:rPr>
        <w:t>2001 Cursos libre</w:t>
      </w:r>
      <w:r w:rsidR="00C538B2">
        <w:rPr>
          <w:rFonts w:ascii="Verdana" w:hAnsi="Verdana"/>
        </w:rPr>
        <w:t>s</w:t>
      </w:r>
      <w:r w:rsidRPr="00C27735">
        <w:rPr>
          <w:rFonts w:ascii="Verdana" w:hAnsi="Verdana"/>
        </w:rPr>
        <w:t xml:space="preserve"> de computación</w:t>
      </w:r>
      <w:r w:rsidR="007D40B1">
        <w:rPr>
          <w:rFonts w:ascii="Verdana" w:hAnsi="Verdana"/>
        </w:rPr>
        <w:t>.</w:t>
      </w:r>
      <w:r w:rsidR="000713C7">
        <w:rPr>
          <w:rFonts w:ascii="Verdana" w:hAnsi="Verdana"/>
        </w:rPr>
        <w:t xml:space="preserve"> (CUNA).</w:t>
      </w:r>
    </w:p>
    <w:p w:rsidR="00C27735" w:rsidRDefault="007D40B1" w:rsidP="00C2773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2006 Cursos libres de inglé</w:t>
      </w:r>
      <w:r w:rsidRPr="00C27735">
        <w:rPr>
          <w:rFonts w:ascii="Verdana" w:hAnsi="Verdana"/>
        </w:rPr>
        <w:t>s</w:t>
      </w:r>
      <w:r>
        <w:rPr>
          <w:rFonts w:ascii="Verdana" w:hAnsi="Verdana"/>
        </w:rPr>
        <w:t>.</w:t>
      </w:r>
      <w:r w:rsidR="000713C7">
        <w:rPr>
          <w:rFonts w:ascii="Verdana" w:hAnsi="Verdana"/>
        </w:rPr>
        <w:t xml:space="preserve"> (Universidad Interamericana).</w:t>
      </w:r>
    </w:p>
    <w:p w:rsidR="00005665" w:rsidRDefault="00005665" w:rsidP="00C2773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Estoy Colegiada en Colypro</w:t>
      </w:r>
    </w:p>
    <w:p w:rsidR="00005665" w:rsidRPr="00C27735" w:rsidRDefault="00005665" w:rsidP="00C2773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Curso libre de contabilidad. (Instituto Jiménez).</w:t>
      </w:r>
    </w:p>
    <w:p w:rsidR="00C27735" w:rsidRPr="00C27735" w:rsidRDefault="00C27735" w:rsidP="00C27735">
      <w:pPr>
        <w:pStyle w:val="Prrafodelista"/>
        <w:spacing w:line="276" w:lineRule="auto"/>
        <w:jc w:val="both"/>
        <w:rPr>
          <w:rFonts w:ascii="Verdana" w:hAnsi="Verdana"/>
        </w:rPr>
      </w:pPr>
    </w:p>
    <w:p w:rsidR="00113AE5" w:rsidRDefault="00113AE5" w:rsidP="00C27735">
      <w:pPr>
        <w:spacing w:line="276" w:lineRule="auto"/>
        <w:jc w:val="both"/>
        <w:rPr>
          <w:rFonts w:ascii="Verdana" w:hAnsi="Verdana"/>
          <w:b/>
        </w:rPr>
      </w:pPr>
    </w:p>
    <w:p w:rsidR="00C64B04" w:rsidRPr="00C27735" w:rsidRDefault="00E26DDE" w:rsidP="00C27735">
      <w:pPr>
        <w:spacing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1270" t="3810" r="0" b="0"/>
                <wp:wrapNone/>
                <wp:docPr id="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03CED" id="Rectangle 44" o:spid="_x0000_s1026" style="position:absolute;margin-left:-.2pt;margin-top:4.95pt;width:2in;height:9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>
        <w:rPr>
          <w:rFonts w:ascii="Verdana" w:hAnsi="Verdana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63500</wp:posOffset>
                </wp:positionV>
                <wp:extent cx="1828800" cy="114300"/>
                <wp:effectExtent l="0" t="4445" r="0" b="0"/>
                <wp:wrapNone/>
                <wp:docPr id="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D2D20" id="Rectangle 43" o:spid="_x0000_s1026" style="position:absolute;margin-left:.45pt;margin-top:5pt;width:2in;height: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bXtAIAAIE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>
        <w:rPr>
          <w:rFonts w:ascii="Verdana" w:hAnsi="Verdana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0" t="3810" r="1270" b="0"/>
                <wp:wrapNone/>
                <wp:docPr id="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6862F" id="Rectangle 45" o:spid="_x0000_s1026" style="position:absolute;margin-left:1.1pt;margin-top:4.95pt;width:2in;height: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C27735" w:rsidRPr="00C27735">
        <w:rPr>
          <w:rFonts w:ascii="Verdana" w:hAnsi="Verdana"/>
          <w:b/>
        </w:rPr>
        <w:t>Exp</w:t>
      </w:r>
      <w:r w:rsidR="00C64B04" w:rsidRPr="00C27735">
        <w:rPr>
          <w:rFonts w:ascii="Verdana" w:hAnsi="Verdana"/>
          <w:b/>
        </w:rPr>
        <w:t>eriencia laboral</w:t>
      </w: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b/>
        </w:rPr>
      </w:pPr>
    </w:p>
    <w:p w:rsidR="00C27735" w:rsidRDefault="00C27735" w:rsidP="00C2773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</w:rPr>
      </w:pPr>
      <w:r w:rsidRPr="00C27735">
        <w:rPr>
          <w:rFonts w:ascii="Verdana" w:hAnsi="Verdana"/>
        </w:rPr>
        <w:t>2007</w:t>
      </w:r>
      <w:r w:rsidR="00005665">
        <w:rPr>
          <w:rFonts w:ascii="Verdana" w:hAnsi="Verdana"/>
        </w:rPr>
        <w:t>,</w:t>
      </w:r>
      <w:r w:rsidRPr="00C27735">
        <w:rPr>
          <w:rFonts w:ascii="Verdana" w:hAnsi="Verdana"/>
        </w:rPr>
        <w:t xml:space="preserve"> IPEA, profesora de cursos libres de </w:t>
      </w:r>
      <w:r w:rsidR="007D40B1" w:rsidRPr="00C27735">
        <w:rPr>
          <w:rFonts w:ascii="Verdana" w:hAnsi="Verdana"/>
        </w:rPr>
        <w:t>inglés</w:t>
      </w:r>
      <w:r w:rsidRPr="00C27735">
        <w:rPr>
          <w:rFonts w:ascii="Verdana" w:hAnsi="Verdana"/>
        </w:rPr>
        <w:t>.</w:t>
      </w:r>
    </w:p>
    <w:p w:rsidR="008D33A7" w:rsidRDefault="008D33A7" w:rsidP="00C2773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2008</w:t>
      </w:r>
      <w:r w:rsidR="00005665">
        <w:rPr>
          <w:rFonts w:ascii="Verdana" w:hAnsi="Verdana"/>
        </w:rPr>
        <w:t>,</w:t>
      </w:r>
      <w:r>
        <w:rPr>
          <w:rFonts w:ascii="Verdana" w:hAnsi="Verdana"/>
        </w:rPr>
        <w:t xml:space="preserve"> Bac San José, cajera.</w:t>
      </w:r>
    </w:p>
    <w:p w:rsidR="008D33A7" w:rsidRDefault="008D33A7" w:rsidP="00C2773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2009-2010</w:t>
      </w:r>
      <w:r w:rsidR="00005665">
        <w:rPr>
          <w:rFonts w:ascii="Verdana" w:hAnsi="Verdana"/>
        </w:rPr>
        <w:t>,</w:t>
      </w:r>
      <w:r>
        <w:rPr>
          <w:rFonts w:ascii="Verdana" w:hAnsi="Verdana"/>
        </w:rPr>
        <w:t xml:space="preserve"> Iberocruceros, entretenimiento de niños.</w:t>
      </w:r>
    </w:p>
    <w:p w:rsidR="00C27735" w:rsidRDefault="00F51CF1" w:rsidP="00C2773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2010</w:t>
      </w:r>
      <w:r w:rsidR="000713C7">
        <w:rPr>
          <w:rFonts w:ascii="Verdana" w:hAnsi="Verdana"/>
        </w:rPr>
        <w:t>- 2015</w:t>
      </w:r>
      <w:r w:rsidR="00005665">
        <w:rPr>
          <w:rFonts w:ascii="Verdana" w:hAnsi="Verdana"/>
        </w:rPr>
        <w:t>, Bancredito A</w:t>
      </w:r>
      <w:r w:rsidR="00C27735" w:rsidRPr="00C27735">
        <w:rPr>
          <w:rFonts w:ascii="Verdana" w:hAnsi="Verdana"/>
        </w:rPr>
        <w:t>eropuerto</w:t>
      </w:r>
      <w:r w:rsidR="00005665">
        <w:rPr>
          <w:rFonts w:ascii="Verdana" w:hAnsi="Verdana"/>
        </w:rPr>
        <w:t>, C</w:t>
      </w:r>
      <w:r w:rsidR="008D33A7">
        <w:rPr>
          <w:rFonts w:ascii="Verdana" w:hAnsi="Verdana"/>
        </w:rPr>
        <w:t>ajera</w:t>
      </w:r>
      <w:r w:rsidR="00C27735" w:rsidRPr="00C27735">
        <w:rPr>
          <w:rFonts w:ascii="Verdana" w:hAnsi="Verdana"/>
        </w:rPr>
        <w:t>.</w:t>
      </w:r>
    </w:p>
    <w:p w:rsidR="00F72ED0" w:rsidRPr="00BD3128" w:rsidRDefault="00005665" w:rsidP="00413C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  <w:b/>
        </w:rPr>
      </w:pPr>
      <w:r w:rsidRPr="00F72ED0">
        <w:rPr>
          <w:rFonts w:ascii="Verdana" w:hAnsi="Verdana"/>
        </w:rPr>
        <w:t xml:space="preserve">2015 Nov-2016, </w:t>
      </w:r>
      <w:r w:rsidR="000713C7" w:rsidRPr="00F72ED0">
        <w:rPr>
          <w:rFonts w:ascii="Verdana" w:hAnsi="Verdana"/>
        </w:rPr>
        <w:t>IPEA profesora de cursos libres</w:t>
      </w:r>
    </w:p>
    <w:p w:rsidR="00F72ED0" w:rsidRPr="00F51CF1" w:rsidRDefault="00BD3128" w:rsidP="0071605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  <w:b/>
          <w:lang w:val="en-US"/>
        </w:rPr>
      </w:pPr>
      <w:r w:rsidRPr="00F51CF1">
        <w:rPr>
          <w:rFonts w:ascii="Verdana" w:hAnsi="Verdana"/>
          <w:lang w:val="en-US"/>
        </w:rPr>
        <w:t xml:space="preserve">Actual </w:t>
      </w:r>
      <w:r w:rsidR="00F51CF1" w:rsidRPr="00F51CF1">
        <w:rPr>
          <w:rFonts w:ascii="Verdana" w:hAnsi="Verdana"/>
          <w:lang w:val="en-US"/>
        </w:rPr>
        <w:t>Centro educativo South West</w:t>
      </w:r>
      <w:r w:rsidR="001D7E70">
        <w:rPr>
          <w:rFonts w:ascii="Verdana" w:hAnsi="Verdana"/>
          <w:lang w:val="en-US"/>
        </w:rPr>
        <w:t>, teacher de kinder</w:t>
      </w:r>
      <w:bookmarkStart w:id="0" w:name="_GoBack"/>
      <w:bookmarkEnd w:id="0"/>
      <w:r w:rsidR="00F51CF1">
        <w:rPr>
          <w:rFonts w:ascii="Verdana" w:hAnsi="Verdana"/>
          <w:lang w:val="en-US"/>
        </w:rPr>
        <w:t>.</w:t>
      </w:r>
    </w:p>
    <w:p w:rsidR="00F51CF1" w:rsidRPr="00F51CF1" w:rsidRDefault="00F51CF1" w:rsidP="00F51CF1">
      <w:pPr>
        <w:spacing w:line="276" w:lineRule="auto"/>
        <w:jc w:val="both"/>
        <w:rPr>
          <w:rFonts w:ascii="Verdana" w:hAnsi="Verdana"/>
          <w:b/>
          <w:lang w:val="en-US"/>
        </w:rPr>
      </w:pPr>
    </w:p>
    <w:p w:rsidR="00F51CF1" w:rsidRPr="00F51CF1" w:rsidRDefault="00F51CF1" w:rsidP="00F51CF1">
      <w:pPr>
        <w:spacing w:line="276" w:lineRule="auto"/>
        <w:jc w:val="both"/>
        <w:rPr>
          <w:rFonts w:ascii="Verdana" w:hAnsi="Verdana"/>
          <w:b/>
          <w:lang w:val="en-US"/>
        </w:rPr>
      </w:pPr>
    </w:p>
    <w:p w:rsidR="00C64B04" w:rsidRPr="00F72ED0" w:rsidRDefault="00E26DDE" w:rsidP="00413C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color w:val="FF000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3810" t="635" r="0" b="0"/>
                <wp:wrapNone/>
                <wp:docPr id="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D7262" id="Rectangle 46" o:spid="_x0000_s1026" style="position:absolute;margin-left:0;margin-top:7pt;width:2in;height:9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="00C64B04" w:rsidRPr="00F72ED0">
        <w:rPr>
          <w:rFonts w:ascii="Verdana" w:hAnsi="Verdana"/>
          <w:b/>
        </w:rPr>
        <w:t>Idiomas</w:t>
      </w:r>
    </w:p>
    <w:p w:rsidR="00C64B04" w:rsidRPr="00C27735" w:rsidRDefault="00C64B04" w:rsidP="00C27735">
      <w:pPr>
        <w:spacing w:line="276" w:lineRule="auto"/>
        <w:jc w:val="both"/>
        <w:rPr>
          <w:rFonts w:ascii="Verdana" w:hAnsi="Verdana"/>
          <w:b/>
        </w:rPr>
      </w:pPr>
    </w:p>
    <w:p w:rsidR="00C64B04" w:rsidRPr="00C27735" w:rsidRDefault="00C27735" w:rsidP="00C27735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 w:rsidRPr="00C27735">
        <w:rPr>
          <w:rFonts w:ascii="Verdana" w:hAnsi="Verdana"/>
        </w:rPr>
        <w:t>Ingles un nivel intermedio.</w:t>
      </w:r>
    </w:p>
    <w:p w:rsidR="00C27735" w:rsidRPr="00C27735" w:rsidRDefault="00C27735" w:rsidP="00C27735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 w:rsidRPr="00C27735">
        <w:rPr>
          <w:rFonts w:ascii="Verdana" w:hAnsi="Verdana"/>
        </w:rPr>
        <w:t>Español mi lengua nativa.</w:t>
      </w:r>
    </w:p>
    <w:p w:rsidR="00113AE5" w:rsidRDefault="00113AE5" w:rsidP="00C27735">
      <w:pPr>
        <w:spacing w:line="276" w:lineRule="auto"/>
        <w:jc w:val="both"/>
        <w:rPr>
          <w:rFonts w:ascii="Verdana" w:hAnsi="Verdana"/>
          <w:b/>
        </w:rPr>
      </w:pPr>
    </w:p>
    <w:p w:rsidR="00C64B04" w:rsidRDefault="00E26DDE" w:rsidP="00C27735">
      <w:pPr>
        <w:spacing w:line="276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0" t="0" r="1270" b="1905"/>
                <wp:wrapNone/>
                <wp:docPr id="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20563" id="Rectangle 47" o:spid="_x0000_s1026" style="position:absolute;margin-left:1.1pt;margin-top:4.7pt;width:2in;height: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gZdbmrQCAACB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C64B04" w:rsidRPr="00C27735">
        <w:rPr>
          <w:rFonts w:ascii="Verdana" w:hAnsi="Verdana"/>
          <w:b/>
        </w:rPr>
        <w:t>Informática</w:t>
      </w:r>
    </w:p>
    <w:p w:rsidR="00C27735" w:rsidRDefault="00C27735" w:rsidP="00C27735">
      <w:pPr>
        <w:spacing w:line="276" w:lineRule="auto"/>
        <w:jc w:val="both"/>
        <w:rPr>
          <w:rFonts w:ascii="Verdana" w:hAnsi="Verdana"/>
          <w:b/>
        </w:rPr>
      </w:pPr>
    </w:p>
    <w:p w:rsidR="00C64B04" w:rsidRPr="00C27735" w:rsidRDefault="00C27735" w:rsidP="00C27735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Verdana" w:hAnsi="Verdana"/>
          <w:lang w:val="en-US"/>
        </w:rPr>
      </w:pPr>
      <w:r w:rsidRPr="00A83679">
        <w:rPr>
          <w:rFonts w:ascii="Verdana" w:hAnsi="Verdana"/>
          <w:lang w:val="en-US"/>
        </w:rPr>
        <w:t>Windows, Word,</w:t>
      </w:r>
      <w:r w:rsidR="00D166CF" w:rsidRPr="00A83679">
        <w:rPr>
          <w:rFonts w:ascii="Verdana" w:hAnsi="Verdana"/>
          <w:lang w:val="en-US"/>
        </w:rPr>
        <w:t xml:space="preserve"> Power P</w:t>
      </w:r>
      <w:r w:rsidRPr="00A83679">
        <w:rPr>
          <w:rFonts w:ascii="Verdana" w:hAnsi="Verdana"/>
          <w:lang w:val="en-US"/>
        </w:rPr>
        <w:t xml:space="preserve">oint, </w:t>
      </w:r>
      <w:r w:rsidR="00D166CF" w:rsidRPr="00A83679">
        <w:rPr>
          <w:rFonts w:ascii="Verdana" w:hAnsi="Verdana"/>
          <w:lang w:val="en-US"/>
        </w:rPr>
        <w:t>E</w:t>
      </w:r>
      <w:r w:rsidRPr="00A83679">
        <w:rPr>
          <w:rFonts w:ascii="Verdana" w:hAnsi="Verdana"/>
          <w:lang w:val="en-US"/>
        </w:rPr>
        <w:t xml:space="preserve">xcel </w:t>
      </w:r>
      <w:r w:rsidR="00D166CF" w:rsidRPr="00A83679">
        <w:rPr>
          <w:rFonts w:ascii="Verdana" w:hAnsi="Verdana"/>
          <w:lang w:val="en-US"/>
        </w:rPr>
        <w:t>e I</w:t>
      </w:r>
      <w:r w:rsidRPr="00A83679">
        <w:rPr>
          <w:rFonts w:ascii="Verdana" w:hAnsi="Verdana"/>
          <w:lang w:val="en-US"/>
        </w:rPr>
        <w:t>nternet</w:t>
      </w:r>
      <w:r w:rsidRPr="00C27735">
        <w:rPr>
          <w:rFonts w:ascii="Verdana" w:hAnsi="Verdana"/>
          <w:lang w:val="en-US"/>
        </w:rPr>
        <w:t>.</w:t>
      </w:r>
    </w:p>
    <w:sectPr w:rsidR="00C64B04" w:rsidRPr="00C27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03" w:rsidRDefault="00806203" w:rsidP="004C4C4A">
      <w:r>
        <w:separator/>
      </w:r>
    </w:p>
  </w:endnote>
  <w:endnote w:type="continuationSeparator" w:id="0">
    <w:p w:rsidR="00806203" w:rsidRDefault="00806203" w:rsidP="004C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03" w:rsidRDefault="00806203" w:rsidP="004C4C4A">
      <w:r>
        <w:separator/>
      </w:r>
    </w:p>
  </w:footnote>
  <w:footnote w:type="continuationSeparator" w:id="0">
    <w:p w:rsidR="00806203" w:rsidRDefault="00806203" w:rsidP="004C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82317D"/>
    <w:multiLevelType w:val="hybridMultilevel"/>
    <w:tmpl w:val="94B2DF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52589"/>
    <w:multiLevelType w:val="hybridMultilevel"/>
    <w:tmpl w:val="59C07FEA"/>
    <w:lvl w:ilvl="0" w:tplc="04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>
    <w:nsid w:val="2BE82E54"/>
    <w:multiLevelType w:val="hybridMultilevel"/>
    <w:tmpl w:val="2ED2A0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A25143"/>
    <w:multiLevelType w:val="hybridMultilevel"/>
    <w:tmpl w:val="7D849F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35"/>
    <w:rsid w:val="00005665"/>
    <w:rsid w:val="000713C7"/>
    <w:rsid w:val="0007358C"/>
    <w:rsid w:val="0009754E"/>
    <w:rsid w:val="00113AE5"/>
    <w:rsid w:val="00183DE2"/>
    <w:rsid w:val="001A36EA"/>
    <w:rsid w:val="001D7E70"/>
    <w:rsid w:val="00212F41"/>
    <w:rsid w:val="00251021"/>
    <w:rsid w:val="003739CC"/>
    <w:rsid w:val="003A389C"/>
    <w:rsid w:val="004C4C4A"/>
    <w:rsid w:val="005C739D"/>
    <w:rsid w:val="0072233C"/>
    <w:rsid w:val="00727287"/>
    <w:rsid w:val="007D40B1"/>
    <w:rsid w:val="007E68A1"/>
    <w:rsid w:val="00806203"/>
    <w:rsid w:val="00816447"/>
    <w:rsid w:val="00835C11"/>
    <w:rsid w:val="008D33A7"/>
    <w:rsid w:val="0099453E"/>
    <w:rsid w:val="009D7B46"/>
    <w:rsid w:val="00A83679"/>
    <w:rsid w:val="00B22802"/>
    <w:rsid w:val="00BD3128"/>
    <w:rsid w:val="00C27735"/>
    <w:rsid w:val="00C538B2"/>
    <w:rsid w:val="00C64B04"/>
    <w:rsid w:val="00D0719D"/>
    <w:rsid w:val="00D166CF"/>
    <w:rsid w:val="00DF1685"/>
    <w:rsid w:val="00E26DDE"/>
    <w:rsid w:val="00E54F3C"/>
    <w:rsid w:val="00E71E96"/>
    <w:rsid w:val="00F51CF1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6E9C62-C55C-4AEB-B34D-22A23E35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Prrafodelista">
    <w:name w:val="List Paragraph"/>
    <w:basedOn w:val="Normal"/>
    <w:uiPriority w:val="34"/>
    <w:qFormat/>
    <w:rsid w:val="00C277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2F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F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4C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4C4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C4C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C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C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WinuE</dc:creator>
  <cp:keywords/>
  <cp:lastModifiedBy>1234</cp:lastModifiedBy>
  <cp:revision>3</cp:revision>
  <dcterms:created xsi:type="dcterms:W3CDTF">2016-08-18T16:07:00Z</dcterms:created>
  <dcterms:modified xsi:type="dcterms:W3CDTF">2016-12-11T20:53:00Z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