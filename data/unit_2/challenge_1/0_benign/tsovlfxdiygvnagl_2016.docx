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DD" w:rsidRPr="00AB225A" w:rsidRDefault="00CD0CDD" w:rsidP="00AD3109">
      <w:pPr>
        <w:jc w:val="both"/>
      </w:pPr>
      <w:r w:rsidRPr="00AB225A">
        <w:t>Привет, друзья! (протягивая руку к залу)</w:t>
      </w:r>
    </w:p>
    <w:p w:rsidR="00CD0CDD" w:rsidRPr="00AB225A" w:rsidRDefault="00CD0CDD" w:rsidP="00AD3109">
      <w:pPr>
        <w:jc w:val="both"/>
      </w:pPr>
      <w:r w:rsidRPr="00AB225A">
        <w:t>Все: Привет, народ! (протягивая руку к залу):</w:t>
      </w:r>
    </w:p>
    <w:p w:rsidR="00CD0CDD" w:rsidRPr="00AB225A" w:rsidRDefault="00CD0CDD" w:rsidP="00AD3109">
      <w:pPr>
        <w:jc w:val="both"/>
      </w:pPr>
      <w:r w:rsidRPr="00AB225A">
        <w:t>Кто в этом городе живет!</w:t>
      </w:r>
      <w:r w:rsidRPr="00950FE6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CD0CDD" w:rsidRDefault="00CD0CDD" w:rsidP="00AD3109">
      <w:pPr>
        <w:jc w:val="both"/>
      </w:pPr>
      <w:r w:rsidRPr="00AB225A">
        <w:t>Сейчас приветствует всех Вас</w:t>
      </w:r>
    </w:p>
    <w:p w:rsidR="00CD0CDD" w:rsidRPr="00AB225A" w:rsidRDefault="00CD0CDD" w:rsidP="00AD3109">
      <w:pPr>
        <w:jc w:val="both"/>
      </w:pPr>
      <w:r w:rsidRPr="00AB225A">
        <w:t xml:space="preserve"> агитбригада-</w:t>
      </w:r>
    </w:p>
    <w:p w:rsidR="00CD0CDD" w:rsidRPr="00AB225A" w:rsidRDefault="00CD0CDD" w:rsidP="00AD3109">
      <w:pPr>
        <w:jc w:val="both"/>
      </w:pPr>
      <w:r w:rsidRPr="00AB225A">
        <w:t>Все: «Высший класс!»</w:t>
      </w:r>
    </w:p>
    <w:p w:rsidR="00CD0CDD" w:rsidRDefault="00CD0CDD" w:rsidP="00AD3109">
      <w:pPr>
        <w:jc w:val="both"/>
      </w:pPr>
      <w:r w:rsidRPr="00AB225A">
        <w:t xml:space="preserve">- Мы правила дорожные </w:t>
      </w:r>
    </w:p>
    <w:p w:rsidR="00CD0CDD" w:rsidRPr="00AB225A" w:rsidRDefault="00CD0CDD" w:rsidP="00AD3109">
      <w:pPr>
        <w:jc w:val="both"/>
      </w:pPr>
      <w:r w:rsidRPr="00AB225A">
        <w:t>примерно изучаем</w:t>
      </w:r>
    </w:p>
    <w:p w:rsidR="00CD0CDD" w:rsidRDefault="00CD0CDD" w:rsidP="00AD3109">
      <w:pPr>
        <w:jc w:val="both"/>
      </w:pPr>
      <w:r w:rsidRPr="00AB225A">
        <w:t xml:space="preserve">И все, что их касается, </w:t>
      </w:r>
    </w:p>
    <w:p w:rsidR="00CD0CDD" w:rsidRDefault="00CD0CDD" w:rsidP="00AD3109">
      <w:pPr>
        <w:jc w:val="both"/>
      </w:pPr>
      <w:r w:rsidRPr="00AB225A">
        <w:t>мы твердо исполняем.</w:t>
      </w:r>
    </w:p>
    <w:p w:rsidR="00CD0CDD" w:rsidRDefault="00CD0CDD" w:rsidP="00AD3109">
      <w:pPr>
        <w:jc w:val="both"/>
      </w:pPr>
    </w:p>
    <w:p w:rsidR="00CD0CDD" w:rsidRDefault="00CD0CDD" w:rsidP="0046754F">
      <w:pPr>
        <w:jc w:val="both"/>
        <w:rPr>
          <w:lang w:eastAsia="en-US"/>
        </w:rPr>
      </w:pPr>
      <w:r w:rsidRPr="007F3F99">
        <w:rPr>
          <w:b/>
          <w:lang w:eastAsia="en-US"/>
        </w:rPr>
        <w:t>Знак «Пешеходный переход».</w:t>
      </w:r>
      <w:r w:rsidRPr="007F3F99">
        <w:rPr>
          <w:lang w:eastAsia="en-US"/>
        </w:rPr>
        <w:t xml:space="preserve"> </w:t>
      </w:r>
    </w:p>
    <w:p w:rsidR="00CD0CDD" w:rsidRDefault="00CD0CDD" w:rsidP="0046754F">
      <w:r>
        <w:t>Здесь наземный переход,</w:t>
      </w:r>
      <w:r>
        <w:br/>
        <w:t>Ходит целый день народ.</w:t>
      </w:r>
      <w:r>
        <w:br/>
        <w:t>Ты, водитель, не грусти,</w:t>
      </w:r>
      <w:r>
        <w:br/>
        <w:t>Пешехода пропусти!</w:t>
      </w:r>
    </w:p>
    <w:p w:rsidR="00CD0CDD" w:rsidRDefault="00CD0CDD" w:rsidP="0046754F">
      <w:pPr>
        <w:jc w:val="both"/>
        <w:rPr>
          <w:b/>
          <w:lang w:eastAsia="en-US"/>
        </w:rPr>
      </w:pPr>
    </w:p>
    <w:p w:rsidR="00CD0CDD" w:rsidRDefault="00CD0CDD" w:rsidP="0046754F">
      <w:pPr>
        <w:spacing w:before="100" w:beforeAutospacing="1"/>
        <w:ind w:left="75"/>
        <w:outlineLvl w:val="1"/>
        <w:rPr>
          <w:b/>
          <w:bCs/>
          <w:sz w:val="28"/>
          <w:szCs w:val="28"/>
        </w:rPr>
      </w:pPr>
      <w:r w:rsidRPr="0046754F">
        <w:rPr>
          <w:b/>
          <w:bCs/>
          <w:sz w:val="28"/>
          <w:szCs w:val="28"/>
        </w:rPr>
        <w:t>Знак "Подземный пешеходный переход":</w:t>
      </w:r>
    </w:p>
    <w:p w:rsidR="00CD0CDD" w:rsidRPr="0046754F" w:rsidRDefault="00CD0CDD" w:rsidP="0046754F">
      <w:pPr>
        <w:spacing w:before="100" w:beforeAutospacing="1"/>
        <w:ind w:left="75"/>
        <w:outlineLvl w:val="1"/>
        <w:rPr>
          <w:b/>
          <w:bCs/>
          <w:sz w:val="28"/>
          <w:szCs w:val="28"/>
        </w:rPr>
      </w:pPr>
      <w:r w:rsidRPr="0046754F">
        <w:t>Знает каждый пешеход</w:t>
      </w:r>
      <w:r w:rsidRPr="0046754F">
        <w:br/>
        <w:t>Про подземный этот ход.</w:t>
      </w:r>
      <w:r w:rsidRPr="0046754F">
        <w:br/>
        <w:t>Город он не украшает,</w:t>
      </w:r>
      <w:r w:rsidRPr="0046754F">
        <w:br/>
        <w:t>Но машинам не мешает!</w:t>
      </w:r>
    </w:p>
    <w:p w:rsidR="00CD0CDD" w:rsidRDefault="00CD0CDD" w:rsidP="0046754F">
      <w:pPr>
        <w:jc w:val="both"/>
        <w:rPr>
          <w:lang w:eastAsia="en-US"/>
        </w:rPr>
      </w:pPr>
    </w:p>
    <w:p w:rsidR="00CD0CDD" w:rsidRDefault="00CD0CDD" w:rsidP="0046754F">
      <w:pPr>
        <w:jc w:val="both"/>
        <w:rPr>
          <w:lang w:eastAsia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6115"/>
        <w:gridCol w:w="95"/>
      </w:tblGrid>
      <w:tr w:rsidR="00CD0CDD" w:rsidRPr="0046754F" w:rsidTr="0046754F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CD0CDD" w:rsidRPr="0046754F" w:rsidRDefault="00CD0CDD" w:rsidP="0046754F">
            <w:pPr>
              <w:spacing w:before="100" w:beforeAutospacing="1"/>
              <w:ind w:left="75"/>
              <w:outlineLvl w:val="1"/>
              <w:rPr>
                <w:b/>
                <w:bCs/>
                <w:sz w:val="32"/>
                <w:szCs w:val="32"/>
              </w:rPr>
            </w:pPr>
            <w:r w:rsidRPr="0046754F">
              <w:rPr>
                <w:b/>
                <w:bCs/>
                <w:sz w:val="32"/>
                <w:szCs w:val="32"/>
              </w:rPr>
              <w:t>Знак "Движение пешеходо</w:t>
            </w:r>
            <w:r>
              <w:rPr>
                <w:b/>
                <w:bCs/>
                <w:sz w:val="32"/>
                <w:szCs w:val="32"/>
              </w:rPr>
              <w:t xml:space="preserve">в </w:t>
            </w:r>
            <w:r w:rsidRPr="0046754F">
              <w:rPr>
                <w:b/>
                <w:bCs/>
                <w:sz w:val="32"/>
                <w:szCs w:val="32"/>
              </w:rPr>
              <w:t>запрещено":</w:t>
            </w:r>
          </w:p>
          <w:p w:rsidR="00CD0CDD" w:rsidRPr="0046754F" w:rsidRDefault="00CD0CDD" w:rsidP="0046754F">
            <w:pPr>
              <w:spacing w:before="100" w:beforeAutospacing="1" w:after="100" w:afterAutospacing="1"/>
            </w:pPr>
            <w:r w:rsidRPr="0046754F">
              <w:t>В дождь и в ясную погоду</w:t>
            </w:r>
            <w:r w:rsidRPr="0046754F">
              <w:br/>
              <w:t>Здесь не ходят пешеходы.</w:t>
            </w:r>
            <w:r w:rsidRPr="0046754F">
              <w:br/>
              <w:t>Говорит им знак одно:</w:t>
            </w:r>
            <w:r w:rsidRPr="0046754F">
              <w:br/>
              <w:t>"Вам ходить запрещено!"</w:t>
            </w:r>
          </w:p>
        </w:tc>
      </w:tr>
      <w:tr w:rsidR="00CD0CDD" w:rsidRPr="0046754F" w:rsidTr="0046754F">
        <w:trPr>
          <w:tblCellSpacing w:w="15" w:type="dxa"/>
        </w:trPr>
        <w:tc>
          <w:tcPr>
            <w:tcW w:w="0" w:type="auto"/>
            <w:vAlign w:val="center"/>
          </w:tcPr>
          <w:p w:rsidR="00CD0CDD" w:rsidRPr="0046754F" w:rsidRDefault="00CD0CDD" w:rsidP="0046754F">
            <w:pPr>
              <w:jc w:val="center"/>
            </w:pPr>
            <w:r w:rsidRPr="0046754F">
              <w:br/>
            </w:r>
          </w:p>
        </w:tc>
        <w:tc>
          <w:tcPr>
            <w:tcW w:w="0" w:type="auto"/>
            <w:vAlign w:val="center"/>
          </w:tcPr>
          <w:p w:rsidR="00CD0CDD" w:rsidRPr="0046754F" w:rsidRDefault="00CD0CDD" w:rsidP="0046754F"/>
        </w:tc>
      </w:tr>
    </w:tbl>
    <w:p w:rsidR="00CD0CDD" w:rsidRPr="00E10CA2" w:rsidRDefault="00CD0CDD" w:rsidP="00922926">
      <w:pPr>
        <w:spacing w:before="100" w:beforeAutospacing="1"/>
        <w:ind w:left="75"/>
        <w:outlineLvl w:val="1"/>
        <w:rPr>
          <w:b/>
          <w:bCs/>
          <w:sz w:val="32"/>
          <w:szCs w:val="32"/>
        </w:rPr>
      </w:pPr>
      <w:r w:rsidRPr="00E10CA2">
        <w:rPr>
          <w:b/>
          <w:bCs/>
          <w:sz w:val="32"/>
          <w:szCs w:val="32"/>
        </w:rPr>
        <w:t>Знак "Место остановки автобуса, троллейбуса, трамвая и такси":</w:t>
      </w:r>
    </w:p>
    <w:p w:rsidR="00CD0CDD" w:rsidRDefault="00CD0CDD" w:rsidP="00922926">
      <w:pPr>
        <w:spacing w:before="100" w:beforeAutospacing="1" w:after="100" w:afterAutospacing="1"/>
      </w:pPr>
      <w:r w:rsidRPr="00922926">
        <w:t>В этом месте пешеход</w:t>
      </w:r>
      <w:r w:rsidRPr="00922926">
        <w:br/>
        <w:t>Терпеливо транспорт ждет.</w:t>
      </w:r>
      <w:r w:rsidRPr="00922926">
        <w:br/>
        <w:t>Он пешком устал шагать,</w:t>
      </w:r>
      <w:r w:rsidRPr="00922926">
        <w:br/>
        <w:t>Хочет пассажиром стать.</w:t>
      </w:r>
    </w:p>
    <w:p w:rsidR="00CD0CDD" w:rsidRDefault="00CD0CDD" w:rsidP="00A57FEC">
      <w:pPr>
        <w:jc w:val="both"/>
        <w:rPr>
          <w:lang w:eastAsia="en-US"/>
        </w:rPr>
      </w:pPr>
      <w:r w:rsidRPr="007F3F99">
        <w:rPr>
          <w:b/>
          <w:lang w:eastAsia="en-US"/>
        </w:rPr>
        <w:t>Знак «Осторожно: дети!».</w:t>
      </w:r>
      <w:r w:rsidRPr="007F3F99">
        <w:rPr>
          <w:lang w:eastAsia="en-US"/>
        </w:rPr>
        <w:t xml:space="preserve"> </w:t>
      </w:r>
    </w:p>
    <w:p w:rsidR="00CD0CDD" w:rsidRPr="007F3F99" w:rsidRDefault="00CD0CDD" w:rsidP="00A57FEC">
      <w:pPr>
        <w:jc w:val="both"/>
        <w:rPr>
          <w:lang w:eastAsia="en-US"/>
        </w:rPr>
      </w:pPr>
      <w:r w:rsidRPr="007F3F99">
        <w:rPr>
          <w:lang w:eastAsia="en-US"/>
        </w:rPr>
        <w:t>Но главнее всех, заметьте,</w:t>
      </w:r>
    </w:p>
    <w:p w:rsidR="00CD0CDD" w:rsidRPr="007F3F99" w:rsidRDefault="00CD0CDD" w:rsidP="00A57FEC">
      <w:pPr>
        <w:jc w:val="both"/>
        <w:rPr>
          <w:lang w:eastAsia="en-US"/>
        </w:rPr>
      </w:pPr>
      <w:r w:rsidRPr="007F3F99">
        <w:rPr>
          <w:lang w:eastAsia="en-US"/>
        </w:rPr>
        <w:t>Это маленькие дети!</w:t>
      </w:r>
    </w:p>
    <w:p w:rsidR="00CD0CDD" w:rsidRPr="007F3F99" w:rsidRDefault="00CD0CDD" w:rsidP="00A57FEC">
      <w:pPr>
        <w:jc w:val="both"/>
        <w:rPr>
          <w:lang w:eastAsia="en-US"/>
        </w:rPr>
      </w:pPr>
      <w:r w:rsidRPr="007F3F99">
        <w:rPr>
          <w:lang w:eastAsia="en-US"/>
        </w:rPr>
        <w:t>За детей в ответе я!</w:t>
      </w:r>
    </w:p>
    <w:p w:rsidR="00CD0CDD" w:rsidRDefault="00CD0CDD" w:rsidP="00A57FEC">
      <w:pPr>
        <w:jc w:val="both"/>
        <w:rPr>
          <w:lang w:eastAsia="en-US"/>
        </w:rPr>
      </w:pPr>
      <w:r w:rsidRPr="007F3F99">
        <w:rPr>
          <w:lang w:eastAsia="en-US"/>
        </w:rPr>
        <w:t>Нет главней меня, друзья!</w:t>
      </w:r>
    </w:p>
    <w:p w:rsidR="00CD0CDD" w:rsidRDefault="00CD0CDD" w:rsidP="00AD3109">
      <w:pPr>
        <w:jc w:val="both"/>
      </w:pPr>
    </w:p>
    <w:p w:rsidR="00CD0CDD" w:rsidRPr="00AB225A" w:rsidRDefault="00CD0CDD" w:rsidP="00AD3109">
      <w:pPr>
        <w:jc w:val="both"/>
      </w:pPr>
    </w:p>
    <w:p w:rsidR="00CD0CDD" w:rsidRDefault="00CD0CDD">
      <w:r>
        <w:t xml:space="preserve">Мы в хорошую погоду </w:t>
      </w:r>
      <w:r>
        <w:br/>
        <w:t xml:space="preserve">Выезжаем на природу: </w:t>
      </w:r>
      <w:r>
        <w:br/>
        <w:t xml:space="preserve">Всё собрали, положили, </w:t>
      </w:r>
      <w:r>
        <w:br/>
        <w:t xml:space="preserve">И надёжно закрепили. </w:t>
      </w:r>
      <w:r>
        <w:br/>
        <w:t xml:space="preserve">Папа сел за руль и вот: </w:t>
      </w:r>
      <w:r>
        <w:br/>
        <w:t xml:space="preserve">Мы отправились в поход! </w:t>
      </w:r>
      <w:r>
        <w:br/>
        <w:t xml:space="preserve">У меня своё есть место: </w:t>
      </w:r>
      <w:r>
        <w:br/>
        <w:t>Мне купили автокресло!</w:t>
      </w:r>
    </w:p>
    <w:p w:rsidR="00CD0CDD" w:rsidRDefault="00CD0CDD"/>
    <w:p w:rsidR="00CD0CDD" w:rsidRDefault="00CD0CDD">
      <w:r>
        <w:t>Если едешь ты на дачу,</w:t>
      </w:r>
    </w:p>
    <w:p w:rsidR="00CD0CDD" w:rsidRDefault="00CD0CDD">
      <w:r>
        <w:t>Или просто в детский сад.</w:t>
      </w:r>
    </w:p>
    <w:p w:rsidR="00CD0CDD" w:rsidRDefault="00CD0CDD">
      <w:r>
        <w:t>Посади ребенка в кресло,</w:t>
      </w:r>
    </w:p>
    <w:p w:rsidR="00CD0CDD" w:rsidRDefault="00CD0CDD">
      <w:r>
        <w:t>И ребенок будет рад!</w:t>
      </w:r>
    </w:p>
    <w:p w:rsidR="00CD0CDD" w:rsidRDefault="00CD0CDD"/>
    <w:p w:rsidR="00CD0CDD" w:rsidRDefault="00CD0CDD">
      <w:r>
        <w:t>Безопасность – это важно,</w:t>
      </w:r>
    </w:p>
    <w:p w:rsidR="00CD0CDD" w:rsidRDefault="00CD0CDD">
      <w:r>
        <w:t>Сел в машину – пристегнись.</w:t>
      </w:r>
    </w:p>
    <w:p w:rsidR="00CD0CDD" w:rsidRDefault="00CD0CDD">
      <w:r>
        <w:t>Ну, а если ты ребенок,</w:t>
      </w:r>
    </w:p>
    <w:p w:rsidR="00CD0CDD" w:rsidRDefault="00CD0CDD">
      <w:r>
        <w:t>В автокресло ты садись.</w:t>
      </w:r>
    </w:p>
    <w:p w:rsidR="00CD0CDD" w:rsidRDefault="00CD0CDD"/>
    <w:p w:rsidR="00CD0CDD" w:rsidRDefault="00CD0CDD">
      <w:r>
        <w:t xml:space="preserve">Если кресло не купили </w:t>
      </w:r>
    </w:p>
    <w:p w:rsidR="00CD0CDD" w:rsidRDefault="00CD0CDD">
      <w:r>
        <w:t>Вы для чадо своего.</w:t>
      </w:r>
    </w:p>
    <w:p w:rsidR="00CD0CDD" w:rsidRDefault="00CD0CDD">
      <w:r>
        <w:t>Вас инспектор оштрафует</w:t>
      </w:r>
    </w:p>
    <w:p w:rsidR="00CD0CDD" w:rsidRDefault="00CD0CDD">
      <w:r>
        <w:t>На три тысячи всего.</w:t>
      </w:r>
    </w:p>
    <w:p w:rsidR="00CD0CDD" w:rsidRDefault="00CD0CDD"/>
    <w:p w:rsidR="00CD0CDD" w:rsidRDefault="00CD0CDD">
      <w:r>
        <w:t>Ну,а дальше вам придется</w:t>
      </w:r>
    </w:p>
    <w:p w:rsidR="00CD0CDD" w:rsidRDefault="00CD0CDD">
      <w:r>
        <w:t>Кресло все-таки купить.</w:t>
      </w:r>
    </w:p>
    <w:p w:rsidR="00CD0CDD" w:rsidRDefault="00CD0CDD" w:rsidP="00113E38">
      <w:r>
        <w:t>А про море, и про отдых</w:t>
      </w:r>
    </w:p>
    <w:p w:rsidR="00CD0CDD" w:rsidRDefault="00CD0CDD" w:rsidP="00113E38">
      <w:r>
        <w:t>Можно будет позабыть.</w:t>
      </w:r>
    </w:p>
    <w:p w:rsidR="00CD0CDD" w:rsidRPr="0044367A" w:rsidRDefault="00CD0CDD" w:rsidP="00113E38">
      <w:pPr>
        <w:rPr>
          <w:lang w:eastAsia="en-US"/>
        </w:rPr>
      </w:pPr>
    </w:p>
    <w:p w:rsidR="00CD0CDD" w:rsidRDefault="00CD0CDD"/>
    <w:p w:rsidR="00CD0CDD" w:rsidRDefault="00CD0CDD"/>
    <w:p w:rsidR="00CD0CDD" w:rsidRDefault="00CD0CDD">
      <w:bookmarkStart w:id="0" w:name="_GoBack"/>
      <w:bookmarkEnd w:id="0"/>
      <w:r>
        <w:t>На заметку мамам, папам</w:t>
      </w:r>
      <w:r>
        <w:br/>
        <w:t>Вот я что сказать хочу:</w:t>
      </w:r>
      <w:r>
        <w:br/>
        <w:t>Покупайте автокресло</w:t>
      </w:r>
      <w:r>
        <w:br/>
        <w:t>В безопасность малышу!</w:t>
      </w:r>
    </w:p>
    <w:p w:rsidR="00CD0CDD" w:rsidRDefault="00CD0CDD"/>
    <w:p w:rsidR="00CD0CDD" w:rsidRDefault="00CD0CDD">
      <w:r>
        <w:t>Если крепко пристегнусь</w:t>
      </w:r>
      <w:r>
        <w:br/>
        <w:t>Точно я домой вернусь.</w:t>
      </w:r>
    </w:p>
    <w:p w:rsidR="00CD0CDD" w:rsidRDefault="00CD0CDD"/>
    <w:p w:rsidR="00CD0CDD" w:rsidRDefault="00CD0CDD" w:rsidP="00E10CA2"/>
    <w:p w:rsidR="00CD0CDD" w:rsidRPr="0044367A" w:rsidRDefault="00CD0CDD" w:rsidP="00E10CA2">
      <w:pPr>
        <w:rPr>
          <w:lang w:eastAsia="en-US"/>
        </w:rPr>
      </w:pPr>
      <w:r w:rsidRPr="0044367A">
        <w:rPr>
          <w:lang w:eastAsia="en-US"/>
        </w:rPr>
        <w:t xml:space="preserve"> Дорогие папы мамы</w:t>
      </w:r>
    </w:p>
    <w:p w:rsidR="00CD0CDD" w:rsidRPr="0044367A" w:rsidRDefault="00CD0CDD" w:rsidP="00E10CA2">
      <w:pPr>
        <w:rPr>
          <w:lang w:eastAsia="en-US"/>
        </w:rPr>
      </w:pPr>
      <w:r w:rsidRPr="0044367A">
        <w:rPr>
          <w:lang w:eastAsia="en-US"/>
        </w:rPr>
        <w:t>Повторяем вам упрямо</w:t>
      </w:r>
    </w:p>
    <w:p w:rsidR="00CD0CDD" w:rsidRPr="0044367A" w:rsidRDefault="00CD0CDD" w:rsidP="00E10CA2">
      <w:pPr>
        <w:rPr>
          <w:lang w:eastAsia="en-US"/>
        </w:rPr>
      </w:pPr>
      <w:r w:rsidRPr="0044367A">
        <w:rPr>
          <w:lang w:eastAsia="en-US"/>
        </w:rPr>
        <w:t>Утром вечером и днем</w:t>
      </w:r>
    </w:p>
    <w:p w:rsidR="00CD0CDD" w:rsidRDefault="00CD0CDD" w:rsidP="00E10CA2">
      <w:pPr>
        <w:rPr>
          <w:lang w:eastAsia="en-US"/>
        </w:rPr>
      </w:pPr>
      <w:r w:rsidRPr="0044367A">
        <w:rPr>
          <w:lang w:eastAsia="en-US"/>
        </w:rPr>
        <w:t>Вы для нас пример во всем</w:t>
      </w:r>
    </w:p>
    <w:p w:rsidR="00CD0CDD" w:rsidRDefault="00CD0CDD"/>
    <w:p w:rsidR="00CD0CDD" w:rsidRDefault="00CD0CDD"/>
    <w:p w:rsidR="00CD0CDD" w:rsidRDefault="00CD0CDD"/>
    <w:sectPr w:rsidR="00CD0CDD" w:rsidSect="00826174">
      <w:pgSz w:w="11907" w:h="16839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02345"/>
    <w:multiLevelType w:val="hybridMultilevel"/>
    <w:tmpl w:val="030A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3109"/>
    <w:rsid w:val="0000514B"/>
    <w:rsid w:val="0001242A"/>
    <w:rsid w:val="00113E38"/>
    <w:rsid w:val="002F48BA"/>
    <w:rsid w:val="0036206A"/>
    <w:rsid w:val="0044367A"/>
    <w:rsid w:val="0046754F"/>
    <w:rsid w:val="004873B2"/>
    <w:rsid w:val="004F144C"/>
    <w:rsid w:val="00675ABC"/>
    <w:rsid w:val="007F009E"/>
    <w:rsid w:val="007F3F99"/>
    <w:rsid w:val="00826174"/>
    <w:rsid w:val="00890905"/>
    <w:rsid w:val="00922926"/>
    <w:rsid w:val="00950FE6"/>
    <w:rsid w:val="00A57FEC"/>
    <w:rsid w:val="00AB225A"/>
    <w:rsid w:val="00AB4C62"/>
    <w:rsid w:val="00AD1D1A"/>
    <w:rsid w:val="00AD3109"/>
    <w:rsid w:val="00B9661A"/>
    <w:rsid w:val="00CD0CDD"/>
    <w:rsid w:val="00DC05E0"/>
    <w:rsid w:val="00E10CA2"/>
    <w:rsid w:val="00E8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0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3E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67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754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1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2</Pages>
  <Words>259</Words>
  <Characters>1477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</dc:creator>
  <cp:keywords/>
  <dc:description/>
  <cp:lastModifiedBy>н</cp:lastModifiedBy>
  <cp:revision>3</cp:revision>
  <dcterms:created xsi:type="dcterms:W3CDTF">2014-11-27T06:32:00Z</dcterms:created>
  <dcterms:modified xsi:type="dcterms:W3CDTF">2014-11-28T03:23:00Z</dcterms:modified>
</cp:coreProperties>
</file>