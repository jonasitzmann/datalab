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BE6BB" w14:textId="77777777" w:rsidR="00345C66" w:rsidRDefault="00345C66">
      <w:pPr>
        <w:pStyle w:val="Sinespaciado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bre del currículo"/>
        <w:tag w:val="Nombre del currículo"/>
        <w:id w:val="1257551780"/>
        <w:placeholder>
          <w:docPart w:val="3349CCF3EC0E473F8E85A0E2E3BEAE69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5443"/>
            <w:gridCol w:w="3628"/>
          </w:tblGrid>
          <w:tr w:rsidR="00BE4EB0" w14:paraId="3CD48FFF" w14:textId="77777777">
            <w:trPr>
              <w:trHeight w:val="2250"/>
            </w:trPr>
            <w:tc>
              <w:tcPr>
                <w:tcW w:w="3000" w:type="pct"/>
              </w:tcPr>
              <w:p w14:paraId="756D9AE5" w14:textId="77777777" w:rsidR="00BE4EB0" w:rsidRPr="00BE4EB0" w:rsidRDefault="00F5504F">
                <w:pPr>
                  <w:pStyle w:val="Ttulo10"/>
                  <w:rPr>
                    <w:rFonts w:ascii="Cambria" w:hAnsi="Cambria"/>
                    <w:color w:val="auto"/>
                    <w:sz w:val="72"/>
                    <w:szCs w:val="72"/>
                    <w:u w:val="single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w:pPr>
                <w:sdt>
                  <w:sdtPr>
                    <w:rPr>
                      <w:rFonts w:ascii="Cambria" w:hAnsi="Cambria"/>
                      <w:color w:val="auto"/>
                      <w:sz w:val="72"/>
                      <w:szCs w:val="72"/>
                      <w:u w:val="single"/>
                    </w:rPr>
                    <w:alias w:val="Autor"/>
                    <w:tag w:val=""/>
                    <w:id w:val="1823003119"/>
                    <w:placeholder>
                      <w:docPart w:val="DAAB0158952146788B4DE61278508F65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BE4EB0" w:rsidRPr="00BE4EB0">
                      <w:rPr>
                        <w:rFonts w:ascii="Cambria" w:hAnsi="Cambria"/>
                        <w:color w:val="auto"/>
                        <w:sz w:val="72"/>
                        <w:szCs w:val="72"/>
                        <w:u w:val="single"/>
                        <w:lang w:val="es-ES"/>
                      </w:rPr>
                      <w:t>Loraine Guevara</w:t>
                    </w:r>
                  </w:sdtContent>
                </w:sdt>
              </w:p>
              <w:p w14:paraId="5FFF5431" w14:textId="77777777" w:rsidR="00BE4EB0" w:rsidRPr="00BE4EB0" w:rsidRDefault="00F5504F">
                <w:pPr>
                  <w:pStyle w:val="Sinespaciado"/>
                  <w:jc w:val="center"/>
                  <w:rPr>
                    <w:rFonts w:ascii="Cambria" w:hAnsi="Cambria"/>
                  </w:rPr>
                </w:pPr>
                <w:sdt>
                  <w:sdtPr>
                    <w:rPr>
                      <w:rFonts w:ascii="Cambria" w:hAnsi="Cambria"/>
                    </w:rPr>
                    <w:alias w:val="Dirección de correo electrónico"/>
                    <w:tag w:val=""/>
                    <w:id w:val="527535243"/>
                    <w:placeholder>
                      <w:docPart w:val="A76D7511027B4A1A925F7D690A608FFE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BE4EB0" w:rsidRPr="00BE4EB0">
                      <w:rPr>
                        <w:rFonts w:ascii="Cambria" w:hAnsi="Cambria"/>
                        <w:lang w:val="es-ES"/>
                      </w:rPr>
                      <w:t>Lori-loren@hotmail.com</w:t>
                    </w:r>
                  </w:sdtContent>
                </w:sdt>
                <w:r w:rsidR="00BE4EB0" w:rsidRPr="00BE4EB0">
                  <w:rPr>
                    <w:rFonts w:ascii="Cambria" w:hAnsi="Cambria"/>
                    <w:lang w:val="es-ES"/>
                  </w:rPr>
                  <w:t xml:space="preserve"> </w:t>
                </w:r>
                <w:r w:rsidR="00BE4EB0" w:rsidRPr="00BE4EB0">
                  <w:rPr>
                    <w:rFonts w:ascii="Cambria" w:hAnsi="Cambria"/>
                  </w:rPr>
                  <w:sym w:font="Symbol" w:char="F0B7"/>
                </w:r>
                <w:r w:rsidR="00BE4EB0" w:rsidRPr="00BE4EB0">
                  <w:rPr>
                    <w:rFonts w:ascii="Cambria" w:hAnsi="Cambria"/>
                    <w:lang w:val="es-ES"/>
                  </w:rPr>
                  <w:t xml:space="preserve"> </w:t>
                </w:r>
                <w:sdt>
                  <w:sdtPr>
                    <w:rPr>
                      <w:rFonts w:ascii="Cambria" w:hAnsi="Cambria"/>
                    </w:rPr>
                    <w:alias w:val="Dirección"/>
                    <w:tag w:val=""/>
                    <w:id w:val="539556739"/>
                    <w:placeholder>
                      <w:docPart w:val="022ED9C78EFE4E3AB193FDF129CEA758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BE4EB0" w:rsidRPr="00BE4EB0">
                      <w:rPr>
                        <w:rFonts w:ascii="Cambria" w:hAnsi="Cambria"/>
                        <w:lang w:val="es-ES"/>
                      </w:rPr>
                      <w:t>La Chorrera, Valle Dorado</w:t>
                    </w:r>
                  </w:sdtContent>
                </w:sdt>
              </w:p>
              <w:p w14:paraId="4D8D3B22" w14:textId="0E38B028" w:rsidR="00BE4EB0" w:rsidRPr="00BE4EB0" w:rsidRDefault="00F5504F">
                <w:pPr>
                  <w:pStyle w:val="Sinespaciado"/>
                  <w:jc w:val="center"/>
                  <w:rPr>
                    <w:rFonts w:ascii="Cambria" w:hAnsi="Cambria"/>
                  </w:rPr>
                </w:pPr>
                <w:sdt>
                  <w:sdtPr>
                    <w:rPr>
                      <w:rFonts w:ascii="Cambria" w:hAnsi="Cambria"/>
                    </w:rPr>
                    <w:alias w:val="Teléfono"/>
                    <w:tag w:val=""/>
                    <w:id w:val="1357783703"/>
                    <w:placeholder>
                      <w:docPart w:val="720C489703254B71A3E4D7CBA5C25953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5F0FB1">
                      <w:rPr>
                        <w:rFonts w:ascii="Cambria" w:hAnsi="Cambria"/>
                        <w:lang w:val="es-ES"/>
                      </w:rPr>
                      <w:t>+507 62413884</w:t>
                    </w:r>
                    <w:r w:rsidR="00BE4EB0" w:rsidRPr="00BE4EB0">
                      <w:rPr>
                        <w:rFonts w:ascii="Cambria" w:hAnsi="Cambria"/>
                        <w:lang w:val="es-ES"/>
                      </w:rPr>
                      <w:t xml:space="preserve">  +507</w:t>
                    </w:r>
                    <w:r w:rsidR="005F0FB1">
                      <w:rPr>
                        <w:rFonts w:ascii="Cambria" w:hAnsi="Cambria"/>
                        <w:lang w:val="es-ES"/>
                      </w:rPr>
                      <w:t xml:space="preserve"> 62505286</w:t>
                    </w:r>
                  </w:sdtContent>
                </w:sdt>
              </w:p>
              <w:p w14:paraId="7AF8B89C" w14:textId="77777777" w:rsidR="00BE4EB0" w:rsidRDefault="00BE4EB0" w:rsidP="00BE4EB0">
                <w:pPr>
                  <w:pStyle w:val="Sinespaciado"/>
                  <w:jc w:val="center"/>
                  <w:rPr>
                    <w:color w:val="2F5897" w:themeColor="text2"/>
                  </w:rPr>
                </w:pPr>
              </w:p>
            </w:tc>
            <w:tc>
              <w:tcPr>
                <w:tcW w:w="2000" w:type="pct"/>
                <w:vAlign w:val="bottom"/>
              </w:tcPr>
              <w:p w14:paraId="378570DF" w14:textId="77777777" w:rsidR="00BE4EB0" w:rsidRDefault="00F5504F">
                <w:pPr>
                  <w:jc w:val="center"/>
                </w:pPr>
                <w:r>
                  <w:rPr>
                    <w:noProof/>
                  </w:rPr>
                  <w:pict w14:anchorId="3FBD2076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05pt;height:109.5pt">
                      <v:imagedata r:id="rId11" o:title="fotito"/>
                    </v:shape>
                  </w:pict>
                </w:r>
              </w:p>
            </w:tc>
          </w:tr>
        </w:tbl>
        <w:p w14:paraId="0F645722" w14:textId="77777777" w:rsidR="00345C66" w:rsidRDefault="00F5504F">
          <w:pPr>
            <w:jc w:val="center"/>
          </w:pPr>
        </w:p>
      </w:sdtContent>
    </w:sdt>
    <w:p w14:paraId="0D064C27" w14:textId="77777777" w:rsidR="00345C66" w:rsidRPr="00B1308E" w:rsidRDefault="004E0622">
      <w:pPr>
        <w:pStyle w:val="Encabezadodeseccin"/>
        <w:rPr>
          <w:rFonts w:ascii="Cambria" w:hAnsi="Cambria"/>
          <w:color w:val="auto"/>
          <w:sz w:val="40"/>
          <w:szCs w:val="40"/>
          <w:u w:val="single"/>
        </w:rPr>
      </w:pPr>
      <w:r w:rsidRPr="004E0622">
        <w:rPr>
          <w:rFonts w:ascii="Cambria" w:eastAsia="Cambria" w:hAnsi="Cambria" w:cs="Cambria"/>
          <w:color w:val="auto"/>
          <w:sz w:val="40"/>
          <w:szCs w:val="40"/>
          <w:u w:val="single"/>
          <w:lang w:val="es-ES"/>
        </w:rPr>
        <w:t>Objetivos:</w:t>
      </w:r>
    </w:p>
    <w:p w14:paraId="252E52C8" w14:textId="77777777" w:rsidR="008A15AB" w:rsidRPr="008704EF" w:rsidRDefault="004E0622" w:rsidP="004E0622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mbria,Segoe UI" w:eastAsia="Cambria,Segoe UI" w:hAnsi="Cambria,Segoe UI" w:cs="Cambria,Segoe UI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Brindar mis conocimientos y aptitudes en el desempeño de mis funciones aportando ideas y experiencias en el desarrollo de la compañía para hacerla competitiva con un alto grado de responsabilidad, conocimientos y honestidad.</w:t>
      </w:r>
      <w:r w:rsidRPr="004E0622">
        <w:rPr>
          <w:rStyle w:val="eop"/>
          <w:rFonts w:ascii="Cambria,Segoe UI," w:eastAsia="Cambria,Segoe UI," w:hAnsi="Cambria,Segoe UI," w:cs="Cambria,Segoe UI,"/>
        </w:rPr>
        <w:t> </w:t>
      </w:r>
    </w:p>
    <w:p w14:paraId="67A58273" w14:textId="77777777" w:rsidR="008704EF" w:rsidRDefault="008704EF" w:rsidP="008A15AB">
      <w:pPr>
        <w:pStyle w:val="paragraph"/>
        <w:spacing w:before="0" w:beforeAutospacing="0" w:after="0" w:afterAutospacing="0"/>
        <w:textAlignment w:val="baseline"/>
        <w:rPr>
          <w:rFonts w:ascii="Cambria" w:eastAsiaTheme="minorEastAsia" w:hAnsi="Cambria" w:cstheme="minorBidi"/>
          <w:sz w:val="22"/>
          <w:szCs w:val="22"/>
          <w:vertAlign w:val="superscript"/>
        </w:rPr>
      </w:pPr>
    </w:p>
    <w:p w14:paraId="684E27A7" w14:textId="77777777" w:rsidR="008704EF" w:rsidRDefault="008704EF" w:rsidP="008A15AB">
      <w:pPr>
        <w:pStyle w:val="paragraph"/>
        <w:spacing w:before="0" w:beforeAutospacing="0" w:after="0" w:afterAutospacing="0"/>
        <w:textAlignment w:val="baseline"/>
        <w:rPr>
          <w:rFonts w:ascii="Cambria" w:eastAsiaTheme="minorEastAsia" w:hAnsi="Cambria" w:cstheme="minorBidi"/>
          <w:sz w:val="22"/>
          <w:szCs w:val="22"/>
          <w:vertAlign w:val="superscript"/>
        </w:rPr>
      </w:pPr>
    </w:p>
    <w:p w14:paraId="65B3F01C" w14:textId="77777777" w:rsidR="008A15AB" w:rsidRPr="008704EF" w:rsidRDefault="004E0622" w:rsidP="004E0622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bCs/>
          <w:sz w:val="40"/>
          <w:szCs w:val="40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  <w:sz w:val="40"/>
          <w:szCs w:val="40"/>
          <w:u w:val="single"/>
        </w:rPr>
        <w:t>Datos Personales</w:t>
      </w:r>
      <w:r w:rsidRPr="004E0622">
        <w:rPr>
          <w:rStyle w:val="normaltextrun"/>
          <w:rFonts w:ascii="Cambria,Segoe UI," w:eastAsia="Cambria,Segoe UI," w:hAnsi="Cambria,Segoe UI," w:cs="Cambria,Segoe UI,"/>
          <w:i/>
          <w:iCs/>
          <w:sz w:val="40"/>
          <w:szCs w:val="40"/>
        </w:rPr>
        <w:t>:</w:t>
      </w:r>
      <w:r w:rsidRPr="004E0622">
        <w:rPr>
          <w:rStyle w:val="eop"/>
          <w:rFonts w:ascii="Cambria,Segoe UI," w:eastAsia="Cambria,Segoe UI," w:hAnsi="Cambria,Segoe UI," w:cs="Cambria,Segoe UI,"/>
          <w:sz w:val="40"/>
          <w:szCs w:val="40"/>
        </w:rPr>
        <w:t> </w:t>
      </w:r>
    </w:p>
    <w:p w14:paraId="40022B9B" w14:textId="77777777" w:rsidR="008A15AB" w:rsidRPr="008704EF" w:rsidRDefault="004E0622" w:rsidP="004E0622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Edad:                                      </w:t>
      </w:r>
      <w:r w:rsidRPr="004E0622">
        <w:rPr>
          <w:rStyle w:val="apple-converted-space"/>
          <w:rFonts w:ascii="Cambria,Segoe UI," w:eastAsia="Cambria,Segoe UI," w:hAnsi="Cambria,Segoe UI," w:cs="Cambria,Segoe UI,"/>
          <w:i/>
          <w:iCs/>
        </w:rPr>
        <w:t> </w:t>
      </w: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20 años</w:t>
      </w:r>
      <w:r w:rsidRPr="004E0622">
        <w:rPr>
          <w:rStyle w:val="eop"/>
          <w:rFonts w:ascii="Cambria,Segoe UI," w:eastAsia="Cambria,Segoe UI," w:hAnsi="Cambria,Segoe UI," w:cs="Cambria,Segoe UI,"/>
        </w:rPr>
        <w:t> </w:t>
      </w:r>
    </w:p>
    <w:p w14:paraId="41178948" w14:textId="77777777" w:rsidR="008A15AB" w:rsidRPr="008704EF" w:rsidRDefault="004E0622" w:rsidP="004E0622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Cédula:                                  </w:t>
      </w:r>
      <w:r w:rsidRPr="004E0622">
        <w:rPr>
          <w:rStyle w:val="apple-converted-space"/>
          <w:rFonts w:ascii="Cambria,Segoe UI," w:eastAsia="Cambria,Segoe UI," w:hAnsi="Cambria,Segoe UI," w:cs="Cambria,Segoe UI,"/>
          <w:i/>
          <w:iCs/>
        </w:rPr>
        <w:t> </w:t>
      </w: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8-893-2488</w:t>
      </w:r>
      <w:r w:rsidRPr="004E0622">
        <w:rPr>
          <w:rStyle w:val="eop"/>
          <w:rFonts w:ascii="Cambria,Segoe UI," w:eastAsia="Cambria,Segoe UI," w:hAnsi="Cambria,Segoe UI," w:cs="Cambria,Segoe UI,"/>
        </w:rPr>
        <w:t> </w:t>
      </w:r>
    </w:p>
    <w:p w14:paraId="333A689E" w14:textId="7F14B287" w:rsidR="008A15AB" w:rsidRPr="008704EF" w:rsidRDefault="004E0622" w:rsidP="004E0622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Lugar de Nacimiento:      </w:t>
      </w:r>
      <w:r w:rsidRPr="004E0622">
        <w:rPr>
          <w:rStyle w:val="apple-converted-space"/>
          <w:rFonts w:ascii="Cambria,Segoe UI," w:eastAsia="Cambria,Segoe UI," w:hAnsi="Cambria,Segoe UI," w:cs="Cambria,Segoe UI,"/>
          <w:i/>
          <w:iCs/>
        </w:rPr>
        <w:t> </w:t>
      </w:r>
      <w:r w:rsidR="008752E4">
        <w:rPr>
          <w:rStyle w:val="apple-converted-space"/>
          <w:rFonts w:ascii="Cambria,Segoe UI," w:eastAsia="Cambria,Segoe UI," w:hAnsi="Cambria,Segoe UI," w:cs="Cambria,Segoe UI,"/>
          <w:i/>
          <w:iCs/>
        </w:rPr>
        <w:t xml:space="preserve">     </w:t>
      </w: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Panamá, Panamá</w:t>
      </w:r>
      <w:r w:rsidRPr="004E0622">
        <w:rPr>
          <w:rStyle w:val="eop"/>
          <w:rFonts w:ascii="Cambria,Segoe UI," w:eastAsia="Cambria,Segoe UI," w:hAnsi="Cambria,Segoe UI," w:cs="Cambria,Segoe UI,"/>
        </w:rPr>
        <w:t> </w:t>
      </w:r>
    </w:p>
    <w:p w14:paraId="0983069D" w14:textId="78AB9946" w:rsidR="008A15AB" w:rsidRPr="008704EF" w:rsidRDefault="004E0622" w:rsidP="004E0622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Estado Civil:                       </w:t>
      </w:r>
      <w:r w:rsidRPr="004E0622">
        <w:rPr>
          <w:rStyle w:val="apple-converted-space"/>
          <w:rFonts w:ascii="Cambria,Segoe UI," w:eastAsia="Cambria,Segoe UI," w:hAnsi="Cambria,Segoe UI," w:cs="Cambria,Segoe UI,"/>
          <w:i/>
          <w:iCs/>
        </w:rPr>
        <w:t> </w:t>
      </w:r>
      <w:r w:rsidR="008752E4">
        <w:rPr>
          <w:rStyle w:val="apple-converted-space"/>
          <w:rFonts w:ascii="Cambria,Segoe UI," w:eastAsia="Cambria,Segoe UI," w:hAnsi="Cambria,Segoe UI," w:cs="Cambria,Segoe UI,"/>
          <w:i/>
          <w:iCs/>
        </w:rPr>
        <w:t xml:space="preserve">  </w:t>
      </w:r>
      <w:r w:rsidR="00007448">
        <w:rPr>
          <w:rStyle w:val="normaltextrun"/>
          <w:rFonts w:ascii="Cambria,Segoe UI," w:eastAsia="Cambria,Segoe UI," w:hAnsi="Cambria,Segoe UI," w:cs="Cambria,Segoe UI,"/>
          <w:i/>
          <w:iCs/>
        </w:rPr>
        <w:t>Unida</w:t>
      </w:r>
      <w:bookmarkStart w:id="0" w:name="_GoBack"/>
      <w:bookmarkEnd w:id="0"/>
    </w:p>
    <w:p w14:paraId="421FCC1F" w14:textId="77777777" w:rsidR="008704EF" w:rsidRPr="008704EF" w:rsidRDefault="008704EF" w:rsidP="008704EF">
      <w:pPr>
        <w:pStyle w:val="paragraph"/>
        <w:spacing w:before="0" w:beforeAutospacing="0" w:after="0" w:afterAutospacing="0"/>
        <w:textAlignment w:val="baseline"/>
        <w:rPr>
          <w:rFonts w:ascii="Cambria" w:eastAsiaTheme="majorEastAsia" w:hAnsi="Cambria" w:cstheme="majorBidi"/>
          <w:bCs/>
          <w:vertAlign w:val="superscript"/>
        </w:rPr>
      </w:pPr>
    </w:p>
    <w:p w14:paraId="4749D2EC" w14:textId="77777777" w:rsidR="008704EF" w:rsidRDefault="008704EF" w:rsidP="008704EF">
      <w:pPr>
        <w:pStyle w:val="paragraph"/>
        <w:spacing w:before="0" w:beforeAutospacing="0" w:after="0" w:afterAutospacing="0"/>
        <w:textAlignment w:val="baseline"/>
        <w:rPr>
          <w:rFonts w:ascii="Cambria" w:eastAsiaTheme="majorEastAsia" w:hAnsi="Cambria" w:cstheme="majorBidi"/>
          <w:bCs/>
          <w:sz w:val="28"/>
          <w:szCs w:val="28"/>
          <w:vertAlign w:val="superscript"/>
        </w:rPr>
      </w:pPr>
    </w:p>
    <w:p w14:paraId="73438F1A" w14:textId="77777777" w:rsidR="008704EF" w:rsidRPr="00B1308E" w:rsidRDefault="004E0622" w:rsidP="004E0622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bCs/>
          <w:sz w:val="40"/>
          <w:szCs w:val="40"/>
          <w:u w:val="single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  <w:sz w:val="40"/>
          <w:szCs w:val="40"/>
          <w:u w:val="single"/>
        </w:rPr>
        <w:t>Educación:</w:t>
      </w:r>
      <w:r w:rsidRPr="004E0622">
        <w:rPr>
          <w:rStyle w:val="eop"/>
          <w:rFonts w:ascii="Cambria,Segoe UI," w:eastAsia="Cambria,Segoe UI," w:hAnsi="Cambria,Segoe UI," w:cs="Cambria,Segoe UI,"/>
          <w:sz w:val="40"/>
          <w:szCs w:val="40"/>
          <w:u w:val="single"/>
        </w:rPr>
        <w:t> </w:t>
      </w:r>
    </w:p>
    <w:p w14:paraId="174C8EC9" w14:textId="77777777" w:rsidR="008704EF" w:rsidRPr="008704EF" w:rsidRDefault="004E0622" w:rsidP="004E0622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bCs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Colegio San José de Malambo - 2013 </w:t>
      </w:r>
      <w:r w:rsidRPr="004E0622">
        <w:rPr>
          <w:rStyle w:val="eop"/>
          <w:rFonts w:ascii="Cambria,Segoe UI," w:eastAsia="Cambria,Segoe UI," w:hAnsi="Cambria,Segoe UI," w:cs="Cambria,Segoe UI,"/>
        </w:rPr>
        <w:t> </w:t>
      </w:r>
    </w:p>
    <w:p w14:paraId="3F5BE0AD" w14:textId="77777777" w:rsidR="008704EF" w:rsidRPr="008704EF" w:rsidRDefault="004E0622" w:rsidP="004E0622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Bachiller en Comercio con énfasis en Servicios Turísticos </w:t>
      </w:r>
      <w:r w:rsidRPr="004E0622">
        <w:rPr>
          <w:rStyle w:val="eop"/>
          <w:rFonts w:ascii="Cambria,Segoe UI," w:eastAsia="Cambria,Segoe UI," w:hAnsi="Cambria,Segoe UI," w:cs="Cambria,Segoe UI,"/>
        </w:rPr>
        <w:t> </w:t>
      </w:r>
    </w:p>
    <w:p w14:paraId="48E9A0E8" w14:textId="77777777" w:rsidR="008704EF" w:rsidRPr="008704EF" w:rsidRDefault="004E0622" w:rsidP="004E0622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José Agustín Arango  </w:t>
      </w:r>
      <w:r w:rsidRPr="004E0622">
        <w:rPr>
          <w:rStyle w:val="eop"/>
          <w:rFonts w:ascii="Cambria,Segoe UI," w:eastAsia="Cambria,Segoe UI," w:hAnsi="Cambria,Segoe UI," w:cs="Cambria,Segoe UI,"/>
        </w:rPr>
        <w:t> </w:t>
      </w:r>
    </w:p>
    <w:p w14:paraId="6057967F" w14:textId="77777777" w:rsidR="008704EF" w:rsidRPr="008704EF" w:rsidRDefault="004E0622" w:rsidP="004E0622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  <w:sz w:val="12"/>
          <w:szCs w:val="12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Fermín Nadeau</w:t>
      </w:r>
    </w:p>
    <w:p w14:paraId="2E80011E" w14:textId="77777777" w:rsidR="008704EF" w:rsidRDefault="008704EF" w:rsidP="008704EF">
      <w:pPr>
        <w:pStyle w:val="paragraph"/>
        <w:spacing w:before="0" w:beforeAutospacing="0" w:after="0" w:afterAutospacing="0"/>
        <w:textAlignment w:val="baseline"/>
        <w:rPr>
          <w:rFonts w:ascii="Cambria" w:eastAsiaTheme="minorHAnsi" w:hAnsi="Cambria" w:cstheme="minorBidi"/>
          <w:sz w:val="21"/>
          <w:szCs w:val="22"/>
          <w:vertAlign w:val="superscript"/>
        </w:rPr>
      </w:pPr>
    </w:p>
    <w:p w14:paraId="31D201AA" w14:textId="77777777" w:rsidR="008704EF" w:rsidRDefault="008704EF" w:rsidP="008704EF">
      <w:pPr>
        <w:pStyle w:val="paragraph"/>
        <w:spacing w:before="0" w:beforeAutospacing="0" w:after="0" w:afterAutospacing="0"/>
        <w:textAlignment w:val="baseline"/>
        <w:rPr>
          <w:rFonts w:ascii="Cambria" w:eastAsiaTheme="minorHAnsi" w:hAnsi="Cambria" w:cstheme="minorBidi"/>
          <w:sz w:val="21"/>
          <w:szCs w:val="22"/>
          <w:vertAlign w:val="superscript"/>
        </w:rPr>
      </w:pPr>
    </w:p>
    <w:p w14:paraId="4E442B36" w14:textId="77777777" w:rsidR="008704EF" w:rsidRPr="00B1308E" w:rsidRDefault="004E0622" w:rsidP="004E0622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bCs/>
          <w:sz w:val="40"/>
          <w:szCs w:val="40"/>
          <w:u w:val="single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  <w:sz w:val="40"/>
          <w:szCs w:val="40"/>
          <w:u w:val="single"/>
        </w:rPr>
        <w:t>Experiencia:</w:t>
      </w:r>
      <w:r w:rsidRPr="004E0622">
        <w:rPr>
          <w:rStyle w:val="eop"/>
          <w:rFonts w:ascii="Cambria,Segoe UI," w:eastAsia="Cambria,Segoe UI," w:hAnsi="Cambria,Segoe UI," w:cs="Cambria,Segoe UI,"/>
          <w:sz w:val="40"/>
          <w:szCs w:val="40"/>
          <w:u w:val="single"/>
        </w:rPr>
        <w:t> </w:t>
      </w:r>
    </w:p>
    <w:p w14:paraId="266BC0E9" w14:textId="6441CA2B" w:rsidR="008704EF" w:rsidRPr="00BE6A10" w:rsidRDefault="004E0622" w:rsidP="004E0622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Ricardo Pérez S.A. </w:t>
      </w:r>
      <w:r w:rsidRPr="004E0622">
        <w:rPr>
          <w:rStyle w:val="apple-converted-space"/>
          <w:rFonts w:ascii="Cambria,Segoe UI," w:eastAsia="Cambria,Segoe UI," w:hAnsi="Cambria,Segoe UI," w:cs="Cambria,Segoe UI,"/>
          <w:i/>
          <w:iCs/>
        </w:rPr>
        <w:t> </w:t>
      </w: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(</w:t>
      </w:r>
      <w:r w:rsidR="00813451"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noviembre</w:t>
      </w:r>
      <w:r w:rsidRPr="004E0622">
        <w:rPr>
          <w:rStyle w:val="apple-converted-space"/>
          <w:rFonts w:ascii="Cambria,Segoe UI," w:eastAsia="Cambria,Segoe UI," w:hAnsi="Cambria,Segoe UI," w:cs="Cambria,Segoe UI,"/>
          <w:i/>
          <w:iCs/>
        </w:rPr>
        <w:t> </w:t>
      </w: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 xml:space="preserve">2014 a </w:t>
      </w:r>
      <w:r w:rsidR="00813451"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mayo</w:t>
      </w: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 xml:space="preserve"> 2015)</w:t>
      </w:r>
      <w:r w:rsidRPr="004E0622">
        <w:rPr>
          <w:rStyle w:val="eop"/>
          <w:rFonts w:ascii="Cambria,Segoe UI," w:eastAsia="Cambria,Segoe UI," w:hAnsi="Cambria,Segoe UI," w:cs="Cambria,Segoe UI,"/>
        </w:rPr>
        <w:t> </w:t>
      </w:r>
    </w:p>
    <w:p w14:paraId="67C22AC7" w14:textId="77777777" w:rsidR="008704EF" w:rsidRPr="00BE6A10" w:rsidRDefault="004E0622" w:rsidP="004E0622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Atención al cliente </w:t>
      </w:r>
      <w:r w:rsidRPr="004E0622">
        <w:rPr>
          <w:rStyle w:val="eop"/>
          <w:rFonts w:ascii="Cambria,Segoe UI," w:eastAsia="Cambria,Segoe UI," w:hAnsi="Cambria,Segoe UI," w:cs="Cambria,Segoe UI,"/>
        </w:rPr>
        <w:t> </w:t>
      </w:r>
    </w:p>
    <w:p w14:paraId="7B084C86" w14:textId="77777777" w:rsidR="008704EF" w:rsidRPr="00BE6A10" w:rsidRDefault="004E0622" w:rsidP="004E0622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</w:rPr>
      </w:pPr>
      <w:r w:rsidRPr="004E0622">
        <w:rPr>
          <w:rStyle w:val="spellingerror"/>
          <w:rFonts w:ascii="Cambria,Segoe UI," w:eastAsia="Cambria,Segoe UI," w:hAnsi="Cambria,Segoe UI," w:cs="Cambria,Segoe UI,"/>
          <w:i/>
          <w:iCs/>
        </w:rPr>
        <w:t>Telemercadeo</w:t>
      </w: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 </w:t>
      </w:r>
      <w:r w:rsidRPr="004E0622">
        <w:rPr>
          <w:rStyle w:val="eop"/>
          <w:rFonts w:ascii="Cambria,Segoe UI," w:eastAsia="Cambria,Segoe UI," w:hAnsi="Cambria,Segoe UI," w:cs="Cambria,Segoe UI,"/>
        </w:rPr>
        <w:t> </w:t>
      </w:r>
    </w:p>
    <w:p w14:paraId="4A8FF595" w14:textId="79CEE946" w:rsidR="008704EF" w:rsidRPr="00BE6A10" w:rsidRDefault="00D85702" w:rsidP="004E0622">
      <w:pPr>
        <w:pStyle w:val="paragraph"/>
        <w:numPr>
          <w:ilvl w:val="0"/>
          <w:numId w:val="11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</w:rPr>
      </w:pPr>
      <w:r>
        <w:rPr>
          <w:rStyle w:val="normaltextrun"/>
          <w:rFonts w:ascii="Cambria,Segoe UI," w:eastAsia="Cambria,Segoe UI," w:hAnsi="Cambria,Segoe UI," w:cs="Cambria,Segoe UI,"/>
          <w:i/>
          <w:iCs/>
        </w:rPr>
        <w:t>Ventas</w:t>
      </w:r>
    </w:p>
    <w:p w14:paraId="03410DEC" w14:textId="5D39B65F" w:rsidR="008704EF" w:rsidRPr="00BE6A10" w:rsidRDefault="004E0622" w:rsidP="004E0622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bCs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 xml:space="preserve">Soluciones </w:t>
      </w:r>
      <w:r w:rsidR="00813451"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Financieras (</w:t>
      </w: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 xml:space="preserve">julio 2015-nobiembre </w:t>
      </w:r>
      <w:r w:rsidR="00813451"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2015)</w:t>
      </w:r>
      <w:r w:rsidRPr="004E0622">
        <w:rPr>
          <w:rStyle w:val="eop"/>
          <w:rFonts w:ascii="Cambria,Segoe UI," w:eastAsia="Cambria,Segoe UI," w:hAnsi="Cambria,Segoe UI," w:cs="Cambria,Segoe UI,"/>
        </w:rPr>
        <w:t> </w:t>
      </w:r>
    </w:p>
    <w:p w14:paraId="18B6DA3C" w14:textId="0EF419BF" w:rsidR="008704EF" w:rsidRPr="00B1308E" w:rsidRDefault="00A10353" w:rsidP="004E0622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</w:rPr>
      </w:pPr>
      <w:r>
        <w:rPr>
          <w:rStyle w:val="normaltextrun"/>
          <w:rFonts w:ascii="Cambria,Segoe UI," w:eastAsia="Cambria,Segoe UI," w:hAnsi="Cambria,Segoe UI," w:cs="Cambria,Segoe UI,"/>
          <w:i/>
          <w:iCs/>
        </w:rPr>
        <w:t>Asesora</w:t>
      </w:r>
      <w:r w:rsidR="004E0622"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 xml:space="preserve"> </w:t>
      </w:r>
      <w:r>
        <w:rPr>
          <w:rStyle w:val="normaltextrun"/>
          <w:rFonts w:ascii="Cambria,Segoe UI," w:eastAsia="Cambria,Segoe UI," w:hAnsi="Cambria,Segoe UI," w:cs="Cambria,Segoe UI,"/>
          <w:i/>
          <w:iCs/>
        </w:rPr>
        <w:t xml:space="preserve">Independiente de </w:t>
      </w:r>
      <w:r w:rsidR="004E0622"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Préstamos</w:t>
      </w:r>
      <w:r w:rsidR="004E0622" w:rsidRPr="004E0622">
        <w:rPr>
          <w:rStyle w:val="eop"/>
          <w:rFonts w:ascii="Cambria,Segoe UI," w:eastAsia="Cambria,Segoe UI," w:hAnsi="Cambria,Segoe UI," w:cs="Cambria,Segoe UI,"/>
        </w:rPr>
        <w:t> Personales</w:t>
      </w:r>
    </w:p>
    <w:p w14:paraId="2B854C4B" w14:textId="26943C85" w:rsidR="008704EF" w:rsidRPr="00B1308E" w:rsidRDefault="004E0622" w:rsidP="004E0622">
      <w:pPr>
        <w:pStyle w:val="paragraph"/>
        <w:spacing w:before="0" w:beforeAutospacing="0" w:after="0" w:afterAutospacing="0"/>
        <w:textAlignment w:val="baseline"/>
      </w:pPr>
      <w:r w:rsidRPr="004E0622">
        <w:rPr>
          <w:rStyle w:val="eop"/>
          <w:rFonts w:ascii="Cambria,Segoe UI," w:eastAsia="Cambria,Segoe UI," w:hAnsi="Cambria,Segoe UI," w:cs="Cambria,Segoe UI,"/>
        </w:rPr>
        <w:t xml:space="preserve">Godoy &amp; </w:t>
      </w:r>
      <w:r w:rsidR="00A10353" w:rsidRPr="004E0622">
        <w:rPr>
          <w:rStyle w:val="eop"/>
          <w:rFonts w:ascii="Cambria,Segoe UI," w:eastAsia="Cambria,Segoe UI," w:hAnsi="Cambria,Segoe UI," w:cs="Cambria,Segoe UI,"/>
        </w:rPr>
        <w:t>Godoy (</w:t>
      </w:r>
      <w:r w:rsidRPr="004E0622">
        <w:rPr>
          <w:rStyle w:val="eop"/>
          <w:rFonts w:ascii="Cambria,Segoe UI," w:eastAsia="Cambria,Segoe UI," w:hAnsi="Cambria,Segoe UI," w:cs="Cambria,Segoe UI,"/>
        </w:rPr>
        <w:t>2016)</w:t>
      </w:r>
    </w:p>
    <w:p w14:paraId="7E374BA4" w14:textId="36739B37" w:rsidR="008704EF" w:rsidRPr="00B1308E" w:rsidRDefault="004E0622" w:rsidP="004E0622">
      <w:pPr>
        <w:pStyle w:val="paragraph"/>
        <w:numPr>
          <w:ilvl w:val="0"/>
          <w:numId w:val="12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</w:rPr>
      </w:pPr>
      <w:r w:rsidRPr="004E0622">
        <w:rPr>
          <w:rStyle w:val="eop"/>
          <w:rFonts w:ascii="Cambria,Segoe UI," w:eastAsia="Cambria,Segoe UI," w:hAnsi="Cambria,Segoe UI," w:cs="Cambria,Segoe UI,"/>
        </w:rPr>
        <w:t xml:space="preserve">Ejecutiva de ventas:  Tarjetas de Créditos y </w:t>
      </w:r>
      <w:r w:rsidR="00A10353" w:rsidRPr="004E0622">
        <w:rPr>
          <w:rStyle w:val="eop"/>
          <w:rFonts w:ascii="Cambria,Segoe UI," w:eastAsia="Cambria,Segoe UI," w:hAnsi="Cambria,Segoe UI," w:cs="Cambria,Segoe UI,"/>
        </w:rPr>
        <w:t>Préstamos</w:t>
      </w:r>
      <w:r w:rsidRPr="004E0622">
        <w:rPr>
          <w:rStyle w:val="eop"/>
          <w:rFonts w:ascii="Cambria,Segoe UI," w:eastAsia="Cambria,Segoe UI," w:hAnsi="Cambria,Segoe UI," w:cs="Cambria,Segoe UI,"/>
        </w:rPr>
        <w:t xml:space="preserve"> Personales.</w:t>
      </w:r>
    </w:p>
    <w:p w14:paraId="2F57519C" w14:textId="2FEA96B4" w:rsidR="008704EF" w:rsidRPr="00B1308E" w:rsidRDefault="008704EF" w:rsidP="004E0622">
      <w:pPr>
        <w:pStyle w:val="paragraph"/>
        <w:spacing w:before="0" w:beforeAutospacing="0" w:after="0" w:afterAutospacing="0"/>
        <w:textAlignment w:val="baseline"/>
      </w:pPr>
    </w:p>
    <w:p w14:paraId="29FFFF1E" w14:textId="4DAF3584" w:rsidR="008704EF" w:rsidRPr="00B1308E" w:rsidRDefault="008704EF" w:rsidP="004E0622">
      <w:pPr>
        <w:pStyle w:val="paragraph"/>
        <w:spacing w:before="0" w:beforeAutospacing="0" w:after="0" w:afterAutospacing="0"/>
        <w:textAlignment w:val="baseline"/>
      </w:pPr>
    </w:p>
    <w:p w14:paraId="7A2A5F63" w14:textId="1D3D6F65" w:rsidR="008704EF" w:rsidRPr="00B1308E" w:rsidRDefault="004E0622" w:rsidP="004E0622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  <w:bCs/>
          <w:sz w:val="40"/>
          <w:szCs w:val="40"/>
          <w:u w:val="single"/>
        </w:rPr>
      </w:pPr>
      <w:r w:rsidRPr="004E0622">
        <w:rPr>
          <w:rStyle w:val="eop"/>
          <w:rFonts w:ascii="Cambria,Segoe UI," w:eastAsia="Cambria,Segoe UI," w:hAnsi="Cambria,Segoe UI," w:cs="Cambria,Segoe UI,"/>
        </w:rPr>
        <w:t xml:space="preserve">          </w:t>
      </w:r>
      <w:r w:rsidRPr="004E0622">
        <w:rPr>
          <w:rStyle w:val="normaltextrun"/>
          <w:rFonts w:ascii="Cambria,Segoe UI," w:eastAsia="Cambria,Segoe UI," w:hAnsi="Cambria,Segoe UI," w:cs="Cambria,Segoe UI,"/>
          <w:i/>
          <w:iCs/>
          <w:sz w:val="40"/>
          <w:szCs w:val="40"/>
          <w:u w:val="single"/>
        </w:rPr>
        <w:t>Referencias Laborales:</w:t>
      </w:r>
      <w:r w:rsidRPr="004E0622">
        <w:rPr>
          <w:rStyle w:val="eop"/>
          <w:rFonts w:ascii="Cambria,Segoe UI," w:eastAsia="Cambria,Segoe UI," w:hAnsi="Cambria,Segoe UI," w:cs="Cambria,Segoe UI,"/>
          <w:sz w:val="40"/>
          <w:szCs w:val="40"/>
          <w:u w:val="single"/>
        </w:rPr>
        <w:t> </w:t>
      </w:r>
    </w:p>
    <w:p w14:paraId="7B211C85" w14:textId="77777777" w:rsidR="008704EF" w:rsidRPr="00BE6A10" w:rsidRDefault="004E0622" w:rsidP="004E0622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Patricia Rodríguez   +507 6224-8412</w:t>
      </w:r>
      <w:r w:rsidRPr="004E0622">
        <w:rPr>
          <w:rStyle w:val="eop"/>
          <w:rFonts w:ascii="Cambria,Segoe UI," w:eastAsia="Cambria,Segoe UI," w:hAnsi="Cambria,Segoe UI," w:cs="Cambria,Segoe UI,"/>
        </w:rPr>
        <w:t> </w:t>
      </w:r>
    </w:p>
    <w:p w14:paraId="3E24F112" w14:textId="77777777" w:rsidR="008704EF" w:rsidRPr="00BE6A10" w:rsidRDefault="004E0622" w:rsidP="004E0622">
      <w:pPr>
        <w:pStyle w:val="paragraph"/>
        <w:numPr>
          <w:ilvl w:val="0"/>
          <w:numId w:val="13"/>
        </w:numPr>
        <w:spacing w:before="0" w:beforeAutospacing="0" w:after="0" w:afterAutospacing="0"/>
        <w:ind w:firstLine="0"/>
        <w:textAlignment w:val="baseline"/>
        <w:rPr>
          <w:rFonts w:ascii="Cambria,Segoe UI" w:eastAsia="Cambria,Segoe UI" w:hAnsi="Cambria,Segoe UI" w:cs="Cambria,Segoe UI"/>
        </w:rPr>
      </w:pPr>
      <w:r w:rsidRPr="004E0622">
        <w:rPr>
          <w:rStyle w:val="normaltextrun"/>
          <w:rFonts w:ascii="Cambria,Segoe UI," w:eastAsia="Cambria,Segoe UI," w:hAnsi="Cambria,Segoe UI," w:cs="Cambria,Segoe UI,"/>
          <w:i/>
          <w:iCs/>
        </w:rPr>
        <w:t>Ing. Iris Oro                +507 6677-4649</w:t>
      </w:r>
      <w:r w:rsidRPr="004E0622">
        <w:rPr>
          <w:rStyle w:val="eop"/>
          <w:rFonts w:ascii="Cambria,Segoe UI," w:eastAsia="Cambria,Segoe UI," w:hAnsi="Cambria,Segoe UI," w:cs="Cambria,Segoe UI,"/>
        </w:rPr>
        <w:t> </w:t>
      </w:r>
    </w:p>
    <w:p w14:paraId="7C1F1B5F" w14:textId="77777777" w:rsidR="008704EF" w:rsidRPr="00BE6A10" w:rsidRDefault="008704EF" w:rsidP="008A15AB">
      <w:pPr>
        <w:pStyle w:val="Prrafodelista"/>
        <w:ind w:left="630" w:firstLine="0"/>
        <w:rPr>
          <w:rFonts w:ascii="Cambria" w:hAnsi="Cambria"/>
          <w:sz w:val="24"/>
          <w:szCs w:val="24"/>
        </w:rPr>
      </w:pPr>
    </w:p>
    <w:sectPr w:rsidR="008704EF" w:rsidRPr="00BE6A10">
      <w:headerReference w:type="default" r:id="rId12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20E4B" w14:textId="77777777" w:rsidR="00F5504F" w:rsidRDefault="00F5504F">
      <w:pPr>
        <w:spacing w:after="0" w:line="240" w:lineRule="auto"/>
      </w:pPr>
      <w:r>
        <w:separator/>
      </w:r>
    </w:p>
  </w:endnote>
  <w:endnote w:type="continuationSeparator" w:id="0">
    <w:p w14:paraId="5D965697" w14:textId="77777777" w:rsidR="00F5504F" w:rsidRDefault="00F5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Segoe UI,">
    <w:altName w:val="Times New Roman"/>
    <w:panose1 w:val="00000000000000000000"/>
    <w:charset w:val="00"/>
    <w:family w:val="roman"/>
    <w:notTrueType/>
    <w:pitch w:val="default"/>
  </w:font>
  <w:font w:name="Cambria,Segoe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30EF1" w14:textId="77777777" w:rsidR="00F5504F" w:rsidRDefault="00F5504F">
      <w:pPr>
        <w:spacing w:after="0" w:line="240" w:lineRule="auto"/>
      </w:pPr>
      <w:r>
        <w:separator/>
      </w:r>
    </w:p>
  </w:footnote>
  <w:footnote w:type="continuationSeparator" w:id="0">
    <w:p w14:paraId="433F65C8" w14:textId="77777777" w:rsidR="00F5504F" w:rsidRDefault="00F55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EFC60" w14:textId="77777777" w:rsidR="00345C66" w:rsidRDefault="00F5504F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CAF0015180E847B8834E4193DA9FEB2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A15AB">
          <w:rPr>
            <w:color w:val="6076B4" w:themeColor="accent1"/>
            <w:lang w:val="es-ES"/>
          </w:rPr>
          <w:t>Loraine Guevara</w:t>
        </w:r>
      </w:sdtContent>
    </w:sdt>
  </w:p>
  <w:p w14:paraId="31C0FBE9" w14:textId="77777777" w:rsidR="00345C66" w:rsidRDefault="001B4169">
    <w:pPr>
      <w:pStyle w:val="Encabezad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5835"/>
    <w:multiLevelType w:val="multilevel"/>
    <w:tmpl w:val="633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70F9"/>
    <w:multiLevelType w:val="multilevel"/>
    <w:tmpl w:val="89AE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381180"/>
    <w:multiLevelType w:val="multilevel"/>
    <w:tmpl w:val="278C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1F17EA"/>
    <w:multiLevelType w:val="multilevel"/>
    <w:tmpl w:val="59A2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E6376F"/>
    <w:multiLevelType w:val="multilevel"/>
    <w:tmpl w:val="C706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7E4F6F"/>
    <w:multiLevelType w:val="multilevel"/>
    <w:tmpl w:val="5730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5F370D"/>
    <w:multiLevelType w:val="multilevel"/>
    <w:tmpl w:val="70F2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F51697"/>
    <w:multiLevelType w:val="multilevel"/>
    <w:tmpl w:val="9AF0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AB"/>
    <w:rsid w:val="00007448"/>
    <w:rsid w:val="000B3FB4"/>
    <w:rsid w:val="000C24EE"/>
    <w:rsid w:val="001B4169"/>
    <w:rsid w:val="00327B5B"/>
    <w:rsid w:val="00345C66"/>
    <w:rsid w:val="004E0622"/>
    <w:rsid w:val="005F0FB1"/>
    <w:rsid w:val="005F1055"/>
    <w:rsid w:val="00683178"/>
    <w:rsid w:val="007F23F0"/>
    <w:rsid w:val="00813451"/>
    <w:rsid w:val="008704EF"/>
    <w:rsid w:val="008752E4"/>
    <w:rsid w:val="008A15AB"/>
    <w:rsid w:val="008C3B3E"/>
    <w:rsid w:val="009B1A82"/>
    <w:rsid w:val="00A10353"/>
    <w:rsid w:val="00A108BE"/>
    <w:rsid w:val="00B1308E"/>
    <w:rsid w:val="00B91B12"/>
    <w:rsid w:val="00BE4EB0"/>
    <w:rsid w:val="00BE6A10"/>
    <w:rsid w:val="00C90055"/>
    <w:rsid w:val="00D85702"/>
    <w:rsid w:val="00E464FD"/>
    <w:rsid w:val="00ED4652"/>
    <w:rsid w:val="00F5504F"/>
    <w:rsid w:val="00F5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0D9FE"/>
  <w15:docId w15:val="{7A4FE1FC-27F1-40FE-B516-8B08B7B9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Ttulo10">
    <w:name w:val="Título1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Fuentedeprrafopredeter"/>
    <w:link w:val="Ttulo10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A1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8A15AB"/>
  </w:style>
  <w:style w:type="character" w:customStyle="1" w:styleId="eop">
    <w:name w:val="eop"/>
    <w:basedOn w:val="Fuentedeprrafopredeter"/>
    <w:rsid w:val="008A15AB"/>
  </w:style>
  <w:style w:type="character" w:customStyle="1" w:styleId="apple-converted-space">
    <w:name w:val="apple-converted-space"/>
    <w:basedOn w:val="Fuentedeprrafopredeter"/>
    <w:rsid w:val="008A15AB"/>
  </w:style>
  <w:style w:type="character" w:customStyle="1" w:styleId="spellingerror">
    <w:name w:val="spellingerror"/>
    <w:basedOn w:val="Fuentedeprrafopredeter"/>
    <w:rsid w:val="00870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hir26\AppData\Roaming\Microsoft\Templates\Curr&#237;culum%20v&#237;tae%20(tema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49CCF3EC0E473F8E85A0E2E3BEA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37377-3C18-4692-87C6-C15E647B0B0D}"/>
      </w:docPartPr>
      <w:docPartBody>
        <w:p w:rsidR="00354533" w:rsidRDefault="00F63766">
          <w:pPr>
            <w:pStyle w:val="3349CCF3EC0E473F8E85A0E2E3BEAE69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CAF0015180E847B8834E4193DA9FE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26D5A-7606-4C4E-965E-041FDBBDB87F}"/>
      </w:docPartPr>
      <w:docPartBody>
        <w:p w:rsidR="00354533" w:rsidRDefault="00F63766">
          <w:pPr>
            <w:pStyle w:val="CAF0015180E847B8834E4193DA9FEB28"/>
          </w:pPr>
          <w:r>
            <w:rPr>
              <w:lang w:val="es-ES"/>
            </w:rPr>
            <w:t>[Escriba la lista de aptitudes]</w:t>
          </w:r>
        </w:p>
      </w:docPartBody>
    </w:docPart>
    <w:docPart>
      <w:docPartPr>
        <w:name w:val="DAAB0158952146788B4DE61278508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FC360-6027-4509-9FA7-F7CA3DB599CA}"/>
      </w:docPartPr>
      <w:docPartBody>
        <w:p w:rsidR="00A833EE" w:rsidRDefault="00FD5D1E" w:rsidP="00FD5D1E">
          <w:pPr>
            <w:pStyle w:val="DAAB0158952146788B4DE61278508F65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A76D7511027B4A1A925F7D690A608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CE1D5-913D-4C6E-8480-7848D240AF58}"/>
      </w:docPartPr>
      <w:docPartBody>
        <w:p w:rsidR="00A833EE" w:rsidRDefault="00FD5D1E" w:rsidP="00FD5D1E">
          <w:pPr>
            <w:pStyle w:val="A76D7511027B4A1A925F7D690A608FFE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022ED9C78EFE4E3AB193FDF129CEA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9864C-7FFA-40BC-9733-FA053F42A960}"/>
      </w:docPartPr>
      <w:docPartBody>
        <w:p w:rsidR="00A833EE" w:rsidRDefault="00FD5D1E" w:rsidP="00FD5D1E">
          <w:pPr>
            <w:pStyle w:val="022ED9C78EFE4E3AB193FDF129CEA758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  <w:docPart>
      <w:docPartPr>
        <w:name w:val="720C489703254B71A3E4D7CBA5C25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CBC06-D4D9-4707-9D08-CFBC320D8E67}"/>
      </w:docPartPr>
      <w:docPartBody>
        <w:p w:rsidR="00A833EE" w:rsidRDefault="00FD5D1E" w:rsidP="00FD5D1E">
          <w:pPr>
            <w:pStyle w:val="720C489703254B71A3E4D7CBA5C25953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Segoe UI,">
    <w:altName w:val="Times New Roman"/>
    <w:panose1 w:val="00000000000000000000"/>
    <w:charset w:val="00"/>
    <w:family w:val="roman"/>
    <w:notTrueType/>
    <w:pitch w:val="default"/>
  </w:font>
  <w:font w:name="Cambria,Segoe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66"/>
    <w:rsid w:val="00134BD3"/>
    <w:rsid w:val="00334C4D"/>
    <w:rsid w:val="00354533"/>
    <w:rsid w:val="00525758"/>
    <w:rsid w:val="00560058"/>
    <w:rsid w:val="006A421E"/>
    <w:rsid w:val="00835FAD"/>
    <w:rsid w:val="009C140E"/>
    <w:rsid w:val="00A833EE"/>
    <w:rsid w:val="00E747B5"/>
    <w:rsid w:val="00F63766"/>
    <w:rsid w:val="00F778A4"/>
    <w:rsid w:val="00F940FE"/>
    <w:rsid w:val="00F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FD5D1E"/>
    <w:rPr>
      <w:color w:val="808080"/>
    </w:rPr>
  </w:style>
  <w:style w:type="paragraph" w:customStyle="1" w:styleId="3349CCF3EC0E473F8E85A0E2E3BEAE69">
    <w:name w:val="3349CCF3EC0E473F8E85A0E2E3BEAE69"/>
  </w:style>
  <w:style w:type="paragraph" w:customStyle="1" w:styleId="99C32B8D5E0B43EC9A5C8DFCF0C13C63">
    <w:name w:val="99C32B8D5E0B43EC9A5C8DFCF0C13C63"/>
  </w:style>
  <w:style w:type="paragraph" w:customStyle="1" w:styleId="B08F0D205D704406995AD1C2167050FF">
    <w:name w:val="B08F0D205D704406995AD1C2167050FF"/>
  </w:style>
  <w:style w:type="paragraph" w:customStyle="1" w:styleId="D7464A27DE194BCC915073E1F0951B59">
    <w:name w:val="D7464A27DE194BCC915073E1F0951B59"/>
  </w:style>
  <w:style w:type="paragraph" w:customStyle="1" w:styleId="083E294266924316AA7711B94D90C631">
    <w:name w:val="083E294266924316AA7711B94D90C631"/>
  </w:style>
  <w:style w:type="paragraph" w:customStyle="1" w:styleId="73D12C87868F4CDF8FA14D70FDDD88F6">
    <w:name w:val="73D12C87868F4CDF8FA14D70FDDD88F6"/>
  </w:style>
  <w:style w:type="paragraph" w:customStyle="1" w:styleId="C75B9F51438E49CABEB428E072999F7D">
    <w:name w:val="C75B9F51438E49CABEB428E072999F7D"/>
  </w:style>
  <w:style w:type="paragraph" w:customStyle="1" w:styleId="BDA42A4BDC33439A9DEB731CE6173064">
    <w:name w:val="BDA42A4BDC33439A9DEB731CE6173064"/>
  </w:style>
  <w:style w:type="paragraph" w:customStyle="1" w:styleId="A3319F599A05459C8DAC774C95A9CBEB">
    <w:name w:val="A3319F599A05459C8DAC774C95A9CBEB"/>
  </w:style>
  <w:style w:type="paragraph" w:customStyle="1" w:styleId="F84831C9F5BF43B6BB9E97BF6944C998">
    <w:name w:val="F84831C9F5BF43B6BB9E97BF6944C998"/>
  </w:style>
  <w:style w:type="paragraph" w:customStyle="1" w:styleId="CE30241C28E448028DCDD1BE11857E44">
    <w:name w:val="CE30241C28E448028DCDD1BE11857E44"/>
  </w:style>
  <w:style w:type="paragraph" w:customStyle="1" w:styleId="FCB6EA9306FE4CA082F7BBFC79C5571C">
    <w:name w:val="FCB6EA9306FE4CA082F7BBFC79C5571C"/>
  </w:style>
  <w:style w:type="paragraph" w:customStyle="1" w:styleId="5D24AF66DCE34675A624D8A986E111BE">
    <w:name w:val="5D24AF66DCE34675A624D8A986E111BE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C9F2A1DE50FA4F5180A593B25C2CE93C">
    <w:name w:val="C9F2A1DE50FA4F5180A593B25C2CE93C"/>
  </w:style>
  <w:style w:type="paragraph" w:customStyle="1" w:styleId="792188C9CCC44642986B54621212A5BC">
    <w:name w:val="792188C9CCC44642986B54621212A5BC"/>
  </w:style>
  <w:style w:type="paragraph" w:customStyle="1" w:styleId="DDA0F29B6E4E42B4AED0C898FEEE9204">
    <w:name w:val="DDA0F29B6E4E42B4AED0C898FEEE9204"/>
  </w:style>
  <w:style w:type="paragraph" w:customStyle="1" w:styleId="DDE0B0579E794827BD30949942B53FB3">
    <w:name w:val="DDE0B0579E794827BD30949942B53FB3"/>
  </w:style>
  <w:style w:type="paragraph" w:customStyle="1" w:styleId="F87C0C30E94840FD9803E10E82A2B96E">
    <w:name w:val="F87C0C30E94840FD9803E10E82A2B96E"/>
  </w:style>
  <w:style w:type="paragraph" w:customStyle="1" w:styleId="CAF0015180E847B8834E4193DA9FEB28">
    <w:name w:val="CAF0015180E847B8834E4193DA9FEB28"/>
  </w:style>
  <w:style w:type="paragraph" w:customStyle="1" w:styleId="DAAB0158952146788B4DE61278508F65">
    <w:name w:val="DAAB0158952146788B4DE61278508F65"/>
    <w:rsid w:val="00FD5D1E"/>
  </w:style>
  <w:style w:type="paragraph" w:customStyle="1" w:styleId="A76D7511027B4A1A925F7D690A608FFE">
    <w:name w:val="A76D7511027B4A1A925F7D690A608FFE"/>
    <w:rsid w:val="00FD5D1E"/>
  </w:style>
  <w:style w:type="paragraph" w:customStyle="1" w:styleId="022ED9C78EFE4E3AB193FDF129CEA758">
    <w:name w:val="022ED9C78EFE4E3AB193FDF129CEA758"/>
    <w:rsid w:val="00FD5D1E"/>
  </w:style>
  <w:style w:type="paragraph" w:customStyle="1" w:styleId="720C489703254B71A3E4D7CBA5C25953">
    <w:name w:val="720C489703254B71A3E4D7CBA5C25953"/>
    <w:rsid w:val="00FD5D1E"/>
  </w:style>
  <w:style w:type="paragraph" w:customStyle="1" w:styleId="B749F5D968AA4F0E865C5B1BB92E58AF">
    <w:name w:val="B749F5D968AA4F0E865C5B1BB92E58AF"/>
    <w:rsid w:val="00FD5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La Chorrera, Valle Dorado</CompanyAddress>
  <CompanyPhone>+507 62413884  +507 62505286</CompanyPhone>
  <CompanyFax/>
  <CompanyEmail>Lori-loren@hotmail.com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532AC27-0F31-460F-B998-ACE9EAC8C6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38BE39-B655-4445-A7BA-4D66C3A1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(tema ejecutivo).dotx</Template>
  <TotalTime>13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Loraine Guevara</dc:creator>
  <cp:keywords/>
  <cp:lastModifiedBy>yahir morales</cp:lastModifiedBy>
  <cp:revision>8</cp:revision>
  <dcterms:created xsi:type="dcterms:W3CDTF">2016-05-06T02:31:00Z</dcterms:created>
  <dcterms:modified xsi:type="dcterms:W3CDTF">2016-05-20T22:21:00Z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