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40" w:rsidRPr="00883E49" w:rsidRDefault="00A07240" w:rsidP="006D625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883E49">
        <w:rPr>
          <w:rFonts w:ascii="Times New Roman" w:hAnsi="Times New Roman"/>
          <w:sz w:val="28"/>
          <w:szCs w:val="28"/>
        </w:rPr>
        <w:t>Город:________________________________</w:t>
      </w:r>
    </w:p>
    <w:p w:rsidR="00A07240" w:rsidRPr="00883E49" w:rsidRDefault="00A07240" w:rsidP="006D625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883E49">
        <w:rPr>
          <w:rFonts w:ascii="Times New Roman" w:hAnsi="Times New Roman"/>
          <w:sz w:val="28"/>
          <w:szCs w:val="28"/>
        </w:rPr>
        <w:t>Учебное заведение:________________________________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A07240" w:rsidRDefault="00A07240" w:rsidP="006D625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83E49">
        <w:rPr>
          <w:rFonts w:ascii="Times New Roman" w:hAnsi="Times New Roman"/>
          <w:sz w:val="28"/>
          <w:szCs w:val="28"/>
        </w:rPr>
        <w:t>Директор (ФИО):________________________________</w:t>
      </w:r>
      <w:r>
        <w:rPr>
          <w:rFonts w:ascii="Times New Roman" w:hAnsi="Times New Roman"/>
          <w:sz w:val="28"/>
          <w:szCs w:val="28"/>
        </w:rPr>
        <w:t>____</w:t>
      </w:r>
    </w:p>
    <w:p w:rsidR="00A07240" w:rsidRDefault="00A07240" w:rsidP="006D625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07240" w:rsidRDefault="00A07240" w:rsidP="00843AC6">
      <w:pPr>
        <w:spacing w:after="0"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Настоящим письмом, я директор Учебного заведения _______________</w:t>
      </w:r>
    </w:p>
    <w:p w:rsidR="00A07240" w:rsidRDefault="00A07240" w:rsidP="00843AC6">
      <w:pPr>
        <w:spacing w:after="0" w:line="240" w:lineRule="atLeast"/>
        <w:ind w:left="4248" w:firstLine="709"/>
        <w:jc w:val="both"/>
        <w:rPr>
          <w:rFonts w:ascii="Times New Roman" w:hAnsi="Times New Roman"/>
          <w:sz w:val="28"/>
          <w:szCs w:val="28"/>
        </w:rPr>
      </w:pPr>
      <w:r>
        <w:rPr>
          <w:i/>
          <w:sz w:val="18"/>
          <w:szCs w:val="18"/>
        </w:rPr>
        <w:t xml:space="preserve">                                                                 </w:t>
      </w:r>
      <w:r w:rsidRPr="00D36222">
        <w:rPr>
          <w:i/>
          <w:sz w:val="18"/>
          <w:szCs w:val="18"/>
        </w:rPr>
        <w:t>(школа/лицей)</w:t>
      </w:r>
    </w:p>
    <w:p w:rsidR="00A07240" w:rsidRDefault="00A07240" w:rsidP="00843AC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№_________ (далее - «Учебное заведение»), действующее на основании _____________________,  подтверждаю  </w:t>
      </w:r>
      <w:r w:rsidRPr="00925A8A">
        <w:rPr>
          <w:rFonts w:ascii="Times New Roman" w:hAnsi="Times New Roman"/>
          <w:sz w:val="28"/>
          <w:szCs w:val="28"/>
        </w:rPr>
        <w:t>Закрытому акционерно</w:t>
      </w:r>
      <w:r>
        <w:rPr>
          <w:rFonts w:ascii="Times New Roman" w:hAnsi="Times New Roman"/>
          <w:sz w:val="28"/>
          <w:szCs w:val="28"/>
        </w:rPr>
        <w:t xml:space="preserve">му </w:t>
      </w:r>
      <w:r w:rsidRPr="00925A8A">
        <w:rPr>
          <w:rFonts w:ascii="Times New Roman" w:hAnsi="Times New Roman"/>
          <w:sz w:val="28"/>
          <w:szCs w:val="28"/>
        </w:rPr>
        <w:t xml:space="preserve"> обществ</w:t>
      </w:r>
      <w:r>
        <w:rPr>
          <w:rFonts w:ascii="Times New Roman" w:hAnsi="Times New Roman"/>
          <w:sz w:val="28"/>
          <w:szCs w:val="28"/>
        </w:rPr>
        <w:t>у «</w:t>
      </w:r>
      <w:r w:rsidRPr="00925A8A">
        <w:rPr>
          <w:rFonts w:ascii="Times New Roman" w:hAnsi="Times New Roman"/>
          <w:sz w:val="28"/>
          <w:szCs w:val="28"/>
        </w:rPr>
        <w:t>Москва-Макдоналдс</w:t>
      </w:r>
      <w:r>
        <w:rPr>
          <w:rFonts w:ascii="Times New Roman" w:hAnsi="Times New Roman"/>
          <w:sz w:val="28"/>
          <w:szCs w:val="28"/>
        </w:rPr>
        <w:t>»</w:t>
      </w:r>
      <w:r w:rsidRPr="00925A8A">
        <w:rPr>
          <w:rFonts w:ascii="Times New Roman" w:hAnsi="Times New Roman"/>
          <w:sz w:val="28"/>
          <w:szCs w:val="28"/>
        </w:rPr>
        <w:t xml:space="preserve"> и  Обществ</w:t>
      </w:r>
      <w:r>
        <w:rPr>
          <w:rFonts w:ascii="Times New Roman" w:hAnsi="Times New Roman"/>
          <w:sz w:val="28"/>
          <w:szCs w:val="28"/>
        </w:rPr>
        <w:t>у</w:t>
      </w:r>
      <w:r w:rsidRPr="00925A8A">
        <w:rPr>
          <w:rFonts w:ascii="Times New Roman" w:hAnsi="Times New Roman"/>
          <w:sz w:val="28"/>
          <w:szCs w:val="28"/>
        </w:rPr>
        <w:t xml:space="preserve"> с ограниченной ответственностью «Спортима Интернешнл</w:t>
      </w:r>
      <w:r>
        <w:rPr>
          <w:rFonts w:ascii="Times New Roman" w:hAnsi="Times New Roman"/>
          <w:sz w:val="28"/>
          <w:szCs w:val="28"/>
        </w:rPr>
        <w:t>», что нижеуказанные ученики являются учениками настоящего Учебного заведения, действительно  обучающимися   в  настоящем Учебном заведении в соответствии с 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ребованиями законодательства Российской Федерации. Перечень Учеников: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"/>
        <w:gridCol w:w="1593"/>
        <w:gridCol w:w="1165"/>
        <w:gridCol w:w="6106"/>
      </w:tblGrid>
      <w:tr w:rsidR="00A07240" w:rsidTr="00843AC6">
        <w:trPr>
          <w:trHeight w:val="721"/>
        </w:trPr>
        <w:tc>
          <w:tcPr>
            <w:tcW w:w="49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93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Член команды</w:t>
            </w:r>
          </w:p>
        </w:tc>
        <w:tc>
          <w:tcPr>
            <w:tcW w:w="1165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Участница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10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Участница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11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Участница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12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Участница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13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Участница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14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Участник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10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Участник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11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Участник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12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Участник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13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7240" w:rsidTr="00843AC6">
        <w:tc>
          <w:tcPr>
            <w:tcW w:w="496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93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Участник</w:t>
            </w:r>
          </w:p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07240" w:rsidRPr="00904861" w:rsidRDefault="00A07240" w:rsidP="009048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04861">
              <w:rPr>
                <w:rFonts w:ascii="Times New Roman" w:hAnsi="Times New Roman"/>
                <w:sz w:val="28"/>
                <w:szCs w:val="28"/>
              </w:rPr>
              <w:t>14 лет</w:t>
            </w:r>
          </w:p>
        </w:tc>
        <w:tc>
          <w:tcPr>
            <w:tcW w:w="6106" w:type="dxa"/>
            <w:vAlign w:val="center"/>
          </w:tcPr>
          <w:p w:rsidR="00A07240" w:rsidRPr="00904861" w:rsidRDefault="00A07240" w:rsidP="0090486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07240" w:rsidRDefault="00A07240" w:rsidP="006607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7240" w:rsidRDefault="00A07240" w:rsidP="006607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______________</w:t>
      </w:r>
    </w:p>
    <w:p w:rsidR="00A07240" w:rsidRDefault="00A07240" w:rsidP="006607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7240" w:rsidRDefault="00A07240" w:rsidP="006607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Учебного заведения __________№ ____ </w:t>
      </w:r>
    </w:p>
    <w:p w:rsidR="00A07240" w:rsidRDefault="00A07240" w:rsidP="00843AC6">
      <w:pPr>
        <w:spacing w:after="0" w:line="240" w:lineRule="auto"/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i/>
          <w:sz w:val="18"/>
          <w:szCs w:val="18"/>
        </w:rPr>
        <w:t xml:space="preserve">       </w:t>
      </w:r>
      <w:r w:rsidRPr="00D36222">
        <w:rPr>
          <w:i/>
          <w:sz w:val="18"/>
          <w:szCs w:val="18"/>
        </w:rPr>
        <w:t>(школа/лицей)</w:t>
      </w:r>
    </w:p>
    <w:p w:rsidR="00A07240" w:rsidRPr="00843AC6" w:rsidRDefault="00A07240" w:rsidP="00843AC6">
      <w:pPr>
        <w:spacing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Подпись:______________________     Расшифровка:______________________  </w:t>
      </w:r>
    </w:p>
    <w:p w:rsidR="00A07240" w:rsidRPr="00FF2D35" w:rsidRDefault="00A07240" w:rsidP="006D6254">
      <w:pPr>
        <w:spacing w:line="240" w:lineRule="auto"/>
        <w:ind w:left="1416" w:firstLine="708"/>
        <w:jc w:val="both"/>
        <w:rPr>
          <w:rFonts w:ascii="Times New Roman" w:hAnsi="Times New Roman"/>
          <w:color w:val="A6A6A6"/>
          <w:sz w:val="28"/>
          <w:szCs w:val="28"/>
        </w:rPr>
      </w:pPr>
      <w:r w:rsidRPr="00FF2D35">
        <w:rPr>
          <w:rFonts w:ascii="Times New Roman" w:hAnsi="Times New Roman"/>
          <w:color w:val="A6A6A6"/>
          <w:sz w:val="28"/>
          <w:szCs w:val="28"/>
        </w:rPr>
        <w:t>М</w:t>
      </w:r>
      <w:r>
        <w:rPr>
          <w:rFonts w:ascii="Times New Roman" w:hAnsi="Times New Roman"/>
          <w:color w:val="A6A6A6"/>
          <w:sz w:val="28"/>
          <w:szCs w:val="28"/>
        </w:rPr>
        <w:t>.</w:t>
      </w:r>
      <w:r w:rsidRPr="00FF2D35">
        <w:rPr>
          <w:rFonts w:ascii="Times New Roman" w:hAnsi="Times New Roman"/>
          <w:color w:val="A6A6A6"/>
          <w:sz w:val="28"/>
          <w:szCs w:val="28"/>
        </w:rPr>
        <w:t>П</w:t>
      </w:r>
      <w:r>
        <w:rPr>
          <w:rFonts w:ascii="Times New Roman" w:hAnsi="Times New Roman"/>
          <w:color w:val="A6A6A6"/>
          <w:sz w:val="28"/>
          <w:szCs w:val="28"/>
        </w:rPr>
        <w:t>.</w:t>
      </w:r>
    </w:p>
    <w:sectPr w:rsidR="00A07240" w:rsidRPr="00FF2D35" w:rsidSect="00660726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80A7C"/>
    <w:multiLevelType w:val="hybridMultilevel"/>
    <w:tmpl w:val="9FBC8D4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E49"/>
    <w:rsid w:val="00007F41"/>
    <w:rsid w:val="00072FFF"/>
    <w:rsid w:val="000F2F47"/>
    <w:rsid w:val="00166BC5"/>
    <w:rsid w:val="001C4C6A"/>
    <w:rsid w:val="00223428"/>
    <w:rsid w:val="002B62E5"/>
    <w:rsid w:val="003460C2"/>
    <w:rsid w:val="003473D0"/>
    <w:rsid w:val="004957CA"/>
    <w:rsid w:val="00612358"/>
    <w:rsid w:val="00613E3B"/>
    <w:rsid w:val="00660726"/>
    <w:rsid w:val="006D6254"/>
    <w:rsid w:val="00734483"/>
    <w:rsid w:val="007836E6"/>
    <w:rsid w:val="007E030D"/>
    <w:rsid w:val="00843AC6"/>
    <w:rsid w:val="00883E49"/>
    <w:rsid w:val="008C7B7F"/>
    <w:rsid w:val="00903C56"/>
    <w:rsid w:val="00904861"/>
    <w:rsid w:val="00925A8A"/>
    <w:rsid w:val="00950EDB"/>
    <w:rsid w:val="00995285"/>
    <w:rsid w:val="009C7936"/>
    <w:rsid w:val="00A07240"/>
    <w:rsid w:val="00A12CDE"/>
    <w:rsid w:val="00AA1D35"/>
    <w:rsid w:val="00BC618E"/>
    <w:rsid w:val="00BE45E4"/>
    <w:rsid w:val="00C65286"/>
    <w:rsid w:val="00C77B68"/>
    <w:rsid w:val="00CB4646"/>
    <w:rsid w:val="00D00250"/>
    <w:rsid w:val="00D36222"/>
    <w:rsid w:val="00D445B6"/>
    <w:rsid w:val="00D52C66"/>
    <w:rsid w:val="00D5676E"/>
    <w:rsid w:val="00D623AC"/>
    <w:rsid w:val="00E70F2A"/>
    <w:rsid w:val="00EB4D09"/>
    <w:rsid w:val="00EE4303"/>
    <w:rsid w:val="00F465B4"/>
    <w:rsid w:val="00F53674"/>
    <w:rsid w:val="00FD0CA5"/>
    <w:rsid w:val="00FD1E9F"/>
    <w:rsid w:val="00FF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2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uiPriority w:val="99"/>
    <w:rsid w:val="00BC618E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925A8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25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25A8A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5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25A8A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925A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5A8A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99"/>
    <w:locked/>
    <w:rsid w:val="006D6254"/>
    <w:pPr>
      <w:spacing w:after="200" w:line="276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7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171</Words>
  <Characters>980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Город:________________________________</dc:title>
  <dc:subject/>
  <dc:creator>user</dc:creator>
  <cp:keywords/>
  <dc:description/>
  <cp:lastModifiedBy>EMarchuk</cp:lastModifiedBy>
  <cp:revision>4</cp:revision>
  <cp:lastPrinted>2013-04-15T14:35:00Z</cp:lastPrinted>
  <dcterms:created xsi:type="dcterms:W3CDTF">2013-04-15T08:09:00Z</dcterms:created>
  <dcterms:modified xsi:type="dcterms:W3CDTF">2013-04-15T14:46:00Z</dcterms:modified>
</cp:coreProperties>
</file>