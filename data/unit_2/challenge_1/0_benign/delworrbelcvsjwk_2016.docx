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030DA19E0A104C529BD0519967748BEF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00" w:type="pct"/>
            <w:tblLook w:val="04A0" w:firstRow="1" w:lastRow="0" w:firstColumn="1" w:lastColumn="0" w:noHBand="0" w:noVBand="1"/>
          </w:tblPr>
          <w:tblGrid>
            <w:gridCol w:w="2423"/>
            <w:gridCol w:w="7216"/>
          </w:tblGrid>
          <w:tr w:rsidR="006A39DC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>
                <w:pPr>
                  <w:pStyle w:val="Nombr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455BFD" w:rsidP="00A16BC9">
                <w:pPr>
                  <w:pStyle w:val="Nombre"/>
                </w:pPr>
                <w:sdt>
                  <w:sdtPr>
                    <w:id w:val="809184597"/>
                    <w:placeholder>
                      <w:docPart w:val="2CDC42926B9D4AF899E9560AC19BCF7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16BC9">
                      <w:rPr>
                        <w:lang w:val="es-CR"/>
                      </w:rPr>
                      <w:t>wendolyn Venegas Vargas</w:t>
                    </w:r>
                  </w:sdtContent>
                </w:sdt>
              </w:p>
            </w:tc>
          </w:tr>
          <w:tr w:rsidR="006A39DC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E46AE7D435C94080AFBAAC4FEDCDD001"/>
                  </w:placeholder>
                  <w:date w:fullDate="2015-11-27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A39DC" w:rsidRDefault="00852E7F" w:rsidP="0045381D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27-11-2015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6A39DC"/>
            </w:tc>
          </w:tr>
          <w:tr w:rsidR="006A39DC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144627">
                <w:pPr>
                  <w:jc w:val="center"/>
                </w:pPr>
                <w:r>
                  <w:rPr>
                    <w:noProof/>
                    <w:lang w:val="es-CR" w:eastAsia="es-CR"/>
                  </w:rPr>
                  <w:drawing>
                    <wp:inline distT="0" distB="0" distL="0" distR="0" wp14:anchorId="72720117" wp14:editId="1AA0B303">
                      <wp:extent cx="1295400" cy="1571625"/>
                      <wp:effectExtent l="19050" t="0" r="0" b="0"/>
                      <wp:docPr id="1" name="Imagen 1" descr="C:\Documents and Settings\401450527\Mis documentos\Mis imágenes\img00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ocuments and Settings\401450527\Mis documentos\Mis imágenes\img00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A50EA8" w:rsidRDefault="00A16BC9">
                <w:pPr>
                  <w:pStyle w:val="Direccindelremitente0"/>
                </w:pPr>
                <w:r>
                  <w:t xml:space="preserve">300 metros oeste y 500 Sur de la iglesia de San Roque de </w:t>
                </w:r>
                <w:r w:rsidR="00852E7F">
                  <w:t>Brava</w:t>
                </w:r>
                <w:r>
                  <w:t xml:space="preserve"> de Heredia, mano derecha casa color verde con verjas negras dos plantas</w:t>
                </w:r>
                <w:r w:rsidR="001234D6">
                  <w:br/>
                </w:r>
                <w:r w:rsidR="00881EE7">
                  <w:t>85-12-42-36</w:t>
                </w:r>
                <w:r w:rsidR="00A50EA8">
                  <w:t>.</w:t>
                </w:r>
              </w:p>
              <w:p w:rsidR="00A47C53" w:rsidRDefault="00A47C53">
                <w:pPr>
                  <w:pStyle w:val="Direccindelremitente0"/>
                </w:pPr>
                <w:r>
                  <w:t>Cédula No.1-1512-132</w:t>
                </w:r>
              </w:p>
              <w:p w:rsidR="00D55189" w:rsidRDefault="00A50EA8">
                <w:pPr>
                  <w:pStyle w:val="Direccindelremitente0"/>
                </w:pPr>
                <w:r>
                  <w:t xml:space="preserve">Fecha de nacimiento: </w:t>
                </w:r>
                <w:r w:rsidR="00881EE7">
                  <w:t>01</w:t>
                </w:r>
                <w:r>
                  <w:t xml:space="preserve"> de setiembre de 1992</w:t>
                </w:r>
              </w:p>
              <w:p w:rsidR="006A39DC" w:rsidRDefault="00852E7F" w:rsidP="00852E7F">
                <w:pPr>
                  <w:pStyle w:val="Direccindelremitente0"/>
                  <w:jc w:val="both"/>
                </w:pPr>
                <w:r>
                  <w:t>venegasvargasangel@gmail.com</w:t>
                </w:r>
                <w:r w:rsidR="00A50EA8">
                  <w:t xml:space="preserve"> (referencia)</w:t>
                </w:r>
                <w:r w:rsidR="00D55189">
                  <w:t>.</w:t>
                </w:r>
              </w:p>
              <w:p w:rsidR="006A39DC" w:rsidRDefault="00A16BC9" w:rsidP="00881EE7">
                <w:pPr>
                  <w:pStyle w:val="Direccindelremitente0"/>
                </w:pPr>
                <w:r>
                  <w:t xml:space="preserve">Celular de referencia: </w:t>
                </w:r>
                <w:r w:rsidR="00881EE7">
                  <w:t>83-86-56-89</w:t>
                </w:r>
                <w:r w:rsidR="00D55189">
                  <w:t>.</w:t>
                </w:r>
              </w:p>
              <w:p w:rsidR="00852E7F" w:rsidRDefault="00852E7F" w:rsidP="00881EE7">
                <w:pPr>
                  <w:pStyle w:val="Direccindelremitente0"/>
                </w:pPr>
                <w:r>
                  <w:t xml:space="preserve">Soltera </w:t>
                </w:r>
              </w:p>
              <w:p w:rsidR="00852E7F" w:rsidRDefault="00852E7F" w:rsidP="00881EE7">
                <w:pPr>
                  <w:pStyle w:val="Direccindelremitente0"/>
                </w:pPr>
                <w:r>
                  <w:t>Sin hijos</w:t>
                </w:r>
              </w:p>
            </w:tc>
            <w:bookmarkStart w:id="0" w:name="_GoBack"/>
            <w:bookmarkEnd w:id="0"/>
          </w:tr>
        </w:tbl>
        <w:p w:rsidR="006A39DC" w:rsidRDefault="00455BFD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257"/>
        <w:gridCol w:w="7374"/>
      </w:tblGrid>
      <w:tr w:rsidR="006A39D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Default="001234D6">
            <w:pPr>
              <w:pStyle w:val="Seccin"/>
            </w:pPr>
            <w:r>
              <w:t>Objetivos</w:t>
            </w:r>
          </w:p>
          <w:p w:rsidR="006A39DC" w:rsidRDefault="00A31B0C" w:rsidP="002573AD">
            <w:pPr>
              <w:spacing w:line="240" w:lineRule="auto"/>
            </w:pPr>
            <w:r>
              <w:t>Ser Parte de esa honorable compañía.</w:t>
            </w:r>
          </w:p>
          <w:p w:rsidR="006A39DC" w:rsidRDefault="001234D6">
            <w:pPr>
              <w:pStyle w:val="Seccin"/>
            </w:pPr>
            <w:r>
              <w:t>Formación académica</w:t>
            </w:r>
          </w:p>
          <w:p w:rsidR="006A39DC" w:rsidRDefault="006A39DC">
            <w:pPr>
              <w:pStyle w:val="Subseccin"/>
            </w:pPr>
          </w:p>
          <w:p w:rsidR="006A39DC" w:rsidRDefault="006A39DC" w:rsidP="00852E7F">
            <w:pPr>
              <w:pStyle w:val="Listaconvietas"/>
              <w:numPr>
                <w:ilvl w:val="0"/>
                <w:numId w:val="0"/>
              </w:numPr>
            </w:pPr>
          </w:p>
          <w:p w:rsidR="00881EE7" w:rsidRDefault="00A31B0C">
            <w:pPr>
              <w:pStyle w:val="Listaconvietas"/>
              <w:numPr>
                <w:ilvl w:val="0"/>
                <w:numId w:val="0"/>
              </w:numPr>
            </w:pPr>
            <w:r>
              <w:t>Noveno año aprobado</w:t>
            </w:r>
            <w:r w:rsidR="00881EE7">
              <w:t>.</w:t>
            </w:r>
          </w:p>
          <w:p w:rsidR="00852E7F" w:rsidRDefault="00852E7F">
            <w:pPr>
              <w:pStyle w:val="Listaconvietas"/>
              <w:numPr>
                <w:ilvl w:val="0"/>
                <w:numId w:val="0"/>
              </w:numPr>
            </w:pPr>
            <w:r>
              <w:t xml:space="preserve">Quinto año aprobado </w:t>
            </w:r>
          </w:p>
          <w:p w:rsidR="0045381D" w:rsidRDefault="0045381D">
            <w:pPr>
              <w:pStyle w:val="Listaconvietas"/>
              <w:numPr>
                <w:ilvl w:val="0"/>
                <w:numId w:val="0"/>
              </w:numPr>
            </w:pPr>
            <w:r>
              <w:t>Curso de Manipulación de Alimentos del I.N.A.</w:t>
            </w:r>
          </w:p>
          <w:p w:rsidR="00852E7F" w:rsidRDefault="00852E7F">
            <w:pPr>
              <w:pStyle w:val="Listaconvietas"/>
              <w:numPr>
                <w:ilvl w:val="0"/>
                <w:numId w:val="0"/>
              </w:numPr>
            </w:pPr>
            <w:r>
              <w:t xml:space="preserve">Conocimientos de computación  básicos </w:t>
            </w:r>
          </w:p>
          <w:p w:rsidR="00852E7F" w:rsidRDefault="00852E7F">
            <w:pPr>
              <w:pStyle w:val="Listaconvietas"/>
              <w:numPr>
                <w:ilvl w:val="0"/>
                <w:numId w:val="0"/>
              </w:numPr>
            </w:pPr>
            <w:r>
              <w:t>Actualmente cinco materias ganas de bachillerato</w:t>
            </w:r>
          </w:p>
          <w:p w:rsidR="006A39DC" w:rsidRDefault="001234D6">
            <w:pPr>
              <w:pStyle w:val="Seccin"/>
            </w:pPr>
            <w:r>
              <w:t>experiencia</w:t>
            </w:r>
          </w:p>
          <w:p w:rsidR="006A39DC" w:rsidRDefault="00881EE7">
            <w:pPr>
              <w:pStyle w:val="Subsecci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Negocio familiar, ahí me desempeñaba como administradora, vendedora y cajera</w:t>
            </w:r>
            <w:r w:rsidR="00D36959">
              <w:rPr>
                <w:b w:val="0"/>
                <w:color w:val="auto"/>
                <w:spacing w:val="0"/>
                <w:sz w:val="23"/>
              </w:rPr>
              <w:t>.</w:t>
            </w:r>
          </w:p>
          <w:p w:rsidR="004936DE" w:rsidRDefault="004936DE">
            <w:pPr>
              <w:pStyle w:val="Subseccin"/>
              <w:rPr>
                <w:b w:val="0"/>
                <w:color w:val="auto"/>
                <w:spacing w:val="0"/>
                <w:sz w:val="23"/>
              </w:rPr>
            </w:pPr>
          </w:p>
          <w:p w:rsidR="004936DE" w:rsidRDefault="004936DE">
            <w:pPr>
              <w:pStyle w:val="Subsecci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Parque de diversiones en el área de eventos especiales </w:t>
            </w:r>
          </w:p>
          <w:p w:rsidR="004936DE" w:rsidRDefault="004936DE">
            <w:pPr>
              <w:pStyle w:val="Subseccin"/>
              <w:rPr>
                <w:b w:val="0"/>
                <w:color w:val="auto"/>
                <w:spacing w:val="0"/>
                <w:sz w:val="23"/>
              </w:rPr>
            </w:pPr>
          </w:p>
          <w:p w:rsidR="004936DE" w:rsidRDefault="004936DE">
            <w:pPr>
              <w:pStyle w:val="Subseccin"/>
              <w:rPr>
                <w:b w:val="0"/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Cosechas preparando batidos </w:t>
            </w:r>
          </w:p>
          <w:p w:rsidR="004936DE" w:rsidRDefault="004936DE">
            <w:pPr>
              <w:pStyle w:val="Subseccin"/>
              <w:rPr>
                <w:color w:val="auto"/>
                <w:spacing w:val="0"/>
                <w:sz w:val="23"/>
              </w:rPr>
            </w:pPr>
          </w:p>
          <w:p w:rsidR="00881EE7" w:rsidRDefault="001234D6" w:rsidP="00881EE7">
            <w:pPr>
              <w:pStyle w:val="Seccin"/>
            </w:pPr>
            <w:r>
              <w:t xml:space="preserve"> </w:t>
            </w:r>
            <w:r w:rsidR="00881EE7">
              <w:t>COMPETENCIAS PERSONALES</w:t>
            </w:r>
          </w:p>
          <w:p w:rsidR="00881EE7" w:rsidRDefault="00881EE7" w:rsidP="00881EE7">
            <w:pPr>
              <w:pStyle w:val="Seccin"/>
              <w:numPr>
                <w:ilvl w:val="0"/>
                <w:numId w:val="29"/>
              </w:numPr>
              <w:rPr>
                <w:b w:val="0"/>
                <w:caps w:val="0"/>
                <w:color w:val="auto"/>
                <w:spacing w:val="0"/>
                <w:sz w:val="23"/>
              </w:rPr>
            </w:pPr>
            <w:r w:rsidRPr="00881EE7">
              <w:rPr>
                <w:b w:val="0"/>
                <w:caps w:val="0"/>
                <w:color w:val="auto"/>
                <w:spacing w:val="0"/>
                <w:sz w:val="23"/>
              </w:rPr>
              <w:lastRenderedPageBreak/>
              <w:t>Orient</w:t>
            </w:r>
            <w:r>
              <w:rPr>
                <w:b w:val="0"/>
                <w:caps w:val="0"/>
                <w:color w:val="auto"/>
                <w:spacing w:val="0"/>
                <w:sz w:val="23"/>
              </w:rPr>
              <w:t>ada a trabajar en equipo.</w:t>
            </w:r>
          </w:p>
          <w:p w:rsidR="00881EE7" w:rsidRDefault="00881EE7" w:rsidP="00881EE7">
            <w:pPr>
              <w:pStyle w:val="Seccin"/>
              <w:numPr>
                <w:ilvl w:val="0"/>
                <w:numId w:val="29"/>
              </w:numPr>
              <w:rPr>
                <w:b w:val="0"/>
                <w:caps w:val="0"/>
                <w:color w:val="auto"/>
                <w:spacing w:val="0"/>
                <w:sz w:val="23"/>
              </w:rPr>
            </w:pPr>
            <w:r>
              <w:rPr>
                <w:b w:val="0"/>
                <w:caps w:val="0"/>
                <w:color w:val="auto"/>
                <w:spacing w:val="0"/>
                <w:sz w:val="23"/>
              </w:rPr>
              <w:t>Pensamiento Analítico y crítico constructivo.</w:t>
            </w:r>
          </w:p>
          <w:p w:rsidR="00881EE7" w:rsidRDefault="00881EE7" w:rsidP="00881EE7">
            <w:pPr>
              <w:pStyle w:val="Seccin"/>
              <w:numPr>
                <w:ilvl w:val="0"/>
                <w:numId w:val="29"/>
              </w:numPr>
              <w:rPr>
                <w:b w:val="0"/>
                <w:caps w:val="0"/>
                <w:color w:val="auto"/>
                <w:spacing w:val="0"/>
                <w:sz w:val="23"/>
              </w:rPr>
            </w:pPr>
            <w:r>
              <w:rPr>
                <w:b w:val="0"/>
                <w:caps w:val="0"/>
                <w:color w:val="auto"/>
                <w:spacing w:val="0"/>
                <w:sz w:val="23"/>
              </w:rPr>
              <w:t>Buenas Relaciones interpe</w:t>
            </w:r>
            <w:r w:rsidR="00A47C53">
              <w:rPr>
                <w:b w:val="0"/>
                <w:caps w:val="0"/>
                <w:color w:val="auto"/>
                <w:spacing w:val="0"/>
                <w:sz w:val="23"/>
              </w:rPr>
              <w:t>r</w:t>
            </w:r>
            <w:r>
              <w:rPr>
                <w:b w:val="0"/>
                <w:caps w:val="0"/>
                <w:color w:val="auto"/>
                <w:spacing w:val="0"/>
                <w:sz w:val="23"/>
              </w:rPr>
              <w:t>sonales.</w:t>
            </w:r>
          </w:p>
          <w:p w:rsidR="00881EE7" w:rsidRDefault="00881EE7" w:rsidP="00881EE7">
            <w:pPr>
              <w:pStyle w:val="Seccin"/>
              <w:numPr>
                <w:ilvl w:val="0"/>
                <w:numId w:val="29"/>
              </w:numPr>
              <w:rPr>
                <w:b w:val="0"/>
                <w:caps w:val="0"/>
                <w:color w:val="auto"/>
                <w:spacing w:val="0"/>
                <w:sz w:val="23"/>
              </w:rPr>
            </w:pPr>
            <w:r>
              <w:rPr>
                <w:b w:val="0"/>
                <w:caps w:val="0"/>
                <w:color w:val="auto"/>
                <w:spacing w:val="0"/>
                <w:sz w:val="23"/>
              </w:rPr>
              <w:t>Excelentes habilidades de comunicación oral y escrita.</w:t>
            </w:r>
          </w:p>
          <w:p w:rsidR="00881EE7" w:rsidRPr="00881EE7" w:rsidRDefault="00881EE7" w:rsidP="00881EE7">
            <w:pPr>
              <w:pStyle w:val="Seccin"/>
              <w:numPr>
                <w:ilvl w:val="0"/>
                <w:numId w:val="29"/>
              </w:numPr>
              <w:rPr>
                <w:b w:val="0"/>
                <w:caps w:val="0"/>
                <w:color w:val="auto"/>
                <w:spacing w:val="0"/>
                <w:sz w:val="23"/>
              </w:rPr>
            </w:pPr>
            <w:r>
              <w:rPr>
                <w:b w:val="0"/>
                <w:caps w:val="0"/>
                <w:color w:val="auto"/>
                <w:spacing w:val="0"/>
                <w:sz w:val="23"/>
              </w:rPr>
              <w:t>Departamento de mercadeo o ventas.</w:t>
            </w:r>
          </w:p>
          <w:p w:rsidR="006A39DC" w:rsidRDefault="001234D6">
            <w:pPr>
              <w:pStyle w:val="Seccin"/>
            </w:pPr>
            <w:r>
              <w:t>cualificaciones</w:t>
            </w:r>
          </w:p>
          <w:p w:rsidR="006A39DC" w:rsidRDefault="00A31B0C" w:rsidP="00D36959">
            <w:pPr>
              <w:pStyle w:val="Listaconvietas"/>
              <w:jc w:val="both"/>
            </w:pPr>
            <w:r w:rsidRPr="004444CC">
              <w:t>Soy una joven con mucha ilusión y deseos de superación, considero que tengo la capacitad y aptitud para desempeñar cualquier puesto relacionado a mis conocimientos y estudios realizados.</w:t>
            </w:r>
          </w:p>
          <w:p w:rsidR="006A39DC" w:rsidRDefault="006A39DC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:rsidR="006A39DC" w:rsidRDefault="006A39DC">
      <w:pPr>
        <w:spacing w:after="200" w:line="276" w:lineRule="auto"/>
      </w:pPr>
    </w:p>
    <w:sectPr w:rsidR="006A39DC" w:rsidSect="006A39DC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BFD" w:rsidRDefault="00455BFD">
      <w:pPr>
        <w:spacing w:after="0" w:line="240" w:lineRule="auto"/>
      </w:pPr>
      <w:r>
        <w:separator/>
      </w:r>
    </w:p>
  </w:endnote>
  <w:endnote w:type="continuationSeparator" w:id="0">
    <w:p w:rsidR="00455BFD" w:rsidRDefault="0045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par"/>
    </w:pPr>
    <w:r>
      <w:t xml:space="preserve">Página </w:t>
    </w:r>
    <w:r w:rsidR="00351206">
      <w:fldChar w:fldCharType="begin"/>
    </w:r>
    <w:r w:rsidR="00351206">
      <w:instrText xml:space="preserve"> PAGE   \* MERGEFORMAT </w:instrText>
    </w:r>
    <w:r w:rsidR="00351206">
      <w:fldChar w:fldCharType="separate"/>
    </w:r>
    <w:r>
      <w:rPr>
        <w:noProof/>
        <w:sz w:val="24"/>
        <w:szCs w:val="24"/>
      </w:rPr>
      <w:t>2</w:t>
    </w:r>
    <w:r w:rsidR="0035120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DC" w:rsidRDefault="006A39DC"/>
  <w:p w:rsidR="006A39DC" w:rsidRDefault="001234D6">
    <w:pPr>
      <w:pStyle w:val="Piedepginaimpar"/>
    </w:pPr>
    <w:r>
      <w:t xml:space="preserve">Página </w:t>
    </w:r>
    <w:r w:rsidR="00351206">
      <w:fldChar w:fldCharType="begin"/>
    </w:r>
    <w:r w:rsidR="00351206">
      <w:instrText xml:space="preserve"> PAGE   \* MERGEFORMAT </w:instrText>
    </w:r>
    <w:r w:rsidR="00351206">
      <w:fldChar w:fldCharType="separate"/>
    </w:r>
    <w:r w:rsidR="007A78AD" w:rsidRPr="007A78AD">
      <w:rPr>
        <w:noProof/>
        <w:sz w:val="24"/>
        <w:szCs w:val="24"/>
      </w:rPr>
      <w:t>2</w:t>
    </w:r>
    <w:r w:rsidR="0035120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BFD" w:rsidRDefault="00455BFD">
      <w:pPr>
        <w:spacing w:after="0" w:line="240" w:lineRule="auto"/>
      </w:pPr>
      <w:r>
        <w:separator/>
      </w:r>
    </w:p>
  </w:footnote>
  <w:footnote w:type="continuationSeparator" w:id="0">
    <w:p w:rsidR="00455BFD" w:rsidRDefault="0045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id w:val="5327404"/>
      <w:placeholder>
        <w:docPart w:val="40FE278E8B21445AB817CC92572CA9A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852E7F">
        <w:pPr>
          <w:pStyle w:val="Encabezadopar"/>
          <w:rPr>
            <w:szCs w:val="20"/>
          </w:rPr>
        </w:pPr>
        <w:proofErr w:type="gramStart"/>
        <w:r>
          <w:rPr>
            <w:szCs w:val="20"/>
            <w:lang w:val="es-CR"/>
          </w:rPr>
          <w:t>wendolyn</w:t>
        </w:r>
        <w:proofErr w:type="gramEnd"/>
        <w:r>
          <w:rPr>
            <w:szCs w:val="20"/>
            <w:lang w:val="es-CR"/>
          </w:rPr>
          <w:t xml:space="preserve"> Venegas Vargas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Cs w:val="20"/>
      </w:rPr>
      <w:alias w:val="Autor"/>
      <w:id w:val="5384246"/>
      <w:placeholder>
        <w:docPart w:val="DF161532CC9E4DB2AF0F454210D7E56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852E7F">
        <w:pPr>
          <w:pStyle w:val="Encabezadoimpar"/>
          <w:rPr>
            <w:szCs w:val="20"/>
          </w:rPr>
        </w:pPr>
        <w:proofErr w:type="gramStart"/>
        <w:r>
          <w:rPr>
            <w:szCs w:val="20"/>
            <w:lang w:val="es-CR"/>
          </w:rPr>
          <w:t>wendolyn</w:t>
        </w:r>
        <w:proofErr w:type="gramEnd"/>
        <w:r>
          <w:rPr>
            <w:szCs w:val="20"/>
            <w:lang w:val="es-CR"/>
          </w:rPr>
          <w:t xml:space="preserve"> Venegas Vargas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2916C96"/>
    <w:multiLevelType w:val="hybridMultilevel"/>
    <w:tmpl w:val="10D060E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600F6AD8"/>
    <w:multiLevelType w:val="hybridMultilevel"/>
    <w:tmpl w:val="6B88D28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0C"/>
    <w:rsid w:val="00046C91"/>
    <w:rsid w:val="000932C8"/>
    <w:rsid w:val="001234D6"/>
    <w:rsid w:val="00144627"/>
    <w:rsid w:val="00212CB0"/>
    <w:rsid w:val="002573AD"/>
    <w:rsid w:val="002B5357"/>
    <w:rsid w:val="002E2ECD"/>
    <w:rsid w:val="00351206"/>
    <w:rsid w:val="004245A4"/>
    <w:rsid w:val="0045381D"/>
    <w:rsid w:val="00455BFD"/>
    <w:rsid w:val="004936DE"/>
    <w:rsid w:val="00620801"/>
    <w:rsid w:val="00640A60"/>
    <w:rsid w:val="006A39DC"/>
    <w:rsid w:val="007405B7"/>
    <w:rsid w:val="00780930"/>
    <w:rsid w:val="00785BE5"/>
    <w:rsid w:val="007A78AD"/>
    <w:rsid w:val="00852E7F"/>
    <w:rsid w:val="00881EE7"/>
    <w:rsid w:val="00A16BC9"/>
    <w:rsid w:val="00A31B0C"/>
    <w:rsid w:val="00A47C53"/>
    <w:rsid w:val="00A50EA8"/>
    <w:rsid w:val="00AC518D"/>
    <w:rsid w:val="00B93CE7"/>
    <w:rsid w:val="00BC03BA"/>
    <w:rsid w:val="00C021C9"/>
    <w:rsid w:val="00C47D25"/>
    <w:rsid w:val="00C54C39"/>
    <w:rsid w:val="00CB2CA4"/>
    <w:rsid w:val="00D36959"/>
    <w:rsid w:val="00D55189"/>
    <w:rsid w:val="00E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F21D8E26-7B4B-4E2B-B500-159069D0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Puesto">
    <w:name w:val="Title"/>
    <w:basedOn w:val="Normal"/>
    <w:link w:val="Puest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401450527\Datos%20de%20programa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0DA19E0A104C529BD0519967748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A406-E02B-489A-A5F2-D6006828FB2B}"/>
      </w:docPartPr>
      <w:docPartBody>
        <w:p w:rsidR="005E28E5" w:rsidRDefault="005E28E5">
          <w:pPr>
            <w:pStyle w:val="030DA19E0A104C529BD0519967748BEF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CDC42926B9D4AF899E9560AC19B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C9D6-0EF1-4C60-AF61-43BB379F9735}"/>
      </w:docPartPr>
      <w:docPartBody>
        <w:p w:rsidR="005E28E5" w:rsidRDefault="005E28E5">
          <w:pPr>
            <w:pStyle w:val="2CDC42926B9D4AF899E9560AC19BCF78"/>
          </w:pPr>
          <w:r>
            <w:t>[Escriba su nombre]</w:t>
          </w:r>
        </w:p>
      </w:docPartBody>
    </w:docPart>
    <w:docPart>
      <w:docPartPr>
        <w:name w:val="E46AE7D435C94080AFBAAC4FEDCDD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F888C-4F42-418F-8B36-B6FA76E6A915}"/>
      </w:docPartPr>
      <w:docPartBody>
        <w:p w:rsidR="005E28E5" w:rsidRDefault="005E28E5">
          <w:pPr>
            <w:pStyle w:val="E46AE7D435C94080AFBAAC4FEDCDD001"/>
          </w:pPr>
          <w:r>
            <w:t>[Seleccionar la fecha]</w:t>
          </w:r>
        </w:p>
      </w:docPartBody>
    </w:docPart>
    <w:docPart>
      <w:docPartPr>
        <w:name w:val="40FE278E8B21445AB817CC92572C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5459C-AE1D-41E7-98C4-8195A678F0C1}"/>
      </w:docPartPr>
      <w:docPartBody>
        <w:p w:rsidR="005E28E5" w:rsidRDefault="005E28E5">
          <w:pPr>
            <w:pStyle w:val="40FE278E8B21445AB817CC92572CA9A4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DF161532CC9E4DB2AF0F454210D7E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6AE1-E223-4E13-A7F1-B20C5EB74684}"/>
      </w:docPartPr>
      <w:docPartBody>
        <w:p w:rsidR="005E28E5" w:rsidRDefault="005E28E5">
          <w:pPr>
            <w:pStyle w:val="DF161532CC9E4DB2AF0F454210D7E561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28E5"/>
    <w:rsid w:val="005E28E5"/>
    <w:rsid w:val="006E78F9"/>
    <w:rsid w:val="006F0352"/>
    <w:rsid w:val="00A950BE"/>
    <w:rsid w:val="00B87586"/>
    <w:rsid w:val="00BD4CAC"/>
    <w:rsid w:val="00EC6B8C"/>
    <w:rsid w:val="00F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5E28E5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030DA19E0A104C529BD0519967748BEF">
    <w:name w:val="030DA19E0A104C529BD0519967748BEF"/>
    <w:rsid w:val="005E28E5"/>
  </w:style>
  <w:style w:type="paragraph" w:customStyle="1" w:styleId="2CDC42926B9D4AF899E9560AC19BCF78">
    <w:name w:val="2CDC42926B9D4AF899E9560AC19BCF78"/>
    <w:rsid w:val="005E28E5"/>
  </w:style>
  <w:style w:type="paragraph" w:customStyle="1" w:styleId="E46AE7D435C94080AFBAAC4FEDCDD001">
    <w:name w:val="E46AE7D435C94080AFBAAC4FEDCDD001"/>
    <w:rsid w:val="005E28E5"/>
  </w:style>
  <w:style w:type="paragraph" w:customStyle="1" w:styleId="CC16852D8C3C4E0DB128DBB15A241AE0">
    <w:name w:val="CC16852D8C3C4E0DB128DBB15A241AE0"/>
    <w:rsid w:val="005E28E5"/>
  </w:style>
  <w:style w:type="paragraph" w:customStyle="1" w:styleId="E69F1A659805433693AA66BC26981401">
    <w:name w:val="E69F1A659805433693AA66BC26981401"/>
    <w:rsid w:val="005E28E5"/>
  </w:style>
  <w:style w:type="paragraph" w:customStyle="1" w:styleId="AEB9DDE45FEB4CF59821FA38E91D7C2A">
    <w:name w:val="AEB9DDE45FEB4CF59821FA38E91D7C2A"/>
    <w:rsid w:val="005E28E5"/>
  </w:style>
  <w:style w:type="paragraph" w:customStyle="1" w:styleId="5D174BF23CF54E78A8B23A5FF8EB930F">
    <w:name w:val="5D174BF23CF54E78A8B23A5FF8EB930F"/>
    <w:rsid w:val="005E28E5"/>
  </w:style>
  <w:style w:type="paragraph" w:customStyle="1" w:styleId="406C3E12B7B74FF29433DE7A33D7A40A">
    <w:name w:val="406C3E12B7B74FF29433DE7A33D7A40A"/>
    <w:rsid w:val="005E28E5"/>
  </w:style>
  <w:style w:type="paragraph" w:customStyle="1" w:styleId="18957227E9F64DF59AE39973AD55B7BF">
    <w:name w:val="18957227E9F64DF59AE39973AD55B7BF"/>
    <w:rsid w:val="005E28E5"/>
  </w:style>
  <w:style w:type="paragraph" w:customStyle="1" w:styleId="02FBFCD843D745DDBFCDA7CD45B0D745">
    <w:name w:val="02FBFCD843D745DDBFCDA7CD45B0D745"/>
    <w:rsid w:val="005E28E5"/>
  </w:style>
  <w:style w:type="paragraph" w:customStyle="1" w:styleId="7CB458F3761A4E999064B9EBB21B0400">
    <w:name w:val="7CB458F3761A4E999064B9EBB21B0400"/>
    <w:rsid w:val="005E28E5"/>
  </w:style>
  <w:style w:type="paragraph" w:customStyle="1" w:styleId="91E792BDF56F47D9B22007442FB63A22">
    <w:name w:val="91E792BDF56F47D9B22007442FB63A22"/>
    <w:rsid w:val="005E28E5"/>
  </w:style>
  <w:style w:type="paragraph" w:customStyle="1" w:styleId="C87D14A377C34179B3E5BF7A503A0A9F">
    <w:name w:val="C87D14A377C34179B3E5BF7A503A0A9F"/>
    <w:rsid w:val="005E28E5"/>
  </w:style>
  <w:style w:type="paragraph" w:customStyle="1" w:styleId="B55E63946D584D719BF215ABEE79C16A">
    <w:name w:val="B55E63946D584D719BF215ABEE79C16A"/>
    <w:rsid w:val="005E28E5"/>
  </w:style>
  <w:style w:type="paragraph" w:customStyle="1" w:styleId="D844DED375074C2ABBD2D066095888CF">
    <w:name w:val="D844DED375074C2ABBD2D066095888CF"/>
    <w:rsid w:val="005E28E5"/>
  </w:style>
  <w:style w:type="paragraph" w:customStyle="1" w:styleId="AD16918FA8E845F5AB7BB1AF2BB36D78">
    <w:name w:val="AD16918FA8E845F5AB7BB1AF2BB36D78"/>
    <w:rsid w:val="005E28E5"/>
  </w:style>
  <w:style w:type="paragraph" w:customStyle="1" w:styleId="73D50AE0A1204F9CA3DAFC775A941E87">
    <w:name w:val="73D50AE0A1204F9CA3DAFC775A941E87"/>
    <w:rsid w:val="005E28E5"/>
  </w:style>
  <w:style w:type="paragraph" w:customStyle="1" w:styleId="40FE278E8B21445AB817CC92572CA9A4">
    <w:name w:val="40FE278E8B21445AB817CC92572CA9A4"/>
    <w:rsid w:val="005E28E5"/>
  </w:style>
  <w:style w:type="paragraph" w:customStyle="1" w:styleId="DF161532CC9E4DB2AF0F454210D7E561">
    <w:name w:val="DF161532CC9E4DB2AF0F454210D7E561"/>
    <w:rsid w:val="005E2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25CF1-0970-497A-B4CD-90687777C26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E19F5FF-2D35-444A-B6CF-918D5F6933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0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wendolyn Venegas Vargas</dc:creator>
  <cp:keywords/>
  <dc:description/>
  <cp:lastModifiedBy>gwendolyn venegas vargas</cp:lastModifiedBy>
  <cp:revision>2</cp:revision>
  <cp:lastPrinted>2011-07-19T21:33:00Z</cp:lastPrinted>
  <dcterms:created xsi:type="dcterms:W3CDTF">2016-05-25T19:47:00Z</dcterms:created>
  <dcterms:modified xsi:type="dcterms:W3CDTF">2016-05-25T19:47:00Z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