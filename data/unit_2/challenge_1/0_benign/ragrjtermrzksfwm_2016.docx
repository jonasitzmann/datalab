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62" w:rsidRDefault="0089382B" w:rsidP="005D2F89">
      <w:pPr>
        <w:pStyle w:val="YourName"/>
        <w:pBdr>
          <w:top w:val="single" w:sz="4" w:space="1" w:color="auto"/>
        </w:pBdr>
        <w:spacing w:before="0" w:after="0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CR" w:eastAsia="es-CR" w:bidi="ar-SA"/>
        </w:rPr>
        <w:drawing>
          <wp:inline distT="0" distB="0" distL="0" distR="0">
            <wp:extent cx="923925" cy="1014470"/>
            <wp:effectExtent l="19050" t="0" r="9525" b="0"/>
            <wp:docPr id="1" name="Imagen 2" descr="C:\Documents and Settings\Compu5\Escritorio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ompu5\Escritorio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CB" w:rsidRPr="0082595B" w:rsidRDefault="00590F82" w:rsidP="00590F82">
      <w:pPr>
        <w:pStyle w:val="YourName"/>
        <w:pBdr>
          <w:top w:val="single" w:sz="4" w:space="1" w:color="auto"/>
        </w:pBdr>
        <w:spacing w:before="0" w:after="0"/>
        <w:jc w:val="left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                                  </w:t>
      </w:r>
      <w:r w:rsidR="00A60B30" w:rsidRPr="0082595B">
        <w:rPr>
          <w:rFonts w:ascii="Book Antiqua" w:hAnsi="Book Antiqua" w:cs="Arial"/>
          <w:sz w:val="24"/>
          <w:szCs w:val="24"/>
          <w:lang w:val="es-ES"/>
        </w:rPr>
        <w:t>Stephanie Ramírez Aguirre</w:t>
      </w:r>
      <w:r w:rsidR="007A13CB" w:rsidRPr="0082595B">
        <w:rPr>
          <w:rFonts w:ascii="Book Antiqua" w:hAnsi="Book Antiqua" w:cs="Arial"/>
          <w:sz w:val="24"/>
          <w:szCs w:val="24"/>
          <w:lang w:val="es-ES"/>
        </w:rPr>
        <w:t>.</w:t>
      </w:r>
      <w:r w:rsidR="00977638" w:rsidRPr="0082595B">
        <w:rPr>
          <w:rFonts w:ascii="Book Antiqua" w:hAnsi="Book Antiqua" w:cs="Arial"/>
          <w:sz w:val="24"/>
          <w:szCs w:val="24"/>
          <w:lang w:val="es-ES"/>
        </w:rPr>
        <w:t xml:space="preserve">  </w:t>
      </w:r>
      <w:r>
        <w:rPr>
          <w:rFonts w:ascii="Book Antiqua" w:hAnsi="Book Antiqua" w:cs="Arial"/>
          <w:sz w:val="24"/>
          <w:szCs w:val="24"/>
          <w:lang w:val="es-ES"/>
        </w:rPr>
        <w:t xml:space="preserve">         </w:t>
      </w:r>
      <w:r w:rsidR="00977638" w:rsidRPr="0082595B">
        <w:rPr>
          <w:rFonts w:ascii="Book Antiqua" w:hAnsi="Book Antiqua" w:cs="Arial"/>
          <w:noProof/>
          <w:sz w:val="24"/>
          <w:szCs w:val="24"/>
          <w:lang w:val="es-CR" w:eastAsia="es-CR"/>
        </w:rPr>
        <w:t xml:space="preserve"> </w:t>
      </w:r>
    </w:p>
    <w:p w:rsidR="007A6E03" w:rsidRPr="0082595B" w:rsidRDefault="00FC02D1" w:rsidP="004D277A">
      <w:pPr>
        <w:pStyle w:val="YourName"/>
        <w:spacing w:before="0" w:after="0"/>
        <w:ind w:left="-252"/>
        <w:rPr>
          <w:rFonts w:ascii="Book Antiqua" w:hAnsi="Book Antiqua" w:cs="Arial"/>
          <w:b w:val="0"/>
          <w:sz w:val="24"/>
          <w:szCs w:val="24"/>
          <w:lang w:val="es-ES"/>
        </w:rPr>
      </w:pPr>
      <w:r w:rsidRPr="0082595B">
        <w:rPr>
          <w:rFonts w:ascii="Book Antiqua" w:hAnsi="Book Antiqua" w:cs="Arial"/>
          <w:b w:val="0"/>
          <w:sz w:val="24"/>
          <w:szCs w:val="24"/>
          <w:lang w:val="es-ES"/>
        </w:rPr>
        <w:t>Dirección: San</w:t>
      </w:r>
      <w:r w:rsidR="008847A7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</w:t>
      </w:r>
      <w:r w:rsidRPr="0082595B">
        <w:rPr>
          <w:rFonts w:ascii="Book Antiqua" w:hAnsi="Book Antiqua" w:cs="Arial"/>
          <w:b w:val="0"/>
          <w:sz w:val="24"/>
          <w:szCs w:val="24"/>
          <w:lang w:val="es-ES"/>
        </w:rPr>
        <w:t>José</w:t>
      </w:r>
      <w:r w:rsidR="008847A7" w:rsidRPr="0082595B">
        <w:rPr>
          <w:rFonts w:ascii="Book Antiqua" w:hAnsi="Book Antiqua" w:cs="Arial"/>
          <w:b w:val="0"/>
          <w:sz w:val="24"/>
          <w:szCs w:val="24"/>
          <w:lang w:val="es-ES"/>
        </w:rPr>
        <w:t>,</w:t>
      </w:r>
      <w:r w:rsidR="00A60B30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Sanfrancisco de dos ríos</w:t>
      </w:r>
      <w:r w:rsidR="007A6E03" w:rsidRPr="0082595B">
        <w:rPr>
          <w:rFonts w:ascii="Book Antiqua" w:hAnsi="Book Antiqua" w:cs="Arial"/>
          <w:b w:val="0"/>
          <w:sz w:val="24"/>
          <w:szCs w:val="24"/>
          <w:lang w:val="es-ES"/>
        </w:rPr>
        <w:t>.</w:t>
      </w:r>
    </w:p>
    <w:p w:rsidR="005C7E2D" w:rsidRPr="0082595B" w:rsidRDefault="00484205" w:rsidP="007A6E03">
      <w:pPr>
        <w:pStyle w:val="YourName"/>
        <w:spacing w:before="0" w:after="0"/>
        <w:ind w:left="-252"/>
        <w:rPr>
          <w:rFonts w:ascii="Book Antiqua" w:hAnsi="Book Antiqua" w:cs="Arial"/>
          <w:b w:val="0"/>
          <w:sz w:val="24"/>
          <w:szCs w:val="24"/>
          <w:lang w:val="es-ES"/>
        </w:rPr>
      </w:pPr>
      <w:r>
        <w:rPr>
          <w:rFonts w:ascii="Book Antiqua" w:hAnsi="Book Antiqua" w:cs="Arial"/>
          <w:b w:val="0"/>
          <w:sz w:val="24"/>
          <w:szCs w:val="24"/>
          <w:lang w:val="es-ES"/>
        </w:rPr>
        <w:t>Edad: 30</w:t>
      </w:r>
      <w:r w:rsidR="007A6E03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</w:t>
      </w:r>
      <w:r w:rsidR="00036AE8" w:rsidRPr="0082595B">
        <w:rPr>
          <w:rFonts w:ascii="Book Antiqua" w:hAnsi="Book Antiqua" w:cs="Arial"/>
          <w:b w:val="0"/>
          <w:sz w:val="24"/>
          <w:szCs w:val="24"/>
          <w:lang w:val="es-ES"/>
        </w:rPr>
        <w:t>años. Celular</w:t>
      </w:r>
      <w:r w:rsidR="00A60B30" w:rsidRPr="0082595B">
        <w:rPr>
          <w:rFonts w:ascii="Book Antiqua" w:hAnsi="Book Antiqua" w:cs="Arial"/>
          <w:b w:val="0"/>
          <w:sz w:val="24"/>
          <w:szCs w:val="24"/>
          <w:lang w:val="es-ES"/>
        </w:rPr>
        <w:t xml:space="preserve"> :(506)8892-91-48</w:t>
      </w:r>
    </w:p>
    <w:p w:rsidR="005D2F89" w:rsidRPr="00395A27" w:rsidRDefault="00A60B30" w:rsidP="00395A27">
      <w:pPr>
        <w:pStyle w:val="YourName"/>
        <w:pBdr>
          <w:bottom w:val="single" w:sz="4" w:space="1" w:color="auto"/>
        </w:pBdr>
        <w:spacing w:before="0" w:after="0"/>
        <w:ind w:left="-252"/>
        <w:rPr>
          <w:rFonts w:ascii="Book Antiqua" w:hAnsi="Book Antiqua" w:cs="Arial"/>
          <w:b w:val="0"/>
          <w:sz w:val="24"/>
          <w:szCs w:val="24"/>
          <w:lang w:val="es-ES"/>
        </w:rPr>
      </w:pPr>
      <w:r w:rsidRPr="0082595B">
        <w:rPr>
          <w:rFonts w:ascii="Book Antiqua" w:hAnsi="Book Antiqua" w:cs="Arial"/>
          <w:b w:val="0"/>
          <w:sz w:val="24"/>
          <w:szCs w:val="24"/>
          <w:lang w:val="es-ES"/>
        </w:rPr>
        <w:t>Correo Electronico:nana_2085_9@hotmail.com</w:t>
      </w:r>
    </w:p>
    <w:p w:rsidR="009011EF" w:rsidRDefault="005C7E2D" w:rsidP="009D73FA">
      <w:pPr>
        <w:pStyle w:val="Ttulo1"/>
        <w:spacing w:line="240" w:lineRule="auto"/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Perfil Profesional</w:t>
      </w:r>
      <w:r w:rsidR="00977638" w:rsidRPr="0082595B">
        <w:rPr>
          <w:rFonts w:ascii="Book Antiqua" w:eastAsia="Times New Roman" w:hAnsi="Book Antiqua" w:cs="Arial"/>
          <w:lang w:val="es-ES"/>
        </w:rPr>
        <w:t xml:space="preserve"> </w:t>
      </w:r>
    </w:p>
    <w:p w:rsidR="004D7D6E" w:rsidRDefault="004D7D6E" w:rsidP="006D3C0D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A445AF" w:rsidRPr="008F0DB5" w:rsidRDefault="00B451B2" w:rsidP="00A445AF">
      <w:pPr>
        <w:pStyle w:val="Textoindependiente"/>
        <w:spacing w:before="0" w:line="240" w:lineRule="auto"/>
        <w:jc w:val="both"/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</w:pPr>
      <w:r w:rsidRPr="002D356C">
        <w:rPr>
          <w:rFonts w:ascii="Book Antiqua" w:hAnsi="Book Antiqua" w:cs="Arial"/>
          <w:sz w:val="24"/>
          <w:szCs w:val="24"/>
          <w:lang w:val="es-ES"/>
        </w:rPr>
        <w:t xml:space="preserve">Con conocimientos en realización de cajas chicas, facturación, manejo de dineros entradas y salidas, inventarios, servicio al cliente, manejo de cartera de clientes, </w:t>
      </w:r>
      <w:r>
        <w:rPr>
          <w:rFonts w:ascii="Book Antiqua" w:hAnsi="Book Antiqua" w:cs="Arial"/>
          <w:sz w:val="24"/>
          <w:szCs w:val="24"/>
          <w:lang w:val="es-ES"/>
        </w:rPr>
        <w:t xml:space="preserve">archivo de documentos, </w:t>
      </w:r>
      <w:r w:rsidR="0000240D">
        <w:rPr>
          <w:rFonts w:ascii="Book Antiqua" w:hAnsi="Book Antiqua" w:cs="Arial"/>
          <w:sz w:val="24"/>
          <w:szCs w:val="24"/>
          <w:lang w:val="es-ES"/>
        </w:rPr>
        <w:t>entre otras áreas de oficina, manejo de central telefónica.</w:t>
      </w:r>
    </w:p>
    <w:p w:rsidR="00B451B2" w:rsidRPr="008F0DB5" w:rsidRDefault="00B451B2" w:rsidP="00276023">
      <w:pPr>
        <w:pStyle w:val="Textoindependiente"/>
        <w:spacing w:before="0" w:line="240" w:lineRule="auto"/>
        <w:ind w:left="720"/>
        <w:jc w:val="both"/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</w:pPr>
    </w:p>
    <w:p w:rsidR="00210CD8" w:rsidRPr="00203C29" w:rsidRDefault="0082595B" w:rsidP="00210CD8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Bachiller de la Carrera de </w:t>
      </w:r>
      <w:r w:rsidR="00A60B30" w:rsidRPr="00203C29">
        <w:rPr>
          <w:rFonts w:ascii="Book Antiqua" w:hAnsi="Book Antiqua" w:cs="Arial"/>
          <w:sz w:val="24"/>
          <w:szCs w:val="24"/>
          <w:lang w:val="es-ES"/>
        </w:rPr>
        <w:t xml:space="preserve">Educación </w:t>
      </w:r>
    </w:p>
    <w:p w:rsidR="008847A7" w:rsidRPr="00203C29" w:rsidRDefault="008847A7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Trabajadora organizada, </w:t>
      </w:r>
      <w:r w:rsidR="00FC02D1" w:rsidRPr="00203C29">
        <w:rPr>
          <w:rFonts w:ascii="Book Antiqua" w:hAnsi="Book Antiqua" w:cs="Arial"/>
          <w:sz w:val="24"/>
          <w:szCs w:val="24"/>
          <w:lang w:val="es-ES"/>
        </w:rPr>
        <w:t>dinámica</w:t>
      </w:r>
      <w:r w:rsidRPr="00203C29">
        <w:rPr>
          <w:rFonts w:ascii="Book Antiqua" w:hAnsi="Book Antiqua" w:cs="Arial"/>
          <w:sz w:val="24"/>
          <w:szCs w:val="24"/>
          <w:lang w:val="es-ES"/>
        </w:rPr>
        <w:t>, creativa, eficaz y eficiente.</w:t>
      </w:r>
    </w:p>
    <w:p w:rsidR="008847A7" w:rsidRPr="00203C29" w:rsidRDefault="00FC02D1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Hábil</w:t>
      </w:r>
      <w:r w:rsidR="008847A7" w:rsidRPr="00203C29">
        <w:rPr>
          <w:rFonts w:ascii="Book Antiqua" w:hAnsi="Book Antiqua" w:cs="Arial"/>
          <w:sz w:val="24"/>
          <w:szCs w:val="24"/>
          <w:lang w:val="es-ES"/>
        </w:rPr>
        <w:t xml:space="preserve"> para evaluar opciones y encontrar soluciones.</w:t>
      </w:r>
    </w:p>
    <w:p w:rsidR="00AC1C8A" w:rsidRPr="00203C29" w:rsidRDefault="008847A7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Alta capacidad de </w:t>
      </w:r>
      <w:r w:rsidR="00FC02D1" w:rsidRPr="00203C29">
        <w:rPr>
          <w:rFonts w:ascii="Book Antiqua" w:hAnsi="Book Antiqua" w:cs="Arial"/>
          <w:sz w:val="24"/>
          <w:szCs w:val="24"/>
          <w:lang w:val="es-ES"/>
        </w:rPr>
        <w:t>relación</w:t>
      </w:r>
      <w:r w:rsidR="008A6833" w:rsidRPr="00203C29">
        <w:rPr>
          <w:rFonts w:ascii="Book Antiqua" w:hAnsi="Book Antiqua" w:cs="Arial"/>
          <w:sz w:val="24"/>
          <w:szCs w:val="24"/>
          <w:lang w:val="es-ES"/>
        </w:rPr>
        <w:t xml:space="preserve"> con personal.</w:t>
      </w:r>
    </w:p>
    <w:p w:rsidR="008847A7" w:rsidRPr="00203C29" w:rsidRDefault="008847A7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E</w:t>
      </w:r>
      <w:r w:rsidRPr="00203C29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mprendedora, responsable y honesta.</w:t>
      </w:r>
    </w:p>
    <w:p w:rsidR="00324E65" w:rsidRPr="00203C29" w:rsidRDefault="0082595B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Capacidad de trabajar en equipo o individual.</w:t>
      </w:r>
    </w:p>
    <w:p w:rsidR="00203C29" w:rsidRPr="00203C29" w:rsidRDefault="00203C29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Atención de los clientes que solicitan información relativa a lka empresa y sus productos o servicios.</w:t>
      </w:r>
    </w:p>
    <w:p w:rsidR="00203C29" w:rsidRPr="00203C29" w:rsidRDefault="00203C29" w:rsidP="00203C29">
      <w:pPr>
        <w:pStyle w:val="Textoindependiente"/>
        <w:numPr>
          <w:ilvl w:val="0"/>
          <w:numId w:val="20"/>
        </w:numPr>
        <w:shd w:val="clear" w:color="auto" w:fill="FFFFFF" w:themeFill="background1"/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lang w:val="es-CR"/>
        </w:rPr>
        <w:t>Recibir clientes c</w:t>
      </w:r>
      <w:r w:rsidRPr="00203C29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lang w:val="es-CR"/>
        </w:rPr>
        <w:t>onsiderando sus peticiones, y respondiendo a ellas, crear guías tutoriales que faciliten el acceso a la información.</w:t>
      </w:r>
    </w:p>
    <w:p w:rsidR="00203C29" w:rsidRPr="00203C29" w:rsidRDefault="00203C29" w:rsidP="00203C29">
      <w:pPr>
        <w:pStyle w:val="Textoindependiente"/>
        <w:numPr>
          <w:ilvl w:val="0"/>
          <w:numId w:val="20"/>
        </w:numPr>
        <w:shd w:val="clear" w:color="auto" w:fill="FFFFFF" w:themeFill="background1"/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ES"/>
        </w:rPr>
        <w:t>E</w:t>
      </w: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n el ámbito de las cuentas por cobrar el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s-CR"/>
        </w:rPr>
        <w:t>manejo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de la facturación, la recogida y la presentación de informes cumpliendo los plazos específicos, el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s-CR"/>
        </w:rPr>
        <w:t>mantenimiento</w:t>
      </w:r>
      <w:r w:rsidRPr="00203C29">
        <w:rPr>
          <w:rStyle w:val="apple-converted-space"/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203C29"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del sistema de facturació</w:t>
      </w:r>
      <w:r>
        <w:rPr>
          <w:rFonts w:ascii="Book Antiqua" w:hAnsi="Book Antiqua"/>
          <w:color w:val="000000" w:themeColor="text1"/>
          <w:sz w:val="24"/>
          <w:szCs w:val="24"/>
          <w:shd w:val="clear" w:color="auto" w:fill="FFFFFF"/>
          <w:lang w:val="es-CR"/>
        </w:rPr>
        <w:t>n.</w:t>
      </w:r>
    </w:p>
    <w:p w:rsidR="00914F67" w:rsidRPr="00203C29" w:rsidRDefault="00324E65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 xml:space="preserve">Buena actitud y muchas ganas de </w:t>
      </w:r>
      <w:r w:rsidR="00FC02D1" w:rsidRPr="00203C29">
        <w:rPr>
          <w:rFonts w:ascii="Book Antiqua" w:hAnsi="Book Antiqua" w:cs="Arial"/>
          <w:sz w:val="24"/>
          <w:szCs w:val="24"/>
          <w:lang w:val="es-ES"/>
        </w:rPr>
        <w:t>superación</w:t>
      </w:r>
      <w:r w:rsidRPr="00203C29">
        <w:rPr>
          <w:rFonts w:ascii="Book Antiqua" w:hAnsi="Book Antiqua" w:cs="Arial"/>
          <w:sz w:val="24"/>
          <w:szCs w:val="24"/>
          <w:lang w:val="es-ES"/>
        </w:rPr>
        <w:t>.</w:t>
      </w:r>
    </w:p>
    <w:p w:rsidR="008C1D0A" w:rsidRPr="00203C29" w:rsidRDefault="008C1D0A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Con conocimientos en realización de cajas chicas, facturación, manejo de dineros entradas y salidas, inventarios.</w:t>
      </w:r>
    </w:p>
    <w:p w:rsidR="008C1D0A" w:rsidRPr="00203C29" w:rsidRDefault="008C1D0A" w:rsidP="008C1D0A">
      <w:pPr>
        <w:pStyle w:val="Textoindependiente"/>
        <w:numPr>
          <w:ilvl w:val="0"/>
          <w:numId w:val="20"/>
        </w:numPr>
        <w:spacing w:before="0" w:after="0" w:line="36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Manejo de cartera de clientes, contestar central Telefónica</w:t>
      </w:r>
    </w:p>
    <w:p w:rsidR="008C1D0A" w:rsidRPr="00203C29" w:rsidRDefault="008C1D0A" w:rsidP="008C1D0A">
      <w:pPr>
        <w:pStyle w:val="Textoindependiente"/>
        <w:numPr>
          <w:ilvl w:val="0"/>
          <w:numId w:val="20"/>
        </w:numPr>
        <w:spacing w:before="0" w:after="0" w:line="36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203C29">
        <w:rPr>
          <w:rFonts w:ascii="Book Antiqua" w:hAnsi="Book Antiqua" w:cs="Arial"/>
          <w:sz w:val="24"/>
          <w:szCs w:val="24"/>
          <w:lang w:val="es-ES"/>
        </w:rPr>
        <w:t>Conocimiento en Paquetes de Computo Word, Excel, Power point, Windows, correo electrónico, Internet.</w:t>
      </w:r>
    </w:p>
    <w:p w:rsidR="008C1D0A" w:rsidRPr="008C1D0A" w:rsidRDefault="008C1D0A" w:rsidP="008C1D0A">
      <w:pPr>
        <w:pStyle w:val="Textoindependiente"/>
        <w:numPr>
          <w:ilvl w:val="0"/>
          <w:numId w:val="20"/>
        </w:numPr>
        <w:spacing w:before="0" w:after="0" w:line="36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C1D0A">
        <w:rPr>
          <w:rFonts w:ascii="Book Antiqua" w:hAnsi="Book Antiqua" w:cs="Arial"/>
          <w:sz w:val="24"/>
          <w:szCs w:val="24"/>
          <w:lang w:val="es-ES"/>
        </w:rPr>
        <w:t>Servicio al Cliente</w:t>
      </w:r>
    </w:p>
    <w:p w:rsidR="008C1D0A" w:rsidRDefault="008C1D0A" w:rsidP="009D73FA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C1D0A">
        <w:rPr>
          <w:rFonts w:ascii="Book Antiqua" w:hAnsi="Book Antiqua" w:cs="Arial"/>
          <w:sz w:val="24"/>
          <w:szCs w:val="24"/>
          <w:lang w:val="es-ES"/>
        </w:rPr>
        <w:t>Excelente Relaciones Humanas</w:t>
      </w:r>
    </w:p>
    <w:p w:rsidR="008F0DB5" w:rsidRDefault="00A125F1" w:rsidP="00D86073">
      <w:pPr>
        <w:pStyle w:val="Textoindependiente"/>
        <w:numPr>
          <w:ilvl w:val="0"/>
          <w:numId w:val="20"/>
        </w:numPr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Carnet de Manipulación de Alimentos.</w:t>
      </w:r>
    </w:p>
    <w:p w:rsidR="00D86073" w:rsidRDefault="00D86073" w:rsidP="00D86073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D86073" w:rsidRDefault="00D86073" w:rsidP="00D86073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C65EC2" w:rsidRPr="00D86073" w:rsidRDefault="00C65EC2" w:rsidP="00D86073">
      <w:pPr>
        <w:pStyle w:val="Textoindependiente"/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</w:p>
    <w:p w:rsidR="007A13CB" w:rsidRPr="008C1D0A" w:rsidRDefault="007A13CB" w:rsidP="009D73FA">
      <w:pPr>
        <w:pStyle w:val="Ttulo1"/>
        <w:pBdr>
          <w:bottom w:val="single" w:sz="4" w:space="1" w:color="auto"/>
        </w:pBdr>
        <w:spacing w:line="240" w:lineRule="auto"/>
        <w:jc w:val="both"/>
        <w:rPr>
          <w:rFonts w:ascii="Book Antiqua" w:eastAsia="Times New Roman" w:hAnsi="Book Antiqua" w:cs="Arial"/>
          <w:lang w:val="es-ES"/>
        </w:rPr>
      </w:pPr>
      <w:r w:rsidRPr="008C1D0A">
        <w:rPr>
          <w:rFonts w:ascii="Book Antiqua" w:eastAsia="Times New Roman" w:hAnsi="Book Antiqua" w:cs="Arial"/>
          <w:lang w:val="es-ES"/>
        </w:rPr>
        <w:lastRenderedPageBreak/>
        <w:t>Experiencia</w:t>
      </w:r>
      <w:r w:rsidR="005C7E2D" w:rsidRPr="008C1D0A">
        <w:rPr>
          <w:rFonts w:ascii="Book Antiqua" w:eastAsia="Times New Roman" w:hAnsi="Book Antiqua" w:cs="Arial"/>
          <w:lang w:val="es-ES"/>
        </w:rPr>
        <w:t xml:space="preserve"> Laboral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2015 Octubre – Actualmente</w:t>
      </w:r>
    </w:p>
    <w:p w:rsidR="00484205" w:rsidRP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484205">
        <w:rPr>
          <w:rFonts w:ascii="Book Antiqua" w:hAnsi="Book Antiqua" w:cs="Arial"/>
          <w:b/>
          <w:sz w:val="24"/>
          <w:szCs w:val="24"/>
          <w:u w:val="single"/>
          <w:lang w:val="es-ES"/>
        </w:rPr>
        <w:t>Hogar Escuela Episcopal.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Maestra de Preescolar.</w:t>
      </w:r>
    </w:p>
    <w:p w:rsid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484205">
        <w:rPr>
          <w:rFonts w:ascii="Book Antiqua" w:hAnsi="Book Antiqua" w:cs="Arial"/>
          <w:sz w:val="24"/>
          <w:szCs w:val="24"/>
          <w:lang w:val="es-ES"/>
        </w:rPr>
        <w:t>Elaboracion de planeamientos</w:t>
      </w:r>
      <w:r>
        <w:rPr>
          <w:rFonts w:ascii="Book Antiqua" w:hAnsi="Book Antiqua" w:cs="Arial"/>
          <w:b/>
          <w:sz w:val="24"/>
          <w:szCs w:val="24"/>
          <w:lang w:val="es-ES"/>
        </w:rPr>
        <w:t>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484205">
        <w:rPr>
          <w:rFonts w:ascii="Book Antiqua" w:hAnsi="Book Antiqua" w:cs="Arial"/>
          <w:sz w:val="24"/>
          <w:szCs w:val="24"/>
          <w:lang w:val="es-ES"/>
        </w:rPr>
        <w:t>Encargada del grupo de Interactivo I.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ES"/>
        </w:rPr>
        <w:t>F</w:t>
      </w: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ormar </w:t>
      </w:r>
      <w:r w:rsidRPr="00484205">
        <w:rPr>
          <w:rStyle w:val="apple-converted-space"/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con conocimientos de desarrollo cognitivo, afectivo y social permitiendo tomar decisiones pedagógicas adecuadas a cada momento, integrándolos así mismo </w:t>
      </w:r>
      <w:r w:rsidRPr="00484205">
        <w:rPr>
          <w:rStyle w:val="apple-converted-space"/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bCs/>
          <w:color w:val="000000" w:themeColor="text1"/>
          <w:sz w:val="24"/>
          <w:szCs w:val="24"/>
          <w:shd w:val="clear" w:color="auto" w:fill="FFFFFF"/>
          <w:lang w:val="es-CR"/>
        </w:rPr>
        <w:t>a su entorno social.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Realizar la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Style w:val="Textoennegrita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evaluación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integral de los niños a su cargo.</w:t>
      </w:r>
    </w:p>
    <w:p w:rsidR="00484205" w:rsidRPr="00484205" w:rsidRDefault="00484205" w:rsidP="00484205">
      <w:pPr>
        <w:pStyle w:val="Textoindependiente3"/>
        <w:numPr>
          <w:ilvl w:val="0"/>
          <w:numId w:val="25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left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Par</w:t>
      </w:r>
      <w:r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 xml:space="preserve">ticipar en acciones programadas 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de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Style w:val="Textoennegrita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investigación</w:t>
      </w:r>
      <w:r w:rsidRPr="00484205">
        <w:rPr>
          <w:rStyle w:val="apple-converted-space"/>
          <w:rFonts w:ascii="Book Antiqua" w:hAnsi="Book Antiqua" w:cs="Arial"/>
          <w:b/>
          <w:bCs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y</w:t>
      </w:r>
      <w:r w:rsidRPr="00484205">
        <w:rPr>
          <w:rStyle w:val="apple-converted-space"/>
          <w:rFonts w:ascii="Book Antiqua" w:hAnsi="Book Antiqua" w:cs="Arial"/>
          <w:b/>
          <w:bCs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Style w:val="Textoennegrita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experimentación</w:t>
      </w:r>
      <w:r w:rsidRPr="00484205">
        <w:rPr>
          <w:rStyle w:val="apple-converted-space"/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 </w:t>
      </w:r>
      <w:r w:rsidRPr="0048420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de métodos y técnicas de trabajo educativo y otros, organizados por el Centro Educativo o las entidades educativas rectoras.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2015 Marzo- Agosto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484205">
        <w:rPr>
          <w:rFonts w:ascii="Book Antiqua" w:hAnsi="Book Antiqua" w:cs="Arial"/>
          <w:b/>
          <w:sz w:val="24"/>
          <w:szCs w:val="24"/>
          <w:u w:val="single"/>
          <w:lang w:val="es-ES"/>
        </w:rPr>
        <w:t>Netcom</w:t>
      </w: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>
        <w:rPr>
          <w:rFonts w:ascii="Book Antiqua" w:hAnsi="Book Antiqua" w:cs="Arial"/>
          <w:b/>
          <w:sz w:val="24"/>
          <w:szCs w:val="24"/>
          <w:u w:val="single"/>
          <w:lang w:val="es-ES"/>
        </w:rPr>
        <w:t>Contac Center</w:t>
      </w:r>
    </w:p>
    <w:p w:rsidR="00484205" w:rsidRPr="00AD7CB3" w:rsidRDefault="00484205" w:rsidP="001C3F51">
      <w:pPr>
        <w:pStyle w:val="Textoindependiente3"/>
        <w:numPr>
          <w:ilvl w:val="0"/>
          <w:numId w:val="26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Georgia" w:hAnsi="Georgia"/>
          <w:color w:val="000000" w:themeColor="text1"/>
          <w:lang w:val="es-CR"/>
        </w:rPr>
      </w:pPr>
      <w:r w:rsidRPr="00AD7CB3">
        <w:rPr>
          <w:rFonts w:ascii="Georgia" w:hAnsi="Georgia"/>
          <w:color w:val="000000" w:themeColor="text1"/>
          <w:lang w:val="es-CR"/>
        </w:rPr>
        <w:t>El mantenimiento de</w:t>
      </w:r>
      <w:r w:rsidRPr="00AD7CB3">
        <w:rPr>
          <w:rFonts w:ascii="Georgia" w:hAnsi="Georgia"/>
          <w:color w:val="000000" w:themeColor="text1"/>
          <w:shd w:val="clear" w:color="auto" w:fill="F3F3F3"/>
          <w:lang w:val="es-CR"/>
        </w:rPr>
        <w:t xml:space="preserve"> </w:t>
      </w:r>
      <w:r w:rsidRPr="00AD7CB3">
        <w:rPr>
          <w:rFonts w:ascii="Georgia" w:hAnsi="Georgia"/>
          <w:color w:val="000000" w:themeColor="text1"/>
          <w:lang w:val="es-CR"/>
        </w:rPr>
        <w:t>clientes.</w:t>
      </w:r>
    </w:p>
    <w:p w:rsidR="00484205" w:rsidRPr="00AD7CB3" w:rsidRDefault="00484205" w:rsidP="001C3F51">
      <w:pPr>
        <w:pStyle w:val="Textoindependiente3"/>
        <w:numPr>
          <w:ilvl w:val="0"/>
          <w:numId w:val="26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Style w:val="apple-converted-space"/>
          <w:rFonts w:ascii="Georgia" w:hAnsi="Georgia"/>
          <w:color w:val="000000" w:themeColor="text1"/>
          <w:lang w:val="es-CR"/>
        </w:rPr>
      </w:pPr>
      <w:r w:rsidRPr="00AD7CB3">
        <w:rPr>
          <w:rStyle w:val="apple-converted-space"/>
          <w:rFonts w:ascii="Georgia" w:hAnsi="Georgia"/>
          <w:color w:val="000000" w:themeColor="text1"/>
          <w:lang w:val="es-CR"/>
        </w:rPr>
        <w:t>C</w:t>
      </w:r>
      <w:r w:rsidRPr="00AD7CB3">
        <w:rPr>
          <w:rFonts w:ascii="Georgia" w:hAnsi="Georgia"/>
          <w:color w:val="000000" w:themeColor="text1"/>
          <w:lang w:val="es-CR"/>
        </w:rPr>
        <w:t>obro a través del</w:t>
      </w:r>
      <w:r w:rsidRPr="00AD7CB3">
        <w:rPr>
          <w:rFonts w:ascii="Georgia" w:hAnsi="Georgia"/>
          <w:color w:val="000000" w:themeColor="text1"/>
          <w:shd w:val="clear" w:color="auto" w:fill="F3F3F3"/>
          <w:lang w:val="es-CR"/>
        </w:rPr>
        <w:t xml:space="preserve"> </w:t>
      </w:r>
      <w:r w:rsidRPr="00AD7CB3">
        <w:rPr>
          <w:rFonts w:ascii="Georgia" w:hAnsi="Georgia"/>
          <w:color w:val="000000" w:themeColor="text1"/>
          <w:lang w:val="es-CR"/>
        </w:rPr>
        <w:t>sistema telefónico.</w:t>
      </w:r>
      <w:r w:rsidRPr="00AD7CB3">
        <w:rPr>
          <w:rStyle w:val="apple-converted-space"/>
          <w:rFonts w:ascii="Georgia" w:hAnsi="Georgia"/>
          <w:color w:val="000000" w:themeColor="text1"/>
          <w:lang w:val="es-CR"/>
        </w:rPr>
        <w:t> </w:t>
      </w:r>
      <w:r w:rsidR="001C3F51" w:rsidRPr="00AD7CB3">
        <w:rPr>
          <w:rStyle w:val="apple-converted-space"/>
          <w:rFonts w:ascii="Georgia" w:hAnsi="Georgia"/>
          <w:color w:val="000000" w:themeColor="text1"/>
          <w:lang w:val="es-CR"/>
        </w:rPr>
        <w:t>(Credito y Cobro)</w:t>
      </w:r>
    </w:p>
    <w:p w:rsidR="001C3F51" w:rsidRPr="00AD7CB3" w:rsidRDefault="001C3F51" w:rsidP="001C3F51">
      <w:pPr>
        <w:pStyle w:val="Textoindependiente3"/>
        <w:numPr>
          <w:ilvl w:val="0"/>
          <w:numId w:val="26"/>
        </w:numPr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Georgia" w:hAnsi="Georgia"/>
          <w:color w:val="000000" w:themeColor="text1"/>
          <w:lang w:val="es-CR"/>
        </w:rPr>
      </w:pPr>
      <w:r w:rsidRPr="00AD7CB3">
        <w:rPr>
          <w:rStyle w:val="apple-converted-space"/>
          <w:rFonts w:ascii="Georgia" w:hAnsi="Georgia"/>
          <w:color w:val="000000" w:themeColor="text1"/>
          <w:lang w:val="es-CR"/>
        </w:rPr>
        <w:t> </w:t>
      </w:r>
      <w:r w:rsidRPr="00AD7CB3">
        <w:rPr>
          <w:rFonts w:ascii="Georgia" w:hAnsi="Georgia"/>
          <w:color w:val="000000" w:themeColor="text1"/>
          <w:lang w:val="es-CR"/>
        </w:rPr>
        <w:t>Encargan no sólo de contestar las llamadas, sino que también tienen la capacidad de asesorar y atender cualquier inquietud de los usuarios.</w:t>
      </w:r>
    </w:p>
    <w:p w:rsidR="001C3F51" w:rsidRPr="00AD7CB3" w:rsidRDefault="001C3F51" w:rsidP="001C3F5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eorgia" w:hAnsi="Georgia"/>
          <w:color w:val="000000" w:themeColor="text1"/>
          <w:sz w:val="22"/>
          <w:szCs w:val="22"/>
        </w:rPr>
      </w:pPr>
      <w:r w:rsidRPr="00AD7CB3">
        <w:rPr>
          <w:rFonts w:ascii="Georgia" w:hAnsi="Georgia"/>
          <w:color w:val="000000" w:themeColor="text1"/>
          <w:sz w:val="22"/>
          <w:szCs w:val="22"/>
        </w:rPr>
        <w:t>Realizar cálculos</w:t>
      </w:r>
      <w:r w:rsidRPr="00AD7CB3">
        <w:rPr>
          <w:rStyle w:val="apple-converted-space"/>
          <w:rFonts w:ascii="Georgia" w:hAnsi="Georgia"/>
          <w:color w:val="000000" w:themeColor="text1"/>
          <w:sz w:val="22"/>
          <w:szCs w:val="22"/>
        </w:rPr>
        <w:t> </w:t>
      </w:r>
      <w:hyperlink r:id="rId9" w:history="1">
        <w:r w:rsidRPr="00AD7CB3">
          <w:rPr>
            <w:rStyle w:val="Hipervnculo"/>
            <w:rFonts w:ascii="Georgia" w:eastAsia="MS Gothic" w:hAnsi="Georgia"/>
            <w:color w:val="000000" w:themeColor="text1"/>
            <w:sz w:val="22"/>
            <w:szCs w:val="22"/>
            <w:u w:val="none"/>
          </w:rPr>
          <w:t>matemáticos</w:t>
        </w:r>
      </w:hyperlink>
      <w:r w:rsidRPr="00AD7CB3">
        <w:rPr>
          <w:rFonts w:ascii="Georgia" w:hAnsi="Georgia"/>
          <w:color w:val="000000" w:themeColor="text1"/>
          <w:sz w:val="22"/>
          <w:szCs w:val="22"/>
        </w:rPr>
        <w:t>, algebraicos y financieros.</w:t>
      </w:r>
    </w:p>
    <w:p w:rsidR="001C3F51" w:rsidRPr="00AD7CB3" w:rsidRDefault="001C3F51" w:rsidP="001C3F51">
      <w:pPr>
        <w:pStyle w:val="NormalWeb"/>
        <w:spacing w:before="0" w:beforeAutospacing="0" w:after="0" w:afterAutospacing="0"/>
        <w:ind w:left="720"/>
        <w:rPr>
          <w:rFonts w:ascii="Georgia" w:hAnsi="Georgia"/>
          <w:color w:val="000000" w:themeColor="text1"/>
          <w:sz w:val="22"/>
          <w:szCs w:val="22"/>
        </w:rPr>
      </w:pPr>
    </w:p>
    <w:p w:rsidR="001C3F51" w:rsidRPr="00AD7CB3" w:rsidRDefault="001C3F51" w:rsidP="001C3F5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Georgia" w:hAnsi="Georgia"/>
          <w:color w:val="000000" w:themeColor="text1"/>
          <w:sz w:val="22"/>
          <w:szCs w:val="22"/>
        </w:rPr>
      </w:pPr>
      <w:r w:rsidRPr="00AD7CB3">
        <w:rPr>
          <w:rFonts w:ascii="Georgia" w:hAnsi="Georgia"/>
          <w:color w:val="000000" w:themeColor="text1"/>
          <w:sz w:val="22"/>
          <w:szCs w:val="22"/>
        </w:rPr>
        <w:t>Deducir o concluir los</w:t>
      </w:r>
      <w:r w:rsidRPr="00AD7CB3">
        <w:rPr>
          <w:rStyle w:val="apple-converted-space"/>
          <w:rFonts w:ascii="Georgia" w:hAnsi="Georgia"/>
          <w:color w:val="000000" w:themeColor="text1"/>
          <w:sz w:val="22"/>
          <w:szCs w:val="22"/>
        </w:rPr>
        <w:t> </w:t>
      </w:r>
      <w:hyperlink r:id="rId10" w:anchor="ANALIT" w:history="1">
        <w:r w:rsidRPr="00AD7CB3">
          <w:rPr>
            <w:rStyle w:val="Hipervnculo"/>
            <w:rFonts w:ascii="Georgia" w:eastAsia="MS Gothic" w:hAnsi="Georgia"/>
            <w:color w:val="000000" w:themeColor="text1"/>
            <w:sz w:val="22"/>
            <w:szCs w:val="22"/>
            <w:u w:val="none"/>
          </w:rPr>
          <w:t>análisis</w:t>
        </w:r>
      </w:hyperlink>
      <w:r w:rsidRPr="00AD7CB3">
        <w:rPr>
          <w:rStyle w:val="apple-converted-space"/>
          <w:rFonts w:ascii="Georgia" w:hAnsi="Georgia"/>
          <w:color w:val="000000" w:themeColor="text1"/>
          <w:sz w:val="22"/>
          <w:szCs w:val="22"/>
        </w:rPr>
        <w:t> </w:t>
      </w:r>
      <w:r w:rsidRPr="00AD7CB3">
        <w:rPr>
          <w:rFonts w:ascii="Georgia" w:hAnsi="Georgia"/>
          <w:color w:val="000000" w:themeColor="text1"/>
          <w:sz w:val="22"/>
          <w:szCs w:val="22"/>
        </w:rPr>
        <w:t>efectuados anteriormente.</w:t>
      </w:r>
    </w:p>
    <w:p w:rsidR="001C3F51" w:rsidRPr="001C3F51" w:rsidRDefault="001C3F51" w:rsidP="001C3F5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ind w:left="360"/>
        <w:jc w:val="both"/>
        <w:rPr>
          <w:rStyle w:val="apple-converted-space"/>
          <w:rFonts w:ascii="Georgia" w:hAnsi="Georgia"/>
          <w:color w:val="303030"/>
          <w:lang w:val="es-CR"/>
        </w:rPr>
      </w:pPr>
      <w:r w:rsidRPr="001C3F51">
        <w:rPr>
          <w:rFonts w:ascii="Arial" w:hAnsi="Arial" w:cs="Arial"/>
          <w:color w:val="000000"/>
          <w:lang w:val="es-CR"/>
        </w:rPr>
        <w:br/>
      </w:r>
      <w:r w:rsidRPr="001C3F51">
        <w:rPr>
          <w:rFonts w:ascii="Arial" w:hAnsi="Arial" w:cs="Arial"/>
          <w:color w:val="000000"/>
          <w:lang w:val="es-CR"/>
        </w:rPr>
        <w:br/>
      </w:r>
    </w:p>
    <w:p w:rsidR="001C3F51" w:rsidRPr="00484205" w:rsidRDefault="001C3F51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CR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84205" w:rsidRDefault="0048420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F52535" w:rsidRDefault="00D86073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2013</w:t>
      </w:r>
      <w:r w:rsidR="000B26C5">
        <w:rPr>
          <w:rFonts w:ascii="Book Antiqua" w:hAnsi="Book Antiqua" w:cs="Arial"/>
          <w:b/>
          <w:sz w:val="24"/>
          <w:szCs w:val="24"/>
          <w:lang w:val="es-ES"/>
        </w:rPr>
        <w:t xml:space="preserve"> Octubre</w:t>
      </w:r>
      <w:r w:rsidR="00775AC1">
        <w:rPr>
          <w:rFonts w:ascii="Book Antiqua" w:hAnsi="Book Antiqua" w:cs="Arial"/>
          <w:b/>
          <w:sz w:val="24"/>
          <w:szCs w:val="24"/>
          <w:lang w:val="es-ES"/>
        </w:rPr>
        <w:t>-</w:t>
      </w:r>
      <w:r>
        <w:rPr>
          <w:rFonts w:ascii="Book Antiqua" w:hAnsi="Book Antiqua" w:cs="Arial"/>
          <w:b/>
          <w:sz w:val="24"/>
          <w:szCs w:val="24"/>
          <w:lang w:val="es-ES"/>
        </w:rPr>
        <w:t>2014</w:t>
      </w:r>
      <w:r w:rsidR="004C1DC2">
        <w:rPr>
          <w:rFonts w:ascii="Book Antiqua" w:hAnsi="Book Antiqua" w:cs="Arial"/>
          <w:b/>
          <w:sz w:val="24"/>
          <w:szCs w:val="24"/>
          <w:lang w:val="es-ES"/>
        </w:rPr>
        <w:t>-</w:t>
      </w:r>
      <w:r w:rsidR="00775AC1">
        <w:rPr>
          <w:rFonts w:ascii="Book Antiqua" w:hAnsi="Book Antiqua" w:cs="Arial"/>
          <w:b/>
          <w:sz w:val="24"/>
          <w:szCs w:val="24"/>
          <w:lang w:val="es-ES"/>
        </w:rPr>
        <w:t>Octubre</w:t>
      </w:r>
    </w:p>
    <w:p w:rsidR="00775AC1" w:rsidRDefault="00775AC1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Finalizo contrato que cubría incapacidad</w:t>
      </w:r>
    </w:p>
    <w:p w:rsidR="00F52535" w:rsidRPr="00303BE7" w:rsidRDefault="00F5253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303BE7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Asociación Roble Alto </w:t>
      </w:r>
    </w:p>
    <w:p w:rsidR="00F52535" w:rsidRPr="00303BE7" w:rsidRDefault="00F5253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303BE7">
        <w:rPr>
          <w:rFonts w:ascii="Book Antiqua" w:hAnsi="Book Antiqua" w:cs="Arial"/>
          <w:b/>
          <w:sz w:val="24"/>
          <w:szCs w:val="24"/>
          <w:u w:val="single"/>
          <w:lang w:val="es-ES"/>
        </w:rPr>
        <w:t>Guardería El Manantial</w:t>
      </w:r>
    </w:p>
    <w:p w:rsidR="00F52535" w:rsidRDefault="00F52535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Instructora</w:t>
      </w:r>
    </w:p>
    <w:p w:rsidR="00F52535" w:rsidRPr="005D2F89" w:rsidRDefault="00F52535" w:rsidP="00F52535">
      <w:pPr>
        <w:pStyle w:val="Textoindependiente3"/>
        <w:numPr>
          <w:ilvl w:val="0"/>
          <w:numId w:val="23"/>
        </w:numPr>
        <w:shd w:val="clear" w:color="auto" w:fill="FFFFFF" w:themeFill="background1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  <w:lang w:val="es-ES"/>
        </w:rPr>
      </w:pP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Formación en valores</w:t>
      </w:r>
      <w:r w:rsidRPr="004C1DC2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espirituales y morales</w:t>
      </w:r>
    </w:p>
    <w:p w:rsidR="00F52535" w:rsidRPr="005D2F89" w:rsidRDefault="00F52535" w:rsidP="00F52535">
      <w:pPr>
        <w:pStyle w:val="Textoindependiente3"/>
        <w:numPr>
          <w:ilvl w:val="0"/>
          <w:numId w:val="23"/>
        </w:numPr>
        <w:shd w:val="clear" w:color="auto" w:fill="FFFFFF" w:themeFill="background1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  <w:lang w:val="es-ES"/>
        </w:rPr>
      </w:pP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Partir de un programa socia</w:t>
      </w:r>
      <w:r w:rsid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b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le con el</w:t>
      </w:r>
      <w:r w:rsidR="00541F65"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objetivo de aliviar la</w:t>
      </w:r>
      <w:r w:rsidR="00541F65" w:rsidRPr="008F0DB5">
        <w:rPr>
          <w:rFonts w:ascii="Book Antiqua" w:hAnsi="Book Antiqua"/>
          <w:color w:val="000000" w:themeColor="text1"/>
          <w:sz w:val="24"/>
          <w:szCs w:val="24"/>
          <w:shd w:val="clear" w:color="auto" w:fill="EDEBDF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situación de pobreza de muchos</w:t>
      </w:r>
      <w:r w:rsidR="004C1DC2" w:rsidRPr="004C1DC2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niños, niñas y adolescent</w:t>
      </w:r>
      <w:r w:rsid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e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s.</w:t>
      </w:r>
    </w:p>
    <w:p w:rsidR="00484205" w:rsidRPr="001C3F51" w:rsidRDefault="00F52535" w:rsidP="009D73FA">
      <w:pPr>
        <w:pStyle w:val="Textoindependiente3"/>
        <w:numPr>
          <w:ilvl w:val="0"/>
          <w:numId w:val="23"/>
        </w:numPr>
        <w:shd w:val="clear" w:color="auto" w:fill="FFFFFF" w:themeFill="background1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  <w:lang w:val="es-ES"/>
        </w:rPr>
      </w:pP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Brindarle al niño(a) servicios externos de apoyo</w:t>
      </w:r>
      <w:r w:rsidR="00541F65"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 xml:space="preserve">,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orientación a los y las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EDEBDF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adolescentes que han egresado de alguno de los programas sociales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EDEBDF"/>
          <w:lang w:val="es-CR"/>
        </w:rPr>
        <w:t xml:space="preserve"> </w:t>
      </w:r>
      <w:r w:rsidRPr="008F0DB5">
        <w:rPr>
          <w:rFonts w:ascii="Book Antiqua" w:hAnsi="Book Antiqua"/>
          <w:color w:val="000000" w:themeColor="text1"/>
          <w:sz w:val="24"/>
          <w:szCs w:val="24"/>
          <w:shd w:val="clear" w:color="auto" w:fill="FFFFFF" w:themeFill="background1"/>
          <w:lang w:val="es-CR"/>
        </w:rPr>
        <w:t>de la Asociación.</w:t>
      </w:r>
    </w:p>
    <w:p w:rsidR="0027254A" w:rsidRPr="005D2F89" w:rsidRDefault="0027254A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5D2F89">
        <w:rPr>
          <w:rFonts w:ascii="Book Antiqua" w:hAnsi="Book Antiqua" w:cs="Arial"/>
          <w:b/>
          <w:sz w:val="24"/>
          <w:szCs w:val="24"/>
          <w:lang w:val="es-ES"/>
        </w:rPr>
        <w:t>2012</w:t>
      </w:r>
      <w:r w:rsidR="00F13D0A" w:rsidRPr="005D2F89"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Pr="005D2F89">
        <w:rPr>
          <w:rFonts w:ascii="Book Antiqua" w:hAnsi="Book Antiqua" w:cs="Arial"/>
          <w:b/>
          <w:sz w:val="24"/>
          <w:szCs w:val="24"/>
          <w:lang w:val="es-ES"/>
        </w:rPr>
        <w:t>-7</w:t>
      </w:r>
      <w:r w:rsidR="00F13D0A" w:rsidRPr="005D2F89"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="00D86073">
        <w:rPr>
          <w:rFonts w:ascii="Book Antiqua" w:hAnsi="Book Antiqua" w:cs="Arial"/>
          <w:b/>
          <w:sz w:val="24"/>
          <w:szCs w:val="24"/>
          <w:lang w:val="es-ES"/>
        </w:rPr>
        <w:t>Noviembre –Setiembre</w:t>
      </w:r>
      <w:r w:rsidR="009011EF" w:rsidRPr="005D2F89">
        <w:rPr>
          <w:rFonts w:ascii="Book Antiqua" w:hAnsi="Book Antiqua" w:cs="Arial"/>
          <w:b/>
          <w:sz w:val="24"/>
          <w:szCs w:val="24"/>
          <w:lang w:val="es-ES"/>
        </w:rPr>
        <w:t xml:space="preserve"> 2013</w:t>
      </w:r>
    </w:p>
    <w:p w:rsidR="0027254A" w:rsidRPr="00C65EC2" w:rsidRDefault="0027254A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C65EC2">
        <w:rPr>
          <w:rFonts w:ascii="Book Antiqua" w:hAnsi="Book Antiqua" w:cs="Arial"/>
          <w:b/>
          <w:sz w:val="24"/>
          <w:szCs w:val="24"/>
          <w:u w:val="single"/>
          <w:lang w:val="es-ES"/>
        </w:rPr>
        <w:t>Pequeño Mundo Y Griega (Alpemusa S.A)</w:t>
      </w:r>
    </w:p>
    <w:p w:rsidR="0027254A" w:rsidRDefault="00590F8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Cajera -</w:t>
      </w:r>
      <w:r w:rsidR="0027254A">
        <w:rPr>
          <w:rFonts w:ascii="Book Antiqua" w:hAnsi="Book Antiqua" w:cs="Arial"/>
          <w:b/>
          <w:sz w:val="24"/>
          <w:szCs w:val="24"/>
          <w:lang w:val="es-ES"/>
        </w:rPr>
        <w:t>Dependiente</w:t>
      </w:r>
    </w:p>
    <w:p w:rsidR="004C1DC2" w:rsidRDefault="004C1DC2" w:rsidP="004C1DC2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Opera</w:t>
      </w:r>
      <w:r w:rsidR="00B01E27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r la</w:t>
      </w: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 xml:space="preserve"> caja registradora para detallar y las compras de los clientes totales en la tienda de comestibles, departamento o tienda al por menor de otros: las hojas de precios a tener en cuenta los cambios de precios y artículos de venta.</w:t>
      </w:r>
    </w:p>
    <w:p w:rsidR="0027254A" w:rsidRPr="004C1DC2" w:rsidRDefault="004C1DC2" w:rsidP="004C1DC2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Recoge</w:t>
      </w:r>
      <w:r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r</w:t>
      </w: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 xml:space="preserve"> dinero en efectivo, cheque, o el pago de cargo del cliente y hace el cambio para las transacciones en efectivo.</w:t>
      </w:r>
    </w:p>
    <w:p w:rsidR="0027254A" w:rsidRPr="004C1DC2" w:rsidRDefault="0027254A" w:rsidP="0027254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Cambio de Precios</w:t>
      </w:r>
    </w:p>
    <w:p w:rsidR="0027254A" w:rsidRPr="004C1DC2" w:rsidRDefault="004C1DC2" w:rsidP="009D73F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 xml:space="preserve">Servicio al Cliente </w:t>
      </w:r>
      <w:r w:rsidRPr="004C1DC2">
        <w:rPr>
          <w:rFonts w:ascii="Georgia" w:hAnsi="Georgia"/>
          <w:color w:val="000000" w:themeColor="text1"/>
          <w:sz w:val="23"/>
          <w:szCs w:val="23"/>
          <w:shd w:val="clear" w:color="auto" w:fill="FFFFFF"/>
          <w:lang w:val="es-CR"/>
        </w:rPr>
        <w:t>respondiendo a las preocupaciones de los clientes o problemas, ya que un cajero trata directamente con personas.</w:t>
      </w:r>
    </w:p>
    <w:p w:rsidR="004C1DC2" w:rsidRPr="004C1DC2" w:rsidRDefault="004C1DC2" w:rsidP="009D73F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lang w:val="es-ES"/>
        </w:rPr>
        <w:t>Preparación dela caja y transacciones y pagos.</w:t>
      </w:r>
    </w:p>
    <w:p w:rsidR="0027254A" w:rsidRPr="0027254A" w:rsidRDefault="0027254A" w:rsidP="009D73FA">
      <w:pPr>
        <w:pStyle w:val="Textoindependiente3"/>
        <w:numPr>
          <w:ilvl w:val="0"/>
          <w:numId w:val="22"/>
        </w:numPr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4C1DC2">
        <w:rPr>
          <w:rFonts w:ascii="Book Antiqua" w:hAnsi="Book Antiqua" w:cs="Arial"/>
          <w:color w:val="000000" w:themeColor="text1"/>
          <w:sz w:val="24"/>
          <w:szCs w:val="24"/>
          <w:shd w:val="clear" w:color="auto" w:fill="FFFFFF"/>
          <w:lang w:val="es-CR"/>
        </w:rPr>
        <w:t xml:space="preserve">Conocimiento de diferentes técnicas mínimas </w:t>
      </w:r>
      <w:r w:rsidRPr="008F0DB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de venta para gestionar adecuadamente las objeciones del cliente y saber argumentar sobre los beneficios del product</w:t>
      </w:r>
      <w:r w:rsidR="00A70D81" w:rsidRPr="008F0DB5">
        <w:rPr>
          <w:rFonts w:ascii="Book Antiqua" w:hAnsi="Book Antiqua" w:cs="Arial"/>
          <w:color w:val="000000"/>
          <w:sz w:val="24"/>
          <w:szCs w:val="24"/>
          <w:shd w:val="clear" w:color="auto" w:fill="FFFFFF"/>
          <w:lang w:val="es-CR"/>
        </w:rPr>
        <w:t>o.</w:t>
      </w: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4C1DC2" w:rsidRDefault="004C1DC2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AD7CB3" w:rsidRDefault="0082595B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Setiembre 2011- Cubriendo incapacidad</w:t>
      </w:r>
      <w:r w:rsidR="009D73FA" w:rsidRPr="009D73FA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</w:t>
      </w:r>
      <w:r w:rsidR="009D73FA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>Alvimundo</w:t>
      </w:r>
      <w:r w:rsidR="009D73FA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S.A</w:t>
      </w:r>
    </w:p>
    <w:p w:rsidR="0082595B" w:rsidRPr="00BD19F1" w:rsidRDefault="0082595B" w:rsidP="00BD19F1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u w:val="single"/>
          <w:lang w:val="es-ES"/>
        </w:rPr>
      </w:pPr>
      <w:bookmarkStart w:id="0" w:name="_GoBack"/>
      <w:bookmarkEnd w:id="0"/>
      <w:r w:rsidRPr="0082595B">
        <w:rPr>
          <w:rFonts w:ascii="Book Antiqua" w:hAnsi="Book Antiqua" w:cs="Arial"/>
          <w:b/>
          <w:sz w:val="24"/>
          <w:szCs w:val="24"/>
          <w:lang w:val="es-ES"/>
        </w:rPr>
        <w:t>Recepcionista</w:t>
      </w:r>
    </w:p>
    <w:p w:rsidR="0082595B" w:rsidRPr="0082595B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Manejo de Central Telefónica</w:t>
      </w:r>
    </w:p>
    <w:p w:rsidR="0082595B" w:rsidRPr="0082595B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Archivar Documentos</w:t>
      </w:r>
    </w:p>
    <w:p w:rsidR="0082595B" w:rsidRPr="0082595B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Servicio al Cliente</w:t>
      </w:r>
    </w:p>
    <w:p w:rsidR="009D73FA" w:rsidRDefault="0082595B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Pago de Proveedores</w:t>
      </w:r>
    </w:p>
    <w:p w:rsidR="008C1D0A" w:rsidRPr="008C1D0A" w:rsidRDefault="00590F82" w:rsidP="009D73FA">
      <w:pPr>
        <w:pStyle w:val="Textoindependiente3"/>
        <w:numPr>
          <w:ilvl w:val="0"/>
          <w:numId w:val="18"/>
        </w:numPr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Tele-Gestión </w:t>
      </w:r>
      <w:r w:rsidR="008E29F4">
        <w:rPr>
          <w:rFonts w:ascii="Book Antiqua" w:hAnsi="Book Antiqua" w:cs="Arial"/>
          <w:sz w:val="24"/>
          <w:szCs w:val="24"/>
          <w:lang w:val="es-ES"/>
        </w:rPr>
        <w:t>(Mercadeo por Teléfono)</w:t>
      </w:r>
    </w:p>
    <w:p w:rsidR="00223C58" w:rsidRDefault="00223C58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82595B" w:rsidRPr="0082595B" w:rsidRDefault="0082595B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 xml:space="preserve">29-11-2010- / 16-09-2011 </w:t>
      </w:r>
      <w:r>
        <w:rPr>
          <w:rFonts w:ascii="Book Antiqua" w:hAnsi="Book Antiqua" w:cs="Arial"/>
          <w:b/>
          <w:sz w:val="24"/>
          <w:szCs w:val="24"/>
          <w:lang w:val="es-ES"/>
        </w:rPr>
        <w:t xml:space="preserve"> </w:t>
      </w:r>
      <w:r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>Corporación Cenelec</w:t>
      </w:r>
    </w:p>
    <w:p w:rsidR="0082595B" w:rsidRPr="0082595B" w:rsidRDefault="0082595B" w:rsidP="0082595B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before="0" w:line="240" w:lineRule="auto"/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Recepcionista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Opera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una central telefónica pequeña, haciendo y recibiendo llamadas telefónicas, conectando las mismas con las diferentes extensiones.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Atiende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al público que solicita información dándole la orientación requerida.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Anota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en libros de control diario las llamadas efectuadas y recibidas por el personal y el tiempo empleado.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Mantiene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el control de llamadas locales y a larga distancia mediante registro de número de llamadas y tiempo empleado.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Recibe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la correspondencia y mensajes dirigidos a la unidad.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Anot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>a los mensajes dirigidos a las diferentes personas y secciones de la unidad.</w:t>
      </w:r>
    </w:p>
    <w:p w:rsidR="004C1DC2" w:rsidRPr="004C1DC2" w:rsidRDefault="004C1DC2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Entrega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la correspondencia recibida a las diferentes personas y secciones, así como</w:t>
      </w:r>
      <w:r>
        <w:rPr>
          <w:rFonts w:ascii="Book Antiqua" w:hAnsi="Book Antiqua" w:cs="Arial"/>
          <w:color w:val="000000"/>
        </w:rPr>
        <w:t xml:space="preserve"> también los mensajes recibidos.</w:t>
      </w:r>
    </w:p>
    <w:p w:rsidR="0082595B" w:rsidRPr="004C1DC2" w:rsidRDefault="0082595B" w:rsidP="004C1DC2">
      <w:pPr>
        <w:pStyle w:val="NormalWeb"/>
        <w:numPr>
          <w:ilvl w:val="0"/>
          <w:numId w:val="16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b/>
          <w:lang w:val="es-ES"/>
        </w:rPr>
        <w:t>Ejecutiva en Ventas</w:t>
      </w:r>
    </w:p>
    <w:p w:rsidR="004C1DC2" w:rsidRPr="004C1DC2" w:rsidRDefault="004C1DC2" w:rsidP="004C1DC2">
      <w:pPr>
        <w:pStyle w:val="Textoindependiente3"/>
        <w:numPr>
          <w:ilvl w:val="0"/>
          <w:numId w:val="16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Inventarios</w:t>
      </w:r>
    </w:p>
    <w:p w:rsidR="0082595B" w:rsidRPr="0082595B" w:rsidRDefault="0082595B" w:rsidP="009D73FA">
      <w:pPr>
        <w:pStyle w:val="Textoindependiente3"/>
        <w:numPr>
          <w:ilvl w:val="0"/>
          <w:numId w:val="17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Servicio al Cliente</w:t>
      </w:r>
    </w:p>
    <w:p w:rsidR="0082595B" w:rsidRPr="0082595B" w:rsidRDefault="0082595B" w:rsidP="009D73FA">
      <w:pPr>
        <w:pStyle w:val="Textoindependiente3"/>
        <w:numPr>
          <w:ilvl w:val="0"/>
          <w:numId w:val="17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Venta de</w:t>
      </w:r>
      <w:r w:rsidR="00777B71">
        <w:rPr>
          <w:rFonts w:ascii="Book Antiqua" w:hAnsi="Book Antiqua" w:cs="Arial"/>
          <w:sz w:val="24"/>
          <w:szCs w:val="24"/>
          <w:lang w:val="es-ES"/>
        </w:rPr>
        <w:t xml:space="preserve"> Repuestos Línea Blanca, Marrón y Aires Acondicionados.</w:t>
      </w:r>
    </w:p>
    <w:p w:rsidR="00AB0400" w:rsidRPr="00777C20" w:rsidRDefault="0082595B" w:rsidP="009D73FA">
      <w:pPr>
        <w:pStyle w:val="Textoindependiente3"/>
        <w:numPr>
          <w:ilvl w:val="0"/>
          <w:numId w:val="17"/>
        </w:numPr>
        <w:tabs>
          <w:tab w:val="clear" w:pos="2160"/>
          <w:tab w:val="clear" w:pos="6480"/>
          <w:tab w:val="left" w:pos="2059"/>
          <w:tab w:val="right" w:pos="5957"/>
        </w:tabs>
        <w:spacing w:before="0" w:after="0" w:line="240" w:lineRule="auto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Manejo de la Caja Chica.</w:t>
      </w:r>
    </w:p>
    <w:p w:rsidR="00370A8D" w:rsidRPr="0082595B" w:rsidRDefault="00B32408" w:rsidP="009D73FA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spacing w:after="0"/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2010</w:t>
      </w:r>
      <w:r w:rsidR="00A60B30" w:rsidRPr="0082595B">
        <w:rPr>
          <w:rFonts w:ascii="Book Antiqua" w:hAnsi="Book Antiqua" w:cs="Arial"/>
          <w:b/>
          <w:sz w:val="24"/>
          <w:szCs w:val="24"/>
          <w:lang w:val="es-ES"/>
        </w:rPr>
        <w:t>- Temporada</w:t>
      </w:r>
      <w:r w:rsidR="00A60B30" w:rsidRPr="0082595B">
        <w:rPr>
          <w:rFonts w:ascii="Book Antiqua" w:hAnsi="Book Antiqua" w:cs="Arial"/>
          <w:sz w:val="24"/>
          <w:szCs w:val="24"/>
          <w:lang w:val="es-ES" w:eastAsia="en-US" w:bidi="en-US"/>
        </w:rPr>
        <w:t xml:space="preserve">      </w:t>
      </w:r>
      <w:r w:rsidR="00A60B30" w:rsidRPr="0082595B">
        <w:rPr>
          <w:rFonts w:ascii="Book Antiqua" w:hAnsi="Book Antiqua" w:cs="Arial"/>
          <w:b/>
          <w:sz w:val="24"/>
          <w:szCs w:val="24"/>
          <w:u w:val="single"/>
          <w:lang w:val="es-ES" w:eastAsia="en-US" w:bidi="en-US"/>
        </w:rPr>
        <w:t xml:space="preserve">Multiservicios </w:t>
      </w:r>
      <w:r w:rsidR="005C7E2D" w:rsidRPr="0082595B">
        <w:rPr>
          <w:rFonts w:ascii="Book Antiqua" w:hAnsi="Book Antiqua" w:cs="Arial"/>
          <w:b/>
          <w:sz w:val="24"/>
          <w:szCs w:val="24"/>
          <w:u w:val="single"/>
          <w:lang w:val="es-ES" w:eastAsia="en-US" w:bidi="en-US"/>
        </w:rPr>
        <w:t>S.A.</w:t>
      </w:r>
      <w:r w:rsidR="007A13CB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ab/>
      </w:r>
      <w:r w:rsidR="00A60B30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 San Francisco</w:t>
      </w:r>
      <w:r w:rsidR="00857BAC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Centro</w:t>
      </w:r>
      <w:r w:rsidR="00857BAC" w:rsidRPr="0082595B">
        <w:rPr>
          <w:rFonts w:ascii="Book Antiqua" w:hAnsi="Book Antiqua" w:cs="Arial"/>
          <w:b/>
          <w:sz w:val="24"/>
          <w:szCs w:val="24"/>
          <w:lang w:val="es-ES"/>
        </w:rPr>
        <w:t>.</w:t>
      </w:r>
    </w:p>
    <w:p w:rsidR="00A60B30" w:rsidRPr="0082595B" w:rsidRDefault="00A60B30" w:rsidP="00A60B30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Digitadora</w:t>
      </w:r>
    </w:p>
    <w:p w:rsidR="00A60B30" w:rsidRPr="0082595B" w:rsidRDefault="00A60B30" w:rsidP="00A60B30">
      <w:pPr>
        <w:pStyle w:val="BulletedList"/>
        <w:numPr>
          <w:ilvl w:val="0"/>
          <w:numId w:val="13"/>
        </w:numPr>
        <w:jc w:val="both"/>
        <w:rPr>
          <w:rFonts w:ascii="Book Antiqua" w:hAnsi="Book Antiqua" w:cs="Arial"/>
          <w:sz w:val="24"/>
          <w:szCs w:val="24"/>
          <w:lang w:val="es-CR"/>
        </w:rPr>
      </w:pPr>
      <w:r w:rsidRPr="0082595B">
        <w:rPr>
          <w:rFonts w:ascii="Book Antiqua" w:hAnsi="Book Antiqua" w:cs="Arial"/>
          <w:sz w:val="24"/>
          <w:szCs w:val="24"/>
          <w:lang w:val="es-CR"/>
        </w:rPr>
        <w:t>Encargada de Digitar, Escanear, Montar Base de datos y Reparación del documento</w:t>
      </w:r>
      <w:r w:rsidR="00E827BB" w:rsidRPr="0082595B">
        <w:rPr>
          <w:rFonts w:ascii="Book Antiqua" w:hAnsi="Book Antiqua" w:cs="Arial"/>
          <w:sz w:val="24"/>
          <w:szCs w:val="24"/>
          <w:lang w:val="es-CR"/>
        </w:rPr>
        <w:t xml:space="preserve"> por programa de computadora Paper Port.</w:t>
      </w:r>
    </w:p>
    <w:p w:rsidR="00A60B30" w:rsidRPr="0082595B" w:rsidRDefault="00A60B30" w:rsidP="00A60B30">
      <w:pPr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1C3F51" w:rsidRDefault="001C3F51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</w:p>
    <w:p w:rsidR="00941DFF" w:rsidRPr="0082595B" w:rsidRDefault="00941DFF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2005-2007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     </w:t>
      </w:r>
      <w:r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Gimnasio </w:t>
      </w:r>
      <w:r w:rsidR="00226258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>Máster</w:t>
      </w:r>
      <w:r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Gym</w:t>
      </w:r>
      <w:r w:rsidR="00B879AB" w:rsidRPr="0082595B">
        <w:rPr>
          <w:rFonts w:ascii="Book Antiqua" w:hAnsi="Book Antiqua" w:cs="Arial"/>
          <w:b/>
          <w:sz w:val="24"/>
          <w:szCs w:val="24"/>
          <w:u w:val="single"/>
          <w:lang w:val="es-ES"/>
        </w:rPr>
        <w:t xml:space="preserve"> </w:t>
      </w:r>
    </w:p>
    <w:p w:rsidR="00941DFF" w:rsidRPr="0082595B" w:rsidRDefault="00941DFF" w:rsidP="00941DFF">
      <w:pPr>
        <w:pStyle w:val="Textoindependiente3"/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Secretaria y Recepcionista</w:t>
      </w:r>
    </w:p>
    <w:p w:rsidR="007A13CB" w:rsidRPr="009D73FA" w:rsidRDefault="00B32408" w:rsidP="008C5224">
      <w:pPr>
        <w:pStyle w:val="Textoindependiente3"/>
        <w:numPr>
          <w:ilvl w:val="0"/>
          <w:numId w:val="2"/>
        </w:numPr>
        <w:tabs>
          <w:tab w:val="clear" w:pos="2160"/>
          <w:tab w:val="clear" w:pos="6480"/>
          <w:tab w:val="left" w:pos="2059"/>
          <w:tab w:val="right" w:pos="5957"/>
        </w:tabs>
        <w:jc w:val="both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Servicio al cliente,</w:t>
      </w:r>
      <w:r w:rsidRPr="0082595B">
        <w:rPr>
          <w:rFonts w:ascii="Book Antiqua" w:hAnsi="Book Antiqua" w:cs="Arial"/>
          <w:sz w:val="24"/>
          <w:szCs w:val="24"/>
          <w:lang w:val="es-ES" w:eastAsia="es-CR"/>
        </w:rPr>
        <w:t xml:space="preserve"> Manejo de cartera de clientes, realizar caja chica, inventario, facturas por cobrar.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Cumple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con las normas y procedimientos en materia de seguridad integral, establecidos por la organización.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Mantiene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en orden equipo y sitio de trabajo, reportando cualquier anomalía.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Elabora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informes periódicos de las actividades realizadas.</w:t>
      </w:r>
    </w:p>
    <w:p w:rsidR="004C1DC2" w:rsidRPr="004C1DC2" w:rsidRDefault="004C1DC2" w:rsidP="004C1DC2">
      <w:pPr>
        <w:pStyle w:val="NormalWeb"/>
        <w:numPr>
          <w:ilvl w:val="0"/>
          <w:numId w:val="2"/>
        </w:numPr>
        <w:rPr>
          <w:rFonts w:ascii="Book Antiqua" w:hAnsi="Book Antiqua"/>
          <w:color w:val="000000"/>
        </w:rPr>
      </w:pPr>
      <w:r w:rsidRPr="004C1DC2">
        <w:rPr>
          <w:rFonts w:ascii="Book Antiqua" w:hAnsi="Book Antiqua" w:cs="Arial"/>
          <w:color w:val="000000"/>
        </w:rPr>
        <w:t>Realiza</w:t>
      </w:r>
      <w:r>
        <w:rPr>
          <w:rFonts w:ascii="Book Antiqua" w:hAnsi="Book Antiqua" w:cs="Arial"/>
          <w:color w:val="000000"/>
        </w:rPr>
        <w:t>r</w:t>
      </w:r>
      <w:r w:rsidRPr="004C1DC2">
        <w:rPr>
          <w:rFonts w:ascii="Book Antiqua" w:hAnsi="Book Antiqua" w:cs="Arial"/>
          <w:color w:val="000000"/>
        </w:rPr>
        <w:t xml:space="preserve"> cualquier otra tarea afín que le sea asignada.</w:t>
      </w:r>
    </w:p>
    <w:p w:rsidR="004C1DC2" w:rsidRDefault="004C1DC2" w:rsidP="008C5224">
      <w:pPr>
        <w:jc w:val="both"/>
        <w:rPr>
          <w:rFonts w:ascii="Book Antiqua" w:hAnsi="Book Antiqua" w:cs="Arial"/>
          <w:sz w:val="24"/>
          <w:szCs w:val="24"/>
          <w:lang w:val="es-CR" w:eastAsia="en-US" w:bidi="en-US"/>
        </w:rPr>
      </w:pPr>
    </w:p>
    <w:p w:rsidR="004C1DC2" w:rsidRPr="0082595B" w:rsidRDefault="004C1DC2" w:rsidP="008C5224">
      <w:pPr>
        <w:jc w:val="both"/>
        <w:rPr>
          <w:rFonts w:ascii="Book Antiqua" w:hAnsi="Book Antiqua" w:cs="Arial"/>
          <w:sz w:val="24"/>
          <w:szCs w:val="24"/>
          <w:lang w:val="es-CR" w:eastAsia="en-US" w:bidi="en-US"/>
        </w:rPr>
      </w:pPr>
    </w:p>
    <w:p w:rsidR="008C5224" w:rsidRPr="0082595B" w:rsidRDefault="008C5224" w:rsidP="008C5224">
      <w:p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  <w:r w:rsidRPr="0082595B">
        <w:rPr>
          <w:rFonts w:ascii="Book Antiqua" w:hAnsi="Book Antiqua" w:cs="Arial"/>
          <w:b/>
          <w:sz w:val="24"/>
          <w:szCs w:val="24"/>
          <w:lang w:val="es-CR" w:eastAsia="en-US" w:bidi="en-US"/>
        </w:rPr>
        <w:t>200</w:t>
      </w:r>
      <w:r w:rsidR="00597DDC" w:rsidRPr="0082595B">
        <w:rPr>
          <w:rFonts w:ascii="Book Antiqua" w:hAnsi="Book Antiqua" w:cs="Arial"/>
          <w:b/>
          <w:sz w:val="24"/>
          <w:szCs w:val="24"/>
          <w:lang w:val="es-CR" w:eastAsia="en-US" w:bidi="en-US"/>
        </w:rPr>
        <w:t xml:space="preserve">3-2005         </w:t>
      </w:r>
      <w:r w:rsidR="00FA7230" w:rsidRPr="0082595B">
        <w:rPr>
          <w:rFonts w:ascii="Book Antiqua" w:hAnsi="Book Antiqua" w:cs="Arial"/>
          <w:b/>
          <w:sz w:val="24"/>
          <w:szCs w:val="24"/>
          <w:lang w:val="es-CR" w:eastAsia="en-US" w:bidi="en-US"/>
        </w:rPr>
        <w:t xml:space="preserve"> </w:t>
      </w:r>
      <w:r w:rsidR="00FA7230" w:rsidRPr="0082595B">
        <w:rPr>
          <w:rFonts w:ascii="Book Antiqua" w:hAnsi="Book Antiqua" w:cs="Arial"/>
          <w:b/>
          <w:sz w:val="24"/>
          <w:szCs w:val="24"/>
          <w:u w:val="single"/>
          <w:lang w:val="es-CR" w:eastAsia="en-US" w:bidi="en-US"/>
        </w:rPr>
        <w:t xml:space="preserve">Sala de Belleza Francesca </w:t>
      </w:r>
      <w:r w:rsidR="009A7B99" w:rsidRPr="0082595B">
        <w:rPr>
          <w:rFonts w:ascii="Book Antiqua" w:hAnsi="Book Antiqua" w:cs="Arial"/>
          <w:b/>
          <w:sz w:val="24"/>
          <w:szCs w:val="24"/>
          <w:u w:val="single"/>
          <w:lang w:val="es-CR" w:eastAsia="en-US" w:bidi="en-US"/>
        </w:rPr>
        <w:t xml:space="preserve"> Desamparados, Centro.</w:t>
      </w:r>
    </w:p>
    <w:p w:rsidR="008C5224" w:rsidRPr="0082595B" w:rsidRDefault="008C5224" w:rsidP="008C5224">
      <w:pPr>
        <w:tabs>
          <w:tab w:val="left" w:pos="3332"/>
        </w:tabs>
        <w:jc w:val="both"/>
        <w:rPr>
          <w:rFonts w:ascii="Book Antiqua" w:hAnsi="Book Antiqua" w:cs="Arial"/>
          <w:sz w:val="24"/>
          <w:szCs w:val="24"/>
          <w:lang w:val="es-CR" w:eastAsia="en-US" w:bidi="en-US"/>
        </w:rPr>
      </w:pPr>
    </w:p>
    <w:p w:rsidR="008C5224" w:rsidRPr="0082595B" w:rsidRDefault="00FA7230" w:rsidP="008C5224">
      <w:p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ES" w:eastAsia="en-US" w:bidi="en-US"/>
        </w:rPr>
      </w:pPr>
      <w:r w:rsidRPr="0082595B">
        <w:rPr>
          <w:rFonts w:ascii="Book Antiqua" w:hAnsi="Book Antiqua" w:cs="Arial"/>
          <w:b/>
          <w:sz w:val="24"/>
          <w:szCs w:val="24"/>
          <w:lang w:val="es-ES" w:eastAsia="es-CR"/>
        </w:rPr>
        <w:t>Servicio al Cliente y Administración del Local</w:t>
      </w:r>
    </w:p>
    <w:p w:rsidR="008C5224" w:rsidRPr="0082595B" w:rsidRDefault="008C5224" w:rsidP="008C5224">
      <w:p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</w:p>
    <w:p w:rsidR="00AB0400" w:rsidRPr="00AB0400" w:rsidRDefault="008C5224" w:rsidP="00AB0400">
      <w:pPr>
        <w:numPr>
          <w:ilvl w:val="0"/>
          <w:numId w:val="2"/>
        </w:numPr>
        <w:tabs>
          <w:tab w:val="left" w:pos="3332"/>
        </w:tabs>
        <w:jc w:val="both"/>
        <w:rPr>
          <w:rFonts w:ascii="Book Antiqua" w:hAnsi="Book Antiqua" w:cs="Arial"/>
          <w:b/>
          <w:sz w:val="24"/>
          <w:szCs w:val="24"/>
          <w:lang w:val="es-CR" w:eastAsia="en-US" w:bidi="en-US"/>
        </w:rPr>
      </w:pPr>
      <w:r w:rsidRPr="0082595B">
        <w:rPr>
          <w:rFonts w:ascii="Book Antiqua" w:hAnsi="Book Antiqua" w:cs="Arial"/>
          <w:sz w:val="24"/>
          <w:szCs w:val="24"/>
          <w:lang w:val="es-CR" w:eastAsia="en-US" w:bidi="en-US"/>
        </w:rPr>
        <w:t xml:space="preserve">Manejo de </w:t>
      </w:r>
      <w:r w:rsidR="00F60486" w:rsidRPr="0082595B">
        <w:rPr>
          <w:rFonts w:ascii="Book Antiqua" w:hAnsi="Book Antiqua" w:cs="Arial"/>
          <w:sz w:val="24"/>
          <w:szCs w:val="24"/>
          <w:lang w:val="es-CR" w:eastAsia="en-US" w:bidi="en-US"/>
        </w:rPr>
        <w:t>dinero, tarjetas</w:t>
      </w:r>
      <w:r w:rsidRPr="0082595B">
        <w:rPr>
          <w:rFonts w:ascii="Book Antiqua" w:hAnsi="Book Antiqua" w:cs="Arial"/>
          <w:sz w:val="24"/>
          <w:szCs w:val="24"/>
          <w:lang w:val="es-CR" w:eastAsia="en-US" w:bidi="en-US"/>
        </w:rPr>
        <w:t xml:space="preserve">, inventarios y </w:t>
      </w:r>
      <w:r w:rsidR="00F60486" w:rsidRPr="0082595B">
        <w:rPr>
          <w:rFonts w:ascii="Book Antiqua" w:hAnsi="Book Antiqua" w:cs="Arial"/>
          <w:sz w:val="24"/>
          <w:szCs w:val="24"/>
          <w:lang w:val="es-CR" w:eastAsia="en-US" w:bidi="en-US"/>
        </w:rPr>
        <w:t>atención</w:t>
      </w:r>
      <w:r w:rsidRPr="0082595B">
        <w:rPr>
          <w:rFonts w:ascii="Book Antiqua" w:hAnsi="Book Antiqua" w:cs="Arial"/>
          <w:sz w:val="24"/>
          <w:szCs w:val="24"/>
          <w:lang w:val="es-CR" w:eastAsia="en-US" w:bidi="en-US"/>
        </w:rPr>
        <w:t xml:space="preserve"> de clientes</w:t>
      </w:r>
      <w:r w:rsidR="00FA7230" w:rsidRPr="0082595B">
        <w:rPr>
          <w:rFonts w:ascii="Book Antiqua" w:hAnsi="Book Antiqua" w:cs="Arial"/>
          <w:sz w:val="24"/>
          <w:szCs w:val="24"/>
          <w:lang w:val="es-CR" w:eastAsia="en-US" w:bidi="en-US"/>
        </w:rPr>
        <w:t>,</w:t>
      </w:r>
      <w:r w:rsidR="00FA7230" w:rsidRPr="0082595B">
        <w:rPr>
          <w:rFonts w:ascii="Book Antiqua" w:hAnsi="Book Antiqua" w:cs="Arial"/>
          <w:sz w:val="24"/>
          <w:szCs w:val="24"/>
          <w:lang w:val="es-ES" w:eastAsia="es-CR"/>
        </w:rPr>
        <w:t xml:space="preserve"> manejo y control de mercadería</w:t>
      </w:r>
    </w:p>
    <w:p w:rsidR="004D7D6E" w:rsidRDefault="004D7D6E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CO"/>
        </w:rPr>
      </w:pPr>
    </w:p>
    <w:p w:rsidR="007A13CB" w:rsidRPr="0082595B" w:rsidRDefault="007A13CB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CO"/>
        </w:rPr>
      </w:pPr>
      <w:r w:rsidRPr="0082595B">
        <w:rPr>
          <w:rFonts w:ascii="Book Antiqua" w:eastAsia="Times New Roman" w:hAnsi="Book Antiqua" w:cs="Arial"/>
          <w:lang w:val="es-CO"/>
        </w:rPr>
        <w:t>Educación</w:t>
      </w:r>
    </w:p>
    <w:p w:rsidR="007A13CB" w:rsidRPr="0082595B" w:rsidRDefault="0082595B">
      <w:pPr>
        <w:pStyle w:val="Textoindependiente3"/>
        <w:tabs>
          <w:tab w:val="clear" w:pos="2160"/>
          <w:tab w:val="clear" w:pos="6480"/>
          <w:tab w:val="left" w:pos="1997"/>
          <w:tab w:val="right" w:pos="5957"/>
        </w:tabs>
        <w:ind w:left="-252"/>
        <w:jc w:val="left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 w:eastAsia="en-US" w:bidi="en-US"/>
        </w:rPr>
        <w:t xml:space="preserve">  </w:t>
      </w:r>
      <w:r w:rsidR="00014841" w:rsidRPr="0082595B">
        <w:rPr>
          <w:rFonts w:ascii="Book Antiqua" w:hAnsi="Book Antiqua" w:cs="Arial"/>
          <w:sz w:val="24"/>
          <w:szCs w:val="24"/>
          <w:lang w:val="es-ES" w:eastAsia="en-US" w:bidi="en-US"/>
        </w:rPr>
        <w:t xml:space="preserve">            </w:t>
      </w:r>
      <w:r w:rsidR="00014841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>Universidad FidÉ</w:t>
      </w:r>
      <w:r w:rsidR="00B32408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>litas</w:t>
      </w:r>
      <w:r w:rsidR="00014841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 xml:space="preserve"> de Costa Rica.  </w:t>
      </w:r>
      <w:r w:rsidR="00BF2F35" w:rsidRPr="0082595B">
        <w:rPr>
          <w:rFonts w:ascii="Book Antiqua" w:hAnsi="Book Antiqua" w:cs="Arial"/>
          <w:b/>
          <w:sz w:val="24"/>
          <w:szCs w:val="24"/>
          <w:lang w:val="es-ES" w:eastAsia="en-US" w:bidi="en-US"/>
        </w:rPr>
        <w:t>San Pedro.</w:t>
      </w:r>
      <w:r w:rsidR="007A13CB" w:rsidRPr="0082595B">
        <w:rPr>
          <w:rFonts w:ascii="Book Antiqua" w:hAnsi="Book Antiqua" w:cs="Arial"/>
          <w:b/>
          <w:sz w:val="24"/>
          <w:szCs w:val="24"/>
          <w:lang w:val="es-ES"/>
        </w:rPr>
        <w:tab/>
      </w:r>
    </w:p>
    <w:p w:rsidR="007A13CB" w:rsidRPr="0082595B" w:rsidRDefault="0082595B">
      <w:pPr>
        <w:pStyle w:val="Ttulo2"/>
        <w:rPr>
          <w:rFonts w:ascii="Book Antiqua" w:eastAsia="Times New Roman" w:hAnsi="Book Antiqua" w:cs="Arial"/>
          <w:b w:val="0"/>
          <w:sz w:val="24"/>
          <w:szCs w:val="24"/>
          <w:lang w:val="es-ES"/>
        </w:rPr>
      </w:pPr>
      <w:r w:rsidRPr="0082595B">
        <w:rPr>
          <w:rFonts w:ascii="Book Antiqua" w:eastAsia="Times New Roman" w:hAnsi="Book Antiqua" w:cs="Arial"/>
          <w:sz w:val="24"/>
          <w:szCs w:val="24"/>
          <w:u w:val="single"/>
          <w:lang w:val="es-ES"/>
        </w:rPr>
        <w:t>2012-</w:t>
      </w:r>
      <w:r w:rsidRPr="0082595B">
        <w:rPr>
          <w:rFonts w:ascii="Book Antiqua" w:eastAsia="Times New Roman" w:hAnsi="Book Antiqua" w:cs="Arial"/>
          <w:b w:val="0"/>
          <w:sz w:val="24"/>
          <w:szCs w:val="24"/>
          <w:lang w:val="es-ES"/>
        </w:rPr>
        <w:t xml:space="preserve"> </w:t>
      </w:r>
      <w:r w:rsidR="009D73FA" w:rsidRPr="009D73FA">
        <w:rPr>
          <w:rFonts w:ascii="Book Antiqua" w:eastAsia="Times New Roman" w:hAnsi="Book Antiqua" w:cs="Arial"/>
          <w:sz w:val="24"/>
          <w:szCs w:val="24"/>
          <w:lang w:val="es-ES"/>
        </w:rPr>
        <w:t>Bachiller</w:t>
      </w:r>
      <w:r w:rsidR="00014841" w:rsidRPr="009D73FA">
        <w:rPr>
          <w:rFonts w:ascii="Book Antiqua" w:eastAsia="Times New Roman" w:hAnsi="Book Antiqua" w:cs="Arial"/>
          <w:sz w:val="24"/>
          <w:szCs w:val="24"/>
          <w:lang w:val="es-ES"/>
        </w:rPr>
        <w:t xml:space="preserve"> de</w:t>
      </w:r>
      <w:r w:rsidR="00B32408" w:rsidRPr="009D73FA">
        <w:rPr>
          <w:rFonts w:ascii="Book Antiqua" w:eastAsia="Times New Roman" w:hAnsi="Book Antiqua" w:cs="Arial"/>
          <w:sz w:val="24"/>
          <w:szCs w:val="24"/>
          <w:lang w:val="es-ES"/>
        </w:rPr>
        <w:t xml:space="preserve"> Educación Preescolar</w:t>
      </w:r>
      <w:r w:rsidR="00014841" w:rsidRPr="009D73FA">
        <w:rPr>
          <w:rFonts w:ascii="Book Antiqua" w:eastAsia="Times New Roman" w:hAnsi="Book Antiqua" w:cs="Arial"/>
          <w:sz w:val="24"/>
          <w:szCs w:val="24"/>
          <w:lang w:val="es-ES"/>
        </w:rPr>
        <w:t>.</w:t>
      </w:r>
    </w:p>
    <w:p w:rsidR="003B7FA8" w:rsidRPr="00590F82" w:rsidRDefault="00014841" w:rsidP="0014757D">
      <w:pPr>
        <w:pStyle w:val="Textoindependiente"/>
        <w:jc w:val="left"/>
        <w:rPr>
          <w:rFonts w:ascii="Book Antiqua" w:hAnsi="Book Antiqua" w:cs="Arial"/>
          <w:sz w:val="24"/>
          <w:szCs w:val="24"/>
          <w:lang w:val="es-ES"/>
        </w:rPr>
      </w:pPr>
      <w:r w:rsidRPr="004C1DC2">
        <w:rPr>
          <w:rFonts w:ascii="Book Antiqua" w:hAnsi="Book Antiqua" w:cs="Arial"/>
          <w:b/>
          <w:sz w:val="24"/>
          <w:szCs w:val="24"/>
          <w:u w:val="single"/>
          <w:lang w:val="es-ES"/>
        </w:rPr>
        <w:t>2000-2004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  </w:t>
      </w:r>
      <w:r w:rsidR="001C360C" w:rsidRPr="0082595B">
        <w:rPr>
          <w:rFonts w:ascii="Book Antiqua" w:hAnsi="Book Antiqua" w:cs="Arial"/>
          <w:sz w:val="24"/>
          <w:szCs w:val="24"/>
          <w:lang w:val="es-ES"/>
        </w:rPr>
        <w:t xml:space="preserve"> Liceo Monseñor Rubén Odio Herrera.   Desamparados </w:t>
      </w:r>
    </w:p>
    <w:p w:rsidR="001C360C" w:rsidRPr="0082595B" w:rsidRDefault="001C360C" w:rsidP="0014757D">
      <w:pPr>
        <w:pStyle w:val="Textoindependiente"/>
        <w:jc w:val="left"/>
        <w:rPr>
          <w:rFonts w:ascii="Book Antiqua" w:hAnsi="Book Antiqua" w:cs="Arial"/>
          <w:b/>
          <w:sz w:val="24"/>
          <w:szCs w:val="24"/>
          <w:lang w:val="es-ES"/>
        </w:rPr>
      </w:pPr>
      <w:r w:rsidRPr="0082595B">
        <w:rPr>
          <w:rFonts w:ascii="Book Antiqua" w:hAnsi="Book Antiqua" w:cs="Arial"/>
          <w:b/>
          <w:sz w:val="24"/>
          <w:szCs w:val="24"/>
          <w:lang w:val="es-ES"/>
        </w:rPr>
        <w:t>Secundaria Completa</w:t>
      </w:r>
    </w:p>
    <w:p w:rsidR="00BE0864" w:rsidRPr="0082595B" w:rsidRDefault="001D00EE" w:rsidP="00BE0864">
      <w:pPr>
        <w:pStyle w:val="Ttulo1"/>
        <w:pBdr>
          <w:bottom w:val="single" w:sz="4" w:space="1" w:color="auto"/>
        </w:pBdr>
        <w:ind w:left="-252" w:firstLine="252"/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Otros Estudios</w:t>
      </w:r>
      <w:r w:rsidR="00FA7230" w:rsidRPr="0082595B">
        <w:rPr>
          <w:rFonts w:ascii="Book Antiqua" w:eastAsia="Times New Roman" w:hAnsi="Book Antiqua" w:cs="Arial"/>
          <w:lang w:val="es-ES"/>
        </w:rPr>
        <w:t xml:space="preserve"> Liceo Monseñor Rubén Odio Herrera</w:t>
      </w:r>
    </w:p>
    <w:p w:rsidR="00084D2E" w:rsidRPr="009D73FA" w:rsidRDefault="00B32408" w:rsidP="00084D2E">
      <w:pPr>
        <w:pStyle w:val="Textoindependiente"/>
        <w:jc w:val="left"/>
        <w:rPr>
          <w:rFonts w:ascii="Book Antiqua" w:hAnsi="Book Antiqua" w:cs="Arial"/>
          <w:sz w:val="24"/>
          <w:szCs w:val="24"/>
        </w:rPr>
      </w:pPr>
      <w:r w:rsidRPr="009D73FA">
        <w:rPr>
          <w:rFonts w:ascii="Book Antiqua" w:hAnsi="Book Antiqua" w:cs="Arial"/>
          <w:sz w:val="24"/>
          <w:szCs w:val="24"/>
        </w:rPr>
        <w:t>-</w:t>
      </w:r>
      <w:r w:rsidR="00084D2E" w:rsidRPr="009D73FA">
        <w:rPr>
          <w:rFonts w:ascii="Book Antiqua" w:hAnsi="Book Antiqua" w:cs="Arial"/>
          <w:sz w:val="24"/>
          <w:szCs w:val="24"/>
        </w:rPr>
        <w:t xml:space="preserve">Paquete de </w:t>
      </w:r>
      <w:r w:rsidR="00FC02D1" w:rsidRPr="009D73FA">
        <w:rPr>
          <w:rFonts w:ascii="Book Antiqua" w:hAnsi="Book Antiqua" w:cs="Arial"/>
          <w:sz w:val="24"/>
          <w:szCs w:val="24"/>
        </w:rPr>
        <w:t xml:space="preserve">Computación </w:t>
      </w:r>
      <w:r w:rsidR="00C649E3" w:rsidRPr="009D73FA">
        <w:rPr>
          <w:rFonts w:ascii="Book Antiqua" w:hAnsi="Book Antiqua" w:cs="Arial"/>
          <w:sz w:val="24"/>
          <w:szCs w:val="24"/>
        </w:rPr>
        <w:t>(Windows-Word-Excel-Power Point)</w:t>
      </w:r>
    </w:p>
    <w:p w:rsidR="00C8333B" w:rsidRPr="009D73FA" w:rsidRDefault="00B32408" w:rsidP="00FA7230">
      <w:pPr>
        <w:rPr>
          <w:rFonts w:ascii="Book Antiqua" w:hAnsi="Book Antiqua" w:cs="Arial"/>
          <w:sz w:val="24"/>
          <w:szCs w:val="24"/>
          <w:lang w:val="en-GB" w:eastAsia="es-CR"/>
        </w:rPr>
      </w:pPr>
      <w:r w:rsidRPr="009D73FA">
        <w:rPr>
          <w:rFonts w:ascii="Book Antiqua" w:hAnsi="Book Antiqua" w:cs="Arial"/>
          <w:sz w:val="24"/>
          <w:szCs w:val="24"/>
          <w:lang w:val="en-GB" w:eastAsia="es-CR"/>
        </w:rPr>
        <w:t>-Internet Explorer.</w:t>
      </w:r>
    </w:p>
    <w:p w:rsidR="007A13CB" w:rsidRPr="0082595B" w:rsidRDefault="007A13CB" w:rsidP="00AC1024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Referencias</w:t>
      </w:r>
      <w:r w:rsidR="001E640E" w:rsidRPr="0082595B">
        <w:rPr>
          <w:rFonts w:ascii="Book Antiqua" w:eastAsia="Times New Roman" w:hAnsi="Book Antiqua" w:cs="Arial"/>
          <w:lang w:val="es-ES"/>
        </w:rPr>
        <w:t xml:space="preserve"> Personales</w:t>
      </w:r>
    </w:p>
    <w:p w:rsidR="001E640E" w:rsidRPr="0082595B" w:rsidRDefault="001E640E">
      <w:pPr>
        <w:rPr>
          <w:rFonts w:ascii="Book Antiqua" w:hAnsi="Book Antiqua" w:cs="Arial"/>
          <w:sz w:val="24"/>
          <w:szCs w:val="24"/>
          <w:lang w:val="es-ES"/>
        </w:rPr>
      </w:pPr>
    </w:p>
    <w:p w:rsidR="008F0DB5" w:rsidRDefault="008F0DB5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Master: María Fernanda  Villar Tel: 7109-98-51</w:t>
      </w:r>
    </w:p>
    <w:p w:rsidR="00775AC1" w:rsidRDefault="00505EC2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 xml:space="preserve">Karla Loauza </w:t>
      </w:r>
      <w:r w:rsidR="00775AC1">
        <w:rPr>
          <w:rFonts w:ascii="Book Antiqua" w:hAnsi="Book Antiqua" w:cs="Arial"/>
          <w:sz w:val="24"/>
          <w:szCs w:val="24"/>
          <w:lang w:val="es-ES"/>
        </w:rPr>
        <w:t>Docente:8831-56-55</w:t>
      </w:r>
    </w:p>
    <w:p w:rsidR="0082595B" w:rsidRPr="0082595B" w:rsidRDefault="009D73FA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Ricardo Solano -</w:t>
      </w:r>
      <w:r w:rsidR="0082595B" w:rsidRPr="0082595B">
        <w:rPr>
          <w:rFonts w:ascii="Book Antiqua" w:hAnsi="Book Antiqua" w:cs="Arial"/>
          <w:sz w:val="24"/>
          <w:szCs w:val="24"/>
          <w:lang w:val="es-ES"/>
        </w:rPr>
        <w:t xml:space="preserve"> Ejecutivo en Ventas: Tel: 8818-08-32</w:t>
      </w:r>
    </w:p>
    <w:p w:rsidR="0082595B" w:rsidRPr="0082595B" w:rsidRDefault="0082595B" w:rsidP="0082595B">
      <w:pPr>
        <w:spacing w:after="200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Julissa  Rodríguez</w:t>
      </w:r>
      <w:r w:rsidR="009D73FA">
        <w:rPr>
          <w:rFonts w:ascii="Book Antiqua" w:hAnsi="Book Antiqua" w:cs="Arial"/>
          <w:sz w:val="24"/>
          <w:szCs w:val="24"/>
          <w:lang w:val="es-ES"/>
        </w:rPr>
        <w:t xml:space="preserve"> -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Enfermera Tel: 8579-24-67</w:t>
      </w:r>
    </w:p>
    <w:p w:rsidR="0082595B" w:rsidRPr="0082595B" w:rsidRDefault="0082595B" w:rsidP="0082595B">
      <w:pPr>
        <w:spacing w:after="200"/>
        <w:rPr>
          <w:rFonts w:ascii="Book Antiqua" w:hAnsi="Book Antiqua" w:cs="Arial"/>
          <w:sz w:val="24"/>
          <w:szCs w:val="24"/>
          <w:lang w:val="es-CO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lastRenderedPageBreak/>
        <w:t xml:space="preserve">Gerardina Ramírez Aguirre:  - Audiología </w:t>
      </w:r>
      <w:r w:rsidRPr="0082595B">
        <w:rPr>
          <w:rFonts w:ascii="Book Antiqua" w:hAnsi="Book Antiqua" w:cs="Arial"/>
          <w:sz w:val="24"/>
          <w:szCs w:val="24"/>
          <w:lang w:val="es-CO"/>
        </w:rPr>
        <w:t>Tel: 8865-89-11</w:t>
      </w:r>
    </w:p>
    <w:p w:rsidR="001C3F51" w:rsidRDefault="001C3F51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ES"/>
        </w:rPr>
      </w:pPr>
    </w:p>
    <w:p w:rsidR="001E640E" w:rsidRPr="0082595B" w:rsidRDefault="004D277A" w:rsidP="004D277A">
      <w:pPr>
        <w:pStyle w:val="Ttulo1"/>
        <w:pBdr>
          <w:bottom w:val="single" w:sz="4" w:space="1" w:color="auto"/>
        </w:pBdr>
        <w:rPr>
          <w:rFonts w:ascii="Book Antiqua" w:eastAsia="Times New Roman" w:hAnsi="Book Antiqua" w:cs="Arial"/>
          <w:lang w:val="es-ES"/>
        </w:rPr>
      </w:pPr>
      <w:r w:rsidRPr="0082595B">
        <w:rPr>
          <w:rFonts w:ascii="Book Antiqua" w:eastAsia="Times New Roman" w:hAnsi="Book Antiqua" w:cs="Arial"/>
          <w:lang w:val="es-ES"/>
        </w:rPr>
        <w:t>Referencias Laborales</w:t>
      </w:r>
    </w:p>
    <w:p w:rsidR="001E640E" w:rsidRPr="0082595B" w:rsidRDefault="001E640E" w:rsidP="001E640E">
      <w:pPr>
        <w:rPr>
          <w:rFonts w:ascii="Book Antiqua" w:hAnsi="Book Antiqua" w:cs="Arial"/>
          <w:sz w:val="24"/>
          <w:szCs w:val="24"/>
          <w:lang w:val="es-CR"/>
        </w:rPr>
      </w:pPr>
    </w:p>
    <w:p w:rsidR="00775AC1" w:rsidRDefault="00303BE7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Asociación</w:t>
      </w:r>
      <w:r w:rsidR="00E60F47">
        <w:rPr>
          <w:rFonts w:ascii="Book Antiqua" w:hAnsi="Book Antiqua" w:cs="Arial"/>
          <w:b/>
          <w:sz w:val="24"/>
          <w:szCs w:val="24"/>
          <w:lang w:val="es-ES"/>
        </w:rPr>
        <w:t xml:space="preserve"> Roble Alto El Manantial </w:t>
      </w:r>
    </w:p>
    <w:p w:rsidR="00775AC1" w:rsidRPr="00775AC1" w:rsidRDefault="00775AC1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775AC1">
        <w:rPr>
          <w:rFonts w:ascii="Book Antiqua" w:hAnsi="Book Antiqua" w:cs="Arial"/>
          <w:sz w:val="24"/>
          <w:szCs w:val="24"/>
          <w:lang w:val="es-ES"/>
        </w:rPr>
        <w:t>Liliana Sequeira directora de Educacion Cristiana: 8886-23-77</w:t>
      </w:r>
    </w:p>
    <w:p w:rsidR="00775AC1" w:rsidRDefault="00775AC1" w:rsidP="0082595B">
      <w:pPr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b/>
          <w:sz w:val="24"/>
          <w:szCs w:val="24"/>
          <w:lang w:val="es-ES"/>
        </w:rPr>
        <w:t>Rocio Varela</w:t>
      </w:r>
      <w:r w:rsidR="00ED5781">
        <w:rPr>
          <w:rFonts w:ascii="Book Antiqua" w:hAnsi="Book Antiqua" w:cs="Arial"/>
          <w:b/>
          <w:sz w:val="24"/>
          <w:szCs w:val="24"/>
          <w:lang w:val="es-ES"/>
        </w:rPr>
        <w:t>-Cocinera</w:t>
      </w:r>
      <w:r>
        <w:rPr>
          <w:rFonts w:ascii="Book Antiqua" w:hAnsi="Book Antiqua" w:cs="Arial"/>
          <w:b/>
          <w:sz w:val="24"/>
          <w:szCs w:val="24"/>
          <w:lang w:val="es-ES"/>
        </w:rPr>
        <w:t xml:space="preserve">: </w:t>
      </w:r>
      <w:r w:rsidRPr="00775AC1">
        <w:rPr>
          <w:rFonts w:ascii="Book Antiqua" w:hAnsi="Book Antiqua" w:cs="Arial"/>
          <w:sz w:val="24"/>
          <w:szCs w:val="24"/>
          <w:lang w:val="es-ES"/>
        </w:rPr>
        <w:t>8471-12-50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Ricardo Loaiza-Enfermero de Roble alto: 8895-11-02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</w:p>
    <w:p w:rsidR="00B07492" w:rsidRDefault="00B07492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494E19">
        <w:rPr>
          <w:rFonts w:ascii="Book Antiqua" w:hAnsi="Book Antiqua" w:cs="Arial"/>
          <w:b/>
          <w:sz w:val="24"/>
          <w:szCs w:val="24"/>
          <w:lang w:val="es-ES"/>
        </w:rPr>
        <w:t>Pequeño Mundo Y Griega</w:t>
      </w:r>
      <w:r w:rsidR="001C3F51">
        <w:rPr>
          <w:rFonts w:ascii="Book Antiqua" w:hAnsi="Book Antiqua" w:cs="Arial"/>
          <w:sz w:val="24"/>
          <w:szCs w:val="24"/>
          <w:lang w:val="es-ES"/>
        </w:rPr>
        <w:t xml:space="preserve">: kimberlyn Quesada: </w:t>
      </w:r>
      <w:r w:rsidR="00505EC2">
        <w:rPr>
          <w:rFonts w:ascii="Book Antiqua" w:hAnsi="Book Antiqua" w:cs="Arial"/>
          <w:sz w:val="24"/>
          <w:szCs w:val="24"/>
          <w:lang w:val="es-ES"/>
        </w:rPr>
        <w:t>8414-36-61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</w:p>
    <w:p w:rsidR="0082595B" w:rsidRPr="0082595B" w:rsidRDefault="0082595B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494E19">
        <w:rPr>
          <w:rFonts w:ascii="Book Antiqua" w:hAnsi="Book Antiqua" w:cs="Arial"/>
          <w:b/>
          <w:sz w:val="24"/>
          <w:szCs w:val="24"/>
          <w:lang w:val="es-ES"/>
        </w:rPr>
        <w:t>Alvimundo: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Gerente Financiero Mario Paniagua Tel: 2257-65-65</w:t>
      </w:r>
    </w:p>
    <w:p w:rsidR="00A21FF9" w:rsidRDefault="00A21FF9" w:rsidP="00494E19">
      <w:pPr>
        <w:spacing w:line="276" w:lineRule="auto"/>
        <w:rPr>
          <w:rFonts w:ascii="Book Antiqua" w:hAnsi="Book Antiqua" w:cs="Arial"/>
          <w:sz w:val="24"/>
          <w:szCs w:val="24"/>
          <w:lang w:val="es-ES"/>
        </w:rPr>
      </w:pPr>
      <w:r>
        <w:rPr>
          <w:rFonts w:ascii="Book Antiqua" w:hAnsi="Book Antiqua" w:cs="Arial"/>
          <w:sz w:val="24"/>
          <w:szCs w:val="24"/>
          <w:lang w:val="es-ES"/>
        </w:rPr>
        <w:t>Roberto Rodríguez Ejecutivo en Ventas</w:t>
      </w:r>
      <w:r w:rsidRPr="0082595B">
        <w:rPr>
          <w:rFonts w:ascii="Book Antiqua" w:hAnsi="Book Antiqua" w:cs="Arial"/>
          <w:sz w:val="24"/>
          <w:szCs w:val="24"/>
          <w:lang w:val="es-ES"/>
        </w:rPr>
        <w:t>.</w:t>
      </w:r>
      <w:r>
        <w:rPr>
          <w:rFonts w:ascii="Book Antiqua" w:hAnsi="Book Antiqua" w:cs="Arial"/>
          <w:sz w:val="24"/>
          <w:szCs w:val="24"/>
          <w:lang w:val="es-ES"/>
        </w:rPr>
        <w:t xml:space="preserve"> </w:t>
      </w:r>
      <w:r w:rsidRPr="00494E19">
        <w:rPr>
          <w:rFonts w:ascii="Book Antiqua" w:hAnsi="Book Antiqua" w:cs="Arial"/>
          <w:b/>
          <w:sz w:val="24"/>
          <w:szCs w:val="24"/>
          <w:lang w:val="es-ES"/>
        </w:rPr>
        <w:t>Corporación Cenelec</w:t>
      </w:r>
      <w:r>
        <w:rPr>
          <w:rFonts w:ascii="Book Antiqua" w:hAnsi="Book Antiqua" w:cs="Arial"/>
          <w:sz w:val="24"/>
          <w:szCs w:val="24"/>
          <w:lang w:val="es-ES"/>
        </w:rPr>
        <w:t xml:space="preserve"> 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Tel: </w:t>
      </w:r>
      <w:r>
        <w:rPr>
          <w:rFonts w:ascii="Book Antiqua" w:hAnsi="Book Antiqua" w:cs="Arial"/>
          <w:sz w:val="24"/>
          <w:szCs w:val="24"/>
          <w:lang w:val="es-ES"/>
        </w:rPr>
        <w:t>7010-67-38</w:t>
      </w:r>
    </w:p>
    <w:p w:rsidR="00ED5781" w:rsidRDefault="00ED5781" w:rsidP="0082595B">
      <w:pPr>
        <w:rPr>
          <w:rFonts w:ascii="Book Antiqua" w:hAnsi="Book Antiqua" w:cs="Arial"/>
          <w:b/>
          <w:sz w:val="24"/>
          <w:szCs w:val="24"/>
          <w:lang w:val="es-ES"/>
        </w:rPr>
      </w:pPr>
    </w:p>
    <w:p w:rsidR="00ED5781" w:rsidRDefault="00ED5781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494E19">
        <w:rPr>
          <w:rFonts w:ascii="Book Antiqua" w:hAnsi="Book Antiqua" w:cs="Arial"/>
          <w:b/>
          <w:sz w:val="24"/>
          <w:szCs w:val="24"/>
          <w:lang w:val="es-ES"/>
        </w:rPr>
        <w:t>Multiservicios S.A</w:t>
      </w:r>
    </w:p>
    <w:p w:rsidR="009D73FA" w:rsidRDefault="0082595B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 xml:space="preserve">Jesús Andrade Mendoza  </w:t>
      </w:r>
      <w:r w:rsidRPr="00494E19">
        <w:rPr>
          <w:rFonts w:ascii="Book Antiqua" w:hAnsi="Book Antiqua" w:cs="Arial"/>
          <w:b/>
          <w:sz w:val="24"/>
          <w:szCs w:val="24"/>
          <w:lang w:val="es-ES"/>
        </w:rPr>
        <w:t>Gerente Recursos Humanos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</w:t>
      </w:r>
    </w:p>
    <w:p w:rsidR="0082595B" w:rsidRPr="0082595B" w:rsidRDefault="0082595B" w:rsidP="0082595B">
      <w:pPr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>Tel: 8860-44-33</w:t>
      </w:r>
    </w:p>
    <w:p w:rsidR="00BE0864" w:rsidRPr="0082595B" w:rsidRDefault="00FA7230" w:rsidP="00CE7779">
      <w:pPr>
        <w:spacing w:line="276" w:lineRule="auto"/>
        <w:rPr>
          <w:rFonts w:ascii="Book Antiqua" w:hAnsi="Book Antiqua" w:cs="Arial"/>
          <w:sz w:val="24"/>
          <w:szCs w:val="24"/>
          <w:lang w:val="es-CO"/>
        </w:rPr>
      </w:pPr>
      <w:r w:rsidRPr="0082595B">
        <w:rPr>
          <w:rFonts w:ascii="Book Antiqua" w:hAnsi="Book Antiqua" w:cs="Arial"/>
          <w:sz w:val="24"/>
          <w:szCs w:val="24"/>
          <w:lang w:val="es-ES"/>
        </w:rPr>
        <w:t xml:space="preserve">Gerardina </w:t>
      </w:r>
      <w:r w:rsidR="00C040C9" w:rsidRPr="0082595B">
        <w:rPr>
          <w:rFonts w:ascii="Book Antiqua" w:hAnsi="Book Antiqua" w:cs="Arial"/>
          <w:sz w:val="24"/>
          <w:szCs w:val="24"/>
          <w:lang w:val="es-ES"/>
        </w:rPr>
        <w:t>Ramírez</w:t>
      </w:r>
      <w:r w:rsidRPr="0082595B">
        <w:rPr>
          <w:rFonts w:ascii="Book Antiqua" w:hAnsi="Book Antiqua" w:cs="Arial"/>
          <w:sz w:val="24"/>
          <w:szCs w:val="24"/>
          <w:lang w:val="es-ES"/>
        </w:rPr>
        <w:t xml:space="preserve"> Aguirre</w:t>
      </w:r>
      <w:r w:rsidRPr="0082595B">
        <w:rPr>
          <w:rFonts w:ascii="Book Antiqua" w:hAnsi="Book Antiqua" w:cs="Arial"/>
          <w:sz w:val="24"/>
          <w:szCs w:val="24"/>
          <w:lang w:val="es-CO"/>
        </w:rPr>
        <w:t>. Tel: 8865-89-11</w:t>
      </w:r>
    </w:p>
    <w:p w:rsidR="00ED5781" w:rsidRPr="00ED5781" w:rsidRDefault="00ED5781" w:rsidP="00CE7779">
      <w:pPr>
        <w:spacing w:line="276" w:lineRule="auto"/>
        <w:rPr>
          <w:rFonts w:ascii="Book Antiqua" w:hAnsi="Book Antiqua" w:cs="Arial"/>
          <w:b/>
          <w:sz w:val="24"/>
          <w:szCs w:val="24"/>
          <w:lang w:val="es-CR"/>
        </w:rPr>
      </w:pPr>
      <w:r w:rsidRPr="00ED5781">
        <w:rPr>
          <w:rFonts w:ascii="Book Antiqua" w:hAnsi="Book Antiqua" w:cs="Arial"/>
          <w:b/>
          <w:sz w:val="24"/>
          <w:szCs w:val="24"/>
          <w:lang w:val="es-CR"/>
        </w:rPr>
        <w:t>Gimnasio Master Gym</w:t>
      </w:r>
    </w:p>
    <w:p w:rsidR="00F811C5" w:rsidRPr="007365DF" w:rsidRDefault="00FA7230" w:rsidP="00CF2F05">
      <w:pPr>
        <w:spacing w:line="276" w:lineRule="auto"/>
        <w:rPr>
          <w:rFonts w:ascii="Book Antiqua" w:hAnsi="Book Antiqua" w:cs="Arial"/>
          <w:sz w:val="24"/>
          <w:szCs w:val="24"/>
          <w:lang w:val="es-ES"/>
        </w:rPr>
      </w:pPr>
      <w:r w:rsidRPr="0082595B">
        <w:rPr>
          <w:rFonts w:ascii="Book Antiqua" w:hAnsi="Book Antiqua" w:cs="Arial"/>
          <w:sz w:val="24"/>
          <w:szCs w:val="24"/>
          <w:lang w:val="es-CR"/>
        </w:rPr>
        <w:t>Cesar Segura Solano: Administrador y propietario</w:t>
      </w:r>
      <w:r w:rsidR="00494E19">
        <w:rPr>
          <w:rFonts w:ascii="Book Antiqua" w:hAnsi="Book Antiqua" w:cs="Arial"/>
          <w:sz w:val="24"/>
          <w:szCs w:val="24"/>
          <w:lang w:val="es-CR"/>
        </w:rPr>
        <w:t xml:space="preserve"> </w:t>
      </w:r>
      <w:r w:rsidRPr="0082595B">
        <w:rPr>
          <w:rFonts w:ascii="Book Antiqua" w:hAnsi="Book Antiqua" w:cs="Arial"/>
          <w:sz w:val="24"/>
          <w:szCs w:val="24"/>
          <w:lang w:val="es-CR"/>
        </w:rPr>
        <w:t xml:space="preserve">  Tel:</w:t>
      </w:r>
      <w:r w:rsidRPr="0082595B">
        <w:rPr>
          <w:rFonts w:ascii="Book Antiqua" w:hAnsi="Book Antiqua" w:cs="Arial"/>
          <w:sz w:val="24"/>
          <w:szCs w:val="24"/>
          <w:lang w:val="es-ES" w:eastAsia="es-CR"/>
        </w:rPr>
        <w:t xml:space="preserve"> 2279-72-14 </w:t>
      </w:r>
    </w:p>
    <w:sectPr w:rsidR="00F811C5" w:rsidRPr="007365DF" w:rsidSect="005A0C83">
      <w:pgSz w:w="11907" w:h="16839"/>
      <w:pgMar w:top="907" w:right="1800" w:bottom="1166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8C" w:rsidRDefault="00DD1C8C">
      <w:r>
        <w:separator/>
      </w:r>
    </w:p>
  </w:endnote>
  <w:endnote w:type="continuationSeparator" w:id="0">
    <w:p w:rsidR="00DD1C8C" w:rsidRDefault="00DD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8C" w:rsidRDefault="00DD1C8C">
      <w:r>
        <w:separator/>
      </w:r>
    </w:p>
  </w:footnote>
  <w:footnote w:type="continuationSeparator" w:id="0">
    <w:p w:rsidR="00DD1C8C" w:rsidRDefault="00DD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795_"/>
      </v:shape>
    </w:pict>
  </w:numPicBullet>
  <w:abstractNum w:abstractNumId="0" w15:restartNumberingAfterBreak="0">
    <w:nsid w:val="007A6D3D"/>
    <w:multiLevelType w:val="hybridMultilevel"/>
    <w:tmpl w:val="354642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ADE"/>
    <w:multiLevelType w:val="hybridMultilevel"/>
    <w:tmpl w:val="4DC27D3A"/>
    <w:lvl w:ilvl="0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608A7"/>
    <w:multiLevelType w:val="hybridMultilevel"/>
    <w:tmpl w:val="84B22AB4"/>
    <w:lvl w:ilvl="0" w:tplc="0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694152E"/>
    <w:multiLevelType w:val="hybridMultilevel"/>
    <w:tmpl w:val="5F2463FC"/>
    <w:lvl w:ilvl="0" w:tplc="140A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39B44EE"/>
    <w:multiLevelType w:val="hybridMultilevel"/>
    <w:tmpl w:val="6292FF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C1E27"/>
    <w:multiLevelType w:val="hybridMultilevel"/>
    <w:tmpl w:val="C56675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1677B"/>
    <w:multiLevelType w:val="hybridMultilevel"/>
    <w:tmpl w:val="69DA48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B62"/>
    <w:multiLevelType w:val="hybridMultilevel"/>
    <w:tmpl w:val="69926C5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13A72"/>
    <w:multiLevelType w:val="hybridMultilevel"/>
    <w:tmpl w:val="D0B2F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5812"/>
    <w:multiLevelType w:val="hybridMultilevel"/>
    <w:tmpl w:val="C1CC3FE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11613"/>
    <w:multiLevelType w:val="multilevel"/>
    <w:tmpl w:val="FD9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948BF"/>
    <w:multiLevelType w:val="hybridMultilevel"/>
    <w:tmpl w:val="10D6616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6359F"/>
    <w:multiLevelType w:val="hybridMultilevel"/>
    <w:tmpl w:val="D9FC254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133A2"/>
    <w:multiLevelType w:val="hybridMultilevel"/>
    <w:tmpl w:val="001443B4"/>
    <w:lvl w:ilvl="0" w:tplc="A4584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93"/>
    <w:multiLevelType w:val="hybridMultilevel"/>
    <w:tmpl w:val="75BE69B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F4EA5"/>
    <w:multiLevelType w:val="hybridMultilevel"/>
    <w:tmpl w:val="9E268A0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17FCF"/>
    <w:multiLevelType w:val="hybridMultilevel"/>
    <w:tmpl w:val="689EFCE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6099B"/>
    <w:multiLevelType w:val="hybridMultilevel"/>
    <w:tmpl w:val="FB6E598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27570"/>
    <w:multiLevelType w:val="hybridMultilevel"/>
    <w:tmpl w:val="2D86E070"/>
    <w:lvl w:ilvl="0" w:tplc="140A0005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3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0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812" w:hanging="360"/>
      </w:pPr>
      <w:rPr>
        <w:rFonts w:ascii="Wingdings" w:hAnsi="Wingdings" w:hint="default"/>
      </w:rPr>
    </w:lvl>
  </w:abstractNum>
  <w:abstractNum w:abstractNumId="19" w15:restartNumberingAfterBreak="0">
    <w:nsid w:val="704F651D"/>
    <w:multiLevelType w:val="hybridMultilevel"/>
    <w:tmpl w:val="C5303E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945E9"/>
    <w:multiLevelType w:val="hybridMultilevel"/>
    <w:tmpl w:val="8D06C80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06AD9"/>
    <w:multiLevelType w:val="hybridMultilevel"/>
    <w:tmpl w:val="F1AAC7D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90BD6"/>
    <w:multiLevelType w:val="hybridMultilevel"/>
    <w:tmpl w:val="A4AA802A"/>
    <w:lvl w:ilvl="0" w:tplc="140A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7A6C48BF"/>
    <w:multiLevelType w:val="hybridMultilevel"/>
    <w:tmpl w:val="0368E6F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F5B85"/>
    <w:multiLevelType w:val="hybridMultilevel"/>
    <w:tmpl w:val="6B70303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"/>
  </w:num>
  <w:num w:numId="4">
    <w:abstractNumId w:val="16"/>
  </w:num>
  <w:num w:numId="5">
    <w:abstractNumId w:val="18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15"/>
  </w:num>
  <w:num w:numId="11">
    <w:abstractNumId w:val="22"/>
  </w:num>
  <w:num w:numId="12">
    <w:abstractNumId w:val="9"/>
  </w:num>
  <w:num w:numId="13">
    <w:abstractNumId w:val="4"/>
  </w:num>
  <w:num w:numId="14">
    <w:abstractNumId w:val="10"/>
  </w:num>
  <w:num w:numId="15">
    <w:abstractNumId w:val="14"/>
  </w:num>
  <w:num w:numId="16">
    <w:abstractNumId w:val="7"/>
  </w:num>
  <w:num w:numId="17">
    <w:abstractNumId w:val="23"/>
  </w:num>
  <w:num w:numId="18">
    <w:abstractNumId w:val="8"/>
  </w:num>
  <w:num w:numId="19">
    <w:abstractNumId w:val="12"/>
  </w:num>
  <w:num w:numId="20">
    <w:abstractNumId w:val="5"/>
  </w:num>
  <w:num w:numId="21">
    <w:abstractNumId w:val="13"/>
  </w:num>
  <w:num w:numId="22">
    <w:abstractNumId w:val="19"/>
  </w:num>
  <w:num w:numId="23">
    <w:abstractNumId w:val="20"/>
  </w:num>
  <w:num w:numId="24">
    <w:abstractNumId w:val="0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2D"/>
    <w:rsid w:val="0000240D"/>
    <w:rsid w:val="00014841"/>
    <w:rsid w:val="000313B8"/>
    <w:rsid w:val="00036A92"/>
    <w:rsid w:val="00036AE8"/>
    <w:rsid w:val="00040503"/>
    <w:rsid w:val="0008096E"/>
    <w:rsid w:val="00084D2E"/>
    <w:rsid w:val="000966D9"/>
    <w:rsid w:val="000B26C5"/>
    <w:rsid w:val="000B2BE3"/>
    <w:rsid w:val="000C4209"/>
    <w:rsid w:val="000E182F"/>
    <w:rsid w:val="000E532E"/>
    <w:rsid w:val="000F080C"/>
    <w:rsid w:val="000F51B9"/>
    <w:rsid w:val="00104FB5"/>
    <w:rsid w:val="00106338"/>
    <w:rsid w:val="001162BE"/>
    <w:rsid w:val="001413A5"/>
    <w:rsid w:val="0014757D"/>
    <w:rsid w:val="00153064"/>
    <w:rsid w:val="00154BAD"/>
    <w:rsid w:val="00166CF8"/>
    <w:rsid w:val="001712FB"/>
    <w:rsid w:val="00187597"/>
    <w:rsid w:val="001971A0"/>
    <w:rsid w:val="001A3BF2"/>
    <w:rsid w:val="001A4824"/>
    <w:rsid w:val="001B5EE8"/>
    <w:rsid w:val="001C3006"/>
    <w:rsid w:val="001C360C"/>
    <w:rsid w:val="001C3F51"/>
    <w:rsid w:val="001C5B92"/>
    <w:rsid w:val="001D00EE"/>
    <w:rsid w:val="001D497D"/>
    <w:rsid w:val="001D4DD1"/>
    <w:rsid w:val="001D7BD3"/>
    <w:rsid w:val="001E640E"/>
    <w:rsid w:val="001E6A61"/>
    <w:rsid w:val="002017E4"/>
    <w:rsid w:val="00203C29"/>
    <w:rsid w:val="0020678A"/>
    <w:rsid w:val="00210CD8"/>
    <w:rsid w:val="00213FCC"/>
    <w:rsid w:val="0021748E"/>
    <w:rsid w:val="00223BB9"/>
    <w:rsid w:val="00223C58"/>
    <w:rsid w:val="00226258"/>
    <w:rsid w:val="00226FA6"/>
    <w:rsid w:val="00231949"/>
    <w:rsid w:val="00236DF9"/>
    <w:rsid w:val="00240726"/>
    <w:rsid w:val="00245972"/>
    <w:rsid w:val="002464CF"/>
    <w:rsid w:val="002515AC"/>
    <w:rsid w:val="0027254A"/>
    <w:rsid w:val="00276023"/>
    <w:rsid w:val="00280616"/>
    <w:rsid w:val="00291F25"/>
    <w:rsid w:val="002A5099"/>
    <w:rsid w:val="002A6F3C"/>
    <w:rsid w:val="002B003F"/>
    <w:rsid w:val="002B2013"/>
    <w:rsid w:val="002B5426"/>
    <w:rsid w:val="002D67C4"/>
    <w:rsid w:val="002E6EE5"/>
    <w:rsid w:val="00303BE7"/>
    <w:rsid w:val="00322AB9"/>
    <w:rsid w:val="00324E65"/>
    <w:rsid w:val="0033068B"/>
    <w:rsid w:val="003335EE"/>
    <w:rsid w:val="00337C97"/>
    <w:rsid w:val="0034003B"/>
    <w:rsid w:val="00342E4A"/>
    <w:rsid w:val="00343274"/>
    <w:rsid w:val="0037046B"/>
    <w:rsid w:val="00370A8D"/>
    <w:rsid w:val="00395A27"/>
    <w:rsid w:val="003A1C32"/>
    <w:rsid w:val="003B0B71"/>
    <w:rsid w:val="003B17FC"/>
    <w:rsid w:val="003B36F2"/>
    <w:rsid w:val="003B7FA8"/>
    <w:rsid w:val="003D7689"/>
    <w:rsid w:val="003F4B24"/>
    <w:rsid w:val="003F5F3A"/>
    <w:rsid w:val="00401381"/>
    <w:rsid w:val="00414146"/>
    <w:rsid w:val="004470A0"/>
    <w:rsid w:val="0045117B"/>
    <w:rsid w:val="00460F2F"/>
    <w:rsid w:val="00471EF0"/>
    <w:rsid w:val="004806D6"/>
    <w:rsid w:val="00484205"/>
    <w:rsid w:val="00485EC2"/>
    <w:rsid w:val="00486C0B"/>
    <w:rsid w:val="00492BAF"/>
    <w:rsid w:val="00492F4E"/>
    <w:rsid w:val="00494E19"/>
    <w:rsid w:val="0049513C"/>
    <w:rsid w:val="004C1DC2"/>
    <w:rsid w:val="004D277A"/>
    <w:rsid w:val="004D7D6E"/>
    <w:rsid w:val="004E4B3A"/>
    <w:rsid w:val="00505EC2"/>
    <w:rsid w:val="00522DFC"/>
    <w:rsid w:val="0052339A"/>
    <w:rsid w:val="00523D21"/>
    <w:rsid w:val="00541F65"/>
    <w:rsid w:val="00545122"/>
    <w:rsid w:val="00571477"/>
    <w:rsid w:val="00590F82"/>
    <w:rsid w:val="0059140A"/>
    <w:rsid w:val="00597DDC"/>
    <w:rsid w:val="005A0C83"/>
    <w:rsid w:val="005C30A9"/>
    <w:rsid w:val="005C7E2D"/>
    <w:rsid w:val="005D2F89"/>
    <w:rsid w:val="005D7828"/>
    <w:rsid w:val="005E2E7C"/>
    <w:rsid w:val="005E583A"/>
    <w:rsid w:val="006045B4"/>
    <w:rsid w:val="006107FF"/>
    <w:rsid w:val="00615E2E"/>
    <w:rsid w:val="006201A6"/>
    <w:rsid w:val="00633BDD"/>
    <w:rsid w:val="00652FE6"/>
    <w:rsid w:val="0067125C"/>
    <w:rsid w:val="006865A9"/>
    <w:rsid w:val="006A0DF7"/>
    <w:rsid w:val="006B2123"/>
    <w:rsid w:val="006B3679"/>
    <w:rsid w:val="006C70EA"/>
    <w:rsid w:val="006D0878"/>
    <w:rsid w:val="006D24DE"/>
    <w:rsid w:val="006D3C0D"/>
    <w:rsid w:val="006D6857"/>
    <w:rsid w:val="006D7889"/>
    <w:rsid w:val="006E6196"/>
    <w:rsid w:val="007056E3"/>
    <w:rsid w:val="007166CD"/>
    <w:rsid w:val="00727AE4"/>
    <w:rsid w:val="007365DF"/>
    <w:rsid w:val="007418D2"/>
    <w:rsid w:val="00741B68"/>
    <w:rsid w:val="00771963"/>
    <w:rsid w:val="00775AC1"/>
    <w:rsid w:val="007769BB"/>
    <w:rsid w:val="00777B71"/>
    <w:rsid w:val="00777C20"/>
    <w:rsid w:val="0078396A"/>
    <w:rsid w:val="00796313"/>
    <w:rsid w:val="00797903"/>
    <w:rsid w:val="007A13CB"/>
    <w:rsid w:val="007A2482"/>
    <w:rsid w:val="007A5B36"/>
    <w:rsid w:val="007A6E03"/>
    <w:rsid w:val="007B17E5"/>
    <w:rsid w:val="007C051D"/>
    <w:rsid w:val="007C4B01"/>
    <w:rsid w:val="007E096C"/>
    <w:rsid w:val="007E4BF1"/>
    <w:rsid w:val="00806903"/>
    <w:rsid w:val="0082595B"/>
    <w:rsid w:val="00844F5F"/>
    <w:rsid w:val="00847D08"/>
    <w:rsid w:val="00847E42"/>
    <w:rsid w:val="008574F2"/>
    <w:rsid w:val="00857BAC"/>
    <w:rsid w:val="008602B0"/>
    <w:rsid w:val="008705A8"/>
    <w:rsid w:val="00871BD5"/>
    <w:rsid w:val="00873760"/>
    <w:rsid w:val="0087447A"/>
    <w:rsid w:val="00880E3D"/>
    <w:rsid w:val="0088264C"/>
    <w:rsid w:val="008847A7"/>
    <w:rsid w:val="00892D21"/>
    <w:rsid w:val="0089382B"/>
    <w:rsid w:val="008A6833"/>
    <w:rsid w:val="008B057D"/>
    <w:rsid w:val="008C1D0A"/>
    <w:rsid w:val="008C5224"/>
    <w:rsid w:val="008E29F4"/>
    <w:rsid w:val="008F0DB5"/>
    <w:rsid w:val="008F4D41"/>
    <w:rsid w:val="009011EF"/>
    <w:rsid w:val="009019C0"/>
    <w:rsid w:val="00914F67"/>
    <w:rsid w:val="00941DFF"/>
    <w:rsid w:val="009448F1"/>
    <w:rsid w:val="009450F5"/>
    <w:rsid w:val="009519AA"/>
    <w:rsid w:val="00977638"/>
    <w:rsid w:val="009A7B99"/>
    <w:rsid w:val="009B77A8"/>
    <w:rsid w:val="009B7DDF"/>
    <w:rsid w:val="009D73FA"/>
    <w:rsid w:val="009E440B"/>
    <w:rsid w:val="00A05A7E"/>
    <w:rsid w:val="00A125F1"/>
    <w:rsid w:val="00A1502C"/>
    <w:rsid w:val="00A15462"/>
    <w:rsid w:val="00A21FF9"/>
    <w:rsid w:val="00A2228F"/>
    <w:rsid w:val="00A27E4C"/>
    <w:rsid w:val="00A430B9"/>
    <w:rsid w:val="00A445AF"/>
    <w:rsid w:val="00A51E64"/>
    <w:rsid w:val="00A549BA"/>
    <w:rsid w:val="00A60B30"/>
    <w:rsid w:val="00A70D81"/>
    <w:rsid w:val="00A724F1"/>
    <w:rsid w:val="00A72BA2"/>
    <w:rsid w:val="00AB0400"/>
    <w:rsid w:val="00AB3C6B"/>
    <w:rsid w:val="00AC1024"/>
    <w:rsid w:val="00AC1C8A"/>
    <w:rsid w:val="00AD28F1"/>
    <w:rsid w:val="00AD5716"/>
    <w:rsid w:val="00AD7CB3"/>
    <w:rsid w:val="00B01E27"/>
    <w:rsid w:val="00B06ECB"/>
    <w:rsid w:val="00B07492"/>
    <w:rsid w:val="00B31A66"/>
    <w:rsid w:val="00B32408"/>
    <w:rsid w:val="00B37CED"/>
    <w:rsid w:val="00B40993"/>
    <w:rsid w:val="00B4353A"/>
    <w:rsid w:val="00B44AA4"/>
    <w:rsid w:val="00B451B2"/>
    <w:rsid w:val="00B73784"/>
    <w:rsid w:val="00B84EF0"/>
    <w:rsid w:val="00B85117"/>
    <w:rsid w:val="00B867AD"/>
    <w:rsid w:val="00B879AB"/>
    <w:rsid w:val="00BA47B6"/>
    <w:rsid w:val="00BA54E8"/>
    <w:rsid w:val="00BB5EF4"/>
    <w:rsid w:val="00BD19F1"/>
    <w:rsid w:val="00BE0864"/>
    <w:rsid w:val="00BF2F35"/>
    <w:rsid w:val="00BF39FC"/>
    <w:rsid w:val="00BF5712"/>
    <w:rsid w:val="00C01D04"/>
    <w:rsid w:val="00C040C9"/>
    <w:rsid w:val="00C05F5D"/>
    <w:rsid w:val="00C16DD2"/>
    <w:rsid w:val="00C24525"/>
    <w:rsid w:val="00C403C6"/>
    <w:rsid w:val="00C425FA"/>
    <w:rsid w:val="00C45B89"/>
    <w:rsid w:val="00C5026D"/>
    <w:rsid w:val="00C649E3"/>
    <w:rsid w:val="00C65EC2"/>
    <w:rsid w:val="00C73E8D"/>
    <w:rsid w:val="00C7536B"/>
    <w:rsid w:val="00C8333B"/>
    <w:rsid w:val="00C872DB"/>
    <w:rsid w:val="00C94328"/>
    <w:rsid w:val="00C9681F"/>
    <w:rsid w:val="00CA7EB7"/>
    <w:rsid w:val="00CC09B8"/>
    <w:rsid w:val="00CD7A13"/>
    <w:rsid w:val="00CE7779"/>
    <w:rsid w:val="00CF02D7"/>
    <w:rsid w:val="00CF2F05"/>
    <w:rsid w:val="00D051F9"/>
    <w:rsid w:val="00D17057"/>
    <w:rsid w:val="00D5066D"/>
    <w:rsid w:val="00D60F27"/>
    <w:rsid w:val="00D81FFF"/>
    <w:rsid w:val="00D86073"/>
    <w:rsid w:val="00D93654"/>
    <w:rsid w:val="00DC1A1F"/>
    <w:rsid w:val="00DC2674"/>
    <w:rsid w:val="00DD1467"/>
    <w:rsid w:val="00DD1C8C"/>
    <w:rsid w:val="00DD5CB5"/>
    <w:rsid w:val="00DD60FC"/>
    <w:rsid w:val="00DF6FAC"/>
    <w:rsid w:val="00E0462D"/>
    <w:rsid w:val="00E078BF"/>
    <w:rsid w:val="00E25429"/>
    <w:rsid w:val="00E41255"/>
    <w:rsid w:val="00E51765"/>
    <w:rsid w:val="00E543B9"/>
    <w:rsid w:val="00E60F47"/>
    <w:rsid w:val="00E827BB"/>
    <w:rsid w:val="00E862A8"/>
    <w:rsid w:val="00E907FB"/>
    <w:rsid w:val="00E90DAD"/>
    <w:rsid w:val="00EA38BD"/>
    <w:rsid w:val="00ED021F"/>
    <w:rsid w:val="00ED5781"/>
    <w:rsid w:val="00ED75F0"/>
    <w:rsid w:val="00EE1DAC"/>
    <w:rsid w:val="00EE76EC"/>
    <w:rsid w:val="00F13D0A"/>
    <w:rsid w:val="00F15E00"/>
    <w:rsid w:val="00F3582F"/>
    <w:rsid w:val="00F40BED"/>
    <w:rsid w:val="00F41BC6"/>
    <w:rsid w:val="00F52535"/>
    <w:rsid w:val="00F60486"/>
    <w:rsid w:val="00F61D62"/>
    <w:rsid w:val="00F67C78"/>
    <w:rsid w:val="00F75832"/>
    <w:rsid w:val="00F811C5"/>
    <w:rsid w:val="00F8607D"/>
    <w:rsid w:val="00F928CA"/>
    <w:rsid w:val="00FA27B9"/>
    <w:rsid w:val="00FA7230"/>
    <w:rsid w:val="00FB27EA"/>
    <w:rsid w:val="00FC02D1"/>
    <w:rsid w:val="00FD1885"/>
    <w:rsid w:val="00FF4C4A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1465CED-AEA0-4766-8CE4-EC37E5DC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17"/>
    <w:rPr>
      <w:lang w:val="en-US" w:eastAsia="ja-JP"/>
    </w:rPr>
  </w:style>
  <w:style w:type="paragraph" w:styleId="Ttulo1">
    <w:name w:val="heading 1"/>
    <w:basedOn w:val="Normal"/>
    <w:next w:val="Textoindependiente"/>
    <w:link w:val="Ttulo1Car"/>
    <w:qFormat/>
    <w:rsid w:val="00B85117"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rsid w:val="00B85117"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rsid w:val="00B85117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85117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85117"/>
  </w:style>
  <w:style w:type="character" w:customStyle="1" w:styleId="Ttulo1Car">
    <w:name w:val="Título 1 Car"/>
    <w:basedOn w:val="Fuentedeprrafopredeter"/>
    <w:link w:val="Ttulo1"/>
    <w:rsid w:val="00B85117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B85117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85117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rsid w:val="00B8511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85117"/>
  </w:style>
  <w:style w:type="paragraph" w:styleId="Piedepgina">
    <w:name w:val="footer"/>
    <w:basedOn w:val="Normal"/>
    <w:link w:val="PiedepginaCar"/>
    <w:rsid w:val="00B8511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B85117"/>
  </w:style>
  <w:style w:type="paragraph" w:styleId="Textoindependiente3">
    <w:name w:val="Body Text 3"/>
    <w:basedOn w:val="Textoindependiente"/>
    <w:link w:val="Textoindependiente3Car"/>
    <w:rsid w:val="00B85117"/>
    <w:pPr>
      <w:spacing w:after="120"/>
      <w:jc w:val="right"/>
    </w:pPr>
  </w:style>
  <w:style w:type="character" w:customStyle="1" w:styleId="Textoindependiente3Car">
    <w:name w:val="Texto independiente 3 Car"/>
    <w:basedOn w:val="Fuentedeprrafopredeter"/>
    <w:link w:val="Textoindependiente3"/>
    <w:rsid w:val="00B85117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B851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85117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rsid w:val="00B85117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rsid w:val="00B85117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rsid w:val="00B85117"/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rsid w:val="00B85117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rsid w:val="00B85117"/>
    <w:pPr>
      <w:spacing w:before="60"/>
    </w:pPr>
    <w:rPr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A6833"/>
    <w:rPr>
      <w:color w:val="0248B0"/>
      <w:u w:val="single"/>
    </w:rPr>
  </w:style>
  <w:style w:type="paragraph" w:styleId="Prrafodelista">
    <w:name w:val="List Paragraph"/>
    <w:basedOn w:val="Normal"/>
    <w:uiPriority w:val="34"/>
    <w:qFormat/>
    <w:rsid w:val="009D73F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52535"/>
  </w:style>
  <w:style w:type="paragraph" w:styleId="NormalWeb">
    <w:name w:val="Normal (Web)"/>
    <w:basedOn w:val="Normal"/>
    <w:uiPriority w:val="99"/>
    <w:unhideWhenUsed/>
    <w:rsid w:val="004C1DC2"/>
    <w:pPr>
      <w:spacing w:before="100" w:beforeAutospacing="1" w:after="100" w:afterAutospacing="1"/>
    </w:pPr>
    <w:rPr>
      <w:sz w:val="24"/>
      <w:szCs w:val="24"/>
      <w:lang w:val="es-CR" w:eastAsia="es-CR"/>
    </w:rPr>
  </w:style>
  <w:style w:type="character" w:styleId="Textoennegrita">
    <w:name w:val="Strong"/>
    <w:basedOn w:val="Fuentedeprrafopredeter"/>
    <w:uiPriority w:val="22"/>
    <w:qFormat/>
    <w:rsid w:val="00484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onografias.com/trabajos11/metods/metods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55/historias-de-matematicos/historias-de-matematicos.s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studiantes\Datos%20de%20programa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BC24E-BED1-42EF-ADE0-EAC8BF34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3</TotalTime>
  <Pages>1</Pages>
  <Words>1112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Company>Microsoft Corporation</Company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Ulatina</dc:creator>
  <cp:lastModifiedBy>Estela</cp:lastModifiedBy>
  <cp:revision>4</cp:revision>
  <cp:lastPrinted>2016-06-12T21:54:00Z</cp:lastPrinted>
  <dcterms:created xsi:type="dcterms:W3CDTF">2016-05-25T03:44:00Z</dcterms:created>
  <dcterms:modified xsi:type="dcterms:W3CDTF">2016-06-12T21:55:00Z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