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664DE5" w14:textId="1E1D4042" w:rsidR="006A330A" w:rsidRDefault="003B6F42" w:rsidP="006A6BEB">
      <w:pPr>
        <w:pStyle w:val="Nombre"/>
        <w:rPr>
          <w:lang w:val="es-US"/>
        </w:rPr>
      </w:pPr>
      <w:bookmarkStart w:id="0" w:name="_GoBack"/>
      <w:bookmarkEnd w:id="0"/>
      <w:r>
        <w:rPr>
          <w:lang w:val="es-US"/>
        </w:rPr>
        <w:t xml:space="preserve">Katherine Addrey </w:t>
      </w:r>
    </w:p>
    <w:p w14:paraId="3147C016" w14:textId="58C743F3" w:rsidR="0076245E" w:rsidRDefault="003B6F42" w:rsidP="006A6BEB">
      <w:pPr>
        <w:pStyle w:val="Nombre"/>
        <w:rPr>
          <w:lang w:val="es-US"/>
        </w:rPr>
      </w:pPr>
      <w:r>
        <w:rPr>
          <w:lang w:val="es-US"/>
        </w:rPr>
        <w:t xml:space="preserve">brenes </w:t>
      </w:r>
      <w:r w:rsidR="0076245E">
        <w:rPr>
          <w:lang w:val="es-US"/>
        </w:rPr>
        <w:t xml:space="preserve">GAMBOA </w:t>
      </w:r>
    </w:p>
    <w:p w14:paraId="00B2E0F3" w14:textId="1D3FC6FD" w:rsidR="00405097" w:rsidRDefault="006A330A" w:rsidP="00ED5FB3">
      <w:pPr>
        <w:pStyle w:val="Informacindecontacto"/>
        <w:rPr>
          <w:lang w:val="es-US"/>
        </w:rPr>
      </w:pPr>
      <w:r>
        <w:rPr>
          <w:lang w:val="es-US"/>
        </w:rPr>
        <w:t xml:space="preserve"> </w:t>
      </w:r>
      <w:r w:rsidR="0076245E">
        <w:rPr>
          <w:lang w:val="es-US"/>
        </w:rPr>
        <w:t xml:space="preserve"> Heredia Centro Tel. 62914887 </w:t>
      </w:r>
      <w:r w:rsidR="003B6F42">
        <w:rPr>
          <w:lang w:val="es-US"/>
        </w:rPr>
        <w:t xml:space="preserve"> </w:t>
      </w:r>
      <w:r w:rsidR="006A6BEB">
        <w:rPr>
          <w:lang w:val="es-US"/>
        </w:rPr>
        <w:t xml:space="preserve">  </w:t>
      </w:r>
    </w:p>
    <w:p w14:paraId="5A92574A" w14:textId="193BB203" w:rsidR="00512892" w:rsidRPr="00E33730" w:rsidRDefault="00405097" w:rsidP="00405097">
      <w:pPr>
        <w:pStyle w:val="Ttulo1"/>
        <w:rPr>
          <w:lang w:val="es-US"/>
        </w:rPr>
      </w:pPr>
      <w:r>
        <w:rPr>
          <w:lang w:val="es-US"/>
        </w:rPr>
        <w:t xml:space="preserve">        </w:t>
      </w:r>
      <w:r w:rsidR="00083CD2">
        <w:rPr>
          <w:lang w:val="es-US"/>
        </w:rPr>
        <w:t xml:space="preserve"> </w:t>
      </w:r>
      <w:r w:rsidR="000F5E32">
        <w:rPr>
          <w:lang w:val="es-US"/>
        </w:rPr>
        <w:t xml:space="preserve">   </w:t>
      </w:r>
      <w:r w:rsidR="008F28F1">
        <w:rPr>
          <w:lang w:val="es-US"/>
        </w:rPr>
        <w:t>Perfil</w:t>
      </w:r>
    </w:p>
    <w:p w14:paraId="5118A8AC" w14:textId="77777777" w:rsidR="00512892" w:rsidRDefault="00425EF5" w:rsidP="00512892">
      <w:pPr>
        <w:pStyle w:val="Informacindecontacto"/>
        <w:rPr>
          <w:lang w:val="es-US"/>
        </w:rPr>
      </w:pPr>
      <w:r>
        <w:rPr>
          <w:lang w:val="es-US"/>
        </w:rPr>
        <w:t xml:space="preserve">Soy una persona con capacidad de trabajo en </w:t>
      </w:r>
      <w:r w:rsidR="00FE5264">
        <w:rPr>
          <w:lang w:val="es-US"/>
        </w:rPr>
        <w:t>equipo.</w:t>
      </w:r>
    </w:p>
    <w:p w14:paraId="6EFE821F" w14:textId="3F7A375F" w:rsidR="000120AE" w:rsidRDefault="00FE5264" w:rsidP="000120AE">
      <w:pPr>
        <w:pStyle w:val="Informacindecontacto"/>
        <w:rPr>
          <w:lang w:val="es-US"/>
        </w:rPr>
      </w:pPr>
      <w:r>
        <w:rPr>
          <w:lang w:val="es-US"/>
        </w:rPr>
        <w:t>Facilidad</w:t>
      </w:r>
      <w:r w:rsidR="00D271EA">
        <w:rPr>
          <w:lang w:val="es-US"/>
        </w:rPr>
        <w:t xml:space="preserve"> de palabra y trato amable al  cliente.</w:t>
      </w:r>
    </w:p>
    <w:p w14:paraId="5DF3AF45" w14:textId="77777777" w:rsidR="000120AE" w:rsidRDefault="00FE5264" w:rsidP="000120AE">
      <w:pPr>
        <w:pStyle w:val="Informacindecontacto"/>
        <w:rPr>
          <w:lang w:val="es-US"/>
        </w:rPr>
      </w:pPr>
      <w:r>
        <w:rPr>
          <w:lang w:val="es-US"/>
        </w:rPr>
        <w:t xml:space="preserve">Tengo habilidad para las </w:t>
      </w:r>
      <w:r w:rsidR="00C83BAE">
        <w:rPr>
          <w:lang w:val="es-US"/>
        </w:rPr>
        <w:t>ventas.</w:t>
      </w:r>
    </w:p>
    <w:p w14:paraId="3F9BE56B" w14:textId="77777777" w:rsidR="00934357" w:rsidRDefault="00C83BAE" w:rsidP="00934357">
      <w:pPr>
        <w:pStyle w:val="Informacindecontacto"/>
        <w:rPr>
          <w:lang w:val="es-US"/>
        </w:rPr>
      </w:pPr>
      <w:r>
        <w:rPr>
          <w:lang w:val="es-US"/>
        </w:rPr>
        <w:t>Mis actitudes principales son: Honestidad y Responsabilidad.</w:t>
      </w:r>
      <w:r w:rsidR="006F1651">
        <w:rPr>
          <w:lang w:val="es-US"/>
        </w:rPr>
        <w:t xml:space="preserve">                                   </w:t>
      </w:r>
    </w:p>
    <w:p w14:paraId="0C1ED59B" w14:textId="77777777" w:rsidR="008C06C2" w:rsidRDefault="00F337B2" w:rsidP="008C06C2">
      <w:pPr>
        <w:pStyle w:val="Ttulo1"/>
        <w:rPr>
          <w:lang w:val="es-US"/>
        </w:rPr>
      </w:pPr>
      <w:r>
        <w:rPr>
          <w:lang w:val="es-US"/>
        </w:rPr>
        <w:t xml:space="preserve">Experiencia </w:t>
      </w:r>
    </w:p>
    <w:p w14:paraId="685DCE9E" w14:textId="15F55934" w:rsidR="0091039B" w:rsidRDefault="005F23A8" w:rsidP="008C06C2">
      <w:pPr>
        <w:pStyle w:val="Ttulo1"/>
        <w:rPr>
          <w:lang w:val="es-US"/>
        </w:rPr>
      </w:pPr>
      <w:r>
        <w:rPr>
          <w:lang w:val="es-US"/>
        </w:rPr>
        <w:t xml:space="preserve">Tienda y </w:t>
      </w:r>
      <w:r w:rsidR="00EA1311">
        <w:rPr>
          <w:lang w:val="es-US"/>
        </w:rPr>
        <w:t>Zapateri</w:t>
      </w:r>
      <w:r w:rsidR="0091039B">
        <w:rPr>
          <w:lang w:val="es-US"/>
        </w:rPr>
        <w:t>a</w:t>
      </w:r>
      <w:r>
        <w:rPr>
          <w:lang w:val="es-US"/>
        </w:rPr>
        <w:t xml:space="preserve"> </w:t>
      </w:r>
      <w:r w:rsidR="0091039B">
        <w:rPr>
          <w:lang w:val="es-US"/>
        </w:rPr>
        <w:t xml:space="preserve">Tatiana </w:t>
      </w:r>
    </w:p>
    <w:p w14:paraId="6227D823" w14:textId="7ADB0E81" w:rsidR="00281AB9" w:rsidRPr="00281AB9" w:rsidRDefault="002C2955" w:rsidP="00281AB9">
      <w:pPr>
        <w:rPr>
          <w:lang w:val="es-US"/>
        </w:rPr>
      </w:pPr>
      <w:r>
        <w:rPr>
          <w:lang w:val="es-US"/>
        </w:rPr>
        <w:t xml:space="preserve">Cajera encargada/2 años y medio </w:t>
      </w:r>
    </w:p>
    <w:p w14:paraId="23394BC3" w14:textId="3379F5CF" w:rsidR="00EA1311" w:rsidRDefault="005A55B6" w:rsidP="00EA1311">
      <w:pPr>
        <w:rPr>
          <w:lang w:val="es-US"/>
        </w:rPr>
      </w:pPr>
      <w:r>
        <w:rPr>
          <w:lang w:val="es-US"/>
        </w:rPr>
        <w:t xml:space="preserve">Encangarda del </w:t>
      </w:r>
      <w:r w:rsidR="0024620F">
        <w:rPr>
          <w:lang w:val="es-US"/>
        </w:rPr>
        <w:t>b</w:t>
      </w:r>
      <w:r w:rsidR="00397EBC">
        <w:rPr>
          <w:lang w:val="es-US"/>
        </w:rPr>
        <w:t xml:space="preserve">uen funcionamiento de la </w:t>
      </w:r>
      <w:r w:rsidR="00D271EA">
        <w:rPr>
          <w:lang w:val="es-US"/>
        </w:rPr>
        <w:t>tienda, ventas</w:t>
      </w:r>
      <w:r w:rsidR="00015D0D">
        <w:rPr>
          <w:lang w:val="es-US"/>
        </w:rPr>
        <w:t>(</w:t>
      </w:r>
      <w:r w:rsidR="0035118A">
        <w:rPr>
          <w:lang w:val="es-US"/>
        </w:rPr>
        <w:t xml:space="preserve"> </w:t>
      </w:r>
      <w:r w:rsidR="00132495">
        <w:rPr>
          <w:lang w:val="es-US"/>
        </w:rPr>
        <w:t xml:space="preserve"> metas </w:t>
      </w:r>
      <w:r w:rsidR="00015D0D">
        <w:rPr>
          <w:lang w:val="es-US"/>
        </w:rPr>
        <w:t>diarias),</w:t>
      </w:r>
      <w:r w:rsidR="002C18EA">
        <w:rPr>
          <w:lang w:val="es-US"/>
        </w:rPr>
        <w:t xml:space="preserve"> personal</w:t>
      </w:r>
      <w:r w:rsidR="00C851E1">
        <w:rPr>
          <w:lang w:val="es-US"/>
        </w:rPr>
        <w:t xml:space="preserve"> a </w:t>
      </w:r>
      <w:r w:rsidR="00F35910">
        <w:rPr>
          <w:lang w:val="es-US"/>
        </w:rPr>
        <w:t>cargo, recibir</w:t>
      </w:r>
      <w:r w:rsidR="005B4096">
        <w:rPr>
          <w:lang w:val="es-US"/>
        </w:rPr>
        <w:t xml:space="preserve"> </w:t>
      </w:r>
      <w:r w:rsidR="00543FA5">
        <w:rPr>
          <w:lang w:val="es-US"/>
        </w:rPr>
        <w:t xml:space="preserve">proveedores, </w:t>
      </w:r>
      <w:r w:rsidR="00A4212B">
        <w:rPr>
          <w:lang w:val="es-US"/>
        </w:rPr>
        <w:t>cajera ( cierre de caja )inventarios.</w:t>
      </w:r>
    </w:p>
    <w:p w14:paraId="3E480DD4" w14:textId="77777777" w:rsidR="002C18EA" w:rsidRPr="00EA1311" w:rsidRDefault="002C18EA" w:rsidP="00EA1311">
      <w:pPr>
        <w:rPr>
          <w:lang w:val="es-US"/>
        </w:rPr>
      </w:pPr>
    </w:p>
    <w:p w14:paraId="737E49BF" w14:textId="38957134" w:rsidR="005F23A8" w:rsidRDefault="0091039B" w:rsidP="00673D8A">
      <w:pPr>
        <w:pStyle w:val="Ttulo1"/>
        <w:rPr>
          <w:lang w:val="es-US"/>
        </w:rPr>
      </w:pPr>
      <w:r>
        <w:rPr>
          <w:lang w:val="es-US"/>
        </w:rPr>
        <w:t xml:space="preserve"> </w:t>
      </w:r>
      <w:r w:rsidR="00036497">
        <w:rPr>
          <w:lang w:val="es-US"/>
        </w:rPr>
        <w:t>Restaurante</w:t>
      </w:r>
      <w:r w:rsidR="00CB09C5">
        <w:rPr>
          <w:lang w:val="es-US"/>
        </w:rPr>
        <w:t xml:space="preserve"> Pollo </w:t>
      </w:r>
      <w:r w:rsidR="00DE5EFE">
        <w:rPr>
          <w:lang w:val="es-US"/>
        </w:rPr>
        <w:t xml:space="preserve"> Campero</w:t>
      </w:r>
    </w:p>
    <w:p w14:paraId="348FE422" w14:textId="77777777" w:rsidR="002F4462" w:rsidRDefault="00C7105F">
      <w:pPr>
        <w:rPr>
          <w:lang w:val="es-US"/>
        </w:rPr>
      </w:pPr>
      <w:r>
        <w:rPr>
          <w:lang w:val="es-US"/>
        </w:rPr>
        <w:t>Asistente A</w:t>
      </w:r>
      <w:r w:rsidR="002C2955">
        <w:rPr>
          <w:lang w:val="es-US"/>
        </w:rPr>
        <w:t xml:space="preserve">dministrativa/ 4 años </w:t>
      </w:r>
    </w:p>
    <w:p w14:paraId="4C1D1567" w14:textId="4BA43745" w:rsidR="0059120E" w:rsidRPr="002F4462" w:rsidRDefault="00D85EB7">
      <w:pPr>
        <w:rPr>
          <w:lang w:val="es-US"/>
        </w:rPr>
      </w:pPr>
      <w:r>
        <w:rPr>
          <w:lang w:val="es-US"/>
        </w:rPr>
        <w:t>Apoyar a</w:t>
      </w:r>
      <w:r w:rsidR="0044711E">
        <w:rPr>
          <w:lang w:val="es-US"/>
        </w:rPr>
        <w:t>l</w:t>
      </w:r>
      <w:r>
        <w:rPr>
          <w:lang w:val="es-US"/>
        </w:rPr>
        <w:t xml:space="preserve"> </w:t>
      </w:r>
      <w:r w:rsidR="006941DF">
        <w:rPr>
          <w:lang w:val="es-US"/>
        </w:rPr>
        <w:t xml:space="preserve"> gerente en las </w:t>
      </w:r>
      <w:r w:rsidR="009B30CA">
        <w:rPr>
          <w:lang w:val="es-US"/>
        </w:rPr>
        <w:t xml:space="preserve">labores operativas del </w:t>
      </w:r>
      <w:r w:rsidR="009156F7">
        <w:rPr>
          <w:lang w:val="es-US"/>
        </w:rPr>
        <w:t>restaurante, encargada</w:t>
      </w:r>
      <w:r w:rsidR="009B30CA">
        <w:rPr>
          <w:lang w:val="es-US"/>
        </w:rPr>
        <w:t xml:space="preserve"> de </w:t>
      </w:r>
      <w:r w:rsidR="00A20F38">
        <w:rPr>
          <w:lang w:val="es-US"/>
        </w:rPr>
        <w:t xml:space="preserve">turno, realizar </w:t>
      </w:r>
      <w:r w:rsidR="009B30CA">
        <w:rPr>
          <w:lang w:val="es-US"/>
        </w:rPr>
        <w:t xml:space="preserve"> </w:t>
      </w:r>
      <w:r w:rsidR="009156F7">
        <w:rPr>
          <w:lang w:val="es-US"/>
        </w:rPr>
        <w:t>pedidos, manejo</w:t>
      </w:r>
      <w:r w:rsidR="004B39A3">
        <w:rPr>
          <w:lang w:val="es-US"/>
        </w:rPr>
        <w:t xml:space="preserve"> de </w:t>
      </w:r>
      <w:r w:rsidR="002063B5">
        <w:rPr>
          <w:lang w:val="es-US"/>
        </w:rPr>
        <w:t xml:space="preserve">valores, liderar </w:t>
      </w:r>
      <w:r w:rsidR="00781B37">
        <w:rPr>
          <w:lang w:val="es-US"/>
        </w:rPr>
        <w:t>personal, inventarios</w:t>
      </w:r>
      <w:r w:rsidR="00F115A1">
        <w:rPr>
          <w:lang w:val="es-US"/>
        </w:rPr>
        <w:t>,</w:t>
      </w:r>
      <w:r w:rsidR="003A112F">
        <w:rPr>
          <w:lang w:val="es-US"/>
        </w:rPr>
        <w:t xml:space="preserve"> velar por</w:t>
      </w:r>
      <w:r w:rsidR="00866381">
        <w:rPr>
          <w:lang w:val="es-US"/>
        </w:rPr>
        <w:t xml:space="preserve"> que se </w:t>
      </w:r>
      <w:r w:rsidR="003A112F">
        <w:rPr>
          <w:lang w:val="es-US"/>
        </w:rPr>
        <w:t xml:space="preserve"> </w:t>
      </w:r>
      <w:r w:rsidR="007572A1">
        <w:rPr>
          <w:lang w:val="es-US"/>
        </w:rPr>
        <w:t>cumplan los procedimientos de la empresa .</w:t>
      </w:r>
    </w:p>
    <w:p w14:paraId="12CAF3A0" w14:textId="501E460B" w:rsidR="0059120E" w:rsidRDefault="00983D8B">
      <w:pPr>
        <w:pStyle w:val="Ttulo1"/>
      </w:pPr>
      <w:r>
        <w:rPr>
          <w:lang w:val="es-US"/>
        </w:rPr>
        <w:t xml:space="preserve">Mini </w:t>
      </w:r>
      <w:r w:rsidR="005C3DF2">
        <w:rPr>
          <w:lang w:val="es-US"/>
        </w:rPr>
        <w:t>Súper</w:t>
      </w:r>
      <w:r>
        <w:rPr>
          <w:lang w:val="es-US"/>
        </w:rPr>
        <w:t xml:space="preserve"> Musmanni </w:t>
      </w:r>
    </w:p>
    <w:p w14:paraId="0BCD6FEF" w14:textId="77777777" w:rsidR="005C3DF2" w:rsidRDefault="00983D8B" w:rsidP="005C3DF2">
      <w:pPr>
        <w:pStyle w:val="Informacindecontacto"/>
        <w:rPr>
          <w:lang w:val="es-US"/>
        </w:rPr>
      </w:pPr>
      <w:r>
        <w:rPr>
          <w:lang w:val="es-US"/>
        </w:rPr>
        <w:t xml:space="preserve">Cajera /1 año </w:t>
      </w:r>
    </w:p>
    <w:p w14:paraId="1300BD5E" w14:textId="0C983B00" w:rsidR="00AC7FFD" w:rsidRDefault="009A5E3C" w:rsidP="00AC7FFD">
      <w:pPr>
        <w:pStyle w:val="Informacindecontacto"/>
        <w:rPr>
          <w:lang w:val="es-US"/>
        </w:rPr>
      </w:pPr>
      <w:r>
        <w:rPr>
          <w:lang w:val="es-US"/>
        </w:rPr>
        <w:t xml:space="preserve">Atención al cliente </w:t>
      </w:r>
      <w:r w:rsidR="00D57967">
        <w:rPr>
          <w:lang w:val="es-US"/>
        </w:rPr>
        <w:t>,</w:t>
      </w:r>
      <w:r w:rsidR="00074278">
        <w:rPr>
          <w:lang w:val="es-US"/>
        </w:rPr>
        <w:t xml:space="preserve">escaneo y cobro de </w:t>
      </w:r>
      <w:r w:rsidR="005C3DF2">
        <w:rPr>
          <w:lang w:val="es-US"/>
        </w:rPr>
        <w:t>productos, ingreso</w:t>
      </w:r>
      <w:r w:rsidR="00074278">
        <w:rPr>
          <w:lang w:val="es-US"/>
        </w:rPr>
        <w:t xml:space="preserve"> de facturas al </w:t>
      </w:r>
      <w:r>
        <w:rPr>
          <w:lang w:val="es-US"/>
        </w:rPr>
        <w:t>sistema</w:t>
      </w:r>
      <w:r w:rsidR="007251FC">
        <w:rPr>
          <w:lang w:val="es-US"/>
        </w:rPr>
        <w:t>,</w:t>
      </w:r>
      <w:r>
        <w:rPr>
          <w:lang w:val="es-US"/>
        </w:rPr>
        <w:t>, cierre de caja .</w:t>
      </w:r>
    </w:p>
    <w:p w14:paraId="01EC7D26" w14:textId="1E6D6EBB" w:rsidR="00DB454C" w:rsidRDefault="00774958" w:rsidP="00B754AF">
      <w:pPr>
        <w:pStyle w:val="Ttulo1"/>
        <w:rPr>
          <w:lang w:val="es-US"/>
        </w:rPr>
      </w:pPr>
      <w:r>
        <w:rPr>
          <w:lang w:val="es-US"/>
        </w:rPr>
        <w:t xml:space="preserve">   </w:t>
      </w:r>
      <w:r w:rsidR="00AC7FFD">
        <w:rPr>
          <w:lang w:val="es-US"/>
        </w:rPr>
        <w:t xml:space="preserve">Formación </w:t>
      </w:r>
      <w:r>
        <w:rPr>
          <w:lang w:val="es-US"/>
        </w:rPr>
        <w:t xml:space="preserve">            </w:t>
      </w:r>
      <w:r w:rsidR="00DB454C">
        <w:rPr>
          <w:lang w:val="es-US"/>
        </w:rPr>
        <w:t xml:space="preserve">        </w:t>
      </w:r>
    </w:p>
    <w:p w14:paraId="05132891" w14:textId="6C44B60D" w:rsidR="003A61FC" w:rsidRDefault="003A61FC" w:rsidP="003A61FC">
      <w:pPr>
        <w:pStyle w:val="Prrafodelista"/>
        <w:numPr>
          <w:ilvl w:val="0"/>
          <w:numId w:val="11"/>
        </w:numPr>
        <w:rPr>
          <w:lang w:val="es-US"/>
        </w:rPr>
      </w:pPr>
      <w:r>
        <w:rPr>
          <w:lang w:val="es-US"/>
        </w:rPr>
        <w:t>Primaria Completa.</w:t>
      </w:r>
    </w:p>
    <w:p w14:paraId="3AA3635E" w14:textId="7C97701F" w:rsidR="00CA3F6D" w:rsidRPr="00CA3F6D" w:rsidRDefault="0052779E" w:rsidP="00CA3F6D">
      <w:pPr>
        <w:pStyle w:val="Prrafodelista"/>
        <w:numPr>
          <w:ilvl w:val="0"/>
          <w:numId w:val="11"/>
        </w:numPr>
        <w:rPr>
          <w:lang w:val="es-US"/>
        </w:rPr>
      </w:pPr>
      <w:r>
        <w:rPr>
          <w:lang w:val="es-US"/>
        </w:rPr>
        <w:t>Secundar</w:t>
      </w:r>
      <w:r w:rsidR="00CA3F6D">
        <w:rPr>
          <w:lang w:val="es-US"/>
        </w:rPr>
        <w:t xml:space="preserve">ia (cursando actualmente noveno año) </w:t>
      </w:r>
    </w:p>
    <w:p w14:paraId="10AA68B7" w14:textId="37C3EFA2" w:rsidR="005C6D26" w:rsidRDefault="005C6D26" w:rsidP="003A61FC">
      <w:pPr>
        <w:pStyle w:val="Prrafodelista"/>
        <w:numPr>
          <w:ilvl w:val="0"/>
          <w:numId w:val="11"/>
        </w:numPr>
        <w:rPr>
          <w:lang w:val="es-US"/>
        </w:rPr>
      </w:pPr>
      <w:r>
        <w:rPr>
          <w:lang w:val="es-US"/>
        </w:rPr>
        <w:t>Con</w:t>
      </w:r>
      <w:r w:rsidR="0052779E">
        <w:rPr>
          <w:lang w:val="es-US"/>
        </w:rPr>
        <w:t>ocimiento de computación.</w:t>
      </w:r>
    </w:p>
    <w:p w14:paraId="5D863E3C" w14:textId="22CFF5C4" w:rsidR="005C6D26" w:rsidRPr="003A61FC" w:rsidRDefault="005C6D26" w:rsidP="003A61FC">
      <w:pPr>
        <w:pStyle w:val="Prrafodelista"/>
        <w:numPr>
          <w:ilvl w:val="0"/>
          <w:numId w:val="11"/>
        </w:numPr>
        <w:rPr>
          <w:lang w:val="es-US"/>
        </w:rPr>
      </w:pPr>
      <w:r>
        <w:rPr>
          <w:lang w:val="es-US"/>
        </w:rPr>
        <w:t>Curso Manipulación de Alimentos.</w:t>
      </w:r>
    </w:p>
    <w:p w14:paraId="63E3A901" w14:textId="77777777" w:rsidR="003F57E0" w:rsidRPr="003F57E0" w:rsidRDefault="003F57E0" w:rsidP="003F57E0">
      <w:pPr>
        <w:rPr>
          <w:lang w:val="es-US"/>
        </w:rPr>
      </w:pPr>
    </w:p>
    <w:p w14:paraId="03D0883D" w14:textId="7CF499D9" w:rsidR="0059120E" w:rsidRDefault="00124D1A"/>
    <w:p w14:paraId="720745B4" w14:textId="743EAFA7" w:rsidR="0059120E" w:rsidRDefault="00124D1A">
      <w:pPr>
        <w:pStyle w:val="Ttulo1"/>
      </w:pPr>
    </w:p>
    <w:p w14:paraId="1C09F76A" w14:textId="02F56B60" w:rsidR="0059120E" w:rsidRDefault="00124D1A">
      <w:pPr>
        <w:pStyle w:val="Ttulo2"/>
      </w:pPr>
    </w:p>
    <w:p w14:paraId="45655C13" w14:textId="407A86F8" w:rsidR="0059120E" w:rsidRDefault="00124D1A"/>
    <w:sectPr w:rsidR="0059120E" w:rsidSect="008E2E2A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E6CEEB" w14:textId="77777777" w:rsidR="00124D1A" w:rsidRDefault="00124D1A">
      <w:pPr>
        <w:spacing w:after="0" w:line="240" w:lineRule="auto"/>
      </w:pPr>
      <w:r>
        <w:separator/>
      </w:r>
    </w:p>
  </w:endnote>
  <w:endnote w:type="continuationSeparator" w:id="0">
    <w:p w14:paraId="5190E2A9" w14:textId="77777777" w:rsidR="00124D1A" w:rsidRDefault="00124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3C93DA" w14:textId="7C7B1E76" w:rsidR="0059120E" w:rsidRDefault="00B56082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058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EF0876" w14:textId="77777777" w:rsidR="00124D1A" w:rsidRDefault="00124D1A">
      <w:pPr>
        <w:spacing w:after="0" w:line="240" w:lineRule="auto"/>
      </w:pPr>
      <w:r>
        <w:separator/>
      </w:r>
    </w:p>
  </w:footnote>
  <w:footnote w:type="continuationSeparator" w:id="0">
    <w:p w14:paraId="583F23E6" w14:textId="77777777" w:rsidR="00124D1A" w:rsidRDefault="00124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627EBB" w14:textId="77777777" w:rsidR="0059120E" w:rsidRDefault="00B56082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E20CBF7" wp14:editId="4B3DC0A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5270957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EEE11" w14:textId="77777777" w:rsidR="0059120E" w:rsidRDefault="00B56082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B15E074" wp14:editId="315084AE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3C511DC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">
              <v:rect id="Rectángulo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CD03E48"/>
    <w:multiLevelType w:val="hybridMultilevel"/>
    <w:tmpl w:val="988EF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0340B"/>
    <w:multiLevelType w:val="hybridMultilevel"/>
    <w:tmpl w:val="B372C4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F7640"/>
    <w:multiLevelType w:val="hybridMultilevel"/>
    <w:tmpl w:val="8D7C4B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61415D"/>
    <w:multiLevelType w:val="hybridMultilevel"/>
    <w:tmpl w:val="A9024C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330CA"/>
    <w:multiLevelType w:val="hybridMultilevel"/>
    <w:tmpl w:val="07D4B182"/>
    <w:lvl w:ilvl="0" w:tplc="0C0A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5" w15:restartNumberingAfterBreak="0">
    <w:nsid w:val="7D91094B"/>
    <w:multiLevelType w:val="hybridMultilevel"/>
    <w:tmpl w:val="6A18BB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3"/>
  </w:num>
  <w:num w:numId="14">
    <w:abstractNumId w:val="15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E4F"/>
    <w:rsid w:val="000120AE"/>
    <w:rsid w:val="00015D0D"/>
    <w:rsid w:val="00036497"/>
    <w:rsid w:val="000379C0"/>
    <w:rsid w:val="000717D4"/>
    <w:rsid w:val="00074278"/>
    <w:rsid w:val="00083CD2"/>
    <w:rsid w:val="000C798D"/>
    <w:rsid w:val="000F5E32"/>
    <w:rsid w:val="00124D1A"/>
    <w:rsid w:val="00132495"/>
    <w:rsid w:val="001C0FAC"/>
    <w:rsid w:val="001D13C9"/>
    <w:rsid w:val="002063B5"/>
    <w:rsid w:val="0024620F"/>
    <w:rsid w:val="00256E4F"/>
    <w:rsid w:val="00280580"/>
    <w:rsid w:val="00281AB9"/>
    <w:rsid w:val="002A538A"/>
    <w:rsid w:val="002B3230"/>
    <w:rsid w:val="002B539A"/>
    <w:rsid w:val="002C18EA"/>
    <w:rsid w:val="002C2955"/>
    <w:rsid w:val="002F4462"/>
    <w:rsid w:val="0035118A"/>
    <w:rsid w:val="00397EBC"/>
    <w:rsid w:val="003A112F"/>
    <w:rsid w:val="003A3D66"/>
    <w:rsid w:val="003A5B2B"/>
    <w:rsid w:val="003A61FC"/>
    <w:rsid w:val="003B6F42"/>
    <w:rsid w:val="003F57E0"/>
    <w:rsid w:val="00405097"/>
    <w:rsid w:val="00425EF5"/>
    <w:rsid w:val="00430207"/>
    <w:rsid w:val="004318DD"/>
    <w:rsid w:val="0044711E"/>
    <w:rsid w:val="00461F2D"/>
    <w:rsid w:val="0046671B"/>
    <w:rsid w:val="00485E79"/>
    <w:rsid w:val="00495339"/>
    <w:rsid w:val="00495F4F"/>
    <w:rsid w:val="004B39A3"/>
    <w:rsid w:val="004F5A61"/>
    <w:rsid w:val="00502084"/>
    <w:rsid w:val="00512892"/>
    <w:rsid w:val="0052779E"/>
    <w:rsid w:val="00530519"/>
    <w:rsid w:val="00531E8D"/>
    <w:rsid w:val="00543FA5"/>
    <w:rsid w:val="005447ED"/>
    <w:rsid w:val="005739B0"/>
    <w:rsid w:val="00577962"/>
    <w:rsid w:val="005812D8"/>
    <w:rsid w:val="005A55B6"/>
    <w:rsid w:val="005B4096"/>
    <w:rsid w:val="005C3DF2"/>
    <w:rsid w:val="005C6D26"/>
    <w:rsid w:val="005E0EE2"/>
    <w:rsid w:val="005F23A8"/>
    <w:rsid w:val="00625140"/>
    <w:rsid w:val="00655186"/>
    <w:rsid w:val="00673D8A"/>
    <w:rsid w:val="00675F42"/>
    <w:rsid w:val="00684E5B"/>
    <w:rsid w:val="006941DF"/>
    <w:rsid w:val="006A330A"/>
    <w:rsid w:val="006A6BEB"/>
    <w:rsid w:val="006A754E"/>
    <w:rsid w:val="006F1651"/>
    <w:rsid w:val="007251FC"/>
    <w:rsid w:val="00735CDE"/>
    <w:rsid w:val="0075527C"/>
    <w:rsid w:val="007572A1"/>
    <w:rsid w:val="0076245E"/>
    <w:rsid w:val="00774958"/>
    <w:rsid w:val="00781B37"/>
    <w:rsid w:val="007D5258"/>
    <w:rsid w:val="007F5C0F"/>
    <w:rsid w:val="00803D73"/>
    <w:rsid w:val="00822889"/>
    <w:rsid w:val="00835290"/>
    <w:rsid w:val="00866381"/>
    <w:rsid w:val="00871A01"/>
    <w:rsid w:val="008760E6"/>
    <w:rsid w:val="008A12B9"/>
    <w:rsid w:val="008C06C2"/>
    <w:rsid w:val="008D164D"/>
    <w:rsid w:val="008F28F1"/>
    <w:rsid w:val="0091039B"/>
    <w:rsid w:val="009156F7"/>
    <w:rsid w:val="00933D83"/>
    <w:rsid w:val="00934357"/>
    <w:rsid w:val="0094347D"/>
    <w:rsid w:val="00983D8B"/>
    <w:rsid w:val="009A5E3C"/>
    <w:rsid w:val="009A6CA7"/>
    <w:rsid w:val="009B30CA"/>
    <w:rsid w:val="009D695C"/>
    <w:rsid w:val="009E33C6"/>
    <w:rsid w:val="009F4DA0"/>
    <w:rsid w:val="00A04012"/>
    <w:rsid w:val="00A20E8B"/>
    <w:rsid w:val="00A20F38"/>
    <w:rsid w:val="00A266EA"/>
    <w:rsid w:val="00A4092B"/>
    <w:rsid w:val="00A4212B"/>
    <w:rsid w:val="00A713BC"/>
    <w:rsid w:val="00A756BE"/>
    <w:rsid w:val="00A8648E"/>
    <w:rsid w:val="00AC7FFD"/>
    <w:rsid w:val="00AD7084"/>
    <w:rsid w:val="00AE4CDE"/>
    <w:rsid w:val="00B56082"/>
    <w:rsid w:val="00B56B13"/>
    <w:rsid w:val="00B6707E"/>
    <w:rsid w:val="00B754AF"/>
    <w:rsid w:val="00B84F40"/>
    <w:rsid w:val="00B86105"/>
    <w:rsid w:val="00B95316"/>
    <w:rsid w:val="00BE33A7"/>
    <w:rsid w:val="00BE58FE"/>
    <w:rsid w:val="00C7105F"/>
    <w:rsid w:val="00C75206"/>
    <w:rsid w:val="00C83BAE"/>
    <w:rsid w:val="00C851E1"/>
    <w:rsid w:val="00C960B4"/>
    <w:rsid w:val="00CA3F6D"/>
    <w:rsid w:val="00CB09C5"/>
    <w:rsid w:val="00CB0BA4"/>
    <w:rsid w:val="00CE46E7"/>
    <w:rsid w:val="00D04800"/>
    <w:rsid w:val="00D23B8B"/>
    <w:rsid w:val="00D271EA"/>
    <w:rsid w:val="00D57967"/>
    <w:rsid w:val="00D85EB7"/>
    <w:rsid w:val="00DB454C"/>
    <w:rsid w:val="00DC27D7"/>
    <w:rsid w:val="00DD21CD"/>
    <w:rsid w:val="00DE5EFE"/>
    <w:rsid w:val="00E020E4"/>
    <w:rsid w:val="00E1518E"/>
    <w:rsid w:val="00E33730"/>
    <w:rsid w:val="00E85718"/>
    <w:rsid w:val="00EA1311"/>
    <w:rsid w:val="00ED5FB3"/>
    <w:rsid w:val="00EE323D"/>
    <w:rsid w:val="00F00DE1"/>
    <w:rsid w:val="00F115A1"/>
    <w:rsid w:val="00F337B2"/>
    <w:rsid w:val="00F35910"/>
    <w:rsid w:val="00FC1EEC"/>
    <w:rsid w:val="00FC5FE9"/>
    <w:rsid w:val="00FE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1AFF3"/>
  <w15:docId w15:val="{B4947609-5134-674F-AEC9-0A31A499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</w:latentStyles>
  <w:style w:type="paragraph" w:default="1" w:styleId="Normal">
    <w:name w:val="Normal"/>
    <w:qFormat/>
    <w:rsid w:val="003919D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66D9EA8A-E3B8-4F42-A37C-289D8F6F2638%7dtf50002038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%7b66D9EA8A-E3B8-4F42-A37C-289D8F6F2638%7dtf50002038.dotx</Template>
  <TotalTime>0</TotalTime>
  <Pages>2</Pages>
  <Words>172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 brenes gamboa</dc:creator>
  <cp:keywords/>
  <dc:description/>
  <cp:lastModifiedBy>katherin brenes gamboa</cp:lastModifiedBy>
  <cp:revision>2</cp:revision>
  <dcterms:created xsi:type="dcterms:W3CDTF">2016-06-22T19:39:00Z</dcterms:created>
  <dcterms:modified xsi:type="dcterms:W3CDTF">2016-06-22T19:39:00Z</dcterms:modified>
</cp:coreProperties>
</file>