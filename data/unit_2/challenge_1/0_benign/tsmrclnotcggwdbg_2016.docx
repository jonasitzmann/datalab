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1"/>
        <w:gridCol w:w="1787"/>
      </w:tblGrid>
      <w:tr w:rsidR="00A33375" w:rsidTr="00456E98">
        <w:tc>
          <w:tcPr>
            <w:tcW w:w="7196" w:type="dxa"/>
            <w:vAlign w:val="center"/>
          </w:tcPr>
          <w:p w:rsidR="00014B3D" w:rsidRDefault="00A33375" w:rsidP="00173A12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55555"/>
                <w:sz w:val="30"/>
                <w:szCs w:val="30"/>
              </w:rPr>
              <w:t>MARIXA BEITIA</w:t>
            </w:r>
          </w:p>
          <w:p w:rsidR="00014B3D" w:rsidRPr="00014B3D" w:rsidRDefault="00014B3D" w:rsidP="00173A12">
            <w:pPr>
              <w:rPr>
                <w:rFonts w:ascii="Trebuchet MS" w:hAnsi="Trebuchet MS"/>
                <w:color w:val="555555"/>
                <w:sz w:val="16"/>
                <w:szCs w:val="30"/>
              </w:rPr>
            </w:pPr>
          </w:p>
          <w:p w:rsidR="00A33375" w:rsidRPr="00A33375" w:rsidRDefault="00EE0921" w:rsidP="00A2658D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Panamá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 xml:space="preserve"> |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14-02-1971</w:t>
            </w:r>
            <w:r w:rsidR="00A2658D">
              <w:rPr>
                <w:rFonts w:ascii="Trebuchet MS" w:hAnsi="Trebuchet MS"/>
                <w:color w:val="525252"/>
                <w:sz w:val="16"/>
                <w:szCs w:val="16"/>
              </w:rPr>
              <w:t xml:space="preserve"> | (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45 años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>)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hyperlink r:id="rId7" w:history="1">
              <w:r>
                <w:t>marixamana1411@yahoo.com</w:t>
              </w:r>
            </w:hyperlink>
            <w:r>
              <w:rPr>
                <w:rFonts w:ascii="Trebuchet MS" w:hAnsi="Trebuchet MS"/>
                <w:sz w:val="16"/>
                <w:szCs w:val="16"/>
              </w:rPr>
              <w:br/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Móvil: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(507) 6447 -2694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Domicilio: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(507) 399- 46-19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>Oficina: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 xml:space="preserve"> 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Vehículo: Sí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Licencia: Sí</w:t>
            </w:r>
          </w:p>
        </w:tc>
        <w:tc>
          <w:tcPr>
            <w:tcW w:w="1843" w:type="dxa"/>
          </w:tcPr>
          <w:p w:rsidR="00014B3D" w:rsidRPr="00014B3D" w:rsidRDefault="0055788A" w:rsidP="00173A12">
            <w:pPr>
              <w:rPr>
                <w:rFonts w:ascii="Trebuchet MS" w:hAnsi="Trebuchet MS"/>
                <w:color w:val="555555"/>
                <w:sz w:val="14"/>
                <w:szCs w:val="30"/>
              </w:rPr>
            </w:pPr>
            <w:r>
              <w:rPr>
                <w:rFonts w:ascii="Trebuchet MS" w:hAnsi="Trebuchet MS"/>
                <w:noProof/>
                <w:color w:val="555555"/>
                <w:sz w:val="14"/>
                <w:szCs w:val="30"/>
                <w:lang w:val="es-PA" w:eastAsia="es-PA"/>
              </w:rPr>
              <w:drawing>
                <wp:anchor distT="0" distB="0" distL="114300" distR="114300" simplePos="0" relativeHeight="251659264" behindDoc="0" locked="0" layoutInCell="1" allowOverlap="1" wp14:anchorId="74BA68BD" wp14:editId="2E51201C">
                  <wp:simplePos x="0" y="0"/>
                  <wp:positionH relativeFrom="column">
                    <wp:posOffset>-801370</wp:posOffset>
                  </wp:positionH>
                  <wp:positionV relativeFrom="paragraph">
                    <wp:posOffset>-680720</wp:posOffset>
                  </wp:positionV>
                  <wp:extent cx="1847850" cy="2261411"/>
                  <wp:effectExtent l="0" t="0" r="0" b="571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ostro MB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26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2897" w:rsidRDefault="00122897"/>
        </w:tc>
      </w:tr>
      <w:tr w:rsidR="00A10926" w:rsidTr="00B30608">
        <w:tc>
          <w:tcPr>
            <w:tcW w:w="9039" w:type="dxa"/>
            <w:gridSpan w:val="2"/>
            <w:vAlign w:val="center"/>
          </w:tcPr>
          <w:p w:rsidR="00A10926" w:rsidRDefault="00A10926" w:rsidP="00173A12">
            <w:pPr>
              <w:rPr>
                <w:rFonts w:ascii="Trebuchet MS" w:hAnsi="Trebuchet MS"/>
                <w:color w:val="525252"/>
                <w:sz w:val="16"/>
                <w:szCs w:val="16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Dirección: urb. torremolinos-tocumen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Ciudad Panamá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Panamá</w:t>
            </w:r>
          </w:p>
          <w:p w:rsidR="001A2BEE" w:rsidRDefault="001A2BEE" w:rsidP="00173A12">
            <w:pPr>
              <w:rPr>
                <w:rFonts w:ascii="Trebuchet MS" w:hAnsi="Trebuchet MS"/>
                <w:color w:val="525252"/>
                <w:sz w:val="16"/>
                <w:szCs w:val="16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Nacionalidad: Panamá</w:t>
            </w:r>
          </w:p>
          <w:p w:rsidR="005658ED" w:rsidRPr="001A2BEE" w:rsidRDefault="005658ED" w:rsidP="00373084">
            <w:pPr>
              <w:rPr>
                <w:rFonts w:ascii="Trebuchet MS" w:hAnsi="Trebuchet MS"/>
                <w:noProof/>
                <w:color w:val="555555"/>
                <w:sz w:val="30"/>
                <w:szCs w:val="30"/>
                <w:u w:val="single"/>
                <w:lang w:eastAsia="es-SV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Cédula: 4-215-459</w:t>
            </w:r>
          </w:p>
        </w:tc>
      </w:tr>
    </w:tbl>
    <w:p w:rsidR="002E1810" w:rsidRDefault="002E1810" w:rsidP="00173A12">
      <w:pPr>
        <w:spacing w:after="0" w:line="240" w:lineRule="auto"/>
        <w:rPr>
          <w:rFonts w:ascii="Trebuchet MS" w:hAnsi="Trebuchet MS"/>
          <w:color w:val="555555"/>
          <w:sz w:val="16"/>
          <w:szCs w:val="16"/>
        </w:rPr>
      </w:pPr>
    </w:p>
    <w:tbl>
      <w:tblPr>
        <w:tblW w:w="5000" w:type="auto"/>
        <w:tblLook w:val="04A0" w:firstRow="1" w:lastRow="0" w:firstColumn="1" w:lastColumn="0" w:noHBand="0" w:noVBand="1"/>
      </w:tblPr>
      <w:tblGrid>
        <w:gridCol w:w="8838"/>
      </w:tblGrid>
      <w:tr w:rsidR="00122897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122897" w:rsidRDefault="000A6D30">
            <w:r>
              <w:rPr>
                <w:b/>
                <w:i/>
                <w:color w:val="555555"/>
                <w:sz w:val="20"/>
                <w:szCs w:val="20"/>
              </w:rPr>
              <w:t>EXPERIENCIAS LABORALES</w:t>
            </w:r>
          </w:p>
        </w:tc>
      </w:tr>
      <w:tr w:rsidR="00122897">
        <w:tc>
          <w:tcPr>
            <w:tcW w:w="10500" w:type="dxa"/>
          </w:tcPr>
          <w:p w:rsidR="00122897" w:rsidRDefault="000A6D30" w:rsidP="008B063A">
            <w:proofErr w:type="spellStart"/>
            <w:r>
              <w:rPr>
                <w:b/>
                <w:color w:val="A9A9A9"/>
              </w:rPr>
              <w:t>Ejecutiv</w:t>
            </w:r>
            <w:proofErr w:type="spellEnd"/>
            <w:r>
              <w:rPr>
                <w:b/>
                <w:color w:val="A9A9A9"/>
              </w:rPr>
              <w:t>@ de Servicio al Cliente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</w:r>
            <w:r w:rsidRPr="0055788A">
              <w:rPr>
                <w:rFonts w:ascii="Trebuchet MS" w:hAnsi="Trebuchet MS" w:cs="Trebuchet MS"/>
                <w:b/>
                <w:sz w:val="16"/>
                <w:szCs w:val="16"/>
              </w:rPr>
              <w:t xml:space="preserve">Lugar de Trabajo: METALES </w:t>
            </w:r>
            <w:r w:rsidR="0055788A">
              <w:rPr>
                <w:rFonts w:ascii="Trebuchet MS" w:hAnsi="Trebuchet MS" w:cs="Trebuchet MS"/>
                <w:b/>
                <w:sz w:val="16"/>
                <w:szCs w:val="16"/>
              </w:rPr>
              <w:t>PRECIOSOS PANAMÁ, S.A.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</w:t>
            </w:r>
            <w:r w:rsidR="0055788A">
              <w:rPr>
                <w:rFonts w:ascii="Trebuchet MS" w:hAnsi="Trebuchet MS" w:cs="Trebuchet MS"/>
                <w:sz w:val="16"/>
                <w:szCs w:val="16"/>
              </w:rPr>
              <w:t>rea de la Empresa: Confecciones de metales preciosos.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ene-2016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/ jun-2016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VENTAS-DISEÑO-COMUNICACIÓN.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Ventas, mercadeo y diseño gráfico  de productos que fabrica la empresa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..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br/>
              <w:t>Beneficios: Bonos, Seguro de vida, Vehículo de la empresa.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Diseñador Gráfico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</w:r>
            <w:r w:rsidRPr="0055788A">
              <w:rPr>
                <w:rFonts w:ascii="Trebuchet MS" w:hAnsi="Trebuchet MS" w:cs="Trebuchet MS"/>
                <w:b/>
                <w:sz w:val="16"/>
                <w:szCs w:val="16"/>
              </w:rPr>
              <w:t xml:space="preserve">Lugar de Trabajo: ETERNA PLAQUE, </w:t>
            </w:r>
            <w:proofErr w:type="gramStart"/>
            <w:r w:rsidRPr="0055788A">
              <w:rPr>
                <w:rFonts w:ascii="Trebuchet MS" w:hAnsi="Trebuchet MS" w:cs="Trebuchet MS"/>
                <w:b/>
                <w:sz w:val="16"/>
                <w:szCs w:val="16"/>
              </w:rPr>
              <w:t>S.A..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Publicidad | Marketing</w:t>
            </w:r>
            <w:r w:rsidR="0055788A">
              <w:rPr>
                <w:rFonts w:ascii="Trebuchet MS" w:hAnsi="Trebuchet MS" w:cs="Trebuchet MS"/>
                <w:sz w:val="16"/>
                <w:szCs w:val="16"/>
              </w:rPr>
              <w:t>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ene-2010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/ dic-2015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</w:r>
            <w:bookmarkStart w:id="0" w:name="_GoBack"/>
            <w:bookmarkEnd w:id="0"/>
            <w:r>
              <w:rPr>
                <w:rFonts w:ascii="Trebuchet MS" w:hAnsi="Trebuchet MS" w:cs="Trebuchet MS"/>
                <w:sz w:val="16"/>
                <w:szCs w:val="16"/>
              </w:rPr>
              <w:t>Cargo Desempeñado: Dis</w:t>
            </w:r>
            <w:r w:rsidR="0055788A">
              <w:rPr>
                <w:rFonts w:ascii="Trebuchet MS" w:hAnsi="Trebuchet MS" w:cs="Trebuchet MS"/>
                <w:sz w:val="16"/>
                <w:szCs w:val="16"/>
              </w:rPr>
              <w:t>eño gráfico-Operario de equipo (plotters de corte e impresión-</w:t>
            </w:r>
            <w:proofErr w:type="spellStart"/>
            <w:r w:rsidR="0055788A">
              <w:rPr>
                <w:rFonts w:ascii="Trebuchet MS" w:hAnsi="Trebuchet MS" w:cs="Trebuchet MS"/>
                <w:sz w:val="16"/>
                <w:szCs w:val="16"/>
              </w:rPr>
              <w:t>routers</w:t>
            </w:r>
            <w:proofErr w:type="spellEnd"/>
            <w:r w:rsidR="00E311D0">
              <w:rPr>
                <w:rFonts w:ascii="Trebuchet MS" w:hAnsi="Trebuchet MS" w:cs="Trebuchet MS"/>
                <w:sz w:val="16"/>
                <w:szCs w:val="16"/>
              </w:rPr>
              <w:t>-láser de grabados).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Diseño, producción y elaboración de los productos que fabrica la empresa. Productos para promover la publicidad y reconocimiento a empresas o personal..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Beneficios: Bonos, Cuota de alimentación, Pago de celular, Vehículo de la empresa.</w:t>
            </w:r>
          </w:p>
        </w:tc>
      </w:tr>
    </w:tbl>
    <w:p w:rsidR="00122897" w:rsidRDefault="00122897"/>
    <w:tbl>
      <w:tblPr>
        <w:tblW w:w="5000" w:type="auto"/>
        <w:tblLook w:val="04A0" w:firstRow="1" w:lastRow="0" w:firstColumn="1" w:lastColumn="0" w:noHBand="0" w:noVBand="1"/>
      </w:tblPr>
      <w:tblGrid>
        <w:gridCol w:w="8838"/>
      </w:tblGrid>
      <w:tr w:rsidR="00122897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122897" w:rsidRDefault="000A6D30">
            <w:r>
              <w:rPr>
                <w:b/>
                <w:i/>
                <w:color w:val="555555"/>
                <w:sz w:val="20"/>
                <w:szCs w:val="20"/>
              </w:rPr>
              <w:t>ESTUDIOS SUPERIORES</w:t>
            </w:r>
          </w:p>
        </w:tc>
      </w:tr>
      <w:tr w:rsidR="00122897">
        <w:tc>
          <w:tcPr>
            <w:tcW w:w="10500" w:type="dxa"/>
          </w:tcPr>
          <w:p w:rsidR="00122897" w:rsidRDefault="000A6D30">
            <w:r>
              <w:rPr>
                <w:b/>
                <w:color w:val="A9A9A9"/>
              </w:rPr>
              <w:t>Diseño Gráfico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Nivel Alcanzado: Universidad Compl</w:t>
            </w:r>
            <w:r w:rsidR="0055788A">
              <w:rPr>
                <w:rFonts w:ascii="Trebuchet MS" w:hAnsi="Trebuchet MS" w:cs="Trebuchet MS"/>
                <w:sz w:val="16"/>
                <w:szCs w:val="16"/>
              </w:rPr>
              <w:t>eta | Graduado</w:t>
            </w:r>
            <w:r w:rsidR="0055788A">
              <w:rPr>
                <w:rFonts w:ascii="Trebuchet MS" w:hAnsi="Trebuchet MS" w:cs="Trebuchet MS"/>
                <w:sz w:val="16"/>
                <w:szCs w:val="16"/>
              </w:rPr>
              <w:br/>
            </w:r>
            <w:proofErr w:type="gramStart"/>
            <w:r w:rsidR="0055788A">
              <w:rPr>
                <w:rFonts w:ascii="Trebuchet MS" w:hAnsi="Trebuchet MS" w:cs="Trebuchet MS"/>
                <w:sz w:val="16"/>
                <w:szCs w:val="16"/>
              </w:rPr>
              <w:t>Especialización</w:t>
            </w:r>
            <w:r w:rsidR="00A90916">
              <w:rPr>
                <w:rFonts w:ascii="Trebuchet MS" w:hAnsi="Trebuchet MS" w:cs="Trebuchet MS"/>
                <w:sz w:val="16"/>
                <w:szCs w:val="16"/>
              </w:rPr>
              <w:t xml:space="preserve"> :L</w:t>
            </w:r>
            <w:r w:rsidR="0055788A">
              <w:rPr>
                <w:rFonts w:ascii="Trebuchet MS" w:hAnsi="Trebuchet MS" w:cs="Trebuchet MS"/>
                <w:sz w:val="16"/>
                <w:szCs w:val="16"/>
              </w:rPr>
              <w:t>ic</w:t>
            </w:r>
            <w:proofErr w:type="gramEnd"/>
            <w:r w:rsidR="0055788A">
              <w:rPr>
                <w:rFonts w:ascii="Trebuchet MS" w:hAnsi="Trebuchet MS" w:cs="Trebuchet MS"/>
                <w:sz w:val="16"/>
                <w:szCs w:val="16"/>
              </w:rPr>
              <w:t xml:space="preserve">. </w:t>
            </w:r>
            <w:proofErr w:type="gramStart"/>
            <w:r w:rsidR="0055788A">
              <w:rPr>
                <w:rFonts w:ascii="Trebuchet MS" w:hAnsi="Trebuchet MS" w:cs="Trebuchet MS"/>
                <w:sz w:val="16"/>
                <w:szCs w:val="16"/>
              </w:rPr>
              <w:t>en</w:t>
            </w:r>
            <w:proofErr w:type="gramEnd"/>
            <w:r w:rsidR="0055788A">
              <w:rPr>
                <w:rFonts w:ascii="Trebuchet MS" w:hAnsi="Trebuchet MS" w:cs="Trebuchet MS"/>
                <w:sz w:val="16"/>
                <w:szCs w:val="16"/>
              </w:rPr>
              <w:t xml:space="preserve"> Diseño Grá</w:t>
            </w:r>
            <w:r>
              <w:rPr>
                <w:rFonts w:ascii="Trebuchet MS" w:hAnsi="Trebuchet MS" w:cs="Trebuchet MS"/>
                <w:sz w:val="16"/>
                <w:szCs w:val="16"/>
              </w:rPr>
              <w:t>fico.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Panamá / Universidad de Panamá / 2000</w:t>
            </w:r>
          </w:p>
        </w:tc>
      </w:tr>
    </w:tbl>
    <w:p w:rsidR="00122897" w:rsidRDefault="00122897"/>
    <w:tbl>
      <w:tblPr>
        <w:tblW w:w="5000" w:type="auto"/>
        <w:tblLook w:val="04A0" w:firstRow="1" w:lastRow="0" w:firstColumn="1" w:lastColumn="0" w:noHBand="0" w:noVBand="1"/>
      </w:tblPr>
      <w:tblGrid>
        <w:gridCol w:w="8838"/>
      </w:tblGrid>
      <w:tr w:rsidR="00122897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122897" w:rsidRDefault="000A6D30">
            <w:r>
              <w:rPr>
                <w:b/>
                <w:i/>
                <w:color w:val="555555"/>
                <w:sz w:val="20"/>
                <w:szCs w:val="20"/>
              </w:rPr>
              <w:t>ESTUDIOS SECUNDARIOS</w:t>
            </w:r>
          </w:p>
        </w:tc>
      </w:tr>
      <w:tr w:rsidR="00122897">
        <w:tc>
          <w:tcPr>
            <w:tcW w:w="10500" w:type="dxa"/>
          </w:tcPr>
          <w:p w:rsidR="00122897" w:rsidRDefault="000A6D30">
            <w:r>
              <w:rPr>
                <w:b/>
                <w:color w:val="A9A9A9"/>
              </w:rPr>
              <w:t>Bachiller en Ciencias y Letras / Humanidades</w:t>
            </w:r>
            <w:r w:rsidR="004D6444">
              <w:rPr>
                <w:rFonts w:ascii="Trebuchet MS" w:hAnsi="Trebuchet MS" w:cs="Trebuchet MS"/>
                <w:sz w:val="16"/>
                <w:szCs w:val="16"/>
              </w:rPr>
              <w:br/>
              <w:t>Panamá /Inst. José</w:t>
            </w:r>
            <w:r w:rsidR="0055788A">
              <w:rPr>
                <w:rFonts w:ascii="Trebuchet MS" w:hAnsi="Trebuchet MS" w:cs="Trebuchet MS"/>
                <w:sz w:val="16"/>
                <w:szCs w:val="16"/>
              </w:rPr>
              <w:t xml:space="preserve"> D</w:t>
            </w:r>
            <w:r>
              <w:rPr>
                <w:rFonts w:ascii="Trebuchet MS" w:hAnsi="Trebuchet MS" w:cs="Trebuchet MS"/>
                <w:sz w:val="16"/>
                <w:szCs w:val="16"/>
              </w:rPr>
              <w:t>olo</w:t>
            </w:r>
            <w:r w:rsidR="0055788A">
              <w:rPr>
                <w:rFonts w:ascii="Trebuchet MS" w:hAnsi="Trebuchet MS" w:cs="Trebuchet MS"/>
                <w:sz w:val="16"/>
                <w:szCs w:val="16"/>
              </w:rPr>
              <w:t xml:space="preserve">res </w:t>
            </w:r>
            <w:proofErr w:type="spellStart"/>
            <w:r w:rsidR="0055788A">
              <w:rPr>
                <w:rFonts w:ascii="Trebuchet MS" w:hAnsi="Trebuchet MS" w:cs="Trebuchet MS"/>
                <w:sz w:val="16"/>
                <w:szCs w:val="16"/>
              </w:rPr>
              <w:t>M</w:t>
            </w:r>
            <w:r>
              <w:rPr>
                <w:rFonts w:ascii="Trebuchet MS" w:hAnsi="Trebuchet MS" w:cs="Trebuchet MS"/>
                <w:sz w:val="16"/>
                <w:szCs w:val="16"/>
              </w:rPr>
              <w:t>oscote</w:t>
            </w:r>
            <w:proofErr w:type="spellEnd"/>
            <w:r>
              <w:rPr>
                <w:rFonts w:ascii="Trebuchet MS" w:hAnsi="Trebuchet MS" w:cs="Trebuchet MS"/>
                <w:sz w:val="16"/>
                <w:szCs w:val="16"/>
              </w:rPr>
              <w:t xml:space="preserve"> / 1987</w:t>
            </w:r>
          </w:p>
        </w:tc>
      </w:tr>
    </w:tbl>
    <w:p w:rsidR="00122897" w:rsidRDefault="00122897"/>
    <w:tbl>
      <w:tblPr>
        <w:tblW w:w="5000" w:type="auto"/>
        <w:tblLook w:val="04A0" w:firstRow="1" w:lastRow="0" w:firstColumn="1" w:lastColumn="0" w:noHBand="0" w:noVBand="1"/>
      </w:tblPr>
      <w:tblGrid>
        <w:gridCol w:w="8838"/>
      </w:tblGrid>
      <w:tr w:rsidR="00122897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122897" w:rsidRDefault="000A6D30">
            <w:r>
              <w:rPr>
                <w:b/>
                <w:i/>
                <w:color w:val="555555"/>
                <w:sz w:val="20"/>
                <w:szCs w:val="20"/>
              </w:rPr>
              <w:t>IDIOMAS</w:t>
            </w:r>
          </w:p>
        </w:tc>
      </w:tr>
      <w:tr w:rsidR="00122897">
        <w:tc>
          <w:tcPr>
            <w:tcW w:w="10500" w:type="dxa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87"/>
              <w:gridCol w:w="676"/>
            </w:tblGrid>
            <w:tr w:rsidR="00122897">
              <w:trPr>
                <w:trHeight w:hRule="exact" w:val="270"/>
              </w:trPr>
              <w:tc>
                <w:tcPr>
                  <w:tcW w:w="2310" w:type="auto"/>
                </w:tcPr>
                <w:p w:rsidR="00122897" w:rsidRDefault="000A6D30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Español</w:t>
                  </w:r>
                </w:p>
              </w:tc>
              <w:tc>
                <w:tcPr>
                  <w:tcW w:w="2310" w:type="auto"/>
                </w:tcPr>
                <w:p w:rsidR="00122897" w:rsidRDefault="000A6D30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Nativo</w:t>
                  </w:r>
                </w:p>
              </w:tc>
            </w:tr>
          </w:tbl>
          <w:p w:rsidR="00122897" w:rsidRDefault="00122897"/>
        </w:tc>
      </w:tr>
    </w:tbl>
    <w:p w:rsidR="00122897" w:rsidRDefault="00122897"/>
    <w:tbl>
      <w:tblPr>
        <w:tblW w:w="5000" w:type="auto"/>
        <w:tblLook w:val="04A0" w:firstRow="1" w:lastRow="0" w:firstColumn="1" w:lastColumn="0" w:noHBand="0" w:noVBand="1"/>
      </w:tblPr>
      <w:tblGrid>
        <w:gridCol w:w="8838"/>
      </w:tblGrid>
      <w:tr w:rsidR="00122897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122897" w:rsidRDefault="000A6D30">
            <w:r>
              <w:rPr>
                <w:b/>
                <w:i/>
                <w:color w:val="555555"/>
                <w:sz w:val="20"/>
                <w:szCs w:val="20"/>
              </w:rPr>
              <w:t>HABILIDADES</w:t>
            </w:r>
          </w:p>
        </w:tc>
      </w:tr>
      <w:tr w:rsidR="00122897">
        <w:tc>
          <w:tcPr>
            <w:tcW w:w="10500" w:type="dxa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2806"/>
              <w:gridCol w:w="1627"/>
              <w:gridCol w:w="2673"/>
              <w:gridCol w:w="1516"/>
            </w:tblGrid>
            <w:tr w:rsidR="00122897">
              <w:trPr>
                <w:trHeight w:hRule="exact" w:val="270"/>
              </w:trPr>
              <w:tc>
                <w:tcPr>
                  <w:tcW w:w="4500" w:type="dxa"/>
                </w:tcPr>
                <w:p w:rsidR="00122897" w:rsidRDefault="000A6D30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Corel Draw</w:t>
                  </w:r>
                </w:p>
              </w:tc>
              <w:tc>
                <w:tcPr>
                  <w:tcW w:w="1050" w:type="dxa"/>
                </w:tcPr>
                <w:p w:rsidR="00122897" w:rsidRDefault="00E22C88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Experto</w:t>
                  </w:r>
                </w:p>
              </w:tc>
              <w:tc>
                <w:tcPr>
                  <w:tcW w:w="4500" w:type="dxa"/>
                </w:tcPr>
                <w:p w:rsidR="00122897" w:rsidRDefault="000A6D30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Excel</w:t>
                  </w:r>
                </w:p>
              </w:tc>
              <w:tc>
                <w:tcPr>
                  <w:tcW w:w="1050" w:type="dxa"/>
                </w:tcPr>
                <w:p w:rsidR="00122897" w:rsidRDefault="000A6D30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Básico</w:t>
                  </w:r>
                </w:p>
              </w:tc>
            </w:tr>
            <w:tr w:rsidR="00122897">
              <w:trPr>
                <w:trHeight w:hRule="exact" w:val="270"/>
              </w:trPr>
              <w:tc>
                <w:tcPr>
                  <w:tcW w:w="2310" w:type="dxa"/>
                </w:tcPr>
                <w:p w:rsidR="00122897" w:rsidRDefault="000A6D30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Illustrator</w:t>
                  </w:r>
                </w:p>
              </w:tc>
              <w:tc>
                <w:tcPr>
                  <w:tcW w:w="2310" w:type="dxa"/>
                </w:tcPr>
                <w:p w:rsidR="00122897" w:rsidRDefault="000A6D30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Avanzado</w:t>
                  </w:r>
                </w:p>
              </w:tc>
              <w:tc>
                <w:tcPr>
                  <w:tcW w:w="2310" w:type="dxa"/>
                </w:tcPr>
                <w:p w:rsidR="00122897" w:rsidRDefault="000A6D30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Word</w:t>
                  </w:r>
                </w:p>
              </w:tc>
              <w:tc>
                <w:tcPr>
                  <w:tcW w:w="2310" w:type="dxa"/>
                </w:tcPr>
                <w:p w:rsidR="00122897" w:rsidRDefault="000A6D30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Básico</w:t>
                  </w:r>
                </w:p>
              </w:tc>
            </w:tr>
            <w:tr w:rsidR="00122897">
              <w:trPr>
                <w:trHeight w:hRule="exact" w:val="270"/>
              </w:trPr>
              <w:tc>
                <w:tcPr>
                  <w:tcW w:w="2310" w:type="dxa"/>
                </w:tcPr>
                <w:p w:rsidR="00122897" w:rsidRDefault="000A6D30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Photoshop</w:t>
                  </w:r>
                </w:p>
              </w:tc>
              <w:tc>
                <w:tcPr>
                  <w:tcW w:w="2310" w:type="dxa"/>
                </w:tcPr>
                <w:p w:rsidR="00122897" w:rsidRDefault="000A6D30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Avanzado</w:t>
                  </w:r>
                </w:p>
              </w:tc>
              <w:tc>
                <w:tcPr>
                  <w:tcW w:w="2310" w:type="dxa"/>
                </w:tcPr>
                <w:p w:rsidR="00122897" w:rsidRDefault="000A6D30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ADOBE</w:t>
                  </w:r>
                </w:p>
              </w:tc>
              <w:tc>
                <w:tcPr>
                  <w:tcW w:w="2310" w:type="dxa"/>
                </w:tcPr>
                <w:p w:rsidR="00122897" w:rsidRDefault="000A6D30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Básico</w:t>
                  </w:r>
                </w:p>
              </w:tc>
            </w:tr>
            <w:tr w:rsidR="00122897">
              <w:trPr>
                <w:trHeight w:hRule="exact" w:val="270"/>
              </w:trPr>
              <w:tc>
                <w:tcPr>
                  <w:tcW w:w="2310" w:type="dxa"/>
                </w:tcPr>
                <w:p w:rsidR="00122897" w:rsidRDefault="000A6D30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lastRenderedPageBreak/>
                    <w:t>Power Point</w:t>
                  </w:r>
                </w:p>
              </w:tc>
              <w:tc>
                <w:tcPr>
                  <w:tcW w:w="2310" w:type="dxa"/>
                </w:tcPr>
                <w:p w:rsidR="00122897" w:rsidRDefault="000A6D30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Básico</w:t>
                  </w:r>
                </w:p>
              </w:tc>
              <w:tc>
                <w:tcPr>
                  <w:tcW w:w="2310" w:type="dxa"/>
                </w:tcPr>
                <w:p w:rsidR="00122897" w:rsidRDefault="00122897"/>
              </w:tc>
              <w:tc>
                <w:tcPr>
                  <w:tcW w:w="2310" w:type="dxa"/>
                </w:tcPr>
                <w:p w:rsidR="00122897" w:rsidRDefault="00122897"/>
              </w:tc>
            </w:tr>
          </w:tbl>
          <w:p w:rsidR="00122897" w:rsidRDefault="00122897"/>
        </w:tc>
      </w:tr>
    </w:tbl>
    <w:p w:rsidR="00122897" w:rsidRDefault="00122897"/>
    <w:tbl>
      <w:tblPr>
        <w:tblW w:w="5000" w:type="auto"/>
        <w:tblLook w:val="04A0" w:firstRow="1" w:lastRow="0" w:firstColumn="1" w:lastColumn="0" w:noHBand="0" w:noVBand="1"/>
      </w:tblPr>
      <w:tblGrid>
        <w:gridCol w:w="8838"/>
      </w:tblGrid>
      <w:tr w:rsidR="00122897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122897" w:rsidRDefault="000A6D30">
            <w:r>
              <w:rPr>
                <w:b/>
                <w:i/>
                <w:color w:val="555555"/>
                <w:sz w:val="20"/>
                <w:szCs w:val="20"/>
              </w:rPr>
              <w:t>INFORMACIÓN ADICIONAL</w:t>
            </w:r>
          </w:p>
        </w:tc>
      </w:tr>
      <w:tr w:rsidR="00122897">
        <w:tc>
          <w:tcPr>
            <w:tcW w:w="10500" w:type="dxa"/>
          </w:tcPr>
          <w:p w:rsidR="00122897" w:rsidRPr="0055788A" w:rsidRDefault="000A6D30">
            <w:r w:rsidRPr="0055788A">
              <w:rPr>
                <w:rFonts w:ascii="Trebuchet MS" w:hAnsi="Trebuchet MS" w:cs="Trebuchet MS"/>
              </w:rPr>
              <w:br/>
              <w:t>Mi objetivo es desarrollarme y demostrar mis conocimientos en el área de mercadeo-diseño y ventas de productos o servicios. Mis logros son la creación de artes y diseños, para ayudar a la venta o fabricación de lo que se requiera. Mis trabajos anteriores han sido laborar bajo presión y los he llevado a cabo.</w:t>
            </w:r>
          </w:p>
        </w:tc>
      </w:tr>
    </w:tbl>
    <w:p w:rsidR="00122897" w:rsidRDefault="00122897"/>
    <w:sectPr w:rsidR="00122897" w:rsidSect="00456E9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041" w:rsidRDefault="005A7041" w:rsidP="009F2238">
      <w:pPr>
        <w:spacing w:after="0" w:line="240" w:lineRule="auto"/>
      </w:pPr>
      <w:r>
        <w:separator/>
      </w:r>
    </w:p>
  </w:endnote>
  <w:endnote w:type="continuationSeparator" w:id="0">
    <w:p w:rsidR="005A7041" w:rsidRDefault="005A7041" w:rsidP="009F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041" w:rsidRDefault="005A7041" w:rsidP="009F2238">
      <w:pPr>
        <w:spacing w:after="0" w:line="240" w:lineRule="auto"/>
      </w:pPr>
      <w:r>
        <w:separator/>
      </w:r>
    </w:p>
  </w:footnote>
  <w:footnote w:type="continuationSeparator" w:id="0">
    <w:p w:rsidR="005A7041" w:rsidRDefault="005A7041" w:rsidP="009F2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844" w:rsidRDefault="00785844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48260</wp:posOffset>
          </wp:positionH>
          <wp:positionV relativeFrom="paragraph">
            <wp:posOffset>-296545</wp:posOffset>
          </wp:positionV>
          <wp:extent cx="1446530" cy="511810"/>
          <wp:effectExtent l="0" t="0" r="0" b="0"/>
          <wp:wrapSquare wrapText="bothSides"/>
          <wp:docPr id="2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coloc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6530" cy="51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building, home, house, main icon" style="width:12pt;height:12pt;visibility:visible;mso-wrap-style:square" o:bullet="t">
        <v:imagedata r:id="rId1" o:title="building, home, house, main icon"/>
      </v:shape>
    </w:pict>
  </w:numPicBullet>
  <w:abstractNum w:abstractNumId="0">
    <w:nsid w:val="51A85ACC"/>
    <w:multiLevelType w:val="hybridMultilevel"/>
    <w:tmpl w:val="01C2F136"/>
    <w:lvl w:ilvl="0" w:tplc="56FC6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A6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87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2CD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38D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E69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A09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4E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3AB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94E2472"/>
    <w:multiLevelType w:val="hybridMultilevel"/>
    <w:tmpl w:val="D6C60B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e7e7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87"/>
    <w:rsid w:val="0000339A"/>
    <w:rsid w:val="00014B3D"/>
    <w:rsid w:val="00016071"/>
    <w:rsid w:val="00037372"/>
    <w:rsid w:val="00050C8D"/>
    <w:rsid w:val="000513C2"/>
    <w:rsid w:val="00055739"/>
    <w:rsid w:val="00075B45"/>
    <w:rsid w:val="00082950"/>
    <w:rsid w:val="000A6D30"/>
    <w:rsid w:val="000A7661"/>
    <w:rsid w:val="000D0C9F"/>
    <w:rsid w:val="00115681"/>
    <w:rsid w:val="00122897"/>
    <w:rsid w:val="00127F2B"/>
    <w:rsid w:val="00145916"/>
    <w:rsid w:val="00147902"/>
    <w:rsid w:val="00173A12"/>
    <w:rsid w:val="001A2BEE"/>
    <w:rsid w:val="001D0887"/>
    <w:rsid w:val="001E538F"/>
    <w:rsid w:val="00221D8D"/>
    <w:rsid w:val="002307BD"/>
    <w:rsid w:val="00231F51"/>
    <w:rsid w:val="00240230"/>
    <w:rsid w:val="002E1810"/>
    <w:rsid w:val="002F3DFB"/>
    <w:rsid w:val="003012CB"/>
    <w:rsid w:val="00373084"/>
    <w:rsid w:val="003807D4"/>
    <w:rsid w:val="003D4400"/>
    <w:rsid w:val="003D7BA1"/>
    <w:rsid w:val="0040057B"/>
    <w:rsid w:val="00416913"/>
    <w:rsid w:val="00425312"/>
    <w:rsid w:val="00447DF5"/>
    <w:rsid w:val="00456E98"/>
    <w:rsid w:val="00467E88"/>
    <w:rsid w:val="004A145E"/>
    <w:rsid w:val="004C0F4A"/>
    <w:rsid w:val="004D6444"/>
    <w:rsid w:val="00515F33"/>
    <w:rsid w:val="00546542"/>
    <w:rsid w:val="0055788A"/>
    <w:rsid w:val="005658ED"/>
    <w:rsid w:val="005A7041"/>
    <w:rsid w:val="005A7F87"/>
    <w:rsid w:val="00624A31"/>
    <w:rsid w:val="00652D08"/>
    <w:rsid w:val="00655134"/>
    <w:rsid w:val="006709F6"/>
    <w:rsid w:val="006764C3"/>
    <w:rsid w:val="00743D13"/>
    <w:rsid w:val="0074527D"/>
    <w:rsid w:val="007654A8"/>
    <w:rsid w:val="00773F49"/>
    <w:rsid w:val="00785844"/>
    <w:rsid w:val="007D44A5"/>
    <w:rsid w:val="007D4E91"/>
    <w:rsid w:val="00823C87"/>
    <w:rsid w:val="0084649C"/>
    <w:rsid w:val="008B063A"/>
    <w:rsid w:val="008B09C4"/>
    <w:rsid w:val="008E777F"/>
    <w:rsid w:val="009625DE"/>
    <w:rsid w:val="0098635F"/>
    <w:rsid w:val="009C7737"/>
    <w:rsid w:val="009E7516"/>
    <w:rsid w:val="009F2238"/>
    <w:rsid w:val="00A02D30"/>
    <w:rsid w:val="00A10926"/>
    <w:rsid w:val="00A20763"/>
    <w:rsid w:val="00A2658D"/>
    <w:rsid w:val="00A33375"/>
    <w:rsid w:val="00A86345"/>
    <w:rsid w:val="00A90916"/>
    <w:rsid w:val="00A945B8"/>
    <w:rsid w:val="00B14888"/>
    <w:rsid w:val="00B303BF"/>
    <w:rsid w:val="00B425E4"/>
    <w:rsid w:val="00B61FA3"/>
    <w:rsid w:val="00B63514"/>
    <w:rsid w:val="00B86CC6"/>
    <w:rsid w:val="00BD5C0C"/>
    <w:rsid w:val="00C014AF"/>
    <w:rsid w:val="00C148AF"/>
    <w:rsid w:val="00C624A4"/>
    <w:rsid w:val="00C667C3"/>
    <w:rsid w:val="00CC6436"/>
    <w:rsid w:val="00CE43BD"/>
    <w:rsid w:val="00D171D4"/>
    <w:rsid w:val="00D55926"/>
    <w:rsid w:val="00E22C88"/>
    <w:rsid w:val="00E311D0"/>
    <w:rsid w:val="00EA3449"/>
    <w:rsid w:val="00EE0921"/>
    <w:rsid w:val="00F33F3B"/>
    <w:rsid w:val="00FB2A12"/>
    <w:rsid w:val="00FD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7e7e7"/>
    </o:shapedefaults>
    <o:shapelayout v:ext="edit">
      <o:idmap v:ext="edit" data="1"/>
    </o:shapelayout>
  </w:shapeDefaults>
  <w:decimalSymbol w:val="."/>
  <w:listSeparator w:val=";"/>
  <w15:docId w15:val="{2EFD9F8F-F2F3-4B07-AE43-527BA795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33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marixamana1411@yahoo.com?subject=Saludos%20desde%20Tecoloc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Essential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6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Ariel</cp:lastModifiedBy>
  <cp:revision>6</cp:revision>
  <dcterms:created xsi:type="dcterms:W3CDTF">2016-06-17T21:48:00Z</dcterms:created>
  <dcterms:modified xsi:type="dcterms:W3CDTF">2016-06-22T18:30:00Z</dcterms:modified>
</cp:coreProperties>
</file>