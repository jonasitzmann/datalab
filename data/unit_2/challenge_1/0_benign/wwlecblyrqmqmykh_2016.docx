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3FA" w:rsidRPr="003F6375" w:rsidRDefault="003F6375">
      <w:pPr>
        <w:pStyle w:val="Informacindecontacto"/>
        <w:rPr>
          <w:noProof/>
          <w:color w:val="auto"/>
          <w:sz w:val="22"/>
          <w:lang w:val="es-ES_tradnl"/>
        </w:rPr>
      </w:pPr>
      <w:sdt>
        <w:sdtPr>
          <w:rPr>
            <w:noProof/>
            <w:color w:val="auto"/>
            <w:sz w:val="22"/>
            <w:lang w:val="es-ES_tradnl"/>
          </w:rPr>
          <w:alias w:val="Dirección postal"/>
          <w:tag w:val="Dirección postal"/>
          <w:id w:val="1415969137"/>
          <w:placeholder>
            <w:docPart w:val="AB544573F5C3438787ABD71989491C8E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Pr="003F6375">
            <w:rPr>
              <w:noProof/>
              <w:color w:val="auto"/>
              <w:sz w:val="22"/>
              <w:lang w:val="es-ES_tradnl"/>
            </w:rPr>
            <w:t>Linda Vista de Patarra</w:t>
          </w:r>
          <w:r w:rsidR="00BB0B98" w:rsidRPr="003F6375">
            <w:rPr>
              <w:noProof/>
              <w:color w:val="auto"/>
              <w:sz w:val="22"/>
              <w:lang w:val="es-ES_tradnl"/>
            </w:rPr>
            <w:t>.</w:t>
          </w:r>
        </w:sdtContent>
      </w:sdt>
    </w:p>
    <w:sdt>
      <w:sdtPr>
        <w:rPr>
          <w:noProof/>
          <w:color w:val="auto"/>
          <w:sz w:val="22"/>
          <w:lang w:val="es-ES_tradnl"/>
        </w:rPr>
        <w:alias w:val="Categoría"/>
        <w:tag w:val=""/>
        <w:id w:val="1543715586"/>
        <w:placeholder>
          <w:docPart w:val="15A5FF9FF8B848BFAA081B501ED83091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E953FA" w:rsidRPr="003F6375" w:rsidRDefault="00BB0B98">
          <w:pPr>
            <w:pStyle w:val="Informacindecontacto"/>
            <w:rPr>
              <w:noProof/>
              <w:color w:val="auto"/>
              <w:sz w:val="22"/>
              <w:lang w:val="es-ES_tradnl"/>
            </w:rPr>
          </w:pPr>
          <w:r w:rsidRPr="003F6375">
            <w:rPr>
              <w:noProof/>
              <w:color w:val="auto"/>
              <w:sz w:val="22"/>
              <w:lang w:val="es-ES_tradnl"/>
            </w:rPr>
            <w:t xml:space="preserve">Estado Civil: </w:t>
          </w:r>
          <w:r w:rsidR="00512714" w:rsidRPr="003F6375">
            <w:rPr>
              <w:noProof/>
              <w:color w:val="auto"/>
              <w:sz w:val="22"/>
              <w:lang w:val="es-ES_tradnl"/>
            </w:rPr>
            <w:t>Unión Libre.</w:t>
          </w:r>
        </w:p>
      </w:sdtContent>
    </w:sdt>
    <w:p w:rsidR="00E953FA" w:rsidRPr="003F6375" w:rsidRDefault="003F6375">
      <w:pPr>
        <w:pStyle w:val="Informacindecontacto"/>
        <w:rPr>
          <w:noProof/>
          <w:color w:val="auto"/>
          <w:sz w:val="22"/>
          <w:lang w:val="es-ES_tradnl"/>
        </w:rPr>
      </w:pPr>
      <w:sdt>
        <w:sdtPr>
          <w:rPr>
            <w:noProof/>
            <w:color w:val="auto"/>
            <w:sz w:val="22"/>
            <w:lang w:val="es-ES_tradnl"/>
          </w:rPr>
          <w:alias w:val="Teléfono"/>
          <w:tag w:val="Teléfono"/>
          <w:id w:val="599758962"/>
          <w:placeholder>
            <w:docPart w:val="566420A4DA904E6498CBE38502BD5951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BB0B98" w:rsidRPr="003F6375">
            <w:rPr>
              <w:noProof/>
              <w:color w:val="auto"/>
              <w:sz w:val="22"/>
              <w:lang w:val="es-ES_tradnl"/>
            </w:rPr>
            <w:t xml:space="preserve">Telefono: </w:t>
          </w:r>
          <w:r w:rsidR="009E3F47" w:rsidRPr="003F6375">
            <w:rPr>
              <w:noProof/>
              <w:color w:val="auto"/>
              <w:sz w:val="22"/>
              <w:lang w:val="es-ES_tradnl"/>
            </w:rPr>
            <w:t>8442-8419/ 7045-9446</w:t>
          </w:r>
        </w:sdtContent>
      </w:sdt>
    </w:p>
    <w:sdt>
      <w:sdtPr>
        <w:rPr>
          <w:noProof/>
          <w:color w:val="auto"/>
          <w:sz w:val="22"/>
          <w:lang w:val="es-ES_tradnl"/>
        </w:rPr>
        <w:alias w:val="Sitio web"/>
        <w:tag w:val="Sitio web"/>
        <w:id w:val="48967594"/>
        <w:placeholder>
          <w:docPart w:val="988397F4328F42F6B4E25575BBBF1474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:rsidR="00E953FA" w:rsidRPr="003F6375" w:rsidRDefault="00BB0B98">
          <w:pPr>
            <w:pStyle w:val="Informacindecontacto"/>
            <w:rPr>
              <w:noProof/>
              <w:color w:val="auto"/>
              <w:sz w:val="22"/>
              <w:lang w:val="es-ES_tradnl"/>
            </w:rPr>
          </w:pPr>
          <w:r w:rsidRPr="003F6375">
            <w:rPr>
              <w:noProof/>
              <w:color w:val="auto"/>
              <w:sz w:val="22"/>
              <w:lang w:val="es-ES_tradnl"/>
            </w:rPr>
            <w:t>Salud: Excelente</w:t>
          </w:r>
        </w:p>
      </w:sdtContent>
    </w:sdt>
    <w:sdt>
      <w:sdtPr>
        <w:rPr>
          <w:rStyle w:val="nfasis"/>
          <w:noProof/>
          <w:color w:val="auto"/>
          <w:sz w:val="22"/>
          <w:lang w:val="es-ES_tradnl"/>
        </w:rPr>
        <w:alias w:val="Correo electrónico"/>
        <w:tag w:val=""/>
        <w:id w:val="1889536063"/>
        <w:placeholder>
          <w:docPart w:val="1533F7A6757D48C4A7252D05F0AEC932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nfasis"/>
        </w:rPr>
      </w:sdtEndPr>
      <w:sdtContent>
        <w:p w:rsidR="00E953FA" w:rsidRPr="003F6375" w:rsidRDefault="003F6375">
          <w:pPr>
            <w:pStyle w:val="Informacindecontacto"/>
            <w:rPr>
              <w:rStyle w:val="nfasis"/>
              <w:noProof/>
              <w:color w:val="auto"/>
              <w:sz w:val="22"/>
              <w:lang w:val="es-ES_tradnl"/>
            </w:rPr>
          </w:pPr>
          <w:r w:rsidRPr="003F6375">
            <w:rPr>
              <w:rStyle w:val="nfasis"/>
              <w:noProof/>
              <w:color w:val="auto"/>
              <w:sz w:val="22"/>
              <w:lang w:val="es-ES_tradnl"/>
            </w:rPr>
            <w:t>d</w:t>
          </w:r>
          <w:r w:rsidR="00BB0B98" w:rsidRPr="003F6375">
            <w:rPr>
              <w:rStyle w:val="nfasis"/>
              <w:noProof/>
              <w:color w:val="auto"/>
              <w:sz w:val="22"/>
              <w:lang w:val="es-ES_tradnl"/>
            </w:rPr>
            <w:t>is_pame1195@hotmail.com</w:t>
          </w:r>
        </w:p>
      </w:sdtContent>
    </w:sdt>
    <w:p w:rsidR="00E953FA" w:rsidRPr="006F0C6D" w:rsidRDefault="00FD29A3" w:rsidP="00FD29A3">
      <w:pPr>
        <w:pStyle w:val="Nombre"/>
        <w:ind w:left="0"/>
        <w:rPr>
          <w:noProof/>
          <w:color w:val="auto"/>
          <w:lang w:val="es-ES_tradnl"/>
        </w:rPr>
      </w:pPr>
      <w:r w:rsidRPr="006F0C6D">
        <w:rPr>
          <w:noProof/>
          <w:color w:val="auto"/>
          <w:lang w:val="es-ES_tradnl"/>
        </w:rPr>
        <w:t>DISLANY PAMELA MOLINA MENE</w:t>
      </w:r>
      <w:bookmarkStart w:id="0" w:name="_GoBack"/>
      <w:bookmarkEnd w:id="0"/>
      <w:r w:rsidRPr="006F0C6D">
        <w:rPr>
          <w:noProof/>
          <w:color w:val="auto"/>
          <w:lang w:val="es-ES_tradnl"/>
        </w:rPr>
        <w:t>SES.</w:t>
      </w:r>
    </w:p>
    <w:tbl>
      <w:tblPr>
        <w:tblStyle w:val="Informeanual"/>
        <w:tblW w:w="5036" w:type="pct"/>
        <w:tblLook w:val="04A0" w:firstRow="1" w:lastRow="0" w:firstColumn="1" w:lastColumn="0" w:noHBand="0" w:noVBand="1"/>
      </w:tblPr>
      <w:tblGrid>
        <w:gridCol w:w="1798"/>
        <w:gridCol w:w="187"/>
        <w:gridCol w:w="8228"/>
      </w:tblGrid>
      <w:tr w:rsidR="006F0C6D" w:rsidRPr="006F0C6D" w:rsidTr="003F6375">
        <w:trPr>
          <w:trHeight w:val="590"/>
        </w:trPr>
        <w:tc>
          <w:tcPr>
            <w:tcW w:w="1798" w:type="dxa"/>
          </w:tcPr>
          <w:p w:rsidR="00E953FA" w:rsidRPr="006F0C6D" w:rsidRDefault="003F6375" w:rsidP="003F6375">
            <w:pPr>
              <w:pStyle w:val="Ttulo1"/>
              <w:jc w:val="left"/>
              <w:rPr>
                <w:noProof/>
                <w:color w:val="auto"/>
                <w:lang w:val="es-ES_tradnl"/>
              </w:rPr>
            </w:pPr>
            <w:r>
              <w:rPr>
                <w:noProof/>
                <w:color w:val="auto"/>
                <w:lang w:val="es-ES_tradnl"/>
              </w:rPr>
              <w:t xml:space="preserve">       </w:t>
            </w:r>
            <w:r w:rsidR="00671A6A" w:rsidRPr="003F6375">
              <w:rPr>
                <w:noProof/>
                <w:color w:val="auto"/>
                <w:sz w:val="24"/>
                <w:lang w:val="es-ES_tradnl"/>
              </w:rPr>
              <w:t>Objetivo</w:t>
            </w:r>
          </w:p>
        </w:tc>
        <w:tc>
          <w:tcPr>
            <w:tcW w:w="187" w:type="dxa"/>
          </w:tcPr>
          <w:p w:rsidR="00E953FA" w:rsidRPr="003F6375" w:rsidRDefault="00E953FA">
            <w:pPr>
              <w:rPr>
                <w:noProof/>
                <w:color w:val="auto"/>
                <w:sz w:val="24"/>
                <w:lang w:val="es-ES_tradnl"/>
              </w:rPr>
            </w:pPr>
          </w:p>
        </w:tc>
        <w:tc>
          <w:tcPr>
            <w:tcW w:w="8228" w:type="dxa"/>
          </w:tcPr>
          <w:p w:rsidR="00E953FA" w:rsidRPr="003F6375" w:rsidRDefault="00BB0B98" w:rsidP="00BB0B98">
            <w:pPr>
              <w:pStyle w:val="Textodelcurrculumvtae"/>
              <w:spacing w:line="264" w:lineRule="auto"/>
              <w:ind w:right="360"/>
              <w:rPr>
                <w:noProof/>
                <w:color w:val="auto"/>
                <w:sz w:val="24"/>
                <w:lang w:val="es-ES_tradnl"/>
              </w:rPr>
            </w:pPr>
            <w:r w:rsidRPr="003F6375">
              <w:rPr>
                <w:noProof/>
                <w:color w:val="auto"/>
                <w:sz w:val="22"/>
                <w:lang w:val="es-ES_tradnl"/>
              </w:rPr>
              <w:t xml:space="preserve">Deseo desarrollar con éxito las funciones que asi mismas se me asignen ademas de crecer como persona y crecer en  la empresa. </w:t>
            </w:r>
          </w:p>
        </w:tc>
      </w:tr>
      <w:tr w:rsidR="006F0C6D" w:rsidRPr="006F0C6D" w:rsidTr="003F6375">
        <w:trPr>
          <w:trHeight w:val="2345"/>
        </w:trPr>
        <w:tc>
          <w:tcPr>
            <w:tcW w:w="1798" w:type="dxa"/>
          </w:tcPr>
          <w:p w:rsidR="00E953FA" w:rsidRPr="003F6375" w:rsidRDefault="00671A6A">
            <w:pPr>
              <w:pStyle w:val="Ttulo1"/>
              <w:rPr>
                <w:noProof/>
                <w:color w:val="auto"/>
                <w:sz w:val="24"/>
                <w:lang w:val="es-ES_tradnl"/>
              </w:rPr>
            </w:pPr>
            <w:r w:rsidRPr="003F6375">
              <w:rPr>
                <w:noProof/>
                <w:color w:val="auto"/>
                <w:sz w:val="24"/>
                <w:lang w:val="es-ES_tradnl"/>
              </w:rPr>
              <w:t>Conocimientos</w:t>
            </w:r>
          </w:p>
        </w:tc>
        <w:tc>
          <w:tcPr>
            <w:tcW w:w="187" w:type="dxa"/>
          </w:tcPr>
          <w:p w:rsidR="00E953FA" w:rsidRPr="003F6375" w:rsidRDefault="00E953FA">
            <w:pPr>
              <w:rPr>
                <w:noProof/>
                <w:color w:val="auto"/>
                <w:sz w:val="24"/>
                <w:lang w:val="es-ES_tradnl"/>
              </w:rPr>
            </w:pPr>
          </w:p>
        </w:tc>
        <w:tc>
          <w:tcPr>
            <w:tcW w:w="8228" w:type="dxa"/>
          </w:tcPr>
          <w:p w:rsidR="00272531" w:rsidRPr="003F6375" w:rsidRDefault="00272531" w:rsidP="00272531">
            <w:pPr>
              <w:pStyle w:val="Textodelcurrculumvtae"/>
              <w:spacing w:line="264" w:lineRule="auto"/>
              <w:ind w:right="720"/>
              <w:rPr>
                <w:noProof/>
                <w:color w:val="auto"/>
                <w:sz w:val="22"/>
                <w:u w:val="single"/>
                <w:lang w:val="es-ES_tradnl"/>
              </w:rPr>
            </w:pPr>
            <w:r w:rsidRPr="003F6375">
              <w:rPr>
                <w:noProof/>
                <w:color w:val="auto"/>
                <w:sz w:val="22"/>
                <w:u w:val="single"/>
                <w:lang w:val="es-ES_tradnl"/>
              </w:rPr>
              <w:t>Servicio al Cliente</w:t>
            </w:r>
          </w:p>
          <w:p w:rsidR="00272531" w:rsidRPr="003F6375" w:rsidRDefault="00272531" w:rsidP="00272531">
            <w:pPr>
              <w:pStyle w:val="Textodelcurrculumvtae"/>
              <w:spacing w:line="264" w:lineRule="auto"/>
              <w:ind w:right="720"/>
              <w:rPr>
                <w:noProof/>
                <w:color w:val="auto"/>
                <w:sz w:val="22"/>
                <w:lang w:val="es-ES_tradnl"/>
              </w:rPr>
            </w:pPr>
            <w:r w:rsidRPr="003F6375">
              <w:rPr>
                <w:noProof/>
                <w:color w:val="auto"/>
                <w:sz w:val="22"/>
                <w:lang w:val="es-ES_tradnl"/>
              </w:rPr>
              <w:t>Atencion de clientes para conocer de los productos a vender, asistencia de los mismo y buena atencion.</w:t>
            </w:r>
          </w:p>
          <w:p w:rsidR="00272531" w:rsidRPr="003F6375" w:rsidRDefault="00272531" w:rsidP="00272531">
            <w:pPr>
              <w:pStyle w:val="Textodelcurrculumvtae"/>
              <w:spacing w:line="264" w:lineRule="auto"/>
              <w:ind w:right="720"/>
              <w:rPr>
                <w:noProof/>
                <w:color w:val="auto"/>
                <w:sz w:val="22"/>
                <w:u w:val="single"/>
                <w:lang w:val="es-ES_tradnl"/>
              </w:rPr>
            </w:pPr>
            <w:r w:rsidRPr="003F6375">
              <w:rPr>
                <w:noProof/>
                <w:color w:val="auto"/>
                <w:sz w:val="22"/>
                <w:u w:val="single"/>
                <w:lang w:val="es-ES_tradnl"/>
              </w:rPr>
              <w:t>Comunicación</w:t>
            </w:r>
          </w:p>
          <w:p w:rsidR="00272531" w:rsidRPr="003F6375" w:rsidRDefault="00272531" w:rsidP="00272531">
            <w:pPr>
              <w:pStyle w:val="Textodelcurrculumvtae"/>
              <w:spacing w:line="264" w:lineRule="auto"/>
              <w:ind w:right="720"/>
              <w:rPr>
                <w:noProof/>
                <w:color w:val="auto"/>
                <w:sz w:val="22"/>
                <w:lang w:val="es-ES_tradnl"/>
              </w:rPr>
            </w:pPr>
            <w:r w:rsidRPr="003F6375">
              <w:rPr>
                <w:noProof/>
                <w:color w:val="auto"/>
                <w:sz w:val="22"/>
                <w:lang w:val="es-ES_tradnl"/>
              </w:rPr>
              <w:t>Buenas formas de interactuar con los clientes y compañe</w:t>
            </w:r>
            <w:r w:rsidR="003322AD" w:rsidRPr="003F6375">
              <w:rPr>
                <w:noProof/>
                <w:color w:val="auto"/>
                <w:sz w:val="22"/>
                <w:lang w:val="es-ES_tradnl"/>
              </w:rPr>
              <w:t>ros para el buen funcionamientos</w:t>
            </w:r>
            <w:r w:rsidRPr="003F6375">
              <w:rPr>
                <w:noProof/>
                <w:color w:val="auto"/>
                <w:sz w:val="22"/>
                <w:lang w:val="es-ES_tradnl"/>
              </w:rPr>
              <w:t xml:space="preserve"> de las empresas.</w:t>
            </w:r>
          </w:p>
          <w:p w:rsidR="00272531" w:rsidRPr="003F6375" w:rsidRDefault="00272531" w:rsidP="00272531">
            <w:pPr>
              <w:pStyle w:val="Textodelcurrculumvtae"/>
              <w:spacing w:line="264" w:lineRule="auto"/>
              <w:ind w:right="720"/>
              <w:rPr>
                <w:noProof/>
                <w:color w:val="auto"/>
                <w:sz w:val="22"/>
                <w:u w:val="single"/>
                <w:lang w:val="es-ES_tradnl"/>
              </w:rPr>
            </w:pPr>
            <w:r w:rsidRPr="003F6375">
              <w:rPr>
                <w:noProof/>
                <w:color w:val="auto"/>
                <w:sz w:val="22"/>
                <w:u w:val="single"/>
                <w:lang w:val="es-ES_tradnl"/>
              </w:rPr>
              <w:t>Cajera</w:t>
            </w:r>
          </w:p>
          <w:p w:rsidR="00272531" w:rsidRPr="006F0C6D" w:rsidRDefault="00BB0B98" w:rsidP="00272531">
            <w:pPr>
              <w:pStyle w:val="Textodelcurrculumvtae"/>
              <w:spacing w:line="264" w:lineRule="auto"/>
              <w:ind w:right="720"/>
              <w:rPr>
                <w:noProof/>
                <w:color w:val="auto"/>
                <w:lang w:val="es-ES_tradnl"/>
              </w:rPr>
            </w:pPr>
            <w:r w:rsidRPr="003F6375">
              <w:rPr>
                <w:noProof/>
                <w:color w:val="auto"/>
                <w:sz w:val="22"/>
                <w:lang w:val="es-ES_tradnl"/>
              </w:rPr>
              <w:t>Buen funcionamiento de caja registradora y cierre de tienda.</w:t>
            </w:r>
          </w:p>
        </w:tc>
      </w:tr>
      <w:tr w:rsidR="006F0C6D" w:rsidRPr="006F0C6D" w:rsidTr="003F6375">
        <w:trPr>
          <w:trHeight w:val="413"/>
        </w:trPr>
        <w:tc>
          <w:tcPr>
            <w:tcW w:w="1798" w:type="dxa"/>
          </w:tcPr>
          <w:p w:rsidR="00E953FA" w:rsidRPr="003F6375" w:rsidRDefault="00671A6A">
            <w:pPr>
              <w:pStyle w:val="Ttulo1"/>
              <w:rPr>
                <w:noProof/>
                <w:color w:val="auto"/>
                <w:sz w:val="24"/>
                <w:lang w:val="es-ES_tradnl"/>
              </w:rPr>
            </w:pPr>
            <w:r w:rsidRPr="003F6375">
              <w:rPr>
                <w:noProof/>
                <w:color w:val="auto"/>
                <w:sz w:val="24"/>
                <w:lang w:val="es-ES_tradnl"/>
              </w:rPr>
              <w:t>Experiencia</w:t>
            </w:r>
          </w:p>
        </w:tc>
        <w:tc>
          <w:tcPr>
            <w:tcW w:w="187" w:type="dxa"/>
          </w:tcPr>
          <w:p w:rsidR="00E953FA" w:rsidRPr="003F6375" w:rsidRDefault="00E953FA">
            <w:pPr>
              <w:rPr>
                <w:noProof/>
                <w:color w:val="auto"/>
                <w:sz w:val="24"/>
                <w:lang w:val="es-ES_tradnl"/>
              </w:rPr>
            </w:pPr>
          </w:p>
        </w:tc>
        <w:tc>
          <w:tcPr>
            <w:tcW w:w="8228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lang w:val="es-ES_tradnl"/>
              </w:rPr>
              <w:id w:val="1436861535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noProof/>
                    <w:color w:val="auto"/>
                    <w:sz w:val="22"/>
                    <w:lang w:val="es-ES_tradnl"/>
                  </w:rPr>
                  <w:id w:val="221802691"/>
                  <w:placeholder>
                    <w:docPart w:val="50923BB88FE24A6DB9778F595DE0A705"/>
                  </w:placeholder>
                </w:sdtPr>
                <w:sdtEndPr>
                  <w:rPr>
                    <w:sz w:val="20"/>
                  </w:rPr>
                </w:sdtEndPr>
                <w:sdtContent>
                  <w:p w:rsidR="00DF57B9" w:rsidRPr="003F6375" w:rsidRDefault="008A7E0A" w:rsidP="00AC03C7">
                    <w:pPr>
                      <w:pStyle w:val="Ttulo2"/>
                      <w:spacing w:line="264" w:lineRule="auto"/>
                      <w:rPr>
                        <w:noProof/>
                        <w:color w:val="auto"/>
                        <w:sz w:val="22"/>
                        <w:lang w:val="es-ES_tradnl"/>
                      </w:rPr>
                    </w:pPr>
                    <w:r w:rsidRPr="003F6375">
                      <w:rPr>
                        <w:noProof/>
                        <w:color w:val="auto"/>
                        <w:sz w:val="22"/>
                        <w:lang w:val="es-ES_tradnl"/>
                      </w:rPr>
                      <w:t>importadora madidi</w:t>
                    </w:r>
                  </w:p>
                  <w:p w:rsidR="00DF57B9" w:rsidRPr="003F6375" w:rsidRDefault="008A7E0A" w:rsidP="00AC03C7">
                    <w:pPr>
                      <w:pStyle w:val="Textodelcurrculumvtae"/>
                      <w:spacing w:line="264" w:lineRule="auto"/>
                      <w:rPr>
                        <w:noProof/>
                        <w:color w:val="auto"/>
                        <w:sz w:val="22"/>
                        <w:lang w:val="es-ES_tradnl"/>
                      </w:rPr>
                    </w:pPr>
                    <w:r w:rsidRPr="003F6375">
                      <w:rPr>
                        <w:noProof/>
                        <w:color w:val="auto"/>
                        <w:sz w:val="22"/>
                        <w:lang w:val="es-ES_tradnl"/>
                      </w:rPr>
                      <w:t>05 de febrero del 2013- 05 de agosto del 2013.</w:t>
                    </w:r>
                  </w:p>
                  <w:p w:rsidR="00DF57B9" w:rsidRPr="006F0C6D" w:rsidRDefault="00CD0850" w:rsidP="00AC03C7">
                    <w:pPr>
                      <w:spacing w:line="264" w:lineRule="auto"/>
                      <w:rPr>
                        <w:noProof/>
                        <w:color w:val="auto"/>
                        <w:lang w:val="es-ES_tradnl"/>
                      </w:rPr>
                    </w:pPr>
                    <w:r w:rsidRPr="003F6375">
                      <w:rPr>
                        <w:noProof/>
                        <w:color w:val="auto"/>
                        <w:sz w:val="22"/>
                        <w:lang w:val="es-ES_tradnl"/>
                      </w:rPr>
                      <w:t xml:space="preserve">Servicio al cliente en el area de Zapateria, funciones de cajera y administracion de tienda. 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noProof/>
                    <w:color w:val="auto"/>
                    <w:lang w:val="es-ES_tradnl"/>
                  </w:rPr>
                  <w:id w:val="68699791"/>
                  <w:placeholder>
                    <w:docPart w:val="50923BB88FE24A6DB9778F595DE0A705"/>
                  </w:placeholder>
                </w:sdtPr>
                <w:sdtEndPr>
                  <w:rPr>
                    <w:sz w:val="22"/>
                  </w:rPr>
                </w:sdtEndPr>
                <w:sdtContent>
                  <w:p w:rsidR="00DF57B9" w:rsidRPr="006F0C6D" w:rsidRDefault="008A7E0A" w:rsidP="00AC03C7">
                    <w:pPr>
                      <w:pStyle w:val="Ttulo2"/>
                      <w:spacing w:line="264" w:lineRule="auto"/>
                      <w:rPr>
                        <w:noProof/>
                        <w:color w:val="auto"/>
                        <w:lang w:val="es-ES_tradnl"/>
                      </w:rPr>
                    </w:pPr>
                    <w:r w:rsidRPr="006F0C6D">
                      <w:rPr>
                        <w:noProof/>
                        <w:color w:val="auto"/>
                        <w:lang w:val="es-ES_tradnl"/>
                      </w:rPr>
                      <w:t>misalia</w:t>
                    </w:r>
                  </w:p>
                  <w:p w:rsidR="00DF57B9" w:rsidRPr="003F6375" w:rsidRDefault="008A7E0A" w:rsidP="00AC03C7">
                    <w:pPr>
                      <w:pStyle w:val="Textodelcurrculumvtae"/>
                      <w:spacing w:line="264" w:lineRule="auto"/>
                      <w:rPr>
                        <w:noProof/>
                        <w:color w:val="auto"/>
                        <w:sz w:val="22"/>
                        <w:lang w:val="es-ES_tradnl"/>
                      </w:rPr>
                    </w:pPr>
                    <w:r w:rsidRPr="003F6375">
                      <w:rPr>
                        <w:noProof/>
                        <w:color w:val="auto"/>
                        <w:sz w:val="22"/>
                        <w:lang w:val="es-ES_tradnl"/>
                      </w:rPr>
                      <w:t>Temporada navideña 2013</w:t>
                    </w:r>
                  </w:p>
                  <w:p w:rsidR="00977357" w:rsidRPr="003F6375" w:rsidRDefault="00CD0850" w:rsidP="008A7E0A">
                    <w:pPr>
                      <w:spacing w:line="264" w:lineRule="auto"/>
                      <w:rPr>
                        <w:rFonts w:eastAsiaTheme="minorEastAsia"/>
                        <w:noProof/>
                        <w:color w:val="auto"/>
                        <w:sz w:val="22"/>
                        <w:lang w:val="es-ES_tradnl"/>
                      </w:rPr>
                    </w:pPr>
                    <w:r w:rsidRPr="003F6375">
                      <w:rPr>
                        <w:rFonts w:eastAsiaTheme="minorEastAsia"/>
                        <w:noProof/>
                        <w:color w:val="auto"/>
                        <w:sz w:val="22"/>
                        <w:lang w:val="es-ES_tradnl"/>
                      </w:rPr>
                      <w:t>Atencion al cliente en labores de venta de ropa y articulos para el hogar y niños.</w:t>
                    </w:r>
                  </w:p>
                  <w:p w:rsidR="008A7E0A" w:rsidRPr="003F6375" w:rsidRDefault="00977357" w:rsidP="008A7E0A">
                    <w:pPr>
                      <w:spacing w:line="264" w:lineRule="auto"/>
                      <w:rPr>
                        <w:rFonts w:eastAsiaTheme="minorEastAsia"/>
                        <w:noProof/>
                        <w:color w:val="auto"/>
                        <w:sz w:val="22"/>
                        <w:lang w:val="es-ES_tradnl"/>
                      </w:rPr>
                    </w:pPr>
                    <w:r w:rsidRPr="003F6375">
                      <w:rPr>
                        <w:rFonts w:eastAsiaTheme="minorEastAsia"/>
                        <w:noProof/>
                        <w:color w:val="auto"/>
                        <w:sz w:val="22"/>
                        <w:lang w:val="es-ES_tradnl"/>
                      </w:rPr>
                      <w:t>Funciones de Cajera</w:t>
                    </w:r>
                    <w:r w:rsidR="002A213E" w:rsidRPr="003F6375">
                      <w:rPr>
                        <w:rFonts w:eastAsiaTheme="minorEastAsia"/>
                        <w:noProof/>
                        <w:color w:val="auto"/>
                        <w:sz w:val="22"/>
                        <w:lang w:val="es-ES_tradnl"/>
                      </w:rPr>
                      <w:t xml:space="preserve"> y cierre de tienda</w:t>
                    </w:r>
                    <w:r w:rsidRPr="003F6375">
                      <w:rPr>
                        <w:rFonts w:eastAsiaTheme="minorEastAsia"/>
                        <w:noProof/>
                        <w:color w:val="auto"/>
                        <w:sz w:val="22"/>
                        <w:lang w:val="es-ES_tradnl"/>
                      </w:rPr>
                      <w:t>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noProof/>
                    <w:color w:val="auto"/>
                    <w:lang w:val="es-ES_tradnl"/>
                  </w:rPr>
                  <w:id w:val="608546981"/>
                  <w:placeholder>
                    <w:docPart w:val="96E7129E7DA047F58BE5F27306BF2C71"/>
                  </w:placeholder>
                </w:sdtPr>
                <w:sdtEndPr>
                  <w:rPr>
                    <w:sz w:val="22"/>
                  </w:rPr>
                </w:sdtEndPr>
                <w:sdtContent>
                  <w:p w:rsidR="008A7E0A" w:rsidRPr="006F0C6D" w:rsidRDefault="008A7E0A" w:rsidP="00AC03C7">
                    <w:pPr>
                      <w:pStyle w:val="Ttulo2"/>
                      <w:spacing w:line="264" w:lineRule="auto"/>
                      <w:rPr>
                        <w:noProof/>
                        <w:color w:val="auto"/>
                        <w:lang w:val="es-ES_tradnl"/>
                      </w:rPr>
                    </w:pPr>
                    <w:r w:rsidRPr="006F0C6D">
                      <w:rPr>
                        <w:noProof/>
                        <w:color w:val="auto"/>
                        <w:lang w:val="es-ES_tradnl"/>
                      </w:rPr>
                      <w:t>arcos de oro Mc Donald’s</w:t>
                    </w:r>
                  </w:p>
                  <w:p w:rsidR="008A7E0A" w:rsidRPr="003F6375" w:rsidRDefault="008A7E0A" w:rsidP="00AC03C7">
                    <w:pPr>
                      <w:pStyle w:val="Textodelcurrculumvtae"/>
                      <w:spacing w:line="264" w:lineRule="auto"/>
                      <w:rPr>
                        <w:noProof/>
                        <w:color w:val="auto"/>
                        <w:sz w:val="22"/>
                        <w:lang w:val="es-ES_tradnl"/>
                      </w:rPr>
                    </w:pPr>
                    <w:r w:rsidRPr="003F6375">
                      <w:rPr>
                        <w:noProof/>
                        <w:color w:val="auto"/>
                        <w:sz w:val="22"/>
                        <w:lang w:val="es-ES_tradnl"/>
                      </w:rPr>
                      <w:t>05 de setiembre- 05 de octubre</w:t>
                    </w:r>
                    <w:r w:rsidR="009E788A" w:rsidRPr="003F6375">
                      <w:rPr>
                        <w:noProof/>
                        <w:color w:val="auto"/>
                        <w:sz w:val="22"/>
                        <w:lang w:val="es-ES_tradnl"/>
                      </w:rPr>
                      <w:t xml:space="preserve"> 2014</w:t>
                    </w:r>
                  </w:p>
                  <w:p w:rsidR="00454A31" w:rsidRPr="003F6375" w:rsidRDefault="00CD0850" w:rsidP="00CD0850">
                    <w:pPr>
                      <w:spacing w:line="264" w:lineRule="auto"/>
                      <w:rPr>
                        <w:rFonts w:eastAsiaTheme="minorEastAsia"/>
                        <w:noProof/>
                        <w:color w:val="auto"/>
                        <w:sz w:val="22"/>
                        <w:lang w:val="es-ES_tradnl"/>
                      </w:rPr>
                    </w:pPr>
                    <w:r w:rsidRPr="003F6375">
                      <w:rPr>
                        <w:noProof/>
                        <w:color w:val="auto"/>
                        <w:sz w:val="22"/>
                        <w:lang w:val="es-ES_tradnl"/>
                      </w:rPr>
                      <w:t>Dependiente, Manejo de todo tipo de maquinas referentes a freidora, maquina de cocina y refrescos asi como el uso de caja registradora y servicio al cliente respectivamente en area de postres.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noProof/>
                    <w:color w:val="auto"/>
                    <w:lang w:val="es-ES_tradnl"/>
                  </w:rPr>
                  <w:id w:val="-431751984"/>
                  <w:placeholder>
                    <w:docPart w:val="FCAC18F895DB482B897AD8AEE44BCC45"/>
                  </w:placeholder>
                </w:sdtPr>
                <w:sdtEndPr>
                  <w:rPr>
                    <w:sz w:val="22"/>
                  </w:rPr>
                </w:sdtEndPr>
                <w:sdtContent>
                  <w:p w:rsidR="00454A31" w:rsidRPr="006F0C6D" w:rsidRDefault="00454A31" w:rsidP="00AC03C7">
                    <w:pPr>
                      <w:pStyle w:val="Ttulo2"/>
                      <w:spacing w:line="264" w:lineRule="auto"/>
                      <w:rPr>
                        <w:noProof/>
                        <w:color w:val="auto"/>
                        <w:lang w:val="es-ES_tradnl"/>
                      </w:rPr>
                    </w:pPr>
                    <w:r w:rsidRPr="006F0C6D">
                      <w:rPr>
                        <w:noProof/>
                        <w:color w:val="auto"/>
                        <w:lang w:val="es-ES_tradnl"/>
                      </w:rPr>
                      <w:t>Distribuidora de belleza valeska</w:t>
                    </w:r>
                  </w:p>
                  <w:p w:rsidR="00454A31" w:rsidRPr="003F6375" w:rsidRDefault="00454A31" w:rsidP="00AC03C7">
                    <w:pPr>
                      <w:pStyle w:val="Textodelcurrculumvtae"/>
                      <w:spacing w:line="264" w:lineRule="auto"/>
                      <w:rPr>
                        <w:noProof/>
                        <w:color w:val="auto"/>
                        <w:sz w:val="22"/>
                        <w:lang w:val="es-ES_tradnl"/>
                      </w:rPr>
                    </w:pPr>
                    <w:r w:rsidRPr="003F6375">
                      <w:rPr>
                        <w:noProof/>
                        <w:color w:val="auto"/>
                        <w:sz w:val="22"/>
                        <w:lang w:val="es-ES_tradnl"/>
                      </w:rPr>
                      <w:t>Temporada navideña 2014</w:t>
                    </w:r>
                  </w:p>
                  <w:p w:rsidR="00512714" w:rsidRPr="003F6375" w:rsidRDefault="00454A31" w:rsidP="00CD0850">
                    <w:pPr>
                      <w:spacing w:line="264" w:lineRule="auto"/>
                      <w:rPr>
                        <w:noProof/>
                        <w:color w:val="auto"/>
                        <w:sz w:val="22"/>
                        <w:lang w:val="es-ES_tradnl"/>
                      </w:rPr>
                    </w:pPr>
                    <w:r w:rsidRPr="003F6375">
                      <w:rPr>
                        <w:noProof/>
                        <w:color w:val="auto"/>
                        <w:sz w:val="22"/>
                        <w:lang w:val="es-ES_tradnl"/>
                      </w:rPr>
                      <w:t xml:space="preserve">Atencion al cliente en labores </w:t>
                    </w:r>
                    <w:r w:rsidR="00512714" w:rsidRPr="003F6375">
                      <w:rPr>
                        <w:noProof/>
                        <w:color w:val="auto"/>
                        <w:sz w:val="22"/>
                        <w:lang w:val="es-ES_tradnl"/>
                      </w:rPr>
                      <w:t>de venta de productos de belleza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noProof/>
                    <w:color w:val="auto"/>
                    <w:lang w:val="es-ES_tradnl"/>
                  </w:rPr>
                  <w:id w:val="1491219437"/>
                </w:sdtPr>
                <w:sdtEndPr/>
                <w:sdtContent>
                  <w:p w:rsidR="00512714" w:rsidRPr="006F0C6D" w:rsidRDefault="00512714" w:rsidP="00512714">
                    <w:pPr>
                      <w:pStyle w:val="Ttulo2"/>
                      <w:spacing w:line="264" w:lineRule="auto"/>
                      <w:rPr>
                        <w:noProof/>
                        <w:color w:val="auto"/>
                        <w:lang w:val="es-ES_tradnl"/>
                      </w:rPr>
                    </w:pPr>
                    <w:r w:rsidRPr="006F0C6D">
                      <w:rPr>
                        <w:noProof/>
                        <w:color w:val="auto"/>
                        <w:lang w:val="es-ES_tradnl"/>
                      </w:rPr>
                      <w:t>inversiones chevere</w:t>
                    </w:r>
                  </w:p>
                  <w:p w:rsidR="00512714" w:rsidRPr="003F6375" w:rsidRDefault="00AE2882" w:rsidP="00CD0850">
                    <w:pPr>
                      <w:spacing w:line="264" w:lineRule="auto"/>
                      <w:rPr>
                        <w:noProof/>
                        <w:color w:val="auto"/>
                        <w:sz w:val="22"/>
                        <w:lang w:val="es-ES_tradnl"/>
                      </w:rPr>
                    </w:pPr>
                    <w:r w:rsidRPr="003F6375">
                      <w:rPr>
                        <w:noProof/>
                        <w:color w:val="auto"/>
                        <w:sz w:val="22"/>
                        <w:lang w:val="es-ES_tradnl"/>
                      </w:rPr>
                      <w:t>1 de septiembre</w:t>
                    </w:r>
                    <w:r w:rsidR="00512714" w:rsidRPr="003F6375">
                      <w:rPr>
                        <w:noProof/>
                        <w:color w:val="auto"/>
                        <w:sz w:val="22"/>
                        <w:lang w:val="es-ES_tradnl"/>
                      </w:rPr>
                      <w:t xml:space="preserve"> del 2015 actualmente laborando</w:t>
                    </w:r>
                  </w:p>
                  <w:p w:rsidR="00E953FA" w:rsidRPr="006F0C6D" w:rsidRDefault="003322AD" w:rsidP="00CD0850">
                    <w:pPr>
                      <w:spacing w:line="264" w:lineRule="auto"/>
                      <w:rPr>
                        <w:noProof/>
                        <w:color w:val="auto"/>
                        <w:lang w:val="es-ES_tradnl"/>
                      </w:rPr>
                    </w:pPr>
                    <w:r w:rsidRPr="003F6375">
                      <w:rPr>
                        <w:noProof/>
                        <w:color w:val="auto"/>
                        <w:sz w:val="22"/>
                        <w:lang w:val="es-ES_tradnl"/>
                      </w:rPr>
                      <w:t xml:space="preserve">Funciones de </w:t>
                    </w:r>
                    <w:r w:rsidR="009E3F47" w:rsidRPr="003F6375">
                      <w:rPr>
                        <w:noProof/>
                        <w:color w:val="auto"/>
                        <w:sz w:val="22"/>
                        <w:lang w:val="es-ES_tradnl"/>
                      </w:rPr>
                      <w:t>Cajera, Asesora y</w:t>
                    </w:r>
                    <w:r w:rsidR="00512714" w:rsidRPr="003F6375">
                      <w:rPr>
                        <w:noProof/>
                        <w:color w:val="auto"/>
                        <w:sz w:val="22"/>
                        <w:lang w:val="es-ES_tradnl"/>
                      </w:rPr>
                      <w:t xml:space="preserve"> Manejo de Inventario.</w:t>
                    </w:r>
                  </w:p>
                </w:sdtContent>
              </w:sdt>
            </w:sdtContent>
          </w:sdt>
        </w:tc>
      </w:tr>
      <w:tr w:rsidR="006F0C6D" w:rsidRPr="006F0C6D" w:rsidTr="003F6375">
        <w:trPr>
          <w:trHeight w:val="553"/>
        </w:trPr>
        <w:tc>
          <w:tcPr>
            <w:tcW w:w="1798" w:type="dxa"/>
          </w:tcPr>
          <w:p w:rsidR="00E953FA" w:rsidRPr="003F6375" w:rsidRDefault="00671A6A">
            <w:pPr>
              <w:pStyle w:val="Ttulo1"/>
              <w:rPr>
                <w:noProof/>
                <w:color w:val="auto"/>
                <w:sz w:val="24"/>
                <w:lang w:val="es-ES_tradnl"/>
              </w:rPr>
            </w:pPr>
            <w:r w:rsidRPr="003F6375">
              <w:rPr>
                <w:noProof/>
                <w:color w:val="auto"/>
                <w:sz w:val="24"/>
                <w:lang w:val="es-ES_tradnl"/>
              </w:rPr>
              <w:lastRenderedPageBreak/>
              <w:t>Formación</w:t>
            </w:r>
          </w:p>
        </w:tc>
        <w:tc>
          <w:tcPr>
            <w:tcW w:w="187" w:type="dxa"/>
          </w:tcPr>
          <w:p w:rsidR="00E953FA" w:rsidRPr="003F6375" w:rsidRDefault="00E953FA">
            <w:pPr>
              <w:rPr>
                <w:noProof/>
                <w:color w:val="auto"/>
                <w:sz w:val="24"/>
                <w:lang w:val="es-ES_tradnl"/>
              </w:rPr>
            </w:pPr>
          </w:p>
        </w:tc>
        <w:tc>
          <w:tcPr>
            <w:tcW w:w="8228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lang w:val="es-ES_tradnl"/>
              </w:rPr>
              <w:id w:val="-691765356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noProof/>
                    <w:color w:val="auto"/>
                    <w:lang w:val="es-ES_tradnl"/>
                  </w:rPr>
                  <w:id w:val="-1126388115"/>
                </w:sdtPr>
                <w:sdtEndPr>
                  <w:rPr>
                    <w:sz w:val="22"/>
                  </w:rPr>
                </w:sdtEndPr>
                <w:sdtContent>
                  <w:p w:rsidR="00DF57B9" w:rsidRPr="006F0C6D" w:rsidRDefault="00454A31" w:rsidP="00DF57B9">
                    <w:pPr>
                      <w:pStyle w:val="Ttulo2"/>
                      <w:rPr>
                        <w:noProof/>
                        <w:color w:val="auto"/>
                        <w:lang w:val="es-ES_tradnl"/>
                      </w:rPr>
                    </w:pPr>
                    <w:r w:rsidRPr="006F0C6D">
                      <w:rPr>
                        <w:noProof/>
                        <w:color w:val="auto"/>
                        <w:lang w:val="es-ES_tradnl"/>
                      </w:rPr>
                      <w:t>liceo jose joaquin vargas calvo- Bachiller en educacion media</w:t>
                    </w:r>
                  </w:p>
                  <w:p w:rsidR="00454A31" w:rsidRPr="003F6375" w:rsidRDefault="00454A31" w:rsidP="00AC03C7">
                    <w:pPr>
                      <w:spacing w:after="140" w:line="264" w:lineRule="auto"/>
                      <w:rPr>
                        <w:rFonts w:eastAsiaTheme="minorEastAsia"/>
                        <w:noProof/>
                        <w:color w:val="auto"/>
                        <w:sz w:val="22"/>
                        <w:lang w:val="es-ES_tradnl"/>
                      </w:rPr>
                    </w:pPr>
                    <w:r w:rsidRPr="003F6375">
                      <w:rPr>
                        <w:noProof/>
                        <w:color w:val="auto"/>
                        <w:sz w:val="22"/>
                        <w:lang w:val="es-ES_tradnl"/>
                      </w:rPr>
                      <w:t>Conclusion de estudios en educacion media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noProof/>
                    <w:color w:val="auto"/>
                    <w:lang w:val="es-ES_tradnl"/>
                  </w:rPr>
                  <w:id w:val="-258057346"/>
                </w:sdtPr>
                <w:sdtEndPr>
                  <w:rPr>
                    <w:sz w:val="22"/>
                  </w:rPr>
                </w:sdtEndPr>
                <w:sdtContent>
                  <w:p w:rsidR="00454A31" w:rsidRPr="006F0C6D" w:rsidRDefault="00454A31" w:rsidP="00454A31">
                    <w:pPr>
                      <w:pStyle w:val="Ttulo2"/>
                      <w:rPr>
                        <w:noProof/>
                        <w:color w:val="auto"/>
                        <w:lang w:val="es-ES_tradnl"/>
                      </w:rPr>
                    </w:pPr>
                    <w:r w:rsidRPr="006F0C6D">
                      <w:rPr>
                        <w:noProof/>
                        <w:color w:val="auto"/>
                        <w:lang w:val="es-ES_tradnl"/>
                      </w:rPr>
                      <w:t>liceo jose joaquin vargas calvo- tecnicas de oficina</w:t>
                    </w:r>
                  </w:p>
                  <w:p w:rsidR="00454A31" w:rsidRPr="003F6375" w:rsidRDefault="00454A31" w:rsidP="00454A31">
                    <w:pPr>
                      <w:rPr>
                        <w:rFonts w:eastAsiaTheme="minorEastAsia"/>
                        <w:noProof/>
                        <w:color w:val="auto"/>
                        <w:sz w:val="22"/>
                        <w:lang w:val="es-ES_tradnl"/>
                      </w:rPr>
                    </w:pPr>
                    <w:r w:rsidRPr="003F6375">
                      <w:rPr>
                        <w:noProof/>
                        <w:color w:val="auto"/>
                        <w:sz w:val="22"/>
                        <w:lang w:val="es-ES_tradnl"/>
                      </w:rPr>
                      <w:t>Conclusion de estudios basicos en el area de tecnicas de oficina, 2 años de curso en el mismo centro educativo.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noProof/>
                    <w:color w:val="auto"/>
                    <w:lang w:val="es-ES_tradnl"/>
                  </w:rPr>
                  <w:id w:val="202830032"/>
                </w:sdtPr>
                <w:sdtEndPr/>
                <w:sdtContent>
                  <w:p w:rsidR="00454A31" w:rsidRPr="006F0C6D" w:rsidRDefault="00454A31" w:rsidP="00454A31">
                    <w:pPr>
                      <w:pStyle w:val="Ttulo2"/>
                      <w:rPr>
                        <w:noProof/>
                        <w:color w:val="auto"/>
                        <w:lang w:val="es-ES_tradnl"/>
                      </w:rPr>
                    </w:pPr>
                    <w:r w:rsidRPr="006F0C6D">
                      <w:rPr>
                        <w:noProof/>
                        <w:color w:val="auto"/>
                        <w:lang w:val="es-ES_tradnl"/>
                      </w:rPr>
                      <w:t>curso de manipulacion de alimentos</w:t>
                    </w:r>
                  </w:p>
                  <w:p w:rsidR="00AE2882" w:rsidRPr="003F6375" w:rsidRDefault="00454A31" w:rsidP="00BB1EE7">
                    <w:pPr>
                      <w:rPr>
                        <w:noProof/>
                        <w:color w:val="auto"/>
                        <w:sz w:val="22"/>
                        <w:lang w:val="es-ES_tradnl"/>
                      </w:rPr>
                    </w:pPr>
                    <w:r w:rsidRPr="003F6375">
                      <w:rPr>
                        <w:noProof/>
                        <w:color w:val="auto"/>
                        <w:sz w:val="22"/>
                        <w:lang w:val="es-ES_tradnl"/>
                      </w:rPr>
                      <w:t>Conclusion de 20 horas de curso y un mes de manejo de alimentos en Mc Donald’s</w:t>
                    </w:r>
                    <w:r w:rsidR="00AE2882" w:rsidRPr="003F6375">
                      <w:rPr>
                        <w:noProof/>
                        <w:color w:val="auto"/>
                        <w:sz w:val="22"/>
                        <w:lang w:val="es-ES_tradnl"/>
                      </w:rPr>
                      <w:t>.</w:t>
                    </w:r>
                  </w:p>
                  <w:p w:rsidR="00AE2882" w:rsidRPr="009E3F47" w:rsidRDefault="00AE2882" w:rsidP="00BB1EE7">
                    <w:pPr>
                      <w:rPr>
                        <w:b/>
                        <w:noProof/>
                        <w:color w:val="auto"/>
                        <w:lang w:val="es-ES_tradnl"/>
                      </w:rPr>
                    </w:pPr>
                    <w:r w:rsidRPr="006F0C6D">
                      <w:rPr>
                        <w:b/>
                        <w:noProof/>
                        <w:color w:val="auto"/>
                        <w:lang w:val="es-ES_tradnl"/>
                      </w:rPr>
                      <w:t>INSTITUTO</w:t>
                    </w:r>
                    <w:r w:rsidR="009E3F47">
                      <w:rPr>
                        <w:b/>
                        <w:noProof/>
                        <w:color w:val="auto"/>
                        <w:lang w:val="es-ES_tradnl"/>
                      </w:rPr>
                      <w:t>EDUCATIVO CORPESA</w:t>
                    </w:r>
                    <w:r w:rsidRPr="006F0C6D">
                      <w:rPr>
                        <w:noProof/>
                        <w:color w:val="auto"/>
                        <w:lang w:val="es-ES_tradnl"/>
                      </w:rPr>
                      <w:t>.</w:t>
                    </w:r>
                  </w:p>
                  <w:p w:rsidR="00E953FA" w:rsidRPr="006F0C6D" w:rsidRDefault="009E3F47" w:rsidP="009E3F47">
                    <w:pPr>
                      <w:rPr>
                        <w:noProof/>
                        <w:color w:val="auto"/>
                        <w:lang w:val="es-ES_tradnl"/>
                      </w:rPr>
                    </w:pPr>
                    <w:r w:rsidRPr="003F6375">
                      <w:rPr>
                        <w:noProof/>
                        <w:color w:val="auto"/>
                        <w:sz w:val="22"/>
                        <w:lang w:val="es-ES_tradnl"/>
                      </w:rPr>
                      <w:t>Auxiliar deContabilidad. -(Cursando actualmente. )</w:t>
                    </w:r>
                  </w:p>
                </w:sdtContent>
              </w:sdt>
            </w:sdtContent>
          </w:sdt>
        </w:tc>
      </w:tr>
      <w:tr w:rsidR="006F0C6D" w:rsidRPr="006F0C6D" w:rsidTr="003F6375">
        <w:trPr>
          <w:trHeight w:val="847"/>
        </w:trPr>
        <w:tc>
          <w:tcPr>
            <w:tcW w:w="1798" w:type="dxa"/>
          </w:tcPr>
          <w:p w:rsidR="00E953FA" w:rsidRPr="003F6375" w:rsidRDefault="00671A6A">
            <w:pPr>
              <w:pStyle w:val="Ttulo1"/>
              <w:rPr>
                <w:noProof/>
                <w:color w:val="auto"/>
                <w:sz w:val="24"/>
                <w:lang w:val="es-ES_tradnl"/>
              </w:rPr>
            </w:pPr>
            <w:r w:rsidRPr="003F6375">
              <w:rPr>
                <w:noProof/>
                <w:color w:val="auto"/>
                <w:sz w:val="24"/>
                <w:lang w:val="es-ES_tradnl"/>
              </w:rPr>
              <w:t>Comunicación</w:t>
            </w:r>
          </w:p>
        </w:tc>
        <w:tc>
          <w:tcPr>
            <w:tcW w:w="187" w:type="dxa"/>
          </w:tcPr>
          <w:p w:rsidR="00E953FA" w:rsidRPr="003F6375" w:rsidRDefault="00E953FA">
            <w:pPr>
              <w:rPr>
                <w:noProof/>
                <w:color w:val="auto"/>
                <w:sz w:val="24"/>
                <w:lang w:val="es-ES_tradnl"/>
              </w:rPr>
            </w:pPr>
          </w:p>
        </w:tc>
        <w:tc>
          <w:tcPr>
            <w:tcW w:w="8228" w:type="dxa"/>
          </w:tcPr>
          <w:p w:rsidR="00E953FA" w:rsidRPr="003F6375" w:rsidRDefault="00272531" w:rsidP="00272531">
            <w:pPr>
              <w:pStyle w:val="Textodelcurrculumvtae"/>
              <w:spacing w:line="264" w:lineRule="auto"/>
              <w:ind w:right="1349"/>
              <w:rPr>
                <w:noProof/>
                <w:color w:val="auto"/>
                <w:sz w:val="22"/>
                <w:lang w:val="es-ES_tradnl"/>
              </w:rPr>
            </w:pPr>
            <w:r w:rsidRPr="003F6375">
              <w:rPr>
                <w:noProof/>
                <w:color w:val="auto"/>
                <w:sz w:val="22"/>
                <w:lang w:val="es-ES_tradnl"/>
              </w:rPr>
              <w:t>Se ha trabajado en el desarrollo de funciones en las cuales se requiere la comunicación y trabajo en equipo, logrando resultados excelentes para el funcionamiento de las empresas.</w:t>
            </w:r>
          </w:p>
        </w:tc>
      </w:tr>
      <w:tr w:rsidR="006F0C6D" w:rsidRPr="006F0C6D" w:rsidTr="003F6375">
        <w:trPr>
          <w:trHeight w:val="832"/>
        </w:trPr>
        <w:tc>
          <w:tcPr>
            <w:tcW w:w="1798" w:type="dxa"/>
          </w:tcPr>
          <w:p w:rsidR="00E953FA" w:rsidRPr="003F6375" w:rsidRDefault="00671A6A">
            <w:pPr>
              <w:pStyle w:val="Ttulo1"/>
              <w:rPr>
                <w:noProof/>
                <w:color w:val="auto"/>
                <w:sz w:val="24"/>
                <w:lang w:val="es-ES_tradnl"/>
              </w:rPr>
            </w:pPr>
            <w:r w:rsidRPr="003F6375">
              <w:rPr>
                <w:noProof/>
                <w:color w:val="auto"/>
                <w:sz w:val="24"/>
                <w:lang w:val="es-ES_tradnl"/>
              </w:rPr>
              <w:t>Liderazgo</w:t>
            </w:r>
          </w:p>
        </w:tc>
        <w:tc>
          <w:tcPr>
            <w:tcW w:w="187" w:type="dxa"/>
          </w:tcPr>
          <w:p w:rsidR="00E953FA" w:rsidRPr="003F6375" w:rsidRDefault="00E953FA">
            <w:pPr>
              <w:rPr>
                <w:noProof/>
                <w:color w:val="auto"/>
                <w:sz w:val="24"/>
                <w:lang w:val="es-ES_tradnl"/>
              </w:rPr>
            </w:pPr>
          </w:p>
        </w:tc>
        <w:tc>
          <w:tcPr>
            <w:tcW w:w="8228" w:type="dxa"/>
          </w:tcPr>
          <w:p w:rsidR="00E953FA" w:rsidRPr="006F0C6D" w:rsidRDefault="00272531" w:rsidP="00272531">
            <w:pPr>
              <w:pStyle w:val="Textodelcurrculumvtae"/>
              <w:spacing w:line="264" w:lineRule="auto"/>
              <w:rPr>
                <w:b/>
                <w:noProof/>
                <w:color w:val="auto"/>
                <w:lang w:val="es-ES_tradnl"/>
              </w:rPr>
            </w:pPr>
            <w:r w:rsidRPr="003F6375">
              <w:rPr>
                <w:b/>
                <w:noProof/>
                <w:color w:val="auto"/>
                <w:sz w:val="22"/>
                <w:lang w:val="es-ES_tradnl"/>
              </w:rPr>
              <w:t>Manejo de tienda siendo la segun</w:t>
            </w:r>
            <w:r w:rsidR="00BB0B98" w:rsidRPr="003F6375">
              <w:rPr>
                <w:b/>
                <w:noProof/>
                <w:color w:val="auto"/>
                <w:sz w:val="22"/>
                <w:lang w:val="es-ES_tradnl"/>
              </w:rPr>
              <w:t>da a cargo,</w:t>
            </w:r>
            <w:r w:rsidRPr="003F6375">
              <w:rPr>
                <w:b/>
                <w:noProof/>
                <w:color w:val="auto"/>
                <w:sz w:val="22"/>
                <w:lang w:val="es-ES_tradnl"/>
              </w:rPr>
              <w:t xml:space="preserve"> liderando personal sin dejar de lado sus opiniones para el mejoramiento de los mismo y de la tienda. Uso ex</w:t>
            </w:r>
            <w:r w:rsidR="003322AD" w:rsidRPr="003F6375">
              <w:rPr>
                <w:b/>
                <w:noProof/>
                <w:color w:val="auto"/>
                <w:sz w:val="22"/>
                <w:lang w:val="es-ES_tradnl"/>
              </w:rPr>
              <w:t>clusivo de Caja Registradora y C</w:t>
            </w:r>
            <w:r w:rsidRPr="003F6375">
              <w:rPr>
                <w:b/>
                <w:noProof/>
                <w:color w:val="auto"/>
                <w:sz w:val="22"/>
                <w:lang w:val="es-ES_tradnl"/>
              </w:rPr>
              <w:t>ierre de tienda.</w:t>
            </w:r>
          </w:p>
        </w:tc>
      </w:tr>
      <w:tr w:rsidR="00E953FA" w:rsidRPr="006F0C6D" w:rsidTr="003F6375">
        <w:trPr>
          <w:trHeight w:val="3449"/>
        </w:trPr>
        <w:tc>
          <w:tcPr>
            <w:tcW w:w="1798" w:type="dxa"/>
          </w:tcPr>
          <w:p w:rsidR="00E953FA" w:rsidRPr="003F6375" w:rsidRDefault="00671A6A">
            <w:pPr>
              <w:pStyle w:val="Ttulo1"/>
              <w:rPr>
                <w:noProof/>
                <w:color w:val="auto"/>
                <w:sz w:val="24"/>
                <w:lang w:val="es-ES_tradnl"/>
              </w:rPr>
            </w:pPr>
            <w:r w:rsidRPr="003F6375">
              <w:rPr>
                <w:noProof/>
                <w:color w:val="auto"/>
                <w:sz w:val="24"/>
                <w:lang w:val="es-ES_tradnl"/>
              </w:rPr>
              <w:t>Referencias</w:t>
            </w:r>
          </w:p>
        </w:tc>
        <w:tc>
          <w:tcPr>
            <w:tcW w:w="187" w:type="dxa"/>
          </w:tcPr>
          <w:p w:rsidR="00E953FA" w:rsidRPr="003F6375" w:rsidRDefault="00E953FA">
            <w:pPr>
              <w:rPr>
                <w:noProof/>
                <w:color w:val="auto"/>
                <w:sz w:val="24"/>
                <w:lang w:val="es-ES_tradnl"/>
              </w:rPr>
            </w:pPr>
          </w:p>
        </w:tc>
        <w:tc>
          <w:tcPr>
            <w:tcW w:w="8228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lang w:val="es-ES_tradnl"/>
              </w:rPr>
              <w:id w:val="-1883713024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noProof/>
                    <w:color w:val="auto"/>
                    <w:lang w:val="es-ES_tradnl"/>
                  </w:rPr>
                  <w:id w:val="-1368215953"/>
                </w:sdtPr>
                <w:sdtEndPr>
                  <w:rPr>
                    <w:sz w:val="22"/>
                  </w:rPr>
                </w:sdtEndPr>
                <w:sdtContent>
                  <w:p w:rsidR="00DF57B9" w:rsidRPr="006F0C6D" w:rsidRDefault="00295B74" w:rsidP="00DF57B9">
                    <w:pPr>
                      <w:pStyle w:val="Ttulo2"/>
                      <w:rPr>
                        <w:noProof/>
                        <w:color w:val="auto"/>
                        <w:lang w:val="es-ES_tradnl"/>
                      </w:rPr>
                    </w:pPr>
                    <w:r w:rsidRPr="006F0C6D">
                      <w:rPr>
                        <w:noProof/>
                        <w:color w:val="auto"/>
                        <w:lang w:val="es-ES_tradnl"/>
                      </w:rPr>
                      <w:t>bayron molina</w:t>
                    </w:r>
                  </w:p>
                  <w:p w:rsidR="00DF57B9" w:rsidRPr="003F6375" w:rsidRDefault="00FD29A3" w:rsidP="00AC03C7">
                    <w:pPr>
                      <w:pStyle w:val="Textodelcurrculumvtae"/>
                      <w:spacing w:line="240" w:lineRule="auto"/>
                      <w:rPr>
                        <w:noProof/>
                        <w:color w:val="auto"/>
                        <w:sz w:val="22"/>
                        <w:lang w:val="es-ES_tradnl"/>
                      </w:rPr>
                    </w:pPr>
                    <w:r w:rsidRPr="003F6375">
                      <w:rPr>
                        <w:noProof/>
                        <w:color w:val="auto"/>
                        <w:sz w:val="22"/>
                        <w:lang w:val="es-ES_tradnl"/>
                      </w:rPr>
                      <w:t>Tecnico Medio en Informat</w:t>
                    </w:r>
                    <w:r w:rsidR="00295B74" w:rsidRPr="003F6375">
                      <w:rPr>
                        <w:noProof/>
                        <w:color w:val="auto"/>
                        <w:sz w:val="22"/>
                        <w:lang w:val="es-ES_tradnl"/>
                      </w:rPr>
                      <w:t>ica</w:t>
                    </w:r>
                  </w:p>
                  <w:p w:rsidR="00BB0B98" w:rsidRPr="003F6375" w:rsidRDefault="00845A72" w:rsidP="00AC03C7">
                    <w:pPr>
                      <w:spacing w:after="40" w:line="240" w:lineRule="auto"/>
                      <w:rPr>
                        <w:noProof/>
                        <w:color w:val="auto"/>
                        <w:sz w:val="22"/>
                        <w:lang w:val="es-ES_tradnl"/>
                      </w:rPr>
                    </w:pPr>
                    <w:r w:rsidRPr="003F6375">
                      <w:rPr>
                        <w:noProof/>
                        <w:color w:val="auto"/>
                        <w:sz w:val="22"/>
                        <w:lang w:val="es-ES_tradnl"/>
                      </w:rPr>
                      <w:t>Telefon</w:t>
                    </w:r>
                    <w:r w:rsidR="00295B74" w:rsidRPr="003F6375">
                      <w:rPr>
                        <w:noProof/>
                        <w:color w:val="auto"/>
                        <w:sz w:val="22"/>
                        <w:lang w:val="es-ES_tradnl"/>
                      </w:rPr>
                      <w:t>o: 8320-5179.</w:t>
                    </w:r>
                  </w:p>
                </w:sdtContent>
              </w:sdt>
              <w:p w:rsidR="002371D3" w:rsidRPr="006F0C6D" w:rsidRDefault="002371D3" w:rsidP="00DF57B9">
                <w:pPr>
                  <w:pStyle w:val="Ttulo2"/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noProof/>
                    <w:color w:val="auto"/>
                    <w:lang w:val="es-ES_tradnl"/>
                  </w:rPr>
                </w:pPr>
              </w:p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noProof/>
                    <w:color w:val="auto"/>
                    <w:lang w:val="es-ES_tradnl"/>
                  </w:rPr>
                  <w:id w:val="-1370285177"/>
                </w:sdtPr>
                <w:sdtEndPr>
                  <w:rPr>
                    <w:sz w:val="22"/>
                  </w:rPr>
                </w:sdtEndPr>
                <w:sdtContent>
                  <w:p w:rsidR="00BB0B98" w:rsidRPr="006F0C6D" w:rsidRDefault="002371D3" w:rsidP="00DF57B9">
                    <w:pPr>
                      <w:pStyle w:val="Ttulo2"/>
                      <w:rPr>
                        <w:noProof/>
                        <w:color w:val="auto"/>
                        <w:lang w:val="es-ES_tradnl"/>
                      </w:rPr>
                    </w:pPr>
                    <w:r w:rsidRPr="006F0C6D">
                      <w:rPr>
                        <w:noProof/>
                        <w:color w:val="auto"/>
                        <w:lang w:val="es-ES_tradnl"/>
                      </w:rPr>
                      <w:t>carlos borbon vilchez</w:t>
                    </w:r>
                  </w:p>
                  <w:p w:rsidR="00BB0B98" w:rsidRPr="003F6375" w:rsidRDefault="002371D3" w:rsidP="00BB0B98">
                    <w:pPr>
                      <w:pStyle w:val="Textodelcurrculumvtae"/>
                      <w:rPr>
                        <w:noProof/>
                        <w:color w:val="auto"/>
                        <w:sz w:val="22"/>
                        <w:lang w:val="es-ES_tradnl"/>
                      </w:rPr>
                    </w:pPr>
                    <w:r w:rsidRPr="003F6375">
                      <w:rPr>
                        <w:noProof/>
                        <w:color w:val="auto"/>
                        <w:sz w:val="22"/>
                        <w:lang w:val="es-ES_tradnl"/>
                      </w:rPr>
                      <w:t>Educador-Colegio</w:t>
                    </w:r>
                  </w:p>
                  <w:p w:rsidR="00BB0B98" w:rsidRPr="003F6375" w:rsidRDefault="002371D3" w:rsidP="00BB0B98">
                    <w:pPr>
                      <w:rPr>
                        <w:rFonts w:eastAsiaTheme="minorEastAsia"/>
                        <w:noProof/>
                        <w:color w:val="auto"/>
                        <w:sz w:val="22"/>
                        <w:lang w:val="es-ES_tradnl"/>
                      </w:rPr>
                    </w:pPr>
                    <w:r w:rsidRPr="003F6375">
                      <w:rPr>
                        <w:noProof/>
                        <w:color w:val="auto"/>
                        <w:sz w:val="22"/>
                        <w:lang w:val="es-ES_tradnl"/>
                      </w:rPr>
                      <w:t>Telefono: 6280-6550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noProof/>
                    <w:color w:val="auto"/>
                    <w:lang w:val="es-ES_tradnl"/>
                  </w:rPr>
                  <w:id w:val="1539158641"/>
                </w:sdtPr>
                <w:sdtEndPr/>
                <w:sdtContent>
                  <w:p w:rsidR="00BB0B98" w:rsidRPr="006F0C6D" w:rsidRDefault="00512714" w:rsidP="00DF57B9">
                    <w:pPr>
                      <w:pStyle w:val="Ttulo2"/>
                      <w:rPr>
                        <w:noProof/>
                        <w:color w:val="auto"/>
                        <w:lang w:val="es-ES_tradnl"/>
                      </w:rPr>
                    </w:pPr>
                    <w:r w:rsidRPr="006F0C6D">
                      <w:rPr>
                        <w:noProof/>
                        <w:color w:val="auto"/>
                        <w:lang w:val="es-ES_tradnl"/>
                      </w:rPr>
                      <w:t>billy mora solórzano</w:t>
                    </w:r>
                  </w:p>
                  <w:p w:rsidR="00BB0B98" w:rsidRPr="003F6375" w:rsidRDefault="00512714" w:rsidP="00BB0B98">
                    <w:pPr>
                      <w:pStyle w:val="Textodelcurrculumvtae"/>
                      <w:rPr>
                        <w:noProof/>
                        <w:color w:val="auto"/>
                        <w:sz w:val="22"/>
                        <w:lang w:val="es-ES_tradnl"/>
                      </w:rPr>
                    </w:pPr>
                    <w:r w:rsidRPr="003F6375">
                      <w:rPr>
                        <w:noProof/>
                        <w:color w:val="auto"/>
                        <w:sz w:val="22"/>
                        <w:lang w:val="es-ES_tradnl"/>
                      </w:rPr>
                      <w:t>Supervisor-COSVIC</w:t>
                    </w:r>
                  </w:p>
                  <w:p w:rsidR="00E953FA" w:rsidRPr="006F0C6D" w:rsidRDefault="002371D3" w:rsidP="009E3F47">
                    <w:pPr>
                      <w:rPr>
                        <w:rFonts w:eastAsiaTheme="minorEastAsia"/>
                        <w:noProof/>
                        <w:color w:val="auto"/>
                        <w:lang w:val="es-ES_tradnl"/>
                      </w:rPr>
                    </w:pPr>
                    <w:r w:rsidRPr="003F6375">
                      <w:rPr>
                        <w:noProof/>
                        <w:color w:val="auto"/>
                        <w:sz w:val="22"/>
                        <w:lang w:val="es-ES_tradnl"/>
                      </w:rPr>
                      <w:t xml:space="preserve">Telefono: </w:t>
                    </w:r>
                    <w:r w:rsidR="003322AD" w:rsidRPr="003F6375">
                      <w:rPr>
                        <w:noProof/>
                        <w:color w:val="auto"/>
                        <w:sz w:val="22"/>
                        <w:lang w:val="es-ES_tradnl"/>
                      </w:rPr>
                      <w:t>7159-0739.</w:t>
                    </w:r>
                  </w:p>
                </w:sdtContent>
              </w:sdt>
            </w:sdtContent>
          </w:sdt>
        </w:tc>
      </w:tr>
    </w:tbl>
    <w:p w:rsidR="00E953FA" w:rsidRPr="006F0C6D" w:rsidRDefault="00E953FA">
      <w:pPr>
        <w:rPr>
          <w:noProof/>
          <w:color w:val="auto"/>
          <w:lang w:val="es-ES_tradnl"/>
        </w:rPr>
      </w:pPr>
    </w:p>
    <w:sectPr w:rsidR="00E953FA" w:rsidRPr="006F0C6D" w:rsidSect="009C7C5D">
      <w:footerReference w:type="default" r:id="rId10"/>
      <w:pgSz w:w="12240" w:h="15840" w:code="1"/>
      <w:pgMar w:top="1148" w:right="1050" w:bottom="1148" w:left="1050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1167" w:rsidRDefault="00401167">
      <w:pPr>
        <w:spacing w:before="0" w:after="0" w:line="240" w:lineRule="auto"/>
      </w:pPr>
      <w:r>
        <w:separator/>
      </w:r>
    </w:p>
  </w:endnote>
  <w:endnote w:type="continuationSeparator" w:id="0">
    <w:p w:rsidR="00401167" w:rsidRDefault="004011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53FA" w:rsidRPr="000F33A6" w:rsidRDefault="00671A6A">
    <w:pPr>
      <w:pStyle w:val="Piedepgina"/>
    </w:pPr>
    <w:r w:rsidRPr="000F33A6">
      <w:t xml:space="preserve">Página </w:t>
    </w:r>
    <w:r w:rsidR="00E3055E" w:rsidRPr="000F33A6">
      <w:fldChar w:fldCharType="begin"/>
    </w:r>
    <w:r w:rsidRPr="000F33A6">
      <w:instrText>PAGE</w:instrText>
    </w:r>
    <w:r w:rsidR="00E3055E" w:rsidRPr="000F33A6">
      <w:fldChar w:fldCharType="separate"/>
    </w:r>
    <w:r w:rsidR="003F6375">
      <w:rPr>
        <w:noProof/>
      </w:rPr>
      <w:t>2</w:t>
    </w:r>
    <w:r w:rsidR="00E3055E" w:rsidRPr="000F33A6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1167" w:rsidRDefault="00401167">
      <w:pPr>
        <w:spacing w:before="0" w:after="0" w:line="240" w:lineRule="auto"/>
      </w:pPr>
      <w:r>
        <w:separator/>
      </w:r>
    </w:p>
  </w:footnote>
  <w:footnote w:type="continuationSeparator" w:id="0">
    <w:p w:rsidR="00401167" w:rsidRDefault="00401167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7E0A"/>
    <w:rsid w:val="00047D69"/>
    <w:rsid w:val="000A3F8E"/>
    <w:rsid w:val="000F33A6"/>
    <w:rsid w:val="001B6A86"/>
    <w:rsid w:val="002039EC"/>
    <w:rsid w:val="002371D3"/>
    <w:rsid w:val="00272531"/>
    <w:rsid w:val="00293B40"/>
    <w:rsid w:val="002954F7"/>
    <w:rsid w:val="00295B74"/>
    <w:rsid w:val="002A213E"/>
    <w:rsid w:val="003322AD"/>
    <w:rsid w:val="0035607F"/>
    <w:rsid w:val="003F6375"/>
    <w:rsid w:val="00401167"/>
    <w:rsid w:val="00454A31"/>
    <w:rsid w:val="004B617A"/>
    <w:rsid w:val="00512714"/>
    <w:rsid w:val="005C02C4"/>
    <w:rsid w:val="005F223B"/>
    <w:rsid w:val="00633AFC"/>
    <w:rsid w:val="00663894"/>
    <w:rsid w:val="00671A6A"/>
    <w:rsid w:val="006F0C6D"/>
    <w:rsid w:val="0073520E"/>
    <w:rsid w:val="007F4112"/>
    <w:rsid w:val="00845A72"/>
    <w:rsid w:val="008A7124"/>
    <w:rsid w:val="008A7E0A"/>
    <w:rsid w:val="00977357"/>
    <w:rsid w:val="009C7C5D"/>
    <w:rsid w:val="009E3F47"/>
    <w:rsid w:val="009E788A"/>
    <w:rsid w:val="00A11106"/>
    <w:rsid w:val="00AA095A"/>
    <w:rsid w:val="00AC03C7"/>
    <w:rsid w:val="00AE2882"/>
    <w:rsid w:val="00B06586"/>
    <w:rsid w:val="00B06984"/>
    <w:rsid w:val="00BB0B98"/>
    <w:rsid w:val="00BB1EE7"/>
    <w:rsid w:val="00BB66CA"/>
    <w:rsid w:val="00BE34D8"/>
    <w:rsid w:val="00C62FF6"/>
    <w:rsid w:val="00C84AFA"/>
    <w:rsid w:val="00CB5F70"/>
    <w:rsid w:val="00CD0850"/>
    <w:rsid w:val="00DF57B9"/>
    <w:rsid w:val="00E3055E"/>
    <w:rsid w:val="00E36737"/>
    <w:rsid w:val="00E85F71"/>
    <w:rsid w:val="00E953FA"/>
    <w:rsid w:val="00ED497F"/>
    <w:rsid w:val="00F14B21"/>
    <w:rsid w:val="00FD29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5:docId w15:val="{65FF6839-84CA-45A9-B04A-826A4E112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s-ES" w:eastAsia="en-US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55E"/>
    <w:rPr>
      <w:kern w:val="20"/>
    </w:rPr>
  </w:style>
  <w:style w:type="paragraph" w:styleId="Ttulo1">
    <w:name w:val="heading 1"/>
    <w:basedOn w:val="Normal"/>
    <w:next w:val="Normal"/>
    <w:link w:val="Ttulo1Car"/>
    <w:uiPriority w:val="1"/>
    <w:unhideWhenUsed/>
    <w:qFormat/>
    <w:rsid w:val="00E3055E"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rsid w:val="00E3055E"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305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305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3055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3055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3055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3055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3055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"/>
    <w:unhideWhenUsed/>
    <w:rsid w:val="00E3055E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"/>
    <w:rsid w:val="00E3055E"/>
    <w:rPr>
      <w:kern w:val="20"/>
    </w:rPr>
  </w:style>
  <w:style w:type="paragraph" w:styleId="Piedepgina">
    <w:name w:val="footer"/>
    <w:basedOn w:val="Normal"/>
    <w:link w:val="PiedepginaCar"/>
    <w:uiPriority w:val="2"/>
    <w:unhideWhenUsed/>
    <w:rsid w:val="00E3055E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epginaCar">
    <w:name w:val="Pie de página Car"/>
    <w:basedOn w:val="Fuentedeprrafopredeter"/>
    <w:link w:val="Piedepgina"/>
    <w:uiPriority w:val="2"/>
    <w:rsid w:val="00E3055E"/>
    <w:rPr>
      <w:kern w:val="20"/>
    </w:rPr>
  </w:style>
  <w:style w:type="paragraph" w:customStyle="1" w:styleId="Textodelcurrculumvtae">
    <w:name w:val="Texto del currículum vítae"/>
    <w:basedOn w:val="Normal"/>
    <w:qFormat/>
    <w:rsid w:val="00E3055E"/>
    <w:pPr>
      <w:spacing w:after="40"/>
      <w:ind w:right="1440"/>
    </w:pPr>
  </w:style>
  <w:style w:type="character" w:styleId="Textodelmarcadordeposicin">
    <w:name w:val="Placeholder Text"/>
    <w:basedOn w:val="Fuentedeprrafopredeter"/>
    <w:uiPriority w:val="99"/>
    <w:semiHidden/>
    <w:rsid w:val="00E3055E"/>
    <w:rPr>
      <w:color w:val="808080"/>
    </w:rPr>
  </w:style>
  <w:style w:type="table" w:styleId="Tablaconcuadrcula">
    <w:name w:val="Table Grid"/>
    <w:basedOn w:val="Tablanormal"/>
    <w:uiPriority w:val="59"/>
    <w:rsid w:val="00E30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1"/>
    <w:rsid w:val="00E3055E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Ttulo2Car">
    <w:name w:val="Título 2 Car"/>
    <w:basedOn w:val="Fuentedeprrafopredeter"/>
    <w:link w:val="Ttulo2"/>
    <w:uiPriority w:val="1"/>
    <w:rsid w:val="00E3055E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</w:rPr>
  </w:style>
  <w:style w:type="character" w:customStyle="1" w:styleId="Ttulo3Car">
    <w:name w:val="Título 3 Car"/>
    <w:basedOn w:val="Fuentedeprrafopredeter"/>
    <w:link w:val="Ttulo3"/>
    <w:uiPriority w:val="9"/>
    <w:rsid w:val="00E3055E"/>
    <w:rPr>
      <w:rFonts w:asciiTheme="majorHAnsi" w:eastAsiaTheme="majorEastAsia" w:hAnsiTheme="majorHAnsi" w:cstheme="majorBidi"/>
      <w:b/>
      <w:bCs/>
      <w:color w:val="7E97AD" w:themeColor="accent1"/>
      <w:kern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3055E"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3055E"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3055E"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3055E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3055E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3055E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Informeanual">
    <w:name w:val="Informe anual"/>
    <w:basedOn w:val="Tablanormal"/>
    <w:uiPriority w:val="99"/>
    <w:rsid w:val="00E3055E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adecartas">
    <w:name w:val="Tabla de cartas"/>
    <w:basedOn w:val="Tablanormal"/>
    <w:uiPriority w:val="99"/>
    <w:rsid w:val="00E3055E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Fecha">
    <w:name w:val="Date"/>
    <w:basedOn w:val="Normal"/>
    <w:next w:val="Normal"/>
    <w:link w:val="FechaCar"/>
    <w:uiPriority w:val="8"/>
    <w:qFormat/>
    <w:rsid w:val="00E3055E"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FechaCar">
    <w:name w:val="Fecha Car"/>
    <w:basedOn w:val="Fuentedeprrafopredeter"/>
    <w:link w:val="Fecha"/>
    <w:uiPriority w:val="8"/>
    <w:rsid w:val="00E3055E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rio">
    <w:name w:val="Destinatario"/>
    <w:basedOn w:val="Normal"/>
    <w:uiPriority w:val="8"/>
    <w:unhideWhenUsed/>
    <w:qFormat/>
    <w:rsid w:val="00E3055E"/>
    <w:pPr>
      <w:spacing w:after="40"/>
    </w:pPr>
    <w:rPr>
      <w:b/>
      <w:bCs/>
    </w:rPr>
  </w:style>
  <w:style w:type="paragraph" w:styleId="Saludo">
    <w:name w:val="Salutation"/>
    <w:basedOn w:val="Normal"/>
    <w:next w:val="Normal"/>
    <w:link w:val="SaludoCar"/>
    <w:uiPriority w:val="8"/>
    <w:unhideWhenUsed/>
    <w:qFormat/>
    <w:rsid w:val="00E3055E"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8"/>
    <w:rsid w:val="00E3055E"/>
    <w:rPr>
      <w:kern w:val="20"/>
    </w:rPr>
  </w:style>
  <w:style w:type="paragraph" w:styleId="Cierre">
    <w:name w:val="Closing"/>
    <w:basedOn w:val="Normal"/>
    <w:link w:val="CierreCar"/>
    <w:uiPriority w:val="8"/>
    <w:unhideWhenUsed/>
    <w:qFormat/>
    <w:rsid w:val="00E3055E"/>
    <w:pPr>
      <w:spacing w:before="480" w:after="960" w:line="240" w:lineRule="auto"/>
    </w:pPr>
  </w:style>
  <w:style w:type="character" w:customStyle="1" w:styleId="CierreCar">
    <w:name w:val="Cierre Car"/>
    <w:basedOn w:val="Fuentedeprrafopredeter"/>
    <w:link w:val="Cierre"/>
    <w:uiPriority w:val="8"/>
    <w:rsid w:val="00E3055E"/>
    <w:rPr>
      <w:kern w:val="20"/>
    </w:rPr>
  </w:style>
  <w:style w:type="paragraph" w:styleId="Firma">
    <w:name w:val="Signature"/>
    <w:basedOn w:val="Normal"/>
    <w:link w:val="FirmaCar"/>
    <w:uiPriority w:val="8"/>
    <w:unhideWhenUsed/>
    <w:qFormat/>
    <w:rsid w:val="00E3055E"/>
    <w:pPr>
      <w:spacing w:after="480"/>
    </w:pPr>
    <w:rPr>
      <w:b/>
      <w:bCs/>
    </w:rPr>
  </w:style>
  <w:style w:type="character" w:customStyle="1" w:styleId="FirmaCar">
    <w:name w:val="Firma Car"/>
    <w:basedOn w:val="Fuentedeprrafopredeter"/>
    <w:link w:val="Firma"/>
    <w:uiPriority w:val="8"/>
    <w:rsid w:val="00E3055E"/>
    <w:rPr>
      <w:b/>
      <w:bCs/>
      <w:kern w:val="20"/>
    </w:rPr>
  </w:style>
  <w:style w:type="character" w:styleId="nfasis">
    <w:name w:val="Emphasis"/>
    <w:basedOn w:val="Fuentedeprrafopredeter"/>
    <w:uiPriority w:val="2"/>
    <w:unhideWhenUsed/>
    <w:qFormat/>
    <w:rsid w:val="00E3055E"/>
    <w:rPr>
      <w:color w:val="7E97AD" w:themeColor="accent1"/>
    </w:rPr>
  </w:style>
  <w:style w:type="paragraph" w:customStyle="1" w:styleId="Informacindecontacto">
    <w:name w:val="Información de contacto"/>
    <w:basedOn w:val="Normal"/>
    <w:uiPriority w:val="2"/>
    <w:qFormat/>
    <w:rsid w:val="00E3055E"/>
    <w:pPr>
      <w:spacing w:after="0" w:line="240" w:lineRule="auto"/>
      <w:jc w:val="right"/>
    </w:pPr>
    <w:rPr>
      <w:sz w:val="18"/>
    </w:rPr>
  </w:style>
  <w:style w:type="paragraph" w:customStyle="1" w:styleId="Nombre">
    <w:name w:val="Nombre"/>
    <w:basedOn w:val="Normal"/>
    <w:next w:val="Normal"/>
    <w:uiPriority w:val="1"/>
    <w:qFormat/>
    <w:rsid w:val="00E3055E"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1EE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1EE7"/>
    <w:rPr>
      <w:rFonts w:ascii="Segoe UI" w:hAnsi="Segoe UI" w:cs="Segoe UI"/>
      <w:kern w:val="2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slany\AppData\Roaming\Microsoft\Plantillas\Curr&#237;culum%20atempor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B544573F5C3438787ABD71989491C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8374FE-C418-4A00-97D9-6A8CF331841D}"/>
      </w:docPartPr>
      <w:docPartBody>
        <w:p w:rsidR="00307B0B" w:rsidRDefault="00DB03A0">
          <w:pPr>
            <w:pStyle w:val="AB544573F5C3438787ABD71989491C8E"/>
          </w:pPr>
          <w:r w:rsidRPr="000F33A6">
            <w:t>[Dirección postal]</w:t>
          </w:r>
        </w:p>
      </w:docPartBody>
    </w:docPart>
    <w:docPart>
      <w:docPartPr>
        <w:name w:val="15A5FF9FF8B848BFAA081B501ED830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4B189B-82E6-438C-86F5-D76CE977B52A}"/>
      </w:docPartPr>
      <w:docPartBody>
        <w:p w:rsidR="00307B0B" w:rsidRDefault="00DB03A0">
          <w:pPr>
            <w:pStyle w:val="15A5FF9FF8B848BFAA081B501ED83091"/>
          </w:pPr>
          <w:r w:rsidRPr="000F33A6">
            <w:t>[Código postal, ciudad y provincia o estado]</w:t>
          </w:r>
        </w:p>
      </w:docPartBody>
    </w:docPart>
    <w:docPart>
      <w:docPartPr>
        <w:name w:val="566420A4DA904E6498CBE38502BD59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96A228-CD45-4783-8446-B5CDCBE2C491}"/>
      </w:docPartPr>
      <w:docPartBody>
        <w:p w:rsidR="00307B0B" w:rsidRDefault="00DB03A0">
          <w:pPr>
            <w:pStyle w:val="566420A4DA904E6498CBE38502BD5951"/>
          </w:pPr>
          <w:r w:rsidRPr="000F33A6">
            <w:t>[Teléfono]</w:t>
          </w:r>
        </w:p>
      </w:docPartBody>
    </w:docPart>
    <w:docPart>
      <w:docPartPr>
        <w:name w:val="988397F4328F42F6B4E25575BBBF14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61738C-DA5E-4293-88F9-5409813A75A9}"/>
      </w:docPartPr>
      <w:docPartBody>
        <w:p w:rsidR="00307B0B" w:rsidRDefault="00DB03A0">
          <w:pPr>
            <w:pStyle w:val="988397F4328F42F6B4E25575BBBF1474"/>
          </w:pPr>
          <w:r w:rsidRPr="000F33A6">
            <w:t>[Sitio web]</w:t>
          </w:r>
        </w:p>
      </w:docPartBody>
    </w:docPart>
    <w:docPart>
      <w:docPartPr>
        <w:name w:val="1533F7A6757D48C4A7252D05F0AEC9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10C9ED-F642-4C13-B947-6CD76D37D4BF}"/>
      </w:docPartPr>
      <w:docPartBody>
        <w:p w:rsidR="00307B0B" w:rsidRDefault="00DB03A0">
          <w:pPr>
            <w:pStyle w:val="1533F7A6757D48C4A7252D05F0AEC932"/>
          </w:pPr>
          <w:r w:rsidRPr="000F33A6">
            <w:rPr>
              <w:rStyle w:val="nfasis"/>
            </w:rPr>
            <w:t>[Correo electrónico]</w:t>
          </w:r>
        </w:p>
      </w:docPartBody>
    </w:docPart>
    <w:docPart>
      <w:docPartPr>
        <w:name w:val="50923BB88FE24A6DB9778F595DE0A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29F779-32EB-4E7E-9F31-58D5F6144908}"/>
      </w:docPartPr>
      <w:docPartBody>
        <w:p w:rsidR="00307B0B" w:rsidRDefault="00DB03A0">
          <w:pPr>
            <w:pStyle w:val="50923BB88FE24A6DB9778F595DE0A705"/>
          </w:pPr>
          <w:r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6E7129E7DA047F58BE5F27306BF2C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1BF95-AC4B-446C-B735-DF1274F1CA24}"/>
      </w:docPartPr>
      <w:docPartBody>
        <w:p w:rsidR="00307B0B" w:rsidRDefault="003012FB" w:rsidP="003012FB">
          <w:pPr>
            <w:pStyle w:val="96E7129E7DA047F58BE5F27306BF2C71"/>
          </w:pPr>
          <w:r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CAC18F895DB482B897AD8AEE44BCC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212D17-C049-448D-BB52-79C3F69189AB}"/>
      </w:docPartPr>
      <w:docPartBody>
        <w:p w:rsidR="00307B0B" w:rsidRDefault="003012FB" w:rsidP="003012FB">
          <w:pPr>
            <w:pStyle w:val="FCAC18F895DB482B897AD8AEE44BCC45"/>
          </w:pPr>
          <w:r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012FB"/>
    <w:rsid w:val="00172016"/>
    <w:rsid w:val="0020455E"/>
    <w:rsid w:val="002A6A97"/>
    <w:rsid w:val="003012FB"/>
    <w:rsid w:val="00307B0B"/>
    <w:rsid w:val="003C6930"/>
    <w:rsid w:val="004000D6"/>
    <w:rsid w:val="00510756"/>
    <w:rsid w:val="00847249"/>
    <w:rsid w:val="00875F37"/>
    <w:rsid w:val="00C35D4E"/>
    <w:rsid w:val="00DB03A0"/>
    <w:rsid w:val="00E31D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69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544573F5C3438787ABD71989491C8E">
    <w:name w:val="AB544573F5C3438787ABD71989491C8E"/>
    <w:rsid w:val="003C6930"/>
  </w:style>
  <w:style w:type="paragraph" w:customStyle="1" w:styleId="15A5FF9FF8B848BFAA081B501ED83091">
    <w:name w:val="15A5FF9FF8B848BFAA081B501ED83091"/>
    <w:rsid w:val="003C6930"/>
  </w:style>
  <w:style w:type="paragraph" w:customStyle="1" w:styleId="566420A4DA904E6498CBE38502BD5951">
    <w:name w:val="566420A4DA904E6498CBE38502BD5951"/>
    <w:rsid w:val="003C6930"/>
  </w:style>
  <w:style w:type="paragraph" w:customStyle="1" w:styleId="988397F4328F42F6B4E25575BBBF1474">
    <w:name w:val="988397F4328F42F6B4E25575BBBF1474"/>
    <w:rsid w:val="003C6930"/>
  </w:style>
  <w:style w:type="character" w:styleId="nfasis">
    <w:name w:val="Emphasis"/>
    <w:basedOn w:val="Fuentedeprrafopredeter"/>
    <w:uiPriority w:val="2"/>
    <w:unhideWhenUsed/>
    <w:qFormat/>
    <w:rsid w:val="003C6930"/>
    <w:rPr>
      <w:color w:val="5B9BD5" w:themeColor="accent1"/>
    </w:rPr>
  </w:style>
  <w:style w:type="paragraph" w:customStyle="1" w:styleId="1533F7A6757D48C4A7252D05F0AEC932">
    <w:name w:val="1533F7A6757D48C4A7252D05F0AEC932"/>
    <w:rsid w:val="003C6930"/>
  </w:style>
  <w:style w:type="paragraph" w:customStyle="1" w:styleId="88E8CD3F15E04E80937B2B61AF7CA7DE">
    <w:name w:val="88E8CD3F15E04E80937B2B61AF7CA7DE"/>
    <w:rsid w:val="003C6930"/>
  </w:style>
  <w:style w:type="paragraph" w:customStyle="1" w:styleId="3DA6ACC7B10544E1B07E8EB7CD62C87E">
    <w:name w:val="3DA6ACC7B10544E1B07E8EB7CD62C87E"/>
    <w:rsid w:val="003C6930"/>
  </w:style>
  <w:style w:type="paragraph" w:customStyle="1" w:styleId="Textodelcurrculumvtae">
    <w:name w:val="Texto del currículum vítae"/>
    <w:basedOn w:val="Normal"/>
    <w:qFormat/>
    <w:rsid w:val="003C6930"/>
    <w:pPr>
      <w:spacing w:before="40" w:after="4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  <w:lang w:val="es-ES" w:eastAsia="en-US"/>
    </w:rPr>
  </w:style>
  <w:style w:type="paragraph" w:customStyle="1" w:styleId="AE179AB4E0C446EDA24CADB73DDB2520">
    <w:name w:val="AE179AB4E0C446EDA24CADB73DDB2520"/>
    <w:rsid w:val="003C6930"/>
  </w:style>
  <w:style w:type="character" w:styleId="Textodelmarcadordeposicin">
    <w:name w:val="Placeholder Text"/>
    <w:basedOn w:val="Fuentedeprrafopredeter"/>
    <w:uiPriority w:val="99"/>
    <w:semiHidden/>
    <w:rsid w:val="004000D6"/>
    <w:rPr>
      <w:color w:val="808080"/>
    </w:rPr>
  </w:style>
  <w:style w:type="paragraph" w:customStyle="1" w:styleId="50923BB88FE24A6DB9778F595DE0A705">
    <w:name w:val="50923BB88FE24A6DB9778F595DE0A705"/>
    <w:rsid w:val="003C6930"/>
  </w:style>
  <w:style w:type="paragraph" w:customStyle="1" w:styleId="346C3F0C4F084775ABEE0A79A544078E">
    <w:name w:val="346C3F0C4F084775ABEE0A79A544078E"/>
    <w:rsid w:val="003C6930"/>
  </w:style>
  <w:style w:type="paragraph" w:customStyle="1" w:styleId="C534D13F757F4AA28A0157019822E183">
    <w:name w:val="C534D13F757F4AA28A0157019822E183"/>
    <w:rsid w:val="003C6930"/>
  </w:style>
  <w:style w:type="paragraph" w:customStyle="1" w:styleId="06F89B562E4A42528D914C8CDF764EC2">
    <w:name w:val="06F89B562E4A42528D914C8CDF764EC2"/>
    <w:rsid w:val="003C6930"/>
  </w:style>
  <w:style w:type="paragraph" w:customStyle="1" w:styleId="D53EDD39B7E5444CB2E8EF57AD336F21">
    <w:name w:val="D53EDD39B7E5444CB2E8EF57AD336F21"/>
    <w:rsid w:val="003C6930"/>
  </w:style>
  <w:style w:type="paragraph" w:customStyle="1" w:styleId="A563610376A242B099805BDD7DD18CE3">
    <w:name w:val="A563610376A242B099805BDD7DD18CE3"/>
    <w:rsid w:val="003C6930"/>
  </w:style>
  <w:style w:type="paragraph" w:customStyle="1" w:styleId="40600759FE13434F9405B1C1396C0431">
    <w:name w:val="40600759FE13434F9405B1C1396C0431"/>
    <w:rsid w:val="003C6930"/>
  </w:style>
  <w:style w:type="paragraph" w:customStyle="1" w:styleId="AE4E43E9A3124E88B54854C7B97622D9">
    <w:name w:val="AE4E43E9A3124E88B54854C7B97622D9"/>
    <w:rsid w:val="003C6930"/>
  </w:style>
  <w:style w:type="paragraph" w:customStyle="1" w:styleId="54DE5F7CD2DE4527BFDCB3F377536977">
    <w:name w:val="54DE5F7CD2DE4527BFDCB3F377536977"/>
    <w:rsid w:val="003C6930"/>
  </w:style>
  <w:style w:type="paragraph" w:customStyle="1" w:styleId="25124445B6334B16AC3EB78ED8D195E2">
    <w:name w:val="25124445B6334B16AC3EB78ED8D195E2"/>
    <w:rsid w:val="003C6930"/>
  </w:style>
  <w:style w:type="paragraph" w:customStyle="1" w:styleId="B69EF1BE90264BC694A2340E44DD3D08">
    <w:name w:val="B69EF1BE90264BC694A2340E44DD3D08"/>
    <w:rsid w:val="003C6930"/>
  </w:style>
  <w:style w:type="paragraph" w:customStyle="1" w:styleId="62D72B64E8474FD5A987F8D53E9F7828">
    <w:name w:val="62D72B64E8474FD5A987F8D53E9F7828"/>
    <w:rsid w:val="003C6930"/>
  </w:style>
  <w:style w:type="paragraph" w:customStyle="1" w:styleId="015B60841C364733AF7C2E559D8E5525">
    <w:name w:val="015B60841C364733AF7C2E559D8E5525"/>
    <w:rsid w:val="003C6930"/>
  </w:style>
  <w:style w:type="paragraph" w:customStyle="1" w:styleId="96E7129E7DA047F58BE5F27306BF2C71">
    <w:name w:val="96E7129E7DA047F58BE5F27306BF2C71"/>
    <w:rsid w:val="003012FB"/>
  </w:style>
  <w:style w:type="paragraph" w:customStyle="1" w:styleId="FCAC18F895DB482B897AD8AEE44BCC45">
    <w:name w:val="FCAC18F895DB482B897AD8AEE44BCC45"/>
    <w:rsid w:val="003012FB"/>
  </w:style>
  <w:style w:type="paragraph" w:customStyle="1" w:styleId="9A763AB891CE4960AF3940F209556CAD">
    <w:name w:val="9A763AB891CE4960AF3940F209556CAD"/>
    <w:rsid w:val="003012FB"/>
  </w:style>
  <w:style w:type="paragraph" w:customStyle="1" w:styleId="0F29E00D33684EF981021DE1891EDCC3">
    <w:name w:val="0F29E00D33684EF981021DE1891EDCC3"/>
    <w:rsid w:val="003012FB"/>
  </w:style>
  <w:style w:type="paragraph" w:customStyle="1" w:styleId="4ECA4935D65D4D179B3EBE1126487054">
    <w:name w:val="4ECA4935D65D4D179B3EBE1126487054"/>
    <w:rsid w:val="003012FB"/>
  </w:style>
  <w:style w:type="paragraph" w:customStyle="1" w:styleId="13BCB9D4954D4E6A895BFAC9CFB71C45">
    <w:name w:val="13BCB9D4954D4E6A895BFAC9CFB71C45"/>
    <w:rsid w:val="003012FB"/>
  </w:style>
  <w:style w:type="paragraph" w:customStyle="1" w:styleId="4294FD74498A464B88796A3093BAF305">
    <w:name w:val="4294FD74498A464B88796A3093BAF305"/>
    <w:rsid w:val="003012FB"/>
  </w:style>
  <w:style w:type="paragraph" w:customStyle="1" w:styleId="9AD2371A871042CC9F48CE3175207E09">
    <w:name w:val="9AD2371A871042CC9F48CE3175207E09"/>
    <w:rsid w:val="003012FB"/>
  </w:style>
  <w:style w:type="paragraph" w:customStyle="1" w:styleId="C48FE3A0362D4362B34CC050D9021BAF">
    <w:name w:val="C48FE3A0362D4362B34CC050D9021BAF"/>
    <w:rsid w:val="003012FB"/>
  </w:style>
  <w:style w:type="paragraph" w:customStyle="1" w:styleId="678F75CE6BE549B5AC00379D9101B88D">
    <w:name w:val="678F75CE6BE549B5AC00379D9101B88D"/>
    <w:rsid w:val="003012FB"/>
  </w:style>
  <w:style w:type="paragraph" w:customStyle="1" w:styleId="B434D595D4FD401E8BE257618142831F">
    <w:name w:val="B434D595D4FD401E8BE257618142831F"/>
    <w:rsid w:val="003012FB"/>
  </w:style>
  <w:style w:type="paragraph" w:customStyle="1" w:styleId="64D410F57CC243D2BE9D57E8BD1059B3">
    <w:name w:val="64D410F57CC243D2BE9D57E8BD1059B3"/>
    <w:rsid w:val="003012FB"/>
  </w:style>
  <w:style w:type="paragraph" w:customStyle="1" w:styleId="F9E0915072B54742AB2A43456B236D60">
    <w:name w:val="F9E0915072B54742AB2A43456B236D60"/>
    <w:rsid w:val="003012FB"/>
  </w:style>
  <w:style w:type="paragraph" w:customStyle="1" w:styleId="256F8C9D09424DA4A6FFA64DBACD07E7">
    <w:name w:val="256F8C9D09424DA4A6FFA64DBACD07E7"/>
    <w:rsid w:val="003012FB"/>
  </w:style>
  <w:style w:type="paragraph" w:customStyle="1" w:styleId="D8A4057BA4944956A98F0698DAE16143">
    <w:name w:val="D8A4057BA4944956A98F0698DAE16143"/>
    <w:rsid w:val="003012FB"/>
  </w:style>
  <w:style w:type="paragraph" w:customStyle="1" w:styleId="51F091505908427B9AB58F60CD8FE621">
    <w:name w:val="51F091505908427B9AB58F60CD8FE621"/>
    <w:rsid w:val="004000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Linda Vista de Patarra.</CompanyAddress>
  <CompanyPhone>Telefono: 8442-8419/ 7045-9446</CompanyPhone>
  <CompanyFax/>
  <CompanyEmail>dis_pame1195@hotmail.com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51F5DF50-DE56-4804-AD47-FD24022C455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41D3D3-4947-4147-AF70-FA53290B4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atemporal</Template>
  <TotalTime>35</TotalTime>
  <Pages>2</Pages>
  <Words>395</Words>
  <Characters>2173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2563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Salud: Excelente</cp:keywords>
  <cp:lastModifiedBy>Dislany</cp:lastModifiedBy>
  <cp:revision>8</cp:revision>
  <cp:lastPrinted>2016-03-02T19:54:00Z</cp:lastPrinted>
  <dcterms:created xsi:type="dcterms:W3CDTF">2016-02-17T04:59:00Z</dcterms:created>
  <dcterms:modified xsi:type="dcterms:W3CDTF">2016-06-11T23:20:00Z</dcterms:modified>
  <cp:category>Estado Civil: Unión Libre.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