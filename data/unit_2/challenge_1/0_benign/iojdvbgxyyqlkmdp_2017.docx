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1A5AF8" w14:textId="77777777" w:rsidR="00E84D16" w:rsidRDefault="00E84D16" w:rsidP="00294230">
      <w:pPr>
        <w:pStyle w:val="Nombre"/>
      </w:pPr>
      <w:r>
        <w:rPr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1" wp14:anchorId="28BB8091" wp14:editId="3C40138B">
            <wp:simplePos x="0" y="0"/>
            <wp:positionH relativeFrom="column">
              <wp:posOffset>-581660</wp:posOffset>
            </wp:positionH>
            <wp:positionV relativeFrom="paragraph">
              <wp:posOffset>231140</wp:posOffset>
            </wp:positionV>
            <wp:extent cx="1843405" cy="1381760"/>
            <wp:effectExtent l="2223" t="0" r="6667" b="6668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843405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US"/>
        </w:rPr>
        <w:t>andrés javier suárez n</w:t>
      </w:r>
    </w:p>
    <w:p w14:paraId="7120A0F3" w14:textId="570BA9B0" w:rsidR="00E84D16" w:rsidRDefault="00BC1035" w:rsidP="00294230">
      <w:pPr>
        <w:pStyle w:val="Informacindecontacto"/>
        <w:rPr>
          <w:lang w:val="es-US"/>
        </w:rPr>
      </w:pPr>
      <w:r>
        <w:rPr>
          <w:lang w:val="es-US"/>
        </w:rPr>
        <w:t>Chorrera el limón calle los pinos casa 28</w:t>
      </w:r>
    </w:p>
    <w:p w14:paraId="0BCB87B6" w14:textId="77777777" w:rsidR="00E84D16" w:rsidRDefault="00E84D16" w:rsidP="00294230">
      <w:pPr>
        <w:pStyle w:val="Informacindecontacto"/>
        <w:rPr>
          <w:lang w:val="es-US"/>
        </w:rPr>
      </w:pPr>
      <w:r>
        <w:rPr>
          <w:lang w:val="es-US"/>
        </w:rPr>
        <w:t>Cel:6911-5877</w:t>
      </w:r>
    </w:p>
    <w:p w14:paraId="1A22074B" w14:textId="77777777" w:rsidR="00E84D16" w:rsidRDefault="00E84D16" w:rsidP="00294230">
      <w:pPr>
        <w:pStyle w:val="Informacindecontacto"/>
      </w:pPr>
      <w:r>
        <w:rPr>
          <w:lang w:val="es-US"/>
        </w:rPr>
        <w:t>Andressb199818@gmail.com</w:t>
      </w:r>
    </w:p>
    <w:p w14:paraId="267E883D" w14:textId="77777777" w:rsidR="00E84D16" w:rsidRDefault="00E84D16" w:rsidP="00294230">
      <w:pPr>
        <w:pStyle w:val="Ttulo1"/>
      </w:pPr>
      <w:r>
        <w:rPr>
          <w:lang w:val="es-US"/>
        </w:rPr>
        <w:t xml:space="preserve">datos personales </w:t>
      </w:r>
    </w:p>
    <w:p w14:paraId="5F3D4448" w14:textId="77777777" w:rsidR="00E84D16" w:rsidRDefault="00E84D16" w:rsidP="00294230">
      <w:pPr>
        <w:rPr>
          <w:lang w:val="es-US"/>
        </w:rPr>
      </w:pPr>
      <w:r>
        <w:rPr>
          <w:lang w:val="es-US"/>
        </w:rPr>
        <w:t>Fecha de Nacimiento:               19 de julio de 1998</w:t>
      </w:r>
    </w:p>
    <w:p w14:paraId="4C7159DE" w14:textId="77777777" w:rsidR="00E84D16" w:rsidRDefault="00E84D16" w:rsidP="00294230">
      <w:pPr>
        <w:rPr>
          <w:lang w:val="es-US"/>
        </w:rPr>
      </w:pPr>
      <w:r>
        <w:rPr>
          <w:lang w:val="es-US"/>
        </w:rPr>
        <w:t>Lugar de Nacimiento:                Panamá</w:t>
      </w:r>
    </w:p>
    <w:p w14:paraId="33918014" w14:textId="77777777" w:rsidR="00E84D16" w:rsidRDefault="00E84D16" w:rsidP="00294230">
      <w:pPr>
        <w:rPr>
          <w:lang w:val="es-US"/>
        </w:rPr>
      </w:pPr>
      <w:r>
        <w:rPr>
          <w:lang w:val="es-US"/>
        </w:rPr>
        <w:t>Edad:                                      18 Años</w:t>
      </w:r>
    </w:p>
    <w:p w14:paraId="6FEB3E5A" w14:textId="77777777" w:rsidR="00E84D16" w:rsidRDefault="00E84D16" w:rsidP="00294230">
      <w:pPr>
        <w:rPr>
          <w:lang w:val="es-US"/>
        </w:rPr>
      </w:pPr>
      <w:r>
        <w:rPr>
          <w:lang w:val="es-US"/>
        </w:rPr>
        <w:t>Cedula:                                   8-937-658</w:t>
      </w:r>
    </w:p>
    <w:p w14:paraId="2EC400A7" w14:textId="77777777" w:rsidR="00E84D16" w:rsidRPr="002139A0" w:rsidRDefault="00E84D16" w:rsidP="00294230">
      <w:pPr>
        <w:rPr>
          <w:lang w:val="es-US"/>
        </w:rPr>
      </w:pPr>
      <w:r>
        <w:rPr>
          <w:lang w:val="es-US"/>
        </w:rPr>
        <w:t>Estado Civil:                            Soltero</w:t>
      </w:r>
    </w:p>
    <w:p w14:paraId="3059C72F" w14:textId="77777777" w:rsidR="00E84D16" w:rsidRDefault="00E84D16" w:rsidP="00294230">
      <w:pPr>
        <w:pStyle w:val="Ttulo1"/>
      </w:pPr>
      <w:r>
        <w:rPr>
          <w:lang w:val="es-US"/>
        </w:rPr>
        <w:t>estudios realizados</w:t>
      </w:r>
    </w:p>
    <w:p w14:paraId="7F3B189B" w14:textId="77777777" w:rsidR="00E84D16" w:rsidRDefault="00E84D16" w:rsidP="00294230">
      <w:pPr>
        <w:rPr>
          <w:lang w:val="es-US"/>
        </w:rPr>
      </w:pPr>
      <w:r>
        <w:rPr>
          <w:lang w:val="es-US"/>
        </w:rPr>
        <w:t>Primaria:                           Tomas Herrera Chitré Certificado VI Grado</w:t>
      </w:r>
    </w:p>
    <w:p w14:paraId="192BFDE7" w14:textId="77777777" w:rsidR="00E84D16" w:rsidRPr="003703E5" w:rsidRDefault="00E84D16" w:rsidP="00294230">
      <w:pPr>
        <w:rPr>
          <w:lang w:val="es-US"/>
        </w:rPr>
      </w:pPr>
      <w:r>
        <w:rPr>
          <w:lang w:val="es-US"/>
        </w:rPr>
        <w:t xml:space="preserve">Primer Ciclo:                      C.E.B.G Louis </w:t>
      </w:r>
      <w:proofErr w:type="spellStart"/>
      <w:r>
        <w:rPr>
          <w:lang w:val="es-US"/>
        </w:rPr>
        <w:t>Martinz</w:t>
      </w:r>
      <w:proofErr w:type="spellEnd"/>
      <w:r>
        <w:rPr>
          <w:lang w:val="es-US"/>
        </w:rPr>
        <w:t xml:space="preserve"> III Año</w:t>
      </w:r>
    </w:p>
    <w:p w14:paraId="47B849AE" w14:textId="77777777" w:rsidR="00E84D16" w:rsidRDefault="00E84D16" w:rsidP="00294230">
      <w:pPr>
        <w:pStyle w:val="Ttulo1"/>
      </w:pPr>
      <w:r>
        <w:rPr>
          <w:lang w:val="es-US"/>
        </w:rPr>
        <w:t>experiencias laborales</w:t>
      </w:r>
    </w:p>
    <w:p w14:paraId="737F13A8" w14:textId="140241A3" w:rsidR="009034F5" w:rsidRDefault="009034F5" w:rsidP="00294230">
      <w:pPr>
        <w:rPr>
          <w:lang w:val="es-US"/>
        </w:rPr>
      </w:pPr>
      <w:r>
        <w:rPr>
          <w:lang w:val="es-US"/>
        </w:rPr>
        <w:t>Video hope</w:t>
      </w:r>
      <w:r w:rsidR="002A1F0D">
        <w:rPr>
          <w:lang w:val="es-US"/>
        </w:rPr>
        <w:t xml:space="preserve"> (junio 2016</w:t>
      </w:r>
      <w:r w:rsidR="00F130F5">
        <w:rPr>
          <w:lang w:val="es-US"/>
        </w:rPr>
        <w:t xml:space="preserve"> – septiembre 2016</w:t>
      </w:r>
    </w:p>
    <w:p w14:paraId="130E58DF" w14:textId="610AE334" w:rsidR="00E84D16" w:rsidRDefault="002A1F0D" w:rsidP="00294230">
      <w:pPr>
        <w:rPr>
          <w:lang w:val="es-US"/>
        </w:rPr>
      </w:pPr>
      <w:r>
        <w:rPr>
          <w:lang w:val="es-US"/>
        </w:rPr>
        <w:t>Ayudante Administrador</w:t>
      </w:r>
    </w:p>
    <w:p w14:paraId="359CC63C" w14:textId="06C73C34" w:rsidR="00F130F5" w:rsidRDefault="00F130F5" w:rsidP="00294230">
      <w:pPr>
        <w:rPr>
          <w:lang w:val="es-US"/>
        </w:rPr>
      </w:pPr>
      <w:proofErr w:type="spellStart"/>
      <w:r>
        <w:rPr>
          <w:lang w:val="es-US"/>
        </w:rPr>
        <w:t>Johny</w:t>
      </w:r>
      <w:proofErr w:type="spellEnd"/>
      <w:r>
        <w:rPr>
          <w:lang w:val="es-US"/>
        </w:rPr>
        <w:t xml:space="preserve"> </w:t>
      </w:r>
      <w:r w:rsidR="00DA1300">
        <w:rPr>
          <w:lang w:val="es-US"/>
        </w:rPr>
        <w:t>Méndez</w:t>
      </w:r>
      <w:r w:rsidR="00B2348F">
        <w:rPr>
          <w:lang w:val="es-US"/>
        </w:rPr>
        <w:t xml:space="preserve">  6671-</w:t>
      </w:r>
      <w:r w:rsidR="00DA1300">
        <w:rPr>
          <w:lang w:val="es-US"/>
        </w:rPr>
        <w:t>1342</w:t>
      </w:r>
    </w:p>
    <w:p w14:paraId="15CA23AC" w14:textId="77777777" w:rsidR="00DA1300" w:rsidRDefault="00DA1300" w:rsidP="00294230">
      <w:pPr>
        <w:rPr>
          <w:lang w:val="es-US"/>
        </w:rPr>
      </w:pPr>
    </w:p>
    <w:p w14:paraId="59A472E2" w14:textId="40EF7A6F" w:rsidR="00DA1300" w:rsidRDefault="00437BDC" w:rsidP="00294230">
      <w:pPr>
        <w:rPr>
          <w:lang w:val="es-US"/>
        </w:rPr>
      </w:pPr>
      <w:r>
        <w:rPr>
          <w:lang w:val="es-US"/>
        </w:rPr>
        <w:t xml:space="preserve">Mr. </w:t>
      </w:r>
      <w:proofErr w:type="spellStart"/>
      <w:r>
        <w:rPr>
          <w:lang w:val="es-US"/>
        </w:rPr>
        <w:t>Fish</w:t>
      </w:r>
      <w:proofErr w:type="spellEnd"/>
      <w:r>
        <w:rPr>
          <w:lang w:val="es-US"/>
        </w:rPr>
        <w:t xml:space="preserve"> (abril 2014 – agosto 2016</w:t>
      </w:r>
      <w:r w:rsidR="00561536">
        <w:rPr>
          <w:lang w:val="es-US"/>
        </w:rPr>
        <w:t>)</w:t>
      </w:r>
    </w:p>
    <w:p w14:paraId="6A726091" w14:textId="441BE075" w:rsidR="00561536" w:rsidRDefault="00561536" w:rsidP="00294230">
      <w:pPr>
        <w:rPr>
          <w:lang w:val="es-US"/>
        </w:rPr>
      </w:pPr>
      <w:r>
        <w:rPr>
          <w:lang w:val="es-US"/>
        </w:rPr>
        <w:t xml:space="preserve">Ayudante General </w:t>
      </w:r>
    </w:p>
    <w:p w14:paraId="28AD926E" w14:textId="6795955D" w:rsidR="00ED210C" w:rsidRDefault="00561536" w:rsidP="00294230">
      <w:pPr>
        <w:rPr>
          <w:lang w:val="es-US"/>
        </w:rPr>
      </w:pPr>
      <w:proofErr w:type="spellStart"/>
      <w:r>
        <w:rPr>
          <w:lang w:val="es-US"/>
        </w:rPr>
        <w:t>Yimara</w:t>
      </w:r>
      <w:proofErr w:type="spellEnd"/>
      <w:r>
        <w:rPr>
          <w:lang w:val="es-US"/>
        </w:rPr>
        <w:t xml:space="preserve"> Rodríguez </w:t>
      </w:r>
      <w:r w:rsidR="00EF3B64">
        <w:rPr>
          <w:lang w:val="es-US"/>
        </w:rPr>
        <w:t>6</w:t>
      </w:r>
      <w:r w:rsidR="00CC7490">
        <w:rPr>
          <w:lang w:val="es-US"/>
        </w:rPr>
        <w:t>901-9480</w:t>
      </w:r>
    </w:p>
    <w:p w14:paraId="709003DF" w14:textId="77777777" w:rsidR="00154E95" w:rsidRDefault="00154E95" w:rsidP="00294230">
      <w:pPr>
        <w:rPr>
          <w:lang w:val="es-US"/>
        </w:rPr>
      </w:pPr>
    </w:p>
    <w:p w14:paraId="5FF18236" w14:textId="714C7698" w:rsidR="00154E95" w:rsidRDefault="00E63ED0" w:rsidP="00294230">
      <w:pPr>
        <w:rPr>
          <w:lang w:val="es-US"/>
        </w:rPr>
      </w:pPr>
      <w:proofErr w:type="spellStart"/>
      <w:r>
        <w:rPr>
          <w:lang w:val="es-US"/>
        </w:rPr>
        <w:t>Titan</w:t>
      </w:r>
      <w:proofErr w:type="spellEnd"/>
      <w:r>
        <w:rPr>
          <w:lang w:val="es-US"/>
        </w:rPr>
        <w:t xml:space="preserve"> (septiembre 2016 – noviembre 2016)</w:t>
      </w:r>
    </w:p>
    <w:p w14:paraId="1D6EA486" w14:textId="625B9570" w:rsidR="00E63ED0" w:rsidRPr="00154E95" w:rsidRDefault="00434DDB" w:rsidP="00294230">
      <w:pPr>
        <w:rPr>
          <w:lang w:val="es-US"/>
        </w:rPr>
      </w:pPr>
      <w:r>
        <w:rPr>
          <w:lang w:val="es-US"/>
        </w:rPr>
        <w:t xml:space="preserve">Auxiliar de bodega </w:t>
      </w:r>
      <w:bookmarkStart w:id="0" w:name="_GoBack"/>
      <w:bookmarkEnd w:id="0"/>
    </w:p>
    <w:p w14:paraId="287430F0" w14:textId="77777777" w:rsidR="00E84D16" w:rsidRDefault="00E84D16" w:rsidP="00294230">
      <w:pPr>
        <w:pStyle w:val="Ttulo1"/>
      </w:pPr>
      <w:r>
        <w:rPr>
          <w:lang w:val="es-US"/>
        </w:rPr>
        <w:t>referencias personales</w:t>
      </w:r>
    </w:p>
    <w:p w14:paraId="0C863D6F" w14:textId="59391DE0" w:rsidR="00E84D16" w:rsidRPr="001C7F86" w:rsidRDefault="005B5CCC" w:rsidP="00294230">
      <w:pPr>
        <w:pStyle w:val="Listaconvietas"/>
      </w:pPr>
      <w:r>
        <w:rPr>
          <w:lang w:val="es-US"/>
        </w:rPr>
        <w:t xml:space="preserve">Jacqueline </w:t>
      </w:r>
      <w:proofErr w:type="spellStart"/>
      <w:r>
        <w:rPr>
          <w:lang w:val="es-US"/>
        </w:rPr>
        <w:t>Alvarengo</w:t>
      </w:r>
      <w:proofErr w:type="spellEnd"/>
      <w:r w:rsidR="00E84D16">
        <w:rPr>
          <w:lang w:val="es-US"/>
        </w:rPr>
        <w:t xml:space="preserve">             </w:t>
      </w:r>
      <w:r w:rsidR="003D1098">
        <w:rPr>
          <w:lang w:val="es-US"/>
        </w:rPr>
        <w:t xml:space="preserve">  Cel.6</w:t>
      </w:r>
      <w:r w:rsidR="00B61EF1">
        <w:rPr>
          <w:lang w:val="es-US"/>
        </w:rPr>
        <w:t>911-2278</w:t>
      </w:r>
    </w:p>
    <w:p w14:paraId="14EF816D" w14:textId="61C1D885" w:rsidR="00E84D16" w:rsidRDefault="006F1073" w:rsidP="00294230">
      <w:pPr>
        <w:pStyle w:val="Listaconvietas"/>
      </w:pPr>
      <w:r>
        <w:rPr>
          <w:lang w:val="es-US"/>
        </w:rPr>
        <w:t xml:space="preserve">Maribel </w:t>
      </w:r>
      <w:r w:rsidR="00B53148">
        <w:rPr>
          <w:lang w:val="es-US"/>
        </w:rPr>
        <w:t>Santamaría</w:t>
      </w:r>
      <w:r w:rsidR="00E84D16">
        <w:rPr>
          <w:lang w:val="es-US"/>
        </w:rPr>
        <w:t xml:space="preserve">           </w:t>
      </w:r>
      <w:r w:rsidR="00B53148">
        <w:rPr>
          <w:lang w:val="es-US"/>
        </w:rPr>
        <w:t xml:space="preserve">        Cel.6</w:t>
      </w:r>
      <w:r w:rsidR="000C780A">
        <w:rPr>
          <w:lang w:val="es-US"/>
        </w:rPr>
        <w:t>219-3732</w:t>
      </w:r>
    </w:p>
    <w:p w14:paraId="4344EB9E" w14:textId="77777777" w:rsidR="0059120E" w:rsidRDefault="008613C1">
      <w:pPr>
        <w:pStyle w:val="Nombre"/>
      </w:pPr>
    </w:p>
    <w:p w14:paraId="460FEF01" w14:textId="77777777" w:rsidR="0059120E" w:rsidRDefault="008613C1" w:rsidP="00E84D16">
      <w:pPr>
        <w:pStyle w:val="Informacindecontacto"/>
      </w:pPr>
    </w:p>
    <w:sectPr w:rsidR="0059120E" w:rsidSect="008E2E2A">
      <w:headerReference w:type="default" r:id="rId8"/>
      <w:footerReference w:type="default" r:id="rId9"/>
      <w:headerReference w:type="first" r:id="rId10"/>
      <w:pgSz w:w="11907" w:h="16839" w:code="9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3644FD" w14:textId="77777777" w:rsidR="008613C1" w:rsidRDefault="008613C1">
      <w:pPr>
        <w:spacing w:after="0" w:line="240" w:lineRule="auto"/>
      </w:pPr>
      <w:r>
        <w:separator/>
      </w:r>
    </w:p>
  </w:endnote>
  <w:endnote w:type="continuationSeparator" w:id="0">
    <w:p w14:paraId="5C0DB375" w14:textId="77777777" w:rsidR="008613C1" w:rsidRDefault="008613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066581" w14:textId="77777777" w:rsidR="0059120E" w:rsidRDefault="00EB1DD6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84D1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62CF10" w14:textId="77777777" w:rsidR="008613C1" w:rsidRDefault="008613C1">
      <w:pPr>
        <w:spacing w:after="0" w:line="240" w:lineRule="auto"/>
      </w:pPr>
      <w:r>
        <w:separator/>
      </w:r>
    </w:p>
  </w:footnote>
  <w:footnote w:type="continuationSeparator" w:id="0">
    <w:p w14:paraId="4A780724" w14:textId="77777777" w:rsidR="008613C1" w:rsidRDefault="008613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5FCC1" w14:textId="77777777" w:rsidR="0059120E" w:rsidRDefault="00EB1DD6">
    <w:pPr>
      <w:pStyle w:val="Encabezado"/>
    </w:pPr>
    <w:r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29039DA" wp14:editId="020850F7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3344FFF" id="Grupo 4" o:spid="_x0000_s1026" style="position:absolute;margin-left:0;margin-top:0;width:252pt;height:791.85pt;z-index:251658240;mso-position-horizontal:left;mso-position-horizontal-relative:margin;mso-position-vertical:top;mso-position-vertical-relative:page" coordsize="32004,100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">
              <v:rect id="Rectangle 2" o:spid="_x0000_s1027" style="position:absolute;width:32004;height:1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804767" w14:textId="77777777" w:rsidR="0059120E" w:rsidRDefault="00EB1DD6">
    <w:pPr>
      <w:pStyle w:val="Encabezado"/>
    </w:pPr>
    <w:r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416D55F" wp14:editId="4B04557C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8890" b="0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1" name="Rectángulo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ángulo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5897224" id="Grupo 5" o:spid="_x0000_s1026" style="position:absolute;margin-left:0;margin-top:0;width:252pt;height:791.85pt;z-index:251660288;mso-position-horizontal:left;mso-position-horizontal-relative:margin;mso-position-vertical:top;mso-position-vertical-relative:page" coordsize="32004,100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">
              <v:rect id="Rectángulo 6" o:spid="_x0000_s1027" style="position:absolute;width:32004;height:1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" fillcolor="#4b3a2e [3215]" stroked="f" strokeweight="1pt"/>
              <v:rect id="Rectángulo 7" o:spid="_x0000_s1028" style="position:absolute;top:99648;width:32004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0349F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54416C3"/>
    <w:multiLevelType w:val="hybridMultilevel"/>
    <w:tmpl w:val="1884BEFA"/>
    <w:lvl w:ilvl="0" w:tplc="42A2AB52">
      <w:start w:val="1"/>
      <w:numFmt w:val="bullet"/>
      <w:pStyle w:val="Listaconvietas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9E4733" w:themeColor="accent1"/>
        <w:sz w:val="20"/>
      </w:rPr>
    </w:lvl>
    <w:lvl w:ilvl="1" w:tplc="FE606E4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17EB0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C6CAA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82B37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6D8E3E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9EA9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10AB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320C9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D16"/>
    <w:rsid w:val="000C780A"/>
    <w:rsid w:val="00154E95"/>
    <w:rsid w:val="00243655"/>
    <w:rsid w:val="002A1F0D"/>
    <w:rsid w:val="003D1098"/>
    <w:rsid w:val="00434DDB"/>
    <w:rsid w:val="00437BDC"/>
    <w:rsid w:val="004F7A45"/>
    <w:rsid w:val="00561536"/>
    <w:rsid w:val="005B5CCC"/>
    <w:rsid w:val="00623AAB"/>
    <w:rsid w:val="006F1073"/>
    <w:rsid w:val="006F4178"/>
    <w:rsid w:val="007652B3"/>
    <w:rsid w:val="007749F6"/>
    <w:rsid w:val="008613C1"/>
    <w:rsid w:val="009034F5"/>
    <w:rsid w:val="00A03727"/>
    <w:rsid w:val="00B2348F"/>
    <w:rsid w:val="00B53148"/>
    <w:rsid w:val="00B5424E"/>
    <w:rsid w:val="00B61EF1"/>
    <w:rsid w:val="00BC1035"/>
    <w:rsid w:val="00C90480"/>
    <w:rsid w:val="00CC7490"/>
    <w:rsid w:val="00DA1300"/>
    <w:rsid w:val="00E63ED0"/>
    <w:rsid w:val="00E84D16"/>
    <w:rsid w:val="00EB1DD6"/>
    <w:rsid w:val="00ED210C"/>
    <w:rsid w:val="00EF3B64"/>
    <w:rsid w:val="00F130F5"/>
    <w:rsid w:val="00F75BB5"/>
    <w:rsid w:val="00FC6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B93642"/>
  <w15:docId w15:val="{359D1AA1-FA1F-6346-A454-8576B2117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919D5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hAnsiTheme="majorHAnsi"/>
      <w:b/>
      <w:spacing w:val="21"/>
      <w:sz w:val="26"/>
    </w:rPr>
  </w:style>
  <w:style w:type="paragraph" w:styleId="Encabezado">
    <w:name w:val="header"/>
    <w:basedOn w:val="Normal"/>
    <w:link w:val="EncabezadoCar"/>
    <w:uiPriority w:val="99"/>
    <w:unhideWhenUsed/>
    <w:qFormat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PiedepginaCar">
    <w:name w:val="Pie de página Car"/>
    <w:basedOn w:val="Fuentedeprrafopredeter"/>
    <w:link w:val="Piedepgina"/>
    <w:uiPriority w:val="99"/>
    <w:rPr>
      <w:b/>
      <w:spacing w:val="21"/>
      <w:sz w:val="26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nfasis">
    <w:name w:val="Emphasis"/>
    <w:basedOn w:val="Fuentedeprrafopredeter"/>
    <w:uiPriority w:val="20"/>
    <w:semiHidden/>
    <w:unhideWhenUsed/>
    <w:qFormat/>
    <w:rPr>
      <w:b/>
      <w:iCs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eastAsiaTheme="minorEastAsia"/>
      <w:i/>
      <w:spacing w:val="21"/>
      <w:sz w:val="36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caps/>
      <w:smallCaps w:val="0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sz w:val="32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/>
      <w:iCs/>
      <w:sz w:val="32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4B3A2E" w:themeColor="text2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Informacindecontacto">
    <w:name w:val="Información de contacto"/>
    <w:basedOn w:val="Normal"/>
    <w:uiPriority w:val="2"/>
    <w:qFormat/>
    <w:pPr>
      <w:spacing w:after="920"/>
      <w:contextualSpacing/>
    </w:p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4B3A2E" w:themeColor="text2"/>
    </w:rPr>
  </w:style>
  <w:style w:type="character" w:styleId="nfasisintenso">
    <w:name w:val="Intense Emphasis"/>
    <w:basedOn w:val="Fuentedeprrafopredeter"/>
    <w:uiPriority w:val="21"/>
    <w:semiHidden/>
    <w:unhideWhenUsed/>
    <w:rPr>
      <w:b/>
      <w:i/>
      <w:iCs/>
      <w:color w:val="4B3A2E" w:themeColor="text2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Prrafodelista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paragraph" w:customStyle="1" w:styleId="Nombre">
    <w:name w:val="Nombre"/>
    <w:basedOn w:val="Normal"/>
    <w:link w:val="NombreC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ombreCar">
    <w:name w:val="Nombre Car"/>
    <w:basedOn w:val="Fuentedeprrafopredeter"/>
    <w:link w:val="Nombre"/>
    <w:uiPriority w:val="1"/>
    <w:rPr>
      <w:b/>
      <w:caps/>
      <w:spacing w:val="21"/>
      <w:sz w:val="3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paragraph" w:styleId="Listaconvietas">
    <w:name w:val="List Bullet"/>
    <w:basedOn w:val="Normal"/>
    <w:uiPriority w:val="9"/>
    <w:qFormat/>
    <w:rsid w:val="00E84D16"/>
    <w:pPr>
      <w:numPr>
        <w:numId w:val="11"/>
      </w:numPr>
      <w:spacing w:after="120" w:line="312" w:lineRule="auto"/>
    </w:pPr>
    <w:rPr>
      <w:color w:val="7F7F7F" w:themeColor="text1" w:themeTint="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5A315CF7-A18B-614A-9BAA-A16F183E3D9B%7dtf50002038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%7b5A315CF7-A18B-614A-9BAA-A16F183E3D9B%7dtf50002038.dotx</Template>
  <TotalTime>0</TotalTime>
  <Pages>1</Pages>
  <Words>140</Words>
  <Characters>776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andressb199818@gmail.com</dc:creator>
  <cp:keywords/>
  <dc:description/>
  <cp:lastModifiedBy>andressb199818@gmail.com</cp:lastModifiedBy>
  <cp:revision>2</cp:revision>
  <dcterms:created xsi:type="dcterms:W3CDTF">2016-11-16T19:27:00Z</dcterms:created>
  <dcterms:modified xsi:type="dcterms:W3CDTF">2016-11-16T19:27:00Z</dcterms:modified>
</cp:coreProperties>
</file>