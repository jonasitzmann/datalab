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04" w:rsidRPr="00880EC4" w:rsidRDefault="000D15CD" w:rsidP="00713CB4">
      <w:pPr>
        <w:pStyle w:val="Name"/>
        <w:tabs>
          <w:tab w:val="left" w:pos="3969"/>
        </w:tabs>
        <w:spacing w:after="100" w:afterAutospacing="1"/>
        <w:rPr>
          <w:rFonts w:ascii="Arial" w:hAnsi="Arial" w:cs="Arial"/>
          <w:sz w:val="52"/>
          <w:szCs w:val="52"/>
          <w:lang w:val="es-NI"/>
        </w:rPr>
      </w:pPr>
      <w:r>
        <w:rPr>
          <w:rFonts w:ascii="Arial" w:hAnsi="Arial" w:cs="Arial"/>
          <w:sz w:val="52"/>
          <w:szCs w:val="52"/>
          <w:lang w:val="es-NI"/>
        </w:rPr>
        <w:t xml:space="preserve">Alberto José Hurtado </w:t>
      </w:r>
      <w:proofErr w:type="spellStart"/>
      <w:r>
        <w:rPr>
          <w:rFonts w:ascii="Arial" w:hAnsi="Arial" w:cs="Arial"/>
          <w:sz w:val="52"/>
          <w:szCs w:val="52"/>
          <w:lang w:val="es-NI"/>
        </w:rPr>
        <w:t>Bejerano</w:t>
      </w:r>
      <w:proofErr w:type="spellEnd"/>
    </w:p>
    <w:p w:rsidR="002C1104" w:rsidRPr="00253A8B" w:rsidRDefault="002C1104" w:rsidP="00AC554D">
      <w:pPr>
        <w:pStyle w:val="Sinespaciado"/>
        <w:rPr>
          <w:rFonts w:ascii="Arial" w:hAnsi="Arial" w:cs="Arial"/>
          <w:u w:val="none"/>
        </w:rPr>
      </w:pPr>
      <w:r w:rsidRPr="00253A8B">
        <w:rPr>
          <w:rFonts w:ascii="Arial" w:hAnsi="Arial" w:cs="Arial"/>
          <w:u w:val="none"/>
        </w:rPr>
        <w:t>Dirección:</w:t>
      </w:r>
      <w:r w:rsidRPr="00253A8B">
        <w:rPr>
          <w:rFonts w:ascii="Arial" w:hAnsi="Arial" w:cs="Arial"/>
          <w:b w:val="0"/>
          <w:u w:val="none"/>
        </w:rPr>
        <w:t xml:space="preserve"> </w:t>
      </w:r>
      <w:sdt>
        <w:sdtPr>
          <w:rPr>
            <w:rFonts w:ascii="Arial" w:hAnsi="Arial" w:cs="Arial"/>
            <w:b w:val="0"/>
            <w:u w:val="none"/>
          </w:rPr>
          <w:id w:val="1774474"/>
          <w:placeholder>
            <w:docPart w:val="296845E305D240D1B5D807F9DC116A36"/>
          </w:placeholder>
          <w:text/>
        </w:sdtPr>
        <w:sdtEndPr/>
        <w:sdtContent>
          <w:r w:rsidR="000D15CD">
            <w:rPr>
              <w:rFonts w:ascii="Arial" w:hAnsi="Arial" w:cs="Arial"/>
              <w:b w:val="0"/>
              <w:u w:val="none"/>
            </w:rPr>
            <w:t xml:space="preserve">Reparto José </w:t>
          </w:r>
          <w:proofErr w:type="spellStart"/>
          <w:r w:rsidR="000D15CD">
            <w:rPr>
              <w:rFonts w:ascii="Arial" w:hAnsi="Arial" w:cs="Arial"/>
              <w:b w:val="0"/>
              <w:u w:val="none"/>
            </w:rPr>
            <w:t>Isaìas</w:t>
          </w:r>
          <w:proofErr w:type="spellEnd"/>
          <w:r w:rsidR="000D15CD">
            <w:rPr>
              <w:rFonts w:ascii="Arial" w:hAnsi="Arial" w:cs="Arial"/>
              <w:b w:val="0"/>
              <w:u w:val="none"/>
            </w:rPr>
            <w:t xml:space="preserve"> Gómez, casa # G-283</w:t>
          </w:r>
        </w:sdtContent>
      </w:sdt>
    </w:p>
    <w:p w:rsidR="002C1104" w:rsidRPr="00BC7E97" w:rsidRDefault="002C1104" w:rsidP="00AC554D">
      <w:pPr>
        <w:pStyle w:val="Sinespaciado"/>
        <w:rPr>
          <w:rFonts w:ascii="Arial" w:hAnsi="Arial" w:cs="Arial"/>
          <w:b w:val="0"/>
          <w:u w:val="none"/>
        </w:rPr>
      </w:pPr>
      <w:r w:rsidRPr="00BC7E97">
        <w:rPr>
          <w:rFonts w:ascii="Arial" w:hAnsi="Arial" w:cs="Arial"/>
          <w:u w:val="none"/>
        </w:rPr>
        <w:t>Teléfono:</w:t>
      </w:r>
      <w:r w:rsidRPr="00BC7E97">
        <w:rPr>
          <w:rFonts w:ascii="Arial" w:hAnsi="Arial" w:cs="Arial"/>
          <w:b w:val="0"/>
          <w:u w:val="none"/>
        </w:rPr>
        <w:t xml:space="preserve"> </w:t>
      </w:r>
      <w:r w:rsidR="005E2546">
        <w:rPr>
          <w:rFonts w:ascii="Arial" w:hAnsi="Arial" w:cs="Arial"/>
          <w:b w:val="0"/>
          <w:u w:val="none"/>
        </w:rPr>
        <w:t>77310854 - 89336571</w:t>
      </w:r>
    </w:p>
    <w:p w:rsidR="002C1104" w:rsidRPr="00BC7E97" w:rsidRDefault="002C1104" w:rsidP="00AC554D">
      <w:pPr>
        <w:pStyle w:val="Sinespaciado"/>
        <w:rPr>
          <w:rFonts w:ascii="Arial" w:hAnsi="Arial" w:cs="Arial"/>
          <w:b w:val="0"/>
          <w:u w:val="none"/>
        </w:rPr>
      </w:pPr>
      <w:r w:rsidRPr="00BC7E97">
        <w:rPr>
          <w:rFonts w:ascii="Arial" w:hAnsi="Arial" w:cs="Arial"/>
          <w:u w:val="none"/>
        </w:rPr>
        <w:t>Numero de Cedula:</w:t>
      </w:r>
      <w:r w:rsidRPr="00BC7E97">
        <w:rPr>
          <w:rFonts w:ascii="Arial" w:hAnsi="Arial" w:cs="Arial"/>
          <w:b w:val="0"/>
          <w:u w:val="none"/>
        </w:rPr>
        <w:t xml:space="preserve"> </w:t>
      </w:r>
      <w:r w:rsidR="005E2546">
        <w:rPr>
          <w:rFonts w:ascii="Arial" w:hAnsi="Arial" w:cs="Arial"/>
          <w:b w:val="0"/>
          <w:u w:val="none"/>
        </w:rPr>
        <w:t>001-170562-0060Q</w:t>
      </w:r>
    </w:p>
    <w:p w:rsidR="002C1104" w:rsidRPr="002E0AC4" w:rsidRDefault="002C1104" w:rsidP="00AC554D">
      <w:pPr>
        <w:pStyle w:val="Sinespaciado"/>
        <w:rPr>
          <w:rFonts w:ascii="Arial" w:hAnsi="Arial" w:cs="Arial"/>
          <w:b w:val="0"/>
          <w:u w:val="none"/>
        </w:rPr>
      </w:pPr>
      <w:r w:rsidRPr="002E0AC4">
        <w:rPr>
          <w:rFonts w:ascii="Arial" w:hAnsi="Arial" w:cs="Arial"/>
          <w:u w:val="none"/>
        </w:rPr>
        <w:t>Estado Civil:</w:t>
      </w:r>
      <w:r w:rsidRPr="002E0AC4">
        <w:rPr>
          <w:rFonts w:ascii="Arial" w:hAnsi="Arial" w:cs="Arial"/>
          <w:b w:val="0"/>
          <w:u w:val="none"/>
        </w:rPr>
        <w:t xml:space="preserve"> </w:t>
      </w:r>
      <w:sdt>
        <w:sdtPr>
          <w:rPr>
            <w:rFonts w:ascii="Arial" w:hAnsi="Arial" w:cs="Arial"/>
            <w:b w:val="0"/>
            <w:u w:val="none"/>
          </w:rPr>
          <w:id w:val="1774481"/>
          <w:placeholder>
            <w:docPart w:val="957C131934DB443DBDE3229CB7100DF7"/>
          </w:placeholder>
          <w:comboBox>
            <w:listItem w:displayText="Soltero." w:value="Soltero."/>
            <w:listItem w:displayText="Casado." w:value="Casado."/>
            <w:listItem w:displayText="Unión libre." w:value="Unión libre."/>
          </w:comboBox>
        </w:sdtPr>
        <w:sdtEndPr/>
        <w:sdtContent>
          <w:r w:rsidR="005E2546">
            <w:rPr>
              <w:rFonts w:ascii="Arial" w:hAnsi="Arial" w:cs="Arial"/>
              <w:b w:val="0"/>
              <w:u w:val="none"/>
            </w:rPr>
            <w:t>Soltero.</w:t>
          </w:r>
        </w:sdtContent>
      </w:sdt>
    </w:p>
    <w:p w:rsidR="002C1104" w:rsidRPr="002E0AC4" w:rsidRDefault="002C1104" w:rsidP="00AC554D">
      <w:pPr>
        <w:pStyle w:val="Sinespaciado"/>
        <w:rPr>
          <w:rFonts w:ascii="Arial" w:hAnsi="Arial" w:cs="Arial"/>
          <w:b w:val="0"/>
          <w:u w:val="none"/>
        </w:rPr>
      </w:pPr>
      <w:r w:rsidRPr="002E0AC4">
        <w:rPr>
          <w:rFonts w:ascii="Arial" w:hAnsi="Arial" w:cs="Arial"/>
          <w:u w:val="none"/>
        </w:rPr>
        <w:t>E-mail:</w:t>
      </w:r>
      <w:r w:rsidRPr="002E0AC4">
        <w:rPr>
          <w:rFonts w:ascii="Arial" w:hAnsi="Arial" w:cs="Arial"/>
          <w:b w:val="0"/>
          <w:u w:val="none"/>
        </w:rPr>
        <w:t xml:space="preserve"> </w:t>
      </w:r>
      <w:r w:rsidR="006305A2">
        <w:rPr>
          <w:rFonts w:ascii="Arial" w:hAnsi="Arial" w:cs="Arial"/>
          <w:b w:val="0"/>
          <w:u w:val="none"/>
        </w:rPr>
        <w:t>albertohurtadob@yahoo.com</w:t>
      </w:r>
    </w:p>
    <w:p w:rsidR="002C1104" w:rsidRPr="00253A8B" w:rsidRDefault="002C1104" w:rsidP="00253A8B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253A8B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Experiencia lab</w:t>
      </w:r>
      <w:bookmarkStart w:id="0" w:name="_GoBack"/>
      <w:bookmarkEnd w:id="0"/>
      <w:r w:rsidRPr="00253A8B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oral</w:t>
      </w:r>
    </w:p>
    <w:tbl>
      <w:tblPr>
        <w:tblW w:w="9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6"/>
        <w:gridCol w:w="3514"/>
        <w:gridCol w:w="1243"/>
        <w:gridCol w:w="1172"/>
      </w:tblGrid>
      <w:tr w:rsidR="004834C0" w:rsidRPr="00F55ED4" w:rsidTr="004834C0">
        <w:trPr>
          <w:tblHeader/>
          <w:tblCellSpacing w:w="0" w:type="dxa"/>
        </w:trPr>
        <w:tc>
          <w:tcPr>
            <w:tcW w:w="3716" w:type="dxa"/>
            <w:hideMark/>
          </w:tcPr>
          <w:p w:rsidR="002C1104" w:rsidRPr="00F55ED4" w:rsidRDefault="002C1104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F55ED4">
              <w:rPr>
                <w:rFonts w:ascii="Arial" w:eastAsia="Times New Roman" w:hAnsi="Arial" w:cs="Arial"/>
                <w:b/>
                <w:bCs/>
                <w:lang w:eastAsia="es-NI"/>
              </w:rPr>
              <w:t>Puesto</w:t>
            </w:r>
          </w:p>
        </w:tc>
        <w:tc>
          <w:tcPr>
            <w:tcW w:w="3514" w:type="dxa"/>
            <w:hideMark/>
          </w:tcPr>
          <w:p w:rsidR="002C1104" w:rsidRPr="00F55ED4" w:rsidRDefault="002C1104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F55ED4">
              <w:rPr>
                <w:rFonts w:ascii="Arial" w:eastAsia="Times New Roman" w:hAnsi="Arial" w:cs="Arial"/>
                <w:b/>
                <w:bCs/>
                <w:lang w:eastAsia="es-NI"/>
              </w:rPr>
              <w:t>Compañía</w:t>
            </w:r>
          </w:p>
        </w:tc>
        <w:tc>
          <w:tcPr>
            <w:tcW w:w="1243" w:type="dxa"/>
            <w:hideMark/>
          </w:tcPr>
          <w:p w:rsidR="002C1104" w:rsidRPr="00F55ED4" w:rsidRDefault="002C1104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F55ED4">
              <w:rPr>
                <w:rFonts w:ascii="Arial" w:eastAsia="Times New Roman" w:hAnsi="Arial" w:cs="Arial"/>
                <w:b/>
                <w:bCs/>
                <w:lang w:eastAsia="es-NI"/>
              </w:rPr>
              <w:t>Desde:</w:t>
            </w:r>
          </w:p>
        </w:tc>
        <w:tc>
          <w:tcPr>
            <w:tcW w:w="0" w:type="auto"/>
            <w:hideMark/>
          </w:tcPr>
          <w:p w:rsidR="002C1104" w:rsidRPr="00F55ED4" w:rsidRDefault="002C1104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F55ED4">
              <w:rPr>
                <w:rFonts w:ascii="Arial" w:eastAsia="Times New Roman" w:hAnsi="Arial" w:cs="Arial"/>
                <w:b/>
                <w:bCs/>
                <w:lang w:eastAsia="es-NI"/>
              </w:rPr>
              <w:t>Hasta:</w:t>
            </w:r>
          </w:p>
        </w:tc>
      </w:tr>
      <w:tr w:rsidR="004834C0" w:rsidRPr="0024038E" w:rsidTr="004834C0">
        <w:trPr>
          <w:tblCellSpacing w:w="0" w:type="dxa"/>
        </w:trPr>
        <w:tc>
          <w:tcPr>
            <w:tcW w:w="3716" w:type="dxa"/>
            <w:hideMark/>
          </w:tcPr>
          <w:p w:rsidR="002C1104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Bombero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Conductor de Ambulancia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Conductor – Ejecutivo de ventas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Conductor de censo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Conductor de Entrega </w:t>
            </w:r>
          </w:p>
          <w:p w:rsidR="004834C0" w:rsidRPr="00F55ED4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Conductor</w:t>
            </w:r>
          </w:p>
        </w:tc>
        <w:tc>
          <w:tcPr>
            <w:tcW w:w="3514" w:type="dxa"/>
            <w:hideMark/>
          </w:tcPr>
          <w:p w:rsidR="002C1104" w:rsidRDefault="004834C0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eastAsia="es-NI"/>
              </w:rPr>
            </w:pPr>
            <w:r w:rsidRPr="004834C0">
              <w:rPr>
                <w:rFonts w:ascii="Arial" w:eastAsia="Times New Roman" w:hAnsi="Arial" w:cs="Arial"/>
                <w:b/>
                <w:color w:val="000000"/>
                <w:lang w:eastAsia="es-NI"/>
              </w:rPr>
              <w:t>Dirección General de Bomberos</w:t>
            </w:r>
          </w:p>
          <w:p w:rsidR="004834C0" w:rsidRDefault="004834C0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eastAsia="es-NI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NI"/>
              </w:rPr>
              <w:t>Hospital Militar</w:t>
            </w:r>
          </w:p>
          <w:p w:rsidR="004834C0" w:rsidRDefault="004834C0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</w:pPr>
            <w:r w:rsidRPr="004834C0"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IAGU</w:t>
            </w:r>
            <w:r w:rsidR="00B87608"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E</w:t>
            </w:r>
            <w:r w:rsidRPr="004834C0"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I</w:t>
            </w:r>
          </w:p>
          <w:p w:rsidR="004834C0" w:rsidRDefault="004834C0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ANWAY</w:t>
            </w:r>
          </w:p>
          <w:p w:rsidR="004834C0" w:rsidRDefault="00C518D6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</w:pPr>
            <w:r w:rsidRPr="00C518D6">
              <w:rPr>
                <w:rFonts w:ascii="Arial" w:eastAsia="Times New Roman" w:hAnsi="Arial" w:cs="Arial"/>
                <w:b/>
                <w:color w:val="000000"/>
                <w:lang w:val="es-ES_tradnl" w:eastAsia="es-NI"/>
              </w:rPr>
              <w:t>Jabonería</w:t>
            </w:r>
            <w:r w:rsidR="004834C0"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 xml:space="preserve"> Zamora</w:t>
            </w:r>
          </w:p>
          <w:p w:rsidR="004834C0" w:rsidRPr="004834C0" w:rsidRDefault="004834C0" w:rsidP="003A75B9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Grupo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val="en-US" w:eastAsia="es-NI"/>
              </w:rPr>
              <w:t>Zabala</w:t>
            </w:r>
            <w:proofErr w:type="spellEnd"/>
          </w:p>
        </w:tc>
        <w:tc>
          <w:tcPr>
            <w:tcW w:w="1243" w:type="dxa"/>
            <w:hideMark/>
          </w:tcPr>
          <w:p w:rsidR="002C1104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lang w:eastAsia="es-NI"/>
              </w:rPr>
              <w:t>Mayo 1990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lang w:eastAsia="es-NI"/>
              </w:rPr>
              <w:t>Abril 2001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Abril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 xml:space="preserve"> 2014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Sep 2014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Ene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 xml:space="preserve"> 2014</w:t>
            </w:r>
          </w:p>
          <w:p w:rsidR="004834C0" w:rsidRPr="0024038E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Sep 2015</w:t>
            </w:r>
          </w:p>
        </w:tc>
        <w:tc>
          <w:tcPr>
            <w:tcW w:w="0" w:type="auto"/>
            <w:hideMark/>
          </w:tcPr>
          <w:p w:rsidR="002C1104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lang w:eastAsia="es-NI"/>
              </w:rPr>
              <w:t>Marzo 2001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es-NI"/>
              </w:rPr>
            </w:pPr>
            <w:r>
              <w:rPr>
                <w:rFonts w:ascii="Arial" w:eastAsia="Times New Roman" w:hAnsi="Arial" w:cs="Arial"/>
                <w:color w:val="000000"/>
                <w:lang w:eastAsia="es-NI"/>
              </w:rPr>
              <w:t>Sept 2002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Jun 2014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Oct 2014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Mayo 2014</w:t>
            </w:r>
          </w:p>
          <w:p w:rsidR="004834C0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>Dic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NI"/>
              </w:rPr>
              <w:t xml:space="preserve"> 2015</w:t>
            </w:r>
          </w:p>
          <w:p w:rsidR="004834C0" w:rsidRPr="0024038E" w:rsidRDefault="004834C0" w:rsidP="004834C0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es-NI"/>
              </w:rPr>
            </w:pPr>
          </w:p>
        </w:tc>
      </w:tr>
      <w:tr w:rsidR="002C1104" w:rsidRPr="00D10850" w:rsidTr="004834C0">
        <w:trPr>
          <w:tblCellSpacing w:w="0" w:type="dxa"/>
        </w:trPr>
        <w:tc>
          <w:tcPr>
            <w:tcW w:w="9645" w:type="dxa"/>
            <w:gridSpan w:val="4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6E0C44" w:rsidRPr="00D10850" w:rsidRDefault="002C1104" w:rsidP="00F55ED4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eastAsia="Times New Roman" w:cs="Arial"/>
                <w:b/>
                <w:bCs/>
                <w:sz w:val="22"/>
                <w:szCs w:val="22"/>
                <w:lang w:val="es-NI" w:eastAsia="es-NI"/>
              </w:rPr>
            </w:pPr>
            <w:r w:rsidRPr="00D10850">
              <w:rPr>
                <w:rFonts w:eastAsia="Times New Roman" w:cs="Arial"/>
                <w:b/>
                <w:bCs/>
                <w:sz w:val="22"/>
                <w:szCs w:val="22"/>
                <w:lang w:val="es-NI" w:eastAsia="es-NI"/>
              </w:rPr>
              <w:t>Descripción de las responsabilidades:</w:t>
            </w:r>
          </w:p>
          <w:p w:rsidR="00867A99" w:rsidRPr="00D10850" w:rsidRDefault="00B14063" w:rsidP="00867A99">
            <w:pPr>
              <w:pStyle w:val="Achievement"/>
              <w:numPr>
                <w:ilvl w:val="0"/>
                <w:numId w:val="3"/>
              </w:numPr>
              <w:spacing w:line="240" w:lineRule="auto"/>
              <w:rPr>
                <w:rFonts w:eastAsia="Times New Roman" w:cs="Arial"/>
                <w:bCs/>
                <w:sz w:val="22"/>
                <w:szCs w:val="22"/>
                <w:lang w:eastAsia="es-NI"/>
              </w:rPr>
            </w:pPr>
            <w:r w:rsidRPr="00C518D6">
              <w:rPr>
                <w:rFonts w:eastAsia="Times New Roman" w:cs="Arial"/>
                <w:bCs/>
                <w:sz w:val="22"/>
                <w:szCs w:val="22"/>
                <w:lang w:val="es-ES_tradnl" w:eastAsia="es-NI"/>
              </w:rPr>
              <w:t>Carga</w:t>
            </w:r>
            <w:r>
              <w:rPr>
                <w:rFonts w:eastAsia="Times New Roman" w:cs="Arial"/>
                <w:bCs/>
                <w:sz w:val="22"/>
                <w:szCs w:val="22"/>
                <w:lang w:eastAsia="es-NI"/>
              </w:rPr>
              <w:t xml:space="preserve"> y </w:t>
            </w:r>
            <w:r w:rsidRPr="00C518D6">
              <w:rPr>
                <w:rFonts w:eastAsia="Times New Roman" w:cs="Arial"/>
                <w:bCs/>
                <w:sz w:val="22"/>
                <w:szCs w:val="22"/>
                <w:lang w:val="es-ES_tradnl" w:eastAsia="es-NI"/>
              </w:rPr>
              <w:t>descarga</w:t>
            </w:r>
            <w:r>
              <w:rPr>
                <w:rFonts w:eastAsia="Times New Roman" w:cs="Arial"/>
                <w:bCs/>
                <w:sz w:val="22"/>
                <w:szCs w:val="22"/>
                <w:lang w:eastAsia="es-NI"/>
              </w:rPr>
              <w:t xml:space="preserve"> de </w:t>
            </w:r>
            <w:r w:rsidRPr="00C518D6">
              <w:rPr>
                <w:rFonts w:eastAsia="Times New Roman" w:cs="Arial"/>
                <w:bCs/>
                <w:sz w:val="22"/>
                <w:szCs w:val="22"/>
                <w:lang w:val="es-ES_tradnl" w:eastAsia="es-NI"/>
              </w:rPr>
              <w:t>mercaderías</w:t>
            </w:r>
            <w:r>
              <w:rPr>
                <w:rFonts w:eastAsia="Times New Roman" w:cs="Arial"/>
                <w:bCs/>
                <w:sz w:val="22"/>
                <w:szCs w:val="22"/>
                <w:lang w:eastAsia="es-NI"/>
              </w:rPr>
              <w:t>.</w:t>
            </w:r>
          </w:p>
          <w:p w:rsidR="00867A99" w:rsidRPr="00D10850" w:rsidRDefault="00B14063" w:rsidP="00867A99">
            <w:pPr>
              <w:pStyle w:val="Achievement"/>
              <w:numPr>
                <w:ilvl w:val="0"/>
                <w:numId w:val="4"/>
              </w:numPr>
              <w:spacing w:line="240" w:lineRule="auto"/>
              <w:jc w:val="left"/>
              <w:rPr>
                <w:rFonts w:eastAsia="Calibri" w:cs="Arial"/>
                <w:spacing w:val="0"/>
                <w:sz w:val="22"/>
                <w:szCs w:val="22"/>
                <w:lang w:val="es-NI"/>
              </w:rPr>
            </w:pPr>
            <w:r>
              <w:rPr>
                <w:rFonts w:eastAsia="Calibri" w:cs="Arial"/>
                <w:spacing w:val="0"/>
                <w:sz w:val="22"/>
                <w:szCs w:val="22"/>
                <w:lang w:val="es-NI"/>
              </w:rPr>
              <w:t>Conductor de ruta.</w:t>
            </w:r>
          </w:p>
          <w:p w:rsidR="00F55ED4" w:rsidRDefault="00407F76" w:rsidP="00F55ED4">
            <w:pPr>
              <w:pStyle w:val="Achievement"/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Arial"/>
                <w:sz w:val="22"/>
                <w:szCs w:val="22"/>
                <w:lang w:val="es-NI" w:eastAsia="es-NI"/>
              </w:rPr>
            </w:pPr>
            <w:r>
              <w:rPr>
                <w:rFonts w:eastAsia="Times New Roman" w:cs="Arial"/>
                <w:sz w:val="22"/>
                <w:szCs w:val="22"/>
                <w:lang w:val="es-NI" w:eastAsia="es-NI"/>
              </w:rPr>
              <w:t>Entrega de mercadería.</w:t>
            </w:r>
          </w:p>
          <w:p w:rsidR="002C1104" w:rsidRPr="0079642A" w:rsidRDefault="00C518D6" w:rsidP="0079642A">
            <w:pPr>
              <w:pStyle w:val="Achievement"/>
              <w:numPr>
                <w:ilvl w:val="0"/>
                <w:numId w:val="4"/>
              </w:numPr>
              <w:spacing w:line="240" w:lineRule="auto"/>
              <w:jc w:val="left"/>
              <w:rPr>
                <w:rFonts w:eastAsia="Times New Roman" w:cs="Arial"/>
                <w:sz w:val="22"/>
                <w:szCs w:val="22"/>
                <w:lang w:val="es-NI" w:eastAsia="es-NI"/>
              </w:rPr>
            </w:pPr>
            <w:r>
              <w:rPr>
                <w:rFonts w:eastAsia="Times New Roman" w:cs="Arial"/>
                <w:sz w:val="22"/>
                <w:szCs w:val="22"/>
                <w:lang w:val="es-NI" w:eastAsia="es-NI"/>
              </w:rPr>
              <w:t>Mensajería</w:t>
            </w:r>
            <w:r w:rsidR="0030313D">
              <w:rPr>
                <w:rFonts w:eastAsia="Times New Roman" w:cs="Arial"/>
                <w:sz w:val="22"/>
                <w:szCs w:val="22"/>
                <w:lang w:val="es-NI" w:eastAsia="es-NI"/>
              </w:rPr>
              <w:t xml:space="preserve"> en moto</w:t>
            </w:r>
            <w:r>
              <w:rPr>
                <w:rFonts w:eastAsia="Times New Roman" w:cs="Arial"/>
                <w:sz w:val="22"/>
                <w:szCs w:val="22"/>
                <w:lang w:val="es-NI" w:eastAsia="es-NI"/>
              </w:rPr>
              <w:t xml:space="preserve"> (entrega de documentos)</w:t>
            </w:r>
          </w:p>
        </w:tc>
      </w:tr>
    </w:tbl>
    <w:p w:rsidR="002C1104" w:rsidRPr="00253A8B" w:rsidRDefault="002C1104" w:rsidP="00253A8B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253A8B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Formación académica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521"/>
        <w:gridCol w:w="2178"/>
      </w:tblGrid>
      <w:tr w:rsidR="00EC606A" w:rsidRPr="00253A8B" w:rsidTr="007D23F0">
        <w:trPr>
          <w:tblHeader/>
          <w:tblCellSpacing w:w="0" w:type="dxa"/>
        </w:trPr>
        <w:tc>
          <w:tcPr>
            <w:tcW w:w="1970" w:type="pct"/>
            <w:hideMark/>
          </w:tcPr>
          <w:p w:rsidR="00EC606A" w:rsidRPr="00253A8B" w:rsidRDefault="00EC606A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253A8B">
              <w:rPr>
                <w:rFonts w:ascii="Arial" w:eastAsia="Times New Roman" w:hAnsi="Arial" w:cs="Arial"/>
                <w:b/>
                <w:bCs/>
                <w:lang w:eastAsia="es-NI"/>
              </w:rPr>
              <w:t>Institución académica</w:t>
            </w:r>
          </w:p>
        </w:tc>
        <w:tc>
          <w:tcPr>
            <w:tcW w:w="1872" w:type="pct"/>
            <w:hideMark/>
          </w:tcPr>
          <w:p w:rsidR="00EC606A" w:rsidRPr="00253A8B" w:rsidRDefault="00EC606A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253A8B">
              <w:rPr>
                <w:rFonts w:ascii="Arial" w:eastAsia="Times New Roman" w:hAnsi="Arial" w:cs="Arial"/>
                <w:b/>
                <w:bCs/>
                <w:lang w:eastAsia="es-NI"/>
              </w:rPr>
              <w:t>Campo de estudio</w:t>
            </w:r>
          </w:p>
        </w:tc>
        <w:tc>
          <w:tcPr>
            <w:tcW w:w="1158" w:type="pct"/>
            <w:hideMark/>
          </w:tcPr>
          <w:p w:rsidR="00EC606A" w:rsidRPr="00253A8B" w:rsidRDefault="00EC606A" w:rsidP="00F55ED4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253A8B">
              <w:rPr>
                <w:rFonts w:ascii="Arial" w:eastAsia="Times New Roman" w:hAnsi="Arial" w:cs="Arial"/>
                <w:b/>
                <w:bCs/>
                <w:lang w:eastAsia="es-NI"/>
              </w:rPr>
              <w:t>Título</w:t>
            </w:r>
          </w:p>
        </w:tc>
      </w:tr>
      <w:tr w:rsidR="00EC606A" w:rsidRPr="009D5072" w:rsidTr="007D23F0">
        <w:trPr>
          <w:tblCellSpacing w:w="0" w:type="dxa"/>
        </w:trPr>
        <w:tc>
          <w:tcPr>
            <w:tcW w:w="1970" w:type="pct"/>
            <w:hideMark/>
          </w:tcPr>
          <w:p w:rsidR="00EC606A" w:rsidRPr="009D5072" w:rsidRDefault="005E2546" w:rsidP="005E2546">
            <w:pPr>
              <w:spacing w:after="120" w:line="240" w:lineRule="auto"/>
              <w:rPr>
                <w:rFonts w:ascii="Arial" w:eastAsia="Times New Roman" w:hAnsi="Arial" w:cs="Arial"/>
                <w:lang w:eastAsia="es-NI"/>
              </w:rPr>
            </w:pPr>
            <w:r>
              <w:rPr>
                <w:rFonts w:ascii="Arial" w:eastAsia="Times New Roman" w:hAnsi="Arial" w:cs="Arial"/>
                <w:lang w:eastAsia="es-NI"/>
              </w:rPr>
              <w:t>Colegio Luis Alfonso Velásquez</w:t>
            </w:r>
          </w:p>
        </w:tc>
        <w:tc>
          <w:tcPr>
            <w:tcW w:w="1872" w:type="pct"/>
            <w:hideMark/>
          </w:tcPr>
          <w:p w:rsidR="00EC606A" w:rsidRPr="009D5072" w:rsidRDefault="005E2546" w:rsidP="005E2546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  <w:r>
              <w:rPr>
                <w:rFonts w:ascii="Arial" w:eastAsia="Times New Roman" w:hAnsi="Arial" w:cs="Arial"/>
                <w:lang w:val="en-US" w:eastAsia="es-NI"/>
              </w:rPr>
              <w:t>Primaria</w:t>
            </w:r>
          </w:p>
        </w:tc>
        <w:tc>
          <w:tcPr>
            <w:tcW w:w="1158" w:type="pct"/>
            <w:hideMark/>
          </w:tcPr>
          <w:p w:rsidR="00EC606A" w:rsidRPr="009D5072" w:rsidRDefault="00EC606A" w:rsidP="005E2546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</w:p>
        </w:tc>
      </w:tr>
      <w:tr w:rsidR="007D23F0" w:rsidRPr="009D5072" w:rsidTr="007D23F0">
        <w:trPr>
          <w:tblCellSpacing w:w="0" w:type="dxa"/>
        </w:trPr>
        <w:tc>
          <w:tcPr>
            <w:tcW w:w="1970" w:type="pct"/>
            <w:hideMark/>
          </w:tcPr>
          <w:p w:rsidR="007D23F0" w:rsidRPr="009D5072" w:rsidRDefault="005E2546" w:rsidP="005E2546">
            <w:pPr>
              <w:spacing w:after="120" w:line="240" w:lineRule="auto"/>
              <w:rPr>
                <w:rFonts w:ascii="Arial" w:eastAsia="Times New Roman" w:hAnsi="Arial" w:cs="Arial"/>
                <w:lang w:eastAsia="es-NI"/>
              </w:rPr>
            </w:pPr>
            <w:r>
              <w:rPr>
                <w:rFonts w:ascii="Arial" w:eastAsia="Times New Roman" w:hAnsi="Arial" w:cs="Arial"/>
                <w:lang w:eastAsia="es-NI"/>
              </w:rPr>
              <w:t xml:space="preserve">Instituto José </w:t>
            </w:r>
            <w:proofErr w:type="spellStart"/>
            <w:r>
              <w:rPr>
                <w:rFonts w:ascii="Arial" w:eastAsia="Times New Roman" w:hAnsi="Arial" w:cs="Arial"/>
                <w:lang w:eastAsia="es-NI"/>
              </w:rPr>
              <w:t>Pallais</w:t>
            </w:r>
            <w:proofErr w:type="spellEnd"/>
          </w:p>
        </w:tc>
        <w:tc>
          <w:tcPr>
            <w:tcW w:w="1872" w:type="pct"/>
            <w:hideMark/>
          </w:tcPr>
          <w:p w:rsidR="007D23F0" w:rsidRPr="009D5072" w:rsidRDefault="005E2546" w:rsidP="005E2546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  <w:r>
              <w:rPr>
                <w:rFonts w:ascii="Arial" w:eastAsia="Times New Roman" w:hAnsi="Arial" w:cs="Arial"/>
                <w:lang w:val="en-US" w:eastAsia="es-NI"/>
              </w:rPr>
              <w:t>Secundaria</w:t>
            </w:r>
          </w:p>
        </w:tc>
        <w:tc>
          <w:tcPr>
            <w:tcW w:w="1158" w:type="pct"/>
            <w:hideMark/>
          </w:tcPr>
          <w:p w:rsidR="007D23F0" w:rsidRPr="009D5072" w:rsidRDefault="005E2546" w:rsidP="005E2546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  <w:r>
              <w:rPr>
                <w:rFonts w:ascii="Arial" w:eastAsia="Times New Roman" w:hAnsi="Arial" w:cs="Arial"/>
                <w:lang w:eastAsia="es-NI"/>
              </w:rPr>
              <w:t>Diploma de Bachiller</w:t>
            </w:r>
          </w:p>
        </w:tc>
      </w:tr>
      <w:tr w:rsidR="007D23F0" w:rsidRPr="009D5072" w:rsidTr="007D23F0">
        <w:trPr>
          <w:tblCellSpacing w:w="0" w:type="dxa"/>
        </w:trPr>
        <w:tc>
          <w:tcPr>
            <w:tcW w:w="1970" w:type="pct"/>
            <w:hideMark/>
          </w:tcPr>
          <w:p w:rsidR="007D23F0" w:rsidRPr="009D5072" w:rsidRDefault="007D23F0" w:rsidP="003B2BC9">
            <w:pPr>
              <w:spacing w:after="120" w:line="240" w:lineRule="auto"/>
              <w:rPr>
                <w:rFonts w:ascii="Arial" w:eastAsia="Times New Roman" w:hAnsi="Arial" w:cs="Arial"/>
                <w:lang w:eastAsia="es-NI"/>
              </w:rPr>
            </w:pPr>
          </w:p>
        </w:tc>
        <w:tc>
          <w:tcPr>
            <w:tcW w:w="1872" w:type="pct"/>
            <w:hideMark/>
          </w:tcPr>
          <w:p w:rsidR="007D23F0" w:rsidRPr="009D5072" w:rsidRDefault="007D23F0" w:rsidP="003B2BC9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</w:p>
        </w:tc>
        <w:tc>
          <w:tcPr>
            <w:tcW w:w="1158" w:type="pct"/>
            <w:hideMark/>
          </w:tcPr>
          <w:p w:rsidR="007D23F0" w:rsidRPr="009D5072" w:rsidRDefault="007D23F0" w:rsidP="003B2BC9">
            <w:pPr>
              <w:spacing w:after="120" w:line="240" w:lineRule="auto"/>
              <w:rPr>
                <w:rFonts w:ascii="Arial" w:eastAsia="Times New Roman" w:hAnsi="Arial" w:cs="Arial"/>
                <w:lang w:val="en-US" w:eastAsia="es-NI"/>
              </w:rPr>
            </w:pPr>
          </w:p>
        </w:tc>
      </w:tr>
    </w:tbl>
    <w:p w:rsidR="00253A8B" w:rsidRPr="00253A8B" w:rsidRDefault="002C1104" w:rsidP="00253A8B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253A8B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Habilidades</w:t>
      </w:r>
    </w:p>
    <w:p w:rsidR="00632273" w:rsidRPr="00632273" w:rsidRDefault="0014552F" w:rsidP="00632273">
      <w:pPr>
        <w:pStyle w:val="Objective"/>
        <w:spacing w:line="0" w:lineRule="atLeast"/>
        <w:rPr>
          <w:rFonts w:cs="Arial"/>
          <w:sz w:val="22"/>
          <w:szCs w:val="22"/>
          <w:lang w:val="es-NI"/>
        </w:rPr>
        <w:sectPr w:rsidR="00632273" w:rsidRPr="00632273" w:rsidSect="002E26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sdt>
        <w:sdtPr>
          <w:rPr>
            <w:rFonts w:cs="Arial"/>
            <w:sz w:val="22"/>
            <w:szCs w:val="22"/>
            <w:lang w:val="es-NI"/>
          </w:rPr>
          <w:id w:val="2685839"/>
          <w:placeholder>
            <w:docPart w:val="47236C2444D542579723E9365BFAD7EC"/>
          </w:placeholder>
          <w:text/>
        </w:sdtPr>
        <w:sdtEndPr/>
        <w:sdtContent>
          <w:r w:rsidR="002A003D">
            <w:rPr>
              <w:rFonts w:cs="Arial"/>
              <w:sz w:val="22"/>
              <w:szCs w:val="22"/>
              <w:lang w:val="es-NI"/>
            </w:rPr>
            <w:t xml:space="preserve">Soy una persona responsable, </w:t>
          </w:r>
          <w:proofErr w:type="gramStart"/>
          <w:r w:rsidR="002A003D">
            <w:rPr>
              <w:rFonts w:cs="Arial"/>
              <w:sz w:val="22"/>
              <w:szCs w:val="22"/>
              <w:lang w:val="es-NI"/>
            </w:rPr>
            <w:t>honesto</w:t>
          </w:r>
          <w:proofErr w:type="gramEnd"/>
          <w:r w:rsidR="002A003D">
            <w:rPr>
              <w:rFonts w:cs="Arial"/>
              <w:sz w:val="22"/>
              <w:szCs w:val="22"/>
              <w:lang w:val="es-NI"/>
            </w:rPr>
            <w:t>, obediente al jefe, puntual en el horario</w:t>
          </w:r>
          <w:r w:rsidR="002A7E97">
            <w:rPr>
              <w:rFonts w:cs="Arial"/>
              <w:sz w:val="22"/>
              <w:szCs w:val="22"/>
              <w:lang w:val="es-NI"/>
            </w:rPr>
            <w:t>. Tengo buen trato para las personas</w:t>
          </w:r>
          <w:r w:rsidR="00442871">
            <w:rPr>
              <w:rFonts w:cs="Arial"/>
              <w:sz w:val="22"/>
              <w:szCs w:val="22"/>
              <w:lang w:val="es-NI"/>
            </w:rPr>
            <w:t>.</w:t>
          </w:r>
          <w:r w:rsidR="002A7E97">
            <w:rPr>
              <w:rFonts w:cs="Arial"/>
              <w:sz w:val="22"/>
              <w:szCs w:val="22"/>
              <w:lang w:val="es-NI"/>
            </w:rPr>
            <w:t xml:space="preserve"> </w:t>
          </w:r>
          <w:r w:rsidR="00442871">
            <w:rPr>
              <w:rFonts w:cs="Arial"/>
              <w:sz w:val="22"/>
              <w:szCs w:val="22"/>
              <w:lang w:val="es-NI"/>
            </w:rPr>
            <w:t>Soy serio en mi trabajo.</w:t>
          </w:r>
          <w:r w:rsidR="00F42CF0">
            <w:rPr>
              <w:rFonts w:cs="Arial"/>
              <w:sz w:val="22"/>
              <w:szCs w:val="22"/>
              <w:lang w:val="es-NI"/>
            </w:rPr>
            <w:t xml:space="preserve"> Con deseo de trabajar y de superación. </w:t>
          </w:r>
          <w:r w:rsidR="00632273">
            <w:rPr>
              <w:rFonts w:cs="Arial"/>
              <w:sz w:val="22"/>
              <w:szCs w:val="22"/>
              <w:lang w:val="es-NI"/>
            </w:rPr>
            <w:t xml:space="preserve">Poseo </w:t>
          </w:r>
          <w:proofErr w:type="gramStart"/>
          <w:r w:rsidR="00632273">
            <w:rPr>
              <w:rFonts w:cs="Arial"/>
              <w:sz w:val="22"/>
              <w:szCs w:val="22"/>
              <w:lang w:val="es-NI"/>
            </w:rPr>
            <w:t>licencia</w:t>
          </w:r>
          <w:proofErr w:type="gramEnd"/>
          <w:r w:rsidR="00632273">
            <w:rPr>
              <w:rFonts w:cs="Arial"/>
              <w:sz w:val="22"/>
              <w:szCs w:val="22"/>
              <w:lang w:val="es-NI"/>
            </w:rPr>
            <w:t xml:space="preserve"> de conducir, categorías 1, 2, 3, 4a y 4B</w:t>
          </w:r>
          <w:r w:rsidR="00442871">
            <w:rPr>
              <w:rFonts w:cs="Arial"/>
              <w:sz w:val="22"/>
              <w:szCs w:val="22"/>
              <w:lang w:val="es-NI"/>
            </w:rPr>
            <w:t xml:space="preserve">  </w:t>
          </w:r>
        </w:sdtContent>
      </w:sdt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2446"/>
        <w:gridCol w:w="2448"/>
        <w:gridCol w:w="2448"/>
      </w:tblGrid>
      <w:tr w:rsidR="00361863" w:rsidRPr="0024038E" w:rsidTr="002E268C">
        <w:tc>
          <w:tcPr>
            <w:tcW w:w="945" w:type="pct"/>
          </w:tcPr>
          <w:p w:rsidR="00361863" w:rsidRPr="0024038E" w:rsidRDefault="00361863" w:rsidP="005262D1">
            <w:pPr>
              <w:pStyle w:val="Sinespaciado"/>
              <w:rPr>
                <w:rFonts w:ascii="Arial" w:hAnsi="Arial" w:cs="Arial"/>
                <w:sz w:val="28"/>
                <w:szCs w:val="28"/>
                <w:u w:val="none"/>
              </w:rPr>
            </w:pPr>
            <w:r w:rsidRPr="0024038E">
              <w:rPr>
                <w:rFonts w:ascii="Arial" w:hAnsi="Arial" w:cs="Arial"/>
                <w:sz w:val="28"/>
                <w:szCs w:val="28"/>
                <w:u w:val="none"/>
              </w:rPr>
              <w:lastRenderedPageBreak/>
              <w:t xml:space="preserve">Referencia </w:t>
            </w:r>
          </w:p>
          <w:p w:rsidR="00361863" w:rsidRPr="0024038E" w:rsidRDefault="00361863" w:rsidP="005262D1">
            <w:pPr>
              <w:pStyle w:val="Sinespaciado"/>
              <w:rPr>
                <w:rFonts w:ascii="Arial" w:hAnsi="Arial" w:cs="Arial"/>
                <w:u w:val="none"/>
              </w:rPr>
            </w:pPr>
            <w:r w:rsidRPr="0024038E">
              <w:rPr>
                <w:rFonts w:ascii="Arial" w:hAnsi="Arial" w:cs="Arial"/>
                <w:sz w:val="28"/>
                <w:szCs w:val="28"/>
                <w:u w:val="none"/>
              </w:rPr>
              <w:t>Laborales</w:t>
            </w:r>
            <w:r w:rsidRPr="0024038E">
              <w:rPr>
                <w:rFonts w:ascii="Arial" w:hAnsi="Arial" w:cs="Arial"/>
                <w:u w:val="none"/>
              </w:rPr>
              <w:t xml:space="preserve"> </w:t>
            </w:r>
          </w:p>
        </w:tc>
        <w:tc>
          <w:tcPr>
            <w:tcW w:w="1351" w:type="pct"/>
          </w:tcPr>
          <w:p w:rsidR="004E7709" w:rsidRPr="0024038E" w:rsidRDefault="0014552F" w:rsidP="004E7709">
            <w:pPr>
              <w:pStyle w:val="Sinespaciad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746185"/>
                <w:placeholder>
                  <w:docPart w:val="AC86CBC64A2A40D3BBAB7AD6970171C8"/>
                </w:placeholder>
                <w:text/>
              </w:sdtPr>
              <w:sdtEndPr/>
              <w:sdtContent>
                <w:r w:rsidR="0058370F">
                  <w:rPr>
                    <w:rFonts w:ascii="Arial" w:hAnsi="Arial" w:cs="Arial"/>
                  </w:rPr>
                  <w:t xml:space="preserve">Lic. </w:t>
                </w:r>
                <w:proofErr w:type="spellStart"/>
                <w:r w:rsidR="0058370F">
                  <w:rPr>
                    <w:rFonts w:ascii="Arial" w:hAnsi="Arial" w:cs="Arial"/>
                  </w:rPr>
                  <w:t>Ericka</w:t>
                </w:r>
                <w:proofErr w:type="spellEnd"/>
                <w:r w:rsidR="0058370F">
                  <w:rPr>
                    <w:rFonts w:ascii="Arial" w:hAnsi="Arial" w:cs="Arial"/>
                  </w:rPr>
                  <w:t xml:space="preserve"> Mora</w:t>
                </w:r>
              </w:sdtContent>
            </w:sdt>
          </w:p>
          <w:p w:rsidR="004E7709" w:rsidRPr="0024038E" w:rsidRDefault="0014552F" w:rsidP="004E7709">
            <w:pPr>
              <w:pStyle w:val="Sinespaciado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746186"/>
                <w:placeholder>
                  <w:docPart w:val="39D0D5B8598A40D1BE28F426826E535E"/>
                </w:placeholder>
                <w:text/>
              </w:sdtPr>
              <w:sdtEndPr/>
              <w:sdtContent>
                <w:r w:rsidR="0058370F">
                  <w:rPr>
                    <w:rFonts w:ascii="Arial" w:hAnsi="Arial" w:cs="Arial"/>
                    <w:b w:val="0"/>
                    <w:u w:val="none"/>
                  </w:rPr>
                  <w:t>Gerente Gestión Humana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746187"/>
              <w:placeholder>
                <w:docPart w:val="48831F50759A4CEF94C57257AD56CF92"/>
              </w:placeholder>
              <w:text/>
            </w:sdtPr>
            <w:sdtEndPr/>
            <w:sdtContent>
              <w:p w:rsidR="004E7709" w:rsidRPr="0024038E" w:rsidRDefault="0058370F" w:rsidP="004E7709">
                <w:pPr>
                  <w:pStyle w:val="Sinespaciado"/>
                  <w:rPr>
                    <w:rFonts w:ascii="Arial" w:hAnsi="Arial" w:cs="Arial"/>
                    <w:b w:val="0"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u w:val="none"/>
                  </w:rPr>
                  <w:t xml:space="preserve">Almacenes </w:t>
                </w:r>
                <w:proofErr w:type="spellStart"/>
                <w:r>
                  <w:rPr>
                    <w:rFonts w:ascii="Arial" w:hAnsi="Arial" w:cs="Arial"/>
                    <w:b w:val="0"/>
                    <w:u w:val="none"/>
                  </w:rPr>
                  <w:t>Ezra</w:t>
                </w:r>
                <w:proofErr w:type="spellEnd"/>
                <w:r>
                  <w:rPr>
                    <w:rFonts w:ascii="Arial" w:hAnsi="Arial" w:cs="Arial"/>
                    <w:b w:val="0"/>
                    <w:u w:val="none"/>
                  </w:rPr>
                  <w:t xml:space="preserve"> S.A</w:t>
                </w:r>
              </w:p>
            </w:sdtContent>
          </w:sdt>
          <w:p w:rsidR="00361863" w:rsidRPr="0024038E" w:rsidRDefault="004E7709" w:rsidP="0058370F">
            <w:pPr>
              <w:pStyle w:val="Sinespaciado"/>
              <w:spacing w:after="120"/>
              <w:rPr>
                <w:rFonts w:ascii="Arial" w:hAnsi="Arial" w:cs="Arial"/>
                <w:u w:val="none"/>
              </w:rPr>
            </w:pPr>
            <w:r w:rsidRPr="0024038E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746188"/>
                <w:placeholder>
                  <w:docPart w:val="635D196095D041A580643D3CA802C685"/>
                </w:placeholder>
                <w:text/>
              </w:sdtPr>
              <w:sdtEndPr/>
              <w:sdtContent>
                <w:r w:rsidR="0058370F">
                  <w:rPr>
                    <w:rFonts w:ascii="Arial" w:hAnsi="Arial" w:cs="Arial"/>
                    <w:u w:val="none"/>
                  </w:rPr>
                  <w:t>22686444</w:t>
                </w:r>
              </w:sdtContent>
            </w:sdt>
          </w:p>
        </w:tc>
        <w:tc>
          <w:tcPr>
            <w:tcW w:w="1352" w:type="pct"/>
          </w:tcPr>
          <w:p w:rsidR="0024038E" w:rsidRPr="0024038E" w:rsidRDefault="0014552F" w:rsidP="0024038E">
            <w:pPr>
              <w:pStyle w:val="Sinespaciad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499"/>
                <w:placeholder>
                  <w:docPart w:val="7C82E3F02C364DECB6DB3345917A390A"/>
                </w:placeholder>
                <w:text/>
              </w:sdtPr>
              <w:sdtEndPr/>
              <w:sdtContent>
                <w:r w:rsidR="0098093D">
                  <w:rPr>
                    <w:rFonts w:ascii="Arial" w:hAnsi="Arial" w:cs="Arial"/>
                  </w:rPr>
                  <w:t>Com. Modesto Bobadilla Pérez</w:t>
                </w:r>
              </w:sdtContent>
            </w:sdt>
          </w:p>
          <w:p w:rsidR="0024038E" w:rsidRPr="0024038E" w:rsidRDefault="0014552F" w:rsidP="0024038E">
            <w:pPr>
              <w:pStyle w:val="Sinespaciado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00"/>
                <w:placeholder>
                  <w:docPart w:val="0F87C9D87CD8477CB5E6BFA6C1FF29A2"/>
                </w:placeholder>
                <w:text/>
              </w:sdtPr>
              <w:sdtEndPr/>
              <w:sdtContent>
                <w:r w:rsidR="0098093D">
                  <w:rPr>
                    <w:rFonts w:ascii="Arial" w:hAnsi="Arial" w:cs="Arial"/>
                    <w:b w:val="0"/>
                    <w:u w:val="none"/>
                  </w:rPr>
                  <w:t>Jefe de División Recursos .Humanos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01"/>
              <w:placeholder>
                <w:docPart w:val="5105B4D5F9AA47E5932C3CF7CF3D5848"/>
              </w:placeholder>
              <w:text/>
            </w:sdtPr>
            <w:sdtEndPr/>
            <w:sdtContent>
              <w:p w:rsidR="0024038E" w:rsidRPr="0024038E" w:rsidRDefault="0098093D" w:rsidP="0024038E">
                <w:pPr>
                  <w:pStyle w:val="Sinespaciado"/>
                  <w:rPr>
                    <w:rFonts w:ascii="Arial" w:hAnsi="Arial" w:cs="Arial"/>
                    <w:b w:val="0"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u w:val="none"/>
                  </w:rPr>
                  <w:t>Dirección General de Bomberos.</w:t>
                </w:r>
              </w:p>
            </w:sdtContent>
          </w:sdt>
          <w:p w:rsidR="00361863" w:rsidRPr="0024038E" w:rsidRDefault="0024038E" w:rsidP="0098093D">
            <w:pPr>
              <w:pStyle w:val="Sinespaciado"/>
              <w:rPr>
                <w:rFonts w:ascii="Arial" w:hAnsi="Arial" w:cs="Arial"/>
              </w:rPr>
            </w:pPr>
            <w:r w:rsidRPr="0024038E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02"/>
                <w:placeholder>
                  <w:docPart w:val="6E8A73C7B85C447BB98F4C88C5F1EA5E"/>
                </w:placeholder>
                <w:text/>
              </w:sdtPr>
              <w:sdtEndPr/>
              <w:sdtContent>
                <w:r w:rsidR="0098093D">
                  <w:rPr>
                    <w:rFonts w:ascii="Arial" w:hAnsi="Arial" w:cs="Arial"/>
                    <w:u w:val="none"/>
                  </w:rPr>
                  <w:t>22512270</w:t>
                </w:r>
              </w:sdtContent>
            </w:sdt>
          </w:p>
        </w:tc>
        <w:tc>
          <w:tcPr>
            <w:tcW w:w="1352" w:type="pct"/>
          </w:tcPr>
          <w:p w:rsidR="0024038E" w:rsidRPr="0024038E" w:rsidRDefault="0014552F" w:rsidP="0024038E">
            <w:pPr>
              <w:pStyle w:val="Sinespaciad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07"/>
                <w:placeholder>
                  <w:docPart w:val="4393022818CB4760ACA88918D1181282"/>
                </w:placeholder>
                <w:text/>
              </w:sdtPr>
              <w:sdtEndPr/>
              <w:sdtContent>
                <w:r w:rsidR="00B87608">
                  <w:rPr>
                    <w:rFonts w:ascii="Arial" w:hAnsi="Arial" w:cs="Arial"/>
                  </w:rPr>
                  <w:t xml:space="preserve">Lic. Fátima Cruz </w:t>
                </w:r>
              </w:sdtContent>
            </w:sdt>
          </w:p>
          <w:p w:rsidR="0024038E" w:rsidRPr="0024038E" w:rsidRDefault="0014552F" w:rsidP="0024038E">
            <w:pPr>
              <w:pStyle w:val="Sinespaciado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08"/>
                <w:placeholder>
                  <w:docPart w:val="7CC7EB345FB145C68F904E77B52ECBFF"/>
                </w:placeholder>
                <w:text/>
              </w:sdtPr>
              <w:sdtEndPr/>
              <w:sdtContent>
                <w:r w:rsidR="00B87608">
                  <w:rPr>
                    <w:rFonts w:ascii="Arial" w:hAnsi="Arial" w:cs="Arial"/>
                    <w:b w:val="0"/>
                    <w:u w:val="none"/>
                  </w:rPr>
                  <w:t xml:space="preserve">Gerente de Recursos Humanos 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09"/>
              <w:placeholder>
                <w:docPart w:val="6D635D8000CC432BB0E33AA63479B6AF"/>
              </w:placeholder>
              <w:text/>
            </w:sdtPr>
            <w:sdtEndPr/>
            <w:sdtContent>
              <w:p w:rsidR="0024038E" w:rsidRPr="0024038E" w:rsidRDefault="00B87608" w:rsidP="0024038E">
                <w:pPr>
                  <w:pStyle w:val="Sinespaciado"/>
                  <w:rPr>
                    <w:rFonts w:ascii="Arial" w:hAnsi="Arial" w:cs="Arial"/>
                    <w:b w:val="0"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u w:val="none"/>
                  </w:rPr>
                  <w:t>Fabrica IAGUEI S.A:</w:t>
                </w:r>
              </w:p>
            </w:sdtContent>
          </w:sdt>
          <w:p w:rsidR="006F578E" w:rsidRDefault="0024038E" w:rsidP="0024038E">
            <w:pPr>
              <w:pStyle w:val="Sinespaciado"/>
              <w:rPr>
                <w:rFonts w:ascii="Arial" w:hAnsi="Arial" w:cs="Arial"/>
                <w:u w:val="none"/>
              </w:rPr>
            </w:pPr>
            <w:r w:rsidRPr="0024038E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10"/>
                <w:placeholder>
                  <w:docPart w:val="3B5DDCC1799548919AA32D7C42C0C6CE"/>
                </w:placeholder>
                <w:text/>
              </w:sdtPr>
              <w:sdtEndPr/>
              <w:sdtContent>
                <w:r w:rsidR="00570DFB">
                  <w:rPr>
                    <w:rFonts w:ascii="Arial" w:hAnsi="Arial" w:cs="Arial"/>
                    <w:u w:val="none"/>
                  </w:rPr>
                  <w:t>22499821</w:t>
                </w:r>
              </w:sdtContent>
            </w:sdt>
          </w:p>
          <w:p w:rsidR="006F578E" w:rsidRDefault="006F578E" w:rsidP="0024038E">
            <w:pPr>
              <w:pStyle w:val="Sinespaciado"/>
              <w:rPr>
                <w:rFonts w:ascii="Arial" w:hAnsi="Arial" w:cs="Arial"/>
                <w:u w:val="none"/>
              </w:rPr>
            </w:pPr>
          </w:p>
          <w:p w:rsidR="006F578E" w:rsidRDefault="006F578E" w:rsidP="0024038E">
            <w:pPr>
              <w:pStyle w:val="Sinespaciado"/>
              <w:rPr>
                <w:rFonts w:ascii="Arial" w:hAnsi="Arial" w:cs="Arial"/>
                <w:u w:val="none"/>
              </w:rPr>
            </w:pPr>
          </w:p>
          <w:p w:rsidR="004A7741" w:rsidRDefault="004A7741" w:rsidP="0024038E">
            <w:pPr>
              <w:pStyle w:val="Sinespaciado"/>
              <w:rPr>
                <w:rFonts w:ascii="Arial" w:hAnsi="Arial" w:cs="Arial"/>
                <w:u w:val="none"/>
              </w:rPr>
            </w:pPr>
          </w:p>
          <w:p w:rsidR="004A7741" w:rsidRDefault="004A7741" w:rsidP="0024038E">
            <w:pPr>
              <w:pStyle w:val="Sinespaciado"/>
              <w:rPr>
                <w:rFonts w:ascii="Arial" w:hAnsi="Arial" w:cs="Arial"/>
                <w:u w:val="none"/>
              </w:rPr>
            </w:pPr>
          </w:p>
          <w:p w:rsidR="004A7741" w:rsidRPr="006F578E" w:rsidRDefault="004A7741" w:rsidP="0024038E">
            <w:pPr>
              <w:pStyle w:val="Sinespaciado"/>
              <w:rPr>
                <w:rFonts w:ascii="Arial" w:hAnsi="Arial" w:cs="Arial"/>
                <w:u w:val="none"/>
              </w:rPr>
            </w:pPr>
          </w:p>
        </w:tc>
      </w:tr>
      <w:tr w:rsidR="00361863" w:rsidRPr="0024038E" w:rsidTr="002E268C">
        <w:tc>
          <w:tcPr>
            <w:tcW w:w="945" w:type="pct"/>
          </w:tcPr>
          <w:p w:rsidR="00361863" w:rsidRPr="0024038E" w:rsidRDefault="00361863" w:rsidP="005262D1">
            <w:pPr>
              <w:pStyle w:val="Sinespaciado"/>
              <w:rPr>
                <w:rFonts w:ascii="Arial" w:hAnsi="Arial" w:cs="Arial"/>
                <w:sz w:val="28"/>
                <w:szCs w:val="28"/>
                <w:u w:val="none"/>
              </w:rPr>
            </w:pPr>
            <w:r w:rsidRPr="0024038E">
              <w:rPr>
                <w:rFonts w:ascii="Arial" w:hAnsi="Arial" w:cs="Arial"/>
                <w:sz w:val="28"/>
                <w:szCs w:val="28"/>
                <w:u w:val="none"/>
              </w:rPr>
              <w:lastRenderedPageBreak/>
              <w:t xml:space="preserve">Referencia </w:t>
            </w:r>
          </w:p>
          <w:p w:rsidR="00361863" w:rsidRPr="0024038E" w:rsidRDefault="00361863" w:rsidP="005262D1">
            <w:pPr>
              <w:pStyle w:val="Sinespaciado"/>
              <w:rPr>
                <w:rFonts w:ascii="Arial" w:hAnsi="Arial" w:cs="Arial"/>
                <w:u w:val="none"/>
              </w:rPr>
            </w:pPr>
            <w:r w:rsidRPr="0024038E">
              <w:rPr>
                <w:rFonts w:ascii="Arial" w:hAnsi="Arial" w:cs="Arial"/>
                <w:sz w:val="28"/>
                <w:szCs w:val="28"/>
                <w:u w:val="none"/>
              </w:rPr>
              <w:t>Personales</w:t>
            </w:r>
          </w:p>
        </w:tc>
        <w:tc>
          <w:tcPr>
            <w:tcW w:w="1351" w:type="pct"/>
          </w:tcPr>
          <w:p w:rsidR="0024038E" w:rsidRPr="0024038E" w:rsidRDefault="0014552F" w:rsidP="0024038E">
            <w:pPr>
              <w:pStyle w:val="Sinespaciad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15"/>
                <w:placeholder>
                  <w:docPart w:val="F73A7BEF92064B85ACBFFEF1B9B48B0D"/>
                </w:placeholder>
                <w:text/>
              </w:sdtPr>
              <w:sdtEndPr/>
              <w:sdtContent>
                <w:r w:rsidR="00026D5A">
                  <w:rPr>
                    <w:rFonts w:ascii="Arial" w:hAnsi="Arial" w:cs="Arial"/>
                  </w:rPr>
                  <w:t>Salvador Zamora</w:t>
                </w:r>
              </w:sdtContent>
            </w:sdt>
          </w:p>
          <w:p w:rsidR="0024038E" w:rsidRPr="0024038E" w:rsidRDefault="0014552F" w:rsidP="0024038E">
            <w:pPr>
              <w:pStyle w:val="Sinespaciado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16"/>
                <w:placeholder>
                  <w:docPart w:val="DF6F9A622D6D4C92AAF69AF7B7538D76"/>
                </w:placeholder>
                <w:text/>
              </w:sdtPr>
              <w:sdtEndPr/>
              <w:sdtContent>
                <w:r w:rsidR="00026D5A">
                  <w:rPr>
                    <w:rFonts w:ascii="Arial" w:hAnsi="Arial" w:cs="Arial"/>
                    <w:b w:val="0"/>
                    <w:u w:val="none"/>
                  </w:rPr>
                  <w:t>Gerente - Propietario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17"/>
              <w:placeholder>
                <w:docPart w:val="77EA53727F764BEBBF1BEC8466E36A51"/>
              </w:placeholder>
              <w:text/>
            </w:sdtPr>
            <w:sdtEndPr/>
            <w:sdtContent>
              <w:p w:rsidR="0024038E" w:rsidRPr="0024038E" w:rsidRDefault="00026D5A" w:rsidP="0024038E">
                <w:pPr>
                  <w:pStyle w:val="Sinespaciado"/>
                  <w:rPr>
                    <w:rFonts w:ascii="Arial" w:hAnsi="Arial" w:cs="Arial"/>
                    <w:b w:val="0"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u w:val="none"/>
                  </w:rPr>
                  <w:t>Jabonería Zamora</w:t>
                </w:r>
              </w:p>
            </w:sdtContent>
          </w:sdt>
          <w:p w:rsidR="00361863" w:rsidRPr="0024038E" w:rsidRDefault="0024038E" w:rsidP="00026D5A">
            <w:pPr>
              <w:pStyle w:val="Sinespaciado"/>
              <w:spacing w:after="200"/>
              <w:rPr>
                <w:rFonts w:ascii="Arial" w:hAnsi="Arial" w:cs="Arial"/>
                <w:u w:val="none"/>
              </w:rPr>
            </w:pPr>
            <w:r w:rsidRPr="0024038E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18"/>
                <w:placeholder>
                  <w:docPart w:val="848962347F0347FD90C09D4FBCB43E12"/>
                </w:placeholder>
                <w:text/>
              </w:sdtPr>
              <w:sdtEndPr/>
              <w:sdtContent>
                <w:r w:rsidR="00026D5A">
                  <w:rPr>
                    <w:rFonts w:ascii="Arial" w:hAnsi="Arial" w:cs="Arial"/>
                    <w:u w:val="none"/>
                  </w:rPr>
                  <w:t>22442855</w:t>
                </w:r>
              </w:sdtContent>
            </w:sdt>
          </w:p>
        </w:tc>
        <w:tc>
          <w:tcPr>
            <w:tcW w:w="1352" w:type="pct"/>
          </w:tcPr>
          <w:p w:rsidR="00361863" w:rsidRPr="0024038E" w:rsidRDefault="00361863" w:rsidP="0024038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352" w:type="pct"/>
          </w:tcPr>
          <w:p w:rsidR="00361863" w:rsidRPr="0024038E" w:rsidRDefault="00361863" w:rsidP="0024038E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AC64F6" w:rsidRPr="00253A8B" w:rsidRDefault="00AC64F6" w:rsidP="002C11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NI"/>
        </w:rPr>
        <w:sectPr w:rsidR="00AC64F6" w:rsidRPr="00253A8B" w:rsidSect="00AC554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A38BA" w:rsidRPr="0024038E" w:rsidRDefault="002A38BA">
      <w:pPr>
        <w:rPr>
          <w:sz w:val="2"/>
          <w:szCs w:val="2"/>
        </w:rPr>
      </w:pPr>
    </w:p>
    <w:sectPr w:rsidR="002A38BA" w:rsidRPr="0024038E" w:rsidSect="00AC554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52F" w:rsidRDefault="0014552F" w:rsidP="000802B2">
      <w:pPr>
        <w:spacing w:after="0" w:line="240" w:lineRule="auto"/>
      </w:pPr>
      <w:r>
        <w:separator/>
      </w:r>
    </w:p>
  </w:endnote>
  <w:endnote w:type="continuationSeparator" w:id="0">
    <w:p w:rsidR="0014552F" w:rsidRDefault="0014552F" w:rsidP="0008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52F" w:rsidRDefault="0014552F" w:rsidP="000802B2">
      <w:pPr>
        <w:spacing w:after="0" w:line="240" w:lineRule="auto"/>
      </w:pPr>
      <w:r>
        <w:separator/>
      </w:r>
    </w:p>
  </w:footnote>
  <w:footnote w:type="continuationSeparator" w:id="0">
    <w:p w:rsidR="0014552F" w:rsidRDefault="0014552F" w:rsidP="0008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B2" w:rsidRDefault="000802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970CB"/>
    <w:multiLevelType w:val="hybridMultilevel"/>
    <w:tmpl w:val="E5DCC166"/>
    <w:lvl w:ilvl="0" w:tplc="D5F6C270">
      <w:start w:val="1"/>
      <w:numFmt w:val="bullet"/>
      <w:lvlText w:val=""/>
      <w:lvlJc w:val="left"/>
      <w:pPr>
        <w:tabs>
          <w:tab w:val="num" w:pos="360"/>
        </w:tabs>
        <w:ind w:left="6048" w:hanging="60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14588A"/>
    <w:multiLevelType w:val="hybridMultilevel"/>
    <w:tmpl w:val="B6E85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1AB3A11"/>
    <w:multiLevelType w:val="hybridMultilevel"/>
    <w:tmpl w:val="AF32C84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7ACC4A27"/>
    <w:multiLevelType w:val="multilevel"/>
    <w:tmpl w:val="37D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94"/>
    <w:rsid w:val="000119D3"/>
    <w:rsid w:val="000259AD"/>
    <w:rsid w:val="00026D5A"/>
    <w:rsid w:val="000802B2"/>
    <w:rsid w:val="00096A91"/>
    <w:rsid w:val="000A0630"/>
    <w:rsid w:val="000D15CD"/>
    <w:rsid w:val="000E1264"/>
    <w:rsid w:val="0014552F"/>
    <w:rsid w:val="001761B3"/>
    <w:rsid w:val="00190E4D"/>
    <w:rsid w:val="001A25DB"/>
    <w:rsid w:val="001D0DFF"/>
    <w:rsid w:val="001E2F91"/>
    <w:rsid w:val="001F7D21"/>
    <w:rsid w:val="0024038E"/>
    <w:rsid w:val="002415F4"/>
    <w:rsid w:val="00253A8B"/>
    <w:rsid w:val="002A003D"/>
    <w:rsid w:val="002A38BA"/>
    <w:rsid w:val="002A7E97"/>
    <w:rsid w:val="002C1104"/>
    <w:rsid w:val="002D04B6"/>
    <w:rsid w:val="002E026D"/>
    <w:rsid w:val="002E0AC4"/>
    <w:rsid w:val="002E268C"/>
    <w:rsid w:val="002E4314"/>
    <w:rsid w:val="002E4DD6"/>
    <w:rsid w:val="0030313D"/>
    <w:rsid w:val="00323CC1"/>
    <w:rsid w:val="00361863"/>
    <w:rsid w:val="00374309"/>
    <w:rsid w:val="00393CFE"/>
    <w:rsid w:val="003A14A8"/>
    <w:rsid w:val="003A75B9"/>
    <w:rsid w:val="003C6573"/>
    <w:rsid w:val="00407F76"/>
    <w:rsid w:val="00442871"/>
    <w:rsid w:val="004455F9"/>
    <w:rsid w:val="00462B32"/>
    <w:rsid w:val="004716A4"/>
    <w:rsid w:val="00482B08"/>
    <w:rsid w:val="004834C0"/>
    <w:rsid w:val="004A7741"/>
    <w:rsid w:val="004E7709"/>
    <w:rsid w:val="004F04CF"/>
    <w:rsid w:val="0050427B"/>
    <w:rsid w:val="00524027"/>
    <w:rsid w:val="00563911"/>
    <w:rsid w:val="00570DFB"/>
    <w:rsid w:val="0057444F"/>
    <w:rsid w:val="0058370F"/>
    <w:rsid w:val="005D31A9"/>
    <w:rsid w:val="005E2546"/>
    <w:rsid w:val="00621BEC"/>
    <w:rsid w:val="006305A2"/>
    <w:rsid w:val="00632273"/>
    <w:rsid w:val="006764D1"/>
    <w:rsid w:val="006805C9"/>
    <w:rsid w:val="00697115"/>
    <w:rsid w:val="006C007B"/>
    <w:rsid w:val="006E0C44"/>
    <w:rsid w:val="006F578E"/>
    <w:rsid w:val="00713CB4"/>
    <w:rsid w:val="00752F14"/>
    <w:rsid w:val="007941D3"/>
    <w:rsid w:val="0079642A"/>
    <w:rsid w:val="007B4512"/>
    <w:rsid w:val="007D23F0"/>
    <w:rsid w:val="0082030C"/>
    <w:rsid w:val="008628D4"/>
    <w:rsid w:val="00867A99"/>
    <w:rsid w:val="00896910"/>
    <w:rsid w:val="008A4213"/>
    <w:rsid w:val="008B453E"/>
    <w:rsid w:val="008D4968"/>
    <w:rsid w:val="00905674"/>
    <w:rsid w:val="00945D68"/>
    <w:rsid w:val="009553DB"/>
    <w:rsid w:val="00957AB9"/>
    <w:rsid w:val="0098093D"/>
    <w:rsid w:val="00995E7F"/>
    <w:rsid w:val="009A1565"/>
    <w:rsid w:val="009D4CCB"/>
    <w:rsid w:val="009D5072"/>
    <w:rsid w:val="009E53E7"/>
    <w:rsid w:val="00A5680D"/>
    <w:rsid w:val="00AC554D"/>
    <w:rsid w:val="00AC64F6"/>
    <w:rsid w:val="00AF47A3"/>
    <w:rsid w:val="00B07C54"/>
    <w:rsid w:val="00B14063"/>
    <w:rsid w:val="00B4150F"/>
    <w:rsid w:val="00B77AF3"/>
    <w:rsid w:val="00B87608"/>
    <w:rsid w:val="00B96F18"/>
    <w:rsid w:val="00BC0951"/>
    <w:rsid w:val="00BC7E97"/>
    <w:rsid w:val="00C022B5"/>
    <w:rsid w:val="00C21A79"/>
    <w:rsid w:val="00C43C2B"/>
    <w:rsid w:val="00C518D6"/>
    <w:rsid w:val="00CF0668"/>
    <w:rsid w:val="00D017E2"/>
    <w:rsid w:val="00D106DC"/>
    <w:rsid w:val="00D10850"/>
    <w:rsid w:val="00D1173F"/>
    <w:rsid w:val="00D219F5"/>
    <w:rsid w:val="00D236DF"/>
    <w:rsid w:val="00D5073C"/>
    <w:rsid w:val="00D62951"/>
    <w:rsid w:val="00E17CA4"/>
    <w:rsid w:val="00E21296"/>
    <w:rsid w:val="00E2316E"/>
    <w:rsid w:val="00E24294"/>
    <w:rsid w:val="00E31482"/>
    <w:rsid w:val="00E817A8"/>
    <w:rsid w:val="00EC606A"/>
    <w:rsid w:val="00F42CF0"/>
    <w:rsid w:val="00F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B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2C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NI"/>
    </w:rPr>
  </w:style>
  <w:style w:type="paragraph" w:styleId="Ttulo3">
    <w:name w:val="heading 3"/>
    <w:basedOn w:val="Normal"/>
    <w:link w:val="Ttulo3Car"/>
    <w:uiPriority w:val="9"/>
    <w:qFormat/>
    <w:rsid w:val="002C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104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2C1104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unhideWhenUsed/>
    <w:rsid w:val="002C11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2C1104"/>
    <w:rPr>
      <w:b/>
      <w:bCs/>
    </w:rPr>
  </w:style>
  <w:style w:type="paragraph" w:styleId="Sinespaciado">
    <w:name w:val="No Spacing"/>
    <w:uiPriority w:val="1"/>
    <w:qFormat/>
    <w:rsid w:val="00AC554D"/>
    <w:rPr>
      <w:b/>
      <w:sz w:val="22"/>
      <w:szCs w:val="22"/>
      <w:u w:val="single"/>
      <w:lang w:eastAsia="en-US"/>
    </w:rPr>
  </w:style>
  <w:style w:type="paragraph" w:customStyle="1" w:styleId="Name">
    <w:name w:val="Name"/>
    <w:basedOn w:val="Normal"/>
    <w:next w:val="Normal"/>
    <w:rsid w:val="002C110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2C1104"/>
    <w:pPr>
      <w:spacing w:before="220" w:after="0" w:line="220" w:lineRule="atLeast"/>
    </w:pPr>
    <w:rPr>
      <w:rFonts w:ascii="Arial Black" w:eastAsia="Batang" w:hAnsi="Arial Black"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Textoindependiente"/>
    <w:rsid w:val="002C1104"/>
    <w:pPr>
      <w:spacing w:before="240" w:after="220" w:line="220" w:lineRule="atLeast"/>
    </w:pPr>
    <w:rPr>
      <w:rFonts w:ascii="Arial" w:eastAsia="Batang" w:hAnsi="Arial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11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1104"/>
  </w:style>
  <w:style w:type="paragraph" w:customStyle="1" w:styleId="Achievement">
    <w:name w:val="Achievement"/>
    <w:basedOn w:val="Textoindependiente"/>
    <w:rsid w:val="006E0C4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323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C7E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E97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02B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02B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B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2C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NI"/>
    </w:rPr>
  </w:style>
  <w:style w:type="paragraph" w:styleId="Ttulo3">
    <w:name w:val="heading 3"/>
    <w:basedOn w:val="Normal"/>
    <w:link w:val="Ttulo3Car"/>
    <w:uiPriority w:val="9"/>
    <w:qFormat/>
    <w:rsid w:val="002C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104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2C1104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unhideWhenUsed/>
    <w:rsid w:val="002C11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2C1104"/>
    <w:rPr>
      <w:b/>
      <w:bCs/>
    </w:rPr>
  </w:style>
  <w:style w:type="paragraph" w:styleId="Sinespaciado">
    <w:name w:val="No Spacing"/>
    <w:uiPriority w:val="1"/>
    <w:qFormat/>
    <w:rsid w:val="00AC554D"/>
    <w:rPr>
      <w:b/>
      <w:sz w:val="22"/>
      <w:szCs w:val="22"/>
      <w:u w:val="single"/>
      <w:lang w:eastAsia="en-US"/>
    </w:rPr>
  </w:style>
  <w:style w:type="paragraph" w:customStyle="1" w:styleId="Name">
    <w:name w:val="Name"/>
    <w:basedOn w:val="Normal"/>
    <w:next w:val="Normal"/>
    <w:rsid w:val="002C110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2C1104"/>
    <w:pPr>
      <w:spacing w:before="220" w:after="0" w:line="220" w:lineRule="atLeast"/>
    </w:pPr>
    <w:rPr>
      <w:rFonts w:ascii="Arial Black" w:eastAsia="Batang" w:hAnsi="Arial Black"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Textoindependiente"/>
    <w:rsid w:val="002C1104"/>
    <w:pPr>
      <w:spacing w:before="240" w:after="220" w:line="220" w:lineRule="atLeast"/>
    </w:pPr>
    <w:rPr>
      <w:rFonts w:ascii="Arial" w:eastAsia="Batang" w:hAnsi="Arial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11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1104"/>
  </w:style>
  <w:style w:type="paragraph" w:customStyle="1" w:styleId="Achievement">
    <w:name w:val="Achievement"/>
    <w:basedOn w:val="Textoindependiente"/>
    <w:rsid w:val="006E0C4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323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C7E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E97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02B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02B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marketing\Downloads\New%20folder\Formato%20de%20curriculum%20%20CAS%202013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845E305D240D1B5D807F9DC116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5901-9122-454C-A121-FD0317F1CBAB}"/>
      </w:docPartPr>
      <w:docPartBody>
        <w:p w:rsidR="00314459" w:rsidRDefault="00DE7DC6">
          <w:pPr>
            <w:pStyle w:val="296845E305D240D1B5D807F9DC116A36"/>
          </w:pPr>
          <w:r>
            <w:rPr>
              <w:rStyle w:val="Textodelmarcadordeposicin"/>
            </w:rPr>
            <w:t>Dirección completa</w:t>
          </w:r>
          <w:r w:rsidRPr="00875FE1">
            <w:rPr>
              <w:rStyle w:val="Textodelmarcadordeposicin"/>
            </w:rPr>
            <w:t>.</w:t>
          </w:r>
        </w:p>
      </w:docPartBody>
    </w:docPart>
    <w:docPart>
      <w:docPartPr>
        <w:name w:val="957C131934DB443DBDE3229CB710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3BB1-25E4-4A06-BFD7-2CAE2D205134}"/>
      </w:docPartPr>
      <w:docPartBody>
        <w:p w:rsidR="00314459" w:rsidRDefault="00DE7DC6">
          <w:pPr>
            <w:pStyle w:val="957C131934DB443DBDE3229CB7100DF7"/>
          </w:pPr>
          <w:r w:rsidRPr="002E0AC4">
            <w:rPr>
              <w:rStyle w:val="Textodelmarcadordeposicin"/>
            </w:rPr>
            <w:t>Seleccione una opción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47236C2444D542579723E9365BFA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CABC8-D91E-4563-AB8F-A92AAFB5C550}"/>
      </w:docPartPr>
      <w:docPartBody>
        <w:p w:rsidR="00314459" w:rsidRDefault="00DE7DC6">
          <w:pPr>
            <w:pStyle w:val="47236C2444D542579723E9365BFAD7EC"/>
          </w:pPr>
          <w:r w:rsidRPr="0082030C">
            <w:rPr>
              <w:rStyle w:val="Textodelmarcadordeposicin"/>
            </w:rPr>
            <w:t>Descríbase a sí mismo, usa su creatividad, sea honesto y sincero.  Esta sección es una oportunidad para venderse a sí mismo al dar a conocer sus habilidades.</w:t>
          </w:r>
        </w:p>
      </w:docPartBody>
    </w:docPart>
    <w:docPart>
      <w:docPartPr>
        <w:name w:val="AC86CBC64A2A40D3BBAB7AD697017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FC9B4-4EC3-4D7F-9658-09C519C6E495}"/>
      </w:docPartPr>
      <w:docPartBody>
        <w:p w:rsidR="00314459" w:rsidRDefault="00DE7DC6">
          <w:pPr>
            <w:pStyle w:val="AC86CBC64A2A40D3BBAB7AD6970171C8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39D0D5B8598A40D1BE28F426826E5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B87C2-785D-41EF-B649-FCD7A7FB38FD}"/>
      </w:docPartPr>
      <w:docPartBody>
        <w:p w:rsidR="00314459" w:rsidRDefault="00DE7DC6">
          <w:pPr>
            <w:pStyle w:val="39D0D5B8598A40D1BE28F426826E535E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48831F50759A4CEF94C57257AD56C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D398-C410-44A0-9E67-1E617A6A968F}"/>
      </w:docPartPr>
      <w:docPartBody>
        <w:p w:rsidR="00314459" w:rsidRDefault="00DE7DC6">
          <w:pPr>
            <w:pStyle w:val="48831F50759A4CEF94C57257AD56CF92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635D196095D041A580643D3CA802C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7B01-A947-4F38-B32D-4AFEC540367B}"/>
      </w:docPartPr>
      <w:docPartBody>
        <w:p w:rsidR="00314459" w:rsidRDefault="00DE7DC6">
          <w:pPr>
            <w:pStyle w:val="635D196095D041A580643D3CA802C685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7C82E3F02C364DECB6DB3345917A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47D8-FDB1-43A1-A4CA-69FDA2C9F0E6}"/>
      </w:docPartPr>
      <w:docPartBody>
        <w:p w:rsidR="00314459" w:rsidRDefault="00DE7DC6">
          <w:pPr>
            <w:pStyle w:val="7C82E3F02C364DECB6DB3345917A390A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0F87C9D87CD8477CB5E6BFA6C1FF2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CEB25-7E0D-4B97-9D68-11D775D99570}"/>
      </w:docPartPr>
      <w:docPartBody>
        <w:p w:rsidR="00314459" w:rsidRDefault="00DE7DC6">
          <w:pPr>
            <w:pStyle w:val="0F87C9D87CD8477CB5E6BFA6C1FF29A2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5105B4D5F9AA47E5932C3CF7CF3D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D100-4F31-46B5-A715-EACA5354309E}"/>
      </w:docPartPr>
      <w:docPartBody>
        <w:p w:rsidR="00314459" w:rsidRDefault="00DE7DC6">
          <w:pPr>
            <w:pStyle w:val="5105B4D5F9AA47E5932C3CF7CF3D5848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6E8A73C7B85C447BB98F4C88C5F1E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13E6A-D791-4BBE-994F-2A88FDA86292}"/>
      </w:docPartPr>
      <w:docPartBody>
        <w:p w:rsidR="00314459" w:rsidRDefault="00DE7DC6">
          <w:pPr>
            <w:pStyle w:val="6E8A73C7B85C447BB98F4C88C5F1EA5E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4393022818CB4760ACA88918D1181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8F6A-FCD9-473A-9CB4-6F07CEF634D3}"/>
      </w:docPartPr>
      <w:docPartBody>
        <w:p w:rsidR="00314459" w:rsidRDefault="00DE7DC6">
          <w:pPr>
            <w:pStyle w:val="4393022818CB4760ACA88918D1181282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7CC7EB345FB145C68F904E77B52EC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24A40-B281-432C-86C8-093457F846BF}"/>
      </w:docPartPr>
      <w:docPartBody>
        <w:p w:rsidR="00314459" w:rsidRDefault="00DE7DC6">
          <w:pPr>
            <w:pStyle w:val="7CC7EB345FB145C68F904E77B52ECBFF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6D635D8000CC432BB0E33AA63479B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0904-25E8-4BF5-8599-117744119A41}"/>
      </w:docPartPr>
      <w:docPartBody>
        <w:p w:rsidR="00314459" w:rsidRDefault="00DE7DC6">
          <w:pPr>
            <w:pStyle w:val="6D635D8000CC432BB0E33AA63479B6AF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3B5DDCC1799548919AA32D7C42C0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7AE7-C79B-4C99-B42D-7ECCB4884613}"/>
      </w:docPartPr>
      <w:docPartBody>
        <w:p w:rsidR="00314459" w:rsidRDefault="00DE7DC6">
          <w:pPr>
            <w:pStyle w:val="3B5DDCC1799548919AA32D7C42C0C6CE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F73A7BEF92064B85ACBFFEF1B9B4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A8518-5E5F-45A9-ACCB-96E88677D80C}"/>
      </w:docPartPr>
      <w:docPartBody>
        <w:p w:rsidR="00314459" w:rsidRDefault="00DE7DC6">
          <w:pPr>
            <w:pStyle w:val="F73A7BEF92064B85ACBFFEF1B9B48B0D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DF6F9A622D6D4C92AAF69AF7B7538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2B76B-2C52-4993-A58F-BF37F1601699}"/>
      </w:docPartPr>
      <w:docPartBody>
        <w:p w:rsidR="00314459" w:rsidRDefault="00DE7DC6">
          <w:pPr>
            <w:pStyle w:val="DF6F9A622D6D4C92AAF69AF7B7538D76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77EA53727F764BEBBF1BEC8466E36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9B3F-83EF-4F8A-AF4B-139E06376FA9}"/>
      </w:docPartPr>
      <w:docPartBody>
        <w:p w:rsidR="00314459" w:rsidRDefault="00DE7DC6">
          <w:pPr>
            <w:pStyle w:val="77EA53727F764BEBBF1BEC8466E36A51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848962347F0347FD90C09D4FBCB43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2354-4699-440A-AEDD-917777B2F5F1}"/>
      </w:docPartPr>
      <w:docPartBody>
        <w:p w:rsidR="00314459" w:rsidRDefault="00DE7DC6">
          <w:pPr>
            <w:pStyle w:val="848962347F0347FD90C09D4FBCB43E12"/>
          </w:pPr>
          <w:r w:rsidRPr="0024038E">
            <w:rPr>
              <w:rStyle w:val="Textodelmarcadordeposicin"/>
              <w:rFonts w:ascii="Arial" w:hAnsi="Arial" w:cs="Arial"/>
              <w:color w:val="auto"/>
            </w:rPr>
            <w:t>Número de teléfono y extensión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C6"/>
    <w:rsid w:val="00192B7A"/>
    <w:rsid w:val="00314459"/>
    <w:rsid w:val="00632583"/>
    <w:rsid w:val="00D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3965841AB54CEF939DA15787F498F5">
    <w:name w:val="6F3965841AB54CEF939DA15787F498F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96845E305D240D1B5D807F9DC116A36">
    <w:name w:val="296845E305D240D1B5D807F9DC116A36"/>
  </w:style>
  <w:style w:type="paragraph" w:customStyle="1" w:styleId="3735A5AB50284116B3ED8376130F6223">
    <w:name w:val="3735A5AB50284116B3ED8376130F6223"/>
  </w:style>
  <w:style w:type="paragraph" w:customStyle="1" w:styleId="6DC77467A5ED40F185C9624538158219">
    <w:name w:val="6DC77467A5ED40F185C9624538158219"/>
  </w:style>
  <w:style w:type="paragraph" w:customStyle="1" w:styleId="957C131934DB443DBDE3229CB7100DF7">
    <w:name w:val="957C131934DB443DBDE3229CB7100DF7"/>
  </w:style>
  <w:style w:type="paragraph" w:customStyle="1" w:styleId="72E524B8620F4D91AE131C23E79F8F31">
    <w:name w:val="72E524B8620F4D91AE131C23E79F8F31"/>
  </w:style>
  <w:style w:type="paragraph" w:customStyle="1" w:styleId="9288966D36534A4299ECB3E3BC2935FA">
    <w:name w:val="9288966D36534A4299ECB3E3BC2935FA"/>
  </w:style>
  <w:style w:type="paragraph" w:customStyle="1" w:styleId="E0E919851E764EC096107409654AF665">
    <w:name w:val="E0E919851E764EC096107409654AF665"/>
  </w:style>
  <w:style w:type="paragraph" w:customStyle="1" w:styleId="3A448A983C4A435783CC803EDD703F91">
    <w:name w:val="3A448A983C4A435783CC803EDD703F91"/>
  </w:style>
  <w:style w:type="paragraph" w:customStyle="1" w:styleId="E3ED3666017F4007B03841131921B3F6">
    <w:name w:val="E3ED3666017F4007B03841131921B3F6"/>
  </w:style>
  <w:style w:type="paragraph" w:customStyle="1" w:styleId="EC61CD1365F64158884ECC4C51DECD8A">
    <w:name w:val="EC61CD1365F64158884ECC4C51DECD8A"/>
  </w:style>
  <w:style w:type="paragraph" w:customStyle="1" w:styleId="927CB16758814508A0AD92419256C583">
    <w:name w:val="927CB16758814508A0AD92419256C583"/>
  </w:style>
  <w:style w:type="paragraph" w:customStyle="1" w:styleId="A97F93D4F1314EE8B4E23EDF486C1050">
    <w:name w:val="A97F93D4F1314EE8B4E23EDF486C1050"/>
  </w:style>
  <w:style w:type="paragraph" w:customStyle="1" w:styleId="2800056DC0D34440AD275AE205655947">
    <w:name w:val="2800056DC0D34440AD275AE205655947"/>
  </w:style>
  <w:style w:type="paragraph" w:customStyle="1" w:styleId="AEF3AF99D0BB4D28B571C8D3938B28AA">
    <w:name w:val="AEF3AF99D0BB4D28B571C8D3938B28AA"/>
  </w:style>
  <w:style w:type="paragraph" w:customStyle="1" w:styleId="F59AD48F074F4A8F8A1FAEAC129C7C01">
    <w:name w:val="F59AD48F074F4A8F8A1FAEAC129C7C01"/>
  </w:style>
  <w:style w:type="paragraph" w:customStyle="1" w:styleId="F0001B6DC6D644CBAEC7703060E27FFA">
    <w:name w:val="F0001B6DC6D644CBAEC7703060E27FFA"/>
  </w:style>
  <w:style w:type="paragraph" w:customStyle="1" w:styleId="3BEF2A6CE3F1429FBAE1EC31962DDA7F">
    <w:name w:val="3BEF2A6CE3F1429FBAE1EC31962DDA7F"/>
  </w:style>
  <w:style w:type="paragraph" w:customStyle="1" w:styleId="9844526CCCF94B369F4932BC43BFC188">
    <w:name w:val="9844526CCCF94B369F4932BC43BFC188"/>
  </w:style>
  <w:style w:type="paragraph" w:customStyle="1" w:styleId="04DE21969AEA40868A66DD8E88F42792">
    <w:name w:val="04DE21969AEA40868A66DD8E88F42792"/>
  </w:style>
  <w:style w:type="paragraph" w:customStyle="1" w:styleId="D2140EDBDED44DE2A1984095053DBC7A">
    <w:name w:val="D2140EDBDED44DE2A1984095053DBC7A"/>
  </w:style>
  <w:style w:type="paragraph" w:customStyle="1" w:styleId="A499AF73522C4D749C461EA50FB6318B">
    <w:name w:val="A499AF73522C4D749C461EA50FB6318B"/>
  </w:style>
  <w:style w:type="paragraph" w:customStyle="1" w:styleId="47236C2444D542579723E9365BFAD7EC">
    <w:name w:val="47236C2444D542579723E9365BFAD7EC"/>
  </w:style>
  <w:style w:type="paragraph" w:customStyle="1" w:styleId="AC86CBC64A2A40D3BBAB7AD6970171C8">
    <w:name w:val="AC86CBC64A2A40D3BBAB7AD6970171C8"/>
  </w:style>
  <w:style w:type="paragraph" w:customStyle="1" w:styleId="39D0D5B8598A40D1BE28F426826E535E">
    <w:name w:val="39D0D5B8598A40D1BE28F426826E535E"/>
  </w:style>
  <w:style w:type="paragraph" w:customStyle="1" w:styleId="48831F50759A4CEF94C57257AD56CF92">
    <w:name w:val="48831F50759A4CEF94C57257AD56CF92"/>
  </w:style>
  <w:style w:type="paragraph" w:customStyle="1" w:styleId="635D196095D041A580643D3CA802C685">
    <w:name w:val="635D196095D041A580643D3CA802C685"/>
  </w:style>
  <w:style w:type="paragraph" w:customStyle="1" w:styleId="7C82E3F02C364DECB6DB3345917A390A">
    <w:name w:val="7C82E3F02C364DECB6DB3345917A390A"/>
  </w:style>
  <w:style w:type="paragraph" w:customStyle="1" w:styleId="0F87C9D87CD8477CB5E6BFA6C1FF29A2">
    <w:name w:val="0F87C9D87CD8477CB5E6BFA6C1FF29A2"/>
  </w:style>
  <w:style w:type="paragraph" w:customStyle="1" w:styleId="5105B4D5F9AA47E5932C3CF7CF3D5848">
    <w:name w:val="5105B4D5F9AA47E5932C3CF7CF3D5848"/>
  </w:style>
  <w:style w:type="paragraph" w:customStyle="1" w:styleId="6E8A73C7B85C447BB98F4C88C5F1EA5E">
    <w:name w:val="6E8A73C7B85C447BB98F4C88C5F1EA5E"/>
  </w:style>
  <w:style w:type="paragraph" w:customStyle="1" w:styleId="4393022818CB4760ACA88918D1181282">
    <w:name w:val="4393022818CB4760ACA88918D1181282"/>
  </w:style>
  <w:style w:type="paragraph" w:customStyle="1" w:styleId="7CC7EB345FB145C68F904E77B52ECBFF">
    <w:name w:val="7CC7EB345FB145C68F904E77B52ECBFF"/>
  </w:style>
  <w:style w:type="paragraph" w:customStyle="1" w:styleId="6D635D8000CC432BB0E33AA63479B6AF">
    <w:name w:val="6D635D8000CC432BB0E33AA63479B6AF"/>
  </w:style>
  <w:style w:type="paragraph" w:customStyle="1" w:styleId="3B5DDCC1799548919AA32D7C42C0C6CE">
    <w:name w:val="3B5DDCC1799548919AA32D7C42C0C6CE"/>
  </w:style>
  <w:style w:type="paragraph" w:customStyle="1" w:styleId="F73A7BEF92064B85ACBFFEF1B9B48B0D">
    <w:name w:val="F73A7BEF92064B85ACBFFEF1B9B48B0D"/>
  </w:style>
  <w:style w:type="paragraph" w:customStyle="1" w:styleId="DF6F9A622D6D4C92AAF69AF7B7538D76">
    <w:name w:val="DF6F9A622D6D4C92AAF69AF7B7538D76"/>
  </w:style>
  <w:style w:type="paragraph" w:customStyle="1" w:styleId="77EA53727F764BEBBF1BEC8466E36A51">
    <w:name w:val="77EA53727F764BEBBF1BEC8466E36A51"/>
  </w:style>
  <w:style w:type="paragraph" w:customStyle="1" w:styleId="848962347F0347FD90C09D4FBCB43E12">
    <w:name w:val="848962347F0347FD90C09D4FBCB43E12"/>
  </w:style>
  <w:style w:type="paragraph" w:customStyle="1" w:styleId="A52D2765718E48B380CDD337B1D2BC67">
    <w:name w:val="A52D2765718E48B380CDD337B1D2BC67"/>
  </w:style>
  <w:style w:type="paragraph" w:customStyle="1" w:styleId="30F0F5033F0E4C7BB88F72D9CA0A2695">
    <w:name w:val="30F0F5033F0E4C7BB88F72D9CA0A2695"/>
  </w:style>
  <w:style w:type="paragraph" w:customStyle="1" w:styleId="49373A019F17487CA32FDBB78876612F">
    <w:name w:val="49373A019F17487CA32FDBB78876612F"/>
  </w:style>
  <w:style w:type="paragraph" w:customStyle="1" w:styleId="C9B6FA2352BB4C7088E20CBDA6A7DF05">
    <w:name w:val="C9B6FA2352BB4C7088E20CBDA6A7DF05"/>
  </w:style>
  <w:style w:type="paragraph" w:customStyle="1" w:styleId="5EEBB9671C5049EE94747C26A7BE58F0">
    <w:name w:val="5EEBB9671C5049EE94747C26A7BE58F0"/>
  </w:style>
  <w:style w:type="paragraph" w:customStyle="1" w:styleId="697CFDDB8A1846B8A886E3DFD4536562">
    <w:name w:val="697CFDDB8A1846B8A886E3DFD4536562"/>
  </w:style>
  <w:style w:type="paragraph" w:customStyle="1" w:styleId="702437D5192F431589FC43D2B20796A1">
    <w:name w:val="702437D5192F431589FC43D2B20796A1"/>
  </w:style>
  <w:style w:type="paragraph" w:customStyle="1" w:styleId="595B81F0170D41918D14CB7F9C9D75AC">
    <w:name w:val="595B81F0170D41918D14CB7F9C9D75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3965841AB54CEF939DA15787F498F5">
    <w:name w:val="6F3965841AB54CEF939DA15787F498F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96845E305D240D1B5D807F9DC116A36">
    <w:name w:val="296845E305D240D1B5D807F9DC116A36"/>
  </w:style>
  <w:style w:type="paragraph" w:customStyle="1" w:styleId="3735A5AB50284116B3ED8376130F6223">
    <w:name w:val="3735A5AB50284116B3ED8376130F6223"/>
  </w:style>
  <w:style w:type="paragraph" w:customStyle="1" w:styleId="6DC77467A5ED40F185C9624538158219">
    <w:name w:val="6DC77467A5ED40F185C9624538158219"/>
  </w:style>
  <w:style w:type="paragraph" w:customStyle="1" w:styleId="957C131934DB443DBDE3229CB7100DF7">
    <w:name w:val="957C131934DB443DBDE3229CB7100DF7"/>
  </w:style>
  <w:style w:type="paragraph" w:customStyle="1" w:styleId="72E524B8620F4D91AE131C23E79F8F31">
    <w:name w:val="72E524B8620F4D91AE131C23E79F8F31"/>
  </w:style>
  <w:style w:type="paragraph" w:customStyle="1" w:styleId="9288966D36534A4299ECB3E3BC2935FA">
    <w:name w:val="9288966D36534A4299ECB3E3BC2935FA"/>
  </w:style>
  <w:style w:type="paragraph" w:customStyle="1" w:styleId="E0E919851E764EC096107409654AF665">
    <w:name w:val="E0E919851E764EC096107409654AF665"/>
  </w:style>
  <w:style w:type="paragraph" w:customStyle="1" w:styleId="3A448A983C4A435783CC803EDD703F91">
    <w:name w:val="3A448A983C4A435783CC803EDD703F91"/>
  </w:style>
  <w:style w:type="paragraph" w:customStyle="1" w:styleId="E3ED3666017F4007B03841131921B3F6">
    <w:name w:val="E3ED3666017F4007B03841131921B3F6"/>
  </w:style>
  <w:style w:type="paragraph" w:customStyle="1" w:styleId="EC61CD1365F64158884ECC4C51DECD8A">
    <w:name w:val="EC61CD1365F64158884ECC4C51DECD8A"/>
  </w:style>
  <w:style w:type="paragraph" w:customStyle="1" w:styleId="927CB16758814508A0AD92419256C583">
    <w:name w:val="927CB16758814508A0AD92419256C583"/>
  </w:style>
  <w:style w:type="paragraph" w:customStyle="1" w:styleId="A97F93D4F1314EE8B4E23EDF486C1050">
    <w:name w:val="A97F93D4F1314EE8B4E23EDF486C1050"/>
  </w:style>
  <w:style w:type="paragraph" w:customStyle="1" w:styleId="2800056DC0D34440AD275AE205655947">
    <w:name w:val="2800056DC0D34440AD275AE205655947"/>
  </w:style>
  <w:style w:type="paragraph" w:customStyle="1" w:styleId="AEF3AF99D0BB4D28B571C8D3938B28AA">
    <w:name w:val="AEF3AF99D0BB4D28B571C8D3938B28AA"/>
  </w:style>
  <w:style w:type="paragraph" w:customStyle="1" w:styleId="F59AD48F074F4A8F8A1FAEAC129C7C01">
    <w:name w:val="F59AD48F074F4A8F8A1FAEAC129C7C01"/>
  </w:style>
  <w:style w:type="paragraph" w:customStyle="1" w:styleId="F0001B6DC6D644CBAEC7703060E27FFA">
    <w:name w:val="F0001B6DC6D644CBAEC7703060E27FFA"/>
  </w:style>
  <w:style w:type="paragraph" w:customStyle="1" w:styleId="3BEF2A6CE3F1429FBAE1EC31962DDA7F">
    <w:name w:val="3BEF2A6CE3F1429FBAE1EC31962DDA7F"/>
  </w:style>
  <w:style w:type="paragraph" w:customStyle="1" w:styleId="9844526CCCF94B369F4932BC43BFC188">
    <w:name w:val="9844526CCCF94B369F4932BC43BFC188"/>
  </w:style>
  <w:style w:type="paragraph" w:customStyle="1" w:styleId="04DE21969AEA40868A66DD8E88F42792">
    <w:name w:val="04DE21969AEA40868A66DD8E88F42792"/>
  </w:style>
  <w:style w:type="paragraph" w:customStyle="1" w:styleId="D2140EDBDED44DE2A1984095053DBC7A">
    <w:name w:val="D2140EDBDED44DE2A1984095053DBC7A"/>
  </w:style>
  <w:style w:type="paragraph" w:customStyle="1" w:styleId="A499AF73522C4D749C461EA50FB6318B">
    <w:name w:val="A499AF73522C4D749C461EA50FB6318B"/>
  </w:style>
  <w:style w:type="paragraph" w:customStyle="1" w:styleId="47236C2444D542579723E9365BFAD7EC">
    <w:name w:val="47236C2444D542579723E9365BFAD7EC"/>
  </w:style>
  <w:style w:type="paragraph" w:customStyle="1" w:styleId="AC86CBC64A2A40D3BBAB7AD6970171C8">
    <w:name w:val="AC86CBC64A2A40D3BBAB7AD6970171C8"/>
  </w:style>
  <w:style w:type="paragraph" w:customStyle="1" w:styleId="39D0D5B8598A40D1BE28F426826E535E">
    <w:name w:val="39D0D5B8598A40D1BE28F426826E535E"/>
  </w:style>
  <w:style w:type="paragraph" w:customStyle="1" w:styleId="48831F50759A4CEF94C57257AD56CF92">
    <w:name w:val="48831F50759A4CEF94C57257AD56CF92"/>
  </w:style>
  <w:style w:type="paragraph" w:customStyle="1" w:styleId="635D196095D041A580643D3CA802C685">
    <w:name w:val="635D196095D041A580643D3CA802C685"/>
  </w:style>
  <w:style w:type="paragraph" w:customStyle="1" w:styleId="7C82E3F02C364DECB6DB3345917A390A">
    <w:name w:val="7C82E3F02C364DECB6DB3345917A390A"/>
  </w:style>
  <w:style w:type="paragraph" w:customStyle="1" w:styleId="0F87C9D87CD8477CB5E6BFA6C1FF29A2">
    <w:name w:val="0F87C9D87CD8477CB5E6BFA6C1FF29A2"/>
  </w:style>
  <w:style w:type="paragraph" w:customStyle="1" w:styleId="5105B4D5F9AA47E5932C3CF7CF3D5848">
    <w:name w:val="5105B4D5F9AA47E5932C3CF7CF3D5848"/>
  </w:style>
  <w:style w:type="paragraph" w:customStyle="1" w:styleId="6E8A73C7B85C447BB98F4C88C5F1EA5E">
    <w:name w:val="6E8A73C7B85C447BB98F4C88C5F1EA5E"/>
  </w:style>
  <w:style w:type="paragraph" w:customStyle="1" w:styleId="4393022818CB4760ACA88918D1181282">
    <w:name w:val="4393022818CB4760ACA88918D1181282"/>
  </w:style>
  <w:style w:type="paragraph" w:customStyle="1" w:styleId="7CC7EB345FB145C68F904E77B52ECBFF">
    <w:name w:val="7CC7EB345FB145C68F904E77B52ECBFF"/>
  </w:style>
  <w:style w:type="paragraph" w:customStyle="1" w:styleId="6D635D8000CC432BB0E33AA63479B6AF">
    <w:name w:val="6D635D8000CC432BB0E33AA63479B6AF"/>
  </w:style>
  <w:style w:type="paragraph" w:customStyle="1" w:styleId="3B5DDCC1799548919AA32D7C42C0C6CE">
    <w:name w:val="3B5DDCC1799548919AA32D7C42C0C6CE"/>
  </w:style>
  <w:style w:type="paragraph" w:customStyle="1" w:styleId="F73A7BEF92064B85ACBFFEF1B9B48B0D">
    <w:name w:val="F73A7BEF92064B85ACBFFEF1B9B48B0D"/>
  </w:style>
  <w:style w:type="paragraph" w:customStyle="1" w:styleId="DF6F9A622D6D4C92AAF69AF7B7538D76">
    <w:name w:val="DF6F9A622D6D4C92AAF69AF7B7538D76"/>
  </w:style>
  <w:style w:type="paragraph" w:customStyle="1" w:styleId="77EA53727F764BEBBF1BEC8466E36A51">
    <w:name w:val="77EA53727F764BEBBF1BEC8466E36A51"/>
  </w:style>
  <w:style w:type="paragraph" w:customStyle="1" w:styleId="848962347F0347FD90C09D4FBCB43E12">
    <w:name w:val="848962347F0347FD90C09D4FBCB43E12"/>
  </w:style>
  <w:style w:type="paragraph" w:customStyle="1" w:styleId="A52D2765718E48B380CDD337B1D2BC67">
    <w:name w:val="A52D2765718E48B380CDD337B1D2BC67"/>
  </w:style>
  <w:style w:type="paragraph" w:customStyle="1" w:styleId="30F0F5033F0E4C7BB88F72D9CA0A2695">
    <w:name w:val="30F0F5033F0E4C7BB88F72D9CA0A2695"/>
  </w:style>
  <w:style w:type="paragraph" w:customStyle="1" w:styleId="49373A019F17487CA32FDBB78876612F">
    <w:name w:val="49373A019F17487CA32FDBB78876612F"/>
  </w:style>
  <w:style w:type="paragraph" w:customStyle="1" w:styleId="C9B6FA2352BB4C7088E20CBDA6A7DF05">
    <w:name w:val="C9B6FA2352BB4C7088E20CBDA6A7DF05"/>
  </w:style>
  <w:style w:type="paragraph" w:customStyle="1" w:styleId="5EEBB9671C5049EE94747C26A7BE58F0">
    <w:name w:val="5EEBB9671C5049EE94747C26A7BE58F0"/>
  </w:style>
  <w:style w:type="paragraph" w:customStyle="1" w:styleId="697CFDDB8A1846B8A886E3DFD4536562">
    <w:name w:val="697CFDDB8A1846B8A886E3DFD4536562"/>
  </w:style>
  <w:style w:type="paragraph" w:customStyle="1" w:styleId="702437D5192F431589FC43D2B20796A1">
    <w:name w:val="702437D5192F431589FC43D2B20796A1"/>
  </w:style>
  <w:style w:type="paragraph" w:customStyle="1" w:styleId="595B81F0170D41918D14CB7F9C9D75AC">
    <w:name w:val="595B81F0170D41918D14CB7F9C9D7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E3AA5-925F-4F77-B379-96D74B6C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curriculum  CAS 2013 (1)</Template>
  <TotalTime>53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LDS Church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Telemarketing</dc:creator>
  <cp:lastModifiedBy>Usuario</cp:lastModifiedBy>
  <cp:revision>39</cp:revision>
  <dcterms:created xsi:type="dcterms:W3CDTF">2016-05-31T16:28:00Z</dcterms:created>
  <dcterms:modified xsi:type="dcterms:W3CDTF">2016-05-31T17:21:00Z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creator">
    <vt:lpwstr>Omar Padilla Taylor</vt:lpwstr>
  </property>
  <property fmtid="{D5CDD505-2E9C-101B-9397-08002B2CF9AE}" pid="3" name="Telephone number">
    <vt:lpwstr>(505) 8730-2531</vt:lpwstr>
  </property>
</Properties>
</file>