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20E" w:rsidRDefault="00375A4A" w:rsidP="003A11DB">
      <w:pPr>
        <w:pStyle w:val="Nombre"/>
      </w:pPr>
      <w:r>
        <w:rPr>
          <w:lang w:val="es-PA"/>
        </w:rPr>
        <w:t xml:space="preserve">    </w:t>
      </w:r>
    </w:p>
    <w:p w:rsidR="00375A4A" w:rsidRDefault="00375A4A" w:rsidP="00F22C42">
      <w:pPr>
        <w:pStyle w:val="Nombre"/>
      </w:pPr>
    </w:p>
    <w:p w:rsidR="00375A4A" w:rsidRDefault="00375A4A" w:rsidP="00F22C42">
      <w:pPr>
        <w:pStyle w:val="Nombre"/>
      </w:pPr>
    </w:p>
    <w:p w:rsidR="00C03528" w:rsidRPr="00C03528" w:rsidRDefault="00C03528" w:rsidP="00C03528">
      <w:pPr>
        <w:spacing w:after="240" w:line="240" w:lineRule="auto"/>
        <w:contextualSpacing/>
        <w:rPr>
          <w:b/>
          <w:caps/>
          <w:spacing w:val="21"/>
          <w:sz w:val="36"/>
        </w:rPr>
      </w:pPr>
    </w:p>
    <w:p w:rsidR="006511C0" w:rsidRPr="00DB0FB0" w:rsidRDefault="003A786D" w:rsidP="008A2AB8">
      <w:pPr>
        <w:pStyle w:val="Nombre"/>
        <w:spacing w:after="0"/>
        <w:jc w:val="center"/>
        <w:rPr>
          <w:rFonts w:ascii="Times New Roman" w:hAnsi="Times New Roman" w:cs="Times New Roman"/>
          <w:b w:val="0"/>
          <w:i/>
          <w:lang w:val="es-PA"/>
        </w:rPr>
      </w:pPr>
      <w:r>
        <w:rPr>
          <w:rFonts w:ascii="Times New Roman" w:hAnsi="Times New Roman" w:cs="Times New Roman"/>
          <w:b w:val="0"/>
          <w:i/>
          <w:lang w:val="es-PA"/>
        </w:rPr>
        <w:t xml:space="preserve">         </w:t>
      </w:r>
      <w:r w:rsidR="00DB0FB0">
        <w:rPr>
          <w:rFonts w:ascii="Times New Roman" w:hAnsi="Times New Roman" w:cs="Times New Roman"/>
          <w:b w:val="0"/>
          <w:i/>
          <w:lang w:val="es-PA"/>
        </w:rPr>
        <w:t xml:space="preserve">  </w:t>
      </w:r>
      <w:r w:rsidR="006511C0" w:rsidRPr="00DB0FB0">
        <w:rPr>
          <w:rFonts w:ascii="Times New Roman" w:hAnsi="Times New Roman" w:cs="Times New Roman"/>
          <w:b w:val="0"/>
          <w:i/>
          <w:lang w:val="es-PA"/>
        </w:rPr>
        <w:t>AILEEN S. STANZIOLA O.</w:t>
      </w:r>
    </w:p>
    <w:p w:rsidR="001619D8" w:rsidRPr="00DB0FB0" w:rsidRDefault="00DB0FB0" w:rsidP="00DB0FB0">
      <w:pPr>
        <w:spacing w:after="0"/>
        <w:ind w:left="1440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es-PA"/>
        </w:rPr>
        <w:t xml:space="preserve">                                   </w:t>
      </w:r>
      <w:r w:rsidR="001619D8" w:rsidRPr="00DB0FB0">
        <w:rPr>
          <w:rFonts w:ascii="Times New Roman" w:hAnsi="Times New Roman" w:cs="Times New Roman"/>
          <w:bCs/>
          <w:i/>
          <w:color w:val="000000"/>
          <w:sz w:val="24"/>
          <w:szCs w:val="24"/>
        </w:rPr>
        <w:t>Arraij</w:t>
      </w:r>
      <w:r w:rsidR="001619D8" w:rsidRPr="00DB0FB0">
        <w:rPr>
          <w:rFonts w:ascii="Times New Roman" w:hAnsi="Times New Roman" w:cs="Times New Roman"/>
          <w:bCs/>
          <w:i/>
          <w:color w:val="000000"/>
          <w:sz w:val="24"/>
          <w:szCs w:val="24"/>
          <w:lang w:val="es-PA"/>
        </w:rPr>
        <w:t>á</w:t>
      </w:r>
      <w:r w:rsidR="001619D8" w:rsidRPr="00DB0FB0">
        <w:rPr>
          <w:rFonts w:ascii="Times New Roman" w:hAnsi="Times New Roman" w:cs="Times New Roman"/>
          <w:bCs/>
          <w:i/>
          <w:color w:val="000000"/>
          <w:sz w:val="24"/>
          <w:szCs w:val="24"/>
        </w:rPr>
        <w:t>n, La Omar, calle 9, casa 47D</w:t>
      </w:r>
    </w:p>
    <w:p w:rsidR="001619D8" w:rsidRPr="00DB0FB0" w:rsidRDefault="00884DAA" w:rsidP="00884DAA">
      <w:pPr>
        <w:spacing w:after="0"/>
        <w:ind w:left="1440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es-PA"/>
        </w:rPr>
        <w:t xml:space="preserve">                                         </w:t>
      </w:r>
      <w:r w:rsidR="001619D8" w:rsidRPr="00DB0FB0">
        <w:rPr>
          <w:rFonts w:ascii="Times New Roman" w:hAnsi="Times New Roman" w:cs="Times New Roman"/>
          <w:bCs/>
          <w:i/>
          <w:color w:val="000000"/>
          <w:sz w:val="24"/>
          <w:szCs w:val="24"/>
          <w:lang w:val="es-PA"/>
        </w:rPr>
        <w:t>T</w:t>
      </w:r>
      <w:r w:rsidR="001619D8" w:rsidRPr="00DB0FB0">
        <w:rPr>
          <w:rFonts w:ascii="Times New Roman" w:hAnsi="Times New Roman" w:cs="Times New Roman"/>
          <w:bCs/>
          <w:i/>
          <w:color w:val="000000"/>
          <w:sz w:val="24"/>
          <w:szCs w:val="24"/>
        </w:rPr>
        <w:t>el: 6209-45-28 / 6209-44-91</w:t>
      </w:r>
    </w:p>
    <w:p w:rsidR="001619D8" w:rsidRPr="00DB0FB0" w:rsidRDefault="00884DAA" w:rsidP="008A2AB8">
      <w:pPr>
        <w:spacing w:after="0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es-PA"/>
        </w:rPr>
        <w:t xml:space="preserve">                 </w:t>
      </w:r>
      <w:r w:rsidR="001619D8" w:rsidRPr="00DB0FB0">
        <w:rPr>
          <w:rFonts w:ascii="Times New Roman" w:hAnsi="Times New Roman" w:cs="Times New Roman"/>
          <w:bCs/>
          <w:i/>
          <w:color w:val="000000"/>
          <w:sz w:val="24"/>
          <w:szCs w:val="24"/>
        </w:rPr>
        <w:t>Estado civil: Casada</w:t>
      </w:r>
    </w:p>
    <w:p w:rsidR="001619D8" w:rsidRPr="002D49C0" w:rsidRDefault="001619D8" w:rsidP="00F22C42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D49C0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OBJETIVO</w:t>
      </w:r>
    </w:p>
    <w:p w:rsidR="001619D8" w:rsidRPr="002D49C0" w:rsidRDefault="001619D8" w:rsidP="00F22C42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D49C0">
        <w:rPr>
          <w:rFonts w:ascii="Times New Roman" w:hAnsi="Times New Roman" w:cs="Times New Roman"/>
          <w:i/>
          <w:color w:val="000000"/>
          <w:sz w:val="24"/>
          <w:szCs w:val="24"/>
        </w:rPr>
        <w:t>Aplicar mis conocimientos, habilidades y experiencias dentro de una empresa que me permita contribuir al desarrollo de la misma y de mi persona.</w:t>
      </w:r>
      <w:r w:rsidRPr="002D49C0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 </w:t>
      </w:r>
    </w:p>
    <w:p w:rsidR="001619D8" w:rsidRPr="002D49C0" w:rsidRDefault="001619D8" w:rsidP="00F22C42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D49C0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EXPERIENCIA LABORAL</w:t>
      </w:r>
    </w:p>
    <w:p w:rsidR="001619D8" w:rsidRPr="002D49C0" w:rsidRDefault="001619D8" w:rsidP="00F22C42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D49C0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BANCO NACIONAL DE PANAMÁ. Oficinista I.</w:t>
      </w:r>
    </w:p>
    <w:p w:rsidR="001619D8" w:rsidRPr="002D49C0" w:rsidRDefault="001619D8" w:rsidP="00F22C42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D49C0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(ago. 08 – oct. 08)</w:t>
      </w:r>
    </w:p>
    <w:p w:rsidR="001619D8" w:rsidRPr="002D49C0" w:rsidRDefault="001619D8" w:rsidP="00F22C42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D49C0">
        <w:rPr>
          <w:rFonts w:ascii="Times New Roman" w:hAnsi="Times New Roman" w:cs="Times New Roman"/>
          <w:i/>
          <w:color w:val="000000"/>
          <w:sz w:val="24"/>
          <w:szCs w:val="24"/>
        </w:rPr>
        <w:t>Trabajos secretariales y de oficina en general.</w:t>
      </w:r>
    </w:p>
    <w:p w:rsidR="001619D8" w:rsidRPr="002D49C0" w:rsidRDefault="001619D8" w:rsidP="00F22C42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D49C0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I.D.A.A.N. Cajera</w:t>
      </w:r>
    </w:p>
    <w:p w:rsidR="001619D8" w:rsidRPr="002D49C0" w:rsidRDefault="001619D8" w:rsidP="00F22C42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D49C0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(mar. 09 – nov. 09)</w:t>
      </w:r>
    </w:p>
    <w:p w:rsidR="001619D8" w:rsidRPr="002D49C0" w:rsidRDefault="001619D8" w:rsidP="00F22C42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D49C0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FARMACIAS ARROCHA. Cajera</w:t>
      </w:r>
    </w:p>
    <w:p w:rsidR="001619D8" w:rsidRPr="002D49C0" w:rsidRDefault="001619D8" w:rsidP="00F22C42">
      <w:pPr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r w:rsidRPr="002D49C0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Mas Me Dan / Cajera</w:t>
      </w:r>
    </w:p>
    <w:p w:rsidR="001619D8" w:rsidRPr="002D49C0" w:rsidRDefault="001619D8" w:rsidP="00F22C42">
      <w:pPr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r w:rsidRPr="002D49C0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PREPARACION ACADEMICA</w:t>
      </w:r>
    </w:p>
    <w:p w:rsidR="001619D8" w:rsidRPr="002D49C0" w:rsidRDefault="001619D8" w:rsidP="00F22C42">
      <w:pPr>
        <w:rPr>
          <w:rFonts w:ascii="Times New Roman" w:hAnsi="Times New Roman" w:cs="Times New Roman"/>
          <w:b/>
          <w:bCs/>
          <w:i/>
          <w:color w:val="000000"/>
          <w:sz w:val="24"/>
          <w:szCs w:val="24"/>
          <w:lang w:val="es-PA"/>
        </w:rPr>
      </w:pPr>
      <w:r w:rsidRPr="002D49C0">
        <w:rPr>
          <w:rFonts w:ascii="Times New Roman" w:hAnsi="Times New Roman" w:cs="Times New Roman"/>
          <w:b/>
          <w:bCs/>
          <w:i/>
          <w:color w:val="000000"/>
          <w:sz w:val="24"/>
          <w:szCs w:val="24"/>
          <w:lang w:val="es-PA"/>
        </w:rPr>
        <w:t xml:space="preserve">UNIVERSIDAD CRISTIANA DE PANAMÁ </w:t>
      </w:r>
    </w:p>
    <w:p w:rsidR="001619D8" w:rsidRPr="002D49C0" w:rsidRDefault="001619D8" w:rsidP="00F22C42">
      <w:pPr>
        <w:rPr>
          <w:rFonts w:ascii="Times New Roman" w:hAnsi="Times New Roman" w:cs="Times New Roman"/>
          <w:i/>
          <w:color w:val="000000"/>
          <w:sz w:val="24"/>
          <w:szCs w:val="24"/>
          <w:lang w:val="es-PA"/>
        </w:rPr>
      </w:pPr>
      <w:r w:rsidRPr="002D49C0">
        <w:rPr>
          <w:rFonts w:ascii="Times New Roman" w:hAnsi="Times New Roman" w:cs="Times New Roman"/>
          <w:i/>
          <w:color w:val="000000"/>
          <w:sz w:val="24"/>
          <w:szCs w:val="24"/>
          <w:lang w:val="es-PA"/>
        </w:rPr>
        <w:t>Licenciatura en administración de Sistemas de Recursos Humanos. (Cursando sabatina).</w:t>
      </w:r>
    </w:p>
    <w:p w:rsidR="001619D8" w:rsidRPr="002D49C0" w:rsidRDefault="001619D8" w:rsidP="00F22C42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D49C0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COLEGIO RICHARD NEUMANN.</w:t>
      </w:r>
    </w:p>
    <w:p w:rsidR="001619D8" w:rsidRPr="002D49C0" w:rsidRDefault="001619D8" w:rsidP="00F22C42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D49C0">
        <w:rPr>
          <w:rFonts w:ascii="Times New Roman" w:hAnsi="Times New Roman" w:cs="Times New Roman"/>
          <w:i/>
          <w:color w:val="000000"/>
          <w:sz w:val="24"/>
          <w:szCs w:val="24"/>
        </w:rPr>
        <w:t>Bachiller en Comercio con énfasis en Contabilidad y Publicidad.</w:t>
      </w:r>
    </w:p>
    <w:p w:rsidR="001619D8" w:rsidRPr="002D49C0" w:rsidRDefault="001619D8" w:rsidP="00F22C42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D49C0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INSTITUTO NACIONAL DE PANAMÁ.</w:t>
      </w:r>
    </w:p>
    <w:p w:rsidR="001619D8" w:rsidRPr="002D49C0" w:rsidRDefault="001619D8" w:rsidP="00F22C42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D49C0">
        <w:rPr>
          <w:rFonts w:ascii="Times New Roman" w:hAnsi="Times New Roman" w:cs="Times New Roman"/>
          <w:i/>
          <w:color w:val="000000"/>
          <w:sz w:val="24"/>
          <w:szCs w:val="24"/>
        </w:rPr>
        <w:t>Certificado  de Pre – Media.</w:t>
      </w:r>
    </w:p>
    <w:p w:rsidR="001619D8" w:rsidRPr="002D49C0" w:rsidRDefault="001619D8" w:rsidP="00F22C42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D49C0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INFORMACION ADICIONAL</w:t>
      </w:r>
    </w:p>
    <w:p w:rsidR="001619D8" w:rsidRPr="002D49C0" w:rsidRDefault="001619D8" w:rsidP="00F22C42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D49C0">
        <w:rPr>
          <w:rFonts w:ascii="Times New Roman" w:hAnsi="Times New Roman" w:cs="Times New Roman"/>
          <w:i/>
          <w:color w:val="000000"/>
          <w:sz w:val="24"/>
          <w:szCs w:val="24"/>
        </w:rPr>
        <w:t>Manejo básico de computadoras (Microsoft Word, Excel, Internet)</w:t>
      </w:r>
    </w:p>
    <w:p w:rsidR="001619D8" w:rsidRPr="002D49C0" w:rsidRDefault="001619D8" w:rsidP="00F22C42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D49C0">
        <w:rPr>
          <w:rFonts w:ascii="Times New Roman" w:hAnsi="Times New Roman" w:cs="Times New Roman"/>
          <w:i/>
          <w:color w:val="000000"/>
          <w:sz w:val="24"/>
          <w:szCs w:val="24"/>
        </w:rPr>
        <w:t>Manejo de copiadoras, centrales telefónicas.</w:t>
      </w:r>
    </w:p>
    <w:p w:rsidR="001619D8" w:rsidRPr="002D49C0" w:rsidRDefault="001619D8" w:rsidP="00F22C42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D49C0">
        <w:rPr>
          <w:rFonts w:ascii="Times New Roman" w:hAnsi="Times New Roman" w:cs="Times New Roman"/>
          <w:i/>
          <w:color w:val="000000"/>
          <w:sz w:val="24"/>
          <w:szCs w:val="24"/>
        </w:rPr>
        <w:t>Experiencia en Atención al Cliente.</w:t>
      </w:r>
    </w:p>
    <w:p w:rsidR="001619D8" w:rsidRPr="002D49C0" w:rsidRDefault="001619D8" w:rsidP="00F22C42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D49C0">
        <w:rPr>
          <w:rFonts w:ascii="Times New Roman" w:hAnsi="Times New Roman" w:cs="Times New Roman"/>
          <w:i/>
          <w:color w:val="000000"/>
          <w:sz w:val="24"/>
          <w:szCs w:val="24"/>
        </w:rPr>
        <w:t>Disponibilidad de laborar en turnos rotativos.</w:t>
      </w:r>
    </w:p>
    <w:p w:rsidR="001619D8" w:rsidRPr="002D49C0" w:rsidRDefault="001619D8" w:rsidP="00F22C42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D49C0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REFERENCIAS</w:t>
      </w:r>
    </w:p>
    <w:p w:rsidR="001619D8" w:rsidRPr="002D49C0" w:rsidRDefault="001619D8" w:rsidP="00F22C42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D49C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Katherine Serrano  </w:t>
      </w:r>
      <w:r w:rsidR="00300C06">
        <w:rPr>
          <w:rFonts w:ascii="Times New Roman" w:hAnsi="Times New Roman" w:cs="Times New Roman"/>
          <w:i/>
          <w:color w:val="000000"/>
          <w:sz w:val="24"/>
          <w:szCs w:val="24"/>
          <w:lang w:val="es-PA"/>
        </w:rPr>
        <w:t xml:space="preserve"> </w:t>
      </w:r>
      <w:r w:rsidRPr="002D49C0">
        <w:rPr>
          <w:rFonts w:ascii="Times New Roman" w:hAnsi="Times New Roman" w:cs="Times New Roman"/>
          <w:i/>
          <w:color w:val="000000"/>
          <w:sz w:val="24"/>
          <w:szCs w:val="24"/>
        </w:rPr>
        <w:t>tel.: 6874-67-50</w:t>
      </w:r>
    </w:p>
    <w:p w:rsidR="001619D8" w:rsidRPr="002D49C0" w:rsidRDefault="0086797E" w:rsidP="00F22C42">
      <w:pPr>
        <w:rPr>
          <w:rFonts w:ascii="Times New Roman" w:hAnsi="Times New Roman" w:cs="Times New Roman"/>
          <w:i/>
          <w:color w:val="000000"/>
          <w:sz w:val="24"/>
          <w:szCs w:val="24"/>
          <w:lang w:val="es-PA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lang w:val="es-PA"/>
        </w:rPr>
        <w:t>Melanie</w:t>
      </w:r>
      <w:r w:rsidR="0004311E">
        <w:rPr>
          <w:rFonts w:ascii="Times New Roman" w:hAnsi="Times New Roman" w:cs="Times New Roman"/>
          <w:i/>
          <w:color w:val="000000"/>
          <w:sz w:val="24"/>
          <w:szCs w:val="24"/>
          <w:lang w:val="es-PA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es-PA"/>
        </w:rPr>
        <w:t>Macías</w:t>
      </w:r>
      <w:r w:rsidR="00664F07">
        <w:rPr>
          <w:rFonts w:ascii="Times New Roman" w:hAnsi="Times New Roman" w:cs="Times New Roman"/>
          <w:i/>
          <w:color w:val="000000"/>
          <w:sz w:val="24"/>
          <w:szCs w:val="24"/>
          <w:lang w:val="es-PA"/>
        </w:rPr>
        <w:t xml:space="preserve"> </w:t>
      </w:r>
      <w:r w:rsidR="006C0792">
        <w:rPr>
          <w:rFonts w:ascii="Times New Roman" w:hAnsi="Times New Roman" w:cs="Times New Roman"/>
          <w:i/>
          <w:color w:val="000000"/>
          <w:sz w:val="24"/>
          <w:szCs w:val="24"/>
        </w:rPr>
        <w:t> </w:t>
      </w:r>
      <w:r w:rsidR="001F5678">
        <w:rPr>
          <w:rFonts w:ascii="Times New Roman" w:hAnsi="Times New Roman" w:cs="Times New Roman"/>
          <w:i/>
          <w:color w:val="000000"/>
          <w:sz w:val="24"/>
          <w:szCs w:val="24"/>
          <w:lang w:val="es-PA"/>
        </w:rPr>
        <w:t xml:space="preserve">   </w:t>
      </w:r>
      <w:r w:rsidR="006C079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tel.: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es-PA"/>
        </w:rPr>
        <w:t>6</w:t>
      </w:r>
      <w:r w:rsidR="001F5678">
        <w:rPr>
          <w:rFonts w:ascii="Times New Roman" w:hAnsi="Times New Roman" w:cs="Times New Roman"/>
          <w:i/>
          <w:color w:val="000000"/>
          <w:sz w:val="24"/>
          <w:szCs w:val="24"/>
          <w:lang w:val="es-PA"/>
        </w:rPr>
        <w:t>314-23-91</w:t>
      </w:r>
    </w:p>
    <w:p w:rsidR="0059120E" w:rsidRPr="00934BA0" w:rsidRDefault="005F4C11" w:rsidP="003A11DB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lang w:val="es-PA"/>
        </w:rPr>
        <w:t>Mabelys Becerra</w:t>
      </w:r>
      <w:r w:rsidR="001619D8" w:rsidRPr="002D49C0">
        <w:rPr>
          <w:rFonts w:ascii="Times New Roman" w:hAnsi="Times New Roman" w:cs="Times New Roman"/>
          <w:i/>
          <w:color w:val="000000"/>
          <w:sz w:val="24"/>
          <w:szCs w:val="24"/>
          <w:lang w:val="es-PA"/>
        </w:rPr>
        <w:t> </w:t>
      </w:r>
      <w:r w:rsidR="00300C06">
        <w:rPr>
          <w:rFonts w:ascii="Times New Roman" w:hAnsi="Times New Roman" w:cs="Times New Roman"/>
          <w:i/>
          <w:color w:val="000000"/>
          <w:sz w:val="24"/>
          <w:szCs w:val="24"/>
          <w:lang w:val="es-PA"/>
        </w:rPr>
        <w:t xml:space="preserve">  </w:t>
      </w:r>
      <w:bookmarkStart w:id="0" w:name="_GoBack"/>
      <w:bookmarkEnd w:id="0"/>
      <w:r w:rsidR="00FE030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tel.: </w:t>
      </w:r>
      <w:r w:rsidR="00934BA0">
        <w:rPr>
          <w:rFonts w:ascii="Times New Roman" w:hAnsi="Times New Roman" w:cs="Times New Roman"/>
          <w:i/>
          <w:color w:val="000000"/>
          <w:sz w:val="24"/>
          <w:szCs w:val="24"/>
          <w:lang w:val="es-PA"/>
        </w:rPr>
        <w:t>6370</w:t>
      </w:r>
      <w:r w:rsidR="00300C06">
        <w:rPr>
          <w:rFonts w:ascii="Times New Roman" w:hAnsi="Times New Roman" w:cs="Times New Roman"/>
          <w:i/>
          <w:color w:val="000000"/>
          <w:sz w:val="24"/>
          <w:szCs w:val="24"/>
          <w:lang w:val="es-PA"/>
        </w:rPr>
        <w:t>-10-22</w:t>
      </w:r>
    </w:p>
    <w:sectPr w:rsidR="0059120E" w:rsidRPr="00934BA0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89C" w:rsidRDefault="0003589C">
      <w:pPr>
        <w:spacing w:after="0" w:line="240" w:lineRule="auto"/>
      </w:pPr>
      <w:r>
        <w:separator/>
      </w:r>
    </w:p>
  </w:endnote>
  <w:endnote w:type="continuationSeparator" w:id="0">
    <w:p w:rsidR="0003589C" w:rsidRDefault="0003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C03528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B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89C" w:rsidRDefault="0003589C">
      <w:pPr>
        <w:spacing w:after="0" w:line="240" w:lineRule="auto"/>
      </w:pPr>
      <w:r>
        <w:separator/>
      </w:r>
    </w:p>
  </w:footnote>
  <w:footnote w:type="continuationSeparator" w:id="0">
    <w:p w:rsidR="0003589C" w:rsidRDefault="00035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20E" w:rsidRDefault="00C03528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588ED53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20E" w:rsidRDefault="00C03528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9DA7177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">
              <v:rect id="Rectángulo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DB"/>
    <w:rsid w:val="0003589C"/>
    <w:rsid w:val="0004311E"/>
    <w:rsid w:val="001619D8"/>
    <w:rsid w:val="001F5678"/>
    <w:rsid w:val="00300C06"/>
    <w:rsid w:val="00375A4A"/>
    <w:rsid w:val="003A11DB"/>
    <w:rsid w:val="003A786D"/>
    <w:rsid w:val="005F4C11"/>
    <w:rsid w:val="006511C0"/>
    <w:rsid w:val="00664F07"/>
    <w:rsid w:val="006C0792"/>
    <w:rsid w:val="0086797E"/>
    <w:rsid w:val="00884BAD"/>
    <w:rsid w:val="00884DAA"/>
    <w:rsid w:val="008A2AB8"/>
    <w:rsid w:val="00903B78"/>
    <w:rsid w:val="00934BA0"/>
    <w:rsid w:val="0097366F"/>
    <w:rsid w:val="00A557BD"/>
    <w:rsid w:val="00C03528"/>
    <w:rsid w:val="00CD688F"/>
    <w:rsid w:val="00DB0FB0"/>
    <w:rsid w:val="00EF328B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7EF1490"/>
  <w15:docId w15:val="{CC1FFC01-7F87-ED4C-8B66-EC65CF27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54956DC-0773-DE4F-8895-D30F6116A094%7dtf5000203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%7bC54956DC-0773-DE4F-8895-D30F6116A094%7dtf50002038.dotx</Template>
  <TotalTime>1</TotalTime>
  <Pages>1</Pages>
  <Words>186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Autor</cp:lastModifiedBy>
  <cp:revision>2</cp:revision>
  <dcterms:created xsi:type="dcterms:W3CDTF">2016-04-23T02:42:00Z</dcterms:created>
  <dcterms:modified xsi:type="dcterms:W3CDTF">2016-04-23T02:42:00Z</dcterms:modified>
</cp:coreProperties>
</file>