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ombre del currículo"/>
        <w:tag w:val="Nombre del currículo"/>
        <w:id w:val="-924265653"/>
        <w:placeholder>
          <w:docPart w:val="CCD6FA1B82D44E428C7991747B3C29F6"/>
        </w:placeholder>
        <w:docPartList>
          <w:docPartGallery w:val="Quick Parts"/>
          <w:docPartCategory w:val=" Nombre del currículo"/>
        </w:docPartList>
      </w:sdtPr>
      <w:sdtEndPr/>
      <w:sdtContent>
        <w:p w:rsidR="005F33DC" w:rsidRDefault="00D50851">
          <w:sdt>
            <w:sdtPr>
              <w:id w:val="1404875842"/>
              <w:placeholder>
                <w:docPart w:val="4757E9737AD34A95989A78151880B3D8"/>
              </w:placeholder>
              <w:date w:fullDate="2016-03-03T00:00:00Z"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A259BA">
                <w:rPr>
                  <w:lang w:val="es-ES"/>
                </w:rPr>
                <w:t>3-3-2016</w:t>
              </w:r>
            </w:sdtContent>
          </w:sdt>
          <w:r w:rsidR="00014A14">
            <w:rPr>
              <w:lang w:val="es-ES"/>
            </w:rPr>
            <w:t xml:space="preserve"> </w:t>
          </w:r>
        </w:p>
        <w:p w:rsidR="005F33DC" w:rsidRDefault="00D50851">
          <w:pPr>
            <w:pStyle w:val="Nombre"/>
          </w:pPr>
          <w:sdt>
            <w:sdtPr>
              <w:alias w:val="Autor"/>
              <w:tag w:val=""/>
              <w:id w:val="1823003119"/>
              <w:placeholder>
                <w:docPart w:val="5650393B46F14BBBA2EF053CE5A0482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E63EA" w:rsidRPr="00BE63EA">
                <w:t>Martin de Jes</w:t>
              </w:r>
              <w:r w:rsidR="00BE63EA" w:rsidRPr="00BE63EA">
                <w:rPr>
                  <w:rFonts w:ascii="Times New Roman" w:hAnsi="Times New Roman" w:cs="Times New Roman"/>
                  <w:lang w:eastAsia="ja-JP"/>
                </w:rPr>
                <w:t>ús Zepeda Aguirre</w:t>
              </w:r>
              <w:r w:rsidR="006152C1">
                <w:rPr>
                  <w:rFonts w:ascii="Times New Roman" w:hAnsi="Times New Roman" w:cs="Times New Roman"/>
                  <w:lang w:eastAsia="ja-JP"/>
                </w:rPr>
                <w:t xml:space="preserve"> (45)</w:t>
              </w:r>
            </w:sdtContent>
          </w:sdt>
        </w:p>
        <w:sdt>
          <w:sdtPr>
            <w:rPr>
              <w:color w:val="675E47" w:themeColor="text2"/>
            </w:rPr>
            <w:alias w:val="Teléfono"/>
            <w:tag w:val=""/>
            <w:id w:val="1357783703"/>
            <w:placeholder>
              <w:docPart w:val="1B250DF7181942218C0E4990E3E0CF6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5F33DC" w:rsidRPr="000969E3" w:rsidRDefault="00BE63EA" w:rsidP="000969E3">
              <w:pPr>
                <w:rPr>
                  <w:color w:val="675E47" w:themeColor="text2"/>
                </w:rPr>
              </w:pPr>
              <w:r w:rsidRPr="000969E3">
                <w:rPr>
                  <w:color w:val="675E47" w:themeColor="text2"/>
                </w:rPr>
                <w:t>Cel. 76158120</w:t>
              </w:r>
            </w:p>
          </w:sdtContent>
        </w:sdt>
        <w:sdt>
          <w:sdtPr>
            <w:rPr>
              <w:color w:val="675E47" w:themeColor="text2"/>
            </w:rPr>
            <w:alias w:val="Dirección de correo electrónico"/>
            <w:tag w:val=""/>
            <w:id w:val="527535243"/>
            <w:placeholder>
              <w:docPart w:val="1D8A4A01D4DF478C944753270D9BD96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5F33DC" w:rsidRPr="000969E3" w:rsidRDefault="00BE63EA" w:rsidP="000969E3">
              <w:pPr>
                <w:spacing w:after="0"/>
                <w:rPr>
                  <w:color w:val="675E47" w:themeColor="text2"/>
                </w:rPr>
              </w:pPr>
              <w:r w:rsidRPr="000969E3">
                <w:rPr>
                  <w:color w:val="675E47" w:themeColor="text2"/>
                </w:rPr>
                <w:t>nimzepeda@gmail.com</w:t>
              </w:r>
            </w:p>
          </w:sdtContent>
        </w:sdt>
        <w:sdt>
          <w:sdtPr>
            <w:rPr>
              <w:color w:val="675E47" w:themeColor="text2"/>
            </w:rPr>
            <w:alias w:val="Dirección"/>
            <w:tag w:val=""/>
            <w:id w:val="539556739"/>
            <w:placeholder>
              <w:docPart w:val="3CAE2717A5354EE993DA8350F8F95E1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5F33DC" w:rsidRPr="000969E3" w:rsidRDefault="00BE63EA" w:rsidP="000969E3">
              <w:pPr>
                <w:spacing w:after="0"/>
                <w:rPr>
                  <w:color w:val="675E47" w:themeColor="text2"/>
                </w:rPr>
              </w:pPr>
              <w:r w:rsidRPr="000969E3">
                <w:rPr>
                  <w:color w:val="675E47" w:themeColor="text2"/>
                </w:rPr>
                <w:t>Km. 11 Carretera vieja a León, Managua.</w:t>
              </w:r>
            </w:p>
          </w:sdtContent>
        </w:sdt>
        <w:p w:rsidR="005F33DC" w:rsidRDefault="00A259BA">
          <w:r>
            <w:t xml:space="preserve"> </w:t>
          </w:r>
          <w:r>
            <w:rPr>
              <w:noProof/>
            </w:rPr>
            <w:drawing>
              <wp:inline distT="0" distB="0" distL="0" distR="0" wp14:anchorId="71E6C417" wp14:editId="3CFD9267">
                <wp:extent cx="974690" cy="1062254"/>
                <wp:effectExtent l="0" t="0" r="0" b="508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016-03-03 10.28.08.jp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770" cy="10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5F33DC" w:rsidRDefault="00014A14">
      <w:pPr>
        <w:pStyle w:val="Encabezadodeseccin"/>
      </w:pPr>
      <w:r>
        <w:rPr>
          <w:lang w:val="es-ES"/>
        </w:rPr>
        <w:t>Objetivos</w:t>
      </w:r>
    </w:p>
    <w:p w:rsidR="005F33DC" w:rsidRPr="000969E3" w:rsidRDefault="00580CF5">
      <w:pPr>
        <w:rPr>
          <w:color w:val="675E47" w:themeColor="text2"/>
        </w:rPr>
      </w:pPr>
      <w:r w:rsidRPr="000969E3">
        <w:rPr>
          <w:color w:val="675E47" w:themeColor="text2"/>
        </w:rPr>
        <w:t xml:space="preserve">Contribuir al desarrollo de la empresa </w:t>
      </w:r>
      <w:r w:rsidR="00C6531A" w:rsidRPr="000969E3">
        <w:rPr>
          <w:color w:val="675E47" w:themeColor="text2"/>
        </w:rPr>
        <w:t>para su buen funcionamiento, con disciplina y empeño.</w:t>
      </w:r>
      <w:r w:rsidRPr="000969E3">
        <w:rPr>
          <w:color w:val="675E47" w:themeColor="text2"/>
        </w:rPr>
        <w:t xml:space="preserve"> </w:t>
      </w:r>
    </w:p>
    <w:p w:rsidR="005F33DC" w:rsidRDefault="00014A14">
      <w:pPr>
        <w:pStyle w:val="Encabezadodeseccin"/>
      </w:pPr>
      <w:r>
        <w:rPr>
          <w:lang w:val="es-ES"/>
        </w:rPr>
        <w:t>Educación</w:t>
      </w:r>
    </w:p>
    <w:p w:rsidR="005F33DC" w:rsidRPr="00C6531A" w:rsidRDefault="00C6531A">
      <w:pPr>
        <w:pStyle w:val="Subseccin"/>
        <w:rPr>
          <w:b/>
        </w:rPr>
      </w:pPr>
      <w:r w:rsidRPr="00C6531A">
        <w:rPr>
          <w:b/>
        </w:rPr>
        <w:t>Universidad de Managua</w:t>
      </w:r>
    </w:p>
    <w:p w:rsidR="005F33DC" w:rsidRPr="000969E3" w:rsidRDefault="00C6531A" w:rsidP="000969E3">
      <w:pPr>
        <w:rPr>
          <w:b/>
          <w:bCs/>
          <w:i/>
          <w:iCs/>
          <w:color w:val="675E47" w:themeColor="text2"/>
        </w:rPr>
      </w:pPr>
      <w:r w:rsidRPr="000969E3">
        <w:rPr>
          <w:color w:val="675E47" w:themeColor="text2"/>
        </w:rPr>
        <w:t>Enero de 2006</w:t>
      </w:r>
      <w:r w:rsidR="00014A14" w:rsidRPr="000969E3">
        <w:rPr>
          <w:color w:val="675E47" w:themeColor="text2"/>
        </w:rPr>
        <w:t xml:space="preserve">| </w:t>
      </w:r>
      <w:r w:rsidRPr="000969E3">
        <w:rPr>
          <w:color w:val="675E47" w:themeColor="text2"/>
        </w:rPr>
        <w:t>Tercer año de Ingeniería en Sistemas</w:t>
      </w:r>
    </w:p>
    <w:p w:rsidR="005F33DC" w:rsidRPr="005F5366" w:rsidRDefault="00014A14" w:rsidP="005F5366">
      <w:pPr>
        <w:pStyle w:val="Encabezadodeseccin"/>
        <w:rPr>
          <w:lang w:val="es-ES"/>
        </w:rPr>
      </w:pPr>
      <w:r>
        <w:rPr>
          <w:lang w:val="es-ES"/>
        </w:rPr>
        <w:t>Experiencia</w:t>
      </w:r>
      <w:r w:rsidR="00BE6EFE">
        <w:rPr>
          <w:lang w:val="es-ES"/>
        </w:rPr>
        <w:t xml:space="preserve"> Laboral</w:t>
      </w:r>
    </w:p>
    <w:p w:rsidR="005F33DC" w:rsidRPr="000969E3" w:rsidRDefault="00C6531A" w:rsidP="005F5366">
      <w:pPr>
        <w:spacing w:after="0" w:line="240" w:lineRule="auto"/>
        <w:rPr>
          <w:color w:val="675E47" w:themeColor="text2"/>
        </w:rPr>
      </w:pPr>
      <w:r w:rsidRPr="000969E3">
        <w:rPr>
          <w:color w:val="675E47" w:themeColor="text2"/>
        </w:rPr>
        <w:t>Administrador Base de Datos</w:t>
      </w:r>
      <w:r w:rsidR="00014A14" w:rsidRPr="000969E3">
        <w:rPr>
          <w:b/>
          <w:bCs/>
          <w:i/>
          <w:iCs/>
          <w:color w:val="675E47" w:themeColor="text2"/>
        </w:rPr>
        <w:t xml:space="preserve"> </w:t>
      </w:r>
      <w:r w:rsidRPr="000969E3">
        <w:rPr>
          <w:b/>
          <w:bCs/>
          <w:i/>
          <w:iCs/>
          <w:color w:val="675E47" w:themeColor="text2"/>
        </w:rPr>
        <w:t>(</w:t>
      </w:r>
      <w:r w:rsidRPr="000969E3">
        <w:rPr>
          <w:color w:val="675E47" w:themeColor="text2"/>
        </w:rPr>
        <w:t>mayo 1998</w:t>
      </w:r>
      <w:r w:rsidR="00014A14" w:rsidRPr="000969E3">
        <w:rPr>
          <w:color w:val="675E47" w:themeColor="text2"/>
        </w:rPr>
        <w:t xml:space="preserve"> – </w:t>
      </w:r>
      <w:r w:rsidRPr="000969E3">
        <w:rPr>
          <w:color w:val="675E47" w:themeColor="text2"/>
        </w:rPr>
        <w:t>enero 2006)</w:t>
      </w:r>
    </w:p>
    <w:p w:rsidR="005F33DC" w:rsidRPr="005F5366" w:rsidRDefault="00C6531A" w:rsidP="005F5366">
      <w:pPr>
        <w:pStyle w:val="Subseccin"/>
        <w:rPr>
          <w:b/>
        </w:rPr>
      </w:pPr>
      <w:r w:rsidRPr="005F5366">
        <w:rPr>
          <w:b/>
        </w:rPr>
        <w:t>Ministerio de Relaciones Exteriores</w:t>
      </w:r>
      <w:r w:rsidR="00014A14" w:rsidRPr="005F5366">
        <w:rPr>
          <w:b/>
        </w:rPr>
        <w:t xml:space="preserve"> | </w:t>
      </w:r>
      <w:r w:rsidRPr="005F5366">
        <w:rPr>
          <w:b/>
        </w:rPr>
        <w:t>Managua</w:t>
      </w:r>
    </w:p>
    <w:p w:rsidR="005F33DC" w:rsidRDefault="005F5366">
      <w:pPr>
        <w:rPr>
          <w:color w:val="675E47" w:themeColor="text2"/>
        </w:rPr>
      </w:pPr>
      <w:r>
        <w:rPr>
          <w:color w:val="675E47" w:themeColor="text2"/>
        </w:rPr>
        <w:t>(</w:t>
      </w:r>
      <w:r w:rsidR="00C6531A" w:rsidRPr="000969E3">
        <w:rPr>
          <w:color w:val="675E47" w:themeColor="text2"/>
        </w:rPr>
        <w:t xml:space="preserve">Automatizar el archivo físico, administrar y analizar la base de datos de </w:t>
      </w:r>
      <w:r w:rsidR="001E6B12" w:rsidRPr="000969E3">
        <w:rPr>
          <w:color w:val="675E47" w:themeColor="text2"/>
        </w:rPr>
        <w:t>los</w:t>
      </w:r>
      <w:r w:rsidR="00C6531A" w:rsidRPr="000969E3">
        <w:rPr>
          <w:color w:val="675E47" w:themeColor="text2"/>
        </w:rPr>
        <w:t xml:space="preserve"> tratados internacionales para su publicación en la web.</w:t>
      </w:r>
      <w:r>
        <w:rPr>
          <w:color w:val="675E47" w:themeColor="text2"/>
        </w:rPr>
        <w:t>)</w:t>
      </w:r>
    </w:p>
    <w:p w:rsidR="007E4C37" w:rsidRPr="00C44C82" w:rsidRDefault="007E4C37" w:rsidP="00C44C82">
      <w:pPr>
        <w:pStyle w:val="Prrafodelista"/>
        <w:numPr>
          <w:ilvl w:val="0"/>
          <w:numId w:val="6"/>
        </w:numPr>
      </w:pPr>
      <w:r w:rsidRPr="00C44C82">
        <w:t>Reparación y mantenimiento de computadoras Hardware y Software. Soporte y Asistencia Técnica para la resolución de problemas. (más de 15 años de experiencia)</w:t>
      </w:r>
    </w:p>
    <w:p w:rsidR="00C44C82" w:rsidRPr="00C44C82" w:rsidRDefault="00C44C82" w:rsidP="00C44C82">
      <w:pPr>
        <w:pStyle w:val="Prrafodelista"/>
        <w:numPr>
          <w:ilvl w:val="0"/>
          <w:numId w:val="6"/>
        </w:numPr>
      </w:pPr>
      <w:r w:rsidRPr="00C44C82">
        <w:t>Administrador e Instalación de redes para café internet. configuración de servidor.</w:t>
      </w:r>
    </w:p>
    <w:p w:rsidR="00C44C82" w:rsidRPr="00C44C82" w:rsidRDefault="00C44C82" w:rsidP="00C44C82">
      <w:pPr>
        <w:pStyle w:val="Prrafodelista"/>
        <w:numPr>
          <w:ilvl w:val="0"/>
          <w:numId w:val="6"/>
        </w:numPr>
      </w:pPr>
      <w:r w:rsidRPr="00C44C82">
        <w:t>Asistencia Remota</w:t>
      </w:r>
      <w:r w:rsidRPr="00C44C82">
        <w:rPr>
          <w:color w:val="auto"/>
        </w:rPr>
        <w:t xml:space="preserve"> </w:t>
      </w:r>
      <w:r>
        <w:rPr>
          <w:color w:val="auto"/>
        </w:rPr>
        <w:t xml:space="preserve">con </w:t>
      </w:r>
      <w:proofErr w:type="spellStart"/>
      <w:r w:rsidRPr="00C44C82">
        <w:t>TeamViewer</w:t>
      </w:r>
      <w:proofErr w:type="spellEnd"/>
      <w:r w:rsidRPr="00C44C82">
        <w:t xml:space="preserve"> Software</w:t>
      </w:r>
    </w:p>
    <w:p w:rsidR="005F33DC" w:rsidRDefault="00C6531A">
      <w:pPr>
        <w:pStyle w:val="Encabezadodeseccin"/>
      </w:pPr>
      <w:r>
        <w:t>Otros conocimientos</w:t>
      </w:r>
    </w:p>
    <w:p w:rsidR="009E38BE" w:rsidRPr="001E6B12" w:rsidRDefault="009E38BE" w:rsidP="009E38BE">
      <w:pPr>
        <w:pStyle w:val="Prrafodelista"/>
        <w:numPr>
          <w:ilvl w:val="0"/>
          <w:numId w:val="4"/>
        </w:numPr>
        <w:spacing w:after="0"/>
        <w:ind w:left="288" w:hanging="288"/>
      </w:pPr>
      <w:r>
        <w:t>Desarrollo web Visual Studio.net MVC</w:t>
      </w:r>
    </w:p>
    <w:p w:rsidR="005F33DC" w:rsidRDefault="00C6531A">
      <w:pPr>
        <w:pStyle w:val="Prrafodelista"/>
        <w:numPr>
          <w:ilvl w:val="0"/>
          <w:numId w:val="4"/>
        </w:numPr>
        <w:spacing w:after="0"/>
        <w:ind w:left="288" w:hanging="288"/>
      </w:pPr>
      <w:r>
        <w:t>Diseño y administración de páginas Web</w:t>
      </w:r>
      <w:r w:rsidR="001E6B12">
        <w:t xml:space="preserve"> en </w:t>
      </w:r>
      <w:proofErr w:type="spellStart"/>
      <w:r w:rsidR="001E6B12">
        <w:t>Hosting</w:t>
      </w:r>
      <w:proofErr w:type="spellEnd"/>
      <w:r w:rsidR="00047F6D">
        <w:t xml:space="preserve"> Web </w:t>
      </w:r>
      <w:proofErr w:type="spellStart"/>
      <w:r w:rsidR="00C44C82">
        <w:t>ó</w:t>
      </w:r>
      <w:proofErr w:type="spellEnd"/>
      <w:r w:rsidR="00047F6D">
        <w:t xml:space="preserve"> Local Server</w:t>
      </w:r>
      <w:r>
        <w:t xml:space="preserve"> (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Dreamweaver</w:t>
      </w:r>
      <w:proofErr w:type="spellEnd"/>
      <w:r w:rsidR="00047F6D">
        <w:t>, Adobe Muse</w:t>
      </w:r>
      <w:r>
        <w:t>)</w:t>
      </w:r>
    </w:p>
    <w:p w:rsidR="00C6531A" w:rsidRDefault="00C44C82">
      <w:pPr>
        <w:pStyle w:val="Prrafodelista"/>
        <w:numPr>
          <w:ilvl w:val="0"/>
          <w:numId w:val="4"/>
        </w:numPr>
        <w:spacing w:after="0"/>
        <w:ind w:left="288" w:hanging="288"/>
      </w:pPr>
      <w:r>
        <w:t xml:space="preserve">Estructura </w:t>
      </w:r>
      <w:r w:rsidR="00C6531A" w:rsidRPr="001E6B12">
        <w:t>HTML5</w:t>
      </w:r>
      <w:r w:rsidR="001E6B12" w:rsidRPr="001E6B12">
        <w:t>,</w:t>
      </w:r>
      <w:r>
        <w:t xml:space="preserve"> </w:t>
      </w:r>
      <w:r w:rsidR="001E6B12" w:rsidRPr="001E6B12">
        <w:t xml:space="preserve"> CSS con </w:t>
      </w:r>
      <w:proofErr w:type="spellStart"/>
      <w:r w:rsidR="001E6B12" w:rsidRPr="001E6B12">
        <w:t>Dreamweaver</w:t>
      </w:r>
      <w:proofErr w:type="spellEnd"/>
      <w:r w:rsidR="001E6B12" w:rsidRPr="001E6B12">
        <w:t xml:space="preserve">, Corel </w:t>
      </w:r>
      <w:proofErr w:type="spellStart"/>
      <w:r w:rsidR="001E6B12" w:rsidRPr="001E6B12">
        <w:t>Paint</w:t>
      </w:r>
      <w:proofErr w:type="spellEnd"/>
      <w:r w:rsidR="001E6B12" w:rsidRPr="001E6B12">
        <w:t xml:space="preserve"> Shop </w:t>
      </w:r>
      <w:proofErr w:type="spellStart"/>
      <w:r w:rsidR="001E6B12" w:rsidRPr="001E6B12">
        <w:t>Photo</w:t>
      </w:r>
      <w:proofErr w:type="spellEnd"/>
      <w:r w:rsidR="001E6B12" w:rsidRPr="001E6B12">
        <w:t xml:space="preserve"> X3, Creación de Banner animados para publicidad</w:t>
      </w:r>
    </w:p>
    <w:p w:rsidR="00C44C82" w:rsidRDefault="00C44C82">
      <w:pPr>
        <w:spacing w:after="200" w:line="276" w:lineRule="auto"/>
        <w:rPr>
          <w:b/>
        </w:rPr>
      </w:pPr>
    </w:p>
    <w:p w:rsidR="00FC100A" w:rsidRPr="006152C1" w:rsidRDefault="00FC100A">
      <w:pPr>
        <w:spacing w:after="200" w:line="276" w:lineRule="auto"/>
        <w:rPr>
          <w:b/>
        </w:rPr>
      </w:pPr>
      <w:bookmarkStart w:id="0" w:name="_GoBack"/>
      <w:bookmarkEnd w:id="0"/>
      <w:r w:rsidRPr="006152C1">
        <w:rPr>
          <w:b/>
        </w:rPr>
        <w:t>Referencias Personales</w:t>
      </w:r>
    </w:p>
    <w:p w:rsidR="00FC100A" w:rsidRPr="006152C1" w:rsidRDefault="006152C1">
      <w:pPr>
        <w:spacing w:after="200" w:line="276" w:lineRule="auto"/>
        <w:rPr>
          <w:lang w:val="en-US"/>
        </w:rPr>
      </w:pPr>
      <w:proofErr w:type="gramStart"/>
      <w:r w:rsidRPr="00C44C82">
        <w:rPr>
          <w:lang w:val="en-US"/>
        </w:rPr>
        <w:t xml:space="preserve">Sr. </w:t>
      </w:r>
      <w:proofErr w:type="spellStart"/>
      <w:r w:rsidR="00FC100A" w:rsidRPr="00C44C82">
        <w:rPr>
          <w:lang w:val="en-US"/>
        </w:rPr>
        <w:t>Danilo</w:t>
      </w:r>
      <w:proofErr w:type="spellEnd"/>
      <w:r w:rsidR="00FC100A" w:rsidRPr="00C44C82">
        <w:rPr>
          <w:lang w:val="en-US"/>
        </w:rPr>
        <w:t xml:space="preserve"> Medal </w:t>
      </w:r>
      <w:r w:rsidRPr="00C44C82">
        <w:rPr>
          <w:lang w:val="en-US"/>
        </w:rPr>
        <w:t xml:space="preserve">  </w:t>
      </w:r>
      <w:r w:rsidRPr="00C44C82">
        <w:rPr>
          <w:lang w:val="en-US"/>
        </w:rPr>
        <w:tab/>
      </w:r>
      <w:r w:rsidRPr="00C44C82">
        <w:rPr>
          <w:lang w:val="en-US"/>
        </w:rPr>
        <w:tab/>
      </w:r>
      <w:r w:rsidRPr="00C44C82">
        <w:rPr>
          <w:lang w:val="en-US"/>
        </w:rPr>
        <w:tab/>
      </w:r>
      <w:proofErr w:type="spellStart"/>
      <w:r w:rsidRPr="00C44C82">
        <w:rPr>
          <w:lang w:val="en-US"/>
        </w:rPr>
        <w:t>Ing</w:t>
      </w:r>
      <w:proofErr w:type="spellEnd"/>
      <w:r w:rsidRPr="00C44C82">
        <w:rPr>
          <w:lang w:val="en-US"/>
        </w:rPr>
        <w:t>.</w:t>
      </w:r>
      <w:proofErr w:type="gramEnd"/>
      <w:r w:rsidRPr="00C44C82">
        <w:rPr>
          <w:lang w:val="en-US"/>
        </w:rPr>
        <w:t xml:space="preserve"> </w:t>
      </w:r>
      <w:r w:rsidRPr="006152C1">
        <w:rPr>
          <w:lang w:val="en-US"/>
        </w:rPr>
        <w:t>William Aleman</w:t>
      </w:r>
    </w:p>
    <w:p w:rsidR="00FC100A" w:rsidRDefault="00FC100A">
      <w:pPr>
        <w:spacing w:after="200" w:line="276" w:lineRule="auto"/>
      </w:pPr>
      <w:r>
        <w:t>Cel. 82511368</w:t>
      </w:r>
      <w:r w:rsidR="006152C1">
        <w:t xml:space="preserve">   </w:t>
      </w:r>
      <w:r w:rsidR="006152C1">
        <w:tab/>
      </w:r>
      <w:r w:rsidR="006152C1">
        <w:tab/>
      </w:r>
      <w:r w:rsidR="006152C1">
        <w:tab/>
      </w:r>
      <w:r w:rsidR="006152C1">
        <w:tab/>
        <w:t>Cel.  88838613</w:t>
      </w:r>
    </w:p>
    <w:p w:rsidR="00FC100A" w:rsidRDefault="00FC100A">
      <w:pPr>
        <w:spacing w:after="200" w:line="276" w:lineRule="auto"/>
      </w:pPr>
      <w:r>
        <w:lastRenderedPageBreak/>
        <w:t xml:space="preserve"> </w:t>
      </w:r>
    </w:p>
    <w:p w:rsidR="005F33DC" w:rsidRPr="001E6B12" w:rsidRDefault="00397644">
      <w:pPr>
        <w:spacing w:after="200" w:line="276" w:lineRule="auto"/>
      </w:pPr>
      <w:r>
        <w:rPr>
          <w:noProof/>
        </w:rPr>
        <w:drawing>
          <wp:inline distT="0" distB="0" distL="0" distR="0" wp14:anchorId="11364DA0" wp14:editId="6B4CA387">
            <wp:extent cx="3566160" cy="4334256"/>
            <wp:effectExtent l="0" t="0" r="0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dula martin.jp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3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3DC" w:rsidRPr="001E6B12">
      <w:headerReference w:type="even" r:id="rId15"/>
      <w:footerReference w:type="even" r:id="rId16"/>
      <w:footerReference w:type="default" r:id="rId17"/>
      <w:headerReference w:type="first" r:id="rId18"/>
      <w:pgSz w:w="11907" w:h="16839"/>
      <w:pgMar w:top="3061" w:right="1418" w:bottom="1440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851" w:rsidRDefault="00D50851">
      <w:pPr>
        <w:spacing w:after="0" w:line="240" w:lineRule="auto"/>
      </w:pPr>
      <w:r>
        <w:separator/>
      </w:r>
    </w:p>
  </w:endnote>
  <w:endnote w:type="continuationSeparator" w:id="0">
    <w:p w:rsidR="00D50851" w:rsidRDefault="00D50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DC" w:rsidRDefault="00014A1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9C3FD92" wp14:editId="2EE3935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F33DC" w:rsidRDefault="005F33D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AIWY+fIQIAAII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5F33DC" w:rsidRDefault="005F33D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B977CFD" wp14:editId="2DA2EBB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F33DC" w:rsidRDefault="005F33D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5B1JCxcCAACE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5F33DC" w:rsidRDefault="005F33D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38FA2F" wp14:editId="4AE2B3D7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5F33DC" w:rsidRDefault="00014A1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44C82" w:rsidRPr="00C44C82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dobl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" filled="t" fillcolor="#a9a57c [3204]" strokecolor="white [3212]" strokeweight="1pt">
              <v:path arrowok="t"/>
              <v:textbox inset="0,,0">
                <w:txbxContent>
                  <w:p w:rsidR="005F33DC" w:rsidRDefault="00014A14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C44C82" w:rsidRPr="00C44C82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DC" w:rsidRDefault="00014A14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761A25FB" wp14:editId="642FF715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F26C5DC" wp14:editId="2D814B9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F33DC" w:rsidRDefault="005F33D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OGThAMhAgAAgg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5F33DC" w:rsidRDefault="005F33D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43E6C79" wp14:editId="79D43EC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F33DC" w:rsidRDefault="005F33D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h&#10;7ChgFwIAAIQ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5F33DC" w:rsidRDefault="005F33D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78B2C1" wp14:editId="576E6FF4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rchetes dobl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5F33DC" w:rsidRDefault="00014A14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97644" w:rsidRPr="00397644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" filled="t" fillcolor="#a9a57c [3204]" strokecolor="white [3212]" strokeweight="1pt">
              <v:path arrowok="t"/>
              <v:textbox inset="0,,0">
                <w:txbxContent>
                  <w:p w:rsidR="005F33DC" w:rsidRDefault="00014A14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397644" w:rsidRPr="00397644">
                      <w:rPr>
                        <w:noProof/>
                        <w:color w:val="FFFFFF" w:themeColor="background1"/>
                        <w:sz w:val="24"/>
                        <w:szCs w:val="24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851" w:rsidRDefault="00D50851">
      <w:pPr>
        <w:spacing w:after="0" w:line="240" w:lineRule="auto"/>
      </w:pPr>
      <w:r>
        <w:separator/>
      </w:r>
    </w:p>
  </w:footnote>
  <w:footnote w:type="continuationSeparator" w:id="0">
    <w:p w:rsidR="00D50851" w:rsidRDefault="00D50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DC" w:rsidRDefault="00014A14">
    <w:pPr>
      <w:pStyle w:val="Encabezad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F3E757D" wp14:editId="0A2DF91B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BA393B" wp14:editId="23325DA8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33DC" w:rsidRDefault="00014A1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BdOEq+dAgAArg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5F33DC" w:rsidRDefault="00014A14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E3FCBF9" wp14:editId="5080F66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F33DC" w:rsidRDefault="005F33D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á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4h&#10;mksVAgAAhA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5F33DC" w:rsidRDefault="005F33DC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E79E3A5" wp14:editId="251F386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F33DC" w:rsidRDefault="005F33D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á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" fillcolor="#675e47 [3215]" stroked="f" strokeweight="2pt">
              <v:path arrowok="t"/>
              <v:textbox>
                <w:txbxContent>
                  <w:p w:rsidR="005F33DC" w:rsidRDefault="005F33D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3DC" w:rsidRDefault="00014A1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2C9B550" wp14:editId="4F3D9774">
              <wp:simplePos x="0" y="0"/>
              <wp:positionH relativeFrom="page">
                <wp:posOffset>-76200</wp:posOffset>
              </wp:positionH>
              <wp:positionV relativeFrom="page">
                <wp:posOffset>-66675</wp:posOffset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-6pt;margin-top:-5.25pt;width:556.9pt;height:11in;z-index:-251654144;visibility:visible;mso-wrap-style:square;mso-width-percent:91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lang w:val="es-ES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80B5F" wp14:editId="4908E0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F33DC" w:rsidRDefault="005F33DC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fSAy4CACAACC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5F33DC" w:rsidRDefault="005F33DC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A8C9E4" wp14:editId="0A56371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F33DC" w:rsidRDefault="005F33DC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FZ7&#10;qWsWAgAAhQ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5F33DC" w:rsidRDefault="005F33DC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71EB0"/>
    <w:multiLevelType w:val="hybridMultilevel"/>
    <w:tmpl w:val="0B10E56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removeDateAndTime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3EA"/>
    <w:rsid w:val="00014A14"/>
    <w:rsid w:val="00047F6D"/>
    <w:rsid w:val="000969E3"/>
    <w:rsid w:val="000C083A"/>
    <w:rsid w:val="001E6B12"/>
    <w:rsid w:val="00317B17"/>
    <w:rsid w:val="003224BA"/>
    <w:rsid w:val="00397644"/>
    <w:rsid w:val="004207F0"/>
    <w:rsid w:val="00580CF5"/>
    <w:rsid w:val="005F33DC"/>
    <w:rsid w:val="005F5366"/>
    <w:rsid w:val="006152C1"/>
    <w:rsid w:val="0065083E"/>
    <w:rsid w:val="006966E3"/>
    <w:rsid w:val="007E4C37"/>
    <w:rsid w:val="009E38BE"/>
    <w:rsid w:val="009F02F5"/>
    <w:rsid w:val="00A259BA"/>
    <w:rsid w:val="00A631F1"/>
    <w:rsid w:val="00B132B5"/>
    <w:rsid w:val="00BA58BE"/>
    <w:rsid w:val="00BC3C8E"/>
    <w:rsid w:val="00BE63EA"/>
    <w:rsid w:val="00BE6EFE"/>
    <w:rsid w:val="00C101FB"/>
    <w:rsid w:val="00C44C82"/>
    <w:rsid w:val="00C6531A"/>
    <w:rsid w:val="00D50851"/>
    <w:rsid w:val="00DB0EBA"/>
    <w:rsid w:val="00E05292"/>
    <w:rsid w:val="00E52CAD"/>
    <w:rsid w:val="00EE7FAE"/>
    <w:rsid w:val="00FC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Closing" w:uiPriority="5"/>
    <w:lsdException w:name="Default Paragraph Font" w:uiPriority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qFormat/>
    <w:rPr>
      <w:b/>
      <w:color w:val="675E47" w:themeColor="text2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qFormat/>
    <w:pPr>
      <w:spacing w:before="0"/>
    </w:pPr>
    <w:rPr>
      <w:color w:val="A9A57C" w:themeColor="accent1"/>
      <w:sz w:val="21"/>
    </w:r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Fechadesubseccin">
    <w:name w:val="Fecha de subsección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elfono">
    <w:name w:val="Teléfono"/>
    <w:basedOn w:val="Sinespaciado"/>
    <w:qFormat/>
    <w:rPr>
      <w:sz w:val="24"/>
    </w:rPr>
  </w:style>
  <w:style w:type="paragraph" w:customStyle="1" w:styleId="Direccindelremitente">
    <w:name w:val="Dirección del remitente"/>
    <w:basedOn w:val="Sinespaciado"/>
    <w:qFormat/>
    <w:pPr>
      <w:spacing w:line="274" w:lineRule="auto"/>
    </w:pPr>
    <w:rPr>
      <w:sz w:val="21"/>
    </w:rPr>
  </w:style>
  <w:style w:type="paragraph" w:customStyle="1" w:styleId="Textodesubseccin">
    <w:name w:val="Texto de subsección"/>
    <w:basedOn w:val="Listaconvietas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aconvietas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ierre">
    <w:name w:val="Closing"/>
    <w:basedOn w:val="Normal"/>
    <w:link w:val="CierreC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ierreCar">
    <w:name w:val="Cierre Car"/>
    <w:basedOn w:val="Fuentedeprrafopredeter"/>
    <w:link w:val="Cierre"/>
    <w:uiPriority w:val="5"/>
    <w:rPr>
      <w:b/>
      <w:color w:val="auto"/>
      <w:sz w:val="21"/>
    </w:rPr>
  </w:style>
  <w:style w:type="paragraph" w:customStyle="1" w:styleId="Direccindeldestinatario">
    <w:name w:val="Dirección del destinatario"/>
    <w:basedOn w:val="Sinespaciado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do">
    <w:name w:val="Salutation"/>
    <w:basedOn w:val="Sinespaciado"/>
    <w:next w:val="Normal"/>
    <w:link w:val="SaludoC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doCar">
    <w:name w:val="Saludo Car"/>
    <w:basedOn w:val="Fuentedeprrafopredeter"/>
    <w:link w:val="Saludo"/>
    <w:uiPriority w:val="4"/>
    <w:rPr>
      <w:b/>
      <w:color w:val="auto"/>
      <w:sz w:val="21"/>
    </w:rPr>
  </w:style>
  <w:style w:type="paragraph" w:styleId="Firma">
    <w:name w:val="Signature"/>
    <w:basedOn w:val="Normal"/>
    <w:link w:val="FirmaCar"/>
    <w:uiPriority w:val="99"/>
    <w:unhideWhenUsed/>
    <w:pPr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yJesus\AppData\Roaming\Microsoft\Plantillas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D6FA1B82D44E428C7991747B3C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B1A2B-1729-4D6B-A22A-B64D87F99B88}"/>
      </w:docPartPr>
      <w:docPartBody>
        <w:p w:rsidR="0099080E" w:rsidRDefault="00E03F2A">
          <w:pPr>
            <w:pStyle w:val="CCD6FA1B82D44E428C7991747B3C29F6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4757E9737AD34A95989A78151880B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385B3-E0CE-4982-BEF5-9E0BE2FB8471}"/>
      </w:docPartPr>
      <w:docPartBody>
        <w:p w:rsidR="0099080E" w:rsidRDefault="00E03F2A">
          <w:pPr>
            <w:pStyle w:val="4757E9737AD34A95989A78151880B3D8"/>
          </w:pPr>
          <w:r>
            <w:rPr>
              <w:lang w:val="es-ES"/>
            </w:rPr>
            <w:t>[Escriba la fecha]</w:t>
          </w:r>
        </w:p>
      </w:docPartBody>
    </w:docPart>
    <w:docPart>
      <w:docPartPr>
        <w:name w:val="5650393B46F14BBBA2EF053CE5A04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2FB39-0830-49AA-B0A1-E66B725C563E}"/>
      </w:docPartPr>
      <w:docPartBody>
        <w:p w:rsidR="0099080E" w:rsidRDefault="00E03F2A">
          <w:pPr>
            <w:pStyle w:val="5650393B46F14BBBA2EF053CE5A04822"/>
          </w:pPr>
          <w:r>
            <w:rPr>
              <w:rStyle w:val="Textodelmarcadordeposicin"/>
              <w:lang w:val="es-ES"/>
            </w:rPr>
            <w:t>[Escriba su nombre]</w:t>
          </w:r>
        </w:p>
      </w:docPartBody>
    </w:docPart>
    <w:docPart>
      <w:docPartPr>
        <w:name w:val="1B250DF7181942218C0E4990E3E0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D68F9-E926-49C4-9CF7-D276B2AEDF2D}"/>
      </w:docPartPr>
      <w:docPartBody>
        <w:p w:rsidR="0099080E" w:rsidRDefault="00E03F2A">
          <w:pPr>
            <w:pStyle w:val="1B250DF7181942218C0E4990E3E0CF69"/>
          </w:pPr>
          <w:r>
            <w:rPr>
              <w:rStyle w:val="Textodelmarcadordeposicin"/>
              <w:color w:val="000000"/>
              <w:lang w:val="es-ES"/>
            </w:rPr>
            <w:t>[Escriba su número de teléfono]</w:t>
          </w:r>
        </w:p>
      </w:docPartBody>
    </w:docPart>
    <w:docPart>
      <w:docPartPr>
        <w:name w:val="1D8A4A01D4DF478C944753270D9B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29069-112C-4064-8398-F4CC7AA3EF0A}"/>
      </w:docPartPr>
      <w:docPartBody>
        <w:p w:rsidR="0099080E" w:rsidRDefault="00E03F2A">
          <w:pPr>
            <w:pStyle w:val="1D8A4A01D4DF478C944753270D9BD968"/>
          </w:pPr>
          <w:r>
            <w:rPr>
              <w:rStyle w:val="Textodelmarcadordeposicin"/>
              <w:color w:val="000000"/>
              <w:lang w:val="es-ES"/>
            </w:rPr>
            <w:t>[Escriba su correo electrónico]</w:t>
          </w:r>
        </w:p>
      </w:docPartBody>
    </w:docPart>
    <w:docPart>
      <w:docPartPr>
        <w:name w:val="3CAE2717A5354EE993DA8350F8F95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25C4E-6327-43D6-8F9F-830B995A903C}"/>
      </w:docPartPr>
      <w:docPartBody>
        <w:p w:rsidR="0099080E" w:rsidRDefault="00E03F2A">
          <w:pPr>
            <w:pStyle w:val="3CAE2717A5354EE993DA8350F8F95E11"/>
          </w:pPr>
          <w:r>
            <w:rPr>
              <w:rStyle w:val="Textodelmarcadordeposicin"/>
              <w:color w:val="000000"/>
              <w:lang w:val="es-ES"/>
            </w:rPr>
            <w:t>[Escriba su dirección]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2A"/>
    <w:rsid w:val="003D2E4C"/>
    <w:rsid w:val="00672323"/>
    <w:rsid w:val="0078706B"/>
    <w:rsid w:val="007A0A63"/>
    <w:rsid w:val="0099080E"/>
    <w:rsid w:val="009F5D6D"/>
    <w:rsid w:val="00A22D43"/>
    <w:rsid w:val="00B711AA"/>
    <w:rsid w:val="00C1310D"/>
    <w:rsid w:val="00C271B5"/>
    <w:rsid w:val="00E03F2A"/>
    <w:rsid w:val="00FE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CCD6FA1B82D44E428C7991747B3C29F6">
    <w:name w:val="CCD6FA1B82D44E428C7991747B3C29F6"/>
  </w:style>
  <w:style w:type="paragraph" w:customStyle="1" w:styleId="4757E9737AD34A95989A78151880B3D8">
    <w:name w:val="4757E9737AD34A95989A78151880B3D8"/>
  </w:style>
  <w:style w:type="paragraph" w:customStyle="1" w:styleId="5650393B46F14BBBA2EF053CE5A04822">
    <w:name w:val="5650393B46F14BBBA2EF053CE5A04822"/>
  </w:style>
  <w:style w:type="paragraph" w:customStyle="1" w:styleId="1B250DF7181942218C0E4990E3E0CF69">
    <w:name w:val="1B250DF7181942218C0E4990E3E0CF69"/>
  </w:style>
  <w:style w:type="paragraph" w:customStyle="1" w:styleId="1D8A4A01D4DF478C944753270D9BD968">
    <w:name w:val="1D8A4A01D4DF478C944753270D9BD968"/>
  </w:style>
  <w:style w:type="paragraph" w:customStyle="1" w:styleId="3CAE2717A5354EE993DA8350F8F95E11">
    <w:name w:val="3CAE2717A5354EE993DA8350F8F95E11"/>
  </w:style>
  <w:style w:type="paragraph" w:customStyle="1" w:styleId="1CF512D137084933AC8E55A0D58B3AD3">
    <w:name w:val="1CF512D137084933AC8E55A0D58B3AD3"/>
  </w:style>
  <w:style w:type="paragraph" w:customStyle="1" w:styleId="770F8D71EAAE49B7B91195101AFFE85F">
    <w:name w:val="770F8D71EAAE49B7B91195101AFFE85F"/>
  </w:style>
  <w:style w:type="paragraph" w:customStyle="1" w:styleId="830CDFC6533F4D1C82B88013838FFA11">
    <w:name w:val="830CDFC6533F4D1C82B88013838FFA11"/>
  </w:style>
  <w:style w:type="paragraph" w:customStyle="1" w:styleId="DCBFD233689145FA95B4FBC5BE6327C7">
    <w:name w:val="DCBFD233689145FA95B4FBC5BE6327C7"/>
  </w:style>
  <w:style w:type="paragraph" w:customStyle="1" w:styleId="726F538FEFA84250AC3F4A32A6C632BC">
    <w:name w:val="726F538FEFA84250AC3F4A32A6C632BC"/>
  </w:style>
  <w:style w:type="paragraph" w:customStyle="1" w:styleId="C67E62D05A9B4C5AB81CEC2786B080BF">
    <w:name w:val="C67E62D05A9B4C5AB81CEC2786B080BF"/>
  </w:style>
  <w:style w:type="paragraph" w:customStyle="1" w:styleId="94C175ABFABC46529733A75E75EC8C04">
    <w:name w:val="94C175ABFABC46529733A75E75EC8C04"/>
  </w:style>
  <w:style w:type="paragraph" w:customStyle="1" w:styleId="26342490C0E749DB8A334E16BF3ABA2A">
    <w:name w:val="26342490C0E749DB8A334E16BF3ABA2A"/>
  </w:style>
  <w:style w:type="paragraph" w:customStyle="1" w:styleId="700BA79BBADA49DE8FEC61F95316B28F">
    <w:name w:val="700BA79BBADA49DE8FEC61F95316B28F"/>
  </w:style>
  <w:style w:type="paragraph" w:customStyle="1" w:styleId="340E9573D3FF4AE3A92933C2306BFCD5">
    <w:name w:val="340E9573D3FF4AE3A92933C2306BFCD5"/>
  </w:style>
  <w:style w:type="paragraph" w:customStyle="1" w:styleId="E3D1A255159F4DEDB31FF0D26A2CAC5F">
    <w:name w:val="E3D1A255159F4DEDB31FF0D26A2CAC5F"/>
  </w:style>
  <w:style w:type="paragraph" w:customStyle="1" w:styleId="F996D66D62CF4DAF84F86BB380F8CC66">
    <w:name w:val="F996D66D62CF4DAF84F86BB380F8CC66"/>
  </w:style>
  <w:style w:type="paragraph" w:customStyle="1" w:styleId="A147AE65E86E4DD1BE46EE07CF2BDE6A">
    <w:name w:val="A147AE65E86E4DD1BE46EE07CF2BDE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CCD6FA1B82D44E428C7991747B3C29F6">
    <w:name w:val="CCD6FA1B82D44E428C7991747B3C29F6"/>
  </w:style>
  <w:style w:type="paragraph" w:customStyle="1" w:styleId="4757E9737AD34A95989A78151880B3D8">
    <w:name w:val="4757E9737AD34A95989A78151880B3D8"/>
  </w:style>
  <w:style w:type="paragraph" w:customStyle="1" w:styleId="5650393B46F14BBBA2EF053CE5A04822">
    <w:name w:val="5650393B46F14BBBA2EF053CE5A04822"/>
  </w:style>
  <w:style w:type="paragraph" w:customStyle="1" w:styleId="1B250DF7181942218C0E4990E3E0CF69">
    <w:name w:val="1B250DF7181942218C0E4990E3E0CF69"/>
  </w:style>
  <w:style w:type="paragraph" w:customStyle="1" w:styleId="1D8A4A01D4DF478C944753270D9BD968">
    <w:name w:val="1D8A4A01D4DF478C944753270D9BD968"/>
  </w:style>
  <w:style w:type="paragraph" w:customStyle="1" w:styleId="3CAE2717A5354EE993DA8350F8F95E11">
    <w:name w:val="3CAE2717A5354EE993DA8350F8F95E11"/>
  </w:style>
  <w:style w:type="paragraph" w:customStyle="1" w:styleId="1CF512D137084933AC8E55A0D58B3AD3">
    <w:name w:val="1CF512D137084933AC8E55A0D58B3AD3"/>
  </w:style>
  <w:style w:type="paragraph" w:customStyle="1" w:styleId="770F8D71EAAE49B7B91195101AFFE85F">
    <w:name w:val="770F8D71EAAE49B7B91195101AFFE85F"/>
  </w:style>
  <w:style w:type="paragraph" w:customStyle="1" w:styleId="830CDFC6533F4D1C82B88013838FFA11">
    <w:name w:val="830CDFC6533F4D1C82B88013838FFA11"/>
  </w:style>
  <w:style w:type="paragraph" w:customStyle="1" w:styleId="DCBFD233689145FA95B4FBC5BE6327C7">
    <w:name w:val="DCBFD233689145FA95B4FBC5BE6327C7"/>
  </w:style>
  <w:style w:type="paragraph" w:customStyle="1" w:styleId="726F538FEFA84250AC3F4A32A6C632BC">
    <w:name w:val="726F538FEFA84250AC3F4A32A6C632BC"/>
  </w:style>
  <w:style w:type="paragraph" w:customStyle="1" w:styleId="C67E62D05A9B4C5AB81CEC2786B080BF">
    <w:name w:val="C67E62D05A9B4C5AB81CEC2786B080BF"/>
  </w:style>
  <w:style w:type="paragraph" w:customStyle="1" w:styleId="94C175ABFABC46529733A75E75EC8C04">
    <w:name w:val="94C175ABFABC46529733A75E75EC8C04"/>
  </w:style>
  <w:style w:type="paragraph" w:customStyle="1" w:styleId="26342490C0E749DB8A334E16BF3ABA2A">
    <w:name w:val="26342490C0E749DB8A334E16BF3ABA2A"/>
  </w:style>
  <w:style w:type="paragraph" w:customStyle="1" w:styleId="700BA79BBADA49DE8FEC61F95316B28F">
    <w:name w:val="700BA79BBADA49DE8FEC61F95316B28F"/>
  </w:style>
  <w:style w:type="paragraph" w:customStyle="1" w:styleId="340E9573D3FF4AE3A92933C2306BFCD5">
    <w:name w:val="340E9573D3FF4AE3A92933C2306BFCD5"/>
  </w:style>
  <w:style w:type="paragraph" w:customStyle="1" w:styleId="E3D1A255159F4DEDB31FF0D26A2CAC5F">
    <w:name w:val="E3D1A255159F4DEDB31FF0D26A2CAC5F"/>
  </w:style>
  <w:style w:type="paragraph" w:customStyle="1" w:styleId="F996D66D62CF4DAF84F86BB380F8CC66">
    <w:name w:val="F996D66D62CF4DAF84F86BB380F8CC66"/>
  </w:style>
  <w:style w:type="paragraph" w:customStyle="1" w:styleId="A147AE65E86E4DD1BE46EE07CF2BDE6A">
    <w:name w:val="A147AE65E86E4DD1BE46EE07CF2BDE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Km. 11 Carretera vieja a León, Managua.</CompanyAddress>
  <CompanyPhone>Cel. 76158120</CompanyPhone>
  <CompanyFax/>
  <CompanyEmail>nimzepeda@gmail.com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5F0D3E8-23FC-40D2-8C14-2C393360AD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30D6BB-673B-4C98-9F30-414D6EACA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41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Objetivos</vt:lpstr>
      <vt:lpstr>Educación</vt:lpstr>
      <vt:lpstr>    Universidad de Managua</vt:lpstr>
      <vt:lpstr>Experiencia Laboral</vt:lpstr>
      <vt:lpstr>    Ministerio de Relaciones Exteriores | Managua</vt:lpstr>
      <vt:lpstr>Otros conocimientos</vt:lpstr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de Jesús Zepeda Aguirre (45)</dc:creator>
  <cp:lastModifiedBy>SoyJesus</cp:lastModifiedBy>
  <cp:revision>21</cp:revision>
  <dcterms:created xsi:type="dcterms:W3CDTF">2016-02-17T19:42:00Z</dcterms:created>
  <dcterms:modified xsi:type="dcterms:W3CDTF">2016-03-13T21:39:00Z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TC017730549991</vt:lpwstr>
  </property>
</Properties>
</file>