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Default="00580C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299ACF" wp14:editId="6624ED22">
                <wp:simplePos x="0" y="0"/>
                <wp:positionH relativeFrom="column">
                  <wp:posOffset>-1010920</wp:posOffset>
                </wp:positionH>
                <wp:positionV relativeFrom="paragraph">
                  <wp:posOffset>-144780</wp:posOffset>
                </wp:positionV>
                <wp:extent cx="7424420" cy="1718945"/>
                <wp:effectExtent l="0" t="0" r="0" b="0"/>
                <wp:wrapThrough wrapText="bothSides">
                  <wp:wrapPolygon edited="0">
                    <wp:start x="111" y="0"/>
                    <wp:lineTo x="111" y="21305"/>
                    <wp:lineTo x="21393" y="21305"/>
                    <wp:lineTo x="21393" y="0"/>
                    <wp:lineTo x="111" y="0"/>
                  </wp:wrapPolygon>
                </wp:wrapThrough>
                <wp:docPr id="1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71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580C82" w:rsidRDefault="00C813FF" w:rsidP="00C813FF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D95EC5">
                              <w:rPr>
                                <w:color w:val="4F6228"/>
                              </w:rPr>
                              <w:t xml:space="preserve">                                                            </w:t>
                            </w:r>
                            <w:r w:rsidRPr="00580C82">
                              <w:t xml:space="preserve"> </w:t>
                            </w:r>
                            <w:r w:rsidR="00BB41DB" w:rsidRPr="00580C82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Yaribeth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41DB" w:rsidRPr="00580C82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Gil Aranda</w:t>
                            </w:r>
                          </w:p>
                          <w:p w:rsidR="00633730" w:rsidRPr="00580C82" w:rsidRDefault="00C813FF" w:rsidP="00C813FF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580C82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Edad</w:t>
                            </w:r>
                            <w:r w:rsidR="00633730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: 23 años</w:t>
                            </w:r>
                          </w:p>
                          <w:p w:rsidR="00633730" w:rsidRPr="00580C82" w:rsidRDefault="00633730" w:rsidP="00C813FF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</w:t>
                            </w:r>
                            <w:r w:rsid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Fecha de Nacimiento: 16 de Diciembre de 1991</w:t>
                            </w:r>
                          </w:p>
                          <w:p w:rsidR="00633730" w:rsidRPr="00580C82" w:rsidRDefault="00633730" w:rsidP="00C813FF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</w:t>
                            </w:r>
                            <w:r w:rsid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Estado Civil: Unida</w:t>
                            </w:r>
                          </w:p>
                          <w:p w:rsidR="00C813FF" w:rsidRPr="00580C82" w:rsidRDefault="00C813FF" w:rsidP="00C813FF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</w:t>
                            </w:r>
                            <w:r w:rsid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Dirección</w:t>
                            </w:r>
                            <w:r w:rsidR="00BB41DB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: Arraiján, Burunga, Sector 8, Calle El Milagro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C813FF" w:rsidRPr="00580C82" w:rsidRDefault="00C813FF" w:rsidP="00C813FF">
                            <w:pP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    </w:t>
                            </w:r>
                            <w:r w:rsid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Casa</w:t>
                            </w:r>
                            <w:r w:rsidR="00BB41DB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: Lote 592</w:t>
                            </w:r>
                          </w:p>
                          <w:p w:rsidR="00C813FF" w:rsidRPr="00580C82" w:rsidRDefault="00C813FF" w:rsidP="00C813FF">
                            <w:pPr>
                              <w:rPr>
                                <w:rFonts w:ascii="Arial" w:hAnsi="Arial"/>
                                <w:color w:val="4F6228"/>
                                <w:sz w:val="22"/>
                                <w:szCs w:val="20"/>
                              </w:rPr>
                            </w:pP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                 </w:t>
                            </w:r>
                            <w:r w:rsidR="00BB41DB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</w:t>
                            </w:r>
                            <w:r w:rsidR="00BB41DB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Tel: 6757-5976 / 6512-9524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</w:t>
                            </w:r>
                            <w:r w:rsid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B41DB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Lic. Administrac</w:t>
                            </w:r>
                            <w:r w:rsidR="00580C82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i</w:t>
                            </w:r>
                            <w:r w:rsidR="00BB41DB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ón de Negocio Naviero  </w:t>
                            </w:r>
                            <w:r w:rsidR="00BB41DB" w:rsidRPr="00580C82">
                              <w:rPr>
                                <w:rFonts w:ascii="Arial" w:hAnsi="Arial"/>
                                <w:color w:val="4F6228"/>
                                <w:sz w:val="22"/>
                                <w:szCs w:val="20"/>
                              </w:rPr>
                              <w:tab/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             </w:t>
                            </w:r>
                            <w:r w:rsidR="00580C82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          </w:t>
                            </w:r>
                            <w:r w:rsidR="00BB41DB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E-mail: yaribethk@hotmail</w:t>
                            </w:r>
                            <w:r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.com                                 </w:t>
                            </w:r>
                            <w:r w:rsidR="00633730" w:rsidRPr="00580C82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 </w:t>
                            </w:r>
                          </w:p>
                          <w:p w:rsidR="00C813FF" w:rsidRPr="00D95EC5" w:rsidRDefault="00C813FF" w:rsidP="00C813FF">
                            <w:pPr>
                              <w:rPr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9.6pt;margin-top:-11.4pt;width:584.6pt;height:135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" filled="f" stroked="f">
                <v:textbox>
                  <w:txbxContent>
                    <w:p w:rsidR="00C813FF" w:rsidRPr="00580C82" w:rsidRDefault="00C813FF" w:rsidP="00C813FF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D95EC5">
                        <w:rPr>
                          <w:color w:val="4F6228"/>
                        </w:rPr>
                        <w:t xml:space="preserve">                                                            </w:t>
                      </w:r>
                      <w:r w:rsidRPr="00580C82">
                        <w:t xml:space="preserve"> </w:t>
                      </w:r>
                      <w:r w:rsidR="00BB41DB" w:rsidRPr="00580C82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Yaribeth</w:t>
                      </w:r>
                      <w:r w:rsidRPr="00580C82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BB41DB" w:rsidRPr="00580C82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Gil Aranda</w:t>
                      </w:r>
                    </w:p>
                    <w:p w:rsidR="00633730" w:rsidRPr="00580C82" w:rsidRDefault="00C813FF" w:rsidP="00C813FF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580C82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>Edad</w:t>
                      </w:r>
                      <w:r w:rsidR="00633730" w:rsidRPr="00580C82">
                        <w:rPr>
                          <w:rFonts w:ascii="Arial" w:hAnsi="Arial"/>
                          <w:sz w:val="22"/>
                          <w:szCs w:val="20"/>
                        </w:rPr>
                        <w:t>: 23 años</w:t>
                      </w:r>
                    </w:p>
                    <w:p w:rsidR="00633730" w:rsidRPr="00580C82" w:rsidRDefault="00633730" w:rsidP="00C813FF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</w:t>
                      </w:r>
                      <w:r w:rsid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>Fecha de Nacimiento: 16 de Diciembre de 1991</w:t>
                      </w:r>
                    </w:p>
                    <w:p w:rsidR="00633730" w:rsidRPr="00580C82" w:rsidRDefault="00633730" w:rsidP="00C813FF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</w:t>
                      </w:r>
                      <w:r w:rsid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>Estado Civil: Unida</w:t>
                      </w:r>
                    </w:p>
                    <w:p w:rsidR="00C813FF" w:rsidRPr="00580C82" w:rsidRDefault="00C813FF" w:rsidP="00C813FF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</w:t>
                      </w:r>
                      <w:r w:rsid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>Dirección</w:t>
                      </w:r>
                      <w:r w:rsidR="00BB41DB" w:rsidRPr="00580C82">
                        <w:rPr>
                          <w:rFonts w:ascii="Arial" w:hAnsi="Arial"/>
                          <w:sz w:val="22"/>
                          <w:szCs w:val="20"/>
                        </w:rPr>
                        <w:t>: Arraiján, Burunga, Sector 8, Calle El Milagro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</w:t>
                      </w:r>
                    </w:p>
                    <w:p w:rsidR="00C813FF" w:rsidRPr="00580C82" w:rsidRDefault="00C813FF" w:rsidP="00C813FF">
                      <w:pPr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    </w:t>
                      </w:r>
                      <w:r w:rsid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>Casa</w:t>
                      </w:r>
                      <w:r w:rsidR="00BB41DB" w:rsidRPr="00580C82">
                        <w:rPr>
                          <w:rFonts w:ascii="Arial" w:hAnsi="Arial"/>
                          <w:sz w:val="22"/>
                          <w:szCs w:val="20"/>
                        </w:rPr>
                        <w:t>: Lote 592</w:t>
                      </w:r>
                    </w:p>
                    <w:p w:rsidR="00C813FF" w:rsidRPr="00580C82" w:rsidRDefault="00C813FF" w:rsidP="00C813FF">
                      <w:pPr>
                        <w:rPr>
                          <w:rFonts w:ascii="Arial" w:hAnsi="Arial"/>
                          <w:color w:val="4F6228"/>
                          <w:sz w:val="22"/>
                          <w:szCs w:val="20"/>
                        </w:rPr>
                      </w:pP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                 </w:t>
                      </w:r>
                      <w:r w:rsidR="00BB41DB"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</w:t>
                      </w:r>
                      <w:r w:rsid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</w:t>
                      </w:r>
                      <w:r w:rsidR="00BB41DB" w:rsidRPr="00580C82">
                        <w:rPr>
                          <w:rFonts w:ascii="Arial" w:hAnsi="Arial"/>
                          <w:sz w:val="22"/>
                          <w:szCs w:val="20"/>
                        </w:rPr>
                        <w:t>Tel: 6757-5976 / 6512-9524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</w:t>
                      </w:r>
                      <w:r w:rsid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BB41DB"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Lic. Administrac</w:t>
                      </w:r>
                      <w:r w:rsidR="00580C82" w:rsidRPr="00580C82">
                        <w:rPr>
                          <w:rFonts w:ascii="Arial" w:hAnsi="Arial"/>
                          <w:sz w:val="22"/>
                          <w:szCs w:val="20"/>
                        </w:rPr>
                        <w:t>i</w:t>
                      </w:r>
                      <w:r w:rsidR="00BB41DB"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ón de Negocio Naviero  </w:t>
                      </w:r>
                      <w:r w:rsidR="00BB41DB" w:rsidRPr="00580C82">
                        <w:rPr>
                          <w:rFonts w:ascii="Arial" w:hAnsi="Arial"/>
                          <w:color w:val="4F6228"/>
                          <w:sz w:val="22"/>
                          <w:szCs w:val="20"/>
                        </w:rPr>
                        <w:tab/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             </w:t>
                      </w:r>
                      <w:r w:rsidR="00580C82"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</w:t>
                      </w:r>
                      <w:r w:rsid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          </w:t>
                      </w:r>
                      <w:r w:rsidR="00BB41DB" w:rsidRPr="00580C82">
                        <w:rPr>
                          <w:rFonts w:ascii="Arial" w:hAnsi="Arial"/>
                          <w:sz w:val="22"/>
                          <w:szCs w:val="20"/>
                        </w:rPr>
                        <w:t>E-mail: yaribethk@hotmail</w:t>
                      </w:r>
                      <w:r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.com                                 </w:t>
                      </w:r>
                      <w:r w:rsidR="00633730" w:rsidRPr="00580C82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 </w:t>
                      </w:r>
                    </w:p>
                    <w:p w:rsidR="00C813FF" w:rsidRPr="00D95EC5" w:rsidRDefault="00C813FF" w:rsidP="00C813FF">
                      <w:pPr>
                        <w:rPr>
                          <w:color w:val="4F62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B69ED48" wp14:editId="49C095E2">
                <wp:simplePos x="0" y="0"/>
                <wp:positionH relativeFrom="column">
                  <wp:posOffset>-1010920</wp:posOffset>
                </wp:positionH>
                <wp:positionV relativeFrom="paragraph">
                  <wp:posOffset>1485265</wp:posOffset>
                </wp:positionV>
                <wp:extent cx="2385060" cy="2046605"/>
                <wp:effectExtent l="0" t="0" r="0" b="0"/>
                <wp:wrapTight wrapText="bothSides">
                  <wp:wrapPolygon edited="0">
                    <wp:start x="345" y="603"/>
                    <wp:lineTo x="345" y="20910"/>
                    <wp:lineTo x="21048" y="20910"/>
                    <wp:lineTo x="21048" y="603"/>
                    <wp:lineTo x="345" y="603"/>
                  </wp:wrapPolygon>
                </wp:wrapTight>
                <wp:docPr id="1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04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543281" w:rsidRDefault="00AD3A5C" w:rsidP="00AD3A5C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54328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D3A5C" w:rsidRPr="00543281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633730" w:rsidRDefault="00135BB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-Inventario Físico.</w:t>
                            </w:r>
                          </w:p>
                          <w:p w:rsidR="00135BBE" w:rsidRDefault="0063373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</w:t>
                            </w:r>
                            <w:r w:rsidR="00AD3A5C" w:rsidRPr="0044216C">
                              <w:rPr>
                                <w:rFonts w:ascii="Arial" w:hAnsi="Arial"/>
                              </w:rPr>
                              <w:t xml:space="preserve">Relación con </w:t>
                            </w:r>
                            <w:r w:rsidR="00135BBE">
                              <w:rPr>
                                <w:rFonts w:ascii="Arial" w:hAnsi="Arial"/>
                              </w:rPr>
                              <w:t>clientes.</w:t>
                            </w:r>
                          </w:p>
                          <w:p w:rsidR="00AD3A5C" w:rsidRDefault="00135BBE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</w:t>
                            </w:r>
                            <w:r w:rsidR="00AD3A5C" w:rsidRPr="0044216C">
                              <w:rPr>
                                <w:rFonts w:ascii="Arial" w:hAnsi="Arial"/>
                              </w:rPr>
                              <w:t>Trabajo bajo presión, responsable y organizada</w:t>
                            </w:r>
                            <w:r w:rsidR="00AD3A5C"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  <w:p w:rsidR="00135BBE" w:rsidRDefault="00135BBE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-Computacional.</w:t>
                            </w:r>
                          </w:p>
                          <w:p w:rsidR="00135BBE" w:rsidRDefault="00135BBE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-Documentos Archivados.</w:t>
                            </w:r>
                          </w:p>
                          <w:p w:rsidR="00135BBE" w:rsidRPr="00B476C7" w:rsidRDefault="00135BBE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Exihibición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y Decoración.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-79.6pt;margin-top:116.95pt;width:187.8pt;height:16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" filled="f" stroked="f">
                <v:textbox inset=",7.2pt,,7.2pt">
                  <w:txbxContent>
                    <w:p w:rsidR="00AD3A5C" w:rsidRPr="00543281" w:rsidRDefault="00AD3A5C" w:rsidP="00AD3A5C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54328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HABILIDADES</w:t>
                      </w:r>
                    </w:p>
                    <w:p w:rsidR="00AD3A5C" w:rsidRPr="00543281" w:rsidRDefault="00AD3A5C">
                      <w:pPr>
                        <w:rPr>
                          <w:rFonts w:ascii="Arial" w:hAnsi="Arial"/>
                        </w:rPr>
                      </w:pPr>
                    </w:p>
                    <w:p w:rsidR="00633730" w:rsidRDefault="00135BB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-Inventario Físico.</w:t>
                      </w:r>
                    </w:p>
                    <w:p w:rsidR="00135BBE" w:rsidRDefault="0063373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</w:t>
                      </w:r>
                      <w:r w:rsidR="00AD3A5C" w:rsidRPr="0044216C">
                        <w:rPr>
                          <w:rFonts w:ascii="Arial" w:hAnsi="Arial"/>
                        </w:rPr>
                        <w:t xml:space="preserve">Relación con </w:t>
                      </w:r>
                      <w:r w:rsidR="00135BBE">
                        <w:rPr>
                          <w:rFonts w:ascii="Arial" w:hAnsi="Arial"/>
                        </w:rPr>
                        <w:t>clientes.</w:t>
                      </w:r>
                    </w:p>
                    <w:p w:rsidR="00AD3A5C" w:rsidRDefault="00135BBE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</w:rPr>
                        <w:t>-</w:t>
                      </w:r>
                      <w:r w:rsidR="00AD3A5C" w:rsidRPr="0044216C">
                        <w:rPr>
                          <w:rFonts w:ascii="Arial" w:hAnsi="Arial"/>
                        </w:rPr>
                        <w:t>Trabajo bajo presión, responsable y organizada</w:t>
                      </w:r>
                      <w:r w:rsidR="00AD3A5C"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  <w:p w:rsidR="00135BBE" w:rsidRDefault="00135BBE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-Computacional.</w:t>
                      </w:r>
                    </w:p>
                    <w:p w:rsidR="00135BBE" w:rsidRDefault="00135BBE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-Documentos Archivados.</w:t>
                      </w:r>
                    </w:p>
                    <w:p w:rsidR="00135BBE" w:rsidRPr="00B476C7" w:rsidRDefault="00135BBE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-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</w:rPr>
                        <w:t>Exihibición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</w:rPr>
                        <w:t xml:space="preserve"> y Decoración.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42D7D0" wp14:editId="2B5E492A">
                <wp:simplePos x="0" y="0"/>
                <wp:positionH relativeFrom="column">
                  <wp:posOffset>-444500</wp:posOffset>
                </wp:positionH>
                <wp:positionV relativeFrom="paragraph">
                  <wp:posOffset>-383540</wp:posOffset>
                </wp:positionV>
                <wp:extent cx="1381125" cy="1748790"/>
                <wp:effectExtent l="0" t="0" r="28575" b="22860"/>
                <wp:wrapThrough wrapText="bothSides">
                  <wp:wrapPolygon edited="0">
                    <wp:start x="0" y="0"/>
                    <wp:lineTo x="0" y="21647"/>
                    <wp:lineTo x="21749" y="21647"/>
                    <wp:lineTo x="21749" y="0"/>
                    <wp:lineTo x="0" y="0"/>
                  </wp:wrapPolygon>
                </wp:wrapThrough>
                <wp:docPr id="17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17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BB41DB" w:rsidP="00AD3A5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C5CEBFA" wp14:editId="13D5CEC2">
                                  <wp:extent cx="1201531" cy="1639957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2304" cy="16410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margin-left:-35pt;margin-top:-30.2pt;width:108.75pt;height:13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" strokecolor="#d8d8d8">
                <v:shadow opacity="22936f" origin=",.5" offset="0,.63889mm"/>
                <v:textbox>
                  <w:txbxContent>
                    <w:p w:rsidR="00AD3A5C" w:rsidRDefault="00BB41DB" w:rsidP="00AD3A5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C5CEBFA" wp14:editId="13D5CEC2">
                            <wp:extent cx="1201531" cy="1639957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2304" cy="1641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34E804" wp14:editId="4FB5E28E">
                <wp:simplePos x="0" y="0"/>
                <wp:positionH relativeFrom="column">
                  <wp:posOffset>-1066800</wp:posOffset>
                </wp:positionH>
                <wp:positionV relativeFrom="paragraph">
                  <wp:posOffset>-899160</wp:posOffset>
                </wp:positionV>
                <wp:extent cx="1873250" cy="2312035"/>
                <wp:effectExtent l="0" t="0" r="3175" b="0"/>
                <wp:wrapSquare wrapText="bothSides"/>
                <wp:docPr id="15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231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Default="00894C98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6AC61D6" wp14:editId="7E324234">
                                  <wp:extent cx="1689735" cy="2216150"/>
                                  <wp:effectExtent l="0" t="0" r="5715" b="0"/>
                                  <wp:docPr id="2" name="Picture 2" descr="Capture d’écran 2012-07-26 à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apture d’écran 2012-07-26 à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9735" cy="2216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8" type="#_x0000_t202" style="position:absolute;margin-left:-84pt;margin-top:-70.8pt;width:147.5pt;height:182.0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" filled="f" stroked="f">
                <v:textbox style="mso-fit-shape-to-text:t">
                  <w:txbxContent>
                    <w:p w:rsidR="00AD3A5C" w:rsidRDefault="00894C98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689735" cy="2216150"/>
                            <wp:effectExtent l="0" t="0" r="5715" b="0"/>
                            <wp:docPr id="2" name="Picture 2" descr="Capture d’écran 2012-07-26 à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apture d’écran 2012-07-26 à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9735" cy="2216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C13A3B" wp14:editId="02E39858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14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135BBE" w:rsidRDefault="00AD3A5C" w:rsidP="004F25B4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135BBE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135BBE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Programas</w:t>
                            </w:r>
                            <w:proofErr w:type="spellEnd"/>
                            <w:r w:rsidRPr="00135BBE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5BBE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manejados</w:t>
                            </w:r>
                            <w:proofErr w:type="spellEnd"/>
                            <w:r w:rsidRPr="00135BBE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:</w:t>
                            </w:r>
                            <w:r w:rsidRPr="00135BBE">
                              <w:rPr>
                                <w:rFonts w:ascii="Arial" w:hAnsi="Arial"/>
                                <w:lang w:val="en-US"/>
                              </w:rPr>
                              <w:t xml:space="preserve"> Excel, PowerPoint, Word,</w:t>
                            </w:r>
                            <w:r w:rsidR="00135BBE" w:rsidRPr="00135BBE">
                              <w:rPr>
                                <w:rFonts w:ascii="Arial" w:hAnsi="Arial"/>
                                <w:lang w:val="en-US"/>
                              </w:rPr>
                              <w:t xml:space="preserve"> Publisher, </w:t>
                            </w:r>
                            <w:r w:rsidR="00135BBE">
                              <w:rPr>
                                <w:rFonts w:ascii="Arial" w:hAnsi="Arial"/>
                                <w:lang w:val="en-US"/>
                              </w:rPr>
                              <w:t>Email e Internet</w:t>
                            </w:r>
                            <w:r w:rsidRPr="00135BBE">
                              <w:rPr>
                                <w:rFonts w:ascii="Arial" w:hAnsi="Arial"/>
                                <w:lang w:val="en-US"/>
                              </w:rPr>
                              <w:t>.</w:t>
                            </w:r>
                            <w:r w:rsidR="00135BBE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AD3A5C" w:rsidRPr="00135BBE" w:rsidRDefault="00AD3A5C" w:rsidP="00AD3A5C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</w:p>
                          <w:p w:rsidR="00AD3A5C" w:rsidRPr="00B476C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-Nociones en: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="00A13C9B">
                              <w:rPr>
                                <w:rFonts w:ascii="Arial" w:hAnsi="Arial"/>
                              </w:rPr>
                              <w:t>Sap</w:t>
                            </w:r>
                            <w:proofErr w:type="spellEnd"/>
                            <w:r w:rsidR="00A13C9B">
                              <w:rPr>
                                <w:rFonts w:ascii="Arial" w:hAnsi="Arial"/>
                              </w:rPr>
                              <w:t xml:space="preserve"> (impresión de etiquetas).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297pt;margin-top:162pt;width:207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" filled="f" stroked="f">
                <v:shadow color="black" opacity="49150f" offset=".74833mm,.74833mm"/>
                <v:textbox inset=",7.2pt,,7.2pt">
                  <w:txbxContent>
                    <w:p w:rsidR="00AD3A5C" w:rsidRPr="00135BBE" w:rsidRDefault="00AD3A5C" w:rsidP="004F25B4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135BBE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-</w:t>
                      </w:r>
                      <w:proofErr w:type="spellStart"/>
                      <w:r w:rsidRPr="00135BBE">
                        <w:rPr>
                          <w:rFonts w:ascii="Arial" w:hAnsi="Arial"/>
                          <w:b/>
                          <w:lang w:val="en-US"/>
                        </w:rPr>
                        <w:t>Programas</w:t>
                      </w:r>
                      <w:proofErr w:type="spellEnd"/>
                      <w:r w:rsidRPr="00135BBE">
                        <w:rPr>
                          <w:rFonts w:ascii="Arial" w:hAnsi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135BBE">
                        <w:rPr>
                          <w:rFonts w:ascii="Arial" w:hAnsi="Arial"/>
                          <w:b/>
                          <w:lang w:val="en-US"/>
                        </w:rPr>
                        <w:t>manejados</w:t>
                      </w:r>
                      <w:proofErr w:type="spellEnd"/>
                      <w:r w:rsidRPr="00135BBE">
                        <w:rPr>
                          <w:rFonts w:ascii="Arial" w:hAnsi="Arial"/>
                          <w:b/>
                          <w:lang w:val="en-US"/>
                        </w:rPr>
                        <w:t>:</w:t>
                      </w:r>
                      <w:r w:rsidRPr="00135BBE">
                        <w:rPr>
                          <w:rFonts w:ascii="Arial" w:hAnsi="Arial"/>
                          <w:lang w:val="en-US"/>
                        </w:rPr>
                        <w:t xml:space="preserve"> Excel, PowerPoint, Word,</w:t>
                      </w:r>
                      <w:r w:rsidR="00135BBE" w:rsidRPr="00135BBE">
                        <w:rPr>
                          <w:rFonts w:ascii="Arial" w:hAnsi="Arial"/>
                          <w:lang w:val="en-US"/>
                        </w:rPr>
                        <w:t xml:space="preserve"> Publisher, </w:t>
                      </w:r>
                      <w:r w:rsidR="00135BBE">
                        <w:rPr>
                          <w:rFonts w:ascii="Arial" w:hAnsi="Arial"/>
                          <w:lang w:val="en-US"/>
                        </w:rPr>
                        <w:t>Email e Internet</w:t>
                      </w:r>
                      <w:r w:rsidRPr="00135BBE">
                        <w:rPr>
                          <w:rFonts w:ascii="Arial" w:hAnsi="Arial"/>
                          <w:lang w:val="en-US"/>
                        </w:rPr>
                        <w:t>.</w:t>
                      </w:r>
                      <w:r w:rsidR="00135BBE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</w:p>
                    <w:p w:rsidR="00AD3A5C" w:rsidRPr="00135BBE" w:rsidRDefault="00AD3A5C" w:rsidP="00AD3A5C">
                      <w:pPr>
                        <w:rPr>
                          <w:rFonts w:ascii="Arial" w:hAnsi="Arial"/>
                          <w:lang w:val="en-US"/>
                        </w:rPr>
                      </w:pPr>
                    </w:p>
                    <w:p w:rsidR="00AD3A5C" w:rsidRPr="00B476C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-Nociones en:</w:t>
                      </w:r>
                      <w:r w:rsidRPr="0044216C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="00A13C9B">
                        <w:rPr>
                          <w:rFonts w:ascii="Arial" w:hAnsi="Arial"/>
                        </w:rPr>
                        <w:t>Sap</w:t>
                      </w:r>
                      <w:proofErr w:type="spellEnd"/>
                      <w:r w:rsidR="00A13C9B">
                        <w:rPr>
                          <w:rFonts w:ascii="Arial" w:hAnsi="Arial"/>
                        </w:rPr>
                        <w:t xml:space="preserve"> (impresión de etiquetas).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894C98" w:rsidP="00A70072">
      <w:r w:rsidRPr="0054328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B0EFD8" wp14:editId="10EDEB04">
                <wp:simplePos x="0" y="0"/>
                <wp:positionH relativeFrom="column">
                  <wp:posOffset>-2338925</wp:posOffset>
                </wp:positionH>
                <wp:positionV relativeFrom="paragraph">
                  <wp:posOffset>-994</wp:posOffset>
                </wp:positionV>
                <wp:extent cx="7200900" cy="0"/>
                <wp:effectExtent l="0" t="0" r="19050" b="19050"/>
                <wp:wrapNone/>
                <wp:docPr id="11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15pt,-.1pt" to="382.8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" strokecolor="black [3040]"/>
            </w:pict>
          </mc:Fallback>
        </mc:AlternateContent>
      </w:r>
    </w:p>
    <w:p w:rsidR="00A70072" w:rsidRPr="00A70072" w:rsidRDefault="00A70072" w:rsidP="00A70072"/>
    <w:p w:rsidR="00A70072" w:rsidRPr="00A70072" w:rsidRDefault="00894C98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4445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:rsidR="00AD3A5C" w:rsidRPr="0044216C" w:rsidRDefault="00580C82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Inglés</w:t>
                            </w:r>
                            <w:r w:rsidR="00135BBE">
                              <w:rPr>
                                <w:rFonts w:ascii="Arial" w:hAnsi="Arial"/>
                              </w:rPr>
                              <w:t>: Intermedio</w:t>
                            </w:r>
                          </w:p>
                          <w:p w:rsidR="00AD3A5C" w:rsidRPr="0044216C" w:rsidRDefault="00AD3A5C" w:rsidP="00AD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31pt;margin-top:.35pt;width:180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" filled="f" stroked="f">
                <v:textbox inset=",7.2pt,,7.2pt">
                  <w:txbxContent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Español: Natal</w:t>
                      </w:r>
                    </w:p>
                    <w:p w:rsidR="00AD3A5C" w:rsidRPr="0044216C" w:rsidRDefault="00580C82" w:rsidP="004835E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Inglés</w:t>
                      </w:r>
                      <w:r w:rsidR="00135BBE">
                        <w:rPr>
                          <w:rFonts w:ascii="Arial" w:hAnsi="Arial"/>
                        </w:rPr>
                        <w:t>: Intermedio</w:t>
                      </w:r>
                    </w:p>
                    <w:p w:rsidR="00AD3A5C" w:rsidRPr="0044216C" w:rsidRDefault="00AD3A5C" w:rsidP="00AD3A5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605EF9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6F76AD" wp14:editId="7B28854A">
                <wp:simplePos x="0" y="0"/>
                <wp:positionH relativeFrom="column">
                  <wp:posOffset>-177800</wp:posOffset>
                </wp:positionH>
                <wp:positionV relativeFrom="paragraph">
                  <wp:posOffset>3528695</wp:posOffset>
                </wp:positionV>
                <wp:extent cx="5143500" cy="3716655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371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E02E0A" w:rsidRDefault="00B31B5B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Compañía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Goly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.</w:t>
                            </w:r>
                            <w:r w:rsidR="00AD3A5C"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Sector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Ventas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Cargo ocupado </w:t>
                            </w:r>
                            <w:r w:rsidR="00B31B5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Vendedora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Tareas realizad</w:t>
                            </w:r>
                            <w:r w:rsidR="00595A2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B31B5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s: Atención al Cliente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31B5B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1B5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Exhibición y Decoración</w:t>
                            </w:r>
                          </w:p>
                          <w:p w:rsidR="00B31B5B" w:rsidRDefault="00B31B5B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Traspasos y cotizaciones</w:t>
                            </w:r>
                          </w:p>
                          <w:p w:rsidR="00B31B5B" w:rsidRDefault="00B31B5B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Inventario y control Físico</w:t>
                            </w:r>
                          </w:p>
                          <w:p w:rsidR="00605EF9" w:rsidRDefault="00605EF9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Archivar documentos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05EF9" w:rsidRPr="00E02E0A" w:rsidRDefault="00605EF9" w:rsidP="00605EF9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Compañía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Goly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.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Sector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Ventas</w:t>
                            </w:r>
                          </w:p>
                          <w:p w:rsidR="00605EF9" w:rsidRPr="00E02E0A" w:rsidRDefault="00605EF9" w:rsidP="00605EF9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Cargo ocupado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Vendedora</w:t>
                            </w:r>
                          </w:p>
                          <w:p w:rsidR="00605EF9" w:rsidRPr="00E02E0A" w:rsidRDefault="00595A2F" w:rsidP="00605EF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Tareas realizada</w:t>
                            </w:r>
                            <w:r w:rsidR="00605EF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s: Atención al Cliente</w:t>
                            </w:r>
                            <w:r w:rsidR="00605EF9"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05EF9" w:rsidRDefault="00605EF9" w:rsidP="00605EF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Exhibición y Decoración</w:t>
                            </w:r>
                          </w:p>
                          <w:p w:rsidR="00605EF9" w:rsidRDefault="00605EF9" w:rsidP="00605EF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Traspasos y cotizaciones</w:t>
                            </w:r>
                          </w:p>
                          <w:p w:rsidR="00605EF9" w:rsidRDefault="00605EF9" w:rsidP="00605EF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Inventario y control Físico</w:t>
                            </w:r>
                          </w:p>
                          <w:p w:rsidR="00605EF9" w:rsidRDefault="00605EF9" w:rsidP="00605EF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Archivar Documentos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605EF9" w:rsidRDefault="00605EF9" w:rsidP="004F25B4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605EF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Publi</w:t>
                            </w:r>
                            <w:proofErr w:type="spellEnd"/>
                            <w:r w:rsidRPr="00605EF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 Marketing S</w:t>
                            </w:r>
                            <w:proofErr w:type="gramStart"/>
                            <w:r w:rsidRPr="00605EF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,A</w:t>
                            </w:r>
                            <w:proofErr w:type="gramEnd"/>
                            <w:r w:rsidRPr="00605EF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.</w:t>
                            </w:r>
                            <w:r w:rsidR="00AD3A5C" w:rsidRPr="00605EF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,  Sector </w:t>
                            </w:r>
                            <w:proofErr w:type="spellStart"/>
                            <w:r w:rsidRPr="00605EF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Ventas</w:t>
                            </w:r>
                            <w:proofErr w:type="spellEnd"/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Cargo ocupado </w:t>
                            </w:r>
                            <w:r w:rsidR="00605EF9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Promotora de ventas</w:t>
                            </w:r>
                          </w:p>
                          <w:p w:rsidR="00AD3A5C" w:rsidRPr="00E02E0A" w:rsidRDefault="00605EF9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</w:t>
                            </w:r>
                            <w:r w:rsidR="00595A2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realizada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s: Atención al cliente</w:t>
                            </w:r>
                            <w:r w:rsidR="00AD3A5C"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05EF9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5EF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Surtir mercancía</w:t>
                            </w:r>
                          </w:p>
                          <w:p w:rsidR="00AD3A5C" w:rsidRPr="00E02E0A" w:rsidRDefault="00605EF9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Promover productos.</w:t>
                            </w:r>
                          </w:p>
                          <w:p w:rsidR="00AD3A5C" w:rsidRPr="00E02E0A" w:rsidRDefault="00AD3A5C" w:rsidP="00605EF9">
                            <w:pPr>
                              <w:rPr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2" type="#_x0000_t202" style="position:absolute;margin-left:-14pt;margin-top:277.85pt;width:405pt;height:292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" filled="f" stroked="f">
                <v:path arrowok="t"/>
                <v:textbox>
                  <w:txbxContent>
                    <w:p w:rsidR="00AD3A5C" w:rsidRPr="00E02E0A" w:rsidRDefault="00B31B5B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Compañía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Goly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,A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.</w:t>
                      </w:r>
                      <w:r w:rsidR="00AD3A5C" w:rsidRPr="00E02E0A">
                        <w:rPr>
                          <w:rFonts w:ascii="Arial" w:hAnsi="Arial"/>
                          <w:color w:val="000000"/>
                        </w:rPr>
                        <w:t xml:space="preserve">,  Sector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Ventas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Cargo ocupado </w:t>
                      </w:r>
                      <w:r w:rsidR="00B31B5B">
                        <w:rPr>
                          <w:rFonts w:ascii="Arial" w:hAnsi="Arial"/>
                          <w:color w:val="000000"/>
                          <w:u w:val="single"/>
                        </w:rPr>
                        <w:t>Vendedora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Tareas realizad</w:t>
                      </w:r>
                      <w:r w:rsidR="00595A2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B31B5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s: Atención al Cliente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31B5B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31B5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Exhibición y Decoración</w:t>
                      </w:r>
                    </w:p>
                    <w:p w:rsidR="00B31B5B" w:rsidRDefault="00B31B5B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  <w:t xml:space="preserve">      Traspasos y cotizaciones</w:t>
                      </w:r>
                    </w:p>
                    <w:p w:rsidR="00B31B5B" w:rsidRDefault="00B31B5B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  <w:t xml:space="preserve">      Inventario y control Físico</w:t>
                      </w:r>
                    </w:p>
                    <w:p w:rsidR="00605EF9" w:rsidRDefault="00605EF9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  <w:t xml:space="preserve">     Archivar documentos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605EF9" w:rsidRPr="00E02E0A" w:rsidRDefault="00605EF9" w:rsidP="00605EF9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Compañía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Goly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,A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.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 xml:space="preserve">,  Sector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Ventas</w:t>
                      </w:r>
                    </w:p>
                    <w:p w:rsidR="00605EF9" w:rsidRPr="00E02E0A" w:rsidRDefault="00605EF9" w:rsidP="00605EF9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Cargo ocupado 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Vendedora</w:t>
                      </w:r>
                    </w:p>
                    <w:p w:rsidR="00605EF9" w:rsidRPr="00E02E0A" w:rsidRDefault="00595A2F" w:rsidP="00605EF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Tareas realizada</w:t>
                      </w:r>
                      <w:r w:rsidR="00605EF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s: Atención al Cliente</w:t>
                      </w:r>
                      <w:r w:rsidR="00605EF9"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05EF9" w:rsidRDefault="00605EF9" w:rsidP="00605EF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Exhibición y Decoración</w:t>
                      </w:r>
                    </w:p>
                    <w:p w:rsidR="00605EF9" w:rsidRDefault="00605EF9" w:rsidP="00605EF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  <w:t xml:space="preserve">      Traspasos y cotizaciones</w:t>
                      </w:r>
                    </w:p>
                    <w:p w:rsidR="00605EF9" w:rsidRDefault="00605EF9" w:rsidP="00605EF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  <w:t xml:space="preserve">      Inventario y control Físico</w:t>
                      </w:r>
                    </w:p>
                    <w:p w:rsidR="00605EF9" w:rsidRDefault="00605EF9" w:rsidP="00605EF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  <w:t xml:space="preserve">      Archivar Documentos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605EF9" w:rsidRDefault="00605EF9" w:rsidP="004F25B4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spellStart"/>
                      <w:r w:rsidRPr="00605EF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Publi</w:t>
                      </w:r>
                      <w:proofErr w:type="spellEnd"/>
                      <w:r w:rsidRPr="00605EF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 Marketing S</w:t>
                      </w:r>
                      <w:proofErr w:type="gramStart"/>
                      <w:r w:rsidRPr="00605EF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,A</w:t>
                      </w:r>
                      <w:proofErr w:type="gramEnd"/>
                      <w:r w:rsidRPr="00605EF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.</w:t>
                      </w:r>
                      <w:r w:rsidR="00AD3A5C" w:rsidRPr="00605EF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,  Sector </w:t>
                      </w:r>
                      <w:proofErr w:type="spellStart"/>
                      <w:r w:rsidRPr="00605EF9">
                        <w:rPr>
                          <w:rFonts w:ascii="Arial" w:hAnsi="Arial"/>
                          <w:color w:val="000000"/>
                          <w:lang w:val="en-US"/>
                        </w:rPr>
                        <w:t>Ventas</w:t>
                      </w:r>
                      <w:proofErr w:type="spellEnd"/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Cargo ocupado </w:t>
                      </w:r>
                      <w:r w:rsidR="00605EF9">
                        <w:rPr>
                          <w:rFonts w:ascii="Arial" w:hAnsi="Arial"/>
                          <w:color w:val="000000"/>
                          <w:u w:val="single"/>
                        </w:rPr>
                        <w:t>Promotora de ventas</w:t>
                      </w:r>
                    </w:p>
                    <w:p w:rsidR="00AD3A5C" w:rsidRPr="00E02E0A" w:rsidRDefault="00605EF9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</w:t>
                      </w:r>
                      <w:r w:rsidR="00595A2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realizada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s: Atención al cliente</w:t>
                      </w:r>
                      <w:r w:rsidR="00AD3A5C"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05EF9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05EF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Surtir mercancía</w:t>
                      </w:r>
                    </w:p>
                    <w:p w:rsidR="00AD3A5C" w:rsidRPr="00E02E0A" w:rsidRDefault="00605EF9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Promover productos.</w:t>
                      </w:r>
                    </w:p>
                    <w:p w:rsidR="00AD3A5C" w:rsidRPr="00E02E0A" w:rsidRDefault="00AD3A5C" w:rsidP="00605EF9">
                      <w:pPr>
                        <w:rPr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6E8B52" wp14:editId="58E371D9">
                <wp:simplePos x="0" y="0"/>
                <wp:positionH relativeFrom="column">
                  <wp:posOffset>-2348865</wp:posOffset>
                </wp:positionH>
                <wp:positionV relativeFrom="paragraph">
                  <wp:posOffset>3449955</wp:posOffset>
                </wp:positionV>
                <wp:extent cx="7200900" cy="0"/>
                <wp:effectExtent l="0" t="0" r="19050" b="19050"/>
                <wp:wrapNone/>
                <wp:docPr id="6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271.65pt" to="382.05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" strokecolor="black [3040]"/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93805A" wp14:editId="3DAFD376">
                <wp:simplePos x="0" y="0"/>
                <wp:positionH relativeFrom="column">
                  <wp:posOffset>-2348865</wp:posOffset>
                </wp:positionH>
                <wp:positionV relativeFrom="paragraph">
                  <wp:posOffset>3075940</wp:posOffset>
                </wp:positionV>
                <wp:extent cx="3086100" cy="41148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543281" w:rsidRDefault="00AD3A5C" w:rsidP="004F25B4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54328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AD3A5C" w:rsidRPr="00595A2F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De </w:t>
                            </w:r>
                            <w:r w:rsidR="00B31B5B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Jun-2014</w:t>
                            </w: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a </w:t>
                            </w:r>
                            <w:r w:rsidR="00B31B5B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Oct-2014</w:t>
                            </w: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</w:p>
                          <w:p w:rsidR="00AD3A5C" w:rsidRPr="00595A2F" w:rsidRDefault="00B31B5B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(Panamá</w:t>
                            </w:r>
                            <w:r w:rsidR="00AD3A5C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De </w:t>
                            </w:r>
                            <w:r w:rsidR="00B31B5B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Nov-2012 a Agost-2</w:t>
                            </w: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0</w:t>
                            </w:r>
                            <w:r w:rsidR="00B31B5B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13</w:t>
                            </w:r>
                          </w:p>
                          <w:p w:rsidR="00AD3A5C" w:rsidRPr="00E02E0A" w:rsidRDefault="00B31B5B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Panamá</w:t>
                            </w:r>
                            <w:r w:rsidR="00AD3A5C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595A2F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De </w:t>
                            </w:r>
                            <w:r w:rsidR="00B31B5B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Enero-2011</w:t>
                            </w: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a </w:t>
                            </w:r>
                            <w:r w:rsidR="00B31B5B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Feb-2011</w:t>
                            </w:r>
                          </w:p>
                          <w:p w:rsidR="00AD3A5C" w:rsidRPr="00595A2F" w:rsidRDefault="00B31B5B" w:rsidP="004F25B4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(Panamá</w:t>
                            </w:r>
                            <w:r w:rsidR="00AD3A5C"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3" type="#_x0000_t202" style="position:absolute;margin-left:-184.95pt;margin-top:242.2pt;width:243pt;height:3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" filled="f" stroked="f">
                <v:path arrowok="t"/>
                <v:textbox>
                  <w:txbxContent>
                    <w:p w:rsidR="00AD3A5C" w:rsidRPr="00543281" w:rsidRDefault="00AD3A5C" w:rsidP="004F25B4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54328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EXPERIENCIA LABORAL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AD3A5C" w:rsidRPr="00595A2F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De </w:t>
                      </w:r>
                      <w:r w:rsidR="00B31B5B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Jun-2014</w:t>
                      </w: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a </w:t>
                      </w:r>
                      <w:r w:rsidR="00B31B5B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Oct-2014</w:t>
                      </w: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</w:t>
                      </w:r>
                    </w:p>
                    <w:p w:rsidR="00AD3A5C" w:rsidRPr="00595A2F" w:rsidRDefault="00B31B5B" w:rsidP="004F25B4">
                      <w:pPr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(Panamá</w:t>
                      </w:r>
                      <w:r w:rsidR="00AD3A5C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)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De </w:t>
                      </w:r>
                      <w:r w:rsidR="00B31B5B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Nov-2012 a Agost-2</w:t>
                      </w: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0</w:t>
                      </w:r>
                      <w:r w:rsidR="00B31B5B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13</w:t>
                      </w:r>
                    </w:p>
                    <w:p w:rsidR="00AD3A5C" w:rsidRPr="00E02E0A" w:rsidRDefault="00B31B5B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Panamá</w:t>
                      </w:r>
                      <w:r w:rsidR="00AD3A5C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)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595A2F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De </w:t>
                      </w:r>
                      <w:r w:rsidR="00B31B5B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Enero-2011</w:t>
                      </w: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a </w:t>
                      </w:r>
                      <w:r w:rsidR="00B31B5B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Feb-2011</w:t>
                      </w:r>
                    </w:p>
                    <w:p w:rsidR="00AD3A5C" w:rsidRPr="00595A2F" w:rsidRDefault="00B31B5B" w:rsidP="004F25B4">
                      <w:pPr>
                        <w:rPr>
                          <w:color w:val="000000"/>
                          <w:sz w:val="32"/>
                        </w:rPr>
                      </w:pP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(Panamá</w:t>
                      </w:r>
                      <w:r w:rsidR="00AD3A5C"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503CBF" wp14:editId="2A372DED">
                <wp:simplePos x="0" y="0"/>
                <wp:positionH relativeFrom="column">
                  <wp:posOffset>-2348865</wp:posOffset>
                </wp:positionH>
                <wp:positionV relativeFrom="paragraph">
                  <wp:posOffset>904240</wp:posOffset>
                </wp:positionV>
                <wp:extent cx="7200900" cy="21717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543281" w:rsidRDefault="00AD3A5C" w:rsidP="004F25B4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54328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Año</w:t>
                            </w:r>
                            <w:r w:rsidR="00A13C9B"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 2010-2014</w:t>
                            </w:r>
                            <w:r w:rsid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  </w:t>
                            </w:r>
                            <w:r w:rsidR="00A13C9B" w:rsidRPr="00580C82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13C9B">
                              <w:rPr>
                                <w:rFonts w:ascii="Arial" w:hAnsi="Arial"/>
                                <w:color w:val="000000"/>
                              </w:rPr>
                              <w:t>Lic</w:t>
                            </w:r>
                            <w:proofErr w:type="spellEnd"/>
                            <w:r w:rsidR="00A13C9B">
                              <w:rPr>
                                <w:rFonts w:ascii="Arial" w:hAnsi="Arial"/>
                                <w:color w:val="000000"/>
                              </w:rPr>
                              <w:t xml:space="preserve"> Administración de Negocio Naviero</w:t>
                            </w:r>
                          </w:p>
                          <w:p w:rsidR="00AD3A5C" w:rsidRPr="00E02E0A" w:rsidRDefault="00A13C9B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3A5C" w:rsidRPr="00580C82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País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Panamá</w:t>
                            </w:r>
                            <w:r w:rsidR="00580C82"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      </w:t>
                            </w:r>
                            <w:r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Universidad Latinoamericana de Comercio Exterior (ULACEX).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580C82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Año</w:t>
                            </w:r>
                            <w:r w:rsidR="00A13C9B" w:rsidRPr="00580C82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2004-2009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80C8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3C9B" w:rsidRPr="00580C82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Bachiller en Ciencias con instrumentación en Informática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País</w:t>
                            </w:r>
                            <w:r w:rsidR="00A13C9B"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Panamá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        </w:t>
                            </w:r>
                            <w:r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A13C9B"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Panama Heights International Academy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Año</w:t>
                            </w:r>
                            <w:r w:rsidR="00A13C9B"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1998-2003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   </w:t>
                            </w:r>
                            <w:r w:rsidR="00A13C9B"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r w:rsidR="00A13C9B" w:rsidRPr="00580C82">
                              <w:rPr>
                                <w:rFonts w:ascii="Arial" w:hAnsi="Arial"/>
                                <w:color w:val="000000"/>
                                <w:szCs w:val="20"/>
                              </w:rPr>
                              <w:t>Primaria</w:t>
                            </w:r>
                          </w:p>
                          <w:p w:rsidR="00AD3A5C" w:rsidRPr="00E02E0A" w:rsidRDefault="00A13C9B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3A5C"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País</w:t>
                            </w:r>
                            <w:r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Panamá</w:t>
                            </w:r>
                            <w:r w:rsidR="00AD3A5C" w:rsidRPr="00580C82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        </w:t>
                            </w:r>
                            <w:r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I</w:t>
                            </w:r>
                            <w:r w:rsidR="00AD3A5C"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n</w:t>
                            </w:r>
                            <w:r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st</w:t>
                            </w:r>
                            <w:r w:rsidR="00AD3A5C"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i</w:t>
                            </w:r>
                            <w:r w:rsidRPr="00580C82">
                              <w:rPr>
                                <w:rFonts w:ascii="Arial" w:hAnsi="Arial"/>
                                <w:i/>
                                <w:color w:val="000000"/>
                                <w:szCs w:val="20"/>
                              </w:rPr>
                              <w:t>tuto Bilingüe Charles Darwin</w:t>
                            </w:r>
                          </w:p>
                          <w:p w:rsidR="00AD3A5C" w:rsidRPr="00E02E0A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4" type="#_x0000_t202" style="position:absolute;margin-left:-184.95pt;margin-top:71.2pt;width:567pt;height:17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" filled="f" stroked="f">
                <v:path arrowok="t"/>
                <v:textbox>
                  <w:txbxContent>
                    <w:p w:rsidR="00AD3A5C" w:rsidRPr="00543281" w:rsidRDefault="00AD3A5C" w:rsidP="004F25B4">
                      <w:pPr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54328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Año</w:t>
                      </w:r>
                      <w:r w:rsidR="00A13C9B"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 2010-2014</w:t>
                      </w:r>
                      <w:r w:rsid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  </w:t>
                      </w:r>
                      <w:r w:rsidR="00A13C9B" w:rsidRPr="00580C82">
                        <w:rPr>
                          <w:rFonts w:ascii="Arial" w:hAnsi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="00A13C9B">
                        <w:rPr>
                          <w:rFonts w:ascii="Arial" w:hAnsi="Arial"/>
                          <w:color w:val="000000"/>
                        </w:rPr>
                        <w:t>Lic</w:t>
                      </w:r>
                      <w:proofErr w:type="spellEnd"/>
                      <w:r w:rsidR="00A13C9B">
                        <w:rPr>
                          <w:rFonts w:ascii="Arial" w:hAnsi="Arial"/>
                          <w:color w:val="000000"/>
                        </w:rPr>
                        <w:t xml:space="preserve"> Administración de Negocio Naviero</w:t>
                      </w:r>
                    </w:p>
                    <w:p w:rsidR="00AD3A5C" w:rsidRPr="00E02E0A" w:rsidRDefault="00A13C9B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D3A5C" w:rsidRPr="00580C82">
                        <w:rPr>
                          <w:rFonts w:ascii="Arial" w:hAnsi="Arial"/>
                          <w:b/>
                          <w:color w:val="000000"/>
                        </w:rPr>
                        <w:t>País</w:t>
                      </w:r>
                      <w:r w:rsidRPr="00580C82">
                        <w:rPr>
                          <w:rFonts w:ascii="Arial" w:hAnsi="Arial"/>
                          <w:b/>
                          <w:color w:val="000000"/>
                        </w:rPr>
                        <w:t xml:space="preserve"> Panamá</w:t>
                      </w:r>
                      <w:r w:rsidR="00580C82"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      </w:t>
                      </w:r>
                      <w:r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Universidad Latinoamericana de Comercio Exterior (ULACEX).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580C82" w:rsidRDefault="00AD3A5C" w:rsidP="004F25B4">
                      <w:pPr>
                        <w:rPr>
                          <w:rFonts w:ascii="Arial" w:hAnsi="Arial"/>
                          <w:color w:val="000000"/>
                          <w:sz w:val="28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80C82">
                        <w:rPr>
                          <w:rFonts w:ascii="Arial" w:hAnsi="Arial"/>
                          <w:b/>
                          <w:color w:val="000000"/>
                        </w:rPr>
                        <w:t>Año</w:t>
                      </w:r>
                      <w:r w:rsidR="00A13C9B" w:rsidRPr="00580C82">
                        <w:rPr>
                          <w:rFonts w:ascii="Arial" w:hAnsi="Arial"/>
                          <w:b/>
                          <w:color w:val="000000"/>
                        </w:rPr>
                        <w:t xml:space="preserve"> 2004-2009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580C8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13C9B" w:rsidRPr="00580C82">
                        <w:rPr>
                          <w:rFonts w:ascii="Arial" w:hAnsi="Arial"/>
                          <w:color w:val="000000"/>
                          <w:szCs w:val="20"/>
                        </w:rPr>
                        <w:t>Bachiller en Ciencias con instrumentación en Informática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País</w:t>
                      </w:r>
                      <w:r w:rsidR="00A13C9B"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Panamá</w:t>
                      </w:r>
                      <w:r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        </w:t>
                      </w:r>
                      <w:r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 xml:space="preserve"> </w:t>
                      </w:r>
                      <w:r w:rsidR="00A13C9B"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Panama Heights International Academy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Año</w:t>
                      </w:r>
                      <w:r w:rsidR="00A13C9B"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1998-2003</w:t>
                      </w:r>
                      <w:r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   </w:t>
                      </w:r>
                      <w:r w:rsidR="00A13C9B"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 </w:t>
                      </w:r>
                      <w:r w:rsidR="00A13C9B" w:rsidRPr="00580C82">
                        <w:rPr>
                          <w:rFonts w:ascii="Arial" w:hAnsi="Arial"/>
                          <w:color w:val="000000"/>
                          <w:szCs w:val="20"/>
                        </w:rPr>
                        <w:t>Primaria</w:t>
                      </w:r>
                    </w:p>
                    <w:p w:rsidR="00AD3A5C" w:rsidRPr="00E02E0A" w:rsidRDefault="00A13C9B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D3A5C"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País</w:t>
                      </w:r>
                      <w:r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Panamá</w:t>
                      </w:r>
                      <w:r w:rsidR="00AD3A5C" w:rsidRPr="00580C82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        </w:t>
                      </w:r>
                      <w:r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I</w:t>
                      </w:r>
                      <w:r w:rsidR="00AD3A5C"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n</w:t>
                      </w:r>
                      <w:r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st</w:t>
                      </w:r>
                      <w:r w:rsidR="00AD3A5C"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i</w:t>
                      </w:r>
                      <w:r w:rsidRPr="00580C82">
                        <w:rPr>
                          <w:rFonts w:ascii="Arial" w:hAnsi="Arial"/>
                          <w:i/>
                          <w:color w:val="000000"/>
                          <w:szCs w:val="20"/>
                        </w:rPr>
                        <w:t>tuto Bilingüe Charles Darwin</w:t>
                      </w:r>
                    </w:p>
                    <w:p w:rsidR="00AD3A5C" w:rsidRPr="00E02E0A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E99BF7" wp14:editId="1A11156B">
                <wp:simplePos x="0" y="0"/>
                <wp:positionH relativeFrom="column">
                  <wp:posOffset>-2348865</wp:posOffset>
                </wp:positionH>
                <wp:positionV relativeFrom="paragraph">
                  <wp:posOffset>1247140</wp:posOffset>
                </wp:positionV>
                <wp:extent cx="7200900" cy="0"/>
                <wp:effectExtent l="0" t="0" r="19050" b="19050"/>
                <wp:wrapNone/>
                <wp:docPr id="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98.2pt" to="382.0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" strokecolor="black [3040]"/>
            </w:pict>
          </mc:Fallback>
        </mc:AlternateContent>
      </w:r>
    </w:p>
    <w:p w:rsidR="00A70072" w:rsidRPr="00A70072" w:rsidRDefault="00080339" w:rsidP="00A70072"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2A6B9E" wp14:editId="266F86D5">
                <wp:simplePos x="0" y="0"/>
                <wp:positionH relativeFrom="column">
                  <wp:posOffset>-911225</wp:posOffset>
                </wp:positionH>
                <wp:positionV relativeFrom="paragraph">
                  <wp:posOffset>-681355</wp:posOffset>
                </wp:positionV>
                <wp:extent cx="7200900" cy="701675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701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543281" w:rsidRDefault="00AD3A5C" w:rsidP="003D68E7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54328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REFERENCIAS</w:t>
                            </w:r>
                            <w:r w:rsidR="00080339" w:rsidRPr="0054328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LABORALES</w:t>
                            </w:r>
                          </w:p>
                          <w:p w:rsidR="00AD3A5C" w:rsidRPr="00E02E0A" w:rsidRDefault="00AD3A5C" w:rsidP="003D68E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595A2F" w:rsidRDefault="00605EF9" w:rsidP="004835EE">
                            <w:pPr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Griselda Ábrego</w:t>
                            </w:r>
                          </w:p>
                          <w:p w:rsidR="00AD3A5C" w:rsidRPr="00595A2F" w:rsidRDefault="00605EF9" w:rsidP="004835EE">
                            <w:pPr>
                              <w:rPr>
                                <w:rFonts w:ascii="Arial" w:hAnsi="Arial"/>
                                <w:szCs w:val="20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 xml:space="preserve">Compañía </w:t>
                            </w:r>
                            <w:proofErr w:type="spellStart"/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>Goly</w:t>
                            </w:r>
                            <w:proofErr w:type="spellEnd"/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 xml:space="preserve"> S</w:t>
                            </w:r>
                            <w:proofErr w:type="gramStart"/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>,A</w:t>
                            </w:r>
                            <w:proofErr w:type="gramEnd"/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>. (Panamá</w:t>
                            </w:r>
                            <w:r w:rsidR="00AD3A5C" w:rsidRPr="00595A2F">
                              <w:rPr>
                                <w:rFonts w:ascii="Arial" w:hAnsi="Arial"/>
                                <w:szCs w:val="20"/>
                              </w:rPr>
                              <w:t>)</w:t>
                            </w:r>
                          </w:p>
                          <w:p w:rsidR="00AD3A5C" w:rsidRPr="00595A2F" w:rsidRDefault="00AD3A5C" w:rsidP="004835EE">
                            <w:pPr>
                              <w:rPr>
                                <w:rFonts w:ascii="Arial" w:hAnsi="Arial"/>
                                <w:szCs w:val="20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>Cargo</w:t>
                            </w:r>
                            <w:r w:rsidR="00605EF9" w:rsidRPr="00595A2F">
                              <w:rPr>
                                <w:rFonts w:ascii="Arial" w:hAnsi="Arial"/>
                                <w:szCs w:val="20"/>
                              </w:rPr>
                              <w:t>: Boutique</w:t>
                            </w:r>
                          </w:p>
                          <w:p w:rsidR="00AD3A5C" w:rsidRDefault="00AD3A5C" w:rsidP="004835EE">
                            <w:pPr>
                              <w:rPr>
                                <w:rFonts w:ascii="Arial" w:hAnsi="Arial"/>
                                <w:szCs w:val="20"/>
                              </w:rPr>
                            </w:pPr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>Teléfono</w:t>
                            </w:r>
                            <w:r w:rsidR="00605EF9" w:rsidRPr="00595A2F">
                              <w:rPr>
                                <w:rFonts w:ascii="Arial" w:hAnsi="Arial"/>
                                <w:szCs w:val="20"/>
                              </w:rPr>
                              <w:t>: 6988-7406</w:t>
                            </w:r>
                            <w:r w:rsidRPr="00595A2F">
                              <w:rPr>
                                <w:rFonts w:ascii="Arial" w:hAnsi="Arial"/>
                                <w:szCs w:val="20"/>
                              </w:rPr>
                              <w:t xml:space="preserve"> </w:t>
                            </w:r>
                          </w:p>
                          <w:p w:rsidR="00080339" w:rsidRPr="00595A2F" w:rsidRDefault="00080339" w:rsidP="004835EE">
                            <w:pPr>
                              <w:rPr>
                                <w:rFonts w:ascii="Arial" w:hAnsi="Arial"/>
                                <w:szCs w:val="20"/>
                              </w:rPr>
                            </w:pPr>
                          </w:p>
                          <w:p w:rsidR="00080339" w:rsidRPr="00080339" w:rsidRDefault="00080339" w:rsidP="00080339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20"/>
                                <w:szCs w:val="20"/>
                              </w:rPr>
                            </w:pPr>
                            <w:r w:rsidRPr="0054328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REFERENCIAS PERSONALES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noProof/>
                                <w:color w:val="000000"/>
                                <w:sz w:val="36"/>
                                <w:szCs w:val="36"/>
                                <w:lang w:val="es-MX" w:eastAsia="es-MX"/>
                              </w:rPr>
                              <w:drawing>
                                <wp:inline distT="0" distB="0" distL="0" distR="0" wp14:anchorId="10782A14" wp14:editId="6CF2F75D">
                                  <wp:extent cx="7018020" cy="9895"/>
                                  <wp:effectExtent l="19050" t="19050" r="0" b="285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duotone>
                                              <a:prstClr val="black"/>
                                              <a:schemeClr val="accent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8020" cy="9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0339" w:rsidRPr="00543281" w:rsidRDefault="00080339" w:rsidP="00080339">
                            <w:pP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36"/>
                                <w:lang w:val="es-MX"/>
                              </w:rPr>
                            </w:pPr>
                          </w:p>
                          <w:p w:rsidR="00982205" w:rsidRDefault="00080339" w:rsidP="00080339">
                            <w:pP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36"/>
                                <w:lang w:val="en-US"/>
                              </w:rPr>
                            </w:pPr>
                            <w:r w:rsidRPr="00080339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36"/>
                                <w:lang w:val="en-US"/>
                              </w:rPr>
                              <w:t>René Castillo</w:t>
                            </w:r>
                            <w:r w:rsidRPr="00080339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36"/>
                                <w:lang w:val="en-US"/>
                              </w:rPr>
                              <w:tab/>
                            </w:r>
                            <w:r w:rsidRPr="00080339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Cs w:val="36"/>
                                <w:lang w:val="en-US"/>
                              </w:rPr>
                              <w:tab/>
                              <w:t xml:space="preserve">    </w:t>
                            </w:r>
                          </w:p>
                          <w:p w:rsidR="00982205" w:rsidRPr="00543281" w:rsidRDefault="00080339" w:rsidP="00080339">
                            <w:pPr>
                              <w:rPr>
                                <w:rFonts w:ascii="Arial" w:hAnsi="Arial"/>
                                <w:color w:val="000000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43281">
                              <w:rPr>
                                <w:rFonts w:ascii="Arial" w:hAnsi="Arial"/>
                                <w:color w:val="000000"/>
                                <w:szCs w:val="36"/>
                                <w:lang w:val="en-US"/>
                              </w:rPr>
                              <w:t>Lic</w:t>
                            </w:r>
                            <w:proofErr w:type="spellEnd"/>
                            <w:r w:rsidRPr="00543281">
                              <w:rPr>
                                <w:rFonts w:ascii="Arial" w:hAnsi="Arial"/>
                                <w:color w:val="000000"/>
                                <w:szCs w:val="36"/>
                                <w:lang w:val="en-US"/>
                              </w:rPr>
                              <w:t>. Marketing</w:t>
                            </w:r>
                            <w:r w:rsidRPr="00543281">
                              <w:rPr>
                                <w:rFonts w:ascii="Arial" w:hAnsi="Arial"/>
                                <w:color w:val="000000"/>
                                <w:szCs w:val="36"/>
                                <w:lang w:val="en-US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AD3A5C" w:rsidRPr="00543281" w:rsidRDefault="00080339" w:rsidP="00080339">
                            <w:pPr>
                              <w:rPr>
                                <w:rFonts w:ascii="Arial" w:hAnsi="Arial"/>
                                <w:color w:val="000000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43281">
                              <w:rPr>
                                <w:rFonts w:ascii="Arial" w:hAnsi="Arial"/>
                                <w:color w:val="000000"/>
                                <w:szCs w:val="36"/>
                                <w:lang w:val="en-US"/>
                              </w:rPr>
                              <w:t>Cel</w:t>
                            </w:r>
                            <w:proofErr w:type="spellEnd"/>
                            <w:r w:rsidRPr="00543281">
                              <w:rPr>
                                <w:rFonts w:ascii="Arial" w:hAnsi="Arial"/>
                                <w:color w:val="000000"/>
                                <w:szCs w:val="36"/>
                                <w:lang w:val="en-US"/>
                              </w:rPr>
                              <w:t>: 6702-0549</w:t>
                            </w:r>
                          </w:p>
                          <w:p w:rsidR="00080339" w:rsidRPr="00543281" w:rsidRDefault="00080339" w:rsidP="004835EE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AD3A5C" w:rsidRPr="00543281" w:rsidRDefault="00AD3A5C" w:rsidP="004835EE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54328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FORMACIONES ADICIONALES E INTERESES</w:t>
                            </w:r>
                          </w:p>
                          <w:p w:rsidR="006A1E00" w:rsidRDefault="006A1E00" w:rsidP="00605EF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6A1E00" w:rsidRDefault="006A1E00" w:rsidP="00605EF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605EF9" w:rsidRPr="00605EF9" w:rsidRDefault="00605EF9" w:rsidP="00605EF9">
                            <w:pPr>
                              <w:rPr>
                                <w:rFonts w:ascii="Arial" w:hAnsi="Arial"/>
                              </w:rPr>
                            </w:pPr>
                            <w:r w:rsidRPr="00605EF9">
                              <w:rPr>
                                <w:rFonts w:ascii="Arial" w:hAnsi="Arial"/>
                              </w:rPr>
                              <w:t xml:space="preserve">Alcaldía de Arraiján                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 </w:t>
                            </w:r>
                            <w:r w:rsidRPr="00605EF9">
                              <w:rPr>
                                <w:rFonts w:ascii="Arial" w:hAnsi="Arial"/>
                              </w:rPr>
                              <w:t>Autoridad Infantil</w:t>
                            </w:r>
                            <w:r>
                              <w:rPr>
                                <w:rFonts w:ascii="Arial" w:hAnsi="Arial"/>
                              </w:rPr>
                              <w:t>, Estudiante mayor í</w:t>
                            </w:r>
                            <w:r w:rsidRPr="00605EF9">
                              <w:rPr>
                                <w:rFonts w:ascii="Arial" w:hAnsi="Arial"/>
                              </w:rPr>
                              <w:t>ndice académico (2003).</w:t>
                            </w:r>
                          </w:p>
                          <w:p w:rsidR="00605EF9" w:rsidRPr="00605EF9" w:rsidRDefault="00605EF9" w:rsidP="00605EF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605EF9" w:rsidRPr="00605EF9" w:rsidRDefault="00605EF9" w:rsidP="00605EF9">
                            <w:pPr>
                              <w:rPr>
                                <w:rFonts w:ascii="Arial" w:hAnsi="Arial"/>
                              </w:rPr>
                            </w:pPr>
                            <w:r w:rsidRPr="00605EF9">
                              <w:rPr>
                                <w:rFonts w:ascii="Arial" w:hAnsi="Arial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</w:rPr>
                              <w:t>samblea Nacional de Panamá   Asambleas Juveniles 2008-2010,</w:t>
                            </w:r>
                            <w:r w:rsidR="00A73BEB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605EF9">
                              <w:rPr>
                                <w:rFonts w:ascii="Arial" w:hAnsi="Arial"/>
                              </w:rPr>
                              <w:t>Diputada Juvenil C 8-1.</w:t>
                            </w:r>
                          </w:p>
                          <w:p w:rsidR="00605EF9" w:rsidRPr="00605EF9" w:rsidRDefault="00605EF9" w:rsidP="00605EF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605EF9" w:rsidRPr="00605EF9" w:rsidRDefault="00605EF9" w:rsidP="00605EF9">
                            <w:pPr>
                              <w:rPr>
                                <w:rFonts w:ascii="Arial" w:hAnsi="Arial"/>
                              </w:rPr>
                            </w:pPr>
                            <w:r w:rsidRPr="00605EF9">
                              <w:rPr>
                                <w:rFonts w:ascii="Arial" w:hAnsi="Arial"/>
                              </w:rPr>
                              <w:t xml:space="preserve">Certificación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                             </w:t>
                            </w:r>
                            <w:r w:rsidRPr="00605EF9">
                              <w:rPr>
                                <w:rFonts w:ascii="Arial" w:hAnsi="Arial"/>
                              </w:rPr>
                              <w:t>Tercer Puesto de Honor (2009)</w:t>
                            </w:r>
                          </w:p>
                          <w:p w:rsidR="00605EF9" w:rsidRPr="00605EF9" w:rsidRDefault="00605EF9" w:rsidP="00605EF9">
                            <w:pPr>
                              <w:rPr>
                                <w:rFonts w:ascii="Arial" w:hAnsi="Arial"/>
                              </w:rPr>
                            </w:pPr>
                            <w:r w:rsidRPr="00605EF9">
                              <w:rPr>
                                <w:rFonts w:ascii="Arial" w:hAnsi="Arial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                             </w:t>
                            </w:r>
                            <w:r w:rsidRPr="00605EF9">
                              <w:rPr>
                                <w:rFonts w:ascii="Arial" w:hAnsi="Arial"/>
                              </w:rPr>
                              <w:t>Panama Heights International Academy</w:t>
                            </w:r>
                            <w:r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605EF9" w:rsidRPr="00605EF9" w:rsidRDefault="00605EF9" w:rsidP="00605EF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605EF9" w:rsidRPr="00605EF9" w:rsidRDefault="00605EF9" w:rsidP="00605EF9">
                            <w:pPr>
                              <w:ind w:left="3540" w:hanging="35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Seminarios                    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 w:rsidRPr="00605EF9">
                              <w:rPr>
                                <w:rFonts w:ascii="Arial" w:hAnsi="Arial"/>
                              </w:rPr>
                              <w:t>Materiales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Peligrosos, una amenaza al </w:t>
                            </w:r>
                            <w:r w:rsidR="00A73BEB">
                              <w:rPr>
                                <w:rFonts w:ascii="Arial" w:hAnsi="Arial"/>
                              </w:rPr>
                              <w:t xml:space="preserve">ser humano y al medio        </w:t>
                            </w:r>
                            <w:r>
                              <w:rPr>
                                <w:rFonts w:ascii="Arial" w:hAnsi="Arial"/>
                              </w:rPr>
                              <w:t>a</w:t>
                            </w:r>
                            <w:r w:rsidRPr="00605EF9">
                              <w:rPr>
                                <w:rFonts w:ascii="Arial" w:hAnsi="Arial"/>
                              </w:rPr>
                              <w:t>mbiente</w:t>
                            </w:r>
                            <w:r w:rsidR="00A73BEB">
                              <w:rPr>
                                <w:rFonts w:ascii="Arial" w:hAnsi="Arial"/>
                              </w:rPr>
                              <w:t>.</w:t>
                            </w:r>
                            <w:r w:rsidRPr="00605EF9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:rsidR="00605EF9" w:rsidRDefault="00605EF9" w:rsidP="00A73BEB">
                            <w:pPr>
                              <w:ind w:left="2832" w:firstLine="708"/>
                              <w:rPr>
                                <w:rFonts w:ascii="Arial" w:hAnsi="Arial"/>
                              </w:rPr>
                            </w:pPr>
                            <w:r w:rsidRPr="00605EF9">
                              <w:rPr>
                                <w:rFonts w:ascii="Arial" w:hAnsi="Arial"/>
                              </w:rPr>
                              <w:t>Universidad Latinoamericana de Comercio Exterior.</w:t>
                            </w:r>
                          </w:p>
                          <w:p w:rsidR="00A73BEB" w:rsidRDefault="00A73BEB" w:rsidP="00A73BEB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73BEB" w:rsidRPr="00644331" w:rsidRDefault="00A73BEB" w:rsidP="00A73BEB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>Curso</w:t>
                            </w:r>
                            <w:proofErr w:type="spellEnd"/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ab/>
                            </w:r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ab/>
                            </w:r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ab/>
                            </w:r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ab/>
                            </w:r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ab/>
                              <w:t xml:space="preserve">English </w:t>
                            </w:r>
                            <w:proofErr w:type="spellStart"/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>Overline</w:t>
                            </w:r>
                            <w:proofErr w:type="spellEnd"/>
                            <w:r w:rsidRPr="00A73BEB">
                              <w:rPr>
                                <w:rFonts w:ascii="Arial" w:hAnsi="Arial"/>
                                <w:lang w:val="en-US"/>
                              </w:rPr>
                              <w:t xml:space="preserve"> Home Basic (2012).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Pr="00644331">
                              <w:rPr>
                                <w:rFonts w:ascii="Arial" w:hAnsi="Arial"/>
                                <w:lang w:val="es-MX"/>
                              </w:rPr>
                              <w:t>INADEH</w:t>
                            </w:r>
                          </w:p>
                          <w:p w:rsidR="00AD3A5C" w:rsidRPr="00644331" w:rsidRDefault="00AD3A5C" w:rsidP="004835EE">
                            <w:pPr>
                              <w:jc w:val="center"/>
                              <w:rPr>
                                <w:rFonts w:ascii="Arial" w:hAnsi="Arial"/>
                                <w:lang w:val="es-MX"/>
                              </w:rPr>
                            </w:pPr>
                          </w:p>
                          <w:p w:rsidR="00AD3A5C" w:rsidRPr="00644331" w:rsidRDefault="00AD3A5C" w:rsidP="004835EE">
                            <w:pPr>
                              <w:jc w:val="center"/>
                              <w:rPr>
                                <w:rFonts w:ascii="Arial" w:hAnsi="Arial"/>
                                <w:lang w:val="es-MX"/>
                              </w:rPr>
                            </w:pPr>
                          </w:p>
                          <w:p w:rsidR="00A73BEB" w:rsidRDefault="00AD3A5C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Deportes</w:t>
                            </w:r>
                            <w:r w:rsidR="00A73BEB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="00A73BEB"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 w:rsidR="00A73BEB"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 w:rsidR="00A73BEB"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 w:rsidR="00A73BEB"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 w:rsidR="00644331">
                              <w:rPr>
                                <w:rFonts w:ascii="Arial" w:hAnsi="Arial"/>
                              </w:rPr>
                              <w:t>Fú</w:t>
                            </w:r>
                            <w:r w:rsidR="00A73BEB" w:rsidRPr="00A73BEB">
                              <w:rPr>
                                <w:rFonts w:ascii="Arial" w:hAnsi="Arial"/>
                              </w:rPr>
                              <w:t>tbol y Natación</w:t>
                            </w:r>
                          </w:p>
                          <w:p w:rsidR="00A73BEB" w:rsidRDefault="00A73BEB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Hobbies: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  <w:t xml:space="preserve">          </w:t>
                            </w:r>
                            <w:r w:rsidR="00644331">
                              <w:rPr>
                                <w:rFonts w:ascii="Arial" w:hAnsi="Arial"/>
                              </w:rPr>
                              <w:t xml:space="preserve">Leer </w:t>
                            </w:r>
                            <w:r w:rsidR="00580C82">
                              <w:rPr>
                                <w:rFonts w:ascii="Arial" w:hAnsi="Arial"/>
                              </w:rPr>
                              <w:t>libros, ir de compras y viajar a sitios turísticos.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                               </w:t>
                            </w:r>
                          </w:p>
                          <w:p w:rsidR="00AD3A5C" w:rsidRPr="008D3FF0" w:rsidRDefault="00AD3A5C" w:rsidP="004835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835E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5" type="#_x0000_t202" style="position:absolute;margin-left:-71.75pt;margin-top:-53.65pt;width:567pt;height:55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" filled="f" stroked="f">
                <v:path arrowok="t"/>
                <v:textbox>
                  <w:txbxContent>
                    <w:p w:rsidR="00AD3A5C" w:rsidRPr="00543281" w:rsidRDefault="00AD3A5C" w:rsidP="003D68E7">
                      <w:pPr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54328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REFERENCIAS</w:t>
                      </w:r>
                      <w:r w:rsidR="00080339" w:rsidRPr="0054328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LABORALES</w:t>
                      </w:r>
                    </w:p>
                    <w:p w:rsidR="00AD3A5C" w:rsidRPr="00E02E0A" w:rsidRDefault="00AD3A5C" w:rsidP="003D68E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595A2F" w:rsidRDefault="00605EF9" w:rsidP="004835EE">
                      <w:pPr>
                        <w:rPr>
                          <w:rFonts w:ascii="Arial" w:hAnsi="Arial"/>
                          <w:b/>
                          <w:sz w:val="32"/>
                        </w:rPr>
                      </w:pPr>
                      <w:r w:rsidRPr="00595A2F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Griselda Ábrego</w:t>
                      </w:r>
                    </w:p>
                    <w:p w:rsidR="00AD3A5C" w:rsidRPr="00595A2F" w:rsidRDefault="00605EF9" w:rsidP="004835EE">
                      <w:pPr>
                        <w:rPr>
                          <w:rFonts w:ascii="Arial" w:hAnsi="Arial"/>
                          <w:szCs w:val="20"/>
                        </w:rPr>
                      </w:pPr>
                      <w:r w:rsidRPr="00595A2F">
                        <w:rPr>
                          <w:rFonts w:ascii="Arial" w:hAnsi="Arial"/>
                          <w:szCs w:val="20"/>
                        </w:rPr>
                        <w:t xml:space="preserve">Compañía </w:t>
                      </w:r>
                      <w:proofErr w:type="spellStart"/>
                      <w:r w:rsidRPr="00595A2F">
                        <w:rPr>
                          <w:rFonts w:ascii="Arial" w:hAnsi="Arial"/>
                          <w:szCs w:val="20"/>
                        </w:rPr>
                        <w:t>Goly</w:t>
                      </w:r>
                      <w:proofErr w:type="spellEnd"/>
                      <w:r w:rsidRPr="00595A2F">
                        <w:rPr>
                          <w:rFonts w:ascii="Arial" w:hAnsi="Arial"/>
                          <w:szCs w:val="20"/>
                        </w:rPr>
                        <w:t xml:space="preserve"> S</w:t>
                      </w:r>
                      <w:proofErr w:type="gramStart"/>
                      <w:r w:rsidRPr="00595A2F">
                        <w:rPr>
                          <w:rFonts w:ascii="Arial" w:hAnsi="Arial"/>
                          <w:szCs w:val="20"/>
                        </w:rPr>
                        <w:t>,A</w:t>
                      </w:r>
                      <w:proofErr w:type="gramEnd"/>
                      <w:r w:rsidRPr="00595A2F">
                        <w:rPr>
                          <w:rFonts w:ascii="Arial" w:hAnsi="Arial"/>
                          <w:szCs w:val="20"/>
                        </w:rPr>
                        <w:t>. (Panamá</w:t>
                      </w:r>
                      <w:r w:rsidR="00AD3A5C" w:rsidRPr="00595A2F">
                        <w:rPr>
                          <w:rFonts w:ascii="Arial" w:hAnsi="Arial"/>
                          <w:szCs w:val="20"/>
                        </w:rPr>
                        <w:t>)</w:t>
                      </w:r>
                    </w:p>
                    <w:p w:rsidR="00AD3A5C" w:rsidRPr="00595A2F" w:rsidRDefault="00AD3A5C" w:rsidP="004835EE">
                      <w:pPr>
                        <w:rPr>
                          <w:rFonts w:ascii="Arial" w:hAnsi="Arial"/>
                          <w:szCs w:val="20"/>
                        </w:rPr>
                      </w:pPr>
                      <w:r w:rsidRPr="00595A2F">
                        <w:rPr>
                          <w:rFonts w:ascii="Arial" w:hAnsi="Arial"/>
                          <w:szCs w:val="20"/>
                        </w:rPr>
                        <w:t>Cargo</w:t>
                      </w:r>
                      <w:r w:rsidR="00605EF9" w:rsidRPr="00595A2F">
                        <w:rPr>
                          <w:rFonts w:ascii="Arial" w:hAnsi="Arial"/>
                          <w:szCs w:val="20"/>
                        </w:rPr>
                        <w:t>: Boutique</w:t>
                      </w:r>
                    </w:p>
                    <w:p w:rsidR="00AD3A5C" w:rsidRDefault="00AD3A5C" w:rsidP="004835EE">
                      <w:pPr>
                        <w:rPr>
                          <w:rFonts w:ascii="Arial" w:hAnsi="Arial"/>
                          <w:szCs w:val="20"/>
                        </w:rPr>
                      </w:pPr>
                      <w:r w:rsidRPr="00595A2F">
                        <w:rPr>
                          <w:rFonts w:ascii="Arial" w:hAnsi="Arial"/>
                          <w:szCs w:val="20"/>
                        </w:rPr>
                        <w:t>Teléfono</w:t>
                      </w:r>
                      <w:r w:rsidR="00605EF9" w:rsidRPr="00595A2F">
                        <w:rPr>
                          <w:rFonts w:ascii="Arial" w:hAnsi="Arial"/>
                          <w:szCs w:val="20"/>
                        </w:rPr>
                        <w:t>: 6988-7406</w:t>
                      </w:r>
                      <w:r w:rsidRPr="00595A2F">
                        <w:rPr>
                          <w:rFonts w:ascii="Arial" w:hAnsi="Arial"/>
                          <w:szCs w:val="20"/>
                        </w:rPr>
                        <w:t xml:space="preserve"> </w:t>
                      </w:r>
                    </w:p>
                    <w:p w:rsidR="00080339" w:rsidRPr="00595A2F" w:rsidRDefault="00080339" w:rsidP="004835EE">
                      <w:pPr>
                        <w:rPr>
                          <w:rFonts w:ascii="Arial" w:hAnsi="Arial"/>
                          <w:szCs w:val="20"/>
                        </w:rPr>
                      </w:pPr>
                    </w:p>
                    <w:p w:rsidR="00080339" w:rsidRPr="00080339" w:rsidRDefault="00080339" w:rsidP="00080339">
                      <w:pPr>
                        <w:rPr>
                          <w:rFonts w:ascii="Arial" w:hAnsi="Arial"/>
                          <w:b/>
                          <w:color w:val="E5B8B7"/>
                          <w:sz w:val="20"/>
                          <w:szCs w:val="20"/>
                        </w:rPr>
                      </w:pPr>
                      <w:r w:rsidRPr="0054328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REFERENCIAS PERSONALES</w:t>
                      </w:r>
                      <w:r>
                        <w:rPr>
                          <w:rFonts w:ascii="Arial" w:hAnsi="Arial"/>
                          <w:b/>
                          <w:i/>
                          <w:noProof/>
                          <w:color w:val="000000"/>
                          <w:sz w:val="36"/>
                          <w:szCs w:val="36"/>
                          <w:lang w:val="es-MX" w:eastAsia="es-MX"/>
                        </w:rPr>
                        <w:drawing>
                          <wp:inline distT="0" distB="0" distL="0" distR="0" wp14:anchorId="10782A14" wp14:editId="6CF2F75D">
                            <wp:extent cx="7018020" cy="9895"/>
                            <wp:effectExtent l="19050" t="19050" r="0" b="285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duotone>
                                        <a:prstClr val="black"/>
                                        <a:schemeClr val="accent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18020" cy="9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0339" w:rsidRPr="00543281" w:rsidRDefault="00080339" w:rsidP="00080339">
                      <w:pPr>
                        <w:rPr>
                          <w:rFonts w:ascii="Arial" w:hAnsi="Arial"/>
                          <w:b/>
                          <w:i/>
                          <w:color w:val="000000"/>
                          <w:szCs w:val="36"/>
                          <w:lang w:val="es-MX"/>
                        </w:rPr>
                      </w:pPr>
                    </w:p>
                    <w:p w:rsidR="00982205" w:rsidRDefault="00080339" w:rsidP="00080339">
                      <w:pPr>
                        <w:rPr>
                          <w:rFonts w:ascii="Arial" w:hAnsi="Arial"/>
                          <w:b/>
                          <w:i/>
                          <w:color w:val="000000"/>
                          <w:szCs w:val="36"/>
                          <w:lang w:val="en-US"/>
                        </w:rPr>
                      </w:pPr>
                      <w:r w:rsidRPr="00080339">
                        <w:rPr>
                          <w:rFonts w:ascii="Arial" w:hAnsi="Arial"/>
                          <w:b/>
                          <w:i/>
                          <w:color w:val="000000"/>
                          <w:szCs w:val="36"/>
                          <w:lang w:val="en-US"/>
                        </w:rPr>
                        <w:t>René Castillo</w:t>
                      </w:r>
                      <w:r w:rsidRPr="00080339">
                        <w:rPr>
                          <w:rFonts w:ascii="Arial" w:hAnsi="Arial"/>
                          <w:b/>
                          <w:i/>
                          <w:color w:val="000000"/>
                          <w:szCs w:val="36"/>
                          <w:lang w:val="en-US"/>
                        </w:rPr>
                        <w:tab/>
                      </w:r>
                      <w:r w:rsidRPr="00080339">
                        <w:rPr>
                          <w:rFonts w:ascii="Arial" w:hAnsi="Arial"/>
                          <w:b/>
                          <w:i/>
                          <w:color w:val="000000"/>
                          <w:szCs w:val="36"/>
                          <w:lang w:val="en-US"/>
                        </w:rPr>
                        <w:tab/>
                        <w:t xml:space="preserve">    </w:t>
                      </w:r>
                    </w:p>
                    <w:p w:rsidR="00982205" w:rsidRPr="00543281" w:rsidRDefault="00080339" w:rsidP="00080339">
                      <w:pPr>
                        <w:rPr>
                          <w:rFonts w:ascii="Arial" w:hAnsi="Arial"/>
                          <w:color w:val="000000"/>
                          <w:szCs w:val="36"/>
                          <w:lang w:val="en-US"/>
                        </w:rPr>
                      </w:pPr>
                      <w:proofErr w:type="spellStart"/>
                      <w:r w:rsidRPr="00543281">
                        <w:rPr>
                          <w:rFonts w:ascii="Arial" w:hAnsi="Arial"/>
                          <w:color w:val="000000"/>
                          <w:szCs w:val="36"/>
                          <w:lang w:val="en-US"/>
                        </w:rPr>
                        <w:t>Lic</w:t>
                      </w:r>
                      <w:proofErr w:type="spellEnd"/>
                      <w:r w:rsidRPr="00543281">
                        <w:rPr>
                          <w:rFonts w:ascii="Arial" w:hAnsi="Arial"/>
                          <w:color w:val="000000"/>
                          <w:szCs w:val="36"/>
                          <w:lang w:val="en-US"/>
                        </w:rPr>
                        <w:t>. Marketing</w:t>
                      </w:r>
                      <w:r w:rsidRPr="00543281">
                        <w:rPr>
                          <w:rFonts w:ascii="Arial" w:hAnsi="Arial"/>
                          <w:color w:val="000000"/>
                          <w:szCs w:val="36"/>
                          <w:lang w:val="en-US"/>
                        </w:rPr>
                        <w:tab/>
                      </w:r>
                      <w:bookmarkStart w:id="1" w:name="_GoBack"/>
                      <w:bookmarkEnd w:id="1"/>
                    </w:p>
                    <w:p w:rsidR="00AD3A5C" w:rsidRPr="00543281" w:rsidRDefault="00080339" w:rsidP="00080339">
                      <w:pPr>
                        <w:rPr>
                          <w:rFonts w:ascii="Arial" w:hAnsi="Arial"/>
                          <w:color w:val="000000"/>
                          <w:szCs w:val="36"/>
                          <w:lang w:val="en-US"/>
                        </w:rPr>
                      </w:pPr>
                      <w:proofErr w:type="spellStart"/>
                      <w:r w:rsidRPr="00543281">
                        <w:rPr>
                          <w:rFonts w:ascii="Arial" w:hAnsi="Arial"/>
                          <w:color w:val="000000"/>
                          <w:szCs w:val="36"/>
                          <w:lang w:val="en-US"/>
                        </w:rPr>
                        <w:t>Cel</w:t>
                      </w:r>
                      <w:proofErr w:type="spellEnd"/>
                      <w:r w:rsidRPr="00543281">
                        <w:rPr>
                          <w:rFonts w:ascii="Arial" w:hAnsi="Arial"/>
                          <w:color w:val="000000"/>
                          <w:szCs w:val="36"/>
                          <w:lang w:val="en-US"/>
                        </w:rPr>
                        <w:t>: 6702-0549</w:t>
                      </w:r>
                    </w:p>
                    <w:p w:rsidR="00080339" w:rsidRPr="00543281" w:rsidRDefault="00080339" w:rsidP="004835EE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  <w:lang w:val="en-US"/>
                        </w:rPr>
                      </w:pPr>
                    </w:p>
                    <w:p w:rsidR="00AD3A5C" w:rsidRPr="00543281" w:rsidRDefault="00AD3A5C" w:rsidP="004835EE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54328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FORMACIONES ADICIONALES E INTERESES</w:t>
                      </w:r>
                    </w:p>
                    <w:p w:rsidR="006A1E00" w:rsidRDefault="006A1E00" w:rsidP="00605EF9">
                      <w:pPr>
                        <w:rPr>
                          <w:rFonts w:ascii="Arial" w:hAnsi="Arial"/>
                        </w:rPr>
                      </w:pPr>
                    </w:p>
                    <w:p w:rsidR="006A1E00" w:rsidRDefault="006A1E00" w:rsidP="00605EF9">
                      <w:pPr>
                        <w:rPr>
                          <w:rFonts w:ascii="Arial" w:hAnsi="Arial"/>
                        </w:rPr>
                      </w:pPr>
                    </w:p>
                    <w:p w:rsidR="00605EF9" w:rsidRPr="00605EF9" w:rsidRDefault="00605EF9" w:rsidP="00605EF9">
                      <w:pPr>
                        <w:rPr>
                          <w:rFonts w:ascii="Arial" w:hAnsi="Arial"/>
                        </w:rPr>
                      </w:pPr>
                      <w:r w:rsidRPr="00605EF9">
                        <w:rPr>
                          <w:rFonts w:ascii="Arial" w:hAnsi="Arial"/>
                        </w:rPr>
                        <w:t xml:space="preserve">Alcaldía de Arraiján                     </w:t>
                      </w:r>
                      <w:r>
                        <w:rPr>
                          <w:rFonts w:ascii="Arial" w:hAnsi="Arial"/>
                        </w:rPr>
                        <w:t xml:space="preserve">  </w:t>
                      </w:r>
                      <w:r w:rsidRPr="00605EF9">
                        <w:rPr>
                          <w:rFonts w:ascii="Arial" w:hAnsi="Arial"/>
                        </w:rPr>
                        <w:t>Autoridad Infantil</w:t>
                      </w:r>
                      <w:r>
                        <w:rPr>
                          <w:rFonts w:ascii="Arial" w:hAnsi="Arial"/>
                        </w:rPr>
                        <w:t>, Estudiante mayor í</w:t>
                      </w:r>
                      <w:r w:rsidRPr="00605EF9">
                        <w:rPr>
                          <w:rFonts w:ascii="Arial" w:hAnsi="Arial"/>
                        </w:rPr>
                        <w:t>ndice académico (2003).</w:t>
                      </w:r>
                    </w:p>
                    <w:p w:rsidR="00605EF9" w:rsidRPr="00605EF9" w:rsidRDefault="00605EF9" w:rsidP="00605EF9">
                      <w:pPr>
                        <w:rPr>
                          <w:rFonts w:ascii="Arial" w:hAnsi="Arial"/>
                        </w:rPr>
                      </w:pPr>
                    </w:p>
                    <w:p w:rsidR="00605EF9" w:rsidRPr="00605EF9" w:rsidRDefault="00605EF9" w:rsidP="00605EF9">
                      <w:pPr>
                        <w:rPr>
                          <w:rFonts w:ascii="Arial" w:hAnsi="Arial"/>
                        </w:rPr>
                      </w:pPr>
                      <w:r w:rsidRPr="00605EF9">
                        <w:rPr>
                          <w:rFonts w:ascii="Arial" w:hAnsi="Arial"/>
                        </w:rPr>
                        <w:t>A</w:t>
                      </w:r>
                      <w:r>
                        <w:rPr>
                          <w:rFonts w:ascii="Arial" w:hAnsi="Arial"/>
                        </w:rPr>
                        <w:t>samblea Nacional de Panamá   Asambleas Juveniles 2008-2010,</w:t>
                      </w:r>
                      <w:r w:rsidR="00A73BEB">
                        <w:rPr>
                          <w:rFonts w:ascii="Arial" w:hAnsi="Arial"/>
                        </w:rPr>
                        <w:t xml:space="preserve"> </w:t>
                      </w:r>
                      <w:r w:rsidRPr="00605EF9">
                        <w:rPr>
                          <w:rFonts w:ascii="Arial" w:hAnsi="Arial"/>
                        </w:rPr>
                        <w:t>Diputada Juvenil C 8-1.</w:t>
                      </w:r>
                    </w:p>
                    <w:p w:rsidR="00605EF9" w:rsidRPr="00605EF9" w:rsidRDefault="00605EF9" w:rsidP="00605EF9">
                      <w:pPr>
                        <w:rPr>
                          <w:rFonts w:ascii="Arial" w:hAnsi="Arial"/>
                        </w:rPr>
                      </w:pPr>
                    </w:p>
                    <w:p w:rsidR="00605EF9" w:rsidRPr="00605EF9" w:rsidRDefault="00605EF9" w:rsidP="00605EF9">
                      <w:pPr>
                        <w:rPr>
                          <w:rFonts w:ascii="Arial" w:hAnsi="Arial"/>
                        </w:rPr>
                      </w:pPr>
                      <w:r w:rsidRPr="00605EF9">
                        <w:rPr>
                          <w:rFonts w:ascii="Arial" w:hAnsi="Arial"/>
                        </w:rPr>
                        <w:t xml:space="preserve">Certificación   </w:t>
                      </w:r>
                      <w:r>
                        <w:rPr>
                          <w:rFonts w:ascii="Arial" w:hAnsi="Arial"/>
                        </w:rPr>
                        <w:t xml:space="preserve">                              </w:t>
                      </w:r>
                      <w:r w:rsidRPr="00605EF9">
                        <w:rPr>
                          <w:rFonts w:ascii="Arial" w:hAnsi="Arial"/>
                        </w:rPr>
                        <w:t>Tercer Puesto de Honor (2009)</w:t>
                      </w:r>
                    </w:p>
                    <w:p w:rsidR="00605EF9" w:rsidRPr="00605EF9" w:rsidRDefault="00605EF9" w:rsidP="00605EF9">
                      <w:pPr>
                        <w:rPr>
                          <w:rFonts w:ascii="Arial" w:hAnsi="Arial"/>
                        </w:rPr>
                      </w:pPr>
                      <w:r w:rsidRPr="00605EF9">
                        <w:rPr>
                          <w:rFonts w:ascii="Arial" w:hAnsi="Arial"/>
                        </w:rPr>
                        <w:t xml:space="preserve">                       </w:t>
                      </w:r>
                      <w:r>
                        <w:rPr>
                          <w:rFonts w:ascii="Arial" w:hAnsi="Arial"/>
                        </w:rPr>
                        <w:t xml:space="preserve">                              </w:t>
                      </w:r>
                      <w:r w:rsidRPr="00605EF9">
                        <w:rPr>
                          <w:rFonts w:ascii="Arial" w:hAnsi="Arial"/>
                        </w:rPr>
                        <w:t>Panama Heights International Academy</w:t>
                      </w:r>
                      <w:r>
                        <w:rPr>
                          <w:rFonts w:ascii="Arial" w:hAnsi="Arial"/>
                        </w:rPr>
                        <w:t>.</w:t>
                      </w:r>
                    </w:p>
                    <w:p w:rsidR="00605EF9" w:rsidRPr="00605EF9" w:rsidRDefault="00605EF9" w:rsidP="00605EF9">
                      <w:pPr>
                        <w:rPr>
                          <w:rFonts w:ascii="Arial" w:hAnsi="Arial"/>
                        </w:rPr>
                      </w:pPr>
                    </w:p>
                    <w:p w:rsidR="00605EF9" w:rsidRPr="00605EF9" w:rsidRDefault="00605EF9" w:rsidP="00605EF9">
                      <w:pPr>
                        <w:ind w:left="3540" w:hanging="35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Seminarios                    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 w:rsidRPr="00605EF9">
                        <w:rPr>
                          <w:rFonts w:ascii="Arial" w:hAnsi="Arial"/>
                        </w:rPr>
                        <w:t>Materiales</w:t>
                      </w:r>
                      <w:r>
                        <w:rPr>
                          <w:rFonts w:ascii="Arial" w:hAnsi="Arial"/>
                        </w:rPr>
                        <w:t xml:space="preserve"> Peligrosos, una amenaza al </w:t>
                      </w:r>
                      <w:r w:rsidR="00A73BEB">
                        <w:rPr>
                          <w:rFonts w:ascii="Arial" w:hAnsi="Arial"/>
                        </w:rPr>
                        <w:t xml:space="preserve">ser humano y al medio        </w:t>
                      </w:r>
                      <w:r>
                        <w:rPr>
                          <w:rFonts w:ascii="Arial" w:hAnsi="Arial"/>
                        </w:rPr>
                        <w:t>a</w:t>
                      </w:r>
                      <w:r w:rsidRPr="00605EF9">
                        <w:rPr>
                          <w:rFonts w:ascii="Arial" w:hAnsi="Arial"/>
                        </w:rPr>
                        <w:t>mbiente</w:t>
                      </w:r>
                      <w:r w:rsidR="00A73BEB">
                        <w:rPr>
                          <w:rFonts w:ascii="Arial" w:hAnsi="Arial"/>
                        </w:rPr>
                        <w:t>.</w:t>
                      </w:r>
                      <w:r w:rsidRPr="00605EF9">
                        <w:rPr>
                          <w:rFonts w:ascii="Arial" w:hAnsi="Arial"/>
                        </w:rPr>
                        <w:t xml:space="preserve"> </w:t>
                      </w:r>
                    </w:p>
                    <w:p w:rsidR="00605EF9" w:rsidRDefault="00605EF9" w:rsidP="00A73BEB">
                      <w:pPr>
                        <w:ind w:left="2832" w:firstLine="708"/>
                        <w:rPr>
                          <w:rFonts w:ascii="Arial" w:hAnsi="Arial"/>
                        </w:rPr>
                      </w:pPr>
                      <w:r w:rsidRPr="00605EF9">
                        <w:rPr>
                          <w:rFonts w:ascii="Arial" w:hAnsi="Arial"/>
                        </w:rPr>
                        <w:t>Universidad Latinoamericana de Comercio Exterior.</w:t>
                      </w:r>
                    </w:p>
                    <w:p w:rsidR="00A73BEB" w:rsidRDefault="00A73BEB" w:rsidP="00A73BEB">
                      <w:pPr>
                        <w:rPr>
                          <w:rFonts w:ascii="Arial" w:hAnsi="Arial"/>
                        </w:rPr>
                      </w:pPr>
                    </w:p>
                    <w:p w:rsidR="00A73BEB" w:rsidRPr="00644331" w:rsidRDefault="00A73BEB" w:rsidP="00A73BEB">
                      <w:pPr>
                        <w:rPr>
                          <w:rFonts w:ascii="Arial" w:hAnsi="Arial"/>
                          <w:lang w:val="es-MX"/>
                        </w:rPr>
                      </w:pPr>
                      <w:proofErr w:type="spellStart"/>
                      <w:proofErr w:type="gramStart"/>
                      <w:r w:rsidRPr="00A73BEB">
                        <w:rPr>
                          <w:rFonts w:ascii="Arial" w:hAnsi="Arial"/>
                          <w:lang w:val="en-US"/>
                        </w:rPr>
                        <w:t>Curso</w:t>
                      </w:r>
                      <w:proofErr w:type="spellEnd"/>
                      <w:r w:rsidRPr="00A73BEB">
                        <w:rPr>
                          <w:rFonts w:ascii="Arial" w:hAnsi="Arial"/>
                          <w:lang w:val="en-US"/>
                        </w:rPr>
                        <w:tab/>
                      </w:r>
                      <w:r w:rsidRPr="00A73BEB">
                        <w:rPr>
                          <w:rFonts w:ascii="Arial" w:hAnsi="Arial"/>
                          <w:lang w:val="en-US"/>
                        </w:rPr>
                        <w:tab/>
                      </w:r>
                      <w:r w:rsidRPr="00A73BEB">
                        <w:rPr>
                          <w:rFonts w:ascii="Arial" w:hAnsi="Arial"/>
                          <w:lang w:val="en-US"/>
                        </w:rPr>
                        <w:tab/>
                      </w:r>
                      <w:r w:rsidRPr="00A73BEB">
                        <w:rPr>
                          <w:rFonts w:ascii="Arial" w:hAnsi="Arial"/>
                          <w:lang w:val="en-US"/>
                        </w:rPr>
                        <w:tab/>
                      </w:r>
                      <w:r w:rsidRPr="00A73BEB">
                        <w:rPr>
                          <w:rFonts w:ascii="Arial" w:hAnsi="Arial"/>
                          <w:lang w:val="en-US"/>
                        </w:rPr>
                        <w:tab/>
                        <w:t xml:space="preserve">English </w:t>
                      </w:r>
                      <w:proofErr w:type="spellStart"/>
                      <w:r w:rsidRPr="00A73BEB">
                        <w:rPr>
                          <w:rFonts w:ascii="Arial" w:hAnsi="Arial"/>
                          <w:lang w:val="en-US"/>
                        </w:rPr>
                        <w:t>Overline</w:t>
                      </w:r>
                      <w:proofErr w:type="spellEnd"/>
                      <w:r w:rsidRPr="00A73BEB">
                        <w:rPr>
                          <w:rFonts w:ascii="Arial" w:hAnsi="Arial"/>
                          <w:lang w:val="en-US"/>
                        </w:rPr>
                        <w:t xml:space="preserve"> Home Basic (2012).</w:t>
                      </w:r>
                      <w:proofErr w:type="gramEnd"/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Pr="00644331">
                        <w:rPr>
                          <w:rFonts w:ascii="Arial" w:hAnsi="Arial"/>
                          <w:lang w:val="es-MX"/>
                        </w:rPr>
                        <w:t>INADEH</w:t>
                      </w:r>
                    </w:p>
                    <w:p w:rsidR="00AD3A5C" w:rsidRPr="00644331" w:rsidRDefault="00AD3A5C" w:rsidP="004835EE">
                      <w:pPr>
                        <w:jc w:val="center"/>
                        <w:rPr>
                          <w:rFonts w:ascii="Arial" w:hAnsi="Arial"/>
                          <w:lang w:val="es-MX"/>
                        </w:rPr>
                      </w:pPr>
                    </w:p>
                    <w:p w:rsidR="00AD3A5C" w:rsidRPr="00644331" w:rsidRDefault="00AD3A5C" w:rsidP="004835EE">
                      <w:pPr>
                        <w:jc w:val="center"/>
                        <w:rPr>
                          <w:rFonts w:ascii="Arial" w:hAnsi="Arial"/>
                          <w:lang w:val="es-MX"/>
                        </w:rPr>
                      </w:pPr>
                    </w:p>
                    <w:p w:rsidR="00A73BEB" w:rsidRDefault="00AD3A5C" w:rsidP="004835EE">
                      <w:pPr>
                        <w:rPr>
                          <w:rFonts w:ascii="Arial" w:hAnsi="Arial"/>
                          <w:b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Deportes</w:t>
                      </w:r>
                      <w:r w:rsidR="00A73BEB">
                        <w:rPr>
                          <w:rFonts w:ascii="Arial" w:hAnsi="Arial"/>
                          <w:b/>
                        </w:rPr>
                        <w:t>:</w:t>
                      </w:r>
                      <w:r w:rsidR="00A73BEB">
                        <w:rPr>
                          <w:rFonts w:ascii="Arial" w:hAnsi="Arial"/>
                          <w:b/>
                        </w:rPr>
                        <w:tab/>
                      </w:r>
                      <w:r w:rsidR="00A73BEB">
                        <w:rPr>
                          <w:rFonts w:ascii="Arial" w:hAnsi="Arial"/>
                          <w:b/>
                        </w:rPr>
                        <w:tab/>
                      </w:r>
                      <w:r w:rsidR="00A73BEB">
                        <w:rPr>
                          <w:rFonts w:ascii="Arial" w:hAnsi="Arial"/>
                          <w:b/>
                        </w:rPr>
                        <w:tab/>
                      </w:r>
                      <w:r w:rsidR="00A73BEB">
                        <w:rPr>
                          <w:rFonts w:ascii="Arial" w:hAnsi="Arial"/>
                          <w:b/>
                        </w:rPr>
                        <w:tab/>
                      </w:r>
                      <w:r w:rsidR="00644331">
                        <w:rPr>
                          <w:rFonts w:ascii="Arial" w:hAnsi="Arial"/>
                        </w:rPr>
                        <w:t>Fú</w:t>
                      </w:r>
                      <w:r w:rsidR="00A73BEB" w:rsidRPr="00A73BEB">
                        <w:rPr>
                          <w:rFonts w:ascii="Arial" w:hAnsi="Arial"/>
                        </w:rPr>
                        <w:t>tbol y Natación</w:t>
                      </w:r>
                    </w:p>
                    <w:p w:rsidR="00A73BEB" w:rsidRDefault="00A73BEB" w:rsidP="004835EE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Hobbies:</w:t>
                      </w:r>
                      <w:r w:rsidRPr="0044216C">
                        <w:rPr>
                          <w:rFonts w:ascii="Arial" w:hAnsi="Arial"/>
                        </w:rPr>
                        <w:tab/>
                      </w:r>
                      <w:r w:rsidRPr="0044216C">
                        <w:rPr>
                          <w:rFonts w:ascii="Arial" w:hAnsi="Arial"/>
                        </w:rPr>
                        <w:tab/>
                      </w:r>
                      <w:r w:rsidRPr="0044216C">
                        <w:rPr>
                          <w:rFonts w:ascii="Arial" w:hAnsi="Arial"/>
                        </w:rPr>
                        <w:tab/>
                        <w:t xml:space="preserve">          </w:t>
                      </w:r>
                      <w:r w:rsidR="00644331">
                        <w:rPr>
                          <w:rFonts w:ascii="Arial" w:hAnsi="Arial"/>
                        </w:rPr>
                        <w:t xml:space="preserve">Leer </w:t>
                      </w:r>
                      <w:r w:rsidR="00580C82">
                        <w:rPr>
                          <w:rFonts w:ascii="Arial" w:hAnsi="Arial"/>
                        </w:rPr>
                        <w:t>libros, ir de compras y viajar a sitios turísticos.</w:t>
                      </w:r>
                      <w:r w:rsidRPr="0044216C">
                        <w:rPr>
                          <w:rFonts w:ascii="Arial" w:hAnsi="Arial"/>
                        </w:rPr>
                        <w:t xml:space="preserve">                                </w:t>
                      </w:r>
                    </w:p>
                    <w:p w:rsidR="00AD3A5C" w:rsidRPr="008D3FF0" w:rsidRDefault="00AD3A5C" w:rsidP="004835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835EE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946BBA" wp14:editId="1BF589F3">
                <wp:simplePos x="0" y="0"/>
                <wp:positionH relativeFrom="column">
                  <wp:posOffset>-911170</wp:posOffset>
                </wp:positionH>
                <wp:positionV relativeFrom="paragraph">
                  <wp:posOffset>-343204</wp:posOffset>
                </wp:positionV>
                <wp:extent cx="7200900" cy="0"/>
                <wp:effectExtent l="0" t="0" r="19050" b="19050"/>
                <wp:wrapNone/>
                <wp:docPr id="3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75pt,-27pt" to="495.2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" strokecolor="black [3040]"/>
            </w:pict>
          </mc:Fallback>
        </mc:AlternateContent>
      </w:r>
      <w:r w:rsidR="00894C9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65D849" wp14:editId="78275490">
                <wp:simplePos x="0" y="0"/>
                <wp:positionH relativeFrom="column">
                  <wp:posOffset>-913765</wp:posOffset>
                </wp:positionH>
                <wp:positionV relativeFrom="paragraph">
                  <wp:posOffset>2514600</wp:posOffset>
                </wp:positionV>
                <wp:extent cx="7200900" cy="0"/>
                <wp:effectExtent l="0" t="0" r="19050" b="19050"/>
                <wp:wrapNone/>
                <wp:docPr id="4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198pt" to="495.0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" strokecolor="black [3040]"/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A70072" w:rsidP="00A70072"/>
    <w:p w:rsid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B6F" w:rsidRDefault="00B93B6F" w:rsidP="00A70072">
      <w:r>
        <w:separator/>
      </w:r>
    </w:p>
  </w:endnote>
  <w:endnote w:type="continuationSeparator" w:id="0">
    <w:p w:rsidR="00B93B6F" w:rsidRDefault="00B93B6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B6F" w:rsidRDefault="00B93B6F" w:rsidP="00A70072">
      <w:r>
        <w:separator/>
      </w:r>
    </w:p>
  </w:footnote>
  <w:footnote w:type="continuationSeparator" w:id="0">
    <w:p w:rsidR="00B93B6F" w:rsidRDefault="00B93B6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98"/>
    <w:rsid w:val="00067BC0"/>
    <w:rsid w:val="00080339"/>
    <w:rsid w:val="000A6FC0"/>
    <w:rsid w:val="00135BBE"/>
    <w:rsid w:val="003361D5"/>
    <w:rsid w:val="0034234A"/>
    <w:rsid w:val="003D68E7"/>
    <w:rsid w:val="003D787D"/>
    <w:rsid w:val="0044216C"/>
    <w:rsid w:val="004835EE"/>
    <w:rsid w:val="004F25B4"/>
    <w:rsid w:val="00543281"/>
    <w:rsid w:val="00580C82"/>
    <w:rsid w:val="00595A2F"/>
    <w:rsid w:val="00605EF9"/>
    <w:rsid w:val="00633730"/>
    <w:rsid w:val="00644331"/>
    <w:rsid w:val="006A1E00"/>
    <w:rsid w:val="006B3EA1"/>
    <w:rsid w:val="007B3AE8"/>
    <w:rsid w:val="00894C98"/>
    <w:rsid w:val="00982205"/>
    <w:rsid w:val="00A13C9B"/>
    <w:rsid w:val="00A70072"/>
    <w:rsid w:val="00A73BEB"/>
    <w:rsid w:val="00AD3A5C"/>
    <w:rsid w:val="00B07E9F"/>
    <w:rsid w:val="00B31B5B"/>
    <w:rsid w:val="00B36DAE"/>
    <w:rsid w:val="00B476C7"/>
    <w:rsid w:val="00B93B6F"/>
    <w:rsid w:val="00BB41DB"/>
    <w:rsid w:val="00BE1BDB"/>
    <w:rsid w:val="00C3764A"/>
    <w:rsid w:val="00C813FF"/>
    <w:rsid w:val="00C9074F"/>
    <w:rsid w:val="00D860E1"/>
    <w:rsid w:val="00D95EC5"/>
    <w:rsid w:val="00DE61F4"/>
    <w:rsid w:val="00E02E0A"/>
    <w:rsid w:val="00E16F5F"/>
    <w:rsid w:val="00E41930"/>
    <w:rsid w:val="00E7599D"/>
    <w:rsid w:val="00E802FF"/>
    <w:rsid w:val="00F15C60"/>
    <w:rsid w:val="00F721A0"/>
    <w:rsid w:val="00F739EC"/>
    <w:rsid w:val="00F8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F9"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F9"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ibeth\Downloads\Formato11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A3B176-0EF8-4D8E-9BB7-B633D1A1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 (1)</Template>
  <TotalTime>117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41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Yaribeth</dc:creator>
  <cp:lastModifiedBy>Yaribeth</cp:lastModifiedBy>
  <cp:revision>5</cp:revision>
  <dcterms:created xsi:type="dcterms:W3CDTF">2015-01-23T19:21:00Z</dcterms:created>
  <dcterms:modified xsi:type="dcterms:W3CDTF">2015-01-25T13:39:00Z</dcterms:modified>
</cp:coreProperties>
</file>