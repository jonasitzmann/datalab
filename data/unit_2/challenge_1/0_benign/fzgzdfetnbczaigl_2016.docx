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E6D2" w:themeColor="accent3" w:themeTint="33"/>
  <w:body>
    <w:p w:rsidR="00E1217F" w:rsidRDefault="00E1217F" w:rsidP="009F6361">
      <w:pPr>
        <w:pStyle w:val="Sinespaciado"/>
        <w:jc w:val="center"/>
        <w:rPr>
          <w:rFonts w:ascii="Arial" w:hAnsi="Arial" w:cs="Arial"/>
          <w:sz w:val="56"/>
          <w:szCs w:val="56"/>
        </w:rPr>
      </w:pPr>
      <w:r w:rsidRPr="00E1217F">
        <w:rPr>
          <w:rFonts w:ascii="Arial" w:hAnsi="Arial" w:cs="Arial"/>
          <w:sz w:val="56"/>
          <w:szCs w:val="56"/>
        </w:rPr>
        <w:t>HOJA DE VIDA</w:t>
      </w:r>
    </w:p>
    <w:p w:rsidR="009F6361" w:rsidRPr="00E1217F" w:rsidRDefault="009F6361" w:rsidP="009F6361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sdt>
      <w:sdtPr>
        <w:rPr>
          <w:rFonts w:ascii="Arial" w:eastAsiaTheme="minorEastAsia" w:hAnsi="Arial" w:cs="Arial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E5574F3C2BE84823BC776B85E5E3D89F"/>
        </w:placeholder>
        <w:docPartList>
          <w:docPartGallery w:val="Quick Parts"/>
          <w:docPartCategory w:val=" Nombre del currículo"/>
        </w:docPartList>
      </w:sdtPr>
      <w:sdtEndPr>
        <w:rPr>
          <w:color w:val="000000" w:themeColor="text1"/>
        </w:rPr>
      </w:sdtEndPr>
      <w:sdtContent>
        <w:p w:rsidR="00942EEB" w:rsidRPr="009F6361" w:rsidRDefault="00E92B7D" w:rsidP="00E1217F">
          <w:pPr>
            <w:pStyle w:val="Ttulo"/>
            <w:jc w:val="left"/>
            <w:rPr>
              <w:rFonts w:ascii="Arial" w:hAnsi="Arial" w:cs="Arial"/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ascii="Arial" w:hAnsi="Arial" w:cs="Arial"/>
                <w:color w:val="000000" w:themeColor="text1"/>
                <w:sz w:val="44"/>
                <w:szCs w:val="44"/>
              </w:rPr>
              <w:alias w:val="Autor"/>
              <w:tag w:val=""/>
              <w:id w:val="-1792899604"/>
              <w:placeholder>
                <w:docPart w:val="C103568209D44BF3A1E95A59CFEFBAB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1217F" w:rsidRPr="009F6361">
                <w:rPr>
                  <w:rFonts w:ascii="Arial" w:hAnsi="Arial" w:cs="Arial"/>
                  <w:color w:val="000000" w:themeColor="text1"/>
                  <w:sz w:val="44"/>
                  <w:szCs w:val="44"/>
                </w:rPr>
                <w:t xml:space="preserve">    Yatzira Hernández    </w:t>
              </w:r>
              <w:r w:rsidR="0055458B">
                <w:rPr>
                  <w:rFonts w:ascii="Arial" w:hAnsi="Arial" w:cs="Arial"/>
                  <w:color w:val="000000" w:themeColor="text1"/>
                  <w:sz w:val="44"/>
                  <w:szCs w:val="44"/>
                </w:rPr>
                <w:t>Cédula</w:t>
              </w:r>
              <w:r w:rsidR="00E1217F" w:rsidRPr="009F6361">
                <w:rPr>
                  <w:rFonts w:ascii="Arial" w:hAnsi="Arial" w:cs="Arial"/>
                  <w:color w:val="000000" w:themeColor="text1"/>
                  <w:sz w:val="44"/>
                  <w:szCs w:val="44"/>
                </w:rPr>
                <w:t>: 4-767-2120</w:t>
              </w:r>
            </w:sdtContent>
          </w:sdt>
        </w:p>
        <w:p w:rsidR="00747A25" w:rsidRPr="00B672B7" w:rsidRDefault="00E92B7D" w:rsidP="00B672B7">
          <w:pPr>
            <w:spacing w:after="0" w:line="240" w:lineRule="auto"/>
            <w:jc w:val="center"/>
            <w:rPr>
              <w:rFonts w:ascii="Arial" w:hAnsi="Arial" w:cs="Arial"/>
              <w:color w:val="000000" w:themeColor="text1"/>
            </w:rPr>
          </w:pPr>
          <w:sdt>
            <w:sdtPr>
              <w:rPr>
                <w:rFonts w:ascii="Arial" w:hAnsi="Arial" w:cs="Arial"/>
                <w:color w:val="000000" w:themeColor="text1"/>
                <w:sz w:val="36"/>
                <w:szCs w:val="36"/>
              </w:rPr>
              <w:alias w:val="Dirección de correo electrónico"/>
              <w:tag w:val=""/>
              <w:id w:val="492224369"/>
              <w:placeholder>
                <w:docPart w:val="B58E06F2F3EA4FF28156E570F4199FE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FE6CC9" w:rsidRPr="009F6361">
                <w:rPr>
                  <w:rFonts w:ascii="Arial" w:hAnsi="Arial" w:cs="Arial"/>
                  <w:color w:val="000000" w:themeColor="text1"/>
                  <w:sz w:val="36"/>
                  <w:szCs w:val="36"/>
                </w:rPr>
                <w:t>Correo electrónico: jcy9382@gmail.com</w:t>
              </w:r>
            </w:sdtContent>
          </w:sdt>
          <w:r w:rsidR="002E2BC3" w:rsidRPr="009F6361">
            <w:rPr>
              <w:rFonts w:ascii="Arial" w:hAnsi="Arial" w:cs="Arial"/>
              <w:color w:val="000000" w:themeColor="text1"/>
              <w:lang w:val="es-ES"/>
            </w:rPr>
            <w:t xml:space="preserve"> </w:t>
          </w:r>
          <w:r w:rsidR="002E2BC3" w:rsidRPr="009F6361">
            <w:rPr>
              <w:rFonts w:ascii="Arial" w:hAnsi="Arial" w:cs="Arial"/>
              <w:color w:val="000000" w:themeColor="text1"/>
            </w:rPr>
            <w:sym w:font="Symbol" w:char="F0B7"/>
          </w:r>
          <w:r w:rsidR="002E2BC3" w:rsidRPr="009F6361">
            <w:rPr>
              <w:rFonts w:ascii="Arial" w:hAnsi="Arial" w:cs="Arial"/>
              <w:color w:val="000000" w:themeColor="text1"/>
              <w:lang w:val="es-ES"/>
            </w:rPr>
            <w:t xml:space="preserve"> </w:t>
          </w:r>
          <w:r w:rsidR="002E2BC3" w:rsidRPr="009F6361">
            <w:rPr>
              <w:rFonts w:ascii="Arial" w:hAnsi="Arial" w:cs="Arial"/>
              <w:color w:val="000000" w:themeColor="text1"/>
              <w:sz w:val="36"/>
              <w:szCs w:val="36"/>
              <w:lang w:val="es-ES"/>
            </w:rPr>
            <w:t xml:space="preserve"> </w:t>
          </w:r>
          <w:sdt>
            <w:sdtPr>
              <w:rPr>
                <w:rFonts w:ascii="Arial" w:hAnsi="Arial" w:cs="Arial"/>
                <w:color w:val="000000" w:themeColor="text1"/>
                <w:sz w:val="36"/>
                <w:szCs w:val="36"/>
              </w:rPr>
              <w:alias w:val="Dirección"/>
              <w:tag w:val=""/>
              <w:id w:val="-1128857918"/>
              <w:placeholder>
                <w:docPart w:val="7B8A9545068F4E64A4F5B959F694FD3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roofErr w:type="spellStart"/>
              <w:r w:rsidR="00FE6CC9" w:rsidRPr="009F6361">
                <w:rPr>
                  <w:rFonts w:ascii="Arial" w:hAnsi="Arial" w:cs="Arial"/>
                  <w:color w:val="000000" w:themeColor="text1"/>
                  <w:sz w:val="36"/>
                  <w:szCs w:val="36"/>
                </w:rPr>
                <w:t>Tocumen</w:t>
              </w:r>
              <w:proofErr w:type="spellEnd"/>
              <w:r w:rsidR="00FE6CC9" w:rsidRPr="009F6361">
                <w:rPr>
                  <w:rFonts w:ascii="Arial" w:hAnsi="Arial" w:cs="Arial"/>
                  <w:color w:val="000000" w:themeColor="text1"/>
                  <w:sz w:val="36"/>
                  <w:szCs w:val="36"/>
                </w:rPr>
                <w:t>, Panamá</w:t>
              </w:r>
            </w:sdtContent>
          </w:sdt>
          <w:r w:rsidR="002E2BC3" w:rsidRPr="009F6361">
            <w:rPr>
              <w:rFonts w:ascii="Arial" w:hAnsi="Arial" w:cs="Arial"/>
              <w:color w:val="000000" w:themeColor="text1"/>
              <w:sz w:val="36"/>
              <w:szCs w:val="36"/>
            </w:rPr>
            <w:sym w:font="Symbol" w:char="F0B7"/>
          </w:r>
          <w:r w:rsidR="002E2BC3" w:rsidRPr="009F6361">
            <w:rPr>
              <w:rFonts w:ascii="Arial" w:hAnsi="Arial" w:cs="Arial"/>
              <w:color w:val="000000" w:themeColor="text1"/>
              <w:sz w:val="36"/>
              <w:szCs w:val="36"/>
              <w:lang w:val="es-ES"/>
            </w:rPr>
            <w:t xml:space="preserve"> </w:t>
          </w:r>
          <w:sdt>
            <w:sdtPr>
              <w:rPr>
                <w:rFonts w:ascii="Arial" w:hAnsi="Arial" w:cs="Arial"/>
                <w:color w:val="000000" w:themeColor="text1"/>
                <w:sz w:val="36"/>
                <w:szCs w:val="36"/>
              </w:rPr>
              <w:alias w:val="Teléfono"/>
              <w:tag w:val=""/>
              <w:id w:val="-1095318542"/>
              <w:placeholder>
                <w:docPart w:val="C5AE7542EDC94A9887F8F8354BD54ED1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FE6CC9" w:rsidRPr="009F6361">
                <w:rPr>
                  <w:rFonts w:ascii="Arial" w:hAnsi="Arial" w:cs="Arial"/>
                  <w:color w:val="000000" w:themeColor="text1"/>
                  <w:sz w:val="36"/>
                  <w:szCs w:val="36"/>
                </w:rPr>
                <w:t xml:space="preserve"> celular: 66147740</w:t>
              </w:r>
            </w:sdtContent>
          </w:sdt>
        </w:p>
      </w:sdtContent>
    </w:sdt>
    <w:p w:rsidR="00B672B7" w:rsidRDefault="00B672B7" w:rsidP="00B672B7">
      <w:pPr>
        <w:pStyle w:val="Encabezadodeseccin"/>
        <w:jc w:val="center"/>
        <w:rPr>
          <w:rFonts w:ascii="Arial" w:hAnsi="Arial" w:cs="Arial"/>
          <w:b/>
          <w:color w:val="000000" w:themeColor="text1"/>
          <w:sz w:val="32"/>
          <w:szCs w:val="32"/>
          <w:lang w:val="es-ES"/>
        </w:rPr>
      </w:pPr>
      <w:bookmarkStart w:id="0" w:name="_GoBack"/>
      <w:r w:rsidRPr="00B672B7"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inline distT="0" distB="0" distL="0" distR="0" wp14:anchorId="1BF141EA" wp14:editId="117A5DD1">
            <wp:extent cx="1724400" cy="1627200"/>
            <wp:effectExtent l="0" t="0" r="9525" b="0"/>
            <wp:docPr id="1" name="Imagen 1" descr="C:\Users\Cosita\Downloads\FullSizeRender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ita\Downloads\FullSizeRender-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2EEB" w:rsidRPr="009F6361" w:rsidRDefault="009F6361" w:rsidP="00E1217F">
      <w:pPr>
        <w:pStyle w:val="Encabezadodeseccin"/>
        <w:rPr>
          <w:rFonts w:ascii="Arial" w:hAnsi="Arial" w:cs="Arial"/>
          <w:b/>
          <w:sz w:val="32"/>
          <w:szCs w:val="32"/>
          <w:lang w:val="es-ES"/>
        </w:rPr>
      </w:pPr>
      <w:r w:rsidRPr="009F6361">
        <w:rPr>
          <w:rFonts w:ascii="Arial" w:hAnsi="Arial" w:cs="Arial"/>
          <w:b/>
          <w:color w:val="000000" w:themeColor="text1"/>
          <w:sz w:val="32"/>
          <w:szCs w:val="32"/>
          <w:lang w:val="es-ES"/>
        </w:rPr>
        <w:t>EDUCACIÓN</w:t>
      </w:r>
    </w:p>
    <w:p w:rsidR="00942EEB" w:rsidRPr="00376BC0" w:rsidRDefault="009C09BA">
      <w:pPr>
        <w:pStyle w:val="Subseccin"/>
        <w:rPr>
          <w:rFonts w:ascii="Arial" w:hAnsi="Arial" w:cs="Arial"/>
          <w:color w:val="auto"/>
          <w:sz w:val="36"/>
          <w:szCs w:val="36"/>
        </w:rPr>
      </w:pPr>
      <w:r>
        <w:rPr>
          <w:rFonts w:ascii="Arial" w:hAnsi="Arial" w:cs="Arial"/>
          <w:color w:val="auto"/>
          <w:sz w:val="36"/>
          <w:szCs w:val="36"/>
        </w:rPr>
        <w:t>Colegio S</w:t>
      </w:r>
      <w:r w:rsidR="00FE6CC9" w:rsidRPr="00376BC0">
        <w:rPr>
          <w:rFonts w:ascii="Arial" w:hAnsi="Arial" w:cs="Arial"/>
          <w:color w:val="auto"/>
          <w:sz w:val="36"/>
          <w:szCs w:val="36"/>
        </w:rPr>
        <w:t xml:space="preserve">ecundario de </w:t>
      </w:r>
      <w:proofErr w:type="spellStart"/>
      <w:r w:rsidR="00FE6CC9" w:rsidRPr="00376BC0">
        <w:rPr>
          <w:rFonts w:ascii="Arial" w:hAnsi="Arial" w:cs="Arial"/>
          <w:color w:val="auto"/>
          <w:sz w:val="36"/>
          <w:szCs w:val="36"/>
        </w:rPr>
        <w:t>Alanje</w:t>
      </w:r>
      <w:proofErr w:type="spellEnd"/>
      <w:r w:rsidR="00FE6CC9" w:rsidRPr="00376BC0">
        <w:rPr>
          <w:rFonts w:ascii="Arial" w:hAnsi="Arial" w:cs="Arial"/>
          <w:color w:val="auto"/>
          <w:sz w:val="36"/>
          <w:szCs w:val="36"/>
        </w:rPr>
        <w:t>, Chiriquí.</w:t>
      </w:r>
    </w:p>
    <w:p w:rsidR="00942EEB" w:rsidRPr="00FE6CC9" w:rsidRDefault="00FE6CC9" w:rsidP="00FE6CC9">
      <w:pPr>
        <w:spacing w:after="0"/>
        <w:rPr>
          <w:rFonts w:ascii="Arial" w:hAnsi="Arial" w:cs="Arial"/>
          <w:bCs/>
          <w:iCs/>
          <w:color w:val="000000" w:themeColor="text1"/>
          <w:sz w:val="36"/>
          <w:szCs w:val="36"/>
        </w:rPr>
      </w:pP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>2011, Bachiller en ciencias</w:t>
      </w:r>
      <w:r>
        <w:rPr>
          <w:rFonts w:ascii="Arial" w:hAnsi="Arial" w:cs="Arial"/>
          <w:bCs/>
          <w:iCs/>
          <w:color w:val="000000" w:themeColor="text1"/>
          <w:sz w:val="36"/>
          <w:szCs w:val="36"/>
        </w:rPr>
        <w:t>.</w:t>
      </w:r>
    </w:p>
    <w:p w:rsidR="00FE6CC9" w:rsidRPr="00FE6CC9" w:rsidRDefault="00FE6CC9" w:rsidP="00FE6CC9">
      <w:pPr>
        <w:spacing w:after="0"/>
        <w:rPr>
          <w:rFonts w:ascii="Arial" w:hAnsi="Arial" w:cs="Arial"/>
          <w:color w:val="000000" w:themeColor="text1"/>
          <w:sz w:val="36"/>
          <w:szCs w:val="36"/>
        </w:rPr>
      </w:pP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>Actualmente estoy estudiando</w:t>
      </w:r>
      <w:r w:rsidR="00C32547">
        <w:rPr>
          <w:rFonts w:ascii="Arial" w:hAnsi="Arial" w:cs="Arial"/>
          <w:bCs/>
          <w:iCs/>
          <w:color w:val="000000" w:themeColor="text1"/>
          <w:sz w:val="36"/>
          <w:szCs w:val="36"/>
        </w:rPr>
        <w:t xml:space="preserve"> (los sábados</w:t>
      </w:r>
      <w:r w:rsidR="005F1B5E">
        <w:rPr>
          <w:rFonts w:ascii="Arial" w:hAnsi="Arial" w:cs="Arial"/>
          <w:bCs/>
          <w:iCs/>
          <w:color w:val="000000" w:themeColor="text1"/>
          <w:sz w:val="36"/>
          <w:szCs w:val="36"/>
        </w:rPr>
        <w:t>)</w:t>
      </w: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>, Técnico</w:t>
      </w:r>
      <w:r w:rsidR="00E1217F">
        <w:rPr>
          <w:rFonts w:ascii="Arial" w:hAnsi="Arial" w:cs="Arial"/>
          <w:bCs/>
          <w:iCs/>
          <w:color w:val="000000" w:themeColor="text1"/>
          <w:sz w:val="36"/>
          <w:szCs w:val="36"/>
        </w:rPr>
        <w:t xml:space="preserve"> S</w:t>
      </w: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 xml:space="preserve">uperior en </w:t>
      </w:r>
      <w:r w:rsidR="00E1217F">
        <w:rPr>
          <w:rFonts w:ascii="Arial" w:hAnsi="Arial" w:cs="Arial"/>
          <w:bCs/>
          <w:iCs/>
          <w:color w:val="000000" w:themeColor="text1"/>
          <w:sz w:val="36"/>
          <w:szCs w:val="36"/>
        </w:rPr>
        <w:t>C</w:t>
      </w: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 xml:space="preserve">osmetología y </w:t>
      </w:r>
      <w:r w:rsidR="00E1217F">
        <w:rPr>
          <w:rFonts w:ascii="Arial" w:hAnsi="Arial" w:cs="Arial"/>
          <w:bCs/>
          <w:iCs/>
          <w:color w:val="000000" w:themeColor="text1"/>
          <w:sz w:val="36"/>
          <w:szCs w:val="36"/>
        </w:rPr>
        <w:t>E</w:t>
      </w: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 xml:space="preserve">stética </w:t>
      </w:r>
      <w:r w:rsidR="00E1217F">
        <w:rPr>
          <w:rFonts w:ascii="Arial" w:hAnsi="Arial" w:cs="Arial"/>
          <w:bCs/>
          <w:iCs/>
          <w:color w:val="000000" w:themeColor="text1"/>
          <w:sz w:val="36"/>
          <w:szCs w:val="36"/>
        </w:rPr>
        <w:t>I</w:t>
      </w: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>ntegral, en</w:t>
      </w:r>
      <w:r w:rsidR="00E1217F">
        <w:rPr>
          <w:rFonts w:ascii="Arial" w:hAnsi="Arial" w:cs="Arial"/>
          <w:bCs/>
          <w:iCs/>
          <w:color w:val="000000" w:themeColor="text1"/>
          <w:sz w:val="36"/>
          <w:szCs w:val="36"/>
        </w:rPr>
        <w:t xml:space="preserve"> el</w:t>
      </w: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 xml:space="preserve"> </w:t>
      </w:r>
      <w:r w:rsidR="00E1217F">
        <w:rPr>
          <w:rFonts w:ascii="Arial" w:hAnsi="Arial" w:cs="Arial"/>
          <w:bCs/>
          <w:iCs/>
          <w:color w:val="000000" w:themeColor="text1"/>
          <w:sz w:val="36"/>
          <w:szCs w:val="36"/>
        </w:rPr>
        <w:t xml:space="preserve">Instituto Técnico Superior </w:t>
      </w:r>
      <w:r w:rsidRPr="00FE6CC9">
        <w:rPr>
          <w:rFonts w:ascii="Arial" w:hAnsi="Arial" w:cs="Arial"/>
          <w:bCs/>
          <w:iCs/>
          <w:color w:val="000000" w:themeColor="text1"/>
          <w:sz w:val="36"/>
          <w:szCs w:val="36"/>
        </w:rPr>
        <w:t>SHADDAI Panamá.</w:t>
      </w:r>
    </w:p>
    <w:p w:rsidR="00942EEB" w:rsidRPr="009F6361" w:rsidRDefault="009F6361">
      <w:pPr>
        <w:pStyle w:val="Encabezadodeseccin"/>
        <w:rPr>
          <w:rFonts w:ascii="Arial" w:hAnsi="Arial" w:cs="Arial"/>
          <w:b/>
          <w:color w:val="000000" w:themeColor="text1"/>
          <w:sz w:val="32"/>
          <w:szCs w:val="32"/>
        </w:rPr>
      </w:pPr>
      <w:r w:rsidRPr="009F6361">
        <w:rPr>
          <w:rFonts w:ascii="Arial" w:hAnsi="Arial" w:cs="Arial"/>
          <w:b/>
          <w:color w:val="000000" w:themeColor="text1"/>
          <w:sz w:val="32"/>
          <w:szCs w:val="32"/>
          <w:lang w:val="es-ES"/>
        </w:rPr>
        <w:t>EXPERIENCIA</w:t>
      </w:r>
    </w:p>
    <w:p w:rsidR="00942EEB" w:rsidRPr="00FE6CC9" w:rsidRDefault="009C09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Sin experiencia laboral</w:t>
      </w:r>
      <w:r w:rsidR="00E1217F">
        <w:rPr>
          <w:rFonts w:ascii="Arial" w:hAnsi="Arial" w:cs="Arial"/>
          <w:sz w:val="36"/>
          <w:szCs w:val="36"/>
        </w:rPr>
        <w:t>.</w:t>
      </w:r>
    </w:p>
    <w:p w:rsidR="009C09BA" w:rsidRDefault="009F6361" w:rsidP="009C09BA">
      <w:pPr>
        <w:pStyle w:val="Encabezadodeseccin"/>
        <w:rPr>
          <w:rFonts w:ascii="Arial" w:hAnsi="Arial" w:cs="Arial"/>
          <w:color w:val="000000" w:themeColor="text1"/>
          <w:sz w:val="36"/>
          <w:szCs w:val="36"/>
        </w:rPr>
      </w:pPr>
      <w:r w:rsidRPr="009F6361">
        <w:rPr>
          <w:rFonts w:ascii="Arial" w:hAnsi="Arial" w:cs="Arial"/>
          <w:b/>
          <w:color w:val="000000" w:themeColor="text1"/>
          <w:sz w:val="32"/>
          <w:szCs w:val="32"/>
        </w:rPr>
        <w:t>ACTITUDES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: </w:t>
      </w:r>
      <w:r w:rsidR="009C09BA">
        <w:rPr>
          <w:rFonts w:ascii="Arial" w:hAnsi="Arial" w:cs="Arial"/>
          <w:color w:val="000000" w:themeColor="text1"/>
          <w:sz w:val="36"/>
          <w:szCs w:val="36"/>
        </w:rPr>
        <w:t>S</w:t>
      </w:r>
      <w:r w:rsidRPr="009F6361">
        <w:rPr>
          <w:rFonts w:ascii="Arial" w:hAnsi="Arial" w:cs="Arial"/>
          <w:color w:val="000000" w:themeColor="text1"/>
          <w:sz w:val="36"/>
          <w:szCs w:val="36"/>
        </w:rPr>
        <w:t xml:space="preserve">oy </w:t>
      </w:r>
      <w:r w:rsidR="00EB607E">
        <w:rPr>
          <w:rFonts w:ascii="Arial" w:hAnsi="Arial" w:cs="Arial"/>
          <w:color w:val="000000" w:themeColor="text1"/>
          <w:sz w:val="36"/>
          <w:szCs w:val="36"/>
        </w:rPr>
        <w:t>responsable, respetuosa, honesta</w:t>
      </w:r>
      <w:r w:rsidR="00FE6CC9" w:rsidRPr="009F6361">
        <w:rPr>
          <w:rFonts w:ascii="Arial" w:hAnsi="Arial" w:cs="Arial"/>
          <w:color w:val="000000" w:themeColor="text1"/>
          <w:sz w:val="36"/>
          <w:szCs w:val="36"/>
        </w:rPr>
        <w:t>, disp</w:t>
      </w:r>
      <w:r w:rsidR="00EB607E">
        <w:rPr>
          <w:rFonts w:ascii="Arial" w:hAnsi="Arial" w:cs="Arial"/>
          <w:color w:val="000000" w:themeColor="text1"/>
          <w:sz w:val="36"/>
          <w:szCs w:val="36"/>
        </w:rPr>
        <w:t>uesta aprender</w:t>
      </w:r>
      <w:r w:rsidR="00376BC0">
        <w:rPr>
          <w:rFonts w:ascii="Arial" w:hAnsi="Arial" w:cs="Arial"/>
          <w:color w:val="000000" w:themeColor="text1"/>
          <w:sz w:val="36"/>
          <w:szCs w:val="36"/>
        </w:rPr>
        <w:t>, disponibilidad para trabajar de lunes a viernes.</w:t>
      </w:r>
    </w:p>
    <w:p w:rsidR="009C09BA" w:rsidRPr="009C09BA" w:rsidRDefault="009C09BA" w:rsidP="009C09BA">
      <w:pPr>
        <w:spacing w:line="240" w:lineRule="auto"/>
        <w:contextualSpacing/>
      </w:pPr>
    </w:p>
    <w:p w:rsidR="009F6361" w:rsidRPr="009F6361" w:rsidRDefault="009F6361" w:rsidP="009F6361">
      <w:pPr>
        <w:rPr>
          <w:rFonts w:ascii="Arial" w:hAnsi="Arial" w:cs="Arial"/>
          <w:sz w:val="36"/>
          <w:szCs w:val="36"/>
        </w:rPr>
      </w:pPr>
      <w:r w:rsidRPr="009F6361">
        <w:rPr>
          <w:rFonts w:ascii="Arial" w:hAnsi="Arial" w:cs="Arial"/>
          <w:b/>
          <w:color w:val="000000" w:themeColor="text1"/>
          <w:sz w:val="32"/>
          <w:szCs w:val="32"/>
        </w:rPr>
        <w:t>CONOCIMIENTO BÁSICO</w:t>
      </w:r>
      <w:r w:rsidRPr="009F6361">
        <w:rPr>
          <w:rFonts w:ascii="Arial" w:hAnsi="Arial" w:cs="Arial"/>
          <w:color w:val="000000" w:themeColor="text1"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</w:t>
      </w:r>
      <w:r w:rsidR="00376BC0">
        <w:rPr>
          <w:rFonts w:ascii="Arial" w:hAnsi="Arial" w:cs="Arial"/>
          <w:sz w:val="36"/>
          <w:szCs w:val="36"/>
        </w:rPr>
        <w:t>Word, Power point</w:t>
      </w:r>
      <w:r w:rsidRPr="009F6361">
        <w:rPr>
          <w:rFonts w:ascii="Arial" w:hAnsi="Arial" w:cs="Arial"/>
          <w:sz w:val="36"/>
          <w:szCs w:val="36"/>
        </w:rPr>
        <w:t>.</w:t>
      </w:r>
    </w:p>
    <w:sectPr w:rsidR="009F6361" w:rsidRPr="009F6361" w:rsidSect="009C09BA">
      <w:headerReference w:type="default" r:id="rId13"/>
      <w:pgSz w:w="12242" w:h="15842" w:code="1"/>
      <w:pgMar w:top="1440" w:right="1418" w:bottom="1440" w:left="1418" w:header="709" w:footer="709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B7D" w:rsidRDefault="00E92B7D">
      <w:pPr>
        <w:spacing w:after="0" w:line="240" w:lineRule="auto"/>
      </w:pPr>
      <w:r>
        <w:separator/>
      </w:r>
    </w:p>
  </w:endnote>
  <w:endnote w:type="continuationSeparator" w:id="0">
    <w:p w:rsidR="00E92B7D" w:rsidRDefault="00E9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B7D" w:rsidRDefault="00E92B7D">
      <w:pPr>
        <w:spacing w:after="0" w:line="240" w:lineRule="auto"/>
      </w:pPr>
      <w:r>
        <w:separator/>
      </w:r>
    </w:p>
  </w:footnote>
  <w:footnote w:type="continuationSeparator" w:id="0">
    <w:p w:rsidR="00E92B7D" w:rsidRDefault="00E9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EB" w:rsidRDefault="00E92B7D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900FC24BFD6B44FDA8446E78BD30007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55458B">
          <w:rPr>
            <w:color w:val="6076B4" w:themeColor="accent1"/>
          </w:rPr>
          <w:t xml:space="preserve">    Yatzira Hernández    Cédula: 4-767-2120</w:t>
        </w:r>
      </w:sdtContent>
    </w:sdt>
  </w:p>
  <w:p w:rsidR="00942EEB" w:rsidRDefault="002E2BC3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CC9"/>
    <w:rsid w:val="00112319"/>
    <w:rsid w:val="00217354"/>
    <w:rsid w:val="00271546"/>
    <w:rsid w:val="002B3714"/>
    <w:rsid w:val="002E2BC3"/>
    <w:rsid w:val="00363977"/>
    <w:rsid w:val="00376BC0"/>
    <w:rsid w:val="0051488E"/>
    <w:rsid w:val="0055458B"/>
    <w:rsid w:val="00593A31"/>
    <w:rsid w:val="005F1B5E"/>
    <w:rsid w:val="00606A87"/>
    <w:rsid w:val="00747A25"/>
    <w:rsid w:val="00942EEB"/>
    <w:rsid w:val="009C09BA"/>
    <w:rsid w:val="009E5B7A"/>
    <w:rsid w:val="009F6361"/>
    <w:rsid w:val="00B672B7"/>
    <w:rsid w:val="00C32547"/>
    <w:rsid w:val="00DD7DD8"/>
    <w:rsid w:val="00E1217F"/>
    <w:rsid w:val="00E92B7D"/>
    <w:rsid w:val="00EB607E"/>
    <w:rsid w:val="00F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6100E48-9B9C-4C5A-8367-DCCF9C1C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ita\AppData\Roaming\Microsoft\Plantilla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574F3C2BE84823BC776B85E5E3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A60A9-49C1-4AED-AF21-608040379FB6}"/>
      </w:docPartPr>
      <w:docPartBody>
        <w:p w:rsidR="00C14F8E" w:rsidRDefault="004E3A53">
          <w:pPr>
            <w:pStyle w:val="E5574F3C2BE84823BC776B85E5E3D89F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C103568209D44BF3A1E95A59CFEFB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1F0C6-5B12-4C25-AA4E-9ABC82EB6F7A}"/>
      </w:docPartPr>
      <w:docPartBody>
        <w:p w:rsidR="00C14F8E" w:rsidRDefault="004E3A53">
          <w:pPr>
            <w:pStyle w:val="C103568209D44BF3A1E95A59CFEFBAB2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B58E06F2F3EA4FF28156E570F4199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55024-170D-45FF-AD9D-150242128B6F}"/>
      </w:docPartPr>
      <w:docPartBody>
        <w:p w:rsidR="00C14F8E" w:rsidRDefault="004E3A53">
          <w:pPr>
            <w:pStyle w:val="B58E06F2F3EA4FF28156E570F4199FEE"/>
          </w:pPr>
          <w:r>
            <w:rPr>
              <w:color w:val="44546A" w:themeColor="text2"/>
              <w:lang w:val="es-ES"/>
            </w:rPr>
            <w:t>[Escriba su correo electrónico]</w:t>
          </w:r>
        </w:p>
      </w:docPartBody>
    </w:docPart>
    <w:docPart>
      <w:docPartPr>
        <w:name w:val="7B8A9545068F4E64A4F5B959F694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4353F-8BB2-4659-980E-5BB1558E7FCE}"/>
      </w:docPartPr>
      <w:docPartBody>
        <w:p w:rsidR="00C14F8E" w:rsidRDefault="004E3A53">
          <w:pPr>
            <w:pStyle w:val="7B8A9545068F4E64A4F5B959F694FD32"/>
          </w:pPr>
          <w:r>
            <w:rPr>
              <w:color w:val="44546A" w:themeColor="text2"/>
              <w:lang w:val="es-ES"/>
            </w:rPr>
            <w:t>[Escriba su dirección]</w:t>
          </w:r>
        </w:p>
      </w:docPartBody>
    </w:docPart>
    <w:docPart>
      <w:docPartPr>
        <w:name w:val="C5AE7542EDC94A9887F8F8354BD5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9F873-DD30-43EF-BAC3-8494BEF56433}"/>
      </w:docPartPr>
      <w:docPartBody>
        <w:p w:rsidR="00C14F8E" w:rsidRDefault="004E3A53">
          <w:pPr>
            <w:pStyle w:val="C5AE7542EDC94A9887F8F8354BD54ED1"/>
          </w:pPr>
          <w:r>
            <w:rPr>
              <w:color w:val="44546A" w:themeColor="text2"/>
              <w:lang w:val="es-ES"/>
            </w:rPr>
            <w:t>[Escriba su número de teléfono]</w:t>
          </w:r>
        </w:p>
      </w:docPartBody>
    </w:docPart>
    <w:docPart>
      <w:docPartPr>
        <w:name w:val="900FC24BFD6B44FDA8446E78BD300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C95F8-85FE-421A-902F-E4F49AF42372}"/>
      </w:docPartPr>
      <w:docPartBody>
        <w:p w:rsidR="00C14F8E" w:rsidRDefault="004E3A53">
          <w:pPr>
            <w:pStyle w:val="900FC24BFD6B44FDA8446E78BD300077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53"/>
    <w:rsid w:val="00070D06"/>
    <w:rsid w:val="003A0953"/>
    <w:rsid w:val="004E3A53"/>
    <w:rsid w:val="00744DA3"/>
    <w:rsid w:val="00A11C3B"/>
    <w:rsid w:val="00C14F8E"/>
    <w:rsid w:val="00E5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E5574F3C2BE84823BC776B85E5E3D89F">
    <w:name w:val="E5574F3C2BE84823BC776B85E5E3D89F"/>
  </w:style>
  <w:style w:type="paragraph" w:customStyle="1" w:styleId="C103568209D44BF3A1E95A59CFEFBAB2">
    <w:name w:val="C103568209D44BF3A1E95A59CFEFBAB2"/>
  </w:style>
  <w:style w:type="paragraph" w:customStyle="1" w:styleId="B58E06F2F3EA4FF28156E570F4199FEE">
    <w:name w:val="B58E06F2F3EA4FF28156E570F4199FEE"/>
  </w:style>
  <w:style w:type="paragraph" w:customStyle="1" w:styleId="7B8A9545068F4E64A4F5B959F694FD32">
    <w:name w:val="7B8A9545068F4E64A4F5B959F694FD32"/>
  </w:style>
  <w:style w:type="paragraph" w:customStyle="1" w:styleId="C5AE7542EDC94A9887F8F8354BD54ED1">
    <w:name w:val="C5AE7542EDC94A9887F8F8354BD54ED1"/>
  </w:style>
  <w:style w:type="paragraph" w:customStyle="1" w:styleId="7CB67240B62E4C599D6EB64525244703">
    <w:name w:val="7CB67240B62E4C599D6EB64525244703"/>
  </w:style>
  <w:style w:type="paragraph" w:customStyle="1" w:styleId="9081F1E353F44FA1A765CBD62F00AEC8">
    <w:name w:val="9081F1E353F44FA1A765CBD62F00AEC8"/>
  </w:style>
  <w:style w:type="paragraph" w:customStyle="1" w:styleId="D6D279057956412FBD0F14CCC83CA3D1">
    <w:name w:val="D6D279057956412FBD0F14CCC83CA3D1"/>
  </w:style>
  <w:style w:type="paragraph" w:customStyle="1" w:styleId="D49B105AD4104B3385C4238D7498B087">
    <w:name w:val="D49B105AD4104B3385C4238D7498B087"/>
  </w:style>
  <w:style w:type="paragraph" w:customStyle="1" w:styleId="7D851E31BBF041D5891048794D33A2F5">
    <w:name w:val="7D851E31BBF041D5891048794D33A2F5"/>
  </w:style>
  <w:style w:type="paragraph" w:customStyle="1" w:styleId="D4F6E438ED7441A2B0654268659BD543">
    <w:name w:val="D4F6E438ED7441A2B0654268659BD543"/>
  </w:style>
  <w:style w:type="paragraph" w:customStyle="1" w:styleId="9D78A05B75EA40E8801C69D7E694CA75">
    <w:name w:val="9D78A05B75EA40E8801C69D7E694CA75"/>
  </w:style>
  <w:style w:type="paragraph" w:customStyle="1" w:styleId="1B348786A2ED430D81BE92A5D8EE35CB">
    <w:name w:val="1B348786A2ED430D81BE92A5D8EE35CB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21E510F23794461E93760212E3B37B76">
    <w:name w:val="21E510F23794461E93760212E3B37B76"/>
  </w:style>
  <w:style w:type="paragraph" w:customStyle="1" w:styleId="0D53456AC957455887F5E40098C6C012">
    <w:name w:val="0D53456AC957455887F5E40098C6C012"/>
  </w:style>
  <w:style w:type="paragraph" w:customStyle="1" w:styleId="C9B59478BF904DF9968EFA4A9226D4EB">
    <w:name w:val="C9B59478BF904DF9968EFA4A9226D4EB"/>
  </w:style>
  <w:style w:type="paragraph" w:customStyle="1" w:styleId="649584A916C946E3937FE8BBEE4CEE84">
    <w:name w:val="649584A916C946E3937FE8BBEE4CEE84"/>
  </w:style>
  <w:style w:type="paragraph" w:customStyle="1" w:styleId="EC91B81C88EF4A11895E6835D7710B50">
    <w:name w:val="EC91B81C88EF4A11895E6835D7710B50"/>
  </w:style>
  <w:style w:type="paragraph" w:customStyle="1" w:styleId="900FC24BFD6B44FDA8446E78BD300077">
    <w:name w:val="900FC24BFD6B44FDA8446E78BD300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Tocumen, Panamá</CompanyAddress>
  <CompanyPhone> celular: 66147740</CompanyPhone>
  <CompanyFax/>
  <CompanyEmail>Correo electrónico: jcy9382@gmail.com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65F5CF-8A02-4458-A644-AA0A7FC1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</Template>
  <TotalTime>23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    Yatzira Hernández    Cédula: 4-767-2120</dc:creator>
  <cp:keywords/>
  <cp:lastModifiedBy>Yatzira Hernández Rojas</cp:lastModifiedBy>
  <cp:revision>6</cp:revision>
  <dcterms:created xsi:type="dcterms:W3CDTF">2016-06-12T20:04:00Z</dcterms:created>
  <dcterms:modified xsi:type="dcterms:W3CDTF">2016-06-12T21:25:00Z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