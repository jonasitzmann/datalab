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A7" w:rsidRPr="000910FB" w:rsidRDefault="00A15FEF" w:rsidP="009C3F49">
      <w:pPr>
        <w:pStyle w:val="Ttulo"/>
        <w:tabs>
          <w:tab w:val="left" w:pos="7483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40"/>
          <w:szCs w:val="40"/>
        </w:rPr>
        <w:t>Alexandra González Có</w:t>
      </w:r>
      <w:r w:rsidR="009C3F49" w:rsidRPr="009C3F49">
        <w:rPr>
          <w:rFonts w:ascii="Arial" w:hAnsi="Arial" w:cs="Arial"/>
          <w:noProof/>
          <w:sz w:val="40"/>
          <w:szCs w:val="40"/>
        </w:rPr>
        <w:t>rdoba</w:t>
      </w:r>
      <w:r w:rsidR="009C3F49">
        <w:rPr>
          <w:rFonts w:ascii="Arial" w:hAnsi="Arial" w:cs="Arial"/>
          <w:noProof/>
          <w:sz w:val="24"/>
          <w:szCs w:val="24"/>
        </w:rPr>
        <w:tab/>
      </w:r>
    </w:p>
    <w:p w:rsidR="00A15FEF" w:rsidRDefault="005B4DEE" w:rsidP="003072BD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Edad: 22</w:t>
      </w:r>
      <w:r w:rsidR="00A15FEF">
        <w:rPr>
          <w:rFonts w:ascii="Arial" w:hAnsi="Arial" w:cs="Arial"/>
          <w:noProof/>
          <w:sz w:val="24"/>
          <w:szCs w:val="24"/>
        </w:rPr>
        <w:t xml:space="preserve"> años</w:t>
      </w:r>
    </w:p>
    <w:p w:rsidR="00A15FEF" w:rsidRDefault="00A15FEF" w:rsidP="003072BD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Fecha de nacimiento: 07/01/1994</w:t>
      </w:r>
    </w:p>
    <w:p w:rsidR="00095085" w:rsidRDefault="00095085" w:rsidP="003072BD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Cedula: 2-0721-0696</w:t>
      </w:r>
    </w:p>
    <w:p w:rsidR="00095085" w:rsidRDefault="00095085" w:rsidP="003072BD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Nacionalidad: Costarricense </w:t>
      </w:r>
    </w:p>
    <w:p w:rsidR="00BA744C" w:rsidRPr="000910FB" w:rsidRDefault="003072BD" w:rsidP="00447108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Lugar de residencia: </w:t>
      </w:r>
      <w:r w:rsidR="00862234" w:rsidRPr="000910FB">
        <w:rPr>
          <w:rFonts w:ascii="Arial" w:hAnsi="Arial" w:cs="Arial"/>
          <w:noProof/>
          <w:sz w:val="24"/>
          <w:szCs w:val="24"/>
        </w:rPr>
        <w:t>Santiago Oeste El Coco</w:t>
      </w:r>
      <w:r w:rsidR="00447108">
        <w:rPr>
          <w:rFonts w:ascii="Arial" w:hAnsi="Arial" w:cs="Arial"/>
          <w:noProof/>
          <w:sz w:val="24"/>
          <w:szCs w:val="24"/>
        </w:rPr>
        <w:t>, Alajuela</w:t>
      </w:r>
    </w:p>
    <w:p w:rsidR="00447108" w:rsidRPr="000910FB" w:rsidRDefault="00BA744C" w:rsidP="00447108">
      <w:pPr>
        <w:spacing w:after="0"/>
        <w:rPr>
          <w:rFonts w:ascii="Arial" w:hAnsi="Arial" w:cs="Arial"/>
          <w:noProof/>
          <w:sz w:val="24"/>
          <w:szCs w:val="24"/>
        </w:rPr>
      </w:pPr>
      <w:r w:rsidRPr="000910FB">
        <w:rPr>
          <w:rFonts w:ascii="Arial" w:hAnsi="Arial" w:cs="Arial"/>
          <w:noProof/>
          <w:sz w:val="24"/>
          <w:szCs w:val="24"/>
        </w:rPr>
        <w:t>Celular:</w:t>
      </w:r>
      <w:r w:rsidR="00862234" w:rsidRPr="000910FB">
        <w:rPr>
          <w:rFonts w:ascii="Arial" w:hAnsi="Arial" w:cs="Arial"/>
          <w:noProof/>
          <w:sz w:val="24"/>
          <w:szCs w:val="24"/>
        </w:rPr>
        <w:t xml:space="preserve"> 8807</w:t>
      </w:r>
      <w:r w:rsidRPr="000910FB">
        <w:rPr>
          <w:rFonts w:ascii="Arial" w:hAnsi="Arial" w:cs="Arial"/>
          <w:noProof/>
          <w:sz w:val="24"/>
          <w:szCs w:val="24"/>
        </w:rPr>
        <w:t>-</w:t>
      </w:r>
      <w:r w:rsidR="00862234" w:rsidRPr="000910FB">
        <w:rPr>
          <w:rFonts w:ascii="Arial" w:hAnsi="Arial" w:cs="Arial"/>
          <w:noProof/>
          <w:sz w:val="24"/>
          <w:szCs w:val="24"/>
        </w:rPr>
        <w:t>16</w:t>
      </w:r>
      <w:r w:rsidRPr="000910FB">
        <w:rPr>
          <w:rFonts w:ascii="Arial" w:hAnsi="Arial" w:cs="Arial"/>
          <w:noProof/>
          <w:sz w:val="24"/>
          <w:szCs w:val="24"/>
        </w:rPr>
        <w:t>-</w:t>
      </w:r>
      <w:r w:rsidR="00862234" w:rsidRPr="000910FB">
        <w:rPr>
          <w:rFonts w:ascii="Arial" w:hAnsi="Arial" w:cs="Arial"/>
          <w:noProof/>
          <w:sz w:val="24"/>
          <w:szCs w:val="24"/>
        </w:rPr>
        <w:t>53</w:t>
      </w:r>
      <w:r w:rsidR="00E414E0" w:rsidRPr="00447108">
        <w:rPr>
          <w:rFonts w:ascii="Arial" w:hAnsi="Arial" w:cs="Arial"/>
          <w:noProof/>
          <w:sz w:val="24"/>
          <w:szCs w:val="24"/>
        </w:rPr>
        <w:t>0020</w:t>
      </w:r>
    </w:p>
    <w:p w:rsidR="00447108" w:rsidRPr="000910FB" w:rsidRDefault="00447108" w:rsidP="00447108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Telé</w:t>
      </w:r>
      <w:r w:rsidRPr="000910FB">
        <w:rPr>
          <w:rFonts w:ascii="Arial" w:hAnsi="Arial" w:cs="Arial"/>
          <w:noProof/>
          <w:sz w:val="24"/>
          <w:szCs w:val="24"/>
        </w:rPr>
        <w:t>fono: 2440-89-31</w:t>
      </w:r>
    </w:p>
    <w:p w:rsidR="00862234" w:rsidRPr="000910FB" w:rsidRDefault="00862234" w:rsidP="003072BD">
      <w:pPr>
        <w:spacing w:after="0"/>
        <w:rPr>
          <w:rFonts w:ascii="Arial" w:hAnsi="Arial" w:cs="Arial"/>
          <w:noProof/>
          <w:sz w:val="24"/>
          <w:szCs w:val="24"/>
        </w:rPr>
      </w:pPr>
    </w:p>
    <w:p w:rsidR="004967A7" w:rsidRPr="000910FB" w:rsidRDefault="00453A96" w:rsidP="003072BD">
      <w:pPr>
        <w:spacing w:after="0"/>
        <w:rPr>
          <w:rFonts w:ascii="Arial" w:hAnsi="Arial" w:cs="Arial"/>
          <w:noProof/>
          <w:sz w:val="24"/>
          <w:szCs w:val="24"/>
        </w:rPr>
      </w:pPr>
      <w:sdt>
        <w:sdtPr>
          <w:rPr>
            <w:rFonts w:ascii="Arial" w:hAnsi="Arial" w:cs="Arial"/>
            <w:noProof/>
            <w:sz w:val="24"/>
            <w:szCs w:val="24"/>
          </w:rPr>
          <w:alias w:val="Correo electrónico"/>
          <w:tag w:val=""/>
          <w:id w:val="-391963670"/>
          <w:placeholder>
            <w:docPart w:val="F2D130D863FA4A369F537A235A6E6AA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62234" w:rsidRPr="000910FB">
            <w:rPr>
              <w:rFonts w:ascii="Arial" w:hAnsi="Arial" w:cs="Arial"/>
              <w:noProof/>
              <w:sz w:val="24"/>
              <w:szCs w:val="24"/>
            </w:rPr>
            <w:t>Correo: ale.gc94@hotmail.com</w:t>
          </w:r>
        </w:sdtContent>
      </w:sdt>
    </w:p>
    <w:p w:rsidR="004967A7" w:rsidRPr="000910FB" w:rsidRDefault="00C51C5F" w:rsidP="00C51C5F">
      <w:pPr>
        <w:pStyle w:val="Encabezadodelaseccin"/>
        <w:spacing w:before="600"/>
        <w:rPr>
          <w:rFonts w:ascii="Arial" w:hAnsi="Arial" w:cs="Arial"/>
          <w:noProof/>
          <w:szCs w:val="24"/>
        </w:rPr>
      </w:pPr>
      <w:r w:rsidRPr="000910FB">
        <w:rPr>
          <w:rFonts w:ascii="Arial" w:hAnsi="Arial" w:cs="Arial"/>
          <w:noProof/>
          <w:szCs w:val="24"/>
        </w:rPr>
        <w:t>Objetivo</w:t>
      </w:r>
    </w:p>
    <w:p w:rsidR="004967A7" w:rsidRPr="000910FB" w:rsidRDefault="00862234" w:rsidP="00862234">
      <w:pPr>
        <w:pStyle w:val="Textodesubseccin"/>
        <w:rPr>
          <w:rFonts w:ascii="Arial" w:hAnsi="Arial" w:cs="Arial"/>
          <w:sz w:val="24"/>
          <w:szCs w:val="24"/>
        </w:rPr>
      </w:pPr>
      <w:r w:rsidRPr="000910FB">
        <w:rPr>
          <w:rFonts w:ascii="Arial" w:hAnsi="Arial" w:cs="Arial"/>
          <w:sz w:val="24"/>
          <w:szCs w:val="24"/>
        </w:rPr>
        <w:t xml:space="preserve">Formar parte de un equipo de trabajo que me permita adquirir la experiencia para desarrollarme  personal y profesionalmente. Además de poder crecer dentro de la organización. </w:t>
      </w:r>
    </w:p>
    <w:p w:rsidR="004967A7" w:rsidRPr="000910FB" w:rsidRDefault="00BA744C" w:rsidP="00C51C5F">
      <w:pPr>
        <w:pStyle w:val="Encabezadodelaseccin"/>
        <w:spacing w:before="480"/>
        <w:rPr>
          <w:rFonts w:ascii="Arial" w:hAnsi="Arial" w:cs="Arial"/>
          <w:noProof/>
          <w:szCs w:val="24"/>
        </w:rPr>
      </w:pPr>
      <w:r w:rsidRPr="000910FB">
        <w:rPr>
          <w:rFonts w:ascii="Arial" w:hAnsi="Arial" w:cs="Arial"/>
          <w:noProof/>
          <w:szCs w:val="24"/>
        </w:rPr>
        <w:t>Educación</w:t>
      </w:r>
    </w:p>
    <w:p w:rsidR="004967A7" w:rsidRPr="000910FB" w:rsidRDefault="005B4DEE" w:rsidP="003C7450">
      <w:pPr>
        <w:pStyle w:val="Subseccin"/>
        <w:numPr>
          <w:ilvl w:val="0"/>
          <w:numId w:val="6"/>
        </w:numPr>
        <w:spacing w:before="100"/>
        <w:rPr>
          <w:rFonts w:ascii="Arial" w:hAnsi="Arial" w:cs="Arial"/>
          <w:b w:val="0"/>
          <w:noProof/>
          <w:sz w:val="24"/>
          <w:szCs w:val="24"/>
        </w:rPr>
      </w:pPr>
      <w:r>
        <w:rPr>
          <w:rFonts w:ascii="Arial" w:hAnsi="Arial" w:cs="Arial"/>
          <w:b w:val="0"/>
          <w:caps w:val="0"/>
          <w:noProof/>
          <w:sz w:val="24"/>
          <w:szCs w:val="24"/>
        </w:rPr>
        <w:t>Primaria Completa: Escuela Leó</w:t>
      </w:r>
      <w:r w:rsidR="00FA002C" w:rsidRPr="000910FB">
        <w:rPr>
          <w:rFonts w:ascii="Arial" w:hAnsi="Arial" w:cs="Arial"/>
          <w:b w:val="0"/>
          <w:caps w:val="0"/>
          <w:noProof/>
          <w:sz w:val="24"/>
          <w:szCs w:val="24"/>
        </w:rPr>
        <w:t>n Cortes Castro (Alajuela), Año: 2006</w:t>
      </w:r>
    </w:p>
    <w:p w:rsidR="00BB4A37" w:rsidRPr="000910FB" w:rsidRDefault="00FA002C" w:rsidP="003C7450">
      <w:pPr>
        <w:pStyle w:val="Subseccin"/>
        <w:numPr>
          <w:ilvl w:val="0"/>
          <w:numId w:val="6"/>
        </w:numPr>
        <w:spacing w:before="100"/>
        <w:rPr>
          <w:rFonts w:ascii="Arial" w:hAnsi="Arial" w:cs="Arial"/>
          <w:b w:val="0"/>
          <w:noProof/>
          <w:sz w:val="24"/>
          <w:szCs w:val="24"/>
        </w:rPr>
      </w:pPr>
      <w:r w:rsidRPr="000910FB">
        <w:rPr>
          <w:rFonts w:ascii="Arial" w:hAnsi="Arial" w:cs="Arial"/>
          <w:b w:val="0"/>
          <w:caps w:val="0"/>
          <w:noProof/>
          <w:sz w:val="24"/>
          <w:szCs w:val="24"/>
        </w:rPr>
        <w:t>Ba</w:t>
      </w:r>
      <w:r w:rsidR="005B4DEE">
        <w:rPr>
          <w:rFonts w:ascii="Arial" w:hAnsi="Arial" w:cs="Arial"/>
          <w:b w:val="0"/>
          <w:caps w:val="0"/>
          <w:noProof/>
          <w:sz w:val="24"/>
          <w:szCs w:val="24"/>
        </w:rPr>
        <w:t>chiller En Educació</w:t>
      </w:r>
      <w:r w:rsidRPr="000910FB">
        <w:rPr>
          <w:rFonts w:ascii="Arial" w:hAnsi="Arial" w:cs="Arial"/>
          <w:b w:val="0"/>
          <w:caps w:val="0"/>
          <w:noProof/>
          <w:sz w:val="24"/>
          <w:szCs w:val="24"/>
        </w:rPr>
        <w:t>n Media: Liceo San Rafael De Alajuela, Año: 2011</w:t>
      </w:r>
    </w:p>
    <w:sdt>
      <w:sdtPr>
        <w:rPr>
          <w:rFonts w:ascii="Arial" w:hAnsi="Arial" w:cs="Arial"/>
          <w:b w:val="0"/>
          <w:bCs w:val="0"/>
          <w:caps w:val="0"/>
          <w:noProof/>
          <w:color w:val="404040" w:themeColor="text1" w:themeTint="BF"/>
          <w:sz w:val="24"/>
          <w:szCs w:val="24"/>
        </w:rPr>
        <w:id w:val="-1106653387"/>
      </w:sdtPr>
      <w:sdtEndPr>
        <w:rPr>
          <w:bCs/>
          <w:caps/>
          <w:color w:val="262626" w:themeColor="text1" w:themeTint="D9"/>
        </w:rPr>
      </w:sdtEndPr>
      <w:sdtContent>
        <w:sdt>
          <w:sdtPr>
            <w:rPr>
              <w:rFonts w:ascii="Arial" w:hAnsi="Arial" w:cs="Arial"/>
              <w:b w:val="0"/>
              <w:bCs w:val="0"/>
              <w:caps w:val="0"/>
              <w:noProof/>
              <w:color w:val="404040" w:themeColor="text1" w:themeTint="BF"/>
              <w:sz w:val="24"/>
              <w:szCs w:val="24"/>
            </w:rPr>
            <w:id w:val="-514004892"/>
          </w:sdtPr>
          <w:sdtEndPr>
            <w:rPr>
              <w:bCs/>
              <w:caps/>
              <w:color w:val="262626" w:themeColor="text1" w:themeTint="D9"/>
            </w:rPr>
          </w:sdtEndPr>
          <w:sdtContent>
            <w:p w:rsidR="00BB4A37" w:rsidRPr="000910FB" w:rsidRDefault="00FA002C" w:rsidP="003C7450">
              <w:pPr>
                <w:pStyle w:val="Subseccin"/>
                <w:numPr>
                  <w:ilvl w:val="0"/>
                  <w:numId w:val="6"/>
                </w:numPr>
                <w:spacing w:before="0"/>
                <w:rPr>
                  <w:rFonts w:ascii="Arial" w:hAnsi="Arial" w:cs="Arial"/>
                  <w:b w:val="0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Operador De Equipo De Computo: Instituto Nacional De Aprendizaje , Año 2012</w:t>
              </w:r>
            </w:p>
            <w:p w:rsidR="00476A6B" w:rsidRPr="005B4DEE" w:rsidRDefault="000910FB" w:rsidP="005B4DEE">
              <w:pPr>
                <w:pStyle w:val="Subseccin"/>
                <w:numPr>
                  <w:ilvl w:val="0"/>
                  <w:numId w:val="6"/>
                </w:numPr>
                <w:spacing w:before="0"/>
                <w:rPr>
                  <w:rFonts w:ascii="Arial" w:hAnsi="Arial" w:cs="Arial"/>
                  <w:b w:val="0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 xml:space="preserve">Diplomado en </w:t>
              </w:r>
              <w:r w:rsidR="003072BD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Administració</w:t>
              </w:r>
              <w:r w:rsidR="00FA002C" w:rsidRPr="000910FB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n De Compras Y Control De Inventario</w:t>
              </w:r>
              <w:r w:rsidR="00095085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s, Universidad Tecnica Nacional, Año: 2015</w:t>
              </w:r>
            </w:p>
            <w:p w:rsidR="000910FB" w:rsidRPr="00095085" w:rsidRDefault="005B4DEE" w:rsidP="00476A6B">
              <w:pPr>
                <w:pStyle w:val="Subseccin"/>
                <w:numPr>
                  <w:ilvl w:val="0"/>
                  <w:numId w:val="6"/>
                </w:numPr>
                <w:spacing w:before="0" w:after="0"/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Terminando ultimo cuatrimestre del</w:t>
              </w:r>
              <w:r w:rsidR="003072BD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 xml:space="preserve"> Bachillerato en Administració</w:t>
              </w:r>
              <w:r w:rsidR="00A15FEF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n en C</w:t>
              </w:r>
              <w:r w:rsidR="00095085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 xml:space="preserve">ompras y Control de Inventarios, Año: 2016 </w:t>
              </w:r>
            </w:p>
          </w:sdtContent>
        </w:sdt>
      </w:sdtContent>
    </w:sdt>
    <w:p w:rsidR="004967A7" w:rsidRPr="000910FB" w:rsidRDefault="00FA002C">
      <w:pPr>
        <w:pStyle w:val="Encabezadodelaseccin"/>
        <w:rPr>
          <w:rFonts w:ascii="Arial" w:hAnsi="Arial" w:cs="Arial"/>
          <w:b w:val="0"/>
          <w:noProof/>
          <w:szCs w:val="24"/>
        </w:rPr>
      </w:pPr>
      <w:r w:rsidRPr="000910FB">
        <w:rPr>
          <w:rFonts w:ascii="Arial" w:hAnsi="Arial" w:cs="Arial"/>
          <w:b w:val="0"/>
          <w:noProof/>
          <w:szCs w:val="24"/>
        </w:rPr>
        <w:t>Experiencia</w:t>
      </w:r>
      <w:r w:rsidR="000910FB">
        <w:rPr>
          <w:rFonts w:ascii="Arial" w:hAnsi="Arial" w:cs="Arial"/>
          <w:b w:val="0"/>
          <w:noProof/>
          <w:szCs w:val="24"/>
        </w:rPr>
        <w:t>:</w:t>
      </w:r>
    </w:p>
    <w:sdt>
      <w:sdtPr>
        <w:rPr>
          <w:rFonts w:ascii="Arial" w:hAnsi="Arial" w:cs="Arial"/>
          <w:b/>
          <w:bCs/>
          <w:caps/>
          <w:noProof/>
          <w:sz w:val="24"/>
          <w:szCs w:val="24"/>
        </w:rPr>
        <w:id w:val="417760904"/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ascii="Arial" w:hAnsi="Arial" w:cs="Arial"/>
              <w:b/>
              <w:bCs/>
              <w:caps/>
              <w:noProof/>
              <w:sz w:val="24"/>
              <w:szCs w:val="24"/>
            </w:rPr>
            <w:id w:val="-1773932447"/>
          </w:sdtPr>
          <w:sdtEndPr>
            <w:rPr>
              <w:b w:val="0"/>
              <w:bCs w:val="0"/>
              <w:caps w:val="0"/>
            </w:rPr>
          </w:sdtEndPr>
          <w:sdtContent>
            <w:p w:rsidR="00E736D7" w:rsidRDefault="00E736D7" w:rsidP="00E736D7">
              <w:pPr>
                <w:pStyle w:val="Listaconvietas"/>
                <w:numPr>
                  <w:ilvl w:val="0"/>
                  <w:numId w:val="7"/>
                </w:numPr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8051E9">
                <w:rPr>
                  <w:rFonts w:ascii="Arial" w:hAnsi="Arial" w:cs="Arial"/>
                  <w:b/>
                  <w:i/>
                  <w:noProof/>
                  <w:sz w:val="24"/>
                  <w:szCs w:val="24"/>
                </w:rPr>
                <w:t>Servicio al cliente y facturación: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 Empresa Inversiones Chazara  (Año 2016)</w:t>
              </w:r>
              <w:r w:rsidR="008051E9">
                <w:rPr>
                  <w:rFonts w:ascii="Arial" w:hAnsi="Arial" w:cs="Arial"/>
                  <w:noProof/>
                  <w:sz w:val="24"/>
                  <w:szCs w:val="24"/>
                </w:rPr>
                <w:t xml:space="preserve"> -Actualidad </w:t>
              </w:r>
            </w:p>
            <w:p w:rsidR="00E736D7" w:rsidRDefault="00E736D7" w:rsidP="00E736D7">
              <w:pPr>
                <w:pStyle w:val="Listaconvietas"/>
                <w:numPr>
                  <w:ilvl w:val="0"/>
                  <w:numId w:val="0"/>
                </w:numPr>
                <w:ind w:left="36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Funciones del Cargo: </w:t>
              </w:r>
            </w:p>
            <w:p w:rsidR="00E736D7" w:rsidRDefault="00E736D7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.Toma de pedidos de los clientes</w:t>
              </w:r>
            </w:p>
            <w:p w:rsidR="00E736D7" w:rsidRDefault="00E736D7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.Control de Facturación </w:t>
              </w:r>
            </w:p>
            <w:p w:rsidR="00E736D7" w:rsidRDefault="00E736D7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.Atención a los clientes </w:t>
              </w:r>
            </w:p>
            <w:p w:rsidR="00E736D7" w:rsidRDefault="00E736D7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.Control de tramites</w:t>
              </w:r>
            </w:p>
            <w:p w:rsidR="000A1D39" w:rsidRDefault="000A1D39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Control de pedidos de Sodexos y CNP.</w:t>
              </w:r>
            </w:p>
            <w:p w:rsidR="000A1D39" w:rsidRDefault="000A1D39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Control de reportes de rutas y de ventas.</w:t>
              </w:r>
            </w:p>
            <w:p w:rsidR="000A1D39" w:rsidRDefault="000A1D39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0A1D39" w:rsidRDefault="000A1D39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0A1D39" w:rsidRPr="00E736D7" w:rsidRDefault="000A1D39" w:rsidP="00E736D7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C742B9" w:rsidRPr="00C742B9" w:rsidRDefault="000910FB" w:rsidP="00E736D7">
              <w:pPr>
                <w:pStyle w:val="Subseccin"/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 </w:t>
              </w:r>
            </w:p>
            <w:p w:rsidR="00C742B9" w:rsidRPr="006F56DB" w:rsidRDefault="00C742B9" w:rsidP="00C742B9">
              <w:pPr>
                <w:pStyle w:val="Listaconvietas"/>
                <w:numPr>
                  <w:ilvl w:val="0"/>
                  <w:numId w:val="7"/>
                </w:numPr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8051E9">
                <w:rPr>
                  <w:rFonts w:ascii="Arial" w:hAnsi="Arial" w:cs="Arial"/>
                  <w:b/>
                  <w:i/>
                  <w:noProof/>
                  <w:sz w:val="24"/>
                  <w:szCs w:val="24"/>
                </w:rPr>
                <w:t>Encargada del departamento de c</w:t>
              </w:r>
              <w:r w:rsidR="00CB27B9" w:rsidRPr="008051E9">
                <w:rPr>
                  <w:rFonts w:ascii="Arial" w:hAnsi="Arial" w:cs="Arial"/>
                  <w:b/>
                  <w:i/>
                  <w:noProof/>
                  <w:sz w:val="24"/>
                  <w:szCs w:val="24"/>
                </w:rPr>
                <w:t>ompras y control de inventarios:</w:t>
              </w:r>
              <w:r w:rsidR="00CB27B9">
                <w:rPr>
                  <w:rFonts w:ascii="Arial" w:hAnsi="Arial" w:cs="Arial"/>
                  <w:noProof/>
                  <w:sz w:val="24"/>
                  <w:szCs w:val="24"/>
                </w:rPr>
                <w:t xml:space="preserve">Empresa Proyectos Borbón S.A </w:t>
              </w:r>
              <w:r w:rsidR="003072BD">
                <w:rPr>
                  <w:rFonts w:ascii="Arial" w:hAnsi="Arial" w:cs="Arial"/>
                  <w:noProof/>
                  <w:sz w:val="24"/>
                  <w:szCs w:val="24"/>
                </w:rPr>
                <w:t xml:space="preserve">( </w:t>
              </w:r>
              <w:r w:rsidR="00973F97">
                <w:rPr>
                  <w:rFonts w:ascii="Arial" w:hAnsi="Arial" w:cs="Arial"/>
                  <w:noProof/>
                  <w:sz w:val="24"/>
                  <w:szCs w:val="24"/>
                </w:rPr>
                <w:t>Año:2015-2016</w:t>
              </w:r>
              <w:r w:rsidR="003072BD">
                <w:rPr>
                  <w:rFonts w:ascii="Arial" w:hAnsi="Arial" w:cs="Arial"/>
                  <w:noProof/>
                  <w:sz w:val="24"/>
                  <w:szCs w:val="24"/>
                </w:rPr>
                <w:t>)</w:t>
              </w:r>
            </w:p>
            <w:p w:rsidR="006F56DB" w:rsidRPr="00C742B9" w:rsidRDefault="006F56DB" w:rsidP="006F56DB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Funciones del cargo: </w:t>
              </w: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Atención y busqueda de proveedores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.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 </w:t>
              </w: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Realizar Ordenes de compras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.</w:t>
              </w: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. 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Toma fí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>sicas de los inventarios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.</w:t>
              </w: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Control de inventarios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.</w:t>
              </w:r>
            </w:p>
            <w:p w:rsidR="00C742B9" w:rsidRDefault="00C742B9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Alisto de materiales para rutas de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l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 otro dia</w:t>
              </w:r>
              <w:r w:rsidR="006F56DB">
                <w:rPr>
                  <w:rFonts w:ascii="Arial" w:hAnsi="Arial" w:cs="Arial"/>
                  <w:noProof/>
                  <w:sz w:val="24"/>
                  <w:szCs w:val="24"/>
                </w:rPr>
                <w:t>.</w:t>
              </w:r>
            </w:p>
            <w:p w:rsidR="006F56DB" w:rsidRDefault="006F56DB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. Control y manejo de facturas. </w:t>
              </w:r>
            </w:p>
            <w:p w:rsidR="00973F97" w:rsidRDefault="006F56DB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>. Suplir la necesidad de materia prima de toda la empresa.</w:t>
              </w:r>
            </w:p>
            <w:p w:rsidR="00E736D7" w:rsidRDefault="00E736D7" w:rsidP="00E736D7">
              <w:pPr>
                <w:pStyle w:val="Subseccin"/>
                <w:numPr>
                  <w:ilvl w:val="0"/>
                  <w:numId w:val="7"/>
                </w:numPr>
                <w:rPr>
                  <w:rFonts w:ascii="Arial" w:hAnsi="Arial" w:cs="Arial"/>
                  <w:b w:val="0"/>
                  <w:bCs w:val="0"/>
                  <w:caps w:val="0"/>
                  <w:noProof/>
                  <w:color w:val="404040" w:themeColor="text1" w:themeTint="BF"/>
                  <w:sz w:val="24"/>
                  <w:szCs w:val="24"/>
                </w:rPr>
              </w:pPr>
              <w:r w:rsidRPr="008051E9">
                <w:rPr>
                  <w:rFonts w:ascii="Arial" w:hAnsi="Arial" w:cs="Arial"/>
                  <w:bCs w:val="0"/>
                  <w:i/>
                  <w:caps w:val="0"/>
                  <w:noProof/>
                  <w:color w:val="404040" w:themeColor="text1" w:themeTint="BF"/>
                  <w:sz w:val="24"/>
                  <w:szCs w:val="24"/>
                </w:rPr>
                <w:t xml:space="preserve">Asistente de ventas institucionales: </w:t>
              </w:r>
              <w:r w:rsidRPr="000910FB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 En Nipro Medical Corporation sucur</w:t>
              </w:r>
              <w:r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s</w:t>
              </w:r>
              <w:r w:rsidRPr="000910FB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al de Costa Rica.</w:t>
              </w:r>
              <w:r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 xml:space="preserve"> (Año:2014)  </w:t>
              </w:r>
            </w:p>
            <w:p w:rsidR="00E736D7" w:rsidRPr="00AD4538" w:rsidRDefault="00E736D7" w:rsidP="00E736D7">
              <w:pPr>
                <w:pStyle w:val="Subseccin"/>
                <w:rPr>
                  <w:rFonts w:ascii="Arial" w:hAnsi="Arial" w:cs="Arial"/>
                  <w:b w:val="0"/>
                  <w:bCs w:val="0"/>
                  <w:caps w:val="0"/>
                  <w:noProof/>
                  <w:color w:val="404040" w:themeColor="text1" w:themeTint="BF"/>
                  <w:sz w:val="24"/>
                  <w:szCs w:val="24"/>
                </w:rPr>
              </w:pPr>
              <w:r w:rsidRPr="00AD4538">
                <w:rPr>
                  <w:rFonts w:ascii="Arial" w:hAnsi="Arial" w:cs="Arial"/>
                  <w:b w:val="0"/>
                  <w:caps w:val="0"/>
                  <w:noProof/>
                  <w:sz w:val="24"/>
                  <w:szCs w:val="24"/>
                </w:rPr>
                <w:t>Funciones del cargo :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>Realizar ofertas para la venta de productos en el sector publico.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>Realizar telemercade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o 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 xml:space="preserve">Servicio al cliente 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>Realizar cotizaciones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 xml:space="preserve">Realizar oficios  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 xml:space="preserve">Realizar subsanaciones y adjudicaciones </w:t>
              </w:r>
            </w:p>
            <w:p w:rsidR="00E736D7" w:rsidRPr="000910FB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0910FB">
                <w:rPr>
                  <w:rFonts w:ascii="Arial" w:hAnsi="Arial" w:cs="Arial"/>
                  <w:noProof/>
                  <w:sz w:val="24"/>
                  <w:szCs w:val="24"/>
                </w:rPr>
                <w:t xml:space="preserve">Revisar paginas electronicas como lo son </w:t>
              </w:r>
              <w:r>
                <w:rPr>
                  <w:rFonts w:ascii="Arial" w:hAnsi="Arial" w:cs="Arial"/>
                  <w:noProof/>
                  <w:sz w:val="24"/>
                  <w:szCs w:val="24"/>
                </w:rPr>
                <w:t>comprared, Merlink y Licitarnet.</w:t>
              </w:r>
            </w:p>
            <w:p w:rsidR="00E736D7" w:rsidRPr="00C742B9" w:rsidRDefault="00E736D7" w:rsidP="00E736D7">
              <w:pPr>
                <w:pStyle w:val="Listaconvietas"/>
                <w:rPr>
                  <w:rFonts w:ascii="Arial" w:hAnsi="Arial" w:cs="Arial"/>
                  <w:noProof/>
                  <w:sz w:val="24"/>
                  <w:szCs w:val="24"/>
                </w:rPr>
              </w:pPr>
              <w:r>
                <w:rPr>
                  <w:rFonts w:ascii="Arial" w:hAnsi="Arial" w:cs="Arial"/>
                  <w:noProof/>
                  <w:sz w:val="24"/>
                  <w:szCs w:val="24"/>
                </w:rPr>
                <w:t xml:space="preserve">Realizar ofertas fisicas y digitales. </w:t>
              </w:r>
            </w:p>
            <w:p w:rsidR="00E736D7" w:rsidRDefault="00E736D7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AD4538" w:rsidRDefault="00AD4538" w:rsidP="00C742B9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  <w:p w:rsidR="00FA002C" w:rsidRPr="000910FB" w:rsidRDefault="00453A96" w:rsidP="00E8388E">
              <w:pPr>
                <w:pStyle w:val="Listaconvietas"/>
                <w:numPr>
                  <w:ilvl w:val="0"/>
                  <w:numId w:val="0"/>
                </w:numPr>
                <w:ind w:left="720"/>
                <w:rPr>
                  <w:rFonts w:ascii="Arial" w:hAnsi="Arial" w:cs="Arial"/>
                  <w:noProof/>
                  <w:sz w:val="24"/>
                  <w:szCs w:val="24"/>
                </w:rPr>
              </w:pPr>
            </w:p>
          </w:sdtContent>
        </w:sdt>
      </w:sdtContent>
    </w:sdt>
    <w:p w:rsidR="00FA002C" w:rsidRPr="000910FB" w:rsidRDefault="00FA002C" w:rsidP="00C87EF2">
      <w:pPr>
        <w:pStyle w:val="Encabezadodelaseccin"/>
        <w:rPr>
          <w:rFonts w:ascii="Arial" w:hAnsi="Arial" w:cs="Arial"/>
          <w:noProof/>
          <w:szCs w:val="24"/>
        </w:rPr>
      </w:pPr>
      <w:r w:rsidRPr="000910FB">
        <w:rPr>
          <w:rFonts w:ascii="Arial" w:hAnsi="Arial" w:cs="Arial"/>
          <w:noProof/>
          <w:szCs w:val="24"/>
        </w:rPr>
        <w:t>Referencias Personales:</w:t>
      </w:r>
    </w:p>
    <w:p w:rsidR="00FA002C" w:rsidRPr="000910FB" w:rsidRDefault="000910FB" w:rsidP="000910FB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Wendy Salazar Madrigal           </w:t>
      </w:r>
      <w:r w:rsidR="00C87EF2" w:rsidRPr="000910FB">
        <w:rPr>
          <w:rFonts w:ascii="Arial" w:hAnsi="Arial" w:cs="Arial"/>
          <w:noProof/>
          <w:sz w:val="24"/>
          <w:szCs w:val="24"/>
        </w:rPr>
        <w:t xml:space="preserve"> E</w:t>
      </w:r>
      <w:r>
        <w:rPr>
          <w:rFonts w:ascii="Arial" w:hAnsi="Arial" w:cs="Arial"/>
          <w:noProof/>
          <w:sz w:val="24"/>
          <w:szCs w:val="24"/>
        </w:rPr>
        <w:t xml:space="preserve">ncargada De Compras               </w:t>
      </w:r>
      <w:r w:rsidR="00C87EF2" w:rsidRPr="000910FB">
        <w:rPr>
          <w:rFonts w:ascii="Arial" w:hAnsi="Arial" w:cs="Arial"/>
          <w:noProof/>
          <w:sz w:val="24"/>
          <w:szCs w:val="24"/>
        </w:rPr>
        <w:t xml:space="preserve">  Celular : 8823-94-00</w:t>
      </w:r>
    </w:p>
    <w:p w:rsidR="00C87EF2" w:rsidRPr="000910FB" w:rsidRDefault="00C87EF2" w:rsidP="000910FB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 w:rsidRPr="000910FB">
        <w:rPr>
          <w:rFonts w:ascii="Arial" w:hAnsi="Arial" w:cs="Arial"/>
          <w:noProof/>
          <w:sz w:val="24"/>
          <w:szCs w:val="24"/>
        </w:rPr>
        <w:t>Maria Cordoba Mur</w:t>
      </w:r>
      <w:r w:rsidR="000910FB">
        <w:rPr>
          <w:rFonts w:ascii="Arial" w:hAnsi="Arial" w:cs="Arial"/>
          <w:noProof/>
          <w:sz w:val="24"/>
          <w:szCs w:val="24"/>
        </w:rPr>
        <w:t xml:space="preserve">illo           </w:t>
      </w:r>
      <w:r w:rsidRPr="000910FB">
        <w:rPr>
          <w:rFonts w:ascii="Arial" w:hAnsi="Arial" w:cs="Arial"/>
          <w:noProof/>
          <w:sz w:val="24"/>
          <w:szCs w:val="24"/>
        </w:rPr>
        <w:t xml:space="preserve">    </w:t>
      </w:r>
      <w:r w:rsidR="000910FB">
        <w:rPr>
          <w:rFonts w:ascii="Arial" w:hAnsi="Arial" w:cs="Arial"/>
          <w:noProof/>
          <w:sz w:val="24"/>
          <w:szCs w:val="24"/>
        </w:rPr>
        <w:t xml:space="preserve">            </w:t>
      </w:r>
      <w:r w:rsidRPr="000910FB">
        <w:rPr>
          <w:rFonts w:ascii="Arial" w:hAnsi="Arial" w:cs="Arial"/>
          <w:noProof/>
          <w:sz w:val="24"/>
          <w:szCs w:val="24"/>
        </w:rPr>
        <w:t xml:space="preserve"> Tes</w:t>
      </w:r>
      <w:r w:rsidR="000910FB">
        <w:rPr>
          <w:rFonts w:ascii="Arial" w:hAnsi="Arial" w:cs="Arial"/>
          <w:noProof/>
          <w:sz w:val="24"/>
          <w:szCs w:val="24"/>
        </w:rPr>
        <w:t xml:space="preserve">orera          </w:t>
      </w:r>
      <w:r w:rsidRPr="000910FB">
        <w:rPr>
          <w:rFonts w:ascii="Arial" w:hAnsi="Arial" w:cs="Arial"/>
          <w:noProof/>
          <w:sz w:val="24"/>
          <w:szCs w:val="24"/>
        </w:rPr>
        <w:t xml:space="preserve">      </w:t>
      </w:r>
      <w:r w:rsidR="007F5BFC">
        <w:rPr>
          <w:rFonts w:ascii="Arial" w:hAnsi="Arial" w:cs="Arial"/>
          <w:noProof/>
          <w:sz w:val="24"/>
          <w:szCs w:val="24"/>
        </w:rPr>
        <w:t xml:space="preserve"> </w:t>
      </w:r>
      <w:r w:rsidRPr="000910FB">
        <w:rPr>
          <w:rFonts w:ascii="Arial" w:hAnsi="Arial" w:cs="Arial"/>
          <w:noProof/>
          <w:sz w:val="24"/>
          <w:szCs w:val="24"/>
        </w:rPr>
        <w:t>Telefono: 2439-0008, ext 23</w:t>
      </w:r>
    </w:p>
    <w:p w:rsidR="000910FB" w:rsidRDefault="007217DD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Erika Hernandez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       Recepcionista </w:t>
      </w:r>
      <w:r>
        <w:rPr>
          <w:rFonts w:ascii="Arial" w:hAnsi="Arial" w:cs="Arial"/>
          <w:noProof/>
          <w:sz w:val="24"/>
          <w:szCs w:val="24"/>
        </w:rPr>
        <w:tab/>
        <w:t xml:space="preserve">          Celular: 87955964</w:t>
      </w:r>
    </w:p>
    <w:p w:rsidR="007217DD" w:rsidRDefault="007708C1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Melissa Montoya Madrigal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    Asistente contable 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Celular: 89759205</w:t>
      </w:r>
    </w:p>
    <w:p w:rsidR="000D748D" w:rsidRDefault="000D748D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Michelle Herrera Marin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Contadora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Celular: 8710-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t>6727</w:t>
      </w:r>
    </w:p>
    <w:p w:rsidR="007708C1" w:rsidRDefault="007708C1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</w:p>
    <w:p w:rsidR="007708C1" w:rsidRPr="000910FB" w:rsidRDefault="007708C1">
      <w:pPr>
        <w:pStyle w:val="Listaconvietas"/>
        <w:numPr>
          <w:ilvl w:val="0"/>
          <w:numId w:val="0"/>
        </w:numPr>
        <w:ind w:left="144" w:hanging="14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.</w:t>
      </w:r>
    </w:p>
    <w:sectPr w:rsidR="007708C1" w:rsidRPr="000910FB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96" w:rsidRDefault="00453A96">
      <w:pPr>
        <w:spacing w:after="0"/>
      </w:pPr>
      <w:r>
        <w:separator/>
      </w:r>
    </w:p>
  </w:endnote>
  <w:endnote w:type="continuationSeparator" w:id="0">
    <w:p w:rsidR="00453A96" w:rsidRDefault="00453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7A7" w:rsidRDefault="00C51C5F">
    <w:pPr>
      <w:pStyle w:val="Piedepgina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0D748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96" w:rsidRDefault="00453A96">
      <w:pPr>
        <w:spacing w:after="0"/>
      </w:pPr>
      <w:r>
        <w:separator/>
      </w:r>
    </w:p>
  </w:footnote>
  <w:footnote w:type="continuationSeparator" w:id="0">
    <w:p w:rsidR="00453A96" w:rsidRDefault="00453A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4C6950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2CD5DE0"/>
    <w:multiLevelType w:val="hybridMultilevel"/>
    <w:tmpl w:val="6B8E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43386"/>
    <w:multiLevelType w:val="hybridMultilevel"/>
    <w:tmpl w:val="1594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D0D21"/>
    <w:multiLevelType w:val="hybridMultilevel"/>
    <w:tmpl w:val="51AA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34"/>
    <w:rsid w:val="00035EAC"/>
    <w:rsid w:val="00062F8A"/>
    <w:rsid w:val="000910FB"/>
    <w:rsid w:val="00095085"/>
    <w:rsid w:val="000A1D39"/>
    <w:rsid w:val="000D748D"/>
    <w:rsid w:val="00246A8E"/>
    <w:rsid w:val="002F03EF"/>
    <w:rsid w:val="002F7BFB"/>
    <w:rsid w:val="003072BD"/>
    <w:rsid w:val="00325623"/>
    <w:rsid w:val="003A24E4"/>
    <w:rsid w:val="003C7450"/>
    <w:rsid w:val="00447108"/>
    <w:rsid w:val="00453A96"/>
    <w:rsid w:val="00476A6B"/>
    <w:rsid w:val="004967A7"/>
    <w:rsid w:val="005B4DEE"/>
    <w:rsid w:val="005E20A5"/>
    <w:rsid w:val="00616BBF"/>
    <w:rsid w:val="00651FA5"/>
    <w:rsid w:val="006D0030"/>
    <w:rsid w:val="006F56DB"/>
    <w:rsid w:val="007217DD"/>
    <w:rsid w:val="007708C1"/>
    <w:rsid w:val="0078451A"/>
    <w:rsid w:val="007B2D8F"/>
    <w:rsid w:val="007F3089"/>
    <w:rsid w:val="007F5BFC"/>
    <w:rsid w:val="008051E9"/>
    <w:rsid w:val="00837B9B"/>
    <w:rsid w:val="0084511C"/>
    <w:rsid w:val="00862234"/>
    <w:rsid w:val="008E0BC1"/>
    <w:rsid w:val="00973F97"/>
    <w:rsid w:val="009C3F49"/>
    <w:rsid w:val="00A15FEF"/>
    <w:rsid w:val="00AB1A7D"/>
    <w:rsid w:val="00AD4538"/>
    <w:rsid w:val="00B40714"/>
    <w:rsid w:val="00B4511A"/>
    <w:rsid w:val="00BA744C"/>
    <w:rsid w:val="00BB4A37"/>
    <w:rsid w:val="00C51C5F"/>
    <w:rsid w:val="00C742B9"/>
    <w:rsid w:val="00C87EF2"/>
    <w:rsid w:val="00CB27B9"/>
    <w:rsid w:val="00D45997"/>
    <w:rsid w:val="00E414E0"/>
    <w:rsid w:val="00E736D7"/>
    <w:rsid w:val="00E8388E"/>
    <w:rsid w:val="00F02BEC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paragraph" w:customStyle="1" w:styleId="Textodesubseccin">
    <w:name w:val="Texto de subsección"/>
    <w:basedOn w:val="Normal"/>
    <w:qFormat/>
    <w:rsid w:val="00862234"/>
    <w:pPr>
      <w:spacing w:before="120" w:after="160" w:line="276" w:lineRule="auto"/>
      <w:contextualSpacing/>
    </w:pPr>
    <w:rPr>
      <w:rFonts w:eastAsiaTheme="minorEastAsia"/>
      <w:color w:val="000000" w:themeColor="text1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F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  <w:style w:type="paragraph" w:customStyle="1" w:styleId="Textodesubseccin">
    <w:name w:val="Texto de subsección"/>
    <w:basedOn w:val="Normal"/>
    <w:qFormat/>
    <w:rsid w:val="00862234"/>
    <w:pPr>
      <w:spacing w:before="120" w:after="160" w:line="276" w:lineRule="auto"/>
      <w:contextualSpacing/>
    </w:pPr>
    <w:rPr>
      <w:rFonts w:eastAsiaTheme="minorEastAsia"/>
      <w:color w:val="000000" w:themeColor="text1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F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-i_000\AppData\Roaming\Microsoft\Template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D130D863FA4A369F537A235A6E6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84171-8688-4B64-AA55-16D6012E1FB2}"/>
      </w:docPartPr>
      <w:docPartBody>
        <w:p w:rsidR="008C4FC3" w:rsidRDefault="00B60E9A">
          <w:pPr>
            <w:pStyle w:val="F2D130D863FA4A369F537A235A6E6AAB"/>
          </w:pPr>
          <w:r>
            <w:t>[Correo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A"/>
    <w:rsid w:val="00576462"/>
    <w:rsid w:val="006E5C2D"/>
    <w:rsid w:val="007217EB"/>
    <w:rsid w:val="008800AA"/>
    <w:rsid w:val="008C4FC3"/>
    <w:rsid w:val="009D483D"/>
    <w:rsid w:val="00B60E9A"/>
    <w:rsid w:val="00C33559"/>
    <w:rsid w:val="00D71971"/>
    <w:rsid w:val="00DB4DCE"/>
    <w:rsid w:val="00DD274C"/>
    <w:rsid w:val="00F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A42560119846E4A924BA36AA80EEB2">
    <w:name w:val="19A42560119846E4A924BA36AA80EEB2"/>
  </w:style>
  <w:style w:type="paragraph" w:customStyle="1" w:styleId="B33B95D999A947BBAED24F58AB2EE15B">
    <w:name w:val="B33B95D999A947BBAED24F58AB2EE15B"/>
  </w:style>
  <w:style w:type="paragraph" w:customStyle="1" w:styleId="6655E4B2AD2E449A91951EAD65FAA6EB">
    <w:name w:val="6655E4B2AD2E449A91951EAD65FAA6EB"/>
  </w:style>
  <w:style w:type="paragraph" w:customStyle="1" w:styleId="F2D130D863FA4A369F537A235A6E6AAB">
    <w:name w:val="F2D130D863FA4A369F537A235A6E6AAB"/>
  </w:style>
  <w:style w:type="paragraph" w:customStyle="1" w:styleId="BD5466EDD5AD49F298A416774CD2BE48">
    <w:name w:val="BD5466EDD5AD49F298A416774CD2BE48"/>
  </w:style>
  <w:style w:type="paragraph" w:customStyle="1" w:styleId="3203001BEC7E4B199F323E95D43D1ECB">
    <w:name w:val="3203001BEC7E4B199F323E95D43D1ECB"/>
  </w:style>
  <w:style w:type="paragraph" w:customStyle="1" w:styleId="2B32DCF7630F42D8BAC774FCD335D651">
    <w:name w:val="2B32DCF7630F42D8BAC774FCD335D651"/>
  </w:style>
  <w:style w:type="paragraph" w:customStyle="1" w:styleId="D4FB3B419C0E4261AE33944EA3FF8C1A">
    <w:name w:val="D4FB3B419C0E4261AE33944EA3FF8C1A"/>
  </w:style>
  <w:style w:type="paragraph" w:customStyle="1" w:styleId="BF1A1DA707E54E2DAD9CF08378D0EB90">
    <w:name w:val="BF1A1DA707E54E2DAD9CF08378D0EB9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CEAB94F40F141478910B67E34B0E892">
    <w:name w:val="7CEAB94F40F141478910B67E34B0E892"/>
  </w:style>
  <w:style w:type="paragraph" w:customStyle="1" w:styleId="E41C004B5D5A481B9AE0517E20716336">
    <w:name w:val="E41C004B5D5A481B9AE0517E20716336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1801CA2E04504ADD8D8BF2B5C5BEAE91">
    <w:name w:val="1801CA2E04504ADD8D8BF2B5C5BEAE91"/>
  </w:style>
  <w:style w:type="paragraph" w:customStyle="1" w:styleId="47741BD1618F424F8B183DBD995AEA36">
    <w:name w:val="47741BD1618F424F8B183DBD995AEA36"/>
  </w:style>
  <w:style w:type="paragraph" w:customStyle="1" w:styleId="FAA700CF4703467383B15BA90A0F425A">
    <w:name w:val="FAA700CF4703467383B15BA90A0F425A"/>
  </w:style>
  <w:style w:type="paragraph" w:customStyle="1" w:styleId="441239DB018645BA8C7611405D2F1209">
    <w:name w:val="441239DB018645BA8C7611405D2F1209"/>
  </w:style>
  <w:style w:type="paragraph" w:customStyle="1" w:styleId="24E4F6C2D0D546E1AE9C5B3B9D502750">
    <w:name w:val="24E4F6C2D0D546E1AE9C5B3B9D502750"/>
  </w:style>
  <w:style w:type="paragraph" w:customStyle="1" w:styleId="E3CDEFBD2E374E338E5550155B9F5A5D">
    <w:name w:val="E3CDEFBD2E374E338E5550155B9F5A5D"/>
  </w:style>
  <w:style w:type="paragraph" w:customStyle="1" w:styleId="864DCAA50FD44AFCBFF80209F08E7D98">
    <w:name w:val="864DCAA50FD44AFCBFF80209F08E7D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A42560119846E4A924BA36AA80EEB2">
    <w:name w:val="19A42560119846E4A924BA36AA80EEB2"/>
  </w:style>
  <w:style w:type="paragraph" w:customStyle="1" w:styleId="B33B95D999A947BBAED24F58AB2EE15B">
    <w:name w:val="B33B95D999A947BBAED24F58AB2EE15B"/>
  </w:style>
  <w:style w:type="paragraph" w:customStyle="1" w:styleId="6655E4B2AD2E449A91951EAD65FAA6EB">
    <w:name w:val="6655E4B2AD2E449A91951EAD65FAA6EB"/>
  </w:style>
  <w:style w:type="paragraph" w:customStyle="1" w:styleId="F2D130D863FA4A369F537A235A6E6AAB">
    <w:name w:val="F2D130D863FA4A369F537A235A6E6AAB"/>
  </w:style>
  <w:style w:type="paragraph" w:customStyle="1" w:styleId="BD5466EDD5AD49F298A416774CD2BE48">
    <w:name w:val="BD5466EDD5AD49F298A416774CD2BE48"/>
  </w:style>
  <w:style w:type="paragraph" w:customStyle="1" w:styleId="3203001BEC7E4B199F323E95D43D1ECB">
    <w:name w:val="3203001BEC7E4B199F323E95D43D1ECB"/>
  </w:style>
  <w:style w:type="paragraph" w:customStyle="1" w:styleId="2B32DCF7630F42D8BAC774FCD335D651">
    <w:name w:val="2B32DCF7630F42D8BAC774FCD335D651"/>
  </w:style>
  <w:style w:type="paragraph" w:customStyle="1" w:styleId="D4FB3B419C0E4261AE33944EA3FF8C1A">
    <w:name w:val="D4FB3B419C0E4261AE33944EA3FF8C1A"/>
  </w:style>
  <w:style w:type="paragraph" w:customStyle="1" w:styleId="BF1A1DA707E54E2DAD9CF08378D0EB90">
    <w:name w:val="BF1A1DA707E54E2DAD9CF08378D0EB9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CEAB94F40F141478910B67E34B0E892">
    <w:name w:val="7CEAB94F40F141478910B67E34B0E892"/>
  </w:style>
  <w:style w:type="paragraph" w:customStyle="1" w:styleId="E41C004B5D5A481B9AE0517E20716336">
    <w:name w:val="E41C004B5D5A481B9AE0517E20716336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s-ES" w:eastAsia="es-ES"/>
    </w:rPr>
  </w:style>
  <w:style w:type="paragraph" w:customStyle="1" w:styleId="1801CA2E04504ADD8D8BF2B5C5BEAE91">
    <w:name w:val="1801CA2E04504ADD8D8BF2B5C5BEAE91"/>
  </w:style>
  <w:style w:type="paragraph" w:customStyle="1" w:styleId="47741BD1618F424F8B183DBD995AEA36">
    <w:name w:val="47741BD1618F424F8B183DBD995AEA36"/>
  </w:style>
  <w:style w:type="paragraph" w:customStyle="1" w:styleId="FAA700CF4703467383B15BA90A0F425A">
    <w:name w:val="FAA700CF4703467383B15BA90A0F425A"/>
  </w:style>
  <w:style w:type="paragraph" w:customStyle="1" w:styleId="441239DB018645BA8C7611405D2F1209">
    <w:name w:val="441239DB018645BA8C7611405D2F1209"/>
  </w:style>
  <w:style w:type="paragraph" w:customStyle="1" w:styleId="24E4F6C2D0D546E1AE9C5B3B9D502750">
    <w:name w:val="24E4F6C2D0D546E1AE9C5B3B9D502750"/>
  </w:style>
  <w:style w:type="paragraph" w:customStyle="1" w:styleId="E3CDEFBD2E374E338E5550155B9F5A5D">
    <w:name w:val="E3CDEFBD2E374E338E5550155B9F5A5D"/>
  </w:style>
  <w:style w:type="paragraph" w:customStyle="1" w:styleId="864DCAA50FD44AFCBFF80209F08E7D98">
    <w:name w:val="864DCAA50FD44AFCBFF80209F08E7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</CompanyAddress>
  <CompanyPhone>88071653</CompanyPhone>
  <CompanyFax/>
  <CompanyEmail>Correo: ale.gc94@hotmail.com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86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Gonzalez Cordoba</dc:creator>
  <cp:lastModifiedBy>Home</cp:lastModifiedBy>
  <cp:revision>12</cp:revision>
  <dcterms:created xsi:type="dcterms:W3CDTF">2016-07-23T14:22:00Z</dcterms:created>
  <dcterms:modified xsi:type="dcterms:W3CDTF">2016-12-03T14:04:00Z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