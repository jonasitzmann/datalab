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10A73" w14:textId="34434CED" w:rsidR="000A6841" w:rsidRPr="00892BB4" w:rsidRDefault="00B50C7C" w:rsidP="00BD362C">
      <w:pPr>
        <w:pStyle w:val="Ttulo6"/>
        <w:spacing w:line="276" w:lineRule="auto"/>
        <w:rPr>
          <w:i w:val="0"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E0BB91" wp14:editId="5E2665EC">
            <wp:simplePos x="0" y="0"/>
            <wp:positionH relativeFrom="column">
              <wp:posOffset>5640070</wp:posOffset>
            </wp:positionH>
            <wp:positionV relativeFrom="paragraph">
              <wp:posOffset>-17145</wp:posOffset>
            </wp:positionV>
            <wp:extent cx="1203325" cy="1237615"/>
            <wp:effectExtent l="1905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033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BB4" w:rsidRPr="00892BB4">
        <w:rPr>
          <w:noProof/>
          <w:sz w:val="36"/>
          <w:lang w:val="es-US"/>
        </w:rPr>
        <w:t>R</w:t>
      </w:r>
      <w:r w:rsidR="00892BB4" w:rsidRPr="00892BB4">
        <w:rPr>
          <w:noProof/>
          <w:sz w:val="36"/>
        </w:rPr>
        <w:t>IDHERSON</w:t>
      </w:r>
      <w:r w:rsidR="00892BB4">
        <w:rPr>
          <w:noProof/>
          <w:sz w:val="36"/>
        </w:rPr>
        <w:t xml:space="preserve"> JOSE GONZÁLEZ GUERRA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6658"/>
      </w:tblGrid>
      <w:tr w:rsidR="000A6841" w14:paraId="244142CC" w14:textId="77777777" w:rsidTr="001150EF">
        <w:trPr>
          <w:trHeight w:val="440"/>
        </w:trPr>
        <w:tc>
          <w:tcPr>
            <w:tcW w:w="9493" w:type="dxa"/>
            <w:gridSpan w:val="2"/>
          </w:tcPr>
          <w:p w14:paraId="7A4AD7AF" w14:textId="77777777" w:rsidR="000A6841" w:rsidRDefault="000A6841" w:rsidP="00BD362C">
            <w:pPr>
              <w:pStyle w:val="Ttulo2"/>
              <w:spacing w:before="120" w:line="276" w:lineRule="auto"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Datos Personales</w:t>
            </w:r>
          </w:p>
        </w:tc>
      </w:tr>
      <w:tr w:rsidR="000A6841" w14:paraId="6D08A513" w14:textId="77777777" w:rsidTr="001150EF">
        <w:trPr>
          <w:trHeight w:val="2192"/>
        </w:trPr>
        <w:tc>
          <w:tcPr>
            <w:tcW w:w="2835" w:type="dxa"/>
          </w:tcPr>
          <w:p w14:paraId="76AC4713" w14:textId="77777777" w:rsidR="00521D74" w:rsidRDefault="00F830E8" w:rsidP="00BD362C">
            <w:pPr>
              <w:pStyle w:val="Sangradetextonormal"/>
              <w:spacing w:line="276" w:lineRule="auto"/>
              <w:ind w:left="0" w:firstLine="0"/>
              <w:jc w:val="left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Pasaporte</w:t>
            </w:r>
            <w:r w:rsidR="000A6841">
              <w:rPr>
                <w:rFonts w:ascii="Times New Roman" w:hAnsi="Times New Roman"/>
                <w:b/>
                <w:sz w:val="26"/>
              </w:rPr>
              <w:t>:</w:t>
            </w:r>
          </w:p>
          <w:p w14:paraId="4A2FA23B" w14:textId="77777777" w:rsidR="000A6841" w:rsidRDefault="000A6841" w:rsidP="00BD362C">
            <w:pPr>
              <w:spacing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Lugar de Nacimiento:</w:t>
            </w:r>
          </w:p>
          <w:p w14:paraId="206F94DE" w14:textId="77777777" w:rsidR="000A6841" w:rsidRDefault="000A6841" w:rsidP="00BD362C">
            <w:pPr>
              <w:spacing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Fecha de Nacimiento:</w:t>
            </w:r>
          </w:p>
          <w:p w14:paraId="73AEBD8C" w14:textId="77777777" w:rsidR="000A6841" w:rsidRDefault="000A6841" w:rsidP="00BD362C">
            <w:pPr>
              <w:spacing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Estado Civil:</w:t>
            </w:r>
          </w:p>
          <w:p w14:paraId="11AA86D8" w14:textId="77777777" w:rsidR="00521D74" w:rsidRDefault="00892BB4" w:rsidP="00BD362C">
            <w:pPr>
              <w:spacing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Idioma:</w:t>
            </w:r>
          </w:p>
          <w:p w14:paraId="5603BDFF" w14:textId="77777777" w:rsidR="000A6841" w:rsidRDefault="000A6841" w:rsidP="00BD362C">
            <w:pPr>
              <w:spacing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Profesión:</w:t>
            </w:r>
          </w:p>
          <w:p w14:paraId="689CBBF2" w14:textId="77777777" w:rsidR="000A6841" w:rsidRDefault="000A6841" w:rsidP="00BD362C">
            <w:pPr>
              <w:spacing w:line="276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Dirección:</w:t>
            </w:r>
          </w:p>
          <w:p w14:paraId="5FE32AB9" w14:textId="77777777" w:rsidR="000A6841" w:rsidRDefault="000A6841" w:rsidP="00BD362C">
            <w:pPr>
              <w:pStyle w:val="Ttulo2"/>
              <w:spacing w:line="276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Teléfono:</w:t>
            </w:r>
          </w:p>
        </w:tc>
        <w:tc>
          <w:tcPr>
            <w:tcW w:w="6658" w:type="dxa"/>
          </w:tcPr>
          <w:p w14:paraId="28EAE60E" w14:textId="77777777" w:rsidR="00521D74" w:rsidRPr="00521D74" w:rsidRDefault="00F830E8" w:rsidP="00BD362C">
            <w:pPr>
              <w:pStyle w:val="Ttulo2"/>
              <w:spacing w:line="276" w:lineRule="auto"/>
              <w:rPr>
                <w:rFonts w:ascii="Times New Roman" w:hAnsi="Times New Roman"/>
                <w:b w:val="0"/>
                <w:sz w:val="26"/>
              </w:rPr>
            </w:pPr>
            <w:r>
              <w:rPr>
                <w:rFonts w:ascii="Times New Roman" w:hAnsi="Times New Roman"/>
                <w:b w:val="0"/>
                <w:sz w:val="26"/>
              </w:rPr>
              <w:t>125614272</w:t>
            </w:r>
          </w:p>
          <w:p w14:paraId="568881AC" w14:textId="77777777" w:rsidR="000A6841" w:rsidRDefault="00892BB4" w:rsidP="00BD362C">
            <w:pPr>
              <w:spacing w:line="276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Porlamar, Nueva Esparta</w:t>
            </w:r>
            <w:r w:rsidR="00521D74">
              <w:rPr>
                <w:rFonts w:ascii="Times New Roman" w:hAnsi="Times New Roman"/>
                <w:sz w:val="26"/>
              </w:rPr>
              <w:t>, Venezuela</w:t>
            </w:r>
          </w:p>
          <w:p w14:paraId="4DE3947A" w14:textId="77777777" w:rsidR="000A6841" w:rsidRDefault="00892BB4" w:rsidP="00BD362C">
            <w:pPr>
              <w:spacing w:line="276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09/12/1996</w:t>
            </w:r>
          </w:p>
          <w:p w14:paraId="2EC3E2DD" w14:textId="77777777" w:rsidR="000A6841" w:rsidRDefault="00BC7A64" w:rsidP="00BD362C">
            <w:pPr>
              <w:spacing w:line="276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Soltero</w:t>
            </w:r>
          </w:p>
          <w:p w14:paraId="2BE30A42" w14:textId="77777777" w:rsidR="00892BB4" w:rsidRDefault="00892BB4" w:rsidP="00BD362C">
            <w:pPr>
              <w:spacing w:line="276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Español</w:t>
            </w:r>
          </w:p>
          <w:p w14:paraId="400D54E0" w14:textId="77777777" w:rsidR="000A6841" w:rsidRDefault="00892BB4" w:rsidP="00BD362C">
            <w:pPr>
              <w:spacing w:line="276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Estudiante</w:t>
            </w:r>
            <w:r w:rsidR="000A6841">
              <w:rPr>
                <w:rFonts w:ascii="Times New Roman" w:hAnsi="Times New Roman"/>
                <w:sz w:val="26"/>
              </w:rPr>
              <w:t xml:space="preserve"> </w:t>
            </w:r>
          </w:p>
          <w:p w14:paraId="5A7DF97A" w14:textId="738837D9" w:rsidR="00F830E8" w:rsidRDefault="009A0261" w:rsidP="00F830E8">
            <w:pPr>
              <w:spacing w:line="276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lang w:val="es-US"/>
              </w:rPr>
              <w:t>Panamá Vi</w:t>
            </w:r>
            <w:r w:rsidR="007213B6">
              <w:rPr>
                <w:rFonts w:ascii="Times New Roman" w:hAnsi="Times New Roman"/>
                <w:sz w:val="26"/>
                <w:lang w:val="es-US"/>
              </w:rPr>
              <w:t>ejo</w:t>
            </w:r>
            <w:r w:rsidR="00CB0196">
              <w:rPr>
                <w:rFonts w:ascii="Times New Roman" w:hAnsi="Times New Roman"/>
                <w:sz w:val="26"/>
                <w:lang w:val="es-US"/>
              </w:rPr>
              <w:t>, Av. 7 A Sur</w:t>
            </w:r>
          </w:p>
          <w:p w14:paraId="2DD8B0F0" w14:textId="60A95468" w:rsidR="000A6841" w:rsidRDefault="00F830E8" w:rsidP="00BD362C">
            <w:pPr>
              <w:spacing w:line="276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63866596</w:t>
            </w:r>
          </w:p>
        </w:tc>
      </w:tr>
      <w:tr w:rsidR="000A6841" w14:paraId="62D6FD3A" w14:textId="77777777" w:rsidTr="001150EF">
        <w:trPr>
          <w:trHeight w:val="341"/>
        </w:trPr>
        <w:tc>
          <w:tcPr>
            <w:tcW w:w="9493" w:type="dxa"/>
            <w:gridSpan w:val="2"/>
          </w:tcPr>
          <w:p w14:paraId="7FB1CB73" w14:textId="77777777" w:rsidR="000A6841" w:rsidRDefault="000A6841" w:rsidP="00BD362C">
            <w:pPr>
              <w:pStyle w:val="Ttulo7"/>
              <w:spacing w:before="120" w:line="276" w:lineRule="auto"/>
              <w:ind w:left="0"/>
              <w:rPr>
                <w:sz w:val="28"/>
              </w:rPr>
            </w:pPr>
            <w:r>
              <w:rPr>
                <w:sz w:val="28"/>
              </w:rPr>
              <w:t>Estudios Realizados</w:t>
            </w:r>
          </w:p>
        </w:tc>
      </w:tr>
      <w:tr w:rsidR="000A6841" w14:paraId="3C73338A" w14:textId="77777777" w:rsidTr="001150EF">
        <w:trPr>
          <w:trHeight w:val="1278"/>
        </w:trPr>
        <w:tc>
          <w:tcPr>
            <w:tcW w:w="9493" w:type="dxa"/>
            <w:gridSpan w:val="2"/>
          </w:tcPr>
          <w:p w14:paraId="6CBD7D0C" w14:textId="77777777" w:rsidR="000A6841" w:rsidRPr="00892BB4" w:rsidRDefault="000A6841" w:rsidP="00892BB4">
            <w:pPr>
              <w:numPr>
                <w:ilvl w:val="0"/>
                <w:numId w:val="5"/>
              </w:numPr>
              <w:tabs>
                <w:tab w:val="clear" w:pos="360"/>
                <w:tab w:val="num" w:pos="473"/>
              </w:tabs>
              <w:spacing w:before="120" w:line="276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Educación Diversificada: Bachiller en Ciencias, </w:t>
            </w:r>
            <w:r w:rsidR="00892BB4">
              <w:rPr>
                <w:rFonts w:ascii="Times New Roman" w:hAnsi="Times New Roman"/>
              </w:rPr>
              <w:t>U.E: “Oasis de Bendición”</w:t>
            </w:r>
          </w:p>
        </w:tc>
      </w:tr>
      <w:tr w:rsidR="000A6841" w14:paraId="7FD7BFE3" w14:textId="77777777" w:rsidTr="001150EF">
        <w:trPr>
          <w:trHeight w:val="270"/>
        </w:trPr>
        <w:tc>
          <w:tcPr>
            <w:tcW w:w="9493" w:type="dxa"/>
            <w:gridSpan w:val="2"/>
          </w:tcPr>
          <w:p w14:paraId="2A8D0A7A" w14:textId="77777777" w:rsidR="000A6841" w:rsidRDefault="000A6841" w:rsidP="00892BB4">
            <w:pPr>
              <w:pStyle w:val="Ttulo4"/>
              <w:spacing w:before="120" w:line="276" w:lineRule="auto"/>
              <w:jc w:val="center"/>
              <w:rPr>
                <w:rFonts w:ascii="Times New Roman" w:hAnsi="Times New Roman"/>
                <w:b w:val="0"/>
                <w:i w:val="0"/>
                <w:sz w:val="28"/>
                <w:lang w:val="es-MX"/>
              </w:rPr>
            </w:pPr>
            <w:r>
              <w:rPr>
                <w:rFonts w:ascii="Times New Roman" w:hAnsi="Times New Roman"/>
                <w:i w:val="0"/>
                <w:sz w:val="28"/>
              </w:rPr>
              <w:t>Habilidades y Conocimientos</w:t>
            </w:r>
          </w:p>
        </w:tc>
      </w:tr>
      <w:tr w:rsidR="000A6841" w14:paraId="33939A85" w14:textId="77777777" w:rsidTr="001150EF">
        <w:trPr>
          <w:trHeight w:val="2865"/>
        </w:trPr>
        <w:tc>
          <w:tcPr>
            <w:tcW w:w="9493" w:type="dxa"/>
            <w:gridSpan w:val="2"/>
          </w:tcPr>
          <w:p w14:paraId="12E951F1" w14:textId="069F5CB8" w:rsidR="000A6841" w:rsidRDefault="000A6841" w:rsidP="00BD362C">
            <w:pPr>
              <w:numPr>
                <w:ilvl w:val="0"/>
                <w:numId w:val="10"/>
              </w:numPr>
              <w:spacing w:before="120" w:line="276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Conocimiento y Manejo de Ambiente Windows y Microsoft Office.</w:t>
            </w:r>
            <w:r w:rsidR="00AD5248">
              <w:rPr>
                <w:rFonts w:ascii="Times New Roman" w:hAnsi="Times New Roman"/>
                <w:lang w:val="es-US"/>
              </w:rPr>
              <w:t xml:space="preserve"> </w:t>
            </w:r>
            <w:r w:rsidR="00DB28B7">
              <w:rPr>
                <w:rFonts w:ascii="Times New Roman" w:hAnsi="Times New Roman"/>
                <w:lang w:val="es-US"/>
              </w:rPr>
              <w:t xml:space="preserve">(Intermedio y </w:t>
            </w:r>
            <w:r w:rsidR="006911E9">
              <w:rPr>
                <w:rFonts w:ascii="Times New Roman" w:hAnsi="Times New Roman"/>
                <w:lang w:val="es-US"/>
              </w:rPr>
              <w:t>avanzado</w:t>
            </w:r>
            <w:r w:rsidR="00DB28B7">
              <w:rPr>
                <w:rFonts w:ascii="Times New Roman" w:hAnsi="Times New Roman"/>
                <w:lang w:val="es-US"/>
              </w:rPr>
              <w:t>)</w:t>
            </w:r>
            <w:r w:rsidR="006911E9">
              <w:rPr>
                <w:rFonts w:ascii="Times New Roman" w:hAnsi="Times New Roman"/>
                <w:lang w:val="es-US"/>
              </w:rPr>
              <w:t>.</w:t>
            </w:r>
          </w:p>
          <w:p w14:paraId="1BF94260" w14:textId="38AA372D" w:rsidR="009A7754" w:rsidRDefault="00BD362C" w:rsidP="009A7754">
            <w:pPr>
              <w:numPr>
                <w:ilvl w:val="0"/>
                <w:numId w:val="10"/>
              </w:numPr>
              <w:spacing w:line="276" w:lineRule="auto"/>
              <w:ind w:left="0" w:firstLine="0"/>
              <w:jc w:val="both"/>
              <w:rPr>
                <w:rFonts w:ascii="Times New Roman" w:hAnsi="Times New Roman"/>
                <w:b/>
                <w:sz w:val="26"/>
                <w:lang w:val="es-MX"/>
              </w:rPr>
            </w:pPr>
            <w:r>
              <w:rPr>
                <w:rFonts w:ascii="Times New Roman" w:hAnsi="Times New Roman"/>
              </w:rPr>
              <w:t>Buenas Relaciones Interp</w:t>
            </w:r>
            <w:r w:rsidR="00DB28B7">
              <w:rPr>
                <w:rFonts w:ascii="Times New Roman" w:hAnsi="Times New Roman"/>
              </w:rPr>
              <w:t>ersonales y</w:t>
            </w:r>
            <w:r w:rsidR="00DB28B7">
              <w:rPr>
                <w:rFonts w:ascii="Times New Roman" w:hAnsi="Times New Roman"/>
                <w:lang w:val="es-US"/>
              </w:rPr>
              <w:t xml:space="preserve"> trabajo en grupo</w:t>
            </w:r>
            <w:r w:rsidR="006911E9">
              <w:rPr>
                <w:rFonts w:ascii="Times New Roman" w:hAnsi="Times New Roman"/>
                <w:lang w:val="es-US"/>
              </w:rPr>
              <w:t>.</w:t>
            </w:r>
          </w:p>
          <w:p w14:paraId="44741CB7" w14:textId="0C20E263" w:rsidR="00C12FE2" w:rsidRPr="009A7754" w:rsidRDefault="009A7754" w:rsidP="009A7754">
            <w:pPr>
              <w:numPr>
                <w:ilvl w:val="0"/>
                <w:numId w:val="10"/>
              </w:numPr>
              <w:spacing w:line="276" w:lineRule="auto"/>
              <w:ind w:left="0" w:firstLine="0"/>
              <w:jc w:val="both"/>
              <w:rPr>
                <w:rFonts w:ascii="Times New Roman" w:hAnsi="Times New Roman"/>
                <w:b/>
                <w:sz w:val="26"/>
                <w:lang w:val="es-MX"/>
              </w:rPr>
            </w:pPr>
            <w:r>
              <w:rPr>
                <w:rFonts w:ascii="Times New Roman" w:hAnsi="Times New Roman"/>
                <w:b/>
                <w:sz w:val="26"/>
                <w:lang w:val="es-MX"/>
              </w:rPr>
              <w:t>C</w:t>
            </w:r>
            <w:r w:rsidR="00C12FE2" w:rsidRPr="009A7754">
              <w:rPr>
                <w:rFonts w:ascii="Times New Roman" w:hAnsi="Times New Roman"/>
              </w:rPr>
              <w:t>onocimiento y Man</w:t>
            </w:r>
            <w:r w:rsidR="009F097B">
              <w:rPr>
                <w:rFonts w:ascii="Times New Roman" w:hAnsi="Times New Roman"/>
              </w:rPr>
              <w:t>ejo de Herramientas Eléctrica</w:t>
            </w:r>
            <w:r w:rsidR="009F097B">
              <w:rPr>
                <w:rFonts w:ascii="Times New Roman" w:hAnsi="Times New Roman"/>
                <w:lang w:val="es-US"/>
              </w:rPr>
              <w:t>s, mecanicas y manuales.</w:t>
            </w:r>
          </w:p>
          <w:p w14:paraId="357E6908" w14:textId="77777777" w:rsidR="00F830E8" w:rsidRDefault="00C12FE2" w:rsidP="00F830E8">
            <w:pPr>
              <w:numPr>
                <w:ilvl w:val="0"/>
                <w:numId w:val="10"/>
              </w:numPr>
              <w:spacing w:line="276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Habilidad y Conocimiento</w:t>
            </w:r>
            <w:r w:rsidR="009A7754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de </w:t>
            </w:r>
            <w:r w:rsidR="009A7754">
              <w:rPr>
                <w:rFonts w:ascii="Times New Roman" w:hAnsi="Times New Roman"/>
              </w:rPr>
              <w:t>Electricidad Básica de Baja Tensión. Circuitos Eléctricos.</w:t>
            </w:r>
          </w:p>
          <w:p w14:paraId="0D49C58A" w14:textId="77777777" w:rsidR="006A3DDA" w:rsidRDefault="006A3DDA" w:rsidP="006A3DDA">
            <w:pPr>
              <w:numPr>
                <w:ilvl w:val="0"/>
                <w:numId w:val="10"/>
              </w:numPr>
              <w:spacing w:line="276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s-US"/>
              </w:rPr>
              <w:t>Mecánica automotriz básica.</w:t>
            </w:r>
          </w:p>
          <w:p w14:paraId="4BD365E2" w14:textId="26AB1184" w:rsidR="00CB0196" w:rsidRPr="0068671B" w:rsidRDefault="00197E4C" w:rsidP="006A3DDA">
            <w:pPr>
              <w:numPr>
                <w:ilvl w:val="0"/>
                <w:numId w:val="10"/>
              </w:numPr>
              <w:spacing w:line="276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s-US"/>
              </w:rPr>
              <w:t xml:space="preserve">Sistema SAP </w:t>
            </w:r>
            <w:r w:rsidR="0068671B">
              <w:rPr>
                <w:rFonts w:ascii="Times New Roman" w:hAnsi="Times New Roman"/>
                <w:lang w:val="es-US"/>
              </w:rPr>
              <w:t>intermedio.</w:t>
            </w:r>
          </w:p>
          <w:p w14:paraId="0BCBC9B3" w14:textId="36049F12" w:rsidR="0068671B" w:rsidRPr="00571F4B" w:rsidRDefault="006911E9" w:rsidP="006A3DDA">
            <w:pPr>
              <w:numPr>
                <w:ilvl w:val="0"/>
                <w:numId w:val="10"/>
              </w:numPr>
              <w:spacing w:line="276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s-US"/>
              </w:rPr>
              <w:t>Uso de redes sociales</w:t>
            </w:r>
            <w:r w:rsidR="00571F4B">
              <w:rPr>
                <w:rFonts w:ascii="Times New Roman" w:hAnsi="Times New Roman"/>
                <w:lang w:val="es-US"/>
              </w:rPr>
              <w:t xml:space="preserve"> y correo electrónicos.</w:t>
            </w:r>
          </w:p>
          <w:p w14:paraId="119D607A" w14:textId="2F8A63D8" w:rsidR="00571F4B" w:rsidRPr="005D4A28" w:rsidRDefault="003031F9" w:rsidP="006A3DDA">
            <w:pPr>
              <w:numPr>
                <w:ilvl w:val="0"/>
                <w:numId w:val="10"/>
              </w:numPr>
              <w:spacing w:line="276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s-US"/>
              </w:rPr>
              <w:t>Realizar inventarios en forma basica</w:t>
            </w:r>
            <w:r w:rsidR="005D4A28">
              <w:rPr>
                <w:rFonts w:ascii="Times New Roman" w:hAnsi="Times New Roman"/>
                <w:lang w:val="es-US"/>
              </w:rPr>
              <w:t>.</w:t>
            </w:r>
          </w:p>
          <w:p w14:paraId="6B2519E0" w14:textId="63B4FBB2" w:rsidR="005D4A28" w:rsidRPr="009074DA" w:rsidRDefault="009074DA" w:rsidP="006A3DDA">
            <w:pPr>
              <w:numPr>
                <w:ilvl w:val="0"/>
                <w:numId w:val="10"/>
              </w:numPr>
              <w:spacing w:line="276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s-US"/>
              </w:rPr>
              <w:t xml:space="preserve">Contabilidad básica. </w:t>
            </w:r>
          </w:p>
          <w:p w14:paraId="19E64FE4" w14:textId="0075682A" w:rsidR="00F830E8" w:rsidRPr="003D68CA" w:rsidRDefault="00037F7D" w:rsidP="003D68CA">
            <w:pPr>
              <w:numPr>
                <w:ilvl w:val="0"/>
                <w:numId w:val="10"/>
              </w:numPr>
              <w:spacing w:line="276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s-US"/>
              </w:rPr>
              <w:t>Rápido aprendizaje en nuevas áreas laborales.</w:t>
            </w:r>
            <w:bookmarkStart w:id="0" w:name="_GoBack"/>
            <w:bookmarkEnd w:id="0"/>
          </w:p>
        </w:tc>
      </w:tr>
      <w:tr w:rsidR="00F830E8" w:rsidRPr="009A7754" w14:paraId="63C9EBEF" w14:textId="77777777" w:rsidTr="001150EF">
        <w:trPr>
          <w:trHeight w:val="2308"/>
        </w:trPr>
        <w:tc>
          <w:tcPr>
            <w:tcW w:w="9493" w:type="dxa"/>
            <w:gridSpan w:val="2"/>
          </w:tcPr>
          <w:p w14:paraId="052AF4D2" w14:textId="77777777" w:rsidR="008715EF" w:rsidRDefault="008715EF" w:rsidP="00685314">
            <w:pPr>
              <w:spacing w:before="120" w:line="276" w:lineRule="auto"/>
              <w:jc w:val="center"/>
              <w:rPr>
                <w:rFonts w:ascii="Times New Roman" w:hAnsi="Times New Roman"/>
                <w:b/>
                <w:sz w:val="26"/>
                <w:lang w:val="es-MX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Experiencia Laboral</w:t>
            </w:r>
            <w:r>
              <w:rPr>
                <w:rFonts w:ascii="Times New Roman" w:hAnsi="Times New Roman"/>
                <w:b/>
                <w:sz w:val="26"/>
                <w:lang w:val="es-US"/>
              </w:rPr>
              <w:t>.</w:t>
            </w:r>
          </w:p>
          <w:p w14:paraId="31FF19AB" w14:textId="5BFECBB8" w:rsidR="00F830E8" w:rsidRDefault="00F830E8" w:rsidP="00F830E8">
            <w:pPr>
              <w:spacing w:before="120" w:line="276" w:lineRule="auto"/>
              <w:jc w:val="both"/>
              <w:rPr>
                <w:rFonts w:ascii="Times New Roman" w:hAnsi="Times New Roman"/>
                <w:sz w:val="26"/>
                <w:lang w:val="es-MX"/>
              </w:rPr>
            </w:pPr>
            <w:r>
              <w:rPr>
                <w:rFonts w:ascii="Times New Roman" w:hAnsi="Times New Roman"/>
                <w:b/>
                <w:sz w:val="26"/>
                <w:lang w:val="es-MX"/>
              </w:rPr>
              <w:t xml:space="preserve">Empresa: </w:t>
            </w:r>
            <w:r>
              <w:rPr>
                <w:rFonts w:ascii="Times New Roman" w:hAnsi="Times New Roman"/>
                <w:sz w:val="26"/>
                <w:lang w:val="es-MX"/>
              </w:rPr>
              <w:t>La Mar Trucks C.A (FORD Motors Venezuela, Porlamar)</w:t>
            </w:r>
          </w:p>
          <w:p w14:paraId="22888B11" w14:textId="77777777" w:rsidR="00F830E8" w:rsidRDefault="00F830E8" w:rsidP="00F830E8">
            <w:pPr>
              <w:spacing w:line="276" w:lineRule="auto"/>
              <w:jc w:val="both"/>
              <w:rPr>
                <w:rFonts w:ascii="Times New Roman" w:hAnsi="Times New Roman"/>
                <w:sz w:val="26"/>
                <w:lang w:val="es-MX"/>
              </w:rPr>
            </w:pPr>
            <w:r>
              <w:rPr>
                <w:rFonts w:ascii="Times New Roman" w:hAnsi="Times New Roman"/>
                <w:b/>
                <w:sz w:val="26"/>
                <w:lang w:val="es-MX"/>
              </w:rPr>
              <w:t>Cargo Desempeñado:</w:t>
            </w:r>
            <w:r>
              <w:rPr>
                <w:rFonts w:ascii="Times New Roman" w:hAnsi="Times New Roman"/>
                <w:sz w:val="26"/>
                <w:lang w:val="es-MX"/>
              </w:rPr>
              <w:t xml:space="preserve"> Almacenista</w:t>
            </w:r>
          </w:p>
          <w:p w14:paraId="6B4BCBC3" w14:textId="77777777" w:rsidR="00F830E8" w:rsidRPr="00F830E8" w:rsidRDefault="00F830E8" w:rsidP="00F830E8">
            <w:pPr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>
              <w:rPr>
                <w:rFonts w:ascii="Times New Roman" w:hAnsi="Times New Roman"/>
                <w:b/>
                <w:sz w:val="26"/>
                <w:lang w:val="es-MX"/>
              </w:rPr>
              <w:t>Periodo:</w:t>
            </w:r>
            <w:r>
              <w:rPr>
                <w:rFonts w:ascii="Times New Roman" w:hAnsi="Times New Roman"/>
                <w:sz w:val="26"/>
                <w:lang w:val="es-MX"/>
              </w:rPr>
              <w:t xml:space="preserve"> Desde </w:t>
            </w:r>
            <w:r w:rsidR="00717724">
              <w:rPr>
                <w:rFonts w:ascii="Times New Roman" w:hAnsi="Times New Roman"/>
                <w:sz w:val="26"/>
                <w:lang w:val="es-MX"/>
              </w:rPr>
              <w:t>16/12/2015</w:t>
            </w:r>
            <w:r>
              <w:rPr>
                <w:rFonts w:ascii="Times New Roman" w:hAnsi="Times New Roman"/>
                <w:sz w:val="26"/>
                <w:lang w:val="es-MX"/>
              </w:rPr>
              <w:t xml:space="preserve"> hasta </w:t>
            </w:r>
            <w:r w:rsidR="00717724">
              <w:rPr>
                <w:rFonts w:ascii="Times New Roman" w:hAnsi="Times New Roman"/>
                <w:sz w:val="26"/>
                <w:lang w:val="es-MX"/>
              </w:rPr>
              <w:t>02/04/2016</w:t>
            </w:r>
          </w:p>
          <w:p w14:paraId="55D4E7B5" w14:textId="12CB0D8D" w:rsidR="00F830E8" w:rsidRPr="009A7754" w:rsidRDefault="00F830E8" w:rsidP="00F830E8">
            <w:pPr>
              <w:tabs>
                <w:tab w:val="num" w:pos="360"/>
              </w:tabs>
              <w:spacing w:before="120"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7979C980" w14:textId="7362E6F5" w:rsidR="00F830E8" w:rsidRPr="00F830E8" w:rsidRDefault="00F830E8">
      <w:pPr>
        <w:rPr>
          <w:rFonts w:ascii="Times New Roman" w:hAnsi="Times New Roman"/>
          <w:b/>
          <w:sz w:val="28"/>
          <w:szCs w:val="28"/>
          <w:lang w:val="es-MX"/>
        </w:rPr>
      </w:pPr>
    </w:p>
    <w:sectPr w:rsidR="00F830E8" w:rsidRPr="00F830E8">
      <w:footerReference w:type="default" r:id="rId8"/>
      <w:pgSz w:w="12240" w:h="15840" w:code="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BF01E" w14:textId="77777777" w:rsidR="000460E4" w:rsidRDefault="000460E4" w:rsidP="00BD362C">
      <w:r>
        <w:separator/>
      </w:r>
    </w:p>
  </w:endnote>
  <w:endnote w:type="continuationSeparator" w:id="0">
    <w:p w14:paraId="0E01EFC5" w14:textId="77777777" w:rsidR="000460E4" w:rsidRDefault="000460E4" w:rsidP="00BD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55F53" w14:textId="77777777" w:rsidR="00BD362C" w:rsidRDefault="00BD362C" w:rsidP="00BD362C">
    <w:pPr>
      <w:pStyle w:val="Piedepgina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ab/>
    </w:r>
  </w:p>
  <w:p w14:paraId="7156C472" w14:textId="77777777" w:rsidR="00BD362C" w:rsidRDefault="00BD36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C2B35" w14:textId="77777777" w:rsidR="000460E4" w:rsidRDefault="000460E4" w:rsidP="00BD362C">
      <w:r>
        <w:separator/>
      </w:r>
    </w:p>
  </w:footnote>
  <w:footnote w:type="continuationSeparator" w:id="0">
    <w:p w14:paraId="3F4CC0E2" w14:textId="77777777" w:rsidR="000460E4" w:rsidRDefault="000460E4" w:rsidP="00BD3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1E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94E16"/>
    <w:multiLevelType w:val="singleLevel"/>
    <w:tmpl w:val="CF5C7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C0481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4A720B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9252BB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BED4D5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27073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4F2235"/>
    <w:multiLevelType w:val="singleLevel"/>
    <w:tmpl w:val="CF5C7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5972DB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EC7D1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FC412C"/>
    <w:multiLevelType w:val="singleLevel"/>
    <w:tmpl w:val="CF5C7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7B"/>
    <w:rsid w:val="00037F7D"/>
    <w:rsid w:val="000460E4"/>
    <w:rsid w:val="000A6841"/>
    <w:rsid w:val="001150EF"/>
    <w:rsid w:val="0013435F"/>
    <w:rsid w:val="00145B9A"/>
    <w:rsid w:val="00187F76"/>
    <w:rsid w:val="00197E4C"/>
    <w:rsid w:val="001F4AF9"/>
    <w:rsid w:val="0020228E"/>
    <w:rsid w:val="00255BA5"/>
    <w:rsid w:val="00277544"/>
    <w:rsid w:val="00277D76"/>
    <w:rsid w:val="002F4F88"/>
    <w:rsid w:val="003031F9"/>
    <w:rsid w:val="003B7F82"/>
    <w:rsid w:val="003D3392"/>
    <w:rsid w:val="003D5840"/>
    <w:rsid w:val="003D68CA"/>
    <w:rsid w:val="00521D74"/>
    <w:rsid w:val="00544995"/>
    <w:rsid w:val="00571F4B"/>
    <w:rsid w:val="00585979"/>
    <w:rsid w:val="005D4A28"/>
    <w:rsid w:val="00685314"/>
    <w:rsid w:val="0068671B"/>
    <w:rsid w:val="006911E9"/>
    <w:rsid w:val="006A3DDA"/>
    <w:rsid w:val="00717724"/>
    <w:rsid w:val="007213B6"/>
    <w:rsid w:val="0078563A"/>
    <w:rsid w:val="007F3D7B"/>
    <w:rsid w:val="007F608E"/>
    <w:rsid w:val="008715EF"/>
    <w:rsid w:val="00892BB4"/>
    <w:rsid w:val="008F643E"/>
    <w:rsid w:val="009074DA"/>
    <w:rsid w:val="00912941"/>
    <w:rsid w:val="009A0261"/>
    <w:rsid w:val="009A7754"/>
    <w:rsid w:val="009F097B"/>
    <w:rsid w:val="00A60A1F"/>
    <w:rsid w:val="00AD5248"/>
    <w:rsid w:val="00B22FA3"/>
    <w:rsid w:val="00B50C7C"/>
    <w:rsid w:val="00B603A2"/>
    <w:rsid w:val="00B96959"/>
    <w:rsid w:val="00BC7A64"/>
    <w:rsid w:val="00BD362C"/>
    <w:rsid w:val="00C12FE2"/>
    <w:rsid w:val="00CB0196"/>
    <w:rsid w:val="00DB28B7"/>
    <w:rsid w:val="00E45732"/>
    <w:rsid w:val="00F271ED"/>
    <w:rsid w:val="00F8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4:docId w14:val="0FCBF401"/>
  <w15:chartTrackingRefBased/>
  <w15:docId w15:val="{66172C37-8792-B849-B086-FF68516C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both"/>
      <w:outlineLvl w:val="1"/>
    </w:pPr>
    <w:rPr>
      <w:b/>
      <w:sz w:val="22"/>
      <w:lang w:val="es-MX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</w:pBdr>
      <w:spacing w:line="360" w:lineRule="auto"/>
      <w:jc w:val="both"/>
      <w:outlineLvl w:val="2"/>
    </w:pPr>
    <w:rPr>
      <w:b/>
      <w:i/>
      <w:sz w:val="22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both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rFonts w:ascii="Times New Roman" w:hAnsi="Times New Roman"/>
      <w:b/>
      <w:i/>
      <w:sz w:val="28"/>
    </w:rPr>
  </w:style>
  <w:style w:type="paragraph" w:styleId="Ttulo7">
    <w:name w:val="heading 7"/>
    <w:basedOn w:val="Normal"/>
    <w:next w:val="Normal"/>
    <w:qFormat/>
    <w:pPr>
      <w:keepNext/>
      <w:spacing w:line="240" w:lineRule="atLeast"/>
      <w:ind w:left="113"/>
      <w:jc w:val="center"/>
      <w:outlineLvl w:val="6"/>
    </w:pPr>
    <w:rPr>
      <w:rFonts w:ascii="Times New Roman" w:hAnsi="Times New Roman"/>
      <w:b/>
      <w:sz w:val="26"/>
      <w:lang w:val="es-MX"/>
    </w:rPr>
  </w:style>
  <w:style w:type="paragraph" w:styleId="Ttulo8">
    <w:name w:val="heading 8"/>
    <w:basedOn w:val="Normal"/>
    <w:next w:val="Normal"/>
    <w:qFormat/>
    <w:pPr>
      <w:keepNext/>
      <w:spacing w:before="120" w:line="360" w:lineRule="auto"/>
      <w:jc w:val="center"/>
      <w:outlineLvl w:val="7"/>
    </w:pPr>
    <w:rPr>
      <w:rFonts w:ascii="Times New Roman" w:hAnsi="Times New Roman"/>
      <w:b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Sangradetextonormal">
    <w:name w:val="Body Text Indent"/>
    <w:basedOn w:val="Normal"/>
    <w:semiHidden/>
    <w:pPr>
      <w:spacing w:line="360" w:lineRule="auto"/>
      <w:ind w:left="1418" w:hanging="2"/>
      <w:jc w:val="both"/>
    </w:pPr>
    <w:rPr>
      <w:sz w:val="22"/>
    </w:rPr>
  </w:style>
  <w:style w:type="paragraph" w:styleId="Sangra2detindependiente">
    <w:name w:val="Body Text Indent 2"/>
    <w:basedOn w:val="Normal"/>
    <w:semiHidden/>
    <w:pPr>
      <w:ind w:left="993" w:hanging="285"/>
    </w:pPr>
    <w:rPr>
      <w:snapToGrid w:val="0"/>
    </w:rPr>
  </w:style>
  <w:style w:type="paragraph" w:styleId="Textoindependiente">
    <w:name w:val="Body Text"/>
    <w:basedOn w:val="Normal"/>
    <w:semiHidden/>
    <w:pPr>
      <w:spacing w:before="20" w:after="20" w:line="360" w:lineRule="auto"/>
      <w:jc w:val="both"/>
    </w:pPr>
    <w:rPr>
      <w:b/>
      <w:bCs/>
      <w:sz w:val="20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D362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BD362C"/>
    <w:rPr>
      <w:rFonts w:ascii="Arial" w:hAnsi="Arial"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D362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BD362C"/>
    <w:rPr>
      <w:rFonts w:ascii="Arial" w:hAnsi="Arial"/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362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D362C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F64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643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643E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64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643E"/>
    <w:rPr>
      <w:rFonts w:ascii="Arial" w:hAnsi="Arial"/>
      <w:b/>
      <w:bCs/>
      <w:lang w:val="es-ES"/>
    </w:rPr>
  </w:style>
  <w:style w:type="table" w:styleId="Tablaconcuadrcula">
    <w:name w:val="Table Grid"/>
    <w:basedOn w:val="Tablanormal"/>
    <w:uiPriority w:val="39"/>
    <w:rsid w:val="00115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Hoja de Vida Ridherson Gonzalez.docx</Template>
  <TotalTime>0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EDUARDO ENRIQUE FRANCO AREVALO</vt:lpstr>
    </vt:vector>
  </TitlesOfParts>
  <Company>CVG. Ferrominera Orinoco,C.A.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EDUARDO ENRIQUE FRANCO AREVALO</dc:title>
  <dc:subject/>
  <dc:creator>Gerencia de Sistemas</dc:creator>
  <cp:keywords/>
  <cp:lastModifiedBy>ridherson@gmail.com</cp:lastModifiedBy>
  <cp:revision>2</cp:revision>
  <cp:lastPrinted>2008-07-25T19:00:00Z</cp:lastPrinted>
  <dcterms:created xsi:type="dcterms:W3CDTF">2016-05-11T12:10:00Z</dcterms:created>
  <dcterms:modified xsi:type="dcterms:W3CDTF">2016-05-11T12:10:00Z</dcterms:modified>
</cp:coreProperties>
</file>