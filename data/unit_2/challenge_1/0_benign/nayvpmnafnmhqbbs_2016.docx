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E26" w:rsidRDefault="004D74E4" w:rsidP="00E76932">
      <w:pPr>
        <w:jc w:val="both"/>
        <w:sectPr w:rsidR="00F93E26" w:rsidSect="00F93E2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4DD52CD" wp14:editId="39BE2C95">
                <wp:simplePos x="0" y="0"/>
                <wp:positionH relativeFrom="column">
                  <wp:posOffset>885190</wp:posOffset>
                </wp:positionH>
                <wp:positionV relativeFrom="paragraph">
                  <wp:posOffset>-677545</wp:posOffset>
                </wp:positionV>
                <wp:extent cx="2082800" cy="835025"/>
                <wp:effectExtent l="0" t="0" r="0" b="31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83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C46" w:rsidRPr="00E76932" w:rsidRDefault="004D74E4" w:rsidP="00E76932">
                            <w:pPr>
                              <w:pStyle w:val="Textedebulles"/>
                              <w:spacing w:line="540" w:lineRule="exact"/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Sybil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color w:val="EC974C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DALISSON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D52CD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69.7pt;margin-top:-53.35pt;width:164pt;height:65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" filled="f" stroked="f">
                <v:textbox>
                  <w:txbxContent>
                    <w:p w:rsidR="00533C46" w:rsidRPr="00E76932" w:rsidRDefault="004D74E4" w:rsidP="00E76932">
                      <w:pPr>
                        <w:pStyle w:val="Textedebulles"/>
                        <w:spacing w:line="540" w:lineRule="exact"/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Sybil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rFonts w:ascii="Corbel" w:hAnsi="Corbel" w:cs="SegoePro-Light"/>
                          <w:b/>
                          <w:color w:val="EC974C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DALISSON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4FC12D1D" wp14:editId="40EC9B56">
            <wp:simplePos x="0" y="0"/>
            <wp:positionH relativeFrom="column">
              <wp:posOffset>-664845</wp:posOffset>
            </wp:positionH>
            <wp:positionV relativeFrom="paragraph">
              <wp:posOffset>-760095</wp:posOffset>
            </wp:positionV>
            <wp:extent cx="1193800" cy="1994808"/>
            <wp:effectExtent l="0" t="0" r="6350" b="571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34145_4729199439778_271072462_n (2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994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931" w:rsidRPr="00945931">
        <w:t xml:space="preserve"> </w:t>
      </w:r>
    </w:p>
    <w:p w:rsidR="00AF7C19" w:rsidRDefault="00686722">
      <w:r w:rsidRPr="00F52B9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CE239A" wp14:editId="36388C35">
                <wp:simplePos x="0" y="0"/>
                <wp:positionH relativeFrom="page">
                  <wp:align>right</wp:align>
                </wp:positionH>
                <wp:positionV relativeFrom="paragraph">
                  <wp:posOffset>2914015</wp:posOffset>
                </wp:positionV>
                <wp:extent cx="5765800" cy="3390900"/>
                <wp:effectExtent l="0" t="0" r="0" b="0"/>
                <wp:wrapSquare wrapText="bothSides"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0" cy="339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:rsidR="00686722" w:rsidRPr="004D74E4" w:rsidRDefault="00686722" w:rsidP="0068672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ind w:left="2120" w:hanging="2120"/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2"/>
                                <w:szCs w:val="22"/>
                              </w:rPr>
                            </w:pPr>
                            <w:r w:rsidRPr="00686722">
                              <w:rPr>
                                <w:rFonts w:ascii="Corbel" w:hAnsi="Corbel" w:cs="SegoePro-Italic"/>
                                <w:b/>
                                <w:i/>
                                <w:iCs/>
                                <w:color w:val="11514B"/>
                                <w:sz w:val="22"/>
                                <w:szCs w:val="22"/>
                              </w:rPr>
                              <w:t>06/2014 – 05/2015</w:t>
                            </w: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2"/>
                                <w:szCs w:val="22"/>
                              </w:rPr>
                              <w:tab/>
                            </w:r>
                            <w:r w:rsidRPr="004D74E4">
                              <w:rPr>
                                <w:rFonts w:ascii="Corbel" w:hAnsi="Corbel" w:cs="SegoePro-Light"/>
                                <w:b/>
                                <w:color w:val="11514B"/>
                                <w:sz w:val="22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color w:val="11514B"/>
                                <w:sz w:val="22"/>
                                <w:szCs w:val="22"/>
                              </w:rPr>
                              <w:t>ice-présidente Communication-Evé</w:t>
                            </w:r>
                            <w:r w:rsidRPr="004D74E4">
                              <w:rPr>
                                <w:rFonts w:ascii="Corbel" w:hAnsi="Corbel" w:cs="SegoePro-Light"/>
                                <w:b/>
                                <w:color w:val="11514B"/>
                                <w:sz w:val="22"/>
                                <w:szCs w:val="22"/>
                              </w:rPr>
                              <w:t xml:space="preserve">nementiel du Bureau Des Sports </w:t>
                            </w:r>
                            <w:r w:rsidRPr="004D74E4">
                              <w:rPr>
                                <w:rFonts w:ascii="Wingdings" w:hAnsi="Wingdings"/>
                                <w:b/>
                                <w:color w:val="11514B"/>
                                <w:sz w:val="22"/>
                                <w:szCs w:val="22"/>
                              </w:rPr>
                              <w:t></w:t>
                            </w:r>
                            <w:r w:rsidRPr="004D74E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2"/>
                                <w:szCs w:val="22"/>
                              </w:rPr>
                              <w:t xml:space="preserve"> Paris </w:t>
                            </w:r>
                            <w:proofErr w:type="spellStart"/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2"/>
                                <w:szCs w:val="22"/>
                              </w:rPr>
                              <w:t>School</w:t>
                            </w:r>
                            <w:proofErr w:type="spellEnd"/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2"/>
                                <w:szCs w:val="22"/>
                              </w:rPr>
                              <w:t xml:space="preserve"> of Business </w:t>
                            </w:r>
                          </w:p>
                          <w:p w:rsidR="00686722" w:rsidRPr="004D74E4" w:rsidRDefault="00686722" w:rsidP="00686722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4D74E4">
                              <w:rPr>
                                <w:rFonts w:ascii="Corbel" w:hAnsi="Corbel" w:cs="Corbel"/>
                                <w:color w:val="7F7F7F" w:themeColor="text1" w:themeTint="80"/>
                                <w:sz w:val="22"/>
                                <w:szCs w:val="22"/>
                              </w:rPr>
                              <w:t>Organisation d</w:t>
                            </w: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2"/>
                                <w:szCs w:val="22"/>
                              </w:rPr>
                              <w:t>u plus grand</w:t>
                            </w:r>
                            <w:r w:rsidRPr="004D74E4">
                              <w:rPr>
                                <w:rFonts w:ascii="Corbel" w:hAnsi="Corbel" w:cs="Corbel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Séminaire Ski </w:t>
                            </w: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2"/>
                                <w:szCs w:val="22"/>
                              </w:rPr>
                              <w:t>de France à Val-Thorens (</w:t>
                            </w:r>
                            <w:r w:rsidRPr="004D74E4">
                              <w:rPr>
                                <w:rFonts w:ascii="Corbel" w:hAnsi="Corbel" w:cs="Corbel"/>
                                <w:color w:val="7F7F7F" w:themeColor="text1" w:themeTint="80"/>
                                <w:sz w:val="22"/>
                                <w:szCs w:val="22"/>
                              </w:rPr>
                              <w:t>700 étudiants</w:t>
                            </w: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686722" w:rsidRPr="004D74E4" w:rsidRDefault="00686722" w:rsidP="00686722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4D74E4">
                              <w:rPr>
                                <w:rFonts w:ascii="Corbel" w:hAnsi="Corbel" w:cs="Corbel"/>
                                <w:color w:val="7F7F7F" w:themeColor="text1" w:themeTint="80"/>
                                <w:sz w:val="22"/>
                                <w:szCs w:val="22"/>
                              </w:rPr>
                              <w:t>Organisation d’une Soirée Apr</w:t>
                            </w: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2"/>
                                <w:szCs w:val="22"/>
                              </w:rPr>
                              <w:t>ès-Ski au Carré Montparnasse (</w:t>
                            </w:r>
                            <w:r w:rsidRPr="004D74E4">
                              <w:rPr>
                                <w:rFonts w:ascii="Corbel" w:hAnsi="Corbel" w:cs="Corbel"/>
                                <w:color w:val="7F7F7F" w:themeColor="text1" w:themeTint="80"/>
                                <w:sz w:val="22"/>
                                <w:szCs w:val="22"/>
                              </w:rPr>
                              <w:t>400 étudiants</w:t>
                            </w: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686722" w:rsidRPr="004D74E4" w:rsidRDefault="00686722" w:rsidP="00686722">
                            <w:pPr>
                              <w:pStyle w:val="Textedebulles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4D74E4">
                              <w:rPr>
                                <w:rFonts w:ascii="Corbel" w:hAnsi="Corbel" w:cs="Corbel"/>
                                <w:color w:val="7F7F7F" w:themeColor="text1" w:themeTint="80"/>
                                <w:sz w:val="22"/>
                                <w:szCs w:val="22"/>
                              </w:rPr>
                              <w:t>Organisation de journées d’animat</w:t>
                            </w: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2"/>
                                <w:szCs w:val="22"/>
                              </w:rPr>
                              <w:t>ions, communication autour d’évé</w:t>
                            </w:r>
                            <w:r w:rsidRPr="004D74E4">
                              <w:rPr>
                                <w:rFonts w:ascii="Corbel" w:hAnsi="Corbel" w:cs="Corbel"/>
                                <w:color w:val="7F7F7F" w:themeColor="text1" w:themeTint="80"/>
                                <w:sz w:val="22"/>
                                <w:szCs w:val="22"/>
                              </w:rPr>
                              <w:t>nements sportifs</w:t>
                            </w:r>
                          </w:p>
                          <w:p w:rsidR="00686722" w:rsidRPr="004D74E4" w:rsidRDefault="00686722" w:rsidP="0068672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2"/>
                                <w:szCs w:val="22"/>
                              </w:rPr>
                            </w:pPr>
                          </w:p>
                          <w:p w:rsidR="00686722" w:rsidRPr="004D74E4" w:rsidRDefault="00686722" w:rsidP="0068672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2"/>
                                <w:szCs w:val="22"/>
                              </w:rPr>
                            </w:pPr>
                            <w:r w:rsidRPr="00686722">
                              <w:rPr>
                                <w:rFonts w:ascii="Corbel" w:hAnsi="Corbel" w:cs="SegoePro-Italic"/>
                                <w:b/>
                                <w:i/>
                                <w:iCs/>
                                <w:color w:val="11514B"/>
                                <w:sz w:val="22"/>
                                <w:szCs w:val="22"/>
                              </w:rPr>
                              <w:t>05/2014 – 07/2014</w:t>
                            </w: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2"/>
                                <w:szCs w:val="22"/>
                              </w:rPr>
                              <w:tab/>
                            </w:r>
                            <w:r w:rsidRPr="004D74E4">
                              <w:rPr>
                                <w:rFonts w:ascii="Corbel" w:hAnsi="Corbel" w:cs="SegoePro-Light"/>
                                <w:b/>
                                <w:color w:val="11514B"/>
                                <w:sz w:val="22"/>
                                <w:szCs w:val="22"/>
                              </w:rPr>
                              <w:t>Stage de Vente</w:t>
                            </w:r>
                            <w:r w:rsidRPr="004D74E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D74E4">
                              <w:rPr>
                                <w:rFonts w:ascii="Wingdings" w:hAnsi="Wingdings"/>
                                <w:b/>
                                <w:color w:val="11514B"/>
                                <w:sz w:val="22"/>
                                <w:szCs w:val="22"/>
                              </w:rPr>
                              <w:t></w:t>
                            </w:r>
                            <w:r w:rsidRPr="004D74E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D74E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2"/>
                                <w:szCs w:val="22"/>
                              </w:rPr>
                              <w:t>Athé</w:t>
                            </w:r>
                            <w:proofErr w:type="spellEnd"/>
                            <w:r w:rsidRPr="004D74E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2"/>
                                <w:szCs w:val="22"/>
                              </w:rPr>
                              <w:t xml:space="preserve"> Vanessa Bruno </w:t>
                            </w:r>
                          </w:p>
                          <w:p w:rsidR="00686722" w:rsidRPr="00480B62" w:rsidRDefault="00686722" w:rsidP="00686722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6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4D74E4">
                              <w:rPr>
                                <w:rFonts w:ascii="Corbel" w:hAnsi="Corbel" w:cs="Corbel"/>
                                <w:color w:val="7F7F7F" w:themeColor="text1" w:themeTint="80"/>
                                <w:sz w:val="22"/>
                                <w:szCs w:val="22"/>
                              </w:rPr>
                              <w:t>Caisse</w:t>
                            </w: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/ </w:t>
                            </w:r>
                            <w:r w:rsidRPr="00480B62">
                              <w:rPr>
                                <w:rFonts w:ascii="Corbel" w:hAnsi="Corbel" w:cs="Corbel"/>
                                <w:color w:val="7F7F7F" w:themeColor="text1" w:themeTint="80"/>
                                <w:sz w:val="22"/>
                                <w:szCs w:val="22"/>
                              </w:rPr>
                              <w:t>Logistique</w:t>
                            </w:r>
                          </w:p>
                          <w:p w:rsidR="00686722" w:rsidRPr="004D74E4" w:rsidRDefault="00686722" w:rsidP="00686722">
                            <w:pPr>
                              <w:pStyle w:val="Textedebulles"/>
                              <w:numPr>
                                <w:ilvl w:val="1"/>
                                <w:numId w:val="36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4D74E4">
                              <w:rPr>
                                <w:rFonts w:ascii="Corbel" w:hAnsi="Corbel" w:cs="Corbel"/>
                                <w:color w:val="7F7F7F" w:themeColor="text1" w:themeTint="80"/>
                                <w:sz w:val="22"/>
                                <w:szCs w:val="22"/>
                              </w:rPr>
                              <w:t>Mise en place du Corner</w:t>
                            </w:r>
                          </w:p>
                          <w:p w:rsidR="00686722" w:rsidRPr="004D74E4" w:rsidRDefault="00686722" w:rsidP="00686722">
                            <w:pPr>
                              <w:pStyle w:val="Textedebulles"/>
                              <w:numPr>
                                <w:ilvl w:val="1"/>
                                <w:numId w:val="36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2"/>
                                <w:szCs w:val="22"/>
                              </w:rPr>
                              <w:t>Ouverture</w:t>
                            </w:r>
                            <w:r w:rsidRPr="004D74E4">
                              <w:rPr>
                                <w:rFonts w:ascii="Corbel" w:hAnsi="Corbel" w:cs="Corbel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/ </w:t>
                            </w: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2"/>
                                <w:szCs w:val="22"/>
                              </w:rPr>
                              <w:t>Fermeture</w:t>
                            </w:r>
                            <w:r w:rsidRPr="004D74E4">
                              <w:rPr>
                                <w:rFonts w:ascii="Corbel" w:hAnsi="Corbel" w:cs="Corbel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du Corner (utilisation de logiciels de stock spécifiques à l’entreprise, utilisation d’Excel)</w:t>
                            </w:r>
                          </w:p>
                          <w:p w:rsidR="00686722" w:rsidRPr="004D74E4" w:rsidRDefault="00686722" w:rsidP="0068672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2"/>
                                <w:szCs w:val="22"/>
                              </w:rPr>
                            </w:pPr>
                          </w:p>
                          <w:p w:rsidR="00686722" w:rsidRPr="00480B62" w:rsidRDefault="00686722" w:rsidP="0068672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2"/>
                                <w:szCs w:val="22"/>
                              </w:rPr>
                            </w:pPr>
                            <w:r w:rsidRPr="00686722">
                              <w:rPr>
                                <w:rFonts w:ascii="Corbel" w:hAnsi="Corbel" w:cs="SegoePro-Italic"/>
                                <w:b/>
                                <w:i/>
                                <w:iCs/>
                                <w:color w:val="11514B"/>
                                <w:sz w:val="22"/>
                                <w:szCs w:val="22"/>
                              </w:rPr>
                              <w:t>Depuis 2013</w:t>
                            </w: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2"/>
                                <w:szCs w:val="22"/>
                              </w:rPr>
                              <w:tab/>
                            </w:r>
                            <w:r w:rsidRPr="00480B62">
                              <w:rPr>
                                <w:rFonts w:ascii="Corbel" w:hAnsi="Corbel" w:cs="SegoePro-Light"/>
                                <w:b/>
                                <w:color w:val="11514B"/>
                                <w:sz w:val="22"/>
                                <w:szCs w:val="22"/>
                              </w:rPr>
                              <w:t>Hôtesse</w:t>
                            </w:r>
                            <w:r w:rsidRPr="00480B62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0B62">
                              <w:rPr>
                                <w:rFonts w:ascii="Wingdings" w:hAnsi="Wingdings"/>
                                <w:b/>
                                <w:color w:val="11514B"/>
                                <w:sz w:val="22"/>
                                <w:szCs w:val="22"/>
                              </w:rPr>
                              <w:t></w:t>
                            </w:r>
                            <w:r w:rsidRPr="00480B62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80B62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2"/>
                                <w:szCs w:val="22"/>
                              </w:rPr>
                              <w:t>Mahola</w:t>
                            </w:r>
                            <w:proofErr w:type="spellEnd"/>
                            <w:r w:rsidRPr="00480B62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686722" w:rsidRPr="00480B62" w:rsidRDefault="00686722" w:rsidP="00686722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5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480B62">
                              <w:rPr>
                                <w:rFonts w:ascii="Corbel" w:hAnsi="Corbel" w:cs="Corbel"/>
                                <w:color w:val="7F7F7F" w:themeColor="text1" w:themeTint="80"/>
                                <w:sz w:val="22"/>
                                <w:szCs w:val="22"/>
                              </w:rPr>
                              <w:t>Salon Maison &amp; Objet 2013 et 2014</w:t>
                            </w:r>
                          </w:p>
                          <w:p w:rsidR="00686722" w:rsidRPr="00480B62" w:rsidRDefault="00686722" w:rsidP="00686722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5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480B62">
                              <w:rPr>
                                <w:rFonts w:ascii="Corbel" w:hAnsi="Corbel" w:cs="Corbel"/>
                                <w:color w:val="7F7F7F" w:themeColor="text1" w:themeTint="80"/>
                                <w:sz w:val="22"/>
                                <w:szCs w:val="22"/>
                              </w:rPr>
                              <w:t>Hôtel Hilton</w:t>
                            </w:r>
                          </w:p>
                          <w:p w:rsidR="00686722" w:rsidRDefault="00686722" w:rsidP="00686722">
                            <w:pPr>
                              <w:pStyle w:val="Textedebulles"/>
                              <w:numPr>
                                <w:ilvl w:val="1"/>
                                <w:numId w:val="35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480B62">
                              <w:rPr>
                                <w:rFonts w:ascii="Corbel" w:hAnsi="Corbel" w:cs="Corbel"/>
                                <w:color w:val="7F7F7F" w:themeColor="text1" w:themeTint="80"/>
                                <w:sz w:val="22"/>
                                <w:szCs w:val="22"/>
                              </w:rPr>
                              <w:t>Distribution de prospectus à la gare Saint-Lazare</w:t>
                            </w:r>
                          </w:p>
                          <w:p w:rsidR="00686722" w:rsidRDefault="00686722" w:rsidP="0068672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:rsidR="00686722" w:rsidRDefault="00686722" w:rsidP="0068672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2"/>
                                <w:szCs w:val="22"/>
                              </w:rPr>
                            </w:pPr>
                            <w:r w:rsidRPr="00686722">
                              <w:rPr>
                                <w:rFonts w:ascii="Corbel" w:hAnsi="Corbel" w:cs="SegoePro-Italic"/>
                                <w:b/>
                                <w:i/>
                                <w:iCs/>
                                <w:color w:val="11514B"/>
                                <w:sz w:val="22"/>
                                <w:szCs w:val="22"/>
                              </w:rPr>
                              <w:t>Depuis 2008</w:t>
                            </w:r>
                            <w:r w:rsidRPr="00686722">
                              <w:rPr>
                                <w:rFonts w:ascii="Corbel" w:hAnsi="Corbel" w:cs="SegoePro-Italic"/>
                                <w:b/>
                                <w:i/>
                                <w:iCs/>
                                <w:color w:val="11514B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color w:val="11514B"/>
                                <w:sz w:val="22"/>
                                <w:szCs w:val="22"/>
                              </w:rPr>
                              <w:t xml:space="preserve">Babysitting </w:t>
                            </w:r>
                          </w:p>
                          <w:p w:rsidR="00686722" w:rsidRPr="00480B62" w:rsidRDefault="00686722" w:rsidP="00686722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5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2"/>
                                <w:szCs w:val="22"/>
                              </w:rPr>
                              <w:t>Garde du soir, sortie d’école, aide aux devoirs</w:t>
                            </w:r>
                          </w:p>
                          <w:p w:rsidR="00686722" w:rsidRPr="00480B62" w:rsidRDefault="00686722" w:rsidP="0068672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:rsidR="00686722" w:rsidRPr="004B60AA" w:rsidRDefault="00686722" w:rsidP="0068672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E239A" id="Zone de texte 83" o:spid="_x0000_s1027" type="#_x0000_t202" style="position:absolute;margin-left:402.8pt;margin-top:229.45pt;width:454pt;height:267pt;z-index:2517012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" filled="f" stroked="f">
                <v:textbox>
                  <w:txbxContent>
                    <w:p w:rsidR="00686722" w:rsidRPr="004D74E4" w:rsidRDefault="00686722" w:rsidP="00686722">
                      <w:pPr>
                        <w:pStyle w:val="Textedebulles"/>
                        <w:tabs>
                          <w:tab w:val="left" w:pos="850"/>
                        </w:tabs>
                        <w:ind w:left="2120" w:hanging="2120"/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2"/>
                          <w:szCs w:val="22"/>
                        </w:rPr>
                      </w:pPr>
                      <w:r w:rsidRPr="00686722">
                        <w:rPr>
                          <w:rFonts w:ascii="Corbel" w:hAnsi="Corbel" w:cs="SegoePro-Italic"/>
                          <w:b/>
                          <w:i/>
                          <w:iCs/>
                          <w:color w:val="11514B"/>
                          <w:sz w:val="22"/>
                          <w:szCs w:val="22"/>
                        </w:rPr>
                        <w:t>06/2014 – 05/2015</w:t>
                      </w:r>
                      <w:r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2"/>
                          <w:szCs w:val="22"/>
                        </w:rPr>
                        <w:tab/>
                      </w:r>
                      <w:r w:rsidRPr="004D74E4">
                        <w:rPr>
                          <w:rFonts w:ascii="Corbel" w:hAnsi="Corbel" w:cs="SegoePro-Light"/>
                          <w:b/>
                          <w:color w:val="11514B"/>
                          <w:sz w:val="22"/>
                          <w:szCs w:val="22"/>
                        </w:rPr>
                        <w:t>V</w:t>
                      </w:r>
                      <w:r>
                        <w:rPr>
                          <w:rFonts w:ascii="Corbel" w:hAnsi="Corbel" w:cs="SegoePro-Light"/>
                          <w:b/>
                          <w:color w:val="11514B"/>
                          <w:sz w:val="22"/>
                          <w:szCs w:val="22"/>
                        </w:rPr>
                        <w:t>ice-présidente Communication-Evé</w:t>
                      </w:r>
                      <w:r w:rsidRPr="004D74E4">
                        <w:rPr>
                          <w:rFonts w:ascii="Corbel" w:hAnsi="Corbel" w:cs="SegoePro-Light"/>
                          <w:b/>
                          <w:color w:val="11514B"/>
                          <w:sz w:val="22"/>
                          <w:szCs w:val="22"/>
                        </w:rPr>
                        <w:t xml:space="preserve">nementiel du Bureau Des Sports </w:t>
                      </w:r>
                      <w:r w:rsidRPr="004D74E4">
                        <w:rPr>
                          <w:rFonts w:ascii="Wingdings" w:hAnsi="Wingdings"/>
                          <w:b/>
                          <w:color w:val="11514B"/>
                          <w:sz w:val="22"/>
                          <w:szCs w:val="22"/>
                        </w:rPr>
                        <w:t></w:t>
                      </w:r>
                      <w:r w:rsidRPr="004D74E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2"/>
                          <w:szCs w:val="22"/>
                        </w:rPr>
                        <w:t xml:space="preserve"> Paris </w:t>
                      </w:r>
                      <w:proofErr w:type="spellStart"/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2"/>
                          <w:szCs w:val="22"/>
                        </w:rPr>
                        <w:t>School</w:t>
                      </w:r>
                      <w:proofErr w:type="spellEnd"/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2"/>
                          <w:szCs w:val="22"/>
                        </w:rPr>
                        <w:t xml:space="preserve"> of Business </w:t>
                      </w:r>
                    </w:p>
                    <w:p w:rsidR="00686722" w:rsidRPr="004D74E4" w:rsidRDefault="00686722" w:rsidP="00686722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4D74E4">
                        <w:rPr>
                          <w:rFonts w:ascii="Corbel" w:hAnsi="Corbel" w:cs="Corbel"/>
                          <w:color w:val="7F7F7F" w:themeColor="text1" w:themeTint="80"/>
                          <w:sz w:val="22"/>
                          <w:szCs w:val="22"/>
                        </w:rPr>
                        <w:t>Organisation d</w:t>
                      </w:r>
                      <w:r>
                        <w:rPr>
                          <w:rFonts w:ascii="Corbel" w:hAnsi="Corbel" w:cs="Corbel"/>
                          <w:color w:val="7F7F7F" w:themeColor="text1" w:themeTint="80"/>
                          <w:sz w:val="22"/>
                          <w:szCs w:val="22"/>
                        </w:rPr>
                        <w:t>u plus grand</w:t>
                      </w:r>
                      <w:r w:rsidRPr="004D74E4">
                        <w:rPr>
                          <w:rFonts w:ascii="Corbel" w:hAnsi="Corbel" w:cs="Corbel"/>
                          <w:color w:val="7F7F7F" w:themeColor="text1" w:themeTint="80"/>
                          <w:sz w:val="22"/>
                          <w:szCs w:val="22"/>
                        </w:rPr>
                        <w:t xml:space="preserve"> Séminaire Ski </w:t>
                      </w:r>
                      <w:r>
                        <w:rPr>
                          <w:rFonts w:ascii="Corbel" w:hAnsi="Corbel" w:cs="Corbel"/>
                          <w:color w:val="7F7F7F" w:themeColor="text1" w:themeTint="80"/>
                          <w:sz w:val="22"/>
                          <w:szCs w:val="22"/>
                        </w:rPr>
                        <w:t>de France à Val-Thorens (</w:t>
                      </w:r>
                      <w:r w:rsidRPr="004D74E4">
                        <w:rPr>
                          <w:rFonts w:ascii="Corbel" w:hAnsi="Corbel" w:cs="Corbel"/>
                          <w:color w:val="7F7F7F" w:themeColor="text1" w:themeTint="80"/>
                          <w:sz w:val="22"/>
                          <w:szCs w:val="22"/>
                        </w:rPr>
                        <w:t>700 étudiants</w:t>
                      </w:r>
                      <w:r>
                        <w:rPr>
                          <w:rFonts w:ascii="Corbel" w:hAnsi="Corbel" w:cs="Corbel"/>
                          <w:color w:val="7F7F7F" w:themeColor="text1" w:themeTint="80"/>
                          <w:sz w:val="22"/>
                          <w:szCs w:val="22"/>
                        </w:rPr>
                        <w:t>)</w:t>
                      </w:r>
                    </w:p>
                    <w:p w:rsidR="00686722" w:rsidRPr="004D74E4" w:rsidRDefault="00686722" w:rsidP="00686722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4D74E4">
                        <w:rPr>
                          <w:rFonts w:ascii="Corbel" w:hAnsi="Corbel" w:cs="Corbel"/>
                          <w:color w:val="7F7F7F" w:themeColor="text1" w:themeTint="80"/>
                          <w:sz w:val="22"/>
                          <w:szCs w:val="22"/>
                        </w:rPr>
                        <w:t>Organisation d’une Soirée Apr</w:t>
                      </w:r>
                      <w:r>
                        <w:rPr>
                          <w:rFonts w:ascii="Corbel" w:hAnsi="Corbel" w:cs="Corbel"/>
                          <w:color w:val="7F7F7F" w:themeColor="text1" w:themeTint="80"/>
                          <w:sz w:val="22"/>
                          <w:szCs w:val="22"/>
                        </w:rPr>
                        <w:t>ès-Ski au Carré Montparnasse (</w:t>
                      </w:r>
                      <w:r w:rsidRPr="004D74E4">
                        <w:rPr>
                          <w:rFonts w:ascii="Corbel" w:hAnsi="Corbel" w:cs="Corbel"/>
                          <w:color w:val="7F7F7F" w:themeColor="text1" w:themeTint="80"/>
                          <w:sz w:val="22"/>
                          <w:szCs w:val="22"/>
                        </w:rPr>
                        <w:t>400 étudiants</w:t>
                      </w:r>
                      <w:r>
                        <w:rPr>
                          <w:rFonts w:ascii="Corbel" w:hAnsi="Corbel" w:cs="Corbel"/>
                          <w:color w:val="7F7F7F" w:themeColor="text1" w:themeTint="80"/>
                          <w:sz w:val="22"/>
                          <w:szCs w:val="22"/>
                        </w:rPr>
                        <w:t>)</w:t>
                      </w:r>
                    </w:p>
                    <w:p w:rsidR="00686722" w:rsidRPr="004D74E4" w:rsidRDefault="00686722" w:rsidP="00686722">
                      <w:pPr>
                        <w:pStyle w:val="Textedebulles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4D74E4">
                        <w:rPr>
                          <w:rFonts w:ascii="Corbel" w:hAnsi="Corbel" w:cs="Corbel"/>
                          <w:color w:val="7F7F7F" w:themeColor="text1" w:themeTint="80"/>
                          <w:sz w:val="22"/>
                          <w:szCs w:val="22"/>
                        </w:rPr>
                        <w:t>Organisation de journées d’animat</w:t>
                      </w:r>
                      <w:r>
                        <w:rPr>
                          <w:rFonts w:ascii="Corbel" w:hAnsi="Corbel" w:cs="Corbel"/>
                          <w:color w:val="7F7F7F" w:themeColor="text1" w:themeTint="80"/>
                          <w:sz w:val="22"/>
                          <w:szCs w:val="22"/>
                        </w:rPr>
                        <w:t>ions, communication autour d’évé</w:t>
                      </w:r>
                      <w:r w:rsidRPr="004D74E4">
                        <w:rPr>
                          <w:rFonts w:ascii="Corbel" w:hAnsi="Corbel" w:cs="Corbel"/>
                          <w:color w:val="7F7F7F" w:themeColor="text1" w:themeTint="80"/>
                          <w:sz w:val="22"/>
                          <w:szCs w:val="22"/>
                        </w:rPr>
                        <w:t>nements sportifs</w:t>
                      </w:r>
                    </w:p>
                    <w:p w:rsidR="00686722" w:rsidRPr="004D74E4" w:rsidRDefault="00686722" w:rsidP="00686722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2"/>
                          <w:szCs w:val="22"/>
                        </w:rPr>
                      </w:pPr>
                    </w:p>
                    <w:p w:rsidR="00686722" w:rsidRPr="004D74E4" w:rsidRDefault="00686722" w:rsidP="00686722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2"/>
                          <w:szCs w:val="22"/>
                        </w:rPr>
                      </w:pPr>
                      <w:r w:rsidRPr="00686722">
                        <w:rPr>
                          <w:rFonts w:ascii="Corbel" w:hAnsi="Corbel" w:cs="SegoePro-Italic"/>
                          <w:b/>
                          <w:i/>
                          <w:iCs/>
                          <w:color w:val="11514B"/>
                          <w:sz w:val="22"/>
                          <w:szCs w:val="22"/>
                        </w:rPr>
                        <w:t>05/2014 – 07/2014</w:t>
                      </w:r>
                      <w:r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2"/>
                          <w:szCs w:val="22"/>
                        </w:rPr>
                        <w:tab/>
                      </w:r>
                      <w:r w:rsidRPr="004D74E4">
                        <w:rPr>
                          <w:rFonts w:ascii="Corbel" w:hAnsi="Corbel" w:cs="SegoePro-Light"/>
                          <w:b/>
                          <w:color w:val="11514B"/>
                          <w:sz w:val="22"/>
                          <w:szCs w:val="22"/>
                        </w:rPr>
                        <w:t>Stage de Vente</w:t>
                      </w:r>
                      <w:r w:rsidRPr="004D74E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2"/>
                          <w:szCs w:val="22"/>
                        </w:rPr>
                        <w:t xml:space="preserve"> </w:t>
                      </w:r>
                      <w:r w:rsidRPr="004D74E4">
                        <w:rPr>
                          <w:rFonts w:ascii="Wingdings" w:hAnsi="Wingdings"/>
                          <w:b/>
                          <w:color w:val="11514B"/>
                          <w:sz w:val="22"/>
                          <w:szCs w:val="22"/>
                        </w:rPr>
                        <w:t></w:t>
                      </w:r>
                      <w:r w:rsidRPr="004D74E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D74E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2"/>
                          <w:szCs w:val="22"/>
                        </w:rPr>
                        <w:t>Athé</w:t>
                      </w:r>
                      <w:proofErr w:type="spellEnd"/>
                      <w:r w:rsidRPr="004D74E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2"/>
                          <w:szCs w:val="22"/>
                        </w:rPr>
                        <w:t xml:space="preserve"> Vanessa Bruno </w:t>
                      </w:r>
                    </w:p>
                    <w:p w:rsidR="00686722" w:rsidRPr="00480B62" w:rsidRDefault="00686722" w:rsidP="00686722">
                      <w:pPr>
                        <w:pStyle w:val="Textedebulles"/>
                        <w:widowControl w:val="0"/>
                        <w:numPr>
                          <w:ilvl w:val="1"/>
                          <w:numId w:val="36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4D74E4">
                        <w:rPr>
                          <w:rFonts w:ascii="Corbel" w:hAnsi="Corbel" w:cs="Corbel"/>
                          <w:color w:val="7F7F7F" w:themeColor="text1" w:themeTint="80"/>
                          <w:sz w:val="22"/>
                          <w:szCs w:val="22"/>
                        </w:rPr>
                        <w:t>Caisse</w:t>
                      </w:r>
                      <w:r>
                        <w:rPr>
                          <w:rFonts w:ascii="Corbel" w:hAnsi="Corbel" w:cs="Corbel"/>
                          <w:color w:val="7F7F7F" w:themeColor="text1" w:themeTint="80"/>
                          <w:sz w:val="22"/>
                          <w:szCs w:val="22"/>
                        </w:rPr>
                        <w:t xml:space="preserve"> / </w:t>
                      </w:r>
                      <w:r w:rsidRPr="00480B62">
                        <w:rPr>
                          <w:rFonts w:ascii="Corbel" w:hAnsi="Corbel" w:cs="Corbel"/>
                          <w:color w:val="7F7F7F" w:themeColor="text1" w:themeTint="80"/>
                          <w:sz w:val="22"/>
                          <w:szCs w:val="22"/>
                        </w:rPr>
                        <w:t>Logistique</w:t>
                      </w:r>
                    </w:p>
                    <w:p w:rsidR="00686722" w:rsidRPr="004D74E4" w:rsidRDefault="00686722" w:rsidP="00686722">
                      <w:pPr>
                        <w:pStyle w:val="Textedebulles"/>
                        <w:numPr>
                          <w:ilvl w:val="1"/>
                          <w:numId w:val="36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4D74E4">
                        <w:rPr>
                          <w:rFonts w:ascii="Corbel" w:hAnsi="Corbel" w:cs="Corbel"/>
                          <w:color w:val="7F7F7F" w:themeColor="text1" w:themeTint="80"/>
                          <w:sz w:val="22"/>
                          <w:szCs w:val="22"/>
                        </w:rPr>
                        <w:t>Mise en place du Corner</w:t>
                      </w:r>
                    </w:p>
                    <w:p w:rsidR="00686722" w:rsidRPr="004D74E4" w:rsidRDefault="00686722" w:rsidP="00686722">
                      <w:pPr>
                        <w:pStyle w:val="Textedebulles"/>
                        <w:numPr>
                          <w:ilvl w:val="1"/>
                          <w:numId w:val="36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2"/>
                          <w:szCs w:val="22"/>
                        </w:rPr>
                        <w:t>Ouverture</w:t>
                      </w:r>
                      <w:r w:rsidRPr="004D74E4">
                        <w:rPr>
                          <w:rFonts w:ascii="Corbel" w:hAnsi="Corbel" w:cs="Corbel"/>
                          <w:color w:val="7F7F7F" w:themeColor="text1" w:themeTint="80"/>
                          <w:sz w:val="22"/>
                          <w:szCs w:val="22"/>
                        </w:rPr>
                        <w:t xml:space="preserve"> / </w:t>
                      </w:r>
                      <w:r>
                        <w:rPr>
                          <w:rFonts w:ascii="Corbel" w:hAnsi="Corbel" w:cs="Corbel"/>
                          <w:color w:val="7F7F7F" w:themeColor="text1" w:themeTint="80"/>
                          <w:sz w:val="22"/>
                          <w:szCs w:val="22"/>
                        </w:rPr>
                        <w:t>Fermeture</w:t>
                      </w:r>
                      <w:r w:rsidRPr="004D74E4">
                        <w:rPr>
                          <w:rFonts w:ascii="Corbel" w:hAnsi="Corbel" w:cs="Corbel"/>
                          <w:color w:val="7F7F7F" w:themeColor="text1" w:themeTint="80"/>
                          <w:sz w:val="22"/>
                          <w:szCs w:val="22"/>
                        </w:rPr>
                        <w:t xml:space="preserve"> du Corner (utilisation de logiciels de stock spécifiques à l’entreprise, utilisation d’Excel)</w:t>
                      </w:r>
                    </w:p>
                    <w:p w:rsidR="00686722" w:rsidRPr="004D74E4" w:rsidRDefault="00686722" w:rsidP="00686722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2"/>
                          <w:szCs w:val="22"/>
                        </w:rPr>
                      </w:pPr>
                    </w:p>
                    <w:p w:rsidR="00686722" w:rsidRPr="00480B62" w:rsidRDefault="00686722" w:rsidP="00686722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2"/>
                          <w:szCs w:val="22"/>
                        </w:rPr>
                      </w:pPr>
                      <w:r w:rsidRPr="00686722">
                        <w:rPr>
                          <w:rFonts w:ascii="Corbel" w:hAnsi="Corbel" w:cs="SegoePro-Italic"/>
                          <w:b/>
                          <w:i/>
                          <w:iCs/>
                          <w:color w:val="11514B"/>
                          <w:sz w:val="22"/>
                          <w:szCs w:val="22"/>
                        </w:rPr>
                        <w:t>Depuis 2013</w:t>
                      </w:r>
                      <w:r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2"/>
                          <w:szCs w:val="22"/>
                        </w:rPr>
                        <w:tab/>
                      </w:r>
                      <w:r w:rsidRPr="00480B62">
                        <w:rPr>
                          <w:rFonts w:ascii="Corbel" w:hAnsi="Corbel" w:cs="SegoePro-Light"/>
                          <w:b/>
                          <w:color w:val="11514B"/>
                          <w:sz w:val="22"/>
                          <w:szCs w:val="22"/>
                        </w:rPr>
                        <w:t>Hôtesse</w:t>
                      </w:r>
                      <w:r w:rsidRPr="00480B62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2"/>
                          <w:szCs w:val="22"/>
                        </w:rPr>
                        <w:t xml:space="preserve"> </w:t>
                      </w:r>
                      <w:r w:rsidRPr="00480B62">
                        <w:rPr>
                          <w:rFonts w:ascii="Wingdings" w:hAnsi="Wingdings"/>
                          <w:b/>
                          <w:color w:val="11514B"/>
                          <w:sz w:val="22"/>
                          <w:szCs w:val="22"/>
                        </w:rPr>
                        <w:t></w:t>
                      </w:r>
                      <w:r w:rsidRPr="00480B62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80B62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2"/>
                          <w:szCs w:val="22"/>
                        </w:rPr>
                        <w:t>Mahola</w:t>
                      </w:r>
                      <w:proofErr w:type="spellEnd"/>
                      <w:r w:rsidRPr="00480B62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2"/>
                          <w:szCs w:val="22"/>
                        </w:rPr>
                        <w:t xml:space="preserve"> </w:t>
                      </w:r>
                    </w:p>
                    <w:p w:rsidR="00686722" w:rsidRPr="00480B62" w:rsidRDefault="00686722" w:rsidP="00686722">
                      <w:pPr>
                        <w:pStyle w:val="Textedebulles"/>
                        <w:widowControl w:val="0"/>
                        <w:numPr>
                          <w:ilvl w:val="1"/>
                          <w:numId w:val="35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480B62">
                        <w:rPr>
                          <w:rFonts w:ascii="Corbel" w:hAnsi="Corbel" w:cs="Corbel"/>
                          <w:color w:val="7F7F7F" w:themeColor="text1" w:themeTint="80"/>
                          <w:sz w:val="22"/>
                          <w:szCs w:val="22"/>
                        </w:rPr>
                        <w:t>Salon Maison &amp; Objet 2013 et 2014</w:t>
                      </w:r>
                    </w:p>
                    <w:p w:rsidR="00686722" w:rsidRPr="00480B62" w:rsidRDefault="00686722" w:rsidP="00686722">
                      <w:pPr>
                        <w:pStyle w:val="Textedebulles"/>
                        <w:widowControl w:val="0"/>
                        <w:numPr>
                          <w:ilvl w:val="1"/>
                          <w:numId w:val="35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480B62">
                        <w:rPr>
                          <w:rFonts w:ascii="Corbel" w:hAnsi="Corbel" w:cs="Corbel"/>
                          <w:color w:val="7F7F7F" w:themeColor="text1" w:themeTint="80"/>
                          <w:sz w:val="22"/>
                          <w:szCs w:val="22"/>
                        </w:rPr>
                        <w:t>Hôtel Hilton</w:t>
                      </w:r>
                    </w:p>
                    <w:p w:rsidR="00686722" w:rsidRDefault="00686722" w:rsidP="00686722">
                      <w:pPr>
                        <w:pStyle w:val="Textedebulles"/>
                        <w:numPr>
                          <w:ilvl w:val="1"/>
                          <w:numId w:val="35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480B62">
                        <w:rPr>
                          <w:rFonts w:ascii="Corbel" w:hAnsi="Corbel" w:cs="Corbel"/>
                          <w:color w:val="7F7F7F" w:themeColor="text1" w:themeTint="80"/>
                          <w:sz w:val="22"/>
                          <w:szCs w:val="22"/>
                        </w:rPr>
                        <w:t>Distribution de prospectus à la gare Saint-Lazare</w:t>
                      </w:r>
                    </w:p>
                    <w:p w:rsidR="00686722" w:rsidRDefault="00686722" w:rsidP="00686722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  <w:szCs w:val="22"/>
                        </w:rPr>
                      </w:pPr>
                    </w:p>
                    <w:p w:rsidR="00686722" w:rsidRDefault="00686722" w:rsidP="00686722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2"/>
                          <w:szCs w:val="22"/>
                        </w:rPr>
                      </w:pPr>
                      <w:r w:rsidRPr="00686722">
                        <w:rPr>
                          <w:rFonts w:ascii="Corbel" w:hAnsi="Corbel" w:cs="SegoePro-Italic"/>
                          <w:b/>
                          <w:i/>
                          <w:iCs/>
                          <w:color w:val="11514B"/>
                          <w:sz w:val="22"/>
                          <w:szCs w:val="22"/>
                        </w:rPr>
                        <w:t>Depuis 2008</w:t>
                      </w:r>
                      <w:r w:rsidRPr="00686722">
                        <w:rPr>
                          <w:rFonts w:ascii="Corbel" w:hAnsi="Corbel" w:cs="SegoePro-Italic"/>
                          <w:b/>
                          <w:i/>
                          <w:iCs/>
                          <w:color w:val="11514B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orbel" w:hAnsi="Corbel" w:cs="SegoePro-Light"/>
                          <w:b/>
                          <w:color w:val="11514B"/>
                          <w:sz w:val="22"/>
                          <w:szCs w:val="22"/>
                        </w:rPr>
                        <w:t xml:space="preserve">Babysitting </w:t>
                      </w:r>
                    </w:p>
                    <w:p w:rsidR="00686722" w:rsidRPr="00480B62" w:rsidRDefault="00686722" w:rsidP="00686722">
                      <w:pPr>
                        <w:pStyle w:val="Textedebulles"/>
                        <w:widowControl w:val="0"/>
                        <w:numPr>
                          <w:ilvl w:val="1"/>
                          <w:numId w:val="35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2"/>
                          <w:szCs w:val="22"/>
                        </w:rPr>
                        <w:t>Garde du soir, sortie d’école, aide aux devoirs</w:t>
                      </w:r>
                    </w:p>
                    <w:p w:rsidR="00686722" w:rsidRPr="00480B62" w:rsidRDefault="00686722" w:rsidP="00686722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  <w:szCs w:val="22"/>
                        </w:rPr>
                      </w:pPr>
                    </w:p>
                    <w:p w:rsidR="00686722" w:rsidRPr="004B60AA" w:rsidRDefault="00686722" w:rsidP="00686722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rPr>
                          <w:rFonts w:ascii="Corbel" w:hAnsi="Corbel"/>
                          <w:b/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45DA4E8E" wp14:editId="6304813D">
                <wp:simplePos x="0" y="0"/>
                <wp:positionH relativeFrom="column">
                  <wp:posOffset>866775</wp:posOffset>
                </wp:positionH>
                <wp:positionV relativeFrom="paragraph">
                  <wp:posOffset>2593340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18" name="Zone de texte 18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1514B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C46" w:rsidRPr="008131F3" w:rsidRDefault="00533C46" w:rsidP="00BC5ADF">
                              <w:pPr>
                                <w:pStyle w:val="Paragraphestandard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131F3">
                                <w:rPr>
                                  <w:rFonts w:ascii="Corbel" w:hAnsi="Corbel" w:cs="SegoePro-Light"/>
                                  <w:b/>
                                  <w:caps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  <w:r w:rsidRPr="008131F3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xpérience professionnelle</w:t>
                              </w:r>
                            </w:p>
                            <w:p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6500" y="47625"/>
                            <a:ext cx="184785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DA4E8E" id="Groupe 3" o:spid="_x0000_s1028" style="position:absolute;margin-left:68.25pt;margin-top:204.2pt;width:215.6pt;height:20.8pt;z-index:251639808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">
                <v:shape id="Zone de texte 18" o:spid="_x0000_s1029" type="#_x0000_t202" style="position:absolute;width:27381;height:2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lW7sQA&#10;AADbAAAADwAAAGRycy9kb3ducmV2LnhtbESPQW/CMAyF75P4D5En7TZSdphYISC0bmjaibFxN41p&#10;KxqnJCl0/Pr5MImbrff83uf5cnCtOlOIjWcDk3EGirj0tuHKwM/3++MUVEzIFlvPZOCXIiwXo7s5&#10;5tZf+IvO21QpCeGYo4E6pS7XOpY1OYxj3xGLdvDBYZI1VNoGvEi4a/VTlj1rhw1LQ40dvdZUHre9&#10;M/C53lm6vvXh5VT1RbHfTDbrojXm4X5YzUAlGtLN/H/9YQVfYOUXGU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JVu7EAAAA2wAAAA8AAAAAAAAAAAAAAAAAmAIAAGRycy9k&#10;b3ducmV2LnhtbFBLBQYAAAAABAAEAPUAAACJAwAAAAA=&#10;" fillcolor="#11514b" stroked="f">
                  <v:textbox>
                    <w:txbxContent>
                      <w:p w:rsidR="00533C46" w:rsidRPr="008131F3" w:rsidRDefault="00533C46" w:rsidP="00BC5ADF">
                        <w:pPr>
                          <w:pStyle w:val="Paragraphestandard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131F3">
                          <w:rPr>
                            <w:rFonts w:ascii="Corbel" w:hAnsi="Corbel" w:cs="SegoePro-Light"/>
                            <w:b/>
                            <w:caps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  <w:r w:rsidRPr="008131F3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xpérience professionnelle</w:t>
                        </w:r>
                      </w:p>
                      <w:p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30" type="#_x0000_t75" style="position:absolute;left:24765;top:476;width:1847;height:16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6hbO2/AAAA2wAAAA8AAABkcnMvZG93bnJldi54bWxET89rwjAUvgv+D+ENvGk6HU46o5SOynZc&#10;Jz0/mre22LyUJGvrf78cBh4/vt/H82x6MZLznWUFz5sEBHFtdceNgut3sT6A8AFZY2+ZFNzJw/m0&#10;XBwx1XbiLxrL0IgYwj5FBW0IQyqlr1sy6Dd2II7cj3UGQ4SukdrhFMNNL7dJspcGO44NLQ6Ut1Tf&#10;yl+jIKNil19edfV+G1w1ZlVefepSqdXTnL2BCDSHh/jf/aEVvMT18Uv8AfL0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+oWztvwAAANsAAAAPAAAAAAAAAAAAAAAAAJ8CAABk&#10;cnMvZG93bnJldi54bWxQSwUGAAAAAAQABAD3AAAAiwMAAAAA&#10;">
                  <v:imagedata r:id="rId16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DEF154" wp14:editId="09DCFA23">
                <wp:simplePos x="0" y="0"/>
                <wp:positionH relativeFrom="page">
                  <wp:align>right</wp:align>
                </wp:positionH>
                <wp:positionV relativeFrom="paragraph">
                  <wp:posOffset>1282700</wp:posOffset>
                </wp:positionV>
                <wp:extent cx="5765800" cy="1270000"/>
                <wp:effectExtent l="0" t="0" r="0" b="635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722" w:rsidRPr="00480B62" w:rsidRDefault="00686722" w:rsidP="0068672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7F7F7F" w:themeColor="text1" w:themeTint="80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480B62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2"/>
                                <w:szCs w:val="24"/>
                                <w:lang w:val="en-US"/>
                              </w:rPr>
                              <w:t>Etudiante en Bachelor 2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2"/>
                                <w:szCs w:val="24"/>
                                <w:lang w:val="en-US"/>
                              </w:rPr>
                              <w:t xml:space="preserve"> – Promotion 2018</w:t>
                            </w:r>
                            <w:r w:rsidRPr="00480B62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80B62">
                              <w:rPr>
                                <w:rFonts w:ascii="Wingdings" w:hAnsi="Wingdings"/>
                                <w:b/>
                                <w:color w:val="279080"/>
                                <w:sz w:val="22"/>
                                <w:szCs w:val="24"/>
                              </w:rPr>
                              <w:t></w:t>
                            </w:r>
                            <w:r w:rsidRPr="00480B62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2"/>
                                <w:szCs w:val="24"/>
                                <w:lang w:val="en-US"/>
                              </w:rPr>
                              <w:t xml:space="preserve"> PSB Paris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2"/>
                                <w:szCs w:val="24"/>
                                <w:lang w:val="en-US"/>
                              </w:rPr>
                              <w:t>School of Business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2"/>
                                <w:szCs w:val="24"/>
                                <w:lang w:val="en-US"/>
                              </w:rPr>
                              <w:t>, programme Grande Ecole</w:t>
                            </w:r>
                            <w:r w:rsidRPr="00480B62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2"/>
                                <w:szCs w:val="24"/>
                                <w:lang w:val="en-US"/>
                              </w:rPr>
                              <w:t xml:space="preserve"> (ex – ESG Management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2"/>
                                <w:szCs w:val="24"/>
                                <w:lang w:val="en-US"/>
                              </w:rPr>
                              <w:t>School)</w:t>
                            </w:r>
                          </w:p>
                          <w:p w:rsidR="00686722" w:rsidRDefault="00686722" w:rsidP="00686722">
                            <w:pPr>
                              <w:pStyle w:val="Textedebulles"/>
                              <w:numPr>
                                <w:ilvl w:val="1"/>
                                <w:numId w:val="38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  <w:szCs w:val="24"/>
                              </w:rPr>
                              <w:t>Depuis 2013</w:t>
                            </w:r>
                          </w:p>
                          <w:p w:rsidR="00686722" w:rsidRPr="004D74E4" w:rsidRDefault="00686722" w:rsidP="00686722">
                            <w:pPr>
                              <w:pStyle w:val="Textedebulles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  <w:szCs w:val="24"/>
                              </w:rPr>
                              <w:t>Souhaite intégrer le master « Management Artistique et Culturel »</w:t>
                            </w:r>
                          </w:p>
                          <w:p w:rsidR="00686722" w:rsidRPr="00480B62" w:rsidRDefault="00686722" w:rsidP="0068672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240"/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7F7F7F" w:themeColor="text1" w:themeTint="80"/>
                                <w:sz w:val="22"/>
                                <w:szCs w:val="24"/>
                              </w:rPr>
                            </w:pPr>
                            <w:r w:rsidRPr="00480B62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2"/>
                                <w:szCs w:val="24"/>
                              </w:rPr>
                              <w:t>BAC Scientifique</w:t>
                            </w:r>
                            <w:r w:rsidRPr="00480B62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480B62">
                              <w:rPr>
                                <w:rFonts w:ascii="Wingdings" w:hAnsi="Wingdings"/>
                                <w:b/>
                                <w:color w:val="279080"/>
                                <w:sz w:val="22"/>
                                <w:szCs w:val="24"/>
                              </w:rPr>
                              <w:t></w:t>
                            </w:r>
                            <w:r w:rsidRPr="00480B62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2"/>
                                <w:szCs w:val="24"/>
                              </w:rPr>
                              <w:t xml:space="preserve"> Lycée Paul Langevin (92) </w:t>
                            </w:r>
                          </w:p>
                          <w:p w:rsidR="00686722" w:rsidRPr="004D74E4" w:rsidRDefault="00686722" w:rsidP="00686722">
                            <w:pPr>
                              <w:pStyle w:val="Textedebulles"/>
                              <w:numPr>
                                <w:ilvl w:val="1"/>
                                <w:numId w:val="39"/>
                              </w:numPr>
                              <w:tabs>
                                <w:tab w:val="left" w:pos="850"/>
                              </w:tabs>
                              <w:spacing w:after="113" w:line="360" w:lineRule="auto"/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  <w:sz w:val="16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  <w:szCs w:val="24"/>
                              </w:rPr>
                              <w:t>Depuis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EF154" id="Zone de texte 36" o:spid="_x0000_s1031" type="#_x0000_t202" style="position:absolute;margin-left:402.8pt;margin-top:101pt;width:454pt;height:100pt;z-index:2516992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" filled="f" stroked="f">
                <v:textbox>
                  <w:txbxContent>
                    <w:p w:rsidR="00686722" w:rsidRPr="00480B62" w:rsidRDefault="00686722" w:rsidP="00686722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7F7F7F" w:themeColor="text1" w:themeTint="80"/>
                          <w:sz w:val="22"/>
                          <w:szCs w:val="24"/>
                          <w:lang w:val="en-US"/>
                        </w:rPr>
                      </w:pPr>
                      <w:r w:rsidRPr="00480B62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2"/>
                          <w:szCs w:val="24"/>
                          <w:lang w:val="en-US"/>
                        </w:rPr>
                        <w:t>Etudiante en Bachelor 2</w:t>
                      </w:r>
                      <w:r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2"/>
                          <w:szCs w:val="24"/>
                          <w:lang w:val="en-US"/>
                        </w:rPr>
                        <w:t xml:space="preserve"> – Promotion 2018</w:t>
                      </w:r>
                      <w:r w:rsidRPr="00480B62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480B62">
                        <w:rPr>
                          <w:rFonts w:ascii="Wingdings" w:hAnsi="Wingdings"/>
                          <w:b/>
                          <w:color w:val="279080"/>
                          <w:sz w:val="22"/>
                          <w:szCs w:val="24"/>
                        </w:rPr>
                        <w:t></w:t>
                      </w:r>
                      <w:r w:rsidRPr="00480B62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2"/>
                          <w:szCs w:val="24"/>
                          <w:lang w:val="en-US"/>
                        </w:rPr>
                        <w:t xml:space="preserve"> PSB Paris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2"/>
                          <w:szCs w:val="24"/>
                          <w:lang w:val="en-US"/>
                        </w:rPr>
                        <w:t>School of Business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2"/>
                          <w:szCs w:val="24"/>
                          <w:lang w:val="en-US"/>
                        </w:rPr>
                        <w:t>, programme Grande Ecole</w:t>
                      </w:r>
                      <w:r w:rsidRPr="00480B62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2"/>
                          <w:szCs w:val="24"/>
                          <w:lang w:val="en-US"/>
                        </w:rPr>
                        <w:t xml:space="preserve"> (ex – ESG Management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2"/>
                          <w:szCs w:val="24"/>
                          <w:lang w:val="en-US"/>
                        </w:rPr>
                        <w:t>School)</w:t>
                      </w:r>
                    </w:p>
                    <w:p w:rsidR="00686722" w:rsidRDefault="00686722" w:rsidP="00686722">
                      <w:pPr>
                        <w:pStyle w:val="Textedebulles"/>
                        <w:numPr>
                          <w:ilvl w:val="1"/>
                          <w:numId w:val="38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  <w:szCs w:val="24"/>
                        </w:rPr>
                        <w:t>Depuis 2013</w:t>
                      </w:r>
                    </w:p>
                    <w:p w:rsidR="00686722" w:rsidRPr="004D74E4" w:rsidRDefault="00686722" w:rsidP="00686722">
                      <w:pPr>
                        <w:pStyle w:val="Textedebulles"/>
                        <w:numPr>
                          <w:ilvl w:val="0"/>
                          <w:numId w:val="38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  <w:szCs w:val="24"/>
                        </w:rPr>
                        <w:t>Souhaite intégrer le master « Management Artistique et Culturel »</w:t>
                      </w:r>
                    </w:p>
                    <w:p w:rsidR="00686722" w:rsidRPr="00480B62" w:rsidRDefault="00686722" w:rsidP="00686722">
                      <w:pPr>
                        <w:pStyle w:val="Textedebulles"/>
                        <w:tabs>
                          <w:tab w:val="left" w:pos="850"/>
                        </w:tabs>
                        <w:spacing w:before="240"/>
                        <w:rPr>
                          <w:rFonts w:ascii="Corbel" w:hAnsi="Corbel" w:cs="SegoePro-Italic"/>
                          <w:b/>
                          <w:iCs/>
                          <w:caps/>
                          <w:color w:val="7F7F7F" w:themeColor="text1" w:themeTint="80"/>
                          <w:sz w:val="22"/>
                          <w:szCs w:val="24"/>
                        </w:rPr>
                      </w:pPr>
                      <w:r w:rsidRPr="00480B62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2"/>
                          <w:szCs w:val="24"/>
                        </w:rPr>
                        <w:t>BAC Scientifique</w:t>
                      </w:r>
                      <w:r w:rsidRPr="00480B62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2"/>
                          <w:szCs w:val="24"/>
                        </w:rPr>
                        <w:t xml:space="preserve"> </w:t>
                      </w:r>
                      <w:r w:rsidRPr="00480B62">
                        <w:rPr>
                          <w:rFonts w:ascii="Wingdings" w:hAnsi="Wingdings"/>
                          <w:b/>
                          <w:color w:val="279080"/>
                          <w:sz w:val="22"/>
                          <w:szCs w:val="24"/>
                        </w:rPr>
                        <w:t></w:t>
                      </w:r>
                      <w:r w:rsidRPr="00480B62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2"/>
                          <w:szCs w:val="24"/>
                        </w:rPr>
                        <w:t xml:space="preserve"> Lycée Paul Langevin (92) </w:t>
                      </w:r>
                    </w:p>
                    <w:p w:rsidR="00686722" w:rsidRPr="004D74E4" w:rsidRDefault="00686722" w:rsidP="00686722">
                      <w:pPr>
                        <w:pStyle w:val="Textedebulles"/>
                        <w:numPr>
                          <w:ilvl w:val="1"/>
                          <w:numId w:val="39"/>
                        </w:numPr>
                        <w:tabs>
                          <w:tab w:val="left" w:pos="850"/>
                        </w:tabs>
                        <w:spacing w:after="113" w:line="360" w:lineRule="auto"/>
                        <w:rPr>
                          <w:rFonts w:ascii="Corbel" w:hAnsi="Corbel"/>
                          <w:b/>
                          <w:color w:val="7F7F7F" w:themeColor="text1" w:themeTint="80"/>
                          <w:sz w:val="16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  <w:szCs w:val="24"/>
                        </w:rPr>
                        <w:t>Depuis 2013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D74C34A" wp14:editId="0374DF07">
                <wp:simplePos x="0" y="0"/>
                <wp:positionH relativeFrom="column">
                  <wp:posOffset>862330</wp:posOffset>
                </wp:positionH>
                <wp:positionV relativeFrom="paragraph">
                  <wp:posOffset>958215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9" name="Zone de texte 9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E8D82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4E4" w:rsidRPr="00DC5877" w:rsidRDefault="004D74E4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Formation</w:t>
                              </w:r>
                            </w:p>
                            <w:p w:rsidR="004D74E4" w:rsidRPr="00BC5ADF" w:rsidRDefault="004D74E4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2213" y="52387"/>
                            <a:ext cx="22288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74C34A" id="Groupe 8" o:spid="_x0000_s1032" style="position:absolute;margin-left:67.9pt;margin-top:75.45pt;width:215.6pt;height:20.8pt;z-index:251693056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">
                <v:shape id="Zone de texte 9" o:spid="_x0000_s1033" type="#_x0000_t202" style="position:absolute;width:27381;height:2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rbtMAA&#10;AADaAAAADwAAAGRycy9kb3ducmV2LnhtbESPQWsCMRSE7wX/Q3iCt5q1YKmrUUQoCj259eDxsXlu&#10;FjcvIYnr7r9vCoUeh5n5htnsBtuJnkJsHStYzAsQxLXTLTcKLt+frx8gYkLW2DkmBSNF2G0nLxss&#10;tXvymfoqNSJDOJaowKTkSyljbchinDtPnL2bCxZTlqGROuAzw20n34riXVpsOS8Y9HQwVN+rh1XQ&#10;6zp8LRfnynk3FNcwmuPojVKz6bBfg0g0pP/wX/ukFazg90q+AX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0rbtMAAAADaAAAADwAAAAAAAAAAAAAAAACYAgAAZHJzL2Rvd25y&#10;ZXYueG1sUEsFBgAAAAAEAAQA9QAAAIUDAAAAAA==&#10;" fillcolor="#1e8d82" stroked="f">
                  <v:textbox>
                    <w:txbxContent>
                      <w:p w:rsidR="004D74E4" w:rsidRPr="00DC5877" w:rsidRDefault="004D74E4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Formation</w:t>
                        </w:r>
                      </w:p>
                      <w:p w:rsidR="004D74E4" w:rsidRPr="00BC5ADF" w:rsidRDefault="004D74E4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3" o:spid="_x0000_s1034" type="#_x0000_t75" style="position:absolute;left:24622;top:523;width:2228;height:14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FLUjEAAAA2wAAAA8AAABkcnMvZG93bnJldi54bWxEj0FrwkAQhe+C/2EZwZtu9CCSuooUS23B&#10;0tp6H7JjNjQ7G7LbmPTXO4dCbzO8N+99s9n1vlYdtbEKbGAxz0ARF8FWXBr4+nyarUHFhGyxDkwG&#10;Boqw245HG8xtuPEHdedUKgnhmKMBl1KTax0LRx7jPDTEol1D6zHJ2pbatniTcF/rZZattMeKpcFh&#10;Q4+Oiu/zjzfwWp7e9/r0EtAe3HP39jvE5jIYM530+wdQifr0b/67PlrBF3r5RQbQ2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gFLUjEAAAA2wAAAA8AAAAAAAAAAAAAAAAA&#10;nwIAAGRycy9kb3ducmV2LnhtbFBLBQYAAAAABAAEAPcAAACQAwAAAAA=&#10;">
                  <v:imagedata r:id="rId18" o:title=""/>
                  <v:path arrowok="t"/>
                </v:shape>
                <w10:wrap type="through"/>
              </v:group>
            </w:pict>
          </mc:Fallback>
        </mc:AlternateContent>
      </w:r>
      <w:r w:rsidR="00F3023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9CCDCF" wp14:editId="5B9055DD">
                <wp:simplePos x="0" y="0"/>
                <wp:positionH relativeFrom="margin">
                  <wp:posOffset>3100705</wp:posOffset>
                </wp:positionH>
                <wp:positionV relativeFrom="paragraph">
                  <wp:posOffset>8439785</wp:posOffset>
                </wp:positionV>
                <wp:extent cx="3346450" cy="1002030"/>
                <wp:effectExtent l="0" t="0" r="0" b="762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450" cy="1002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28D" w:rsidRDefault="0016428D" w:rsidP="00BE5C0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22"/>
                                <w:szCs w:val="24"/>
                              </w:rPr>
                              <w:t>Voyages</w:t>
                            </w:r>
                            <w:r w:rsidRPr="004D74E4"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sz w:val="22"/>
                                <w:szCs w:val="24"/>
                              </w:rPr>
                              <w:br/>
                            </w:r>
                            <w:r w:rsidRPr="0016428D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2"/>
                                <w:szCs w:val="24"/>
                              </w:rPr>
                              <w:t>Asie</w:t>
                            </w: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  <w:szCs w:val="24"/>
                              </w:rPr>
                              <w:t> : Philippines</w:t>
                            </w:r>
                          </w:p>
                          <w:p w:rsidR="0016428D" w:rsidRDefault="0016428D" w:rsidP="00BE5C0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  <w:szCs w:val="24"/>
                              </w:rPr>
                            </w:pPr>
                            <w:r w:rsidRPr="0016428D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2"/>
                                <w:szCs w:val="24"/>
                              </w:rPr>
                              <w:t>Afrique</w:t>
                            </w: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  <w:szCs w:val="24"/>
                              </w:rPr>
                              <w:t> : Sénégal, Maroc, Turquie</w:t>
                            </w:r>
                          </w:p>
                          <w:p w:rsidR="0016428D" w:rsidRDefault="0016428D" w:rsidP="00BE5C0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  <w:szCs w:val="24"/>
                              </w:rPr>
                            </w:pPr>
                            <w:r w:rsidRPr="0016428D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2"/>
                                <w:szCs w:val="24"/>
                              </w:rPr>
                              <w:t>Europe</w:t>
                            </w: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  <w:szCs w:val="24"/>
                              </w:rPr>
                              <w:t> : Laponie, Croatie, Espagne, Angleterre</w:t>
                            </w:r>
                            <w:r w:rsidR="00F3023C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  <w:szCs w:val="24"/>
                              </w:rPr>
                              <w:t>, Malte</w:t>
                            </w:r>
                          </w:p>
                          <w:p w:rsidR="0016428D" w:rsidRPr="0016428D" w:rsidRDefault="0016428D" w:rsidP="00BE5C0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  <w:szCs w:val="24"/>
                              </w:rPr>
                            </w:pPr>
                            <w:r w:rsidRPr="0016428D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2"/>
                                <w:szCs w:val="24"/>
                              </w:rPr>
                              <w:t>Etats-Unis</w:t>
                            </w: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  <w:szCs w:val="24"/>
                              </w:rPr>
                              <w:t> : Californie, New-York</w:t>
                            </w:r>
                          </w:p>
                          <w:p w:rsidR="0016428D" w:rsidRPr="004D74E4" w:rsidRDefault="0016428D" w:rsidP="00BE5C04">
                            <w:pPr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CCDCF" id="Zone de texte 11" o:spid="_x0000_s1035" type="#_x0000_t202" style="position:absolute;margin-left:244.15pt;margin-top:664.55pt;width:263.5pt;height:78.9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" filled="f" stroked="f">
                <v:textbox>
                  <w:txbxContent>
                    <w:p w:rsidR="0016428D" w:rsidRDefault="0016428D" w:rsidP="00BE5C0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  <w:szCs w:val="24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22"/>
                          <w:szCs w:val="24"/>
                        </w:rPr>
                        <w:t>Voyages</w:t>
                      </w:r>
                      <w:r w:rsidRPr="004D74E4"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sz w:val="22"/>
                          <w:szCs w:val="24"/>
                        </w:rPr>
                        <w:br/>
                      </w:r>
                      <w:r w:rsidRPr="0016428D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2"/>
                          <w:szCs w:val="24"/>
                        </w:rPr>
                        <w:t>Asie</w:t>
                      </w: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  <w:szCs w:val="24"/>
                        </w:rPr>
                        <w:t> : Philippines</w:t>
                      </w:r>
                    </w:p>
                    <w:p w:rsidR="0016428D" w:rsidRDefault="0016428D" w:rsidP="00BE5C0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  <w:szCs w:val="24"/>
                        </w:rPr>
                      </w:pPr>
                      <w:r w:rsidRPr="0016428D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2"/>
                          <w:szCs w:val="24"/>
                        </w:rPr>
                        <w:t>Afrique</w:t>
                      </w: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  <w:szCs w:val="24"/>
                        </w:rPr>
                        <w:t> : Sénégal, Maroc, Turquie</w:t>
                      </w:r>
                    </w:p>
                    <w:p w:rsidR="0016428D" w:rsidRDefault="0016428D" w:rsidP="00BE5C0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  <w:szCs w:val="24"/>
                        </w:rPr>
                      </w:pPr>
                      <w:r w:rsidRPr="0016428D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2"/>
                          <w:szCs w:val="24"/>
                        </w:rPr>
                        <w:t>Europe</w:t>
                      </w: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  <w:szCs w:val="24"/>
                        </w:rPr>
                        <w:t> : Laponie, Croatie, Espagne, Angleterre</w:t>
                      </w:r>
                      <w:r w:rsidR="00F3023C"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  <w:szCs w:val="24"/>
                        </w:rPr>
                        <w:t>, Malte</w:t>
                      </w:r>
                    </w:p>
                    <w:p w:rsidR="0016428D" w:rsidRPr="0016428D" w:rsidRDefault="0016428D" w:rsidP="00BE5C0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  <w:szCs w:val="24"/>
                        </w:rPr>
                      </w:pPr>
                      <w:r w:rsidRPr="0016428D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2"/>
                          <w:szCs w:val="24"/>
                        </w:rPr>
                        <w:t>Etats-Unis</w:t>
                      </w: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  <w:szCs w:val="24"/>
                        </w:rPr>
                        <w:t> : Californie, New-York</w:t>
                      </w:r>
                    </w:p>
                    <w:p w:rsidR="0016428D" w:rsidRPr="004D74E4" w:rsidRDefault="0016428D" w:rsidP="00BE5C04">
                      <w:pPr>
                        <w:rPr>
                          <w:rFonts w:ascii="Corbel" w:hAnsi="Corbel"/>
                          <w:b/>
                          <w:color w:val="7F7F7F" w:themeColor="text1" w:themeTint="80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F747E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B3AED0E" wp14:editId="2EA50FE6">
                <wp:simplePos x="0" y="0"/>
                <wp:positionH relativeFrom="column">
                  <wp:posOffset>862330</wp:posOffset>
                </wp:positionH>
                <wp:positionV relativeFrom="paragraph">
                  <wp:posOffset>6403340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69" name="Zone de texte 69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48B6A8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Compétences</w:t>
                              </w:r>
                            </w:p>
                            <w:p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9838" y="28575"/>
                            <a:ext cx="12954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3AED0E" id="Groupe 4" o:spid="_x0000_s1036" style="position:absolute;margin-left:67.9pt;margin-top:504.2pt;width:215.6pt;height:20.8pt;z-index:251657216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">
                <v:shape id="Zone de texte 69" o:spid="_x0000_s1037" type="#_x0000_t202" style="position:absolute;width:27381;height:2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jEdcUA&#10;AADbAAAADwAAAGRycy9kb3ducmV2LnhtbESPT2vCQBTE7wW/w/KEXopubEE0uooESgu9tP5Bj8/s&#10;M4lm34bdbZJ++25B6HGY+c0wy3VvatGS85VlBZNxAoI4t7riQsF+9zqagfABWWNtmRT8kIf1avCw&#10;xFTbjr+o3YZCxBL2KSooQ2hSKX1ekkE/tg1x9C7WGQxRukJqh10sN7V8TpKpNFhxXCixoayk/Lb9&#10;NgreutNH+3K27pg97a/HQ6Q+s1apx2G/WYAI1If/8J1+1wqmc/j7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yMR1xQAAANsAAAAPAAAAAAAAAAAAAAAAAJgCAABkcnMv&#10;ZG93bnJldi54bWxQSwUGAAAAAAQABAD1AAAAigMAAAAA&#10;" fillcolor="#48b6a8" stroked="f">
                  <v:textbox>
                    <w:txbxContent>
                      <w:p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Compétences</w:t>
                        </w:r>
                      </w:p>
                      <w:p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4" o:spid="_x0000_s1038" type="#_x0000_t75" style="position:absolute;left:25098;top:285;width:1295;height:20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EWQjFAAAA2wAAAA8AAABkcnMvZG93bnJldi54bWxEj0FrAjEUhO9C/0N4hV6kZrW1ldUoIgoe&#10;2oOrUL09Ns/dxeQlbFLd/ntTKPQ4zMw3zGzRWSOu1IbGsYLhIANBXDrdcKXgsN88T0CEiKzROCYF&#10;PxRgMX/ozTDX7sY7uhaxEgnCIUcFdYw+lzKUNVkMA+eJk3d2rcWYZFtJ3eItwa2Royx7kxYbTgs1&#10;elrVVF6Kb6vgtPSax/7FHC/mMFr3x5OvT/xQ6umxW05BROrif/ivvdUKXt/h90v6AXJ+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chFkIxQAAANsAAAAPAAAAAAAAAAAAAAAA&#10;AJ8CAABkcnMvZG93bnJldi54bWxQSwUGAAAAAAQABAD3AAAAkQMAAAAA&#10;">
                  <v:imagedata r:id="rId20" o:title=""/>
                  <v:path arrowok="t"/>
                </v:shape>
                <w10:wrap type="through"/>
              </v:group>
            </w:pict>
          </mc:Fallback>
        </mc:AlternateContent>
      </w:r>
      <w:r w:rsidR="00CF747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5FADEB" wp14:editId="2A9FCF2A">
                <wp:simplePos x="0" y="0"/>
                <wp:positionH relativeFrom="page">
                  <wp:posOffset>4749800</wp:posOffset>
                </wp:positionH>
                <wp:positionV relativeFrom="paragraph">
                  <wp:posOffset>6680835</wp:posOffset>
                </wp:positionV>
                <wp:extent cx="2247900" cy="12827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128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A39" w:rsidRPr="004D74E4" w:rsidRDefault="00146A39" w:rsidP="00146A3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2"/>
                                <w:szCs w:val="24"/>
                              </w:rPr>
                              <w:t>Qualités</w:t>
                            </w:r>
                          </w:p>
                          <w:p w:rsidR="00146A39" w:rsidRPr="00146A39" w:rsidRDefault="00146A39" w:rsidP="00146A39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Corbel" w:hAnsi="Corbel"/>
                                <w:b/>
                                <w:i/>
                                <w:color w:val="7F7F7F" w:themeColor="text1" w:themeTint="80"/>
                                <w:sz w:val="22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</w:rPr>
                              <w:t>Organisée</w:t>
                            </w:r>
                          </w:p>
                          <w:p w:rsidR="00146A39" w:rsidRPr="00146A39" w:rsidRDefault="0016428D" w:rsidP="00146A39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Corbel" w:hAnsi="Corbel"/>
                                <w:b/>
                                <w:i/>
                                <w:color w:val="7F7F7F" w:themeColor="text1" w:themeTint="80"/>
                                <w:sz w:val="22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</w:rPr>
                              <w:t>Proactive</w:t>
                            </w:r>
                          </w:p>
                          <w:p w:rsidR="00146A39" w:rsidRPr="00146A39" w:rsidRDefault="00146A39" w:rsidP="00146A39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Corbel" w:hAnsi="Corbel"/>
                                <w:b/>
                                <w:i/>
                                <w:color w:val="7F7F7F" w:themeColor="text1" w:themeTint="80"/>
                                <w:sz w:val="22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</w:rPr>
                              <w:t>Créative</w:t>
                            </w:r>
                          </w:p>
                          <w:p w:rsidR="00146A39" w:rsidRPr="00146A39" w:rsidRDefault="00146A39" w:rsidP="00146A39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Corbel" w:hAnsi="Corbel"/>
                                <w:b/>
                                <w:i/>
                                <w:color w:val="7F7F7F" w:themeColor="text1" w:themeTint="80"/>
                                <w:sz w:val="22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</w:rPr>
                              <w:t>Sens des responsabilités</w:t>
                            </w:r>
                          </w:p>
                          <w:p w:rsidR="00146A39" w:rsidRPr="00146A39" w:rsidRDefault="00146A39" w:rsidP="00146A39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Corbel" w:hAnsi="Corbel"/>
                                <w:b/>
                                <w:i/>
                                <w:color w:val="7F7F7F" w:themeColor="text1" w:themeTint="80"/>
                                <w:sz w:val="22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</w:rPr>
                              <w:t>Esprit d’initia</w:t>
                            </w:r>
                            <w:bookmarkStart w:id="0" w:name="_GoBack"/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</w:rPr>
                              <w:t>tive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FADEB" id="Zone de texte 2" o:spid="_x0000_s1039" type="#_x0000_t202" style="position:absolute;margin-left:374pt;margin-top:526.05pt;width:177pt;height:101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" filled="f" stroked="f">
                <v:textbox>
                  <w:txbxContent>
                    <w:p w:rsidR="00146A39" w:rsidRPr="004D74E4" w:rsidRDefault="00146A39" w:rsidP="00146A3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sz w:val="22"/>
                          <w:szCs w:val="24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2"/>
                          <w:szCs w:val="24"/>
                        </w:rPr>
                        <w:t>Qualités</w:t>
                      </w:r>
                    </w:p>
                    <w:p w:rsidR="00146A39" w:rsidRPr="00146A39" w:rsidRDefault="00146A39" w:rsidP="00146A39">
                      <w:pPr>
                        <w:pStyle w:val="Paragraphedeliste"/>
                        <w:numPr>
                          <w:ilvl w:val="0"/>
                          <w:numId w:val="42"/>
                        </w:numPr>
                        <w:rPr>
                          <w:rFonts w:ascii="Corbel" w:hAnsi="Corbel"/>
                          <w:b/>
                          <w:i/>
                          <w:color w:val="7F7F7F" w:themeColor="text1" w:themeTint="80"/>
                          <w:sz w:val="22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</w:rPr>
                        <w:t>Organisée</w:t>
                      </w:r>
                    </w:p>
                    <w:p w:rsidR="00146A39" w:rsidRPr="00146A39" w:rsidRDefault="0016428D" w:rsidP="00146A39">
                      <w:pPr>
                        <w:pStyle w:val="Paragraphedeliste"/>
                        <w:numPr>
                          <w:ilvl w:val="0"/>
                          <w:numId w:val="42"/>
                        </w:numPr>
                        <w:rPr>
                          <w:rFonts w:ascii="Corbel" w:hAnsi="Corbel"/>
                          <w:b/>
                          <w:i/>
                          <w:color w:val="7F7F7F" w:themeColor="text1" w:themeTint="80"/>
                          <w:sz w:val="22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</w:rPr>
                        <w:t>Proactive</w:t>
                      </w:r>
                    </w:p>
                    <w:p w:rsidR="00146A39" w:rsidRPr="00146A39" w:rsidRDefault="00146A39" w:rsidP="00146A39">
                      <w:pPr>
                        <w:pStyle w:val="Paragraphedeliste"/>
                        <w:numPr>
                          <w:ilvl w:val="0"/>
                          <w:numId w:val="42"/>
                        </w:numPr>
                        <w:rPr>
                          <w:rFonts w:ascii="Corbel" w:hAnsi="Corbel"/>
                          <w:b/>
                          <w:i/>
                          <w:color w:val="7F7F7F" w:themeColor="text1" w:themeTint="80"/>
                          <w:sz w:val="22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</w:rPr>
                        <w:t>Créative</w:t>
                      </w:r>
                    </w:p>
                    <w:p w:rsidR="00146A39" w:rsidRPr="00146A39" w:rsidRDefault="00146A39" w:rsidP="00146A39">
                      <w:pPr>
                        <w:pStyle w:val="Paragraphedeliste"/>
                        <w:numPr>
                          <w:ilvl w:val="0"/>
                          <w:numId w:val="42"/>
                        </w:numPr>
                        <w:rPr>
                          <w:rFonts w:ascii="Corbel" w:hAnsi="Corbel"/>
                          <w:b/>
                          <w:i/>
                          <w:color w:val="7F7F7F" w:themeColor="text1" w:themeTint="80"/>
                          <w:sz w:val="22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</w:rPr>
                        <w:t>Sens des responsabilités</w:t>
                      </w:r>
                    </w:p>
                    <w:p w:rsidR="00146A39" w:rsidRPr="00146A39" w:rsidRDefault="00146A39" w:rsidP="00146A39">
                      <w:pPr>
                        <w:pStyle w:val="Paragraphedeliste"/>
                        <w:numPr>
                          <w:ilvl w:val="0"/>
                          <w:numId w:val="42"/>
                        </w:numPr>
                        <w:rPr>
                          <w:rFonts w:ascii="Corbel" w:hAnsi="Corbel"/>
                          <w:b/>
                          <w:i/>
                          <w:color w:val="7F7F7F" w:themeColor="text1" w:themeTint="80"/>
                          <w:sz w:val="22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</w:rPr>
                        <w:t>Esprit d’initia</w:t>
                      </w:r>
                      <w:bookmarkStart w:id="1" w:name="_GoBack"/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</w:rPr>
                        <w:t>tive</w:t>
                      </w:r>
                      <w:bookmarkEnd w:id="1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F747E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FDB39FA" wp14:editId="284BFCBF">
                <wp:simplePos x="0" y="0"/>
                <wp:positionH relativeFrom="column">
                  <wp:posOffset>890905</wp:posOffset>
                </wp:positionH>
                <wp:positionV relativeFrom="paragraph">
                  <wp:posOffset>6693535</wp:posOffset>
                </wp:positionV>
                <wp:extent cx="2863850" cy="1270000"/>
                <wp:effectExtent l="0" t="0" r="0" b="6350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C46" w:rsidRPr="004D74E4" w:rsidRDefault="00480B62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2"/>
                                <w:szCs w:val="24"/>
                              </w:rPr>
                              <w:t>Langues</w:t>
                            </w:r>
                          </w:p>
                          <w:p w:rsidR="00533C46" w:rsidRDefault="00480B62" w:rsidP="00480B62">
                            <w:pPr>
                              <w:pStyle w:val="Textedebulles"/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  <w:szCs w:val="24"/>
                              </w:rPr>
                              <w:t xml:space="preserve">Anglais : Courant / IELTS : 6 </w:t>
                            </w:r>
                            <w:proofErr w:type="spellStart"/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  <w:szCs w:val="24"/>
                              </w:rPr>
                              <w:t>overall</w:t>
                            </w:r>
                            <w:proofErr w:type="spellEnd"/>
                          </w:p>
                          <w:p w:rsidR="00480B62" w:rsidRPr="00480B62" w:rsidRDefault="00480B62" w:rsidP="00480B62">
                            <w:pPr>
                              <w:pStyle w:val="Textedebulles"/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  <w:szCs w:val="24"/>
                              </w:rPr>
                              <w:t xml:space="preserve">Espagnol : </w:t>
                            </w:r>
                            <w:r w:rsidR="004861EF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  <w:szCs w:val="24"/>
                              </w:rPr>
                              <w:t>Niveau Scolaire</w:t>
                            </w:r>
                          </w:p>
                          <w:p w:rsidR="00533C46" w:rsidRPr="004D74E4" w:rsidRDefault="00533C46" w:rsidP="00DC5877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300"/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sz w:val="22"/>
                                <w:szCs w:val="24"/>
                              </w:rPr>
                            </w:pPr>
                            <w:r w:rsidRPr="004D74E4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2"/>
                                <w:szCs w:val="24"/>
                              </w:rPr>
                              <w:t>Informatique</w:t>
                            </w:r>
                            <w:r w:rsidRPr="004D74E4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20978B"/>
                                <w:sz w:val="22"/>
                                <w:szCs w:val="24"/>
                              </w:rPr>
                              <w:t xml:space="preserve"> </w:t>
                            </w:r>
                          </w:p>
                          <w:p w:rsidR="00533C46" w:rsidRPr="00146A39" w:rsidRDefault="00533C46" w:rsidP="0043288E">
                            <w:pPr>
                              <w:rPr>
                                <w:rFonts w:ascii="Corbel" w:hAnsi="Corbel"/>
                                <w:b/>
                                <w:i/>
                                <w:color w:val="7F7F7F" w:themeColor="text1" w:themeTint="80"/>
                                <w:sz w:val="22"/>
                              </w:rPr>
                            </w:pPr>
                            <w:r w:rsidRPr="00146A39"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2"/>
                              </w:rPr>
                              <w:t>Word, Excel, PowerPoint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B39FA" id="Zone de texte 37" o:spid="_x0000_s1040" type="#_x0000_t202" style="position:absolute;margin-left:70.15pt;margin-top:527.05pt;width:225.5pt;height:100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" filled="f" stroked="f">
                <v:textbox>
                  <w:txbxContent>
                    <w:p w:rsidR="00533C46" w:rsidRPr="004D74E4" w:rsidRDefault="00480B62" w:rsidP="00AA6C1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sz w:val="22"/>
                          <w:szCs w:val="24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2"/>
                          <w:szCs w:val="24"/>
                        </w:rPr>
                        <w:t>Langues</w:t>
                      </w:r>
                    </w:p>
                    <w:p w:rsidR="00533C46" w:rsidRDefault="00480B62" w:rsidP="00480B62">
                      <w:pPr>
                        <w:pStyle w:val="Textedebulles"/>
                        <w:numPr>
                          <w:ilvl w:val="0"/>
                          <w:numId w:val="41"/>
                        </w:numPr>
                        <w:tabs>
                          <w:tab w:val="left" w:pos="850"/>
                        </w:tabs>
                        <w:spacing w:after="120"/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  <w:szCs w:val="24"/>
                        </w:rPr>
                        <w:t xml:space="preserve">Anglais : Courant / IELTS : 6 </w:t>
                      </w:r>
                      <w:proofErr w:type="spellStart"/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  <w:szCs w:val="24"/>
                        </w:rPr>
                        <w:t>overall</w:t>
                      </w:r>
                      <w:proofErr w:type="spellEnd"/>
                    </w:p>
                    <w:p w:rsidR="00480B62" w:rsidRPr="00480B62" w:rsidRDefault="00480B62" w:rsidP="00480B62">
                      <w:pPr>
                        <w:pStyle w:val="Textedebulles"/>
                        <w:numPr>
                          <w:ilvl w:val="0"/>
                          <w:numId w:val="41"/>
                        </w:numPr>
                        <w:tabs>
                          <w:tab w:val="left" w:pos="850"/>
                        </w:tabs>
                        <w:spacing w:after="120"/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  <w:szCs w:val="24"/>
                        </w:rPr>
                        <w:t xml:space="preserve">Espagnol : </w:t>
                      </w:r>
                      <w:r w:rsidR="004861EF"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  <w:szCs w:val="24"/>
                        </w:rPr>
                        <w:t>Niveau Scolaire</w:t>
                      </w:r>
                    </w:p>
                    <w:p w:rsidR="00533C46" w:rsidRPr="004D74E4" w:rsidRDefault="00533C46" w:rsidP="00DC5877">
                      <w:pPr>
                        <w:pStyle w:val="Textedebulles"/>
                        <w:tabs>
                          <w:tab w:val="left" w:pos="850"/>
                        </w:tabs>
                        <w:spacing w:before="300"/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sz w:val="22"/>
                          <w:szCs w:val="24"/>
                        </w:rPr>
                      </w:pPr>
                      <w:r w:rsidRPr="004D74E4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2"/>
                          <w:szCs w:val="24"/>
                        </w:rPr>
                        <w:t>Informatique</w:t>
                      </w:r>
                      <w:r w:rsidRPr="004D74E4">
                        <w:rPr>
                          <w:rFonts w:ascii="Corbel" w:hAnsi="Corbel" w:cs="SegoePro-Bold"/>
                          <w:b/>
                          <w:bCs/>
                          <w:caps/>
                          <w:color w:val="20978B"/>
                          <w:sz w:val="22"/>
                          <w:szCs w:val="24"/>
                        </w:rPr>
                        <w:t xml:space="preserve"> </w:t>
                      </w:r>
                    </w:p>
                    <w:p w:rsidR="00533C46" w:rsidRPr="00146A39" w:rsidRDefault="00533C46" w:rsidP="0043288E">
                      <w:pPr>
                        <w:rPr>
                          <w:rFonts w:ascii="Corbel" w:hAnsi="Corbel"/>
                          <w:b/>
                          <w:i/>
                          <w:color w:val="7F7F7F" w:themeColor="text1" w:themeTint="80"/>
                          <w:sz w:val="22"/>
                        </w:rPr>
                      </w:pPr>
                      <w:r w:rsidRPr="00146A39"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2"/>
                        </w:rPr>
                        <w:t>Word, Excel, PowerPoint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428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2BE576" wp14:editId="5D0E8A93">
                <wp:simplePos x="0" y="0"/>
                <wp:positionH relativeFrom="column">
                  <wp:posOffset>890270</wp:posOffset>
                </wp:positionH>
                <wp:positionV relativeFrom="paragraph">
                  <wp:posOffset>8344535</wp:posOffset>
                </wp:positionV>
                <wp:extent cx="2165350" cy="1174750"/>
                <wp:effectExtent l="0" t="0" r="0" b="6350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1174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28D" w:rsidRDefault="0016428D" w:rsidP="0016428D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22"/>
                                <w:szCs w:val="24"/>
                              </w:rPr>
                              <w:t>Sport</w:t>
                            </w:r>
                            <w:r w:rsidR="00533C46" w:rsidRPr="004D74E4"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sz w:val="22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  <w:szCs w:val="24"/>
                              </w:rPr>
                              <w:t>Danse classique (pendant 14 ans)</w:t>
                            </w:r>
                          </w:p>
                          <w:p w:rsidR="00533C46" w:rsidRPr="0016428D" w:rsidRDefault="0016428D" w:rsidP="0016428D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22"/>
                                <w:szCs w:val="24"/>
                              </w:rPr>
                              <w:t>Art</w:t>
                            </w:r>
                          </w:p>
                          <w:p w:rsidR="00533C46" w:rsidRDefault="0016428D" w:rsidP="00BE5C04">
                            <w:pP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</w:rPr>
                              <w:t>Théâtre (pendant 8 ans)</w:t>
                            </w:r>
                          </w:p>
                          <w:p w:rsidR="0016428D" w:rsidRPr="004D74E4" w:rsidRDefault="0016428D" w:rsidP="0016428D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22"/>
                                <w:szCs w:val="24"/>
                              </w:rPr>
                              <w:t>Musique</w:t>
                            </w:r>
                            <w:r w:rsidRPr="004D74E4"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sz w:val="22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2"/>
                                <w:szCs w:val="24"/>
                              </w:rPr>
                              <w:t>Piano (pendant 8 ans)</w:t>
                            </w:r>
                          </w:p>
                          <w:p w:rsidR="0016428D" w:rsidRPr="004D74E4" w:rsidRDefault="0016428D" w:rsidP="00BE5C04">
                            <w:pPr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BE576" id="Zone de texte 76" o:spid="_x0000_s1041" type="#_x0000_t202" style="position:absolute;margin-left:70.1pt;margin-top:657.05pt;width:170.5pt;height:9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" filled="f" stroked="f">
                <v:textbox>
                  <w:txbxContent>
                    <w:p w:rsidR="0016428D" w:rsidRDefault="0016428D" w:rsidP="0016428D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2"/>
                          <w:szCs w:val="24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22"/>
                          <w:szCs w:val="24"/>
                        </w:rPr>
                        <w:t>Sport</w:t>
                      </w:r>
                      <w:r w:rsidR="00533C46" w:rsidRPr="004D74E4"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sz w:val="22"/>
                          <w:szCs w:val="24"/>
                        </w:rPr>
                        <w:br/>
                      </w: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  <w:szCs w:val="24"/>
                        </w:rPr>
                        <w:t>Danse classique (pendant 14 ans)</w:t>
                      </w:r>
                    </w:p>
                    <w:p w:rsidR="00533C46" w:rsidRPr="0016428D" w:rsidRDefault="0016428D" w:rsidP="0016428D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2"/>
                          <w:szCs w:val="24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22"/>
                          <w:szCs w:val="24"/>
                        </w:rPr>
                        <w:t>Art</w:t>
                      </w:r>
                    </w:p>
                    <w:p w:rsidR="00533C46" w:rsidRDefault="0016428D" w:rsidP="00BE5C04">
                      <w:pPr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</w:rPr>
                        <w:t>Théâtre (pendant 8 ans)</w:t>
                      </w:r>
                    </w:p>
                    <w:p w:rsidR="0016428D" w:rsidRPr="004D74E4" w:rsidRDefault="0016428D" w:rsidP="0016428D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2"/>
                          <w:szCs w:val="24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22"/>
                          <w:szCs w:val="24"/>
                        </w:rPr>
                        <w:t>Musique</w:t>
                      </w:r>
                      <w:r w:rsidRPr="004D74E4"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sz w:val="22"/>
                          <w:szCs w:val="24"/>
                        </w:rPr>
                        <w:br/>
                      </w: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2"/>
                          <w:szCs w:val="24"/>
                        </w:rPr>
                        <w:t>Piano (pendant 8 ans)</w:t>
                      </w:r>
                    </w:p>
                    <w:p w:rsidR="0016428D" w:rsidRPr="004D74E4" w:rsidRDefault="0016428D" w:rsidP="00BE5C04">
                      <w:pPr>
                        <w:rPr>
                          <w:rFonts w:ascii="Corbel" w:hAnsi="Corbel"/>
                          <w:b/>
                          <w:color w:val="7F7F7F" w:themeColor="text1" w:themeTint="80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74E4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1E717C6" wp14:editId="6987CFC2">
                <wp:simplePos x="0" y="0"/>
                <wp:positionH relativeFrom="column">
                  <wp:posOffset>-842645</wp:posOffset>
                </wp:positionH>
                <wp:positionV relativeFrom="paragraph">
                  <wp:posOffset>1181735</wp:posOffset>
                </wp:positionV>
                <wp:extent cx="1695450" cy="3425190"/>
                <wp:effectExtent l="0" t="0" r="0" b="3810"/>
                <wp:wrapThrough wrapText="bothSides">
                  <wp:wrapPolygon edited="0">
                    <wp:start x="485" y="0"/>
                    <wp:lineTo x="485" y="21504"/>
                    <wp:lineTo x="20872" y="21504"/>
                    <wp:lineTo x="20872" y="0"/>
                    <wp:lineTo x="485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425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C46" w:rsidRDefault="004D74E4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Né le 22/06/1995</w:t>
                            </w:r>
                            <w:r w:rsidR="00E1398F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1398F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(19 ans)</w:t>
                            </w:r>
                          </w:p>
                          <w:p w:rsidR="004D74E4" w:rsidRDefault="004D74E4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D74E4" w:rsidRDefault="004D74E4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Habite à Suresnes (92)</w:t>
                            </w:r>
                          </w:p>
                          <w:p w:rsidR="004D74E4" w:rsidRDefault="004D74E4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D74E4" w:rsidRDefault="004D74E4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Titulaire du Permis B</w:t>
                            </w:r>
                          </w:p>
                          <w:p w:rsidR="004D74E4" w:rsidRDefault="004D74E4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D74E4" w:rsidRDefault="004D74E4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06.62.83.73.36</w:t>
                            </w:r>
                          </w:p>
                          <w:p w:rsidR="004D74E4" w:rsidRDefault="004D74E4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D74E4" w:rsidRPr="004D74E4" w:rsidRDefault="00531832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21" w:history="1">
                              <w:r w:rsidR="004D74E4" w:rsidRPr="004D74E4">
                                <w:rPr>
                                  <w:rStyle w:val="Lienhypertexte"/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20"/>
                                  <w:u w:val="none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sybil.dalisson@live.fr</w:t>
                              </w:r>
                            </w:hyperlink>
                          </w:p>
                          <w:p w:rsidR="004D74E4" w:rsidRDefault="004D74E4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D74E4" w:rsidRPr="008131F3" w:rsidRDefault="004D74E4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33C46" w:rsidRDefault="00533C46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D74E4" w:rsidRPr="008131F3" w:rsidRDefault="004D74E4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33C46" w:rsidRPr="008131F3" w:rsidRDefault="00533C46" w:rsidP="008131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717C6" id="Zone de texte 1" o:spid="_x0000_s1042" type="#_x0000_t202" style="position:absolute;margin-left:-66.35pt;margin-top:93.05pt;width:133.5pt;height:269.7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" filled="f" stroked="f">
                <v:textbox>
                  <w:txbxContent>
                    <w:p w:rsidR="00533C46" w:rsidRDefault="004D74E4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Né le 22/06/1995</w:t>
                      </w:r>
                      <w:r w:rsidR="00E1398F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1398F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(19 ans)</w:t>
                      </w:r>
                    </w:p>
                    <w:p w:rsidR="004D74E4" w:rsidRDefault="004D74E4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D74E4" w:rsidRDefault="004D74E4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Habite à Suresnes (92)</w:t>
                      </w:r>
                    </w:p>
                    <w:p w:rsidR="004D74E4" w:rsidRDefault="004D74E4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D74E4" w:rsidRDefault="004D74E4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Titulaire du Permis B</w:t>
                      </w:r>
                    </w:p>
                    <w:p w:rsidR="004D74E4" w:rsidRDefault="004D74E4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D74E4" w:rsidRDefault="004D74E4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06.62.83.73.36</w:t>
                      </w:r>
                    </w:p>
                    <w:p w:rsidR="004D74E4" w:rsidRDefault="004D74E4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D74E4" w:rsidRPr="004D74E4" w:rsidRDefault="00531832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22" w:history="1">
                        <w:r w:rsidR="004D74E4" w:rsidRPr="004D74E4">
                          <w:rPr>
                            <w:rStyle w:val="Lienhypertexte"/>
                            <w:rFonts w:ascii="Corbel" w:hAnsi="Corbel" w:cs="SegoePro-Light"/>
                            <w:b/>
                            <w:color w:val="FFFFFF" w:themeColor="background1"/>
                            <w:szCs w:val="20"/>
                            <w:u w:val="none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sybil.dalisson@live.fr</w:t>
                        </w:r>
                      </w:hyperlink>
                    </w:p>
                    <w:p w:rsidR="004D74E4" w:rsidRDefault="004D74E4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D74E4" w:rsidRPr="008131F3" w:rsidRDefault="004D74E4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33C46" w:rsidRDefault="00533C46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D74E4" w:rsidRPr="008131F3" w:rsidRDefault="004D74E4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33C46" w:rsidRPr="008131F3" w:rsidRDefault="00533C46" w:rsidP="008131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1B01AB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A3A3499" wp14:editId="4600935E">
                <wp:simplePos x="0" y="0"/>
                <wp:positionH relativeFrom="column">
                  <wp:posOffset>862330</wp:posOffset>
                </wp:positionH>
                <wp:positionV relativeFrom="paragraph">
                  <wp:posOffset>8013383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73" name="Zone de texte 73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EC974C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Centres d’intérêt</w:t>
                              </w:r>
                            </w:p>
                            <w:p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1738" y="57150"/>
                            <a:ext cx="19939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A3499" id="Groupe 5" o:spid="_x0000_s1043" style="position:absolute;margin-left:67.9pt;margin-top:631pt;width:215.6pt;height:20.8pt;z-index:251678720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">
                <v:shape id="Zone de texte 73" o:spid="_x0000_s1044" type="#_x0000_t202" style="position:absolute;width:27381;height:2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EHMQA&#10;AADbAAAADwAAAGRycy9kb3ducmV2LnhtbESPQWvCQBSE7wX/w/IEb3VjBZXoKlUoiBRaE9vzI/vM&#10;hmbfhuwaY399tyB4HGbmG2a16W0tOmp95VjBZJyAIC6crrhUcMrfnhcgfEDWWDsmBTfysFkPnlaY&#10;anflI3VZKEWEsE9RgQmhSaX0hSGLfuwa4uidXWsxRNmWUrd4jXBby5ckmUmLFccFgw3tDBU/2cUq&#10;+My7Wcgmv+/fh488n36ZS7E9kVKjYf+6BBGoD4/wvb3XCuZT+P8Sf4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IhBzEAAAA2wAAAA8AAAAAAAAAAAAAAAAAmAIAAGRycy9k&#10;b3ducmV2LnhtbFBLBQYAAAAABAAEAPUAAACJAwAAAAA=&#10;" fillcolor="#ec974c" stroked="f">
                  <v:textbox>
                    <w:txbxContent>
                      <w:p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Centres d’intérêt</w:t>
                        </w:r>
                      </w:p>
                      <w:p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5" o:spid="_x0000_s1045" type="#_x0000_t75" style="position:absolute;left:24717;top:571;width:1994;height:14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nKi7AAAAA2wAAAA8AAABkcnMvZG93bnJldi54bWxET89rwjAUvg/8H8ITdptphY1RjVILsrGd&#10;2u3g8ZE8m2LzUppo639vDoMdP77f2/3senGjMXSeFeSrDASx9qbjVsHvz/HlHUSIyAZ7z6TgTgH2&#10;u8XTFgvjJ67p1sRWpBAOBSqwMQ6FlEFbchhWfiBO3NmPDmOCYyvNiFMKd71cZ9mbdNhxarA4UGVJ&#10;X5qrU/BdHu3XqaouGbr6UOeV/nBSK/W8nMsNiEhz/Bf/uT+Ngte0Pn1JP0DuH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GcqLsAAAADbAAAADwAAAAAAAAAAAAAAAACfAgAA&#10;ZHJzL2Rvd25yZXYueG1sUEsFBgAAAAAEAAQA9wAAAIwDAAAAAA==&#10;">
                  <v:imagedata r:id="rId24" o:title=""/>
                  <v:path arrowok="t"/>
                </v:shape>
                <w10:wrap type="through"/>
              </v:group>
            </w:pict>
          </mc:Fallback>
        </mc:AlternateContent>
      </w:r>
      <w:r w:rsidR="00380ED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22696C" wp14:editId="063319C6">
                <wp:simplePos x="0" y="0"/>
                <wp:positionH relativeFrom="column">
                  <wp:posOffset>861060</wp:posOffset>
                </wp:positionH>
                <wp:positionV relativeFrom="paragraph">
                  <wp:posOffset>143510</wp:posOffset>
                </wp:positionV>
                <wp:extent cx="0" cy="9462770"/>
                <wp:effectExtent l="38100" t="38100" r="38100" b="43180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277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/>
                          </a:solidFill>
                          <a:prstDash val="sysDot"/>
                          <a:rou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831CB" id="Connecteur droit 90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8pt,11.3pt" to="67.8pt,7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" strokecolor="white [3212]" strokeweight="6pt">
                <v:stroke dashstyle="1 1" endcap="round"/>
              </v:line>
            </w:pict>
          </mc:Fallback>
        </mc:AlternateContent>
      </w:r>
      <w:r w:rsidR="003D445D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7170639E" wp14:editId="7FAAA86B">
                <wp:simplePos x="0" y="0"/>
                <wp:positionH relativeFrom="column">
                  <wp:posOffset>864870</wp:posOffset>
                </wp:positionH>
                <wp:positionV relativeFrom="paragraph">
                  <wp:posOffset>129540</wp:posOffset>
                </wp:positionV>
                <wp:extent cx="5790565" cy="807085"/>
                <wp:effectExtent l="0" t="0" r="635" b="5715"/>
                <wp:wrapThrough wrapText="bothSides">
                  <wp:wrapPolygon edited="0">
                    <wp:start x="0" y="0"/>
                    <wp:lineTo x="0" y="21073"/>
                    <wp:lineTo x="21508" y="21073"/>
                    <wp:lineTo x="21508" y="0"/>
                    <wp:lineTo x="0" y="0"/>
                  </wp:wrapPolygon>
                </wp:wrapThrough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0565" cy="807085"/>
                        </a:xfrm>
                        <a:prstGeom prst="rect">
                          <a:avLst/>
                        </a:prstGeom>
                        <a:solidFill>
                          <a:srgbClr val="E0672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4E4" w:rsidRPr="00E1398F" w:rsidRDefault="00E1398F" w:rsidP="0075570E">
                            <w:pPr>
                              <w:pStyle w:val="Textedebulles"/>
                              <w:spacing w:after="113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398F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Poste : Stagiaire chargé de développement, disponible dès le 18 mai 2015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200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0639E" id="Zone de texte 14" o:spid="_x0000_s1046" type="#_x0000_t202" style="position:absolute;margin-left:68.1pt;margin-top:10.2pt;width:455.95pt;height:63.5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" fillcolor="#e06721" stroked="f">
                <v:textbox inset="7mm,,,0">
                  <w:txbxContent>
                    <w:p w:rsidR="004D74E4" w:rsidRPr="00E1398F" w:rsidRDefault="00E1398F" w:rsidP="0075570E">
                      <w:pPr>
                        <w:pStyle w:val="Textedebulles"/>
                        <w:spacing w:after="113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398F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Poste : Stagiaire chargé de développement, disponible dès le 18 mai 2015 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D445D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10C132C" wp14:editId="57485407">
                <wp:simplePos x="0" y="0"/>
                <wp:positionH relativeFrom="column">
                  <wp:posOffset>-899795</wp:posOffset>
                </wp:positionH>
                <wp:positionV relativeFrom="paragraph">
                  <wp:posOffset>126185</wp:posOffset>
                </wp:positionV>
                <wp:extent cx="1767840" cy="9499145"/>
                <wp:effectExtent l="0" t="0" r="10160" b="63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9499145"/>
                        </a:xfrm>
                        <a:prstGeom prst="rect">
                          <a:avLst/>
                        </a:prstGeom>
                        <a:solidFill>
                          <a:srgbClr val="48B6A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D6CA5" id="Rectangle 91" o:spid="_x0000_s1026" style="position:absolute;margin-left:-70.85pt;margin-top:9.95pt;width:139.2pt;height:747.9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" fillcolor="#48b6a8" stroked="f"/>
            </w:pict>
          </mc:Fallback>
        </mc:AlternateContent>
      </w:r>
      <w:r w:rsidR="00260D98"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0CCC709B" wp14:editId="1A08988B">
                <wp:simplePos x="0" y="0"/>
                <wp:positionH relativeFrom="column">
                  <wp:posOffset>5788660</wp:posOffset>
                </wp:positionH>
                <wp:positionV relativeFrom="paragraph">
                  <wp:posOffset>113030</wp:posOffset>
                </wp:positionV>
                <wp:extent cx="855345" cy="835660"/>
                <wp:effectExtent l="0" t="0" r="33655" b="53340"/>
                <wp:wrapNone/>
                <wp:docPr id="92" name="Grouper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345" cy="835660"/>
                          <a:chOff x="0" y="0"/>
                          <a:chExt cx="855345" cy="835660"/>
                        </a:xfrm>
                      </wpg:grpSpPr>
                      <wps:wsp>
                        <wps:cNvPr id="60" name="Connecteur droit 60"/>
                        <wps:cNvCnPr/>
                        <wps:spPr>
                          <a:xfrm flipV="1">
                            <a:off x="0" y="0"/>
                            <a:ext cx="845185" cy="835660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necteur droit 61"/>
                        <wps:cNvCnPr/>
                        <wps:spPr>
                          <a:xfrm flipV="1">
                            <a:off x="26670" y="424815"/>
                            <a:ext cx="822960" cy="410845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necteur droit 62"/>
                        <wps:cNvCnPr/>
                        <wps:spPr>
                          <a:xfrm flipV="1">
                            <a:off x="29210" y="713105"/>
                            <a:ext cx="826135" cy="122555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753552" id="Grouper 92" o:spid="_x0000_s1026" style="position:absolute;margin-left:455.8pt;margin-top:8.9pt;width:67.35pt;height:65.8pt;z-index:251641856" coordsize="8553,8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">
                <v:line id="Connecteur droit 60" o:spid="_x0000_s1027" style="position:absolute;flip:y;visibility:visible;mso-wrap-style:square" from="0,0" to="8451,8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DD5sAAAADbAAAADwAAAGRycy9kb3ducmV2LnhtbERPS2sCMRC+F/ofwhR6q9n2YGU1ikgt&#10;QqHg6+Bt2Iybxc3MmkTd/vvmIHj8+N6TWe9bdaUQG2ED74MCFHEltuHawG67fBuBignZYitMBv4o&#10;wmz6/DTB0sqN13TdpFrlEI4lGnApdaXWsXLkMQ6kI87cUYLHlGGotQ14y+G+1R9FMdQeG84NDjta&#10;OKpOm4s3IF9e3Gh9OX//rn7222PxKXQIxry+9PMxqER9eojv7pU1MMzr85f8A/T0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wgw+bAAAAA2wAAAA8AAAAAAAAAAAAAAAAA&#10;oQIAAGRycy9kb3ducmV2LnhtbFBLBQYAAAAABAAEAPkAAACOAwAAAAA=&#10;" strokecolor="white" strokeweight="1.25pt">
                  <v:stroke dashstyle="1 1" endcap="round"/>
                </v:line>
                <v:line id="Connecteur droit 61" o:spid="_x0000_s1028" style="position:absolute;flip:y;visibility:visible;mso-wrap-style:square" from="266,4248" to="8496,8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xmfcQAAADbAAAADwAAAGRycy9kb3ducmV2LnhtbESPT2sCMRTE70K/Q3gFb5q1Bytbo5TS&#10;iiAI/umht8fmuVm6eW+bRF2/vSkUehxm5jfMfNn7Vl0oxEbYwGRcgCKuxDZcGzgePkYzUDEhW2yF&#10;ycCNIiwXD4M5llauvKPLPtUqQziWaMCl1JVax8qRxziWjjh7JwkeU5ah1jbgNcN9q5+KYqo9NpwX&#10;HHb05qj63p+9AXn34ma7889qu958Hk7Fs9BXMGb42L++gErUp//wX3ttDUwn8Psl/wC9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bGZ9xAAAANsAAAAPAAAAAAAAAAAA&#10;AAAAAKECAABkcnMvZG93bnJldi54bWxQSwUGAAAAAAQABAD5AAAAkgMAAAAA&#10;" strokecolor="white" strokeweight="1.25pt">
                  <v:stroke dashstyle="1 1" endcap="round"/>
                </v:line>
                <v:line id="Connecteur droit 62" o:spid="_x0000_s1029" style="position:absolute;flip:y;visibility:visible;mso-wrap-style:square" from="292,7131" to="8553,8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74CsQAAADbAAAADwAAAGRycy9kb3ducmV2LnhtbESPT2sCMRTE70K/Q3gFb5qtB5WtUUqp&#10;IhQK/umht8fmuVm6eW9Nom6/fSMUehxm5jfMYtX7Vl0pxEbYwNO4AEVciW24NnA8rEdzUDEhW2yF&#10;ycAPRVgtHwYLLK3ceEfXfapVhnAs0YBLqSu1jpUjj3EsHXH2ThI8pixDrW3AW4b7Vk+KYqo9NpwX&#10;HHb06qj63l+8AXnz4ua7y3nzsX3/PJyKmdBXMGb42L88g0rUp//wX3trDUwncP+Sf4B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vvgKxAAAANsAAAAPAAAAAAAAAAAA&#10;AAAAAKECAABkcnMvZG93bnJldi54bWxQSwUGAAAAAAQABAD5AAAAkgMAAAAA&#10;" strokecolor="white" strokeweight="1.25pt">
                  <v:stroke dashstyle="1 1" endcap="round"/>
                </v:line>
              </v:group>
            </w:pict>
          </mc:Fallback>
        </mc:AlternateContent>
      </w:r>
      <w:r w:rsidR="00533C46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6D0C2BE" wp14:editId="21CBE059">
                <wp:simplePos x="0" y="0"/>
                <wp:positionH relativeFrom="column">
                  <wp:posOffset>-909320</wp:posOffset>
                </wp:positionH>
                <wp:positionV relativeFrom="paragraph">
                  <wp:posOffset>6031230</wp:posOffset>
                </wp:positionV>
                <wp:extent cx="1797862" cy="3554057"/>
                <wp:effectExtent l="0" t="0" r="31115" b="53340"/>
                <wp:wrapNone/>
                <wp:docPr id="89" name="Grouper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862" cy="3554057"/>
                          <a:chOff x="0" y="0"/>
                          <a:chExt cx="1797862" cy="3554057"/>
                        </a:xfrm>
                      </wpg:grpSpPr>
                      <wps:wsp>
                        <wps:cNvPr id="85" name="Connecteur droit 85"/>
                        <wps:cNvCnPr/>
                        <wps:spPr>
                          <a:xfrm flipH="1" flipV="1">
                            <a:off x="0" y="0"/>
                            <a:ext cx="1797862" cy="310305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necteur droit 86"/>
                        <wps:cNvCnPr/>
                        <wps:spPr>
                          <a:xfrm flipH="1" flipV="1">
                            <a:off x="9525" y="1245235"/>
                            <a:ext cx="1775012" cy="185162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necteur droit 87"/>
                        <wps:cNvCnPr/>
                        <wps:spPr>
                          <a:xfrm flipH="1" flipV="1">
                            <a:off x="5080" y="2531745"/>
                            <a:ext cx="1743748" cy="524174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necteur droit 88"/>
                        <wps:cNvCnPr/>
                        <wps:spPr>
                          <a:xfrm flipH="1" flipV="1">
                            <a:off x="19050" y="2150745"/>
                            <a:ext cx="1684804" cy="140331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C61A1E" id="Grouper 89" o:spid="_x0000_s1026" style="position:absolute;margin-left:-71.6pt;margin-top:474.9pt;width:141.55pt;height:279.85pt;z-index:251686912" coordsize="17978,35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">
                <v:line id="Connecteur droit 85" o:spid="_x0000_s1027" style="position:absolute;flip:x y;visibility:visible;mso-wrap-style:square" from="0,0" to="17978,31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nc8cEAAADbAAAADwAAAGRycy9kb3ducmV2LnhtbESPwWrDMBBE74H+g9hCbo3c0DbGjRJK&#10;INCr3X7A1trYTqyVkRRbztdXhUKOw8y8Ybb7aHoxkvOdZQXPqwwEcW11x42C76/jUw7CB2SNvWVS&#10;MJOH/e5hscVC24lLGqvQiARhX6CCNoShkNLXLRn0KzsQJ+9kncGQpGukdjgluOnlOsvepMGO00KL&#10;Ax1aqi/V1SjY/PjpPMdAN1/mljfRntC9KLV8jB/vIALFcA//tz+1gvwV/r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GdzxwQAAANsAAAAPAAAAAAAAAAAAAAAA&#10;AKECAABkcnMvZG93bnJldi54bWxQSwUGAAAAAAQABAD5AAAAjwMAAAAA&#10;" strokecolor="white" strokeweight="1.25pt">
                  <v:stroke dashstyle="1 1" endcap="round"/>
                </v:line>
                <v:line id="Connecteur droit 86" o:spid="_x0000_s1028" style="position:absolute;flip:x y;visibility:visible;mso-wrap-style:square" from="95,12452" to="17845,30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tChsAAAADbAAAADwAAAGRycy9kb3ducmV2LnhtbESPwWrDMBBE74X8g9hAbo2cEhLjRgkh&#10;UOjVbj9ga21sJ9bKSIot9+urQqHHYWbeMIdTNL0YyfnOsoLNOgNBXFvdcaPg8+PtOQfhA7LG3jIp&#10;mMnD6bh4OmCh7cQljVVoRIKwL1BBG8JQSOnrlgz6tR2Ik3e1zmBI0jVSO5wS3PTyJct20mDHaaHF&#10;gS4t1ffqYRTsv/x0m2Ogb1/mlvfRXtFtlVot4/kVRKAY/sN/7XetIN/B75f0A+Tx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bLQobAAAAA2wAAAA8AAAAAAAAAAAAAAAAA&#10;oQIAAGRycy9kb3ducmV2LnhtbFBLBQYAAAAABAAEAPkAAACOAwAAAAA=&#10;" strokecolor="white" strokeweight="1.25pt">
                  <v:stroke dashstyle="1 1" endcap="round"/>
                </v:line>
                <v:line id="Connecteur droit 87" o:spid="_x0000_s1029" style="position:absolute;flip:x y;visibility:visible;mso-wrap-style:square" from="50,25317" to="17488,30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fnHcAAAADbAAAADwAAAGRycy9kb3ducmV2LnhtbESPzWrDMBCE74G+g9hCb7HcEmLjRgmh&#10;UOjVSR9gY61/GmtlJDWW8/RVodDjMDPfMLtDNKO4kfODZQXPWQ6CuLF64E7B5/l9XYLwAVnjaJkU&#10;LOThsH9Y7bDSduaabqfQiQRhX6GCPoSpktI3PRn0mZ2Ik9daZzAk6TqpHc4Jbkb5kudbaXDgtNDj&#10;RG89NdfTt1FQXPz8tcRAd1+XlotoW3QbpZ4e4/EVRKAY/sN/7Q+toCzg90v6AX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mH5x3AAAAA2wAAAA8AAAAAAAAAAAAAAAAA&#10;oQIAAGRycy9kb3ducmV2LnhtbFBLBQYAAAAABAAEAPkAAACOAwAAAAA=&#10;" strokecolor="white" strokeweight="1.25pt">
                  <v:stroke dashstyle="1 1" endcap="round"/>
                </v:line>
                <v:line id="Connecteur droit 88" o:spid="_x0000_s1030" style="position:absolute;flip:x y;visibility:visible;mso-wrap-style:square" from="190,21507" to="17038,35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hzb70AAADbAAAADwAAAGRycy9kb3ducmV2LnhtbERP3WrCMBS+H/gO4Qi7m6ky1tI1FRGE&#10;3drtAc6aY1ttTkoSbdzTmwthlx/ff7WNZhQ3cn6wrGC9ykAQt1YP3Cn4+T68FSB8QNY4WiYFd/Kw&#10;rRcvFZbaznykWxM6kULYl6igD2EqpfRtTwb9yk7EiTtZZzAk6DqpHc4p3Ixyk2Uf0uDAqaHHifY9&#10;tZfmahTkv34+32OgP38sLOfRntC9K/W6jLtPEIFi+Bc/3V9aQZHGpi/pB8j6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gYc2+9AAAA2wAAAA8AAAAAAAAAAAAAAAAAoQIA&#10;AGRycy9kb3ducmV2LnhtbFBLBQYAAAAABAAEAPkAAACLAwAAAAA=&#10;" strokecolor="white" strokeweight="1.25pt">
                  <v:stroke dashstyle="1 1" endcap="round"/>
                </v:line>
              </v:group>
            </w:pict>
          </mc:Fallback>
        </mc:AlternateContent>
      </w:r>
      <w:r w:rsidR="00945931" w:rsidRPr="00945931">
        <w:t xml:space="preserve">  </w:t>
      </w:r>
    </w:p>
    <w:sectPr w:rsidR="00AF7C19" w:rsidSect="00F93E26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832" w:rsidRDefault="00531832" w:rsidP="00B51FFB">
      <w:r>
        <w:separator/>
      </w:r>
    </w:p>
  </w:endnote>
  <w:endnote w:type="continuationSeparator" w:id="0">
    <w:p w:rsidR="00531832" w:rsidRDefault="00531832" w:rsidP="00B5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A5E" w:rsidRDefault="00773A5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A5E" w:rsidRDefault="00773A5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A5E" w:rsidRDefault="00773A5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832" w:rsidRDefault="00531832" w:rsidP="00B51FFB">
      <w:r>
        <w:separator/>
      </w:r>
    </w:p>
  </w:footnote>
  <w:footnote w:type="continuationSeparator" w:id="0">
    <w:p w:rsidR="00531832" w:rsidRDefault="00531832" w:rsidP="00B51F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A5E" w:rsidRDefault="00773A5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A5E" w:rsidRDefault="00773A5E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A5E" w:rsidRDefault="00773A5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859BF"/>
    <w:multiLevelType w:val="hybridMultilevel"/>
    <w:tmpl w:val="97F069A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910E96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D57B1"/>
    <w:multiLevelType w:val="hybridMultilevel"/>
    <w:tmpl w:val="F48C3DE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07CF5B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2307D"/>
    <w:multiLevelType w:val="hybridMultilevel"/>
    <w:tmpl w:val="C39E3C9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FD0C1C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50A75"/>
    <w:multiLevelType w:val="hybridMultilevel"/>
    <w:tmpl w:val="A6D4B51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1D4183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11951"/>
    <w:multiLevelType w:val="hybridMultilevel"/>
    <w:tmpl w:val="CD42154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B4A685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347E51"/>
    <w:multiLevelType w:val="hybridMultilevel"/>
    <w:tmpl w:val="9D044F30"/>
    <w:lvl w:ilvl="0" w:tplc="3990B086">
      <w:start w:val="6"/>
      <w:numFmt w:val="bullet"/>
      <w:lvlText w:val="-"/>
      <w:lvlJc w:val="left"/>
      <w:pPr>
        <w:ind w:left="720" w:hanging="360"/>
      </w:pPr>
      <w:rPr>
        <w:rFonts w:ascii="Corbel" w:eastAsiaTheme="minorEastAsia" w:hAnsi="Corbel" w:cs="SegoePro-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A7E5B"/>
    <w:multiLevelType w:val="hybridMultilevel"/>
    <w:tmpl w:val="9316416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F0A9EE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84A42"/>
    <w:multiLevelType w:val="hybridMultilevel"/>
    <w:tmpl w:val="2002696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26407D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42110"/>
    <w:multiLevelType w:val="hybridMultilevel"/>
    <w:tmpl w:val="4B0C6E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67C6F"/>
    <w:multiLevelType w:val="hybridMultilevel"/>
    <w:tmpl w:val="22AA2F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F5986D82">
      <w:start w:val="1"/>
      <w:numFmt w:val="bullet"/>
      <w:lvlText w:val=""/>
      <w:lvlJc w:val="left"/>
      <w:pPr>
        <w:tabs>
          <w:tab w:val="num" w:pos="1021"/>
        </w:tabs>
        <w:ind w:left="1021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DB468F"/>
    <w:multiLevelType w:val="hybridMultilevel"/>
    <w:tmpl w:val="8DB83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024AC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704582"/>
    <w:multiLevelType w:val="hybridMultilevel"/>
    <w:tmpl w:val="94FACE1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6FC833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FF6BBE"/>
    <w:multiLevelType w:val="hybridMultilevel"/>
    <w:tmpl w:val="5358E7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89659AC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BE1E60"/>
    <w:multiLevelType w:val="hybridMultilevel"/>
    <w:tmpl w:val="0FC6788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BA47A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775985"/>
    <w:multiLevelType w:val="hybridMultilevel"/>
    <w:tmpl w:val="0780229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15275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4A417F"/>
    <w:multiLevelType w:val="hybridMultilevel"/>
    <w:tmpl w:val="E32CC70A"/>
    <w:lvl w:ilvl="0" w:tplc="8CC4E146">
      <w:numFmt w:val="bullet"/>
      <w:lvlText w:val="-"/>
      <w:lvlJc w:val="left"/>
      <w:pPr>
        <w:ind w:left="720" w:hanging="360"/>
      </w:pPr>
      <w:rPr>
        <w:rFonts w:ascii="Corbel" w:eastAsiaTheme="minorEastAsia" w:hAnsi="Corbel" w:cs="SegoePro-Light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767DC7"/>
    <w:multiLevelType w:val="hybridMultilevel"/>
    <w:tmpl w:val="3F86780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DE0A37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"/>
  </w:num>
  <w:num w:numId="3">
    <w:abstractNumId w:val="23"/>
  </w:num>
  <w:num w:numId="4">
    <w:abstractNumId w:val="9"/>
  </w:num>
  <w:num w:numId="5">
    <w:abstractNumId w:val="21"/>
  </w:num>
  <w:num w:numId="6">
    <w:abstractNumId w:val="2"/>
  </w:num>
  <w:num w:numId="7">
    <w:abstractNumId w:val="6"/>
  </w:num>
  <w:num w:numId="8">
    <w:abstractNumId w:val="17"/>
  </w:num>
  <w:num w:numId="9">
    <w:abstractNumId w:val="24"/>
  </w:num>
  <w:num w:numId="10">
    <w:abstractNumId w:val="30"/>
  </w:num>
  <w:num w:numId="11">
    <w:abstractNumId w:val="33"/>
  </w:num>
  <w:num w:numId="12">
    <w:abstractNumId w:val="31"/>
  </w:num>
  <w:num w:numId="13">
    <w:abstractNumId w:val="36"/>
  </w:num>
  <w:num w:numId="14">
    <w:abstractNumId w:val="41"/>
  </w:num>
  <w:num w:numId="15">
    <w:abstractNumId w:val="16"/>
  </w:num>
  <w:num w:numId="16">
    <w:abstractNumId w:val="12"/>
  </w:num>
  <w:num w:numId="17">
    <w:abstractNumId w:val="1"/>
  </w:num>
  <w:num w:numId="18">
    <w:abstractNumId w:val="7"/>
  </w:num>
  <w:num w:numId="19">
    <w:abstractNumId w:val="34"/>
  </w:num>
  <w:num w:numId="20">
    <w:abstractNumId w:val="25"/>
  </w:num>
  <w:num w:numId="21">
    <w:abstractNumId w:val="27"/>
  </w:num>
  <w:num w:numId="22">
    <w:abstractNumId w:val="20"/>
  </w:num>
  <w:num w:numId="23">
    <w:abstractNumId w:val="32"/>
  </w:num>
  <w:num w:numId="24">
    <w:abstractNumId w:val="5"/>
  </w:num>
  <w:num w:numId="25">
    <w:abstractNumId w:val="4"/>
  </w:num>
  <w:num w:numId="26">
    <w:abstractNumId w:val="22"/>
  </w:num>
  <w:num w:numId="27">
    <w:abstractNumId w:val="26"/>
  </w:num>
  <w:num w:numId="28">
    <w:abstractNumId w:val="0"/>
  </w:num>
  <w:num w:numId="29">
    <w:abstractNumId w:val="29"/>
  </w:num>
  <w:num w:numId="30">
    <w:abstractNumId w:val="10"/>
  </w:num>
  <w:num w:numId="31">
    <w:abstractNumId w:val="15"/>
  </w:num>
  <w:num w:numId="32">
    <w:abstractNumId w:val="18"/>
  </w:num>
  <w:num w:numId="33">
    <w:abstractNumId w:val="35"/>
  </w:num>
  <w:num w:numId="34">
    <w:abstractNumId w:val="8"/>
  </w:num>
  <w:num w:numId="35">
    <w:abstractNumId w:val="37"/>
  </w:num>
  <w:num w:numId="36">
    <w:abstractNumId w:val="28"/>
  </w:num>
  <w:num w:numId="37">
    <w:abstractNumId w:val="11"/>
  </w:num>
  <w:num w:numId="38">
    <w:abstractNumId w:val="40"/>
  </w:num>
  <w:num w:numId="39">
    <w:abstractNumId w:val="13"/>
  </w:num>
  <w:num w:numId="40">
    <w:abstractNumId w:val="19"/>
  </w:num>
  <w:num w:numId="41">
    <w:abstractNumId w:val="14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fr-FR" w:vendorID="64" w:dllVersion="131078" w:nlCheck="1" w:checkStyle="1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4E4"/>
    <w:rsid w:val="00004BFA"/>
    <w:rsid w:val="0003399B"/>
    <w:rsid w:val="000E5A1F"/>
    <w:rsid w:val="00146A39"/>
    <w:rsid w:val="0016428D"/>
    <w:rsid w:val="001B01AB"/>
    <w:rsid w:val="001B55A0"/>
    <w:rsid w:val="002303A4"/>
    <w:rsid w:val="002319E2"/>
    <w:rsid w:val="00260D98"/>
    <w:rsid w:val="00300BF7"/>
    <w:rsid w:val="00310CF3"/>
    <w:rsid w:val="003615FE"/>
    <w:rsid w:val="00380ED0"/>
    <w:rsid w:val="003D445D"/>
    <w:rsid w:val="004228E2"/>
    <w:rsid w:val="00427934"/>
    <w:rsid w:val="0043288E"/>
    <w:rsid w:val="00446CB6"/>
    <w:rsid w:val="00480B62"/>
    <w:rsid w:val="004831D6"/>
    <w:rsid w:val="004861EF"/>
    <w:rsid w:val="004B60AA"/>
    <w:rsid w:val="004D74E4"/>
    <w:rsid w:val="00531832"/>
    <w:rsid w:val="00533C46"/>
    <w:rsid w:val="005D618B"/>
    <w:rsid w:val="00686722"/>
    <w:rsid w:val="0070067B"/>
    <w:rsid w:val="0075570E"/>
    <w:rsid w:val="00773A5E"/>
    <w:rsid w:val="00791F2D"/>
    <w:rsid w:val="008131F3"/>
    <w:rsid w:val="008424FA"/>
    <w:rsid w:val="00886F49"/>
    <w:rsid w:val="00945931"/>
    <w:rsid w:val="00AA6C16"/>
    <w:rsid w:val="00AF7C19"/>
    <w:rsid w:val="00B47022"/>
    <w:rsid w:val="00B51FFB"/>
    <w:rsid w:val="00BC5ADF"/>
    <w:rsid w:val="00BE5C04"/>
    <w:rsid w:val="00CE06E8"/>
    <w:rsid w:val="00CF747E"/>
    <w:rsid w:val="00D326EE"/>
    <w:rsid w:val="00D8598A"/>
    <w:rsid w:val="00D873DD"/>
    <w:rsid w:val="00DA2EEA"/>
    <w:rsid w:val="00DC5877"/>
    <w:rsid w:val="00E1398F"/>
    <w:rsid w:val="00E27B5B"/>
    <w:rsid w:val="00E300DD"/>
    <w:rsid w:val="00E76932"/>
    <w:rsid w:val="00F168EE"/>
    <w:rsid w:val="00F3023C"/>
    <w:rsid w:val="00F52B97"/>
    <w:rsid w:val="00F93E26"/>
    <w:rsid w:val="00FC11BB"/>
    <w:rsid w:val="00FC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Lienhypertexte">
    <w:name w:val="Hyperlink"/>
    <w:basedOn w:val="Policepardfaut"/>
    <w:uiPriority w:val="99"/>
    <w:unhideWhenUsed/>
    <w:rsid w:val="00B47022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47022"/>
    <w:rPr>
      <w:color w:val="800080" w:themeColor="followedHyperlink"/>
      <w:u w:val="single"/>
    </w:rPr>
  </w:style>
  <w:style w:type="paragraph" w:customStyle="1" w:styleId="Aucunstyle">
    <w:name w:val="[Aucun style]"/>
    <w:rsid w:val="002303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51FFB"/>
  </w:style>
  <w:style w:type="paragraph" w:styleId="Pieddepage">
    <w:name w:val="footer"/>
    <w:basedOn w:val="Normal"/>
    <w:link w:val="PieddepageC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1FFB"/>
  </w:style>
  <w:style w:type="paragraph" w:styleId="Paragraphedeliste">
    <w:name w:val="List Paragraph"/>
    <w:basedOn w:val="Normal"/>
    <w:uiPriority w:val="34"/>
    <w:qFormat/>
    <w:rsid w:val="00146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sybil.dalisson@live.fr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g"/><Relationship Id="rId22" Type="http://schemas.openxmlformats.org/officeDocument/2006/relationships/hyperlink" Target="mailto:sybil.dalisson@live.f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bil\AppData\Roaming\Microsoft\Templates\CV%20moderne%20color&#233;%20(design%20vertical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17AA435-881C-4F11-9414-A1097715BE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moderne coloré (design vertical)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moderne coloré (design vertical)</vt:lpstr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moderne coloré (design vertical)</dc:title>
  <dc:subject/>
  <dc:creator/>
  <cp:keywords/>
  <dc:description/>
  <cp:lastModifiedBy/>
  <cp:revision>1</cp:revision>
  <dcterms:created xsi:type="dcterms:W3CDTF">2015-03-18T10:50:00Z</dcterms:created>
  <dcterms:modified xsi:type="dcterms:W3CDTF">2015-05-18T21:03:00Z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TC043158559991</vt:lpwstr>
  </property>
</Properties>
</file>