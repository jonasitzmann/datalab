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141" w:rsidRDefault="00182141">
      <w:pPr>
        <w:pStyle w:val="Sinespaciado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Nombre del currículo"/>
        <w:tag w:val="Nombre del currículo"/>
        <w:id w:val="1257551780"/>
        <w:placeholder>
          <w:docPart w:val="0E9844F689544D1E89B76CA64DA1A173"/>
        </w:placeholder>
        <w:docPartList>
          <w:docPartGallery w:val="Quick Parts"/>
          <w:docPartCategory w:val=" Nombre del currículo"/>
        </w:docPartList>
      </w:sdtPr>
      <w:sdtEndPr/>
      <w:sdtContent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5572"/>
            <w:gridCol w:w="3715"/>
          </w:tblGrid>
          <w:tr w:rsidR="00182141">
            <w:trPr>
              <w:trHeight w:val="2250"/>
            </w:trPr>
            <w:tc>
              <w:tcPr>
                <w:tcW w:w="3000" w:type="pct"/>
              </w:tcPr>
              <w:p w:rsidR="00182141" w:rsidRPr="000819C5" w:rsidRDefault="00D747F6" w:rsidP="000819C5">
                <w:pPr>
                  <w:pStyle w:val="Ttulo"/>
                  <w:rPr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</w:pPr>
                <w:sdt>
                  <w:sdtPr>
                    <w:alias w:val="Autor"/>
                    <w:tag w:val=""/>
                    <w:id w:val="1823003119"/>
                    <w:placeholder>
                      <w:docPart w:val="0DB237BD9A494F3CB05885F2D2CBC3C0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182141">
                      <w:t>Nelson Brown</w:t>
                    </w:r>
                  </w:sdtContent>
                </w:sdt>
              </w:p>
            </w:tc>
            <w:tc>
              <w:tcPr>
                <w:tcW w:w="2000" w:type="pct"/>
                <w:vAlign w:val="bottom"/>
              </w:tcPr>
              <w:p w:rsidR="00182141" w:rsidRDefault="00182141">
                <w:pPr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3A02C44D" wp14:editId="17319F4F">
                      <wp:extent cx="1575646" cy="1181735"/>
                      <wp:effectExtent l="6350" t="0" r="0" b="0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esumePicture.png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rot="5400000">
                                <a:off x="0" y="0"/>
                                <a:ext cx="1575646" cy="118173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softEdge rad="112500"/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0819C5" w:rsidRDefault="000819C5" w:rsidP="000819C5">
          <w:r>
            <w:t xml:space="preserve">Nombre: Nelson Arturo Brown Hernández </w:t>
          </w:r>
        </w:p>
        <w:p w:rsidR="000819C5" w:rsidRDefault="000819C5" w:rsidP="000819C5">
          <w:r>
            <w:t>Cedula : 702270798</w:t>
          </w:r>
        </w:p>
        <w:p w:rsidR="000819C5" w:rsidRDefault="000819C5" w:rsidP="000819C5">
          <w:r>
            <w:t>Dirección :</w:t>
          </w:r>
          <w:r w:rsidR="009F1B7C">
            <w:t xml:space="preserve"> </w:t>
          </w:r>
          <w:r>
            <w:t xml:space="preserve">barrio los angeles Llorente de flores de la entrada principal 500 sur y 100 </w:t>
          </w:r>
        </w:p>
        <w:p w:rsidR="000819C5" w:rsidRDefault="000819C5" w:rsidP="000819C5">
          <w:r>
            <w:t>Teléfono : 85883780-62641831</w:t>
          </w:r>
        </w:p>
        <w:p w:rsidR="000819C5" w:rsidRDefault="000819C5" w:rsidP="000819C5">
          <w:r>
            <w:t>Estado civil: soltero</w:t>
          </w:r>
        </w:p>
        <w:p w:rsidR="000819C5" w:rsidRDefault="000819C5" w:rsidP="000819C5">
          <w:r>
            <w:t xml:space="preserve">e-mail : </w:t>
          </w:r>
          <w:hyperlink r:id="rId12" w:history="1">
            <w:r w:rsidRPr="008F07C5">
              <w:rPr>
                <w:rStyle w:val="Hipervnculo"/>
              </w:rPr>
              <w:t>nel.artbrown@hotmail.com</w:t>
            </w:r>
          </w:hyperlink>
        </w:p>
        <w:p w:rsidR="009F1B7C" w:rsidRDefault="000819C5" w:rsidP="000819C5">
          <w:r>
            <w:t xml:space="preserve">referencias : </w:t>
          </w:r>
          <w:r w:rsidR="00D747F6">
            <w:t xml:space="preserve"> Susseth porras 86573405   /   Darana Peraza 88669927</w:t>
          </w:r>
          <w:bookmarkStart w:id="0" w:name="_GoBack"/>
          <w:bookmarkEnd w:id="0"/>
        </w:p>
        <w:p w:rsidR="00BD4B34" w:rsidRDefault="00D747F6" w:rsidP="000819C5"/>
      </w:sdtContent>
    </w:sdt>
    <w:p w:rsidR="00BD4B34" w:rsidRDefault="00182141">
      <w:pPr>
        <w:pStyle w:val="Encabezadodeseccin"/>
      </w:pPr>
      <w:r>
        <w:rPr>
          <w:lang w:val="es-ES"/>
        </w:rPr>
        <w:t>Objetivos</w:t>
      </w:r>
    </w:p>
    <w:p w:rsidR="00BD4B34" w:rsidRDefault="00182141">
      <w:pPr>
        <w:rPr>
          <w:color w:val="000000"/>
        </w:rPr>
      </w:pPr>
      <w:r>
        <w:t xml:space="preserve">Soy un muchacho muy trabajador y con muchos deseos de superación </w:t>
      </w:r>
    </w:p>
    <w:p w:rsidR="00BD4B34" w:rsidRDefault="00182141" w:rsidP="00CE5839">
      <w:pPr>
        <w:pStyle w:val="Encabezadodeseccin"/>
        <w:rPr>
          <w:lang w:val="es-ES"/>
        </w:rPr>
      </w:pPr>
      <w:r>
        <w:rPr>
          <w:lang w:val="es-ES"/>
        </w:rPr>
        <w:t>Educación</w:t>
      </w:r>
    </w:p>
    <w:p w:rsidR="00CE5839" w:rsidRPr="00CE5839" w:rsidRDefault="00D747F6" w:rsidP="00CE5839">
      <w:pPr>
        <w:rPr>
          <w:lang w:val="es-ES"/>
        </w:rPr>
      </w:pPr>
      <w:r>
        <w:rPr>
          <w:lang w:val="es-ES"/>
        </w:rPr>
        <w:t>Soy bachiller en educación media</w:t>
      </w:r>
      <w:r w:rsidR="00CE5839">
        <w:rPr>
          <w:lang w:val="es-ES"/>
        </w:rPr>
        <w:t xml:space="preserve">, paquete de office e </w:t>
      </w:r>
      <w:r>
        <w:rPr>
          <w:lang w:val="es-ES"/>
        </w:rPr>
        <w:t>inglés</w:t>
      </w:r>
      <w:r w:rsidR="00CE5839">
        <w:rPr>
          <w:lang w:val="es-ES"/>
        </w:rPr>
        <w:t xml:space="preserve"> </w:t>
      </w:r>
      <w:r>
        <w:rPr>
          <w:lang w:val="es-ES"/>
        </w:rPr>
        <w:t>básico</w:t>
      </w:r>
    </w:p>
    <w:p w:rsidR="00BD4B34" w:rsidRPr="00CE5839" w:rsidRDefault="00BD4B34" w:rsidP="00CE5839">
      <w:pPr>
        <w:spacing w:after="0"/>
        <w:rPr>
          <w:b/>
          <w:bCs/>
          <w:i/>
          <w:iCs/>
          <w:color w:val="6076B4" w:themeColor="accent1"/>
        </w:rPr>
      </w:pPr>
    </w:p>
    <w:p w:rsidR="00BD4B34" w:rsidRDefault="00182141">
      <w:pPr>
        <w:pStyle w:val="Encabezadodeseccin"/>
      </w:pPr>
      <w:r>
        <w:rPr>
          <w:lang w:val="es-ES"/>
        </w:rPr>
        <w:t>Experiencia</w:t>
      </w:r>
    </w:p>
    <w:p w:rsidR="00BD4B34" w:rsidRDefault="00CE5839">
      <w:pPr>
        <w:pStyle w:val="Subseccin"/>
        <w:rPr>
          <w:vanish/>
          <w:specVanish/>
        </w:rPr>
      </w:pPr>
      <w:r>
        <w:t>arthrocare</w:t>
      </w:r>
    </w:p>
    <w:p w:rsidR="00BD4B34" w:rsidRDefault="00CE5839">
      <w:pPr>
        <w:pStyle w:val="Sinespaciad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  <w:lang w:val="es-ES"/>
        </w:rPr>
        <w:t xml:space="preserve"> en global par</w:t>
      </w:r>
      <w:r w:rsidR="009F1B7C">
        <w:rPr>
          <w:color w:val="404040" w:themeColor="text1" w:themeTint="BF"/>
          <w:sz w:val="24"/>
          <w:szCs w:val="24"/>
          <w:lang w:val="es-ES"/>
        </w:rPr>
        <w:t>k   tel:22938505</w:t>
      </w:r>
    </w:p>
    <w:p w:rsidR="00CE5839" w:rsidRPr="00CE5839" w:rsidRDefault="00CE5839">
      <w:pPr>
        <w:pStyle w:val="Fechadesubseccin"/>
        <w:rPr>
          <w:rStyle w:val="nfasis"/>
          <w:i w:val="0"/>
          <w:iCs w:val="0"/>
          <w:color w:val="6076B4" w:themeColor="accent1"/>
        </w:rPr>
      </w:pPr>
      <w:r>
        <w:rPr>
          <w:rStyle w:val="nfasisintenso"/>
          <w:b w:val="0"/>
          <w:i w:val="0"/>
        </w:rPr>
        <w:t>operario de</w:t>
      </w:r>
      <w:r w:rsidR="00182141">
        <w:rPr>
          <w:rStyle w:val="nfasisintenso"/>
          <w:b w:val="0"/>
          <w:i w:val="0"/>
          <w:lang w:val="es-ES"/>
        </w:rPr>
        <w:t xml:space="preserve"> </w:t>
      </w:r>
      <w:r>
        <w:rPr>
          <w:b/>
          <w:bCs/>
          <w:i/>
          <w:iCs/>
        </w:rPr>
        <w:t>junio del 2012</w:t>
      </w:r>
      <w:r w:rsidR="00182141">
        <w:rPr>
          <w:lang w:val="es-ES"/>
        </w:rPr>
        <w:t xml:space="preserve"> – </w:t>
      </w:r>
      <w:r>
        <w:t>febrero del 2015</w:t>
      </w:r>
    </w:p>
    <w:p w:rsidR="00BD4B34" w:rsidRDefault="00CE5839">
      <w:r>
        <w:t>empresa medica que se dedica a la fabricación de aparatos electrónicos para operar</w:t>
      </w:r>
    </w:p>
    <w:p w:rsidR="00BD4B34" w:rsidRDefault="00D747F6">
      <w:pPr>
        <w:pStyle w:val="Encabezadodeseccin"/>
      </w:pPr>
      <w:sdt>
        <w:sdtPr>
          <w:id w:val="-51398160"/>
          <w:placeholder>
            <w:docPart w:val="CA9AC9187B174EA4B738ED7D11DAD911"/>
          </w:placeholder>
          <w:temporary/>
          <w:showingPlcHdr/>
        </w:sdtPr>
        <w:sdtEndPr/>
        <w:sdtContent>
          <w:r w:rsidR="00182141">
            <w:rPr>
              <w:lang w:val="es-ES"/>
            </w:rPr>
            <w:t>Aptitudes</w:t>
          </w:r>
        </w:sdtContent>
      </w:sdt>
    </w:p>
    <w:p w:rsidR="00D747F6" w:rsidRDefault="000819C5" w:rsidP="00D747F6">
      <w:pPr>
        <w:pStyle w:val="Prrafodelista"/>
        <w:numPr>
          <w:ilvl w:val="0"/>
          <w:numId w:val="5"/>
        </w:numPr>
        <w:ind w:left="630" w:hanging="270"/>
      </w:pPr>
      <w:r>
        <w:t>Soy una persona trab</w:t>
      </w:r>
      <w:r w:rsidR="00D747F6">
        <w:t>ajadora y responsable me destaco</w:t>
      </w:r>
      <w:r>
        <w:t xml:space="preserve"> por la habilidad de poder trabajar bajo presión y en equipo, soy puntual y me comprometo con el trabajo</w:t>
      </w:r>
    </w:p>
    <w:sectPr w:rsidR="00D747F6">
      <w:headerReference w:type="default" r:id="rId13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141" w:rsidRDefault="00182141">
      <w:pPr>
        <w:spacing w:after="0" w:line="240" w:lineRule="auto"/>
      </w:pPr>
      <w:r>
        <w:separator/>
      </w:r>
    </w:p>
  </w:endnote>
  <w:endnote w:type="continuationSeparator" w:id="0">
    <w:p w:rsidR="00182141" w:rsidRDefault="00182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141" w:rsidRDefault="00182141">
      <w:pPr>
        <w:spacing w:after="0" w:line="240" w:lineRule="auto"/>
      </w:pPr>
      <w:r>
        <w:separator/>
      </w:r>
    </w:p>
  </w:footnote>
  <w:footnote w:type="continuationSeparator" w:id="0">
    <w:p w:rsidR="00182141" w:rsidRDefault="00182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141" w:rsidRDefault="00D747F6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or"/>
        <w:id w:val="-370996696"/>
        <w:placeholder>
          <w:docPart w:val="1196A5B9658E4ABCACF966EC253BFF2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82141">
          <w:rPr>
            <w:color w:val="6076B4" w:themeColor="accent1"/>
          </w:rPr>
          <w:t>Nelson Brown</w:t>
        </w:r>
      </w:sdtContent>
    </w:sdt>
  </w:p>
  <w:p w:rsidR="00182141" w:rsidRDefault="00182141">
    <w:pPr>
      <w:pStyle w:val="Encabezado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54"/>
    <w:rsid w:val="000819C5"/>
    <w:rsid w:val="00182141"/>
    <w:rsid w:val="009F1B7C"/>
    <w:rsid w:val="00BD4B34"/>
    <w:rsid w:val="00CE5839"/>
    <w:rsid w:val="00D747F6"/>
    <w:rsid w:val="00E7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99924C9-863D-4013-A6D7-0C738768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0000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tion Intense Emphasis"/>
    <w:basedOn w:val="Fuentedeprrafopredeter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pPr>
      <w:spacing w:before="30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pPr>
      <w:spacing w:before="0"/>
    </w:pPr>
  </w:style>
  <w:style w:type="paragraph" w:customStyle="1" w:styleId="Fechadesubseccin">
    <w:name w:val="Fecha de subsección"/>
    <w:basedOn w:val="Normal"/>
    <w:pPr>
      <w:spacing w:after="0"/>
    </w:pPr>
    <w:rPr>
      <w:color w:val="6076B4" w:themeColor="accent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819C5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nel.artbrown@hot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Curr&#237;culum%20v&#237;tae%20(tema%20ej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9844F689544D1E89B76CA64DA1A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8DCAB-D6BD-4027-AC90-B2232E96A91C}"/>
      </w:docPartPr>
      <w:docPartBody>
        <w:p w:rsidR="009B14EE" w:rsidRDefault="009B14EE">
          <w:pPr>
            <w:pStyle w:val="0E9844F689544D1E89B76CA64DA1A173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CA9AC9187B174EA4B738ED7D11DAD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23DE4-C78E-440A-9010-3B41068173CC}"/>
      </w:docPartPr>
      <w:docPartBody>
        <w:p w:rsidR="009B14EE" w:rsidRDefault="009B14EE">
          <w:pPr>
            <w:pStyle w:val="CA9AC9187B174EA4B738ED7D11DAD911"/>
          </w:pPr>
          <w:r>
            <w:rPr>
              <w:lang w:val="es-ES"/>
            </w:rPr>
            <w:t>Aptitudes</w:t>
          </w:r>
        </w:p>
      </w:docPartBody>
    </w:docPart>
    <w:docPart>
      <w:docPartPr>
        <w:name w:val="1196A5B9658E4ABCACF966EC253BF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E1E98-7D72-46E9-86FF-A7CBA544A949}"/>
      </w:docPartPr>
      <w:docPartBody>
        <w:p w:rsidR="009B14EE" w:rsidRDefault="009B14EE">
          <w:pPr>
            <w:pStyle w:val="1196A5B9658E4ABCACF966EC253BFF21"/>
          </w:pPr>
          <w:r>
            <w:rPr>
              <w:lang w:val="es-ES"/>
            </w:rPr>
            <w:t>[Escriba la lista de aptitudes]</w:t>
          </w:r>
        </w:p>
      </w:docPartBody>
    </w:docPart>
    <w:docPart>
      <w:docPartPr>
        <w:name w:val="0DB237BD9A494F3CB05885F2D2CBC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07B7D-CA6A-4FDA-B1FF-53905A7A7187}"/>
      </w:docPartPr>
      <w:docPartBody>
        <w:p w:rsidR="009B14EE" w:rsidRDefault="009B14EE" w:rsidP="009B14EE">
          <w:pPr>
            <w:pStyle w:val="0DB237BD9A494F3CB05885F2D2CBC3C0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EE"/>
    <w:rsid w:val="009B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sid w:val="009B14EE"/>
    <w:rPr>
      <w:color w:val="808080"/>
    </w:rPr>
  </w:style>
  <w:style w:type="paragraph" w:customStyle="1" w:styleId="0E9844F689544D1E89B76CA64DA1A173">
    <w:name w:val="0E9844F689544D1E89B76CA64DA1A173"/>
  </w:style>
  <w:style w:type="paragraph" w:customStyle="1" w:styleId="C76375DD165E497BA1F330D44168124F">
    <w:name w:val="C76375DD165E497BA1F330D44168124F"/>
  </w:style>
  <w:style w:type="paragraph" w:customStyle="1" w:styleId="2A4CD4B4E5534610A9CD3CFA6B12BDBC">
    <w:name w:val="2A4CD4B4E5534610A9CD3CFA6B12BDBC"/>
  </w:style>
  <w:style w:type="paragraph" w:customStyle="1" w:styleId="C5EB3C9218334366848E39712CFB39A4">
    <w:name w:val="C5EB3C9218334366848E39712CFB39A4"/>
  </w:style>
  <w:style w:type="paragraph" w:customStyle="1" w:styleId="CF2C5E1D62844C17A3CD4BAEFE81E98D">
    <w:name w:val="CF2C5E1D62844C17A3CD4BAEFE81E98D"/>
  </w:style>
  <w:style w:type="paragraph" w:customStyle="1" w:styleId="B2907D688E504CBABC4A3476516227C3">
    <w:name w:val="B2907D688E504CBABC4A3476516227C3"/>
  </w:style>
  <w:style w:type="paragraph" w:customStyle="1" w:styleId="C5821BB371674BDDAA6EEC48467A9AAF">
    <w:name w:val="C5821BB371674BDDAA6EEC48467A9AAF"/>
  </w:style>
  <w:style w:type="paragraph" w:customStyle="1" w:styleId="EED911E5C4894AFB85653993DCCA2B47">
    <w:name w:val="EED911E5C4894AFB85653993DCCA2B47"/>
  </w:style>
  <w:style w:type="paragraph" w:customStyle="1" w:styleId="FFF6D43C4CEC48AC9BE86301B5A44BEB">
    <w:name w:val="FFF6D43C4CEC48AC9BE86301B5A44BEB"/>
  </w:style>
  <w:style w:type="paragraph" w:customStyle="1" w:styleId="F8437830A5EF4053A74E93EC3BD3532B">
    <w:name w:val="F8437830A5EF4053A74E93EC3BD3532B"/>
  </w:style>
  <w:style w:type="paragraph" w:customStyle="1" w:styleId="EAB0DD821F66465AA6A197EA8FB75CFE">
    <w:name w:val="EAB0DD821F66465AA6A197EA8FB75CFE"/>
  </w:style>
  <w:style w:type="paragraph" w:customStyle="1" w:styleId="66ED0DC08A6D4004B118203621A22634">
    <w:name w:val="66ED0DC08A6D4004B118203621A22634"/>
  </w:style>
  <w:style w:type="paragraph" w:customStyle="1" w:styleId="E1D84B349ABC4B14986F6E587160E9EA">
    <w:name w:val="E1D84B349ABC4B14986F6E587160E9EA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aps w:val="0"/>
      <w:smallCaps w:val="0"/>
      <w:color w:val="5B9BD5" w:themeColor="accent1"/>
    </w:rPr>
  </w:style>
  <w:style w:type="paragraph" w:customStyle="1" w:styleId="F96CE0D7EE1B4EE3B7410002F5B8DAD6">
    <w:name w:val="F96CE0D7EE1B4EE3B7410002F5B8DAD6"/>
  </w:style>
  <w:style w:type="paragraph" w:customStyle="1" w:styleId="EC2F2CA85B914845BB58A47BA5A1FC68">
    <w:name w:val="EC2F2CA85B914845BB58A47BA5A1FC68"/>
  </w:style>
  <w:style w:type="paragraph" w:customStyle="1" w:styleId="9702C8477286477BBAF99DCD3ACD9BE8">
    <w:name w:val="9702C8477286477BBAF99DCD3ACD9BE8"/>
  </w:style>
  <w:style w:type="paragraph" w:customStyle="1" w:styleId="6CF88DC286FF40DBB6F352F3447431F4">
    <w:name w:val="6CF88DC286FF40DBB6F352F3447431F4"/>
  </w:style>
  <w:style w:type="paragraph" w:customStyle="1" w:styleId="CA9AC9187B174EA4B738ED7D11DAD911">
    <w:name w:val="CA9AC9187B174EA4B738ED7D11DAD911"/>
  </w:style>
  <w:style w:type="paragraph" w:customStyle="1" w:styleId="1196A5B9658E4ABCACF966EC253BFF21">
    <w:name w:val="1196A5B9658E4ABCACF966EC253BFF21"/>
  </w:style>
  <w:style w:type="paragraph" w:customStyle="1" w:styleId="0DB237BD9A494F3CB05885F2D2CBC3C0">
    <w:name w:val="0DB237BD9A494F3CB05885F2D2CBC3C0"/>
    <w:rsid w:val="009B14EE"/>
  </w:style>
  <w:style w:type="paragraph" w:customStyle="1" w:styleId="B21C579E4D9B47419CB71A1350F8635E">
    <w:name w:val="B21C579E4D9B47419CB71A1350F8635E"/>
    <w:rsid w:val="009B14EE"/>
  </w:style>
  <w:style w:type="paragraph" w:customStyle="1" w:styleId="93A236EBCD1D4476A9AD5191319BEAFD">
    <w:name w:val="93A236EBCD1D4476A9AD5191319BEAFD"/>
    <w:rsid w:val="009B14EE"/>
  </w:style>
  <w:style w:type="paragraph" w:customStyle="1" w:styleId="2EEA2CC096524DB48EBDB71FBA27F3DC">
    <w:name w:val="2EEA2CC096524DB48EBDB71FBA27F3DC"/>
    <w:rsid w:val="009B14EE"/>
  </w:style>
  <w:style w:type="paragraph" w:customStyle="1" w:styleId="F61DE3732C324124B26F54E8819F2657">
    <w:name w:val="F61DE3732C324124B26F54E8819F2657"/>
    <w:rsid w:val="009B14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barrio los angeles Llorente de flores de la entrada principal 500 sur y 100 este siglo21</CompanyAddress>
  <CompanyPhone>85883780</CompanyPhone>
  <CompanyFax/>
  <CompanyEmail>Nel.artbrown@hotmail.com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32AC27-0F31-460F-B998-ACE9EAC8C6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6CC3A6E-379A-4384-8026-D9C036FB1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(tema ejecutivo)</Template>
  <TotalTime>1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Brown</dc:creator>
  <cp:keywords/>
  <cp:lastModifiedBy>Nelson Brown</cp:lastModifiedBy>
  <cp:revision>2</cp:revision>
  <dcterms:created xsi:type="dcterms:W3CDTF">2016-05-03T11:47:00Z</dcterms:created>
  <dcterms:modified xsi:type="dcterms:W3CDTF">2016-05-03T11:47:00Z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