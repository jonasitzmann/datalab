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4092B" w14:textId="77777777" w:rsidR="00086027" w:rsidRDefault="00086027" w:rsidP="000C4464">
      <w:pPr>
        <w:rPr>
          <w:szCs w:val="20"/>
        </w:rPr>
      </w:pPr>
      <w:bookmarkStart w:id="0" w:name="_GoBack"/>
      <w:bookmarkEnd w:id="0"/>
    </w:p>
    <w:p w14:paraId="52C05677" w14:textId="77777777" w:rsidR="00086027" w:rsidRDefault="00086027" w:rsidP="000C4464">
      <w:pPr>
        <w:rPr>
          <w:szCs w:val="20"/>
        </w:rPr>
      </w:pPr>
    </w:p>
    <w:p w14:paraId="37C1F4A4" w14:textId="77777777" w:rsidR="00086027" w:rsidRDefault="00086027" w:rsidP="000C4464">
      <w:pPr>
        <w:rPr>
          <w:szCs w:val="20"/>
        </w:rPr>
      </w:pPr>
    </w:p>
    <w:p w14:paraId="26D30727" w14:textId="77777777" w:rsidR="00F6343C" w:rsidRPr="00942CF6" w:rsidRDefault="00F6343C" w:rsidP="00F6343C">
      <w:pPr>
        <w:jc w:val="center"/>
        <w:rPr>
          <w:rFonts w:ascii="Arial" w:hAnsi="Arial" w:cs="Arial"/>
          <w:i/>
          <w:sz w:val="32"/>
          <w:szCs w:val="32"/>
        </w:rPr>
      </w:pPr>
      <w:r w:rsidRPr="00942CF6">
        <w:rPr>
          <w:rFonts w:ascii="Arial" w:hAnsi="Arial" w:cs="Arial"/>
          <w:i/>
          <w:sz w:val="32"/>
          <w:szCs w:val="32"/>
        </w:rPr>
        <w:t>Author Submission Checklist</w:t>
      </w:r>
    </w:p>
    <w:p w14:paraId="08C63944" w14:textId="77777777" w:rsidR="00F6343C" w:rsidRPr="00BC2E97" w:rsidRDefault="00F6343C" w:rsidP="00F6343C">
      <w:pPr>
        <w:rPr>
          <w:rFonts w:ascii="Arial" w:hAnsi="Arial" w:cs="Arial"/>
          <w:sz w:val="20"/>
          <w:szCs w:val="20"/>
        </w:rPr>
      </w:pPr>
    </w:p>
    <w:p w14:paraId="378F8DDE" w14:textId="77777777" w:rsidR="00F6343C" w:rsidRPr="003F42EF" w:rsidRDefault="00703F77" w:rsidP="00833800">
      <w:pPr>
        <w:jc w:val="center"/>
        <w:rPr>
          <w:rFonts w:ascii="Arial" w:hAnsi="Arial" w:cs="Arial"/>
          <w:i/>
          <w:sz w:val="20"/>
          <w:szCs w:val="20"/>
        </w:rPr>
      </w:pPr>
      <w:r w:rsidRPr="003F42EF">
        <w:rPr>
          <w:rFonts w:ascii="Arial" w:hAnsi="Arial" w:cs="Arial"/>
          <w:i/>
          <w:sz w:val="20"/>
          <w:szCs w:val="20"/>
        </w:rPr>
        <w:t>Corresponding Authors</w:t>
      </w:r>
      <w:r w:rsidR="00F6343C" w:rsidRPr="003F42EF">
        <w:rPr>
          <w:rFonts w:ascii="Arial" w:hAnsi="Arial" w:cs="Arial"/>
          <w:i/>
          <w:sz w:val="20"/>
          <w:szCs w:val="20"/>
        </w:rPr>
        <w:t xml:space="preserve"> must consult a recent issue of Nutrition Research for man</w:t>
      </w:r>
      <w:r w:rsidRPr="003F42EF">
        <w:rPr>
          <w:rFonts w:ascii="Arial" w:hAnsi="Arial" w:cs="Arial"/>
          <w:i/>
          <w:sz w:val="20"/>
          <w:szCs w:val="20"/>
        </w:rPr>
        <w:t>uscript format and presentation. R</w:t>
      </w:r>
      <w:r w:rsidR="00F6343C" w:rsidRPr="003F42EF">
        <w:rPr>
          <w:rFonts w:ascii="Arial" w:hAnsi="Arial" w:cs="Arial"/>
          <w:i/>
          <w:sz w:val="20"/>
          <w:szCs w:val="20"/>
        </w:rPr>
        <w:t xml:space="preserve">efer to the </w:t>
      </w:r>
      <w:r w:rsidR="00F6343C" w:rsidRPr="003F42EF">
        <w:rPr>
          <w:rFonts w:ascii="Arial" w:hAnsi="Arial" w:cs="Arial"/>
          <w:b/>
          <w:i/>
          <w:sz w:val="20"/>
          <w:szCs w:val="20"/>
        </w:rPr>
        <w:t>Guide for Authors</w:t>
      </w:r>
      <w:r w:rsidR="00F6343C" w:rsidRPr="003F42EF">
        <w:rPr>
          <w:rFonts w:ascii="Arial" w:hAnsi="Arial" w:cs="Arial"/>
          <w:i/>
          <w:sz w:val="20"/>
          <w:szCs w:val="20"/>
        </w:rPr>
        <w:t xml:space="preserve"> to </w:t>
      </w:r>
      <w:r w:rsidR="003F42EF" w:rsidRPr="003F42EF">
        <w:rPr>
          <w:rFonts w:ascii="Arial" w:hAnsi="Arial" w:cs="Arial"/>
          <w:i/>
          <w:sz w:val="20"/>
          <w:szCs w:val="20"/>
        </w:rPr>
        <w:t xml:space="preserve">review </w:t>
      </w:r>
      <w:r w:rsidR="00F6343C" w:rsidRPr="003F42EF">
        <w:rPr>
          <w:rFonts w:ascii="Arial" w:hAnsi="Arial" w:cs="Arial"/>
          <w:i/>
          <w:sz w:val="20"/>
          <w:szCs w:val="20"/>
        </w:rPr>
        <w:t>all requirements.</w:t>
      </w:r>
    </w:p>
    <w:p w14:paraId="19423EEA" w14:textId="77777777" w:rsidR="00F6343C" w:rsidRDefault="00F6343C" w:rsidP="00833800">
      <w:pPr>
        <w:jc w:val="center"/>
        <w:rPr>
          <w:rFonts w:ascii="Arial" w:hAnsi="Arial" w:cs="Arial"/>
          <w:sz w:val="20"/>
          <w:szCs w:val="20"/>
        </w:rPr>
      </w:pPr>
    </w:p>
    <w:p w14:paraId="1D745281" w14:textId="77777777" w:rsidR="00E528C5" w:rsidRPr="00E528C5" w:rsidRDefault="00E528C5" w:rsidP="00833800">
      <w:pPr>
        <w:jc w:val="center"/>
        <w:rPr>
          <w:rFonts w:ascii="Arial" w:hAnsi="Arial" w:cs="Arial"/>
          <w:color w:val="C00000"/>
          <w:sz w:val="20"/>
          <w:szCs w:val="20"/>
        </w:rPr>
      </w:pPr>
      <w:r w:rsidRPr="00E528C5">
        <w:rPr>
          <w:rFonts w:ascii="Arial" w:hAnsi="Arial" w:cs="Arial"/>
          <w:color w:val="C00000"/>
          <w:sz w:val="20"/>
          <w:szCs w:val="20"/>
        </w:rPr>
        <w:t>Check each box as appropriate to complete this form as a requirement for manuscript submission.</w:t>
      </w:r>
    </w:p>
    <w:p w14:paraId="128DDAE2" w14:textId="77777777" w:rsidR="00AD354C" w:rsidRDefault="00AD354C" w:rsidP="00F6343C">
      <w:pPr>
        <w:rPr>
          <w:rFonts w:ascii="Arial" w:hAnsi="Arial" w:cs="Arial"/>
          <w:sz w:val="20"/>
          <w:szCs w:val="20"/>
        </w:rPr>
      </w:pPr>
    </w:p>
    <w:p w14:paraId="6712D688" w14:textId="77777777" w:rsidR="00F6343C" w:rsidRDefault="00F6343C" w:rsidP="00F6343C">
      <w:pPr>
        <w:rPr>
          <w:rFonts w:ascii="Arial" w:hAnsi="Arial" w:cs="Arial"/>
          <w:b/>
          <w:sz w:val="20"/>
          <w:szCs w:val="20"/>
          <w:u w:val="single"/>
        </w:rPr>
      </w:pPr>
      <w:r w:rsidRPr="009330D8">
        <w:rPr>
          <w:rFonts w:ascii="Arial" w:hAnsi="Arial" w:cs="Arial"/>
          <w:b/>
          <w:sz w:val="20"/>
          <w:szCs w:val="20"/>
          <w:u w:val="single"/>
        </w:rPr>
        <w:t>Manuscript Requirements</w:t>
      </w:r>
    </w:p>
    <w:p w14:paraId="58BD15B8" w14:textId="77777777" w:rsidR="00AD354C" w:rsidRDefault="001A4CF4" w:rsidP="00AD354C">
      <w:pPr>
        <w:ind w:left="432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16328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D354C">
        <w:rPr>
          <w:rFonts w:ascii="Arial" w:hAnsi="Arial" w:cs="Arial"/>
          <w:sz w:val="20"/>
          <w:szCs w:val="20"/>
        </w:rPr>
        <w:t>Manuscript is double-spaced in size 12 font, with consecutive line and page numbers</w:t>
      </w:r>
      <w:r w:rsidR="00E27829">
        <w:rPr>
          <w:rFonts w:ascii="Arial" w:hAnsi="Arial" w:cs="Arial"/>
          <w:sz w:val="20"/>
          <w:szCs w:val="20"/>
        </w:rPr>
        <w:t>.</w:t>
      </w:r>
      <w:r w:rsidR="00AD354C">
        <w:rPr>
          <w:rFonts w:ascii="Arial" w:hAnsi="Arial" w:cs="Arial"/>
          <w:sz w:val="20"/>
          <w:szCs w:val="20"/>
        </w:rPr>
        <w:t xml:space="preserve">  </w:t>
      </w:r>
    </w:p>
    <w:p w14:paraId="68F7066A" w14:textId="77777777" w:rsidR="0058533E" w:rsidRDefault="001A4CF4" w:rsidP="0058533E">
      <w:pPr>
        <w:ind w:left="432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24646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8533E">
        <w:rPr>
          <w:rFonts w:ascii="Arial" w:hAnsi="Arial" w:cs="Arial"/>
          <w:sz w:val="20"/>
          <w:szCs w:val="20"/>
        </w:rPr>
        <w:t xml:space="preserve">Submission is presented in American English.  </w:t>
      </w:r>
    </w:p>
    <w:p w14:paraId="67BDF0CA" w14:textId="77777777" w:rsidR="00F6343C" w:rsidRPr="00BC2E97" w:rsidRDefault="001A4CF4" w:rsidP="00F6343C">
      <w:pPr>
        <w:ind w:left="432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4062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>
        <w:rPr>
          <w:rFonts w:ascii="Arial" w:hAnsi="Arial" w:cs="Arial"/>
          <w:sz w:val="20"/>
          <w:szCs w:val="20"/>
        </w:rPr>
        <w:t>T</w:t>
      </w:r>
      <w:r w:rsidR="00F6343C" w:rsidRPr="00BC2E97">
        <w:rPr>
          <w:rFonts w:ascii="Arial" w:hAnsi="Arial" w:cs="Arial"/>
          <w:sz w:val="20"/>
          <w:szCs w:val="20"/>
        </w:rPr>
        <w:t xml:space="preserve">itle </w:t>
      </w:r>
      <w:r w:rsidR="00F6343C">
        <w:rPr>
          <w:rFonts w:ascii="Arial" w:hAnsi="Arial" w:cs="Arial"/>
          <w:sz w:val="20"/>
          <w:szCs w:val="20"/>
        </w:rPr>
        <w:t xml:space="preserve">states a major </w:t>
      </w:r>
      <w:r w:rsidR="00AD354C">
        <w:rPr>
          <w:rFonts w:ascii="Arial" w:hAnsi="Arial" w:cs="Arial"/>
          <w:sz w:val="20"/>
          <w:szCs w:val="20"/>
        </w:rPr>
        <w:t xml:space="preserve">research </w:t>
      </w:r>
      <w:r w:rsidR="00F6343C">
        <w:rPr>
          <w:rFonts w:ascii="Arial" w:hAnsi="Arial" w:cs="Arial"/>
          <w:sz w:val="20"/>
          <w:szCs w:val="20"/>
        </w:rPr>
        <w:t>finding and</w:t>
      </w:r>
      <w:r w:rsidR="00F6343C" w:rsidRPr="00BC2E97">
        <w:rPr>
          <w:rFonts w:ascii="Arial" w:hAnsi="Arial" w:cs="Arial"/>
          <w:sz w:val="20"/>
          <w:szCs w:val="20"/>
        </w:rPr>
        <w:t xml:space="preserve"> </w:t>
      </w:r>
      <w:r w:rsidR="00AD354C">
        <w:rPr>
          <w:rFonts w:ascii="Arial" w:hAnsi="Arial" w:cs="Arial"/>
          <w:sz w:val="20"/>
          <w:szCs w:val="20"/>
        </w:rPr>
        <w:t xml:space="preserve">includes </w:t>
      </w:r>
      <w:r w:rsidR="00F6343C" w:rsidRPr="00BC2E97">
        <w:rPr>
          <w:rFonts w:ascii="Arial" w:hAnsi="Arial" w:cs="Arial"/>
          <w:sz w:val="20"/>
          <w:szCs w:val="20"/>
        </w:rPr>
        <w:t xml:space="preserve">the </w:t>
      </w:r>
      <w:r w:rsidR="00136085">
        <w:rPr>
          <w:rFonts w:ascii="Arial" w:hAnsi="Arial" w:cs="Arial"/>
          <w:sz w:val="20"/>
          <w:szCs w:val="20"/>
        </w:rPr>
        <w:t xml:space="preserve">model </w:t>
      </w:r>
      <w:r w:rsidR="00F6343C" w:rsidRPr="00BC2E97">
        <w:rPr>
          <w:rFonts w:ascii="Arial" w:hAnsi="Arial" w:cs="Arial"/>
          <w:sz w:val="20"/>
          <w:szCs w:val="20"/>
        </w:rPr>
        <w:t>(human, animal, cell</w:t>
      </w:r>
      <w:r w:rsidR="00F6343C">
        <w:rPr>
          <w:rFonts w:ascii="Arial" w:hAnsi="Arial" w:cs="Arial"/>
          <w:sz w:val="20"/>
          <w:szCs w:val="20"/>
        </w:rPr>
        <w:t xml:space="preserve"> </w:t>
      </w:r>
      <w:r w:rsidR="00F6343C" w:rsidRPr="00BC2E97">
        <w:rPr>
          <w:rFonts w:ascii="Arial" w:hAnsi="Arial" w:cs="Arial"/>
          <w:sz w:val="20"/>
          <w:szCs w:val="20"/>
        </w:rPr>
        <w:t>culture)</w:t>
      </w:r>
      <w:r w:rsidR="00E27829">
        <w:rPr>
          <w:rFonts w:ascii="Arial" w:hAnsi="Arial" w:cs="Arial"/>
          <w:sz w:val="20"/>
          <w:szCs w:val="20"/>
        </w:rPr>
        <w:t>.</w:t>
      </w:r>
      <w:r w:rsidR="00F6343C">
        <w:rPr>
          <w:rFonts w:ascii="Arial" w:hAnsi="Arial" w:cs="Arial"/>
          <w:sz w:val="20"/>
          <w:szCs w:val="20"/>
        </w:rPr>
        <w:t xml:space="preserve"> </w:t>
      </w:r>
    </w:p>
    <w:p w14:paraId="7CCB5EE1" w14:textId="77777777" w:rsidR="00374653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20515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27829">
        <w:rPr>
          <w:rFonts w:ascii="Arial" w:hAnsi="Arial" w:cs="Arial"/>
          <w:sz w:val="20"/>
          <w:szCs w:val="20"/>
        </w:rPr>
        <w:t>Title page includes a</w:t>
      </w:r>
      <w:r w:rsidR="00C93CC4">
        <w:rPr>
          <w:rFonts w:ascii="Arial" w:hAnsi="Arial" w:cs="Arial"/>
          <w:sz w:val="20"/>
          <w:szCs w:val="20"/>
        </w:rPr>
        <w:t>ll a</w:t>
      </w:r>
      <w:r w:rsidR="00F6343C" w:rsidRPr="00BC2E97">
        <w:rPr>
          <w:rFonts w:ascii="Arial" w:hAnsi="Arial" w:cs="Arial"/>
          <w:sz w:val="20"/>
          <w:szCs w:val="20"/>
        </w:rPr>
        <w:t xml:space="preserve">uthors </w:t>
      </w:r>
      <w:r w:rsidR="00E27829">
        <w:rPr>
          <w:rFonts w:ascii="Arial" w:hAnsi="Arial" w:cs="Arial"/>
          <w:sz w:val="20"/>
          <w:szCs w:val="20"/>
        </w:rPr>
        <w:t>and</w:t>
      </w:r>
      <w:r w:rsidR="00F6343C" w:rsidRPr="00BC2E97">
        <w:rPr>
          <w:rFonts w:ascii="Arial" w:hAnsi="Arial" w:cs="Arial"/>
          <w:sz w:val="20"/>
          <w:szCs w:val="20"/>
        </w:rPr>
        <w:t xml:space="preserve"> </w:t>
      </w:r>
      <w:r w:rsidR="00C93CC4">
        <w:rPr>
          <w:rFonts w:ascii="Arial" w:hAnsi="Arial" w:cs="Arial"/>
          <w:sz w:val="20"/>
          <w:szCs w:val="20"/>
        </w:rPr>
        <w:t xml:space="preserve">their </w:t>
      </w:r>
      <w:r w:rsidR="00F6343C" w:rsidRPr="00BC2E97">
        <w:rPr>
          <w:rFonts w:ascii="Arial" w:hAnsi="Arial" w:cs="Arial"/>
          <w:sz w:val="20"/>
          <w:szCs w:val="20"/>
        </w:rPr>
        <w:t xml:space="preserve">affiliations </w:t>
      </w:r>
      <w:r w:rsidR="00E27829">
        <w:rPr>
          <w:rFonts w:ascii="Arial" w:hAnsi="Arial" w:cs="Arial"/>
          <w:sz w:val="20"/>
          <w:szCs w:val="20"/>
        </w:rPr>
        <w:t>as well as</w:t>
      </w:r>
      <w:r w:rsidR="00181393">
        <w:rPr>
          <w:rFonts w:ascii="Arial" w:hAnsi="Arial" w:cs="Arial"/>
          <w:sz w:val="20"/>
          <w:szCs w:val="20"/>
        </w:rPr>
        <w:t xml:space="preserve"> the</w:t>
      </w:r>
      <w:r w:rsidR="00C93CC4">
        <w:rPr>
          <w:rFonts w:ascii="Arial" w:hAnsi="Arial" w:cs="Arial"/>
          <w:sz w:val="20"/>
          <w:szCs w:val="20"/>
        </w:rPr>
        <w:t xml:space="preserve"> c</w:t>
      </w:r>
      <w:r w:rsidR="00F6343C" w:rsidRPr="00BC2E97">
        <w:rPr>
          <w:rFonts w:ascii="Arial" w:hAnsi="Arial" w:cs="Arial"/>
          <w:sz w:val="20"/>
          <w:szCs w:val="20"/>
        </w:rPr>
        <w:t>orresponding author’s</w:t>
      </w:r>
    </w:p>
    <w:p w14:paraId="2103D45A" w14:textId="77777777" w:rsidR="00F6343C" w:rsidRPr="00BC2E97" w:rsidRDefault="00374653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E27829">
        <w:rPr>
          <w:rFonts w:ascii="Arial" w:hAnsi="Arial" w:cs="Arial"/>
          <w:sz w:val="20"/>
          <w:szCs w:val="20"/>
        </w:rPr>
        <w:t xml:space="preserve">complete </w:t>
      </w:r>
      <w:r w:rsidR="00F6343C" w:rsidRPr="00BC2E97">
        <w:rPr>
          <w:rFonts w:ascii="Arial" w:hAnsi="Arial" w:cs="Arial"/>
          <w:sz w:val="20"/>
          <w:szCs w:val="20"/>
        </w:rPr>
        <w:t>contact information</w:t>
      </w:r>
      <w:r w:rsidR="00C93CC4">
        <w:rPr>
          <w:rFonts w:ascii="Arial" w:hAnsi="Arial" w:cs="Arial"/>
          <w:sz w:val="20"/>
          <w:szCs w:val="20"/>
        </w:rPr>
        <w:t>.</w:t>
      </w:r>
    </w:p>
    <w:p w14:paraId="2AF648DA" w14:textId="77777777" w:rsidR="00F6343C" w:rsidRPr="005D6B7B" w:rsidRDefault="001A4CF4" w:rsidP="00F6343C">
      <w:pPr>
        <w:rPr>
          <w:rFonts w:ascii="Arial" w:hAnsi="Arial" w:cs="Arial"/>
          <w:sz w:val="12"/>
          <w:szCs w:val="12"/>
        </w:rPr>
      </w:pPr>
      <w:sdt>
        <w:sdtPr>
          <w:rPr>
            <w:rFonts w:ascii="Arial" w:hAnsi="Arial" w:cs="Arial"/>
            <w:sz w:val="20"/>
            <w:szCs w:val="20"/>
          </w:rPr>
          <w:id w:val="1965078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93CC4">
        <w:rPr>
          <w:rFonts w:ascii="Arial" w:hAnsi="Arial" w:cs="Arial"/>
          <w:sz w:val="20"/>
          <w:szCs w:val="20"/>
        </w:rPr>
        <w:t>Abbreviation</w:t>
      </w:r>
      <w:r w:rsidR="00E27829">
        <w:rPr>
          <w:rFonts w:ascii="Arial" w:hAnsi="Arial" w:cs="Arial"/>
          <w:sz w:val="20"/>
          <w:szCs w:val="20"/>
        </w:rPr>
        <w:t xml:space="preserve"> list is included</w:t>
      </w:r>
      <w:r w:rsidR="00C93CC4">
        <w:rPr>
          <w:rFonts w:ascii="Arial" w:hAnsi="Arial" w:cs="Arial"/>
          <w:sz w:val="20"/>
          <w:szCs w:val="20"/>
        </w:rPr>
        <w:t xml:space="preserve"> and each </w:t>
      </w:r>
      <w:r w:rsidR="00F6343C" w:rsidRPr="00BC2E97">
        <w:rPr>
          <w:rFonts w:ascii="Arial" w:hAnsi="Arial" w:cs="Arial"/>
          <w:sz w:val="20"/>
          <w:szCs w:val="20"/>
        </w:rPr>
        <w:t xml:space="preserve">is </w:t>
      </w:r>
      <w:r w:rsidR="00E27829">
        <w:rPr>
          <w:rFonts w:ascii="Arial" w:hAnsi="Arial" w:cs="Arial"/>
          <w:sz w:val="20"/>
          <w:szCs w:val="20"/>
        </w:rPr>
        <w:t>defined</w:t>
      </w:r>
      <w:r w:rsidR="00F6343C" w:rsidRPr="00BC2E97">
        <w:rPr>
          <w:rFonts w:ascii="Arial" w:hAnsi="Arial" w:cs="Arial"/>
          <w:sz w:val="20"/>
          <w:szCs w:val="20"/>
        </w:rPr>
        <w:t xml:space="preserve"> the first time it is used in the text</w:t>
      </w:r>
      <w:r w:rsidR="00C93CC4">
        <w:rPr>
          <w:rFonts w:ascii="Arial" w:hAnsi="Arial" w:cs="Arial"/>
          <w:sz w:val="20"/>
          <w:szCs w:val="20"/>
        </w:rPr>
        <w:t>.</w:t>
      </w:r>
    </w:p>
    <w:p w14:paraId="4555A9F6" w14:textId="77777777" w:rsidR="00374653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0915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93CC4">
        <w:rPr>
          <w:rFonts w:ascii="Arial" w:hAnsi="Arial" w:cs="Arial"/>
          <w:sz w:val="20"/>
          <w:szCs w:val="20"/>
        </w:rPr>
        <w:t>The abstract is n</w:t>
      </w:r>
      <w:r w:rsidR="00136085">
        <w:rPr>
          <w:rFonts w:ascii="Arial" w:hAnsi="Arial" w:cs="Arial"/>
          <w:sz w:val="20"/>
          <w:szCs w:val="20"/>
        </w:rPr>
        <w:t>o longer than</w:t>
      </w:r>
      <w:r w:rsidR="00136085" w:rsidRPr="00BC2E97">
        <w:rPr>
          <w:rFonts w:ascii="Arial" w:hAnsi="Arial" w:cs="Arial"/>
          <w:sz w:val="20"/>
          <w:szCs w:val="20"/>
        </w:rPr>
        <w:t xml:space="preserve"> </w:t>
      </w:r>
      <w:r w:rsidR="00F6343C" w:rsidRPr="00BC2E97">
        <w:rPr>
          <w:rFonts w:ascii="Arial" w:hAnsi="Arial" w:cs="Arial"/>
          <w:sz w:val="20"/>
          <w:szCs w:val="20"/>
        </w:rPr>
        <w:t xml:space="preserve">250 words </w:t>
      </w:r>
      <w:r w:rsidR="00136085">
        <w:rPr>
          <w:rFonts w:ascii="Arial" w:hAnsi="Arial" w:cs="Arial"/>
          <w:sz w:val="20"/>
          <w:szCs w:val="20"/>
        </w:rPr>
        <w:t>and</w:t>
      </w:r>
      <w:r w:rsidR="00136085" w:rsidRPr="00BC2E97">
        <w:rPr>
          <w:rFonts w:ascii="Arial" w:hAnsi="Arial" w:cs="Arial"/>
          <w:sz w:val="20"/>
          <w:szCs w:val="20"/>
        </w:rPr>
        <w:t xml:space="preserve"> </w:t>
      </w:r>
      <w:r w:rsidR="00F6343C" w:rsidRPr="00BC2E97">
        <w:rPr>
          <w:rFonts w:ascii="Arial" w:hAnsi="Arial" w:cs="Arial"/>
          <w:sz w:val="20"/>
          <w:szCs w:val="20"/>
        </w:rPr>
        <w:t xml:space="preserve">includes the hypothesis, objectives of the </w:t>
      </w:r>
    </w:p>
    <w:p w14:paraId="0266293F" w14:textId="77777777" w:rsidR="00181393" w:rsidRDefault="00374653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6343C" w:rsidRPr="00BC2E97">
        <w:rPr>
          <w:rFonts w:ascii="Arial" w:hAnsi="Arial" w:cs="Arial"/>
          <w:sz w:val="20"/>
          <w:szCs w:val="20"/>
        </w:rPr>
        <w:t>study, experimental approach, major results</w:t>
      </w:r>
      <w:r w:rsidR="00C93CC4">
        <w:rPr>
          <w:rFonts w:ascii="Arial" w:hAnsi="Arial" w:cs="Arial"/>
          <w:sz w:val="20"/>
          <w:szCs w:val="20"/>
        </w:rPr>
        <w:t>,</w:t>
      </w:r>
      <w:r w:rsidR="00F6343C" w:rsidRPr="00BC2E97">
        <w:rPr>
          <w:rFonts w:ascii="Arial" w:hAnsi="Arial" w:cs="Arial"/>
          <w:sz w:val="20"/>
          <w:szCs w:val="20"/>
        </w:rPr>
        <w:t xml:space="preserve"> and conclusion</w:t>
      </w:r>
      <w:r w:rsidR="00E27829">
        <w:rPr>
          <w:rFonts w:ascii="Arial" w:hAnsi="Arial" w:cs="Arial"/>
          <w:sz w:val="20"/>
          <w:szCs w:val="20"/>
        </w:rPr>
        <w:t>.</w:t>
      </w:r>
    </w:p>
    <w:p w14:paraId="2449186D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51703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93CC4">
        <w:rPr>
          <w:rFonts w:ascii="Arial" w:hAnsi="Arial" w:cs="Arial"/>
          <w:sz w:val="20"/>
          <w:szCs w:val="20"/>
        </w:rPr>
        <w:t>F</w:t>
      </w:r>
      <w:r w:rsidR="00F6343C" w:rsidRPr="00BC2E97">
        <w:rPr>
          <w:rFonts w:ascii="Arial" w:hAnsi="Arial" w:cs="Arial"/>
          <w:sz w:val="20"/>
          <w:szCs w:val="20"/>
        </w:rPr>
        <w:t xml:space="preserve">ive keywords/phrases </w:t>
      </w:r>
      <w:r w:rsidR="00C93CC4">
        <w:rPr>
          <w:rFonts w:ascii="Arial" w:hAnsi="Arial" w:cs="Arial"/>
          <w:sz w:val="20"/>
          <w:szCs w:val="20"/>
        </w:rPr>
        <w:t xml:space="preserve">are listed </w:t>
      </w:r>
      <w:r w:rsidR="00F6343C" w:rsidRPr="00BC2E97">
        <w:rPr>
          <w:rFonts w:ascii="Arial" w:hAnsi="Arial" w:cs="Arial"/>
          <w:sz w:val="20"/>
          <w:szCs w:val="20"/>
        </w:rPr>
        <w:t>and include the model for the study</w:t>
      </w:r>
      <w:r w:rsidR="00E27829">
        <w:rPr>
          <w:rFonts w:ascii="Arial" w:hAnsi="Arial" w:cs="Arial"/>
          <w:sz w:val="20"/>
          <w:szCs w:val="20"/>
        </w:rPr>
        <w:t>.</w:t>
      </w:r>
    </w:p>
    <w:p w14:paraId="233ACC78" w14:textId="77777777" w:rsidR="00374653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43515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93CC4">
        <w:rPr>
          <w:rFonts w:ascii="Arial" w:hAnsi="Arial" w:cs="Arial"/>
          <w:sz w:val="20"/>
          <w:szCs w:val="20"/>
        </w:rPr>
        <w:t xml:space="preserve">The </w:t>
      </w:r>
      <w:r w:rsidR="00F6343C" w:rsidRPr="00BC2E97">
        <w:rPr>
          <w:rFonts w:ascii="Arial" w:hAnsi="Arial" w:cs="Arial"/>
          <w:sz w:val="20"/>
          <w:szCs w:val="20"/>
        </w:rPr>
        <w:t>hypothesis for the research and supporting objectives to test the hypothesis</w:t>
      </w:r>
      <w:r w:rsidR="00C93CC4">
        <w:rPr>
          <w:rFonts w:ascii="Arial" w:hAnsi="Arial" w:cs="Arial"/>
          <w:sz w:val="20"/>
          <w:szCs w:val="20"/>
        </w:rPr>
        <w:t xml:space="preserve"> are </w:t>
      </w:r>
      <w:r w:rsidR="00E528C5">
        <w:rPr>
          <w:rFonts w:ascii="Arial" w:hAnsi="Arial" w:cs="Arial"/>
          <w:sz w:val="20"/>
          <w:szCs w:val="20"/>
        </w:rPr>
        <w:t>stated</w:t>
      </w:r>
      <w:r w:rsidR="00C93CC4">
        <w:rPr>
          <w:rFonts w:ascii="Arial" w:hAnsi="Arial" w:cs="Arial"/>
          <w:sz w:val="20"/>
          <w:szCs w:val="20"/>
        </w:rPr>
        <w:t xml:space="preserve"> </w:t>
      </w:r>
    </w:p>
    <w:p w14:paraId="21C2CAEC" w14:textId="77777777" w:rsidR="00F6343C" w:rsidRPr="00BC2E97" w:rsidRDefault="00374653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93CC4">
        <w:rPr>
          <w:rFonts w:ascii="Arial" w:hAnsi="Arial" w:cs="Arial"/>
          <w:sz w:val="20"/>
          <w:szCs w:val="20"/>
        </w:rPr>
        <w:t>in the Introduction.</w:t>
      </w:r>
    </w:p>
    <w:p w14:paraId="48EF8378" w14:textId="77777777" w:rsidR="00374653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8987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93CC4">
        <w:rPr>
          <w:rFonts w:ascii="Arial" w:hAnsi="Arial" w:cs="Arial"/>
          <w:sz w:val="20"/>
          <w:szCs w:val="20"/>
        </w:rPr>
        <w:t>The m</w:t>
      </w:r>
      <w:r w:rsidR="00F6343C" w:rsidRPr="00BC2E97">
        <w:rPr>
          <w:rFonts w:ascii="Arial" w:hAnsi="Arial" w:cs="Arial"/>
          <w:sz w:val="20"/>
          <w:szCs w:val="20"/>
        </w:rPr>
        <w:t xml:space="preserve">ethods and materials </w:t>
      </w:r>
      <w:r w:rsidR="00F6343C">
        <w:rPr>
          <w:rFonts w:ascii="Arial" w:hAnsi="Arial" w:cs="Arial"/>
          <w:sz w:val="20"/>
          <w:szCs w:val="20"/>
        </w:rPr>
        <w:t xml:space="preserve">section </w:t>
      </w:r>
      <w:r w:rsidR="00F6343C" w:rsidRPr="00BC2E97">
        <w:rPr>
          <w:rFonts w:ascii="Arial" w:hAnsi="Arial" w:cs="Arial"/>
          <w:sz w:val="20"/>
          <w:szCs w:val="20"/>
        </w:rPr>
        <w:t xml:space="preserve">contains </w:t>
      </w:r>
      <w:r w:rsidR="00C93CC4">
        <w:rPr>
          <w:rFonts w:ascii="Arial" w:hAnsi="Arial" w:cs="Arial"/>
          <w:sz w:val="20"/>
          <w:szCs w:val="20"/>
        </w:rPr>
        <w:t xml:space="preserve">a </w:t>
      </w:r>
      <w:r w:rsidR="00F6343C" w:rsidRPr="00BC2E97">
        <w:rPr>
          <w:rFonts w:ascii="Arial" w:hAnsi="Arial" w:cs="Arial"/>
          <w:sz w:val="20"/>
          <w:szCs w:val="20"/>
        </w:rPr>
        <w:t xml:space="preserve">statement providing approval from the </w:t>
      </w:r>
    </w:p>
    <w:p w14:paraId="2793743A" w14:textId="77777777" w:rsidR="00F6343C" w:rsidRPr="00BC2E97" w:rsidRDefault="00374653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6343C" w:rsidRPr="00BC2E97">
        <w:rPr>
          <w:rFonts w:ascii="Arial" w:hAnsi="Arial" w:cs="Arial"/>
          <w:sz w:val="20"/>
          <w:szCs w:val="20"/>
        </w:rPr>
        <w:t xml:space="preserve">Institutional Review Committee for animals or </w:t>
      </w:r>
      <w:r w:rsidR="00C434AE">
        <w:rPr>
          <w:rFonts w:ascii="Arial" w:hAnsi="Arial" w:cs="Arial"/>
          <w:sz w:val="20"/>
          <w:szCs w:val="20"/>
        </w:rPr>
        <w:t xml:space="preserve">for </w:t>
      </w:r>
      <w:r w:rsidR="00F6343C" w:rsidRPr="00BC2E97">
        <w:rPr>
          <w:rFonts w:ascii="Arial" w:hAnsi="Arial" w:cs="Arial"/>
          <w:sz w:val="20"/>
          <w:szCs w:val="20"/>
        </w:rPr>
        <w:t>human subjects</w:t>
      </w:r>
      <w:r w:rsidR="00E27829">
        <w:rPr>
          <w:rFonts w:ascii="Arial" w:hAnsi="Arial" w:cs="Arial"/>
          <w:sz w:val="20"/>
          <w:szCs w:val="20"/>
        </w:rPr>
        <w:t>.</w:t>
      </w:r>
    </w:p>
    <w:p w14:paraId="5EDEA28B" w14:textId="77777777" w:rsidR="00F6343C" w:rsidRDefault="00F6343C" w:rsidP="00F6343C">
      <w:pPr>
        <w:rPr>
          <w:rFonts w:ascii="Arial" w:hAnsi="Arial" w:cs="Arial"/>
          <w:sz w:val="20"/>
          <w:szCs w:val="20"/>
          <w:u w:val="single"/>
        </w:rPr>
      </w:pPr>
    </w:p>
    <w:p w14:paraId="1E0EA7A8" w14:textId="77777777" w:rsidR="00AD354C" w:rsidRPr="00AD354C" w:rsidRDefault="00AD354C" w:rsidP="00AD354C">
      <w:pPr>
        <w:rPr>
          <w:rFonts w:ascii="Arial" w:hAnsi="Arial" w:cs="Arial"/>
          <w:b/>
          <w:sz w:val="20"/>
          <w:szCs w:val="20"/>
          <w:u w:val="single"/>
        </w:rPr>
      </w:pPr>
      <w:r w:rsidRPr="00AD354C">
        <w:rPr>
          <w:rFonts w:ascii="Arial" w:hAnsi="Arial" w:cs="Arial"/>
          <w:b/>
          <w:sz w:val="20"/>
          <w:szCs w:val="20"/>
          <w:u w:val="single"/>
        </w:rPr>
        <w:t>Financial</w:t>
      </w:r>
      <w:r w:rsidR="00E27829">
        <w:rPr>
          <w:rFonts w:ascii="Arial" w:hAnsi="Arial" w:cs="Arial"/>
          <w:b/>
          <w:sz w:val="20"/>
          <w:szCs w:val="20"/>
          <w:u w:val="single"/>
        </w:rPr>
        <w:t>,</w:t>
      </w:r>
      <w:r w:rsidRPr="00AD354C">
        <w:rPr>
          <w:rFonts w:ascii="Arial" w:hAnsi="Arial" w:cs="Arial"/>
          <w:b/>
          <w:sz w:val="20"/>
          <w:szCs w:val="20"/>
          <w:u w:val="single"/>
        </w:rPr>
        <w:t xml:space="preserve"> Technical</w:t>
      </w:r>
      <w:r w:rsidR="00E27829">
        <w:rPr>
          <w:rFonts w:ascii="Arial" w:hAnsi="Arial" w:cs="Arial"/>
          <w:b/>
          <w:sz w:val="20"/>
          <w:szCs w:val="20"/>
          <w:u w:val="single"/>
        </w:rPr>
        <w:t>, and Editorial</w:t>
      </w:r>
      <w:r w:rsidRPr="00AD354C">
        <w:rPr>
          <w:rFonts w:ascii="Arial" w:hAnsi="Arial" w:cs="Arial"/>
          <w:b/>
          <w:sz w:val="20"/>
          <w:szCs w:val="20"/>
          <w:u w:val="single"/>
        </w:rPr>
        <w:t xml:space="preserve"> Support</w:t>
      </w:r>
    </w:p>
    <w:p w14:paraId="3342A6DB" w14:textId="77777777" w:rsidR="00AD354C" w:rsidRPr="00BC2E97" w:rsidRDefault="001A4CF4" w:rsidP="00AD354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4705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D354C">
        <w:rPr>
          <w:rFonts w:ascii="Arial" w:hAnsi="Arial" w:cs="Arial"/>
          <w:sz w:val="20"/>
          <w:szCs w:val="20"/>
        </w:rPr>
        <w:t>Financial, t</w:t>
      </w:r>
      <w:r w:rsidR="00AD354C" w:rsidRPr="00BC2E97">
        <w:rPr>
          <w:rFonts w:ascii="Arial" w:hAnsi="Arial" w:cs="Arial"/>
          <w:sz w:val="20"/>
          <w:szCs w:val="20"/>
        </w:rPr>
        <w:t>echnical</w:t>
      </w:r>
      <w:r w:rsidR="00AD354C">
        <w:rPr>
          <w:rFonts w:ascii="Arial" w:hAnsi="Arial" w:cs="Arial"/>
          <w:sz w:val="20"/>
          <w:szCs w:val="20"/>
        </w:rPr>
        <w:t>, and/</w:t>
      </w:r>
      <w:r w:rsidR="00AD354C" w:rsidRPr="00BC2E97">
        <w:rPr>
          <w:rFonts w:ascii="Arial" w:hAnsi="Arial" w:cs="Arial"/>
          <w:sz w:val="20"/>
          <w:szCs w:val="20"/>
        </w:rPr>
        <w:t xml:space="preserve">or editorial assistance </w:t>
      </w:r>
      <w:r w:rsidR="00AD354C">
        <w:rPr>
          <w:rFonts w:ascii="Arial" w:hAnsi="Arial" w:cs="Arial"/>
          <w:sz w:val="20"/>
          <w:szCs w:val="20"/>
        </w:rPr>
        <w:t xml:space="preserve">is </w:t>
      </w:r>
      <w:r w:rsidR="00AD354C" w:rsidRPr="00BC2E97">
        <w:rPr>
          <w:rFonts w:ascii="Arial" w:hAnsi="Arial" w:cs="Arial"/>
          <w:sz w:val="20"/>
          <w:szCs w:val="20"/>
        </w:rPr>
        <w:t xml:space="preserve">acknowledged </w:t>
      </w:r>
      <w:r w:rsidR="00AD354C">
        <w:rPr>
          <w:rFonts w:ascii="Arial" w:hAnsi="Arial" w:cs="Arial"/>
          <w:sz w:val="20"/>
          <w:szCs w:val="20"/>
        </w:rPr>
        <w:t xml:space="preserve">in the </w:t>
      </w:r>
      <w:r w:rsidR="00E27829">
        <w:rPr>
          <w:rFonts w:ascii="Arial" w:hAnsi="Arial" w:cs="Arial"/>
          <w:sz w:val="20"/>
          <w:szCs w:val="20"/>
        </w:rPr>
        <w:t>Acknowledgment</w:t>
      </w:r>
      <w:r w:rsidR="00AD354C">
        <w:rPr>
          <w:rFonts w:ascii="Arial" w:hAnsi="Arial" w:cs="Arial"/>
          <w:sz w:val="20"/>
          <w:szCs w:val="20"/>
        </w:rPr>
        <w:t>.</w:t>
      </w:r>
    </w:p>
    <w:p w14:paraId="1F07FCB2" w14:textId="77777777" w:rsidR="00AD354C" w:rsidRPr="00BC2E97" w:rsidRDefault="001A4CF4" w:rsidP="00AD354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21186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53F1">
        <w:rPr>
          <w:rFonts w:ascii="Arial" w:hAnsi="Arial" w:cs="Arial"/>
          <w:sz w:val="20"/>
          <w:szCs w:val="20"/>
        </w:rPr>
        <w:t>The A</w:t>
      </w:r>
      <w:r w:rsidR="00E27829">
        <w:rPr>
          <w:rFonts w:ascii="Arial" w:hAnsi="Arial" w:cs="Arial"/>
          <w:sz w:val="20"/>
          <w:szCs w:val="20"/>
        </w:rPr>
        <w:t>cknowledgment i</w:t>
      </w:r>
      <w:r w:rsidR="00AD354C" w:rsidRPr="00BC2E97">
        <w:rPr>
          <w:rFonts w:ascii="Arial" w:hAnsi="Arial" w:cs="Arial"/>
          <w:sz w:val="20"/>
          <w:szCs w:val="20"/>
        </w:rPr>
        <w:t xml:space="preserve">ncludes </w:t>
      </w:r>
      <w:r w:rsidR="00E27829">
        <w:rPr>
          <w:rFonts w:ascii="Arial" w:hAnsi="Arial" w:cs="Arial"/>
          <w:sz w:val="20"/>
          <w:szCs w:val="20"/>
        </w:rPr>
        <w:t xml:space="preserve">a </w:t>
      </w:r>
      <w:r w:rsidR="00AD354C" w:rsidRPr="00BC2E97">
        <w:rPr>
          <w:rFonts w:ascii="Arial" w:hAnsi="Arial" w:cs="Arial"/>
          <w:sz w:val="20"/>
          <w:szCs w:val="20"/>
        </w:rPr>
        <w:t>conflict of interest statement, if applicable</w:t>
      </w:r>
      <w:r w:rsidR="00E27829">
        <w:rPr>
          <w:rFonts w:ascii="Arial" w:hAnsi="Arial" w:cs="Arial"/>
          <w:sz w:val="20"/>
          <w:szCs w:val="20"/>
        </w:rPr>
        <w:t>.</w:t>
      </w:r>
    </w:p>
    <w:p w14:paraId="10760A0A" w14:textId="77777777" w:rsidR="00AD354C" w:rsidRDefault="00AD354C" w:rsidP="00F6343C">
      <w:pPr>
        <w:rPr>
          <w:rFonts w:ascii="Arial" w:hAnsi="Arial" w:cs="Arial"/>
          <w:sz w:val="20"/>
          <w:szCs w:val="20"/>
          <w:u w:val="single"/>
        </w:rPr>
      </w:pPr>
    </w:p>
    <w:p w14:paraId="1B6BDF27" w14:textId="77777777" w:rsidR="00F6343C" w:rsidRPr="00AD354C" w:rsidRDefault="00F6343C" w:rsidP="00F6343C">
      <w:pPr>
        <w:rPr>
          <w:rFonts w:ascii="Arial" w:hAnsi="Arial" w:cs="Arial"/>
          <w:b/>
          <w:sz w:val="20"/>
          <w:szCs w:val="20"/>
          <w:u w:val="single"/>
        </w:rPr>
      </w:pPr>
      <w:r w:rsidRPr="00AD354C">
        <w:rPr>
          <w:rFonts w:ascii="Arial" w:hAnsi="Arial" w:cs="Arial"/>
          <w:b/>
          <w:sz w:val="20"/>
          <w:szCs w:val="20"/>
          <w:u w:val="single"/>
        </w:rPr>
        <w:t>References</w:t>
      </w:r>
    </w:p>
    <w:p w14:paraId="145C9384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49555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>Verified, all authors listed, and thoroughly checked throughout the document</w:t>
      </w:r>
      <w:r w:rsidR="00E27829">
        <w:rPr>
          <w:rFonts w:ascii="Arial" w:hAnsi="Arial" w:cs="Arial"/>
          <w:sz w:val="20"/>
          <w:szCs w:val="20"/>
        </w:rPr>
        <w:t>.</w:t>
      </w:r>
    </w:p>
    <w:p w14:paraId="3E93F935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03658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 xml:space="preserve">Numbered and referenced in text, as indicated in the </w:t>
      </w:r>
      <w:r w:rsidR="00F6343C" w:rsidRPr="00BC2E97">
        <w:rPr>
          <w:rFonts w:ascii="Arial" w:hAnsi="Arial" w:cs="Arial"/>
          <w:i/>
          <w:sz w:val="20"/>
          <w:szCs w:val="20"/>
        </w:rPr>
        <w:t>Guide for Authors</w:t>
      </w:r>
      <w:r w:rsidR="00E27829">
        <w:rPr>
          <w:rFonts w:ascii="Arial" w:hAnsi="Arial" w:cs="Arial"/>
          <w:i/>
          <w:sz w:val="20"/>
          <w:szCs w:val="20"/>
        </w:rPr>
        <w:t>.</w:t>
      </w:r>
    </w:p>
    <w:p w14:paraId="4DCC4051" w14:textId="77777777" w:rsidR="00F6343C" w:rsidRPr="00BC2E97" w:rsidRDefault="00F6343C" w:rsidP="00F6343C">
      <w:pPr>
        <w:rPr>
          <w:rFonts w:ascii="Arial" w:hAnsi="Arial" w:cs="Arial"/>
          <w:sz w:val="20"/>
          <w:szCs w:val="20"/>
        </w:rPr>
      </w:pPr>
    </w:p>
    <w:p w14:paraId="2FCC4A01" w14:textId="77777777" w:rsidR="00F6343C" w:rsidRPr="00AD354C" w:rsidRDefault="00F6343C" w:rsidP="00F6343C">
      <w:pPr>
        <w:rPr>
          <w:rFonts w:ascii="Arial" w:hAnsi="Arial" w:cs="Arial"/>
          <w:b/>
          <w:sz w:val="20"/>
          <w:szCs w:val="20"/>
        </w:rPr>
      </w:pPr>
      <w:r w:rsidRPr="00AD354C">
        <w:rPr>
          <w:rFonts w:ascii="Arial" w:hAnsi="Arial" w:cs="Arial"/>
          <w:b/>
          <w:sz w:val="20"/>
          <w:szCs w:val="20"/>
          <w:u w:val="single"/>
        </w:rPr>
        <w:t>Tables and Figures</w:t>
      </w:r>
    </w:p>
    <w:p w14:paraId="4B3FD564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1969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>Numbered consecutively with Arabic numerals</w:t>
      </w:r>
      <w:r w:rsidR="00E27829">
        <w:rPr>
          <w:rFonts w:ascii="Arial" w:hAnsi="Arial" w:cs="Arial"/>
          <w:sz w:val="20"/>
          <w:szCs w:val="20"/>
        </w:rPr>
        <w:t>.</w:t>
      </w:r>
    </w:p>
    <w:p w14:paraId="6AEA2CAD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32444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>Legends provided for figures and adequate footnotes presented for tables</w:t>
      </w:r>
      <w:r w:rsidR="00E27829">
        <w:rPr>
          <w:rFonts w:ascii="Arial" w:hAnsi="Arial" w:cs="Arial"/>
          <w:sz w:val="20"/>
          <w:szCs w:val="20"/>
        </w:rPr>
        <w:t>.</w:t>
      </w:r>
    </w:p>
    <w:p w14:paraId="34C0D066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268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>Minimal horizontal and no vertical lines included in tables</w:t>
      </w:r>
      <w:r w:rsidR="00E27829">
        <w:rPr>
          <w:rFonts w:ascii="Arial" w:hAnsi="Arial" w:cs="Arial"/>
          <w:sz w:val="20"/>
          <w:szCs w:val="20"/>
        </w:rPr>
        <w:t>.</w:t>
      </w:r>
    </w:p>
    <w:p w14:paraId="6407B417" w14:textId="77777777" w:rsidR="00F6343C" w:rsidRPr="00BC2E97" w:rsidRDefault="001A4CF4" w:rsidP="00F6343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23060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 w:rsidRPr="00BC2E97">
        <w:rPr>
          <w:rFonts w:ascii="Arial" w:hAnsi="Arial" w:cs="Arial"/>
          <w:sz w:val="20"/>
          <w:szCs w:val="20"/>
        </w:rPr>
        <w:t>The tables and figures can be understood without referring to the text</w:t>
      </w:r>
      <w:r w:rsidR="00E27829">
        <w:rPr>
          <w:rFonts w:ascii="Arial" w:hAnsi="Arial" w:cs="Arial"/>
          <w:sz w:val="20"/>
          <w:szCs w:val="20"/>
        </w:rPr>
        <w:t>.</w:t>
      </w:r>
    </w:p>
    <w:p w14:paraId="1694CACC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</w:p>
    <w:p w14:paraId="6534B1EC" w14:textId="77777777" w:rsidR="00F6343C" w:rsidRDefault="00F6343C" w:rsidP="00F6343C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Potential Reviewers</w:t>
      </w:r>
    </w:p>
    <w:p w14:paraId="319AA551" w14:textId="77777777" w:rsidR="00F6343C" w:rsidRPr="005D6B7B" w:rsidRDefault="001A4CF4" w:rsidP="00F6343C">
      <w:pPr>
        <w:rPr>
          <w:rFonts w:ascii="Arial" w:hAnsi="Arial" w:cs="Arial"/>
          <w:b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</w:rPr>
          <w:id w:val="1179468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D354C">
        <w:rPr>
          <w:rFonts w:ascii="Arial" w:hAnsi="Arial" w:cs="Arial"/>
          <w:sz w:val="20"/>
          <w:szCs w:val="20"/>
        </w:rPr>
        <w:t>Name</w:t>
      </w:r>
      <w:r w:rsidR="00C93CC4">
        <w:rPr>
          <w:rFonts w:ascii="Arial" w:hAnsi="Arial" w:cs="Arial"/>
          <w:sz w:val="20"/>
          <w:szCs w:val="20"/>
        </w:rPr>
        <w:t>/title, institution</w:t>
      </w:r>
      <w:r w:rsidR="00E27829">
        <w:rPr>
          <w:rFonts w:ascii="Arial" w:hAnsi="Arial" w:cs="Arial"/>
          <w:sz w:val="20"/>
          <w:szCs w:val="20"/>
        </w:rPr>
        <w:t xml:space="preserve">, </w:t>
      </w:r>
      <w:r w:rsidR="00C93CC4">
        <w:rPr>
          <w:rFonts w:ascii="Arial" w:hAnsi="Arial" w:cs="Arial"/>
          <w:sz w:val="20"/>
          <w:szCs w:val="20"/>
        </w:rPr>
        <w:t>department, and email address</w:t>
      </w:r>
      <w:r w:rsidR="00F6343C">
        <w:rPr>
          <w:rFonts w:ascii="Arial" w:hAnsi="Arial" w:cs="Arial"/>
          <w:sz w:val="20"/>
          <w:szCs w:val="20"/>
        </w:rPr>
        <w:t xml:space="preserve"> of 4 experts are provided</w:t>
      </w:r>
      <w:r w:rsidR="00E27829">
        <w:rPr>
          <w:rFonts w:ascii="Arial" w:hAnsi="Arial" w:cs="Arial"/>
          <w:sz w:val="20"/>
          <w:szCs w:val="20"/>
        </w:rPr>
        <w:t>.</w:t>
      </w:r>
    </w:p>
    <w:p w14:paraId="14C4F490" w14:textId="77777777" w:rsidR="00F6343C" w:rsidRDefault="001A4CF4" w:rsidP="00F6343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79811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38D4">
        <w:rPr>
          <w:rFonts w:ascii="Arial" w:hAnsi="Arial" w:cs="Arial"/>
          <w:sz w:val="20"/>
          <w:szCs w:val="20"/>
        </w:rPr>
        <w:t>T</w:t>
      </w:r>
      <w:r w:rsidR="00F6343C">
        <w:rPr>
          <w:rFonts w:ascii="Arial" w:hAnsi="Arial" w:cs="Arial"/>
          <w:sz w:val="20"/>
          <w:szCs w:val="20"/>
        </w:rPr>
        <w:t xml:space="preserve">he experts provided are not from the institution of any of the authors and do not have any </w:t>
      </w:r>
    </w:p>
    <w:p w14:paraId="62E6ED83" w14:textId="77777777" w:rsidR="00F6343C" w:rsidRDefault="00F6343C" w:rsidP="00F6343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746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potential conflicts of interest</w:t>
      </w:r>
      <w:r w:rsidR="00E27829">
        <w:rPr>
          <w:rFonts w:ascii="Arial" w:hAnsi="Arial" w:cs="Arial"/>
          <w:sz w:val="20"/>
          <w:szCs w:val="20"/>
        </w:rPr>
        <w:t>.</w:t>
      </w:r>
    </w:p>
    <w:p w14:paraId="50329314" w14:textId="77777777" w:rsidR="00181393" w:rsidRDefault="00181393" w:rsidP="00F6343C">
      <w:pPr>
        <w:ind w:left="720"/>
        <w:rPr>
          <w:rFonts w:ascii="Arial" w:hAnsi="Arial" w:cs="Arial"/>
          <w:sz w:val="20"/>
          <w:szCs w:val="20"/>
        </w:rPr>
      </w:pPr>
    </w:p>
    <w:p w14:paraId="3F4153F6" w14:textId="77777777" w:rsidR="00181393" w:rsidRDefault="00181393" w:rsidP="0018139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Author S</w:t>
      </w:r>
      <w:r w:rsidRPr="00181393">
        <w:rPr>
          <w:rFonts w:ascii="Arial" w:hAnsi="Arial" w:cs="Arial"/>
          <w:b/>
          <w:sz w:val="20"/>
          <w:szCs w:val="20"/>
          <w:u w:val="single"/>
        </w:rPr>
        <w:t xml:space="preserve">ignature </w:t>
      </w:r>
      <w:r>
        <w:rPr>
          <w:rFonts w:ascii="Arial" w:hAnsi="Arial" w:cs="Arial"/>
          <w:b/>
          <w:sz w:val="20"/>
          <w:szCs w:val="20"/>
          <w:u w:val="single"/>
        </w:rPr>
        <w:t>P</w:t>
      </w:r>
      <w:r w:rsidRPr="00181393">
        <w:rPr>
          <w:rFonts w:ascii="Arial" w:hAnsi="Arial" w:cs="Arial"/>
          <w:b/>
          <w:sz w:val="20"/>
          <w:szCs w:val="20"/>
          <w:u w:val="single"/>
        </w:rPr>
        <w:t>age</w:t>
      </w:r>
    </w:p>
    <w:p w14:paraId="483EDB35" w14:textId="77777777" w:rsidR="00181393" w:rsidRDefault="001A4CF4" w:rsidP="001813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52195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27829">
        <w:rPr>
          <w:rFonts w:ascii="Arial" w:hAnsi="Arial" w:cs="Arial"/>
          <w:sz w:val="20"/>
          <w:szCs w:val="20"/>
        </w:rPr>
        <w:t>D</w:t>
      </w:r>
      <w:r w:rsidR="00181393">
        <w:rPr>
          <w:rFonts w:ascii="Arial" w:hAnsi="Arial" w:cs="Arial"/>
          <w:sz w:val="20"/>
          <w:szCs w:val="20"/>
        </w:rPr>
        <w:t xml:space="preserve">ocument includes each author’s printed name, affiliation, email address, and signature. </w:t>
      </w:r>
    </w:p>
    <w:p w14:paraId="2E6C6E1A" w14:textId="77777777" w:rsidR="00181393" w:rsidRPr="00BC2E97" w:rsidRDefault="001A4CF4" w:rsidP="001813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352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81393" w:rsidRPr="00BC2E97">
        <w:rPr>
          <w:rFonts w:ascii="Arial" w:hAnsi="Arial" w:cs="Arial"/>
          <w:sz w:val="20"/>
          <w:szCs w:val="20"/>
        </w:rPr>
        <w:t>All authors who have significantly contributed to this work are included</w:t>
      </w:r>
      <w:r w:rsidR="00181393">
        <w:rPr>
          <w:rFonts w:ascii="Arial" w:hAnsi="Arial" w:cs="Arial"/>
          <w:sz w:val="20"/>
          <w:szCs w:val="20"/>
        </w:rPr>
        <w:t>.</w:t>
      </w:r>
    </w:p>
    <w:p w14:paraId="10C899DD" w14:textId="77777777" w:rsidR="00181393" w:rsidRDefault="001A4CF4" w:rsidP="00181393">
      <w:pPr>
        <w:tabs>
          <w:tab w:val="left" w:pos="2700"/>
        </w:tabs>
        <w:ind w:left="144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96889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81393" w:rsidRPr="00BC2E97">
        <w:rPr>
          <w:rFonts w:ascii="Arial" w:hAnsi="Arial" w:cs="Arial"/>
          <w:sz w:val="20"/>
          <w:szCs w:val="20"/>
        </w:rPr>
        <w:t xml:space="preserve">All authors have read and understand the requirements </w:t>
      </w:r>
      <w:r w:rsidR="00181393">
        <w:rPr>
          <w:rFonts w:ascii="Arial" w:hAnsi="Arial" w:cs="Arial"/>
          <w:sz w:val="20"/>
          <w:szCs w:val="20"/>
        </w:rPr>
        <w:t>and policies for the journal as</w:t>
      </w:r>
    </w:p>
    <w:p w14:paraId="7AC37285" w14:textId="77777777" w:rsidR="00181393" w:rsidRDefault="003B7AF2" w:rsidP="003B7AF2">
      <w:pPr>
        <w:tabs>
          <w:tab w:val="left" w:pos="960"/>
          <w:tab w:val="left" w:pos="1440"/>
          <w:tab w:val="left" w:pos="3150"/>
        </w:tabs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181393" w:rsidRPr="00BC2E97">
        <w:rPr>
          <w:rFonts w:ascii="Arial" w:hAnsi="Arial" w:cs="Arial"/>
          <w:sz w:val="20"/>
          <w:szCs w:val="20"/>
        </w:rPr>
        <w:t xml:space="preserve">specified in the </w:t>
      </w:r>
      <w:r w:rsidR="00181393" w:rsidRPr="00BC2E97">
        <w:rPr>
          <w:rFonts w:ascii="Arial" w:hAnsi="Arial" w:cs="Arial"/>
          <w:i/>
          <w:sz w:val="20"/>
          <w:szCs w:val="20"/>
        </w:rPr>
        <w:t>Guide for Authors</w:t>
      </w:r>
      <w:r w:rsidR="00181393">
        <w:rPr>
          <w:rFonts w:ascii="Arial" w:hAnsi="Arial" w:cs="Arial"/>
          <w:i/>
          <w:sz w:val="20"/>
          <w:szCs w:val="20"/>
        </w:rPr>
        <w:t xml:space="preserve"> </w:t>
      </w:r>
      <w:r w:rsidR="00181393" w:rsidRPr="002F4D81">
        <w:rPr>
          <w:rFonts w:ascii="Arial" w:hAnsi="Arial" w:cs="Arial"/>
          <w:sz w:val="20"/>
          <w:szCs w:val="20"/>
        </w:rPr>
        <w:t xml:space="preserve">and on the </w:t>
      </w:r>
      <w:hyperlink r:id="rId7" w:history="1">
        <w:r w:rsidR="00181393" w:rsidRPr="003B7AF2">
          <w:rPr>
            <w:rStyle w:val="Hyperlink"/>
            <w:rFonts w:ascii="Arial" w:hAnsi="Arial" w:cs="Arial"/>
            <w:b/>
            <w:i/>
            <w:sz w:val="20"/>
            <w:szCs w:val="20"/>
          </w:rPr>
          <w:t>Nutrition Research</w:t>
        </w:r>
      </w:hyperlink>
      <w:r w:rsidR="00181393" w:rsidRPr="002F4D81">
        <w:rPr>
          <w:rFonts w:ascii="Arial" w:hAnsi="Arial" w:cs="Arial"/>
          <w:sz w:val="20"/>
          <w:szCs w:val="20"/>
        </w:rPr>
        <w:t xml:space="preserve"> website</w:t>
      </w:r>
      <w:r w:rsidR="00181393">
        <w:rPr>
          <w:rFonts w:ascii="Arial" w:hAnsi="Arial" w:cs="Arial"/>
          <w:sz w:val="20"/>
          <w:szCs w:val="20"/>
        </w:rPr>
        <w:t>.</w:t>
      </w:r>
    </w:p>
    <w:p w14:paraId="370D6435" w14:textId="77777777" w:rsidR="0063706B" w:rsidRDefault="0063706B" w:rsidP="00181393">
      <w:pPr>
        <w:tabs>
          <w:tab w:val="left" w:pos="960"/>
          <w:tab w:val="left" w:pos="1440"/>
          <w:tab w:val="left" w:pos="2700"/>
        </w:tabs>
        <w:ind w:left="432"/>
        <w:rPr>
          <w:rFonts w:ascii="Arial" w:hAnsi="Arial" w:cs="Arial"/>
          <w:sz w:val="20"/>
          <w:szCs w:val="20"/>
        </w:rPr>
      </w:pPr>
    </w:p>
    <w:p w14:paraId="17CA23E4" w14:textId="77777777" w:rsidR="0063706B" w:rsidRDefault="0063706B" w:rsidP="0063706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David Kritchevsky Graduate Student Award Nominee</w:t>
      </w:r>
    </w:p>
    <w:p w14:paraId="40CFA51D" w14:textId="77777777" w:rsidR="0063706B" w:rsidRDefault="001A4CF4" w:rsidP="0063706B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80118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3706B">
        <w:rPr>
          <w:rFonts w:ascii="Arial" w:hAnsi="Arial" w:cs="Arial"/>
          <w:sz w:val="20"/>
          <w:szCs w:val="20"/>
        </w:rPr>
        <w:t>The firs</w:t>
      </w:r>
      <w:r w:rsidR="00C434AE">
        <w:rPr>
          <w:rFonts w:ascii="Arial" w:hAnsi="Arial" w:cs="Arial"/>
          <w:sz w:val="20"/>
          <w:szCs w:val="20"/>
        </w:rPr>
        <w:t>t author meets the requirements.</w:t>
      </w:r>
    </w:p>
    <w:p w14:paraId="78FE27B8" w14:textId="77777777" w:rsidR="0063706B" w:rsidRDefault="001A4CF4" w:rsidP="0063706B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57152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3706B">
        <w:rPr>
          <w:rFonts w:ascii="Arial" w:hAnsi="Arial" w:cs="Arial"/>
          <w:sz w:val="20"/>
          <w:szCs w:val="20"/>
        </w:rPr>
        <w:t xml:space="preserve">The first author is NOT eligible for this award. </w:t>
      </w:r>
    </w:p>
    <w:p w14:paraId="4946A40C" w14:textId="77777777" w:rsidR="0063706B" w:rsidRPr="005D6B7B" w:rsidRDefault="0063706B" w:rsidP="0063706B">
      <w:pPr>
        <w:rPr>
          <w:rFonts w:ascii="Arial" w:hAnsi="Arial" w:cs="Arial"/>
          <w:b/>
          <w:sz w:val="20"/>
          <w:szCs w:val="20"/>
          <w:u w:val="single"/>
        </w:rPr>
      </w:pPr>
    </w:p>
    <w:p w14:paraId="361030E9" w14:textId="77777777" w:rsidR="00181393" w:rsidRDefault="00181393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2631183D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447B9B7A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55085D74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3CF60594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4540E1D2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65241412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3422EE20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3B161792" w14:textId="77777777" w:rsidR="00E528C5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5992FCA0" w14:textId="77777777" w:rsidR="00E528C5" w:rsidRPr="005D6B7B" w:rsidRDefault="00E528C5" w:rsidP="00181393">
      <w:pPr>
        <w:rPr>
          <w:rFonts w:ascii="Arial" w:hAnsi="Arial" w:cs="Arial"/>
          <w:b/>
          <w:sz w:val="20"/>
          <w:szCs w:val="20"/>
          <w:u w:val="single"/>
        </w:rPr>
      </w:pPr>
    </w:p>
    <w:p w14:paraId="76F275FD" w14:textId="77777777" w:rsidR="00F6343C" w:rsidRDefault="00F6343C" w:rsidP="00F6343C">
      <w:pPr>
        <w:rPr>
          <w:rFonts w:ascii="Arial" w:hAnsi="Arial" w:cs="Arial"/>
          <w:b/>
          <w:sz w:val="20"/>
          <w:szCs w:val="20"/>
          <w:u w:val="single"/>
        </w:rPr>
      </w:pPr>
      <w:r w:rsidRPr="005D6B7B">
        <w:rPr>
          <w:rFonts w:ascii="Arial" w:hAnsi="Arial" w:cs="Arial"/>
          <w:b/>
          <w:sz w:val="20"/>
          <w:szCs w:val="20"/>
          <w:u w:val="single"/>
        </w:rPr>
        <w:t xml:space="preserve">Corresponding Author </w:t>
      </w:r>
      <w:r>
        <w:rPr>
          <w:rFonts w:ascii="Arial" w:hAnsi="Arial" w:cs="Arial"/>
          <w:b/>
          <w:sz w:val="20"/>
          <w:szCs w:val="20"/>
          <w:u w:val="single"/>
        </w:rPr>
        <w:t xml:space="preserve">(CA) </w:t>
      </w:r>
      <w:r w:rsidRPr="005D6B7B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4EA57261" w14:textId="77777777" w:rsidR="00F753F1" w:rsidRDefault="001A4CF4" w:rsidP="00C434AE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79841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>
        <w:rPr>
          <w:rFonts w:ascii="Arial" w:hAnsi="Arial" w:cs="Arial"/>
          <w:sz w:val="20"/>
          <w:szCs w:val="20"/>
        </w:rPr>
        <w:t>The CA</w:t>
      </w:r>
      <w:r w:rsidR="001E4FC2">
        <w:rPr>
          <w:rFonts w:ascii="Arial" w:hAnsi="Arial" w:cs="Arial"/>
          <w:i/>
          <w:sz w:val="20"/>
          <w:szCs w:val="20"/>
        </w:rPr>
        <w:t xml:space="preserve"> </w:t>
      </w:r>
      <w:r w:rsidR="00C434AE">
        <w:rPr>
          <w:rFonts w:ascii="Arial" w:hAnsi="Arial" w:cs="Arial"/>
          <w:sz w:val="20"/>
          <w:szCs w:val="20"/>
        </w:rPr>
        <w:t xml:space="preserve">is responsible for ensuring that all research protocols were approved and </w:t>
      </w:r>
      <w:r w:rsidR="00C627E6">
        <w:rPr>
          <w:rFonts w:ascii="Arial" w:hAnsi="Arial" w:cs="Arial"/>
          <w:sz w:val="20"/>
          <w:szCs w:val="20"/>
        </w:rPr>
        <w:t xml:space="preserve">for </w:t>
      </w:r>
      <w:r w:rsidR="00C434AE">
        <w:rPr>
          <w:rFonts w:ascii="Arial" w:hAnsi="Arial" w:cs="Arial"/>
          <w:sz w:val="20"/>
          <w:szCs w:val="20"/>
        </w:rPr>
        <w:t>ethical</w:t>
      </w:r>
    </w:p>
    <w:p w14:paraId="3C21DCAA" w14:textId="77777777" w:rsidR="00C434AE" w:rsidRDefault="00F753F1" w:rsidP="00F753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</w:r>
      <w:r w:rsidR="00C434AE">
        <w:rPr>
          <w:rFonts w:ascii="Arial" w:hAnsi="Arial" w:cs="Arial"/>
          <w:sz w:val="20"/>
          <w:szCs w:val="20"/>
        </w:rPr>
        <w:t>execution of the research.</w:t>
      </w:r>
    </w:p>
    <w:p w14:paraId="7A1B2F09" w14:textId="77777777" w:rsidR="00C434AE" w:rsidRDefault="001A4CF4" w:rsidP="00C434AE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6840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34AE">
        <w:rPr>
          <w:rFonts w:ascii="Arial" w:hAnsi="Arial" w:cs="Arial"/>
          <w:sz w:val="20"/>
          <w:szCs w:val="20"/>
        </w:rPr>
        <w:t>The CA will correspond</w:t>
      </w:r>
      <w:r w:rsidR="00C434AE" w:rsidRPr="00BC2E97">
        <w:rPr>
          <w:rFonts w:ascii="Arial" w:hAnsi="Arial" w:cs="Arial"/>
          <w:sz w:val="20"/>
          <w:szCs w:val="20"/>
        </w:rPr>
        <w:t xml:space="preserve"> </w:t>
      </w:r>
      <w:r w:rsidR="00C434AE">
        <w:rPr>
          <w:rFonts w:ascii="Arial" w:hAnsi="Arial" w:cs="Arial"/>
          <w:sz w:val="20"/>
          <w:szCs w:val="20"/>
        </w:rPr>
        <w:t xml:space="preserve">with and provide all necessary materials to the Editorial and </w:t>
      </w:r>
    </w:p>
    <w:p w14:paraId="7FE85ED5" w14:textId="13C05E49" w:rsidR="00C434AE" w:rsidRPr="00BC2E97" w:rsidRDefault="003B7AF2" w:rsidP="003B7AF2">
      <w:pPr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C434AE">
        <w:rPr>
          <w:rFonts w:ascii="Arial" w:hAnsi="Arial" w:cs="Arial"/>
          <w:sz w:val="20"/>
          <w:szCs w:val="20"/>
        </w:rPr>
        <w:t xml:space="preserve">Publishing Offices and </w:t>
      </w:r>
      <w:r w:rsidR="000B4105">
        <w:rPr>
          <w:rFonts w:ascii="Arial" w:hAnsi="Arial" w:cs="Arial"/>
          <w:sz w:val="20"/>
          <w:szCs w:val="20"/>
        </w:rPr>
        <w:t>verify</w:t>
      </w:r>
      <w:r w:rsidR="00C434AE">
        <w:rPr>
          <w:rFonts w:ascii="Arial" w:hAnsi="Arial" w:cs="Arial"/>
          <w:sz w:val="20"/>
          <w:szCs w:val="20"/>
        </w:rPr>
        <w:t xml:space="preserve"> that all requirements are met throughout the process.</w:t>
      </w:r>
    </w:p>
    <w:p w14:paraId="108B073F" w14:textId="77777777" w:rsidR="00F753F1" w:rsidRDefault="001A4CF4" w:rsidP="00F753F1">
      <w:pPr>
        <w:ind w:left="144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37905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34AE">
        <w:rPr>
          <w:rFonts w:ascii="Arial" w:hAnsi="Arial" w:cs="Arial"/>
          <w:sz w:val="20"/>
          <w:szCs w:val="20"/>
        </w:rPr>
        <w:t xml:space="preserve">The CA will maintain correspondence with all authors to uphold the requirements and </w:t>
      </w:r>
    </w:p>
    <w:p w14:paraId="40A1A4B9" w14:textId="77777777" w:rsidR="00C434AE" w:rsidRDefault="00F753F1" w:rsidP="00F753F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434AE">
        <w:rPr>
          <w:rFonts w:ascii="Arial" w:hAnsi="Arial" w:cs="Arial"/>
          <w:sz w:val="20"/>
          <w:szCs w:val="20"/>
        </w:rPr>
        <w:t xml:space="preserve">policies for </w:t>
      </w:r>
      <w:r w:rsidR="00C434AE" w:rsidRPr="00DD1FF1">
        <w:rPr>
          <w:rFonts w:ascii="Arial" w:hAnsi="Arial" w:cs="Arial"/>
          <w:b/>
          <w:i/>
          <w:sz w:val="20"/>
          <w:szCs w:val="20"/>
        </w:rPr>
        <w:t>Nutrition Research</w:t>
      </w:r>
      <w:r w:rsidR="00C434AE">
        <w:rPr>
          <w:rFonts w:ascii="Arial" w:hAnsi="Arial" w:cs="Arial"/>
          <w:sz w:val="20"/>
          <w:szCs w:val="20"/>
        </w:rPr>
        <w:t>.</w:t>
      </w:r>
    </w:p>
    <w:p w14:paraId="143926D3" w14:textId="77777777" w:rsidR="00F6343C" w:rsidRDefault="00F6343C" w:rsidP="00F6343C">
      <w:pPr>
        <w:tabs>
          <w:tab w:val="left" w:pos="2796"/>
        </w:tabs>
        <w:rPr>
          <w:rFonts w:ascii="Arial" w:hAnsi="Arial" w:cs="Arial"/>
          <w:sz w:val="20"/>
          <w:szCs w:val="20"/>
        </w:rPr>
      </w:pPr>
    </w:p>
    <w:p w14:paraId="6F93296B" w14:textId="77777777" w:rsidR="0063706B" w:rsidRDefault="0063706B" w:rsidP="00F6343C">
      <w:pPr>
        <w:rPr>
          <w:rFonts w:ascii="Arial" w:hAnsi="Arial" w:cs="Arial"/>
          <w:b/>
          <w:sz w:val="16"/>
          <w:szCs w:val="16"/>
        </w:rPr>
      </w:pPr>
    </w:p>
    <w:p w14:paraId="7BA8D39F" w14:textId="77777777" w:rsidR="0063706B" w:rsidRDefault="0063706B" w:rsidP="00F6343C">
      <w:pPr>
        <w:rPr>
          <w:rFonts w:ascii="Arial" w:hAnsi="Arial" w:cs="Arial"/>
          <w:b/>
          <w:sz w:val="16"/>
          <w:szCs w:val="16"/>
        </w:rPr>
      </w:pPr>
    </w:p>
    <w:p w14:paraId="16CB6E61" w14:textId="77777777" w:rsidR="00374653" w:rsidRPr="00C434AE" w:rsidRDefault="00374653" w:rsidP="00374653">
      <w:pPr>
        <w:rPr>
          <w:rFonts w:ascii="Arial" w:hAnsi="Arial" w:cs="Arial"/>
          <w:b/>
          <w:sz w:val="20"/>
          <w:szCs w:val="20"/>
        </w:rPr>
      </w:pPr>
      <w:r w:rsidRPr="00C434AE">
        <w:rPr>
          <w:rFonts w:ascii="Arial" w:hAnsi="Arial" w:cs="Arial"/>
          <w:b/>
          <w:sz w:val="20"/>
          <w:szCs w:val="20"/>
        </w:rPr>
        <w:t xml:space="preserve">Title of </w:t>
      </w:r>
      <w:r w:rsidR="00C434AE" w:rsidRPr="00C434AE">
        <w:rPr>
          <w:rFonts w:ascii="Arial" w:hAnsi="Arial" w:cs="Arial"/>
          <w:b/>
          <w:sz w:val="20"/>
          <w:szCs w:val="20"/>
        </w:rPr>
        <w:t>the manuscript:</w:t>
      </w:r>
    </w:p>
    <w:p w14:paraId="15563D35" w14:textId="77777777" w:rsidR="0063706B" w:rsidRPr="00C434AE" w:rsidRDefault="0063706B" w:rsidP="00F6343C">
      <w:pPr>
        <w:rPr>
          <w:rFonts w:ascii="Arial" w:hAnsi="Arial" w:cs="Arial"/>
          <w:b/>
          <w:sz w:val="20"/>
          <w:szCs w:val="20"/>
        </w:rPr>
      </w:pPr>
    </w:p>
    <w:p w14:paraId="2876D60C" w14:textId="77777777" w:rsidR="0063706B" w:rsidRDefault="00374653" w:rsidP="00F6343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FBC09" wp14:editId="295D919E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5227320" cy="0"/>
                <wp:effectExtent l="0" t="0" r="30480" b="190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31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60.4pt;margin-top:7.55pt;width:411.6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pz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">
                <w10:wrap anchorx="margin"/>
              </v:shape>
            </w:pict>
          </mc:Fallback>
        </mc:AlternateContent>
      </w:r>
    </w:p>
    <w:p w14:paraId="71FE623F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470C0D90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34711EC3" w14:textId="77777777" w:rsidR="00F6343C" w:rsidRDefault="00374653" w:rsidP="00F6343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8270E" wp14:editId="1EEEF09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27320" cy="0"/>
                <wp:effectExtent l="0" t="0" r="30480" b="1905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AD279" id="AutoShape 10" o:spid="_x0000_s1026" type="#_x0000_t32" style="position:absolute;margin-left:360.4pt;margin-top:.4pt;width:411.6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">
                <w10:wrap anchorx="margin"/>
              </v:shape>
            </w:pict>
          </mc:Fallback>
        </mc:AlternateContent>
      </w:r>
    </w:p>
    <w:p w14:paraId="72B5E352" w14:textId="77777777" w:rsidR="00374653" w:rsidRDefault="00374653" w:rsidP="00F6343C">
      <w:pPr>
        <w:rPr>
          <w:rFonts w:ascii="Arial" w:hAnsi="Arial" w:cs="Arial"/>
          <w:b/>
          <w:sz w:val="16"/>
          <w:szCs w:val="16"/>
        </w:rPr>
      </w:pPr>
    </w:p>
    <w:p w14:paraId="46DEC1BE" w14:textId="77777777" w:rsidR="00F6343C" w:rsidRDefault="00374653" w:rsidP="00F6343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0CD03" wp14:editId="0115C51C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227320" cy="0"/>
                <wp:effectExtent l="0" t="0" r="3048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D876" id="AutoShape 10" o:spid="_x0000_s1026" type="#_x0000_t32" style="position:absolute;margin-left:360.4pt;margin-top:7.25pt;width:411.6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">
                <w10:wrap anchorx="margin"/>
              </v:shape>
            </w:pict>
          </mc:Fallback>
        </mc:AlternateContent>
      </w:r>
    </w:p>
    <w:p w14:paraId="6ABB60BA" w14:textId="77777777" w:rsidR="00374653" w:rsidRDefault="00374653" w:rsidP="00F6343C">
      <w:pPr>
        <w:rPr>
          <w:rFonts w:ascii="Arial" w:hAnsi="Arial" w:cs="Arial"/>
          <w:sz w:val="20"/>
          <w:szCs w:val="20"/>
        </w:rPr>
      </w:pPr>
    </w:p>
    <w:p w14:paraId="317A9D15" w14:textId="77777777" w:rsidR="00374653" w:rsidRDefault="00374653" w:rsidP="00F6343C">
      <w:pPr>
        <w:rPr>
          <w:rFonts w:ascii="Arial" w:hAnsi="Arial" w:cs="Arial"/>
          <w:sz w:val="20"/>
          <w:szCs w:val="20"/>
        </w:rPr>
      </w:pPr>
    </w:p>
    <w:p w14:paraId="47E8FC7B" w14:textId="77777777" w:rsidR="00F6343C" w:rsidRDefault="001A4CF4" w:rsidP="00F6343C">
      <w:pPr>
        <w:rPr>
          <w:rFonts w:ascii="Arial" w:hAnsi="Arial" w:cs="Arial"/>
          <w:b/>
          <w:sz w:val="16"/>
          <w:szCs w:val="16"/>
        </w:rPr>
      </w:pPr>
      <w:sdt>
        <w:sdtPr>
          <w:rPr>
            <w:rFonts w:ascii="Arial" w:hAnsi="Arial" w:cs="Arial"/>
            <w:sz w:val="20"/>
            <w:szCs w:val="20"/>
          </w:rPr>
          <w:id w:val="1849756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6343C">
        <w:rPr>
          <w:rFonts w:ascii="Arial" w:hAnsi="Arial" w:cs="Arial"/>
          <w:sz w:val="20"/>
          <w:szCs w:val="20"/>
        </w:rPr>
        <w:t xml:space="preserve">I have read the </w:t>
      </w:r>
      <w:hyperlink r:id="rId8" w:history="1">
        <w:r w:rsidR="00F6343C" w:rsidRPr="0088310F">
          <w:rPr>
            <w:rStyle w:val="Hyperlink"/>
            <w:rFonts w:ascii="Arial" w:hAnsi="Arial" w:cs="Arial"/>
            <w:sz w:val="20"/>
            <w:szCs w:val="20"/>
          </w:rPr>
          <w:t>Guide for Authors</w:t>
        </w:r>
      </w:hyperlink>
      <w:r w:rsidR="00F6343C">
        <w:rPr>
          <w:rFonts w:ascii="Arial" w:hAnsi="Arial" w:cs="Arial"/>
          <w:sz w:val="20"/>
          <w:szCs w:val="20"/>
        </w:rPr>
        <w:t xml:space="preserve"> and revised my work to meet all criteria listed.</w:t>
      </w:r>
    </w:p>
    <w:p w14:paraId="502AC9F5" w14:textId="77777777" w:rsidR="00F6343C" w:rsidRDefault="00F6343C" w:rsidP="00F6343C">
      <w:pPr>
        <w:rPr>
          <w:rFonts w:ascii="Arial" w:hAnsi="Arial" w:cs="Arial"/>
          <w:b/>
          <w:sz w:val="18"/>
          <w:szCs w:val="18"/>
        </w:rPr>
      </w:pPr>
    </w:p>
    <w:p w14:paraId="14929C97" w14:textId="77777777" w:rsidR="00F6343C" w:rsidRPr="00BC4813" w:rsidRDefault="00F6343C" w:rsidP="00F634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By signing below, </w:t>
      </w:r>
      <w:r w:rsidRPr="00BC4813">
        <w:rPr>
          <w:rFonts w:ascii="Arial" w:hAnsi="Arial" w:cs="Arial"/>
          <w:b/>
          <w:sz w:val="18"/>
          <w:szCs w:val="18"/>
        </w:rPr>
        <w:t xml:space="preserve">I certify that </w:t>
      </w:r>
      <w:r w:rsidR="00AD354C">
        <w:rPr>
          <w:rFonts w:ascii="Arial" w:hAnsi="Arial" w:cs="Arial"/>
          <w:b/>
          <w:sz w:val="18"/>
          <w:szCs w:val="18"/>
        </w:rPr>
        <w:t>t</w:t>
      </w:r>
      <w:r w:rsidR="00AD354C" w:rsidRPr="00AD354C">
        <w:rPr>
          <w:rFonts w:ascii="Arial" w:hAnsi="Arial" w:cs="Arial"/>
          <w:b/>
          <w:sz w:val="18"/>
          <w:szCs w:val="18"/>
        </w:rPr>
        <w:t xml:space="preserve">his </w:t>
      </w:r>
      <w:r w:rsidR="00C434AE">
        <w:rPr>
          <w:rFonts w:ascii="Arial" w:hAnsi="Arial" w:cs="Arial"/>
          <w:b/>
          <w:sz w:val="18"/>
          <w:szCs w:val="18"/>
        </w:rPr>
        <w:t>research</w:t>
      </w:r>
      <w:r w:rsidR="00AD354C" w:rsidRPr="00AD354C">
        <w:rPr>
          <w:rFonts w:ascii="Arial" w:hAnsi="Arial" w:cs="Arial"/>
          <w:b/>
          <w:sz w:val="18"/>
          <w:szCs w:val="18"/>
        </w:rPr>
        <w:t xml:space="preserve"> has not been submitted elsewhere for publication</w:t>
      </w:r>
      <w:r w:rsidR="00AD354C">
        <w:rPr>
          <w:rFonts w:ascii="Arial" w:hAnsi="Arial" w:cs="Arial"/>
          <w:b/>
          <w:sz w:val="18"/>
          <w:szCs w:val="18"/>
        </w:rPr>
        <w:t xml:space="preserve">, </w:t>
      </w:r>
      <w:r w:rsidRPr="00BC4813">
        <w:rPr>
          <w:rFonts w:ascii="Arial" w:hAnsi="Arial" w:cs="Arial"/>
          <w:b/>
          <w:sz w:val="18"/>
          <w:szCs w:val="18"/>
        </w:rPr>
        <w:t>all of the above criteria have been met</w:t>
      </w:r>
      <w:r w:rsidR="00AD354C">
        <w:rPr>
          <w:rFonts w:ascii="Arial" w:hAnsi="Arial" w:cs="Arial"/>
          <w:b/>
          <w:sz w:val="18"/>
          <w:szCs w:val="18"/>
        </w:rPr>
        <w:t>,</w:t>
      </w:r>
      <w:r w:rsidRPr="00BC4813">
        <w:rPr>
          <w:rFonts w:ascii="Arial" w:hAnsi="Arial" w:cs="Arial"/>
          <w:b/>
          <w:sz w:val="18"/>
          <w:szCs w:val="18"/>
        </w:rPr>
        <w:t xml:space="preserve"> and accept complete responsibility for the submission.</w:t>
      </w:r>
    </w:p>
    <w:p w14:paraId="578E0580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7E75E5A0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0BF71B12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21D64367" w14:textId="77777777" w:rsidR="00374653" w:rsidRDefault="003B7AF2" w:rsidP="003B7AF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</w:t>
      </w:r>
      <w:sdt>
        <w:sdtPr>
          <w:rPr>
            <w:rFonts w:ascii="Arial" w:hAnsi="Arial" w:cs="Arial"/>
            <w:b/>
            <w:sz w:val="16"/>
            <w:szCs w:val="16"/>
          </w:rPr>
          <w:id w:val="1369574436"/>
          <w:showingPlcHdr/>
        </w:sdtPr>
        <w:sdtEndPr/>
        <w:sdtContent>
          <w:r w:rsidRPr="0040545D">
            <w:rPr>
              <w:rStyle w:val="PlaceholderText"/>
              <w:rFonts w:eastAsia="Calibri"/>
            </w:rPr>
            <w:t>Click here to enter text.</w:t>
          </w:r>
        </w:sdtContent>
      </w:sdt>
    </w:p>
    <w:p w14:paraId="33E4934C" w14:textId="77777777" w:rsidR="00374653" w:rsidRDefault="00374653" w:rsidP="00F753F1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76E8E" wp14:editId="58991DF2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3459480" cy="0"/>
                <wp:effectExtent l="0" t="0" r="26670" b="190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9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4A2E8" id="AutoShape 11" o:spid="_x0000_s1026" type="#_x0000_t32" style="position:absolute;margin-left:0;margin-top:5.3pt;width:272.4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">
                <w10:wrap anchorx="margin"/>
              </v:shape>
            </w:pict>
          </mc:Fallback>
        </mc:AlternateContent>
      </w:r>
    </w:p>
    <w:p w14:paraId="62F38C05" w14:textId="77777777" w:rsidR="00F6343C" w:rsidRPr="00796AD1" w:rsidRDefault="00F753F1" w:rsidP="00F753F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</w:t>
      </w:r>
      <w:r w:rsidR="00F6343C" w:rsidRPr="00796AD1">
        <w:rPr>
          <w:rFonts w:ascii="Arial" w:hAnsi="Arial" w:cs="Arial"/>
          <w:b/>
          <w:sz w:val="16"/>
          <w:szCs w:val="16"/>
        </w:rPr>
        <w:t>Printed Name of Corresponding Author</w:t>
      </w:r>
    </w:p>
    <w:p w14:paraId="344F8B9C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6AABB9CF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590427BE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0F75934C" w14:textId="77777777" w:rsidR="00374653" w:rsidRDefault="003B7AF2" w:rsidP="00F6343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</w:t>
      </w:r>
    </w:p>
    <w:p w14:paraId="2CA073F9" w14:textId="77777777" w:rsidR="00374653" w:rsidRDefault="00F753F1" w:rsidP="00F6343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EA27C" wp14:editId="034C3329">
                <wp:simplePos x="0" y="0"/>
                <wp:positionH relativeFrom="margin">
                  <wp:posOffset>5486400</wp:posOffset>
                </wp:positionH>
                <wp:positionV relativeFrom="paragraph">
                  <wp:posOffset>43815</wp:posOffset>
                </wp:positionV>
                <wp:extent cx="1341120" cy="0"/>
                <wp:effectExtent l="0" t="0" r="30480" b="1905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9BBB6" id="AutoShape 13" o:spid="_x0000_s1026" type="#_x0000_t32" style="position:absolute;margin-left:6in;margin-top:3.45pt;width:10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wqHg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">
                <w10:wrap anchorx="margin"/>
              </v:shape>
            </w:pict>
          </mc:Fallback>
        </mc:AlternateContent>
      </w:r>
      <w:r w:rsidR="00374653">
        <w:rPr>
          <w:rFonts w:ascii="Arial" w:hAnsi="Arial" w:cs="Arial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363A5" wp14:editId="232269D1">
                <wp:simplePos x="0" y="0"/>
                <wp:positionH relativeFrom="margin">
                  <wp:posOffset>1685925</wp:posOffset>
                </wp:positionH>
                <wp:positionV relativeFrom="paragraph">
                  <wp:posOffset>43815</wp:posOffset>
                </wp:positionV>
                <wp:extent cx="3459480" cy="0"/>
                <wp:effectExtent l="0" t="0" r="26670" b="1905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9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236CE" id="AutoShape 12" o:spid="_x0000_s1026" type="#_x0000_t32" style="position:absolute;margin-left:132.75pt;margin-top:3.45pt;width:27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UU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PkMxhUQVqmtDR3So3o1z5p+d0jpqiOq5TH67WQgOQsZybuUcHEGquyGL5pBDIEC&#10;cVjHxvYBEsaAjnEnp9tO+NEjCh8f8ukin8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">
                <w10:wrap anchorx="margin"/>
              </v:shape>
            </w:pict>
          </mc:Fallback>
        </mc:AlternateContent>
      </w:r>
    </w:p>
    <w:p w14:paraId="228DD520" w14:textId="77777777" w:rsidR="00F6343C" w:rsidRPr="00796AD1" w:rsidRDefault="00374653" w:rsidP="0037465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</w:t>
      </w:r>
      <w:r w:rsidR="00F6343C" w:rsidRPr="00796AD1">
        <w:rPr>
          <w:rFonts w:ascii="Arial" w:hAnsi="Arial" w:cs="Arial"/>
          <w:b/>
          <w:sz w:val="16"/>
          <w:szCs w:val="16"/>
        </w:rPr>
        <w:t>Signature of Corresponding Author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 </w:t>
      </w:r>
      <w:r w:rsidR="00F753F1">
        <w:rPr>
          <w:rFonts w:ascii="Arial" w:hAnsi="Arial" w:cs="Arial"/>
          <w:b/>
          <w:sz w:val="16"/>
          <w:szCs w:val="16"/>
        </w:rPr>
        <w:t xml:space="preserve">     </w:t>
      </w:r>
      <w:r>
        <w:rPr>
          <w:rFonts w:ascii="Arial" w:hAnsi="Arial" w:cs="Arial"/>
          <w:b/>
          <w:sz w:val="16"/>
          <w:szCs w:val="16"/>
        </w:rPr>
        <w:t>Date</w:t>
      </w:r>
    </w:p>
    <w:p w14:paraId="3635F2E9" w14:textId="77777777" w:rsidR="00374653" w:rsidRPr="00796AD1" w:rsidRDefault="00374653" w:rsidP="00F6343C">
      <w:pPr>
        <w:rPr>
          <w:rFonts w:ascii="Arial" w:hAnsi="Arial" w:cs="Arial"/>
          <w:b/>
          <w:sz w:val="16"/>
          <w:szCs w:val="16"/>
        </w:rPr>
      </w:pPr>
    </w:p>
    <w:p w14:paraId="4EB496A8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010485D9" w14:textId="77777777" w:rsidR="00F6343C" w:rsidRPr="00796AD1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258F8F01" w14:textId="77777777" w:rsidR="00374653" w:rsidRDefault="00374653" w:rsidP="00374653">
      <w:pPr>
        <w:ind w:left="5040" w:firstLine="720"/>
        <w:rPr>
          <w:rFonts w:ascii="Arial" w:hAnsi="Arial" w:cs="Arial"/>
          <w:b/>
          <w:sz w:val="16"/>
          <w:szCs w:val="16"/>
        </w:rPr>
      </w:pPr>
    </w:p>
    <w:p w14:paraId="0F6DE38C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05BF2A19" w14:textId="77777777" w:rsidR="00F6343C" w:rsidRDefault="00F6343C" w:rsidP="00F6343C">
      <w:pPr>
        <w:rPr>
          <w:rFonts w:ascii="Arial" w:hAnsi="Arial" w:cs="Arial"/>
          <w:b/>
          <w:sz w:val="16"/>
          <w:szCs w:val="16"/>
        </w:rPr>
      </w:pPr>
    </w:p>
    <w:p w14:paraId="11BEADB4" w14:textId="77777777" w:rsidR="0058533E" w:rsidRDefault="0058533E" w:rsidP="0058533E">
      <w:pPr>
        <w:jc w:val="center"/>
        <w:rPr>
          <w:rFonts w:ascii="Arial" w:hAnsi="Arial" w:cs="Arial"/>
          <w:b/>
          <w:sz w:val="16"/>
          <w:szCs w:val="16"/>
        </w:rPr>
      </w:pPr>
    </w:p>
    <w:p w14:paraId="5B1A9F74" w14:textId="77777777" w:rsidR="0058533E" w:rsidRPr="00833800" w:rsidRDefault="0058533E" w:rsidP="0058533E">
      <w:pPr>
        <w:jc w:val="center"/>
        <w:rPr>
          <w:rFonts w:ascii="Arial" w:hAnsi="Arial" w:cs="Arial"/>
          <w:b/>
          <w:sz w:val="22"/>
          <w:szCs w:val="22"/>
        </w:rPr>
      </w:pPr>
      <w:r w:rsidRPr="00833800">
        <w:rPr>
          <w:rFonts w:ascii="Arial" w:hAnsi="Arial" w:cs="Arial"/>
          <w:b/>
          <w:sz w:val="22"/>
          <w:szCs w:val="22"/>
        </w:rPr>
        <w:t>___________________________________________</w:t>
      </w:r>
    </w:p>
    <w:p w14:paraId="27640B28" w14:textId="77777777" w:rsidR="0058533E" w:rsidRDefault="0058533E" w:rsidP="0058533E">
      <w:pPr>
        <w:tabs>
          <w:tab w:val="left" w:pos="2655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14:paraId="440CCFCD" w14:textId="77777777" w:rsidR="00F6343C" w:rsidRPr="0016440B" w:rsidRDefault="00F6343C" w:rsidP="00F6343C">
      <w:pPr>
        <w:rPr>
          <w:rFonts w:ascii="Arial" w:hAnsi="Arial" w:cs="Arial"/>
          <w:i/>
          <w:sz w:val="22"/>
          <w:szCs w:val="22"/>
        </w:rPr>
      </w:pPr>
    </w:p>
    <w:p w14:paraId="3A8CD63F" w14:textId="77777777" w:rsidR="00F6343C" w:rsidRPr="0016440B" w:rsidRDefault="00F6343C" w:rsidP="00F6343C">
      <w:pPr>
        <w:pBdr>
          <w:bottom w:val="single" w:sz="12" w:space="1" w:color="auto"/>
        </w:pBdr>
        <w:rPr>
          <w:rFonts w:ascii="Arial" w:hAnsi="Arial" w:cs="Arial"/>
          <w:b/>
          <w:i/>
          <w:sz w:val="22"/>
          <w:szCs w:val="22"/>
        </w:rPr>
      </w:pPr>
      <w:r w:rsidRPr="0016440B">
        <w:rPr>
          <w:rFonts w:ascii="Arial" w:hAnsi="Arial" w:cs="Arial"/>
          <w:b/>
          <w:i/>
          <w:sz w:val="22"/>
          <w:szCs w:val="22"/>
        </w:rPr>
        <w:t>David Kritchevsky Award Nominee</w:t>
      </w:r>
    </w:p>
    <w:p w14:paraId="48040282" w14:textId="77777777" w:rsidR="00F6343C" w:rsidRDefault="00F6343C" w:rsidP="00F6343C">
      <w:pPr>
        <w:rPr>
          <w:rFonts w:ascii="Arial" w:hAnsi="Arial" w:cs="Arial"/>
          <w:i/>
          <w:sz w:val="18"/>
          <w:szCs w:val="18"/>
        </w:rPr>
      </w:pPr>
    </w:p>
    <w:p w14:paraId="5CE103FA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Author Name:</w:t>
      </w:r>
      <w:r w:rsidR="003B7AF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611193746"/>
          <w:showingPlcHdr/>
        </w:sdtPr>
        <w:sdtEndPr/>
        <w:sdtContent>
          <w:r w:rsidR="003B7AF2" w:rsidRPr="0040545D">
            <w:rPr>
              <w:rStyle w:val="PlaceholderText"/>
              <w:rFonts w:eastAsia="Calibri"/>
            </w:rPr>
            <w:t>Click here to enter text.</w:t>
          </w:r>
        </w:sdtContent>
      </w:sdt>
    </w:p>
    <w:p w14:paraId="3F6263FD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</w:p>
    <w:p w14:paraId="3CA2B667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Enrollment Status:</w:t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517157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88310F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23C3B" wp14:editId="5A0DA44F">
                <wp:simplePos x="0" y="0"/>
                <wp:positionH relativeFrom="column">
                  <wp:posOffset>-1657350</wp:posOffset>
                </wp:positionH>
                <wp:positionV relativeFrom="paragraph">
                  <wp:posOffset>8765540</wp:posOffset>
                </wp:positionV>
                <wp:extent cx="1543050" cy="314960"/>
                <wp:effectExtent l="0" t="254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1FD9D" w14:textId="77777777" w:rsidR="00F6343C" w:rsidRPr="00AE4D11" w:rsidRDefault="00F6343C" w:rsidP="00F6343C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AE4D11">
                              <w:rPr>
                                <w:b/>
                                <w:i/>
                                <w:color w:val="FFFFFF"/>
                              </w:rPr>
                              <w:t>www.elsevier.com/nr/</w:t>
                            </w:r>
                          </w:p>
                          <w:p w14:paraId="0A7B5FE8" w14:textId="77777777" w:rsidR="00F6343C" w:rsidRDefault="00F6343C" w:rsidP="00F634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23C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30.5pt;margin-top:690.2pt;width:121.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EWtQ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" filled="f" stroked="f">
                <v:textbox>
                  <w:txbxContent>
                    <w:p w14:paraId="5E51FD9D" w14:textId="77777777" w:rsidR="00F6343C" w:rsidRPr="00AE4D11" w:rsidRDefault="00F6343C" w:rsidP="00F6343C">
                      <w:pPr>
                        <w:jc w:val="center"/>
                        <w:rPr>
                          <w:b/>
                          <w:i/>
                          <w:color w:val="FFFFFF"/>
                        </w:rPr>
                      </w:pPr>
                      <w:r w:rsidRPr="00AE4D11">
                        <w:rPr>
                          <w:b/>
                          <w:i/>
                          <w:color w:val="FFFFFF"/>
                        </w:rPr>
                        <w:t>www.elsevier.com/nr/</w:t>
                      </w:r>
                    </w:p>
                    <w:p w14:paraId="0A7B5FE8" w14:textId="77777777" w:rsidR="00F6343C" w:rsidRDefault="00F6343C" w:rsidP="00F6343C"/>
                  </w:txbxContent>
                </v:textbox>
              </v:shape>
            </w:pict>
          </mc:Fallback>
        </mc:AlternateContent>
      </w:r>
      <w:r w:rsidRPr="0088310F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554B9" wp14:editId="427017DF">
                <wp:simplePos x="0" y="0"/>
                <wp:positionH relativeFrom="column">
                  <wp:posOffset>-114300</wp:posOffset>
                </wp:positionH>
                <wp:positionV relativeFrom="paragraph">
                  <wp:posOffset>8927465</wp:posOffset>
                </wp:positionV>
                <wp:extent cx="5924550" cy="635"/>
                <wp:effectExtent l="9525" t="12065" r="9525" b="1587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6A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B05C" id="AutoShape 6" o:spid="_x0000_s1026" type="#_x0000_t32" style="position:absolute;margin-left:-9pt;margin-top:702.95pt;width:466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" strokecolor="#0066a8" strokeweight="1.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Masters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076864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PhD</w:t>
      </w:r>
      <w:r w:rsidR="007C38D4">
        <w:rPr>
          <w:rFonts w:ascii="Arial" w:hAnsi="Arial" w:cs="Arial"/>
          <w:sz w:val="20"/>
          <w:szCs w:val="20"/>
        </w:rPr>
        <w:tab/>
      </w:r>
      <w:r w:rsidR="007C38D4">
        <w:rPr>
          <w:rFonts w:ascii="Arial" w:hAnsi="Arial" w:cs="Arial"/>
          <w:sz w:val="20"/>
          <w:szCs w:val="20"/>
        </w:rPr>
        <w:tab/>
      </w:r>
      <w:r w:rsidR="007C38D4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191218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8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C38D4">
        <w:rPr>
          <w:rFonts w:ascii="Arial" w:hAnsi="Arial" w:cs="Arial"/>
          <w:sz w:val="20"/>
          <w:szCs w:val="20"/>
        </w:rPr>
        <w:t>Other</w:t>
      </w:r>
    </w:p>
    <w:p w14:paraId="493C70EC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</w:p>
    <w:p w14:paraId="2EC4EFF7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Graduation Date:</w:t>
      </w:r>
      <w:r w:rsidR="003B7AF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971835624"/>
          <w:showingPlcHdr/>
        </w:sdtPr>
        <w:sdtEndPr/>
        <w:sdtContent>
          <w:r w:rsidR="003B7AF2" w:rsidRPr="0040545D">
            <w:rPr>
              <w:rStyle w:val="PlaceholderText"/>
              <w:rFonts w:eastAsia="Calibri"/>
            </w:rPr>
            <w:t>Click here to enter text.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  <w:r w:rsidR="003B7AF2">
        <w:rPr>
          <w:rFonts w:ascii="Arial" w:hAnsi="Arial" w:cs="Arial"/>
          <w:sz w:val="20"/>
          <w:szCs w:val="20"/>
        </w:rPr>
        <w:softHyphen/>
      </w:r>
    </w:p>
    <w:p w14:paraId="5436B597" w14:textId="77777777" w:rsidR="00F6343C" w:rsidRDefault="00F6343C" w:rsidP="00F6343C">
      <w:pPr>
        <w:rPr>
          <w:rFonts w:ascii="Arial" w:hAnsi="Arial" w:cs="Arial"/>
          <w:sz w:val="20"/>
          <w:szCs w:val="20"/>
        </w:rPr>
      </w:pPr>
    </w:p>
    <w:p w14:paraId="51E13A0C" w14:textId="77777777" w:rsidR="00F6343C" w:rsidRPr="00F753F1" w:rsidRDefault="009042BE" w:rsidP="00F6343C">
      <w:pPr>
        <w:rPr>
          <w:rFonts w:ascii="Arial" w:hAnsi="Arial" w:cs="Arial"/>
          <w:sz w:val="20"/>
          <w:szCs w:val="20"/>
        </w:rPr>
      </w:pPr>
      <w:r w:rsidRPr="00F753F1">
        <w:rPr>
          <w:rFonts w:ascii="Arial" w:hAnsi="Arial" w:cs="Arial"/>
          <w:sz w:val="20"/>
          <w:szCs w:val="20"/>
        </w:rPr>
        <w:t xml:space="preserve">Department and Institutional </w:t>
      </w:r>
      <w:r w:rsidR="00F6343C" w:rsidRPr="00F753F1">
        <w:rPr>
          <w:rFonts w:ascii="Arial" w:hAnsi="Arial" w:cs="Arial"/>
          <w:sz w:val="20"/>
          <w:szCs w:val="20"/>
        </w:rPr>
        <w:t>Affiliation:</w:t>
      </w:r>
      <w:r w:rsidR="003B7AF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202166741"/>
          <w:showingPlcHdr/>
        </w:sdtPr>
        <w:sdtEndPr/>
        <w:sdtContent>
          <w:r w:rsidR="003B7AF2" w:rsidRPr="0040545D">
            <w:rPr>
              <w:rStyle w:val="PlaceholderText"/>
              <w:rFonts w:eastAsia="Calibri"/>
            </w:rPr>
            <w:t>Click here to enter text.</w:t>
          </w:r>
        </w:sdtContent>
      </w:sdt>
    </w:p>
    <w:p w14:paraId="487CB02E" w14:textId="77777777" w:rsidR="002D1EA8" w:rsidRPr="000C4464" w:rsidRDefault="002D1EA8" w:rsidP="00F6343C">
      <w:pPr>
        <w:rPr>
          <w:szCs w:val="20"/>
        </w:rPr>
      </w:pPr>
    </w:p>
    <w:sectPr w:rsidR="002D1EA8" w:rsidRPr="000C4464" w:rsidSect="00AD354C">
      <w:headerReference w:type="default" r:id="rId9"/>
      <w:footerReference w:type="default" r:id="rId10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C9680" w14:textId="77777777" w:rsidR="001A4CF4" w:rsidRDefault="001A4CF4" w:rsidP="00BF09D0">
      <w:r>
        <w:separator/>
      </w:r>
    </w:p>
  </w:endnote>
  <w:endnote w:type="continuationSeparator" w:id="0">
    <w:p w14:paraId="13764D29" w14:textId="77777777" w:rsidR="001A4CF4" w:rsidRDefault="001A4CF4" w:rsidP="00BF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375D9" w14:textId="77777777" w:rsidR="00364764" w:rsidRDefault="000F0E5F">
    <w:pPr>
      <w:pStyle w:val="Footer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05A1B5" wp14:editId="0F1972B3">
              <wp:simplePos x="0" y="0"/>
              <wp:positionH relativeFrom="column">
                <wp:posOffset>1409700</wp:posOffset>
              </wp:positionH>
              <wp:positionV relativeFrom="paragraph">
                <wp:posOffset>-145415</wp:posOffset>
              </wp:positionV>
              <wp:extent cx="5895975" cy="23749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AA7D2" w14:textId="77777777" w:rsidR="00364764" w:rsidRPr="002E2FC2" w:rsidRDefault="00364764" w:rsidP="008F19B4">
                          <w:pPr>
                            <w:jc w:val="center"/>
                            <w:rPr>
                              <w:color w:val="0066A8"/>
                              <w:sz w:val="20"/>
                              <w:szCs w:val="20"/>
                            </w:rPr>
                          </w:pPr>
                          <w:r w:rsidRPr="002E2FC2">
                            <w:rPr>
                              <w:color w:val="0066A8"/>
                              <w:sz w:val="20"/>
                              <w:szCs w:val="20"/>
                            </w:rPr>
                            <w:t>An International Publication for Nutrition to Advance Food and Life Science Research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05A1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11pt;margin-top:-11.45pt;width:464.25pt;height:1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iF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" filled="f" stroked="f">
              <v:textbox style="mso-fit-shape-to-text:t">
                <w:txbxContent>
                  <w:p w14:paraId="4D7AA7D2" w14:textId="77777777" w:rsidR="00364764" w:rsidRPr="002E2FC2" w:rsidRDefault="00364764" w:rsidP="008F19B4">
                    <w:pPr>
                      <w:jc w:val="center"/>
                      <w:rPr>
                        <w:color w:val="0066A8"/>
                        <w:sz w:val="20"/>
                        <w:szCs w:val="20"/>
                      </w:rPr>
                    </w:pPr>
                    <w:r w:rsidRPr="002E2FC2">
                      <w:rPr>
                        <w:color w:val="0066A8"/>
                        <w:sz w:val="20"/>
                        <w:szCs w:val="20"/>
                      </w:rPr>
                      <w:t>An International Publication for Nutrition to Advance Food and Life Science Research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29AA8" w14:textId="77777777" w:rsidR="001A4CF4" w:rsidRDefault="001A4CF4" w:rsidP="00BF09D0">
      <w:r>
        <w:separator/>
      </w:r>
    </w:p>
  </w:footnote>
  <w:footnote w:type="continuationSeparator" w:id="0">
    <w:p w14:paraId="521491E5" w14:textId="77777777" w:rsidR="001A4CF4" w:rsidRDefault="001A4CF4" w:rsidP="00BF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8FB6C" w14:textId="77777777" w:rsidR="00364764" w:rsidRDefault="000F0E5F">
    <w:pPr>
      <w:pStyle w:val="Header"/>
    </w:pPr>
    <w:r>
      <w:rPr>
        <w:rFonts w:ascii="Arial" w:hAnsi="Arial" w:cs="Arial"/>
        <w:b/>
        <w:noProof/>
        <w:color w:val="0066A8"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E6B28B" wp14:editId="175C8226">
              <wp:simplePos x="0" y="0"/>
              <wp:positionH relativeFrom="column">
                <wp:posOffset>-219075</wp:posOffset>
              </wp:positionH>
              <wp:positionV relativeFrom="paragraph">
                <wp:posOffset>878205</wp:posOffset>
              </wp:positionV>
              <wp:extent cx="1628775" cy="8953500"/>
              <wp:effectExtent l="0" t="1905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895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0C898" w14:textId="77777777" w:rsidR="009714FB" w:rsidRDefault="009714FB" w:rsidP="00364764">
                          <w:pPr>
                            <w:pStyle w:val="Header"/>
                            <w:spacing w:after="40"/>
                            <w:jc w:val="center"/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126C1510" w14:textId="77777777" w:rsidR="009714FB" w:rsidRDefault="009714FB" w:rsidP="00364764">
                          <w:pPr>
                            <w:pStyle w:val="Header"/>
                            <w:spacing w:after="40"/>
                            <w:jc w:val="center"/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5770AFDF" w14:textId="77777777" w:rsidR="00364764" w:rsidRPr="00AE4D11" w:rsidRDefault="00364764" w:rsidP="00364764">
                          <w:pPr>
                            <w:pStyle w:val="Header"/>
                            <w:spacing w:after="40"/>
                            <w:jc w:val="center"/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  <w:r w:rsidRPr="00AE4D11"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  <w:t>Editor–in-Chief</w:t>
                          </w:r>
                        </w:p>
                        <w:p w14:paraId="1917EC89" w14:textId="77777777" w:rsidR="00364764" w:rsidRDefault="0036476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Bruce A. Watkins, PhD</w:t>
                          </w:r>
                        </w:p>
                        <w:p w14:paraId="45D9F42C" w14:textId="77777777" w:rsid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557922DC" w14:textId="77777777" w:rsid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233B3AD3" w14:textId="77777777" w:rsidR="00364764" w:rsidRPr="00AE4D11" w:rsidRDefault="0036476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324C6F85" w14:textId="77777777" w:rsidR="00364764" w:rsidRPr="00AE4D11" w:rsidRDefault="00364764" w:rsidP="00364764">
                          <w:pPr>
                            <w:pStyle w:val="Header"/>
                            <w:spacing w:after="40"/>
                            <w:jc w:val="center"/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  <w:r w:rsidRPr="00AE4D11">
                            <w:rPr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  <w:t>Associate Editors</w:t>
                          </w:r>
                        </w:p>
                        <w:p w14:paraId="395F0401" w14:textId="77777777" w:rsidR="00364764" w:rsidRPr="00AE4D11" w:rsidRDefault="00364764" w:rsidP="00312846">
                          <w:pPr>
                            <w:pStyle w:val="Header"/>
                            <w:jc w:val="center"/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  <w:t>UK &amp; Europe</w:t>
                          </w:r>
                        </w:p>
                        <w:p w14:paraId="0D29672B" w14:textId="77777777" w:rsidR="00364764" w:rsidRPr="00AE4D11" w:rsidRDefault="00364764" w:rsidP="006C2BC1">
                          <w:pPr>
                            <w:pStyle w:val="Header"/>
                            <w:spacing w:after="80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Philip Calder, PhD</w:t>
                          </w:r>
                        </w:p>
                        <w:p w14:paraId="08679712" w14:textId="77777777" w:rsidR="00364764" w:rsidRPr="00AE4D11" w:rsidRDefault="00364764" w:rsidP="00312846">
                          <w:pPr>
                            <w:pStyle w:val="Header"/>
                            <w:jc w:val="center"/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  <w:t>Asia</w:t>
                          </w:r>
                        </w:p>
                        <w:p w14:paraId="091B34BB" w14:textId="77777777" w:rsidR="00364764" w:rsidRPr="00AE4D11" w:rsidRDefault="00364764" w:rsidP="006C2BC1">
                          <w:pPr>
                            <w:pStyle w:val="Header"/>
                            <w:spacing w:after="80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Young-Hee Kang, PhD</w:t>
                          </w:r>
                        </w:p>
                        <w:p w14:paraId="73C29D55" w14:textId="77777777" w:rsidR="00364764" w:rsidRPr="00AE4D11" w:rsidRDefault="00364764" w:rsidP="00312846">
                          <w:pPr>
                            <w:pStyle w:val="Header"/>
                            <w:jc w:val="center"/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</w:rPr>
                            <w:t>Australia</w:t>
                          </w:r>
                        </w:p>
                        <w:p w14:paraId="0C1AB6F3" w14:textId="77777777" w:rsidR="00364764" w:rsidRPr="00AE4D11" w:rsidRDefault="0036476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Mark Wahlqvist, MD</w:t>
                          </w:r>
                        </w:p>
                        <w:p w14:paraId="77E93F7F" w14:textId="77777777" w:rsidR="00364764" w:rsidRDefault="0036476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4A35E652" w14:textId="77777777" w:rsidR="009714FB" w:rsidRPr="00AE4D11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0D1A2F2" w14:textId="77777777" w:rsid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5564D882" w14:textId="77777777" w:rsidR="009714FB" w:rsidRPr="00AE4D11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8D2CEB7" w14:textId="77777777" w:rsidR="00AE4D11" w:rsidRPr="00AE4D11" w:rsidRDefault="00AE4D11" w:rsidP="00AE4D11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••••</w:t>
                          </w:r>
                        </w:p>
                        <w:p w14:paraId="6A511400" w14:textId="77777777" w:rsid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437935D1" w14:textId="77777777" w:rsid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C126965" w14:textId="77777777" w:rsidR="009714FB" w:rsidRPr="00AE4D11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096212B3" w14:textId="77777777" w:rsidR="00AE4D11" w:rsidRP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27409B0" w14:textId="77777777" w:rsidR="00AE4D11" w:rsidRPr="00AE4D11" w:rsidRDefault="00AE4D11" w:rsidP="00AE4D11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Editorial Office</w:t>
                          </w:r>
                        </w:p>
                        <w:p w14:paraId="08A4624F" w14:textId="77777777" w:rsidR="00A13EE7" w:rsidRPr="00A13EE7" w:rsidRDefault="00A13EE7" w:rsidP="00A13EE7">
                          <w:pPr>
                            <w:spacing w:after="40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A13EE7">
                            <w:rPr>
                              <w:color w:val="FFFFFF"/>
                              <w:sz w:val="18"/>
                              <w:szCs w:val="18"/>
                            </w:rPr>
                            <w:t>University of C</w:t>
                          </w:r>
                          <w:r w:rsidR="00FE452D">
                            <w:rPr>
                              <w:color w:val="FFFFFF"/>
                              <w:sz w:val="18"/>
                              <w:szCs w:val="18"/>
                            </w:rPr>
                            <w:t>alifornia, Davis</w:t>
                          </w:r>
                        </w:p>
                        <w:p w14:paraId="255C1B1C" w14:textId="77777777" w:rsidR="00FE452D" w:rsidRDefault="00FE452D" w:rsidP="00A13EE7">
                          <w:pPr>
                            <w:spacing w:after="40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</w:rPr>
                            <w:t>Davis, California</w:t>
                          </w:r>
                        </w:p>
                        <w:p w14:paraId="5988D3AB" w14:textId="77777777" w:rsidR="00AE4D11" w:rsidRPr="00AE4D11" w:rsidRDefault="00FE452D" w:rsidP="00A13EE7">
                          <w:pPr>
                            <w:spacing w:after="40"/>
                            <w:jc w:val="center"/>
                            <w:rPr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</w:rPr>
                            <w:t>95616-5270</w:t>
                          </w:r>
                        </w:p>
                        <w:p w14:paraId="712D206F" w14:textId="77777777" w:rsidR="00A80304" w:rsidRPr="00A80304" w:rsidRDefault="00A80304" w:rsidP="00AE4D1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A8030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baw@purdue.edu</w:t>
                          </w:r>
                        </w:p>
                        <w:p w14:paraId="6B422FF1" w14:textId="77777777" w:rsidR="00AE4D11" w:rsidRPr="003B7AF2" w:rsidRDefault="00FE452D" w:rsidP="00312846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noProof/>
                              <w:color w:val="FFFFFF"/>
                              <w:sz w:val="18"/>
                              <w:szCs w:val="18"/>
                            </w:rPr>
                          </w:pPr>
                          <w:r w:rsidRPr="003B7AF2">
                            <w:rPr>
                              <w:rFonts w:ascii="Times New Roman" w:hAnsi="Times New Roman"/>
                              <w:noProof/>
                              <w:color w:val="FFFFFF"/>
                              <w:sz w:val="18"/>
                              <w:szCs w:val="18"/>
                            </w:rPr>
                            <w:t>bawatkins@ucdavis.edu</w:t>
                          </w:r>
                        </w:p>
                        <w:p w14:paraId="653626DC" w14:textId="77777777" w:rsidR="000F0E5F" w:rsidRPr="00AE4D11" w:rsidRDefault="000F0E5F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697DBEEE" w14:textId="77777777" w:rsidR="00364764" w:rsidRDefault="0036476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81297B7" w14:textId="77777777" w:rsid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1C53067F" w14:textId="77777777" w:rsidR="009714FB" w:rsidRPr="00AE4D11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382D06C3" w14:textId="77777777" w:rsidR="009714FB" w:rsidRPr="00AE4D11" w:rsidRDefault="009714FB" w:rsidP="009714FB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E4D11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••••</w:t>
                          </w:r>
                        </w:p>
                        <w:p w14:paraId="32692B66" w14:textId="77777777" w:rsidR="00AE4D11" w:rsidRP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07B2C99D" w14:textId="77777777" w:rsid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70ED528A" w14:textId="77777777" w:rsid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5B847569" w14:textId="77777777" w:rsidR="009714FB" w:rsidRPr="00AE4D11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039931F6" w14:textId="77777777" w:rsidR="00AE4D11" w:rsidRPr="00AE4D11" w:rsidRDefault="00AE4D11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271E64AA" w14:textId="77777777" w:rsidR="00AE4D11" w:rsidRPr="00AE4D11" w:rsidRDefault="00922484" w:rsidP="00AE4D11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Elsevier </w:t>
                          </w:r>
                          <w:r w:rsidR="00AE4D11" w:rsidRPr="00AE4D11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Publishing Office</w:t>
                          </w:r>
                        </w:p>
                        <w:p w14:paraId="54088D5F" w14:textId="77777777" w:rsidR="00922484" w:rsidRPr="00922484" w:rsidRDefault="00922484" w:rsidP="00922484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</w:rPr>
                            <w:t>1600 John F. Kennedy Blvd</w:t>
                          </w:r>
                          <w:r w:rsidRPr="00922484">
                            <w:rPr>
                              <w:color w:val="FFFFFF"/>
                              <w:sz w:val="18"/>
                              <w:szCs w:val="18"/>
                            </w:rPr>
                            <w:t xml:space="preserve"> Ste. 1800</w:t>
                          </w:r>
                        </w:p>
                        <w:p w14:paraId="67245784" w14:textId="77777777" w:rsidR="00922484" w:rsidRDefault="00922484" w:rsidP="00922484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922484">
                            <w:rPr>
                              <w:color w:val="FFFFFF"/>
                              <w:sz w:val="18"/>
                              <w:szCs w:val="18"/>
                            </w:rPr>
                            <w:t>Philadelphia, PA 19103</w:t>
                          </w:r>
                          <w:r>
                            <w:rPr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83E5344" w14:textId="77777777" w:rsidR="00922484" w:rsidRDefault="00922484" w:rsidP="00922484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  <w:p w14:paraId="0A0D62A0" w14:textId="77777777" w:rsidR="00AE4D11" w:rsidRDefault="00A80304" w:rsidP="00922484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A80304">
                            <w:rPr>
                              <w:color w:val="FFFFFF"/>
                              <w:sz w:val="18"/>
                              <w:szCs w:val="18"/>
                            </w:rPr>
                            <w:t>g.woodward@elsevier.com</w:t>
                          </w:r>
                        </w:p>
                        <w:p w14:paraId="3E8D3E9C" w14:textId="77777777" w:rsidR="00A80304" w:rsidRPr="00AE4D11" w:rsidRDefault="00A80304" w:rsidP="00AE4D11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  <w:p w14:paraId="4BA7C023" w14:textId="77777777" w:rsidR="00A80304" w:rsidRDefault="00A80304" w:rsidP="00AE4D11">
                          <w:pPr>
                            <w:pStyle w:val="Header"/>
                            <w:spacing w:after="40"/>
                            <w:jc w:val="center"/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7D82D3E8" w14:textId="77777777" w:rsidR="00AE4D11" w:rsidRPr="00AE4D11" w:rsidRDefault="00AE4D11" w:rsidP="00AE4D11">
                          <w:pPr>
                            <w:pStyle w:val="Header"/>
                            <w:spacing w:after="40"/>
                            <w:jc w:val="center"/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  <w:r w:rsidRPr="00AE4D11">
                            <w:rPr>
                              <w:b/>
                              <w:i/>
                              <w:noProof/>
                              <w:color w:val="FFFFFF"/>
                              <w:sz w:val="20"/>
                              <w:szCs w:val="20"/>
                              <w:u w:val="single"/>
                            </w:rPr>
                            <w:t>Publisher</w:t>
                          </w:r>
                        </w:p>
                        <w:p w14:paraId="1F085947" w14:textId="77777777" w:rsidR="00AE4D11" w:rsidRDefault="00A8030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A80304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George Woodward</w:t>
                          </w:r>
                        </w:p>
                        <w:p w14:paraId="1E55C526" w14:textId="77777777" w:rsidR="00A80304" w:rsidRDefault="00A80304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  <w:p w14:paraId="5B78F9CD" w14:textId="77777777" w:rsidR="00086027" w:rsidRDefault="00086027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16"/>
                              <w:szCs w:val="16"/>
                            </w:rPr>
                          </w:pPr>
                        </w:p>
                        <w:p w14:paraId="4B1413C0" w14:textId="77777777" w:rsidR="009714FB" w:rsidRPr="00A80304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16"/>
                              <w:szCs w:val="16"/>
                            </w:rPr>
                          </w:pPr>
                        </w:p>
                        <w:p w14:paraId="5C468444" w14:textId="77777777" w:rsidR="00086027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9714FB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http://www.nrjournal.com/</w:t>
                          </w:r>
                        </w:p>
                        <w:p w14:paraId="184D048A" w14:textId="77777777" w:rsidR="009714FB" w:rsidRPr="009714FB" w:rsidRDefault="009714FB" w:rsidP="00312846">
                          <w:pPr>
                            <w:pStyle w:val="Header"/>
                            <w:jc w:val="center"/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6B28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7.25pt;margin-top:69.15pt;width:128.25pt;height:7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+utw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" filled="f" stroked="f">
              <v:textbox>
                <w:txbxContent>
                  <w:p w14:paraId="0990C898" w14:textId="77777777" w:rsidR="009714FB" w:rsidRDefault="009714FB" w:rsidP="00364764">
                    <w:pPr>
                      <w:pStyle w:val="Header"/>
                      <w:spacing w:after="40"/>
                      <w:jc w:val="center"/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126C1510" w14:textId="77777777" w:rsidR="009714FB" w:rsidRDefault="009714FB" w:rsidP="00364764">
                    <w:pPr>
                      <w:pStyle w:val="Header"/>
                      <w:spacing w:after="40"/>
                      <w:jc w:val="center"/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5770AFDF" w14:textId="77777777" w:rsidR="00364764" w:rsidRPr="00AE4D11" w:rsidRDefault="00364764" w:rsidP="00364764">
                    <w:pPr>
                      <w:pStyle w:val="Header"/>
                      <w:spacing w:after="40"/>
                      <w:jc w:val="center"/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  <w:r w:rsidRPr="00AE4D11"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  <w:t>Editor–in-Chief</w:t>
                    </w:r>
                  </w:p>
                  <w:p w14:paraId="1917EC89" w14:textId="77777777" w:rsidR="00364764" w:rsidRDefault="0036476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Bruce A. Watkins, PhD</w:t>
                    </w:r>
                  </w:p>
                  <w:p w14:paraId="45D9F42C" w14:textId="77777777" w:rsid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557922DC" w14:textId="77777777" w:rsid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233B3AD3" w14:textId="77777777" w:rsidR="00364764" w:rsidRPr="00AE4D11" w:rsidRDefault="0036476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324C6F85" w14:textId="77777777" w:rsidR="00364764" w:rsidRPr="00AE4D11" w:rsidRDefault="00364764" w:rsidP="00364764">
                    <w:pPr>
                      <w:pStyle w:val="Header"/>
                      <w:spacing w:after="40"/>
                      <w:jc w:val="center"/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  <w:r w:rsidRPr="00AE4D11">
                      <w:rPr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  <w:t>Associate Editors</w:t>
                    </w:r>
                  </w:p>
                  <w:p w14:paraId="395F0401" w14:textId="77777777" w:rsidR="00364764" w:rsidRPr="00AE4D11" w:rsidRDefault="00364764" w:rsidP="00312846">
                    <w:pPr>
                      <w:pStyle w:val="Header"/>
                      <w:jc w:val="center"/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  <w:t>UK &amp; Europe</w:t>
                    </w:r>
                  </w:p>
                  <w:p w14:paraId="0D29672B" w14:textId="77777777" w:rsidR="00364764" w:rsidRPr="00AE4D11" w:rsidRDefault="00364764" w:rsidP="006C2BC1">
                    <w:pPr>
                      <w:pStyle w:val="Header"/>
                      <w:spacing w:after="80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Philip Calder, PhD</w:t>
                    </w:r>
                  </w:p>
                  <w:p w14:paraId="08679712" w14:textId="77777777" w:rsidR="00364764" w:rsidRPr="00AE4D11" w:rsidRDefault="00364764" w:rsidP="00312846">
                    <w:pPr>
                      <w:pStyle w:val="Header"/>
                      <w:jc w:val="center"/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  <w:t>Asia</w:t>
                    </w:r>
                  </w:p>
                  <w:p w14:paraId="091B34BB" w14:textId="77777777" w:rsidR="00364764" w:rsidRPr="00AE4D11" w:rsidRDefault="00364764" w:rsidP="006C2BC1">
                    <w:pPr>
                      <w:pStyle w:val="Header"/>
                      <w:spacing w:after="80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Young-Hee Kang, PhD</w:t>
                    </w:r>
                  </w:p>
                  <w:p w14:paraId="73C29D55" w14:textId="77777777" w:rsidR="00364764" w:rsidRPr="00AE4D11" w:rsidRDefault="00364764" w:rsidP="00312846">
                    <w:pPr>
                      <w:pStyle w:val="Header"/>
                      <w:jc w:val="center"/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</w:rPr>
                      <w:t>Australia</w:t>
                    </w:r>
                  </w:p>
                  <w:p w14:paraId="0C1AB6F3" w14:textId="77777777" w:rsidR="00364764" w:rsidRPr="00AE4D11" w:rsidRDefault="0036476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Mark Wahlqvist, MD</w:t>
                    </w:r>
                  </w:p>
                  <w:p w14:paraId="77E93F7F" w14:textId="77777777" w:rsidR="00364764" w:rsidRDefault="0036476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4A35E652" w14:textId="77777777" w:rsidR="009714FB" w:rsidRPr="00AE4D11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0D1A2F2" w14:textId="77777777" w:rsid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5564D882" w14:textId="77777777" w:rsidR="009714FB" w:rsidRPr="00AE4D11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8D2CEB7" w14:textId="77777777" w:rsidR="00AE4D11" w:rsidRPr="00AE4D11" w:rsidRDefault="00AE4D11" w:rsidP="00AE4D11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••••</w:t>
                    </w:r>
                  </w:p>
                  <w:p w14:paraId="6A511400" w14:textId="77777777" w:rsid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437935D1" w14:textId="77777777" w:rsid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C126965" w14:textId="77777777" w:rsidR="009714FB" w:rsidRPr="00AE4D11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096212B3" w14:textId="77777777" w:rsidR="00AE4D11" w:rsidRP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27409B0" w14:textId="77777777" w:rsidR="00AE4D11" w:rsidRPr="00AE4D11" w:rsidRDefault="00AE4D11" w:rsidP="00AE4D11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b/>
                        <w:color w:val="FFFFFF"/>
                        <w:sz w:val="20"/>
                        <w:szCs w:val="20"/>
                      </w:rPr>
                      <w:t>Editorial Office</w:t>
                    </w:r>
                  </w:p>
                  <w:p w14:paraId="08A4624F" w14:textId="77777777" w:rsidR="00A13EE7" w:rsidRPr="00A13EE7" w:rsidRDefault="00A13EE7" w:rsidP="00A13EE7">
                    <w:pPr>
                      <w:spacing w:after="40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A13EE7">
                      <w:rPr>
                        <w:color w:val="FFFFFF"/>
                        <w:sz w:val="18"/>
                        <w:szCs w:val="18"/>
                      </w:rPr>
                      <w:t>University of C</w:t>
                    </w:r>
                    <w:r w:rsidR="00FE452D">
                      <w:rPr>
                        <w:color w:val="FFFFFF"/>
                        <w:sz w:val="18"/>
                        <w:szCs w:val="18"/>
                      </w:rPr>
                      <w:t>alifornia, Davis</w:t>
                    </w:r>
                  </w:p>
                  <w:p w14:paraId="255C1B1C" w14:textId="77777777" w:rsidR="00FE452D" w:rsidRDefault="00FE452D" w:rsidP="00A13EE7">
                    <w:pPr>
                      <w:spacing w:after="40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color w:val="FFFFFF"/>
                        <w:sz w:val="18"/>
                        <w:szCs w:val="18"/>
                      </w:rPr>
                      <w:t>Davis, California</w:t>
                    </w:r>
                  </w:p>
                  <w:p w14:paraId="5988D3AB" w14:textId="77777777" w:rsidR="00AE4D11" w:rsidRPr="00AE4D11" w:rsidRDefault="00FE452D" w:rsidP="00A13EE7">
                    <w:pPr>
                      <w:spacing w:after="40"/>
                      <w:jc w:val="center"/>
                      <w:rPr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color w:val="FFFFFF"/>
                        <w:sz w:val="18"/>
                        <w:szCs w:val="18"/>
                      </w:rPr>
                      <w:t>95616-5270</w:t>
                    </w:r>
                  </w:p>
                  <w:p w14:paraId="712D206F" w14:textId="77777777" w:rsidR="00A80304" w:rsidRPr="00A80304" w:rsidRDefault="00A80304" w:rsidP="00AE4D11">
                    <w:pPr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A80304">
                      <w:rPr>
                        <w:color w:val="FFFFFF" w:themeColor="background1"/>
                        <w:sz w:val="18"/>
                        <w:szCs w:val="18"/>
                      </w:rPr>
                      <w:t>baw@purdue.edu</w:t>
                    </w:r>
                  </w:p>
                  <w:p w14:paraId="6B422FF1" w14:textId="77777777" w:rsidR="00AE4D11" w:rsidRPr="003B7AF2" w:rsidRDefault="00FE452D" w:rsidP="00312846">
                    <w:pPr>
                      <w:pStyle w:val="Header"/>
                      <w:jc w:val="center"/>
                      <w:rPr>
                        <w:rFonts w:ascii="Times New Roman" w:hAnsi="Times New Roman"/>
                        <w:noProof/>
                        <w:color w:val="FFFFFF"/>
                        <w:sz w:val="18"/>
                        <w:szCs w:val="18"/>
                      </w:rPr>
                    </w:pPr>
                    <w:r w:rsidRPr="003B7AF2">
                      <w:rPr>
                        <w:rFonts w:ascii="Times New Roman" w:hAnsi="Times New Roman"/>
                        <w:noProof/>
                        <w:color w:val="FFFFFF"/>
                        <w:sz w:val="18"/>
                        <w:szCs w:val="18"/>
                      </w:rPr>
                      <w:t>bawatkins@ucdavis.edu</w:t>
                    </w:r>
                  </w:p>
                  <w:p w14:paraId="653626DC" w14:textId="77777777" w:rsidR="000F0E5F" w:rsidRPr="00AE4D11" w:rsidRDefault="000F0E5F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697DBEEE" w14:textId="77777777" w:rsidR="00364764" w:rsidRDefault="0036476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81297B7" w14:textId="77777777" w:rsid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1C53067F" w14:textId="77777777" w:rsidR="009714FB" w:rsidRPr="00AE4D11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382D06C3" w14:textId="77777777" w:rsidR="009714FB" w:rsidRPr="00AE4D11" w:rsidRDefault="009714FB" w:rsidP="009714FB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E4D11">
                      <w:rPr>
                        <w:noProof/>
                        <w:color w:val="FFFFFF"/>
                        <w:sz w:val="20"/>
                        <w:szCs w:val="20"/>
                      </w:rPr>
                      <w:t>••••</w:t>
                    </w:r>
                  </w:p>
                  <w:p w14:paraId="32692B66" w14:textId="77777777" w:rsidR="00AE4D11" w:rsidRP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07B2C99D" w14:textId="77777777" w:rsid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70ED528A" w14:textId="77777777" w:rsid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5B847569" w14:textId="77777777" w:rsidR="009714FB" w:rsidRPr="00AE4D11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039931F6" w14:textId="77777777" w:rsidR="00AE4D11" w:rsidRPr="00AE4D11" w:rsidRDefault="00AE4D11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271E64AA" w14:textId="77777777" w:rsidR="00AE4D11" w:rsidRPr="00AE4D11" w:rsidRDefault="00922484" w:rsidP="00AE4D11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Elsevier </w:t>
                    </w:r>
                    <w:r w:rsidR="00AE4D11" w:rsidRPr="00AE4D11">
                      <w:rPr>
                        <w:b/>
                        <w:color w:val="FFFFFF"/>
                        <w:sz w:val="20"/>
                        <w:szCs w:val="20"/>
                      </w:rPr>
                      <w:t>Publishing Office</w:t>
                    </w:r>
                  </w:p>
                  <w:p w14:paraId="54088D5F" w14:textId="77777777" w:rsidR="00922484" w:rsidRPr="00922484" w:rsidRDefault="00922484" w:rsidP="00922484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color w:val="FFFFFF"/>
                        <w:sz w:val="18"/>
                        <w:szCs w:val="18"/>
                      </w:rPr>
                      <w:t>1600 John F. Kennedy Blvd</w:t>
                    </w:r>
                    <w:r w:rsidRPr="00922484">
                      <w:rPr>
                        <w:color w:val="FFFFFF"/>
                        <w:sz w:val="18"/>
                        <w:szCs w:val="18"/>
                      </w:rPr>
                      <w:t xml:space="preserve"> Ste. 1800</w:t>
                    </w:r>
                  </w:p>
                  <w:p w14:paraId="67245784" w14:textId="77777777" w:rsidR="00922484" w:rsidRDefault="00922484" w:rsidP="00922484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922484">
                      <w:rPr>
                        <w:color w:val="FFFFFF"/>
                        <w:sz w:val="18"/>
                        <w:szCs w:val="18"/>
                      </w:rPr>
                      <w:t>Philadelphia, PA 19103</w:t>
                    </w:r>
                    <w:r>
                      <w:rPr>
                        <w:color w:val="FFFFFF"/>
                        <w:sz w:val="18"/>
                        <w:szCs w:val="18"/>
                      </w:rPr>
                      <w:t xml:space="preserve"> </w:t>
                    </w:r>
                  </w:p>
                  <w:p w14:paraId="783E5344" w14:textId="77777777" w:rsidR="00922484" w:rsidRDefault="00922484" w:rsidP="00922484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  <w:p w14:paraId="0A0D62A0" w14:textId="77777777" w:rsidR="00AE4D11" w:rsidRDefault="00A80304" w:rsidP="00922484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A80304">
                      <w:rPr>
                        <w:color w:val="FFFFFF"/>
                        <w:sz w:val="18"/>
                        <w:szCs w:val="18"/>
                      </w:rPr>
                      <w:t>g.woodward@elsevier.com</w:t>
                    </w:r>
                  </w:p>
                  <w:p w14:paraId="3E8D3E9C" w14:textId="77777777" w:rsidR="00A80304" w:rsidRPr="00AE4D11" w:rsidRDefault="00A80304" w:rsidP="00AE4D11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  <w:p w14:paraId="4BA7C023" w14:textId="77777777" w:rsidR="00A80304" w:rsidRDefault="00A80304" w:rsidP="00AE4D11">
                    <w:pPr>
                      <w:pStyle w:val="Header"/>
                      <w:spacing w:after="40"/>
                      <w:jc w:val="center"/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7D82D3E8" w14:textId="77777777" w:rsidR="00AE4D11" w:rsidRPr="00AE4D11" w:rsidRDefault="00AE4D11" w:rsidP="00AE4D11">
                    <w:pPr>
                      <w:pStyle w:val="Header"/>
                      <w:spacing w:after="40"/>
                      <w:jc w:val="center"/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</w:pPr>
                    <w:r w:rsidRPr="00AE4D11">
                      <w:rPr>
                        <w:b/>
                        <w:i/>
                        <w:noProof/>
                        <w:color w:val="FFFFFF"/>
                        <w:sz w:val="20"/>
                        <w:szCs w:val="20"/>
                        <w:u w:val="single"/>
                      </w:rPr>
                      <w:t>Publisher</w:t>
                    </w:r>
                  </w:p>
                  <w:p w14:paraId="1F085947" w14:textId="77777777" w:rsidR="00AE4D11" w:rsidRDefault="00A8030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A80304">
                      <w:rPr>
                        <w:noProof/>
                        <w:color w:val="FFFFFF"/>
                        <w:sz w:val="20"/>
                        <w:szCs w:val="20"/>
                      </w:rPr>
                      <w:t>George Woodward</w:t>
                    </w:r>
                  </w:p>
                  <w:p w14:paraId="1E55C526" w14:textId="77777777" w:rsidR="00A80304" w:rsidRDefault="00A80304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  <w:p w14:paraId="5B78F9CD" w14:textId="77777777" w:rsidR="00086027" w:rsidRDefault="00086027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16"/>
                        <w:szCs w:val="16"/>
                      </w:rPr>
                    </w:pPr>
                  </w:p>
                  <w:p w14:paraId="4B1413C0" w14:textId="77777777" w:rsidR="009714FB" w:rsidRPr="00A80304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16"/>
                        <w:szCs w:val="16"/>
                      </w:rPr>
                    </w:pPr>
                  </w:p>
                  <w:p w14:paraId="5C468444" w14:textId="77777777" w:rsidR="00086027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  <w:r w:rsidRPr="009714FB">
                      <w:rPr>
                        <w:noProof/>
                        <w:color w:val="FFFFFF"/>
                        <w:sz w:val="20"/>
                        <w:szCs w:val="20"/>
                      </w:rPr>
                      <w:t>http://www.nrjournal.com/</w:t>
                    </w:r>
                  </w:p>
                  <w:p w14:paraId="184D048A" w14:textId="77777777" w:rsidR="009714FB" w:rsidRPr="009714FB" w:rsidRDefault="009714FB" w:rsidP="00312846">
                    <w:pPr>
                      <w:pStyle w:val="Header"/>
                      <w:jc w:val="center"/>
                      <w:rPr>
                        <w:noProof/>
                        <w:color w:val="FFFFF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color w:val="0066A8"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F9A4D3" wp14:editId="4E351542">
              <wp:simplePos x="0" y="0"/>
              <wp:positionH relativeFrom="column">
                <wp:posOffset>42545</wp:posOffset>
              </wp:positionH>
              <wp:positionV relativeFrom="paragraph">
                <wp:posOffset>163830</wp:posOffset>
              </wp:positionV>
              <wp:extent cx="3053080" cy="476250"/>
              <wp:effectExtent l="4445" t="1905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308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B1E43" w14:textId="77777777" w:rsidR="00364764" w:rsidRPr="00C83983" w:rsidRDefault="00364764">
                          <w:pPr>
                            <w:rPr>
                              <w:rFonts w:ascii="Arial" w:hAnsi="Arial" w:cs="Arial"/>
                              <w:i/>
                              <w:color w:val="0066A8"/>
                              <w:sz w:val="52"/>
                              <w:szCs w:val="52"/>
                            </w:rPr>
                          </w:pPr>
                          <w:r w:rsidRPr="00AE4D11">
                            <w:rPr>
                              <w:rFonts w:ascii="Arial" w:hAnsi="Arial" w:cs="Arial"/>
                              <w:i/>
                              <w:color w:val="FFFFFF"/>
                              <w:sz w:val="52"/>
                              <w:szCs w:val="52"/>
                            </w:rPr>
                            <w:t xml:space="preserve">Nutrition </w:t>
                          </w:r>
                          <w:r w:rsidRPr="00C83983">
                            <w:rPr>
                              <w:rFonts w:ascii="Arial" w:hAnsi="Arial" w:cs="Arial"/>
                              <w:i/>
                              <w:color w:val="0066A8"/>
                              <w:sz w:val="52"/>
                              <w:szCs w:val="52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9A4D3" id="Text Box 9" o:spid="_x0000_s1028" type="#_x0000_t202" style="position:absolute;margin-left:3.35pt;margin-top:12.9pt;width:240.4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1asuQIAAMA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" filled="f" stroked="f">
              <v:textbox>
                <w:txbxContent>
                  <w:p w14:paraId="58EB1E43" w14:textId="77777777" w:rsidR="00364764" w:rsidRPr="00C83983" w:rsidRDefault="00364764">
                    <w:pPr>
                      <w:rPr>
                        <w:rFonts w:ascii="Arial" w:hAnsi="Arial" w:cs="Arial"/>
                        <w:i/>
                        <w:color w:val="0066A8"/>
                        <w:sz w:val="52"/>
                        <w:szCs w:val="52"/>
                      </w:rPr>
                    </w:pPr>
                    <w:r w:rsidRPr="00AE4D11">
                      <w:rPr>
                        <w:rFonts w:ascii="Arial" w:hAnsi="Arial" w:cs="Arial"/>
                        <w:i/>
                        <w:color w:val="FFFFFF"/>
                        <w:sz w:val="52"/>
                        <w:szCs w:val="52"/>
                      </w:rPr>
                      <w:t xml:space="preserve">Nutrition </w:t>
                    </w:r>
                    <w:r w:rsidRPr="00C83983">
                      <w:rPr>
                        <w:rFonts w:ascii="Arial" w:hAnsi="Arial" w:cs="Arial"/>
                        <w:i/>
                        <w:color w:val="0066A8"/>
                        <w:sz w:val="52"/>
                        <w:szCs w:val="52"/>
                      </w:rPr>
                      <w:t>Research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color w:val="0066A8"/>
        <w:sz w:val="24"/>
        <w:szCs w:val="24"/>
        <w:u w:val="single"/>
      </w:rPr>
      <mc:AlternateContent>
        <mc:Choice Requires="wps">
          <w:drawing>
            <wp:anchor distT="91440" distB="91440" distL="114300" distR="114300" simplePos="0" relativeHeight="251655680" behindDoc="0" locked="0" layoutInCell="0" allowOverlap="1" wp14:anchorId="657D6050" wp14:editId="15E4C704">
              <wp:simplePos x="0" y="0"/>
              <wp:positionH relativeFrom="page">
                <wp:posOffset>-5080</wp:posOffset>
              </wp:positionH>
              <wp:positionV relativeFrom="page">
                <wp:posOffset>-47625</wp:posOffset>
              </wp:positionV>
              <wp:extent cx="1871980" cy="10153650"/>
              <wp:effectExtent l="4445" t="0" r="0" b="0"/>
              <wp:wrapSquare wrapText="bothSides"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871980" cy="10153650"/>
                      </a:xfrm>
                      <a:prstGeom prst="rect">
                        <a:avLst/>
                      </a:prstGeom>
                      <a:solidFill>
                        <a:srgbClr val="0066A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90500" dir="10800000" algn="ctr" rotWithShape="0">
                                <a:srgbClr val="F7964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D58B3" w14:textId="77777777" w:rsidR="00364764" w:rsidRPr="00AE4D11" w:rsidRDefault="00364764" w:rsidP="008A3887">
                          <w:pPr>
                            <w:rPr>
                              <w:b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55009834" w14:textId="77777777" w:rsidR="00364764" w:rsidRPr="00AE4D11" w:rsidRDefault="00364764" w:rsidP="008A3887">
                          <w:pPr>
                            <w:rPr>
                              <w:b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12DBE02E" w14:textId="77777777" w:rsidR="00364764" w:rsidRPr="00AE4D11" w:rsidRDefault="00364764" w:rsidP="008A3887">
                          <w:pPr>
                            <w:rPr>
                              <w:b/>
                              <w:color w:val="FFFFFF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1833FDA9" w14:textId="77777777" w:rsidR="00364764" w:rsidRPr="00AE4D11" w:rsidRDefault="00364764" w:rsidP="0068286F">
                          <w:pPr>
                            <w:pStyle w:val="ListParagraph"/>
                            <w:spacing w:after="0" w:line="240" w:lineRule="auto"/>
                            <w:ind w:left="360"/>
                            <w:jc w:val="center"/>
                            <w:rPr>
                              <w:b/>
                              <w:color w:val="FFFFFF"/>
                              <w:szCs w:val="20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274320" tIns="274320" rIns="274320" bIns="2743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7D6050" id="Rectangle 3" o:spid="_x0000_s1029" style="position:absolute;margin-left:-.4pt;margin-top:-3.75pt;width:147.4pt;height:799.5pt;flip:x;z-index:2516556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" o:allowincell="f" fillcolor="#0066a8" stroked="f" strokeweight="1.5pt">
              <v:shadow color="#f79646" opacity=".5" offset="-15pt,0"/>
              <v:textbox inset="21.6pt,21.6pt,21.6pt,21.6pt">
                <w:txbxContent>
                  <w:p w14:paraId="22BD58B3" w14:textId="77777777" w:rsidR="00364764" w:rsidRPr="00AE4D11" w:rsidRDefault="00364764" w:rsidP="008A3887">
                    <w:pPr>
                      <w:rPr>
                        <w:b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55009834" w14:textId="77777777" w:rsidR="00364764" w:rsidRPr="00AE4D11" w:rsidRDefault="00364764" w:rsidP="008A3887">
                    <w:pPr>
                      <w:rPr>
                        <w:b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12DBE02E" w14:textId="77777777" w:rsidR="00364764" w:rsidRPr="00AE4D11" w:rsidRDefault="00364764" w:rsidP="008A3887">
                    <w:pPr>
                      <w:rPr>
                        <w:b/>
                        <w:color w:val="FFFFFF"/>
                        <w:sz w:val="20"/>
                        <w:szCs w:val="20"/>
                        <w:u w:val="single"/>
                      </w:rPr>
                    </w:pPr>
                  </w:p>
                  <w:p w14:paraId="1833FDA9" w14:textId="77777777" w:rsidR="00364764" w:rsidRPr="00AE4D11" w:rsidRDefault="00364764" w:rsidP="0068286F">
                    <w:pPr>
                      <w:pStyle w:val="ListParagraph"/>
                      <w:spacing w:after="0" w:line="240" w:lineRule="auto"/>
                      <w:ind w:left="360"/>
                      <w:jc w:val="center"/>
                      <w:rPr>
                        <w:b/>
                        <w:color w:val="FFFFFF"/>
                        <w:szCs w:val="20"/>
                        <w:u w:val="single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ascii="Arial" w:hAnsi="Arial" w:cs="Arial"/>
        <w:b/>
        <w:noProof/>
        <w:color w:val="0066A8"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B391CA" wp14:editId="77ECA1BC">
              <wp:simplePos x="0" y="0"/>
              <wp:positionH relativeFrom="column">
                <wp:posOffset>4835525</wp:posOffset>
              </wp:positionH>
              <wp:positionV relativeFrom="paragraph">
                <wp:posOffset>-24765</wp:posOffset>
              </wp:positionV>
              <wp:extent cx="2124075" cy="474345"/>
              <wp:effectExtent l="0" t="3810" r="317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20C94" w14:textId="77777777" w:rsidR="00364764" w:rsidRPr="00AE4D11" w:rsidRDefault="00364764" w:rsidP="00C341E4">
                          <w:pPr>
                            <w:pStyle w:val="Header"/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AE4D11">
                            <w:rPr>
                              <w:rFonts w:ascii="Arial" w:hAnsi="Arial" w:cs="Arial"/>
                              <w:i/>
                              <w:color w:val="FFFFFF"/>
                              <w:sz w:val="36"/>
                              <w:szCs w:val="36"/>
                            </w:rPr>
                            <w:t>Nutrition Research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B391CA" id="Text Box 5" o:spid="_x0000_s1030" type="#_x0000_t202" style="position:absolute;margin-left:380.75pt;margin-top:-1.95pt;width:167.25pt;height:3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QQugIAAMA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" filled="f" stroked="f">
              <v:textbox>
                <w:txbxContent>
                  <w:p w14:paraId="42C20C94" w14:textId="77777777" w:rsidR="00364764" w:rsidRPr="00AE4D11" w:rsidRDefault="00364764" w:rsidP="00C341E4">
                    <w:pPr>
                      <w:pStyle w:val="Header"/>
                      <w:rPr>
                        <w:color w:val="FFFFFF"/>
                        <w:sz w:val="36"/>
                        <w:szCs w:val="36"/>
                      </w:rPr>
                    </w:pPr>
                    <w:r w:rsidRPr="00AE4D11">
                      <w:rPr>
                        <w:rFonts w:ascii="Arial" w:hAnsi="Arial" w:cs="Arial"/>
                        <w:i/>
                        <w:color w:val="FFFFFF"/>
                        <w:sz w:val="36"/>
                        <w:szCs w:val="36"/>
                      </w:rPr>
                      <w:t>Nutrition Research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7030"/>
    <w:multiLevelType w:val="hybridMultilevel"/>
    <w:tmpl w:val="4BC2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D0B34"/>
    <w:multiLevelType w:val="hybridMultilevel"/>
    <w:tmpl w:val="0342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2C"/>
    <w:rsid w:val="00011BF3"/>
    <w:rsid w:val="00032BA6"/>
    <w:rsid w:val="00086027"/>
    <w:rsid w:val="000B4105"/>
    <w:rsid w:val="000C4464"/>
    <w:rsid w:val="000D0795"/>
    <w:rsid w:val="000E1487"/>
    <w:rsid w:val="000F0E5F"/>
    <w:rsid w:val="001060A3"/>
    <w:rsid w:val="00112A4D"/>
    <w:rsid w:val="00117A92"/>
    <w:rsid w:val="00136085"/>
    <w:rsid w:val="00154D9E"/>
    <w:rsid w:val="001625FB"/>
    <w:rsid w:val="00172A23"/>
    <w:rsid w:val="00181393"/>
    <w:rsid w:val="001933CC"/>
    <w:rsid w:val="001A4CF4"/>
    <w:rsid w:val="001C0709"/>
    <w:rsid w:val="001E4FC2"/>
    <w:rsid w:val="0022128C"/>
    <w:rsid w:val="00237B2C"/>
    <w:rsid w:val="002807F9"/>
    <w:rsid w:val="00291816"/>
    <w:rsid w:val="002A6690"/>
    <w:rsid w:val="002B4763"/>
    <w:rsid w:val="002D1EA8"/>
    <w:rsid w:val="002E2FC2"/>
    <w:rsid w:val="002F0BBD"/>
    <w:rsid w:val="00312846"/>
    <w:rsid w:val="0036337C"/>
    <w:rsid w:val="00364764"/>
    <w:rsid w:val="0036751D"/>
    <w:rsid w:val="00374653"/>
    <w:rsid w:val="003A6347"/>
    <w:rsid w:val="003B7AF2"/>
    <w:rsid w:val="003E0D87"/>
    <w:rsid w:val="003F42EF"/>
    <w:rsid w:val="0046565E"/>
    <w:rsid w:val="004862FC"/>
    <w:rsid w:val="004B36A3"/>
    <w:rsid w:val="004D0A0D"/>
    <w:rsid w:val="004D272C"/>
    <w:rsid w:val="005031A5"/>
    <w:rsid w:val="00511F5D"/>
    <w:rsid w:val="005129FE"/>
    <w:rsid w:val="005138EC"/>
    <w:rsid w:val="00530A88"/>
    <w:rsid w:val="00565A5B"/>
    <w:rsid w:val="0056670E"/>
    <w:rsid w:val="0058533E"/>
    <w:rsid w:val="00592EDC"/>
    <w:rsid w:val="005B4277"/>
    <w:rsid w:val="005F5368"/>
    <w:rsid w:val="006217D0"/>
    <w:rsid w:val="0062217D"/>
    <w:rsid w:val="006232DB"/>
    <w:rsid w:val="0063706B"/>
    <w:rsid w:val="006518EE"/>
    <w:rsid w:val="00673AF6"/>
    <w:rsid w:val="0068286F"/>
    <w:rsid w:val="006C12AD"/>
    <w:rsid w:val="006C2BC1"/>
    <w:rsid w:val="006C6188"/>
    <w:rsid w:val="006D1B12"/>
    <w:rsid w:val="006F3B89"/>
    <w:rsid w:val="00703F77"/>
    <w:rsid w:val="0076499A"/>
    <w:rsid w:val="0077130C"/>
    <w:rsid w:val="00790BD0"/>
    <w:rsid w:val="007C38D4"/>
    <w:rsid w:val="007C4E2A"/>
    <w:rsid w:val="00833800"/>
    <w:rsid w:val="00871D0C"/>
    <w:rsid w:val="0087767C"/>
    <w:rsid w:val="008A3887"/>
    <w:rsid w:val="008B7C03"/>
    <w:rsid w:val="008F19B4"/>
    <w:rsid w:val="009042BE"/>
    <w:rsid w:val="00922484"/>
    <w:rsid w:val="009714FB"/>
    <w:rsid w:val="00992266"/>
    <w:rsid w:val="009F7C81"/>
    <w:rsid w:val="00A13EE7"/>
    <w:rsid w:val="00A6035A"/>
    <w:rsid w:val="00A751C2"/>
    <w:rsid w:val="00A80304"/>
    <w:rsid w:val="00AD354C"/>
    <w:rsid w:val="00AE4D11"/>
    <w:rsid w:val="00B43963"/>
    <w:rsid w:val="00B43D4A"/>
    <w:rsid w:val="00B54B4D"/>
    <w:rsid w:val="00B66CE8"/>
    <w:rsid w:val="00B712E7"/>
    <w:rsid w:val="00B7449C"/>
    <w:rsid w:val="00BB7257"/>
    <w:rsid w:val="00BE3A3A"/>
    <w:rsid w:val="00BF09D0"/>
    <w:rsid w:val="00C005AC"/>
    <w:rsid w:val="00C32396"/>
    <w:rsid w:val="00C341E4"/>
    <w:rsid w:val="00C434AE"/>
    <w:rsid w:val="00C627E6"/>
    <w:rsid w:val="00C828EC"/>
    <w:rsid w:val="00C83983"/>
    <w:rsid w:val="00C93CC4"/>
    <w:rsid w:val="00C94D56"/>
    <w:rsid w:val="00CC30B4"/>
    <w:rsid w:val="00CF200A"/>
    <w:rsid w:val="00D16C36"/>
    <w:rsid w:val="00D400F5"/>
    <w:rsid w:val="00D573B5"/>
    <w:rsid w:val="00DA1E76"/>
    <w:rsid w:val="00DB615D"/>
    <w:rsid w:val="00E12FAE"/>
    <w:rsid w:val="00E27829"/>
    <w:rsid w:val="00E528C5"/>
    <w:rsid w:val="00E93B6B"/>
    <w:rsid w:val="00EA460C"/>
    <w:rsid w:val="00EA537F"/>
    <w:rsid w:val="00ED779F"/>
    <w:rsid w:val="00F53906"/>
    <w:rsid w:val="00F6343C"/>
    <w:rsid w:val="00F753F1"/>
    <w:rsid w:val="00F82512"/>
    <w:rsid w:val="00F908DF"/>
    <w:rsid w:val="00FB51E7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A199"/>
  <w15:docId w15:val="{A2300809-89E4-48F4-ABB7-27E033A8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93"/>
    <w:rPr>
      <w:rFonts w:ascii="Times New Roman" w:eastAsia="Times New Roman" w:hAnsi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9D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09D0"/>
  </w:style>
  <w:style w:type="paragraph" w:styleId="Footer">
    <w:name w:val="footer"/>
    <w:basedOn w:val="Normal"/>
    <w:link w:val="FooterChar"/>
    <w:uiPriority w:val="99"/>
    <w:unhideWhenUsed/>
    <w:rsid w:val="00BF09D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F09D0"/>
  </w:style>
  <w:style w:type="paragraph" w:styleId="BalloonText">
    <w:name w:val="Balloon Text"/>
    <w:basedOn w:val="Normal"/>
    <w:link w:val="BalloonTextChar"/>
    <w:uiPriority w:val="99"/>
    <w:semiHidden/>
    <w:unhideWhenUsed/>
    <w:rsid w:val="00BF0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0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E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341E4"/>
    <w:rPr>
      <w:color w:val="0000FF"/>
      <w:u w:val="single"/>
    </w:rPr>
  </w:style>
  <w:style w:type="character" w:styleId="CommentReference">
    <w:name w:val="annotation reference"/>
    <w:semiHidden/>
    <w:rsid w:val="000860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027"/>
    <w:rPr>
      <w:rFonts w:ascii="Garamond" w:hAnsi="Garamond"/>
      <w:sz w:val="20"/>
      <w:szCs w:val="20"/>
    </w:rPr>
  </w:style>
  <w:style w:type="character" w:customStyle="1" w:styleId="CommentTextChar">
    <w:name w:val="Comment Text Char"/>
    <w:link w:val="CommentText"/>
    <w:semiHidden/>
    <w:rsid w:val="00086027"/>
    <w:rPr>
      <w:rFonts w:ascii="Garamond" w:eastAsia="Times New Roman" w:hAnsi="Garamond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6085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2B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2BE"/>
    <w:rPr>
      <w:rFonts w:ascii="Times New Roman" w:eastAsia="Times New Roman" w:hAnsi="Times New Roman"/>
      <w:b/>
      <w:bCs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B7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evier.com/wps/find/journaldescription.cws_home/525483/authorinstr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rjourna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W~1\AppData\Local\Temp\NR%20Author%20Submission%20Checklist%20-%20Sept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 Author Submission Checklist - Sept 2015</Template>
  <TotalTime>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4131</CharactersWithSpaces>
  <SharedDoc>false</SharedDoc>
  <HLinks>
    <vt:vector size="6" baseType="variant"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mailto:baw@purdue.edu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Watkins</dc:creator>
  <cp:lastModifiedBy>Bruce Watkins</cp:lastModifiedBy>
  <cp:revision>2</cp:revision>
  <cp:lastPrinted>2009-09-04T17:07:00Z</cp:lastPrinted>
  <dcterms:created xsi:type="dcterms:W3CDTF">2016-05-24T14:35:00Z</dcterms:created>
  <dcterms:modified xsi:type="dcterms:W3CDTF">2016-05-24T14:35:00Z</dcterms:modified>
</cp:coreProperties>
</file>