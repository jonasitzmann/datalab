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509"/>
        <w:tblOverlap w:val="never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9"/>
        <w:gridCol w:w="6291"/>
      </w:tblGrid>
      <w:tr w:rsidR="001851A9" w:rsidRPr="001960B5" w14:paraId="4AEBEEF5" w14:textId="77777777" w:rsidTr="00C464B2">
        <w:trPr>
          <w:trHeight w:val="256"/>
        </w:trPr>
        <w:tc>
          <w:tcPr>
            <w:tcW w:w="9720" w:type="dxa"/>
            <w:gridSpan w:val="2"/>
          </w:tcPr>
          <w:p w14:paraId="3BD73A7F" w14:textId="77777777" w:rsidR="00B67FC9" w:rsidRPr="001960B5" w:rsidRDefault="00D37E50" w:rsidP="00C464B2">
            <w:pPr>
              <w:pStyle w:val="SectionTitle"/>
              <w:tabs>
                <w:tab w:val="left" w:pos="1455"/>
              </w:tabs>
              <w:rPr>
                <w:rFonts w:ascii="Bodoni MT" w:hAnsi="Bodoni MT"/>
                <w:sz w:val="24"/>
                <w:szCs w:val="24"/>
              </w:rPr>
            </w:pPr>
            <w:sdt>
              <w:sdtPr>
                <w:rPr>
                  <w:rFonts w:ascii="Bodoni MT" w:hAnsi="Bodoni MT"/>
                  <w:sz w:val="24"/>
                  <w:szCs w:val="24"/>
                </w:rPr>
                <w:id w:val="1481961"/>
                <w:placeholder>
                  <w:docPart w:val="DD3C910E3E564AC582586867395A837D"/>
                </w:placeholder>
              </w:sdtPr>
              <w:sdtEndPr/>
              <w:sdtContent>
                <w:r w:rsidR="001A43C4" w:rsidRPr="001960B5">
                  <w:rPr>
                    <w:rFonts w:ascii="Bodoni MT" w:hAnsi="Bodoni MT"/>
                    <w:sz w:val="24"/>
                    <w:szCs w:val="24"/>
                  </w:rPr>
                  <w:t>Objetivo</w:t>
                </w:r>
              </w:sdtContent>
            </w:sdt>
            <w:r w:rsidR="00B67FC9" w:rsidRPr="001960B5">
              <w:rPr>
                <w:rFonts w:ascii="Bodoni MT" w:hAnsi="Bodoni MT"/>
                <w:sz w:val="24"/>
                <w:szCs w:val="24"/>
              </w:rPr>
              <w:tab/>
            </w:r>
          </w:p>
        </w:tc>
      </w:tr>
      <w:tr w:rsidR="001851A9" w:rsidRPr="001960B5" w14:paraId="157951E7" w14:textId="77777777" w:rsidTr="00C464B2">
        <w:trPr>
          <w:trHeight w:val="257"/>
        </w:trPr>
        <w:tc>
          <w:tcPr>
            <w:tcW w:w="9720" w:type="dxa"/>
            <w:gridSpan w:val="2"/>
          </w:tcPr>
          <w:sdt>
            <w:sdtPr>
              <w:rPr>
                <w:rFonts w:ascii="Bodoni MT" w:hAnsi="Bodoni MT"/>
                <w:color w:val="0D0D0D" w:themeColor="text1" w:themeTint="F2"/>
                <w:sz w:val="24"/>
                <w:szCs w:val="24"/>
              </w:rPr>
              <w:id w:val="1482153"/>
              <w:placeholder>
                <w:docPart w:val="EF9FC367BBA747D2A5411482982C85C3"/>
              </w:placeholder>
            </w:sdtPr>
            <w:sdtEndPr/>
            <w:sdtContent>
              <w:p w14:paraId="583AF828" w14:textId="77777777" w:rsidR="001A43C4" w:rsidRPr="001960B5" w:rsidRDefault="001A43C4" w:rsidP="00C464B2">
                <w:pPr>
                  <w:rPr>
                    <w:rFonts w:ascii="Bodoni MT" w:hAnsi="Bodoni MT" w:cs="Arial"/>
                    <w:sz w:val="24"/>
                    <w:szCs w:val="24"/>
                    <w:lang w:val="es-PA"/>
                  </w:rPr>
                </w:pPr>
                <w:r w:rsidRPr="001960B5">
                  <w:rPr>
                    <w:rFonts w:ascii="Bodoni MT" w:hAnsi="Bodoni MT" w:cs="Arial"/>
                    <w:sz w:val="24"/>
                    <w:szCs w:val="24"/>
                    <w:lang w:val="es-PA"/>
                  </w:rPr>
                  <w:t>Desempeñarme eficazmente en el área que se me asigne y poder desarrollar mis capacidades al máximo como persona y profesional; contribuir con los objetivos de su corporación aportando mis conocimientos y experiencia adquirida.</w:t>
                </w:r>
              </w:p>
              <w:p w14:paraId="694EF77C" w14:textId="77777777" w:rsidR="001851A9" w:rsidRPr="001960B5" w:rsidRDefault="00DF4D44" w:rsidP="00C464B2">
                <w:pPr>
                  <w:pStyle w:val="Sectiondetails"/>
                  <w:tabs>
                    <w:tab w:val="left" w:pos="825"/>
                  </w:tabs>
                  <w:rPr>
                    <w:rFonts w:ascii="Bodoni MT" w:hAnsi="Bodoni MT"/>
                    <w:sz w:val="24"/>
                    <w:szCs w:val="24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  <w:lang w:val="es-PA"/>
                  </w:rPr>
                  <w:tab/>
                </w:r>
              </w:p>
            </w:sdtContent>
          </w:sdt>
        </w:tc>
      </w:tr>
      <w:tr w:rsidR="001851A9" w:rsidRPr="001960B5" w14:paraId="59E40045" w14:textId="77777777" w:rsidTr="00E867B9">
        <w:trPr>
          <w:trHeight w:val="5298"/>
        </w:trPr>
        <w:sdt>
          <w:sdtPr>
            <w:rPr>
              <w:rFonts w:ascii="Bodoni MT" w:hAnsi="Bodoni MT"/>
              <w:sz w:val="24"/>
              <w:szCs w:val="24"/>
            </w:rPr>
            <w:id w:val="1482146"/>
            <w:placeholder>
              <w:docPart w:val="383E8A11B1B6487CA166595571AD3370"/>
            </w:placeholder>
          </w:sdtPr>
          <w:sdtEndPr/>
          <w:sdtContent>
            <w:tc>
              <w:tcPr>
                <w:tcW w:w="9720" w:type="dxa"/>
                <w:gridSpan w:val="2"/>
              </w:tcPr>
              <w:p w14:paraId="7CF63A35" w14:textId="4AD0EF07" w:rsidR="00436168" w:rsidRDefault="00436168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</w:p>
              <w:p w14:paraId="38D67A90" w14:textId="77777777" w:rsidR="00436168" w:rsidRDefault="00436168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</w:p>
              <w:p w14:paraId="758CB14F" w14:textId="1B2AB12B" w:rsidR="001A43C4" w:rsidRDefault="000B7660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sz w:val="24"/>
                    <w:szCs w:val="24"/>
                    <w:lang w:val="es-PA"/>
                  </w:rPr>
                  <w:t>Experiencia Laboral</w:t>
                </w:r>
                <w:r w:rsidR="00DF19F3" w:rsidRPr="002C0212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 </w:t>
                </w:r>
              </w:p>
              <w:p w14:paraId="2C0EF728" w14:textId="552C8B0D" w:rsidR="000B7660" w:rsidRDefault="000B7660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  <w:p w14:paraId="28DF638A" w14:textId="1C13F313" w:rsidR="000B7660" w:rsidRDefault="000B7660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Hometek, Grupo W. </w:t>
                </w:r>
              </w:p>
              <w:p w14:paraId="4460F03A" w14:textId="4312E836" w:rsidR="000B7660" w:rsidRPr="000B7660" w:rsidRDefault="000B7660" w:rsidP="00C464B2">
                <w:pPr>
                  <w:pStyle w:val="SectionTitle"/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0B7660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2015-2016</w:t>
                </w:r>
              </w:p>
              <w:p w14:paraId="47632839" w14:textId="420AECEC" w:rsidR="000B7660" w:rsidRDefault="000B7660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  <w:p w14:paraId="382FE7E3" w14:textId="4878EBD7" w:rsidR="000B7660" w:rsidRDefault="000B7660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Ejecutiva de Ventas </w:t>
                </w:r>
              </w:p>
              <w:p w14:paraId="61FC6674" w14:textId="1E7B790F" w:rsidR="000B7660" w:rsidRPr="000B7660" w:rsidRDefault="000B7660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0B7660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Ventas de Audio y Sonido, Electrónica, Línea Blanca, Electrodomésticos</w:t>
                </w:r>
              </w:p>
              <w:p w14:paraId="0832F276" w14:textId="70D6775E" w:rsidR="000B7660" w:rsidRPr="000B7660" w:rsidRDefault="000B7660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0B7660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Ventas del crédito con banco ficosha,</w:t>
                </w:r>
                <w: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 financiera C</w:t>
                </w:r>
                <w:r w:rsidRPr="000B7660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rediclaro y contado.</w:t>
                </w:r>
              </w:p>
              <w:p w14:paraId="000E3BE6" w14:textId="184C5BB2" w:rsidR="000B7660" w:rsidRPr="000B7660" w:rsidRDefault="000B7660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0B7660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Gestión de seguimiento de ventas el crédito, cotizar, documentos requeridos. </w:t>
                </w:r>
              </w:p>
              <w:p w14:paraId="44668C23" w14:textId="2C9C4BA9" w:rsidR="000B7660" w:rsidRPr="000B7660" w:rsidRDefault="000B7660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0B7660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Atención al cliente y asesoramientos de garantías y productos según la necesidad de cada cliente. </w:t>
                </w:r>
              </w:p>
              <w:p w14:paraId="3EF495B3" w14:textId="00E3550B" w:rsidR="000B7660" w:rsidRPr="002C0212" w:rsidRDefault="000B7660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Arreglo en la tienda, surtir piso de ventas, mantener el orden y limpieza Del área.</w:t>
                </w:r>
              </w:p>
              <w:p w14:paraId="1704BE39" w14:textId="77777777" w:rsidR="000B7660" w:rsidRPr="002C0212" w:rsidRDefault="000B7660" w:rsidP="000B7660">
                <w:pPr>
                  <w:pStyle w:val="SectionTitle"/>
                  <w:ind w:left="720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  <w:p w14:paraId="062E52DA" w14:textId="77777777" w:rsidR="001960B5" w:rsidRPr="002C0212" w:rsidRDefault="001960B5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  <w:p w14:paraId="5764E8AB" w14:textId="77777777" w:rsidR="00C53282" w:rsidRPr="002C0212" w:rsidRDefault="004610DF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Tiendas Premier </w:t>
                </w:r>
              </w:p>
              <w:p w14:paraId="01C2125B" w14:textId="57DFE2F6" w:rsidR="004610DF" w:rsidRPr="002C0212" w:rsidRDefault="000B7660" w:rsidP="00C464B2">
                <w:pPr>
                  <w:pStyle w:val="SectionTitle"/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2015 </w:t>
                </w:r>
              </w:p>
              <w:p w14:paraId="7293DFC7" w14:textId="77777777" w:rsidR="004610DF" w:rsidRPr="002C0212" w:rsidRDefault="004610DF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  <w:p w14:paraId="287047D4" w14:textId="16780C4B" w:rsidR="004610DF" w:rsidRDefault="004610DF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  <w:r>
                  <w:rPr>
                    <w:rFonts w:ascii="Bodoni MT" w:hAnsi="Bodoni MT"/>
                    <w:sz w:val="24"/>
                    <w:szCs w:val="24"/>
                  </w:rPr>
                  <w:t>Ejecutiva de Ventas</w:t>
                </w:r>
              </w:p>
              <w:p w14:paraId="167C495A" w14:textId="77777777" w:rsidR="004610DF" w:rsidRDefault="004610DF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</w:p>
              <w:p w14:paraId="3916CCB3" w14:textId="42F20095" w:rsidR="004610DF" w:rsidRPr="002C0212" w:rsidRDefault="004610DF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Ventas de </w:t>
                </w:r>
                <w:r w:rsidR="00E83F16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Línea</w:t>
                </w: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 Blanca, </w:t>
                </w:r>
                <w:r w:rsidR="00E83F16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electrónica</w:t>
                </w: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, muebles y </w:t>
                </w:r>
                <w:r w:rsidR="00E83F16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electrodomésticos</w:t>
                </w: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.</w:t>
                </w:r>
              </w:p>
              <w:p w14:paraId="068A84EF" w14:textId="6895612E" w:rsidR="004610DF" w:rsidRPr="002C0212" w:rsidRDefault="004610DF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Ventas al </w:t>
                </w:r>
                <w:r w:rsidR="00E83F16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crédito</w:t>
                </w: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 y al contado.</w:t>
                </w:r>
              </w:p>
              <w:p w14:paraId="12C365A9" w14:textId="0C888C95" w:rsidR="004610DF" w:rsidRPr="002C0212" w:rsidRDefault="00E83F16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Atención</w:t>
                </w:r>
                <w:r w:rsidR="004610DF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 al cliente y asesoramiento en compra de </w:t>
                </w: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artículos</w:t>
                </w:r>
                <w:r w:rsidR="004610DF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. </w:t>
                </w:r>
              </w:p>
              <w:p w14:paraId="4C6EC3B9" w14:textId="4753A222" w:rsidR="004610DF" w:rsidRDefault="004610DF" w:rsidP="000B7660">
                <w:pPr>
                  <w:pStyle w:val="SectionTitle"/>
                  <w:numPr>
                    <w:ilvl w:val="0"/>
                    <w:numId w:val="9"/>
                  </w:numPr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 xml:space="preserve">Arreglo en la tienda, surtir piso de ventas, mantener el orden y limpieza Del </w:t>
                </w:r>
                <w:r w:rsidR="00E83F16"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área</w:t>
                </w:r>
                <w:r w:rsidRPr="002C0212"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  <w:t>.</w:t>
                </w:r>
              </w:p>
              <w:p w14:paraId="33AA68AD" w14:textId="247DD9B4" w:rsidR="000B7660" w:rsidRDefault="000B7660" w:rsidP="000B7660">
                <w:pPr>
                  <w:pStyle w:val="SectionTitle"/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</w:p>
              <w:p w14:paraId="0B159C3F" w14:textId="5717C5CC" w:rsidR="000B7660" w:rsidRDefault="000B7660" w:rsidP="000B7660">
                <w:pPr>
                  <w:pStyle w:val="SectionTitle"/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</w:p>
              <w:p w14:paraId="460C03B1" w14:textId="1B243699" w:rsidR="000B7660" w:rsidRDefault="000B7660" w:rsidP="000B7660">
                <w:pPr>
                  <w:pStyle w:val="SectionTitle"/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</w:p>
              <w:p w14:paraId="574F4D71" w14:textId="77777777" w:rsidR="000B7660" w:rsidRPr="002C0212" w:rsidRDefault="000B7660" w:rsidP="000B7660">
                <w:pPr>
                  <w:pStyle w:val="SectionTitle"/>
                  <w:rPr>
                    <w:rFonts w:ascii="Bodoni MT" w:hAnsi="Bodoni MT"/>
                    <w:b w:val="0"/>
                    <w:sz w:val="24"/>
                    <w:szCs w:val="24"/>
                    <w:lang w:val="es-PA"/>
                  </w:rPr>
                </w:pPr>
              </w:p>
              <w:p w14:paraId="728A5466" w14:textId="77777777" w:rsidR="004610DF" w:rsidRPr="002C0212" w:rsidRDefault="004610DF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  <w:p w14:paraId="317B1511" w14:textId="77777777" w:rsidR="001851A9" w:rsidRPr="001960B5" w:rsidRDefault="001851A9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</w:p>
            </w:tc>
          </w:sdtContent>
        </w:sdt>
      </w:tr>
      <w:tr w:rsidR="001851A9" w:rsidRPr="001960B5" w14:paraId="4E46C8DB" w14:textId="77777777" w:rsidTr="00C464B2">
        <w:trPr>
          <w:trHeight w:val="239"/>
        </w:trPr>
        <w:tc>
          <w:tcPr>
            <w:tcW w:w="9720" w:type="dxa"/>
            <w:gridSpan w:val="2"/>
          </w:tcPr>
          <w:p w14:paraId="1AEB41C4" w14:textId="11846B38" w:rsidR="001851A9" w:rsidRPr="001960B5" w:rsidRDefault="00D37E50" w:rsidP="00C464B2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  <w:sdt>
              <w:sdtPr>
                <w:rPr>
                  <w:rFonts w:ascii="Bodoni MT" w:hAnsi="Bodoni MT"/>
                  <w:sz w:val="24"/>
                  <w:szCs w:val="24"/>
                </w:rPr>
                <w:id w:val="1482295"/>
                <w:placeholder>
                  <w:docPart w:val="73F6D549A6764C979747CB005CDA0068"/>
                </w:placeholder>
              </w:sdtPr>
              <w:sdtEndPr/>
              <w:sdtContent>
                <w:r w:rsidR="001A43C4" w:rsidRPr="001960B5">
                  <w:rPr>
                    <w:rFonts w:ascii="Bodoni MT" w:hAnsi="Bodoni MT"/>
                    <w:b/>
                    <w:sz w:val="24"/>
                    <w:szCs w:val="24"/>
                  </w:rPr>
                  <w:t>Duty Free</w:t>
                </w:r>
              </w:sdtContent>
            </w:sdt>
            <w:r w:rsidR="005C23F7" w:rsidRPr="001960B5">
              <w:rPr>
                <w:rFonts w:ascii="Bodoni MT" w:hAnsi="Bodoni MT"/>
                <w:sz w:val="24"/>
                <w:szCs w:val="24"/>
              </w:rPr>
              <w:t xml:space="preserve">  </w:t>
            </w:r>
            <w:sdt>
              <w:sdtPr>
                <w:rPr>
                  <w:rFonts w:ascii="Bodoni MT" w:hAnsi="Bodoni MT"/>
                  <w:sz w:val="24"/>
                  <w:szCs w:val="24"/>
                </w:rPr>
                <w:id w:val="1482301"/>
                <w:placeholder>
                  <w:docPart w:val="4A786787A6BD4660B0DE47E4E0D29D8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3750" w:rsidRPr="001960B5">
                  <w:rPr>
                    <w:rFonts w:ascii="Bodoni MT" w:hAnsi="Bodoni MT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51A9" w:rsidRPr="001960B5" w14:paraId="3044EDC1" w14:textId="77777777" w:rsidTr="00C464B2">
        <w:trPr>
          <w:trHeight w:val="223"/>
        </w:trPr>
        <w:tc>
          <w:tcPr>
            <w:tcW w:w="9720" w:type="dxa"/>
            <w:gridSpan w:val="2"/>
          </w:tcPr>
          <w:p w14:paraId="0C944C6F" w14:textId="77777777" w:rsidR="001851A9" w:rsidRPr="001960B5" w:rsidRDefault="00D37E50" w:rsidP="00C464B2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  <w:sdt>
              <w:sdtPr>
                <w:rPr>
                  <w:rFonts w:ascii="Bodoni MT" w:hAnsi="Bodoni MT"/>
                  <w:sz w:val="24"/>
                  <w:szCs w:val="24"/>
                </w:rPr>
                <w:id w:val="1482321"/>
                <w:placeholder>
                  <w:docPart w:val="E2048C1F8FD142CA802650109910715B"/>
                </w:placeholder>
              </w:sdtPr>
              <w:sdtEndPr/>
              <w:sdtContent>
                <w:r w:rsidR="001A43C4" w:rsidRPr="001960B5">
                  <w:rPr>
                    <w:rFonts w:ascii="Bodoni MT" w:hAnsi="Bodoni MT"/>
                    <w:b/>
                    <w:sz w:val="24"/>
                    <w:szCs w:val="24"/>
                  </w:rPr>
                  <w:t xml:space="preserve">Wrs (National </w:t>
                </w:r>
                <w:r w:rsidR="00974B6E" w:rsidRPr="001960B5">
                  <w:rPr>
                    <w:rFonts w:ascii="Bodoni MT" w:hAnsi="Bodoni MT"/>
                    <w:b/>
                    <w:sz w:val="24"/>
                    <w:szCs w:val="24"/>
                  </w:rPr>
                  <w:t>Geographic</w:t>
                </w:r>
                <w:r w:rsidR="001A43C4" w:rsidRPr="001960B5">
                  <w:rPr>
                    <w:rFonts w:ascii="Bodoni MT" w:hAnsi="Bodoni MT"/>
                    <w:b/>
                    <w:sz w:val="24"/>
                    <w:szCs w:val="24"/>
                  </w:rPr>
                  <w:t xml:space="preserve"> Panamá</w:t>
                </w:r>
              </w:sdtContent>
            </w:sdt>
            <w:r w:rsidR="005C23F7" w:rsidRPr="001960B5">
              <w:rPr>
                <w:rFonts w:ascii="Bodoni MT" w:hAnsi="Bodoni MT"/>
                <w:sz w:val="24"/>
                <w:szCs w:val="24"/>
              </w:rPr>
              <w:t xml:space="preserve"> </w:t>
            </w:r>
            <w:r w:rsidR="001A43C4" w:rsidRPr="001960B5">
              <w:rPr>
                <w:rFonts w:ascii="Bodoni MT" w:hAnsi="Bodoni MT"/>
                <w:sz w:val="24"/>
                <w:szCs w:val="24"/>
              </w:rPr>
              <w:t>)</w:t>
            </w:r>
          </w:p>
        </w:tc>
      </w:tr>
      <w:tr w:rsidR="001851A9" w:rsidRPr="001960B5" w14:paraId="5A4C31A7" w14:textId="77777777" w:rsidTr="00C464B2">
        <w:trPr>
          <w:trHeight w:val="403"/>
        </w:trPr>
        <w:tc>
          <w:tcPr>
            <w:tcW w:w="9720" w:type="dxa"/>
            <w:gridSpan w:val="2"/>
          </w:tcPr>
          <w:sdt>
            <w:sdtPr>
              <w:rPr>
                <w:rFonts w:ascii="Bodoni MT" w:hAnsi="Bodoni MT"/>
                <w:sz w:val="24"/>
                <w:szCs w:val="24"/>
              </w:rPr>
              <w:id w:val="1482322"/>
              <w:placeholder>
                <w:docPart w:val="3E5304B5BE9B470CBBEDF6322BBDBEAF"/>
              </w:placeholder>
            </w:sdtPr>
            <w:sdtEndPr/>
            <w:sdtContent>
              <w:p w14:paraId="5F61DE20" w14:textId="77777777" w:rsidR="001A43C4" w:rsidRPr="001960B5" w:rsidRDefault="00974B6E" w:rsidP="00C464B2">
                <w:pPr>
                  <w:pStyle w:val="Sectiondetails"/>
                  <w:rPr>
                    <w:rFonts w:ascii="Bodoni MT" w:hAnsi="Bodoni MT"/>
                    <w:sz w:val="24"/>
                    <w:szCs w:val="24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</w:rPr>
                  <w:t>Aeropuerto, Tocumen.</w:t>
                </w:r>
              </w:p>
              <w:p w14:paraId="3FD4C132" w14:textId="77777777" w:rsidR="004610DF" w:rsidRDefault="001A43C4" w:rsidP="00C464B2">
                <w:pPr>
                  <w:pStyle w:val="Sectiondetails"/>
                  <w:rPr>
                    <w:rFonts w:ascii="Bodoni MT" w:hAnsi="Bodoni MT"/>
                    <w:sz w:val="24"/>
                    <w:szCs w:val="24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</w:rPr>
                  <w:t>2012-2014</w:t>
                </w:r>
              </w:p>
              <w:p w14:paraId="489369BC" w14:textId="6004639E" w:rsidR="001851A9" w:rsidRPr="001960B5" w:rsidRDefault="00D37E50" w:rsidP="00C464B2">
                <w:pPr>
                  <w:pStyle w:val="Sectiondetails"/>
                  <w:rPr>
                    <w:rFonts w:ascii="Bodoni MT" w:hAnsi="Bodoni MT"/>
                    <w:sz w:val="24"/>
                    <w:szCs w:val="24"/>
                  </w:rPr>
                </w:pPr>
              </w:p>
            </w:sdtContent>
          </w:sdt>
        </w:tc>
      </w:tr>
      <w:tr w:rsidR="001851A9" w:rsidRPr="001960B5" w14:paraId="7C67CC5F" w14:textId="77777777" w:rsidTr="00C464B2">
        <w:trPr>
          <w:trHeight w:val="271"/>
        </w:trPr>
        <w:sdt>
          <w:sdtPr>
            <w:rPr>
              <w:rFonts w:ascii="Bodoni MT" w:hAnsi="Bodoni MT"/>
              <w:sz w:val="24"/>
              <w:szCs w:val="24"/>
            </w:rPr>
            <w:id w:val="1482412"/>
            <w:placeholder>
              <w:docPart w:val="8DD9C1F806C2451CA2C63D0DCC45DF8A"/>
            </w:placeholder>
          </w:sdtPr>
          <w:sdtEndPr/>
          <w:sdtContent>
            <w:tc>
              <w:tcPr>
                <w:tcW w:w="9720" w:type="dxa"/>
                <w:gridSpan w:val="2"/>
              </w:tcPr>
              <w:p w14:paraId="6C25ACEC" w14:textId="77777777" w:rsidR="001851A9" w:rsidRPr="001960B5" w:rsidRDefault="001A43C4" w:rsidP="00C464B2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</w:rPr>
                  <w:t>Ejecutiva de Ventas</w:t>
                </w:r>
              </w:p>
            </w:tc>
          </w:sdtContent>
        </w:sdt>
      </w:tr>
      <w:tr w:rsidR="001851A9" w:rsidRPr="001960B5" w14:paraId="74F39024" w14:textId="77777777" w:rsidTr="004610DF">
        <w:trPr>
          <w:trHeight w:val="51"/>
        </w:trPr>
        <w:tc>
          <w:tcPr>
            <w:tcW w:w="9720" w:type="dxa"/>
            <w:gridSpan w:val="2"/>
          </w:tcPr>
          <w:p w14:paraId="5111A3E4" w14:textId="4A9A287E" w:rsidR="001851A9" w:rsidRPr="004766D3" w:rsidRDefault="001851A9" w:rsidP="004766D3">
            <w:pPr>
              <w:pStyle w:val="Bulletedlist"/>
              <w:numPr>
                <w:ilvl w:val="0"/>
                <w:numId w:val="0"/>
              </w:numPr>
              <w:rPr>
                <w:rFonts w:ascii="Bodoni MT" w:hAnsi="Bodoni MT"/>
                <w:sz w:val="24"/>
                <w:szCs w:val="24"/>
                <w:lang w:val="es-PA"/>
              </w:rPr>
            </w:pPr>
          </w:p>
        </w:tc>
      </w:tr>
      <w:tr w:rsidR="001851A9" w:rsidRPr="001960B5" w14:paraId="72592CFD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291" w:type="dxa"/>
          <w:trHeight w:val="223"/>
        </w:trPr>
        <w:tc>
          <w:tcPr>
            <w:tcW w:w="3429" w:type="dxa"/>
          </w:tcPr>
          <w:p w14:paraId="5E154DDE" w14:textId="5BAB60D5" w:rsidR="001851A9" w:rsidRPr="001960B5" w:rsidRDefault="00DA0142" w:rsidP="00C464B2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 </w:t>
            </w:r>
          </w:p>
        </w:tc>
      </w:tr>
      <w:tr w:rsidR="00436168" w:rsidRPr="00AF3A70" w14:paraId="7C52FDB6" w14:textId="77777777" w:rsidTr="00436168">
        <w:tblPrEx>
          <w:tblCellMar>
            <w:top w:w="0" w:type="dxa"/>
            <w:left w:w="108" w:type="dxa"/>
            <w:right w:w="108" w:type="dxa"/>
          </w:tblCellMar>
        </w:tblPrEx>
        <w:trPr>
          <w:trHeight w:val="568"/>
        </w:trPr>
        <w:tc>
          <w:tcPr>
            <w:tcW w:w="9720" w:type="dxa"/>
            <w:gridSpan w:val="2"/>
          </w:tcPr>
          <w:sdt>
            <w:sdtPr>
              <w:rPr>
                <w:rFonts w:ascii="Bodoni MT" w:hAnsi="Bodoni MT"/>
                <w:sz w:val="24"/>
                <w:szCs w:val="24"/>
              </w:rPr>
              <w:id w:val="1482417"/>
              <w:placeholder>
                <w:docPart w:val="00B7C1A2F7A34F5293DBE4012891B354"/>
              </w:placeholder>
            </w:sdtPr>
            <w:sdtEndPr/>
            <w:sdtContent>
              <w:p w14:paraId="43C7B6A2" w14:textId="77777777" w:rsidR="00436168" w:rsidRPr="001960B5" w:rsidRDefault="00436168" w:rsidP="00436168">
                <w:pPr>
                  <w:pStyle w:val="Bulletedlist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  <w:lang w:val="es-PA"/>
                  </w:rPr>
                  <w:t>Ventas directas en tienda, atender clientes de tránsito internacional.</w:t>
                </w:r>
              </w:p>
              <w:p w14:paraId="5FB64462" w14:textId="77777777" w:rsidR="00436168" w:rsidRPr="001960B5" w:rsidRDefault="00436168" w:rsidP="00436168">
                <w:pPr>
                  <w:pStyle w:val="Bulletedlist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  <w:lang w:val="es-PA"/>
                  </w:rPr>
                  <w:t>Venta de ropa, Juegos didácticos, Peluches, Suvenires, Libros, Mapas.</w:t>
                </w:r>
              </w:p>
            </w:sdtContent>
          </w:sdt>
          <w:p w14:paraId="6E6A5424" w14:textId="77777777" w:rsidR="00436168" w:rsidRPr="001960B5" w:rsidRDefault="00D37E50" w:rsidP="00436168">
            <w:pPr>
              <w:pStyle w:val="Bulletedlist"/>
              <w:rPr>
                <w:rFonts w:ascii="Bodoni MT" w:hAnsi="Bodoni MT"/>
                <w:sz w:val="24"/>
                <w:szCs w:val="24"/>
                <w:lang w:val="es-PA"/>
              </w:rPr>
            </w:pPr>
            <w:sdt>
              <w:sdtPr>
                <w:rPr>
                  <w:rFonts w:ascii="Bodoni MT" w:hAnsi="Bodoni MT"/>
                  <w:sz w:val="24"/>
                  <w:szCs w:val="24"/>
                </w:rPr>
                <w:id w:val="1482428"/>
                <w:placeholder>
                  <w:docPart w:val="3CE6151D3F0840F8A5D372F201C46744"/>
                </w:placeholder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Asesorar y cerrar, Manejo de caja (cobro y cierre). </w:t>
                </w:r>
              </w:sdtContent>
            </w:sdt>
          </w:p>
          <w:sdt>
            <w:sdtPr>
              <w:rPr>
                <w:rFonts w:ascii="Bodoni MT" w:hAnsi="Bodoni MT"/>
                <w:sz w:val="24"/>
                <w:szCs w:val="24"/>
              </w:rPr>
              <w:id w:val="1482429"/>
              <w:placeholder>
                <w:docPart w:val="09B5076E67B14A32A3EB79DEE02F3C36"/>
              </w:placeholder>
            </w:sdtPr>
            <w:sdtEndPr>
              <w:rPr>
                <w:rFonts w:asciiTheme="minorHAnsi" w:hAnsiTheme="minorHAnsi"/>
                <w:sz w:val="22"/>
                <w:szCs w:val="22"/>
              </w:rPr>
            </w:sdtEndPr>
            <w:sdtContent>
              <w:p w14:paraId="621FE2F7" w14:textId="5B0D5D91" w:rsidR="00436168" w:rsidRPr="00436168" w:rsidRDefault="00436168" w:rsidP="00436168">
                <w:pPr>
                  <w:pStyle w:val="Bulletedlist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Encargada de depósitos a buzón de chuta en banco. </w:t>
                </w:r>
              </w:p>
            </w:sdtContent>
          </w:sdt>
        </w:tc>
      </w:tr>
      <w:tr w:rsidR="00436168" w:rsidRPr="00AF3A70" w14:paraId="163BA38B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</w:trPr>
        <w:tc>
          <w:tcPr>
            <w:tcW w:w="9720" w:type="dxa"/>
            <w:gridSpan w:val="2"/>
          </w:tcPr>
          <w:p w14:paraId="16DC231C" w14:textId="04DE2586" w:rsidR="00436168" w:rsidRPr="002C0212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  <w:lang w:val="es-PA"/>
              </w:rPr>
            </w:pPr>
          </w:p>
        </w:tc>
      </w:tr>
      <w:tr w:rsidR="00436168" w:rsidRPr="001960B5" w14:paraId="1C93622C" w14:textId="77777777" w:rsidTr="00436168">
        <w:tblPrEx>
          <w:tblCellMar>
            <w:top w:w="0" w:type="dxa"/>
            <w:left w:w="108" w:type="dxa"/>
            <w:right w:w="108" w:type="dxa"/>
          </w:tblCellMar>
        </w:tblPrEx>
        <w:trPr>
          <w:trHeight w:val="80"/>
        </w:trPr>
        <w:sdt>
          <w:sdtPr>
            <w:rPr>
              <w:rFonts w:ascii="Bodoni MT" w:hAnsi="Bodoni MT"/>
              <w:sz w:val="24"/>
              <w:szCs w:val="24"/>
            </w:rPr>
            <w:id w:val="7189944"/>
            <w:placeholder>
              <w:docPart w:val="7066645618254DD599DCF284E1FC5C25"/>
            </w:placeholder>
          </w:sdtPr>
          <w:sdtEndPr/>
          <w:sdtContent>
            <w:tc>
              <w:tcPr>
                <w:tcW w:w="9720" w:type="dxa"/>
                <w:gridSpan w:val="2"/>
              </w:tcPr>
              <w:p w14:paraId="6BF7CD7F" w14:textId="3036971E" w:rsidR="00436168" w:rsidRPr="001960B5" w:rsidRDefault="00436168" w:rsidP="00436168">
                <w:pPr>
                  <w:pStyle w:val="SectionTitle"/>
                  <w:tabs>
                    <w:tab w:val="left" w:pos="-108"/>
                  </w:tabs>
                  <w:ind w:left="-108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  <w:r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 </w:t>
                </w:r>
              </w:p>
            </w:tc>
          </w:sdtContent>
        </w:sdt>
      </w:tr>
      <w:tr w:rsidR="00436168" w:rsidRPr="001960B5" w14:paraId="057CB4D7" w14:textId="77777777" w:rsidTr="004610DF">
        <w:tblPrEx>
          <w:tblCellMar>
            <w:top w:w="0" w:type="dxa"/>
            <w:left w:w="108" w:type="dxa"/>
            <w:right w:w="108" w:type="dxa"/>
          </w:tblCellMar>
        </w:tblPrEx>
        <w:trPr>
          <w:trHeight w:val="80"/>
        </w:trPr>
        <w:tc>
          <w:tcPr>
            <w:tcW w:w="9720" w:type="dxa"/>
            <w:gridSpan w:val="2"/>
          </w:tcPr>
          <w:p w14:paraId="4CC59C94" w14:textId="56217367" w:rsidR="00436168" w:rsidRPr="00436168" w:rsidRDefault="00436168" w:rsidP="00436168">
            <w:pPr>
              <w:tabs>
                <w:tab w:val="left" w:pos="1305"/>
              </w:tabs>
              <w:rPr>
                <w:lang w:val="es-PA"/>
              </w:rPr>
            </w:pPr>
          </w:p>
        </w:tc>
      </w:tr>
      <w:tr w:rsidR="00436168" w:rsidRPr="001960B5" w14:paraId="530F62AF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</w:trPr>
        <w:tc>
          <w:tcPr>
            <w:tcW w:w="9720" w:type="dxa"/>
            <w:gridSpan w:val="2"/>
          </w:tcPr>
          <w:p w14:paraId="3B09F96C" w14:textId="77777777" w:rsidR="00436168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  <w:lang w:val="es-PA"/>
              </w:rPr>
            </w:pPr>
          </w:p>
          <w:p w14:paraId="1C325C65" w14:textId="2F8B3BAB" w:rsidR="00436168" w:rsidRPr="001960B5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  <w:lang w:val="es-PA"/>
              </w:rPr>
            </w:pPr>
            <w:r>
              <w:rPr>
                <w:rFonts w:ascii="Bodoni MT" w:hAnsi="Bodoni MT"/>
                <w:sz w:val="24"/>
                <w:szCs w:val="24"/>
                <w:lang w:val="es-PA"/>
              </w:rPr>
              <w:t xml:space="preserve">   </w:t>
            </w:r>
          </w:p>
        </w:tc>
      </w:tr>
      <w:tr w:rsidR="00436168" w:rsidRPr="00AF3A70" w14:paraId="6A9448C2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</w:trPr>
        <w:tc>
          <w:tcPr>
            <w:tcW w:w="9720" w:type="dxa"/>
            <w:gridSpan w:val="2"/>
          </w:tcPr>
          <w:p w14:paraId="77939AD5" w14:textId="4BDC936A" w:rsidR="00436168" w:rsidRPr="00436168" w:rsidRDefault="00436168" w:rsidP="00436168">
            <w:pPr>
              <w:rPr>
                <w:rFonts w:ascii="Bodoni MT" w:hAnsi="Bodoni MT"/>
                <w:sz w:val="24"/>
                <w:szCs w:val="24"/>
              </w:rPr>
            </w:pPr>
            <w:r w:rsidRPr="00436168">
              <w:rPr>
                <w:rFonts w:ascii="Bodoni MT" w:hAnsi="Bodoni MT"/>
                <w:sz w:val="24"/>
                <w:szCs w:val="24"/>
              </w:rPr>
              <w:t>Habilidades:</w:t>
            </w:r>
          </w:p>
          <w:p w14:paraId="74A7D5B6" w14:textId="77777777" w:rsidR="00436168" w:rsidRPr="00436168" w:rsidRDefault="00436168" w:rsidP="00436168">
            <w:pPr>
              <w:pStyle w:val="Prrafodelista"/>
              <w:numPr>
                <w:ilvl w:val="0"/>
                <w:numId w:val="6"/>
              </w:numPr>
              <w:rPr>
                <w:rFonts w:ascii="Bodoni MT" w:hAnsi="Bodoni MT"/>
                <w:sz w:val="24"/>
                <w:szCs w:val="24"/>
              </w:rPr>
            </w:pPr>
            <w:r w:rsidRPr="00436168">
              <w:rPr>
                <w:rFonts w:ascii="Bodoni MT" w:hAnsi="Bodoni MT"/>
                <w:sz w:val="24"/>
                <w:szCs w:val="24"/>
              </w:rPr>
              <w:t xml:space="preserve">Facilidad de comunicación oral y escrita para relacionarse con clientes y colaboradores. </w:t>
            </w:r>
          </w:p>
          <w:p w14:paraId="5C87D928" w14:textId="77777777" w:rsidR="00436168" w:rsidRPr="00436168" w:rsidRDefault="00436168" w:rsidP="00436168">
            <w:pPr>
              <w:pStyle w:val="Prrafodelista"/>
              <w:numPr>
                <w:ilvl w:val="0"/>
                <w:numId w:val="6"/>
              </w:numPr>
              <w:rPr>
                <w:rFonts w:ascii="Bodoni MT" w:hAnsi="Bodoni MT"/>
                <w:sz w:val="24"/>
                <w:szCs w:val="24"/>
              </w:rPr>
            </w:pPr>
            <w:r w:rsidRPr="00436168">
              <w:rPr>
                <w:rFonts w:ascii="Bodoni MT" w:hAnsi="Bodoni MT"/>
                <w:sz w:val="24"/>
                <w:szCs w:val="24"/>
              </w:rPr>
              <w:t xml:space="preserve">Puntualidad, honestidad, confidencialidad, responsabilidad, Proactiva, trabajo en equipo. </w:t>
            </w:r>
          </w:p>
          <w:p w14:paraId="484452E5" w14:textId="77777777" w:rsidR="00436168" w:rsidRPr="00436168" w:rsidRDefault="00436168" w:rsidP="00436168">
            <w:pPr>
              <w:pStyle w:val="Prrafodelista"/>
              <w:numPr>
                <w:ilvl w:val="0"/>
                <w:numId w:val="6"/>
              </w:numPr>
              <w:rPr>
                <w:rFonts w:ascii="Bodoni MT" w:hAnsi="Bodoni MT"/>
                <w:sz w:val="24"/>
                <w:szCs w:val="24"/>
              </w:rPr>
            </w:pPr>
            <w:r w:rsidRPr="00436168">
              <w:rPr>
                <w:rFonts w:ascii="Bodoni MT" w:hAnsi="Bodoni MT"/>
                <w:sz w:val="24"/>
                <w:szCs w:val="24"/>
              </w:rPr>
              <w:t xml:space="preserve">Capacidad de análisis. </w:t>
            </w:r>
          </w:p>
          <w:p w14:paraId="198DDCE6" w14:textId="77777777" w:rsidR="00436168" w:rsidRPr="00436168" w:rsidRDefault="00436168" w:rsidP="00436168">
            <w:pPr>
              <w:pStyle w:val="Prrafodelista"/>
              <w:numPr>
                <w:ilvl w:val="0"/>
                <w:numId w:val="6"/>
              </w:numPr>
              <w:rPr>
                <w:rFonts w:ascii="Bodoni MT" w:hAnsi="Bodoni MT"/>
                <w:sz w:val="24"/>
                <w:szCs w:val="24"/>
              </w:rPr>
            </w:pPr>
            <w:r w:rsidRPr="00436168">
              <w:rPr>
                <w:rFonts w:ascii="Bodoni MT" w:hAnsi="Bodoni MT"/>
                <w:sz w:val="24"/>
                <w:szCs w:val="24"/>
              </w:rPr>
              <w:t xml:space="preserve">Conocimientos de Microsoft Office, Microsoft Word, PowerPoint. </w:t>
            </w:r>
          </w:p>
          <w:p w14:paraId="6F725A17" w14:textId="77777777" w:rsidR="00436168" w:rsidRPr="00436168" w:rsidRDefault="00436168" w:rsidP="00436168">
            <w:pPr>
              <w:rPr>
                <w:rFonts w:ascii="Bodoni MT" w:hAnsi="Bodoni MT"/>
                <w:sz w:val="24"/>
                <w:szCs w:val="24"/>
              </w:rPr>
            </w:pPr>
          </w:p>
          <w:p w14:paraId="08B26F04" w14:textId="77777777" w:rsidR="00436168" w:rsidRPr="00436168" w:rsidRDefault="00436168" w:rsidP="00436168">
            <w:pPr>
              <w:rPr>
                <w:rFonts w:ascii="Bodoni MT" w:hAnsi="Bodoni MT"/>
                <w:sz w:val="24"/>
                <w:szCs w:val="24"/>
              </w:rPr>
            </w:pPr>
          </w:p>
          <w:p w14:paraId="0555E91C" w14:textId="61E3FCD3" w:rsidR="00436168" w:rsidRPr="00AF3A70" w:rsidRDefault="00AF3A70" w:rsidP="00436168">
            <w:pPr>
              <w:rPr>
                <w:rFonts w:ascii="Bodoni MT" w:hAnsi="Bodoni MT"/>
                <w:sz w:val="24"/>
                <w:szCs w:val="24"/>
                <w:lang w:val="es-PA"/>
              </w:rPr>
            </w:pPr>
            <w:r w:rsidRPr="00AF3A70">
              <w:rPr>
                <w:rFonts w:ascii="Bodoni MT" w:hAnsi="Bodoni MT"/>
                <w:sz w:val="24"/>
                <w:szCs w:val="24"/>
                <w:lang w:val="es-PA"/>
              </w:rPr>
              <w:t>Otras Experiencias e Información adicional;</w:t>
            </w:r>
          </w:p>
          <w:p w14:paraId="5B6166C3" w14:textId="77777777" w:rsidR="00AF3A70" w:rsidRPr="00AF3A70" w:rsidRDefault="00AF3A70" w:rsidP="00436168">
            <w:pPr>
              <w:rPr>
                <w:rFonts w:ascii="Bodoni MT" w:hAnsi="Bodoni MT"/>
                <w:sz w:val="24"/>
                <w:szCs w:val="24"/>
                <w:lang w:val="es-PA"/>
              </w:rPr>
            </w:pPr>
          </w:p>
          <w:p w14:paraId="681024D8" w14:textId="02672158" w:rsidR="00436168" w:rsidRDefault="00436168" w:rsidP="00436168">
            <w:pPr>
              <w:rPr>
                <w:rFonts w:ascii="Bodoni MT" w:hAnsi="Bodoni MT"/>
                <w:sz w:val="24"/>
                <w:szCs w:val="24"/>
                <w:lang w:val="es-PA"/>
              </w:rPr>
            </w:pPr>
            <w:r w:rsidRPr="002C0212">
              <w:rPr>
                <w:rFonts w:ascii="Bodoni MT" w:hAnsi="Bodoni MT"/>
                <w:sz w:val="24"/>
                <w:szCs w:val="24"/>
                <w:lang w:val="es-PA"/>
              </w:rPr>
              <w:t xml:space="preserve">Ventas de </w:t>
            </w:r>
            <w:r w:rsidR="00E83F16" w:rsidRPr="002C0212">
              <w:rPr>
                <w:rFonts w:ascii="Bodoni MT" w:hAnsi="Bodoni MT"/>
                <w:sz w:val="24"/>
                <w:szCs w:val="24"/>
                <w:lang w:val="es-PA"/>
              </w:rPr>
              <w:t>préstamos</w:t>
            </w:r>
            <w:r w:rsidRPr="002C0212">
              <w:rPr>
                <w:rFonts w:ascii="Bodoni MT" w:hAnsi="Bodoni MT"/>
                <w:sz w:val="24"/>
                <w:szCs w:val="24"/>
                <w:lang w:val="es-PA"/>
              </w:rPr>
              <w:t xml:space="preserve"> personales, Ventas de tarjetas de </w:t>
            </w:r>
            <w:r w:rsidR="00E83F16" w:rsidRPr="002C0212">
              <w:rPr>
                <w:rFonts w:ascii="Bodoni MT" w:hAnsi="Bodoni MT"/>
                <w:sz w:val="24"/>
                <w:szCs w:val="24"/>
                <w:lang w:val="es-PA"/>
              </w:rPr>
              <w:t>créditos</w:t>
            </w:r>
            <w:r w:rsidRPr="002C0212">
              <w:rPr>
                <w:rFonts w:ascii="Bodoni MT" w:hAnsi="Bodoni MT"/>
                <w:sz w:val="24"/>
                <w:szCs w:val="24"/>
                <w:lang w:val="es-PA"/>
              </w:rPr>
              <w:t>.</w:t>
            </w:r>
          </w:p>
          <w:p w14:paraId="4976D5A8" w14:textId="572946A2" w:rsidR="00AF3A70" w:rsidRPr="002C0212" w:rsidRDefault="00AF3A70" w:rsidP="00436168">
            <w:pPr>
              <w:rPr>
                <w:rFonts w:ascii="Bodoni MT" w:hAnsi="Bodoni MT"/>
                <w:sz w:val="24"/>
                <w:szCs w:val="24"/>
                <w:lang w:val="es-PA"/>
              </w:rPr>
            </w:pPr>
            <w:r>
              <w:rPr>
                <w:rFonts w:ascii="Bodoni MT" w:hAnsi="Bodoni MT"/>
                <w:sz w:val="24"/>
                <w:szCs w:val="24"/>
                <w:lang w:val="es-PA"/>
              </w:rPr>
              <w:t>Auto Accent 2012, Licencia tipo C.</w:t>
            </w:r>
            <w:bookmarkStart w:id="0" w:name="_GoBack"/>
            <w:bookmarkEnd w:id="0"/>
          </w:p>
          <w:p w14:paraId="726011B5" w14:textId="77777777" w:rsidR="00436168" w:rsidRPr="002C0212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  <w:lang w:val="es-PA"/>
              </w:rPr>
            </w:pPr>
          </w:p>
        </w:tc>
      </w:tr>
      <w:tr w:rsidR="00436168" w:rsidRPr="00AF3A70" w14:paraId="157C903C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</w:trPr>
        <w:tc>
          <w:tcPr>
            <w:tcW w:w="9720" w:type="dxa"/>
            <w:gridSpan w:val="2"/>
          </w:tcPr>
          <w:p w14:paraId="4059AA92" w14:textId="77777777" w:rsidR="00436168" w:rsidRPr="002C0212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  <w:lang w:val="es-PA"/>
              </w:rPr>
            </w:pPr>
          </w:p>
          <w:p w14:paraId="55B82BFE" w14:textId="77777777" w:rsidR="00436168" w:rsidRPr="002C0212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  <w:lang w:val="es-PA"/>
              </w:rPr>
            </w:pPr>
          </w:p>
        </w:tc>
      </w:tr>
      <w:tr w:rsidR="00436168" w:rsidRPr="001960B5" w14:paraId="6F9AE941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</w:trPr>
        <w:sdt>
          <w:sdtPr>
            <w:rPr>
              <w:rFonts w:ascii="Bodoni MT" w:hAnsi="Bodoni MT"/>
              <w:sz w:val="24"/>
              <w:szCs w:val="24"/>
            </w:rPr>
            <w:id w:val="1483997"/>
            <w:placeholder>
              <w:docPart w:val="26E58F813CC5489EB751896DC3B6EC38"/>
            </w:placeholder>
          </w:sdtPr>
          <w:sdtEndPr/>
          <w:sdtContent>
            <w:tc>
              <w:tcPr>
                <w:tcW w:w="9720" w:type="dxa"/>
                <w:gridSpan w:val="2"/>
              </w:tcPr>
              <w:p w14:paraId="66B602EB" w14:textId="77777777" w:rsidR="00436168" w:rsidRPr="001960B5" w:rsidRDefault="00436168" w:rsidP="00436168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</w:rPr>
                  <w:t>Educacion Academica</w:t>
                </w:r>
              </w:p>
            </w:tc>
          </w:sdtContent>
        </w:sdt>
      </w:tr>
      <w:tr w:rsidR="00436168" w:rsidRPr="001960B5" w14:paraId="25FAD681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</w:trPr>
        <w:tc>
          <w:tcPr>
            <w:tcW w:w="9720" w:type="dxa"/>
            <w:gridSpan w:val="2"/>
          </w:tcPr>
          <w:p w14:paraId="24F3546E" w14:textId="77777777" w:rsidR="00436168" w:rsidRPr="001960B5" w:rsidRDefault="00D37E50" w:rsidP="00436168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  <w:sdt>
              <w:sdtPr>
                <w:rPr>
                  <w:rFonts w:ascii="Bodoni MT" w:hAnsi="Bodoni MT"/>
                  <w:sz w:val="24"/>
                  <w:szCs w:val="24"/>
                </w:rPr>
                <w:id w:val="1483987"/>
                <w:placeholder>
                  <w:docPart w:val="DCC32F8310634640870DC4C8E4F2DFB6"/>
                </w:placeholder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</w:rPr>
                  <w:t xml:space="preserve">  </w:t>
                </w:r>
              </w:sdtContent>
            </w:sdt>
            <w:r w:rsidR="00436168" w:rsidRPr="001960B5">
              <w:rPr>
                <w:rFonts w:ascii="Bodoni MT" w:hAnsi="Bodoni MT"/>
                <w:sz w:val="24"/>
                <w:szCs w:val="24"/>
              </w:rPr>
              <w:t xml:space="preserve">   </w:t>
            </w:r>
            <w:sdt>
              <w:sdtPr>
                <w:rPr>
                  <w:rFonts w:ascii="Bodoni MT" w:hAnsi="Bodoni MT"/>
                  <w:sz w:val="24"/>
                  <w:szCs w:val="24"/>
                </w:rPr>
                <w:id w:val="1483989"/>
                <w:placeholder>
                  <w:docPart w:val="9EE25851E47D4879870671D44709DC1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</w:rPr>
                  <w:t xml:space="preserve"> </w:t>
                </w:r>
              </w:sdtContent>
            </w:sdt>
            <w:r w:rsidR="00436168" w:rsidRPr="001960B5">
              <w:rPr>
                <w:rFonts w:ascii="Bodoni MT" w:hAnsi="Bodoni MT"/>
                <w:sz w:val="24"/>
                <w:szCs w:val="24"/>
              </w:rPr>
              <w:t xml:space="preserve">  </w:t>
            </w:r>
            <w:sdt>
              <w:sdtPr>
                <w:rPr>
                  <w:rFonts w:ascii="Bodoni MT" w:hAnsi="Bodoni MT"/>
                  <w:sz w:val="24"/>
                  <w:szCs w:val="24"/>
                </w:rPr>
                <w:id w:val="505558"/>
                <w:placeholder>
                  <w:docPart w:val="E59FDA218D3443FD8BBB05834089EBDD"/>
                </w:placeholder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</w:rPr>
                  <w:t xml:space="preserve"> </w:t>
                </w:r>
              </w:sdtContent>
            </w:sdt>
            <w:r w:rsidR="00436168" w:rsidRPr="001960B5">
              <w:rPr>
                <w:rFonts w:ascii="Bodoni MT" w:hAnsi="Bodoni MT"/>
                <w:sz w:val="24"/>
                <w:szCs w:val="24"/>
              </w:rPr>
              <w:t xml:space="preserve"> </w:t>
            </w:r>
            <w:sdt>
              <w:sdtPr>
                <w:rPr>
                  <w:rFonts w:ascii="Bodoni MT" w:hAnsi="Bodoni MT"/>
                  <w:sz w:val="24"/>
                  <w:szCs w:val="24"/>
                </w:rPr>
                <w:id w:val="1483991"/>
                <w:placeholder>
                  <w:docPart w:val="A56872426EDF4EE6BE3FB8E52F9ADD1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436168" w:rsidRPr="001960B5" w14:paraId="676EB4A4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</w:trPr>
        <w:tc>
          <w:tcPr>
            <w:tcW w:w="9720" w:type="dxa"/>
            <w:gridSpan w:val="2"/>
          </w:tcPr>
          <w:p w14:paraId="2303E4D6" w14:textId="77777777" w:rsidR="00436168" w:rsidRPr="001960B5" w:rsidRDefault="00D37E50" w:rsidP="00436168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  <w:sdt>
              <w:sdtPr>
                <w:rPr>
                  <w:rFonts w:ascii="Bodoni MT" w:hAnsi="Bodoni MT"/>
                  <w:sz w:val="24"/>
                  <w:szCs w:val="24"/>
                </w:rPr>
                <w:id w:val="1484004"/>
                <w:placeholder>
                  <w:docPart w:val="A7232044DBDF4D309378F38C3537E0F5"/>
                </w:placeholder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Escuela técnica de contabilidad y comercio. Gastón Faraudo P. </w:t>
                </w:r>
              </w:sdtContent>
            </w:sdt>
            <w:r w:rsidR="00436168" w:rsidRPr="001960B5">
              <w:rPr>
                <w:rFonts w:ascii="Bodoni MT" w:hAnsi="Bodoni MT"/>
                <w:sz w:val="24"/>
                <w:szCs w:val="24"/>
              </w:rPr>
              <w:t xml:space="preserve">  </w:t>
            </w:r>
            <w:sdt>
              <w:sdtPr>
                <w:rPr>
                  <w:rFonts w:ascii="Bodoni MT" w:hAnsi="Bodoni MT"/>
                  <w:sz w:val="24"/>
                  <w:szCs w:val="24"/>
                </w:rPr>
                <w:id w:val="1483993"/>
                <w:placeholder>
                  <w:docPart w:val="10C5DEFB6762437CAC2CD75D1CBA9E5E"/>
                </w:placeholder>
              </w:sdtPr>
              <w:sdtEndPr/>
              <w:sdtContent>
                <w:r w:rsidR="00436168" w:rsidRPr="001960B5">
                  <w:rPr>
                    <w:rFonts w:ascii="Bodoni MT" w:hAnsi="Bodoni MT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436168" w:rsidRPr="001960B5" w14:paraId="634CA3E8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</w:trPr>
        <w:sdt>
          <w:sdtPr>
            <w:rPr>
              <w:rFonts w:ascii="Bodoni MT" w:hAnsi="Bodoni MT"/>
              <w:sz w:val="24"/>
              <w:szCs w:val="24"/>
            </w:rPr>
            <w:id w:val="1484061"/>
            <w:placeholder>
              <w:docPart w:val="4D6A984339254CE282F01B161F02ADE1"/>
            </w:placeholder>
          </w:sdtPr>
          <w:sdtEndPr/>
          <w:sdtContent>
            <w:tc>
              <w:tcPr>
                <w:tcW w:w="9720" w:type="dxa"/>
                <w:gridSpan w:val="2"/>
              </w:tcPr>
              <w:p w14:paraId="1D14DBAF" w14:textId="50E0D83A" w:rsidR="00436168" w:rsidRPr="001960B5" w:rsidRDefault="00436168" w:rsidP="00436168">
                <w:pPr>
                  <w:pStyle w:val="Sectiondetails"/>
                  <w:rPr>
                    <w:rFonts w:ascii="Bodoni MT" w:hAnsi="Bodoni MT"/>
                    <w:sz w:val="24"/>
                    <w:szCs w:val="24"/>
                  </w:rPr>
                </w:pPr>
                <w:r w:rsidRPr="001960B5">
                  <w:rPr>
                    <w:rFonts w:ascii="Bodoni MT" w:hAnsi="Bodoni MT"/>
                    <w:sz w:val="24"/>
                    <w:szCs w:val="24"/>
                  </w:rPr>
                  <w:t>Bachiller en comercio</w:t>
                </w:r>
              </w:p>
              <w:p w14:paraId="443C95D3" w14:textId="50E0D83A" w:rsidR="00436168" w:rsidRPr="001960B5" w:rsidRDefault="00D37E50" w:rsidP="00436168">
                <w:pPr>
                  <w:pStyle w:val="Sectiondetails"/>
                  <w:rPr>
                    <w:rFonts w:ascii="Bodoni MT" w:hAnsi="Bodoni MT"/>
                    <w:sz w:val="24"/>
                    <w:szCs w:val="24"/>
                  </w:rPr>
                </w:pPr>
                <w:sdt>
                  <w:sdtPr>
                    <w:rPr>
                      <w:rFonts w:ascii="Bodoni MT" w:hAnsi="Bodoni MT"/>
                      <w:sz w:val="24"/>
                      <w:szCs w:val="24"/>
                    </w:rPr>
                    <w:id w:val="-1663392267"/>
                    <w:placeholder>
                      <w:docPart w:val="8CAFE8A6CE0544A6AFF5C4DC6E3B4ED5"/>
                    </w:placeholder>
                  </w:sdtPr>
                  <w:sdtEndPr/>
                  <w:sdtContent>
                    <w:r w:rsidR="00436168" w:rsidRPr="001960B5">
                      <w:rPr>
                        <w:rFonts w:ascii="Bodoni MT" w:hAnsi="Bodoni MT"/>
                        <w:sz w:val="24"/>
                        <w:szCs w:val="24"/>
                      </w:rPr>
                      <w:t>1995 - 1999</w:t>
                    </w:r>
                  </w:sdtContent>
                </w:sdt>
              </w:p>
            </w:tc>
          </w:sdtContent>
        </w:sdt>
      </w:tr>
      <w:tr w:rsidR="00436168" w:rsidRPr="001960B5" w14:paraId="3588959B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</w:trPr>
        <w:tc>
          <w:tcPr>
            <w:tcW w:w="9720" w:type="dxa"/>
            <w:gridSpan w:val="2"/>
          </w:tcPr>
          <w:p w14:paraId="0E38D679" w14:textId="77777777" w:rsidR="00436168" w:rsidRPr="001960B5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436168" w:rsidRPr="001960B5" w14:paraId="5BB440DB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80"/>
        </w:trPr>
        <w:tc>
          <w:tcPr>
            <w:tcW w:w="9720" w:type="dxa"/>
            <w:gridSpan w:val="2"/>
          </w:tcPr>
          <w:p w14:paraId="53E0373F" w14:textId="77777777" w:rsidR="00436168" w:rsidRPr="001960B5" w:rsidRDefault="00436168" w:rsidP="00436168">
            <w:pPr>
              <w:pStyle w:val="Sectiondetails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436168" w:rsidRPr="001960B5" w14:paraId="4A722D5F" w14:textId="77777777" w:rsidTr="00C464B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</w:trPr>
        <w:tc>
          <w:tcPr>
            <w:tcW w:w="9720" w:type="dxa"/>
            <w:gridSpan w:val="2"/>
          </w:tcPr>
          <w:sdt>
            <w:sdtPr>
              <w:rPr>
                <w:rFonts w:ascii="Bodoni MT" w:hAnsi="Bodoni MT"/>
                <w:b/>
                <w:sz w:val="24"/>
                <w:szCs w:val="24"/>
              </w:rPr>
              <w:id w:val="1484071"/>
              <w:placeholder>
                <w:docPart w:val="F1B8F141C777486EB5B81C5F20F75730"/>
              </w:placeholder>
            </w:sdtPr>
            <w:sdtEndPr/>
            <w:sdtContent>
              <w:p w14:paraId="6A0AE18A" w14:textId="283CC330" w:rsidR="00436168" w:rsidRDefault="00436168" w:rsidP="00436168">
                <w:pPr>
                  <w:pStyle w:val="Sectiondetails"/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</w:pPr>
                <w:r w:rsidRPr="002C0212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Referencias </w:t>
                </w:r>
                <w:r w:rsidR="00E83F16" w:rsidRPr="002C0212">
                  <w:rPr>
                    <w:rFonts w:ascii="Bodoni MT" w:hAnsi="Bodoni MT"/>
                    <w:sz w:val="24"/>
                    <w:szCs w:val="24"/>
                    <w:lang w:val="es-PA"/>
                  </w:rPr>
                  <w:t>Personales:</w:t>
                </w:r>
                <w:r w:rsidRPr="002C0212">
                  <w:rPr>
                    <w:rFonts w:ascii="Bodoni MT" w:hAnsi="Bodoni MT"/>
                    <w:sz w:val="24"/>
                    <w:szCs w:val="24"/>
                    <w:lang w:val="es-PA"/>
                  </w:rPr>
                  <w:t xml:space="preserve">     </w:t>
                </w:r>
                <w:r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 Briseida </w:t>
                </w:r>
                <w:r w:rsidR="00E83F16"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>Guerrero Cel.</w:t>
                </w:r>
                <w:r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: 62678058         </w:t>
                </w:r>
              </w:p>
              <w:p w14:paraId="750876A6" w14:textId="595D6A1B" w:rsidR="00436168" w:rsidRPr="001960B5" w:rsidRDefault="00436168" w:rsidP="00436168">
                <w:pPr>
                  <w:pStyle w:val="Sectiondetails"/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</w:pPr>
                <w:r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                                               </w:t>
                </w:r>
                <w:r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Sady Guerra    </w:t>
                </w:r>
                <w:r w:rsidR="00E83F16"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>Cel.:</w:t>
                </w:r>
                <w:r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 </w:t>
                </w:r>
                <w:r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     </w:t>
                </w:r>
                <w:r w:rsidRPr="001960B5"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63886723       </w:t>
                </w:r>
              </w:p>
              <w:p w14:paraId="1E8291A6" w14:textId="6CAE47E1" w:rsidR="00436168" w:rsidRDefault="00436168" w:rsidP="00436168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</w:p>
              <w:p w14:paraId="2D28EAA6" w14:textId="77777777" w:rsidR="00436168" w:rsidRPr="001960B5" w:rsidRDefault="00D37E50" w:rsidP="00436168">
                <w:pPr>
                  <w:pStyle w:val="SectionTitle"/>
                  <w:rPr>
                    <w:rFonts w:ascii="Bodoni MT" w:hAnsi="Bodoni MT"/>
                    <w:sz w:val="24"/>
                    <w:szCs w:val="24"/>
                  </w:rPr>
                </w:pPr>
              </w:p>
            </w:sdtContent>
          </w:sdt>
          <w:sdt>
            <w:sdtPr>
              <w:rPr>
                <w:rStyle w:val="SectiondetailsChar"/>
                <w:rFonts w:ascii="Bodoni MT" w:hAnsi="Bodoni MT"/>
                <w:sz w:val="24"/>
                <w:szCs w:val="24"/>
              </w:rPr>
              <w:id w:val="1484101"/>
              <w:placeholder>
                <w:docPart w:val="644819509B624178B7D65AFE30D50E66"/>
              </w:placeholder>
            </w:sdtPr>
            <w:sdtEndPr>
              <w:rPr>
                <w:rStyle w:val="Fuentedeprrafopredeter"/>
              </w:rPr>
            </w:sdtEndPr>
            <w:sdtContent>
              <w:p w14:paraId="06648282" w14:textId="10C97DCB" w:rsidR="00436168" w:rsidRPr="001960B5" w:rsidRDefault="00436168" w:rsidP="00436168">
                <w:pPr>
                  <w:pStyle w:val="Sectiondetails"/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</w:pPr>
                <w:r>
                  <w:rPr>
                    <w:rStyle w:val="SectiondetailsChar"/>
                    <w:rFonts w:ascii="Bodoni MT" w:hAnsi="Bodoni MT"/>
                    <w:sz w:val="24"/>
                    <w:szCs w:val="24"/>
                  </w:rPr>
                  <w:t xml:space="preserve"> </w:t>
                </w:r>
              </w:p>
              <w:p w14:paraId="51198B0D" w14:textId="5B650352" w:rsidR="00436168" w:rsidRPr="001960B5" w:rsidRDefault="00436168" w:rsidP="00436168">
                <w:pPr>
                  <w:pStyle w:val="Sectiondetails"/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</w:pPr>
                <w:r>
                  <w:rPr>
                    <w:rStyle w:val="SectiondetailsChar"/>
                    <w:rFonts w:ascii="Bodoni MT" w:hAnsi="Bodoni MT"/>
                    <w:sz w:val="24"/>
                    <w:szCs w:val="24"/>
                    <w:lang w:val="es-PA"/>
                  </w:rPr>
                  <w:t xml:space="preserve"> </w:t>
                </w:r>
              </w:p>
              <w:p w14:paraId="62EA1D48" w14:textId="3E85D341" w:rsidR="00436168" w:rsidRPr="001960B5" w:rsidRDefault="00D37E50" w:rsidP="00436168">
                <w:pPr>
                  <w:pStyle w:val="Sectiondetails"/>
                  <w:rPr>
                    <w:rFonts w:ascii="Bodoni MT" w:hAnsi="Bodoni MT"/>
                    <w:sz w:val="24"/>
                    <w:szCs w:val="24"/>
                    <w:lang w:val="es-PA"/>
                  </w:rPr>
                </w:pPr>
              </w:p>
            </w:sdtContent>
          </w:sdt>
        </w:tc>
      </w:tr>
    </w:tbl>
    <w:p w14:paraId="194363AA" w14:textId="2F063A42" w:rsidR="001851A9" w:rsidRPr="001960B5" w:rsidRDefault="0058472C">
      <w:pPr>
        <w:rPr>
          <w:rFonts w:ascii="Bodoni MT" w:hAnsi="Bodoni MT"/>
          <w:sz w:val="24"/>
          <w:szCs w:val="24"/>
          <w:lang w:val="es-PA"/>
        </w:rPr>
      </w:pPr>
      <w:r w:rsidRPr="001960B5">
        <w:rPr>
          <w:rFonts w:ascii="Bodoni MT" w:hAnsi="Bodoni MT"/>
          <w:sz w:val="24"/>
          <w:szCs w:val="24"/>
          <w:lang w:val="es-PA"/>
        </w:rPr>
        <w:lastRenderedPageBreak/>
        <w:t xml:space="preserve"> </w:t>
      </w:r>
      <w:r w:rsidR="00DF4D44" w:rsidRPr="001960B5">
        <w:rPr>
          <w:rFonts w:ascii="Bodoni MT" w:hAnsi="Bodoni MT"/>
          <w:sz w:val="24"/>
          <w:szCs w:val="24"/>
          <w:lang w:val="es-PA"/>
        </w:rPr>
        <w:br w:type="textWrapping" w:clear="all"/>
      </w:r>
    </w:p>
    <w:sectPr w:rsidR="001851A9" w:rsidRPr="001960B5" w:rsidSect="00C464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04" w:right="720" w:bottom="1080" w:left="720" w:header="680" w:footer="51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EDFF1" w14:textId="77777777" w:rsidR="00D37E50" w:rsidRDefault="00D37E50">
      <w:pPr>
        <w:spacing w:after="0" w:line="240" w:lineRule="auto"/>
      </w:pPr>
      <w:r>
        <w:separator/>
      </w:r>
    </w:p>
  </w:endnote>
  <w:endnote w:type="continuationSeparator" w:id="0">
    <w:p w14:paraId="7C482ACE" w14:textId="77777777" w:rsidR="00D37E50" w:rsidRDefault="00D3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1AEB1" w14:textId="77777777" w:rsidR="00436168" w:rsidRDefault="004361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519"/>
      <w:docPartObj>
        <w:docPartGallery w:val="Page Numbers (Bottom of Page)"/>
        <w:docPartUnique/>
      </w:docPartObj>
    </w:sdtPr>
    <w:sdtEndPr/>
    <w:sdtContent>
      <w:p w14:paraId="0123579A" w14:textId="1DE2ADC8" w:rsidR="001851A9" w:rsidRDefault="005D4B67" w:rsidP="00AA186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A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E05F" w14:textId="77777777" w:rsidR="00436168" w:rsidRDefault="00436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C57D5" w14:textId="77777777" w:rsidR="00D37E50" w:rsidRDefault="00D37E50">
      <w:pPr>
        <w:spacing w:after="0" w:line="240" w:lineRule="auto"/>
      </w:pPr>
      <w:r>
        <w:separator/>
      </w:r>
    </w:p>
  </w:footnote>
  <w:footnote w:type="continuationSeparator" w:id="0">
    <w:p w14:paraId="7763BCCF" w14:textId="77777777" w:rsidR="00D37E50" w:rsidRDefault="00D3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3902E" w14:textId="77777777" w:rsidR="00436168" w:rsidRDefault="004361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11A6D" w14:textId="77777777" w:rsidR="00436168" w:rsidRDefault="004361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8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79"/>
      <w:gridCol w:w="78"/>
      <w:gridCol w:w="10715"/>
    </w:tblGrid>
    <w:tr w:rsidR="00111216" w:rsidRPr="00AA1866" w14:paraId="148928D4" w14:textId="77777777" w:rsidTr="00B67FC9">
      <w:trPr>
        <w:trHeight w:val="335"/>
        <w:jc w:val="center"/>
      </w:trPr>
      <w:tc>
        <w:tcPr>
          <w:tcW w:w="0" w:type="auto"/>
        </w:tcPr>
        <w:p w14:paraId="2A9546F0" w14:textId="77777777" w:rsidR="00B67FC9" w:rsidRDefault="00B67FC9" w:rsidP="004610DF">
          <w:pPr>
            <w:pStyle w:val="Name"/>
            <w:jc w:val="left"/>
          </w:pPr>
        </w:p>
      </w:tc>
      <w:tc>
        <w:tcPr>
          <w:tcW w:w="0" w:type="auto"/>
        </w:tcPr>
        <w:p w14:paraId="3BCF234E" w14:textId="77777777" w:rsidR="00B67FC9" w:rsidRDefault="00B67FC9" w:rsidP="001A43C4">
          <w:pPr>
            <w:pStyle w:val="Name"/>
          </w:pPr>
        </w:p>
      </w:tc>
      <w:tc>
        <w:tcPr>
          <w:tcW w:w="0" w:type="auto"/>
        </w:tcPr>
        <w:p w14:paraId="148A3111" w14:textId="3FD53E75" w:rsidR="00B67FC9" w:rsidRPr="00AA1866" w:rsidRDefault="00307745" w:rsidP="00434750">
          <w:pPr>
            <w:pStyle w:val="Name"/>
            <w:tabs>
              <w:tab w:val="center" w:pos="5288"/>
              <w:tab w:val="right" w:pos="10577"/>
            </w:tabs>
            <w:jc w:val="left"/>
          </w:pPr>
          <w:r>
            <w:rPr>
              <w:rStyle w:val="NameChar"/>
            </w:rPr>
            <w:tab/>
          </w:r>
          <w:r>
            <w:rPr>
              <w:rStyle w:val="NameChar"/>
            </w:rPr>
            <w:tab/>
          </w:r>
          <w:r w:rsidR="00111216">
            <w:rPr>
              <w:noProof/>
              <w:lang w:val="es-PA" w:eastAsia="es-PA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783F23D1" wp14:editId="294E0F20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3" name="Freeform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1648CC" id="Freeform 15" o:spid="_x0000_s1026" style="position:absolute;margin-left:-29.65pt;margin-top:-29.7pt;width:556.9pt;height:79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111216">
            <w:rPr>
              <w:noProof/>
              <w:lang w:val="es-PA" w:eastAsia="es-PA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32A6FE64" wp14:editId="4B7A0BE8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7210A8" id="Freeform 14" o:spid="_x0000_s1026" style="position:absolute;margin-left:-4.4pt;margin-top:-47.75pt;width:563.1pt;height:101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MGa4SR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Fuentedeprrafopredeter"/>
                <w:b/>
              </w:rPr>
            </w:sdtEndPr>
            <w:sdtContent>
              <w:r w:rsidR="00434750">
                <w:rPr>
                  <w:rFonts w:ascii="French Script MT" w:hAnsi="French Script MT"/>
                  <w:b w:val="0"/>
                  <w:noProof/>
                  <w:sz w:val="48"/>
                  <w:szCs w:val="48"/>
                  <w:lang w:val="es-PA" w:eastAsia="es-PA"/>
                </w:rPr>
                <w:drawing>
                  <wp:inline distT="0" distB="0" distL="0" distR="0" wp14:anchorId="72C9D2E9" wp14:editId="6B01BA5B">
                    <wp:extent cx="952500" cy="1438275"/>
                    <wp:effectExtent l="0" t="0" r="0" b="9525"/>
                    <wp:docPr id="4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oto.jp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0" cy="1438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67FC9" w:rsidRPr="002C0212">
                <w:rPr>
                  <w:rStyle w:val="NameChar"/>
                  <w:rFonts w:ascii="Agency FB" w:hAnsi="Agency FB"/>
                  <w:sz w:val="48"/>
                  <w:szCs w:val="48"/>
                </w:rPr>
                <w:t>Nedelka Mendoza Graell</w:t>
              </w:r>
            </w:sdtContent>
          </w:sdt>
        </w:p>
      </w:tc>
    </w:tr>
    <w:tr w:rsidR="00111216" w:rsidRPr="00111216" w14:paraId="4A81FE52" w14:textId="77777777" w:rsidTr="00B67FC9">
      <w:trPr>
        <w:trHeight w:val="329"/>
        <w:jc w:val="center"/>
      </w:trPr>
      <w:tc>
        <w:tcPr>
          <w:tcW w:w="0" w:type="auto"/>
        </w:tcPr>
        <w:p w14:paraId="6CF003B6" w14:textId="77777777" w:rsidR="00B67FC9" w:rsidRPr="00111216" w:rsidRDefault="00B67FC9" w:rsidP="00AA1866">
          <w:pPr>
            <w:pStyle w:val="ContactInfo"/>
            <w:rPr>
              <w:rStyle w:val="ContactInfoChar"/>
              <w:rFonts w:ascii="French Script MT" w:hAnsi="French Script MT"/>
              <w:sz w:val="36"/>
              <w:szCs w:val="36"/>
            </w:rPr>
          </w:pPr>
        </w:p>
      </w:tc>
      <w:tc>
        <w:tcPr>
          <w:tcW w:w="0" w:type="auto"/>
        </w:tcPr>
        <w:p w14:paraId="4ECB4DE2" w14:textId="77777777" w:rsidR="00B67FC9" w:rsidRPr="00111216" w:rsidRDefault="00B67FC9" w:rsidP="00AA1866">
          <w:pPr>
            <w:pStyle w:val="ContactInfo"/>
            <w:rPr>
              <w:rStyle w:val="ContactInfoChar"/>
              <w:rFonts w:ascii="French Script MT" w:hAnsi="French Script MT"/>
              <w:sz w:val="36"/>
              <w:szCs w:val="36"/>
            </w:rPr>
          </w:pPr>
        </w:p>
      </w:tc>
      <w:tc>
        <w:tcPr>
          <w:tcW w:w="0" w:type="auto"/>
        </w:tcPr>
        <w:p w14:paraId="6877BF2D" w14:textId="0F3AB6A6" w:rsidR="00B67FC9" w:rsidRPr="002C0212" w:rsidRDefault="00D37E50" w:rsidP="00AA1866">
          <w:pPr>
            <w:pStyle w:val="ContactInfo"/>
            <w:rPr>
              <w:rFonts w:ascii="Arial Narrow" w:hAnsi="Arial Narrow"/>
              <w:sz w:val="36"/>
              <w:szCs w:val="36"/>
              <w:lang w:val="es-PA"/>
            </w:rPr>
          </w:pPr>
          <w:sdt>
            <w:sdtPr>
              <w:rPr>
                <w:rStyle w:val="ContactInfoChar"/>
                <w:rFonts w:ascii="Arial Narrow" w:hAnsi="Arial Narrow"/>
                <w:sz w:val="36"/>
                <w:szCs w:val="36"/>
              </w:rPr>
              <w:id w:val="7187521"/>
            </w:sdtPr>
            <w:sdtEndPr>
              <w:rPr>
                <w:rStyle w:val="Fuentedeprrafopredeter"/>
              </w:rPr>
            </w:sdtEndPr>
            <w:sdtContent>
              <w:r w:rsidR="0058472C" w:rsidRPr="002C0212">
                <w:rPr>
                  <w:rStyle w:val="ContactInfoChar"/>
                  <w:rFonts w:ascii="Arial Narrow" w:hAnsi="Arial Narrow"/>
                  <w:sz w:val="36"/>
                  <w:szCs w:val="36"/>
                  <w:lang w:val="es-PA"/>
                </w:rPr>
                <w:t>Unida</w:t>
              </w:r>
            </w:sdtContent>
          </w:sdt>
          <w:r w:rsidR="00B67FC9" w:rsidRPr="002C0212">
            <w:rPr>
              <w:rFonts w:ascii="Arial Narrow" w:hAnsi="Arial Narrow"/>
              <w:sz w:val="36"/>
              <w:szCs w:val="36"/>
              <w:lang w:val="es-PA"/>
            </w:rPr>
            <w:t xml:space="preserve">, </w:t>
          </w:r>
          <w:sdt>
            <w:sdtPr>
              <w:rPr>
                <w:rStyle w:val="ContactInfoChar"/>
                <w:rFonts w:ascii="Arial Narrow" w:hAnsi="Arial Narrow"/>
                <w:sz w:val="36"/>
                <w:szCs w:val="36"/>
              </w:rPr>
              <w:id w:val="7187522"/>
            </w:sdtPr>
            <w:sdtEndPr>
              <w:rPr>
                <w:rStyle w:val="Fuentedeprrafopredeter"/>
              </w:rPr>
            </w:sdtEndPr>
            <w:sdtContent>
              <w:r w:rsidR="00111216" w:rsidRPr="002C0212">
                <w:rPr>
                  <w:rStyle w:val="ContactInfoChar"/>
                  <w:rFonts w:ascii="Arial Narrow" w:hAnsi="Arial Narrow"/>
                  <w:sz w:val="36"/>
                  <w:szCs w:val="36"/>
                  <w:lang w:val="es-PA"/>
                </w:rPr>
                <w:t>31 años, Pedregal Pacific Place</w:t>
              </w:r>
              <w:r w:rsidR="00B67FC9" w:rsidRPr="002C0212">
                <w:rPr>
                  <w:rStyle w:val="ContactInfoChar"/>
                  <w:rFonts w:ascii="Arial Narrow" w:hAnsi="Arial Narrow"/>
                  <w:sz w:val="36"/>
                  <w:szCs w:val="36"/>
                  <w:lang w:val="es-PA"/>
                </w:rPr>
                <w:t xml:space="preserve"> </w:t>
              </w:r>
            </w:sdtContent>
          </w:sdt>
          <w:r w:rsidR="00B67FC9" w:rsidRPr="002C0212">
            <w:rPr>
              <w:rFonts w:ascii="Arial Narrow" w:hAnsi="Arial Narrow"/>
              <w:sz w:val="36"/>
              <w:szCs w:val="36"/>
              <w:lang w:val="es-PA"/>
            </w:rPr>
            <w:t xml:space="preserve"> </w:t>
          </w:r>
          <w:sdt>
            <w:sdtPr>
              <w:rPr>
                <w:rStyle w:val="ContactInfoChar"/>
                <w:rFonts w:ascii="Arial Narrow" w:hAnsi="Arial Narrow"/>
                <w:sz w:val="36"/>
                <w:szCs w:val="36"/>
              </w:rPr>
              <w:id w:val="7187523"/>
            </w:sdtPr>
            <w:sdtEndPr>
              <w:rPr>
                <w:rStyle w:val="Fuentedeprrafopredeter"/>
              </w:rPr>
            </w:sdtEndPr>
            <w:sdtContent>
              <w:r w:rsidR="004766D3" w:rsidRPr="002C0212">
                <w:rPr>
                  <w:rStyle w:val="ContactInfoChar"/>
                  <w:rFonts w:ascii="Arial Narrow" w:hAnsi="Arial Narrow"/>
                  <w:sz w:val="36"/>
                  <w:szCs w:val="36"/>
                  <w:lang w:val="es-PA"/>
                </w:rPr>
                <w:t>Cel.</w:t>
              </w:r>
              <w:r w:rsidR="00111216" w:rsidRPr="002C0212">
                <w:rPr>
                  <w:rStyle w:val="ContactInfoChar"/>
                  <w:rFonts w:ascii="Arial Narrow" w:hAnsi="Arial Narrow"/>
                  <w:sz w:val="36"/>
                  <w:szCs w:val="36"/>
                  <w:lang w:val="es-PA"/>
                </w:rPr>
                <w:t xml:space="preserve">: </w:t>
              </w:r>
              <w:r w:rsidR="002C0212">
                <w:rPr>
                  <w:rStyle w:val="ContactInfoChar"/>
                  <w:rFonts w:ascii="Arial Narrow" w:hAnsi="Arial Narrow"/>
                  <w:sz w:val="36"/>
                  <w:szCs w:val="36"/>
                  <w:lang w:val="es-PA"/>
                </w:rPr>
                <w:t xml:space="preserve">62016394 </w:t>
              </w:r>
            </w:sdtContent>
          </w:sdt>
        </w:p>
        <w:p w14:paraId="54EE06A6" w14:textId="75B3DCA1" w:rsidR="00B67FC9" w:rsidRPr="00111216" w:rsidRDefault="00D37E50" w:rsidP="00111216">
          <w:pPr>
            <w:pStyle w:val="ContactInfo"/>
            <w:rPr>
              <w:rFonts w:ascii="French Script MT" w:hAnsi="French Script MT"/>
              <w:sz w:val="36"/>
              <w:szCs w:val="36"/>
              <w:lang w:val="es-PA"/>
            </w:rPr>
          </w:pPr>
          <w:sdt>
            <w:sdtPr>
              <w:rPr>
                <w:rStyle w:val="ContactInfoChar"/>
                <w:rFonts w:ascii="French Script MT" w:hAnsi="French Script MT"/>
                <w:sz w:val="36"/>
                <w:szCs w:val="36"/>
              </w:rPr>
              <w:id w:val="7187524"/>
            </w:sdtPr>
            <w:sdtEndPr>
              <w:rPr>
                <w:rStyle w:val="Fuentedeprrafopredeter"/>
              </w:rPr>
            </w:sdtEndPr>
            <w:sdtContent>
              <w:r w:rsidR="00436168" w:rsidRPr="002C0212">
                <w:rPr>
                  <w:rFonts w:ascii="Arial" w:hAnsi="Arial" w:cs="Arial"/>
                  <w:sz w:val="36"/>
                  <w:szCs w:val="36"/>
                  <w:lang w:val="es-PA"/>
                </w:rPr>
                <w:t>nedelka1717@gmail.com</w:t>
              </w:r>
            </w:sdtContent>
          </w:sdt>
          <w:r w:rsidR="00B67FC9" w:rsidRPr="00111216">
            <w:rPr>
              <w:rFonts w:ascii="French Script MT" w:hAnsi="French Script MT"/>
              <w:sz w:val="36"/>
              <w:szCs w:val="36"/>
              <w:lang w:val="es-PA"/>
            </w:rPr>
            <w:t xml:space="preserve"> </w:t>
          </w:r>
          <w:sdt>
            <w:sdtPr>
              <w:rPr>
                <w:rStyle w:val="ContactInfoChar"/>
                <w:rFonts w:ascii="French Script MT" w:hAnsi="French Script MT"/>
                <w:sz w:val="36"/>
                <w:szCs w:val="36"/>
              </w:rPr>
              <w:id w:val="7187525"/>
            </w:sdtPr>
            <w:sdtEndPr>
              <w:rPr>
                <w:rStyle w:val="Fuentedeprrafopredeter"/>
              </w:rPr>
            </w:sdtEndPr>
            <w:sdtContent>
              <w:r w:rsidR="00111216" w:rsidRPr="00111216">
                <w:rPr>
                  <w:rStyle w:val="ContactInfoChar"/>
                  <w:rFonts w:ascii="French Script MT" w:hAnsi="French Script MT"/>
                  <w:sz w:val="36"/>
                  <w:szCs w:val="36"/>
                  <w:lang w:val="es-PA"/>
                </w:rPr>
                <w:t xml:space="preserve"> </w:t>
              </w:r>
            </w:sdtContent>
          </w:sdt>
        </w:p>
      </w:tc>
    </w:tr>
  </w:tbl>
  <w:p w14:paraId="71E59CFF" w14:textId="469117C2" w:rsidR="00B67FC9" w:rsidRPr="00111216" w:rsidRDefault="00B67FC9" w:rsidP="001540EA">
    <w:pPr>
      <w:pStyle w:val="Encabezado"/>
      <w:tabs>
        <w:tab w:val="clear" w:pos="4680"/>
        <w:tab w:val="clear" w:pos="9360"/>
        <w:tab w:val="left" w:pos="1500"/>
      </w:tabs>
      <w:rPr>
        <w:lang w:val="es-PA"/>
      </w:rPr>
    </w:pPr>
  </w:p>
  <w:p w14:paraId="4AF16CC5" w14:textId="77777777" w:rsidR="00D638CD" w:rsidRDefault="00D63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718"/>
    <w:multiLevelType w:val="hybridMultilevel"/>
    <w:tmpl w:val="C194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4BC"/>
    <w:multiLevelType w:val="hybridMultilevel"/>
    <w:tmpl w:val="3522E78E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77"/>
    <w:multiLevelType w:val="hybridMultilevel"/>
    <w:tmpl w:val="973075C0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7369B"/>
    <w:multiLevelType w:val="hybridMultilevel"/>
    <w:tmpl w:val="584E439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A" w:vendorID="64" w:dllVersion="131078" w:nlCheck="1" w:checkStyle="0"/>
  <w:activeWritingStyle w:appName="MSWord" w:lang="en-US" w:vendorID="64" w:dllVersion="131078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C4"/>
    <w:rsid w:val="00021CDB"/>
    <w:rsid w:val="000B7660"/>
    <w:rsid w:val="000F4408"/>
    <w:rsid w:val="00102696"/>
    <w:rsid w:val="001035BC"/>
    <w:rsid w:val="00111216"/>
    <w:rsid w:val="00122AA5"/>
    <w:rsid w:val="001540EA"/>
    <w:rsid w:val="00183750"/>
    <w:rsid w:val="001851A9"/>
    <w:rsid w:val="001960B5"/>
    <w:rsid w:val="001A43C4"/>
    <w:rsid w:val="00261005"/>
    <w:rsid w:val="0028107D"/>
    <w:rsid w:val="002C0212"/>
    <w:rsid w:val="00307745"/>
    <w:rsid w:val="003F51EC"/>
    <w:rsid w:val="003F7CDE"/>
    <w:rsid w:val="00407676"/>
    <w:rsid w:val="004219B3"/>
    <w:rsid w:val="00434750"/>
    <w:rsid w:val="00436168"/>
    <w:rsid w:val="004610DF"/>
    <w:rsid w:val="004766D3"/>
    <w:rsid w:val="005260F1"/>
    <w:rsid w:val="00545A61"/>
    <w:rsid w:val="00577D12"/>
    <w:rsid w:val="0058472C"/>
    <w:rsid w:val="005C23F7"/>
    <w:rsid w:val="005D4B67"/>
    <w:rsid w:val="00615A5D"/>
    <w:rsid w:val="006A2409"/>
    <w:rsid w:val="00724345"/>
    <w:rsid w:val="007E01E9"/>
    <w:rsid w:val="008211B1"/>
    <w:rsid w:val="00867AEB"/>
    <w:rsid w:val="00872F33"/>
    <w:rsid w:val="00913F13"/>
    <w:rsid w:val="00974B6E"/>
    <w:rsid w:val="009A0BF7"/>
    <w:rsid w:val="009F259E"/>
    <w:rsid w:val="00A03EEC"/>
    <w:rsid w:val="00A11703"/>
    <w:rsid w:val="00A11C70"/>
    <w:rsid w:val="00A330C7"/>
    <w:rsid w:val="00A970F0"/>
    <w:rsid w:val="00AA1866"/>
    <w:rsid w:val="00AF3A70"/>
    <w:rsid w:val="00B33835"/>
    <w:rsid w:val="00B67FC9"/>
    <w:rsid w:val="00BA3FC2"/>
    <w:rsid w:val="00C464B2"/>
    <w:rsid w:val="00C53282"/>
    <w:rsid w:val="00C72134"/>
    <w:rsid w:val="00D03D9B"/>
    <w:rsid w:val="00D37E50"/>
    <w:rsid w:val="00D638CD"/>
    <w:rsid w:val="00D96883"/>
    <w:rsid w:val="00DA0142"/>
    <w:rsid w:val="00DC6959"/>
    <w:rsid w:val="00DF19F3"/>
    <w:rsid w:val="00DF4D44"/>
    <w:rsid w:val="00E17B8F"/>
    <w:rsid w:val="00E665DD"/>
    <w:rsid w:val="00E83F16"/>
    <w:rsid w:val="00E867B9"/>
    <w:rsid w:val="00EE6623"/>
    <w:rsid w:val="00F171F2"/>
    <w:rsid w:val="00F9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0BBB"/>
  <w15:docId w15:val="{1C3ECACD-1776-4702-BD92-8FF7D9A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1A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1A9"/>
  </w:style>
  <w:style w:type="paragraph" w:styleId="Piedepgina">
    <w:name w:val="footer"/>
    <w:basedOn w:val="Normal"/>
    <w:link w:val="PiedepginaC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1A9"/>
  </w:style>
  <w:style w:type="character" w:styleId="Textodelmarcadordeposicin">
    <w:name w:val="Placeholder Text"/>
    <w:basedOn w:val="Fuentedeprrafopredeter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aconcuadrcula">
    <w:name w:val="Table Grid"/>
    <w:basedOn w:val="Tabla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Fuentedeprrafopredeter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Fuentedeprrafopredeter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Fuentedeprrafopredeter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Fuentedeprrafopredeter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Fuentedeprrafopredeter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1A43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67FC9"/>
    <w:pPr>
      <w:ind w:left="720"/>
      <w:contextualSpacing/>
    </w:pPr>
    <w:rPr>
      <w:lang w:val="es-PA"/>
    </w:rPr>
  </w:style>
  <w:style w:type="character" w:styleId="Hipervnculo">
    <w:name w:val="Hyperlink"/>
    <w:basedOn w:val="Fuentedeprrafopredeter"/>
    <w:uiPriority w:val="99"/>
    <w:unhideWhenUsed/>
    <w:rsid w:val="0011121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4B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4B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B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B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B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1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3C910E3E564AC582586867395A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D73A-09A2-4DB2-926E-F5839885A901}"/>
      </w:docPartPr>
      <w:docPartBody>
        <w:p w:rsidR="00901320" w:rsidRDefault="00B33644">
          <w:pPr>
            <w:pStyle w:val="DD3C910E3E564AC582586867395A837D"/>
          </w:pPr>
          <w:r>
            <w:t>Objectives</w:t>
          </w:r>
        </w:p>
      </w:docPartBody>
    </w:docPart>
    <w:docPart>
      <w:docPartPr>
        <w:name w:val="EF9FC367BBA747D2A5411482982C8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2DDE-85A3-4B21-B85C-21FB3970586C}"/>
      </w:docPartPr>
      <w:docPartBody>
        <w:p w:rsidR="00901320" w:rsidRDefault="00B33644">
          <w:pPr>
            <w:pStyle w:val="EF9FC367BBA747D2A5411482982C85C3"/>
          </w:pPr>
          <w:r w:rsidRPr="003F51EC">
            <w:t>Describe your career goal or ideal job.</w:t>
          </w:r>
        </w:p>
      </w:docPartBody>
    </w:docPart>
    <w:docPart>
      <w:docPartPr>
        <w:name w:val="383E8A11B1B6487CA166595571AD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568A3-62EA-43B2-9452-69165D657764}"/>
      </w:docPartPr>
      <w:docPartBody>
        <w:p w:rsidR="00901320" w:rsidRDefault="00B33644">
          <w:pPr>
            <w:pStyle w:val="383E8A11B1B6487CA166595571AD3370"/>
          </w:pPr>
          <w:r>
            <w:t>Experience</w:t>
          </w:r>
        </w:p>
      </w:docPartBody>
    </w:docPart>
    <w:docPart>
      <w:docPartPr>
        <w:name w:val="73F6D549A6764C979747CB005CDA0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185D-D902-4AED-94BC-43BC35A0E771}"/>
      </w:docPartPr>
      <w:docPartBody>
        <w:p w:rsidR="00901320" w:rsidRDefault="00B33644">
          <w:pPr>
            <w:pStyle w:val="73F6D549A6764C979747CB005CDA0068"/>
          </w:pPr>
          <w:r w:rsidRPr="003F51EC">
            <w:t>Date of Employment :</w:t>
          </w:r>
        </w:p>
      </w:docPartBody>
    </w:docPart>
    <w:docPart>
      <w:docPartPr>
        <w:name w:val="4A786787A6BD4660B0DE47E4E0D2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78E12-39F8-4F0D-8BC3-D6D40F882086}"/>
      </w:docPartPr>
      <w:docPartBody>
        <w:p w:rsidR="00901320" w:rsidRDefault="00B33644">
          <w:pPr>
            <w:pStyle w:val="4A786787A6BD4660B0DE47E4E0D29D8A"/>
          </w:pPr>
          <w:r w:rsidRPr="003F51EC">
            <w:t>Date</w:t>
          </w:r>
        </w:p>
      </w:docPartBody>
    </w:docPart>
    <w:docPart>
      <w:docPartPr>
        <w:name w:val="E2048C1F8FD142CA8026501099107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E5FBF-AE0B-450A-9300-3174E72FB85F}"/>
      </w:docPartPr>
      <w:docPartBody>
        <w:p w:rsidR="00901320" w:rsidRDefault="00B33644">
          <w:pPr>
            <w:pStyle w:val="E2048C1F8FD142CA802650109910715B"/>
          </w:pPr>
          <w:r w:rsidRPr="003F51EC">
            <w:t>Company name</w:t>
          </w:r>
        </w:p>
      </w:docPartBody>
    </w:docPart>
    <w:docPart>
      <w:docPartPr>
        <w:name w:val="3E5304B5BE9B470CBBEDF6322BBDB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5A174-3812-4F37-9E01-66F923B8903D}"/>
      </w:docPartPr>
      <w:docPartBody>
        <w:p w:rsidR="00901320" w:rsidRDefault="00B33644">
          <w:pPr>
            <w:pStyle w:val="3E5304B5BE9B470CBBEDF6322BBDBEAF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8DD9C1F806C2451CA2C63D0DCC45D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967C1-16F0-4CC6-B96C-1D4F6EDA1E5E}"/>
      </w:docPartPr>
      <w:docPartBody>
        <w:p w:rsidR="00901320" w:rsidRDefault="00B33644">
          <w:pPr>
            <w:pStyle w:val="8DD9C1F806C2451CA2C63D0DCC45DF8A"/>
          </w:pPr>
          <w:r>
            <w:t>Job Title</w:t>
          </w:r>
        </w:p>
      </w:docPartBody>
    </w:docPart>
    <w:docPart>
      <w:docPartPr>
        <w:name w:val="00B7C1A2F7A34F5293DBE4012891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9F3D2-1809-4812-860C-5EC3F77436AF}"/>
      </w:docPartPr>
      <w:docPartBody>
        <w:p w:rsidR="005C3DDB" w:rsidRDefault="00C0731B" w:rsidP="00C0731B">
          <w:pPr>
            <w:pStyle w:val="00B7C1A2F7A34F5293DBE4012891B354"/>
          </w:pPr>
          <w:r w:rsidRPr="00AA1866">
            <w:t>Job responsibility/achievement</w:t>
          </w:r>
        </w:p>
      </w:docPartBody>
    </w:docPart>
    <w:docPart>
      <w:docPartPr>
        <w:name w:val="3CE6151D3F0840F8A5D372F201C46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55830-54A2-4BF7-9265-E02E7C45E3B0}"/>
      </w:docPartPr>
      <w:docPartBody>
        <w:p w:rsidR="005C3DDB" w:rsidRDefault="00C0731B" w:rsidP="00C0731B">
          <w:pPr>
            <w:pStyle w:val="3CE6151D3F0840F8A5D372F201C46744"/>
          </w:pPr>
          <w:r w:rsidRPr="00AA1866">
            <w:t>Job responsibility/achievement</w:t>
          </w:r>
        </w:p>
      </w:docPartBody>
    </w:docPart>
    <w:docPart>
      <w:docPartPr>
        <w:name w:val="09B5076E67B14A32A3EB79DEE02F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1CD59-7759-4AC1-8B36-38D2CBCF5229}"/>
      </w:docPartPr>
      <w:docPartBody>
        <w:p w:rsidR="005C3DDB" w:rsidRDefault="00C0731B" w:rsidP="00C0731B">
          <w:pPr>
            <w:pStyle w:val="09B5076E67B14A32A3EB79DEE02F3C36"/>
          </w:pPr>
          <w:r w:rsidRPr="00AA1866">
            <w:t>Job responsibility/achievement</w:t>
          </w:r>
        </w:p>
      </w:docPartBody>
    </w:docPart>
    <w:docPart>
      <w:docPartPr>
        <w:name w:val="7066645618254DD599DCF284E1FC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93396-E25B-497E-92C6-C58C9A00AAB9}"/>
      </w:docPartPr>
      <w:docPartBody>
        <w:p w:rsidR="005C3DDB" w:rsidRDefault="00C0731B" w:rsidP="00C0731B">
          <w:pPr>
            <w:pStyle w:val="7066645618254DD599DCF284E1FC5C25"/>
          </w:pPr>
          <w:r>
            <w:t>Job Title</w:t>
          </w:r>
        </w:p>
      </w:docPartBody>
    </w:docPart>
    <w:docPart>
      <w:docPartPr>
        <w:name w:val="26E58F813CC5489EB751896DC3B6E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5DD88-D560-4F1E-A66A-C1336C6FE7FA}"/>
      </w:docPartPr>
      <w:docPartBody>
        <w:p w:rsidR="005C3DDB" w:rsidRDefault="00C0731B" w:rsidP="00C0731B">
          <w:pPr>
            <w:pStyle w:val="26E58F813CC5489EB751896DC3B6EC38"/>
          </w:pPr>
          <w:r>
            <w:t>Academic Education</w:t>
          </w:r>
        </w:p>
      </w:docPartBody>
    </w:docPart>
    <w:docPart>
      <w:docPartPr>
        <w:name w:val="DCC32F8310634640870DC4C8E4F2D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D2D4-CDB5-4791-AADC-E130F76CE274}"/>
      </w:docPartPr>
      <w:docPartBody>
        <w:p w:rsidR="005C3DDB" w:rsidRDefault="00C0731B" w:rsidP="00C0731B">
          <w:pPr>
            <w:pStyle w:val="DCC32F8310634640870DC4C8E4F2DFB6"/>
          </w:pPr>
          <w:r w:rsidRPr="003F51EC">
            <w:t>Dates of Attendance :</w:t>
          </w:r>
        </w:p>
      </w:docPartBody>
    </w:docPart>
    <w:docPart>
      <w:docPartPr>
        <w:name w:val="9EE25851E47D4879870671D44709D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A7179-5CBC-4CE0-AF5F-F6AEB54D06B8}"/>
      </w:docPartPr>
      <w:docPartBody>
        <w:p w:rsidR="005C3DDB" w:rsidRDefault="00C0731B" w:rsidP="00C0731B">
          <w:pPr>
            <w:pStyle w:val="9EE25851E47D4879870671D44709DC1F"/>
          </w:pPr>
          <w:r w:rsidRPr="003F51EC">
            <w:t>Start Date</w:t>
          </w:r>
        </w:p>
      </w:docPartBody>
    </w:docPart>
    <w:docPart>
      <w:docPartPr>
        <w:name w:val="E59FDA218D3443FD8BBB05834089E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6C8F-271A-491C-9C2B-236F0B63D895}"/>
      </w:docPartPr>
      <w:docPartBody>
        <w:p w:rsidR="005C3DDB" w:rsidRDefault="00C0731B" w:rsidP="00C0731B">
          <w:pPr>
            <w:pStyle w:val="E59FDA218D3443FD8BBB05834089EBDD"/>
          </w:pPr>
          <w:r w:rsidRPr="003F51EC">
            <w:t>To</w:t>
          </w:r>
        </w:p>
      </w:docPartBody>
    </w:docPart>
    <w:docPart>
      <w:docPartPr>
        <w:name w:val="A56872426EDF4EE6BE3FB8E52F9AD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1BD87-752F-477C-9888-445BCF930109}"/>
      </w:docPartPr>
      <w:docPartBody>
        <w:p w:rsidR="005C3DDB" w:rsidRDefault="00C0731B" w:rsidP="00C0731B">
          <w:pPr>
            <w:pStyle w:val="A56872426EDF4EE6BE3FB8E52F9ADD1C"/>
          </w:pPr>
          <w:r w:rsidRPr="003F51EC">
            <w:t>End Date</w:t>
          </w:r>
        </w:p>
      </w:docPartBody>
    </w:docPart>
    <w:docPart>
      <w:docPartPr>
        <w:name w:val="A7232044DBDF4D309378F38C3537E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3CC2-2F8D-4E13-9444-458C7E7A6203}"/>
      </w:docPartPr>
      <w:docPartBody>
        <w:p w:rsidR="005C3DDB" w:rsidRDefault="00C0731B" w:rsidP="00C0731B">
          <w:pPr>
            <w:pStyle w:val="A7232044DBDF4D309378F38C3537E0F5"/>
          </w:pPr>
          <w:r w:rsidRPr="003F51EC">
            <w:t>School name</w:t>
          </w:r>
        </w:p>
      </w:docPartBody>
    </w:docPart>
    <w:docPart>
      <w:docPartPr>
        <w:name w:val="10C5DEFB6762437CAC2CD75D1CBA9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7C9C7-924E-4FE9-A392-106875859381}"/>
      </w:docPartPr>
      <w:docPartBody>
        <w:p w:rsidR="005C3DDB" w:rsidRDefault="00C0731B" w:rsidP="00C0731B">
          <w:pPr>
            <w:pStyle w:val="10C5DEFB6762437CAC2CD75D1CBA9E5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D6A984339254CE282F01B161F02A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B7E00-7E07-41BA-A804-5D4F3155CED3}"/>
      </w:docPartPr>
      <w:docPartBody>
        <w:p w:rsidR="005C3DDB" w:rsidRDefault="00C0731B" w:rsidP="00C0731B">
          <w:pPr>
            <w:pStyle w:val="4D6A984339254CE282F01B161F02ADE1"/>
          </w:pPr>
          <w:r w:rsidRPr="003F51EC">
            <w:t>Grade/ Percentage/ Marks Obtained</w:t>
          </w:r>
        </w:p>
      </w:docPartBody>
    </w:docPart>
    <w:docPart>
      <w:docPartPr>
        <w:name w:val="8CAFE8A6CE0544A6AFF5C4DC6E3B4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0310-2826-4DF0-A78C-280CCD1E6AF8}"/>
      </w:docPartPr>
      <w:docPartBody>
        <w:p w:rsidR="005C3DDB" w:rsidRDefault="00C0731B" w:rsidP="00C0731B">
          <w:pPr>
            <w:pStyle w:val="8CAFE8A6CE0544A6AFF5C4DC6E3B4ED5"/>
          </w:pPr>
          <w:r w:rsidRPr="003F51EC">
            <w:t>Dates of Attendance :</w:t>
          </w:r>
        </w:p>
      </w:docPartBody>
    </w:docPart>
    <w:docPart>
      <w:docPartPr>
        <w:name w:val="F1B8F141C777486EB5B81C5F20F7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E7AE6-1BCB-4B69-B06C-22E231CB1A58}"/>
      </w:docPartPr>
      <w:docPartBody>
        <w:p w:rsidR="005C3DDB" w:rsidRDefault="00C0731B" w:rsidP="00C0731B">
          <w:pPr>
            <w:pStyle w:val="F1B8F141C777486EB5B81C5F20F75730"/>
          </w:pPr>
          <w:r>
            <w:t>References</w:t>
          </w:r>
        </w:p>
      </w:docPartBody>
    </w:docPart>
    <w:docPart>
      <w:docPartPr>
        <w:name w:val="644819509B624178B7D65AFE30D50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68D82-FFE8-43C7-8066-107A31FDEBA8}"/>
      </w:docPartPr>
      <w:docPartBody>
        <w:p w:rsidR="005C3DDB" w:rsidRDefault="00C0731B" w:rsidP="00C0731B">
          <w:pPr>
            <w:pStyle w:val="644819509B624178B7D65AFE30D50E66"/>
          </w:pPr>
          <w:r>
            <w:t>References are available on requests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61"/>
    <w:rsid w:val="00010981"/>
    <w:rsid w:val="000D7DDB"/>
    <w:rsid w:val="001D36D0"/>
    <w:rsid w:val="002D7056"/>
    <w:rsid w:val="0030147C"/>
    <w:rsid w:val="00324661"/>
    <w:rsid w:val="00410CB2"/>
    <w:rsid w:val="0044318C"/>
    <w:rsid w:val="005159E5"/>
    <w:rsid w:val="00571DA5"/>
    <w:rsid w:val="00572D49"/>
    <w:rsid w:val="005C3DDB"/>
    <w:rsid w:val="006E5DE8"/>
    <w:rsid w:val="00702AC5"/>
    <w:rsid w:val="00823DD5"/>
    <w:rsid w:val="00901320"/>
    <w:rsid w:val="0091180E"/>
    <w:rsid w:val="00942515"/>
    <w:rsid w:val="009D3B16"/>
    <w:rsid w:val="009E2C25"/>
    <w:rsid w:val="00B33644"/>
    <w:rsid w:val="00B67FE0"/>
    <w:rsid w:val="00B85A0E"/>
    <w:rsid w:val="00BA2750"/>
    <w:rsid w:val="00C0731B"/>
    <w:rsid w:val="00D95B3E"/>
    <w:rsid w:val="00EE35BB"/>
    <w:rsid w:val="00EF2AB5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3C910E3E564AC582586867395A837D">
    <w:name w:val="DD3C910E3E564AC582586867395A837D"/>
  </w:style>
  <w:style w:type="paragraph" w:customStyle="1" w:styleId="EF9FC367BBA747D2A5411482982C85C3">
    <w:name w:val="EF9FC367BBA747D2A5411482982C85C3"/>
  </w:style>
  <w:style w:type="paragraph" w:customStyle="1" w:styleId="383E8A11B1B6487CA166595571AD3370">
    <w:name w:val="383E8A11B1B6487CA166595571AD3370"/>
  </w:style>
  <w:style w:type="paragraph" w:customStyle="1" w:styleId="73F6D549A6764C979747CB005CDA0068">
    <w:name w:val="73F6D549A6764C979747CB005CDA0068"/>
  </w:style>
  <w:style w:type="paragraph" w:customStyle="1" w:styleId="4A786787A6BD4660B0DE47E4E0D29D8A">
    <w:name w:val="4A786787A6BD4660B0DE47E4E0D29D8A"/>
  </w:style>
  <w:style w:type="paragraph" w:customStyle="1" w:styleId="E2048C1F8FD142CA802650109910715B">
    <w:name w:val="E2048C1F8FD142CA802650109910715B"/>
  </w:style>
  <w:style w:type="paragraph" w:customStyle="1" w:styleId="3E5304B5BE9B470CBBEDF6322BBDBEAF">
    <w:name w:val="3E5304B5BE9B470CBBEDF6322BBDBEAF"/>
  </w:style>
  <w:style w:type="paragraph" w:customStyle="1" w:styleId="8DD9C1F806C2451CA2C63D0DCC45DF8A">
    <w:name w:val="8DD9C1F806C2451CA2C63D0DCC45DF8A"/>
  </w:style>
  <w:style w:type="paragraph" w:customStyle="1" w:styleId="CD46D054BC7C473693C69C2B3E903C33">
    <w:name w:val="CD46D054BC7C473693C69C2B3E903C33"/>
  </w:style>
  <w:style w:type="paragraph" w:customStyle="1" w:styleId="2CB106B22CFB49FB90E72FA31AB44434">
    <w:name w:val="2CB106B22CFB49FB90E72FA31AB44434"/>
  </w:style>
  <w:style w:type="paragraph" w:customStyle="1" w:styleId="F2B0F97A359C46D68E98F13EC6FA27FB">
    <w:name w:val="F2B0F97A359C46D68E98F13EC6FA27FB"/>
  </w:style>
  <w:style w:type="paragraph" w:customStyle="1" w:styleId="A0C3FA48FB7A4012B652B136DAB1C942">
    <w:name w:val="A0C3FA48FB7A4012B652B136DAB1C942"/>
  </w:style>
  <w:style w:type="paragraph" w:customStyle="1" w:styleId="759526D74BA746CA8545A5C36AA833CE">
    <w:name w:val="759526D74BA746CA8545A5C36AA833CE"/>
  </w:style>
  <w:style w:type="paragraph" w:customStyle="1" w:styleId="C9C7E16747374C28AD59658DAC699FCF">
    <w:name w:val="C9C7E16747374C28AD59658DAC699FCF"/>
  </w:style>
  <w:style w:type="paragraph" w:customStyle="1" w:styleId="CF854EAEC5CA424F9588D6C5BF4BD093">
    <w:name w:val="CF854EAEC5CA424F9588D6C5BF4BD093"/>
  </w:style>
  <w:style w:type="paragraph" w:customStyle="1" w:styleId="B5FA6789FAAC4442BC536E2885620058">
    <w:name w:val="B5FA6789FAAC4442BC536E2885620058"/>
  </w:style>
  <w:style w:type="paragraph" w:customStyle="1" w:styleId="67004240DA184B1DBBC95786ADDEFF28">
    <w:name w:val="67004240DA184B1DBBC95786ADDEFF28"/>
  </w:style>
  <w:style w:type="paragraph" w:customStyle="1" w:styleId="009757586BFE4017BF944F6F05AB4B2A">
    <w:name w:val="009757586BFE4017BF944F6F05AB4B2A"/>
  </w:style>
  <w:style w:type="paragraph" w:customStyle="1" w:styleId="60F2B50A0BF64205BF3F36E12D5E4A07">
    <w:name w:val="60F2B50A0BF64205BF3F36E12D5E4A07"/>
  </w:style>
  <w:style w:type="paragraph" w:customStyle="1" w:styleId="CBDF644C07854A948EDADC52F1EB1B8A">
    <w:name w:val="CBDF644C07854A948EDADC52F1EB1B8A"/>
  </w:style>
  <w:style w:type="paragraph" w:customStyle="1" w:styleId="19343B8029BE4E7B814BE3C1BCA90340">
    <w:name w:val="19343B8029BE4E7B814BE3C1BCA90340"/>
  </w:style>
  <w:style w:type="paragraph" w:customStyle="1" w:styleId="F7488A2D73304CB49C1C152EEE1FB614">
    <w:name w:val="F7488A2D73304CB49C1C152EEE1FB614"/>
  </w:style>
  <w:style w:type="paragraph" w:customStyle="1" w:styleId="F48CC39ECA494323B05F3376B5370926">
    <w:name w:val="F48CC39ECA494323B05F3376B5370926"/>
  </w:style>
  <w:style w:type="paragraph" w:customStyle="1" w:styleId="9CD76D941A1B44BFA541A37B2C28D3A5">
    <w:name w:val="9CD76D941A1B44BFA541A37B2C28D3A5"/>
  </w:style>
  <w:style w:type="paragraph" w:customStyle="1" w:styleId="00B547DB0C324FF09180F1F4AEDF297D">
    <w:name w:val="00B547DB0C324FF09180F1F4AEDF297D"/>
  </w:style>
  <w:style w:type="paragraph" w:customStyle="1" w:styleId="CDE4D48CD9764EB98618FD45CF31168F">
    <w:name w:val="CDE4D48CD9764EB98618FD45CF31168F"/>
  </w:style>
  <w:style w:type="paragraph" w:customStyle="1" w:styleId="56E65E2A50F3410C9BFACD3FD4F39339">
    <w:name w:val="56E65E2A50F3410C9BFACD3FD4F39339"/>
  </w:style>
  <w:style w:type="paragraph" w:customStyle="1" w:styleId="6D0DF0C4005647DA88D7DC9BD25D3D4A">
    <w:name w:val="6D0DF0C4005647DA88D7DC9BD25D3D4A"/>
  </w:style>
  <w:style w:type="paragraph" w:customStyle="1" w:styleId="458717D927824D15AB9E146D2D9B3316">
    <w:name w:val="458717D927824D15AB9E146D2D9B3316"/>
  </w:style>
  <w:style w:type="paragraph" w:customStyle="1" w:styleId="ECEA40E4C4A446C5AECD81910A95AFAD">
    <w:name w:val="ECEA40E4C4A446C5AECD81910A95AFAD"/>
  </w:style>
  <w:style w:type="paragraph" w:customStyle="1" w:styleId="1F8AF0A2EF0748B986B6C2ACC7E8A99C">
    <w:name w:val="1F8AF0A2EF0748B986B6C2ACC7E8A99C"/>
  </w:style>
  <w:style w:type="paragraph" w:customStyle="1" w:styleId="D9E0979C99BE4B4DB7E3B09DFDD51A1A">
    <w:name w:val="D9E0979C99BE4B4DB7E3B09DFDD51A1A"/>
  </w:style>
  <w:style w:type="paragraph" w:customStyle="1" w:styleId="056632529A464786A8CFA0118C34A9E9">
    <w:name w:val="056632529A464786A8CFA0118C34A9E9"/>
  </w:style>
  <w:style w:type="paragraph" w:customStyle="1" w:styleId="B298F953C6814B5BAAC54A416F15A7EC">
    <w:name w:val="B298F953C6814B5BAAC54A416F15A7EC"/>
  </w:style>
  <w:style w:type="paragraph" w:customStyle="1" w:styleId="46BBC1D0DE2742B0BF5CAA52E71A269E">
    <w:name w:val="46BBC1D0DE2742B0BF5CAA52E71A269E"/>
  </w:style>
  <w:style w:type="paragraph" w:customStyle="1" w:styleId="4F47E0B4357849849B8C2EE2CA7C68FB">
    <w:name w:val="4F47E0B4357849849B8C2EE2CA7C68FB"/>
  </w:style>
  <w:style w:type="paragraph" w:customStyle="1" w:styleId="93A153C34D894765A33FEE590A0000D8">
    <w:name w:val="93A153C34D894765A33FEE590A0000D8"/>
  </w:style>
  <w:style w:type="paragraph" w:customStyle="1" w:styleId="7F082C26050B42E096D06717637B266F">
    <w:name w:val="7F082C26050B42E096D06717637B266F"/>
  </w:style>
  <w:style w:type="paragraph" w:customStyle="1" w:styleId="E1560F1F82B14109A3FDEEFCF2E0BF16">
    <w:name w:val="E1560F1F82B14109A3FDEEFCF2E0BF16"/>
  </w:style>
  <w:style w:type="paragraph" w:customStyle="1" w:styleId="CFE94400EEA243959585DF9873F14BDD">
    <w:name w:val="CFE94400EEA243959585DF9873F14BDD"/>
  </w:style>
  <w:style w:type="paragraph" w:customStyle="1" w:styleId="82CE2B6457CC46238F20E5DDEF31AB01">
    <w:name w:val="82CE2B6457CC46238F20E5DDEF31AB01"/>
  </w:style>
  <w:style w:type="paragraph" w:customStyle="1" w:styleId="64A0254671F04454862603E9E13849E2">
    <w:name w:val="64A0254671F04454862603E9E13849E2"/>
  </w:style>
  <w:style w:type="paragraph" w:customStyle="1" w:styleId="0F5BCE7FE0824456924276E545745782">
    <w:name w:val="0F5BCE7FE0824456924276E545745782"/>
  </w:style>
  <w:style w:type="paragraph" w:customStyle="1" w:styleId="9CE2802533564911BAF4E24DCCE53CB9">
    <w:name w:val="9CE2802533564911BAF4E24DCCE53CB9"/>
  </w:style>
  <w:style w:type="paragraph" w:customStyle="1" w:styleId="2E37E7C3205C46AAA02EE53D81EF4B33">
    <w:name w:val="2E37E7C3205C46AAA02EE53D81EF4B33"/>
  </w:style>
  <w:style w:type="paragraph" w:customStyle="1" w:styleId="CABB82C368C2402C8173ED589C4525E0">
    <w:name w:val="CABB82C368C2402C8173ED589C4525E0"/>
  </w:style>
  <w:style w:type="paragraph" w:customStyle="1" w:styleId="094F3FECB7F541B1BF32558AB167402B">
    <w:name w:val="094F3FECB7F541B1BF32558AB167402B"/>
  </w:style>
  <w:style w:type="paragraph" w:customStyle="1" w:styleId="A98B2F8363D14D578923586E4DEDE76E">
    <w:name w:val="A98B2F8363D14D578923586E4DEDE76E"/>
  </w:style>
  <w:style w:type="paragraph" w:customStyle="1" w:styleId="D73C0E1AB8AE4E1FBC451D4F24D1EF2E">
    <w:name w:val="D73C0E1AB8AE4E1FBC451D4F24D1EF2E"/>
  </w:style>
  <w:style w:type="paragraph" w:customStyle="1" w:styleId="B29FBC2515DD431382BAD5B50FD24CB6">
    <w:name w:val="B29FBC2515DD431382BAD5B50FD24CB6"/>
  </w:style>
  <w:style w:type="paragraph" w:customStyle="1" w:styleId="00AF309CB9BB418382C0AA4B76EBA761">
    <w:name w:val="00AF309CB9BB418382C0AA4B76EBA761"/>
  </w:style>
  <w:style w:type="paragraph" w:customStyle="1" w:styleId="16835019FCD04095876329981D6750EF">
    <w:name w:val="16835019FCD04095876329981D6750EF"/>
  </w:style>
  <w:style w:type="paragraph" w:customStyle="1" w:styleId="9AF559D6DFF84EB195F39F017EA87D38">
    <w:name w:val="9AF559D6DFF84EB195F39F017EA87D38"/>
  </w:style>
  <w:style w:type="paragraph" w:customStyle="1" w:styleId="383EA2E28A1941B6A9D939095803AC39">
    <w:name w:val="383EA2E28A1941B6A9D939095803AC39"/>
  </w:style>
  <w:style w:type="paragraph" w:customStyle="1" w:styleId="F846EE0CB6DE4808A77D68208C4EEE34">
    <w:name w:val="F846EE0CB6DE4808A77D68208C4EEE34"/>
  </w:style>
  <w:style w:type="paragraph" w:customStyle="1" w:styleId="8B37E47D0FAD4A76BB40A451401BC9EE">
    <w:name w:val="8B37E47D0FAD4A76BB40A451401BC9EE"/>
  </w:style>
  <w:style w:type="paragraph" w:customStyle="1" w:styleId="730483C8D51443518968417ACA090284">
    <w:name w:val="730483C8D51443518968417ACA090284"/>
  </w:style>
  <w:style w:type="paragraph" w:customStyle="1" w:styleId="94C6FA8597C6475F954BE1B74D834766">
    <w:name w:val="94C6FA8597C6475F954BE1B74D834766"/>
  </w:style>
  <w:style w:type="paragraph" w:customStyle="1" w:styleId="A1E410383AFD4BCBBDF7D73A55371101">
    <w:name w:val="A1E410383AFD4BCBBDF7D73A55371101"/>
  </w:style>
  <w:style w:type="paragraph" w:customStyle="1" w:styleId="6CC49CF2B7654A539CFADCC14706094D">
    <w:name w:val="6CC49CF2B7654A539CFADCC14706094D"/>
  </w:style>
  <w:style w:type="paragraph" w:customStyle="1" w:styleId="C9CB744E9EA44CDFB659B849ED82BC7C">
    <w:name w:val="C9CB744E9EA44CDFB659B849ED82BC7C"/>
    <w:rsid w:val="00324661"/>
  </w:style>
  <w:style w:type="paragraph" w:customStyle="1" w:styleId="1D07F2FE38544391A9D239FE244B77A2">
    <w:name w:val="1D07F2FE38544391A9D239FE244B77A2"/>
    <w:rsid w:val="00324661"/>
  </w:style>
  <w:style w:type="paragraph" w:customStyle="1" w:styleId="99E6EB47067D4FB6A2B41347ED35D845">
    <w:name w:val="99E6EB47067D4FB6A2B41347ED35D845"/>
    <w:rsid w:val="00324661"/>
  </w:style>
  <w:style w:type="paragraph" w:customStyle="1" w:styleId="7941582548AE4E7798C61227AB367BD0">
    <w:name w:val="7941582548AE4E7798C61227AB367BD0"/>
    <w:rsid w:val="00324661"/>
  </w:style>
  <w:style w:type="paragraph" w:customStyle="1" w:styleId="8C82DACEB1A74333AAD098CE9ECD421C">
    <w:name w:val="8C82DACEB1A74333AAD098CE9ECD421C"/>
    <w:rsid w:val="00324661"/>
  </w:style>
  <w:style w:type="paragraph" w:customStyle="1" w:styleId="E240F5F27C5B4772B906C2D4EA91483A">
    <w:name w:val="E240F5F27C5B4772B906C2D4EA91483A"/>
    <w:rsid w:val="00324661"/>
  </w:style>
  <w:style w:type="paragraph" w:customStyle="1" w:styleId="30E0A120A5DE445FAD398DC267BE9A02">
    <w:name w:val="30E0A120A5DE445FAD398DC267BE9A02"/>
    <w:rsid w:val="00C0731B"/>
  </w:style>
  <w:style w:type="paragraph" w:customStyle="1" w:styleId="9FF49BABF3A24904BAF825EFB7F6694C">
    <w:name w:val="9FF49BABF3A24904BAF825EFB7F6694C"/>
    <w:rsid w:val="00C0731B"/>
  </w:style>
  <w:style w:type="paragraph" w:customStyle="1" w:styleId="B1A81FF3E44845799755156543A3CF42">
    <w:name w:val="B1A81FF3E44845799755156543A3CF42"/>
    <w:rsid w:val="00C0731B"/>
  </w:style>
  <w:style w:type="paragraph" w:customStyle="1" w:styleId="DE21DB4BF3BA43E388173494801E1990">
    <w:name w:val="DE21DB4BF3BA43E388173494801E1990"/>
    <w:rsid w:val="00C0731B"/>
  </w:style>
  <w:style w:type="paragraph" w:customStyle="1" w:styleId="B6132E4B2BB84D74BF8DB10E383A1CCC">
    <w:name w:val="B6132E4B2BB84D74BF8DB10E383A1CCC"/>
    <w:rsid w:val="00C0731B"/>
  </w:style>
  <w:style w:type="paragraph" w:customStyle="1" w:styleId="BEFDE9A5405C4ABCADA0AD3BDD4AE9AE">
    <w:name w:val="BEFDE9A5405C4ABCADA0AD3BDD4AE9AE"/>
    <w:rsid w:val="00C0731B"/>
  </w:style>
  <w:style w:type="paragraph" w:customStyle="1" w:styleId="DBCD4C187B89491F8D2448AFDE8528C9">
    <w:name w:val="DBCD4C187B89491F8D2448AFDE8528C9"/>
    <w:rsid w:val="00C0731B"/>
  </w:style>
  <w:style w:type="paragraph" w:customStyle="1" w:styleId="85B5649E2BCA41F8B79DD7F4B0F94CB8">
    <w:name w:val="85B5649E2BCA41F8B79DD7F4B0F94CB8"/>
    <w:rsid w:val="00C0731B"/>
  </w:style>
  <w:style w:type="paragraph" w:customStyle="1" w:styleId="3B2A28E6829D439BAD2308991FE0EBB7">
    <w:name w:val="3B2A28E6829D439BAD2308991FE0EBB7"/>
    <w:rsid w:val="00C0731B"/>
  </w:style>
  <w:style w:type="paragraph" w:customStyle="1" w:styleId="235A2A21716D4993ABFC0C4BFEB6553B">
    <w:name w:val="235A2A21716D4993ABFC0C4BFEB6553B"/>
    <w:rsid w:val="00C0731B"/>
  </w:style>
  <w:style w:type="paragraph" w:customStyle="1" w:styleId="065F8AD14E9A4DFCB3E3CCA3A8020B2E">
    <w:name w:val="065F8AD14E9A4DFCB3E3CCA3A8020B2E"/>
    <w:rsid w:val="00C0731B"/>
  </w:style>
  <w:style w:type="paragraph" w:customStyle="1" w:styleId="BF97BF4572E34DB78E2EF7953B4346DC">
    <w:name w:val="BF97BF4572E34DB78E2EF7953B4346DC"/>
    <w:rsid w:val="00C0731B"/>
  </w:style>
  <w:style w:type="paragraph" w:customStyle="1" w:styleId="2F540FC69912418CB858D3D17ABEC6E0">
    <w:name w:val="2F540FC69912418CB858D3D17ABEC6E0"/>
    <w:rsid w:val="00C0731B"/>
  </w:style>
  <w:style w:type="paragraph" w:customStyle="1" w:styleId="8BE52FD6947147D6A946214CA6F6281B">
    <w:name w:val="8BE52FD6947147D6A946214CA6F6281B"/>
    <w:rsid w:val="00C0731B"/>
  </w:style>
  <w:style w:type="paragraph" w:customStyle="1" w:styleId="15C080E2F76A4FCCAA4201CE20132AA7">
    <w:name w:val="15C080E2F76A4FCCAA4201CE20132AA7"/>
    <w:rsid w:val="00C0731B"/>
  </w:style>
  <w:style w:type="paragraph" w:customStyle="1" w:styleId="5B14E61598B545549AFB03C082CD9A34">
    <w:name w:val="5B14E61598B545549AFB03C082CD9A34"/>
    <w:rsid w:val="00C0731B"/>
  </w:style>
  <w:style w:type="paragraph" w:customStyle="1" w:styleId="AFD26D59EC674A3CAA7F41F381ABFA69">
    <w:name w:val="AFD26D59EC674A3CAA7F41F381ABFA69"/>
    <w:rsid w:val="00C0731B"/>
  </w:style>
  <w:style w:type="paragraph" w:customStyle="1" w:styleId="00B7C1A2F7A34F5293DBE4012891B354">
    <w:name w:val="00B7C1A2F7A34F5293DBE4012891B354"/>
    <w:rsid w:val="00C0731B"/>
  </w:style>
  <w:style w:type="paragraph" w:customStyle="1" w:styleId="3CE6151D3F0840F8A5D372F201C46744">
    <w:name w:val="3CE6151D3F0840F8A5D372F201C46744"/>
    <w:rsid w:val="00C0731B"/>
  </w:style>
  <w:style w:type="paragraph" w:customStyle="1" w:styleId="09B5076E67B14A32A3EB79DEE02F3C36">
    <w:name w:val="09B5076E67B14A32A3EB79DEE02F3C36"/>
    <w:rsid w:val="00C0731B"/>
  </w:style>
  <w:style w:type="paragraph" w:customStyle="1" w:styleId="7066645618254DD599DCF284E1FC5C25">
    <w:name w:val="7066645618254DD599DCF284E1FC5C25"/>
    <w:rsid w:val="00C0731B"/>
  </w:style>
  <w:style w:type="paragraph" w:customStyle="1" w:styleId="26E58F813CC5489EB751896DC3B6EC38">
    <w:name w:val="26E58F813CC5489EB751896DC3B6EC38"/>
    <w:rsid w:val="00C0731B"/>
  </w:style>
  <w:style w:type="paragraph" w:customStyle="1" w:styleId="DCC32F8310634640870DC4C8E4F2DFB6">
    <w:name w:val="DCC32F8310634640870DC4C8E4F2DFB6"/>
    <w:rsid w:val="00C0731B"/>
  </w:style>
  <w:style w:type="paragraph" w:customStyle="1" w:styleId="9EE25851E47D4879870671D44709DC1F">
    <w:name w:val="9EE25851E47D4879870671D44709DC1F"/>
    <w:rsid w:val="00C0731B"/>
  </w:style>
  <w:style w:type="paragraph" w:customStyle="1" w:styleId="E59FDA218D3443FD8BBB05834089EBDD">
    <w:name w:val="E59FDA218D3443FD8BBB05834089EBDD"/>
    <w:rsid w:val="00C0731B"/>
  </w:style>
  <w:style w:type="paragraph" w:customStyle="1" w:styleId="A56872426EDF4EE6BE3FB8E52F9ADD1C">
    <w:name w:val="A56872426EDF4EE6BE3FB8E52F9ADD1C"/>
    <w:rsid w:val="00C0731B"/>
  </w:style>
  <w:style w:type="paragraph" w:customStyle="1" w:styleId="A7232044DBDF4D309378F38C3537E0F5">
    <w:name w:val="A7232044DBDF4D309378F38C3537E0F5"/>
    <w:rsid w:val="00C0731B"/>
  </w:style>
  <w:style w:type="paragraph" w:customStyle="1" w:styleId="10C5DEFB6762437CAC2CD75D1CBA9E5E">
    <w:name w:val="10C5DEFB6762437CAC2CD75D1CBA9E5E"/>
    <w:rsid w:val="00C0731B"/>
  </w:style>
  <w:style w:type="paragraph" w:customStyle="1" w:styleId="4D6A984339254CE282F01B161F02ADE1">
    <w:name w:val="4D6A984339254CE282F01B161F02ADE1"/>
    <w:rsid w:val="00C0731B"/>
  </w:style>
  <w:style w:type="paragraph" w:customStyle="1" w:styleId="8CAFE8A6CE0544A6AFF5C4DC6E3B4ED5">
    <w:name w:val="8CAFE8A6CE0544A6AFF5C4DC6E3B4ED5"/>
    <w:rsid w:val="00C0731B"/>
  </w:style>
  <w:style w:type="paragraph" w:customStyle="1" w:styleId="F1B8F141C777486EB5B81C5F20F75730">
    <w:name w:val="F1B8F141C777486EB5B81C5F20F75730"/>
    <w:rsid w:val="00C0731B"/>
  </w:style>
  <w:style w:type="paragraph" w:customStyle="1" w:styleId="644819509B624178B7D65AFE30D50E66">
    <w:name w:val="644819509B624178B7D65AFE30D50E66"/>
    <w:rsid w:val="00C0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242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subject/>
  <dc:creator>Pc1</dc:creator>
  <cp:keywords/>
  <dc:description/>
  <cp:lastModifiedBy>Nedelka Mendoza</cp:lastModifiedBy>
  <cp:revision>38</cp:revision>
  <dcterms:created xsi:type="dcterms:W3CDTF">2014-12-01T06:30:00Z</dcterms:created>
  <dcterms:modified xsi:type="dcterms:W3CDTF">2016-06-09T05:30:00Z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