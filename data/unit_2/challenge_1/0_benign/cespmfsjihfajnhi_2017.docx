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A790687" w14:textId="77777777" w:rsidR="00AE4493" w:rsidRDefault="00AE4493" w:rsidP="00AE4493">
      <w:pPr>
        <w:pStyle w:val="DocTitle2"/>
      </w:pPr>
      <w:bookmarkStart w:id="0" w:name="_Toc271880486"/>
      <w:bookmarkStart w:id="1" w:name="_Ref392575209"/>
      <w:bookmarkStart w:id="2" w:name="_Toc392609454"/>
    </w:p>
    <w:p w14:paraId="6FFC46B3" w14:textId="77777777" w:rsidR="00AE4493" w:rsidRPr="008446A0" w:rsidRDefault="00AE4493" w:rsidP="00AE4493">
      <w:pPr>
        <w:pStyle w:val="DocTitle2"/>
      </w:pPr>
      <w:r>
        <w:rPr>
          <w:noProof/>
          <w:lang w:val="de-AT" w:eastAsia="de-AT" w:bidi="ar-SA"/>
        </w:rPr>
        <mc:AlternateContent>
          <mc:Choice Requires="wps">
            <w:drawing>
              <wp:anchor distT="4294967295" distB="4294967295" distL="114300" distR="114300" simplePos="0" relativeHeight="251660288" behindDoc="0" locked="0" layoutInCell="1" allowOverlap="1" wp14:anchorId="53576742" wp14:editId="5B212A03">
                <wp:simplePos x="0" y="0"/>
                <wp:positionH relativeFrom="column">
                  <wp:posOffset>65405</wp:posOffset>
                </wp:positionH>
                <wp:positionV relativeFrom="paragraph">
                  <wp:posOffset>215899</wp:posOffset>
                </wp:positionV>
                <wp:extent cx="5760085" cy="0"/>
                <wp:effectExtent l="0" t="19050" r="31115" b="19050"/>
                <wp:wrapNone/>
                <wp:docPr id="77" name="Lin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760085" cy="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00473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3B24B2" id="Line 5" o:spid="_x0000_s1026" style="position:absolute;flip:y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5.15pt,17pt" to="458.7pt,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" strokecolor="#004730" strokeweight="3pt"/>
            </w:pict>
          </mc:Fallback>
        </mc:AlternateContent>
      </w:r>
    </w:p>
    <w:p w14:paraId="3C31432E" w14:textId="77777777" w:rsidR="00AE4493" w:rsidRPr="006A39E8" w:rsidRDefault="00AE4493" w:rsidP="00AE4493">
      <w:pPr>
        <w:pStyle w:val="DocTitle2"/>
      </w:pPr>
      <w:r>
        <w:t>3D Geological model and reservoir simulation</w:t>
      </w:r>
      <w:r w:rsidRPr="006A39E8">
        <w:br/>
      </w:r>
      <w:r>
        <w:t>study of Concession nc74a</w:t>
      </w:r>
    </w:p>
    <w:p w14:paraId="48EB02D1" w14:textId="77777777" w:rsidR="00AE4493" w:rsidRDefault="00AE4493" w:rsidP="00AE4493">
      <w:pPr>
        <w:pStyle w:val="DocTitle2"/>
      </w:pPr>
      <w:r>
        <w:t>Fidda</w:t>
      </w:r>
      <w:r w:rsidRPr="006A39E8">
        <w:t xml:space="preserve"> Reservoir</w:t>
      </w:r>
    </w:p>
    <w:p w14:paraId="7AD7F439" w14:textId="77777777" w:rsidR="00AE4493" w:rsidRPr="001A67C1" w:rsidRDefault="00AE4493" w:rsidP="00AE4493">
      <w:pPr>
        <w:pStyle w:val="DocTitle2"/>
      </w:pPr>
    </w:p>
    <w:p w14:paraId="49C128EA" w14:textId="02DCBA91" w:rsidR="00AE4493" w:rsidRDefault="00AE4493" w:rsidP="00AE4493">
      <w:pPr>
        <w:pStyle w:val="DocTitle"/>
      </w:pPr>
      <w:r>
        <w:rPr>
          <w:noProof/>
          <w:lang w:bidi="ar-SA"/>
        </w:rPr>
        <w:t>3d geological modeling</w:t>
      </w:r>
      <w:r>
        <w:t xml:space="preserve"> </w:t>
      </w:r>
      <w:r>
        <w:br/>
        <w:t>Appendix 9.</w:t>
      </w:r>
      <w:r w:rsidR="00FC2A86">
        <w:t>9 – isopach</w:t>
      </w:r>
      <w:r w:rsidR="00E06F6C">
        <w:t xml:space="preserve"> maps</w:t>
      </w:r>
    </w:p>
    <w:p w14:paraId="124B7CBE" w14:textId="77777777" w:rsidR="00AE4493" w:rsidRDefault="00AE4493" w:rsidP="00AE4493">
      <w:pPr>
        <w:pStyle w:val="DocTitle2"/>
      </w:pPr>
      <w:r>
        <w:rPr>
          <w:noProof/>
          <w:lang w:val="de-AT" w:eastAsia="de-AT" w:bidi="ar-SA"/>
        </w:rPr>
        <mc:AlternateContent>
          <mc:Choice Requires="wps">
            <w:drawing>
              <wp:anchor distT="4294967295" distB="4294967295" distL="114300" distR="114300" simplePos="0" relativeHeight="251661312" behindDoc="0" locked="0" layoutInCell="1" allowOverlap="1" wp14:anchorId="2255A988" wp14:editId="4B558439">
                <wp:simplePos x="0" y="0"/>
                <wp:positionH relativeFrom="column">
                  <wp:posOffset>20320</wp:posOffset>
                </wp:positionH>
                <wp:positionV relativeFrom="paragraph">
                  <wp:posOffset>51323</wp:posOffset>
                </wp:positionV>
                <wp:extent cx="5760085" cy="0"/>
                <wp:effectExtent l="0" t="0" r="31115" b="19050"/>
                <wp:wrapNone/>
                <wp:docPr id="76" name="Lin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760085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473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99688FF" id="Line 6" o:spid="_x0000_s1026" style="position:absolute;flip:y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.6pt,4.05pt" to="455.15pt,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" strokecolor="#004730" strokeweight="1.5pt"/>
            </w:pict>
          </mc:Fallback>
        </mc:AlternateContent>
      </w:r>
    </w:p>
    <w:p w14:paraId="74FD2F6E" w14:textId="77777777" w:rsidR="00AE4493" w:rsidRPr="00FD0B39" w:rsidRDefault="00AE4493" w:rsidP="00FC2A86">
      <w:pPr>
        <w:pStyle w:val="IntenseQuote"/>
        <w:rPr>
          <w:rStyle w:val="IntenseReference"/>
          <w:sz w:val="40"/>
          <w:szCs w:val="40"/>
        </w:rPr>
      </w:pPr>
      <w:r>
        <w:rPr>
          <w:rStyle w:val="IntenseReference"/>
          <w:sz w:val="40"/>
          <w:szCs w:val="40"/>
        </w:rPr>
        <w:t>Final</w:t>
      </w:r>
      <w:r w:rsidRPr="00FD0B39">
        <w:rPr>
          <w:rStyle w:val="IntenseReference"/>
          <w:sz w:val="40"/>
          <w:szCs w:val="40"/>
        </w:rPr>
        <w:t xml:space="preserve"> Report</w:t>
      </w:r>
    </w:p>
    <w:p w14:paraId="301187D2" w14:textId="77777777" w:rsidR="00AE4493" w:rsidRDefault="00AE4493" w:rsidP="00AE4493">
      <w:pPr>
        <w:pStyle w:val="DocTitle2"/>
      </w:pPr>
    </w:p>
    <w:p w14:paraId="2B945CAE" w14:textId="77777777" w:rsidR="00AE4493" w:rsidRDefault="00AE4493" w:rsidP="00AE4493">
      <w:pPr>
        <w:pStyle w:val="DocTitle2"/>
      </w:pPr>
      <w:r>
        <w:rPr>
          <w:noProof/>
          <w:lang w:val="de-AT" w:eastAsia="de-AT" w:bidi="ar-SA"/>
        </w:rPr>
        <w:drawing>
          <wp:anchor distT="0" distB="0" distL="114300" distR="114300" simplePos="0" relativeHeight="251663360" behindDoc="0" locked="0" layoutInCell="1" allowOverlap="1" wp14:anchorId="2ABE52EE" wp14:editId="62802E3B">
            <wp:simplePos x="0" y="0"/>
            <wp:positionH relativeFrom="column">
              <wp:posOffset>1126778</wp:posOffset>
            </wp:positionH>
            <wp:positionV relativeFrom="paragraph">
              <wp:posOffset>167078</wp:posOffset>
            </wp:positionV>
            <wp:extent cx="1405519" cy="1436752"/>
            <wp:effectExtent l="0" t="0" r="4445" b="0"/>
            <wp:wrapNone/>
            <wp:docPr id="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Waha_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5519" cy="143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de-AT" w:eastAsia="de-AT" w:bidi="ar-SA"/>
        </w:rPr>
        <w:drawing>
          <wp:anchor distT="0" distB="0" distL="114300" distR="114300" simplePos="0" relativeHeight="251659264" behindDoc="0" locked="0" layoutInCell="1" allowOverlap="1" wp14:anchorId="6A7A68FE" wp14:editId="751AD720">
            <wp:simplePos x="0" y="0"/>
            <wp:positionH relativeFrom="column">
              <wp:posOffset>3380105</wp:posOffset>
            </wp:positionH>
            <wp:positionV relativeFrom="paragraph">
              <wp:posOffset>276860</wp:posOffset>
            </wp:positionV>
            <wp:extent cx="1800225" cy="1176655"/>
            <wp:effectExtent l="0" t="0" r="9525" b="4445"/>
            <wp:wrapNone/>
            <wp:docPr id="21" name="Picture 4" descr="HOL_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OL_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B44D6F" w14:textId="77777777" w:rsidR="00AE4493" w:rsidRDefault="00AE4493" w:rsidP="00AE4493">
      <w:pPr>
        <w:pStyle w:val="DocTitle2"/>
      </w:pPr>
    </w:p>
    <w:p w14:paraId="210B8D71" w14:textId="77777777" w:rsidR="00AE4493" w:rsidRDefault="00AE4493" w:rsidP="00AE4493">
      <w:pPr>
        <w:pStyle w:val="DocTitle2"/>
      </w:pPr>
    </w:p>
    <w:p w14:paraId="533DF41A" w14:textId="77777777" w:rsidR="00AE4493" w:rsidRDefault="00AE4493" w:rsidP="00AE4493">
      <w:pPr>
        <w:pStyle w:val="DocTitle2"/>
      </w:pPr>
    </w:p>
    <w:p w14:paraId="0ACA714D" w14:textId="77777777" w:rsidR="00AE4493" w:rsidRDefault="00AE4493" w:rsidP="00AE4493">
      <w:pPr>
        <w:pStyle w:val="DocTitle2"/>
      </w:pPr>
    </w:p>
    <w:p w14:paraId="13694103" w14:textId="77777777" w:rsidR="00AE4493" w:rsidRDefault="00AE4493" w:rsidP="00AE4493">
      <w:pPr>
        <w:pStyle w:val="DocTitle2"/>
        <w:rPr>
          <w:lang w:val="en-GB"/>
        </w:rPr>
      </w:pPr>
    </w:p>
    <w:p w14:paraId="47EFBFBE" w14:textId="77777777" w:rsidR="00AE4493" w:rsidRDefault="00AE4493" w:rsidP="00AE4493">
      <w:pPr>
        <w:pStyle w:val="DocTitle2"/>
        <w:rPr>
          <w:lang w:val="en-GB"/>
        </w:rPr>
      </w:pPr>
      <w:r>
        <w:rPr>
          <w:lang w:val="en-GB"/>
        </w:rPr>
        <w:t>By</w:t>
      </w:r>
    </w:p>
    <w:p w14:paraId="539BC9F1" w14:textId="77777777" w:rsidR="00AE4493" w:rsidRPr="00D026F0" w:rsidRDefault="00AE4493" w:rsidP="00AE4493">
      <w:pPr>
        <w:pStyle w:val="DocTitle"/>
      </w:pPr>
      <w:r>
        <w:rPr>
          <w:lang w:val="en-GB"/>
        </w:rPr>
        <w:t>Heinemann Oil Gmbh</w:t>
      </w:r>
    </w:p>
    <w:p w14:paraId="1A9F0E4D" w14:textId="77777777" w:rsidR="00AE4493" w:rsidRPr="00644311" w:rsidRDefault="00AE4493" w:rsidP="00AE4493">
      <w:pPr>
        <w:pStyle w:val="DocTitle2"/>
      </w:pPr>
      <w:r>
        <w:t>july 2016</w:t>
      </w:r>
    </w:p>
    <w:p w14:paraId="28569DA8" w14:textId="0888B5AE" w:rsidR="00AE4493" w:rsidRDefault="00AE4493" w:rsidP="00FC2A86">
      <w:r>
        <w:rPr>
          <w:noProof/>
          <w:lang w:val="de-AT" w:eastAsia="de-AT"/>
        </w:rPr>
        <mc:AlternateContent>
          <mc:Choice Requires="wps">
            <w:drawing>
              <wp:anchor distT="4294967295" distB="4294967295" distL="114300" distR="114300" simplePos="0" relativeHeight="251662336" behindDoc="0" locked="0" layoutInCell="1" allowOverlap="1" wp14:anchorId="21BBD452" wp14:editId="3DCD24A2">
                <wp:simplePos x="0" y="0"/>
                <wp:positionH relativeFrom="column">
                  <wp:posOffset>65405</wp:posOffset>
                </wp:positionH>
                <wp:positionV relativeFrom="paragraph">
                  <wp:posOffset>72389</wp:posOffset>
                </wp:positionV>
                <wp:extent cx="5760085" cy="0"/>
                <wp:effectExtent l="0" t="19050" r="31115" b="19050"/>
                <wp:wrapNone/>
                <wp:docPr id="73" name="Lin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760085" cy="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00473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450E769" id="Line 17" o:spid="_x0000_s1026" style="position:absolute;flip:y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5.15pt,5.7pt" to="458.7pt,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" strokecolor="#004730" strokeweight="3pt"/>
            </w:pict>
          </mc:Fallback>
        </mc:AlternateContent>
      </w:r>
    </w:p>
    <w:p w14:paraId="2D156BC7" w14:textId="77777777" w:rsidR="00AE4493" w:rsidRDefault="00AE4493" w:rsidP="00FC2A86">
      <w:pPr>
        <w:sectPr w:rsidR="00AE4493" w:rsidSect="00723C10">
          <w:headerReference w:type="even" r:id="rId10"/>
          <w:headerReference w:type="default" r:id="rId11"/>
          <w:footerReference w:type="default" r:id="rId12"/>
          <w:pgSz w:w="11907" w:h="16840" w:code="9"/>
          <w:pgMar w:top="1701" w:right="1418" w:bottom="1440" w:left="1418" w:header="397" w:footer="794" w:gutter="0"/>
          <w:cols w:sep="1" w:space="567"/>
        </w:sectPr>
      </w:pPr>
    </w:p>
    <w:p w14:paraId="78CF86C4" w14:textId="389C2224" w:rsidR="00390F6B" w:rsidRDefault="00AE4493" w:rsidP="00AE4493">
      <w:pPr>
        <w:pStyle w:val="HeadingTOC"/>
      </w:pPr>
      <w:r>
        <w:lastRenderedPageBreak/>
        <w:t>List of Figures</w:t>
      </w:r>
    </w:p>
    <w:p w14:paraId="3E3AE1AE" w14:textId="7AB9CF60" w:rsidR="00FC2A86" w:rsidRDefault="00AE4493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de-AT" w:eastAsia="de-AT"/>
        </w:rPr>
      </w:pPr>
      <w:r>
        <w:fldChar w:fldCharType="begin"/>
      </w:r>
      <w:r>
        <w:instrText xml:space="preserve"> TOC \h \z \c "Figure Appendix" </w:instrText>
      </w:r>
      <w:r>
        <w:fldChar w:fldCharType="separate"/>
      </w:r>
      <w:hyperlink w:anchor="_Toc469138128" w:history="1">
        <w:r w:rsidR="00FC2A86" w:rsidRPr="006D0CC4">
          <w:rPr>
            <w:rStyle w:val="Hyperlink"/>
            <w:noProof/>
          </w:rPr>
          <w:t>Figure Appendix 9.6</w:t>
        </w:r>
        <w:r w:rsidR="00FC2A86" w:rsidRPr="006D0CC4">
          <w:rPr>
            <w:rStyle w:val="Hyperlink"/>
            <w:noProof/>
          </w:rPr>
          <w:noBreakHyphen/>
          <w:t>1: Isopach Map Facha A</w:t>
        </w:r>
        <w:r w:rsidR="00FC2A86">
          <w:rPr>
            <w:noProof/>
            <w:webHidden/>
          </w:rPr>
          <w:tab/>
        </w:r>
        <w:r w:rsidR="00FC2A86">
          <w:rPr>
            <w:noProof/>
            <w:webHidden/>
          </w:rPr>
          <w:fldChar w:fldCharType="begin"/>
        </w:r>
        <w:r w:rsidR="00FC2A86">
          <w:rPr>
            <w:noProof/>
            <w:webHidden/>
          </w:rPr>
          <w:instrText xml:space="preserve"> PAGEREF _Toc469138128 \h </w:instrText>
        </w:r>
        <w:r w:rsidR="00FC2A86">
          <w:rPr>
            <w:noProof/>
            <w:webHidden/>
          </w:rPr>
        </w:r>
        <w:r w:rsidR="00FC2A86">
          <w:rPr>
            <w:noProof/>
            <w:webHidden/>
          </w:rPr>
          <w:fldChar w:fldCharType="separate"/>
        </w:r>
        <w:r w:rsidR="003F1153">
          <w:rPr>
            <w:noProof/>
            <w:webHidden/>
          </w:rPr>
          <w:t>1</w:t>
        </w:r>
        <w:r w:rsidR="00FC2A86">
          <w:rPr>
            <w:noProof/>
            <w:webHidden/>
          </w:rPr>
          <w:fldChar w:fldCharType="end"/>
        </w:r>
      </w:hyperlink>
    </w:p>
    <w:p w14:paraId="73F09657" w14:textId="270E9E25" w:rsidR="00FC2A86" w:rsidRDefault="009A3E43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de-AT" w:eastAsia="de-AT"/>
        </w:rPr>
      </w:pPr>
      <w:hyperlink w:anchor="_Toc469138129" w:history="1">
        <w:r w:rsidR="00FC2A86" w:rsidRPr="006D0CC4">
          <w:rPr>
            <w:rStyle w:val="Hyperlink"/>
            <w:noProof/>
          </w:rPr>
          <w:t>Figure Appendix 9.6</w:t>
        </w:r>
        <w:r w:rsidR="00FC2A86" w:rsidRPr="006D0CC4">
          <w:rPr>
            <w:rStyle w:val="Hyperlink"/>
            <w:noProof/>
          </w:rPr>
          <w:noBreakHyphen/>
          <w:t>2: Isopach Map Anhydrate 1</w:t>
        </w:r>
        <w:r w:rsidR="00FC2A86">
          <w:rPr>
            <w:noProof/>
            <w:webHidden/>
          </w:rPr>
          <w:tab/>
        </w:r>
        <w:r w:rsidR="00FC2A86">
          <w:rPr>
            <w:noProof/>
            <w:webHidden/>
          </w:rPr>
          <w:fldChar w:fldCharType="begin"/>
        </w:r>
        <w:r w:rsidR="00FC2A86">
          <w:rPr>
            <w:noProof/>
            <w:webHidden/>
          </w:rPr>
          <w:instrText xml:space="preserve"> PAGEREF _Toc469138129 \h </w:instrText>
        </w:r>
        <w:r w:rsidR="00FC2A86">
          <w:rPr>
            <w:noProof/>
            <w:webHidden/>
          </w:rPr>
        </w:r>
        <w:r w:rsidR="00FC2A86">
          <w:rPr>
            <w:noProof/>
            <w:webHidden/>
          </w:rPr>
          <w:fldChar w:fldCharType="separate"/>
        </w:r>
        <w:r w:rsidR="003F1153">
          <w:rPr>
            <w:noProof/>
            <w:webHidden/>
          </w:rPr>
          <w:t>2</w:t>
        </w:r>
        <w:r w:rsidR="00FC2A86">
          <w:rPr>
            <w:noProof/>
            <w:webHidden/>
          </w:rPr>
          <w:fldChar w:fldCharType="end"/>
        </w:r>
      </w:hyperlink>
    </w:p>
    <w:p w14:paraId="6FC48868" w14:textId="00CAD304" w:rsidR="00FC2A86" w:rsidRDefault="009A3E43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de-AT" w:eastAsia="de-AT"/>
        </w:rPr>
      </w:pPr>
      <w:hyperlink w:anchor="_Toc469138130" w:history="1">
        <w:r w:rsidR="00FC2A86" w:rsidRPr="006D0CC4">
          <w:rPr>
            <w:rStyle w:val="Hyperlink"/>
            <w:noProof/>
          </w:rPr>
          <w:t>Figure Appendix 9.6</w:t>
        </w:r>
        <w:r w:rsidR="00FC2A86" w:rsidRPr="006D0CC4">
          <w:rPr>
            <w:rStyle w:val="Hyperlink"/>
            <w:noProof/>
          </w:rPr>
          <w:noBreakHyphen/>
          <w:t>3: Isopach Map Facha B</w:t>
        </w:r>
        <w:r w:rsidR="00FC2A86">
          <w:rPr>
            <w:noProof/>
            <w:webHidden/>
          </w:rPr>
          <w:tab/>
        </w:r>
        <w:r w:rsidR="00FC2A86">
          <w:rPr>
            <w:noProof/>
            <w:webHidden/>
          </w:rPr>
          <w:fldChar w:fldCharType="begin"/>
        </w:r>
        <w:r w:rsidR="00FC2A86">
          <w:rPr>
            <w:noProof/>
            <w:webHidden/>
          </w:rPr>
          <w:instrText xml:space="preserve"> PAGEREF _Toc469138130 \h </w:instrText>
        </w:r>
        <w:r w:rsidR="00FC2A86">
          <w:rPr>
            <w:noProof/>
            <w:webHidden/>
          </w:rPr>
        </w:r>
        <w:r w:rsidR="00FC2A86">
          <w:rPr>
            <w:noProof/>
            <w:webHidden/>
          </w:rPr>
          <w:fldChar w:fldCharType="separate"/>
        </w:r>
        <w:r w:rsidR="003F1153">
          <w:rPr>
            <w:noProof/>
            <w:webHidden/>
          </w:rPr>
          <w:t>3</w:t>
        </w:r>
        <w:r w:rsidR="00FC2A86">
          <w:rPr>
            <w:noProof/>
            <w:webHidden/>
          </w:rPr>
          <w:fldChar w:fldCharType="end"/>
        </w:r>
      </w:hyperlink>
    </w:p>
    <w:p w14:paraId="61B1E0E9" w14:textId="32C6BDF6" w:rsidR="00FC2A86" w:rsidRDefault="009A3E43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de-AT" w:eastAsia="de-AT"/>
        </w:rPr>
      </w:pPr>
      <w:hyperlink w:anchor="_Toc469138131" w:history="1">
        <w:r w:rsidR="00FC2A86" w:rsidRPr="006D0CC4">
          <w:rPr>
            <w:rStyle w:val="Hyperlink"/>
            <w:noProof/>
          </w:rPr>
          <w:t>Figure Appendix 9.6</w:t>
        </w:r>
        <w:r w:rsidR="00FC2A86" w:rsidRPr="006D0CC4">
          <w:rPr>
            <w:rStyle w:val="Hyperlink"/>
            <w:noProof/>
          </w:rPr>
          <w:noBreakHyphen/>
          <w:t>4: Isopach Map Facha B_sub1</w:t>
        </w:r>
        <w:r w:rsidR="00FC2A86">
          <w:rPr>
            <w:noProof/>
            <w:webHidden/>
          </w:rPr>
          <w:tab/>
        </w:r>
        <w:r w:rsidR="00FC2A86">
          <w:rPr>
            <w:noProof/>
            <w:webHidden/>
          </w:rPr>
          <w:fldChar w:fldCharType="begin"/>
        </w:r>
        <w:r w:rsidR="00FC2A86">
          <w:rPr>
            <w:noProof/>
            <w:webHidden/>
          </w:rPr>
          <w:instrText xml:space="preserve"> PAGEREF _Toc469138131 \h </w:instrText>
        </w:r>
        <w:r w:rsidR="00FC2A86">
          <w:rPr>
            <w:noProof/>
            <w:webHidden/>
          </w:rPr>
        </w:r>
        <w:r w:rsidR="00FC2A86">
          <w:rPr>
            <w:noProof/>
            <w:webHidden/>
          </w:rPr>
          <w:fldChar w:fldCharType="separate"/>
        </w:r>
        <w:r w:rsidR="003F1153">
          <w:rPr>
            <w:noProof/>
            <w:webHidden/>
          </w:rPr>
          <w:t>4</w:t>
        </w:r>
        <w:r w:rsidR="00FC2A86">
          <w:rPr>
            <w:noProof/>
            <w:webHidden/>
          </w:rPr>
          <w:fldChar w:fldCharType="end"/>
        </w:r>
      </w:hyperlink>
    </w:p>
    <w:p w14:paraId="000E307A" w14:textId="77D49EAD" w:rsidR="00FC2A86" w:rsidRDefault="009A3E43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de-AT" w:eastAsia="de-AT"/>
        </w:rPr>
      </w:pPr>
      <w:hyperlink w:anchor="_Toc469138132" w:history="1">
        <w:r w:rsidR="00FC2A86" w:rsidRPr="006D0CC4">
          <w:rPr>
            <w:rStyle w:val="Hyperlink"/>
            <w:noProof/>
          </w:rPr>
          <w:t>Figure Appendix 9.6</w:t>
        </w:r>
        <w:r w:rsidR="00FC2A86" w:rsidRPr="006D0CC4">
          <w:rPr>
            <w:rStyle w:val="Hyperlink"/>
            <w:noProof/>
          </w:rPr>
          <w:noBreakHyphen/>
          <w:t>5: Isopach Map Facha B_sub2</w:t>
        </w:r>
        <w:r w:rsidR="00FC2A86">
          <w:rPr>
            <w:noProof/>
            <w:webHidden/>
          </w:rPr>
          <w:tab/>
        </w:r>
        <w:r w:rsidR="00FC2A86">
          <w:rPr>
            <w:noProof/>
            <w:webHidden/>
          </w:rPr>
          <w:fldChar w:fldCharType="begin"/>
        </w:r>
        <w:r w:rsidR="00FC2A86">
          <w:rPr>
            <w:noProof/>
            <w:webHidden/>
          </w:rPr>
          <w:instrText xml:space="preserve"> PAGEREF _Toc469138132 \h </w:instrText>
        </w:r>
        <w:r w:rsidR="00FC2A86">
          <w:rPr>
            <w:noProof/>
            <w:webHidden/>
          </w:rPr>
        </w:r>
        <w:r w:rsidR="00FC2A86">
          <w:rPr>
            <w:noProof/>
            <w:webHidden/>
          </w:rPr>
          <w:fldChar w:fldCharType="separate"/>
        </w:r>
        <w:r w:rsidR="003F1153">
          <w:rPr>
            <w:noProof/>
            <w:webHidden/>
          </w:rPr>
          <w:t>5</w:t>
        </w:r>
        <w:r w:rsidR="00FC2A86">
          <w:rPr>
            <w:noProof/>
            <w:webHidden/>
          </w:rPr>
          <w:fldChar w:fldCharType="end"/>
        </w:r>
      </w:hyperlink>
    </w:p>
    <w:p w14:paraId="3B666607" w14:textId="2CF31E3B" w:rsidR="00FC2A86" w:rsidRDefault="009A3E43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de-AT" w:eastAsia="de-AT"/>
        </w:rPr>
      </w:pPr>
      <w:hyperlink w:anchor="_Toc469138133" w:history="1">
        <w:r w:rsidR="00FC2A86" w:rsidRPr="006D0CC4">
          <w:rPr>
            <w:rStyle w:val="Hyperlink"/>
            <w:noProof/>
          </w:rPr>
          <w:t>Figure Appendix 9.6</w:t>
        </w:r>
        <w:r w:rsidR="00FC2A86" w:rsidRPr="006D0CC4">
          <w:rPr>
            <w:rStyle w:val="Hyperlink"/>
            <w:noProof/>
          </w:rPr>
          <w:noBreakHyphen/>
          <w:t>6: Isopach Map Anhydrate 2</w:t>
        </w:r>
        <w:r w:rsidR="00FC2A86">
          <w:rPr>
            <w:noProof/>
            <w:webHidden/>
          </w:rPr>
          <w:tab/>
        </w:r>
        <w:r w:rsidR="00FC2A86">
          <w:rPr>
            <w:noProof/>
            <w:webHidden/>
          </w:rPr>
          <w:fldChar w:fldCharType="begin"/>
        </w:r>
        <w:r w:rsidR="00FC2A86">
          <w:rPr>
            <w:noProof/>
            <w:webHidden/>
          </w:rPr>
          <w:instrText xml:space="preserve"> PAGEREF _Toc469138133 \h </w:instrText>
        </w:r>
        <w:r w:rsidR="00FC2A86">
          <w:rPr>
            <w:noProof/>
            <w:webHidden/>
          </w:rPr>
        </w:r>
        <w:r w:rsidR="00FC2A86">
          <w:rPr>
            <w:noProof/>
            <w:webHidden/>
          </w:rPr>
          <w:fldChar w:fldCharType="separate"/>
        </w:r>
        <w:r w:rsidR="003F1153">
          <w:rPr>
            <w:noProof/>
            <w:webHidden/>
          </w:rPr>
          <w:t>6</w:t>
        </w:r>
        <w:r w:rsidR="00FC2A86">
          <w:rPr>
            <w:noProof/>
            <w:webHidden/>
          </w:rPr>
          <w:fldChar w:fldCharType="end"/>
        </w:r>
      </w:hyperlink>
    </w:p>
    <w:p w14:paraId="6264ECBD" w14:textId="54DF833F" w:rsidR="00FC2A86" w:rsidRDefault="009A3E43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de-AT" w:eastAsia="de-AT"/>
        </w:rPr>
      </w:pPr>
      <w:hyperlink w:anchor="_Toc469138134" w:history="1">
        <w:r w:rsidR="00FC2A86" w:rsidRPr="006D0CC4">
          <w:rPr>
            <w:rStyle w:val="Hyperlink"/>
            <w:noProof/>
          </w:rPr>
          <w:t>Figure Appendix 9.6</w:t>
        </w:r>
        <w:r w:rsidR="00FC2A86" w:rsidRPr="006D0CC4">
          <w:rPr>
            <w:rStyle w:val="Hyperlink"/>
            <w:noProof/>
          </w:rPr>
          <w:noBreakHyphen/>
          <w:t>7: Isopach Map Facha C1</w:t>
        </w:r>
        <w:r w:rsidR="00FC2A86">
          <w:rPr>
            <w:noProof/>
            <w:webHidden/>
          </w:rPr>
          <w:tab/>
        </w:r>
        <w:r w:rsidR="00FC2A86">
          <w:rPr>
            <w:noProof/>
            <w:webHidden/>
          </w:rPr>
          <w:fldChar w:fldCharType="begin"/>
        </w:r>
        <w:r w:rsidR="00FC2A86">
          <w:rPr>
            <w:noProof/>
            <w:webHidden/>
          </w:rPr>
          <w:instrText xml:space="preserve"> PAGEREF _Toc469138134 \h </w:instrText>
        </w:r>
        <w:r w:rsidR="00FC2A86">
          <w:rPr>
            <w:noProof/>
            <w:webHidden/>
          </w:rPr>
        </w:r>
        <w:r w:rsidR="00FC2A86">
          <w:rPr>
            <w:noProof/>
            <w:webHidden/>
          </w:rPr>
          <w:fldChar w:fldCharType="separate"/>
        </w:r>
        <w:r w:rsidR="003F1153">
          <w:rPr>
            <w:noProof/>
            <w:webHidden/>
          </w:rPr>
          <w:t>7</w:t>
        </w:r>
        <w:r w:rsidR="00FC2A86">
          <w:rPr>
            <w:noProof/>
            <w:webHidden/>
          </w:rPr>
          <w:fldChar w:fldCharType="end"/>
        </w:r>
      </w:hyperlink>
    </w:p>
    <w:p w14:paraId="54DB001A" w14:textId="27247AB7" w:rsidR="00FC2A86" w:rsidRDefault="009A3E43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de-AT" w:eastAsia="de-AT"/>
        </w:rPr>
      </w:pPr>
      <w:hyperlink w:anchor="_Toc469138135" w:history="1">
        <w:r w:rsidR="00FC2A86" w:rsidRPr="006D0CC4">
          <w:rPr>
            <w:rStyle w:val="Hyperlink"/>
            <w:noProof/>
          </w:rPr>
          <w:t>Figure Appendix 9.6</w:t>
        </w:r>
        <w:r w:rsidR="00FC2A86" w:rsidRPr="006D0CC4">
          <w:rPr>
            <w:rStyle w:val="Hyperlink"/>
            <w:noProof/>
          </w:rPr>
          <w:noBreakHyphen/>
          <w:t>8: Isopach Map Facha C2</w:t>
        </w:r>
        <w:r w:rsidR="00FC2A86">
          <w:rPr>
            <w:noProof/>
            <w:webHidden/>
          </w:rPr>
          <w:tab/>
        </w:r>
        <w:r w:rsidR="00FC2A86">
          <w:rPr>
            <w:noProof/>
            <w:webHidden/>
          </w:rPr>
          <w:fldChar w:fldCharType="begin"/>
        </w:r>
        <w:r w:rsidR="00FC2A86">
          <w:rPr>
            <w:noProof/>
            <w:webHidden/>
          </w:rPr>
          <w:instrText xml:space="preserve"> PAGEREF _Toc469138135 \h </w:instrText>
        </w:r>
        <w:r w:rsidR="00FC2A86">
          <w:rPr>
            <w:noProof/>
            <w:webHidden/>
          </w:rPr>
        </w:r>
        <w:r w:rsidR="00FC2A86">
          <w:rPr>
            <w:noProof/>
            <w:webHidden/>
          </w:rPr>
          <w:fldChar w:fldCharType="separate"/>
        </w:r>
        <w:r w:rsidR="003F1153">
          <w:rPr>
            <w:noProof/>
            <w:webHidden/>
          </w:rPr>
          <w:t>8</w:t>
        </w:r>
        <w:r w:rsidR="00FC2A86">
          <w:rPr>
            <w:noProof/>
            <w:webHidden/>
          </w:rPr>
          <w:fldChar w:fldCharType="end"/>
        </w:r>
      </w:hyperlink>
    </w:p>
    <w:p w14:paraId="709FBF6E" w14:textId="217E42DA" w:rsidR="00FC2A86" w:rsidRDefault="009A3E43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de-AT" w:eastAsia="de-AT"/>
        </w:rPr>
      </w:pPr>
      <w:hyperlink w:anchor="_Toc469138136" w:history="1">
        <w:r w:rsidR="00FC2A86" w:rsidRPr="006D0CC4">
          <w:rPr>
            <w:rStyle w:val="Hyperlink"/>
            <w:noProof/>
          </w:rPr>
          <w:t>Figure Appendix 9.6</w:t>
        </w:r>
        <w:r w:rsidR="00FC2A86" w:rsidRPr="006D0CC4">
          <w:rPr>
            <w:rStyle w:val="Hyperlink"/>
            <w:noProof/>
          </w:rPr>
          <w:noBreakHyphen/>
          <w:t>9: Isopach Map Facha C3</w:t>
        </w:r>
        <w:r w:rsidR="00FC2A86">
          <w:rPr>
            <w:noProof/>
            <w:webHidden/>
          </w:rPr>
          <w:tab/>
        </w:r>
        <w:r w:rsidR="00FC2A86">
          <w:rPr>
            <w:noProof/>
            <w:webHidden/>
          </w:rPr>
          <w:fldChar w:fldCharType="begin"/>
        </w:r>
        <w:r w:rsidR="00FC2A86">
          <w:rPr>
            <w:noProof/>
            <w:webHidden/>
          </w:rPr>
          <w:instrText xml:space="preserve"> PAGEREF _Toc469138136 \h </w:instrText>
        </w:r>
        <w:r w:rsidR="00FC2A86">
          <w:rPr>
            <w:noProof/>
            <w:webHidden/>
          </w:rPr>
        </w:r>
        <w:r w:rsidR="00FC2A86">
          <w:rPr>
            <w:noProof/>
            <w:webHidden/>
          </w:rPr>
          <w:fldChar w:fldCharType="separate"/>
        </w:r>
        <w:r w:rsidR="003F1153">
          <w:rPr>
            <w:noProof/>
            <w:webHidden/>
          </w:rPr>
          <w:t>9</w:t>
        </w:r>
        <w:r w:rsidR="00FC2A86">
          <w:rPr>
            <w:noProof/>
            <w:webHidden/>
          </w:rPr>
          <w:fldChar w:fldCharType="end"/>
        </w:r>
      </w:hyperlink>
    </w:p>
    <w:p w14:paraId="3B7FE4EF" w14:textId="7BE0FD12" w:rsidR="00FC2A86" w:rsidRDefault="009A3E43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de-AT" w:eastAsia="de-AT"/>
        </w:rPr>
      </w:pPr>
      <w:hyperlink w:anchor="_Toc469138137" w:history="1">
        <w:r w:rsidR="00FC2A86" w:rsidRPr="006D0CC4">
          <w:rPr>
            <w:rStyle w:val="Hyperlink"/>
            <w:noProof/>
          </w:rPr>
          <w:t>Figure Appendix 9.6</w:t>
        </w:r>
        <w:r w:rsidR="00FC2A86" w:rsidRPr="006D0CC4">
          <w:rPr>
            <w:rStyle w:val="Hyperlink"/>
            <w:noProof/>
          </w:rPr>
          <w:noBreakHyphen/>
          <w:t>10: Isopach Map Anhydrate 3</w:t>
        </w:r>
        <w:r w:rsidR="00FC2A86">
          <w:rPr>
            <w:noProof/>
            <w:webHidden/>
          </w:rPr>
          <w:tab/>
        </w:r>
        <w:r w:rsidR="00FC2A86">
          <w:rPr>
            <w:noProof/>
            <w:webHidden/>
          </w:rPr>
          <w:fldChar w:fldCharType="begin"/>
        </w:r>
        <w:r w:rsidR="00FC2A86">
          <w:rPr>
            <w:noProof/>
            <w:webHidden/>
          </w:rPr>
          <w:instrText xml:space="preserve"> PAGEREF _Toc469138137 \h </w:instrText>
        </w:r>
        <w:r w:rsidR="00FC2A86">
          <w:rPr>
            <w:noProof/>
            <w:webHidden/>
          </w:rPr>
        </w:r>
        <w:r w:rsidR="00FC2A86">
          <w:rPr>
            <w:noProof/>
            <w:webHidden/>
          </w:rPr>
          <w:fldChar w:fldCharType="separate"/>
        </w:r>
        <w:r w:rsidR="003F1153">
          <w:rPr>
            <w:noProof/>
            <w:webHidden/>
          </w:rPr>
          <w:t>10</w:t>
        </w:r>
        <w:r w:rsidR="00FC2A86">
          <w:rPr>
            <w:noProof/>
            <w:webHidden/>
          </w:rPr>
          <w:fldChar w:fldCharType="end"/>
        </w:r>
      </w:hyperlink>
    </w:p>
    <w:p w14:paraId="347E75F9" w14:textId="632C170D" w:rsidR="00FC2A86" w:rsidRDefault="009A3E43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de-AT" w:eastAsia="de-AT"/>
        </w:rPr>
      </w:pPr>
      <w:hyperlink w:anchor="_Toc469138138" w:history="1">
        <w:r w:rsidR="00FC2A86" w:rsidRPr="006D0CC4">
          <w:rPr>
            <w:rStyle w:val="Hyperlink"/>
            <w:noProof/>
          </w:rPr>
          <w:t>Figure Appendix 9.6</w:t>
        </w:r>
        <w:r w:rsidR="00FC2A86" w:rsidRPr="006D0CC4">
          <w:rPr>
            <w:rStyle w:val="Hyperlink"/>
            <w:noProof/>
          </w:rPr>
          <w:noBreakHyphen/>
          <w:t>11: Isopach Map Facha D1</w:t>
        </w:r>
        <w:r w:rsidR="00FC2A86">
          <w:rPr>
            <w:noProof/>
            <w:webHidden/>
          </w:rPr>
          <w:tab/>
        </w:r>
        <w:r w:rsidR="00FC2A86">
          <w:rPr>
            <w:noProof/>
            <w:webHidden/>
          </w:rPr>
          <w:fldChar w:fldCharType="begin"/>
        </w:r>
        <w:r w:rsidR="00FC2A86">
          <w:rPr>
            <w:noProof/>
            <w:webHidden/>
          </w:rPr>
          <w:instrText xml:space="preserve"> PAGEREF _Toc469138138 \h </w:instrText>
        </w:r>
        <w:r w:rsidR="00FC2A86">
          <w:rPr>
            <w:noProof/>
            <w:webHidden/>
          </w:rPr>
        </w:r>
        <w:r w:rsidR="00FC2A86">
          <w:rPr>
            <w:noProof/>
            <w:webHidden/>
          </w:rPr>
          <w:fldChar w:fldCharType="separate"/>
        </w:r>
        <w:r w:rsidR="003F1153">
          <w:rPr>
            <w:noProof/>
            <w:webHidden/>
          </w:rPr>
          <w:t>11</w:t>
        </w:r>
        <w:r w:rsidR="00FC2A86">
          <w:rPr>
            <w:noProof/>
            <w:webHidden/>
          </w:rPr>
          <w:fldChar w:fldCharType="end"/>
        </w:r>
      </w:hyperlink>
    </w:p>
    <w:p w14:paraId="7280A06E" w14:textId="3788A3BF" w:rsidR="00FC2A86" w:rsidRDefault="009A3E43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de-AT" w:eastAsia="de-AT"/>
        </w:rPr>
      </w:pPr>
      <w:hyperlink w:anchor="_Toc469138139" w:history="1">
        <w:r w:rsidR="00FC2A86" w:rsidRPr="006D0CC4">
          <w:rPr>
            <w:rStyle w:val="Hyperlink"/>
            <w:noProof/>
          </w:rPr>
          <w:t>Figure Appendix 9.6</w:t>
        </w:r>
        <w:r w:rsidR="00FC2A86" w:rsidRPr="006D0CC4">
          <w:rPr>
            <w:rStyle w:val="Hyperlink"/>
            <w:noProof/>
          </w:rPr>
          <w:noBreakHyphen/>
          <w:t>12: Isopach Map Facha D2</w:t>
        </w:r>
        <w:r w:rsidR="00FC2A86">
          <w:rPr>
            <w:noProof/>
            <w:webHidden/>
          </w:rPr>
          <w:tab/>
        </w:r>
        <w:r w:rsidR="00FC2A86">
          <w:rPr>
            <w:noProof/>
            <w:webHidden/>
          </w:rPr>
          <w:fldChar w:fldCharType="begin"/>
        </w:r>
        <w:r w:rsidR="00FC2A86">
          <w:rPr>
            <w:noProof/>
            <w:webHidden/>
          </w:rPr>
          <w:instrText xml:space="preserve"> PAGEREF _Toc469138139 \h </w:instrText>
        </w:r>
        <w:r w:rsidR="00FC2A86">
          <w:rPr>
            <w:noProof/>
            <w:webHidden/>
          </w:rPr>
        </w:r>
        <w:r w:rsidR="00FC2A86">
          <w:rPr>
            <w:noProof/>
            <w:webHidden/>
          </w:rPr>
          <w:fldChar w:fldCharType="separate"/>
        </w:r>
        <w:r w:rsidR="003F1153">
          <w:rPr>
            <w:noProof/>
            <w:webHidden/>
          </w:rPr>
          <w:t>12</w:t>
        </w:r>
        <w:r w:rsidR="00FC2A86">
          <w:rPr>
            <w:noProof/>
            <w:webHidden/>
          </w:rPr>
          <w:fldChar w:fldCharType="end"/>
        </w:r>
      </w:hyperlink>
    </w:p>
    <w:p w14:paraId="4B978708" w14:textId="3A3CA16A" w:rsidR="00FC2A86" w:rsidRDefault="009A3E43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de-AT" w:eastAsia="de-AT"/>
        </w:rPr>
      </w:pPr>
      <w:hyperlink w:anchor="_Toc469138140" w:history="1">
        <w:r w:rsidR="00FC2A86" w:rsidRPr="006D0CC4">
          <w:rPr>
            <w:rStyle w:val="Hyperlink"/>
            <w:noProof/>
          </w:rPr>
          <w:t>Figure Appendix 9.6</w:t>
        </w:r>
        <w:r w:rsidR="00FC2A86" w:rsidRPr="006D0CC4">
          <w:rPr>
            <w:rStyle w:val="Hyperlink"/>
            <w:noProof/>
          </w:rPr>
          <w:noBreakHyphen/>
          <w:t>13: Isopach Map Facha D3</w:t>
        </w:r>
        <w:r w:rsidR="00FC2A86">
          <w:rPr>
            <w:noProof/>
            <w:webHidden/>
          </w:rPr>
          <w:tab/>
        </w:r>
        <w:r w:rsidR="00FC2A86">
          <w:rPr>
            <w:noProof/>
            <w:webHidden/>
          </w:rPr>
          <w:fldChar w:fldCharType="begin"/>
        </w:r>
        <w:r w:rsidR="00FC2A86">
          <w:rPr>
            <w:noProof/>
            <w:webHidden/>
          </w:rPr>
          <w:instrText xml:space="preserve"> PAGEREF _Toc469138140 \h </w:instrText>
        </w:r>
        <w:r w:rsidR="00FC2A86">
          <w:rPr>
            <w:noProof/>
            <w:webHidden/>
          </w:rPr>
        </w:r>
        <w:r w:rsidR="00FC2A86">
          <w:rPr>
            <w:noProof/>
            <w:webHidden/>
          </w:rPr>
          <w:fldChar w:fldCharType="separate"/>
        </w:r>
        <w:r w:rsidR="003F1153">
          <w:rPr>
            <w:noProof/>
            <w:webHidden/>
          </w:rPr>
          <w:t>13</w:t>
        </w:r>
        <w:r w:rsidR="00FC2A86">
          <w:rPr>
            <w:noProof/>
            <w:webHidden/>
          </w:rPr>
          <w:fldChar w:fldCharType="end"/>
        </w:r>
      </w:hyperlink>
    </w:p>
    <w:p w14:paraId="0F242D7A" w14:textId="5193F7E7" w:rsidR="00FC2A86" w:rsidRDefault="009A3E43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de-AT" w:eastAsia="de-AT"/>
        </w:rPr>
      </w:pPr>
      <w:hyperlink w:anchor="_Toc469138141" w:history="1">
        <w:r w:rsidR="00FC2A86" w:rsidRPr="006D0CC4">
          <w:rPr>
            <w:rStyle w:val="Hyperlink"/>
            <w:noProof/>
          </w:rPr>
          <w:t>Figure Appendix 9.6</w:t>
        </w:r>
        <w:r w:rsidR="00FC2A86" w:rsidRPr="006D0CC4">
          <w:rPr>
            <w:rStyle w:val="Hyperlink"/>
            <w:noProof/>
          </w:rPr>
          <w:noBreakHyphen/>
          <w:t>14: Isopach Map Facha E1</w:t>
        </w:r>
        <w:r w:rsidR="00FC2A86">
          <w:rPr>
            <w:noProof/>
            <w:webHidden/>
          </w:rPr>
          <w:tab/>
        </w:r>
        <w:r w:rsidR="00FC2A86">
          <w:rPr>
            <w:noProof/>
            <w:webHidden/>
          </w:rPr>
          <w:fldChar w:fldCharType="begin"/>
        </w:r>
        <w:r w:rsidR="00FC2A86">
          <w:rPr>
            <w:noProof/>
            <w:webHidden/>
          </w:rPr>
          <w:instrText xml:space="preserve"> PAGEREF _Toc469138141 \h </w:instrText>
        </w:r>
        <w:r w:rsidR="00FC2A86">
          <w:rPr>
            <w:noProof/>
            <w:webHidden/>
          </w:rPr>
        </w:r>
        <w:r w:rsidR="00FC2A86">
          <w:rPr>
            <w:noProof/>
            <w:webHidden/>
          </w:rPr>
          <w:fldChar w:fldCharType="separate"/>
        </w:r>
        <w:r w:rsidR="003F1153">
          <w:rPr>
            <w:noProof/>
            <w:webHidden/>
          </w:rPr>
          <w:t>14</w:t>
        </w:r>
        <w:r w:rsidR="00FC2A86">
          <w:rPr>
            <w:noProof/>
            <w:webHidden/>
          </w:rPr>
          <w:fldChar w:fldCharType="end"/>
        </w:r>
      </w:hyperlink>
    </w:p>
    <w:p w14:paraId="79F1668D" w14:textId="1C82B82A" w:rsidR="00FC2A86" w:rsidRDefault="009A3E43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de-AT" w:eastAsia="de-AT"/>
        </w:rPr>
      </w:pPr>
      <w:hyperlink w:anchor="_Toc469138142" w:history="1">
        <w:r w:rsidR="00FC2A86" w:rsidRPr="006D0CC4">
          <w:rPr>
            <w:rStyle w:val="Hyperlink"/>
            <w:noProof/>
          </w:rPr>
          <w:t>Figure Appendix 9.6</w:t>
        </w:r>
        <w:r w:rsidR="00FC2A86" w:rsidRPr="006D0CC4">
          <w:rPr>
            <w:rStyle w:val="Hyperlink"/>
            <w:noProof/>
          </w:rPr>
          <w:noBreakHyphen/>
          <w:t>15: Isopach Map MRZ</w:t>
        </w:r>
        <w:r w:rsidR="00FC2A86">
          <w:rPr>
            <w:noProof/>
            <w:webHidden/>
          </w:rPr>
          <w:tab/>
        </w:r>
        <w:r w:rsidR="00FC2A86">
          <w:rPr>
            <w:noProof/>
            <w:webHidden/>
          </w:rPr>
          <w:fldChar w:fldCharType="begin"/>
        </w:r>
        <w:r w:rsidR="00FC2A86">
          <w:rPr>
            <w:noProof/>
            <w:webHidden/>
          </w:rPr>
          <w:instrText xml:space="preserve"> PAGEREF _Toc469138142 \h </w:instrText>
        </w:r>
        <w:r w:rsidR="00FC2A86">
          <w:rPr>
            <w:noProof/>
            <w:webHidden/>
          </w:rPr>
        </w:r>
        <w:r w:rsidR="00FC2A86">
          <w:rPr>
            <w:noProof/>
            <w:webHidden/>
          </w:rPr>
          <w:fldChar w:fldCharType="separate"/>
        </w:r>
        <w:r w:rsidR="003F1153">
          <w:rPr>
            <w:noProof/>
            <w:webHidden/>
          </w:rPr>
          <w:t>15</w:t>
        </w:r>
        <w:r w:rsidR="00FC2A86">
          <w:rPr>
            <w:noProof/>
            <w:webHidden/>
          </w:rPr>
          <w:fldChar w:fldCharType="end"/>
        </w:r>
      </w:hyperlink>
    </w:p>
    <w:p w14:paraId="3CF82922" w14:textId="736B0BDB" w:rsidR="00FC2A86" w:rsidRDefault="009A3E43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de-AT" w:eastAsia="de-AT"/>
        </w:rPr>
      </w:pPr>
      <w:hyperlink w:anchor="_Toc469138143" w:history="1">
        <w:r w:rsidR="00FC2A86" w:rsidRPr="006D0CC4">
          <w:rPr>
            <w:rStyle w:val="Hyperlink"/>
            <w:noProof/>
          </w:rPr>
          <w:t>Figure Appendix 9.6</w:t>
        </w:r>
        <w:r w:rsidR="00FC2A86" w:rsidRPr="006D0CC4">
          <w:rPr>
            <w:rStyle w:val="Hyperlink"/>
            <w:noProof/>
          </w:rPr>
          <w:noBreakHyphen/>
          <w:t>16: Isopach Map Facha E2</w:t>
        </w:r>
        <w:r w:rsidR="00FC2A86">
          <w:rPr>
            <w:noProof/>
            <w:webHidden/>
          </w:rPr>
          <w:tab/>
        </w:r>
        <w:r w:rsidR="00FC2A86">
          <w:rPr>
            <w:noProof/>
            <w:webHidden/>
          </w:rPr>
          <w:fldChar w:fldCharType="begin"/>
        </w:r>
        <w:r w:rsidR="00FC2A86">
          <w:rPr>
            <w:noProof/>
            <w:webHidden/>
          </w:rPr>
          <w:instrText xml:space="preserve"> PAGEREF _Toc469138143 \h </w:instrText>
        </w:r>
        <w:r w:rsidR="00FC2A86">
          <w:rPr>
            <w:noProof/>
            <w:webHidden/>
          </w:rPr>
        </w:r>
        <w:r w:rsidR="00FC2A86">
          <w:rPr>
            <w:noProof/>
            <w:webHidden/>
          </w:rPr>
          <w:fldChar w:fldCharType="separate"/>
        </w:r>
        <w:r w:rsidR="003F1153">
          <w:rPr>
            <w:noProof/>
            <w:webHidden/>
          </w:rPr>
          <w:t>16</w:t>
        </w:r>
        <w:r w:rsidR="00FC2A86">
          <w:rPr>
            <w:noProof/>
            <w:webHidden/>
          </w:rPr>
          <w:fldChar w:fldCharType="end"/>
        </w:r>
      </w:hyperlink>
    </w:p>
    <w:p w14:paraId="174EC536" w14:textId="2327D8C7" w:rsidR="00FC2A86" w:rsidRDefault="009A3E43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de-AT" w:eastAsia="de-AT"/>
        </w:rPr>
      </w:pPr>
      <w:hyperlink w:anchor="_Toc469138144" w:history="1">
        <w:r w:rsidR="00FC2A86" w:rsidRPr="006D0CC4">
          <w:rPr>
            <w:rStyle w:val="Hyperlink"/>
            <w:noProof/>
          </w:rPr>
          <w:t>Figure Appendix 9.6</w:t>
        </w:r>
        <w:r w:rsidR="00FC2A86" w:rsidRPr="006D0CC4">
          <w:rPr>
            <w:rStyle w:val="Hyperlink"/>
            <w:noProof/>
          </w:rPr>
          <w:noBreakHyphen/>
          <w:t>17: Isopach Map Facha E3</w:t>
        </w:r>
        <w:r w:rsidR="00FC2A86">
          <w:rPr>
            <w:noProof/>
            <w:webHidden/>
          </w:rPr>
          <w:tab/>
        </w:r>
        <w:r w:rsidR="00FC2A86">
          <w:rPr>
            <w:noProof/>
            <w:webHidden/>
          </w:rPr>
          <w:fldChar w:fldCharType="begin"/>
        </w:r>
        <w:r w:rsidR="00FC2A86">
          <w:rPr>
            <w:noProof/>
            <w:webHidden/>
          </w:rPr>
          <w:instrText xml:space="preserve"> PAGEREF _Toc469138144 \h </w:instrText>
        </w:r>
        <w:r w:rsidR="00FC2A86">
          <w:rPr>
            <w:noProof/>
            <w:webHidden/>
          </w:rPr>
        </w:r>
        <w:r w:rsidR="00FC2A86">
          <w:rPr>
            <w:noProof/>
            <w:webHidden/>
          </w:rPr>
          <w:fldChar w:fldCharType="separate"/>
        </w:r>
        <w:r w:rsidR="003F1153">
          <w:rPr>
            <w:noProof/>
            <w:webHidden/>
          </w:rPr>
          <w:t>17</w:t>
        </w:r>
        <w:r w:rsidR="00FC2A86">
          <w:rPr>
            <w:noProof/>
            <w:webHidden/>
          </w:rPr>
          <w:fldChar w:fldCharType="end"/>
        </w:r>
      </w:hyperlink>
    </w:p>
    <w:p w14:paraId="43F06383" w14:textId="79F25401" w:rsidR="00FC2A86" w:rsidRDefault="009A3E43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de-AT" w:eastAsia="de-AT"/>
        </w:rPr>
      </w:pPr>
      <w:hyperlink w:anchor="_Toc469138145" w:history="1">
        <w:r w:rsidR="00FC2A86" w:rsidRPr="006D0CC4">
          <w:rPr>
            <w:rStyle w:val="Hyperlink"/>
            <w:noProof/>
          </w:rPr>
          <w:t>Figure Appendix 9.6</w:t>
        </w:r>
        <w:r w:rsidR="00FC2A86" w:rsidRPr="006D0CC4">
          <w:rPr>
            <w:rStyle w:val="Hyperlink"/>
            <w:noProof/>
          </w:rPr>
          <w:noBreakHyphen/>
          <w:t>18: Isopach Map Facha F1</w:t>
        </w:r>
        <w:r w:rsidR="00FC2A86">
          <w:rPr>
            <w:noProof/>
            <w:webHidden/>
          </w:rPr>
          <w:tab/>
        </w:r>
        <w:r w:rsidR="00FC2A86">
          <w:rPr>
            <w:noProof/>
            <w:webHidden/>
          </w:rPr>
          <w:fldChar w:fldCharType="begin"/>
        </w:r>
        <w:r w:rsidR="00FC2A86">
          <w:rPr>
            <w:noProof/>
            <w:webHidden/>
          </w:rPr>
          <w:instrText xml:space="preserve"> PAGEREF _Toc469138145 \h </w:instrText>
        </w:r>
        <w:r w:rsidR="00FC2A86">
          <w:rPr>
            <w:noProof/>
            <w:webHidden/>
          </w:rPr>
        </w:r>
        <w:r w:rsidR="00FC2A86">
          <w:rPr>
            <w:noProof/>
            <w:webHidden/>
          </w:rPr>
          <w:fldChar w:fldCharType="separate"/>
        </w:r>
        <w:r w:rsidR="003F1153">
          <w:rPr>
            <w:noProof/>
            <w:webHidden/>
          </w:rPr>
          <w:t>18</w:t>
        </w:r>
        <w:r w:rsidR="00FC2A86">
          <w:rPr>
            <w:noProof/>
            <w:webHidden/>
          </w:rPr>
          <w:fldChar w:fldCharType="end"/>
        </w:r>
      </w:hyperlink>
    </w:p>
    <w:p w14:paraId="78266996" w14:textId="37453DDF" w:rsidR="00FC2A86" w:rsidRDefault="009A3E43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de-AT" w:eastAsia="de-AT"/>
        </w:rPr>
      </w:pPr>
      <w:hyperlink w:anchor="_Toc469138146" w:history="1">
        <w:r w:rsidR="00FC2A86" w:rsidRPr="006D0CC4">
          <w:rPr>
            <w:rStyle w:val="Hyperlink"/>
            <w:noProof/>
          </w:rPr>
          <w:t>Figure Appendix 9.6</w:t>
        </w:r>
        <w:r w:rsidR="00FC2A86" w:rsidRPr="006D0CC4">
          <w:rPr>
            <w:rStyle w:val="Hyperlink"/>
            <w:noProof/>
          </w:rPr>
          <w:noBreakHyphen/>
          <w:t>19: Isopach Map LRZ</w:t>
        </w:r>
        <w:r w:rsidR="00FC2A86">
          <w:rPr>
            <w:noProof/>
            <w:webHidden/>
          </w:rPr>
          <w:tab/>
        </w:r>
        <w:r w:rsidR="00FC2A86">
          <w:rPr>
            <w:noProof/>
            <w:webHidden/>
          </w:rPr>
          <w:fldChar w:fldCharType="begin"/>
        </w:r>
        <w:r w:rsidR="00FC2A86">
          <w:rPr>
            <w:noProof/>
            <w:webHidden/>
          </w:rPr>
          <w:instrText xml:space="preserve"> PAGEREF _Toc469138146 \h </w:instrText>
        </w:r>
        <w:r w:rsidR="00FC2A86">
          <w:rPr>
            <w:noProof/>
            <w:webHidden/>
          </w:rPr>
        </w:r>
        <w:r w:rsidR="00FC2A86">
          <w:rPr>
            <w:noProof/>
            <w:webHidden/>
          </w:rPr>
          <w:fldChar w:fldCharType="separate"/>
        </w:r>
        <w:r w:rsidR="003F1153">
          <w:rPr>
            <w:noProof/>
            <w:webHidden/>
          </w:rPr>
          <w:t>19</w:t>
        </w:r>
        <w:r w:rsidR="00FC2A86">
          <w:rPr>
            <w:noProof/>
            <w:webHidden/>
          </w:rPr>
          <w:fldChar w:fldCharType="end"/>
        </w:r>
      </w:hyperlink>
    </w:p>
    <w:p w14:paraId="74AD86E4" w14:textId="5C245C47" w:rsidR="00FC2A86" w:rsidRDefault="009A3E43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de-AT" w:eastAsia="de-AT"/>
        </w:rPr>
      </w:pPr>
      <w:hyperlink w:anchor="_Toc469138147" w:history="1">
        <w:r w:rsidR="00FC2A86" w:rsidRPr="006D0CC4">
          <w:rPr>
            <w:rStyle w:val="Hyperlink"/>
            <w:noProof/>
          </w:rPr>
          <w:t>Figure Appendix 9.6</w:t>
        </w:r>
        <w:r w:rsidR="00FC2A86" w:rsidRPr="006D0CC4">
          <w:rPr>
            <w:rStyle w:val="Hyperlink"/>
            <w:noProof/>
          </w:rPr>
          <w:noBreakHyphen/>
          <w:t>20: Isopach Map Facha F2</w:t>
        </w:r>
        <w:r w:rsidR="00FC2A86">
          <w:rPr>
            <w:noProof/>
            <w:webHidden/>
          </w:rPr>
          <w:tab/>
        </w:r>
        <w:r w:rsidR="00FC2A86">
          <w:rPr>
            <w:noProof/>
            <w:webHidden/>
          </w:rPr>
          <w:fldChar w:fldCharType="begin"/>
        </w:r>
        <w:r w:rsidR="00FC2A86">
          <w:rPr>
            <w:noProof/>
            <w:webHidden/>
          </w:rPr>
          <w:instrText xml:space="preserve"> PAGEREF _Toc469138147 \h </w:instrText>
        </w:r>
        <w:r w:rsidR="00FC2A86">
          <w:rPr>
            <w:noProof/>
            <w:webHidden/>
          </w:rPr>
        </w:r>
        <w:r w:rsidR="00FC2A86">
          <w:rPr>
            <w:noProof/>
            <w:webHidden/>
          </w:rPr>
          <w:fldChar w:fldCharType="separate"/>
        </w:r>
        <w:r w:rsidR="003F1153">
          <w:rPr>
            <w:noProof/>
            <w:webHidden/>
          </w:rPr>
          <w:t>20</w:t>
        </w:r>
        <w:r w:rsidR="00FC2A86">
          <w:rPr>
            <w:noProof/>
            <w:webHidden/>
          </w:rPr>
          <w:fldChar w:fldCharType="end"/>
        </w:r>
      </w:hyperlink>
    </w:p>
    <w:p w14:paraId="401CCC25" w14:textId="43188482" w:rsidR="00FC2A86" w:rsidRDefault="009A3E43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de-AT" w:eastAsia="de-AT"/>
        </w:rPr>
      </w:pPr>
      <w:hyperlink w:anchor="_Toc469138148" w:history="1">
        <w:r w:rsidR="00FC2A86" w:rsidRPr="006D0CC4">
          <w:rPr>
            <w:rStyle w:val="Hyperlink"/>
            <w:noProof/>
          </w:rPr>
          <w:t>Figure Appendix 9.6</w:t>
        </w:r>
        <w:r w:rsidR="00FC2A86" w:rsidRPr="006D0CC4">
          <w:rPr>
            <w:rStyle w:val="Hyperlink"/>
            <w:noProof/>
          </w:rPr>
          <w:noBreakHyphen/>
          <w:t>21: Isopach Map LST</w:t>
        </w:r>
        <w:r w:rsidR="00FC2A86">
          <w:rPr>
            <w:noProof/>
            <w:webHidden/>
          </w:rPr>
          <w:tab/>
        </w:r>
        <w:r w:rsidR="00FC2A86">
          <w:rPr>
            <w:noProof/>
            <w:webHidden/>
          </w:rPr>
          <w:fldChar w:fldCharType="begin"/>
        </w:r>
        <w:r w:rsidR="00FC2A86">
          <w:rPr>
            <w:noProof/>
            <w:webHidden/>
          </w:rPr>
          <w:instrText xml:space="preserve"> PAGEREF _Toc469138148 \h </w:instrText>
        </w:r>
        <w:r w:rsidR="00FC2A86">
          <w:rPr>
            <w:noProof/>
            <w:webHidden/>
          </w:rPr>
        </w:r>
        <w:r w:rsidR="00FC2A86">
          <w:rPr>
            <w:noProof/>
            <w:webHidden/>
          </w:rPr>
          <w:fldChar w:fldCharType="separate"/>
        </w:r>
        <w:r w:rsidR="003F1153">
          <w:rPr>
            <w:noProof/>
            <w:webHidden/>
          </w:rPr>
          <w:t>21</w:t>
        </w:r>
        <w:r w:rsidR="00FC2A86">
          <w:rPr>
            <w:noProof/>
            <w:webHidden/>
          </w:rPr>
          <w:fldChar w:fldCharType="end"/>
        </w:r>
      </w:hyperlink>
    </w:p>
    <w:p w14:paraId="2BD06FE6" w14:textId="04E970D2" w:rsidR="00FC2A86" w:rsidRDefault="009A3E43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de-AT" w:eastAsia="de-AT"/>
        </w:rPr>
      </w:pPr>
      <w:hyperlink w:anchor="_Toc469138149" w:history="1">
        <w:r w:rsidR="00FC2A86" w:rsidRPr="006D0CC4">
          <w:rPr>
            <w:rStyle w:val="Hyperlink"/>
            <w:noProof/>
          </w:rPr>
          <w:t>Figure Appendix 9.6</w:t>
        </w:r>
        <w:r w:rsidR="00FC2A86" w:rsidRPr="006D0CC4">
          <w:rPr>
            <w:rStyle w:val="Hyperlink"/>
            <w:noProof/>
          </w:rPr>
          <w:noBreakHyphen/>
          <w:t>22: Isopach Map Kheir</w:t>
        </w:r>
        <w:r w:rsidR="00FC2A86">
          <w:rPr>
            <w:noProof/>
            <w:webHidden/>
          </w:rPr>
          <w:tab/>
        </w:r>
        <w:r w:rsidR="00FC2A86">
          <w:rPr>
            <w:noProof/>
            <w:webHidden/>
          </w:rPr>
          <w:fldChar w:fldCharType="begin"/>
        </w:r>
        <w:r w:rsidR="00FC2A86">
          <w:rPr>
            <w:noProof/>
            <w:webHidden/>
          </w:rPr>
          <w:instrText xml:space="preserve"> PAGEREF _Toc469138149 \h </w:instrText>
        </w:r>
        <w:r w:rsidR="00FC2A86">
          <w:rPr>
            <w:noProof/>
            <w:webHidden/>
          </w:rPr>
        </w:r>
        <w:r w:rsidR="00FC2A86">
          <w:rPr>
            <w:noProof/>
            <w:webHidden/>
          </w:rPr>
          <w:fldChar w:fldCharType="separate"/>
        </w:r>
        <w:r w:rsidR="003F1153">
          <w:rPr>
            <w:noProof/>
            <w:webHidden/>
          </w:rPr>
          <w:t>22</w:t>
        </w:r>
        <w:r w:rsidR="00FC2A86">
          <w:rPr>
            <w:noProof/>
            <w:webHidden/>
          </w:rPr>
          <w:fldChar w:fldCharType="end"/>
        </w:r>
      </w:hyperlink>
    </w:p>
    <w:p w14:paraId="58D69A6A" w14:textId="598E2C00" w:rsidR="00AE4493" w:rsidRDefault="00AE4493" w:rsidP="00FC2A86">
      <w:r>
        <w:fldChar w:fldCharType="end"/>
      </w:r>
    </w:p>
    <w:p w14:paraId="6E56AFFB" w14:textId="77777777" w:rsidR="00AE4493" w:rsidRDefault="00AE4493" w:rsidP="00FC2A86">
      <w:pPr>
        <w:sectPr w:rsidR="00AE4493" w:rsidSect="00AE4493">
          <w:headerReference w:type="default" r:id="rId13"/>
          <w:footerReference w:type="default" r:id="rId14"/>
          <w:pgSz w:w="11907" w:h="16840" w:code="9"/>
          <w:pgMar w:top="1701" w:right="1418" w:bottom="1440" w:left="1418" w:header="397" w:footer="794" w:gutter="0"/>
          <w:pgNumType w:fmt="upperRoman" w:start="1"/>
          <w:cols w:sep="1" w:space="567"/>
        </w:sectPr>
      </w:pPr>
    </w:p>
    <w:bookmarkEnd w:id="0"/>
    <w:bookmarkEnd w:id="1"/>
    <w:bookmarkEnd w:id="2"/>
    <w:p w14:paraId="09248E5B" w14:textId="29687057" w:rsidR="00876D38" w:rsidRDefault="00FC2A86" w:rsidP="003F1153">
      <w:pPr>
        <w:pStyle w:val="Heading2"/>
      </w:pPr>
      <w:proofErr w:type="spellStart"/>
      <w:r>
        <w:lastRenderedPageBreak/>
        <w:t>Isopach</w:t>
      </w:r>
      <w:proofErr w:type="spellEnd"/>
      <w:r w:rsidR="00E06F6C">
        <w:t xml:space="preserve"> Maps</w:t>
      </w:r>
      <w:bookmarkStart w:id="3" w:name="_GoBack"/>
      <w:bookmarkEnd w:id="3"/>
    </w:p>
    <w:p w14:paraId="5A75F4C6" w14:textId="3FE8E731" w:rsidR="00876D38" w:rsidRDefault="003F1153" w:rsidP="002E1EEC">
      <w:pPr>
        <w:pStyle w:val="Figure"/>
      </w:pPr>
      <w:r>
        <w:pict w14:anchorId="64FA209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17.85pt;height:685.65pt">
            <v:imagedata r:id="rId15" o:title="A"/>
          </v:shape>
        </w:pict>
      </w:r>
    </w:p>
    <w:p w14:paraId="7A3C4736" w14:textId="0DD1AE0E" w:rsidR="00876D38" w:rsidRDefault="00390F6B" w:rsidP="00390F6B">
      <w:pPr>
        <w:pStyle w:val="Caption"/>
      </w:pPr>
      <w:bookmarkStart w:id="4" w:name="_Toc271880723"/>
      <w:bookmarkStart w:id="5" w:name="_Toc392609525"/>
      <w:bookmarkStart w:id="6" w:name="_Toc469138128"/>
      <w:r>
        <w:t xml:space="preserve">Figure Appendix </w:t>
      </w:r>
      <w:r>
        <w:fldChar w:fldCharType="begin"/>
      </w:r>
      <w:r>
        <w:instrText xml:space="preserve"> STYLEREF 2 \s </w:instrText>
      </w:r>
      <w:r>
        <w:fldChar w:fldCharType="separate"/>
      </w:r>
      <w:r w:rsidR="003F1153">
        <w:rPr>
          <w:noProof/>
        </w:rPr>
        <w:t>9.9</w:t>
      </w:r>
      <w:r>
        <w:fldChar w:fldCharType="end"/>
      </w:r>
      <w:r>
        <w:noBreakHyphen/>
      </w:r>
      <w:r>
        <w:fldChar w:fldCharType="begin"/>
      </w:r>
      <w:r>
        <w:instrText xml:space="preserve"> SEQ Figure_Appendix \* ARABIC \s 2 </w:instrText>
      </w:r>
      <w:r>
        <w:fldChar w:fldCharType="separate"/>
      </w:r>
      <w:r w:rsidR="003F1153">
        <w:rPr>
          <w:noProof/>
        </w:rPr>
        <w:t>1</w:t>
      </w:r>
      <w:r>
        <w:fldChar w:fldCharType="end"/>
      </w:r>
      <w:r w:rsidR="00F150BE">
        <w:t xml:space="preserve">: </w:t>
      </w:r>
      <w:bookmarkEnd w:id="4"/>
      <w:bookmarkEnd w:id="5"/>
      <w:proofErr w:type="spellStart"/>
      <w:r w:rsidR="00FC2A86">
        <w:t>Isopach</w:t>
      </w:r>
      <w:proofErr w:type="spellEnd"/>
      <w:r w:rsidR="00E06F6C">
        <w:t xml:space="preserve"> Map Facha A</w:t>
      </w:r>
      <w:bookmarkEnd w:id="6"/>
    </w:p>
    <w:p w14:paraId="2211E9C8" w14:textId="3D5D7A58" w:rsidR="00FC2A86" w:rsidRDefault="00FC2A86" w:rsidP="00FC2A86">
      <w:pPr>
        <w:rPr>
          <w:lang w:val="en-GB"/>
        </w:rPr>
      </w:pPr>
      <w:r>
        <w:rPr>
          <w:lang w:val="en-GB"/>
        </w:rPr>
        <w:br w:type="page"/>
      </w:r>
    </w:p>
    <w:p w14:paraId="462B60FA" w14:textId="77777777" w:rsidR="00FC2A86" w:rsidRDefault="00FC2A86" w:rsidP="00FC2A86">
      <w:pPr>
        <w:rPr>
          <w:lang w:val="en-GB"/>
        </w:rPr>
      </w:pPr>
    </w:p>
    <w:p w14:paraId="7584E969" w14:textId="32752ABD" w:rsidR="00876D38" w:rsidRPr="00E06F6C" w:rsidRDefault="003F1153" w:rsidP="002E1EEC">
      <w:pPr>
        <w:pStyle w:val="Figure"/>
        <w:rPr>
          <w:lang w:val="en-GB"/>
        </w:rPr>
      </w:pPr>
      <w:r>
        <w:rPr>
          <w:lang w:val="en-GB"/>
        </w:rPr>
        <w:pict w14:anchorId="53F56D86">
          <v:shape id="_x0000_i1026" type="#_x0000_t75" style="width:617.85pt;height:685.65pt">
            <v:imagedata r:id="rId16" o:title="Anh1"/>
          </v:shape>
        </w:pict>
      </w:r>
    </w:p>
    <w:p w14:paraId="06FB58A9" w14:textId="03201523" w:rsidR="00876D38" w:rsidRDefault="00390F6B" w:rsidP="00390F6B">
      <w:pPr>
        <w:pStyle w:val="Caption"/>
      </w:pPr>
      <w:bookmarkStart w:id="7" w:name="_Toc271880724"/>
      <w:bookmarkStart w:id="8" w:name="_Toc392609526"/>
      <w:bookmarkStart w:id="9" w:name="_Toc469138129"/>
      <w:r>
        <w:t xml:space="preserve">Figure Appendix </w:t>
      </w:r>
      <w:r>
        <w:fldChar w:fldCharType="begin"/>
      </w:r>
      <w:r>
        <w:instrText xml:space="preserve"> STYLEREF 2 \s </w:instrText>
      </w:r>
      <w:r>
        <w:fldChar w:fldCharType="separate"/>
      </w:r>
      <w:r w:rsidR="003F1153">
        <w:rPr>
          <w:noProof/>
        </w:rPr>
        <w:t>9.9</w:t>
      </w:r>
      <w:r>
        <w:fldChar w:fldCharType="end"/>
      </w:r>
      <w:r>
        <w:noBreakHyphen/>
      </w:r>
      <w:r>
        <w:fldChar w:fldCharType="begin"/>
      </w:r>
      <w:r>
        <w:instrText xml:space="preserve"> SEQ Figure_Appendix \* ARABIC \s 2 </w:instrText>
      </w:r>
      <w:r>
        <w:fldChar w:fldCharType="separate"/>
      </w:r>
      <w:r w:rsidR="003F1153">
        <w:rPr>
          <w:noProof/>
        </w:rPr>
        <w:t>2</w:t>
      </w:r>
      <w:r>
        <w:fldChar w:fldCharType="end"/>
      </w:r>
      <w:r w:rsidR="00876D38">
        <w:t xml:space="preserve">: </w:t>
      </w:r>
      <w:bookmarkEnd w:id="7"/>
      <w:bookmarkEnd w:id="8"/>
      <w:proofErr w:type="spellStart"/>
      <w:r w:rsidR="00FC2A86">
        <w:t>Isopach</w:t>
      </w:r>
      <w:proofErr w:type="spellEnd"/>
      <w:r w:rsidR="00E06F6C">
        <w:t xml:space="preserve"> </w:t>
      </w:r>
      <w:r w:rsidR="002938FE">
        <w:t xml:space="preserve">Map </w:t>
      </w:r>
      <w:proofErr w:type="spellStart"/>
      <w:r w:rsidR="00E06F6C">
        <w:t>Anhydrate</w:t>
      </w:r>
      <w:proofErr w:type="spellEnd"/>
      <w:r w:rsidR="00E06F6C">
        <w:t xml:space="preserve"> 1</w:t>
      </w:r>
      <w:bookmarkEnd w:id="9"/>
    </w:p>
    <w:p w14:paraId="1ACACA05" w14:textId="43320496" w:rsidR="00FC2A86" w:rsidRDefault="00FC2A86">
      <w:pPr>
        <w:spacing w:before="0" w:after="0"/>
        <w:jc w:val="left"/>
        <w:rPr>
          <w:lang w:val="en-GB"/>
        </w:rPr>
      </w:pPr>
      <w:r>
        <w:rPr>
          <w:lang w:val="en-GB"/>
        </w:rPr>
        <w:br w:type="page"/>
      </w:r>
    </w:p>
    <w:p w14:paraId="70E6B96B" w14:textId="77777777" w:rsidR="00FC2A86" w:rsidRPr="00FC2A86" w:rsidRDefault="00FC2A86" w:rsidP="00FC2A86">
      <w:pPr>
        <w:rPr>
          <w:lang w:val="en-GB"/>
        </w:rPr>
      </w:pPr>
    </w:p>
    <w:p w14:paraId="7384F414" w14:textId="7819EE4B" w:rsidR="00876D38" w:rsidRPr="002938FE" w:rsidRDefault="003F1153" w:rsidP="002E1EEC">
      <w:pPr>
        <w:pStyle w:val="Figure"/>
        <w:rPr>
          <w:lang w:val="en-GB"/>
        </w:rPr>
      </w:pPr>
      <w:r>
        <w:rPr>
          <w:lang w:val="en-GB"/>
        </w:rPr>
        <w:pict w14:anchorId="15D7B28D">
          <v:shape id="_x0000_i1027" type="#_x0000_t75" style="width:617.85pt;height:685.65pt">
            <v:imagedata r:id="rId17" o:title="B"/>
          </v:shape>
        </w:pict>
      </w:r>
    </w:p>
    <w:p w14:paraId="4E94954E" w14:textId="17BE7717" w:rsidR="00876D38" w:rsidRDefault="00390F6B" w:rsidP="00390F6B">
      <w:pPr>
        <w:pStyle w:val="Caption"/>
      </w:pPr>
      <w:bookmarkStart w:id="10" w:name="_Toc271880725"/>
      <w:bookmarkStart w:id="11" w:name="_Toc392609527"/>
      <w:bookmarkStart w:id="12" w:name="_Toc469138130"/>
      <w:r>
        <w:t xml:space="preserve">Figure Appendix </w:t>
      </w:r>
      <w:r>
        <w:fldChar w:fldCharType="begin"/>
      </w:r>
      <w:r>
        <w:instrText xml:space="preserve"> STYLEREF 2 \s </w:instrText>
      </w:r>
      <w:r>
        <w:fldChar w:fldCharType="separate"/>
      </w:r>
      <w:r w:rsidR="003F1153">
        <w:rPr>
          <w:noProof/>
        </w:rPr>
        <w:t>9.9</w:t>
      </w:r>
      <w:r>
        <w:fldChar w:fldCharType="end"/>
      </w:r>
      <w:r>
        <w:noBreakHyphen/>
      </w:r>
      <w:r>
        <w:fldChar w:fldCharType="begin"/>
      </w:r>
      <w:r>
        <w:instrText xml:space="preserve"> SEQ Figure_Appendix \* ARABIC \s 2 </w:instrText>
      </w:r>
      <w:r>
        <w:fldChar w:fldCharType="separate"/>
      </w:r>
      <w:r w:rsidR="003F1153">
        <w:rPr>
          <w:noProof/>
        </w:rPr>
        <w:t>3</w:t>
      </w:r>
      <w:r>
        <w:fldChar w:fldCharType="end"/>
      </w:r>
      <w:r w:rsidR="00876D38">
        <w:t xml:space="preserve">: </w:t>
      </w:r>
      <w:bookmarkEnd w:id="10"/>
      <w:bookmarkEnd w:id="11"/>
      <w:proofErr w:type="spellStart"/>
      <w:r w:rsidR="00FC2A86">
        <w:t>Isopach</w:t>
      </w:r>
      <w:proofErr w:type="spellEnd"/>
      <w:r w:rsidR="00E06F6C">
        <w:t xml:space="preserve"> Map Facha B</w:t>
      </w:r>
      <w:bookmarkEnd w:id="12"/>
    </w:p>
    <w:p w14:paraId="0A96EDF9" w14:textId="1AF7107F" w:rsidR="00FC2A86" w:rsidRDefault="00FC2A86">
      <w:pPr>
        <w:spacing w:before="0" w:after="0"/>
        <w:jc w:val="left"/>
        <w:rPr>
          <w:lang w:val="en-GB"/>
        </w:rPr>
      </w:pPr>
      <w:r>
        <w:rPr>
          <w:lang w:val="en-GB"/>
        </w:rPr>
        <w:br w:type="page"/>
      </w:r>
    </w:p>
    <w:p w14:paraId="134086D2" w14:textId="77777777" w:rsidR="00FC2A86" w:rsidRPr="00FC2A86" w:rsidRDefault="00FC2A86" w:rsidP="00FC2A86">
      <w:pPr>
        <w:rPr>
          <w:lang w:val="en-GB"/>
        </w:rPr>
      </w:pPr>
    </w:p>
    <w:p w14:paraId="3530BCDC" w14:textId="1EA4AB42" w:rsidR="00876D38" w:rsidRPr="00E06F6C" w:rsidRDefault="003F1153" w:rsidP="002E1EEC">
      <w:pPr>
        <w:pStyle w:val="Figure"/>
        <w:rPr>
          <w:lang w:val="en-GB"/>
        </w:rPr>
      </w:pPr>
      <w:r>
        <w:rPr>
          <w:lang w:val="en-GB"/>
        </w:rPr>
        <w:pict w14:anchorId="2E4ACBCF">
          <v:shape id="_x0000_i1028" type="#_x0000_t75" style="width:617.85pt;height:685.65pt">
            <v:imagedata r:id="rId18" o:title="B_sub1"/>
          </v:shape>
        </w:pict>
      </w:r>
    </w:p>
    <w:p w14:paraId="29CA1080" w14:textId="37327F50" w:rsidR="00876D38" w:rsidRDefault="00390F6B" w:rsidP="00390F6B">
      <w:pPr>
        <w:pStyle w:val="Caption"/>
      </w:pPr>
      <w:bookmarkStart w:id="13" w:name="_Toc271880726"/>
      <w:bookmarkStart w:id="14" w:name="_Toc392609528"/>
      <w:bookmarkStart w:id="15" w:name="_Toc469138131"/>
      <w:r>
        <w:t xml:space="preserve">Figure Appendix </w:t>
      </w:r>
      <w:r>
        <w:fldChar w:fldCharType="begin"/>
      </w:r>
      <w:r>
        <w:instrText xml:space="preserve"> STYLEREF 2 \s </w:instrText>
      </w:r>
      <w:r>
        <w:fldChar w:fldCharType="separate"/>
      </w:r>
      <w:r w:rsidR="003F1153">
        <w:rPr>
          <w:noProof/>
        </w:rPr>
        <w:t>9.9</w:t>
      </w:r>
      <w:r>
        <w:fldChar w:fldCharType="end"/>
      </w:r>
      <w:r>
        <w:noBreakHyphen/>
      </w:r>
      <w:r>
        <w:fldChar w:fldCharType="begin"/>
      </w:r>
      <w:r>
        <w:instrText xml:space="preserve"> SEQ Figure_Appendix \* ARABIC \s 2 </w:instrText>
      </w:r>
      <w:r>
        <w:fldChar w:fldCharType="separate"/>
      </w:r>
      <w:r w:rsidR="003F1153">
        <w:rPr>
          <w:noProof/>
        </w:rPr>
        <w:t>4</w:t>
      </w:r>
      <w:r>
        <w:fldChar w:fldCharType="end"/>
      </w:r>
      <w:r w:rsidR="00876D38">
        <w:t xml:space="preserve">: </w:t>
      </w:r>
      <w:bookmarkEnd w:id="13"/>
      <w:bookmarkEnd w:id="14"/>
      <w:proofErr w:type="spellStart"/>
      <w:r w:rsidR="00FC2A86">
        <w:t>Isopach</w:t>
      </w:r>
      <w:proofErr w:type="spellEnd"/>
      <w:r w:rsidR="00E06F6C">
        <w:t xml:space="preserve"> Map Facha B_sub</w:t>
      </w:r>
      <w:r w:rsidR="002B3D2B">
        <w:t>1</w:t>
      </w:r>
      <w:bookmarkEnd w:id="15"/>
    </w:p>
    <w:p w14:paraId="774F871E" w14:textId="0CBB1C10" w:rsidR="00FC2A86" w:rsidRDefault="00FC2A86">
      <w:pPr>
        <w:spacing w:before="0" w:after="0"/>
        <w:jc w:val="left"/>
        <w:rPr>
          <w:lang w:val="en-GB"/>
        </w:rPr>
      </w:pPr>
      <w:r>
        <w:rPr>
          <w:lang w:val="en-GB"/>
        </w:rPr>
        <w:br w:type="page"/>
      </w:r>
    </w:p>
    <w:p w14:paraId="01303CAD" w14:textId="77777777" w:rsidR="00FC2A86" w:rsidRPr="00FC2A86" w:rsidRDefault="00FC2A86" w:rsidP="00FC2A86">
      <w:pPr>
        <w:rPr>
          <w:lang w:val="en-GB"/>
        </w:rPr>
      </w:pPr>
    </w:p>
    <w:p w14:paraId="1DA2A406" w14:textId="1A544142" w:rsidR="002B3D2B" w:rsidRPr="00E06F6C" w:rsidRDefault="003F1153" w:rsidP="002B3D2B">
      <w:pPr>
        <w:pStyle w:val="Figure"/>
        <w:rPr>
          <w:lang w:val="en-GB"/>
        </w:rPr>
      </w:pPr>
      <w:r>
        <w:rPr>
          <w:lang w:val="en-GB"/>
        </w:rPr>
        <w:pict w14:anchorId="2D583E1F">
          <v:shape id="_x0000_i1029" type="#_x0000_t75" style="width:617.85pt;height:685.65pt">
            <v:imagedata r:id="rId19" o:title="B_sub2"/>
          </v:shape>
        </w:pict>
      </w:r>
    </w:p>
    <w:p w14:paraId="037B4423" w14:textId="392FC91E" w:rsidR="002B3D2B" w:rsidRDefault="002B3D2B" w:rsidP="002B3D2B">
      <w:pPr>
        <w:pStyle w:val="Caption"/>
      </w:pPr>
      <w:bookmarkStart w:id="16" w:name="_Toc392609546"/>
      <w:bookmarkStart w:id="17" w:name="_Toc469138132"/>
      <w:r>
        <w:t xml:space="preserve">Figure Appendix </w:t>
      </w:r>
      <w:r>
        <w:fldChar w:fldCharType="begin"/>
      </w:r>
      <w:r>
        <w:instrText xml:space="preserve"> STYLEREF 2 \s </w:instrText>
      </w:r>
      <w:r>
        <w:fldChar w:fldCharType="separate"/>
      </w:r>
      <w:r w:rsidR="003F1153">
        <w:rPr>
          <w:noProof/>
        </w:rPr>
        <w:t>9.9</w:t>
      </w:r>
      <w:r>
        <w:fldChar w:fldCharType="end"/>
      </w:r>
      <w:r>
        <w:noBreakHyphen/>
      </w:r>
      <w:r>
        <w:fldChar w:fldCharType="begin"/>
      </w:r>
      <w:r>
        <w:instrText xml:space="preserve"> SEQ Figure_Appendix \* ARABIC \s 2 </w:instrText>
      </w:r>
      <w:r>
        <w:fldChar w:fldCharType="separate"/>
      </w:r>
      <w:r w:rsidR="003F1153">
        <w:rPr>
          <w:noProof/>
        </w:rPr>
        <w:t>5</w:t>
      </w:r>
      <w:r>
        <w:fldChar w:fldCharType="end"/>
      </w:r>
      <w:r>
        <w:t xml:space="preserve">: </w:t>
      </w:r>
      <w:bookmarkEnd w:id="16"/>
      <w:proofErr w:type="spellStart"/>
      <w:r w:rsidR="00FC2A86">
        <w:t>Isopach</w:t>
      </w:r>
      <w:proofErr w:type="spellEnd"/>
      <w:r>
        <w:t xml:space="preserve"> Map Facha B_sub2</w:t>
      </w:r>
      <w:bookmarkEnd w:id="17"/>
    </w:p>
    <w:p w14:paraId="5829089B" w14:textId="07C35E19" w:rsidR="00FC2A86" w:rsidRDefault="00FC2A86">
      <w:pPr>
        <w:spacing w:before="0" w:after="0"/>
        <w:jc w:val="left"/>
        <w:rPr>
          <w:lang w:val="en-GB"/>
        </w:rPr>
      </w:pPr>
      <w:r>
        <w:rPr>
          <w:lang w:val="en-GB"/>
        </w:rPr>
        <w:br w:type="page"/>
      </w:r>
    </w:p>
    <w:p w14:paraId="6CFD9C14" w14:textId="77777777" w:rsidR="00FC2A86" w:rsidRPr="00FC2A86" w:rsidRDefault="00FC2A86" w:rsidP="00FC2A86">
      <w:pPr>
        <w:rPr>
          <w:lang w:val="en-GB"/>
        </w:rPr>
      </w:pPr>
    </w:p>
    <w:p w14:paraId="47E7CA67" w14:textId="18886ABE" w:rsidR="00876D38" w:rsidRDefault="003F1153" w:rsidP="00D14AB3">
      <w:pPr>
        <w:pStyle w:val="Figure"/>
      </w:pPr>
      <w:r>
        <w:pict w14:anchorId="4473BDC9">
          <v:shape id="_x0000_i1030" type="#_x0000_t75" style="width:617.85pt;height:685.65pt">
            <v:imagedata r:id="rId20" o:title="Anh2"/>
          </v:shape>
        </w:pict>
      </w:r>
    </w:p>
    <w:p w14:paraId="224CAB56" w14:textId="27D0F1BC" w:rsidR="00876D38" w:rsidRDefault="00390F6B" w:rsidP="00390F6B">
      <w:pPr>
        <w:pStyle w:val="Caption"/>
      </w:pPr>
      <w:bookmarkStart w:id="18" w:name="_Toc271880727"/>
      <w:bookmarkStart w:id="19" w:name="_Toc392609529"/>
      <w:bookmarkStart w:id="20" w:name="_Toc469138133"/>
      <w:r>
        <w:t xml:space="preserve">Figure Appendix </w:t>
      </w:r>
      <w:r>
        <w:fldChar w:fldCharType="begin"/>
      </w:r>
      <w:r>
        <w:instrText xml:space="preserve"> STYLEREF 2 \s </w:instrText>
      </w:r>
      <w:r>
        <w:fldChar w:fldCharType="separate"/>
      </w:r>
      <w:r w:rsidR="003F1153">
        <w:rPr>
          <w:noProof/>
        </w:rPr>
        <w:t>9.9</w:t>
      </w:r>
      <w:r>
        <w:fldChar w:fldCharType="end"/>
      </w:r>
      <w:r>
        <w:noBreakHyphen/>
      </w:r>
      <w:r>
        <w:fldChar w:fldCharType="begin"/>
      </w:r>
      <w:r>
        <w:instrText xml:space="preserve"> SEQ Figure_Appendix \* ARABIC \s 2 </w:instrText>
      </w:r>
      <w:r>
        <w:fldChar w:fldCharType="separate"/>
      </w:r>
      <w:r w:rsidR="003F1153">
        <w:rPr>
          <w:noProof/>
        </w:rPr>
        <w:t>6</w:t>
      </w:r>
      <w:r>
        <w:fldChar w:fldCharType="end"/>
      </w:r>
      <w:r w:rsidR="00876D38">
        <w:t xml:space="preserve">: </w:t>
      </w:r>
      <w:bookmarkEnd w:id="18"/>
      <w:bookmarkEnd w:id="19"/>
      <w:proofErr w:type="spellStart"/>
      <w:r w:rsidR="00FC2A86">
        <w:t>Isopach</w:t>
      </w:r>
      <w:proofErr w:type="spellEnd"/>
      <w:r w:rsidR="00E06F6C">
        <w:t xml:space="preserve"> Map </w:t>
      </w:r>
      <w:proofErr w:type="spellStart"/>
      <w:r w:rsidR="00E06F6C">
        <w:t>Anhydrate</w:t>
      </w:r>
      <w:proofErr w:type="spellEnd"/>
      <w:r w:rsidR="00E06F6C">
        <w:t xml:space="preserve"> 2</w:t>
      </w:r>
      <w:bookmarkEnd w:id="20"/>
    </w:p>
    <w:p w14:paraId="3EAF14A5" w14:textId="33D881DE" w:rsidR="00FC2A86" w:rsidRDefault="00FC2A86">
      <w:pPr>
        <w:spacing w:before="0" w:after="0"/>
        <w:jc w:val="left"/>
        <w:rPr>
          <w:lang w:val="en-GB"/>
        </w:rPr>
      </w:pPr>
      <w:r>
        <w:rPr>
          <w:lang w:val="en-GB"/>
        </w:rPr>
        <w:br w:type="page"/>
      </w:r>
    </w:p>
    <w:p w14:paraId="13FAE503" w14:textId="77777777" w:rsidR="00FC2A86" w:rsidRPr="00FC2A86" w:rsidRDefault="00FC2A86" w:rsidP="00FC2A86">
      <w:pPr>
        <w:rPr>
          <w:lang w:val="en-GB"/>
        </w:rPr>
      </w:pPr>
    </w:p>
    <w:p w14:paraId="7255B484" w14:textId="3C066C67" w:rsidR="00876D38" w:rsidRPr="00E06F6C" w:rsidRDefault="003F1153" w:rsidP="00D14AB3">
      <w:pPr>
        <w:pStyle w:val="Figure"/>
        <w:rPr>
          <w:lang w:val="en-GB"/>
        </w:rPr>
      </w:pPr>
      <w:r>
        <w:rPr>
          <w:lang w:val="en-GB"/>
        </w:rPr>
        <w:pict w14:anchorId="5D7974D9">
          <v:shape id="_x0000_i1031" type="#_x0000_t75" style="width:617.85pt;height:685.65pt">
            <v:imagedata r:id="rId21" o:title="C1"/>
          </v:shape>
        </w:pict>
      </w:r>
    </w:p>
    <w:p w14:paraId="5CFB2795" w14:textId="686684C3" w:rsidR="00FC2A86" w:rsidRDefault="00390F6B" w:rsidP="00390F6B">
      <w:pPr>
        <w:pStyle w:val="Caption"/>
      </w:pPr>
      <w:bookmarkStart w:id="21" w:name="_Toc271880728"/>
      <w:bookmarkStart w:id="22" w:name="_Toc392609530"/>
      <w:bookmarkStart w:id="23" w:name="_Toc469138134"/>
      <w:r>
        <w:t xml:space="preserve">Figure Appendix </w:t>
      </w:r>
      <w:r>
        <w:fldChar w:fldCharType="begin"/>
      </w:r>
      <w:r>
        <w:instrText xml:space="preserve"> STYLEREF 2 \s </w:instrText>
      </w:r>
      <w:r>
        <w:fldChar w:fldCharType="separate"/>
      </w:r>
      <w:r w:rsidR="003F1153">
        <w:rPr>
          <w:noProof/>
        </w:rPr>
        <w:t>9.9</w:t>
      </w:r>
      <w:r>
        <w:fldChar w:fldCharType="end"/>
      </w:r>
      <w:r>
        <w:noBreakHyphen/>
      </w:r>
      <w:r>
        <w:fldChar w:fldCharType="begin"/>
      </w:r>
      <w:r>
        <w:instrText xml:space="preserve"> SEQ Figure_Appendix \* ARABIC \s 2 </w:instrText>
      </w:r>
      <w:r>
        <w:fldChar w:fldCharType="separate"/>
      </w:r>
      <w:r w:rsidR="003F1153">
        <w:rPr>
          <w:noProof/>
        </w:rPr>
        <w:t>7</w:t>
      </w:r>
      <w:r>
        <w:fldChar w:fldCharType="end"/>
      </w:r>
      <w:r w:rsidR="00876D38">
        <w:t xml:space="preserve">: </w:t>
      </w:r>
      <w:bookmarkEnd w:id="21"/>
      <w:bookmarkEnd w:id="22"/>
      <w:proofErr w:type="spellStart"/>
      <w:r w:rsidR="00FC2A86">
        <w:t>Isopach</w:t>
      </w:r>
      <w:proofErr w:type="spellEnd"/>
      <w:r w:rsidR="00E06F6C">
        <w:t xml:space="preserve"> Map Facha C1</w:t>
      </w:r>
      <w:bookmarkEnd w:id="23"/>
    </w:p>
    <w:p w14:paraId="4DC31734" w14:textId="77777777" w:rsidR="00FC2A86" w:rsidRDefault="00FC2A86">
      <w:pPr>
        <w:spacing w:before="0" w:after="0"/>
        <w:jc w:val="left"/>
        <w:rPr>
          <w:b/>
          <w:bCs/>
          <w:sz w:val="20"/>
          <w:lang w:val="en-GB"/>
        </w:rPr>
      </w:pPr>
      <w:r>
        <w:br w:type="page"/>
      </w:r>
    </w:p>
    <w:p w14:paraId="2E053B9A" w14:textId="77777777" w:rsidR="00876D38" w:rsidRPr="00FC2A86" w:rsidRDefault="00876D38" w:rsidP="00FC2A86"/>
    <w:p w14:paraId="2A2A743E" w14:textId="5C4290AE" w:rsidR="00876D38" w:rsidRPr="00E06F6C" w:rsidRDefault="003F1153" w:rsidP="00D14AB3">
      <w:pPr>
        <w:pStyle w:val="Figure"/>
        <w:rPr>
          <w:lang w:val="en-GB"/>
        </w:rPr>
      </w:pPr>
      <w:r>
        <w:rPr>
          <w:lang w:val="en-GB"/>
        </w:rPr>
        <w:pict w14:anchorId="00B553AF">
          <v:shape id="_x0000_i1032" type="#_x0000_t75" style="width:617.85pt;height:685.65pt">
            <v:imagedata r:id="rId22" o:title="C2"/>
          </v:shape>
        </w:pict>
      </w:r>
    </w:p>
    <w:p w14:paraId="39BA44B1" w14:textId="66DC59DC" w:rsidR="00876D38" w:rsidRDefault="00390F6B" w:rsidP="00390F6B">
      <w:pPr>
        <w:pStyle w:val="Caption"/>
      </w:pPr>
      <w:bookmarkStart w:id="24" w:name="_Toc271880729"/>
      <w:bookmarkStart w:id="25" w:name="_Toc392609531"/>
      <w:bookmarkStart w:id="26" w:name="_Toc469138135"/>
      <w:r>
        <w:t xml:space="preserve">Figure Appendix </w:t>
      </w:r>
      <w:r>
        <w:fldChar w:fldCharType="begin"/>
      </w:r>
      <w:r>
        <w:instrText xml:space="preserve"> STYLEREF 2 \s </w:instrText>
      </w:r>
      <w:r>
        <w:fldChar w:fldCharType="separate"/>
      </w:r>
      <w:r w:rsidR="003F1153">
        <w:rPr>
          <w:noProof/>
        </w:rPr>
        <w:t>9.9</w:t>
      </w:r>
      <w:r>
        <w:fldChar w:fldCharType="end"/>
      </w:r>
      <w:r>
        <w:noBreakHyphen/>
      </w:r>
      <w:r>
        <w:fldChar w:fldCharType="begin"/>
      </w:r>
      <w:r>
        <w:instrText xml:space="preserve"> SEQ Figure_Appendix \* ARABIC \s 2 </w:instrText>
      </w:r>
      <w:r>
        <w:fldChar w:fldCharType="separate"/>
      </w:r>
      <w:r w:rsidR="003F1153">
        <w:rPr>
          <w:noProof/>
        </w:rPr>
        <w:t>8</w:t>
      </w:r>
      <w:r>
        <w:fldChar w:fldCharType="end"/>
      </w:r>
      <w:r w:rsidR="00F150BE">
        <w:t xml:space="preserve">: </w:t>
      </w:r>
      <w:bookmarkEnd w:id="24"/>
      <w:bookmarkEnd w:id="25"/>
      <w:proofErr w:type="spellStart"/>
      <w:r w:rsidR="00FC2A86">
        <w:t>Isopach</w:t>
      </w:r>
      <w:proofErr w:type="spellEnd"/>
      <w:r w:rsidR="00E06F6C">
        <w:t xml:space="preserve"> Map Facha C2</w:t>
      </w:r>
      <w:bookmarkEnd w:id="26"/>
    </w:p>
    <w:p w14:paraId="3E807D6A" w14:textId="0AEA3394" w:rsidR="00FC2A86" w:rsidRDefault="00FC2A86">
      <w:pPr>
        <w:spacing w:before="0" w:after="0"/>
        <w:jc w:val="left"/>
        <w:rPr>
          <w:lang w:val="en-GB"/>
        </w:rPr>
      </w:pPr>
      <w:r>
        <w:rPr>
          <w:lang w:val="en-GB"/>
        </w:rPr>
        <w:br w:type="page"/>
      </w:r>
    </w:p>
    <w:p w14:paraId="55C978A6" w14:textId="77777777" w:rsidR="00FC2A86" w:rsidRPr="00FC2A86" w:rsidRDefault="00FC2A86" w:rsidP="00FC2A86">
      <w:pPr>
        <w:rPr>
          <w:lang w:val="en-GB"/>
        </w:rPr>
      </w:pPr>
    </w:p>
    <w:p w14:paraId="01FC49BD" w14:textId="77777777" w:rsidR="00FC2A86" w:rsidRDefault="003F1153" w:rsidP="00D14AB3">
      <w:pPr>
        <w:pStyle w:val="Figure"/>
        <w:rPr>
          <w:lang w:val="en-GB"/>
        </w:rPr>
      </w:pPr>
      <w:r>
        <w:rPr>
          <w:lang w:val="en-GB"/>
        </w:rPr>
        <w:pict w14:anchorId="6042F5A9">
          <v:shape id="_x0000_i1033" type="#_x0000_t75" style="width:617.85pt;height:685.65pt">
            <v:imagedata r:id="rId23" o:title="C3"/>
          </v:shape>
        </w:pict>
      </w:r>
    </w:p>
    <w:p w14:paraId="636CC240" w14:textId="38D43DFD" w:rsidR="00876D38" w:rsidRDefault="00390F6B" w:rsidP="00390F6B">
      <w:pPr>
        <w:pStyle w:val="Caption"/>
      </w:pPr>
      <w:bookmarkStart w:id="27" w:name="_Toc271880730"/>
      <w:bookmarkStart w:id="28" w:name="_Toc392609532"/>
      <w:bookmarkStart w:id="29" w:name="_Toc469138136"/>
      <w:r>
        <w:t xml:space="preserve">Figure Appendix </w:t>
      </w:r>
      <w:r>
        <w:fldChar w:fldCharType="begin"/>
      </w:r>
      <w:r>
        <w:instrText xml:space="preserve"> STYLEREF 2 \s </w:instrText>
      </w:r>
      <w:r>
        <w:fldChar w:fldCharType="separate"/>
      </w:r>
      <w:r w:rsidR="003F1153">
        <w:rPr>
          <w:noProof/>
        </w:rPr>
        <w:t>9.9</w:t>
      </w:r>
      <w:r>
        <w:fldChar w:fldCharType="end"/>
      </w:r>
      <w:r>
        <w:noBreakHyphen/>
      </w:r>
      <w:r>
        <w:fldChar w:fldCharType="begin"/>
      </w:r>
      <w:r>
        <w:instrText xml:space="preserve"> SEQ Figure_Appendix \* ARABIC \s 2 </w:instrText>
      </w:r>
      <w:r>
        <w:fldChar w:fldCharType="separate"/>
      </w:r>
      <w:r w:rsidR="003F1153">
        <w:rPr>
          <w:noProof/>
        </w:rPr>
        <w:t>9</w:t>
      </w:r>
      <w:r>
        <w:fldChar w:fldCharType="end"/>
      </w:r>
      <w:r w:rsidR="00F150BE">
        <w:t xml:space="preserve">: </w:t>
      </w:r>
      <w:bookmarkEnd w:id="27"/>
      <w:bookmarkEnd w:id="28"/>
      <w:proofErr w:type="spellStart"/>
      <w:r w:rsidR="00FC2A86">
        <w:t>Isopach</w:t>
      </w:r>
      <w:proofErr w:type="spellEnd"/>
      <w:r w:rsidR="00E06F6C">
        <w:t xml:space="preserve"> Map Facha C3</w:t>
      </w:r>
      <w:bookmarkEnd w:id="29"/>
    </w:p>
    <w:p w14:paraId="2295E59E" w14:textId="1BDE2785" w:rsidR="00FC2A86" w:rsidRDefault="00FC2A86">
      <w:pPr>
        <w:spacing w:before="0" w:after="0"/>
        <w:jc w:val="left"/>
        <w:rPr>
          <w:lang w:val="en-GB"/>
        </w:rPr>
      </w:pPr>
      <w:r>
        <w:rPr>
          <w:lang w:val="en-GB"/>
        </w:rPr>
        <w:br w:type="page"/>
      </w:r>
    </w:p>
    <w:p w14:paraId="349EC740" w14:textId="77777777" w:rsidR="00FC2A86" w:rsidRPr="00FC2A86" w:rsidRDefault="00FC2A86" w:rsidP="00FC2A86">
      <w:pPr>
        <w:rPr>
          <w:lang w:val="en-GB"/>
        </w:rPr>
      </w:pPr>
    </w:p>
    <w:p w14:paraId="5E64F37B" w14:textId="0C35EDAA" w:rsidR="00876D38" w:rsidRPr="00E06F6C" w:rsidRDefault="003F1153" w:rsidP="00D14AB3">
      <w:pPr>
        <w:pStyle w:val="Figure"/>
        <w:rPr>
          <w:lang w:val="en-GB"/>
        </w:rPr>
      </w:pPr>
      <w:r>
        <w:rPr>
          <w:lang w:val="en-GB"/>
        </w:rPr>
        <w:pict w14:anchorId="0BEB43B1">
          <v:shape id="_x0000_i1034" type="#_x0000_t75" style="width:617.85pt;height:685.65pt">
            <v:imagedata r:id="rId24" o:title="Anh3"/>
          </v:shape>
        </w:pict>
      </w:r>
    </w:p>
    <w:p w14:paraId="61DD948B" w14:textId="1816BB09" w:rsidR="00876D38" w:rsidRDefault="00390F6B" w:rsidP="00390F6B">
      <w:pPr>
        <w:pStyle w:val="Caption"/>
      </w:pPr>
      <w:bookmarkStart w:id="30" w:name="_Toc271880731"/>
      <w:bookmarkStart w:id="31" w:name="_Toc392609533"/>
      <w:bookmarkStart w:id="32" w:name="_Toc469138137"/>
      <w:r>
        <w:t xml:space="preserve">Figure Appendix </w:t>
      </w:r>
      <w:r>
        <w:fldChar w:fldCharType="begin"/>
      </w:r>
      <w:r>
        <w:instrText xml:space="preserve"> STYLEREF 2 \s </w:instrText>
      </w:r>
      <w:r>
        <w:fldChar w:fldCharType="separate"/>
      </w:r>
      <w:r w:rsidR="003F1153">
        <w:rPr>
          <w:noProof/>
        </w:rPr>
        <w:t>9.9</w:t>
      </w:r>
      <w:r>
        <w:fldChar w:fldCharType="end"/>
      </w:r>
      <w:r>
        <w:noBreakHyphen/>
      </w:r>
      <w:r>
        <w:fldChar w:fldCharType="begin"/>
      </w:r>
      <w:r>
        <w:instrText xml:space="preserve"> SEQ Figure_Appendix \* ARABIC \s 2 </w:instrText>
      </w:r>
      <w:r>
        <w:fldChar w:fldCharType="separate"/>
      </w:r>
      <w:r w:rsidR="003F1153">
        <w:rPr>
          <w:noProof/>
        </w:rPr>
        <w:t>10</w:t>
      </w:r>
      <w:r>
        <w:fldChar w:fldCharType="end"/>
      </w:r>
      <w:r w:rsidR="00F150BE">
        <w:t xml:space="preserve">: </w:t>
      </w:r>
      <w:bookmarkEnd w:id="30"/>
      <w:bookmarkEnd w:id="31"/>
      <w:proofErr w:type="spellStart"/>
      <w:r w:rsidR="00FC2A86">
        <w:t>Isopach</w:t>
      </w:r>
      <w:proofErr w:type="spellEnd"/>
      <w:r w:rsidR="00E06F6C">
        <w:t xml:space="preserve"> Map </w:t>
      </w:r>
      <w:proofErr w:type="spellStart"/>
      <w:r w:rsidR="00E06F6C">
        <w:t>Anhydrate</w:t>
      </w:r>
      <w:proofErr w:type="spellEnd"/>
      <w:r w:rsidR="00E06F6C">
        <w:t xml:space="preserve"> 3</w:t>
      </w:r>
      <w:bookmarkEnd w:id="32"/>
    </w:p>
    <w:p w14:paraId="0CC3A781" w14:textId="4A23C987" w:rsidR="00FC2A86" w:rsidRDefault="00FC2A86">
      <w:pPr>
        <w:spacing w:before="0" w:after="0"/>
        <w:jc w:val="left"/>
        <w:rPr>
          <w:lang w:val="en-GB"/>
        </w:rPr>
      </w:pPr>
      <w:r>
        <w:rPr>
          <w:lang w:val="en-GB"/>
        </w:rPr>
        <w:br w:type="page"/>
      </w:r>
    </w:p>
    <w:p w14:paraId="59F70E91" w14:textId="77777777" w:rsidR="00FC2A86" w:rsidRPr="00FC2A86" w:rsidRDefault="00FC2A86" w:rsidP="00FC2A86">
      <w:pPr>
        <w:rPr>
          <w:lang w:val="en-GB"/>
        </w:rPr>
      </w:pPr>
    </w:p>
    <w:p w14:paraId="0C9870B1" w14:textId="38FEAAE1" w:rsidR="00876D38" w:rsidRPr="00E06F6C" w:rsidRDefault="003F1153" w:rsidP="00D14AB3">
      <w:pPr>
        <w:pStyle w:val="Figure"/>
        <w:rPr>
          <w:lang w:val="en-GB"/>
        </w:rPr>
      </w:pPr>
      <w:r>
        <w:rPr>
          <w:lang w:val="en-GB"/>
        </w:rPr>
        <w:pict w14:anchorId="1CEE40EC">
          <v:shape id="_x0000_i1035" type="#_x0000_t75" style="width:617.85pt;height:685.65pt">
            <v:imagedata r:id="rId25" o:title="D1"/>
          </v:shape>
        </w:pict>
      </w:r>
    </w:p>
    <w:p w14:paraId="4F27E1C2" w14:textId="17BD6CBB" w:rsidR="00876D38" w:rsidRDefault="00390F6B" w:rsidP="00390F6B">
      <w:pPr>
        <w:pStyle w:val="Caption"/>
      </w:pPr>
      <w:bookmarkStart w:id="33" w:name="_Toc271880732"/>
      <w:bookmarkStart w:id="34" w:name="_Toc392609534"/>
      <w:bookmarkStart w:id="35" w:name="_Toc469138138"/>
      <w:r>
        <w:t xml:space="preserve">Figure Appendix </w:t>
      </w:r>
      <w:r>
        <w:fldChar w:fldCharType="begin"/>
      </w:r>
      <w:r>
        <w:instrText xml:space="preserve"> STYLEREF 2 \s </w:instrText>
      </w:r>
      <w:r>
        <w:fldChar w:fldCharType="separate"/>
      </w:r>
      <w:r w:rsidR="003F1153">
        <w:rPr>
          <w:noProof/>
        </w:rPr>
        <w:t>9.9</w:t>
      </w:r>
      <w:r>
        <w:fldChar w:fldCharType="end"/>
      </w:r>
      <w:r>
        <w:noBreakHyphen/>
      </w:r>
      <w:r>
        <w:fldChar w:fldCharType="begin"/>
      </w:r>
      <w:r>
        <w:instrText xml:space="preserve"> SEQ Figure_Appendix \* ARABIC \s 2 </w:instrText>
      </w:r>
      <w:r>
        <w:fldChar w:fldCharType="separate"/>
      </w:r>
      <w:r w:rsidR="003F1153">
        <w:rPr>
          <w:noProof/>
        </w:rPr>
        <w:t>11</w:t>
      </w:r>
      <w:r>
        <w:fldChar w:fldCharType="end"/>
      </w:r>
      <w:r w:rsidR="00F150BE">
        <w:t xml:space="preserve">: </w:t>
      </w:r>
      <w:bookmarkEnd w:id="33"/>
      <w:bookmarkEnd w:id="34"/>
      <w:proofErr w:type="spellStart"/>
      <w:r w:rsidR="00FC2A86">
        <w:t>Isopach</w:t>
      </w:r>
      <w:proofErr w:type="spellEnd"/>
      <w:r w:rsidR="00E06F6C">
        <w:t xml:space="preserve"> Map Facha D1</w:t>
      </w:r>
      <w:bookmarkEnd w:id="35"/>
    </w:p>
    <w:p w14:paraId="3A976664" w14:textId="54266048" w:rsidR="00FC2A86" w:rsidRDefault="00FC2A86">
      <w:pPr>
        <w:spacing w:before="0" w:after="0"/>
        <w:jc w:val="left"/>
        <w:rPr>
          <w:lang w:val="en-GB"/>
        </w:rPr>
      </w:pPr>
      <w:r>
        <w:rPr>
          <w:lang w:val="en-GB"/>
        </w:rPr>
        <w:br w:type="page"/>
      </w:r>
    </w:p>
    <w:p w14:paraId="5F487DA0" w14:textId="77777777" w:rsidR="00FC2A86" w:rsidRPr="00FC2A86" w:rsidRDefault="00FC2A86" w:rsidP="00FC2A86">
      <w:pPr>
        <w:rPr>
          <w:lang w:val="en-GB"/>
        </w:rPr>
      </w:pPr>
    </w:p>
    <w:p w14:paraId="480CB6CD" w14:textId="6F9FCD55" w:rsidR="00876D38" w:rsidRPr="00E06F6C" w:rsidRDefault="003F1153" w:rsidP="00D14AB3">
      <w:pPr>
        <w:pStyle w:val="Figure"/>
        <w:rPr>
          <w:lang w:val="en-GB"/>
        </w:rPr>
      </w:pPr>
      <w:r>
        <w:rPr>
          <w:lang w:val="en-GB"/>
        </w:rPr>
        <w:pict w14:anchorId="6095170F">
          <v:shape id="_x0000_i1036" type="#_x0000_t75" style="width:617.85pt;height:685.65pt">
            <v:imagedata r:id="rId26" o:title="D2"/>
          </v:shape>
        </w:pict>
      </w:r>
    </w:p>
    <w:p w14:paraId="2ACDC2D2" w14:textId="41C0A201" w:rsidR="00FC2A86" w:rsidRDefault="00390F6B" w:rsidP="00390F6B">
      <w:pPr>
        <w:pStyle w:val="Caption"/>
      </w:pPr>
      <w:bookmarkStart w:id="36" w:name="_Toc271880733"/>
      <w:bookmarkStart w:id="37" w:name="_Toc392609535"/>
      <w:bookmarkStart w:id="38" w:name="_Toc469138139"/>
      <w:r>
        <w:t xml:space="preserve">Figure Appendix </w:t>
      </w:r>
      <w:r>
        <w:fldChar w:fldCharType="begin"/>
      </w:r>
      <w:r>
        <w:instrText xml:space="preserve"> STYLEREF 2 \s </w:instrText>
      </w:r>
      <w:r>
        <w:fldChar w:fldCharType="separate"/>
      </w:r>
      <w:r w:rsidR="003F1153">
        <w:rPr>
          <w:noProof/>
        </w:rPr>
        <w:t>9.9</w:t>
      </w:r>
      <w:r>
        <w:fldChar w:fldCharType="end"/>
      </w:r>
      <w:r>
        <w:noBreakHyphen/>
      </w:r>
      <w:r>
        <w:fldChar w:fldCharType="begin"/>
      </w:r>
      <w:r>
        <w:instrText xml:space="preserve"> SEQ Figure_Appendix \* ARABIC \s 2 </w:instrText>
      </w:r>
      <w:r>
        <w:fldChar w:fldCharType="separate"/>
      </w:r>
      <w:r w:rsidR="003F1153">
        <w:rPr>
          <w:noProof/>
        </w:rPr>
        <w:t>12</w:t>
      </w:r>
      <w:r>
        <w:fldChar w:fldCharType="end"/>
      </w:r>
      <w:r w:rsidR="00876D38">
        <w:t xml:space="preserve">: </w:t>
      </w:r>
      <w:bookmarkEnd w:id="36"/>
      <w:bookmarkEnd w:id="37"/>
      <w:proofErr w:type="spellStart"/>
      <w:r w:rsidR="00FC2A86">
        <w:t>Isopach</w:t>
      </w:r>
      <w:proofErr w:type="spellEnd"/>
      <w:r w:rsidR="00E06F6C">
        <w:t xml:space="preserve"> Map Facha D2</w:t>
      </w:r>
      <w:bookmarkEnd w:id="38"/>
    </w:p>
    <w:p w14:paraId="7E85D4BA" w14:textId="77777777" w:rsidR="00FC2A86" w:rsidRDefault="00FC2A86">
      <w:pPr>
        <w:spacing w:before="0" w:after="0"/>
        <w:jc w:val="left"/>
        <w:rPr>
          <w:b/>
          <w:bCs/>
          <w:sz w:val="20"/>
          <w:lang w:val="en-GB"/>
        </w:rPr>
      </w:pPr>
      <w:r>
        <w:br w:type="page"/>
      </w:r>
    </w:p>
    <w:p w14:paraId="2E383E04" w14:textId="77777777" w:rsidR="00876D38" w:rsidRPr="00FC2A86" w:rsidRDefault="00876D38" w:rsidP="00FC2A86"/>
    <w:p w14:paraId="32B7BECB" w14:textId="6C29E4B1" w:rsidR="00876D38" w:rsidRPr="00E06F6C" w:rsidRDefault="003F1153" w:rsidP="00D14AB3">
      <w:pPr>
        <w:pStyle w:val="Figure"/>
        <w:rPr>
          <w:lang w:val="en-GB"/>
        </w:rPr>
      </w:pPr>
      <w:r>
        <w:rPr>
          <w:lang w:val="en-GB"/>
        </w:rPr>
        <w:pict w14:anchorId="1E375184">
          <v:shape id="_x0000_i1037" type="#_x0000_t75" style="width:617.85pt;height:685.65pt">
            <v:imagedata r:id="rId27" o:title="D3"/>
          </v:shape>
        </w:pict>
      </w:r>
    </w:p>
    <w:p w14:paraId="4E1F36AE" w14:textId="0219029B" w:rsidR="00876D38" w:rsidRDefault="00390F6B" w:rsidP="00390F6B">
      <w:pPr>
        <w:pStyle w:val="Caption"/>
      </w:pPr>
      <w:bookmarkStart w:id="39" w:name="_Toc271880734"/>
      <w:bookmarkStart w:id="40" w:name="_Toc392609536"/>
      <w:bookmarkStart w:id="41" w:name="_Toc469138140"/>
      <w:r>
        <w:t xml:space="preserve">Figure Appendix </w:t>
      </w:r>
      <w:r>
        <w:fldChar w:fldCharType="begin"/>
      </w:r>
      <w:r>
        <w:instrText xml:space="preserve"> STYLEREF 2 \s </w:instrText>
      </w:r>
      <w:r>
        <w:fldChar w:fldCharType="separate"/>
      </w:r>
      <w:r w:rsidR="003F1153">
        <w:rPr>
          <w:noProof/>
        </w:rPr>
        <w:t>9.9</w:t>
      </w:r>
      <w:r>
        <w:fldChar w:fldCharType="end"/>
      </w:r>
      <w:r>
        <w:noBreakHyphen/>
      </w:r>
      <w:r>
        <w:fldChar w:fldCharType="begin"/>
      </w:r>
      <w:r>
        <w:instrText xml:space="preserve"> SEQ Figure_Appendix \* ARABIC \s 2 </w:instrText>
      </w:r>
      <w:r>
        <w:fldChar w:fldCharType="separate"/>
      </w:r>
      <w:r w:rsidR="003F1153">
        <w:rPr>
          <w:noProof/>
        </w:rPr>
        <w:t>13</w:t>
      </w:r>
      <w:r>
        <w:fldChar w:fldCharType="end"/>
      </w:r>
      <w:r w:rsidR="00876D38">
        <w:t xml:space="preserve">: </w:t>
      </w:r>
      <w:bookmarkEnd w:id="39"/>
      <w:bookmarkEnd w:id="40"/>
      <w:proofErr w:type="spellStart"/>
      <w:r w:rsidR="00FC2A86">
        <w:t>Isopach</w:t>
      </w:r>
      <w:proofErr w:type="spellEnd"/>
      <w:r w:rsidR="00E06F6C">
        <w:t xml:space="preserve"> Map Facha D3</w:t>
      </w:r>
      <w:bookmarkEnd w:id="41"/>
    </w:p>
    <w:p w14:paraId="5277058A" w14:textId="74D592EB" w:rsidR="00FC2A86" w:rsidRDefault="00FC2A86">
      <w:pPr>
        <w:spacing w:before="0" w:after="0"/>
        <w:jc w:val="left"/>
        <w:rPr>
          <w:lang w:val="en-GB"/>
        </w:rPr>
      </w:pPr>
      <w:r>
        <w:rPr>
          <w:lang w:val="en-GB"/>
        </w:rPr>
        <w:br w:type="page"/>
      </w:r>
    </w:p>
    <w:p w14:paraId="407224E0" w14:textId="77777777" w:rsidR="00FC2A86" w:rsidRPr="00FC2A86" w:rsidRDefault="00FC2A86" w:rsidP="00FC2A86">
      <w:pPr>
        <w:rPr>
          <w:lang w:val="en-GB"/>
        </w:rPr>
      </w:pPr>
    </w:p>
    <w:p w14:paraId="1E818F40" w14:textId="151D6C05" w:rsidR="00876D38" w:rsidRPr="00E06F6C" w:rsidRDefault="003F1153" w:rsidP="00D14AB3">
      <w:pPr>
        <w:pStyle w:val="Figure"/>
        <w:rPr>
          <w:lang w:val="en-GB"/>
        </w:rPr>
      </w:pPr>
      <w:r>
        <w:rPr>
          <w:lang w:val="en-GB"/>
        </w:rPr>
        <w:pict w14:anchorId="24C5AA0D">
          <v:shape id="_x0000_i1038" type="#_x0000_t75" style="width:617.85pt;height:685.65pt">
            <v:imagedata r:id="rId28" o:title="E1"/>
          </v:shape>
        </w:pict>
      </w:r>
    </w:p>
    <w:p w14:paraId="6B613C26" w14:textId="5B224345" w:rsidR="00876D38" w:rsidRDefault="00390F6B" w:rsidP="00390F6B">
      <w:pPr>
        <w:pStyle w:val="Caption"/>
      </w:pPr>
      <w:bookmarkStart w:id="42" w:name="_Toc271880735"/>
      <w:bookmarkStart w:id="43" w:name="_Toc392609537"/>
      <w:bookmarkStart w:id="44" w:name="_Toc469138141"/>
      <w:r>
        <w:t xml:space="preserve">Figure Appendix </w:t>
      </w:r>
      <w:r>
        <w:fldChar w:fldCharType="begin"/>
      </w:r>
      <w:r>
        <w:instrText xml:space="preserve"> STYLEREF 2 \s </w:instrText>
      </w:r>
      <w:r>
        <w:fldChar w:fldCharType="separate"/>
      </w:r>
      <w:r w:rsidR="003F1153">
        <w:rPr>
          <w:noProof/>
        </w:rPr>
        <w:t>9.9</w:t>
      </w:r>
      <w:r>
        <w:fldChar w:fldCharType="end"/>
      </w:r>
      <w:r>
        <w:noBreakHyphen/>
      </w:r>
      <w:r>
        <w:fldChar w:fldCharType="begin"/>
      </w:r>
      <w:r>
        <w:instrText xml:space="preserve"> SEQ Figure_Appendix \* ARABIC \s 2 </w:instrText>
      </w:r>
      <w:r>
        <w:fldChar w:fldCharType="separate"/>
      </w:r>
      <w:r w:rsidR="003F1153">
        <w:rPr>
          <w:noProof/>
        </w:rPr>
        <w:t>14</w:t>
      </w:r>
      <w:r>
        <w:fldChar w:fldCharType="end"/>
      </w:r>
      <w:r w:rsidR="00876D38">
        <w:t xml:space="preserve">: </w:t>
      </w:r>
      <w:bookmarkEnd w:id="42"/>
      <w:bookmarkEnd w:id="43"/>
      <w:proofErr w:type="spellStart"/>
      <w:r w:rsidR="00FC2A86">
        <w:t>Isopach</w:t>
      </w:r>
      <w:proofErr w:type="spellEnd"/>
      <w:r w:rsidR="00E06F6C">
        <w:t xml:space="preserve"> Map Facha E1</w:t>
      </w:r>
      <w:bookmarkEnd w:id="44"/>
    </w:p>
    <w:p w14:paraId="43B2FE24" w14:textId="400B8390" w:rsidR="00FC2A86" w:rsidRDefault="00FC2A86">
      <w:pPr>
        <w:spacing w:before="0" w:after="0"/>
        <w:jc w:val="left"/>
        <w:rPr>
          <w:lang w:val="en-GB"/>
        </w:rPr>
      </w:pPr>
      <w:r>
        <w:rPr>
          <w:lang w:val="en-GB"/>
        </w:rPr>
        <w:br w:type="page"/>
      </w:r>
    </w:p>
    <w:p w14:paraId="14C30F32" w14:textId="77777777" w:rsidR="00FC2A86" w:rsidRPr="00FC2A86" w:rsidRDefault="00FC2A86" w:rsidP="00FC2A86">
      <w:pPr>
        <w:rPr>
          <w:lang w:val="en-GB"/>
        </w:rPr>
      </w:pPr>
    </w:p>
    <w:p w14:paraId="0C4D7CF6" w14:textId="39A7CDFF" w:rsidR="00876D38" w:rsidRPr="00E06F6C" w:rsidRDefault="003F1153" w:rsidP="00D14AB3">
      <w:pPr>
        <w:pStyle w:val="Figure"/>
        <w:rPr>
          <w:lang w:val="en-GB"/>
        </w:rPr>
      </w:pPr>
      <w:r>
        <w:rPr>
          <w:lang w:val="en-GB"/>
        </w:rPr>
        <w:pict w14:anchorId="75967E4F">
          <v:shape id="_x0000_i1039" type="#_x0000_t75" style="width:617.85pt;height:685.65pt">
            <v:imagedata r:id="rId29" o:title="MRZ"/>
          </v:shape>
        </w:pict>
      </w:r>
    </w:p>
    <w:p w14:paraId="13BFA649" w14:textId="51E7F74D" w:rsidR="00876D38" w:rsidRDefault="00390F6B" w:rsidP="00390F6B">
      <w:pPr>
        <w:pStyle w:val="Caption"/>
      </w:pPr>
      <w:bookmarkStart w:id="45" w:name="_Toc271880736"/>
      <w:bookmarkStart w:id="46" w:name="_Toc392609538"/>
      <w:bookmarkStart w:id="47" w:name="_Toc469138142"/>
      <w:r>
        <w:t xml:space="preserve">Figure Appendix </w:t>
      </w:r>
      <w:r>
        <w:fldChar w:fldCharType="begin"/>
      </w:r>
      <w:r>
        <w:instrText xml:space="preserve"> STYLEREF 2 \s </w:instrText>
      </w:r>
      <w:r>
        <w:fldChar w:fldCharType="separate"/>
      </w:r>
      <w:r w:rsidR="003F1153">
        <w:rPr>
          <w:noProof/>
        </w:rPr>
        <w:t>9.9</w:t>
      </w:r>
      <w:r>
        <w:fldChar w:fldCharType="end"/>
      </w:r>
      <w:r>
        <w:noBreakHyphen/>
      </w:r>
      <w:r>
        <w:fldChar w:fldCharType="begin"/>
      </w:r>
      <w:r>
        <w:instrText xml:space="preserve"> SEQ Figure_Appendix \* ARABIC \s 2 </w:instrText>
      </w:r>
      <w:r>
        <w:fldChar w:fldCharType="separate"/>
      </w:r>
      <w:r w:rsidR="003F1153">
        <w:rPr>
          <w:noProof/>
        </w:rPr>
        <w:t>15</w:t>
      </w:r>
      <w:r>
        <w:fldChar w:fldCharType="end"/>
      </w:r>
      <w:r w:rsidR="00876D38">
        <w:t xml:space="preserve">: </w:t>
      </w:r>
      <w:bookmarkEnd w:id="45"/>
      <w:bookmarkEnd w:id="46"/>
      <w:proofErr w:type="spellStart"/>
      <w:r w:rsidR="00FC2A86">
        <w:t>Isopach</w:t>
      </w:r>
      <w:proofErr w:type="spellEnd"/>
      <w:r w:rsidR="00E06F6C">
        <w:t xml:space="preserve"> Map MRZ</w:t>
      </w:r>
      <w:bookmarkEnd w:id="47"/>
    </w:p>
    <w:p w14:paraId="006812B0" w14:textId="66113A1A" w:rsidR="00FC2A86" w:rsidRDefault="00FC2A86">
      <w:pPr>
        <w:spacing w:before="0" w:after="0"/>
        <w:jc w:val="left"/>
        <w:rPr>
          <w:lang w:val="en-GB"/>
        </w:rPr>
      </w:pPr>
      <w:r>
        <w:rPr>
          <w:lang w:val="en-GB"/>
        </w:rPr>
        <w:br w:type="page"/>
      </w:r>
    </w:p>
    <w:p w14:paraId="3DEEDDDF" w14:textId="77777777" w:rsidR="00FC2A86" w:rsidRPr="00FC2A86" w:rsidRDefault="00FC2A86" w:rsidP="00FC2A86">
      <w:pPr>
        <w:rPr>
          <w:lang w:val="en-GB"/>
        </w:rPr>
      </w:pPr>
    </w:p>
    <w:p w14:paraId="3A5B0BD9" w14:textId="1713866F" w:rsidR="00876D38" w:rsidRPr="00E06F6C" w:rsidRDefault="003F1153" w:rsidP="00D14AB3">
      <w:pPr>
        <w:pStyle w:val="Figure"/>
        <w:rPr>
          <w:lang w:val="en-GB"/>
        </w:rPr>
      </w:pPr>
      <w:r>
        <w:rPr>
          <w:lang w:val="en-GB"/>
        </w:rPr>
        <w:pict w14:anchorId="631918DA">
          <v:shape id="_x0000_i1040" type="#_x0000_t75" style="width:617.85pt;height:685.65pt">
            <v:imagedata r:id="rId30" o:title="E2"/>
          </v:shape>
        </w:pict>
      </w:r>
    </w:p>
    <w:p w14:paraId="51E248B1" w14:textId="444026FA" w:rsidR="00876D38" w:rsidRDefault="00390F6B" w:rsidP="00390F6B">
      <w:pPr>
        <w:pStyle w:val="Caption"/>
      </w:pPr>
      <w:bookmarkStart w:id="48" w:name="_Toc271880737"/>
      <w:bookmarkStart w:id="49" w:name="_Toc392609539"/>
      <w:bookmarkStart w:id="50" w:name="_Toc469138143"/>
      <w:r>
        <w:t xml:space="preserve">Figure Appendix </w:t>
      </w:r>
      <w:r>
        <w:fldChar w:fldCharType="begin"/>
      </w:r>
      <w:r>
        <w:instrText xml:space="preserve"> STYLEREF 2 \s </w:instrText>
      </w:r>
      <w:r>
        <w:fldChar w:fldCharType="separate"/>
      </w:r>
      <w:r w:rsidR="003F1153">
        <w:rPr>
          <w:noProof/>
        </w:rPr>
        <w:t>9.9</w:t>
      </w:r>
      <w:r>
        <w:fldChar w:fldCharType="end"/>
      </w:r>
      <w:r>
        <w:noBreakHyphen/>
      </w:r>
      <w:r>
        <w:fldChar w:fldCharType="begin"/>
      </w:r>
      <w:r>
        <w:instrText xml:space="preserve"> SEQ Figure_Appendix \* ARABIC \s 2 </w:instrText>
      </w:r>
      <w:r>
        <w:fldChar w:fldCharType="separate"/>
      </w:r>
      <w:r w:rsidR="003F1153">
        <w:rPr>
          <w:noProof/>
        </w:rPr>
        <w:t>16</w:t>
      </w:r>
      <w:r>
        <w:fldChar w:fldCharType="end"/>
      </w:r>
      <w:r w:rsidR="00876D38">
        <w:t xml:space="preserve">: </w:t>
      </w:r>
      <w:bookmarkEnd w:id="48"/>
      <w:bookmarkEnd w:id="49"/>
      <w:proofErr w:type="spellStart"/>
      <w:r w:rsidR="00FC2A86">
        <w:t>Isopach</w:t>
      </w:r>
      <w:proofErr w:type="spellEnd"/>
      <w:r w:rsidR="00E06F6C">
        <w:t xml:space="preserve"> Map Facha E2</w:t>
      </w:r>
      <w:bookmarkEnd w:id="50"/>
    </w:p>
    <w:p w14:paraId="2BA873AD" w14:textId="5EB89D16" w:rsidR="00FC2A86" w:rsidRDefault="00FC2A86">
      <w:pPr>
        <w:spacing w:before="0" w:after="0"/>
        <w:jc w:val="left"/>
        <w:rPr>
          <w:lang w:val="en-GB"/>
        </w:rPr>
      </w:pPr>
      <w:r>
        <w:rPr>
          <w:lang w:val="en-GB"/>
        </w:rPr>
        <w:br w:type="page"/>
      </w:r>
    </w:p>
    <w:p w14:paraId="6B6F4741" w14:textId="77777777" w:rsidR="00FC2A86" w:rsidRPr="00FC2A86" w:rsidRDefault="00FC2A86" w:rsidP="00FC2A86">
      <w:pPr>
        <w:rPr>
          <w:lang w:val="en-GB"/>
        </w:rPr>
      </w:pPr>
    </w:p>
    <w:p w14:paraId="710B855D" w14:textId="3E3294F2" w:rsidR="00876D38" w:rsidRPr="00E06F6C" w:rsidRDefault="003F1153" w:rsidP="00D14AB3">
      <w:pPr>
        <w:pStyle w:val="Figure"/>
        <w:rPr>
          <w:lang w:val="en-GB"/>
        </w:rPr>
      </w:pPr>
      <w:r>
        <w:rPr>
          <w:lang w:val="en-GB"/>
        </w:rPr>
        <w:pict w14:anchorId="3588EDAB">
          <v:shape id="_x0000_i1041" type="#_x0000_t75" style="width:617.85pt;height:685.65pt">
            <v:imagedata r:id="rId31" o:title="E3"/>
          </v:shape>
        </w:pict>
      </w:r>
    </w:p>
    <w:p w14:paraId="62084389" w14:textId="748B0CF2" w:rsidR="00876D38" w:rsidRDefault="00390F6B" w:rsidP="00390F6B">
      <w:pPr>
        <w:pStyle w:val="Caption"/>
      </w:pPr>
      <w:bookmarkStart w:id="51" w:name="_Toc271880738"/>
      <w:bookmarkStart w:id="52" w:name="_Toc392609540"/>
      <w:bookmarkStart w:id="53" w:name="_Toc469138144"/>
      <w:r>
        <w:t xml:space="preserve">Figure Appendix </w:t>
      </w:r>
      <w:r>
        <w:fldChar w:fldCharType="begin"/>
      </w:r>
      <w:r>
        <w:instrText xml:space="preserve"> STYLEREF 2 \s </w:instrText>
      </w:r>
      <w:r>
        <w:fldChar w:fldCharType="separate"/>
      </w:r>
      <w:r w:rsidR="003F1153">
        <w:rPr>
          <w:noProof/>
        </w:rPr>
        <w:t>9.9</w:t>
      </w:r>
      <w:r>
        <w:fldChar w:fldCharType="end"/>
      </w:r>
      <w:r>
        <w:noBreakHyphen/>
      </w:r>
      <w:r>
        <w:fldChar w:fldCharType="begin"/>
      </w:r>
      <w:r>
        <w:instrText xml:space="preserve"> SEQ Figure_Appendix \* ARABIC \s 2 </w:instrText>
      </w:r>
      <w:r>
        <w:fldChar w:fldCharType="separate"/>
      </w:r>
      <w:r w:rsidR="003F1153">
        <w:rPr>
          <w:noProof/>
        </w:rPr>
        <w:t>17</w:t>
      </w:r>
      <w:r>
        <w:fldChar w:fldCharType="end"/>
      </w:r>
      <w:r w:rsidR="00876D38">
        <w:t xml:space="preserve">: </w:t>
      </w:r>
      <w:bookmarkEnd w:id="51"/>
      <w:bookmarkEnd w:id="52"/>
      <w:proofErr w:type="spellStart"/>
      <w:r w:rsidR="00FC2A86">
        <w:t>Isopach</w:t>
      </w:r>
      <w:proofErr w:type="spellEnd"/>
      <w:r w:rsidR="00E06F6C">
        <w:t xml:space="preserve"> Map Facha E3</w:t>
      </w:r>
      <w:bookmarkEnd w:id="53"/>
    </w:p>
    <w:p w14:paraId="00C0C19F" w14:textId="2D1EB7C4" w:rsidR="00FC2A86" w:rsidRDefault="00FC2A86">
      <w:pPr>
        <w:spacing w:before="0" w:after="0"/>
        <w:jc w:val="left"/>
        <w:rPr>
          <w:lang w:val="en-GB"/>
        </w:rPr>
      </w:pPr>
      <w:r>
        <w:rPr>
          <w:lang w:val="en-GB"/>
        </w:rPr>
        <w:br w:type="page"/>
      </w:r>
    </w:p>
    <w:p w14:paraId="0E7CB039" w14:textId="77777777" w:rsidR="00FC2A86" w:rsidRPr="00FC2A86" w:rsidRDefault="00FC2A86" w:rsidP="00FC2A86">
      <w:pPr>
        <w:rPr>
          <w:lang w:val="en-GB"/>
        </w:rPr>
      </w:pPr>
    </w:p>
    <w:p w14:paraId="7213B742" w14:textId="69F04114" w:rsidR="00876D38" w:rsidRDefault="003F1153" w:rsidP="00D14AB3">
      <w:pPr>
        <w:pStyle w:val="Figure"/>
      </w:pPr>
      <w:r>
        <w:pict w14:anchorId="40FD889D">
          <v:shape id="_x0000_i1042" type="#_x0000_t75" style="width:617.85pt;height:685.65pt">
            <v:imagedata r:id="rId32" o:title="F1"/>
          </v:shape>
        </w:pict>
      </w:r>
    </w:p>
    <w:p w14:paraId="796A4CAB" w14:textId="4FC5DB03" w:rsidR="00876D38" w:rsidRDefault="00390F6B" w:rsidP="00390F6B">
      <w:pPr>
        <w:pStyle w:val="Caption"/>
      </w:pPr>
      <w:bookmarkStart w:id="54" w:name="_Toc271880739"/>
      <w:bookmarkStart w:id="55" w:name="_Toc392609541"/>
      <w:bookmarkStart w:id="56" w:name="_Toc469138145"/>
      <w:r>
        <w:t xml:space="preserve">Figure Appendix </w:t>
      </w:r>
      <w:r>
        <w:fldChar w:fldCharType="begin"/>
      </w:r>
      <w:r>
        <w:instrText xml:space="preserve"> STYLEREF 2 \s </w:instrText>
      </w:r>
      <w:r>
        <w:fldChar w:fldCharType="separate"/>
      </w:r>
      <w:r w:rsidR="003F1153">
        <w:rPr>
          <w:noProof/>
        </w:rPr>
        <w:t>9.9</w:t>
      </w:r>
      <w:r>
        <w:fldChar w:fldCharType="end"/>
      </w:r>
      <w:r>
        <w:noBreakHyphen/>
      </w:r>
      <w:r>
        <w:fldChar w:fldCharType="begin"/>
      </w:r>
      <w:r>
        <w:instrText xml:space="preserve"> SEQ Figure_Appendix \* ARABIC \s 2 </w:instrText>
      </w:r>
      <w:r>
        <w:fldChar w:fldCharType="separate"/>
      </w:r>
      <w:r w:rsidR="003F1153">
        <w:rPr>
          <w:noProof/>
        </w:rPr>
        <w:t>18</w:t>
      </w:r>
      <w:r>
        <w:fldChar w:fldCharType="end"/>
      </w:r>
      <w:r w:rsidR="00876D38">
        <w:t xml:space="preserve">: </w:t>
      </w:r>
      <w:bookmarkEnd w:id="54"/>
      <w:bookmarkEnd w:id="55"/>
      <w:proofErr w:type="spellStart"/>
      <w:r w:rsidR="00FC2A86">
        <w:t>Isopach</w:t>
      </w:r>
      <w:proofErr w:type="spellEnd"/>
      <w:r w:rsidR="00E06F6C">
        <w:t xml:space="preserve"> Map Facha F1</w:t>
      </w:r>
      <w:bookmarkEnd w:id="56"/>
    </w:p>
    <w:p w14:paraId="3483D724" w14:textId="75A3DBF9" w:rsidR="00FC2A86" w:rsidRDefault="00FC2A86">
      <w:pPr>
        <w:spacing w:before="0" w:after="0"/>
        <w:jc w:val="left"/>
        <w:rPr>
          <w:lang w:val="en-GB"/>
        </w:rPr>
      </w:pPr>
      <w:r>
        <w:rPr>
          <w:lang w:val="en-GB"/>
        </w:rPr>
        <w:br w:type="page"/>
      </w:r>
    </w:p>
    <w:p w14:paraId="2A3AD240" w14:textId="77777777" w:rsidR="00FC2A86" w:rsidRPr="00FC2A86" w:rsidRDefault="00FC2A86" w:rsidP="00FC2A86">
      <w:pPr>
        <w:rPr>
          <w:lang w:val="en-GB"/>
        </w:rPr>
      </w:pPr>
    </w:p>
    <w:p w14:paraId="7E0C3953" w14:textId="3981BABC" w:rsidR="00876D38" w:rsidRPr="00E06F6C" w:rsidRDefault="003F1153" w:rsidP="00D14AB3">
      <w:pPr>
        <w:pStyle w:val="Figure"/>
        <w:rPr>
          <w:lang w:val="en-GB"/>
        </w:rPr>
      </w:pPr>
      <w:r>
        <w:rPr>
          <w:lang w:val="en-GB"/>
        </w:rPr>
        <w:pict w14:anchorId="40E584F4">
          <v:shape id="_x0000_i1043" type="#_x0000_t75" style="width:617.85pt;height:685.65pt">
            <v:imagedata r:id="rId33" o:title="LRZ"/>
          </v:shape>
        </w:pict>
      </w:r>
    </w:p>
    <w:p w14:paraId="36001313" w14:textId="463D7F25" w:rsidR="00876D38" w:rsidRDefault="00390F6B" w:rsidP="00390F6B">
      <w:pPr>
        <w:pStyle w:val="Caption"/>
      </w:pPr>
      <w:bookmarkStart w:id="57" w:name="_Toc271880740"/>
      <w:bookmarkStart w:id="58" w:name="_Toc392609542"/>
      <w:bookmarkStart w:id="59" w:name="_Toc469138146"/>
      <w:r>
        <w:t xml:space="preserve">Figure Appendix </w:t>
      </w:r>
      <w:r>
        <w:fldChar w:fldCharType="begin"/>
      </w:r>
      <w:r>
        <w:instrText xml:space="preserve"> STYLEREF 2 \s </w:instrText>
      </w:r>
      <w:r>
        <w:fldChar w:fldCharType="separate"/>
      </w:r>
      <w:r w:rsidR="003F1153">
        <w:rPr>
          <w:noProof/>
        </w:rPr>
        <w:t>9.9</w:t>
      </w:r>
      <w:r>
        <w:fldChar w:fldCharType="end"/>
      </w:r>
      <w:r>
        <w:noBreakHyphen/>
      </w:r>
      <w:r>
        <w:fldChar w:fldCharType="begin"/>
      </w:r>
      <w:r>
        <w:instrText xml:space="preserve"> SEQ Figure_Appendix \* ARABIC \s 2 </w:instrText>
      </w:r>
      <w:r>
        <w:fldChar w:fldCharType="separate"/>
      </w:r>
      <w:r w:rsidR="003F1153">
        <w:rPr>
          <w:noProof/>
        </w:rPr>
        <w:t>19</w:t>
      </w:r>
      <w:r>
        <w:fldChar w:fldCharType="end"/>
      </w:r>
      <w:r w:rsidR="00876D38">
        <w:t xml:space="preserve">: </w:t>
      </w:r>
      <w:bookmarkEnd w:id="57"/>
      <w:bookmarkEnd w:id="58"/>
      <w:proofErr w:type="spellStart"/>
      <w:r w:rsidR="00FC2A86">
        <w:t>Isopach</w:t>
      </w:r>
      <w:proofErr w:type="spellEnd"/>
      <w:r w:rsidR="00E06F6C">
        <w:t xml:space="preserve"> Map LRZ</w:t>
      </w:r>
      <w:bookmarkEnd w:id="59"/>
    </w:p>
    <w:p w14:paraId="6C5DC862" w14:textId="0CFB4347" w:rsidR="00FC2A86" w:rsidRDefault="00FC2A86">
      <w:pPr>
        <w:spacing w:before="0" w:after="0"/>
        <w:jc w:val="left"/>
        <w:rPr>
          <w:lang w:val="en-GB"/>
        </w:rPr>
      </w:pPr>
      <w:r>
        <w:rPr>
          <w:lang w:val="en-GB"/>
        </w:rPr>
        <w:br w:type="page"/>
      </w:r>
    </w:p>
    <w:p w14:paraId="1E50BADC" w14:textId="77777777" w:rsidR="00FC2A86" w:rsidRPr="00FC2A86" w:rsidRDefault="00FC2A86" w:rsidP="00FC2A86">
      <w:pPr>
        <w:rPr>
          <w:lang w:val="en-GB"/>
        </w:rPr>
      </w:pPr>
    </w:p>
    <w:p w14:paraId="3F4644E3" w14:textId="4EF04791" w:rsidR="0018242C" w:rsidRPr="002938FE" w:rsidRDefault="003F1153" w:rsidP="0018242C">
      <w:pPr>
        <w:pStyle w:val="Figure"/>
        <w:rPr>
          <w:lang w:val="en-GB"/>
        </w:rPr>
      </w:pPr>
      <w:r>
        <w:rPr>
          <w:lang w:val="en-GB"/>
        </w:rPr>
        <w:pict w14:anchorId="72F66355">
          <v:shape id="_x0000_i1044" type="#_x0000_t75" style="width:617.85pt;height:685.65pt">
            <v:imagedata r:id="rId34" o:title="F2"/>
          </v:shape>
        </w:pict>
      </w:r>
    </w:p>
    <w:p w14:paraId="05CD9BAC" w14:textId="37C9FC2C" w:rsidR="0018242C" w:rsidRDefault="00390F6B" w:rsidP="00390F6B">
      <w:pPr>
        <w:pStyle w:val="Caption"/>
      </w:pPr>
      <w:bookmarkStart w:id="60" w:name="_Toc392609543"/>
      <w:bookmarkStart w:id="61" w:name="_Toc469138147"/>
      <w:r>
        <w:t xml:space="preserve">Figure Appendix </w:t>
      </w:r>
      <w:r>
        <w:fldChar w:fldCharType="begin"/>
      </w:r>
      <w:r>
        <w:instrText xml:space="preserve"> STYLEREF 2 \s </w:instrText>
      </w:r>
      <w:r>
        <w:fldChar w:fldCharType="separate"/>
      </w:r>
      <w:r w:rsidR="003F1153">
        <w:rPr>
          <w:noProof/>
        </w:rPr>
        <w:t>9.9</w:t>
      </w:r>
      <w:r>
        <w:fldChar w:fldCharType="end"/>
      </w:r>
      <w:r>
        <w:noBreakHyphen/>
      </w:r>
      <w:r>
        <w:fldChar w:fldCharType="begin"/>
      </w:r>
      <w:r>
        <w:instrText xml:space="preserve"> SEQ Figure_Appendix \* ARABIC \s 2 </w:instrText>
      </w:r>
      <w:r>
        <w:fldChar w:fldCharType="separate"/>
      </w:r>
      <w:r w:rsidR="003F1153">
        <w:rPr>
          <w:noProof/>
        </w:rPr>
        <w:t>20</w:t>
      </w:r>
      <w:r>
        <w:fldChar w:fldCharType="end"/>
      </w:r>
      <w:r w:rsidR="0018242C">
        <w:t xml:space="preserve">: </w:t>
      </w:r>
      <w:bookmarkEnd w:id="60"/>
      <w:proofErr w:type="spellStart"/>
      <w:r w:rsidR="00FC2A86">
        <w:t>Isopach</w:t>
      </w:r>
      <w:proofErr w:type="spellEnd"/>
      <w:r w:rsidR="00E06F6C">
        <w:t xml:space="preserve"> Map Facha F2</w:t>
      </w:r>
      <w:bookmarkEnd w:id="61"/>
    </w:p>
    <w:p w14:paraId="7A3A5BC1" w14:textId="64114231" w:rsidR="00FC2A86" w:rsidRDefault="00FC2A86">
      <w:pPr>
        <w:spacing w:before="0" w:after="0"/>
        <w:jc w:val="left"/>
        <w:rPr>
          <w:lang w:val="en-GB"/>
        </w:rPr>
      </w:pPr>
      <w:r>
        <w:rPr>
          <w:lang w:val="en-GB"/>
        </w:rPr>
        <w:br w:type="page"/>
      </w:r>
    </w:p>
    <w:p w14:paraId="052547D1" w14:textId="77777777" w:rsidR="00FC2A86" w:rsidRPr="00FC2A86" w:rsidRDefault="00FC2A86" w:rsidP="00FC2A86">
      <w:pPr>
        <w:rPr>
          <w:lang w:val="en-GB"/>
        </w:rPr>
      </w:pPr>
    </w:p>
    <w:p w14:paraId="3BD9DBD8" w14:textId="5745823B" w:rsidR="0018242C" w:rsidRPr="00E06F6C" w:rsidRDefault="003F1153" w:rsidP="0018242C">
      <w:pPr>
        <w:pStyle w:val="Figure"/>
        <w:rPr>
          <w:lang w:val="en-GB"/>
        </w:rPr>
      </w:pPr>
      <w:r>
        <w:rPr>
          <w:lang w:val="en-GB"/>
        </w:rPr>
        <w:pict w14:anchorId="20A1F072">
          <v:shape id="_x0000_i1045" type="#_x0000_t75" style="width:617.85pt;height:685.65pt">
            <v:imagedata r:id="rId35" o:title="Lst"/>
          </v:shape>
        </w:pict>
      </w:r>
    </w:p>
    <w:p w14:paraId="2FD3B673" w14:textId="68AA036C" w:rsidR="00FC2A86" w:rsidRDefault="00390F6B" w:rsidP="00390F6B">
      <w:pPr>
        <w:pStyle w:val="Caption"/>
      </w:pPr>
      <w:bookmarkStart w:id="62" w:name="_Toc392609544"/>
      <w:bookmarkStart w:id="63" w:name="_Toc469138148"/>
      <w:r>
        <w:t xml:space="preserve">Figure Appendix </w:t>
      </w:r>
      <w:r>
        <w:fldChar w:fldCharType="begin"/>
      </w:r>
      <w:r>
        <w:instrText xml:space="preserve"> STYLEREF 2 \s </w:instrText>
      </w:r>
      <w:r>
        <w:fldChar w:fldCharType="separate"/>
      </w:r>
      <w:r w:rsidR="003F1153">
        <w:rPr>
          <w:noProof/>
        </w:rPr>
        <w:t>9.9</w:t>
      </w:r>
      <w:r>
        <w:fldChar w:fldCharType="end"/>
      </w:r>
      <w:r>
        <w:noBreakHyphen/>
      </w:r>
      <w:r>
        <w:fldChar w:fldCharType="begin"/>
      </w:r>
      <w:r>
        <w:instrText xml:space="preserve"> SEQ Figure_Appendix \* ARABIC \s 2 </w:instrText>
      </w:r>
      <w:r>
        <w:fldChar w:fldCharType="separate"/>
      </w:r>
      <w:r w:rsidR="003F1153">
        <w:rPr>
          <w:noProof/>
        </w:rPr>
        <w:t>21</w:t>
      </w:r>
      <w:r>
        <w:fldChar w:fldCharType="end"/>
      </w:r>
      <w:r w:rsidR="0018242C">
        <w:t xml:space="preserve">: </w:t>
      </w:r>
      <w:bookmarkEnd w:id="62"/>
      <w:proofErr w:type="spellStart"/>
      <w:r w:rsidR="00FC2A86">
        <w:t>Isopach</w:t>
      </w:r>
      <w:proofErr w:type="spellEnd"/>
      <w:r w:rsidR="00E06F6C">
        <w:t xml:space="preserve"> Map LST</w:t>
      </w:r>
      <w:bookmarkEnd w:id="63"/>
    </w:p>
    <w:p w14:paraId="35F6D910" w14:textId="77777777" w:rsidR="00FC2A86" w:rsidRPr="00FC2A86" w:rsidRDefault="00FC2A86" w:rsidP="00FC2A86">
      <w:pPr>
        <w:rPr>
          <w:lang w:val="en-GB"/>
        </w:rPr>
      </w:pPr>
    </w:p>
    <w:p w14:paraId="402FC85D" w14:textId="0088AE37" w:rsidR="00FC2A86" w:rsidRDefault="00FC2A86">
      <w:pPr>
        <w:spacing w:before="0" w:after="0"/>
        <w:jc w:val="left"/>
      </w:pPr>
      <w:r>
        <w:br w:type="page"/>
      </w:r>
    </w:p>
    <w:p w14:paraId="169026C9" w14:textId="77777777" w:rsidR="0018242C" w:rsidRPr="00FC2A86" w:rsidRDefault="0018242C" w:rsidP="00FC2A86"/>
    <w:p w14:paraId="680B3078" w14:textId="757CE069" w:rsidR="0018242C" w:rsidRPr="0018242C" w:rsidRDefault="003F1153" w:rsidP="0018242C">
      <w:pPr>
        <w:pStyle w:val="Figure"/>
        <w:rPr>
          <w:lang w:val="en-GB"/>
        </w:rPr>
      </w:pPr>
      <w:r>
        <w:rPr>
          <w:lang w:val="en-GB"/>
        </w:rPr>
        <w:pict w14:anchorId="52BA244A">
          <v:shape id="_x0000_i1046" type="#_x0000_t75" style="width:617.85pt;height:685.65pt">
            <v:imagedata r:id="rId36" o:title="Kheir"/>
          </v:shape>
        </w:pict>
      </w:r>
    </w:p>
    <w:p w14:paraId="104F4B81" w14:textId="07077840" w:rsidR="0018242C" w:rsidRDefault="00390F6B" w:rsidP="00390F6B">
      <w:pPr>
        <w:pStyle w:val="Caption"/>
      </w:pPr>
      <w:bookmarkStart w:id="64" w:name="_Toc392609545"/>
      <w:bookmarkStart w:id="65" w:name="_Toc469138149"/>
      <w:r>
        <w:t xml:space="preserve">Figure Appendix </w:t>
      </w:r>
      <w:r>
        <w:fldChar w:fldCharType="begin"/>
      </w:r>
      <w:r>
        <w:instrText xml:space="preserve"> STYLEREF 2 \s </w:instrText>
      </w:r>
      <w:r>
        <w:fldChar w:fldCharType="separate"/>
      </w:r>
      <w:r w:rsidR="003F1153">
        <w:rPr>
          <w:noProof/>
        </w:rPr>
        <w:t>9.9</w:t>
      </w:r>
      <w:r>
        <w:fldChar w:fldCharType="end"/>
      </w:r>
      <w:r>
        <w:noBreakHyphen/>
      </w:r>
      <w:r>
        <w:fldChar w:fldCharType="begin"/>
      </w:r>
      <w:r>
        <w:instrText xml:space="preserve"> SEQ Figure_Appendix \* ARABIC \s 2 </w:instrText>
      </w:r>
      <w:r>
        <w:fldChar w:fldCharType="separate"/>
      </w:r>
      <w:r w:rsidR="003F1153">
        <w:rPr>
          <w:noProof/>
        </w:rPr>
        <w:t>22</w:t>
      </w:r>
      <w:r>
        <w:fldChar w:fldCharType="end"/>
      </w:r>
      <w:r w:rsidR="0018242C">
        <w:t xml:space="preserve">: </w:t>
      </w:r>
      <w:bookmarkEnd w:id="64"/>
      <w:proofErr w:type="spellStart"/>
      <w:r w:rsidR="00FC2A86">
        <w:t>Isopach</w:t>
      </w:r>
      <w:proofErr w:type="spellEnd"/>
      <w:r w:rsidR="00E06F6C">
        <w:t xml:space="preserve"> Map Kheir</w:t>
      </w:r>
      <w:bookmarkEnd w:id="65"/>
    </w:p>
    <w:p w14:paraId="7A68C142" w14:textId="78D69D3B" w:rsidR="00BF3674" w:rsidRPr="003714C2" w:rsidRDefault="00BF3674" w:rsidP="00FC2A86">
      <w:bookmarkStart w:id="66" w:name="_Ref392602775"/>
      <w:bookmarkEnd w:id="66"/>
    </w:p>
    <w:sectPr w:rsidR="00BF3674" w:rsidRPr="003714C2" w:rsidSect="002938FE">
      <w:headerReference w:type="default" r:id="rId37"/>
      <w:footerReference w:type="default" r:id="rId38"/>
      <w:pgSz w:w="16838" w:h="23811" w:code="8"/>
      <w:pgMar w:top="1701" w:right="1418" w:bottom="1440" w:left="1418" w:header="397" w:footer="794" w:gutter="0"/>
      <w:pgNumType w:start="1"/>
      <w:cols w:sep="1" w:space="567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2D5363A" w14:textId="77777777" w:rsidR="009A3E43" w:rsidRDefault="009A3E43" w:rsidP="00FC2A86">
      <w:r>
        <w:separator/>
      </w:r>
    </w:p>
    <w:p w14:paraId="588E3AAB" w14:textId="77777777" w:rsidR="009A3E43" w:rsidRDefault="009A3E43" w:rsidP="00FC2A86"/>
    <w:p w14:paraId="636D85AA" w14:textId="77777777" w:rsidR="009A3E43" w:rsidRDefault="009A3E43" w:rsidP="00FC2A86"/>
    <w:p w14:paraId="7BADB8E6" w14:textId="77777777" w:rsidR="009A3E43" w:rsidRDefault="009A3E43" w:rsidP="00FC2A86"/>
    <w:p w14:paraId="529B5035" w14:textId="77777777" w:rsidR="009A3E43" w:rsidRDefault="009A3E43" w:rsidP="00FC2A86"/>
    <w:p w14:paraId="2B60D673" w14:textId="77777777" w:rsidR="009A3E43" w:rsidRDefault="009A3E43" w:rsidP="00FC2A86"/>
    <w:p w14:paraId="3D0FC169" w14:textId="77777777" w:rsidR="009A3E43" w:rsidRDefault="009A3E43" w:rsidP="00FC2A86"/>
    <w:p w14:paraId="207BA580" w14:textId="77777777" w:rsidR="009A3E43" w:rsidRDefault="009A3E43" w:rsidP="00FC2A86"/>
    <w:p w14:paraId="4288D67F" w14:textId="77777777" w:rsidR="009A3E43" w:rsidRDefault="009A3E43" w:rsidP="00FC2A86"/>
  </w:endnote>
  <w:endnote w:type="continuationSeparator" w:id="0">
    <w:p w14:paraId="20783607" w14:textId="77777777" w:rsidR="009A3E43" w:rsidRDefault="009A3E43" w:rsidP="00FC2A86">
      <w:r>
        <w:continuationSeparator/>
      </w:r>
    </w:p>
    <w:p w14:paraId="3EBD6403" w14:textId="77777777" w:rsidR="009A3E43" w:rsidRDefault="009A3E43" w:rsidP="00FC2A86"/>
    <w:p w14:paraId="02B2AD25" w14:textId="77777777" w:rsidR="009A3E43" w:rsidRDefault="009A3E43" w:rsidP="00FC2A86"/>
    <w:p w14:paraId="1BA9270E" w14:textId="77777777" w:rsidR="009A3E43" w:rsidRDefault="009A3E43" w:rsidP="00FC2A86"/>
    <w:p w14:paraId="434C09EC" w14:textId="77777777" w:rsidR="009A3E43" w:rsidRDefault="009A3E43" w:rsidP="00FC2A86"/>
    <w:p w14:paraId="5725784D" w14:textId="77777777" w:rsidR="009A3E43" w:rsidRDefault="009A3E43" w:rsidP="00FC2A86"/>
    <w:p w14:paraId="53850C72" w14:textId="77777777" w:rsidR="009A3E43" w:rsidRDefault="009A3E43" w:rsidP="00FC2A86"/>
    <w:p w14:paraId="323B4F86" w14:textId="77777777" w:rsidR="009A3E43" w:rsidRDefault="009A3E43" w:rsidP="00FC2A86"/>
    <w:p w14:paraId="2866A6EA" w14:textId="77777777" w:rsidR="009A3E43" w:rsidRDefault="009A3E43" w:rsidP="00FC2A8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92E7FD" w14:textId="21B5828F" w:rsidR="0054114E" w:rsidRDefault="00AE4493" w:rsidP="0045249C">
    <w:pPr>
      <w:pStyle w:val="Footer"/>
      <w:jc w:val="left"/>
    </w:pPr>
    <w:r>
      <w:rPr>
        <w:noProof/>
        <w:lang w:val="de-AT" w:eastAsia="de-AT"/>
      </w:rPr>
      <mc:AlternateContent>
        <mc:Choice Requires="wps">
          <w:drawing>
            <wp:anchor distT="0" distB="0" distL="114300" distR="114300" simplePos="0" relativeHeight="251688960" behindDoc="1" locked="0" layoutInCell="1" allowOverlap="1" wp14:anchorId="71A1B1B1" wp14:editId="482BD9E0">
              <wp:simplePos x="0" y="0"/>
              <wp:positionH relativeFrom="column">
                <wp:posOffset>-867410</wp:posOffset>
              </wp:positionH>
              <wp:positionV relativeFrom="paragraph">
                <wp:posOffset>5715</wp:posOffset>
              </wp:positionV>
              <wp:extent cx="4648835" cy="467995"/>
              <wp:effectExtent l="0" t="0" r="0" b="8255"/>
              <wp:wrapNone/>
              <wp:docPr id="16" name="Rectangle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648835" cy="467995"/>
                      </a:xfrm>
                      <a:prstGeom prst="rect">
                        <a:avLst/>
                      </a:prstGeom>
                      <a:solidFill>
                        <a:srgbClr val="00473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57C668F" id="Rectangle 53" o:spid="_x0000_s1026" style="position:absolute;margin-left:-68.3pt;margin-top:.45pt;width:366.05pt;height:36.85pt;z-index:-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" fillcolor="#004730" stroked="f"/>
          </w:pict>
        </mc:Fallback>
      </mc:AlternateContent>
    </w:r>
    <w:r>
      <w:rPr>
        <w:noProof/>
        <w:lang w:val="de-AT" w:eastAsia="de-AT"/>
      </w:rPr>
      <mc:AlternateContent>
        <mc:Choice Requires="wps">
          <w:drawing>
            <wp:anchor distT="0" distB="0" distL="114300" distR="114300" simplePos="0" relativeHeight="251715584" behindDoc="1" locked="0" layoutInCell="1" allowOverlap="1" wp14:anchorId="6DE04002" wp14:editId="06F89723">
              <wp:simplePos x="0" y="0"/>
              <wp:positionH relativeFrom="page">
                <wp:posOffset>34925</wp:posOffset>
              </wp:positionH>
              <wp:positionV relativeFrom="paragraph">
                <wp:posOffset>228600</wp:posOffset>
              </wp:positionV>
              <wp:extent cx="7487920" cy="467995"/>
              <wp:effectExtent l="0" t="0" r="0" b="8255"/>
              <wp:wrapNone/>
              <wp:docPr id="17" name="Rectangle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487920" cy="467995"/>
                      </a:xfrm>
                      <a:prstGeom prst="rect">
                        <a:avLst/>
                      </a:prstGeom>
                      <a:solidFill>
                        <a:srgbClr val="969696">
                          <a:alpha val="5200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9E2AB3A" id="Rectangle 51" o:spid="_x0000_s1026" style="position:absolute;margin-left:2.75pt;margin-top:18pt;width:589.6pt;height:36.85pt;z-index:-25160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" fillcolor="#969696" stroked="f">
              <v:fill opacity="34181f"/>
              <w10:wrap anchorx="page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9B9D5B" w14:textId="77777777" w:rsidR="00AE4493" w:rsidRDefault="00AE4493" w:rsidP="0045249C">
    <w:pPr>
      <w:pStyle w:val="Footer"/>
      <w:jc w:val="left"/>
    </w:pPr>
    <w:r>
      <w:rPr>
        <w:noProof/>
        <w:lang w:val="de-AT" w:eastAsia="de-AT"/>
      </w:rPr>
      <mc:AlternateContent>
        <mc:Choice Requires="wps">
          <w:drawing>
            <wp:anchor distT="0" distB="0" distL="114300" distR="114300" simplePos="0" relativeHeight="251707392" behindDoc="1" locked="0" layoutInCell="1" allowOverlap="1" wp14:anchorId="49A9ED1C" wp14:editId="16FA186D">
              <wp:simplePos x="0" y="0"/>
              <wp:positionH relativeFrom="column">
                <wp:posOffset>-867410</wp:posOffset>
              </wp:positionH>
              <wp:positionV relativeFrom="paragraph">
                <wp:posOffset>158115</wp:posOffset>
              </wp:positionV>
              <wp:extent cx="4648835" cy="467995"/>
              <wp:effectExtent l="0" t="0" r="0" b="8255"/>
              <wp:wrapNone/>
              <wp:docPr id="1576" name="Rectangle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648835" cy="467995"/>
                      </a:xfrm>
                      <a:prstGeom prst="rect">
                        <a:avLst/>
                      </a:prstGeom>
                      <a:solidFill>
                        <a:srgbClr val="00473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AFB3996" id="Rectangle 53" o:spid="_x0000_s1026" style="position:absolute;margin-left:-68.3pt;margin-top:12.45pt;width:366.05pt;height:36.85pt;z-index:-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" fillcolor="#004730" stroked="f"/>
          </w:pict>
        </mc:Fallback>
      </mc:AlternateContent>
    </w:r>
  </w:p>
  <w:p w14:paraId="69F07AF5" w14:textId="232AA487" w:rsidR="00AE4493" w:rsidRPr="00027702" w:rsidRDefault="00AE4493" w:rsidP="00E765EF">
    <w:pPr>
      <w:pStyle w:val="Footer"/>
      <w:jc w:val="left"/>
    </w:pPr>
    <w:r>
      <w:rPr>
        <w:noProof/>
        <w:lang w:val="de-AT" w:eastAsia="de-AT"/>
      </w:rPr>
      <mc:AlternateContent>
        <mc:Choice Requires="wps">
          <w:drawing>
            <wp:anchor distT="0" distB="0" distL="114300" distR="114300" simplePos="0" relativeHeight="251708416" behindDoc="1" locked="0" layoutInCell="1" allowOverlap="1" wp14:anchorId="1387CB7E" wp14:editId="5B965599">
              <wp:simplePos x="0" y="0"/>
              <wp:positionH relativeFrom="column">
                <wp:posOffset>-866140</wp:posOffset>
              </wp:positionH>
              <wp:positionV relativeFrom="paragraph">
                <wp:posOffset>175260</wp:posOffset>
              </wp:positionV>
              <wp:extent cx="7487920" cy="467995"/>
              <wp:effectExtent l="0" t="0" r="0" b="8255"/>
              <wp:wrapNone/>
              <wp:docPr id="1577" name="Rectangle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487920" cy="467995"/>
                      </a:xfrm>
                      <a:prstGeom prst="rect">
                        <a:avLst/>
                      </a:prstGeom>
                      <a:solidFill>
                        <a:srgbClr val="969696">
                          <a:alpha val="5200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E314F1D" id="Rectangle 51" o:spid="_x0000_s1026" style="position:absolute;margin-left:-68.2pt;margin-top:13.8pt;width:589.6pt;height:36.85pt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" fillcolor="#969696" stroked="f">
              <v:fill opacity="34181f"/>
            </v:rect>
          </w:pict>
        </mc:Fallback>
      </mc:AlternateContent>
    </w:r>
    <w:r>
      <w:t>3D Ge</w:t>
    </w:r>
    <w:r w:rsidR="00FC2A86">
      <w:t>ological Modeling – Appendix 9.9</w:t>
    </w:r>
    <w:r>
      <w:tab/>
    </w:r>
    <w:r>
      <w:tab/>
      <w:t xml:space="preserve">Page </w:t>
    </w:r>
    <w:r w:rsidRPr="0045249C">
      <w:fldChar w:fldCharType="begin"/>
    </w:r>
    <w:r w:rsidRPr="0045249C">
      <w:instrText xml:space="preserve"> PAGE </w:instrText>
    </w:r>
    <w:r w:rsidRPr="0045249C">
      <w:fldChar w:fldCharType="separate"/>
    </w:r>
    <w:r w:rsidR="003F1153">
      <w:rPr>
        <w:noProof/>
      </w:rPr>
      <w:t>I</w:t>
    </w:r>
    <w:r w:rsidRPr="0045249C"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BB3B002" w14:textId="77777777" w:rsidR="002938FE" w:rsidRDefault="002938FE" w:rsidP="0045249C">
    <w:pPr>
      <w:pStyle w:val="Footer"/>
      <w:jc w:val="left"/>
    </w:pPr>
    <w:r>
      <w:rPr>
        <w:noProof/>
        <w:lang w:val="de-AT" w:eastAsia="de-AT"/>
      </w:rPr>
      <mc:AlternateContent>
        <mc:Choice Requires="wps">
          <w:drawing>
            <wp:anchor distT="0" distB="0" distL="114300" distR="114300" simplePos="0" relativeHeight="251717632" behindDoc="1" locked="0" layoutInCell="1" allowOverlap="1" wp14:anchorId="3A1CDB29" wp14:editId="00108BF1">
              <wp:simplePos x="0" y="0"/>
              <wp:positionH relativeFrom="column">
                <wp:posOffset>-867410</wp:posOffset>
              </wp:positionH>
              <wp:positionV relativeFrom="paragraph">
                <wp:posOffset>158115</wp:posOffset>
              </wp:positionV>
              <wp:extent cx="4648835" cy="467995"/>
              <wp:effectExtent l="0" t="0" r="0" b="8255"/>
              <wp:wrapNone/>
              <wp:docPr id="1592" name="Rectangle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648835" cy="467995"/>
                      </a:xfrm>
                      <a:prstGeom prst="rect">
                        <a:avLst/>
                      </a:prstGeom>
                      <a:solidFill>
                        <a:srgbClr val="00473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1BF40AB" id="Rectangle 53" o:spid="_x0000_s1026" style="position:absolute;margin-left:-68.3pt;margin-top:12.45pt;width:366.05pt;height:36.85pt;z-index:-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" fillcolor="#004730" stroked="f"/>
          </w:pict>
        </mc:Fallback>
      </mc:AlternateContent>
    </w:r>
  </w:p>
  <w:p w14:paraId="77740CD2" w14:textId="24A90D4D" w:rsidR="002938FE" w:rsidRPr="00027702" w:rsidRDefault="002938FE" w:rsidP="00E765EF">
    <w:pPr>
      <w:pStyle w:val="Footer"/>
      <w:jc w:val="left"/>
    </w:pPr>
    <w:r>
      <w:rPr>
        <w:noProof/>
        <w:lang w:val="de-AT" w:eastAsia="de-AT"/>
      </w:rPr>
      <mc:AlternateContent>
        <mc:Choice Requires="wps">
          <w:drawing>
            <wp:anchor distT="0" distB="0" distL="114300" distR="114300" simplePos="0" relativeHeight="251718656" behindDoc="1" locked="0" layoutInCell="1" allowOverlap="1" wp14:anchorId="15D53A13" wp14:editId="0CE5D37A">
              <wp:simplePos x="0" y="0"/>
              <wp:positionH relativeFrom="column">
                <wp:posOffset>-862331</wp:posOffset>
              </wp:positionH>
              <wp:positionV relativeFrom="paragraph">
                <wp:posOffset>179705</wp:posOffset>
              </wp:positionV>
              <wp:extent cx="10582275" cy="467995"/>
              <wp:effectExtent l="0" t="0" r="9525" b="8255"/>
              <wp:wrapNone/>
              <wp:docPr id="1593" name="Rectangle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0582275" cy="467995"/>
                      </a:xfrm>
                      <a:prstGeom prst="rect">
                        <a:avLst/>
                      </a:prstGeom>
                      <a:solidFill>
                        <a:srgbClr val="969696">
                          <a:alpha val="5200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05025B6" id="Rectangle 51" o:spid="_x0000_s1026" style="position:absolute;margin-left:-67.9pt;margin-top:14.15pt;width:833.25pt;height:36.85pt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" fillcolor="#969696" stroked="f">
              <v:fill opacity="34181f"/>
            </v:rect>
          </w:pict>
        </mc:Fallback>
      </mc:AlternateContent>
    </w:r>
    <w:r>
      <w:t>3D Ge</w:t>
    </w:r>
    <w:r w:rsidR="00FC2A86">
      <w:t>ological Modeling – Appendix 9.9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  <w:t xml:space="preserve">     Page </w:t>
    </w:r>
    <w:r w:rsidRPr="0045249C">
      <w:fldChar w:fldCharType="begin"/>
    </w:r>
    <w:r w:rsidRPr="0045249C">
      <w:instrText xml:space="preserve"> PAGE </w:instrText>
    </w:r>
    <w:r w:rsidRPr="0045249C">
      <w:fldChar w:fldCharType="separate"/>
    </w:r>
    <w:r w:rsidR="003F1153">
      <w:rPr>
        <w:noProof/>
      </w:rPr>
      <w:t>1</w:t>
    </w:r>
    <w:r w:rsidRPr="0045249C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52C24F8" w14:textId="77777777" w:rsidR="009A3E43" w:rsidRDefault="009A3E43" w:rsidP="00FC2A86">
      <w:r>
        <w:separator/>
      </w:r>
    </w:p>
    <w:p w14:paraId="19931E28" w14:textId="77777777" w:rsidR="009A3E43" w:rsidRDefault="009A3E43" w:rsidP="00FC2A86"/>
    <w:p w14:paraId="3BF892C3" w14:textId="77777777" w:rsidR="009A3E43" w:rsidRDefault="009A3E43" w:rsidP="00FC2A86"/>
    <w:p w14:paraId="4A231F73" w14:textId="77777777" w:rsidR="009A3E43" w:rsidRDefault="009A3E43" w:rsidP="00FC2A86"/>
    <w:p w14:paraId="407A6C19" w14:textId="77777777" w:rsidR="009A3E43" w:rsidRDefault="009A3E43" w:rsidP="00FC2A86"/>
    <w:p w14:paraId="3391D572" w14:textId="77777777" w:rsidR="009A3E43" w:rsidRDefault="009A3E43" w:rsidP="00FC2A86"/>
    <w:p w14:paraId="7CB6527F" w14:textId="77777777" w:rsidR="009A3E43" w:rsidRDefault="009A3E43" w:rsidP="00FC2A86"/>
    <w:p w14:paraId="7987DB67" w14:textId="77777777" w:rsidR="009A3E43" w:rsidRDefault="009A3E43" w:rsidP="00FC2A86"/>
    <w:p w14:paraId="6BF8F5A0" w14:textId="77777777" w:rsidR="009A3E43" w:rsidRDefault="009A3E43" w:rsidP="00FC2A86"/>
  </w:footnote>
  <w:footnote w:type="continuationSeparator" w:id="0">
    <w:p w14:paraId="52F217C7" w14:textId="77777777" w:rsidR="009A3E43" w:rsidRDefault="009A3E43" w:rsidP="00FC2A86">
      <w:r>
        <w:continuationSeparator/>
      </w:r>
    </w:p>
    <w:p w14:paraId="2C871E23" w14:textId="77777777" w:rsidR="009A3E43" w:rsidRDefault="009A3E43" w:rsidP="00FC2A86"/>
    <w:p w14:paraId="569BED52" w14:textId="77777777" w:rsidR="009A3E43" w:rsidRDefault="009A3E43" w:rsidP="00FC2A86"/>
    <w:p w14:paraId="36EC3D01" w14:textId="77777777" w:rsidR="009A3E43" w:rsidRDefault="009A3E43" w:rsidP="00FC2A86"/>
    <w:p w14:paraId="1FED1D84" w14:textId="77777777" w:rsidR="009A3E43" w:rsidRDefault="009A3E43" w:rsidP="00FC2A86"/>
    <w:p w14:paraId="669215BC" w14:textId="77777777" w:rsidR="009A3E43" w:rsidRDefault="009A3E43" w:rsidP="00FC2A86"/>
    <w:p w14:paraId="0D58C3C3" w14:textId="77777777" w:rsidR="009A3E43" w:rsidRDefault="009A3E43" w:rsidP="00FC2A86"/>
    <w:p w14:paraId="215AC9FD" w14:textId="77777777" w:rsidR="009A3E43" w:rsidRDefault="009A3E43" w:rsidP="00FC2A86"/>
    <w:p w14:paraId="3303A097" w14:textId="77777777" w:rsidR="009A3E43" w:rsidRDefault="009A3E43" w:rsidP="00FC2A8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DD12A71" w14:textId="77777777" w:rsidR="0054114E" w:rsidRDefault="0054114E" w:rsidP="00FC2A86"/>
  <w:p w14:paraId="757564DD" w14:textId="77777777" w:rsidR="0054114E" w:rsidRDefault="0054114E" w:rsidP="00FC2A86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8A4AB49" w14:textId="3FC102CB" w:rsidR="00AE4493" w:rsidRDefault="00AE4493">
    <w:pPr>
      <w:pStyle w:val="Header"/>
    </w:pPr>
    <w:r w:rsidRPr="00AE4493">
      <w:rPr>
        <w:noProof/>
        <w:lang w:val="de-AT" w:eastAsia="de-AT"/>
      </w:rPr>
      <mc:AlternateContent>
        <mc:Choice Requires="wps">
          <w:drawing>
            <wp:anchor distT="0" distB="0" distL="114300" distR="114300" simplePos="0" relativeHeight="251710464" behindDoc="1" locked="0" layoutInCell="1" allowOverlap="1" wp14:anchorId="7D301CFA" wp14:editId="56953339">
              <wp:simplePos x="0" y="0"/>
              <wp:positionH relativeFrom="column">
                <wp:posOffset>-876300</wp:posOffset>
              </wp:positionH>
              <wp:positionV relativeFrom="paragraph">
                <wp:posOffset>15875</wp:posOffset>
              </wp:positionV>
              <wp:extent cx="4623435" cy="467995"/>
              <wp:effectExtent l="0" t="0" r="5715" b="8255"/>
              <wp:wrapTight wrapText="bothSides">
                <wp:wrapPolygon edited="0">
                  <wp:start x="0" y="0"/>
                  <wp:lineTo x="0" y="21102"/>
                  <wp:lineTo x="21538" y="21102"/>
                  <wp:lineTo x="21538" y="0"/>
                  <wp:lineTo x="0" y="0"/>
                </wp:wrapPolygon>
              </wp:wrapTight>
              <wp:docPr id="18" name="Rectangle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623435" cy="467995"/>
                      </a:xfrm>
                      <a:prstGeom prst="rect">
                        <a:avLst/>
                      </a:prstGeom>
                      <a:solidFill>
                        <a:srgbClr val="00473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FECB33" w14:textId="77777777" w:rsidR="00AE4493" w:rsidRPr="00AA569A" w:rsidRDefault="00AE4493" w:rsidP="00FC2A86"/>
                        <w:p w14:paraId="70C64E39" w14:textId="77777777" w:rsidR="00AE4493" w:rsidRDefault="00AE4493" w:rsidP="00FC2A86"/>
                        <w:p w14:paraId="02B3D3BA" w14:textId="77777777" w:rsidR="00AE4493" w:rsidRPr="00027702" w:rsidRDefault="00AE4493" w:rsidP="00FC2A86">
                          <w:r w:rsidRPr="00163023">
                            <w:rPr>
                              <w:noProof/>
                              <w:lang w:val="de-AT" w:eastAsia="de-AT"/>
                            </w:rPr>
                            <w:drawing>
                              <wp:inline distT="0" distB="0" distL="0" distR="0" wp14:anchorId="4C8D3BEE" wp14:editId="6141055B">
                                <wp:extent cx="648335" cy="7166610"/>
                                <wp:effectExtent l="0" t="0" r="0" b="0"/>
                                <wp:docPr id="83" name="Picture 8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6140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48335" cy="716661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t>dy</w:t>
                          </w:r>
                        </w:p>
                        <w:p w14:paraId="47CE3327" w14:textId="77777777" w:rsidR="00AE4493" w:rsidRDefault="00AE4493" w:rsidP="00FC2A86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D301CFA" id="Rectangle 48" o:spid="_x0000_s1026" style="position:absolute;left:0;text-align:left;margin-left:-69pt;margin-top:1.25pt;width:364.05pt;height:36.85pt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" fillcolor="#004730" stroked="f">
              <v:textbox>
                <w:txbxContent>
                  <w:p w14:paraId="53FECB33" w14:textId="77777777" w:rsidR="00AE4493" w:rsidRPr="00AA569A" w:rsidRDefault="00AE4493" w:rsidP="00FC2A86"/>
                  <w:p w14:paraId="70C64E39" w14:textId="77777777" w:rsidR="00AE4493" w:rsidRDefault="00AE4493" w:rsidP="00FC2A86"/>
                  <w:p w14:paraId="02B3D3BA" w14:textId="77777777" w:rsidR="00AE4493" w:rsidRPr="00027702" w:rsidRDefault="00AE4493" w:rsidP="00FC2A86">
                    <w:r w:rsidRPr="00163023">
                      <w:rPr>
                        <w:noProof/>
                        <w:lang w:val="de-AT" w:eastAsia="de-AT"/>
                      </w:rPr>
                      <w:drawing>
                        <wp:inline distT="0" distB="0" distL="0" distR="0" wp14:anchorId="4C8D3BEE" wp14:editId="6141055B">
                          <wp:extent cx="648335" cy="7166610"/>
                          <wp:effectExtent l="0" t="0" r="0" b="0"/>
                          <wp:docPr id="83" name="Picture 8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6140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48335" cy="71666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t>dy</w:t>
                    </w:r>
                  </w:p>
                  <w:p w14:paraId="47CE3327" w14:textId="77777777" w:rsidR="00AE4493" w:rsidRDefault="00AE4493" w:rsidP="00FC2A86"/>
                </w:txbxContent>
              </v:textbox>
              <w10:wrap type="tight"/>
            </v:rect>
          </w:pict>
        </mc:Fallback>
      </mc:AlternateContent>
    </w:r>
    <w:r w:rsidRPr="00AE4493">
      <w:rPr>
        <w:noProof/>
        <w:lang w:val="de-AT" w:eastAsia="de-AT"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4406EC7F" wp14:editId="47A22449">
              <wp:simplePos x="0" y="0"/>
              <wp:positionH relativeFrom="column">
                <wp:posOffset>-875030</wp:posOffset>
              </wp:positionH>
              <wp:positionV relativeFrom="paragraph">
                <wp:posOffset>-210820</wp:posOffset>
              </wp:positionV>
              <wp:extent cx="3443605" cy="467995"/>
              <wp:effectExtent l="0" t="0" r="4445" b="8255"/>
              <wp:wrapNone/>
              <wp:docPr id="19" name="Rectangle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443605" cy="467995"/>
                      </a:xfrm>
                      <a:prstGeom prst="rect">
                        <a:avLst/>
                      </a:prstGeom>
                      <a:solidFill>
                        <a:srgbClr val="969696">
                          <a:alpha val="5200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F6ABC37" id="Rectangle 47" o:spid="_x0000_s1026" style="position:absolute;margin-left:-68.9pt;margin-top:-16.6pt;width:271.15pt;height:36.8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" fillcolor="#969696" stroked="f">
              <v:fill opacity="34181f"/>
            </v:rect>
          </w:pict>
        </mc:Fallback>
      </mc:AlternateContent>
    </w:r>
    <w:r w:rsidRPr="00AE4493">
      <w:rPr>
        <w:noProof/>
        <w:lang w:val="de-AT" w:eastAsia="de-AT"/>
      </w:rPr>
      <w:drawing>
        <wp:anchor distT="0" distB="0" distL="114300" distR="114300" simplePos="0" relativeHeight="251712512" behindDoc="0" locked="0" layoutInCell="1" allowOverlap="1" wp14:anchorId="00A9A9E2" wp14:editId="46084DEC">
          <wp:simplePos x="0" y="0"/>
          <wp:positionH relativeFrom="column">
            <wp:posOffset>4746625</wp:posOffset>
          </wp:positionH>
          <wp:positionV relativeFrom="paragraph">
            <wp:posOffset>-63500</wp:posOffset>
          </wp:positionV>
          <wp:extent cx="597535" cy="610235"/>
          <wp:effectExtent l="0" t="0" r="0" b="0"/>
          <wp:wrapNone/>
          <wp:docPr id="79" name="Picture 5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4" descr="waha_logo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597535" cy="6102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AE4493">
      <w:rPr>
        <w:noProof/>
        <w:lang w:val="de-AT" w:eastAsia="de-AT"/>
      </w:rPr>
      <w:drawing>
        <wp:anchor distT="0" distB="0" distL="114300" distR="114300" simplePos="0" relativeHeight="251711488" behindDoc="1" locked="0" layoutInCell="1" allowOverlap="1" wp14:anchorId="2DC9AB91" wp14:editId="03D2B26E">
          <wp:simplePos x="0" y="0"/>
          <wp:positionH relativeFrom="column">
            <wp:posOffset>5506085</wp:posOffset>
          </wp:positionH>
          <wp:positionV relativeFrom="paragraph">
            <wp:posOffset>15875</wp:posOffset>
          </wp:positionV>
          <wp:extent cx="720090" cy="473075"/>
          <wp:effectExtent l="0" t="0" r="3810" b="3175"/>
          <wp:wrapNone/>
          <wp:docPr id="80" name="Picture 49" descr="Logo_Tropfen_vektor_fin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9" descr="Logo_Tropfen_vektor_final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0090" cy="4730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B3E185" w14:textId="77777777" w:rsidR="00AE4493" w:rsidRDefault="00AE4493" w:rsidP="00AA569A">
    <w:pPr>
      <w:pStyle w:val="Header"/>
    </w:pPr>
    <w:r>
      <w:rPr>
        <w:noProof/>
        <w:lang w:val="de-AT" w:eastAsia="de-AT"/>
      </w:rPr>
      <w:drawing>
        <wp:anchor distT="0" distB="0" distL="114300" distR="114300" simplePos="0" relativeHeight="251702272" behindDoc="0" locked="0" layoutInCell="1" allowOverlap="1" wp14:anchorId="3DBA7E60" wp14:editId="70D5669B">
          <wp:simplePos x="0" y="0"/>
          <wp:positionH relativeFrom="column">
            <wp:posOffset>4758498</wp:posOffset>
          </wp:positionH>
          <wp:positionV relativeFrom="paragraph">
            <wp:posOffset>-62314</wp:posOffset>
          </wp:positionV>
          <wp:extent cx="597535" cy="610813"/>
          <wp:effectExtent l="0" t="0" r="0" b="0"/>
          <wp:wrapNone/>
          <wp:docPr id="1573" name="Picture 5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4" descr="waha_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597535" cy="61081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de-AT" w:eastAsia="de-AT"/>
      </w:rPr>
      <mc:AlternateContent>
        <mc:Choice Requires="wps">
          <w:drawing>
            <wp:anchor distT="0" distB="0" distL="114300" distR="114300" simplePos="0" relativeHeight="251700224" behindDoc="1" locked="0" layoutInCell="1" allowOverlap="1" wp14:anchorId="251D9289" wp14:editId="4F93A1CD">
              <wp:simplePos x="0" y="0"/>
              <wp:positionH relativeFrom="column">
                <wp:posOffset>-864870</wp:posOffset>
              </wp:positionH>
              <wp:positionV relativeFrom="paragraph">
                <wp:posOffset>17145</wp:posOffset>
              </wp:positionV>
              <wp:extent cx="4623435" cy="467995"/>
              <wp:effectExtent l="0" t="0" r="5715" b="8255"/>
              <wp:wrapTight wrapText="bothSides">
                <wp:wrapPolygon edited="0">
                  <wp:start x="0" y="0"/>
                  <wp:lineTo x="0" y="21102"/>
                  <wp:lineTo x="21538" y="21102"/>
                  <wp:lineTo x="21538" y="0"/>
                  <wp:lineTo x="0" y="0"/>
                </wp:wrapPolygon>
              </wp:wrapTight>
              <wp:docPr id="1569" name="Rectangle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623435" cy="467995"/>
                      </a:xfrm>
                      <a:prstGeom prst="rect">
                        <a:avLst/>
                      </a:prstGeom>
                      <a:solidFill>
                        <a:srgbClr val="00473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831340" w14:textId="77777777" w:rsidR="00AE4493" w:rsidRPr="00AA569A" w:rsidRDefault="00AE4493" w:rsidP="00AA569A">
                          <w:pPr>
                            <w:pStyle w:val="Header"/>
                            <w:rPr>
                              <w:sz w:val="32"/>
                            </w:rPr>
                          </w:pPr>
                        </w:p>
                        <w:p w14:paraId="19864D27" w14:textId="77777777" w:rsidR="00AE4493" w:rsidRDefault="00AE4493" w:rsidP="008A0163">
                          <w:pPr>
                            <w:pStyle w:val="Header"/>
                          </w:pPr>
                          <w:r>
                            <w:t>Reservoir Study of Concession NC74A Fidda Field</w:t>
                          </w:r>
                        </w:p>
                        <w:p w14:paraId="504A8EE9" w14:textId="77777777" w:rsidR="00AE4493" w:rsidRPr="00027702" w:rsidRDefault="00AE4493" w:rsidP="00AA569A">
                          <w:pPr>
                            <w:pStyle w:val="Header"/>
                          </w:pPr>
                          <w:r w:rsidRPr="00163023">
                            <w:rPr>
                              <w:noProof/>
                              <w:lang w:val="de-AT" w:eastAsia="de-AT"/>
                            </w:rPr>
                            <w:drawing>
                              <wp:inline distT="0" distB="0" distL="0" distR="0" wp14:anchorId="180E2E73" wp14:editId="7318A699">
                                <wp:extent cx="648335" cy="7166610"/>
                                <wp:effectExtent l="0" t="0" r="0" b="0"/>
                                <wp:docPr id="1591" name="Picture 159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6140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48335" cy="716661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t>dy</w:t>
                          </w:r>
                        </w:p>
                        <w:p w14:paraId="57594DE5" w14:textId="77777777" w:rsidR="00AE4493" w:rsidRDefault="00AE4493" w:rsidP="00FC2A86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51D9289" id="_x0000_s1027" style="position:absolute;left:0;text-align:left;margin-left:-68.1pt;margin-top:1.35pt;width:364.05pt;height:36.85pt;z-index:-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" fillcolor="#004730" stroked="f">
              <v:textbox>
                <w:txbxContent>
                  <w:p w14:paraId="22831340" w14:textId="77777777" w:rsidR="00AE4493" w:rsidRPr="00AA569A" w:rsidRDefault="00AE4493" w:rsidP="00AA569A">
                    <w:pPr>
                      <w:pStyle w:val="Header"/>
                      <w:rPr>
                        <w:sz w:val="32"/>
                      </w:rPr>
                    </w:pPr>
                  </w:p>
                  <w:p w14:paraId="19864D27" w14:textId="77777777" w:rsidR="00AE4493" w:rsidRDefault="00AE4493" w:rsidP="008A0163">
                    <w:pPr>
                      <w:pStyle w:val="Header"/>
                    </w:pPr>
                    <w:r>
                      <w:t>Reservoir Study of Concession NC74A Fidda Field</w:t>
                    </w:r>
                  </w:p>
                  <w:p w14:paraId="504A8EE9" w14:textId="77777777" w:rsidR="00AE4493" w:rsidRPr="00027702" w:rsidRDefault="00AE4493" w:rsidP="00AA569A">
                    <w:pPr>
                      <w:pStyle w:val="Header"/>
                    </w:pPr>
                    <w:r w:rsidRPr="00163023">
                      <w:rPr>
                        <w:noProof/>
                        <w:lang w:val="de-AT" w:eastAsia="de-AT"/>
                      </w:rPr>
                      <w:drawing>
                        <wp:inline distT="0" distB="0" distL="0" distR="0" wp14:anchorId="180E2E73" wp14:editId="7318A699">
                          <wp:extent cx="648335" cy="7166610"/>
                          <wp:effectExtent l="0" t="0" r="0" b="0"/>
                          <wp:docPr id="1591" name="Picture 159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6140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48335" cy="71666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t>dy</w:t>
                    </w:r>
                  </w:p>
                  <w:p w14:paraId="57594DE5" w14:textId="77777777" w:rsidR="00AE4493" w:rsidRDefault="00AE4493" w:rsidP="00FC2A86"/>
                </w:txbxContent>
              </v:textbox>
              <w10:wrap type="tight"/>
            </v:rect>
          </w:pict>
        </mc:Fallback>
      </mc:AlternateContent>
    </w:r>
    <w:r>
      <w:rPr>
        <w:noProof/>
        <w:lang w:val="de-AT" w:eastAsia="de-AT"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511C57CF" wp14:editId="6DB313A8">
              <wp:simplePos x="0" y="0"/>
              <wp:positionH relativeFrom="column">
                <wp:posOffset>-863600</wp:posOffset>
              </wp:positionH>
              <wp:positionV relativeFrom="paragraph">
                <wp:posOffset>-209550</wp:posOffset>
              </wp:positionV>
              <wp:extent cx="3443605" cy="467995"/>
              <wp:effectExtent l="0" t="0" r="4445" b="8255"/>
              <wp:wrapNone/>
              <wp:docPr id="1570" name="Rectangle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443605" cy="467995"/>
                      </a:xfrm>
                      <a:prstGeom prst="rect">
                        <a:avLst/>
                      </a:prstGeom>
                      <a:solidFill>
                        <a:srgbClr val="969696">
                          <a:alpha val="5200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8D17BE9" id="Rectangle 47" o:spid="_x0000_s1026" style="position:absolute;margin-left:-68pt;margin-top:-16.5pt;width:271.15pt;height:36.8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" fillcolor="#969696" stroked="f">
              <v:fill opacity="34181f"/>
            </v:rect>
          </w:pict>
        </mc:Fallback>
      </mc:AlternateContent>
    </w:r>
    <w:r>
      <w:rPr>
        <w:noProof/>
        <w:lang w:val="de-AT" w:eastAsia="de-AT"/>
      </w:rPr>
      <w:drawing>
        <wp:anchor distT="0" distB="0" distL="114300" distR="114300" simplePos="0" relativeHeight="251701248" behindDoc="1" locked="0" layoutInCell="1" allowOverlap="1" wp14:anchorId="03A48B83" wp14:editId="45CE2CB6">
          <wp:simplePos x="0" y="0"/>
          <wp:positionH relativeFrom="column">
            <wp:posOffset>5517515</wp:posOffset>
          </wp:positionH>
          <wp:positionV relativeFrom="paragraph">
            <wp:posOffset>17145</wp:posOffset>
          </wp:positionV>
          <wp:extent cx="720090" cy="473075"/>
          <wp:effectExtent l="0" t="0" r="3810" b="3175"/>
          <wp:wrapNone/>
          <wp:docPr id="1574" name="Picture 49" descr="Logo_Tropfen_vektor_fin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9" descr="Logo_Tropfen_vektor_final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0090" cy="4730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9DF8468" w14:textId="77777777" w:rsidR="00AE4493" w:rsidRDefault="00AE4493" w:rsidP="00AA569A">
    <w:pPr>
      <w:pStyle w:val="Header"/>
    </w:pPr>
    <w:r>
      <w:rPr>
        <w:noProof/>
        <w:lang w:val="de-AT" w:eastAsia="de-AT"/>
      </w:rPr>
      <mc:AlternateContent>
        <mc:Choice Requires="wps">
          <w:drawing>
            <wp:anchor distT="0" distB="0" distL="114300" distR="114300" simplePos="0" relativeHeight="251704320" behindDoc="1" locked="0" layoutInCell="1" allowOverlap="1" wp14:anchorId="4F84131B" wp14:editId="18DDC2C3">
              <wp:simplePos x="0" y="0"/>
              <wp:positionH relativeFrom="column">
                <wp:posOffset>-2506980</wp:posOffset>
              </wp:positionH>
              <wp:positionV relativeFrom="page">
                <wp:posOffset>2159162</wp:posOffset>
              </wp:positionV>
              <wp:extent cx="647778" cy="7170355"/>
              <wp:effectExtent l="0" t="0" r="0" b="0"/>
              <wp:wrapNone/>
              <wp:docPr id="1571" name="Text Box 157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spect="1" noChangeArrowheads="1"/>
                    </wps:cNvSpPr>
                    <wps:spPr bwMode="auto">
                      <a:xfrm>
                        <a:off x="0" y="0"/>
                        <a:ext cx="647778" cy="7170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BC3DF6" w14:textId="77777777" w:rsidR="00AE4493" w:rsidRPr="00E17305" w:rsidRDefault="00AE4493" w:rsidP="00FC2A86">
                          <w:pPr>
                            <w:rPr>
                              <w:rStyle w:val="IntenseReference"/>
                            </w:rPr>
                          </w:pPr>
                          <w:r w:rsidRPr="00E17305">
                            <w:rPr>
                              <w:rStyle w:val="IntenseReference"/>
                            </w:rPr>
                            <w:t>Interim Report</w:t>
                          </w:r>
                        </w:p>
                      </w:txbxContent>
                    </wps:txbx>
                    <wps:bodyPr rot="0" vert="vert270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F84131B" id="_x0000_t202" coordsize="21600,21600" o:spt="202" path="m,l,21600r21600,l21600,xe">
              <v:stroke joinstyle="miter"/>
              <v:path gradientshapeok="t" o:connecttype="rect"/>
            </v:shapetype>
            <v:shape id="Text Box 1571" o:spid="_x0000_s1028" type="#_x0000_t202" style="position:absolute;left:0;text-align:left;margin-left:-197.4pt;margin-top:170pt;width:51pt;height:564.6pt;z-index:-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" filled="f" stroked="f">
              <o:lock v:ext="edit" aspectratio="t"/>
              <v:textbox style="layout-flow:vertical;mso-layout-flow-alt:bottom-to-top">
                <w:txbxContent>
                  <w:p w14:paraId="13BC3DF6" w14:textId="77777777" w:rsidR="00AE4493" w:rsidRPr="00E17305" w:rsidRDefault="00AE4493" w:rsidP="00FC2A86">
                    <w:pPr>
                      <w:rPr>
                        <w:rStyle w:val="IntenseReference"/>
                      </w:rPr>
                    </w:pPr>
                    <w:r w:rsidRPr="00E17305">
                      <w:rPr>
                        <w:rStyle w:val="IntenseReference"/>
                      </w:rPr>
                      <w:t>Interim Report</w:t>
                    </w:r>
                  </w:p>
                </w:txbxContent>
              </v:textbox>
              <w10:wrap anchory="page"/>
            </v:shape>
          </w:pict>
        </mc:Fallback>
      </mc:AlternateContent>
    </w:r>
  </w:p>
  <w:p w14:paraId="6EE7627E" w14:textId="77777777" w:rsidR="00AE4493" w:rsidRDefault="00AE4493" w:rsidP="00FC2A86">
    <w:r w:rsidRPr="00B30616">
      <w:rPr>
        <w:noProof/>
        <w:lang w:val="de-AT" w:eastAsia="de-AT"/>
      </w:rPr>
      <mc:AlternateContent>
        <mc:Choice Requires="wps">
          <w:drawing>
            <wp:anchor distT="0" distB="0" distL="114300" distR="114300" simplePos="0" relativeHeight="251705344" behindDoc="1" locked="0" layoutInCell="1" allowOverlap="1" wp14:anchorId="0E855F0D" wp14:editId="2D9C2FA5">
              <wp:simplePos x="0" y="0"/>
              <wp:positionH relativeFrom="column">
                <wp:posOffset>-784860</wp:posOffset>
              </wp:positionH>
              <wp:positionV relativeFrom="page">
                <wp:posOffset>1169035</wp:posOffset>
              </wp:positionV>
              <wp:extent cx="647778" cy="8222409"/>
              <wp:effectExtent l="0" t="0" r="0" b="7620"/>
              <wp:wrapNone/>
              <wp:docPr id="1572" name="Text Box 157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spect="1" noChangeArrowheads="1"/>
                    </wps:cNvSpPr>
                    <wps:spPr bwMode="auto">
                      <a:xfrm>
                        <a:off x="0" y="0"/>
                        <a:ext cx="647778" cy="822240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A1BBF1" w14:textId="77777777" w:rsidR="00AE4493" w:rsidRPr="00E17305" w:rsidRDefault="00AE4493" w:rsidP="00FC2A86">
                          <w:pPr>
                            <w:pStyle w:val="Titel1"/>
                            <w:rPr>
                              <w:rStyle w:val="IntenseReference"/>
                            </w:rPr>
                          </w:pPr>
                          <w:r>
                            <w:rPr>
                              <w:rStyle w:val="IntenseReference"/>
                            </w:rPr>
                            <w:t>Final</w:t>
                          </w:r>
                          <w:r w:rsidRPr="00E17305">
                            <w:rPr>
                              <w:rStyle w:val="IntenseReference"/>
                            </w:rPr>
                            <w:t xml:space="preserve"> Report</w:t>
                          </w:r>
                        </w:p>
                      </w:txbxContent>
                    </wps:txbx>
                    <wps:bodyPr rot="0" vert="vert270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E855F0D" id="Text Box 1572" o:spid="_x0000_s1029" type="#_x0000_t202" style="position:absolute;left:0;text-align:left;margin-left:-61.8pt;margin-top:92.05pt;width:51pt;height:647.45pt;z-index:-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" filled="f" stroked="f">
              <o:lock v:ext="edit" aspectratio="t"/>
              <v:textbox style="layout-flow:vertical;mso-layout-flow-alt:bottom-to-top">
                <w:txbxContent>
                  <w:p w14:paraId="37A1BBF1" w14:textId="77777777" w:rsidR="00AE4493" w:rsidRPr="00E17305" w:rsidRDefault="00AE4493" w:rsidP="00FC2A86">
                    <w:pPr>
                      <w:pStyle w:val="Titel1"/>
                      <w:rPr>
                        <w:rStyle w:val="IntenseReference"/>
                      </w:rPr>
                    </w:pPr>
                    <w:r>
                      <w:rPr>
                        <w:rStyle w:val="IntenseReference"/>
                      </w:rPr>
                      <w:t>Final</w:t>
                    </w:r>
                    <w:r w:rsidRPr="00E17305">
                      <w:rPr>
                        <w:rStyle w:val="IntenseReference"/>
                      </w:rPr>
                      <w:t xml:space="preserve"> Report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A7529C" w14:textId="37AFD399" w:rsidR="002938FE" w:rsidRDefault="002938FE" w:rsidP="00AA569A">
    <w:pPr>
      <w:pStyle w:val="Header"/>
    </w:pPr>
    <w:r>
      <w:rPr>
        <w:noProof/>
        <w:lang w:val="de-AT" w:eastAsia="de-AT"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5E043B0A" wp14:editId="46D66444">
              <wp:simplePos x="0" y="0"/>
              <wp:positionH relativeFrom="column">
                <wp:posOffset>-862330</wp:posOffset>
              </wp:positionH>
              <wp:positionV relativeFrom="paragraph">
                <wp:posOffset>-213995</wp:posOffset>
              </wp:positionV>
              <wp:extent cx="3619500" cy="467995"/>
              <wp:effectExtent l="0" t="0" r="0" b="8255"/>
              <wp:wrapNone/>
              <wp:docPr id="1595" name="Rectangle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19500" cy="467995"/>
                      </a:xfrm>
                      <a:prstGeom prst="rect">
                        <a:avLst/>
                      </a:prstGeom>
                      <a:solidFill>
                        <a:srgbClr val="969696">
                          <a:alpha val="5200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ACCB034" id="Rectangle 47" o:spid="_x0000_s1026" style="position:absolute;margin-left:-67.9pt;margin-top:-16.85pt;width:285pt;height:36.8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" fillcolor="#969696" stroked="f">
              <v:fill opacity="34181f"/>
            </v:rect>
          </w:pict>
        </mc:Fallback>
      </mc:AlternateContent>
    </w:r>
    <w:r>
      <w:rPr>
        <w:noProof/>
        <w:lang w:val="de-AT" w:eastAsia="de-AT"/>
      </w:rPr>
      <mc:AlternateContent>
        <mc:Choice Requires="wps">
          <w:drawing>
            <wp:anchor distT="0" distB="0" distL="114300" distR="114300" simplePos="0" relativeHeight="251720704" behindDoc="1" locked="0" layoutInCell="1" allowOverlap="1" wp14:anchorId="38A1FE84" wp14:editId="2FDC8D84">
              <wp:simplePos x="0" y="0"/>
              <wp:positionH relativeFrom="column">
                <wp:posOffset>-862330</wp:posOffset>
              </wp:positionH>
              <wp:positionV relativeFrom="paragraph">
                <wp:posOffset>14605</wp:posOffset>
              </wp:positionV>
              <wp:extent cx="6972300" cy="467995"/>
              <wp:effectExtent l="0" t="0" r="0" b="8255"/>
              <wp:wrapTight wrapText="bothSides">
                <wp:wrapPolygon edited="0">
                  <wp:start x="0" y="0"/>
                  <wp:lineTo x="0" y="21102"/>
                  <wp:lineTo x="21541" y="21102"/>
                  <wp:lineTo x="21541" y="0"/>
                  <wp:lineTo x="0" y="0"/>
                </wp:wrapPolygon>
              </wp:wrapTight>
              <wp:docPr id="1594" name="Rectangle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972300" cy="467995"/>
                      </a:xfrm>
                      <a:prstGeom prst="rect">
                        <a:avLst/>
                      </a:prstGeom>
                      <a:solidFill>
                        <a:srgbClr val="00473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648839" w14:textId="77777777" w:rsidR="002938FE" w:rsidRPr="00AA569A" w:rsidRDefault="002938FE" w:rsidP="00AA569A">
                          <w:pPr>
                            <w:pStyle w:val="Header"/>
                            <w:rPr>
                              <w:sz w:val="32"/>
                            </w:rPr>
                          </w:pPr>
                        </w:p>
                        <w:p w14:paraId="61CACB32" w14:textId="77777777" w:rsidR="002938FE" w:rsidRDefault="002938FE" w:rsidP="008A0163">
                          <w:pPr>
                            <w:pStyle w:val="Header"/>
                          </w:pPr>
                          <w:r>
                            <w:t>Reservoir Study of Concession NC74A Fidda Field</w:t>
                          </w:r>
                        </w:p>
                        <w:p w14:paraId="3BE22ADC" w14:textId="77777777" w:rsidR="002938FE" w:rsidRPr="00027702" w:rsidRDefault="002938FE" w:rsidP="00AA569A">
                          <w:pPr>
                            <w:pStyle w:val="Header"/>
                          </w:pPr>
                          <w:r w:rsidRPr="00163023">
                            <w:rPr>
                              <w:noProof/>
                              <w:lang w:val="de-AT" w:eastAsia="de-AT"/>
                            </w:rPr>
                            <w:drawing>
                              <wp:inline distT="0" distB="0" distL="0" distR="0" wp14:anchorId="0F627C82" wp14:editId="504F2E0A">
                                <wp:extent cx="648335" cy="7166610"/>
                                <wp:effectExtent l="0" t="0" r="0" b="0"/>
                                <wp:docPr id="64" name="Picture 6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6140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48335" cy="716661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t>dy</w:t>
                          </w:r>
                        </w:p>
                        <w:p w14:paraId="6E9310C3" w14:textId="77777777" w:rsidR="002938FE" w:rsidRDefault="002938FE" w:rsidP="00FC2A86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A1FE84" id="_x0000_s1030" style="position:absolute;left:0;text-align:left;margin-left:-67.9pt;margin-top:1.15pt;width:549pt;height:36.85pt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" fillcolor="#004730" stroked="f">
              <v:textbox>
                <w:txbxContent>
                  <w:p w14:paraId="2E648839" w14:textId="77777777" w:rsidR="002938FE" w:rsidRPr="00AA569A" w:rsidRDefault="002938FE" w:rsidP="00AA569A">
                    <w:pPr>
                      <w:pStyle w:val="Header"/>
                      <w:rPr>
                        <w:sz w:val="32"/>
                      </w:rPr>
                    </w:pPr>
                  </w:p>
                  <w:p w14:paraId="61CACB32" w14:textId="77777777" w:rsidR="002938FE" w:rsidRDefault="002938FE" w:rsidP="008A0163">
                    <w:pPr>
                      <w:pStyle w:val="Header"/>
                    </w:pPr>
                    <w:r>
                      <w:t>Reservoir Study of Concession NC74A Fidda Field</w:t>
                    </w:r>
                  </w:p>
                  <w:p w14:paraId="3BE22ADC" w14:textId="77777777" w:rsidR="002938FE" w:rsidRPr="00027702" w:rsidRDefault="002938FE" w:rsidP="00AA569A">
                    <w:pPr>
                      <w:pStyle w:val="Header"/>
                    </w:pPr>
                    <w:r w:rsidRPr="00163023">
                      <w:rPr>
                        <w:noProof/>
                        <w:lang w:val="de-AT" w:eastAsia="de-AT"/>
                      </w:rPr>
                      <w:drawing>
                        <wp:inline distT="0" distB="0" distL="0" distR="0" wp14:anchorId="0F627C82" wp14:editId="504F2E0A">
                          <wp:extent cx="648335" cy="7166610"/>
                          <wp:effectExtent l="0" t="0" r="0" b="0"/>
                          <wp:docPr id="64" name="Picture 64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6140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48335" cy="71666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t>dy</w:t>
                    </w:r>
                  </w:p>
                  <w:p w14:paraId="6E9310C3" w14:textId="77777777" w:rsidR="002938FE" w:rsidRDefault="002938FE" w:rsidP="00FC2A86"/>
                </w:txbxContent>
              </v:textbox>
              <w10:wrap type="tight"/>
            </v:rect>
          </w:pict>
        </mc:Fallback>
      </mc:AlternateContent>
    </w:r>
    <w:r>
      <w:rPr>
        <w:noProof/>
        <w:lang w:val="de-AT" w:eastAsia="de-AT"/>
      </w:rPr>
      <w:drawing>
        <wp:anchor distT="0" distB="0" distL="114300" distR="114300" simplePos="0" relativeHeight="251721728" behindDoc="1" locked="0" layoutInCell="1" allowOverlap="1" wp14:anchorId="090D3D5F" wp14:editId="09898B42">
          <wp:simplePos x="0" y="0"/>
          <wp:positionH relativeFrom="column">
            <wp:posOffset>8660765</wp:posOffset>
          </wp:positionH>
          <wp:positionV relativeFrom="paragraph">
            <wp:posOffset>17145</wp:posOffset>
          </wp:positionV>
          <wp:extent cx="720090" cy="473075"/>
          <wp:effectExtent l="0" t="0" r="3810" b="3175"/>
          <wp:wrapNone/>
          <wp:docPr id="1599" name="Picture 49" descr="Logo_Tropfen_vektor_fin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9" descr="Logo_Tropfen_vektor_final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0090" cy="4730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de-AT" w:eastAsia="de-AT"/>
      </w:rPr>
      <w:drawing>
        <wp:anchor distT="0" distB="0" distL="114300" distR="114300" simplePos="0" relativeHeight="251722752" behindDoc="0" locked="0" layoutInCell="1" allowOverlap="1" wp14:anchorId="6F3F7C33" wp14:editId="0D40F4B4">
          <wp:simplePos x="0" y="0"/>
          <wp:positionH relativeFrom="column">
            <wp:posOffset>7901305</wp:posOffset>
          </wp:positionH>
          <wp:positionV relativeFrom="paragraph">
            <wp:posOffset>-62230</wp:posOffset>
          </wp:positionV>
          <wp:extent cx="597535" cy="610235"/>
          <wp:effectExtent l="0" t="0" r="0" b="0"/>
          <wp:wrapNone/>
          <wp:docPr id="1598" name="Picture 5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4" descr="waha_logo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597535" cy="6102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1218E977" w14:textId="77777777" w:rsidR="002938FE" w:rsidRDefault="002938FE" w:rsidP="00AA569A">
    <w:pPr>
      <w:pStyle w:val="Header"/>
    </w:pPr>
    <w:r>
      <w:rPr>
        <w:noProof/>
        <w:lang w:val="de-AT" w:eastAsia="de-AT"/>
      </w:rPr>
      <mc:AlternateContent>
        <mc:Choice Requires="wps">
          <w:drawing>
            <wp:anchor distT="0" distB="0" distL="114300" distR="114300" simplePos="0" relativeHeight="251724800" behindDoc="1" locked="0" layoutInCell="1" allowOverlap="1" wp14:anchorId="5708FD69" wp14:editId="0EEE84D5">
              <wp:simplePos x="0" y="0"/>
              <wp:positionH relativeFrom="column">
                <wp:posOffset>-2506980</wp:posOffset>
              </wp:positionH>
              <wp:positionV relativeFrom="page">
                <wp:posOffset>2159162</wp:posOffset>
              </wp:positionV>
              <wp:extent cx="647778" cy="7170355"/>
              <wp:effectExtent l="0" t="0" r="0" b="0"/>
              <wp:wrapNone/>
              <wp:docPr id="1596" name="Text Box 159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spect="1" noChangeArrowheads="1"/>
                    </wps:cNvSpPr>
                    <wps:spPr bwMode="auto">
                      <a:xfrm>
                        <a:off x="0" y="0"/>
                        <a:ext cx="647778" cy="7170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A612EC" w14:textId="77777777" w:rsidR="002938FE" w:rsidRPr="00E17305" w:rsidRDefault="002938FE" w:rsidP="00FC2A86">
                          <w:pPr>
                            <w:rPr>
                              <w:rStyle w:val="IntenseReference"/>
                            </w:rPr>
                          </w:pPr>
                          <w:r w:rsidRPr="00E17305">
                            <w:rPr>
                              <w:rStyle w:val="IntenseReference"/>
                            </w:rPr>
                            <w:t>Interim Report</w:t>
                          </w:r>
                        </w:p>
                      </w:txbxContent>
                    </wps:txbx>
                    <wps:bodyPr rot="0" vert="vert270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708FD69" id="_x0000_t202" coordsize="21600,21600" o:spt="202" path="m,l,21600r21600,l21600,xe">
              <v:stroke joinstyle="miter"/>
              <v:path gradientshapeok="t" o:connecttype="rect"/>
            </v:shapetype>
            <v:shape id="Text Box 1596" o:spid="_x0000_s1031" type="#_x0000_t202" style="position:absolute;left:0;text-align:left;margin-left:-197.4pt;margin-top:170pt;width:51pt;height:564.6pt;z-index:-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" filled="f" stroked="f">
              <o:lock v:ext="edit" aspectratio="t"/>
              <v:textbox style="layout-flow:vertical;mso-layout-flow-alt:bottom-to-top">
                <w:txbxContent>
                  <w:p w14:paraId="08A612EC" w14:textId="77777777" w:rsidR="002938FE" w:rsidRPr="00E17305" w:rsidRDefault="002938FE" w:rsidP="00FC2A86">
                    <w:pPr>
                      <w:rPr>
                        <w:rStyle w:val="IntenseReference"/>
                      </w:rPr>
                    </w:pPr>
                    <w:r w:rsidRPr="00E17305">
                      <w:rPr>
                        <w:rStyle w:val="IntenseReference"/>
                      </w:rPr>
                      <w:t>Interim Report</w:t>
                    </w:r>
                  </w:p>
                </w:txbxContent>
              </v:textbox>
              <w10:wrap anchory="page"/>
            </v:shape>
          </w:pict>
        </mc:Fallback>
      </mc:AlternateContent>
    </w:r>
  </w:p>
  <w:p w14:paraId="60C135F2" w14:textId="77777777" w:rsidR="002938FE" w:rsidRDefault="002938FE" w:rsidP="00FC2A86">
    <w:r w:rsidRPr="00B30616">
      <w:rPr>
        <w:noProof/>
        <w:lang w:val="de-AT" w:eastAsia="de-AT"/>
      </w:rPr>
      <mc:AlternateContent>
        <mc:Choice Requires="wps">
          <w:drawing>
            <wp:anchor distT="0" distB="0" distL="114300" distR="114300" simplePos="0" relativeHeight="251725824" behindDoc="1" locked="0" layoutInCell="1" allowOverlap="1" wp14:anchorId="6F6A9121" wp14:editId="664E9034">
              <wp:simplePos x="0" y="0"/>
              <wp:positionH relativeFrom="column">
                <wp:posOffset>-784860</wp:posOffset>
              </wp:positionH>
              <wp:positionV relativeFrom="page">
                <wp:posOffset>1169035</wp:posOffset>
              </wp:positionV>
              <wp:extent cx="647778" cy="8222409"/>
              <wp:effectExtent l="0" t="0" r="0" b="7620"/>
              <wp:wrapNone/>
              <wp:docPr id="1597" name="Text Box 159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spect="1" noChangeArrowheads="1"/>
                    </wps:cNvSpPr>
                    <wps:spPr bwMode="auto">
                      <a:xfrm>
                        <a:off x="0" y="0"/>
                        <a:ext cx="647778" cy="822240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910ED8" w14:textId="77777777" w:rsidR="002938FE" w:rsidRPr="00E17305" w:rsidRDefault="002938FE" w:rsidP="00FC2A86">
                          <w:pPr>
                            <w:pStyle w:val="Titel1"/>
                            <w:rPr>
                              <w:rStyle w:val="IntenseReference"/>
                            </w:rPr>
                          </w:pPr>
                          <w:r>
                            <w:rPr>
                              <w:rStyle w:val="IntenseReference"/>
                            </w:rPr>
                            <w:t>Final</w:t>
                          </w:r>
                          <w:r w:rsidRPr="00E17305">
                            <w:rPr>
                              <w:rStyle w:val="IntenseReference"/>
                            </w:rPr>
                            <w:t xml:space="preserve"> Report</w:t>
                          </w:r>
                        </w:p>
                      </w:txbxContent>
                    </wps:txbx>
                    <wps:bodyPr rot="0" vert="vert270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F6A9121" id="Text Box 1597" o:spid="_x0000_s1032" type="#_x0000_t202" style="position:absolute;left:0;text-align:left;margin-left:-61.8pt;margin-top:92.05pt;width:51pt;height:647.45pt;z-index:-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" filled="f" stroked="f">
              <o:lock v:ext="edit" aspectratio="t"/>
              <v:textbox style="layout-flow:vertical;mso-layout-flow-alt:bottom-to-top">
                <w:txbxContent>
                  <w:p w14:paraId="72910ED8" w14:textId="77777777" w:rsidR="002938FE" w:rsidRPr="00E17305" w:rsidRDefault="002938FE" w:rsidP="00FC2A86">
                    <w:pPr>
                      <w:pStyle w:val="Titel1"/>
                      <w:rPr>
                        <w:rStyle w:val="IntenseReference"/>
                      </w:rPr>
                    </w:pPr>
                    <w:r>
                      <w:rPr>
                        <w:rStyle w:val="IntenseReference"/>
                      </w:rPr>
                      <w:t>Final</w:t>
                    </w:r>
                    <w:r w:rsidRPr="00E17305">
                      <w:rPr>
                        <w:rStyle w:val="IntenseReference"/>
                      </w:rPr>
                      <w:t xml:space="preserve"> Report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1F688F"/>
    <w:multiLevelType w:val="hybridMultilevel"/>
    <w:tmpl w:val="A994117C"/>
    <w:lvl w:ilvl="0" w:tplc="2EB402F6">
      <w:start w:val="1"/>
      <w:numFmt w:val="bullet"/>
      <w:pStyle w:val="Bulleted"/>
      <w:lvlText w:val=""/>
      <w:lvlJc w:val="left"/>
      <w:pPr>
        <w:tabs>
          <w:tab w:val="num" w:pos="567"/>
        </w:tabs>
        <w:ind w:left="567" w:hanging="397"/>
      </w:pPr>
      <w:rPr>
        <w:rFonts w:ascii="Symbol" w:hAnsi="Symbol" w:hint="default"/>
        <w:sz w:val="24"/>
        <w:szCs w:val="24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0628CC"/>
    <w:multiLevelType w:val="hybridMultilevel"/>
    <w:tmpl w:val="371EF72C"/>
    <w:lvl w:ilvl="0" w:tplc="D8F248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B70387"/>
    <w:multiLevelType w:val="hybridMultilevel"/>
    <w:tmpl w:val="0DA23FFE"/>
    <w:lvl w:ilvl="0" w:tplc="FB602024">
      <w:start w:val="1"/>
      <w:numFmt w:val="decimal"/>
      <w:pStyle w:val="References"/>
      <w:lvlText w:val="[%1]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3FE0298B"/>
    <w:multiLevelType w:val="hybridMultilevel"/>
    <w:tmpl w:val="3F8C3A0C"/>
    <w:lvl w:ilvl="0" w:tplc="57B663C4">
      <w:start w:val="1"/>
      <w:numFmt w:val="decimal"/>
      <w:pStyle w:val="NormalNumbered"/>
      <w:lvlText w:val="%1."/>
      <w:lvlJc w:val="left"/>
      <w:pPr>
        <w:tabs>
          <w:tab w:val="num" w:pos="397"/>
        </w:tabs>
        <w:ind w:left="397" w:hanging="39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40471FB4"/>
    <w:multiLevelType w:val="multilevel"/>
    <w:tmpl w:val="3C421E14"/>
    <w:lvl w:ilvl="0">
      <w:start w:val="9"/>
      <w:numFmt w:val="decimal"/>
      <w:pStyle w:val="Heading1"/>
      <w:lvlText w:val="%1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9"/>
      <w:numFmt w:val="decimal"/>
      <w:pStyle w:val="Heading2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941"/>
        </w:tabs>
        <w:ind w:left="941" w:hanging="851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418"/>
        </w:tabs>
        <w:ind w:left="1418" w:hanging="141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575"/>
        </w:tabs>
        <w:ind w:left="9405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575"/>
        </w:tabs>
        <w:ind w:left="10539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575"/>
        </w:tabs>
        <w:ind w:left="12033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575"/>
        </w:tabs>
        <w:ind w:left="13527" w:hanging="2880"/>
      </w:pPr>
      <w:rPr>
        <w:rFonts w:hint="default"/>
      </w:rPr>
    </w:lvl>
  </w:abstractNum>
  <w:abstractNum w:abstractNumId="5" w15:restartNumberingAfterBreak="0">
    <w:nsid w:val="606C651D"/>
    <w:multiLevelType w:val="hybridMultilevel"/>
    <w:tmpl w:val="8EF85094"/>
    <w:lvl w:ilvl="0" w:tplc="10FE252E">
      <w:start w:val="1"/>
      <w:numFmt w:val="bullet"/>
      <w:pStyle w:val="Bulleted1"/>
      <w:lvlText w:val="o"/>
      <w:lvlJc w:val="left"/>
      <w:pPr>
        <w:tabs>
          <w:tab w:val="num" w:pos="964"/>
        </w:tabs>
        <w:ind w:left="964" w:hanging="397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5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 strokecolor="silver">
      <v:stroke color="silver" filltype="pattern" weight="4.5pt"/>
      <o:colormru v:ext="edit" colors="#ddd,#393,#004730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4738"/>
    <w:rsid w:val="000000C7"/>
    <w:rsid w:val="0000082A"/>
    <w:rsid w:val="00000A15"/>
    <w:rsid w:val="00000AA5"/>
    <w:rsid w:val="00000E40"/>
    <w:rsid w:val="000013C1"/>
    <w:rsid w:val="00001428"/>
    <w:rsid w:val="0000175E"/>
    <w:rsid w:val="000046C7"/>
    <w:rsid w:val="00004F28"/>
    <w:rsid w:val="0001042E"/>
    <w:rsid w:val="00010F1F"/>
    <w:rsid w:val="000112A4"/>
    <w:rsid w:val="00012ACD"/>
    <w:rsid w:val="00013B7D"/>
    <w:rsid w:val="0001429C"/>
    <w:rsid w:val="00014C4C"/>
    <w:rsid w:val="00014EF5"/>
    <w:rsid w:val="00014F27"/>
    <w:rsid w:val="00015B4F"/>
    <w:rsid w:val="000163D2"/>
    <w:rsid w:val="000165AB"/>
    <w:rsid w:val="000168BC"/>
    <w:rsid w:val="00016FA0"/>
    <w:rsid w:val="00017B59"/>
    <w:rsid w:val="0002036C"/>
    <w:rsid w:val="0002067D"/>
    <w:rsid w:val="00021EE6"/>
    <w:rsid w:val="000235E9"/>
    <w:rsid w:val="00023773"/>
    <w:rsid w:val="0002560D"/>
    <w:rsid w:val="0002767B"/>
    <w:rsid w:val="00027702"/>
    <w:rsid w:val="000304FD"/>
    <w:rsid w:val="00030B3E"/>
    <w:rsid w:val="00030B7C"/>
    <w:rsid w:val="00031244"/>
    <w:rsid w:val="00033F87"/>
    <w:rsid w:val="00034EFF"/>
    <w:rsid w:val="000362EF"/>
    <w:rsid w:val="00036ECD"/>
    <w:rsid w:val="000405B3"/>
    <w:rsid w:val="000416E4"/>
    <w:rsid w:val="00041F12"/>
    <w:rsid w:val="00042920"/>
    <w:rsid w:val="00042FAF"/>
    <w:rsid w:val="0004322C"/>
    <w:rsid w:val="00044166"/>
    <w:rsid w:val="00046728"/>
    <w:rsid w:val="00047CE5"/>
    <w:rsid w:val="000502B5"/>
    <w:rsid w:val="00050962"/>
    <w:rsid w:val="00050BA3"/>
    <w:rsid w:val="000517F5"/>
    <w:rsid w:val="000530F2"/>
    <w:rsid w:val="00053867"/>
    <w:rsid w:val="00053943"/>
    <w:rsid w:val="000539B8"/>
    <w:rsid w:val="000544FA"/>
    <w:rsid w:val="00054FE9"/>
    <w:rsid w:val="00055631"/>
    <w:rsid w:val="000559BF"/>
    <w:rsid w:val="000572DB"/>
    <w:rsid w:val="00060574"/>
    <w:rsid w:val="00060BA0"/>
    <w:rsid w:val="00060E45"/>
    <w:rsid w:val="00061245"/>
    <w:rsid w:val="00061554"/>
    <w:rsid w:val="000617B4"/>
    <w:rsid w:val="000617E2"/>
    <w:rsid w:val="00062089"/>
    <w:rsid w:val="000622FA"/>
    <w:rsid w:val="000628CE"/>
    <w:rsid w:val="00063251"/>
    <w:rsid w:val="00063685"/>
    <w:rsid w:val="0006474C"/>
    <w:rsid w:val="00064936"/>
    <w:rsid w:val="00065968"/>
    <w:rsid w:val="00065BCB"/>
    <w:rsid w:val="00067EAF"/>
    <w:rsid w:val="00070AED"/>
    <w:rsid w:val="000714A8"/>
    <w:rsid w:val="00071C7C"/>
    <w:rsid w:val="000737AB"/>
    <w:rsid w:val="00073C29"/>
    <w:rsid w:val="000744A1"/>
    <w:rsid w:val="00075106"/>
    <w:rsid w:val="00075505"/>
    <w:rsid w:val="00075E6E"/>
    <w:rsid w:val="000762B3"/>
    <w:rsid w:val="00077338"/>
    <w:rsid w:val="00080E73"/>
    <w:rsid w:val="00083FDE"/>
    <w:rsid w:val="000843E0"/>
    <w:rsid w:val="00085431"/>
    <w:rsid w:val="0008611B"/>
    <w:rsid w:val="000869F3"/>
    <w:rsid w:val="00086AC4"/>
    <w:rsid w:val="00087DDE"/>
    <w:rsid w:val="0009063C"/>
    <w:rsid w:val="00090EE6"/>
    <w:rsid w:val="0009157C"/>
    <w:rsid w:val="00091A04"/>
    <w:rsid w:val="00092217"/>
    <w:rsid w:val="000927B3"/>
    <w:rsid w:val="00094E91"/>
    <w:rsid w:val="00095511"/>
    <w:rsid w:val="00097AEA"/>
    <w:rsid w:val="000A06A0"/>
    <w:rsid w:val="000A1841"/>
    <w:rsid w:val="000A24D6"/>
    <w:rsid w:val="000A3998"/>
    <w:rsid w:val="000A3DA1"/>
    <w:rsid w:val="000A443D"/>
    <w:rsid w:val="000A49EE"/>
    <w:rsid w:val="000A4E86"/>
    <w:rsid w:val="000A50FB"/>
    <w:rsid w:val="000A5C6E"/>
    <w:rsid w:val="000A613A"/>
    <w:rsid w:val="000A633B"/>
    <w:rsid w:val="000B02BB"/>
    <w:rsid w:val="000B1491"/>
    <w:rsid w:val="000B1EC7"/>
    <w:rsid w:val="000B3526"/>
    <w:rsid w:val="000B36E6"/>
    <w:rsid w:val="000B4DCA"/>
    <w:rsid w:val="000B7442"/>
    <w:rsid w:val="000B75D7"/>
    <w:rsid w:val="000B7700"/>
    <w:rsid w:val="000C0472"/>
    <w:rsid w:val="000C322D"/>
    <w:rsid w:val="000C3BFB"/>
    <w:rsid w:val="000C5445"/>
    <w:rsid w:val="000C60C1"/>
    <w:rsid w:val="000C6D7A"/>
    <w:rsid w:val="000C7782"/>
    <w:rsid w:val="000C7BA8"/>
    <w:rsid w:val="000D0105"/>
    <w:rsid w:val="000D08D4"/>
    <w:rsid w:val="000D17CC"/>
    <w:rsid w:val="000D2013"/>
    <w:rsid w:val="000D2BC4"/>
    <w:rsid w:val="000D372D"/>
    <w:rsid w:val="000D378E"/>
    <w:rsid w:val="000D43E1"/>
    <w:rsid w:val="000D5B63"/>
    <w:rsid w:val="000D6CE3"/>
    <w:rsid w:val="000D7300"/>
    <w:rsid w:val="000D7494"/>
    <w:rsid w:val="000D7670"/>
    <w:rsid w:val="000D7A48"/>
    <w:rsid w:val="000E0257"/>
    <w:rsid w:val="000E07B0"/>
    <w:rsid w:val="000E0D86"/>
    <w:rsid w:val="000E0DB3"/>
    <w:rsid w:val="000E2E5A"/>
    <w:rsid w:val="000E30DC"/>
    <w:rsid w:val="000E389F"/>
    <w:rsid w:val="000E45AF"/>
    <w:rsid w:val="000E5D30"/>
    <w:rsid w:val="000E629A"/>
    <w:rsid w:val="000E7BD9"/>
    <w:rsid w:val="000E7ED3"/>
    <w:rsid w:val="000F000F"/>
    <w:rsid w:val="000F0ECA"/>
    <w:rsid w:val="000F1F75"/>
    <w:rsid w:val="000F3062"/>
    <w:rsid w:val="000F5274"/>
    <w:rsid w:val="000F5820"/>
    <w:rsid w:val="000F6A09"/>
    <w:rsid w:val="000F7345"/>
    <w:rsid w:val="000F7D04"/>
    <w:rsid w:val="00103052"/>
    <w:rsid w:val="0010492F"/>
    <w:rsid w:val="00104B50"/>
    <w:rsid w:val="001053AA"/>
    <w:rsid w:val="001053C5"/>
    <w:rsid w:val="001071C5"/>
    <w:rsid w:val="00107E92"/>
    <w:rsid w:val="001112F0"/>
    <w:rsid w:val="00111819"/>
    <w:rsid w:val="001126B4"/>
    <w:rsid w:val="001129C2"/>
    <w:rsid w:val="00113023"/>
    <w:rsid w:val="00113215"/>
    <w:rsid w:val="001135CB"/>
    <w:rsid w:val="001141A3"/>
    <w:rsid w:val="0011547E"/>
    <w:rsid w:val="001157E4"/>
    <w:rsid w:val="00115A8E"/>
    <w:rsid w:val="001163B0"/>
    <w:rsid w:val="0011655B"/>
    <w:rsid w:val="00120348"/>
    <w:rsid w:val="00121312"/>
    <w:rsid w:val="001223CF"/>
    <w:rsid w:val="00122528"/>
    <w:rsid w:val="001226A7"/>
    <w:rsid w:val="00122E3A"/>
    <w:rsid w:val="001240C9"/>
    <w:rsid w:val="00125235"/>
    <w:rsid w:val="00125A0B"/>
    <w:rsid w:val="00126504"/>
    <w:rsid w:val="0012775B"/>
    <w:rsid w:val="0013147E"/>
    <w:rsid w:val="0013156C"/>
    <w:rsid w:val="00133139"/>
    <w:rsid w:val="00134568"/>
    <w:rsid w:val="00134E8F"/>
    <w:rsid w:val="00135402"/>
    <w:rsid w:val="00135970"/>
    <w:rsid w:val="00135CF6"/>
    <w:rsid w:val="0013608C"/>
    <w:rsid w:val="00136A66"/>
    <w:rsid w:val="001371EC"/>
    <w:rsid w:val="00140AA9"/>
    <w:rsid w:val="001426D1"/>
    <w:rsid w:val="001427B6"/>
    <w:rsid w:val="00142ED4"/>
    <w:rsid w:val="00142F22"/>
    <w:rsid w:val="00143CE2"/>
    <w:rsid w:val="00144065"/>
    <w:rsid w:val="00144818"/>
    <w:rsid w:val="00145503"/>
    <w:rsid w:val="00146117"/>
    <w:rsid w:val="0014725A"/>
    <w:rsid w:val="0014774C"/>
    <w:rsid w:val="00150DF1"/>
    <w:rsid w:val="00152783"/>
    <w:rsid w:val="0015318F"/>
    <w:rsid w:val="00153573"/>
    <w:rsid w:val="001545F3"/>
    <w:rsid w:val="00157067"/>
    <w:rsid w:val="0015795D"/>
    <w:rsid w:val="00160E06"/>
    <w:rsid w:val="00160F5C"/>
    <w:rsid w:val="0016195A"/>
    <w:rsid w:val="00161D17"/>
    <w:rsid w:val="00161FE6"/>
    <w:rsid w:val="001629E3"/>
    <w:rsid w:val="00163023"/>
    <w:rsid w:val="00163652"/>
    <w:rsid w:val="0016434E"/>
    <w:rsid w:val="00164DF0"/>
    <w:rsid w:val="00165EC1"/>
    <w:rsid w:val="00167385"/>
    <w:rsid w:val="00167649"/>
    <w:rsid w:val="00170F5A"/>
    <w:rsid w:val="00170FED"/>
    <w:rsid w:val="00172DED"/>
    <w:rsid w:val="00172EDB"/>
    <w:rsid w:val="00174404"/>
    <w:rsid w:val="00175E98"/>
    <w:rsid w:val="00176AF9"/>
    <w:rsid w:val="00176E39"/>
    <w:rsid w:val="00177626"/>
    <w:rsid w:val="00177804"/>
    <w:rsid w:val="00180589"/>
    <w:rsid w:val="00180ABA"/>
    <w:rsid w:val="00180F5B"/>
    <w:rsid w:val="00181882"/>
    <w:rsid w:val="00181E3D"/>
    <w:rsid w:val="0018242C"/>
    <w:rsid w:val="00183B67"/>
    <w:rsid w:val="001842AB"/>
    <w:rsid w:val="00186535"/>
    <w:rsid w:val="001868A8"/>
    <w:rsid w:val="00186A34"/>
    <w:rsid w:val="001872BE"/>
    <w:rsid w:val="0018764C"/>
    <w:rsid w:val="001934FE"/>
    <w:rsid w:val="0019399C"/>
    <w:rsid w:val="00193A32"/>
    <w:rsid w:val="00193CDB"/>
    <w:rsid w:val="00194AA1"/>
    <w:rsid w:val="00194DA7"/>
    <w:rsid w:val="00196424"/>
    <w:rsid w:val="00196D6F"/>
    <w:rsid w:val="00196DD2"/>
    <w:rsid w:val="001A0016"/>
    <w:rsid w:val="001A0E2E"/>
    <w:rsid w:val="001A1460"/>
    <w:rsid w:val="001A1922"/>
    <w:rsid w:val="001A1B93"/>
    <w:rsid w:val="001A249A"/>
    <w:rsid w:val="001A3F9C"/>
    <w:rsid w:val="001A3FBA"/>
    <w:rsid w:val="001A4E2F"/>
    <w:rsid w:val="001A4E58"/>
    <w:rsid w:val="001A67C1"/>
    <w:rsid w:val="001A6C5B"/>
    <w:rsid w:val="001A6CDC"/>
    <w:rsid w:val="001A73B0"/>
    <w:rsid w:val="001A762E"/>
    <w:rsid w:val="001A7ABE"/>
    <w:rsid w:val="001B06C0"/>
    <w:rsid w:val="001B0755"/>
    <w:rsid w:val="001B0BC2"/>
    <w:rsid w:val="001B0D50"/>
    <w:rsid w:val="001B1424"/>
    <w:rsid w:val="001B252C"/>
    <w:rsid w:val="001B2883"/>
    <w:rsid w:val="001B34CA"/>
    <w:rsid w:val="001B49C2"/>
    <w:rsid w:val="001B608D"/>
    <w:rsid w:val="001B63B2"/>
    <w:rsid w:val="001B645D"/>
    <w:rsid w:val="001B662D"/>
    <w:rsid w:val="001B7A20"/>
    <w:rsid w:val="001B7AA6"/>
    <w:rsid w:val="001C01B6"/>
    <w:rsid w:val="001C093C"/>
    <w:rsid w:val="001C0C19"/>
    <w:rsid w:val="001C2189"/>
    <w:rsid w:val="001C2BCC"/>
    <w:rsid w:val="001C2D74"/>
    <w:rsid w:val="001C3EEB"/>
    <w:rsid w:val="001C4F20"/>
    <w:rsid w:val="001C50C7"/>
    <w:rsid w:val="001C5202"/>
    <w:rsid w:val="001C5BA7"/>
    <w:rsid w:val="001C604D"/>
    <w:rsid w:val="001C68E1"/>
    <w:rsid w:val="001C6F43"/>
    <w:rsid w:val="001C7CC6"/>
    <w:rsid w:val="001C7CFD"/>
    <w:rsid w:val="001D004F"/>
    <w:rsid w:val="001D0808"/>
    <w:rsid w:val="001D15A4"/>
    <w:rsid w:val="001D1FF1"/>
    <w:rsid w:val="001D2F9F"/>
    <w:rsid w:val="001D3CD3"/>
    <w:rsid w:val="001D41B1"/>
    <w:rsid w:val="001D5066"/>
    <w:rsid w:val="001D5D59"/>
    <w:rsid w:val="001D6875"/>
    <w:rsid w:val="001D6F02"/>
    <w:rsid w:val="001D7BB7"/>
    <w:rsid w:val="001D7EDA"/>
    <w:rsid w:val="001E1C0D"/>
    <w:rsid w:val="001E1F70"/>
    <w:rsid w:val="001E3B88"/>
    <w:rsid w:val="001E3BC3"/>
    <w:rsid w:val="001E423A"/>
    <w:rsid w:val="001E431F"/>
    <w:rsid w:val="001E46ED"/>
    <w:rsid w:val="001E572E"/>
    <w:rsid w:val="001E767C"/>
    <w:rsid w:val="001F00D1"/>
    <w:rsid w:val="001F0321"/>
    <w:rsid w:val="001F0836"/>
    <w:rsid w:val="001F2076"/>
    <w:rsid w:val="001F21E7"/>
    <w:rsid w:val="001F29E6"/>
    <w:rsid w:val="001F2D42"/>
    <w:rsid w:val="001F2DF6"/>
    <w:rsid w:val="001F3456"/>
    <w:rsid w:val="001F4C1A"/>
    <w:rsid w:val="001F532E"/>
    <w:rsid w:val="001F5733"/>
    <w:rsid w:val="001F5E2C"/>
    <w:rsid w:val="001F6A4B"/>
    <w:rsid w:val="001F7918"/>
    <w:rsid w:val="001F7C71"/>
    <w:rsid w:val="00200526"/>
    <w:rsid w:val="00200611"/>
    <w:rsid w:val="00201F18"/>
    <w:rsid w:val="00202690"/>
    <w:rsid w:val="00203621"/>
    <w:rsid w:val="00203980"/>
    <w:rsid w:val="002042BF"/>
    <w:rsid w:val="0020466C"/>
    <w:rsid w:val="00204F9D"/>
    <w:rsid w:val="00205075"/>
    <w:rsid w:val="002058EA"/>
    <w:rsid w:val="00205C45"/>
    <w:rsid w:val="00206C27"/>
    <w:rsid w:val="002073A6"/>
    <w:rsid w:val="002110E8"/>
    <w:rsid w:val="0021137A"/>
    <w:rsid w:val="00213F42"/>
    <w:rsid w:val="002160EB"/>
    <w:rsid w:val="00216E55"/>
    <w:rsid w:val="00217D67"/>
    <w:rsid w:val="00222098"/>
    <w:rsid w:val="0022233C"/>
    <w:rsid w:val="002228BF"/>
    <w:rsid w:val="00222BFE"/>
    <w:rsid w:val="00223253"/>
    <w:rsid w:val="00223F28"/>
    <w:rsid w:val="002245F1"/>
    <w:rsid w:val="0022472B"/>
    <w:rsid w:val="00226B9C"/>
    <w:rsid w:val="0022728A"/>
    <w:rsid w:val="002300BA"/>
    <w:rsid w:val="002306BB"/>
    <w:rsid w:val="00230880"/>
    <w:rsid w:val="00230A5D"/>
    <w:rsid w:val="00231B0F"/>
    <w:rsid w:val="00232344"/>
    <w:rsid w:val="00233880"/>
    <w:rsid w:val="00235942"/>
    <w:rsid w:val="00235CFF"/>
    <w:rsid w:val="002368C2"/>
    <w:rsid w:val="00236CF2"/>
    <w:rsid w:val="002373D3"/>
    <w:rsid w:val="0023746F"/>
    <w:rsid w:val="002406C2"/>
    <w:rsid w:val="00242271"/>
    <w:rsid w:val="002422CD"/>
    <w:rsid w:val="002422DB"/>
    <w:rsid w:val="00243736"/>
    <w:rsid w:val="0024408B"/>
    <w:rsid w:val="00244126"/>
    <w:rsid w:val="0024430A"/>
    <w:rsid w:val="002443B1"/>
    <w:rsid w:val="002450E6"/>
    <w:rsid w:val="002450F8"/>
    <w:rsid w:val="0024598F"/>
    <w:rsid w:val="00246474"/>
    <w:rsid w:val="00246859"/>
    <w:rsid w:val="00246936"/>
    <w:rsid w:val="00247788"/>
    <w:rsid w:val="0025142E"/>
    <w:rsid w:val="002520A5"/>
    <w:rsid w:val="0025310E"/>
    <w:rsid w:val="00253715"/>
    <w:rsid w:val="00253864"/>
    <w:rsid w:val="002539C5"/>
    <w:rsid w:val="00254231"/>
    <w:rsid w:val="00255175"/>
    <w:rsid w:val="0025561E"/>
    <w:rsid w:val="002574E6"/>
    <w:rsid w:val="00257B19"/>
    <w:rsid w:val="00257D79"/>
    <w:rsid w:val="00260CDB"/>
    <w:rsid w:val="00261198"/>
    <w:rsid w:val="00261835"/>
    <w:rsid w:val="00262BD2"/>
    <w:rsid w:val="0026408D"/>
    <w:rsid w:val="00264D9C"/>
    <w:rsid w:val="00265E45"/>
    <w:rsid w:val="0026725A"/>
    <w:rsid w:val="00270055"/>
    <w:rsid w:val="002700D7"/>
    <w:rsid w:val="00270580"/>
    <w:rsid w:val="00270870"/>
    <w:rsid w:val="00270A89"/>
    <w:rsid w:val="0027206C"/>
    <w:rsid w:val="00272775"/>
    <w:rsid w:val="0027294E"/>
    <w:rsid w:val="00273389"/>
    <w:rsid w:val="0027395E"/>
    <w:rsid w:val="002757DF"/>
    <w:rsid w:val="00275812"/>
    <w:rsid w:val="002761BA"/>
    <w:rsid w:val="00276884"/>
    <w:rsid w:val="002768F5"/>
    <w:rsid w:val="00276CA5"/>
    <w:rsid w:val="00276D2A"/>
    <w:rsid w:val="00277110"/>
    <w:rsid w:val="00277209"/>
    <w:rsid w:val="00277E99"/>
    <w:rsid w:val="0028075F"/>
    <w:rsid w:val="002808B6"/>
    <w:rsid w:val="00282B97"/>
    <w:rsid w:val="00283EA8"/>
    <w:rsid w:val="0028619F"/>
    <w:rsid w:val="00286340"/>
    <w:rsid w:val="00286E23"/>
    <w:rsid w:val="0028763B"/>
    <w:rsid w:val="0029020B"/>
    <w:rsid w:val="002906AC"/>
    <w:rsid w:val="00290EC5"/>
    <w:rsid w:val="002911C4"/>
    <w:rsid w:val="0029251C"/>
    <w:rsid w:val="0029310E"/>
    <w:rsid w:val="0029361F"/>
    <w:rsid w:val="00293649"/>
    <w:rsid w:val="002938FE"/>
    <w:rsid w:val="00293D42"/>
    <w:rsid w:val="00293EC1"/>
    <w:rsid w:val="002942F7"/>
    <w:rsid w:val="00294A90"/>
    <w:rsid w:val="00295704"/>
    <w:rsid w:val="00295BAC"/>
    <w:rsid w:val="002A0BE1"/>
    <w:rsid w:val="002A139C"/>
    <w:rsid w:val="002A2968"/>
    <w:rsid w:val="002A4483"/>
    <w:rsid w:val="002A46A2"/>
    <w:rsid w:val="002A4B93"/>
    <w:rsid w:val="002A5445"/>
    <w:rsid w:val="002A5759"/>
    <w:rsid w:val="002A5A8C"/>
    <w:rsid w:val="002A66C8"/>
    <w:rsid w:val="002B01A8"/>
    <w:rsid w:val="002B0FD4"/>
    <w:rsid w:val="002B165A"/>
    <w:rsid w:val="002B19D0"/>
    <w:rsid w:val="002B22A4"/>
    <w:rsid w:val="002B23C1"/>
    <w:rsid w:val="002B2650"/>
    <w:rsid w:val="002B2CD6"/>
    <w:rsid w:val="002B3D2B"/>
    <w:rsid w:val="002B4820"/>
    <w:rsid w:val="002B4FC3"/>
    <w:rsid w:val="002B5D82"/>
    <w:rsid w:val="002B7611"/>
    <w:rsid w:val="002C0F56"/>
    <w:rsid w:val="002C233E"/>
    <w:rsid w:val="002C4041"/>
    <w:rsid w:val="002C416D"/>
    <w:rsid w:val="002C56A3"/>
    <w:rsid w:val="002C57FD"/>
    <w:rsid w:val="002C7180"/>
    <w:rsid w:val="002C764B"/>
    <w:rsid w:val="002D0B3F"/>
    <w:rsid w:val="002D0FB9"/>
    <w:rsid w:val="002D1030"/>
    <w:rsid w:val="002D1813"/>
    <w:rsid w:val="002D3480"/>
    <w:rsid w:val="002D4934"/>
    <w:rsid w:val="002D499A"/>
    <w:rsid w:val="002D6502"/>
    <w:rsid w:val="002D6552"/>
    <w:rsid w:val="002D7896"/>
    <w:rsid w:val="002D7BC6"/>
    <w:rsid w:val="002E07AE"/>
    <w:rsid w:val="002E0EFC"/>
    <w:rsid w:val="002E1435"/>
    <w:rsid w:val="002E1EEC"/>
    <w:rsid w:val="002E247E"/>
    <w:rsid w:val="002E274B"/>
    <w:rsid w:val="002E3BE9"/>
    <w:rsid w:val="002E458F"/>
    <w:rsid w:val="002E61CD"/>
    <w:rsid w:val="002E6E50"/>
    <w:rsid w:val="002E70D7"/>
    <w:rsid w:val="002E7608"/>
    <w:rsid w:val="002E7AB7"/>
    <w:rsid w:val="002E7EAE"/>
    <w:rsid w:val="002E7FB5"/>
    <w:rsid w:val="002F03DB"/>
    <w:rsid w:val="002F0ACF"/>
    <w:rsid w:val="002F0D4A"/>
    <w:rsid w:val="002F1920"/>
    <w:rsid w:val="002F199C"/>
    <w:rsid w:val="002F2889"/>
    <w:rsid w:val="002F2E78"/>
    <w:rsid w:val="002F30D2"/>
    <w:rsid w:val="002F41E1"/>
    <w:rsid w:val="002F5C3D"/>
    <w:rsid w:val="002F6469"/>
    <w:rsid w:val="002F65CE"/>
    <w:rsid w:val="002F673A"/>
    <w:rsid w:val="002F77B5"/>
    <w:rsid w:val="002F7B99"/>
    <w:rsid w:val="002F7EE4"/>
    <w:rsid w:val="00300829"/>
    <w:rsid w:val="003016A6"/>
    <w:rsid w:val="00301712"/>
    <w:rsid w:val="00302553"/>
    <w:rsid w:val="00302738"/>
    <w:rsid w:val="003036F8"/>
    <w:rsid w:val="00305F6C"/>
    <w:rsid w:val="003068B3"/>
    <w:rsid w:val="00306D3E"/>
    <w:rsid w:val="00307BBE"/>
    <w:rsid w:val="003103A7"/>
    <w:rsid w:val="00310AAE"/>
    <w:rsid w:val="00311207"/>
    <w:rsid w:val="00311D15"/>
    <w:rsid w:val="00313963"/>
    <w:rsid w:val="00314698"/>
    <w:rsid w:val="003152E8"/>
    <w:rsid w:val="00316C73"/>
    <w:rsid w:val="003172B9"/>
    <w:rsid w:val="003211A1"/>
    <w:rsid w:val="003217D5"/>
    <w:rsid w:val="00321FD2"/>
    <w:rsid w:val="003224CF"/>
    <w:rsid w:val="00323C73"/>
    <w:rsid w:val="00324957"/>
    <w:rsid w:val="0032563D"/>
    <w:rsid w:val="00325756"/>
    <w:rsid w:val="00326738"/>
    <w:rsid w:val="00326D84"/>
    <w:rsid w:val="00330132"/>
    <w:rsid w:val="003303B8"/>
    <w:rsid w:val="00330989"/>
    <w:rsid w:val="0033121F"/>
    <w:rsid w:val="00331A32"/>
    <w:rsid w:val="00333480"/>
    <w:rsid w:val="00333B8A"/>
    <w:rsid w:val="00333F4C"/>
    <w:rsid w:val="00334ECA"/>
    <w:rsid w:val="0033528C"/>
    <w:rsid w:val="00336E8A"/>
    <w:rsid w:val="00337AA4"/>
    <w:rsid w:val="00337D5C"/>
    <w:rsid w:val="003410D0"/>
    <w:rsid w:val="0034127C"/>
    <w:rsid w:val="00341456"/>
    <w:rsid w:val="00341821"/>
    <w:rsid w:val="00341DB4"/>
    <w:rsid w:val="00342609"/>
    <w:rsid w:val="003431C1"/>
    <w:rsid w:val="00344E46"/>
    <w:rsid w:val="0034553B"/>
    <w:rsid w:val="00350B59"/>
    <w:rsid w:val="00350B60"/>
    <w:rsid w:val="00350E3F"/>
    <w:rsid w:val="00350FE1"/>
    <w:rsid w:val="003522F5"/>
    <w:rsid w:val="00352869"/>
    <w:rsid w:val="00354FBA"/>
    <w:rsid w:val="00355469"/>
    <w:rsid w:val="003554C1"/>
    <w:rsid w:val="00355D70"/>
    <w:rsid w:val="00356371"/>
    <w:rsid w:val="00356BE0"/>
    <w:rsid w:val="00357D2B"/>
    <w:rsid w:val="00357E7C"/>
    <w:rsid w:val="00361B83"/>
    <w:rsid w:val="0036201A"/>
    <w:rsid w:val="00362CBF"/>
    <w:rsid w:val="00363605"/>
    <w:rsid w:val="003637AB"/>
    <w:rsid w:val="003647F0"/>
    <w:rsid w:val="0036496E"/>
    <w:rsid w:val="00364F28"/>
    <w:rsid w:val="003653D5"/>
    <w:rsid w:val="00366CF6"/>
    <w:rsid w:val="00370101"/>
    <w:rsid w:val="00370C47"/>
    <w:rsid w:val="003714C2"/>
    <w:rsid w:val="0037182B"/>
    <w:rsid w:val="00372B93"/>
    <w:rsid w:val="00373203"/>
    <w:rsid w:val="003738F4"/>
    <w:rsid w:val="00373D35"/>
    <w:rsid w:val="00380789"/>
    <w:rsid w:val="003818E7"/>
    <w:rsid w:val="00381B6A"/>
    <w:rsid w:val="00382B5C"/>
    <w:rsid w:val="003852C9"/>
    <w:rsid w:val="00385B90"/>
    <w:rsid w:val="00385CD3"/>
    <w:rsid w:val="00385D8F"/>
    <w:rsid w:val="00387AF3"/>
    <w:rsid w:val="00390842"/>
    <w:rsid w:val="00390F6B"/>
    <w:rsid w:val="0039243D"/>
    <w:rsid w:val="003930B9"/>
    <w:rsid w:val="00393DC6"/>
    <w:rsid w:val="003957EF"/>
    <w:rsid w:val="00395DC8"/>
    <w:rsid w:val="003A064A"/>
    <w:rsid w:val="003A07A1"/>
    <w:rsid w:val="003A1C5D"/>
    <w:rsid w:val="003A219C"/>
    <w:rsid w:val="003A2CE0"/>
    <w:rsid w:val="003A42D2"/>
    <w:rsid w:val="003A44A4"/>
    <w:rsid w:val="003A604E"/>
    <w:rsid w:val="003B097A"/>
    <w:rsid w:val="003B11B1"/>
    <w:rsid w:val="003B15A8"/>
    <w:rsid w:val="003B1A46"/>
    <w:rsid w:val="003B217F"/>
    <w:rsid w:val="003B2613"/>
    <w:rsid w:val="003B2B00"/>
    <w:rsid w:val="003B2FD9"/>
    <w:rsid w:val="003B3284"/>
    <w:rsid w:val="003B3D87"/>
    <w:rsid w:val="003B442B"/>
    <w:rsid w:val="003B4E73"/>
    <w:rsid w:val="003B5DC9"/>
    <w:rsid w:val="003B6F60"/>
    <w:rsid w:val="003B730E"/>
    <w:rsid w:val="003B79AA"/>
    <w:rsid w:val="003B7A0C"/>
    <w:rsid w:val="003C08B9"/>
    <w:rsid w:val="003C20C7"/>
    <w:rsid w:val="003C3E6D"/>
    <w:rsid w:val="003C422F"/>
    <w:rsid w:val="003C4935"/>
    <w:rsid w:val="003C4C12"/>
    <w:rsid w:val="003C4C8E"/>
    <w:rsid w:val="003C58E6"/>
    <w:rsid w:val="003C5A66"/>
    <w:rsid w:val="003C603E"/>
    <w:rsid w:val="003C6EBA"/>
    <w:rsid w:val="003D0161"/>
    <w:rsid w:val="003D063C"/>
    <w:rsid w:val="003D079A"/>
    <w:rsid w:val="003D0D27"/>
    <w:rsid w:val="003D24BB"/>
    <w:rsid w:val="003D2A23"/>
    <w:rsid w:val="003D2E2D"/>
    <w:rsid w:val="003D329B"/>
    <w:rsid w:val="003D3F1D"/>
    <w:rsid w:val="003D4707"/>
    <w:rsid w:val="003D4A57"/>
    <w:rsid w:val="003D53AE"/>
    <w:rsid w:val="003D572C"/>
    <w:rsid w:val="003D5EA5"/>
    <w:rsid w:val="003D6785"/>
    <w:rsid w:val="003D79F4"/>
    <w:rsid w:val="003D7B39"/>
    <w:rsid w:val="003E010C"/>
    <w:rsid w:val="003E020B"/>
    <w:rsid w:val="003E0514"/>
    <w:rsid w:val="003E13E6"/>
    <w:rsid w:val="003E1569"/>
    <w:rsid w:val="003E3A32"/>
    <w:rsid w:val="003E4267"/>
    <w:rsid w:val="003E612A"/>
    <w:rsid w:val="003E6A99"/>
    <w:rsid w:val="003E6CF3"/>
    <w:rsid w:val="003E7D84"/>
    <w:rsid w:val="003F0BDD"/>
    <w:rsid w:val="003F0F53"/>
    <w:rsid w:val="003F103E"/>
    <w:rsid w:val="003F1136"/>
    <w:rsid w:val="003F1153"/>
    <w:rsid w:val="003F16ED"/>
    <w:rsid w:val="003F1781"/>
    <w:rsid w:val="003F18B2"/>
    <w:rsid w:val="003F21D1"/>
    <w:rsid w:val="003F2282"/>
    <w:rsid w:val="003F3D9B"/>
    <w:rsid w:val="003F58E3"/>
    <w:rsid w:val="003F6716"/>
    <w:rsid w:val="003F6D92"/>
    <w:rsid w:val="003F70CC"/>
    <w:rsid w:val="003F75A6"/>
    <w:rsid w:val="003F75EE"/>
    <w:rsid w:val="0040094E"/>
    <w:rsid w:val="00400B00"/>
    <w:rsid w:val="00401124"/>
    <w:rsid w:val="00401851"/>
    <w:rsid w:val="00402B29"/>
    <w:rsid w:val="004048E5"/>
    <w:rsid w:val="004050AA"/>
    <w:rsid w:val="004071E0"/>
    <w:rsid w:val="00407827"/>
    <w:rsid w:val="00410258"/>
    <w:rsid w:val="0041114C"/>
    <w:rsid w:val="00413EBB"/>
    <w:rsid w:val="00414177"/>
    <w:rsid w:val="0041474D"/>
    <w:rsid w:val="004150D5"/>
    <w:rsid w:val="00416E73"/>
    <w:rsid w:val="0041788F"/>
    <w:rsid w:val="00420B2E"/>
    <w:rsid w:val="00420F45"/>
    <w:rsid w:val="00422A5E"/>
    <w:rsid w:val="00424AB0"/>
    <w:rsid w:val="00424AF6"/>
    <w:rsid w:val="0043121B"/>
    <w:rsid w:val="0043216B"/>
    <w:rsid w:val="004343DB"/>
    <w:rsid w:val="0043520F"/>
    <w:rsid w:val="00435377"/>
    <w:rsid w:val="00435F99"/>
    <w:rsid w:val="00436EF2"/>
    <w:rsid w:val="004371D1"/>
    <w:rsid w:val="00437278"/>
    <w:rsid w:val="00437F17"/>
    <w:rsid w:val="004438BB"/>
    <w:rsid w:val="004446F8"/>
    <w:rsid w:val="00444C1C"/>
    <w:rsid w:val="00445E06"/>
    <w:rsid w:val="00446A56"/>
    <w:rsid w:val="00450089"/>
    <w:rsid w:val="00450B9C"/>
    <w:rsid w:val="00451131"/>
    <w:rsid w:val="00451720"/>
    <w:rsid w:val="00451F76"/>
    <w:rsid w:val="0045249C"/>
    <w:rsid w:val="004525FB"/>
    <w:rsid w:val="00452C5F"/>
    <w:rsid w:val="0045300C"/>
    <w:rsid w:val="004538FF"/>
    <w:rsid w:val="00453E5E"/>
    <w:rsid w:val="004546AD"/>
    <w:rsid w:val="00454E97"/>
    <w:rsid w:val="0045627D"/>
    <w:rsid w:val="00457F81"/>
    <w:rsid w:val="00460263"/>
    <w:rsid w:val="00460485"/>
    <w:rsid w:val="004607C0"/>
    <w:rsid w:val="00461281"/>
    <w:rsid w:val="0046219A"/>
    <w:rsid w:val="00462F1B"/>
    <w:rsid w:val="004635DA"/>
    <w:rsid w:val="0046362A"/>
    <w:rsid w:val="004649E2"/>
    <w:rsid w:val="00464C47"/>
    <w:rsid w:val="00465B5B"/>
    <w:rsid w:val="00467521"/>
    <w:rsid w:val="00467BBE"/>
    <w:rsid w:val="00470AC3"/>
    <w:rsid w:val="0047263E"/>
    <w:rsid w:val="00473B11"/>
    <w:rsid w:val="00475629"/>
    <w:rsid w:val="00475EAB"/>
    <w:rsid w:val="004760AB"/>
    <w:rsid w:val="00476614"/>
    <w:rsid w:val="00480697"/>
    <w:rsid w:val="00480EF7"/>
    <w:rsid w:val="00481FF8"/>
    <w:rsid w:val="00485233"/>
    <w:rsid w:val="00485E4F"/>
    <w:rsid w:val="004864E1"/>
    <w:rsid w:val="00486625"/>
    <w:rsid w:val="00486F19"/>
    <w:rsid w:val="00490F0D"/>
    <w:rsid w:val="0049218C"/>
    <w:rsid w:val="00493137"/>
    <w:rsid w:val="004932A6"/>
    <w:rsid w:val="0049563D"/>
    <w:rsid w:val="004A05CB"/>
    <w:rsid w:val="004A083A"/>
    <w:rsid w:val="004A0A21"/>
    <w:rsid w:val="004A0BDE"/>
    <w:rsid w:val="004A3BAC"/>
    <w:rsid w:val="004A52C2"/>
    <w:rsid w:val="004A57D4"/>
    <w:rsid w:val="004A5B65"/>
    <w:rsid w:val="004A5C22"/>
    <w:rsid w:val="004A7389"/>
    <w:rsid w:val="004A7D1B"/>
    <w:rsid w:val="004B06DF"/>
    <w:rsid w:val="004B1244"/>
    <w:rsid w:val="004B1598"/>
    <w:rsid w:val="004B160C"/>
    <w:rsid w:val="004B236B"/>
    <w:rsid w:val="004B28E6"/>
    <w:rsid w:val="004B3226"/>
    <w:rsid w:val="004B3F55"/>
    <w:rsid w:val="004B4861"/>
    <w:rsid w:val="004B4A98"/>
    <w:rsid w:val="004B4D70"/>
    <w:rsid w:val="004B6DEB"/>
    <w:rsid w:val="004C07A8"/>
    <w:rsid w:val="004C1C35"/>
    <w:rsid w:val="004C2381"/>
    <w:rsid w:val="004C24B9"/>
    <w:rsid w:val="004C3AF0"/>
    <w:rsid w:val="004C3CBA"/>
    <w:rsid w:val="004C3ECA"/>
    <w:rsid w:val="004C4A52"/>
    <w:rsid w:val="004C5871"/>
    <w:rsid w:val="004C5E60"/>
    <w:rsid w:val="004C5F5D"/>
    <w:rsid w:val="004C669A"/>
    <w:rsid w:val="004D18FE"/>
    <w:rsid w:val="004D2D70"/>
    <w:rsid w:val="004D38C5"/>
    <w:rsid w:val="004D4981"/>
    <w:rsid w:val="004D6155"/>
    <w:rsid w:val="004D61CC"/>
    <w:rsid w:val="004D7B5D"/>
    <w:rsid w:val="004E06A6"/>
    <w:rsid w:val="004E0E99"/>
    <w:rsid w:val="004E36C6"/>
    <w:rsid w:val="004E390E"/>
    <w:rsid w:val="004E4AA6"/>
    <w:rsid w:val="004E4ACB"/>
    <w:rsid w:val="004E5B93"/>
    <w:rsid w:val="004E5E98"/>
    <w:rsid w:val="004E7311"/>
    <w:rsid w:val="004F01D5"/>
    <w:rsid w:val="004F086C"/>
    <w:rsid w:val="004F18DD"/>
    <w:rsid w:val="004F2304"/>
    <w:rsid w:val="004F2F80"/>
    <w:rsid w:val="004F36B2"/>
    <w:rsid w:val="004F383F"/>
    <w:rsid w:val="004F4F05"/>
    <w:rsid w:val="0050058C"/>
    <w:rsid w:val="0050094A"/>
    <w:rsid w:val="005015B2"/>
    <w:rsid w:val="00502906"/>
    <w:rsid w:val="00502FBF"/>
    <w:rsid w:val="00503D94"/>
    <w:rsid w:val="00504EEC"/>
    <w:rsid w:val="00505B8B"/>
    <w:rsid w:val="00506693"/>
    <w:rsid w:val="00506FF9"/>
    <w:rsid w:val="005111CC"/>
    <w:rsid w:val="00512B7C"/>
    <w:rsid w:val="005130C2"/>
    <w:rsid w:val="0051363A"/>
    <w:rsid w:val="00513CE2"/>
    <w:rsid w:val="0051446B"/>
    <w:rsid w:val="00514B91"/>
    <w:rsid w:val="00515D1F"/>
    <w:rsid w:val="00516C3C"/>
    <w:rsid w:val="00517741"/>
    <w:rsid w:val="005179F4"/>
    <w:rsid w:val="00517F3F"/>
    <w:rsid w:val="005206D6"/>
    <w:rsid w:val="00521428"/>
    <w:rsid w:val="00521C86"/>
    <w:rsid w:val="005246D7"/>
    <w:rsid w:val="00524DBA"/>
    <w:rsid w:val="00524F96"/>
    <w:rsid w:val="0052527F"/>
    <w:rsid w:val="005253D7"/>
    <w:rsid w:val="005256FE"/>
    <w:rsid w:val="005300C7"/>
    <w:rsid w:val="00531706"/>
    <w:rsid w:val="0053204D"/>
    <w:rsid w:val="00533319"/>
    <w:rsid w:val="0053371C"/>
    <w:rsid w:val="0053449B"/>
    <w:rsid w:val="00534620"/>
    <w:rsid w:val="0053474B"/>
    <w:rsid w:val="00535A0F"/>
    <w:rsid w:val="005360A1"/>
    <w:rsid w:val="0053659C"/>
    <w:rsid w:val="005365C0"/>
    <w:rsid w:val="005366E7"/>
    <w:rsid w:val="00536F1C"/>
    <w:rsid w:val="0053728F"/>
    <w:rsid w:val="0054114E"/>
    <w:rsid w:val="0054146E"/>
    <w:rsid w:val="00542B36"/>
    <w:rsid w:val="00544A7D"/>
    <w:rsid w:val="00544E05"/>
    <w:rsid w:val="0054552E"/>
    <w:rsid w:val="00545F3C"/>
    <w:rsid w:val="00545FBF"/>
    <w:rsid w:val="0054721F"/>
    <w:rsid w:val="0054794B"/>
    <w:rsid w:val="00547CE9"/>
    <w:rsid w:val="00547E91"/>
    <w:rsid w:val="00550415"/>
    <w:rsid w:val="005508FF"/>
    <w:rsid w:val="00550E51"/>
    <w:rsid w:val="0055326F"/>
    <w:rsid w:val="00553849"/>
    <w:rsid w:val="005548B7"/>
    <w:rsid w:val="005555B1"/>
    <w:rsid w:val="0055683F"/>
    <w:rsid w:val="005622E7"/>
    <w:rsid w:val="005627E0"/>
    <w:rsid w:val="00566527"/>
    <w:rsid w:val="00567A01"/>
    <w:rsid w:val="00567E7F"/>
    <w:rsid w:val="00570183"/>
    <w:rsid w:val="00570612"/>
    <w:rsid w:val="00571D39"/>
    <w:rsid w:val="00572BE2"/>
    <w:rsid w:val="005734BE"/>
    <w:rsid w:val="00574458"/>
    <w:rsid w:val="00574D3A"/>
    <w:rsid w:val="00575635"/>
    <w:rsid w:val="00577363"/>
    <w:rsid w:val="005778E1"/>
    <w:rsid w:val="0058301C"/>
    <w:rsid w:val="0058335A"/>
    <w:rsid w:val="00583F6A"/>
    <w:rsid w:val="00584770"/>
    <w:rsid w:val="00585340"/>
    <w:rsid w:val="00586190"/>
    <w:rsid w:val="0058723D"/>
    <w:rsid w:val="00587B34"/>
    <w:rsid w:val="005909F6"/>
    <w:rsid w:val="00590BA7"/>
    <w:rsid w:val="00590CC7"/>
    <w:rsid w:val="00590EF9"/>
    <w:rsid w:val="005919F4"/>
    <w:rsid w:val="00592FA5"/>
    <w:rsid w:val="0059300E"/>
    <w:rsid w:val="00593D7C"/>
    <w:rsid w:val="005940F4"/>
    <w:rsid w:val="00594862"/>
    <w:rsid w:val="00594B8B"/>
    <w:rsid w:val="00595317"/>
    <w:rsid w:val="0059605C"/>
    <w:rsid w:val="00596185"/>
    <w:rsid w:val="0059649D"/>
    <w:rsid w:val="00596647"/>
    <w:rsid w:val="00596668"/>
    <w:rsid w:val="00596AD2"/>
    <w:rsid w:val="00596C93"/>
    <w:rsid w:val="005A21B3"/>
    <w:rsid w:val="005A3A1C"/>
    <w:rsid w:val="005A3A41"/>
    <w:rsid w:val="005A5BB7"/>
    <w:rsid w:val="005A5F34"/>
    <w:rsid w:val="005A65D6"/>
    <w:rsid w:val="005A7917"/>
    <w:rsid w:val="005B06CA"/>
    <w:rsid w:val="005B0B96"/>
    <w:rsid w:val="005B0D5A"/>
    <w:rsid w:val="005B11D4"/>
    <w:rsid w:val="005B1B9D"/>
    <w:rsid w:val="005B22C4"/>
    <w:rsid w:val="005B2CC6"/>
    <w:rsid w:val="005B3D71"/>
    <w:rsid w:val="005B51C1"/>
    <w:rsid w:val="005B7019"/>
    <w:rsid w:val="005B7A65"/>
    <w:rsid w:val="005C03A2"/>
    <w:rsid w:val="005C0509"/>
    <w:rsid w:val="005C0DC9"/>
    <w:rsid w:val="005C1569"/>
    <w:rsid w:val="005C37E8"/>
    <w:rsid w:val="005C3867"/>
    <w:rsid w:val="005C5142"/>
    <w:rsid w:val="005C5409"/>
    <w:rsid w:val="005C6270"/>
    <w:rsid w:val="005C6ED7"/>
    <w:rsid w:val="005C7D89"/>
    <w:rsid w:val="005C7F8E"/>
    <w:rsid w:val="005D078F"/>
    <w:rsid w:val="005D0A20"/>
    <w:rsid w:val="005D0D47"/>
    <w:rsid w:val="005D20B5"/>
    <w:rsid w:val="005D20B9"/>
    <w:rsid w:val="005D22BF"/>
    <w:rsid w:val="005D296A"/>
    <w:rsid w:val="005D39C4"/>
    <w:rsid w:val="005D469C"/>
    <w:rsid w:val="005D6061"/>
    <w:rsid w:val="005D6217"/>
    <w:rsid w:val="005D74AB"/>
    <w:rsid w:val="005E043D"/>
    <w:rsid w:val="005E1E12"/>
    <w:rsid w:val="005E5CED"/>
    <w:rsid w:val="005E6E50"/>
    <w:rsid w:val="005F0997"/>
    <w:rsid w:val="005F113D"/>
    <w:rsid w:val="005F2963"/>
    <w:rsid w:val="005F34D8"/>
    <w:rsid w:val="005F3652"/>
    <w:rsid w:val="005F390B"/>
    <w:rsid w:val="005F4A31"/>
    <w:rsid w:val="005F7DD6"/>
    <w:rsid w:val="0060141A"/>
    <w:rsid w:val="00602EAF"/>
    <w:rsid w:val="00602F02"/>
    <w:rsid w:val="00603040"/>
    <w:rsid w:val="006030D7"/>
    <w:rsid w:val="00604545"/>
    <w:rsid w:val="006049EA"/>
    <w:rsid w:val="00604D30"/>
    <w:rsid w:val="00604E5D"/>
    <w:rsid w:val="00606375"/>
    <w:rsid w:val="006063B5"/>
    <w:rsid w:val="006064FE"/>
    <w:rsid w:val="006068DE"/>
    <w:rsid w:val="00606A78"/>
    <w:rsid w:val="00607DE1"/>
    <w:rsid w:val="00610F0B"/>
    <w:rsid w:val="00611A26"/>
    <w:rsid w:val="00611A30"/>
    <w:rsid w:val="00611E95"/>
    <w:rsid w:val="00612005"/>
    <w:rsid w:val="0061210B"/>
    <w:rsid w:val="00612A39"/>
    <w:rsid w:val="00612ECE"/>
    <w:rsid w:val="00615416"/>
    <w:rsid w:val="00615774"/>
    <w:rsid w:val="006158BC"/>
    <w:rsid w:val="00615A4A"/>
    <w:rsid w:val="00615D0D"/>
    <w:rsid w:val="00615E3E"/>
    <w:rsid w:val="00616890"/>
    <w:rsid w:val="00616893"/>
    <w:rsid w:val="006177DC"/>
    <w:rsid w:val="006177EB"/>
    <w:rsid w:val="0061789F"/>
    <w:rsid w:val="00617A44"/>
    <w:rsid w:val="00617E8C"/>
    <w:rsid w:val="00620232"/>
    <w:rsid w:val="0062027E"/>
    <w:rsid w:val="00620572"/>
    <w:rsid w:val="006206FA"/>
    <w:rsid w:val="00621326"/>
    <w:rsid w:val="00621469"/>
    <w:rsid w:val="00622B40"/>
    <w:rsid w:val="00622C64"/>
    <w:rsid w:val="00623174"/>
    <w:rsid w:val="006239E6"/>
    <w:rsid w:val="00624609"/>
    <w:rsid w:val="0062742E"/>
    <w:rsid w:val="00631F72"/>
    <w:rsid w:val="00633820"/>
    <w:rsid w:val="00634B0B"/>
    <w:rsid w:val="00634B9B"/>
    <w:rsid w:val="006350A9"/>
    <w:rsid w:val="006359BE"/>
    <w:rsid w:val="0063715C"/>
    <w:rsid w:val="00637CEE"/>
    <w:rsid w:val="00640050"/>
    <w:rsid w:val="00640060"/>
    <w:rsid w:val="0064087A"/>
    <w:rsid w:val="00640907"/>
    <w:rsid w:val="00640AB7"/>
    <w:rsid w:val="00640DB5"/>
    <w:rsid w:val="00641C6F"/>
    <w:rsid w:val="00641FB8"/>
    <w:rsid w:val="0064221C"/>
    <w:rsid w:val="00642302"/>
    <w:rsid w:val="00642EA7"/>
    <w:rsid w:val="00643050"/>
    <w:rsid w:val="00643884"/>
    <w:rsid w:val="00644311"/>
    <w:rsid w:val="00645202"/>
    <w:rsid w:val="00646647"/>
    <w:rsid w:val="006473D3"/>
    <w:rsid w:val="00647B9D"/>
    <w:rsid w:val="006501B8"/>
    <w:rsid w:val="0065286A"/>
    <w:rsid w:val="006538DD"/>
    <w:rsid w:val="00654485"/>
    <w:rsid w:val="00654952"/>
    <w:rsid w:val="006552CB"/>
    <w:rsid w:val="006575AC"/>
    <w:rsid w:val="00661BC4"/>
    <w:rsid w:val="00661EC5"/>
    <w:rsid w:val="006666F1"/>
    <w:rsid w:val="0066678F"/>
    <w:rsid w:val="00666AA6"/>
    <w:rsid w:val="00667E25"/>
    <w:rsid w:val="00667F6F"/>
    <w:rsid w:val="00670660"/>
    <w:rsid w:val="00670BBC"/>
    <w:rsid w:val="00670ED9"/>
    <w:rsid w:val="006719CF"/>
    <w:rsid w:val="00671C1E"/>
    <w:rsid w:val="00671EB2"/>
    <w:rsid w:val="006720D7"/>
    <w:rsid w:val="006725A0"/>
    <w:rsid w:val="00672632"/>
    <w:rsid w:val="00672B63"/>
    <w:rsid w:val="00672CDC"/>
    <w:rsid w:val="006778E7"/>
    <w:rsid w:val="0067796F"/>
    <w:rsid w:val="00677F82"/>
    <w:rsid w:val="006802CE"/>
    <w:rsid w:val="0068199E"/>
    <w:rsid w:val="00681F37"/>
    <w:rsid w:val="00682A05"/>
    <w:rsid w:val="00683542"/>
    <w:rsid w:val="00684095"/>
    <w:rsid w:val="00685317"/>
    <w:rsid w:val="00687468"/>
    <w:rsid w:val="006877DC"/>
    <w:rsid w:val="00687B83"/>
    <w:rsid w:val="00687C64"/>
    <w:rsid w:val="00690A47"/>
    <w:rsid w:val="00690F66"/>
    <w:rsid w:val="00691A25"/>
    <w:rsid w:val="00691B92"/>
    <w:rsid w:val="00691C5B"/>
    <w:rsid w:val="00692F0A"/>
    <w:rsid w:val="00695C7E"/>
    <w:rsid w:val="00696501"/>
    <w:rsid w:val="00696698"/>
    <w:rsid w:val="00696881"/>
    <w:rsid w:val="0069714B"/>
    <w:rsid w:val="00697381"/>
    <w:rsid w:val="00697842"/>
    <w:rsid w:val="006A021F"/>
    <w:rsid w:val="006A1114"/>
    <w:rsid w:val="006A1710"/>
    <w:rsid w:val="006A1DF8"/>
    <w:rsid w:val="006A2139"/>
    <w:rsid w:val="006A33B2"/>
    <w:rsid w:val="006A46B3"/>
    <w:rsid w:val="006A4768"/>
    <w:rsid w:val="006A4C9D"/>
    <w:rsid w:val="006A4E57"/>
    <w:rsid w:val="006A5375"/>
    <w:rsid w:val="006A6BFB"/>
    <w:rsid w:val="006A6F35"/>
    <w:rsid w:val="006B0348"/>
    <w:rsid w:val="006B0801"/>
    <w:rsid w:val="006B0DDB"/>
    <w:rsid w:val="006B1563"/>
    <w:rsid w:val="006B1B2C"/>
    <w:rsid w:val="006B2BDE"/>
    <w:rsid w:val="006B2EFF"/>
    <w:rsid w:val="006B325F"/>
    <w:rsid w:val="006B3D1F"/>
    <w:rsid w:val="006B41E5"/>
    <w:rsid w:val="006B4485"/>
    <w:rsid w:val="006B503A"/>
    <w:rsid w:val="006B517B"/>
    <w:rsid w:val="006B7733"/>
    <w:rsid w:val="006C1509"/>
    <w:rsid w:val="006C1CE4"/>
    <w:rsid w:val="006C2BB2"/>
    <w:rsid w:val="006C33ED"/>
    <w:rsid w:val="006C38EE"/>
    <w:rsid w:val="006C4558"/>
    <w:rsid w:val="006C467A"/>
    <w:rsid w:val="006C505B"/>
    <w:rsid w:val="006C557B"/>
    <w:rsid w:val="006C60F6"/>
    <w:rsid w:val="006D1091"/>
    <w:rsid w:val="006D1EB2"/>
    <w:rsid w:val="006D5C58"/>
    <w:rsid w:val="006D657D"/>
    <w:rsid w:val="006D678E"/>
    <w:rsid w:val="006D6FE3"/>
    <w:rsid w:val="006D7476"/>
    <w:rsid w:val="006D7AAD"/>
    <w:rsid w:val="006D7E50"/>
    <w:rsid w:val="006E05E2"/>
    <w:rsid w:val="006E125F"/>
    <w:rsid w:val="006E1590"/>
    <w:rsid w:val="006E214F"/>
    <w:rsid w:val="006E4B6A"/>
    <w:rsid w:val="006E5235"/>
    <w:rsid w:val="006E5ED1"/>
    <w:rsid w:val="006E61AE"/>
    <w:rsid w:val="006E72BE"/>
    <w:rsid w:val="006E7334"/>
    <w:rsid w:val="006F00FD"/>
    <w:rsid w:val="006F03BA"/>
    <w:rsid w:val="006F086E"/>
    <w:rsid w:val="006F0A61"/>
    <w:rsid w:val="006F17C3"/>
    <w:rsid w:val="006F25A8"/>
    <w:rsid w:val="006F2C8A"/>
    <w:rsid w:val="006F358D"/>
    <w:rsid w:val="006F4FA9"/>
    <w:rsid w:val="006F5239"/>
    <w:rsid w:val="006F63FF"/>
    <w:rsid w:val="00701076"/>
    <w:rsid w:val="00705CC1"/>
    <w:rsid w:val="00706BF8"/>
    <w:rsid w:val="00707454"/>
    <w:rsid w:val="00707D1B"/>
    <w:rsid w:val="00710251"/>
    <w:rsid w:val="00710AD6"/>
    <w:rsid w:val="00710E12"/>
    <w:rsid w:val="007113DE"/>
    <w:rsid w:val="00711A6F"/>
    <w:rsid w:val="007122C4"/>
    <w:rsid w:val="00712A20"/>
    <w:rsid w:val="00712C57"/>
    <w:rsid w:val="00713EBD"/>
    <w:rsid w:val="0071513B"/>
    <w:rsid w:val="0071584A"/>
    <w:rsid w:val="00716C4F"/>
    <w:rsid w:val="00717AD1"/>
    <w:rsid w:val="00720F8D"/>
    <w:rsid w:val="00721C11"/>
    <w:rsid w:val="00721EB6"/>
    <w:rsid w:val="00722066"/>
    <w:rsid w:val="00722A94"/>
    <w:rsid w:val="00722B82"/>
    <w:rsid w:val="00723396"/>
    <w:rsid w:val="00723C10"/>
    <w:rsid w:val="0072417D"/>
    <w:rsid w:val="0072430E"/>
    <w:rsid w:val="00725240"/>
    <w:rsid w:val="0072595E"/>
    <w:rsid w:val="00725DD0"/>
    <w:rsid w:val="007314F1"/>
    <w:rsid w:val="00732EBE"/>
    <w:rsid w:val="007336FC"/>
    <w:rsid w:val="00734108"/>
    <w:rsid w:val="00735398"/>
    <w:rsid w:val="00735B5F"/>
    <w:rsid w:val="00735CDB"/>
    <w:rsid w:val="0073628C"/>
    <w:rsid w:val="0073699F"/>
    <w:rsid w:val="00740AB4"/>
    <w:rsid w:val="00742A41"/>
    <w:rsid w:val="00742DDA"/>
    <w:rsid w:val="00744337"/>
    <w:rsid w:val="00744A5E"/>
    <w:rsid w:val="007457E1"/>
    <w:rsid w:val="007460A5"/>
    <w:rsid w:val="007467E3"/>
    <w:rsid w:val="00747374"/>
    <w:rsid w:val="00747E79"/>
    <w:rsid w:val="0075119B"/>
    <w:rsid w:val="00752716"/>
    <w:rsid w:val="00753552"/>
    <w:rsid w:val="0075373B"/>
    <w:rsid w:val="00754668"/>
    <w:rsid w:val="00754FBD"/>
    <w:rsid w:val="0075641D"/>
    <w:rsid w:val="00756AA2"/>
    <w:rsid w:val="00756EA2"/>
    <w:rsid w:val="007572A1"/>
    <w:rsid w:val="007577BD"/>
    <w:rsid w:val="00760057"/>
    <w:rsid w:val="007606F2"/>
    <w:rsid w:val="00760A43"/>
    <w:rsid w:val="00761C86"/>
    <w:rsid w:val="00761E8C"/>
    <w:rsid w:val="00762DD0"/>
    <w:rsid w:val="00763BD2"/>
    <w:rsid w:val="00764286"/>
    <w:rsid w:val="00764961"/>
    <w:rsid w:val="00764E4E"/>
    <w:rsid w:val="007651E1"/>
    <w:rsid w:val="007670FB"/>
    <w:rsid w:val="007700FA"/>
    <w:rsid w:val="0077087F"/>
    <w:rsid w:val="007715DB"/>
    <w:rsid w:val="00771A1A"/>
    <w:rsid w:val="00772A46"/>
    <w:rsid w:val="00773B9B"/>
    <w:rsid w:val="007753CC"/>
    <w:rsid w:val="0077700E"/>
    <w:rsid w:val="00777ED9"/>
    <w:rsid w:val="00781813"/>
    <w:rsid w:val="00783C9B"/>
    <w:rsid w:val="00783D61"/>
    <w:rsid w:val="007851DC"/>
    <w:rsid w:val="00786A2F"/>
    <w:rsid w:val="00786C94"/>
    <w:rsid w:val="00786D60"/>
    <w:rsid w:val="00787517"/>
    <w:rsid w:val="00790736"/>
    <w:rsid w:val="00790979"/>
    <w:rsid w:val="00791642"/>
    <w:rsid w:val="00791C8E"/>
    <w:rsid w:val="0079223E"/>
    <w:rsid w:val="00793105"/>
    <w:rsid w:val="007931C4"/>
    <w:rsid w:val="00793F28"/>
    <w:rsid w:val="00793F4A"/>
    <w:rsid w:val="007948EC"/>
    <w:rsid w:val="00794EDA"/>
    <w:rsid w:val="007950C3"/>
    <w:rsid w:val="007952FB"/>
    <w:rsid w:val="00795B82"/>
    <w:rsid w:val="0079694C"/>
    <w:rsid w:val="00796C3A"/>
    <w:rsid w:val="007A0DA2"/>
    <w:rsid w:val="007A26C8"/>
    <w:rsid w:val="007A2F71"/>
    <w:rsid w:val="007A3B9F"/>
    <w:rsid w:val="007A40BC"/>
    <w:rsid w:val="007A41B3"/>
    <w:rsid w:val="007A4CE1"/>
    <w:rsid w:val="007A63C1"/>
    <w:rsid w:val="007A774D"/>
    <w:rsid w:val="007A7BB9"/>
    <w:rsid w:val="007A7CAC"/>
    <w:rsid w:val="007A7E1A"/>
    <w:rsid w:val="007B0318"/>
    <w:rsid w:val="007B0960"/>
    <w:rsid w:val="007B0AE5"/>
    <w:rsid w:val="007B18EE"/>
    <w:rsid w:val="007B2DE3"/>
    <w:rsid w:val="007B5974"/>
    <w:rsid w:val="007B5CDD"/>
    <w:rsid w:val="007B6221"/>
    <w:rsid w:val="007C057B"/>
    <w:rsid w:val="007C077D"/>
    <w:rsid w:val="007C0D3A"/>
    <w:rsid w:val="007C1D20"/>
    <w:rsid w:val="007C2956"/>
    <w:rsid w:val="007C3ED7"/>
    <w:rsid w:val="007C4A84"/>
    <w:rsid w:val="007C4C96"/>
    <w:rsid w:val="007C59D9"/>
    <w:rsid w:val="007C7A4A"/>
    <w:rsid w:val="007C7F10"/>
    <w:rsid w:val="007D01B8"/>
    <w:rsid w:val="007D1AA2"/>
    <w:rsid w:val="007D253B"/>
    <w:rsid w:val="007D27A5"/>
    <w:rsid w:val="007D2947"/>
    <w:rsid w:val="007D3B81"/>
    <w:rsid w:val="007D6C77"/>
    <w:rsid w:val="007D73F3"/>
    <w:rsid w:val="007D74B5"/>
    <w:rsid w:val="007D7A05"/>
    <w:rsid w:val="007E0825"/>
    <w:rsid w:val="007E1374"/>
    <w:rsid w:val="007E1EBC"/>
    <w:rsid w:val="007E28C0"/>
    <w:rsid w:val="007E3854"/>
    <w:rsid w:val="007E5F33"/>
    <w:rsid w:val="007E66A3"/>
    <w:rsid w:val="007F06F3"/>
    <w:rsid w:val="007F0818"/>
    <w:rsid w:val="007F18FD"/>
    <w:rsid w:val="007F254A"/>
    <w:rsid w:val="007F2FDE"/>
    <w:rsid w:val="007F304C"/>
    <w:rsid w:val="007F5EFD"/>
    <w:rsid w:val="007F64C9"/>
    <w:rsid w:val="007F65DF"/>
    <w:rsid w:val="007F78F0"/>
    <w:rsid w:val="007F7A1D"/>
    <w:rsid w:val="007F7BF5"/>
    <w:rsid w:val="00800D26"/>
    <w:rsid w:val="0080101E"/>
    <w:rsid w:val="0080142C"/>
    <w:rsid w:val="00801AFA"/>
    <w:rsid w:val="00802590"/>
    <w:rsid w:val="00802F3B"/>
    <w:rsid w:val="008036C1"/>
    <w:rsid w:val="0080392D"/>
    <w:rsid w:val="0080573C"/>
    <w:rsid w:val="00805FB7"/>
    <w:rsid w:val="0080612F"/>
    <w:rsid w:val="008068B6"/>
    <w:rsid w:val="00806F35"/>
    <w:rsid w:val="0081049B"/>
    <w:rsid w:val="0081071B"/>
    <w:rsid w:val="00810833"/>
    <w:rsid w:val="00812183"/>
    <w:rsid w:val="008123A8"/>
    <w:rsid w:val="008125EC"/>
    <w:rsid w:val="00813104"/>
    <w:rsid w:val="008137B3"/>
    <w:rsid w:val="008138CD"/>
    <w:rsid w:val="00813B97"/>
    <w:rsid w:val="008157A6"/>
    <w:rsid w:val="00815C41"/>
    <w:rsid w:val="0081694E"/>
    <w:rsid w:val="00817FCB"/>
    <w:rsid w:val="00820557"/>
    <w:rsid w:val="008212B9"/>
    <w:rsid w:val="00822286"/>
    <w:rsid w:val="008229B4"/>
    <w:rsid w:val="0082344B"/>
    <w:rsid w:val="0082390D"/>
    <w:rsid w:val="00826815"/>
    <w:rsid w:val="00826C28"/>
    <w:rsid w:val="00827110"/>
    <w:rsid w:val="00830053"/>
    <w:rsid w:val="00830D52"/>
    <w:rsid w:val="00830F67"/>
    <w:rsid w:val="0083148E"/>
    <w:rsid w:val="00831BC2"/>
    <w:rsid w:val="008326CD"/>
    <w:rsid w:val="008329E8"/>
    <w:rsid w:val="00832A35"/>
    <w:rsid w:val="00833A04"/>
    <w:rsid w:val="00835183"/>
    <w:rsid w:val="00836823"/>
    <w:rsid w:val="00837896"/>
    <w:rsid w:val="00837C13"/>
    <w:rsid w:val="0084019B"/>
    <w:rsid w:val="008401B2"/>
    <w:rsid w:val="00841B2E"/>
    <w:rsid w:val="00841FFE"/>
    <w:rsid w:val="008425B9"/>
    <w:rsid w:val="00843E21"/>
    <w:rsid w:val="008446A0"/>
    <w:rsid w:val="008463EA"/>
    <w:rsid w:val="008511ED"/>
    <w:rsid w:val="0085187F"/>
    <w:rsid w:val="008518CB"/>
    <w:rsid w:val="00852666"/>
    <w:rsid w:val="00852DC2"/>
    <w:rsid w:val="00853450"/>
    <w:rsid w:val="00853A45"/>
    <w:rsid w:val="00853AB3"/>
    <w:rsid w:val="008541A2"/>
    <w:rsid w:val="0085503D"/>
    <w:rsid w:val="00855965"/>
    <w:rsid w:val="00855C08"/>
    <w:rsid w:val="00855F5E"/>
    <w:rsid w:val="0085603C"/>
    <w:rsid w:val="008569D8"/>
    <w:rsid w:val="00856ACF"/>
    <w:rsid w:val="00856D20"/>
    <w:rsid w:val="0085751C"/>
    <w:rsid w:val="008600E3"/>
    <w:rsid w:val="008633EF"/>
    <w:rsid w:val="0086399F"/>
    <w:rsid w:val="00864738"/>
    <w:rsid w:val="008664A4"/>
    <w:rsid w:val="00866AD7"/>
    <w:rsid w:val="00866C7E"/>
    <w:rsid w:val="008672E3"/>
    <w:rsid w:val="00867CD6"/>
    <w:rsid w:val="00867FD6"/>
    <w:rsid w:val="00870025"/>
    <w:rsid w:val="008707E3"/>
    <w:rsid w:val="0087080A"/>
    <w:rsid w:val="00870F8A"/>
    <w:rsid w:val="00871774"/>
    <w:rsid w:val="0087240F"/>
    <w:rsid w:val="0087241D"/>
    <w:rsid w:val="00872742"/>
    <w:rsid w:val="00872B05"/>
    <w:rsid w:val="00873794"/>
    <w:rsid w:val="008739DC"/>
    <w:rsid w:val="00874456"/>
    <w:rsid w:val="008745C6"/>
    <w:rsid w:val="00874EAE"/>
    <w:rsid w:val="00875188"/>
    <w:rsid w:val="008751EC"/>
    <w:rsid w:val="00875504"/>
    <w:rsid w:val="00875CA9"/>
    <w:rsid w:val="00876D38"/>
    <w:rsid w:val="00876E40"/>
    <w:rsid w:val="0087761E"/>
    <w:rsid w:val="00880B2B"/>
    <w:rsid w:val="00881021"/>
    <w:rsid w:val="00883844"/>
    <w:rsid w:val="00883A16"/>
    <w:rsid w:val="00883EBB"/>
    <w:rsid w:val="00884070"/>
    <w:rsid w:val="00884FE2"/>
    <w:rsid w:val="008856E2"/>
    <w:rsid w:val="008863BA"/>
    <w:rsid w:val="00886A1D"/>
    <w:rsid w:val="00887563"/>
    <w:rsid w:val="00890412"/>
    <w:rsid w:val="00891863"/>
    <w:rsid w:val="0089327A"/>
    <w:rsid w:val="00893BFF"/>
    <w:rsid w:val="00894656"/>
    <w:rsid w:val="00894D10"/>
    <w:rsid w:val="008966AD"/>
    <w:rsid w:val="0089734F"/>
    <w:rsid w:val="008973E6"/>
    <w:rsid w:val="008A0163"/>
    <w:rsid w:val="008A0674"/>
    <w:rsid w:val="008A12BF"/>
    <w:rsid w:val="008A2FD5"/>
    <w:rsid w:val="008A3644"/>
    <w:rsid w:val="008A5649"/>
    <w:rsid w:val="008A6ADE"/>
    <w:rsid w:val="008A6B0F"/>
    <w:rsid w:val="008A7043"/>
    <w:rsid w:val="008A7574"/>
    <w:rsid w:val="008A768D"/>
    <w:rsid w:val="008A777E"/>
    <w:rsid w:val="008B0707"/>
    <w:rsid w:val="008B0CA7"/>
    <w:rsid w:val="008B28EB"/>
    <w:rsid w:val="008B369D"/>
    <w:rsid w:val="008B43CE"/>
    <w:rsid w:val="008B6B89"/>
    <w:rsid w:val="008B7489"/>
    <w:rsid w:val="008B74FA"/>
    <w:rsid w:val="008B7532"/>
    <w:rsid w:val="008C22EB"/>
    <w:rsid w:val="008C3333"/>
    <w:rsid w:val="008C3528"/>
    <w:rsid w:val="008C35C9"/>
    <w:rsid w:val="008C4F3A"/>
    <w:rsid w:val="008C68C3"/>
    <w:rsid w:val="008C6DC1"/>
    <w:rsid w:val="008D2F49"/>
    <w:rsid w:val="008D30A4"/>
    <w:rsid w:val="008D359C"/>
    <w:rsid w:val="008D4182"/>
    <w:rsid w:val="008D48E3"/>
    <w:rsid w:val="008D4D2B"/>
    <w:rsid w:val="008D57E2"/>
    <w:rsid w:val="008D73D6"/>
    <w:rsid w:val="008E08B3"/>
    <w:rsid w:val="008E1A35"/>
    <w:rsid w:val="008E1E01"/>
    <w:rsid w:val="008E1FFE"/>
    <w:rsid w:val="008E2E0E"/>
    <w:rsid w:val="008E2F52"/>
    <w:rsid w:val="008E436C"/>
    <w:rsid w:val="008E465A"/>
    <w:rsid w:val="008E67A5"/>
    <w:rsid w:val="008F0009"/>
    <w:rsid w:val="008F0DFE"/>
    <w:rsid w:val="008F0FA9"/>
    <w:rsid w:val="008F1493"/>
    <w:rsid w:val="008F19AC"/>
    <w:rsid w:val="008F1B9C"/>
    <w:rsid w:val="008F22C0"/>
    <w:rsid w:val="008F2588"/>
    <w:rsid w:val="008F2A98"/>
    <w:rsid w:val="008F307B"/>
    <w:rsid w:val="008F3225"/>
    <w:rsid w:val="008F3C82"/>
    <w:rsid w:val="008F44DB"/>
    <w:rsid w:val="008F5091"/>
    <w:rsid w:val="008F5738"/>
    <w:rsid w:val="008F68BF"/>
    <w:rsid w:val="008F6A6F"/>
    <w:rsid w:val="008F771D"/>
    <w:rsid w:val="008F7B13"/>
    <w:rsid w:val="008F7D0D"/>
    <w:rsid w:val="00904E87"/>
    <w:rsid w:val="0090590E"/>
    <w:rsid w:val="00905987"/>
    <w:rsid w:val="009062AC"/>
    <w:rsid w:val="0090631A"/>
    <w:rsid w:val="009063A1"/>
    <w:rsid w:val="00906CF1"/>
    <w:rsid w:val="0090756C"/>
    <w:rsid w:val="00907861"/>
    <w:rsid w:val="0091297E"/>
    <w:rsid w:val="00912CFF"/>
    <w:rsid w:val="00913EEE"/>
    <w:rsid w:val="00915DF6"/>
    <w:rsid w:val="00915F69"/>
    <w:rsid w:val="00916251"/>
    <w:rsid w:val="00916466"/>
    <w:rsid w:val="00916792"/>
    <w:rsid w:val="0091763C"/>
    <w:rsid w:val="009203F7"/>
    <w:rsid w:val="00920FD7"/>
    <w:rsid w:val="00921E98"/>
    <w:rsid w:val="00922EAA"/>
    <w:rsid w:val="00924D64"/>
    <w:rsid w:val="00925410"/>
    <w:rsid w:val="0092604C"/>
    <w:rsid w:val="009271A0"/>
    <w:rsid w:val="009313E5"/>
    <w:rsid w:val="00933F0D"/>
    <w:rsid w:val="009348FB"/>
    <w:rsid w:val="00935227"/>
    <w:rsid w:val="009352AD"/>
    <w:rsid w:val="009366D6"/>
    <w:rsid w:val="00936A3B"/>
    <w:rsid w:val="00941195"/>
    <w:rsid w:val="009449B3"/>
    <w:rsid w:val="009452B9"/>
    <w:rsid w:val="00945BC9"/>
    <w:rsid w:val="0094645C"/>
    <w:rsid w:val="009470F3"/>
    <w:rsid w:val="00947202"/>
    <w:rsid w:val="009479DB"/>
    <w:rsid w:val="00951387"/>
    <w:rsid w:val="009528E7"/>
    <w:rsid w:val="00953057"/>
    <w:rsid w:val="00954087"/>
    <w:rsid w:val="0095427A"/>
    <w:rsid w:val="00956CF0"/>
    <w:rsid w:val="00956F63"/>
    <w:rsid w:val="0096024A"/>
    <w:rsid w:val="00960695"/>
    <w:rsid w:val="00960B1E"/>
    <w:rsid w:val="00964F8C"/>
    <w:rsid w:val="00965138"/>
    <w:rsid w:val="0096574B"/>
    <w:rsid w:val="00967813"/>
    <w:rsid w:val="00967FA3"/>
    <w:rsid w:val="009701AE"/>
    <w:rsid w:val="00970914"/>
    <w:rsid w:val="009712F9"/>
    <w:rsid w:val="00971DD2"/>
    <w:rsid w:val="00972792"/>
    <w:rsid w:val="0097287C"/>
    <w:rsid w:val="009732EC"/>
    <w:rsid w:val="009741FD"/>
    <w:rsid w:val="00976B88"/>
    <w:rsid w:val="009774A0"/>
    <w:rsid w:val="00980A1B"/>
    <w:rsid w:val="00981096"/>
    <w:rsid w:val="00981BBB"/>
    <w:rsid w:val="0098302E"/>
    <w:rsid w:val="009839B9"/>
    <w:rsid w:val="00983D4D"/>
    <w:rsid w:val="009840FA"/>
    <w:rsid w:val="00984AC6"/>
    <w:rsid w:val="00984CE7"/>
    <w:rsid w:val="00985DBF"/>
    <w:rsid w:val="00986198"/>
    <w:rsid w:val="0098660D"/>
    <w:rsid w:val="0098725C"/>
    <w:rsid w:val="0098775B"/>
    <w:rsid w:val="009914CF"/>
    <w:rsid w:val="00994F82"/>
    <w:rsid w:val="009950B9"/>
    <w:rsid w:val="009952F6"/>
    <w:rsid w:val="00995957"/>
    <w:rsid w:val="00995A10"/>
    <w:rsid w:val="00995CCB"/>
    <w:rsid w:val="009A057A"/>
    <w:rsid w:val="009A10A2"/>
    <w:rsid w:val="009A165D"/>
    <w:rsid w:val="009A1827"/>
    <w:rsid w:val="009A1E97"/>
    <w:rsid w:val="009A274A"/>
    <w:rsid w:val="009A369E"/>
    <w:rsid w:val="009A3836"/>
    <w:rsid w:val="009A3CE1"/>
    <w:rsid w:val="009A3E43"/>
    <w:rsid w:val="009A4B1F"/>
    <w:rsid w:val="009A55F4"/>
    <w:rsid w:val="009A5B14"/>
    <w:rsid w:val="009A5DA5"/>
    <w:rsid w:val="009A5EE5"/>
    <w:rsid w:val="009A5F92"/>
    <w:rsid w:val="009A759E"/>
    <w:rsid w:val="009A7871"/>
    <w:rsid w:val="009B063B"/>
    <w:rsid w:val="009B08FF"/>
    <w:rsid w:val="009B170C"/>
    <w:rsid w:val="009B1B6C"/>
    <w:rsid w:val="009B2071"/>
    <w:rsid w:val="009B24BD"/>
    <w:rsid w:val="009B3B97"/>
    <w:rsid w:val="009B3F53"/>
    <w:rsid w:val="009B4D5F"/>
    <w:rsid w:val="009B5088"/>
    <w:rsid w:val="009B5783"/>
    <w:rsid w:val="009B64AA"/>
    <w:rsid w:val="009B713A"/>
    <w:rsid w:val="009B7655"/>
    <w:rsid w:val="009B783D"/>
    <w:rsid w:val="009B789D"/>
    <w:rsid w:val="009B78E1"/>
    <w:rsid w:val="009C11B0"/>
    <w:rsid w:val="009C16B5"/>
    <w:rsid w:val="009C2384"/>
    <w:rsid w:val="009C279A"/>
    <w:rsid w:val="009C464B"/>
    <w:rsid w:val="009C516A"/>
    <w:rsid w:val="009C5D3D"/>
    <w:rsid w:val="009C629D"/>
    <w:rsid w:val="009C66CB"/>
    <w:rsid w:val="009C73FC"/>
    <w:rsid w:val="009C751E"/>
    <w:rsid w:val="009D0610"/>
    <w:rsid w:val="009D2286"/>
    <w:rsid w:val="009D37C4"/>
    <w:rsid w:val="009D7286"/>
    <w:rsid w:val="009D78E9"/>
    <w:rsid w:val="009D7A67"/>
    <w:rsid w:val="009E1299"/>
    <w:rsid w:val="009E1E96"/>
    <w:rsid w:val="009E2A07"/>
    <w:rsid w:val="009E34F4"/>
    <w:rsid w:val="009E5034"/>
    <w:rsid w:val="009E54C8"/>
    <w:rsid w:val="009E5639"/>
    <w:rsid w:val="009F0A51"/>
    <w:rsid w:val="009F161F"/>
    <w:rsid w:val="009F1CD6"/>
    <w:rsid w:val="009F371A"/>
    <w:rsid w:val="009F3843"/>
    <w:rsid w:val="009F38BB"/>
    <w:rsid w:val="009F4006"/>
    <w:rsid w:val="009F4301"/>
    <w:rsid w:val="009F4E08"/>
    <w:rsid w:val="009F7B10"/>
    <w:rsid w:val="00A00992"/>
    <w:rsid w:val="00A00A3A"/>
    <w:rsid w:val="00A019FA"/>
    <w:rsid w:val="00A02034"/>
    <w:rsid w:val="00A02CC0"/>
    <w:rsid w:val="00A03E11"/>
    <w:rsid w:val="00A05088"/>
    <w:rsid w:val="00A056CC"/>
    <w:rsid w:val="00A062D9"/>
    <w:rsid w:val="00A0658D"/>
    <w:rsid w:val="00A0725C"/>
    <w:rsid w:val="00A077D7"/>
    <w:rsid w:val="00A0790B"/>
    <w:rsid w:val="00A12726"/>
    <w:rsid w:val="00A1383F"/>
    <w:rsid w:val="00A16146"/>
    <w:rsid w:val="00A1737E"/>
    <w:rsid w:val="00A17588"/>
    <w:rsid w:val="00A212BC"/>
    <w:rsid w:val="00A217CC"/>
    <w:rsid w:val="00A21A7E"/>
    <w:rsid w:val="00A21C7F"/>
    <w:rsid w:val="00A22826"/>
    <w:rsid w:val="00A2314D"/>
    <w:rsid w:val="00A24ECF"/>
    <w:rsid w:val="00A25C52"/>
    <w:rsid w:val="00A25D6A"/>
    <w:rsid w:val="00A264F1"/>
    <w:rsid w:val="00A26AC6"/>
    <w:rsid w:val="00A276C8"/>
    <w:rsid w:val="00A27B88"/>
    <w:rsid w:val="00A30A00"/>
    <w:rsid w:val="00A31F8F"/>
    <w:rsid w:val="00A321E1"/>
    <w:rsid w:val="00A32691"/>
    <w:rsid w:val="00A328B9"/>
    <w:rsid w:val="00A32DA9"/>
    <w:rsid w:val="00A34BD1"/>
    <w:rsid w:val="00A3579D"/>
    <w:rsid w:val="00A35C7B"/>
    <w:rsid w:val="00A36EB7"/>
    <w:rsid w:val="00A402C7"/>
    <w:rsid w:val="00A4059F"/>
    <w:rsid w:val="00A40C9A"/>
    <w:rsid w:val="00A412CB"/>
    <w:rsid w:val="00A43A83"/>
    <w:rsid w:val="00A45D2F"/>
    <w:rsid w:val="00A45F1D"/>
    <w:rsid w:val="00A514BE"/>
    <w:rsid w:val="00A52A5D"/>
    <w:rsid w:val="00A52D78"/>
    <w:rsid w:val="00A52FF9"/>
    <w:rsid w:val="00A5344E"/>
    <w:rsid w:val="00A540E6"/>
    <w:rsid w:val="00A54B2C"/>
    <w:rsid w:val="00A55370"/>
    <w:rsid w:val="00A558DF"/>
    <w:rsid w:val="00A5631F"/>
    <w:rsid w:val="00A57332"/>
    <w:rsid w:val="00A573DB"/>
    <w:rsid w:val="00A57D57"/>
    <w:rsid w:val="00A608F8"/>
    <w:rsid w:val="00A61E5E"/>
    <w:rsid w:val="00A62C4E"/>
    <w:rsid w:val="00A6324B"/>
    <w:rsid w:val="00A640B2"/>
    <w:rsid w:val="00A640B5"/>
    <w:rsid w:val="00A64D78"/>
    <w:rsid w:val="00A64E77"/>
    <w:rsid w:val="00A6557E"/>
    <w:rsid w:val="00A6646C"/>
    <w:rsid w:val="00A66794"/>
    <w:rsid w:val="00A679BA"/>
    <w:rsid w:val="00A71BEA"/>
    <w:rsid w:val="00A71DB7"/>
    <w:rsid w:val="00A7210B"/>
    <w:rsid w:val="00A72B49"/>
    <w:rsid w:val="00A747F9"/>
    <w:rsid w:val="00A75CB3"/>
    <w:rsid w:val="00A75DDF"/>
    <w:rsid w:val="00A76140"/>
    <w:rsid w:val="00A80E53"/>
    <w:rsid w:val="00A8127E"/>
    <w:rsid w:val="00A823D0"/>
    <w:rsid w:val="00A86278"/>
    <w:rsid w:val="00A873FB"/>
    <w:rsid w:val="00A9014E"/>
    <w:rsid w:val="00A90C1A"/>
    <w:rsid w:val="00A91BD8"/>
    <w:rsid w:val="00A9298F"/>
    <w:rsid w:val="00A930E9"/>
    <w:rsid w:val="00A945EC"/>
    <w:rsid w:val="00A953BC"/>
    <w:rsid w:val="00A955C1"/>
    <w:rsid w:val="00A9566D"/>
    <w:rsid w:val="00A95E21"/>
    <w:rsid w:val="00A9704A"/>
    <w:rsid w:val="00A9774E"/>
    <w:rsid w:val="00A97830"/>
    <w:rsid w:val="00A97F7E"/>
    <w:rsid w:val="00AA004F"/>
    <w:rsid w:val="00AA0AF3"/>
    <w:rsid w:val="00AA0FAD"/>
    <w:rsid w:val="00AA1815"/>
    <w:rsid w:val="00AA2454"/>
    <w:rsid w:val="00AA2557"/>
    <w:rsid w:val="00AA2C61"/>
    <w:rsid w:val="00AA2EE8"/>
    <w:rsid w:val="00AA4440"/>
    <w:rsid w:val="00AA4A64"/>
    <w:rsid w:val="00AA4D1C"/>
    <w:rsid w:val="00AA4D66"/>
    <w:rsid w:val="00AA569A"/>
    <w:rsid w:val="00AA5B74"/>
    <w:rsid w:val="00AA5FB9"/>
    <w:rsid w:val="00AA6725"/>
    <w:rsid w:val="00AA71F7"/>
    <w:rsid w:val="00AA78D9"/>
    <w:rsid w:val="00AA7B25"/>
    <w:rsid w:val="00AA7D3A"/>
    <w:rsid w:val="00AB018F"/>
    <w:rsid w:val="00AB086A"/>
    <w:rsid w:val="00AB0DEE"/>
    <w:rsid w:val="00AB29B1"/>
    <w:rsid w:val="00AB3744"/>
    <w:rsid w:val="00AB3AC0"/>
    <w:rsid w:val="00AB3B57"/>
    <w:rsid w:val="00AB4172"/>
    <w:rsid w:val="00AB50FC"/>
    <w:rsid w:val="00AB6167"/>
    <w:rsid w:val="00AB649E"/>
    <w:rsid w:val="00AB7324"/>
    <w:rsid w:val="00AC04FA"/>
    <w:rsid w:val="00AC1A7D"/>
    <w:rsid w:val="00AC20CB"/>
    <w:rsid w:val="00AC264B"/>
    <w:rsid w:val="00AC2A6D"/>
    <w:rsid w:val="00AC32E7"/>
    <w:rsid w:val="00AC410F"/>
    <w:rsid w:val="00AC4718"/>
    <w:rsid w:val="00AC4F16"/>
    <w:rsid w:val="00AC559B"/>
    <w:rsid w:val="00AC61EC"/>
    <w:rsid w:val="00AC6303"/>
    <w:rsid w:val="00AC650C"/>
    <w:rsid w:val="00AD17CA"/>
    <w:rsid w:val="00AD1F73"/>
    <w:rsid w:val="00AD2BBB"/>
    <w:rsid w:val="00AD4E37"/>
    <w:rsid w:val="00AD5638"/>
    <w:rsid w:val="00AD5BCD"/>
    <w:rsid w:val="00AD79E6"/>
    <w:rsid w:val="00AE02B4"/>
    <w:rsid w:val="00AE0DF6"/>
    <w:rsid w:val="00AE3024"/>
    <w:rsid w:val="00AE4493"/>
    <w:rsid w:val="00AE4795"/>
    <w:rsid w:val="00AE524A"/>
    <w:rsid w:val="00AE5F2D"/>
    <w:rsid w:val="00AE657C"/>
    <w:rsid w:val="00AE6861"/>
    <w:rsid w:val="00AE74D5"/>
    <w:rsid w:val="00AE757B"/>
    <w:rsid w:val="00AE7868"/>
    <w:rsid w:val="00AE7DF8"/>
    <w:rsid w:val="00AF15F9"/>
    <w:rsid w:val="00AF1A9E"/>
    <w:rsid w:val="00AF1F08"/>
    <w:rsid w:val="00AF28B7"/>
    <w:rsid w:val="00AF35D1"/>
    <w:rsid w:val="00AF393F"/>
    <w:rsid w:val="00AF6016"/>
    <w:rsid w:val="00AF6244"/>
    <w:rsid w:val="00AF62C5"/>
    <w:rsid w:val="00AF633D"/>
    <w:rsid w:val="00AF6381"/>
    <w:rsid w:val="00AF6777"/>
    <w:rsid w:val="00AF75EF"/>
    <w:rsid w:val="00AF7A2F"/>
    <w:rsid w:val="00B00373"/>
    <w:rsid w:val="00B0189F"/>
    <w:rsid w:val="00B01C7A"/>
    <w:rsid w:val="00B02D28"/>
    <w:rsid w:val="00B0424D"/>
    <w:rsid w:val="00B0436E"/>
    <w:rsid w:val="00B045C6"/>
    <w:rsid w:val="00B05735"/>
    <w:rsid w:val="00B061E0"/>
    <w:rsid w:val="00B0735A"/>
    <w:rsid w:val="00B10368"/>
    <w:rsid w:val="00B103CD"/>
    <w:rsid w:val="00B1047B"/>
    <w:rsid w:val="00B110AB"/>
    <w:rsid w:val="00B11293"/>
    <w:rsid w:val="00B13782"/>
    <w:rsid w:val="00B15857"/>
    <w:rsid w:val="00B16CF9"/>
    <w:rsid w:val="00B17647"/>
    <w:rsid w:val="00B17AE3"/>
    <w:rsid w:val="00B17D61"/>
    <w:rsid w:val="00B20830"/>
    <w:rsid w:val="00B21B44"/>
    <w:rsid w:val="00B21BEF"/>
    <w:rsid w:val="00B228D0"/>
    <w:rsid w:val="00B22F9D"/>
    <w:rsid w:val="00B239EA"/>
    <w:rsid w:val="00B23EC3"/>
    <w:rsid w:val="00B241C6"/>
    <w:rsid w:val="00B244B7"/>
    <w:rsid w:val="00B24CC9"/>
    <w:rsid w:val="00B25A8B"/>
    <w:rsid w:val="00B25F53"/>
    <w:rsid w:val="00B26644"/>
    <w:rsid w:val="00B2695A"/>
    <w:rsid w:val="00B27125"/>
    <w:rsid w:val="00B27A93"/>
    <w:rsid w:val="00B30568"/>
    <w:rsid w:val="00B3066A"/>
    <w:rsid w:val="00B32341"/>
    <w:rsid w:val="00B329EC"/>
    <w:rsid w:val="00B3475A"/>
    <w:rsid w:val="00B3504B"/>
    <w:rsid w:val="00B35503"/>
    <w:rsid w:val="00B3621D"/>
    <w:rsid w:val="00B362B4"/>
    <w:rsid w:val="00B367B9"/>
    <w:rsid w:val="00B40F61"/>
    <w:rsid w:val="00B41865"/>
    <w:rsid w:val="00B42059"/>
    <w:rsid w:val="00B4372E"/>
    <w:rsid w:val="00B446A6"/>
    <w:rsid w:val="00B4642A"/>
    <w:rsid w:val="00B46FA7"/>
    <w:rsid w:val="00B47AAC"/>
    <w:rsid w:val="00B501DD"/>
    <w:rsid w:val="00B502F1"/>
    <w:rsid w:val="00B52B92"/>
    <w:rsid w:val="00B52CA8"/>
    <w:rsid w:val="00B53DBD"/>
    <w:rsid w:val="00B5439E"/>
    <w:rsid w:val="00B54803"/>
    <w:rsid w:val="00B5515F"/>
    <w:rsid w:val="00B55581"/>
    <w:rsid w:val="00B566EF"/>
    <w:rsid w:val="00B6232F"/>
    <w:rsid w:val="00B62405"/>
    <w:rsid w:val="00B625D7"/>
    <w:rsid w:val="00B630F5"/>
    <w:rsid w:val="00B632B8"/>
    <w:rsid w:val="00B63BAB"/>
    <w:rsid w:val="00B63FDA"/>
    <w:rsid w:val="00B6406B"/>
    <w:rsid w:val="00B64EAF"/>
    <w:rsid w:val="00B654CA"/>
    <w:rsid w:val="00B65869"/>
    <w:rsid w:val="00B662FE"/>
    <w:rsid w:val="00B66372"/>
    <w:rsid w:val="00B66BB5"/>
    <w:rsid w:val="00B675F3"/>
    <w:rsid w:val="00B701A7"/>
    <w:rsid w:val="00B70E62"/>
    <w:rsid w:val="00B711F5"/>
    <w:rsid w:val="00B72DD1"/>
    <w:rsid w:val="00B73D67"/>
    <w:rsid w:val="00B73EF6"/>
    <w:rsid w:val="00B741D3"/>
    <w:rsid w:val="00B7463E"/>
    <w:rsid w:val="00B754B1"/>
    <w:rsid w:val="00B76434"/>
    <w:rsid w:val="00B77616"/>
    <w:rsid w:val="00B8087D"/>
    <w:rsid w:val="00B80ABE"/>
    <w:rsid w:val="00B80C3C"/>
    <w:rsid w:val="00B80D80"/>
    <w:rsid w:val="00B8139E"/>
    <w:rsid w:val="00B8161A"/>
    <w:rsid w:val="00B81AA5"/>
    <w:rsid w:val="00B81C13"/>
    <w:rsid w:val="00B83052"/>
    <w:rsid w:val="00B841A5"/>
    <w:rsid w:val="00B84B5D"/>
    <w:rsid w:val="00B84F06"/>
    <w:rsid w:val="00B85D78"/>
    <w:rsid w:val="00B85DAE"/>
    <w:rsid w:val="00B862DB"/>
    <w:rsid w:val="00B87384"/>
    <w:rsid w:val="00B87496"/>
    <w:rsid w:val="00B9114B"/>
    <w:rsid w:val="00B92694"/>
    <w:rsid w:val="00B92827"/>
    <w:rsid w:val="00B92BBB"/>
    <w:rsid w:val="00B941C2"/>
    <w:rsid w:val="00B944E0"/>
    <w:rsid w:val="00B9487C"/>
    <w:rsid w:val="00B94A2D"/>
    <w:rsid w:val="00B9623C"/>
    <w:rsid w:val="00B965E5"/>
    <w:rsid w:val="00B9664A"/>
    <w:rsid w:val="00B97508"/>
    <w:rsid w:val="00B977CF"/>
    <w:rsid w:val="00BA2311"/>
    <w:rsid w:val="00BA280E"/>
    <w:rsid w:val="00BA3369"/>
    <w:rsid w:val="00BA3568"/>
    <w:rsid w:val="00BA46E1"/>
    <w:rsid w:val="00BA53EF"/>
    <w:rsid w:val="00BA61C4"/>
    <w:rsid w:val="00BA64A4"/>
    <w:rsid w:val="00BA6ED0"/>
    <w:rsid w:val="00BA7C8D"/>
    <w:rsid w:val="00BB074A"/>
    <w:rsid w:val="00BB0830"/>
    <w:rsid w:val="00BB09F5"/>
    <w:rsid w:val="00BB0E69"/>
    <w:rsid w:val="00BB22A9"/>
    <w:rsid w:val="00BB2656"/>
    <w:rsid w:val="00BB26B1"/>
    <w:rsid w:val="00BB290D"/>
    <w:rsid w:val="00BB3627"/>
    <w:rsid w:val="00BB4362"/>
    <w:rsid w:val="00BB44DB"/>
    <w:rsid w:val="00BB59AA"/>
    <w:rsid w:val="00BB59FA"/>
    <w:rsid w:val="00BB653A"/>
    <w:rsid w:val="00BC126B"/>
    <w:rsid w:val="00BC1FBF"/>
    <w:rsid w:val="00BC2B7E"/>
    <w:rsid w:val="00BC2D7B"/>
    <w:rsid w:val="00BC3108"/>
    <w:rsid w:val="00BC3F6C"/>
    <w:rsid w:val="00BC6DA7"/>
    <w:rsid w:val="00BC7420"/>
    <w:rsid w:val="00BC7655"/>
    <w:rsid w:val="00BC7EB0"/>
    <w:rsid w:val="00BD0689"/>
    <w:rsid w:val="00BD0747"/>
    <w:rsid w:val="00BD111D"/>
    <w:rsid w:val="00BD3636"/>
    <w:rsid w:val="00BD4314"/>
    <w:rsid w:val="00BD72AD"/>
    <w:rsid w:val="00BE0B3F"/>
    <w:rsid w:val="00BE0D12"/>
    <w:rsid w:val="00BE1047"/>
    <w:rsid w:val="00BE1BBC"/>
    <w:rsid w:val="00BE2055"/>
    <w:rsid w:val="00BE3543"/>
    <w:rsid w:val="00BE3A74"/>
    <w:rsid w:val="00BE42EB"/>
    <w:rsid w:val="00BE4FAC"/>
    <w:rsid w:val="00BE5CFA"/>
    <w:rsid w:val="00BF0B11"/>
    <w:rsid w:val="00BF1813"/>
    <w:rsid w:val="00BF1E3E"/>
    <w:rsid w:val="00BF2536"/>
    <w:rsid w:val="00BF2621"/>
    <w:rsid w:val="00BF357B"/>
    <w:rsid w:val="00BF3674"/>
    <w:rsid w:val="00BF3BD1"/>
    <w:rsid w:val="00BF45A6"/>
    <w:rsid w:val="00BF4BB4"/>
    <w:rsid w:val="00BF5A78"/>
    <w:rsid w:val="00BF6BFA"/>
    <w:rsid w:val="00C01311"/>
    <w:rsid w:val="00C013DB"/>
    <w:rsid w:val="00C01F6F"/>
    <w:rsid w:val="00C0283A"/>
    <w:rsid w:val="00C02D5A"/>
    <w:rsid w:val="00C02E42"/>
    <w:rsid w:val="00C04871"/>
    <w:rsid w:val="00C053BC"/>
    <w:rsid w:val="00C055BD"/>
    <w:rsid w:val="00C05B3B"/>
    <w:rsid w:val="00C06BCD"/>
    <w:rsid w:val="00C06C07"/>
    <w:rsid w:val="00C077D1"/>
    <w:rsid w:val="00C113A9"/>
    <w:rsid w:val="00C11593"/>
    <w:rsid w:val="00C135C6"/>
    <w:rsid w:val="00C137B9"/>
    <w:rsid w:val="00C1422F"/>
    <w:rsid w:val="00C14DC5"/>
    <w:rsid w:val="00C157AE"/>
    <w:rsid w:val="00C15E43"/>
    <w:rsid w:val="00C168E7"/>
    <w:rsid w:val="00C1704E"/>
    <w:rsid w:val="00C202A3"/>
    <w:rsid w:val="00C2087B"/>
    <w:rsid w:val="00C214D1"/>
    <w:rsid w:val="00C2252C"/>
    <w:rsid w:val="00C23271"/>
    <w:rsid w:val="00C24AE4"/>
    <w:rsid w:val="00C24DB3"/>
    <w:rsid w:val="00C25013"/>
    <w:rsid w:val="00C25F6D"/>
    <w:rsid w:val="00C2685A"/>
    <w:rsid w:val="00C278FF"/>
    <w:rsid w:val="00C27E87"/>
    <w:rsid w:val="00C304B0"/>
    <w:rsid w:val="00C305B6"/>
    <w:rsid w:val="00C30FF9"/>
    <w:rsid w:val="00C3113B"/>
    <w:rsid w:val="00C32AB1"/>
    <w:rsid w:val="00C33C63"/>
    <w:rsid w:val="00C3427C"/>
    <w:rsid w:val="00C3455D"/>
    <w:rsid w:val="00C3491E"/>
    <w:rsid w:val="00C352F8"/>
    <w:rsid w:val="00C359D6"/>
    <w:rsid w:val="00C3602D"/>
    <w:rsid w:val="00C36782"/>
    <w:rsid w:val="00C36C51"/>
    <w:rsid w:val="00C37BA8"/>
    <w:rsid w:val="00C37C67"/>
    <w:rsid w:val="00C41FDE"/>
    <w:rsid w:val="00C424E5"/>
    <w:rsid w:val="00C4255D"/>
    <w:rsid w:val="00C4389E"/>
    <w:rsid w:val="00C44165"/>
    <w:rsid w:val="00C448C4"/>
    <w:rsid w:val="00C46538"/>
    <w:rsid w:val="00C50163"/>
    <w:rsid w:val="00C50436"/>
    <w:rsid w:val="00C5054B"/>
    <w:rsid w:val="00C51D6B"/>
    <w:rsid w:val="00C5219E"/>
    <w:rsid w:val="00C52A94"/>
    <w:rsid w:val="00C5339A"/>
    <w:rsid w:val="00C53963"/>
    <w:rsid w:val="00C54EC6"/>
    <w:rsid w:val="00C55E6E"/>
    <w:rsid w:val="00C56AD3"/>
    <w:rsid w:val="00C56D3B"/>
    <w:rsid w:val="00C57900"/>
    <w:rsid w:val="00C6068A"/>
    <w:rsid w:val="00C61275"/>
    <w:rsid w:val="00C61363"/>
    <w:rsid w:val="00C61AE5"/>
    <w:rsid w:val="00C622CF"/>
    <w:rsid w:val="00C62545"/>
    <w:rsid w:val="00C63D7F"/>
    <w:rsid w:val="00C64DFE"/>
    <w:rsid w:val="00C6516A"/>
    <w:rsid w:val="00C65A1D"/>
    <w:rsid w:val="00C65B22"/>
    <w:rsid w:val="00C66100"/>
    <w:rsid w:val="00C66959"/>
    <w:rsid w:val="00C6695F"/>
    <w:rsid w:val="00C66975"/>
    <w:rsid w:val="00C70730"/>
    <w:rsid w:val="00C709A5"/>
    <w:rsid w:val="00C7105C"/>
    <w:rsid w:val="00C71359"/>
    <w:rsid w:val="00C716EB"/>
    <w:rsid w:val="00C722D3"/>
    <w:rsid w:val="00C72B77"/>
    <w:rsid w:val="00C735F1"/>
    <w:rsid w:val="00C73D1C"/>
    <w:rsid w:val="00C73D4C"/>
    <w:rsid w:val="00C746B2"/>
    <w:rsid w:val="00C768A6"/>
    <w:rsid w:val="00C8009F"/>
    <w:rsid w:val="00C81052"/>
    <w:rsid w:val="00C812D8"/>
    <w:rsid w:val="00C8244D"/>
    <w:rsid w:val="00C82B11"/>
    <w:rsid w:val="00C82FDF"/>
    <w:rsid w:val="00C840EA"/>
    <w:rsid w:val="00C85997"/>
    <w:rsid w:val="00C865DA"/>
    <w:rsid w:val="00C87CFA"/>
    <w:rsid w:val="00C904D6"/>
    <w:rsid w:val="00C911CF"/>
    <w:rsid w:val="00C9170A"/>
    <w:rsid w:val="00C929EC"/>
    <w:rsid w:val="00C92A77"/>
    <w:rsid w:val="00C92E22"/>
    <w:rsid w:val="00C9489F"/>
    <w:rsid w:val="00C9543C"/>
    <w:rsid w:val="00C967C2"/>
    <w:rsid w:val="00CA0035"/>
    <w:rsid w:val="00CA163F"/>
    <w:rsid w:val="00CA1C3B"/>
    <w:rsid w:val="00CA2709"/>
    <w:rsid w:val="00CA277A"/>
    <w:rsid w:val="00CA295C"/>
    <w:rsid w:val="00CA3FAB"/>
    <w:rsid w:val="00CA4991"/>
    <w:rsid w:val="00CA5ACC"/>
    <w:rsid w:val="00CA5B5E"/>
    <w:rsid w:val="00CA5BEB"/>
    <w:rsid w:val="00CA5EB5"/>
    <w:rsid w:val="00CA7606"/>
    <w:rsid w:val="00CA776D"/>
    <w:rsid w:val="00CB021A"/>
    <w:rsid w:val="00CB0434"/>
    <w:rsid w:val="00CB0767"/>
    <w:rsid w:val="00CB128E"/>
    <w:rsid w:val="00CB1477"/>
    <w:rsid w:val="00CB18FB"/>
    <w:rsid w:val="00CB1A13"/>
    <w:rsid w:val="00CB1D92"/>
    <w:rsid w:val="00CB2D5F"/>
    <w:rsid w:val="00CB3A7F"/>
    <w:rsid w:val="00CB47A8"/>
    <w:rsid w:val="00CB78BC"/>
    <w:rsid w:val="00CB7E07"/>
    <w:rsid w:val="00CC0D36"/>
    <w:rsid w:val="00CC3C85"/>
    <w:rsid w:val="00CC45F4"/>
    <w:rsid w:val="00CC5180"/>
    <w:rsid w:val="00CC57B1"/>
    <w:rsid w:val="00CC6134"/>
    <w:rsid w:val="00CC71DE"/>
    <w:rsid w:val="00CD012F"/>
    <w:rsid w:val="00CD03F8"/>
    <w:rsid w:val="00CD09E6"/>
    <w:rsid w:val="00CD1734"/>
    <w:rsid w:val="00CD36FC"/>
    <w:rsid w:val="00CD3BBD"/>
    <w:rsid w:val="00CD45A4"/>
    <w:rsid w:val="00CD489E"/>
    <w:rsid w:val="00CD4E55"/>
    <w:rsid w:val="00CD504F"/>
    <w:rsid w:val="00CD7365"/>
    <w:rsid w:val="00CD7A29"/>
    <w:rsid w:val="00CD7F47"/>
    <w:rsid w:val="00CE017B"/>
    <w:rsid w:val="00CE0372"/>
    <w:rsid w:val="00CE05F8"/>
    <w:rsid w:val="00CE15CB"/>
    <w:rsid w:val="00CE1BF6"/>
    <w:rsid w:val="00CE1D6B"/>
    <w:rsid w:val="00CE309B"/>
    <w:rsid w:val="00CE3329"/>
    <w:rsid w:val="00CE34CA"/>
    <w:rsid w:val="00CE3E0E"/>
    <w:rsid w:val="00CE4958"/>
    <w:rsid w:val="00CE50EF"/>
    <w:rsid w:val="00CE6FC1"/>
    <w:rsid w:val="00CE7372"/>
    <w:rsid w:val="00CF0C35"/>
    <w:rsid w:val="00CF17EB"/>
    <w:rsid w:val="00CF1E9B"/>
    <w:rsid w:val="00CF2317"/>
    <w:rsid w:val="00CF2DB0"/>
    <w:rsid w:val="00CF3072"/>
    <w:rsid w:val="00CF390F"/>
    <w:rsid w:val="00CF3BBC"/>
    <w:rsid w:val="00CF4689"/>
    <w:rsid w:val="00CF48C0"/>
    <w:rsid w:val="00CF5B6E"/>
    <w:rsid w:val="00CF61ED"/>
    <w:rsid w:val="00CF739C"/>
    <w:rsid w:val="00CF7CE3"/>
    <w:rsid w:val="00D007A1"/>
    <w:rsid w:val="00D00F7A"/>
    <w:rsid w:val="00D00FEA"/>
    <w:rsid w:val="00D01510"/>
    <w:rsid w:val="00D01AA4"/>
    <w:rsid w:val="00D03B6D"/>
    <w:rsid w:val="00D03BB0"/>
    <w:rsid w:val="00D03DA8"/>
    <w:rsid w:val="00D03DDB"/>
    <w:rsid w:val="00D06015"/>
    <w:rsid w:val="00D06EC4"/>
    <w:rsid w:val="00D07FFE"/>
    <w:rsid w:val="00D106E8"/>
    <w:rsid w:val="00D10CD9"/>
    <w:rsid w:val="00D10FE2"/>
    <w:rsid w:val="00D113FA"/>
    <w:rsid w:val="00D11938"/>
    <w:rsid w:val="00D13855"/>
    <w:rsid w:val="00D13D63"/>
    <w:rsid w:val="00D13DDE"/>
    <w:rsid w:val="00D1458C"/>
    <w:rsid w:val="00D14AB3"/>
    <w:rsid w:val="00D14F08"/>
    <w:rsid w:val="00D152DE"/>
    <w:rsid w:val="00D1555E"/>
    <w:rsid w:val="00D1595A"/>
    <w:rsid w:val="00D16D57"/>
    <w:rsid w:val="00D1736D"/>
    <w:rsid w:val="00D1779F"/>
    <w:rsid w:val="00D20DAB"/>
    <w:rsid w:val="00D2207C"/>
    <w:rsid w:val="00D22D29"/>
    <w:rsid w:val="00D22D75"/>
    <w:rsid w:val="00D22F54"/>
    <w:rsid w:val="00D24068"/>
    <w:rsid w:val="00D24936"/>
    <w:rsid w:val="00D24C3C"/>
    <w:rsid w:val="00D25427"/>
    <w:rsid w:val="00D2552A"/>
    <w:rsid w:val="00D2578F"/>
    <w:rsid w:val="00D25A6F"/>
    <w:rsid w:val="00D26BBB"/>
    <w:rsid w:val="00D3017C"/>
    <w:rsid w:val="00D3060B"/>
    <w:rsid w:val="00D313B2"/>
    <w:rsid w:val="00D3292B"/>
    <w:rsid w:val="00D35208"/>
    <w:rsid w:val="00D355AF"/>
    <w:rsid w:val="00D357BB"/>
    <w:rsid w:val="00D3586A"/>
    <w:rsid w:val="00D35CA4"/>
    <w:rsid w:val="00D35F04"/>
    <w:rsid w:val="00D36AA7"/>
    <w:rsid w:val="00D37DFA"/>
    <w:rsid w:val="00D40109"/>
    <w:rsid w:val="00D41637"/>
    <w:rsid w:val="00D421C0"/>
    <w:rsid w:val="00D42A4F"/>
    <w:rsid w:val="00D452C5"/>
    <w:rsid w:val="00D467BC"/>
    <w:rsid w:val="00D4722A"/>
    <w:rsid w:val="00D4763D"/>
    <w:rsid w:val="00D5000C"/>
    <w:rsid w:val="00D52433"/>
    <w:rsid w:val="00D5253E"/>
    <w:rsid w:val="00D52DE8"/>
    <w:rsid w:val="00D53782"/>
    <w:rsid w:val="00D53AC5"/>
    <w:rsid w:val="00D54209"/>
    <w:rsid w:val="00D562E5"/>
    <w:rsid w:val="00D57613"/>
    <w:rsid w:val="00D5773F"/>
    <w:rsid w:val="00D60792"/>
    <w:rsid w:val="00D60970"/>
    <w:rsid w:val="00D60A64"/>
    <w:rsid w:val="00D60CB9"/>
    <w:rsid w:val="00D62345"/>
    <w:rsid w:val="00D62400"/>
    <w:rsid w:val="00D6268C"/>
    <w:rsid w:val="00D6426B"/>
    <w:rsid w:val="00D6436A"/>
    <w:rsid w:val="00D645E7"/>
    <w:rsid w:val="00D66C8E"/>
    <w:rsid w:val="00D67190"/>
    <w:rsid w:val="00D6743E"/>
    <w:rsid w:val="00D67643"/>
    <w:rsid w:val="00D70179"/>
    <w:rsid w:val="00D703B1"/>
    <w:rsid w:val="00D717F5"/>
    <w:rsid w:val="00D71A84"/>
    <w:rsid w:val="00D725CE"/>
    <w:rsid w:val="00D7485C"/>
    <w:rsid w:val="00D74EA9"/>
    <w:rsid w:val="00D76D32"/>
    <w:rsid w:val="00D77838"/>
    <w:rsid w:val="00D80957"/>
    <w:rsid w:val="00D81010"/>
    <w:rsid w:val="00D810BF"/>
    <w:rsid w:val="00D81D09"/>
    <w:rsid w:val="00D82859"/>
    <w:rsid w:val="00D831DA"/>
    <w:rsid w:val="00D831F0"/>
    <w:rsid w:val="00D83235"/>
    <w:rsid w:val="00D833B5"/>
    <w:rsid w:val="00D8678E"/>
    <w:rsid w:val="00D86AA2"/>
    <w:rsid w:val="00D879F4"/>
    <w:rsid w:val="00D900F0"/>
    <w:rsid w:val="00D90B5D"/>
    <w:rsid w:val="00D90D6A"/>
    <w:rsid w:val="00D91630"/>
    <w:rsid w:val="00D92A95"/>
    <w:rsid w:val="00D92BA8"/>
    <w:rsid w:val="00D9303A"/>
    <w:rsid w:val="00D9378F"/>
    <w:rsid w:val="00D948F5"/>
    <w:rsid w:val="00D958E7"/>
    <w:rsid w:val="00D95C5C"/>
    <w:rsid w:val="00D97739"/>
    <w:rsid w:val="00D97F9A"/>
    <w:rsid w:val="00DA0292"/>
    <w:rsid w:val="00DA0901"/>
    <w:rsid w:val="00DA12B4"/>
    <w:rsid w:val="00DA1469"/>
    <w:rsid w:val="00DA312E"/>
    <w:rsid w:val="00DA3C62"/>
    <w:rsid w:val="00DA64DD"/>
    <w:rsid w:val="00DA66F2"/>
    <w:rsid w:val="00DA7CDB"/>
    <w:rsid w:val="00DB05A3"/>
    <w:rsid w:val="00DB1E9C"/>
    <w:rsid w:val="00DB24BA"/>
    <w:rsid w:val="00DB2C36"/>
    <w:rsid w:val="00DB438A"/>
    <w:rsid w:val="00DB52BD"/>
    <w:rsid w:val="00DB62AE"/>
    <w:rsid w:val="00DB63E3"/>
    <w:rsid w:val="00DB6793"/>
    <w:rsid w:val="00DB6A8D"/>
    <w:rsid w:val="00DB73B9"/>
    <w:rsid w:val="00DB763A"/>
    <w:rsid w:val="00DC0860"/>
    <w:rsid w:val="00DC2A21"/>
    <w:rsid w:val="00DC330A"/>
    <w:rsid w:val="00DC3DC5"/>
    <w:rsid w:val="00DC4A0D"/>
    <w:rsid w:val="00DC5942"/>
    <w:rsid w:val="00DC5DC7"/>
    <w:rsid w:val="00DC5E0C"/>
    <w:rsid w:val="00DC6FC4"/>
    <w:rsid w:val="00DC7CD7"/>
    <w:rsid w:val="00DC7CEF"/>
    <w:rsid w:val="00DD09B4"/>
    <w:rsid w:val="00DD0C4C"/>
    <w:rsid w:val="00DD1035"/>
    <w:rsid w:val="00DD1688"/>
    <w:rsid w:val="00DD16AF"/>
    <w:rsid w:val="00DD1A5A"/>
    <w:rsid w:val="00DD2673"/>
    <w:rsid w:val="00DD2A1B"/>
    <w:rsid w:val="00DD2E39"/>
    <w:rsid w:val="00DD79C4"/>
    <w:rsid w:val="00DD7A41"/>
    <w:rsid w:val="00DE005C"/>
    <w:rsid w:val="00DE2170"/>
    <w:rsid w:val="00DE2396"/>
    <w:rsid w:val="00DE2E61"/>
    <w:rsid w:val="00DE3EE5"/>
    <w:rsid w:val="00DE5425"/>
    <w:rsid w:val="00DE6DAB"/>
    <w:rsid w:val="00DE7A84"/>
    <w:rsid w:val="00DF0404"/>
    <w:rsid w:val="00DF14ED"/>
    <w:rsid w:val="00DF2263"/>
    <w:rsid w:val="00DF2A49"/>
    <w:rsid w:val="00DF3046"/>
    <w:rsid w:val="00DF362C"/>
    <w:rsid w:val="00DF3ACC"/>
    <w:rsid w:val="00DF4415"/>
    <w:rsid w:val="00DF6784"/>
    <w:rsid w:val="00DF6843"/>
    <w:rsid w:val="00DF7F17"/>
    <w:rsid w:val="00E00760"/>
    <w:rsid w:val="00E0082F"/>
    <w:rsid w:val="00E0191E"/>
    <w:rsid w:val="00E02327"/>
    <w:rsid w:val="00E057E1"/>
    <w:rsid w:val="00E05954"/>
    <w:rsid w:val="00E059E4"/>
    <w:rsid w:val="00E06F6C"/>
    <w:rsid w:val="00E07D59"/>
    <w:rsid w:val="00E10115"/>
    <w:rsid w:val="00E1039D"/>
    <w:rsid w:val="00E10ABA"/>
    <w:rsid w:val="00E11634"/>
    <w:rsid w:val="00E130FE"/>
    <w:rsid w:val="00E1327B"/>
    <w:rsid w:val="00E13950"/>
    <w:rsid w:val="00E14491"/>
    <w:rsid w:val="00E156A5"/>
    <w:rsid w:val="00E1586C"/>
    <w:rsid w:val="00E15EEF"/>
    <w:rsid w:val="00E16387"/>
    <w:rsid w:val="00E166BA"/>
    <w:rsid w:val="00E16767"/>
    <w:rsid w:val="00E16EAD"/>
    <w:rsid w:val="00E2025A"/>
    <w:rsid w:val="00E20BEB"/>
    <w:rsid w:val="00E2131E"/>
    <w:rsid w:val="00E21FCD"/>
    <w:rsid w:val="00E22532"/>
    <w:rsid w:val="00E23EAA"/>
    <w:rsid w:val="00E240F8"/>
    <w:rsid w:val="00E24FD2"/>
    <w:rsid w:val="00E25087"/>
    <w:rsid w:val="00E25B27"/>
    <w:rsid w:val="00E27AB7"/>
    <w:rsid w:val="00E31E86"/>
    <w:rsid w:val="00E31F5E"/>
    <w:rsid w:val="00E32E79"/>
    <w:rsid w:val="00E32F56"/>
    <w:rsid w:val="00E3389B"/>
    <w:rsid w:val="00E33D5F"/>
    <w:rsid w:val="00E34DDA"/>
    <w:rsid w:val="00E36187"/>
    <w:rsid w:val="00E4011A"/>
    <w:rsid w:val="00E406CB"/>
    <w:rsid w:val="00E408AA"/>
    <w:rsid w:val="00E42660"/>
    <w:rsid w:val="00E42898"/>
    <w:rsid w:val="00E42A5F"/>
    <w:rsid w:val="00E44916"/>
    <w:rsid w:val="00E459CA"/>
    <w:rsid w:val="00E45A9B"/>
    <w:rsid w:val="00E45B3D"/>
    <w:rsid w:val="00E46A3F"/>
    <w:rsid w:val="00E46BD3"/>
    <w:rsid w:val="00E47431"/>
    <w:rsid w:val="00E474EB"/>
    <w:rsid w:val="00E47E08"/>
    <w:rsid w:val="00E505AA"/>
    <w:rsid w:val="00E50C6B"/>
    <w:rsid w:val="00E50E38"/>
    <w:rsid w:val="00E5114A"/>
    <w:rsid w:val="00E52734"/>
    <w:rsid w:val="00E547CA"/>
    <w:rsid w:val="00E550C1"/>
    <w:rsid w:val="00E5583F"/>
    <w:rsid w:val="00E56C49"/>
    <w:rsid w:val="00E607CA"/>
    <w:rsid w:val="00E61849"/>
    <w:rsid w:val="00E61C16"/>
    <w:rsid w:val="00E6587C"/>
    <w:rsid w:val="00E66664"/>
    <w:rsid w:val="00E668E8"/>
    <w:rsid w:val="00E67EC4"/>
    <w:rsid w:val="00E701A6"/>
    <w:rsid w:val="00E70981"/>
    <w:rsid w:val="00E70FB9"/>
    <w:rsid w:val="00E71228"/>
    <w:rsid w:val="00E734EC"/>
    <w:rsid w:val="00E73A8E"/>
    <w:rsid w:val="00E742D3"/>
    <w:rsid w:val="00E74700"/>
    <w:rsid w:val="00E74873"/>
    <w:rsid w:val="00E74DD6"/>
    <w:rsid w:val="00E75B9D"/>
    <w:rsid w:val="00E765EF"/>
    <w:rsid w:val="00E7699F"/>
    <w:rsid w:val="00E77203"/>
    <w:rsid w:val="00E773E3"/>
    <w:rsid w:val="00E773E7"/>
    <w:rsid w:val="00E80AEB"/>
    <w:rsid w:val="00E80F14"/>
    <w:rsid w:val="00E8238C"/>
    <w:rsid w:val="00E83143"/>
    <w:rsid w:val="00E83E12"/>
    <w:rsid w:val="00E840DC"/>
    <w:rsid w:val="00E843C4"/>
    <w:rsid w:val="00E850E8"/>
    <w:rsid w:val="00E85DE8"/>
    <w:rsid w:val="00E86E5C"/>
    <w:rsid w:val="00E86EE1"/>
    <w:rsid w:val="00E86FB5"/>
    <w:rsid w:val="00E878F1"/>
    <w:rsid w:val="00E87B14"/>
    <w:rsid w:val="00E9184C"/>
    <w:rsid w:val="00E91AB0"/>
    <w:rsid w:val="00E91DB6"/>
    <w:rsid w:val="00E9368B"/>
    <w:rsid w:val="00E93984"/>
    <w:rsid w:val="00E93B39"/>
    <w:rsid w:val="00E94130"/>
    <w:rsid w:val="00E946C7"/>
    <w:rsid w:val="00E94CC6"/>
    <w:rsid w:val="00E95BD7"/>
    <w:rsid w:val="00E95EDF"/>
    <w:rsid w:val="00E970B3"/>
    <w:rsid w:val="00E97293"/>
    <w:rsid w:val="00E97644"/>
    <w:rsid w:val="00E9772A"/>
    <w:rsid w:val="00EA0085"/>
    <w:rsid w:val="00EA0549"/>
    <w:rsid w:val="00EA090D"/>
    <w:rsid w:val="00EA105C"/>
    <w:rsid w:val="00EA1591"/>
    <w:rsid w:val="00EA237D"/>
    <w:rsid w:val="00EA2B66"/>
    <w:rsid w:val="00EA347A"/>
    <w:rsid w:val="00EA34C5"/>
    <w:rsid w:val="00EA373A"/>
    <w:rsid w:val="00EA3EBE"/>
    <w:rsid w:val="00EA4E10"/>
    <w:rsid w:val="00EA53FA"/>
    <w:rsid w:val="00EA5D2B"/>
    <w:rsid w:val="00EA623A"/>
    <w:rsid w:val="00EA6DA4"/>
    <w:rsid w:val="00EA7010"/>
    <w:rsid w:val="00EA76FE"/>
    <w:rsid w:val="00EB150C"/>
    <w:rsid w:val="00EB1C4A"/>
    <w:rsid w:val="00EB1FFC"/>
    <w:rsid w:val="00EB3694"/>
    <w:rsid w:val="00EB46A0"/>
    <w:rsid w:val="00EB4BC3"/>
    <w:rsid w:val="00EB59C5"/>
    <w:rsid w:val="00EB5FFE"/>
    <w:rsid w:val="00EB712A"/>
    <w:rsid w:val="00EB748E"/>
    <w:rsid w:val="00EC018E"/>
    <w:rsid w:val="00EC043A"/>
    <w:rsid w:val="00EC115D"/>
    <w:rsid w:val="00EC1431"/>
    <w:rsid w:val="00EC355A"/>
    <w:rsid w:val="00EC5DE7"/>
    <w:rsid w:val="00EC627D"/>
    <w:rsid w:val="00EC649F"/>
    <w:rsid w:val="00EC7004"/>
    <w:rsid w:val="00EC71B6"/>
    <w:rsid w:val="00ED0148"/>
    <w:rsid w:val="00ED1582"/>
    <w:rsid w:val="00ED1D42"/>
    <w:rsid w:val="00ED30F2"/>
    <w:rsid w:val="00ED330B"/>
    <w:rsid w:val="00ED44A4"/>
    <w:rsid w:val="00ED4AC1"/>
    <w:rsid w:val="00ED4D94"/>
    <w:rsid w:val="00ED4E71"/>
    <w:rsid w:val="00ED58EA"/>
    <w:rsid w:val="00ED65E8"/>
    <w:rsid w:val="00ED6A8C"/>
    <w:rsid w:val="00ED77D8"/>
    <w:rsid w:val="00EE022E"/>
    <w:rsid w:val="00EE05F4"/>
    <w:rsid w:val="00EE0EBB"/>
    <w:rsid w:val="00EE12A0"/>
    <w:rsid w:val="00EE1914"/>
    <w:rsid w:val="00EE3F9A"/>
    <w:rsid w:val="00EE5184"/>
    <w:rsid w:val="00EF1519"/>
    <w:rsid w:val="00EF1936"/>
    <w:rsid w:val="00EF1C18"/>
    <w:rsid w:val="00EF1EB1"/>
    <w:rsid w:val="00EF293A"/>
    <w:rsid w:val="00EF3F0A"/>
    <w:rsid w:val="00EF4887"/>
    <w:rsid w:val="00EF4BC6"/>
    <w:rsid w:val="00EF54B7"/>
    <w:rsid w:val="00EF72CF"/>
    <w:rsid w:val="00EF749C"/>
    <w:rsid w:val="00EF79DF"/>
    <w:rsid w:val="00F020B1"/>
    <w:rsid w:val="00F0219F"/>
    <w:rsid w:val="00F02485"/>
    <w:rsid w:val="00F02500"/>
    <w:rsid w:val="00F02CCC"/>
    <w:rsid w:val="00F02F87"/>
    <w:rsid w:val="00F03078"/>
    <w:rsid w:val="00F04473"/>
    <w:rsid w:val="00F04696"/>
    <w:rsid w:val="00F0577B"/>
    <w:rsid w:val="00F05CB0"/>
    <w:rsid w:val="00F06D8D"/>
    <w:rsid w:val="00F10156"/>
    <w:rsid w:val="00F107DD"/>
    <w:rsid w:val="00F11C09"/>
    <w:rsid w:val="00F1204A"/>
    <w:rsid w:val="00F13115"/>
    <w:rsid w:val="00F1319F"/>
    <w:rsid w:val="00F13CEA"/>
    <w:rsid w:val="00F14610"/>
    <w:rsid w:val="00F150BE"/>
    <w:rsid w:val="00F159F2"/>
    <w:rsid w:val="00F163A7"/>
    <w:rsid w:val="00F21B48"/>
    <w:rsid w:val="00F2288B"/>
    <w:rsid w:val="00F2294C"/>
    <w:rsid w:val="00F22C2E"/>
    <w:rsid w:val="00F23311"/>
    <w:rsid w:val="00F2378E"/>
    <w:rsid w:val="00F23E4C"/>
    <w:rsid w:val="00F2457B"/>
    <w:rsid w:val="00F24871"/>
    <w:rsid w:val="00F2528B"/>
    <w:rsid w:val="00F25D48"/>
    <w:rsid w:val="00F266C4"/>
    <w:rsid w:val="00F278EC"/>
    <w:rsid w:val="00F279A3"/>
    <w:rsid w:val="00F30525"/>
    <w:rsid w:val="00F30551"/>
    <w:rsid w:val="00F3231D"/>
    <w:rsid w:val="00F336E0"/>
    <w:rsid w:val="00F345EB"/>
    <w:rsid w:val="00F360F4"/>
    <w:rsid w:val="00F3659E"/>
    <w:rsid w:val="00F367BB"/>
    <w:rsid w:val="00F37175"/>
    <w:rsid w:val="00F37363"/>
    <w:rsid w:val="00F376E5"/>
    <w:rsid w:val="00F378F8"/>
    <w:rsid w:val="00F40575"/>
    <w:rsid w:val="00F40665"/>
    <w:rsid w:val="00F40B88"/>
    <w:rsid w:val="00F412D8"/>
    <w:rsid w:val="00F412FC"/>
    <w:rsid w:val="00F43373"/>
    <w:rsid w:val="00F43475"/>
    <w:rsid w:val="00F44195"/>
    <w:rsid w:val="00F441E1"/>
    <w:rsid w:val="00F44AF4"/>
    <w:rsid w:val="00F4527B"/>
    <w:rsid w:val="00F455F7"/>
    <w:rsid w:val="00F47408"/>
    <w:rsid w:val="00F47A7C"/>
    <w:rsid w:val="00F47B97"/>
    <w:rsid w:val="00F526C5"/>
    <w:rsid w:val="00F52877"/>
    <w:rsid w:val="00F53A6A"/>
    <w:rsid w:val="00F53DF7"/>
    <w:rsid w:val="00F55672"/>
    <w:rsid w:val="00F55CBC"/>
    <w:rsid w:val="00F55F30"/>
    <w:rsid w:val="00F562C3"/>
    <w:rsid w:val="00F57CBA"/>
    <w:rsid w:val="00F6344C"/>
    <w:rsid w:val="00F634D7"/>
    <w:rsid w:val="00F6519C"/>
    <w:rsid w:val="00F66238"/>
    <w:rsid w:val="00F66955"/>
    <w:rsid w:val="00F66BBE"/>
    <w:rsid w:val="00F7067F"/>
    <w:rsid w:val="00F72459"/>
    <w:rsid w:val="00F72E41"/>
    <w:rsid w:val="00F75F11"/>
    <w:rsid w:val="00F7688F"/>
    <w:rsid w:val="00F7717D"/>
    <w:rsid w:val="00F77640"/>
    <w:rsid w:val="00F803B9"/>
    <w:rsid w:val="00F80D6B"/>
    <w:rsid w:val="00F81F89"/>
    <w:rsid w:val="00F83255"/>
    <w:rsid w:val="00F847F4"/>
    <w:rsid w:val="00F864C0"/>
    <w:rsid w:val="00F87EDD"/>
    <w:rsid w:val="00F923B7"/>
    <w:rsid w:val="00F92E08"/>
    <w:rsid w:val="00F93171"/>
    <w:rsid w:val="00F9479F"/>
    <w:rsid w:val="00F947DC"/>
    <w:rsid w:val="00F9493D"/>
    <w:rsid w:val="00F94997"/>
    <w:rsid w:val="00F94A00"/>
    <w:rsid w:val="00F953B5"/>
    <w:rsid w:val="00F9736B"/>
    <w:rsid w:val="00F976E3"/>
    <w:rsid w:val="00F97E46"/>
    <w:rsid w:val="00F97EB9"/>
    <w:rsid w:val="00FA03BA"/>
    <w:rsid w:val="00FA07A4"/>
    <w:rsid w:val="00FA081E"/>
    <w:rsid w:val="00FA0FAE"/>
    <w:rsid w:val="00FA14BA"/>
    <w:rsid w:val="00FA2B85"/>
    <w:rsid w:val="00FA30FD"/>
    <w:rsid w:val="00FA5371"/>
    <w:rsid w:val="00FA5C76"/>
    <w:rsid w:val="00FA601E"/>
    <w:rsid w:val="00FA61B7"/>
    <w:rsid w:val="00FA7EF3"/>
    <w:rsid w:val="00FB0105"/>
    <w:rsid w:val="00FB0721"/>
    <w:rsid w:val="00FB106C"/>
    <w:rsid w:val="00FB1D0D"/>
    <w:rsid w:val="00FB27BE"/>
    <w:rsid w:val="00FB3479"/>
    <w:rsid w:val="00FB41D6"/>
    <w:rsid w:val="00FB4685"/>
    <w:rsid w:val="00FB4781"/>
    <w:rsid w:val="00FB532C"/>
    <w:rsid w:val="00FB582C"/>
    <w:rsid w:val="00FC0255"/>
    <w:rsid w:val="00FC1A52"/>
    <w:rsid w:val="00FC1A8F"/>
    <w:rsid w:val="00FC1E7E"/>
    <w:rsid w:val="00FC1F49"/>
    <w:rsid w:val="00FC2A86"/>
    <w:rsid w:val="00FC34F3"/>
    <w:rsid w:val="00FC440E"/>
    <w:rsid w:val="00FC6675"/>
    <w:rsid w:val="00FC6DB8"/>
    <w:rsid w:val="00FC7177"/>
    <w:rsid w:val="00FD26F3"/>
    <w:rsid w:val="00FD4C6D"/>
    <w:rsid w:val="00FD4E00"/>
    <w:rsid w:val="00FD5351"/>
    <w:rsid w:val="00FD6A5A"/>
    <w:rsid w:val="00FD6DCB"/>
    <w:rsid w:val="00FD7C18"/>
    <w:rsid w:val="00FE0681"/>
    <w:rsid w:val="00FE080D"/>
    <w:rsid w:val="00FE14C2"/>
    <w:rsid w:val="00FE1694"/>
    <w:rsid w:val="00FE2AF5"/>
    <w:rsid w:val="00FE49C4"/>
    <w:rsid w:val="00FE62A1"/>
    <w:rsid w:val="00FF0A87"/>
    <w:rsid w:val="00FF0DD2"/>
    <w:rsid w:val="00FF1892"/>
    <w:rsid w:val="00FF288F"/>
    <w:rsid w:val="00FF2A8C"/>
    <w:rsid w:val="00FF3A37"/>
    <w:rsid w:val="00FF3C99"/>
    <w:rsid w:val="00FF507C"/>
    <w:rsid w:val="00FF5953"/>
    <w:rsid w:val="00FF6194"/>
    <w:rsid w:val="00FF63DE"/>
    <w:rsid w:val="00FF6E3F"/>
    <w:rsid w:val="00FF79D2"/>
    <w:rsid w:val="00FF7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strokecolor="silver">
      <v:stroke color="silver" filltype="pattern" weight="4.5pt"/>
      <o:colormru v:ext="edit" colors="#ddd,#393,#004730"/>
    </o:shapedefaults>
    <o:shapelayout v:ext="edit">
      <o:idmap v:ext="edit" data="1"/>
    </o:shapelayout>
  </w:shapeDefaults>
  <w:decimalSymbol w:val=","/>
  <w:listSeparator w:val=";"/>
  <w14:docId w14:val="5EEF5E8D"/>
  <w15:docId w15:val="{9F74B2FE-7CAE-4CDA-8653-8DACEF955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" w:eastAsia="Times" w:hAnsi="Times" w:cs="Times New Roman"/>
        <w:lang w:val="de-AT" w:eastAsia="de-AT" w:bidi="ar-SA"/>
      </w:rPr>
    </w:rPrDefault>
    <w:pPrDefault/>
  </w:docDefaults>
  <w:latentStyles w:defLockedState="0" w:defUIPriority="0" w:defSemiHidden="0" w:defUnhideWhenUsed="0" w:defQFormat="0" w:count="374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unhideWhenUsed="1" w:qFormat="1"/>
    <w:lsdException w:name="heading 8" w:unhideWhenUsed="1" w:qFormat="1"/>
    <w:lsdException w:name="heading 9" w:unhideWhenUsed="1" w:qFormat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iPriority="99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</w:latentStyles>
  <w:style w:type="paragraph" w:default="1" w:styleId="Normal">
    <w:name w:val="Normal"/>
    <w:autoRedefine/>
    <w:qFormat/>
    <w:rsid w:val="00FC2A86"/>
    <w:pPr>
      <w:spacing w:before="240" w:after="240"/>
      <w:jc w:val="both"/>
    </w:pPr>
    <w:rPr>
      <w:rFonts w:ascii="Arial" w:hAnsi="Arial"/>
      <w:sz w:val="22"/>
      <w:lang w:val="en-US" w:eastAsia="ko-KR"/>
    </w:rPr>
  </w:style>
  <w:style w:type="paragraph" w:styleId="Heading1">
    <w:name w:val="heading 1"/>
    <w:next w:val="Normal"/>
    <w:link w:val="Heading1Char"/>
    <w:autoRedefine/>
    <w:qFormat/>
    <w:rsid w:val="003714C2"/>
    <w:pPr>
      <w:keepNext/>
      <w:pageBreakBefore/>
      <w:numPr>
        <w:numId w:val="8"/>
      </w:numPr>
      <w:pBdr>
        <w:bottom w:val="single" w:sz="24" w:space="1" w:color="004730"/>
      </w:pBdr>
      <w:spacing w:before="720" w:after="600"/>
      <w:outlineLvl w:val="0"/>
    </w:pPr>
    <w:rPr>
      <w:rFonts w:ascii="Arial" w:hAnsi="Arial" w:cs="Arial"/>
      <w:b/>
      <w:bCs/>
      <w:color w:val="004730"/>
      <w:kern w:val="32"/>
      <w:sz w:val="36"/>
      <w:szCs w:val="32"/>
      <w:lang w:val="en-US" w:eastAsia="ko-KR"/>
    </w:rPr>
  </w:style>
  <w:style w:type="paragraph" w:styleId="Heading2">
    <w:name w:val="heading 2"/>
    <w:next w:val="Normal"/>
    <w:link w:val="Heading2Char"/>
    <w:autoRedefine/>
    <w:qFormat/>
    <w:rsid w:val="003F1153"/>
    <w:pPr>
      <w:keepNext/>
      <w:numPr>
        <w:ilvl w:val="1"/>
        <w:numId w:val="8"/>
      </w:numPr>
      <w:pBdr>
        <w:bottom w:val="single" w:sz="18" w:space="1" w:color="000000"/>
      </w:pBdr>
      <w:spacing w:before="600" w:after="240"/>
      <w:outlineLvl w:val="1"/>
    </w:pPr>
    <w:rPr>
      <w:rFonts w:ascii="Arial" w:hAnsi="Arial" w:cs="Arial"/>
      <w:b/>
      <w:bCs/>
      <w:iCs/>
      <w:sz w:val="32"/>
      <w:szCs w:val="28"/>
      <w:lang w:val="en-US" w:eastAsia="ko-KR"/>
    </w:rPr>
  </w:style>
  <w:style w:type="paragraph" w:styleId="Heading3">
    <w:name w:val="heading 3"/>
    <w:basedOn w:val="Heading2"/>
    <w:next w:val="Normal"/>
    <w:link w:val="Heading3Char"/>
    <w:autoRedefine/>
    <w:qFormat/>
    <w:rsid w:val="007F06F3"/>
    <w:pPr>
      <w:keepLines/>
      <w:numPr>
        <w:ilvl w:val="2"/>
      </w:numPr>
      <w:outlineLvl w:val="2"/>
    </w:pPr>
    <w:rPr>
      <w:bCs w:val="0"/>
      <w:sz w:val="28"/>
      <w:szCs w:val="26"/>
    </w:rPr>
  </w:style>
  <w:style w:type="paragraph" w:styleId="Heading4">
    <w:name w:val="heading 4"/>
    <w:basedOn w:val="Heading3"/>
    <w:next w:val="Normal"/>
    <w:link w:val="Heading4Char"/>
    <w:autoRedefine/>
    <w:qFormat/>
    <w:rsid w:val="0040094E"/>
    <w:pPr>
      <w:numPr>
        <w:ilvl w:val="3"/>
      </w:numPr>
      <w:spacing w:before="480"/>
      <w:outlineLvl w:val="3"/>
    </w:pPr>
    <w:rPr>
      <w:bCs/>
      <w:sz w:val="26"/>
      <w:szCs w:val="28"/>
    </w:rPr>
  </w:style>
  <w:style w:type="paragraph" w:styleId="Heading5">
    <w:name w:val="heading 5"/>
    <w:basedOn w:val="Heading4"/>
    <w:next w:val="Normal"/>
    <w:qFormat/>
    <w:rsid w:val="008A7574"/>
    <w:pPr>
      <w:numPr>
        <w:ilvl w:val="4"/>
      </w:numPr>
      <w:outlineLvl w:val="4"/>
    </w:pPr>
    <w:rPr>
      <w:bCs w:val="0"/>
      <w:iCs w:val="0"/>
      <w:sz w:val="24"/>
      <w:szCs w:val="26"/>
    </w:rPr>
  </w:style>
  <w:style w:type="paragraph" w:styleId="Heading6">
    <w:name w:val="heading 6"/>
    <w:basedOn w:val="Normal"/>
    <w:next w:val="Normal"/>
    <w:qFormat/>
    <w:rsid w:val="00B566EF"/>
    <w:pPr>
      <w:spacing w:after="6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qFormat/>
    <w:rsid w:val="00B566EF"/>
    <w:pPr>
      <w:spacing w:after="60"/>
      <w:outlineLvl w:val="6"/>
    </w:pPr>
    <w:rPr>
      <w:szCs w:val="24"/>
    </w:rPr>
  </w:style>
  <w:style w:type="paragraph" w:styleId="Heading8">
    <w:name w:val="heading 8"/>
    <w:basedOn w:val="Normal"/>
    <w:next w:val="Normal"/>
    <w:qFormat/>
    <w:rsid w:val="00B566EF"/>
    <w:pPr>
      <w:spacing w:after="60"/>
      <w:outlineLvl w:val="7"/>
    </w:pPr>
    <w:rPr>
      <w:i/>
      <w:iCs/>
      <w:szCs w:val="24"/>
    </w:rPr>
  </w:style>
  <w:style w:type="paragraph" w:styleId="Heading9">
    <w:name w:val="heading 9"/>
    <w:basedOn w:val="Normal"/>
    <w:next w:val="Normal"/>
    <w:qFormat/>
    <w:rsid w:val="00B566EF"/>
    <w:pPr>
      <w:spacing w:after="60"/>
      <w:outlineLvl w:val="8"/>
    </w:pPr>
    <w:rPr>
      <w:rFonts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locked/>
    <w:rsid w:val="003714C2"/>
    <w:rPr>
      <w:rFonts w:ascii="Arial" w:hAnsi="Arial" w:cs="Arial"/>
      <w:b/>
      <w:bCs/>
      <w:color w:val="004730"/>
      <w:kern w:val="32"/>
      <w:sz w:val="36"/>
      <w:szCs w:val="32"/>
      <w:lang w:val="en-US" w:eastAsia="ko-KR"/>
    </w:rPr>
  </w:style>
  <w:style w:type="character" w:customStyle="1" w:styleId="Heading2Char">
    <w:name w:val="Heading 2 Char"/>
    <w:link w:val="Heading2"/>
    <w:rsid w:val="003F1153"/>
    <w:rPr>
      <w:rFonts w:ascii="Arial" w:hAnsi="Arial" w:cs="Arial"/>
      <w:b/>
      <w:bCs/>
      <w:iCs/>
      <w:sz w:val="32"/>
      <w:szCs w:val="28"/>
      <w:lang w:val="en-US" w:eastAsia="ko-KR"/>
    </w:rPr>
  </w:style>
  <w:style w:type="character" w:customStyle="1" w:styleId="Heading3Char">
    <w:name w:val="Heading 3 Char"/>
    <w:link w:val="Heading3"/>
    <w:rsid w:val="007F06F3"/>
    <w:rPr>
      <w:rFonts w:ascii="Arial" w:hAnsi="Arial" w:cs="Arial"/>
      <w:b/>
      <w:iCs/>
      <w:sz w:val="28"/>
      <w:szCs w:val="26"/>
      <w:lang w:val="en-US" w:eastAsia="ko-KR"/>
    </w:rPr>
  </w:style>
  <w:style w:type="paragraph" w:customStyle="1" w:styleId="BulletedNext">
    <w:name w:val="Bulleted Next"/>
    <w:rsid w:val="0085187F"/>
    <w:pPr>
      <w:spacing w:before="240" w:after="240"/>
      <w:ind w:left="567"/>
      <w:jc w:val="both"/>
    </w:pPr>
    <w:rPr>
      <w:rFonts w:ascii="Arial" w:hAnsi="Arial"/>
      <w:sz w:val="22"/>
      <w:lang w:val="en-US" w:eastAsia="ko-KR"/>
    </w:rPr>
  </w:style>
  <w:style w:type="paragraph" w:styleId="Header">
    <w:name w:val="header"/>
    <w:autoRedefine/>
    <w:rsid w:val="00AA569A"/>
    <w:pPr>
      <w:tabs>
        <w:tab w:val="center" w:pos="4320"/>
        <w:tab w:val="right" w:pos="8640"/>
      </w:tabs>
      <w:ind w:left="1260"/>
    </w:pPr>
    <w:rPr>
      <w:rFonts w:ascii="Arial" w:hAnsi="Arial"/>
      <w:b/>
      <w:color w:val="999999"/>
      <w:lang w:val="en-US" w:eastAsia="ko-KR"/>
    </w:rPr>
  </w:style>
  <w:style w:type="paragraph" w:styleId="Footer">
    <w:name w:val="footer"/>
    <w:autoRedefine/>
    <w:rsid w:val="00385D8F"/>
    <w:pPr>
      <w:tabs>
        <w:tab w:val="center" w:pos="4320"/>
        <w:tab w:val="right" w:pos="9072"/>
      </w:tabs>
      <w:spacing w:before="60" w:after="60"/>
      <w:jc w:val="right"/>
    </w:pPr>
    <w:rPr>
      <w:rFonts w:ascii="Arial" w:hAnsi="Arial"/>
      <w:b/>
      <w:color w:val="999999"/>
      <w:lang w:val="en-US" w:eastAsia="ko-KR"/>
    </w:rPr>
  </w:style>
  <w:style w:type="paragraph" w:customStyle="1" w:styleId="NormalCentered">
    <w:name w:val="Normal Centered"/>
    <w:autoRedefine/>
    <w:rsid w:val="00C9170A"/>
    <w:pPr>
      <w:jc w:val="center"/>
    </w:pPr>
    <w:rPr>
      <w:rFonts w:ascii="Arial" w:hAnsi="Arial"/>
      <w:noProof/>
      <w:sz w:val="22"/>
      <w:lang w:val="en-US" w:eastAsia="en-US"/>
    </w:rPr>
  </w:style>
  <w:style w:type="paragraph" w:styleId="Caption">
    <w:name w:val="caption"/>
    <w:next w:val="Normal"/>
    <w:link w:val="CaptionChar"/>
    <w:qFormat/>
    <w:rsid w:val="00C06C07"/>
    <w:pPr>
      <w:pBdr>
        <w:bottom w:val="single" w:sz="18" w:space="2" w:color="004730"/>
      </w:pBdr>
      <w:spacing w:before="120" w:after="120"/>
      <w:jc w:val="center"/>
    </w:pPr>
    <w:rPr>
      <w:rFonts w:ascii="Arial" w:hAnsi="Arial"/>
      <w:b/>
      <w:bCs/>
      <w:lang w:val="en-GB" w:eastAsia="ko-KR"/>
    </w:rPr>
  </w:style>
  <w:style w:type="character" w:customStyle="1" w:styleId="CaptionChar">
    <w:name w:val="Caption Char"/>
    <w:link w:val="Caption"/>
    <w:rsid w:val="00C06C07"/>
    <w:rPr>
      <w:rFonts w:ascii="Arial" w:hAnsi="Arial"/>
      <w:b/>
      <w:bCs/>
      <w:lang w:val="en-GB" w:eastAsia="ko-KR"/>
    </w:rPr>
  </w:style>
  <w:style w:type="paragraph" w:customStyle="1" w:styleId="NormalIntend15">
    <w:name w:val="Normal Intend 1.5"/>
    <w:basedOn w:val="Normal"/>
    <w:link w:val="NormalIntend15Char"/>
    <w:autoRedefine/>
    <w:rsid w:val="006F25A8"/>
    <w:pPr>
      <w:ind w:left="851"/>
    </w:pPr>
  </w:style>
  <w:style w:type="character" w:customStyle="1" w:styleId="NormalIntend15Char">
    <w:name w:val="Normal Intend 1.5 Char"/>
    <w:link w:val="NormalIntend15"/>
    <w:rsid w:val="0045300C"/>
    <w:rPr>
      <w:rFonts w:ascii="Arial" w:eastAsia="Times" w:hAnsi="Arial"/>
      <w:sz w:val="22"/>
      <w:lang w:val="en-US" w:eastAsia="ko-KR" w:bidi="ar-SA"/>
    </w:rPr>
  </w:style>
  <w:style w:type="paragraph" w:customStyle="1" w:styleId="NormalNumbered">
    <w:name w:val="Normal Numbered"/>
    <w:basedOn w:val="Normal"/>
    <w:autoRedefine/>
    <w:rsid w:val="001B63B2"/>
    <w:pPr>
      <w:numPr>
        <w:numId w:val="2"/>
      </w:numPr>
    </w:pPr>
  </w:style>
  <w:style w:type="paragraph" w:customStyle="1" w:styleId="DocTitle">
    <w:name w:val="Doc Title"/>
    <w:next w:val="Normal"/>
    <w:autoRedefine/>
    <w:rsid w:val="00E86E5C"/>
    <w:pPr>
      <w:widowControl w:val="0"/>
      <w:spacing w:line="360" w:lineRule="auto"/>
      <w:jc w:val="center"/>
    </w:pPr>
    <w:rPr>
      <w:rFonts w:ascii="Arial" w:eastAsia="Times New Roman" w:hAnsi="Arial"/>
      <w:caps/>
      <w:sz w:val="44"/>
      <w:szCs w:val="24"/>
      <w:lang w:val="en-US" w:eastAsia="en-US" w:bidi="fa-IR"/>
    </w:rPr>
  </w:style>
  <w:style w:type="paragraph" w:customStyle="1" w:styleId="DocTitle2">
    <w:name w:val="Doc Title 2"/>
    <w:next w:val="Normal"/>
    <w:rsid w:val="00E86E5C"/>
    <w:pPr>
      <w:widowControl w:val="0"/>
      <w:spacing w:line="360" w:lineRule="auto"/>
      <w:jc w:val="center"/>
    </w:pPr>
    <w:rPr>
      <w:rFonts w:ascii="Arial" w:eastAsia="Times New Roman" w:hAnsi="Arial"/>
      <w:b/>
      <w:caps/>
      <w:sz w:val="32"/>
      <w:szCs w:val="32"/>
      <w:lang w:val="en-US" w:eastAsia="en-US" w:bidi="fa-IR"/>
    </w:rPr>
  </w:style>
  <w:style w:type="paragraph" w:customStyle="1" w:styleId="DocTitle1">
    <w:name w:val="Doc Title 1"/>
    <w:basedOn w:val="Normal"/>
    <w:next w:val="Normal"/>
    <w:autoRedefine/>
    <w:rsid w:val="008446A0"/>
    <w:pPr>
      <w:widowControl w:val="0"/>
      <w:spacing w:after="360" w:line="360" w:lineRule="auto"/>
      <w:jc w:val="center"/>
    </w:pPr>
    <w:rPr>
      <w:rFonts w:eastAsia="Times New Roman"/>
      <w:b/>
      <w:sz w:val="36"/>
      <w:szCs w:val="36"/>
      <w:lang w:eastAsia="en-US" w:bidi="fa-IR"/>
    </w:rPr>
  </w:style>
  <w:style w:type="paragraph" w:customStyle="1" w:styleId="HeadingTOC">
    <w:name w:val="Heading TOC"/>
    <w:autoRedefine/>
    <w:rsid w:val="00762DD0"/>
    <w:pPr>
      <w:pBdr>
        <w:bottom w:val="single" w:sz="24" w:space="1" w:color="004730"/>
      </w:pBdr>
      <w:spacing w:before="480" w:after="480"/>
    </w:pPr>
    <w:rPr>
      <w:rFonts w:ascii="Arial" w:hAnsi="Arial"/>
      <w:b/>
      <w:color w:val="004730"/>
      <w:sz w:val="40"/>
      <w:lang w:val="en-US" w:eastAsia="en-US" w:bidi="fa-IR"/>
    </w:rPr>
  </w:style>
  <w:style w:type="character" w:styleId="Hyperlink">
    <w:name w:val="Hyperlink"/>
    <w:uiPriority w:val="99"/>
    <w:rsid w:val="00FA5371"/>
    <w:rPr>
      <w:rFonts w:ascii="Arial" w:hAnsi="Arial"/>
      <w:color w:val="0000FF"/>
      <w:sz w:val="24"/>
      <w:u w:val="single"/>
    </w:rPr>
  </w:style>
  <w:style w:type="paragraph" w:styleId="TOC1">
    <w:name w:val="toc 1"/>
    <w:basedOn w:val="Normal"/>
    <w:next w:val="Normal"/>
    <w:autoRedefine/>
    <w:uiPriority w:val="39"/>
    <w:rsid w:val="00B367B9"/>
    <w:pPr>
      <w:tabs>
        <w:tab w:val="left" w:pos="440"/>
        <w:tab w:val="right" w:leader="dot" w:pos="9061"/>
      </w:tabs>
      <w:spacing w:before="360"/>
    </w:pPr>
    <w:rPr>
      <w:b/>
      <w:b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B367B9"/>
    <w:rPr>
      <w:b/>
      <w:bCs/>
    </w:rPr>
  </w:style>
  <w:style w:type="paragraph" w:styleId="TOC3">
    <w:name w:val="toc 3"/>
    <w:basedOn w:val="Normal"/>
    <w:next w:val="Normal"/>
    <w:autoRedefine/>
    <w:uiPriority w:val="39"/>
    <w:rsid w:val="00B367B9"/>
    <w:pPr>
      <w:ind w:left="220"/>
    </w:pPr>
  </w:style>
  <w:style w:type="paragraph" w:styleId="TableofFigures">
    <w:name w:val="table of figures"/>
    <w:aliases w:val="List of Tables"/>
    <w:next w:val="Normal"/>
    <w:uiPriority w:val="99"/>
    <w:rsid w:val="00C214D1"/>
    <w:pPr>
      <w:spacing w:after="120"/>
    </w:pPr>
    <w:rPr>
      <w:rFonts w:ascii="Arial" w:hAnsi="Arial"/>
      <w:iCs/>
      <w:lang w:val="en-US" w:eastAsia="ko-KR"/>
    </w:rPr>
  </w:style>
  <w:style w:type="paragraph" w:styleId="TOC4">
    <w:name w:val="toc 4"/>
    <w:basedOn w:val="Normal"/>
    <w:next w:val="Normal"/>
    <w:autoRedefine/>
    <w:uiPriority w:val="39"/>
    <w:rsid w:val="00B367B9"/>
    <w:pPr>
      <w:ind w:left="440"/>
    </w:pPr>
    <w:rPr>
      <w:sz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3023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3023"/>
    <w:rPr>
      <w:rFonts w:ascii="Arial" w:hAnsi="Arial"/>
      <w:i/>
      <w:iCs/>
      <w:color w:val="5B9BD5" w:themeColor="accent1"/>
      <w:sz w:val="22"/>
      <w:lang w:val="en-US" w:eastAsia="ko-KR"/>
    </w:rPr>
  </w:style>
  <w:style w:type="paragraph" w:customStyle="1" w:styleId="NormalBold">
    <w:name w:val="Normal Bold"/>
    <w:basedOn w:val="Normal"/>
    <w:link w:val="NormalBoldChar"/>
    <w:rsid w:val="004F4F05"/>
    <w:rPr>
      <w:b/>
    </w:rPr>
  </w:style>
  <w:style w:type="character" w:customStyle="1" w:styleId="NormalBoldChar">
    <w:name w:val="Normal Bold Char"/>
    <w:link w:val="NormalBold"/>
    <w:rsid w:val="0045300C"/>
    <w:rPr>
      <w:rFonts w:ascii="Arial" w:eastAsia="Times" w:hAnsi="Arial"/>
      <w:b/>
      <w:sz w:val="22"/>
      <w:lang w:val="en-US" w:eastAsia="ko-KR" w:bidi="ar-SA"/>
    </w:rPr>
  </w:style>
  <w:style w:type="table" w:customStyle="1" w:styleId="PlainTable41">
    <w:name w:val="Plain Table 41"/>
    <w:basedOn w:val="TableNormal"/>
    <w:uiPriority w:val="44"/>
    <w:rsid w:val="00F0577B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Figure">
    <w:name w:val="Figure"/>
    <w:link w:val="FigureChar"/>
    <w:rsid w:val="00FC2A86"/>
    <w:pPr>
      <w:keepNext/>
      <w:pBdr>
        <w:top w:val="single" w:sz="24" w:space="6" w:color="004730"/>
      </w:pBdr>
      <w:spacing w:before="1200"/>
      <w:jc w:val="center"/>
    </w:pPr>
    <w:rPr>
      <w:rFonts w:ascii="Arial" w:hAnsi="Arial"/>
      <w:sz w:val="22"/>
      <w:lang w:val="en-US" w:eastAsia="ko-KR"/>
    </w:rPr>
  </w:style>
  <w:style w:type="character" w:customStyle="1" w:styleId="FigureChar">
    <w:name w:val="Figure Char"/>
    <w:basedOn w:val="DefaultParagraphFont"/>
    <w:link w:val="Figure"/>
    <w:rsid w:val="00FC2A86"/>
    <w:rPr>
      <w:rFonts w:ascii="Arial" w:hAnsi="Arial"/>
      <w:sz w:val="22"/>
      <w:lang w:val="en-US" w:eastAsia="ko-KR"/>
    </w:rPr>
  </w:style>
  <w:style w:type="character" w:customStyle="1" w:styleId="Subscript">
    <w:name w:val="Subscript"/>
    <w:basedOn w:val="DefaultParagraphFont"/>
    <w:qFormat/>
    <w:rsid w:val="00060E45"/>
    <w:rPr>
      <w:rFonts w:ascii="Arial" w:hAnsi="Arial"/>
      <w:sz w:val="22"/>
      <w:vertAlign w:val="subscript"/>
    </w:rPr>
  </w:style>
  <w:style w:type="paragraph" w:styleId="TOC5">
    <w:name w:val="toc 5"/>
    <w:basedOn w:val="Normal"/>
    <w:next w:val="Normal"/>
    <w:autoRedefine/>
    <w:uiPriority w:val="39"/>
    <w:rsid w:val="008A5649"/>
    <w:pPr>
      <w:ind w:left="660"/>
    </w:pPr>
    <w:rPr>
      <w:rFonts w:asciiTheme="minorHAnsi" w:hAnsiTheme="minorHAnsi"/>
      <w:sz w:val="20"/>
    </w:rPr>
  </w:style>
  <w:style w:type="paragraph" w:customStyle="1" w:styleId="TableContent10ptcentered">
    <w:name w:val="Table Content 10 pt centered"/>
    <w:rsid w:val="003C4935"/>
    <w:pPr>
      <w:jc w:val="center"/>
    </w:pPr>
    <w:rPr>
      <w:rFonts w:ascii="Arial" w:hAnsi="Arial"/>
      <w:color w:val="000000"/>
      <w:lang w:val="en-US" w:eastAsia="ko-KR"/>
    </w:rPr>
  </w:style>
  <w:style w:type="paragraph" w:customStyle="1" w:styleId="TableContent11ptcentered">
    <w:name w:val="Table Content 11 pt centered"/>
    <w:rsid w:val="00E86E5C"/>
    <w:pPr>
      <w:jc w:val="center"/>
    </w:pPr>
    <w:rPr>
      <w:rFonts w:ascii="Arial" w:hAnsi="Arial"/>
      <w:color w:val="000000"/>
      <w:sz w:val="22"/>
      <w:lang w:val="en-US" w:eastAsia="ko-KR"/>
    </w:rPr>
  </w:style>
  <w:style w:type="paragraph" w:customStyle="1" w:styleId="NormalItalic">
    <w:name w:val="Normal Italic"/>
    <w:basedOn w:val="Normal"/>
    <w:link w:val="NormalItalicChar"/>
    <w:rsid w:val="00BC2B7E"/>
    <w:rPr>
      <w:i/>
    </w:rPr>
  </w:style>
  <w:style w:type="character" w:customStyle="1" w:styleId="NormalItalicChar">
    <w:name w:val="Normal Italic Char"/>
    <w:link w:val="NormalItalic"/>
    <w:rsid w:val="0085187F"/>
    <w:rPr>
      <w:rFonts w:ascii="Arial" w:eastAsia="Times" w:hAnsi="Arial"/>
      <w:i/>
      <w:sz w:val="22"/>
      <w:lang w:val="en-US" w:eastAsia="ko-KR" w:bidi="ar-SA"/>
    </w:rPr>
  </w:style>
  <w:style w:type="paragraph" w:customStyle="1" w:styleId="Courier10pt">
    <w:name w:val="Courier 10 pt"/>
    <w:rsid w:val="006C557B"/>
    <w:rPr>
      <w:rFonts w:ascii="Courier New" w:hAnsi="Courier New"/>
      <w:lang w:val="en-US" w:eastAsia="ko-KR"/>
    </w:rPr>
  </w:style>
  <w:style w:type="paragraph" w:customStyle="1" w:styleId="TableContent10ptleft">
    <w:name w:val="Table Content 10 pt left"/>
    <w:basedOn w:val="TableContent10ptcentered"/>
    <w:rsid w:val="00592FA5"/>
    <w:pPr>
      <w:jc w:val="left"/>
    </w:pPr>
  </w:style>
  <w:style w:type="paragraph" w:customStyle="1" w:styleId="TableContent11ptleft">
    <w:name w:val="Table Content 11 pt left"/>
    <w:qFormat/>
    <w:rsid w:val="00E86E5C"/>
    <w:rPr>
      <w:rFonts w:ascii="Arial" w:hAnsi="Arial"/>
      <w:color w:val="000000"/>
      <w:sz w:val="22"/>
      <w:lang w:val="en-US" w:eastAsia="ko-KR"/>
    </w:rPr>
  </w:style>
  <w:style w:type="paragraph" w:styleId="TOC6">
    <w:name w:val="toc 6"/>
    <w:basedOn w:val="Normal"/>
    <w:next w:val="Normal"/>
    <w:autoRedefine/>
    <w:uiPriority w:val="39"/>
    <w:rsid w:val="0045300C"/>
    <w:pPr>
      <w:ind w:left="880"/>
    </w:pPr>
    <w:rPr>
      <w:rFonts w:asciiTheme="minorHAnsi" w:hAnsiTheme="minorHAnsi"/>
      <w:sz w:val="20"/>
    </w:rPr>
  </w:style>
  <w:style w:type="paragraph" w:styleId="TOC7">
    <w:name w:val="toc 7"/>
    <w:basedOn w:val="Normal"/>
    <w:next w:val="Normal"/>
    <w:autoRedefine/>
    <w:uiPriority w:val="39"/>
    <w:rsid w:val="0045300C"/>
    <w:pPr>
      <w:ind w:left="1100"/>
    </w:pPr>
    <w:rPr>
      <w:rFonts w:asciiTheme="minorHAnsi" w:hAnsiTheme="minorHAnsi"/>
      <w:sz w:val="20"/>
    </w:rPr>
  </w:style>
  <w:style w:type="paragraph" w:styleId="TOC8">
    <w:name w:val="toc 8"/>
    <w:basedOn w:val="Normal"/>
    <w:next w:val="Normal"/>
    <w:autoRedefine/>
    <w:uiPriority w:val="39"/>
    <w:rsid w:val="0045300C"/>
    <w:pPr>
      <w:ind w:left="1320"/>
    </w:pPr>
    <w:rPr>
      <w:rFonts w:asciiTheme="minorHAnsi" w:hAnsiTheme="minorHAnsi"/>
      <w:sz w:val="20"/>
    </w:rPr>
  </w:style>
  <w:style w:type="paragraph" w:styleId="TOC9">
    <w:name w:val="toc 9"/>
    <w:basedOn w:val="Normal"/>
    <w:next w:val="Normal"/>
    <w:autoRedefine/>
    <w:uiPriority w:val="39"/>
    <w:rsid w:val="0045300C"/>
    <w:pPr>
      <w:ind w:left="1540"/>
    </w:pPr>
    <w:rPr>
      <w:rFonts w:asciiTheme="minorHAnsi" w:hAnsiTheme="minorHAnsi"/>
      <w:sz w:val="20"/>
    </w:rPr>
  </w:style>
  <w:style w:type="table" w:styleId="TableGrid">
    <w:name w:val="Table Grid"/>
    <w:basedOn w:val="TableNormal"/>
    <w:rsid w:val="00F976E3"/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</w:style>
  <w:style w:type="character" w:styleId="IntenseReference">
    <w:name w:val="Intense Reference"/>
    <w:basedOn w:val="DefaultParagraphFont"/>
    <w:uiPriority w:val="32"/>
    <w:qFormat/>
    <w:rsid w:val="00163023"/>
    <w:rPr>
      <w:b/>
      <w:bCs/>
      <w:smallCaps/>
      <w:color w:val="5B9BD5" w:themeColor="accent1"/>
      <w:spacing w:val="5"/>
    </w:rPr>
  </w:style>
  <w:style w:type="paragraph" w:styleId="FootnoteText">
    <w:name w:val="footnote text"/>
    <w:basedOn w:val="Normal"/>
    <w:semiHidden/>
    <w:rsid w:val="0045300C"/>
    <w:rPr>
      <w:rFonts w:ascii="Times New Roman" w:eastAsia="Times New Roman" w:hAnsi="Times New Roman"/>
      <w:sz w:val="20"/>
      <w:lang w:eastAsia="en-US"/>
    </w:rPr>
  </w:style>
  <w:style w:type="paragraph" w:customStyle="1" w:styleId="Equation">
    <w:name w:val="Equation"/>
    <w:basedOn w:val="Normal"/>
    <w:next w:val="Normal"/>
    <w:link w:val="EquationChar"/>
    <w:autoRedefine/>
    <w:qFormat/>
    <w:rsid w:val="00920FD7"/>
    <w:pPr>
      <w:tabs>
        <w:tab w:val="num" w:pos="432"/>
      </w:tabs>
      <w:ind w:left="170"/>
    </w:pPr>
    <w:rPr>
      <w:rFonts w:eastAsia="Times New Roman"/>
      <w:szCs w:val="24"/>
      <w:lang w:eastAsia="en-US"/>
    </w:rPr>
  </w:style>
  <w:style w:type="table" w:customStyle="1" w:styleId="TableGridLight1">
    <w:name w:val="Table Grid Light1"/>
    <w:basedOn w:val="TableNormal"/>
    <w:uiPriority w:val="40"/>
    <w:rsid w:val="00E240F8"/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</w:style>
  <w:style w:type="paragraph" w:customStyle="1" w:styleId="NormalIntend15Bold">
    <w:name w:val="Normal Intend 1.5 Bold"/>
    <w:basedOn w:val="NormalIntend15"/>
    <w:rsid w:val="00826815"/>
    <w:pPr>
      <w:widowControl w:val="0"/>
      <w:tabs>
        <w:tab w:val="left" w:pos="560"/>
        <w:tab w:val="left" w:pos="1120"/>
        <w:tab w:val="left" w:pos="1680"/>
        <w:tab w:val="left" w:pos="2240"/>
        <w:tab w:val="left" w:pos="2800"/>
        <w:tab w:val="left" w:pos="3360"/>
        <w:tab w:val="left" w:pos="3920"/>
        <w:tab w:val="left" w:pos="4480"/>
        <w:tab w:val="left" w:pos="5040"/>
        <w:tab w:val="left" w:pos="5600"/>
        <w:tab w:val="left" w:pos="6160"/>
        <w:tab w:val="left" w:pos="6720"/>
      </w:tabs>
      <w:autoSpaceDE w:val="0"/>
      <w:autoSpaceDN w:val="0"/>
      <w:adjustRightInd w:val="0"/>
    </w:pPr>
    <w:rPr>
      <w:rFonts w:cs="Helvetica"/>
      <w:b/>
      <w:szCs w:val="24"/>
      <w:lang w:eastAsia="de-AT"/>
    </w:rPr>
  </w:style>
  <w:style w:type="paragraph" w:customStyle="1" w:styleId="References">
    <w:name w:val="References"/>
    <w:basedOn w:val="Normal"/>
    <w:rsid w:val="00826815"/>
    <w:pPr>
      <w:widowControl w:val="0"/>
      <w:numPr>
        <w:numId w:val="4"/>
      </w:numPr>
      <w:tabs>
        <w:tab w:val="left" w:pos="1120"/>
        <w:tab w:val="left" w:pos="1680"/>
        <w:tab w:val="left" w:pos="2240"/>
        <w:tab w:val="left" w:pos="2800"/>
        <w:tab w:val="left" w:pos="3360"/>
        <w:tab w:val="left" w:pos="3920"/>
        <w:tab w:val="left" w:pos="4480"/>
        <w:tab w:val="left" w:pos="5040"/>
        <w:tab w:val="left" w:pos="5600"/>
        <w:tab w:val="left" w:pos="6160"/>
        <w:tab w:val="left" w:pos="6720"/>
      </w:tabs>
      <w:autoSpaceDE w:val="0"/>
      <w:autoSpaceDN w:val="0"/>
      <w:adjustRightInd w:val="0"/>
    </w:pPr>
    <w:rPr>
      <w:rFonts w:cs="Helvetica"/>
      <w:szCs w:val="24"/>
      <w:lang w:eastAsia="de-AT"/>
    </w:rPr>
  </w:style>
  <w:style w:type="paragraph" w:customStyle="1" w:styleId="Bulleted1">
    <w:name w:val="Bulleted 1"/>
    <w:qFormat/>
    <w:rsid w:val="00826815"/>
    <w:pPr>
      <w:numPr>
        <w:numId w:val="5"/>
      </w:numPr>
      <w:spacing w:before="120" w:after="120"/>
      <w:jc w:val="both"/>
    </w:pPr>
    <w:rPr>
      <w:rFonts w:ascii="Arial" w:hAnsi="Arial"/>
      <w:sz w:val="22"/>
      <w:lang w:val="en-GB" w:eastAsia="ko-KR"/>
    </w:rPr>
  </w:style>
  <w:style w:type="character" w:styleId="FollowedHyperlink">
    <w:name w:val="FollowedHyperlink"/>
    <w:uiPriority w:val="99"/>
    <w:unhideWhenUsed/>
    <w:rsid w:val="00826815"/>
    <w:rPr>
      <w:color w:val="800080"/>
      <w:u w:val="single"/>
    </w:rPr>
  </w:style>
  <w:style w:type="table" w:customStyle="1" w:styleId="TableGridLight11">
    <w:name w:val="Table Grid Light11"/>
    <w:basedOn w:val="TableNormal"/>
    <w:uiPriority w:val="40"/>
    <w:rsid w:val="00596647"/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character" w:styleId="PlaceholderText">
    <w:name w:val="Placeholder Text"/>
    <w:basedOn w:val="DefaultParagraphFont"/>
    <w:uiPriority w:val="99"/>
    <w:semiHidden/>
    <w:rsid w:val="00596647"/>
    <w:rPr>
      <w:color w:val="808080"/>
    </w:rPr>
  </w:style>
  <w:style w:type="paragraph" w:customStyle="1" w:styleId="NormalIntend15Italic">
    <w:name w:val="Normal Intend 1.5 Italic"/>
    <w:basedOn w:val="NormalIntend15"/>
    <w:link w:val="NormalIntend15ItalicChar"/>
    <w:autoRedefine/>
    <w:qFormat/>
    <w:rsid w:val="00060574"/>
    <w:pPr>
      <w:tabs>
        <w:tab w:val="left" w:leader="dot" w:pos="2340"/>
      </w:tabs>
    </w:pPr>
    <w:rPr>
      <w:i/>
    </w:rPr>
  </w:style>
  <w:style w:type="character" w:customStyle="1" w:styleId="NormalIntend15ItalicChar">
    <w:name w:val="Normal Intend 1.5 Italic Char"/>
    <w:basedOn w:val="NormalIntend15Char"/>
    <w:link w:val="NormalIntend15Italic"/>
    <w:rsid w:val="00060574"/>
    <w:rPr>
      <w:rFonts w:ascii="Arial" w:eastAsia="Times" w:hAnsi="Arial"/>
      <w:i/>
      <w:sz w:val="22"/>
      <w:lang w:val="en-US" w:eastAsia="ko-KR" w:bidi="ar-SA"/>
    </w:rPr>
  </w:style>
  <w:style w:type="paragraph" w:customStyle="1" w:styleId="Titel1">
    <w:name w:val="Titel1"/>
    <w:basedOn w:val="Normal"/>
    <w:link w:val="Titel1Char"/>
    <w:rsid w:val="00333F4C"/>
    <w:pPr>
      <w:widowControl w:val="0"/>
      <w:spacing w:line="360" w:lineRule="auto"/>
      <w:jc w:val="center"/>
    </w:pPr>
    <w:rPr>
      <w:rFonts w:eastAsia="Times New Roman" w:cs="Arial"/>
      <w:b/>
      <w:color w:val="C0C0C0"/>
      <w:sz w:val="44"/>
      <w:lang w:val="it-IT" w:eastAsia="de-DE"/>
    </w:rPr>
  </w:style>
  <w:style w:type="character" w:customStyle="1" w:styleId="Titel1Char">
    <w:name w:val="Titel1 Char"/>
    <w:link w:val="Titel1"/>
    <w:rsid w:val="00333F4C"/>
    <w:rPr>
      <w:rFonts w:ascii="Arial" w:eastAsia="Times New Roman" w:hAnsi="Arial" w:cs="Arial"/>
      <w:b/>
      <w:color w:val="C0C0C0"/>
      <w:sz w:val="44"/>
      <w:lang w:val="it-IT" w:eastAsia="de-DE"/>
    </w:rPr>
  </w:style>
  <w:style w:type="paragraph" w:customStyle="1" w:styleId="TableContent11ptcenteredBold">
    <w:name w:val="Table Content 11 pt centered Bold"/>
    <w:basedOn w:val="TableContent11ptcentered"/>
    <w:autoRedefine/>
    <w:qFormat/>
    <w:rsid w:val="001071C5"/>
    <w:rPr>
      <w:b/>
      <w:noProof/>
    </w:rPr>
  </w:style>
  <w:style w:type="character" w:styleId="IntenseEmphasis">
    <w:name w:val="Intense Emphasis"/>
    <w:basedOn w:val="DefaultParagraphFont"/>
    <w:uiPriority w:val="21"/>
    <w:qFormat/>
    <w:rsid w:val="001071C5"/>
    <w:rPr>
      <w:i/>
      <w:iCs/>
      <w:color w:val="5B9BD5" w:themeColor="accent1"/>
    </w:rPr>
  </w:style>
  <w:style w:type="paragraph" w:customStyle="1" w:styleId="ChapterTitle">
    <w:name w:val="Chapter Title"/>
    <w:basedOn w:val="Titel1"/>
    <w:autoRedefine/>
    <w:rsid w:val="001071C5"/>
    <w:pPr>
      <w:tabs>
        <w:tab w:val="left" w:pos="560"/>
        <w:tab w:val="left" w:pos="1120"/>
        <w:tab w:val="left" w:pos="1680"/>
        <w:tab w:val="left" w:pos="2240"/>
        <w:tab w:val="left" w:pos="2800"/>
        <w:tab w:val="left" w:pos="3360"/>
        <w:tab w:val="left" w:pos="3920"/>
        <w:tab w:val="left" w:pos="4480"/>
        <w:tab w:val="left" w:pos="5040"/>
        <w:tab w:val="left" w:pos="5600"/>
        <w:tab w:val="left" w:pos="6160"/>
        <w:tab w:val="left" w:pos="6720"/>
      </w:tabs>
      <w:autoSpaceDE w:val="0"/>
      <w:autoSpaceDN w:val="0"/>
      <w:adjustRightInd w:val="0"/>
      <w:jc w:val="left"/>
    </w:pPr>
    <w:rPr>
      <w:color w:val="auto"/>
      <w:sz w:val="36"/>
      <w:lang w:val="en-US"/>
    </w:rPr>
  </w:style>
  <w:style w:type="paragraph" w:styleId="BalloonText">
    <w:name w:val="Balloon Text"/>
    <w:basedOn w:val="Normal"/>
    <w:link w:val="BalloonTextChar"/>
    <w:rsid w:val="00AE3024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AE3024"/>
    <w:rPr>
      <w:rFonts w:ascii="Segoe UI" w:hAnsi="Segoe UI" w:cs="Segoe UI"/>
      <w:sz w:val="18"/>
      <w:szCs w:val="18"/>
      <w:lang w:val="en-US" w:eastAsia="ko-KR"/>
    </w:rPr>
  </w:style>
  <w:style w:type="character" w:customStyle="1" w:styleId="EquationChar">
    <w:name w:val="Equation Char"/>
    <w:basedOn w:val="DefaultParagraphFont"/>
    <w:link w:val="Equation"/>
    <w:rsid w:val="00D60CB9"/>
    <w:rPr>
      <w:rFonts w:ascii="Arial" w:eastAsia="Times New Roman" w:hAnsi="Arial"/>
      <w:sz w:val="22"/>
      <w:szCs w:val="24"/>
      <w:lang w:val="en-US" w:eastAsia="en-US"/>
    </w:rPr>
  </w:style>
  <w:style w:type="character" w:customStyle="1" w:styleId="EquationCambriaMathItalic">
    <w:name w:val="Equation + Cambria Math Italic"/>
    <w:basedOn w:val="DefaultParagraphFont"/>
    <w:uiPriority w:val="1"/>
    <w:rsid w:val="00D60CB9"/>
    <w:rPr>
      <w:rFonts w:ascii="Cambria Math" w:hAnsi="Cambria Math"/>
      <w:i/>
    </w:rPr>
  </w:style>
  <w:style w:type="paragraph" w:styleId="Title">
    <w:name w:val="Title"/>
    <w:basedOn w:val="Normal"/>
    <w:next w:val="Normal"/>
    <w:link w:val="TitleChar"/>
    <w:qFormat/>
    <w:rsid w:val="00A3269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A32691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ko-KR"/>
    </w:rPr>
  </w:style>
  <w:style w:type="character" w:styleId="PageNumber">
    <w:name w:val="page number"/>
    <w:rsid w:val="008B7532"/>
    <w:rPr>
      <w:rFonts w:ascii="Franklin Gothic Demi" w:hAnsi="Franklin Gothic Demi"/>
    </w:rPr>
  </w:style>
  <w:style w:type="paragraph" w:customStyle="1" w:styleId="TableContent11ptcenteredRED">
    <w:name w:val="Table Content 11 pt centered RED"/>
    <w:basedOn w:val="TableContent11ptcentered"/>
    <w:rsid w:val="008B7532"/>
    <w:rPr>
      <w:color w:val="FF0000"/>
    </w:rPr>
  </w:style>
  <w:style w:type="paragraph" w:customStyle="1" w:styleId="xl63">
    <w:name w:val="xl63"/>
    <w:basedOn w:val="Normal"/>
    <w:rsid w:val="008B7532"/>
    <w:pPr>
      <w:shd w:val="clear" w:color="000000" w:fill="E7E6E6"/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val="de-AT" w:eastAsia="de-AT"/>
    </w:rPr>
  </w:style>
  <w:style w:type="paragraph" w:customStyle="1" w:styleId="xl64">
    <w:name w:val="xl64"/>
    <w:basedOn w:val="Normal"/>
    <w:rsid w:val="008B753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7E6E6"/>
      <w:spacing w:before="100" w:beforeAutospacing="1" w:after="100" w:afterAutospacing="1"/>
      <w:textAlignment w:val="center"/>
    </w:pPr>
    <w:rPr>
      <w:rFonts w:ascii="Times New Roman" w:eastAsia="Times New Roman" w:hAnsi="Times New Roman"/>
      <w:sz w:val="24"/>
      <w:szCs w:val="24"/>
      <w:lang w:val="de-AT" w:eastAsia="de-AT"/>
    </w:rPr>
  </w:style>
  <w:style w:type="paragraph" w:customStyle="1" w:styleId="xl65">
    <w:name w:val="xl65"/>
    <w:basedOn w:val="Normal"/>
    <w:rsid w:val="008B753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7E6E6"/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val="de-AT" w:eastAsia="de-AT"/>
    </w:rPr>
  </w:style>
  <w:style w:type="paragraph" w:customStyle="1" w:styleId="xl66">
    <w:name w:val="xl66"/>
    <w:basedOn w:val="Normal"/>
    <w:rsid w:val="008B753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val="de-AT" w:eastAsia="de-AT"/>
    </w:rPr>
  </w:style>
  <w:style w:type="paragraph" w:customStyle="1" w:styleId="xl67">
    <w:name w:val="xl67"/>
    <w:basedOn w:val="Normal"/>
    <w:rsid w:val="008B753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val="de-AT" w:eastAsia="de-AT"/>
    </w:rPr>
  </w:style>
  <w:style w:type="table" w:customStyle="1" w:styleId="TableGridLight2">
    <w:name w:val="Table Grid Light2"/>
    <w:basedOn w:val="TableNormal"/>
    <w:uiPriority w:val="40"/>
    <w:rsid w:val="008D48E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8D48E3"/>
    <w:pPr>
      <w:keepLines/>
      <w:pageBreakBefore w:val="0"/>
      <w:numPr>
        <w:numId w:val="0"/>
      </w:numPr>
      <w:pBdr>
        <w:bottom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lang w:eastAsia="en-US"/>
    </w:rPr>
  </w:style>
  <w:style w:type="table" w:styleId="TableGrid1">
    <w:name w:val="Table Grid 1"/>
    <w:basedOn w:val="TableNormal"/>
    <w:rsid w:val="008D48E3"/>
    <w:pPr>
      <w:spacing w:before="240" w:after="24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Bulleted">
    <w:name w:val="Bulleted"/>
    <w:link w:val="BulletedChar"/>
    <w:autoRedefine/>
    <w:qFormat/>
    <w:rsid w:val="00884FE2"/>
    <w:pPr>
      <w:numPr>
        <w:numId w:val="1"/>
      </w:numPr>
      <w:tabs>
        <w:tab w:val="left" w:pos="567"/>
      </w:tabs>
      <w:spacing w:before="120"/>
      <w:ind w:left="576" w:hanging="403"/>
    </w:pPr>
    <w:rPr>
      <w:rFonts w:ascii="Arial" w:hAnsi="Arial"/>
      <w:sz w:val="22"/>
      <w:lang w:val="en-US" w:eastAsia="ko-KR"/>
    </w:rPr>
  </w:style>
  <w:style w:type="character" w:customStyle="1" w:styleId="BulletedChar">
    <w:name w:val="Bulleted Char"/>
    <w:basedOn w:val="DefaultParagraphFont"/>
    <w:link w:val="Bulleted"/>
    <w:rsid w:val="00884FE2"/>
    <w:rPr>
      <w:rFonts w:ascii="Arial" w:hAnsi="Arial"/>
      <w:sz w:val="22"/>
      <w:lang w:val="en-US" w:eastAsia="ko-KR"/>
    </w:rPr>
  </w:style>
  <w:style w:type="character" w:styleId="Emphasis">
    <w:name w:val="Emphasis"/>
    <w:basedOn w:val="DefaultParagraphFont"/>
    <w:qFormat/>
    <w:rsid w:val="00186A34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A873FB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eastAsia="en-US"/>
    </w:rPr>
  </w:style>
  <w:style w:type="paragraph" w:customStyle="1" w:styleId="xl68">
    <w:name w:val="xl68"/>
    <w:basedOn w:val="Normal"/>
    <w:rsid w:val="00A873FB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eastAsia="Times New Roman" w:cs="Arial"/>
      <w:sz w:val="24"/>
      <w:szCs w:val="24"/>
      <w:lang w:eastAsia="en-US"/>
    </w:rPr>
  </w:style>
  <w:style w:type="paragraph" w:customStyle="1" w:styleId="xl69">
    <w:name w:val="xl69"/>
    <w:basedOn w:val="Normal"/>
    <w:rsid w:val="00A873FB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left"/>
      <w:textAlignment w:val="center"/>
    </w:pPr>
    <w:rPr>
      <w:rFonts w:eastAsia="Times New Roman" w:cs="Arial"/>
      <w:color w:val="000000"/>
      <w:sz w:val="24"/>
      <w:szCs w:val="24"/>
      <w:lang w:eastAsia="en-US"/>
    </w:rPr>
  </w:style>
  <w:style w:type="paragraph" w:customStyle="1" w:styleId="xl70">
    <w:name w:val="xl70"/>
    <w:basedOn w:val="Normal"/>
    <w:rsid w:val="00A873FB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eastAsia="Times New Roman" w:cs="Arial"/>
      <w:sz w:val="24"/>
      <w:szCs w:val="24"/>
      <w:lang w:eastAsia="en-US"/>
    </w:rPr>
  </w:style>
  <w:style w:type="paragraph" w:customStyle="1" w:styleId="xl71">
    <w:name w:val="xl71"/>
    <w:basedOn w:val="Normal"/>
    <w:rsid w:val="00A873FB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eastAsia="Times New Roman" w:cs="Arial"/>
      <w:sz w:val="24"/>
      <w:szCs w:val="24"/>
      <w:lang w:eastAsia="en-US"/>
    </w:rPr>
  </w:style>
  <w:style w:type="paragraph" w:customStyle="1" w:styleId="xl72">
    <w:name w:val="xl72"/>
    <w:basedOn w:val="Normal"/>
    <w:rsid w:val="00A873FB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left"/>
      <w:textAlignment w:val="center"/>
    </w:pPr>
    <w:rPr>
      <w:rFonts w:eastAsia="Times New Roman" w:cs="Arial"/>
      <w:color w:val="000000"/>
      <w:sz w:val="24"/>
      <w:szCs w:val="24"/>
      <w:lang w:eastAsia="en-US"/>
    </w:rPr>
  </w:style>
  <w:style w:type="paragraph" w:customStyle="1" w:styleId="xl73">
    <w:name w:val="xl73"/>
    <w:basedOn w:val="Normal"/>
    <w:rsid w:val="00A873FB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eastAsia="Times New Roman" w:cs="Arial"/>
      <w:sz w:val="24"/>
      <w:szCs w:val="24"/>
      <w:lang w:eastAsia="en-US"/>
    </w:rPr>
  </w:style>
  <w:style w:type="paragraph" w:customStyle="1" w:styleId="xl74">
    <w:name w:val="xl74"/>
    <w:basedOn w:val="Normal"/>
    <w:rsid w:val="00A873FB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eastAsia="Times New Roman" w:cs="Arial"/>
      <w:color w:val="000000"/>
      <w:sz w:val="24"/>
      <w:szCs w:val="24"/>
      <w:lang w:eastAsia="en-US"/>
    </w:rPr>
  </w:style>
  <w:style w:type="character" w:customStyle="1" w:styleId="Heading4Char">
    <w:name w:val="Heading 4 Char"/>
    <w:link w:val="Heading4"/>
    <w:rsid w:val="0040094E"/>
    <w:rPr>
      <w:rFonts w:ascii="Arial" w:hAnsi="Arial" w:cs="Arial"/>
      <w:b/>
      <w:bCs/>
      <w:iCs/>
      <w:sz w:val="26"/>
      <w:szCs w:val="28"/>
      <w:lang w:val="en-US" w:eastAsia="ko-KR"/>
    </w:rPr>
  </w:style>
  <w:style w:type="paragraph" w:styleId="DocumentMap">
    <w:name w:val="Document Map"/>
    <w:basedOn w:val="Normal"/>
    <w:link w:val="DocumentMapChar"/>
    <w:semiHidden/>
    <w:rsid w:val="005A3A41"/>
    <w:pPr>
      <w:shd w:val="clear" w:color="auto" w:fill="000080"/>
      <w:spacing w:before="0" w:after="0"/>
    </w:pPr>
    <w:rPr>
      <w:rFonts w:ascii="Tahoma" w:eastAsia="Times New Roman" w:hAnsi="Tahoma" w:cs="Arial Unicode MS"/>
      <w:sz w:val="24"/>
      <w:szCs w:val="24"/>
      <w:lang w:eastAsia="en-US"/>
    </w:rPr>
  </w:style>
  <w:style w:type="character" w:customStyle="1" w:styleId="DocumentMapChar">
    <w:name w:val="Document Map Char"/>
    <w:basedOn w:val="DefaultParagraphFont"/>
    <w:link w:val="DocumentMap"/>
    <w:semiHidden/>
    <w:rsid w:val="005A3A41"/>
    <w:rPr>
      <w:rFonts w:ascii="Tahoma" w:eastAsia="Times New Roman" w:hAnsi="Tahoma" w:cs="Arial Unicode MS"/>
      <w:sz w:val="24"/>
      <w:szCs w:val="24"/>
      <w:shd w:val="clear" w:color="auto" w:fill="000080"/>
      <w:lang w:val="en-US" w:eastAsia="en-US"/>
    </w:rPr>
  </w:style>
  <w:style w:type="paragraph" w:styleId="Index1">
    <w:name w:val="index 1"/>
    <w:basedOn w:val="Normal"/>
    <w:next w:val="Normal"/>
    <w:autoRedefine/>
    <w:semiHidden/>
    <w:rsid w:val="005A3A41"/>
    <w:pPr>
      <w:spacing w:before="0" w:after="0"/>
      <w:ind w:left="240" w:hanging="240"/>
      <w:jc w:val="left"/>
    </w:pPr>
    <w:rPr>
      <w:rFonts w:ascii="Times New Roman" w:eastAsia="Times New Roman" w:hAnsi="Times New Roman"/>
      <w:sz w:val="24"/>
      <w:szCs w:val="24"/>
      <w:lang w:eastAsia="en-US"/>
    </w:rPr>
  </w:style>
  <w:style w:type="paragraph" w:styleId="Index7">
    <w:name w:val="index 7"/>
    <w:basedOn w:val="Normal"/>
    <w:next w:val="Normal"/>
    <w:autoRedefine/>
    <w:semiHidden/>
    <w:rsid w:val="005A3A41"/>
    <w:pPr>
      <w:spacing w:before="0" w:after="0"/>
      <w:ind w:left="1680" w:hanging="240"/>
      <w:jc w:val="left"/>
    </w:pPr>
    <w:rPr>
      <w:rFonts w:ascii="Times New Roman" w:eastAsia="Times New Roman" w:hAnsi="Times New Roman"/>
      <w:sz w:val="24"/>
      <w:szCs w:val="24"/>
      <w:lang w:eastAsia="en-US"/>
    </w:rPr>
  </w:style>
  <w:style w:type="paragraph" w:styleId="Index8">
    <w:name w:val="index 8"/>
    <w:basedOn w:val="Normal"/>
    <w:next w:val="Normal"/>
    <w:autoRedefine/>
    <w:semiHidden/>
    <w:rsid w:val="005A3A41"/>
    <w:pPr>
      <w:spacing w:before="0" w:after="0"/>
      <w:ind w:left="1920" w:hanging="240"/>
      <w:jc w:val="left"/>
    </w:pPr>
    <w:rPr>
      <w:rFonts w:ascii="Times New Roman" w:eastAsia="Times New Roman" w:hAnsi="Times New Roman"/>
      <w:sz w:val="24"/>
      <w:szCs w:val="24"/>
      <w:lang w:eastAsia="en-US"/>
    </w:rPr>
  </w:style>
  <w:style w:type="paragraph" w:styleId="Index9">
    <w:name w:val="index 9"/>
    <w:basedOn w:val="Normal"/>
    <w:next w:val="Normal"/>
    <w:autoRedefine/>
    <w:semiHidden/>
    <w:rsid w:val="005A3A41"/>
    <w:pPr>
      <w:spacing w:before="0" w:after="0"/>
      <w:ind w:left="2160" w:hanging="240"/>
      <w:jc w:val="left"/>
    </w:pPr>
    <w:rPr>
      <w:rFonts w:ascii="Times New Roman" w:eastAsia="Times New Roman" w:hAnsi="Times New Roman"/>
      <w:sz w:val="24"/>
      <w:szCs w:val="24"/>
      <w:lang w:eastAsia="en-US"/>
    </w:rPr>
  </w:style>
  <w:style w:type="paragraph" w:styleId="IndexHeading">
    <w:name w:val="index heading"/>
    <w:basedOn w:val="Normal"/>
    <w:next w:val="Index1"/>
    <w:semiHidden/>
    <w:rsid w:val="005A3A41"/>
    <w:pPr>
      <w:spacing w:before="0" w:after="0"/>
      <w:jc w:val="left"/>
    </w:pPr>
    <w:rPr>
      <w:rFonts w:ascii="Times New Roman" w:eastAsia="Times New Roman" w:hAnsi="Times New Roman"/>
      <w:sz w:val="24"/>
      <w:szCs w:val="24"/>
      <w:lang w:eastAsia="en-US"/>
    </w:rPr>
  </w:style>
  <w:style w:type="paragraph" w:styleId="TableofAuthorities">
    <w:name w:val="table of authorities"/>
    <w:basedOn w:val="Normal"/>
    <w:next w:val="Normal"/>
    <w:semiHidden/>
    <w:rsid w:val="005A3A41"/>
    <w:pPr>
      <w:spacing w:before="0" w:after="0"/>
      <w:ind w:left="240" w:hanging="240"/>
      <w:jc w:val="left"/>
    </w:pPr>
    <w:rPr>
      <w:rFonts w:ascii="Times New Roman" w:eastAsia="Times New Roman" w:hAnsi="Times New Roman"/>
      <w:sz w:val="24"/>
      <w:szCs w:val="24"/>
      <w:lang w:val="nb-NO" w:eastAsia="en-US"/>
    </w:rPr>
  </w:style>
  <w:style w:type="paragraph" w:customStyle="1" w:styleId="Figurecentered">
    <w:name w:val="Figure centered"/>
    <w:rsid w:val="006B7733"/>
    <w:pPr>
      <w:keepNext/>
      <w:spacing w:before="360" w:after="120"/>
      <w:ind w:left="567"/>
      <w:jc w:val="center"/>
    </w:pPr>
    <w:rPr>
      <w:rFonts w:ascii="Times New Roman" w:hAnsi="Times New Roman"/>
      <w:sz w:val="24"/>
      <w:lang w:val="en-GB" w:eastAsia="ko-KR"/>
    </w:rPr>
  </w:style>
  <w:style w:type="character" w:customStyle="1" w:styleId="BulletedCharChar">
    <w:name w:val="Bulleted Char Char"/>
    <w:rsid w:val="0040094E"/>
    <w:rPr>
      <w:rFonts w:ascii="Arial" w:hAnsi="Arial"/>
      <w:sz w:val="22"/>
      <w:lang w:val="en-US" w:eastAsia="ko-KR"/>
    </w:rPr>
  </w:style>
  <w:style w:type="paragraph" w:customStyle="1" w:styleId="TableHeader11ptcentered">
    <w:name w:val="Table Header 11 pt centered"/>
    <w:rsid w:val="00F43373"/>
    <w:pPr>
      <w:jc w:val="center"/>
    </w:pPr>
    <w:rPr>
      <w:rFonts w:ascii="Arial" w:hAnsi="Arial"/>
      <w:color w:val="FFFFFF"/>
      <w:sz w:val="22"/>
      <w:lang w:val="en-US" w:eastAsia="ko-KR"/>
    </w:rPr>
  </w:style>
  <w:style w:type="paragraph" w:customStyle="1" w:styleId="TableHeader11ptleft">
    <w:name w:val="Table Header 11 pt left"/>
    <w:basedOn w:val="TableHeader11ptcentered"/>
    <w:rsid w:val="00F43373"/>
    <w:pPr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5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4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7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5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1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56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03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1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33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0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3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1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4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3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5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9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2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22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30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3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8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0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5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2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3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4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5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2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9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9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56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24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9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9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eader" Target="header3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eader" Target="header4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2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jpeg"/><Relationship Id="rId2" Type="http://schemas.openxmlformats.org/officeDocument/2006/relationships/image" Target="media/image1.jpg"/><Relationship Id="rId1" Type="http://schemas.openxmlformats.org/officeDocument/2006/relationships/image" Target="media/image3.emf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4.jpeg"/><Relationship Id="rId2" Type="http://schemas.openxmlformats.org/officeDocument/2006/relationships/image" Target="media/image3.emf"/><Relationship Id="rId1" Type="http://schemas.openxmlformats.org/officeDocument/2006/relationships/image" Target="media/image1.jp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1.jpg"/><Relationship Id="rId2" Type="http://schemas.openxmlformats.org/officeDocument/2006/relationships/image" Target="media/image4.jpeg"/><Relationship Id="rId1" Type="http://schemas.openxmlformats.org/officeDocument/2006/relationships/image" Target="media/image3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HOL\Desktop\Waha\WAHA_Concession31_Reports_Templat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2CB91E-499E-4F9C-9F2A-41A83FCA8B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WAHA_Concession31_Reports_Template.dot</Template>
  <TotalTime>0</TotalTime>
  <Pages>24</Pages>
  <Words>689</Words>
  <Characters>4341</Characters>
  <Application>Microsoft Office Word</Application>
  <DocSecurity>0</DocSecurity>
  <Lines>36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1</vt:lpstr>
      <vt:lpstr>1</vt:lpstr>
    </vt:vector>
  </TitlesOfParts>
  <Company>JOANNEUM RESEARCH</Company>
  <LinksUpToDate>false</LinksUpToDate>
  <CharactersWithSpaces>5020</CharactersWithSpaces>
  <SharedDoc>false</SharedDoc>
  <HLinks>
    <vt:vector size="1992" baseType="variant">
      <vt:variant>
        <vt:i4>2031667</vt:i4>
      </vt:variant>
      <vt:variant>
        <vt:i4>1994</vt:i4>
      </vt:variant>
      <vt:variant>
        <vt:i4>0</vt:i4>
      </vt:variant>
      <vt:variant>
        <vt:i4>5</vt:i4>
      </vt:variant>
      <vt:variant>
        <vt:lpwstr/>
      </vt:variant>
      <vt:variant>
        <vt:lpwstr>_Toc365448121</vt:lpwstr>
      </vt:variant>
      <vt:variant>
        <vt:i4>2031667</vt:i4>
      </vt:variant>
      <vt:variant>
        <vt:i4>1988</vt:i4>
      </vt:variant>
      <vt:variant>
        <vt:i4>0</vt:i4>
      </vt:variant>
      <vt:variant>
        <vt:i4>5</vt:i4>
      </vt:variant>
      <vt:variant>
        <vt:lpwstr/>
      </vt:variant>
      <vt:variant>
        <vt:lpwstr>_Toc365448120</vt:lpwstr>
      </vt:variant>
      <vt:variant>
        <vt:i4>1835059</vt:i4>
      </vt:variant>
      <vt:variant>
        <vt:i4>1982</vt:i4>
      </vt:variant>
      <vt:variant>
        <vt:i4>0</vt:i4>
      </vt:variant>
      <vt:variant>
        <vt:i4>5</vt:i4>
      </vt:variant>
      <vt:variant>
        <vt:lpwstr/>
      </vt:variant>
      <vt:variant>
        <vt:lpwstr>_Toc365448119</vt:lpwstr>
      </vt:variant>
      <vt:variant>
        <vt:i4>1835059</vt:i4>
      </vt:variant>
      <vt:variant>
        <vt:i4>1976</vt:i4>
      </vt:variant>
      <vt:variant>
        <vt:i4>0</vt:i4>
      </vt:variant>
      <vt:variant>
        <vt:i4>5</vt:i4>
      </vt:variant>
      <vt:variant>
        <vt:lpwstr/>
      </vt:variant>
      <vt:variant>
        <vt:lpwstr>_Toc365448118</vt:lpwstr>
      </vt:variant>
      <vt:variant>
        <vt:i4>1835059</vt:i4>
      </vt:variant>
      <vt:variant>
        <vt:i4>1970</vt:i4>
      </vt:variant>
      <vt:variant>
        <vt:i4>0</vt:i4>
      </vt:variant>
      <vt:variant>
        <vt:i4>5</vt:i4>
      </vt:variant>
      <vt:variant>
        <vt:lpwstr/>
      </vt:variant>
      <vt:variant>
        <vt:lpwstr>_Toc365448117</vt:lpwstr>
      </vt:variant>
      <vt:variant>
        <vt:i4>1835059</vt:i4>
      </vt:variant>
      <vt:variant>
        <vt:i4>1964</vt:i4>
      </vt:variant>
      <vt:variant>
        <vt:i4>0</vt:i4>
      </vt:variant>
      <vt:variant>
        <vt:i4>5</vt:i4>
      </vt:variant>
      <vt:variant>
        <vt:lpwstr/>
      </vt:variant>
      <vt:variant>
        <vt:lpwstr>_Toc365448116</vt:lpwstr>
      </vt:variant>
      <vt:variant>
        <vt:i4>1835059</vt:i4>
      </vt:variant>
      <vt:variant>
        <vt:i4>1958</vt:i4>
      </vt:variant>
      <vt:variant>
        <vt:i4>0</vt:i4>
      </vt:variant>
      <vt:variant>
        <vt:i4>5</vt:i4>
      </vt:variant>
      <vt:variant>
        <vt:lpwstr/>
      </vt:variant>
      <vt:variant>
        <vt:lpwstr>_Toc365448115</vt:lpwstr>
      </vt:variant>
      <vt:variant>
        <vt:i4>1835059</vt:i4>
      </vt:variant>
      <vt:variant>
        <vt:i4>1952</vt:i4>
      </vt:variant>
      <vt:variant>
        <vt:i4>0</vt:i4>
      </vt:variant>
      <vt:variant>
        <vt:i4>5</vt:i4>
      </vt:variant>
      <vt:variant>
        <vt:lpwstr/>
      </vt:variant>
      <vt:variant>
        <vt:lpwstr>_Toc365448114</vt:lpwstr>
      </vt:variant>
      <vt:variant>
        <vt:i4>1835059</vt:i4>
      </vt:variant>
      <vt:variant>
        <vt:i4>1946</vt:i4>
      </vt:variant>
      <vt:variant>
        <vt:i4>0</vt:i4>
      </vt:variant>
      <vt:variant>
        <vt:i4>5</vt:i4>
      </vt:variant>
      <vt:variant>
        <vt:lpwstr/>
      </vt:variant>
      <vt:variant>
        <vt:lpwstr>_Toc365448113</vt:lpwstr>
      </vt:variant>
      <vt:variant>
        <vt:i4>1835059</vt:i4>
      </vt:variant>
      <vt:variant>
        <vt:i4>1940</vt:i4>
      </vt:variant>
      <vt:variant>
        <vt:i4>0</vt:i4>
      </vt:variant>
      <vt:variant>
        <vt:i4>5</vt:i4>
      </vt:variant>
      <vt:variant>
        <vt:lpwstr/>
      </vt:variant>
      <vt:variant>
        <vt:lpwstr>_Toc365448112</vt:lpwstr>
      </vt:variant>
      <vt:variant>
        <vt:i4>1835059</vt:i4>
      </vt:variant>
      <vt:variant>
        <vt:i4>1934</vt:i4>
      </vt:variant>
      <vt:variant>
        <vt:i4>0</vt:i4>
      </vt:variant>
      <vt:variant>
        <vt:i4>5</vt:i4>
      </vt:variant>
      <vt:variant>
        <vt:lpwstr/>
      </vt:variant>
      <vt:variant>
        <vt:lpwstr>_Toc365448111</vt:lpwstr>
      </vt:variant>
      <vt:variant>
        <vt:i4>1835059</vt:i4>
      </vt:variant>
      <vt:variant>
        <vt:i4>1928</vt:i4>
      </vt:variant>
      <vt:variant>
        <vt:i4>0</vt:i4>
      </vt:variant>
      <vt:variant>
        <vt:i4>5</vt:i4>
      </vt:variant>
      <vt:variant>
        <vt:lpwstr/>
      </vt:variant>
      <vt:variant>
        <vt:lpwstr>_Toc365448110</vt:lpwstr>
      </vt:variant>
      <vt:variant>
        <vt:i4>1900595</vt:i4>
      </vt:variant>
      <vt:variant>
        <vt:i4>1922</vt:i4>
      </vt:variant>
      <vt:variant>
        <vt:i4>0</vt:i4>
      </vt:variant>
      <vt:variant>
        <vt:i4>5</vt:i4>
      </vt:variant>
      <vt:variant>
        <vt:lpwstr/>
      </vt:variant>
      <vt:variant>
        <vt:lpwstr>_Toc365448109</vt:lpwstr>
      </vt:variant>
      <vt:variant>
        <vt:i4>1900595</vt:i4>
      </vt:variant>
      <vt:variant>
        <vt:i4>1916</vt:i4>
      </vt:variant>
      <vt:variant>
        <vt:i4>0</vt:i4>
      </vt:variant>
      <vt:variant>
        <vt:i4>5</vt:i4>
      </vt:variant>
      <vt:variant>
        <vt:lpwstr/>
      </vt:variant>
      <vt:variant>
        <vt:lpwstr>_Toc365448108</vt:lpwstr>
      </vt:variant>
      <vt:variant>
        <vt:i4>1900595</vt:i4>
      </vt:variant>
      <vt:variant>
        <vt:i4>1910</vt:i4>
      </vt:variant>
      <vt:variant>
        <vt:i4>0</vt:i4>
      </vt:variant>
      <vt:variant>
        <vt:i4>5</vt:i4>
      </vt:variant>
      <vt:variant>
        <vt:lpwstr/>
      </vt:variant>
      <vt:variant>
        <vt:lpwstr>_Toc365448107</vt:lpwstr>
      </vt:variant>
      <vt:variant>
        <vt:i4>1900595</vt:i4>
      </vt:variant>
      <vt:variant>
        <vt:i4>1904</vt:i4>
      </vt:variant>
      <vt:variant>
        <vt:i4>0</vt:i4>
      </vt:variant>
      <vt:variant>
        <vt:i4>5</vt:i4>
      </vt:variant>
      <vt:variant>
        <vt:lpwstr/>
      </vt:variant>
      <vt:variant>
        <vt:lpwstr>_Toc365448106</vt:lpwstr>
      </vt:variant>
      <vt:variant>
        <vt:i4>1900595</vt:i4>
      </vt:variant>
      <vt:variant>
        <vt:i4>1898</vt:i4>
      </vt:variant>
      <vt:variant>
        <vt:i4>0</vt:i4>
      </vt:variant>
      <vt:variant>
        <vt:i4>5</vt:i4>
      </vt:variant>
      <vt:variant>
        <vt:lpwstr/>
      </vt:variant>
      <vt:variant>
        <vt:lpwstr>_Toc365448105</vt:lpwstr>
      </vt:variant>
      <vt:variant>
        <vt:i4>1900595</vt:i4>
      </vt:variant>
      <vt:variant>
        <vt:i4>1892</vt:i4>
      </vt:variant>
      <vt:variant>
        <vt:i4>0</vt:i4>
      </vt:variant>
      <vt:variant>
        <vt:i4>5</vt:i4>
      </vt:variant>
      <vt:variant>
        <vt:lpwstr/>
      </vt:variant>
      <vt:variant>
        <vt:lpwstr>_Toc365448104</vt:lpwstr>
      </vt:variant>
      <vt:variant>
        <vt:i4>1900595</vt:i4>
      </vt:variant>
      <vt:variant>
        <vt:i4>1886</vt:i4>
      </vt:variant>
      <vt:variant>
        <vt:i4>0</vt:i4>
      </vt:variant>
      <vt:variant>
        <vt:i4>5</vt:i4>
      </vt:variant>
      <vt:variant>
        <vt:lpwstr/>
      </vt:variant>
      <vt:variant>
        <vt:lpwstr>_Toc365448103</vt:lpwstr>
      </vt:variant>
      <vt:variant>
        <vt:i4>1900595</vt:i4>
      </vt:variant>
      <vt:variant>
        <vt:i4>1880</vt:i4>
      </vt:variant>
      <vt:variant>
        <vt:i4>0</vt:i4>
      </vt:variant>
      <vt:variant>
        <vt:i4>5</vt:i4>
      </vt:variant>
      <vt:variant>
        <vt:lpwstr/>
      </vt:variant>
      <vt:variant>
        <vt:lpwstr>_Toc365448102</vt:lpwstr>
      </vt:variant>
      <vt:variant>
        <vt:i4>1900595</vt:i4>
      </vt:variant>
      <vt:variant>
        <vt:i4>1874</vt:i4>
      </vt:variant>
      <vt:variant>
        <vt:i4>0</vt:i4>
      </vt:variant>
      <vt:variant>
        <vt:i4>5</vt:i4>
      </vt:variant>
      <vt:variant>
        <vt:lpwstr/>
      </vt:variant>
      <vt:variant>
        <vt:lpwstr>_Toc365448101</vt:lpwstr>
      </vt:variant>
      <vt:variant>
        <vt:i4>1900595</vt:i4>
      </vt:variant>
      <vt:variant>
        <vt:i4>1868</vt:i4>
      </vt:variant>
      <vt:variant>
        <vt:i4>0</vt:i4>
      </vt:variant>
      <vt:variant>
        <vt:i4>5</vt:i4>
      </vt:variant>
      <vt:variant>
        <vt:lpwstr/>
      </vt:variant>
      <vt:variant>
        <vt:lpwstr>_Toc365448100</vt:lpwstr>
      </vt:variant>
      <vt:variant>
        <vt:i4>1310770</vt:i4>
      </vt:variant>
      <vt:variant>
        <vt:i4>1862</vt:i4>
      </vt:variant>
      <vt:variant>
        <vt:i4>0</vt:i4>
      </vt:variant>
      <vt:variant>
        <vt:i4>5</vt:i4>
      </vt:variant>
      <vt:variant>
        <vt:lpwstr/>
      </vt:variant>
      <vt:variant>
        <vt:lpwstr>_Toc365448099</vt:lpwstr>
      </vt:variant>
      <vt:variant>
        <vt:i4>1310770</vt:i4>
      </vt:variant>
      <vt:variant>
        <vt:i4>1856</vt:i4>
      </vt:variant>
      <vt:variant>
        <vt:i4>0</vt:i4>
      </vt:variant>
      <vt:variant>
        <vt:i4>5</vt:i4>
      </vt:variant>
      <vt:variant>
        <vt:lpwstr/>
      </vt:variant>
      <vt:variant>
        <vt:lpwstr>_Toc365448098</vt:lpwstr>
      </vt:variant>
      <vt:variant>
        <vt:i4>1310770</vt:i4>
      </vt:variant>
      <vt:variant>
        <vt:i4>1850</vt:i4>
      </vt:variant>
      <vt:variant>
        <vt:i4>0</vt:i4>
      </vt:variant>
      <vt:variant>
        <vt:i4>5</vt:i4>
      </vt:variant>
      <vt:variant>
        <vt:lpwstr/>
      </vt:variant>
      <vt:variant>
        <vt:lpwstr>_Toc365448097</vt:lpwstr>
      </vt:variant>
      <vt:variant>
        <vt:i4>1310770</vt:i4>
      </vt:variant>
      <vt:variant>
        <vt:i4>1844</vt:i4>
      </vt:variant>
      <vt:variant>
        <vt:i4>0</vt:i4>
      </vt:variant>
      <vt:variant>
        <vt:i4>5</vt:i4>
      </vt:variant>
      <vt:variant>
        <vt:lpwstr/>
      </vt:variant>
      <vt:variant>
        <vt:lpwstr>_Toc365448096</vt:lpwstr>
      </vt:variant>
      <vt:variant>
        <vt:i4>1310770</vt:i4>
      </vt:variant>
      <vt:variant>
        <vt:i4>1838</vt:i4>
      </vt:variant>
      <vt:variant>
        <vt:i4>0</vt:i4>
      </vt:variant>
      <vt:variant>
        <vt:i4>5</vt:i4>
      </vt:variant>
      <vt:variant>
        <vt:lpwstr/>
      </vt:variant>
      <vt:variant>
        <vt:lpwstr>_Toc365448095</vt:lpwstr>
      </vt:variant>
      <vt:variant>
        <vt:i4>1310770</vt:i4>
      </vt:variant>
      <vt:variant>
        <vt:i4>1832</vt:i4>
      </vt:variant>
      <vt:variant>
        <vt:i4>0</vt:i4>
      </vt:variant>
      <vt:variant>
        <vt:i4>5</vt:i4>
      </vt:variant>
      <vt:variant>
        <vt:lpwstr/>
      </vt:variant>
      <vt:variant>
        <vt:lpwstr>_Toc365448094</vt:lpwstr>
      </vt:variant>
      <vt:variant>
        <vt:i4>1310770</vt:i4>
      </vt:variant>
      <vt:variant>
        <vt:i4>1826</vt:i4>
      </vt:variant>
      <vt:variant>
        <vt:i4>0</vt:i4>
      </vt:variant>
      <vt:variant>
        <vt:i4>5</vt:i4>
      </vt:variant>
      <vt:variant>
        <vt:lpwstr/>
      </vt:variant>
      <vt:variant>
        <vt:lpwstr>_Toc365448093</vt:lpwstr>
      </vt:variant>
      <vt:variant>
        <vt:i4>1310770</vt:i4>
      </vt:variant>
      <vt:variant>
        <vt:i4>1820</vt:i4>
      </vt:variant>
      <vt:variant>
        <vt:i4>0</vt:i4>
      </vt:variant>
      <vt:variant>
        <vt:i4>5</vt:i4>
      </vt:variant>
      <vt:variant>
        <vt:lpwstr/>
      </vt:variant>
      <vt:variant>
        <vt:lpwstr>_Toc365448092</vt:lpwstr>
      </vt:variant>
      <vt:variant>
        <vt:i4>1310770</vt:i4>
      </vt:variant>
      <vt:variant>
        <vt:i4>1814</vt:i4>
      </vt:variant>
      <vt:variant>
        <vt:i4>0</vt:i4>
      </vt:variant>
      <vt:variant>
        <vt:i4>5</vt:i4>
      </vt:variant>
      <vt:variant>
        <vt:lpwstr/>
      </vt:variant>
      <vt:variant>
        <vt:lpwstr>_Toc365448091</vt:lpwstr>
      </vt:variant>
      <vt:variant>
        <vt:i4>1310770</vt:i4>
      </vt:variant>
      <vt:variant>
        <vt:i4>1808</vt:i4>
      </vt:variant>
      <vt:variant>
        <vt:i4>0</vt:i4>
      </vt:variant>
      <vt:variant>
        <vt:i4>5</vt:i4>
      </vt:variant>
      <vt:variant>
        <vt:lpwstr/>
      </vt:variant>
      <vt:variant>
        <vt:lpwstr>_Toc365448090</vt:lpwstr>
      </vt:variant>
      <vt:variant>
        <vt:i4>1376306</vt:i4>
      </vt:variant>
      <vt:variant>
        <vt:i4>1802</vt:i4>
      </vt:variant>
      <vt:variant>
        <vt:i4>0</vt:i4>
      </vt:variant>
      <vt:variant>
        <vt:i4>5</vt:i4>
      </vt:variant>
      <vt:variant>
        <vt:lpwstr/>
      </vt:variant>
      <vt:variant>
        <vt:lpwstr>_Toc365448089</vt:lpwstr>
      </vt:variant>
      <vt:variant>
        <vt:i4>1376306</vt:i4>
      </vt:variant>
      <vt:variant>
        <vt:i4>1796</vt:i4>
      </vt:variant>
      <vt:variant>
        <vt:i4>0</vt:i4>
      </vt:variant>
      <vt:variant>
        <vt:i4>5</vt:i4>
      </vt:variant>
      <vt:variant>
        <vt:lpwstr/>
      </vt:variant>
      <vt:variant>
        <vt:lpwstr>_Toc365448088</vt:lpwstr>
      </vt:variant>
      <vt:variant>
        <vt:i4>1376306</vt:i4>
      </vt:variant>
      <vt:variant>
        <vt:i4>1790</vt:i4>
      </vt:variant>
      <vt:variant>
        <vt:i4>0</vt:i4>
      </vt:variant>
      <vt:variant>
        <vt:i4>5</vt:i4>
      </vt:variant>
      <vt:variant>
        <vt:lpwstr/>
      </vt:variant>
      <vt:variant>
        <vt:lpwstr>_Toc365448087</vt:lpwstr>
      </vt:variant>
      <vt:variant>
        <vt:i4>1376306</vt:i4>
      </vt:variant>
      <vt:variant>
        <vt:i4>1784</vt:i4>
      </vt:variant>
      <vt:variant>
        <vt:i4>0</vt:i4>
      </vt:variant>
      <vt:variant>
        <vt:i4>5</vt:i4>
      </vt:variant>
      <vt:variant>
        <vt:lpwstr/>
      </vt:variant>
      <vt:variant>
        <vt:lpwstr>_Toc365448086</vt:lpwstr>
      </vt:variant>
      <vt:variant>
        <vt:i4>1376306</vt:i4>
      </vt:variant>
      <vt:variant>
        <vt:i4>1778</vt:i4>
      </vt:variant>
      <vt:variant>
        <vt:i4>0</vt:i4>
      </vt:variant>
      <vt:variant>
        <vt:i4>5</vt:i4>
      </vt:variant>
      <vt:variant>
        <vt:lpwstr/>
      </vt:variant>
      <vt:variant>
        <vt:lpwstr>_Toc365448085</vt:lpwstr>
      </vt:variant>
      <vt:variant>
        <vt:i4>1376306</vt:i4>
      </vt:variant>
      <vt:variant>
        <vt:i4>1772</vt:i4>
      </vt:variant>
      <vt:variant>
        <vt:i4>0</vt:i4>
      </vt:variant>
      <vt:variant>
        <vt:i4>5</vt:i4>
      </vt:variant>
      <vt:variant>
        <vt:lpwstr/>
      </vt:variant>
      <vt:variant>
        <vt:lpwstr>_Toc365448084</vt:lpwstr>
      </vt:variant>
      <vt:variant>
        <vt:i4>1376306</vt:i4>
      </vt:variant>
      <vt:variant>
        <vt:i4>1766</vt:i4>
      </vt:variant>
      <vt:variant>
        <vt:i4>0</vt:i4>
      </vt:variant>
      <vt:variant>
        <vt:i4>5</vt:i4>
      </vt:variant>
      <vt:variant>
        <vt:lpwstr/>
      </vt:variant>
      <vt:variant>
        <vt:lpwstr>_Toc365448083</vt:lpwstr>
      </vt:variant>
      <vt:variant>
        <vt:i4>1376306</vt:i4>
      </vt:variant>
      <vt:variant>
        <vt:i4>1760</vt:i4>
      </vt:variant>
      <vt:variant>
        <vt:i4>0</vt:i4>
      </vt:variant>
      <vt:variant>
        <vt:i4>5</vt:i4>
      </vt:variant>
      <vt:variant>
        <vt:lpwstr/>
      </vt:variant>
      <vt:variant>
        <vt:lpwstr>_Toc365448082</vt:lpwstr>
      </vt:variant>
      <vt:variant>
        <vt:i4>1376306</vt:i4>
      </vt:variant>
      <vt:variant>
        <vt:i4>1754</vt:i4>
      </vt:variant>
      <vt:variant>
        <vt:i4>0</vt:i4>
      </vt:variant>
      <vt:variant>
        <vt:i4>5</vt:i4>
      </vt:variant>
      <vt:variant>
        <vt:lpwstr/>
      </vt:variant>
      <vt:variant>
        <vt:lpwstr>_Toc365448081</vt:lpwstr>
      </vt:variant>
      <vt:variant>
        <vt:i4>1376306</vt:i4>
      </vt:variant>
      <vt:variant>
        <vt:i4>1748</vt:i4>
      </vt:variant>
      <vt:variant>
        <vt:i4>0</vt:i4>
      </vt:variant>
      <vt:variant>
        <vt:i4>5</vt:i4>
      </vt:variant>
      <vt:variant>
        <vt:lpwstr/>
      </vt:variant>
      <vt:variant>
        <vt:lpwstr>_Toc365448080</vt:lpwstr>
      </vt:variant>
      <vt:variant>
        <vt:i4>1703986</vt:i4>
      </vt:variant>
      <vt:variant>
        <vt:i4>1742</vt:i4>
      </vt:variant>
      <vt:variant>
        <vt:i4>0</vt:i4>
      </vt:variant>
      <vt:variant>
        <vt:i4>5</vt:i4>
      </vt:variant>
      <vt:variant>
        <vt:lpwstr/>
      </vt:variant>
      <vt:variant>
        <vt:lpwstr>_Toc365448079</vt:lpwstr>
      </vt:variant>
      <vt:variant>
        <vt:i4>1703986</vt:i4>
      </vt:variant>
      <vt:variant>
        <vt:i4>1736</vt:i4>
      </vt:variant>
      <vt:variant>
        <vt:i4>0</vt:i4>
      </vt:variant>
      <vt:variant>
        <vt:i4>5</vt:i4>
      </vt:variant>
      <vt:variant>
        <vt:lpwstr/>
      </vt:variant>
      <vt:variant>
        <vt:lpwstr>_Toc365448078</vt:lpwstr>
      </vt:variant>
      <vt:variant>
        <vt:i4>1703986</vt:i4>
      </vt:variant>
      <vt:variant>
        <vt:i4>1730</vt:i4>
      </vt:variant>
      <vt:variant>
        <vt:i4>0</vt:i4>
      </vt:variant>
      <vt:variant>
        <vt:i4>5</vt:i4>
      </vt:variant>
      <vt:variant>
        <vt:lpwstr/>
      </vt:variant>
      <vt:variant>
        <vt:lpwstr>_Toc365448077</vt:lpwstr>
      </vt:variant>
      <vt:variant>
        <vt:i4>1703986</vt:i4>
      </vt:variant>
      <vt:variant>
        <vt:i4>1724</vt:i4>
      </vt:variant>
      <vt:variant>
        <vt:i4>0</vt:i4>
      </vt:variant>
      <vt:variant>
        <vt:i4>5</vt:i4>
      </vt:variant>
      <vt:variant>
        <vt:lpwstr/>
      </vt:variant>
      <vt:variant>
        <vt:lpwstr>_Toc365448076</vt:lpwstr>
      </vt:variant>
      <vt:variant>
        <vt:i4>1703986</vt:i4>
      </vt:variant>
      <vt:variant>
        <vt:i4>1718</vt:i4>
      </vt:variant>
      <vt:variant>
        <vt:i4>0</vt:i4>
      </vt:variant>
      <vt:variant>
        <vt:i4>5</vt:i4>
      </vt:variant>
      <vt:variant>
        <vt:lpwstr/>
      </vt:variant>
      <vt:variant>
        <vt:lpwstr>_Toc365448075</vt:lpwstr>
      </vt:variant>
      <vt:variant>
        <vt:i4>1703986</vt:i4>
      </vt:variant>
      <vt:variant>
        <vt:i4>1712</vt:i4>
      </vt:variant>
      <vt:variant>
        <vt:i4>0</vt:i4>
      </vt:variant>
      <vt:variant>
        <vt:i4>5</vt:i4>
      </vt:variant>
      <vt:variant>
        <vt:lpwstr/>
      </vt:variant>
      <vt:variant>
        <vt:lpwstr>_Toc365448074</vt:lpwstr>
      </vt:variant>
      <vt:variant>
        <vt:i4>1703986</vt:i4>
      </vt:variant>
      <vt:variant>
        <vt:i4>1706</vt:i4>
      </vt:variant>
      <vt:variant>
        <vt:i4>0</vt:i4>
      </vt:variant>
      <vt:variant>
        <vt:i4>5</vt:i4>
      </vt:variant>
      <vt:variant>
        <vt:lpwstr/>
      </vt:variant>
      <vt:variant>
        <vt:lpwstr>_Toc365448073</vt:lpwstr>
      </vt:variant>
      <vt:variant>
        <vt:i4>1703986</vt:i4>
      </vt:variant>
      <vt:variant>
        <vt:i4>1700</vt:i4>
      </vt:variant>
      <vt:variant>
        <vt:i4>0</vt:i4>
      </vt:variant>
      <vt:variant>
        <vt:i4>5</vt:i4>
      </vt:variant>
      <vt:variant>
        <vt:lpwstr/>
      </vt:variant>
      <vt:variant>
        <vt:lpwstr>_Toc365448072</vt:lpwstr>
      </vt:variant>
      <vt:variant>
        <vt:i4>1703986</vt:i4>
      </vt:variant>
      <vt:variant>
        <vt:i4>1694</vt:i4>
      </vt:variant>
      <vt:variant>
        <vt:i4>0</vt:i4>
      </vt:variant>
      <vt:variant>
        <vt:i4>5</vt:i4>
      </vt:variant>
      <vt:variant>
        <vt:lpwstr/>
      </vt:variant>
      <vt:variant>
        <vt:lpwstr>_Toc365448071</vt:lpwstr>
      </vt:variant>
      <vt:variant>
        <vt:i4>1703986</vt:i4>
      </vt:variant>
      <vt:variant>
        <vt:i4>1688</vt:i4>
      </vt:variant>
      <vt:variant>
        <vt:i4>0</vt:i4>
      </vt:variant>
      <vt:variant>
        <vt:i4>5</vt:i4>
      </vt:variant>
      <vt:variant>
        <vt:lpwstr/>
      </vt:variant>
      <vt:variant>
        <vt:lpwstr>_Toc365448070</vt:lpwstr>
      </vt:variant>
      <vt:variant>
        <vt:i4>1769522</vt:i4>
      </vt:variant>
      <vt:variant>
        <vt:i4>1682</vt:i4>
      </vt:variant>
      <vt:variant>
        <vt:i4>0</vt:i4>
      </vt:variant>
      <vt:variant>
        <vt:i4>5</vt:i4>
      </vt:variant>
      <vt:variant>
        <vt:lpwstr/>
      </vt:variant>
      <vt:variant>
        <vt:lpwstr>_Toc365448069</vt:lpwstr>
      </vt:variant>
      <vt:variant>
        <vt:i4>1769522</vt:i4>
      </vt:variant>
      <vt:variant>
        <vt:i4>1676</vt:i4>
      </vt:variant>
      <vt:variant>
        <vt:i4>0</vt:i4>
      </vt:variant>
      <vt:variant>
        <vt:i4>5</vt:i4>
      </vt:variant>
      <vt:variant>
        <vt:lpwstr/>
      </vt:variant>
      <vt:variant>
        <vt:lpwstr>_Toc365448068</vt:lpwstr>
      </vt:variant>
      <vt:variant>
        <vt:i4>1769522</vt:i4>
      </vt:variant>
      <vt:variant>
        <vt:i4>1670</vt:i4>
      </vt:variant>
      <vt:variant>
        <vt:i4>0</vt:i4>
      </vt:variant>
      <vt:variant>
        <vt:i4>5</vt:i4>
      </vt:variant>
      <vt:variant>
        <vt:lpwstr/>
      </vt:variant>
      <vt:variant>
        <vt:lpwstr>_Toc365448067</vt:lpwstr>
      </vt:variant>
      <vt:variant>
        <vt:i4>1769522</vt:i4>
      </vt:variant>
      <vt:variant>
        <vt:i4>1664</vt:i4>
      </vt:variant>
      <vt:variant>
        <vt:i4>0</vt:i4>
      </vt:variant>
      <vt:variant>
        <vt:i4>5</vt:i4>
      </vt:variant>
      <vt:variant>
        <vt:lpwstr/>
      </vt:variant>
      <vt:variant>
        <vt:lpwstr>_Toc365448066</vt:lpwstr>
      </vt:variant>
      <vt:variant>
        <vt:i4>1769522</vt:i4>
      </vt:variant>
      <vt:variant>
        <vt:i4>1658</vt:i4>
      </vt:variant>
      <vt:variant>
        <vt:i4>0</vt:i4>
      </vt:variant>
      <vt:variant>
        <vt:i4>5</vt:i4>
      </vt:variant>
      <vt:variant>
        <vt:lpwstr/>
      </vt:variant>
      <vt:variant>
        <vt:lpwstr>_Toc365448065</vt:lpwstr>
      </vt:variant>
      <vt:variant>
        <vt:i4>1769522</vt:i4>
      </vt:variant>
      <vt:variant>
        <vt:i4>1652</vt:i4>
      </vt:variant>
      <vt:variant>
        <vt:i4>0</vt:i4>
      </vt:variant>
      <vt:variant>
        <vt:i4>5</vt:i4>
      </vt:variant>
      <vt:variant>
        <vt:lpwstr/>
      </vt:variant>
      <vt:variant>
        <vt:lpwstr>_Toc365448064</vt:lpwstr>
      </vt:variant>
      <vt:variant>
        <vt:i4>1769522</vt:i4>
      </vt:variant>
      <vt:variant>
        <vt:i4>1646</vt:i4>
      </vt:variant>
      <vt:variant>
        <vt:i4>0</vt:i4>
      </vt:variant>
      <vt:variant>
        <vt:i4>5</vt:i4>
      </vt:variant>
      <vt:variant>
        <vt:lpwstr/>
      </vt:variant>
      <vt:variant>
        <vt:lpwstr>_Toc365448063</vt:lpwstr>
      </vt:variant>
      <vt:variant>
        <vt:i4>1769522</vt:i4>
      </vt:variant>
      <vt:variant>
        <vt:i4>1640</vt:i4>
      </vt:variant>
      <vt:variant>
        <vt:i4>0</vt:i4>
      </vt:variant>
      <vt:variant>
        <vt:i4>5</vt:i4>
      </vt:variant>
      <vt:variant>
        <vt:lpwstr/>
      </vt:variant>
      <vt:variant>
        <vt:lpwstr>_Toc365448062</vt:lpwstr>
      </vt:variant>
      <vt:variant>
        <vt:i4>1769522</vt:i4>
      </vt:variant>
      <vt:variant>
        <vt:i4>1634</vt:i4>
      </vt:variant>
      <vt:variant>
        <vt:i4>0</vt:i4>
      </vt:variant>
      <vt:variant>
        <vt:i4>5</vt:i4>
      </vt:variant>
      <vt:variant>
        <vt:lpwstr/>
      </vt:variant>
      <vt:variant>
        <vt:lpwstr>_Toc365448061</vt:lpwstr>
      </vt:variant>
      <vt:variant>
        <vt:i4>1769522</vt:i4>
      </vt:variant>
      <vt:variant>
        <vt:i4>1628</vt:i4>
      </vt:variant>
      <vt:variant>
        <vt:i4>0</vt:i4>
      </vt:variant>
      <vt:variant>
        <vt:i4>5</vt:i4>
      </vt:variant>
      <vt:variant>
        <vt:lpwstr/>
      </vt:variant>
      <vt:variant>
        <vt:lpwstr>_Toc365448060</vt:lpwstr>
      </vt:variant>
      <vt:variant>
        <vt:i4>1572914</vt:i4>
      </vt:variant>
      <vt:variant>
        <vt:i4>1622</vt:i4>
      </vt:variant>
      <vt:variant>
        <vt:i4>0</vt:i4>
      </vt:variant>
      <vt:variant>
        <vt:i4>5</vt:i4>
      </vt:variant>
      <vt:variant>
        <vt:lpwstr/>
      </vt:variant>
      <vt:variant>
        <vt:lpwstr>_Toc365448059</vt:lpwstr>
      </vt:variant>
      <vt:variant>
        <vt:i4>1572914</vt:i4>
      </vt:variant>
      <vt:variant>
        <vt:i4>1616</vt:i4>
      </vt:variant>
      <vt:variant>
        <vt:i4>0</vt:i4>
      </vt:variant>
      <vt:variant>
        <vt:i4>5</vt:i4>
      </vt:variant>
      <vt:variant>
        <vt:lpwstr/>
      </vt:variant>
      <vt:variant>
        <vt:lpwstr>_Toc365448058</vt:lpwstr>
      </vt:variant>
      <vt:variant>
        <vt:i4>1572914</vt:i4>
      </vt:variant>
      <vt:variant>
        <vt:i4>1610</vt:i4>
      </vt:variant>
      <vt:variant>
        <vt:i4>0</vt:i4>
      </vt:variant>
      <vt:variant>
        <vt:i4>5</vt:i4>
      </vt:variant>
      <vt:variant>
        <vt:lpwstr/>
      </vt:variant>
      <vt:variant>
        <vt:lpwstr>_Toc365448057</vt:lpwstr>
      </vt:variant>
      <vt:variant>
        <vt:i4>1572914</vt:i4>
      </vt:variant>
      <vt:variant>
        <vt:i4>1604</vt:i4>
      </vt:variant>
      <vt:variant>
        <vt:i4>0</vt:i4>
      </vt:variant>
      <vt:variant>
        <vt:i4>5</vt:i4>
      </vt:variant>
      <vt:variant>
        <vt:lpwstr/>
      </vt:variant>
      <vt:variant>
        <vt:lpwstr>_Toc365448056</vt:lpwstr>
      </vt:variant>
      <vt:variant>
        <vt:i4>1572914</vt:i4>
      </vt:variant>
      <vt:variant>
        <vt:i4>1598</vt:i4>
      </vt:variant>
      <vt:variant>
        <vt:i4>0</vt:i4>
      </vt:variant>
      <vt:variant>
        <vt:i4>5</vt:i4>
      </vt:variant>
      <vt:variant>
        <vt:lpwstr/>
      </vt:variant>
      <vt:variant>
        <vt:lpwstr>_Toc365448055</vt:lpwstr>
      </vt:variant>
      <vt:variant>
        <vt:i4>1572914</vt:i4>
      </vt:variant>
      <vt:variant>
        <vt:i4>1592</vt:i4>
      </vt:variant>
      <vt:variant>
        <vt:i4>0</vt:i4>
      </vt:variant>
      <vt:variant>
        <vt:i4>5</vt:i4>
      </vt:variant>
      <vt:variant>
        <vt:lpwstr/>
      </vt:variant>
      <vt:variant>
        <vt:lpwstr>_Toc365448054</vt:lpwstr>
      </vt:variant>
      <vt:variant>
        <vt:i4>1572914</vt:i4>
      </vt:variant>
      <vt:variant>
        <vt:i4>1586</vt:i4>
      </vt:variant>
      <vt:variant>
        <vt:i4>0</vt:i4>
      </vt:variant>
      <vt:variant>
        <vt:i4>5</vt:i4>
      </vt:variant>
      <vt:variant>
        <vt:lpwstr/>
      </vt:variant>
      <vt:variant>
        <vt:lpwstr>_Toc365448053</vt:lpwstr>
      </vt:variant>
      <vt:variant>
        <vt:i4>1572914</vt:i4>
      </vt:variant>
      <vt:variant>
        <vt:i4>1580</vt:i4>
      </vt:variant>
      <vt:variant>
        <vt:i4>0</vt:i4>
      </vt:variant>
      <vt:variant>
        <vt:i4>5</vt:i4>
      </vt:variant>
      <vt:variant>
        <vt:lpwstr/>
      </vt:variant>
      <vt:variant>
        <vt:lpwstr>_Toc365448052</vt:lpwstr>
      </vt:variant>
      <vt:variant>
        <vt:i4>1572914</vt:i4>
      </vt:variant>
      <vt:variant>
        <vt:i4>1574</vt:i4>
      </vt:variant>
      <vt:variant>
        <vt:i4>0</vt:i4>
      </vt:variant>
      <vt:variant>
        <vt:i4>5</vt:i4>
      </vt:variant>
      <vt:variant>
        <vt:lpwstr/>
      </vt:variant>
      <vt:variant>
        <vt:lpwstr>_Toc365448051</vt:lpwstr>
      </vt:variant>
      <vt:variant>
        <vt:i4>1572914</vt:i4>
      </vt:variant>
      <vt:variant>
        <vt:i4>1565</vt:i4>
      </vt:variant>
      <vt:variant>
        <vt:i4>0</vt:i4>
      </vt:variant>
      <vt:variant>
        <vt:i4>5</vt:i4>
      </vt:variant>
      <vt:variant>
        <vt:lpwstr/>
      </vt:variant>
      <vt:variant>
        <vt:lpwstr>_Toc365448050</vt:lpwstr>
      </vt:variant>
      <vt:variant>
        <vt:i4>1638450</vt:i4>
      </vt:variant>
      <vt:variant>
        <vt:i4>1559</vt:i4>
      </vt:variant>
      <vt:variant>
        <vt:i4>0</vt:i4>
      </vt:variant>
      <vt:variant>
        <vt:i4>5</vt:i4>
      </vt:variant>
      <vt:variant>
        <vt:lpwstr/>
      </vt:variant>
      <vt:variant>
        <vt:lpwstr>_Toc365448049</vt:lpwstr>
      </vt:variant>
      <vt:variant>
        <vt:i4>1638450</vt:i4>
      </vt:variant>
      <vt:variant>
        <vt:i4>1553</vt:i4>
      </vt:variant>
      <vt:variant>
        <vt:i4>0</vt:i4>
      </vt:variant>
      <vt:variant>
        <vt:i4>5</vt:i4>
      </vt:variant>
      <vt:variant>
        <vt:lpwstr/>
      </vt:variant>
      <vt:variant>
        <vt:lpwstr>_Toc365448048</vt:lpwstr>
      </vt:variant>
      <vt:variant>
        <vt:i4>1638450</vt:i4>
      </vt:variant>
      <vt:variant>
        <vt:i4>1547</vt:i4>
      </vt:variant>
      <vt:variant>
        <vt:i4>0</vt:i4>
      </vt:variant>
      <vt:variant>
        <vt:i4>5</vt:i4>
      </vt:variant>
      <vt:variant>
        <vt:lpwstr/>
      </vt:variant>
      <vt:variant>
        <vt:lpwstr>_Toc365448047</vt:lpwstr>
      </vt:variant>
      <vt:variant>
        <vt:i4>1638450</vt:i4>
      </vt:variant>
      <vt:variant>
        <vt:i4>1541</vt:i4>
      </vt:variant>
      <vt:variant>
        <vt:i4>0</vt:i4>
      </vt:variant>
      <vt:variant>
        <vt:i4>5</vt:i4>
      </vt:variant>
      <vt:variant>
        <vt:lpwstr/>
      </vt:variant>
      <vt:variant>
        <vt:lpwstr>_Toc365448046</vt:lpwstr>
      </vt:variant>
      <vt:variant>
        <vt:i4>1638450</vt:i4>
      </vt:variant>
      <vt:variant>
        <vt:i4>1535</vt:i4>
      </vt:variant>
      <vt:variant>
        <vt:i4>0</vt:i4>
      </vt:variant>
      <vt:variant>
        <vt:i4>5</vt:i4>
      </vt:variant>
      <vt:variant>
        <vt:lpwstr/>
      </vt:variant>
      <vt:variant>
        <vt:lpwstr>_Toc365448045</vt:lpwstr>
      </vt:variant>
      <vt:variant>
        <vt:i4>1638450</vt:i4>
      </vt:variant>
      <vt:variant>
        <vt:i4>1529</vt:i4>
      </vt:variant>
      <vt:variant>
        <vt:i4>0</vt:i4>
      </vt:variant>
      <vt:variant>
        <vt:i4>5</vt:i4>
      </vt:variant>
      <vt:variant>
        <vt:lpwstr/>
      </vt:variant>
      <vt:variant>
        <vt:lpwstr>_Toc365448044</vt:lpwstr>
      </vt:variant>
      <vt:variant>
        <vt:i4>1638450</vt:i4>
      </vt:variant>
      <vt:variant>
        <vt:i4>1523</vt:i4>
      </vt:variant>
      <vt:variant>
        <vt:i4>0</vt:i4>
      </vt:variant>
      <vt:variant>
        <vt:i4>5</vt:i4>
      </vt:variant>
      <vt:variant>
        <vt:lpwstr/>
      </vt:variant>
      <vt:variant>
        <vt:lpwstr>_Toc365448043</vt:lpwstr>
      </vt:variant>
      <vt:variant>
        <vt:i4>1638450</vt:i4>
      </vt:variant>
      <vt:variant>
        <vt:i4>1517</vt:i4>
      </vt:variant>
      <vt:variant>
        <vt:i4>0</vt:i4>
      </vt:variant>
      <vt:variant>
        <vt:i4>5</vt:i4>
      </vt:variant>
      <vt:variant>
        <vt:lpwstr/>
      </vt:variant>
      <vt:variant>
        <vt:lpwstr>_Toc365448042</vt:lpwstr>
      </vt:variant>
      <vt:variant>
        <vt:i4>1638450</vt:i4>
      </vt:variant>
      <vt:variant>
        <vt:i4>1511</vt:i4>
      </vt:variant>
      <vt:variant>
        <vt:i4>0</vt:i4>
      </vt:variant>
      <vt:variant>
        <vt:i4>5</vt:i4>
      </vt:variant>
      <vt:variant>
        <vt:lpwstr/>
      </vt:variant>
      <vt:variant>
        <vt:lpwstr>_Toc365448041</vt:lpwstr>
      </vt:variant>
      <vt:variant>
        <vt:i4>1638450</vt:i4>
      </vt:variant>
      <vt:variant>
        <vt:i4>1505</vt:i4>
      </vt:variant>
      <vt:variant>
        <vt:i4>0</vt:i4>
      </vt:variant>
      <vt:variant>
        <vt:i4>5</vt:i4>
      </vt:variant>
      <vt:variant>
        <vt:lpwstr/>
      </vt:variant>
      <vt:variant>
        <vt:lpwstr>_Toc365448040</vt:lpwstr>
      </vt:variant>
      <vt:variant>
        <vt:i4>1966130</vt:i4>
      </vt:variant>
      <vt:variant>
        <vt:i4>1499</vt:i4>
      </vt:variant>
      <vt:variant>
        <vt:i4>0</vt:i4>
      </vt:variant>
      <vt:variant>
        <vt:i4>5</vt:i4>
      </vt:variant>
      <vt:variant>
        <vt:lpwstr/>
      </vt:variant>
      <vt:variant>
        <vt:lpwstr>_Toc365448039</vt:lpwstr>
      </vt:variant>
      <vt:variant>
        <vt:i4>1966130</vt:i4>
      </vt:variant>
      <vt:variant>
        <vt:i4>1493</vt:i4>
      </vt:variant>
      <vt:variant>
        <vt:i4>0</vt:i4>
      </vt:variant>
      <vt:variant>
        <vt:i4>5</vt:i4>
      </vt:variant>
      <vt:variant>
        <vt:lpwstr/>
      </vt:variant>
      <vt:variant>
        <vt:lpwstr>_Toc365448038</vt:lpwstr>
      </vt:variant>
      <vt:variant>
        <vt:i4>1966130</vt:i4>
      </vt:variant>
      <vt:variant>
        <vt:i4>1487</vt:i4>
      </vt:variant>
      <vt:variant>
        <vt:i4>0</vt:i4>
      </vt:variant>
      <vt:variant>
        <vt:i4>5</vt:i4>
      </vt:variant>
      <vt:variant>
        <vt:lpwstr/>
      </vt:variant>
      <vt:variant>
        <vt:lpwstr>_Toc365448037</vt:lpwstr>
      </vt:variant>
      <vt:variant>
        <vt:i4>1966130</vt:i4>
      </vt:variant>
      <vt:variant>
        <vt:i4>1481</vt:i4>
      </vt:variant>
      <vt:variant>
        <vt:i4>0</vt:i4>
      </vt:variant>
      <vt:variant>
        <vt:i4>5</vt:i4>
      </vt:variant>
      <vt:variant>
        <vt:lpwstr/>
      </vt:variant>
      <vt:variant>
        <vt:lpwstr>_Toc365448036</vt:lpwstr>
      </vt:variant>
      <vt:variant>
        <vt:i4>1966130</vt:i4>
      </vt:variant>
      <vt:variant>
        <vt:i4>1475</vt:i4>
      </vt:variant>
      <vt:variant>
        <vt:i4>0</vt:i4>
      </vt:variant>
      <vt:variant>
        <vt:i4>5</vt:i4>
      </vt:variant>
      <vt:variant>
        <vt:lpwstr/>
      </vt:variant>
      <vt:variant>
        <vt:lpwstr>_Toc365448035</vt:lpwstr>
      </vt:variant>
      <vt:variant>
        <vt:i4>1966130</vt:i4>
      </vt:variant>
      <vt:variant>
        <vt:i4>1469</vt:i4>
      </vt:variant>
      <vt:variant>
        <vt:i4>0</vt:i4>
      </vt:variant>
      <vt:variant>
        <vt:i4>5</vt:i4>
      </vt:variant>
      <vt:variant>
        <vt:lpwstr/>
      </vt:variant>
      <vt:variant>
        <vt:lpwstr>_Toc365448034</vt:lpwstr>
      </vt:variant>
      <vt:variant>
        <vt:i4>1966130</vt:i4>
      </vt:variant>
      <vt:variant>
        <vt:i4>1463</vt:i4>
      </vt:variant>
      <vt:variant>
        <vt:i4>0</vt:i4>
      </vt:variant>
      <vt:variant>
        <vt:i4>5</vt:i4>
      </vt:variant>
      <vt:variant>
        <vt:lpwstr/>
      </vt:variant>
      <vt:variant>
        <vt:lpwstr>_Toc365448033</vt:lpwstr>
      </vt:variant>
      <vt:variant>
        <vt:i4>1966130</vt:i4>
      </vt:variant>
      <vt:variant>
        <vt:i4>1457</vt:i4>
      </vt:variant>
      <vt:variant>
        <vt:i4>0</vt:i4>
      </vt:variant>
      <vt:variant>
        <vt:i4>5</vt:i4>
      </vt:variant>
      <vt:variant>
        <vt:lpwstr/>
      </vt:variant>
      <vt:variant>
        <vt:lpwstr>_Toc365448032</vt:lpwstr>
      </vt:variant>
      <vt:variant>
        <vt:i4>1966130</vt:i4>
      </vt:variant>
      <vt:variant>
        <vt:i4>1451</vt:i4>
      </vt:variant>
      <vt:variant>
        <vt:i4>0</vt:i4>
      </vt:variant>
      <vt:variant>
        <vt:i4>5</vt:i4>
      </vt:variant>
      <vt:variant>
        <vt:lpwstr/>
      </vt:variant>
      <vt:variant>
        <vt:lpwstr>_Toc365448031</vt:lpwstr>
      </vt:variant>
      <vt:variant>
        <vt:i4>1966130</vt:i4>
      </vt:variant>
      <vt:variant>
        <vt:i4>1445</vt:i4>
      </vt:variant>
      <vt:variant>
        <vt:i4>0</vt:i4>
      </vt:variant>
      <vt:variant>
        <vt:i4>5</vt:i4>
      </vt:variant>
      <vt:variant>
        <vt:lpwstr/>
      </vt:variant>
      <vt:variant>
        <vt:lpwstr>_Toc365448030</vt:lpwstr>
      </vt:variant>
      <vt:variant>
        <vt:i4>2031666</vt:i4>
      </vt:variant>
      <vt:variant>
        <vt:i4>1439</vt:i4>
      </vt:variant>
      <vt:variant>
        <vt:i4>0</vt:i4>
      </vt:variant>
      <vt:variant>
        <vt:i4>5</vt:i4>
      </vt:variant>
      <vt:variant>
        <vt:lpwstr/>
      </vt:variant>
      <vt:variant>
        <vt:lpwstr>_Toc365448029</vt:lpwstr>
      </vt:variant>
      <vt:variant>
        <vt:i4>2031666</vt:i4>
      </vt:variant>
      <vt:variant>
        <vt:i4>1433</vt:i4>
      </vt:variant>
      <vt:variant>
        <vt:i4>0</vt:i4>
      </vt:variant>
      <vt:variant>
        <vt:i4>5</vt:i4>
      </vt:variant>
      <vt:variant>
        <vt:lpwstr/>
      </vt:variant>
      <vt:variant>
        <vt:lpwstr>_Toc365448028</vt:lpwstr>
      </vt:variant>
      <vt:variant>
        <vt:i4>2031666</vt:i4>
      </vt:variant>
      <vt:variant>
        <vt:i4>1427</vt:i4>
      </vt:variant>
      <vt:variant>
        <vt:i4>0</vt:i4>
      </vt:variant>
      <vt:variant>
        <vt:i4>5</vt:i4>
      </vt:variant>
      <vt:variant>
        <vt:lpwstr/>
      </vt:variant>
      <vt:variant>
        <vt:lpwstr>_Toc365448027</vt:lpwstr>
      </vt:variant>
      <vt:variant>
        <vt:i4>2031666</vt:i4>
      </vt:variant>
      <vt:variant>
        <vt:i4>1421</vt:i4>
      </vt:variant>
      <vt:variant>
        <vt:i4>0</vt:i4>
      </vt:variant>
      <vt:variant>
        <vt:i4>5</vt:i4>
      </vt:variant>
      <vt:variant>
        <vt:lpwstr/>
      </vt:variant>
      <vt:variant>
        <vt:lpwstr>_Toc365448026</vt:lpwstr>
      </vt:variant>
      <vt:variant>
        <vt:i4>2031666</vt:i4>
      </vt:variant>
      <vt:variant>
        <vt:i4>1415</vt:i4>
      </vt:variant>
      <vt:variant>
        <vt:i4>0</vt:i4>
      </vt:variant>
      <vt:variant>
        <vt:i4>5</vt:i4>
      </vt:variant>
      <vt:variant>
        <vt:lpwstr/>
      </vt:variant>
      <vt:variant>
        <vt:lpwstr>_Toc365448025</vt:lpwstr>
      </vt:variant>
      <vt:variant>
        <vt:i4>2031666</vt:i4>
      </vt:variant>
      <vt:variant>
        <vt:i4>1409</vt:i4>
      </vt:variant>
      <vt:variant>
        <vt:i4>0</vt:i4>
      </vt:variant>
      <vt:variant>
        <vt:i4>5</vt:i4>
      </vt:variant>
      <vt:variant>
        <vt:lpwstr/>
      </vt:variant>
      <vt:variant>
        <vt:lpwstr>_Toc365448024</vt:lpwstr>
      </vt:variant>
      <vt:variant>
        <vt:i4>2031666</vt:i4>
      </vt:variant>
      <vt:variant>
        <vt:i4>1403</vt:i4>
      </vt:variant>
      <vt:variant>
        <vt:i4>0</vt:i4>
      </vt:variant>
      <vt:variant>
        <vt:i4>5</vt:i4>
      </vt:variant>
      <vt:variant>
        <vt:lpwstr/>
      </vt:variant>
      <vt:variant>
        <vt:lpwstr>_Toc365448023</vt:lpwstr>
      </vt:variant>
      <vt:variant>
        <vt:i4>2031666</vt:i4>
      </vt:variant>
      <vt:variant>
        <vt:i4>1397</vt:i4>
      </vt:variant>
      <vt:variant>
        <vt:i4>0</vt:i4>
      </vt:variant>
      <vt:variant>
        <vt:i4>5</vt:i4>
      </vt:variant>
      <vt:variant>
        <vt:lpwstr/>
      </vt:variant>
      <vt:variant>
        <vt:lpwstr>_Toc365448022</vt:lpwstr>
      </vt:variant>
      <vt:variant>
        <vt:i4>2031666</vt:i4>
      </vt:variant>
      <vt:variant>
        <vt:i4>1391</vt:i4>
      </vt:variant>
      <vt:variant>
        <vt:i4>0</vt:i4>
      </vt:variant>
      <vt:variant>
        <vt:i4>5</vt:i4>
      </vt:variant>
      <vt:variant>
        <vt:lpwstr/>
      </vt:variant>
      <vt:variant>
        <vt:lpwstr>_Toc365448021</vt:lpwstr>
      </vt:variant>
      <vt:variant>
        <vt:i4>2031666</vt:i4>
      </vt:variant>
      <vt:variant>
        <vt:i4>1385</vt:i4>
      </vt:variant>
      <vt:variant>
        <vt:i4>0</vt:i4>
      </vt:variant>
      <vt:variant>
        <vt:i4>5</vt:i4>
      </vt:variant>
      <vt:variant>
        <vt:lpwstr/>
      </vt:variant>
      <vt:variant>
        <vt:lpwstr>_Toc365448020</vt:lpwstr>
      </vt:variant>
      <vt:variant>
        <vt:i4>1835058</vt:i4>
      </vt:variant>
      <vt:variant>
        <vt:i4>1379</vt:i4>
      </vt:variant>
      <vt:variant>
        <vt:i4>0</vt:i4>
      </vt:variant>
      <vt:variant>
        <vt:i4>5</vt:i4>
      </vt:variant>
      <vt:variant>
        <vt:lpwstr/>
      </vt:variant>
      <vt:variant>
        <vt:lpwstr>_Toc365448019</vt:lpwstr>
      </vt:variant>
      <vt:variant>
        <vt:i4>1835058</vt:i4>
      </vt:variant>
      <vt:variant>
        <vt:i4>1373</vt:i4>
      </vt:variant>
      <vt:variant>
        <vt:i4>0</vt:i4>
      </vt:variant>
      <vt:variant>
        <vt:i4>5</vt:i4>
      </vt:variant>
      <vt:variant>
        <vt:lpwstr/>
      </vt:variant>
      <vt:variant>
        <vt:lpwstr>_Toc365448018</vt:lpwstr>
      </vt:variant>
      <vt:variant>
        <vt:i4>1835058</vt:i4>
      </vt:variant>
      <vt:variant>
        <vt:i4>1367</vt:i4>
      </vt:variant>
      <vt:variant>
        <vt:i4>0</vt:i4>
      </vt:variant>
      <vt:variant>
        <vt:i4>5</vt:i4>
      </vt:variant>
      <vt:variant>
        <vt:lpwstr/>
      </vt:variant>
      <vt:variant>
        <vt:lpwstr>_Toc365448017</vt:lpwstr>
      </vt:variant>
      <vt:variant>
        <vt:i4>1835058</vt:i4>
      </vt:variant>
      <vt:variant>
        <vt:i4>1361</vt:i4>
      </vt:variant>
      <vt:variant>
        <vt:i4>0</vt:i4>
      </vt:variant>
      <vt:variant>
        <vt:i4>5</vt:i4>
      </vt:variant>
      <vt:variant>
        <vt:lpwstr/>
      </vt:variant>
      <vt:variant>
        <vt:lpwstr>_Toc365448016</vt:lpwstr>
      </vt:variant>
      <vt:variant>
        <vt:i4>1835058</vt:i4>
      </vt:variant>
      <vt:variant>
        <vt:i4>1355</vt:i4>
      </vt:variant>
      <vt:variant>
        <vt:i4>0</vt:i4>
      </vt:variant>
      <vt:variant>
        <vt:i4>5</vt:i4>
      </vt:variant>
      <vt:variant>
        <vt:lpwstr/>
      </vt:variant>
      <vt:variant>
        <vt:lpwstr>_Toc365448015</vt:lpwstr>
      </vt:variant>
      <vt:variant>
        <vt:i4>1835058</vt:i4>
      </vt:variant>
      <vt:variant>
        <vt:i4>1349</vt:i4>
      </vt:variant>
      <vt:variant>
        <vt:i4>0</vt:i4>
      </vt:variant>
      <vt:variant>
        <vt:i4>5</vt:i4>
      </vt:variant>
      <vt:variant>
        <vt:lpwstr/>
      </vt:variant>
      <vt:variant>
        <vt:lpwstr>_Toc365448014</vt:lpwstr>
      </vt:variant>
      <vt:variant>
        <vt:i4>1835058</vt:i4>
      </vt:variant>
      <vt:variant>
        <vt:i4>1343</vt:i4>
      </vt:variant>
      <vt:variant>
        <vt:i4>0</vt:i4>
      </vt:variant>
      <vt:variant>
        <vt:i4>5</vt:i4>
      </vt:variant>
      <vt:variant>
        <vt:lpwstr/>
      </vt:variant>
      <vt:variant>
        <vt:lpwstr>_Toc365448013</vt:lpwstr>
      </vt:variant>
      <vt:variant>
        <vt:i4>1835058</vt:i4>
      </vt:variant>
      <vt:variant>
        <vt:i4>1337</vt:i4>
      </vt:variant>
      <vt:variant>
        <vt:i4>0</vt:i4>
      </vt:variant>
      <vt:variant>
        <vt:i4>5</vt:i4>
      </vt:variant>
      <vt:variant>
        <vt:lpwstr/>
      </vt:variant>
      <vt:variant>
        <vt:lpwstr>_Toc365448012</vt:lpwstr>
      </vt:variant>
      <vt:variant>
        <vt:i4>1835058</vt:i4>
      </vt:variant>
      <vt:variant>
        <vt:i4>1331</vt:i4>
      </vt:variant>
      <vt:variant>
        <vt:i4>0</vt:i4>
      </vt:variant>
      <vt:variant>
        <vt:i4>5</vt:i4>
      </vt:variant>
      <vt:variant>
        <vt:lpwstr/>
      </vt:variant>
      <vt:variant>
        <vt:lpwstr>_Toc365448011</vt:lpwstr>
      </vt:variant>
      <vt:variant>
        <vt:i4>1835058</vt:i4>
      </vt:variant>
      <vt:variant>
        <vt:i4>1325</vt:i4>
      </vt:variant>
      <vt:variant>
        <vt:i4>0</vt:i4>
      </vt:variant>
      <vt:variant>
        <vt:i4>5</vt:i4>
      </vt:variant>
      <vt:variant>
        <vt:lpwstr/>
      </vt:variant>
      <vt:variant>
        <vt:lpwstr>_Toc365448010</vt:lpwstr>
      </vt:variant>
      <vt:variant>
        <vt:i4>1900594</vt:i4>
      </vt:variant>
      <vt:variant>
        <vt:i4>1319</vt:i4>
      </vt:variant>
      <vt:variant>
        <vt:i4>0</vt:i4>
      </vt:variant>
      <vt:variant>
        <vt:i4>5</vt:i4>
      </vt:variant>
      <vt:variant>
        <vt:lpwstr/>
      </vt:variant>
      <vt:variant>
        <vt:lpwstr>_Toc365448009</vt:lpwstr>
      </vt:variant>
      <vt:variant>
        <vt:i4>1900594</vt:i4>
      </vt:variant>
      <vt:variant>
        <vt:i4>1313</vt:i4>
      </vt:variant>
      <vt:variant>
        <vt:i4>0</vt:i4>
      </vt:variant>
      <vt:variant>
        <vt:i4>5</vt:i4>
      </vt:variant>
      <vt:variant>
        <vt:lpwstr/>
      </vt:variant>
      <vt:variant>
        <vt:lpwstr>_Toc365448008</vt:lpwstr>
      </vt:variant>
      <vt:variant>
        <vt:i4>1900594</vt:i4>
      </vt:variant>
      <vt:variant>
        <vt:i4>1307</vt:i4>
      </vt:variant>
      <vt:variant>
        <vt:i4>0</vt:i4>
      </vt:variant>
      <vt:variant>
        <vt:i4>5</vt:i4>
      </vt:variant>
      <vt:variant>
        <vt:lpwstr/>
      </vt:variant>
      <vt:variant>
        <vt:lpwstr>_Toc365448007</vt:lpwstr>
      </vt:variant>
      <vt:variant>
        <vt:i4>1900594</vt:i4>
      </vt:variant>
      <vt:variant>
        <vt:i4>1301</vt:i4>
      </vt:variant>
      <vt:variant>
        <vt:i4>0</vt:i4>
      </vt:variant>
      <vt:variant>
        <vt:i4>5</vt:i4>
      </vt:variant>
      <vt:variant>
        <vt:lpwstr/>
      </vt:variant>
      <vt:variant>
        <vt:lpwstr>_Toc365448006</vt:lpwstr>
      </vt:variant>
      <vt:variant>
        <vt:i4>1900594</vt:i4>
      </vt:variant>
      <vt:variant>
        <vt:i4>1295</vt:i4>
      </vt:variant>
      <vt:variant>
        <vt:i4>0</vt:i4>
      </vt:variant>
      <vt:variant>
        <vt:i4>5</vt:i4>
      </vt:variant>
      <vt:variant>
        <vt:lpwstr/>
      </vt:variant>
      <vt:variant>
        <vt:lpwstr>_Toc365448005</vt:lpwstr>
      </vt:variant>
      <vt:variant>
        <vt:i4>1900594</vt:i4>
      </vt:variant>
      <vt:variant>
        <vt:i4>1289</vt:i4>
      </vt:variant>
      <vt:variant>
        <vt:i4>0</vt:i4>
      </vt:variant>
      <vt:variant>
        <vt:i4>5</vt:i4>
      </vt:variant>
      <vt:variant>
        <vt:lpwstr/>
      </vt:variant>
      <vt:variant>
        <vt:lpwstr>_Toc365448004</vt:lpwstr>
      </vt:variant>
      <vt:variant>
        <vt:i4>1900594</vt:i4>
      </vt:variant>
      <vt:variant>
        <vt:i4>1283</vt:i4>
      </vt:variant>
      <vt:variant>
        <vt:i4>0</vt:i4>
      </vt:variant>
      <vt:variant>
        <vt:i4>5</vt:i4>
      </vt:variant>
      <vt:variant>
        <vt:lpwstr/>
      </vt:variant>
      <vt:variant>
        <vt:lpwstr>_Toc365448003</vt:lpwstr>
      </vt:variant>
      <vt:variant>
        <vt:i4>1900594</vt:i4>
      </vt:variant>
      <vt:variant>
        <vt:i4>1277</vt:i4>
      </vt:variant>
      <vt:variant>
        <vt:i4>0</vt:i4>
      </vt:variant>
      <vt:variant>
        <vt:i4>5</vt:i4>
      </vt:variant>
      <vt:variant>
        <vt:lpwstr/>
      </vt:variant>
      <vt:variant>
        <vt:lpwstr>_Toc365448002</vt:lpwstr>
      </vt:variant>
      <vt:variant>
        <vt:i4>1900594</vt:i4>
      </vt:variant>
      <vt:variant>
        <vt:i4>1271</vt:i4>
      </vt:variant>
      <vt:variant>
        <vt:i4>0</vt:i4>
      </vt:variant>
      <vt:variant>
        <vt:i4>5</vt:i4>
      </vt:variant>
      <vt:variant>
        <vt:lpwstr/>
      </vt:variant>
      <vt:variant>
        <vt:lpwstr>_Toc365448001</vt:lpwstr>
      </vt:variant>
      <vt:variant>
        <vt:i4>1900594</vt:i4>
      </vt:variant>
      <vt:variant>
        <vt:i4>1265</vt:i4>
      </vt:variant>
      <vt:variant>
        <vt:i4>0</vt:i4>
      </vt:variant>
      <vt:variant>
        <vt:i4>5</vt:i4>
      </vt:variant>
      <vt:variant>
        <vt:lpwstr/>
      </vt:variant>
      <vt:variant>
        <vt:lpwstr>_Toc365448000</vt:lpwstr>
      </vt:variant>
      <vt:variant>
        <vt:i4>1769531</vt:i4>
      </vt:variant>
      <vt:variant>
        <vt:i4>1259</vt:i4>
      </vt:variant>
      <vt:variant>
        <vt:i4>0</vt:i4>
      </vt:variant>
      <vt:variant>
        <vt:i4>5</vt:i4>
      </vt:variant>
      <vt:variant>
        <vt:lpwstr/>
      </vt:variant>
      <vt:variant>
        <vt:lpwstr>_Toc365447999</vt:lpwstr>
      </vt:variant>
      <vt:variant>
        <vt:i4>1769531</vt:i4>
      </vt:variant>
      <vt:variant>
        <vt:i4>1253</vt:i4>
      </vt:variant>
      <vt:variant>
        <vt:i4>0</vt:i4>
      </vt:variant>
      <vt:variant>
        <vt:i4>5</vt:i4>
      </vt:variant>
      <vt:variant>
        <vt:lpwstr/>
      </vt:variant>
      <vt:variant>
        <vt:lpwstr>_Toc365447998</vt:lpwstr>
      </vt:variant>
      <vt:variant>
        <vt:i4>1769531</vt:i4>
      </vt:variant>
      <vt:variant>
        <vt:i4>1247</vt:i4>
      </vt:variant>
      <vt:variant>
        <vt:i4>0</vt:i4>
      </vt:variant>
      <vt:variant>
        <vt:i4>5</vt:i4>
      </vt:variant>
      <vt:variant>
        <vt:lpwstr/>
      </vt:variant>
      <vt:variant>
        <vt:lpwstr>_Toc365447997</vt:lpwstr>
      </vt:variant>
      <vt:variant>
        <vt:i4>1769531</vt:i4>
      </vt:variant>
      <vt:variant>
        <vt:i4>1241</vt:i4>
      </vt:variant>
      <vt:variant>
        <vt:i4>0</vt:i4>
      </vt:variant>
      <vt:variant>
        <vt:i4>5</vt:i4>
      </vt:variant>
      <vt:variant>
        <vt:lpwstr/>
      </vt:variant>
      <vt:variant>
        <vt:lpwstr>_Toc365447996</vt:lpwstr>
      </vt:variant>
      <vt:variant>
        <vt:i4>1769531</vt:i4>
      </vt:variant>
      <vt:variant>
        <vt:i4>1235</vt:i4>
      </vt:variant>
      <vt:variant>
        <vt:i4>0</vt:i4>
      </vt:variant>
      <vt:variant>
        <vt:i4>5</vt:i4>
      </vt:variant>
      <vt:variant>
        <vt:lpwstr/>
      </vt:variant>
      <vt:variant>
        <vt:lpwstr>_Toc365447995</vt:lpwstr>
      </vt:variant>
      <vt:variant>
        <vt:i4>1769531</vt:i4>
      </vt:variant>
      <vt:variant>
        <vt:i4>1229</vt:i4>
      </vt:variant>
      <vt:variant>
        <vt:i4>0</vt:i4>
      </vt:variant>
      <vt:variant>
        <vt:i4>5</vt:i4>
      </vt:variant>
      <vt:variant>
        <vt:lpwstr/>
      </vt:variant>
      <vt:variant>
        <vt:lpwstr>_Toc365447994</vt:lpwstr>
      </vt:variant>
      <vt:variant>
        <vt:i4>1769531</vt:i4>
      </vt:variant>
      <vt:variant>
        <vt:i4>1223</vt:i4>
      </vt:variant>
      <vt:variant>
        <vt:i4>0</vt:i4>
      </vt:variant>
      <vt:variant>
        <vt:i4>5</vt:i4>
      </vt:variant>
      <vt:variant>
        <vt:lpwstr/>
      </vt:variant>
      <vt:variant>
        <vt:lpwstr>_Toc365447993</vt:lpwstr>
      </vt:variant>
      <vt:variant>
        <vt:i4>1769531</vt:i4>
      </vt:variant>
      <vt:variant>
        <vt:i4>1217</vt:i4>
      </vt:variant>
      <vt:variant>
        <vt:i4>0</vt:i4>
      </vt:variant>
      <vt:variant>
        <vt:i4>5</vt:i4>
      </vt:variant>
      <vt:variant>
        <vt:lpwstr/>
      </vt:variant>
      <vt:variant>
        <vt:lpwstr>_Toc365447992</vt:lpwstr>
      </vt:variant>
      <vt:variant>
        <vt:i4>1769531</vt:i4>
      </vt:variant>
      <vt:variant>
        <vt:i4>1211</vt:i4>
      </vt:variant>
      <vt:variant>
        <vt:i4>0</vt:i4>
      </vt:variant>
      <vt:variant>
        <vt:i4>5</vt:i4>
      </vt:variant>
      <vt:variant>
        <vt:lpwstr/>
      </vt:variant>
      <vt:variant>
        <vt:lpwstr>_Toc365447991</vt:lpwstr>
      </vt:variant>
      <vt:variant>
        <vt:i4>1769531</vt:i4>
      </vt:variant>
      <vt:variant>
        <vt:i4>1205</vt:i4>
      </vt:variant>
      <vt:variant>
        <vt:i4>0</vt:i4>
      </vt:variant>
      <vt:variant>
        <vt:i4>5</vt:i4>
      </vt:variant>
      <vt:variant>
        <vt:lpwstr/>
      </vt:variant>
      <vt:variant>
        <vt:lpwstr>_Toc365447990</vt:lpwstr>
      </vt:variant>
      <vt:variant>
        <vt:i4>1703995</vt:i4>
      </vt:variant>
      <vt:variant>
        <vt:i4>1199</vt:i4>
      </vt:variant>
      <vt:variant>
        <vt:i4>0</vt:i4>
      </vt:variant>
      <vt:variant>
        <vt:i4>5</vt:i4>
      </vt:variant>
      <vt:variant>
        <vt:lpwstr/>
      </vt:variant>
      <vt:variant>
        <vt:lpwstr>_Toc365447989</vt:lpwstr>
      </vt:variant>
      <vt:variant>
        <vt:i4>1703995</vt:i4>
      </vt:variant>
      <vt:variant>
        <vt:i4>1193</vt:i4>
      </vt:variant>
      <vt:variant>
        <vt:i4>0</vt:i4>
      </vt:variant>
      <vt:variant>
        <vt:i4>5</vt:i4>
      </vt:variant>
      <vt:variant>
        <vt:lpwstr/>
      </vt:variant>
      <vt:variant>
        <vt:lpwstr>_Toc365447988</vt:lpwstr>
      </vt:variant>
      <vt:variant>
        <vt:i4>1703995</vt:i4>
      </vt:variant>
      <vt:variant>
        <vt:i4>1187</vt:i4>
      </vt:variant>
      <vt:variant>
        <vt:i4>0</vt:i4>
      </vt:variant>
      <vt:variant>
        <vt:i4>5</vt:i4>
      </vt:variant>
      <vt:variant>
        <vt:lpwstr/>
      </vt:variant>
      <vt:variant>
        <vt:lpwstr>_Toc365447987</vt:lpwstr>
      </vt:variant>
      <vt:variant>
        <vt:i4>1703995</vt:i4>
      </vt:variant>
      <vt:variant>
        <vt:i4>1181</vt:i4>
      </vt:variant>
      <vt:variant>
        <vt:i4>0</vt:i4>
      </vt:variant>
      <vt:variant>
        <vt:i4>5</vt:i4>
      </vt:variant>
      <vt:variant>
        <vt:lpwstr/>
      </vt:variant>
      <vt:variant>
        <vt:lpwstr>_Toc365447986</vt:lpwstr>
      </vt:variant>
      <vt:variant>
        <vt:i4>1703995</vt:i4>
      </vt:variant>
      <vt:variant>
        <vt:i4>1175</vt:i4>
      </vt:variant>
      <vt:variant>
        <vt:i4>0</vt:i4>
      </vt:variant>
      <vt:variant>
        <vt:i4>5</vt:i4>
      </vt:variant>
      <vt:variant>
        <vt:lpwstr/>
      </vt:variant>
      <vt:variant>
        <vt:lpwstr>_Toc365447985</vt:lpwstr>
      </vt:variant>
      <vt:variant>
        <vt:i4>1703995</vt:i4>
      </vt:variant>
      <vt:variant>
        <vt:i4>1169</vt:i4>
      </vt:variant>
      <vt:variant>
        <vt:i4>0</vt:i4>
      </vt:variant>
      <vt:variant>
        <vt:i4>5</vt:i4>
      </vt:variant>
      <vt:variant>
        <vt:lpwstr/>
      </vt:variant>
      <vt:variant>
        <vt:lpwstr>_Toc365447984</vt:lpwstr>
      </vt:variant>
      <vt:variant>
        <vt:i4>1703995</vt:i4>
      </vt:variant>
      <vt:variant>
        <vt:i4>1163</vt:i4>
      </vt:variant>
      <vt:variant>
        <vt:i4>0</vt:i4>
      </vt:variant>
      <vt:variant>
        <vt:i4>5</vt:i4>
      </vt:variant>
      <vt:variant>
        <vt:lpwstr/>
      </vt:variant>
      <vt:variant>
        <vt:lpwstr>_Toc365447983</vt:lpwstr>
      </vt:variant>
      <vt:variant>
        <vt:i4>1703995</vt:i4>
      </vt:variant>
      <vt:variant>
        <vt:i4>1157</vt:i4>
      </vt:variant>
      <vt:variant>
        <vt:i4>0</vt:i4>
      </vt:variant>
      <vt:variant>
        <vt:i4>5</vt:i4>
      </vt:variant>
      <vt:variant>
        <vt:lpwstr/>
      </vt:variant>
      <vt:variant>
        <vt:lpwstr>_Toc365447982</vt:lpwstr>
      </vt:variant>
      <vt:variant>
        <vt:i4>1703995</vt:i4>
      </vt:variant>
      <vt:variant>
        <vt:i4>1151</vt:i4>
      </vt:variant>
      <vt:variant>
        <vt:i4>0</vt:i4>
      </vt:variant>
      <vt:variant>
        <vt:i4>5</vt:i4>
      </vt:variant>
      <vt:variant>
        <vt:lpwstr/>
      </vt:variant>
      <vt:variant>
        <vt:lpwstr>_Toc365447981</vt:lpwstr>
      </vt:variant>
      <vt:variant>
        <vt:i4>1703995</vt:i4>
      </vt:variant>
      <vt:variant>
        <vt:i4>1145</vt:i4>
      </vt:variant>
      <vt:variant>
        <vt:i4>0</vt:i4>
      </vt:variant>
      <vt:variant>
        <vt:i4>5</vt:i4>
      </vt:variant>
      <vt:variant>
        <vt:lpwstr/>
      </vt:variant>
      <vt:variant>
        <vt:lpwstr>_Toc365447980</vt:lpwstr>
      </vt:variant>
      <vt:variant>
        <vt:i4>1376315</vt:i4>
      </vt:variant>
      <vt:variant>
        <vt:i4>1139</vt:i4>
      </vt:variant>
      <vt:variant>
        <vt:i4>0</vt:i4>
      </vt:variant>
      <vt:variant>
        <vt:i4>5</vt:i4>
      </vt:variant>
      <vt:variant>
        <vt:lpwstr/>
      </vt:variant>
      <vt:variant>
        <vt:lpwstr>_Toc365447979</vt:lpwstr>
      </vt:variant>
      <vt:variant>
        <vt:i4>1376315</vt:i4>
      </vt:variant>
      <vt:variant>
        <vt:i4>1133</vt:i4>
      </vt:variant>
      <vt:variant>
        <vt:i4>0</vt:i4>
      </vt:variant>
      <vt:variant>
        <vt:i4>5</vt:i4>
      </vt:variant>
      <vt:variant>
        <vt:lpwstr/>
      </vt:variant>
      <vt:variant>
        <vt:lpwstr>_Toc365447978</vt:lpwstr>
      </vt:variant>
      <vt:variant>
        <vt:i4>1376315</vt:i4>
      </vt:variant>
      <vt:variant>
        <vt:i4>1127</vt:i4>
      </vt:variant>
      <vt:variant>
        <vt:i4>0</vt:i4>
      </vt:variant>
      <vt:variant>
        <vt:i4>5</vt:i4>
      </vt:variant>
      <vt:variant>
        <vt:lpwstr/>
      </vt:variant>
      <vt:variant>
        <vt:lpwstr>_Toc365447977</vt:lpwstr>
      </vt:variant>
      <vt:variant>
        <vt:i4>1376315</vt:i4>
      </vt:variant>
      <vt:variant>
        <vt:i4>1121</vt:i4>
      </vt:variant>
      <vt:variant>
        <vt:i4>0</vt:i4>
      </vt:variant>
      <vt:variant>
        <vt:i4>5</vt:i4>
      </vt:variant>
      <vt:variant>
        <vt:lpwstr/>
      </vt:variant>
      <vt:variant>
        <vt:lpwstr>_Toc365447976</vt:lpwstr>
      </vt:variant>
      <vt:variant>
        <vt:i4>1376315</vt:i4>
      </vt:variant>
      <vt:variant>
        <vt:i4>1115</vt:i4>
      </vt:variant>
      <vt:variant>
        <vt:i4>0</vt:i4>
      </vt:variant>
      <vt:variant>
        <vt:i4>5</vt:i4>
      </vt:variant>
      <vt:variant>
        <vt:lpwstr/>
      </vt:variant>
      <vt:variant>
        <vt:lpwstr>_Toc365447975</vt:lpwstr>
      </vt:variant>
      <vt:variant>
        <vt:i4>1376315</vt:i4>
      </vt:variant>
      <vt:variant>
        <vt:i4>1109</vt:i4>
      </vt:variant>
      <vt:variant>
        <vt:i4>0</vt:i4>
      </vt:variant>
      <vt:variant>
        <vt:i4>5</vt:i4>
      </vt:variant>
      <vt:variant>
        <vt:lpwstr/>
      </vt:variant>
      <vt:variant>
        <vt:lpwstr>_Toc365447974</vt:lpwstr>
      </vt:variant>
      <vt:variant>
        <vt:i4>1376315</vt:i4>
      </vt:variant>
      <vt:variant>
        <vt:i4>1103</vt:i4>
      </vt:variant>
      <vt:variant>
        <vt:i4>0</vt:i4>
      </vt:variant>
      <vt:variant>
        <vt:i4>5</vt:i4>
      </vt:variant>
      <vt:variant>
        <vt:lpwstr/>
      </vt:variant>
      <vt:variant>
        <vt:lpwstr>_Toc365447973</vt:lpwstr>
      </vt:variant>
      <vt:variant>
        <vt:i4>1376315</vt:i4>
      </vt:variant>
      <vt:variant>
        <vt:i4>1097</vt:i4>
      </vt:variant>
      <vt:variant>
        <vt:i4>0</vt:i4>
      </vt:variant>
      <vt:variant>
        <vt:i4>5</vt:i4>
      </vt:variant>
      <vt:variant>
        <vt:lpwstr/>
      </vt:variant>
      <vt:variant>
        <vt:lpwstr>_Toc365447972</vt:lpwstr>
      </vt:variant>
      <vt:variant>
        <vt:i4>1376315</vt:i4>
      </vt:variant>
      <vt:variant>
        <vt:i4>1091</vt:i4>
      </vt:variant>
      <vt:variant>
        <vt:i4>0</vt:i4>
      </vt:variant>
      <vt:variant>
        <vt:i4>5</vt:i4>
      </vt:variant>
      <vt:variant>
        <vt:lpwstr/>
      </vt:variant>
      <vt:variant>
        <vt:lpwstr>_Toc365447971</vt:lpwstr>
      </vt:variant>
      <vt:variant>
        <vt:i4>1376315</vt:i4>
      </vt:variant>
      <vt:variant>
        <vt:i4>1085</vt:i4>
      </vt:variant>
      <vt:variant>
        <vt:i4>0</vt:i4>
      </vt:variant>
      <vt:variant>
        <vt:i4>5</vt:i4>
      </vt:variant>
      <vt:variant>
        <vt:lpwstr/>
      </vt:variant>
      <vt:variant>
        <vt:lpwstr>_Toc365447970</vt:lpwstr>
      </vt:variant>
      <vt:variant>
        <vt:i4>1310779</vt:i4>
      </vt:variant>
      <vt:variant>
        <vt:i4>1079</vt:i4>
      </vt:variant>
      <vt:variant>
        <vt:i4>0</vt:i4>
      </vt:variant>
      <vt:variant>
        <vt:i4>5</vt:i4>
      </vt:variant>
      <vt:variant>
        <vt:lpwstr/>
      </vt:variant>
      <vt:variant>
        <vt:lpwstr>_Toc365447969</vt:lpwstr>
      </vt:variant>
      <vt:variant>
        <vt:i4>1310779</vt:i4>
      </vt:variant>
      <vt:variant>
        <vt:i4>1073</vt:i4>
      </vt:variant>
      <vt:variant>
        <vt:i4>0</vt:i4>
      </vt:variant>
      <vt:variant>
        <vt:i4>5</vt:i4>
      </vt:variant>
      <vt:variant>
        <vt:lpwstr/>
      </vt:variant>
      <vt:variant>
        <vt:lpwstr>_Toc365447968</vt:lpwstr>
      </vt:variant>
      <vt:variant>
        <vt:i4>1310779</vt:i4>
      </vt:variant>
      <vt:variant>
        <vt:i4>1067</vt:i4>
      </vt:variant>
      <vt:variant>
        <vt:i4>0</vt:i4>
      </vt:variant>
      <vt:variant>
        <vt:i4>5</vt:i4>
      </vt:variant>
      <vt:variant>
        <vt:lpwstr/>
      </vt:variant>
      <vt:variant>
        <vt:lpwstr>_Toc365447967</vt:lpwstr>
      </vt:variant>
      <vt:variant>
        <vt:i4>1310779</vt:i4>
      </vt:variant>
      <vt:variant>
        <vt:i4>1061</vt:i4>
      </vt:variant>
      <vt:variant>
        <vt:i4>0</vt:i4>
      </vt:variant>
      <vt:variant>
        <vt:i4>5</vt:i4>
      </vt:variant>
      <vt:variant>
        <vt:lpwstr/>
      </vt:variant>
      <vt:variant>
        <vt:lpwstr>_Toc365447966</vt:lpwstr>
      </vt:variant>
      <vt:variant>
        <vt:i4>1310779</vt:i4>
      </vt:variant>
      <vt:variant>
        <vt:i4>1055</vt:i4>
      </vt:variant>
      <vt:variant>
        <vt:i4>0</vt:i4>
      </vt:variant>
      <vt:variant>
        <vt:i4>5</vt:i4>
      </vt:variant>
      <vt:variant>
        <vt:lpwstr/>
      </vt:variant>
      <vt:variant>
        <vt:lpwstr>_Toc365447965</vt:lpwstr>
      </vt:variant>
      <vt:variant>
        <vt:i4>1310779</vt:i4>
      </vt:variant>
      <vt:variant>
        <vt:i4>1049</vt:i4>
      </vt:variant>
      <vt:variant>
        <vt:i4>0</vt:i4>
      </vt:variant>
      <vt:variant>
        <vt:i4>5</vt:i4>
      </vt:variant>
      <vt:variant>
        <vt:lpwstr/>
      </vt:variant>
      <vt:variant>
        <vt:lpwstr>_Toc365447964</vt:lpwstr>
      </vt:variant>
      <vt:variant>
        <vt:i4>1310779</vt:i4>
      </vt:variant>
      <vt:variant>
        <vt:i4>1043</vt:i4>
      </vt:variant>
      <vt:variant>
        <vt:i4>0</vt:i4>
      </vt:variant>
      <vt:variant>
        <vt:i4>5</vt:i4>
      </vt:variant>
      <vt:variant>
        <vt:lpwstr/>
      </vt:variant>
      <vt:variant>
        <vt:lpwstr>_Toc365447963</vt:lpwstr>
      </vt:variant>
      <vt:variant>
        <vt:i4>1310779</vt:i4>
      </vt:variant>
      <vt:variant>
        <vt:i4>1037</vt:i4>
      </vt:variant>
      <vt:variant>
        <vt:i4>0</vt:i4>
      </vt:variant>
      <vt:variant>
        <vt:i4>5</vt:i4>
      </vt:variant>
      <vt:variant>
        <vt:lpwstr/>
      </vt:variant>
      <vt:variant>
        <vt:lpwstr>_Toc365447962</vt:lpwstr>
      </vt:variant>
      <vt:variant>
        <vt:i4>1310779</vt:i4>
      </vt:variant>
      <vt:variant>
        <vt:i4>1031</vt:i4>
      </vt:variant>
      <vt:variant>
        <vt:i4>0</vt:i4>
      </vt:variant>
      <vt:variant>
        <vt:i4>5</vt:i4>
      </vt:variant>
      <vt:variant>
        <vt:lpwstr/>
      </vt:variant>
      <vt:variant>
        <vt:lpwstr>_Toc365447961</vt:lpwstr>
      </vt:variant>
      <vt:variant>
        <vt:i4>1310779</vt:i4>
      </vt:variant>
      <vt:variant>
        <vt:i4>1025</vt:i4>
      </vt:variant>
      <vt:variant>
        <vt:i4>0</vt:i4>
      </vt:variant>
      <vt:variant>
        <vt:i4>5</vt:i4>
      </vt:variant>
      <vt:variant>
        <vt:lpwstr/>
      </vt:variant>
      <vt:variant>
        <vt:lpwstr>_Toc365447960</vt:lpwstr>
      </vt:variant>
      <vt:variant>
        <vt:i4>1507387</vt:i4>
      </vt:variant>
      <vt:variant>
        <vt:i4>1019</vt:i4>
      </vt:variant>
      <vt:variant>
        <vt:i4>0</vt:i4>
      </vt:variant>
      <vt:variant>
        <vt:i4>5</vt:i4>
      </vt:variant>
      <vt:variant>
        <vt:lpwstr/>
      </vt:variant>
      <vt:variant>
        <vt:lpwstr>_Toc365447959</vt:lpwstr>
      </vt:variant>
      <vt:variant>
        <vt:i4>1507387</vt:i4>
      </vt:variant>
      <vt:variant>
        <vt:i4>1013</vt:i4>
      </vt:variant>
      <vt:variant>
        <vt:i4>0</vt:i4>
      </vt:variant>
      <vt:variant>
        <vt:i4>5</vt:i4>
      </vt:variant>
      <vt:variant>
        <vt:lpwstr/>
      </vt:variant>
      <vt:variant>
        <vt:lpwstr>_Toc365447958</vt:lpwstr>
      </vt:variant>
      <vt:variant>
        <vt:i4>1507387</vt:i4>
      </vt:variant>
      <vt:variant>
        <vt:i4>1007</vt:i4>
      </vt:variant>
      <vt:variant>
        <vt:i4>0</vt:i4>
      </vt:variant>
      <vt:variant>
        <vt:i4>5</vt:i4>
      </vt:variant>
      <vt:variant>
        <vt:lpwstr/>
      </vt:variant>
      <vt:variant>
        <vt:lpwstr>_Toc365447957</vt:lpwstr>
      </vt:variant>
      <vt:variant>
        <vt:i4>1507387</vt:i4>
      </vt:variant>
      <vt:variant>
        <vt:i4>1001</vt:i4>
      </vt:variant>
      <vt:variant>
        <vt:i4>0</vt:i4>
      </vt:variant>
      <vt:variant>
        <vt:i4>5</vt:i4>
      </vt:variant>
      <vt:variant>
        <vt:lpwstr/>
      </vt:variant>
      <vt:variant>
        <vt:lpwstr>_Toc365447956</vt:lpwstr>
      </vt:variant>
      <vt:variant>
        <vt:i4>1507387</vt:i4>
      </vt:variant>
      <vt:variant>
        <vt:i4>995</vt:i4>
      </vt:variant>
      <vt:variant>
        <vt:i4>0</vt:i4>
      </vt:variant>
      <vt:variant>
        <vt:i4>5</vt:i4>
      </vt:variant>
      <vt:variant>
        <vt:lpwstr/>
      </vt:variant>
      <vt:variant>
        <vt:lpwstr>_Toc365447955</vt:lpwstr>
      </vt:variant>
      <vt:variant>
        <vt:i4>1507387</vt:i4>
      </vt:variant>
      <vt:variant>
        <vt:i4>989</vt:i4>
      </vt:variant>
      <vt:variant>
        <vt:i4>0</vt:i4>
      </vt:variant>
      <vt:variant>
        <vt:i4>5</vt:i4>
      </vt:variant>
      <vt:variant>
        <vt:lpwstr/>
      </vt:variant>
      <vt:variant>
        <vt:lpwstr>_Toc365447954</vt:lpwstr>
      </vt:variant>
      <vt:variant>
        <vt:i4>1507387</vt:i4>
      </vt:variant>
      <vt:variant>
        <vt:i4>983</vt:i4>
      </vt:variant>
      <vt:variant>
        <vt:i4>0</vt:i4>
      </vt:variant>
      <vt:variant>
        <vt:i4>5</vt:i4>
      </vt:variant>
      <vt:variant>
        <vt:lpwstr/>
      </vt:variant>
      <vt:variant>
        <vt:lpwstr>_Toc365447953</vt:lpwstr>
      </vt:variant>
      <vt:variant>
        <vt:i4>1507387</vt:i4>
      </vt:variant>
      <vt:variant>
        <vt:i4>977</vt:i4>
      </vt:variant>
      <vt:variant>
        <vt:i4>0</vt:i4>
      </vt:variant>
      <vt:variant>
        <vt:i4>5</vt:i4>
      </vt:variant>
      <vt:variant>
        <vt:lpwstr/>
      </vt:variant>
      <vt:variant>
        <vt:lpwstr>_Toc365447952</vt:lpwstr>
      </vt:variant>
      <vt:variant>
        <vt:i4>1507387</vt:i4>
      </vt:variant>
      <vt:variant>
        <vt:i4>971</vt:i4>
      </vt:variant>
      <vt:variant>
        <vt:i4>0</vt:i4>
      </vt:variant>
      <vt:variant>
        <vt:i4>5</vt:i4>
      </vt:variant>
      <vt:variant>
        <vt:lpwstr/>
      </vt:variant>
      <vt:variant>
        <vt:lpwstr>_Toc365447951</vt:lpwstr>
      </vt:variant>
      <vt:variant>
        <vt:i4>1507387</vt:i4>
      </vt:variant>
      <vt:variant>
        <vt:i4>965</vt:i4>
      </vt:variant>
      <vt:variant>
        <vt:i4>0</vt:i4>
      </vt:variant>
      <vt:variant>
        <vt:i4>5</vt:i4>
      </vt:variant>
      <vt:variant>
        <vt:lpwstr/>
      </vt:variant>
      <vt:variant>
        <vt:lpwstr>_Toc365447950</vt:lpwstr>
      </vt:variant>
      <vt:variant>
        <vt:i4>1441851</vt:i4>
      </vt:variant>
      <vt:variant>
        <vt:i4>959</vt:i4>
      </vt:variant>
      <vt:variant>
        <vt:i4>0</vt:i4>
      </vt:variant>
      <vt:variant>
        <vt:i4>5</vt:i4>
      </vt:variant>
      <vt:variant>
        <vt:lpwstr/>
      </vt:variant>
      <vt:variant>
        <vt:lpwstr>_Toc365447949</vt:lpwstr>
      </vt:variant>
      <vt:variant>
        <vt:i4>1441851</vt:i4>
      </vt:variant>
      <vt:variant>
        <vt:i4>953</vt:i4>
      </vt:variant>
      <vt:variant>
        <vt:i4>0</vt:i4>
      </vt:variant>
      <vt:variant>
        <vt:i4>5</vt:i4>
      </vt:variant>
      <vt:variant>
        <vt:lpwstr/>
      </vt:variant>
      <vt:variant>
        <vt:lpwstr>_Toc365447948</vt:lpwstr>
      </vt:variant>
      <vt:variant>
        <vt:i4>1441851</vt:i4>
      </vt:variant>
      <vt:variant>
        <vt:i4>947</vt:i4>
      </vt:variant>
      <vt:variant>
        <vt:i4>0</vt:i4>
      </vt:variant>
      <vt:variant>
        <vt:i4>5</vt:i4>
      </vt:variant>
      <vt:variant>
        <vt:lpwstr/>
      </vt:variant>
      <vt:variant>
        <vt:lpwstr>_Toc365447947</vt:lpwstr>
      </vt:variant>
      <vt:variant>
        <vt:i4>1441851</vt:i4>
      </vt:variant>
      <vt:variant>
        <vt:i4>941</vt:i4>
      </vt:variant>
      <vt:variant>
        <vt:i4>0</vt:i4>
      </vt:variant>
      <vt:variant>
        <vt:i4>5</vt:i4>
      </vt:variant>
      <vt:variant>
        <vt:lpwstr/>
      </vt:variant>
      <vt:variant>
        <vt:lpwstr>_Toc365447946</vt:lpwstr>
      </vt:variant>
      <vt:variant>
        <vt:i4>1441851</vt:i4>
      </vt:variant>
      <vt:variant>
        <vt:i4>935</vt:i4>
      </vt:variant>
      <vt:variant>
        <vt:i4>0</vt:i4>
      </vt:variant>
      <vt:variant>
        <vt:i4>5</vt:i4>
      </vt:variant>
      <vt:variant>
        <vt:lpwstr/>
      </vt:variant>
      <vt:variant>
        <vt:lpwstr>_Toc365447945</vt:lpwstr>
      </vt:variant>
      <vt:variant>
        <vt:i4>1441851</vt:i4>
      </vt:variant>
      <vt:variant>
        <vt:i4>929</vt:i4>
      </vt:variant>
      <vt:variant>
        <vt:i4>0</vt:i4>
      </vt:variant>
      <vt:variant>
        <vt:i4>5</vt:i4>
      </vt:variant>
      <vt:variant>
        <vt:lpwstr/>
      </vt:variant>
      <vt:variant>
        <vt:lpwstr>_Toc365447944</vt:lpwstr>
      </vt:variant>
      <vt:variant>
        <vt:i4>1441851</vt:i4>
      </vt:variant>
      <vt:variant>
        <vt:i4>923</vt:i4>
      </vt:variant>
      <vt:variant>
        <vt:i4>0</vt:i4>
      </vt:variant>
      <vt:variant>
        <vt:i4>5</vt:i4>
      </vt:variant>
      <vt:variant>
        <vt:lpwstr/>
      </vt:variant>
      <vt:variant>
        <vt:lpwstr>_Toc365447943</vt:lpwstr>
      </vt:variant>
      <vt:variant>
        <vt:i4>1441851</vt:i4>
      </vt:variant>
      <vt:variant>
        <vt:i4>917</vt:i4>
      </vt:variant>
      <vt:variant>
        <vt:i4>0</vt:i4>
      </vt:variant>
      <vt:variant>
        <vt:i4>5</vt:i4>
      </vt:variant>
      <vt:variant>
        <vt:lpwstr/>
      </vt:variant>
      <vt:variant>
        <vt:lpwstr>_Toc365447942</vt:lpwstr>
      </vt:variant>
      <vt:variant>
        <vt:i4>1441851</vt:i4>
      </vt:variant>
      <vt:variant>
        <vt:i4>911</vt:i4>
      </vt:variant>
      <vt:variant>
        <vt:i4>0</vt:i4>
      </vt:variant>
      <vt:variant>
        <vt:i4>5</vt:i4>
      </vt:variant>
      <vt:variant>
        <vt:lpwstr/>
      </vt:variant>
      <vt:variant>
        <vt:lpwstr>_Toc365447941</vt:lpwstr>
      </vt:variant>
      <vt:variant>
        <vt:i4>1441851</vt:i4>
      </vt:variant>
      <vt:variant>
        <vt:i4>905</vt:i4>
      </vt:variant>
      <vt:variant>
        <vt:i4>0</vt:i4>
      </vt:variant>
      <vt:variant>
        <vt:i4>5</vt:i4>
      </vt:variant>
      <vt:variant>
        <vt:lpwstr/>
      </vt:variant>
      <vt:variant>
        <vt:lpwstr>_Toc365447940</vt:lpwstr>
      </vt:variant>
      <vt:variant>
        <vt:i4>1114171</vt:i4>
      </vt:variant>
      <vt:variant>
        <vt:i4>899</vt:i4>
      </vt:variant>
      <vt:variant>
        <vt:i4>0</vt:i4>
      </vt:variant>
      <vt:variant>
        <vt:i4>5</vt:i4>
      </vt:variant>
      <vt:variant>
        <vt:lpwstr/>
      </vt:variant>
      <vt:variant>
        <vt:lpwstr>_Toc365447939</vt:lpwstr>
      </vt:variant>
      <vt:variant>
        <vt:i4>1114171</vt:i4>
      </vt:variant>
      <vt:variant>
        <vt:i4>893</vt:i4>
      </vt:variant>
      <vt:variant>
        <vt:i4>0</vt:i4>
      </vt:variant>
      <vt:variant>
        <vt:i4>5</vt:i4>
      </vt:variant>
      <vt:variant>
        <vt:lpwstr/>
      </vt:variant>
      <vt:variant>
        <vt:lpwstr>_Toc365447938</vt:lpwstr>
      </vt:variant>
      <vt:variant>
        <vt:i4>1114171</vt:i4>
      </vt:variant>
      <vt:variant>
        <vt:i4>887</vt:i4>
      </vt:variant>
      <vt:variant>
        <vt:i4>0</vt:i4>
      </vt:variant>
      <vt:variant>
        <vt:i4>5</vt:i4>
      </vt:variant>
      <vt:variant>
        <vt:lpwstr/>
      </vt:variant>
      <vt:variant>
        <vt:lpwstr>_Toc365447937</vt:lpwstr>
      </vt:variant>
      <vt:variant>
        <vt:i4>1114171</vt:i4>
      </vt:variant>
      <vt:variant>
        <vt:i4>881</vt:i4>
      </vt:variant>
      <vt:variant>
        <vt:i4>0</vt:i4>
      </vt:variant>
      <vt:variant>
        <vt:i4>5</vt:i4>
      </vt:variant>
      <vt:variant>
        <vt:lpwstr/>
      </vt:variant>
      <vt:variant>
        <vt:lpwstr>_Toc365447936</vt:lpwstr>
      </vt:variant>
      <vt:variant>
        <vt:i4>1114171</vt:i4>
      </vt:variant>
      <vt:variant>
        <vt:i4>875</vt:i4>
      </vt:variant>
      <vt:variant>
        <vt:i4>0</vt:i4>
      </vt:variant>
      <vt:variant>
        <vt:i4>5</vt:i4>
      </vt:variant>
      <vt:variant>
        <vt:lpwstr/>
      </vt:variant>
      <vt:variant>
        <vt:lpwstr>_Toc365447935</vt:lpwstr>
      </vt:variant>
      <vt:variant>
        <vt:i4>1114171</vt:i4>
      </vt:variant>
      <vt:variant>
        <vt:i4>869</vt:i4>
      </vt:variant>
      <vt:variant>
        <vt:i4>0</vt:i4>
      </vt:variant>
      <vt:variant>
        <vt:i4>5</vt:i4>
      </vt:variant>
      <vt:variant>
        <vt:lpwstr/>
      </vt:variant>
      <vt:variant>
        <vt:lpwstr>_Toc365447934</vt:lpwstr>
      </vt:variant>
      <vt:variant>
        <vt:i4>1114171</vt:i4>
      </vt:variant>
      <vt:variant>
        <vt:i4>863</vt:i4>
      </vt:variant>
      <vt:variant>
        <vt:i4>0</vt:i4>
      </vt:variant>
      <vt:variant>
        <vt:i4>5</vt:i4>
      </vt:variant>
      <vt:variant>
        <vt:lpwstr/>
      </vt:variant>
      <vt:variant>
        <vt:lpwstr>_Toc365447933</vt:lpwstr>
      </vt:variant>
      <vt:variant>
        <vt:i4>1114171</vt:i4>
      </vt:variant>
      <vt:variant>
        <vt:i4>857</vt:i4>
      </vt:variant>
      <vt:variant>
        <vt:i4>0</vt:i4>
      </vt:variant>
      <vt:variant>
        <vt:i4>5</vt:i4>
      </vt:variant>
      <vt:variant>
        <vt:lpwstr/>
      </vt:variant>
      <vt:variant>
        <vt:lpwstr>_Toc365447932</vt:lpwstr>
      </vt:variant>
      <vt:variant>
        <vt:i4>1114171</vt:i4>
      </vt:variant>
      <vt:variant>
        <vt:i4>851</vt:i4>
      </vt:variant>
      <vt:variant>
        <vt:i4>0</vt:i4>
      </vt:variant>
      <vt:variant>
        <vt:i4>5</vt:i4>
      </vt:variant>
      <vt:variant>
        <vt:lpwstr/>
      </vt:variant>
      <vt:variant>
        <vt:lpwstr>_Toc365447931</vt:lpwstr>
      </vt:variant>
      <vt:variant>
        <vt:i4>1114171</vt:i4>
      </vt:variant>
      <vt:variant>
        <vt:i4>845</vt:i4>
      </vt:variant>
      <vt:variant>
        <vt:i4>0</vt:i4>
      </vt:variant>
      <vt:variant>
        <vt:i4>5</vt:i4>
      </vt:variant>
      <vt:variant>
        <vt:lpwstr/>
      </vt:variant>
      <vt:variant>
        <vt:lpwstr>_Toc365447930</vt:lpwstr>
      </vt:variant>
      <vt:variant>
        <vt:i4>1048635</vt:i4>
      </vt:variant>
      <vt:variant>
        <vt:i4>839</vt:i4>
      </vt:variant>
      <vt:variant>
        <vt:i4>0</vt:i4>
      </vt:variant>
      <vt:variant>
        <vt:i4>5</vt:i4>
      </vt:variant>
      <vt:variant>
        <vt:lpwstr/>
      </vt:variant>
      <vt:variant>
        <vt:lpwstr>_Toc365447929</vt:lpwstr>
      </vt:variant>
      <vt:variant>
        <vt:i4>1048635</vt:i4>
      </vt:variant>
      <vt:variant>
        <vt:i4>833</vt:i4>
      </vt:variant>
      <vt:variant>
        <vt:i4>0</vt:i4>
      </vt:variant>
      <vt:variant>
        <vt:i4>5</vt:i4>
      </vt:variant>
      <vt:variant>
        <vt:lpwstr/>
      </vt:variant>
      <vt:variant>
        <vt:lpwstr>_Toc365447928</vt:lpwstr>
      </vt:variant>
      <vt:variant>
        <vt:i4>1048635</vt:i4>
      </vt:variant>
      <vt:variant>
        <vt:i4>827</vt:i4>
      </vt:variant>
      <vt:variant>
        <vt:i4>0</vt:i4>
      </vt:variant>
      <vt:variant>
        <vt:i4>5</vt:i4>
      </vt:variant>
      <vt:variant>
        <vt:lpwstr/>
      </vt:variant>
      <vt:variant>
        <vt:lpwstr>_Toc365447927</vt:lpwstr>
      </vt:variant>
      <vt:variant>
        <vt:i4>1048635</vt:i4>
      </vt:variant>
      <vt:variant>
        <vt:i4>821</vt:i4>
      </vt:variant>
      <vt:variant>
        <vt:i4>0</vt:i4>
      </vt:variant>
      <vt:variant>
        <vt:i4>5</vt:i4>
      </vt:variant>
      <vt:variant>
        <vt:lpwstr/>
      </vt:variant>
      <vt:variant>
        <vt:lpwstr>_Toc365447926</vt:lpwstr>
      </vt:variant>
      <vt:variant>
        <vt:i4>1048635</vt:i4>
      </vt:variant>
      <vt:variant>
        <vt:i4>815</vt:i4>
      </vt:variant>
      <vt:variant>
        <vt:i4>0</vt:i4>
      </vt:variant>
      <vt:variant>
        <vt:i4>5</vt:i4>
      </vt:variant>
      <vt:variant>
        <vt:lpwstr/>
      </vt:variant>
      <vt:variant>
        <vt:lpwstr>_Toc365447925</vt:lpwstr>
      </vt:variant>
      <vt:variant>
        <vt:i4>1048635</vt:i4>
      </vt:variant>
      <vt:variant>
        <vt:i4>809</vt:i4>
      </vt:variant>
      <vt:variant>
        <vt:i4>0</vt:i4>
      </vt:variant>
      <vt:variant>
        <vt:i4>5</vt:i4>
      </vt:variant>
      <vt:variant>
        <vt:lpwstr/>
      </vt:variant>
      <vt:variant>
        <vt:lpwstr>_Toc365447924</vt:lpwstr>
      </vt:variant>
      <vt:variant>
        <vt:i4>1048635</vt:i4>
      </vt:variant>
      <vt:variant>
        <vt:i4>803</vt:i4>
      </vt:variant>
      <vt:variant>
        <vt:i4>0</vt:i4>
      </vt:variant>
      <vt:variant>
        <vt:i4>5</vt:i4>
      </vt:variant>
      <vt:variant>
        <vt:lpwstr/>
      </vt:variant>
      <vt:variant>
        <vt:lpwstr>_Toc365447923</vt:lpwstr>
      </vt:variant>
      <vt:variant>
        <vt:i4>1048635</vt:i4>
      </vt:variant>
      <vt:variant>
        <vt:i4>797</vt:i4>
      </vt:variant>
      <vt:variant>
        <vt:i4>0</vt:i4>
      </vt:variant>
      <vt:variant>
        <vt:i4>5</vt:i4>
      </vt:variant>
      <vt:variant>
        <vt:lpwstr/>
      </vt:variant>
      <vt:variant>
        <vt:lpwstr>_Toc365447922</vt:lpwstr>
      </vt:variant>
      <vt:variant>
        <vt:i4>1048635</vt:i4>
      </vt:variant>
      <vt:variant>
        <vt:i4>791</vt:i4>
      </vt:variant>
      <vt:variant>
        <vt:i4>0</vt:i4>
      </vt:variant>
      <vt:variant>
        <vt:i4>5</vt:i4>
      </vt:variant>
      <vt:variant>
        <vt:lpwstr/>
      </vt:variant>
      <vt:variant>
        <vt:lpwstr>_Toc365447921</vt:lpwstr>
      </vt:variant>
      <vt:variant>
        <vt:i4>1048635</vt:i4>
      </vt:variant>
      <vt:variant>
        <vt:i4>785</vt:i4>
      </vt:variant>
      <vt:variant>
        <vt:i4>0</vt:i4>
      </vt:variant>
      <vt:variant>
        <vt:i4>5</vt:i4>
      </vt:variant>
      <vt:variant>
        <vt:lpwstr/>
      </vt:variant>
      <vt:variant>
        <vt:lpwstr>_Toc365447920</vt:lpwstr>
      </vt:variant>
      <vt:variant>
        <vt:i4>1245243</vt:i4>
      </vt:variant>
      <vt:variant>
        <vt:i4>779</vt:i4>
      </vt:variant>
      <vt:variant>
        <vt:i4>0</vt:i4>
      </vt:variant>
      <vt:variant>
        <vt:i4>5</vt:i4>
      </vt:variant>
      <vt:variant>
        <vt:lpwstr/>
      </vt:variant>
      <vt:variant>
        <vt:lpwstr>_Toc365447919</vt:lpwstr>
      </vt:variant>
      <vt:variant>
        <vt:i4>1245243</vt:i4>
      </vt:variant>
      <vt:variant>
        <vt:i4>773</vt:i4>
      </vt:variant>
      <vt:variant>
        <vt:i4>0</vt:i4>
      </vt:variant>
      <vt:variant>
        <vt:i4>5</vt:i4>
      </vt:variant>
      <vt:variant>
        <vt:lpwstr/>
      </vt:variant>
      <vt:variant>
        <vt:lpwstr>_Toc365447918</vt:lpwstr>
      </vt:variant>
      <vt:variant>
        <vt:i4>1245243</vt:i4>
      </vt:variant>
      <vt:variant>
        <vt:i4>767</vt:i4>
      </vt:variant>
      <vt:variant>
        <vt:i4>0</vt:i4>
      </vt:variant>
      <vt:variant>
        <vt:i4>5</vt:i4>
      </vt:variant>
      <vt:variant>
        <vt:lpwstr/>
      </vt:variant>
      <vt:variant>
        <vt:lpwstr>_Toc365447917</vt:lpwstr>
      </vt:variant>
      <vt:variant>
        <vt:i4>1245243</vt:i4>
      </vt:variant>
      <vt:variant>
        <vt:i4>761</vt:i4>
      </vt:variant>
      <vt:variant>
        <vt:i4>0</vt:i4>
      </vt:variant>
      <vt:variant>
        <vt:i4>5</vt:i4>
      </vt:variant>
      <vt:variant>
        <vt:lpwstr/>
      </vt:variant>
      <vt:variant>
        <vt:lpwstr>_Toc365447916</vt:lpwstr>
      </vt:variant>
      <vt:variant>
        <vt:i4>1245243</vt:i4>
      </vt:variant>
      <vt:variant>
        <vt:i4>755</vt:i4>
      </vt:variant>
      <vt:variant>
        <vt:i4>0</vt:i4>
      </vt:variant>
      <vt:variant>
        <vt:i4>5</vt:i4>
      </vt:variant>
      <vt:variant>
        <vt:lpwstr/>
      </vt:variant>
      <vt:variant>
        <vt:lpwstr>_Toc365447915</vt:lpwstr>
      </vt:variant>
      <vt:variant>
        <vt:i4>1245243</vt:i4>
      </vt:variant>
      <vt:variant>
        <vt:i4>749</vt:i4>
      </vt:variant>
      <vt:variant>
        <vt:i4>0</vt:i4>
      </vt:variant>
      <vt:variant>
        <vt:i4>5</vt:i4>
      </vt:variant>
      <vt:variant>
        <vt:lpwstr/>
      </vt:variant>
      <vt:variant>
        <vt:lpwstr>_Toc365447914</vt:lpwstr>
      </vt:variant>
      <vt:variant>
        <vt:i4>1245243</vt:i4>
      </vt:variant>
      <vt:variant>
        <vt:i4>743</vt:i4>
      </vt:variant>
      <vt:variant>
        <vt:i4>0</vt:i4>
      </vt:variant>
      <vt:variant>
        <vt:i4>5</vt:i4>
      </vt:variant>
      <vt:variant>
        <vt:lpwstr/>
      </vt:variant>
      <vt:variant>
        <vt:lpwstr>_Toc365447913</vt:lpwstr>
      </vt:variant>
      <vt:variant>
        <vt:i4>1245243</vt:i4>
      </vt:variant>
      <vt:variant>
        <vt:i4>737</vt:i4>
      </vt:variant>
      <vt:variant>
        <vt:i4>0</vt:i4>
      </vt:variant>
      <vt:variant>
        <vt:i4>5</vt:i4>
      </vt:variant>
      <vt:variant>
        <vt:lpwstr/>
      </vt:variant>
      <vt:variant>
        <vt:lpwstr>_Toc365447912</vt:lpwstr>
      </vt:variant>
      <vt:variant>
        <vt:i4>1245243</vt:i4>
      </vt:variant>
      <vt:variant>
        <vt:i4>731</vt:i4>
      </vt:variant>
      <vt:variant>
        <vt:i4>0</vt:i4>
      </vt:variant>
      <vt:variant>
        <vt:i4>5</vt:i4>
      </vt:variant>
      <vt:variant>
        <vt:lpwstr/>
      </vt:variant>
      <vt:variant>
        <vt:lpwstr>_Toc365447911</vt:lpwstr>
      </vt:variant>
      <vt:variant>
        <vt:i4>1245243</vt:i4>
      </vt:variant>
      <vt:variant>
        <vt:i4>725</vt:i4>
      </vt:variant>
      <vt:variant>
        <vt:i4>0</vt:i4>
      </vt:variant>
      <vt:variant>
        <vt:i4>5</vt:i4>
      </vt:variant>
      <vt:variant>
        <vt:lpwstr/>
      </vt:variant>
      <vt:variant>
        <vt:lpwstr>_Toc365447910</vt:lpwstr>
      </vt:variant>
      <vt:variant>
        <vt:i4>1179707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_Toc365447909</vt:lpwstr>
      </vt:variant>
      <vt:variant>
        <vt:i4>1179707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_Toc365447908</vt:lpwstr>
      </vt:variant>
      <vt:variant>
        <vt:i4>1179707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_Toc365447907</vt:lpwstr>
      </vt:variant>
      <vt:variant>
        <vt:i4>1179707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_Toc365447906</vt:lpwstr>
      </vt:variant>
      <vt:variant>
        <vt:i4>1179707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_Toc365447905</vt:lpwstr>
      </vt:variant>
      <vt:variant>
        <vt:i4>1179707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_Toc365447904</vt:lpwstr>
      </vt:variant>
      <vt:variant>
        <vt:i4>1179707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_Toc365447903</vt:lpwstr>
      </vt:variant>
      <vt:variant>
        <vt:i4>1179707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_Toc365447902</vt:lpwstr>
      </vt:variant>
      <vt:variant>
        <vt:i4>1179707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_Toc365447901</vt:lpwstr>
      </vt:variant>
      <vt:variant>
        <vt:i4>1179707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_Toc365447900</vt:lpwstr>
      </vt:variant>
      <vt:variant>
        <vt:i4>1769530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_Toc365447899</vt:lpwstr>
      </vt:variant>
      <vt:variant>
        <vt:i4>1769530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_Toc365447898</vt:lpwstr>
      </vt:variant>
      <vt:variant>
        <vt:i4>1769530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_Toc365447897</vt:lpwstr>
      </vt:variant>
      <vt:variant>
        <vt:i4>1769530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_Toc365447896</vt:lpwstr>
      </vt:variant>
      <vt:variant>
        <vt:i4>1769530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_Toc365447895</vt:lpwstr>
      </vt:variant>
      <vt:variant>
        <vt:i4>1769530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_Toc365447894</vt:lpwstr>
      </vt:variant>
      <vt:variant>
        <vt:i4>1769530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_Toc365447893</vt:lpwstr>
      </vt:variant>
      <vt:variant>
        <vt:i4>1769530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_Toc365447892</vt:lpwstr>
      </vt:variant>
      <vt:variant>
        <vt:i4>1769530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_Toc365447891</vt:lpwstr>
      </vt:variant>
      <vt:variant>
        <vt:i4>1769530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_Toc365447890</vt:lpwstr>
      </vt:variant>
      <vt:variant>
        <vt:i4>1703994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_Toc365447889</vt:lpwstr>
      </vt:variant>
      <vt:variant>
        <vt:i4>1703994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_Toc365447888</vt:lpwstr>
      </vt:variant>
      <vt:variant>
        <vt:i4>1703994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_Toc365447887</vt:lpwstr>
      </vt:variant>
      <vt:variant>
        <vt:i4>1703994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_Toc365447886</vt:lpwstr>
      </vt:variant>
      <vt:variant>
        <vt:i4>1703994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_Toc365447885</vt:lpwstr>
      </vt:variant>
      <vt:variant>
        <vt:i4>1703994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_Toc365447884</vt:lpwstr>
      </vt:variant>
      <vt:variant>
        <vt:i4>1703994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_Toc365447883</vt:lpwstr>
      </vt:variant>
      <vt:variant>
        <vt:i4>1703994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_Toc365447882</vt:lpwstr>
      </vt:variant>
      <vt:variant>
        <vt:i4>1703994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_Toc365447881</vt:lpwstr>
      </vt:variant>
      <vt:variant>
        <vt:i4>1703994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_Toc365447880</vt:lpwstr>
      </vt:variant>
      <vt:variant>
        <vt:i4>1376314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_Toc365447879</vt:lpwstr>
      </vt:variant>
      <vt:variant>
        <vt:i4>1376314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_Toc365447878</vt:lpwstr>
      </vt:variant>
      <vt:variant>
        <vt:i4>1376314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_Toc365447877</vt:lpwstr>
      </vt:variant>
      <vt:variant>
        <vt:i4>1376314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_Toc365447876</vt:lpwstr>
      </vt:variant>
      <vt:variant>
        <vt:i4>1376314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_Toc365447875</vt:lpwstr>
      </vt:variant>
      <vt:variant>
        <vt:i4>1376314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_Toc365447874</vt:lpwstr>
      </vt:variant>
      <vt:variant>
        <vt:i4>1376314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_Toc365447873</vt:lpwstr>
      </vt:variant>
      <vt:variant>
        <vt:i4>1376314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_Toc365447872</vt:lpwstr>
      </vt:variant>
      <vt:variant>
        <vt:i4>1376314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_Toc365447871</vt:lpwstr>
      </vt:variant>
      <vt:variant>
        <vt:i4>1376314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_Toc365447870</vt:lpwstr>
      </vt:variant>
      <vt:variant>
        <vt:i4>1310778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_Toc365447869</vt:lpwstr>
      </vt:variant>
      <vt:variant>
        <vt:i4>1310778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_Toc365447868</vt:lpwstr>
      </vt:variant>
      <vt:variant>
        <vt:i4>1310778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_Toc365447867</vt:lpwstr>
      </vt:variant>
      <vt:variant>
        <vt:i4>1310778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_Toc365447866</vt:lpwstr>
      </vt:variant>
      <vt:variant>
        <vt:i4>1310778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_Toc365447865</vt:lpwstr>
      </vt:variant>
      <vt:variant>
        <vt:i4>1310778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_Toc365447864</vt:lpwstr>
      </vt:variant>
      <vt:variant>
        <vt:i4>1310778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_Toc365447863</vt:lpwstr>
      </vt:variant>
      <vt:variant>
        <vt:i4>1310778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_Toc365447862</vt:lpwstr>
      </vt:variant>
      <vt:variant>
        <vt:i4>1310778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_Toc365447861</vt:lpwstr>
      </vt:variant>
      <vt:variant>
        <vt:i4>1310778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_Toc365447860</vt:lpwstr>
      </vt:variant>
      <vt:variant>
        <vt:i4>1507386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_Toc365447859</vt:lpwstr>
      </vt:variant>
      <vt:variant>
        <vt:i4>1507386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_Toc365447858</vt:lpwstr>
      </vt:variant>
      <vt:variant>
        <vt:i4>1507386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_Toc365447857</vt:lpwstr>
      </vt:variant>
      <vt:variant>
        <vt:i4>1507386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_Toc365447856</vt:lpwstr>
      </vt:variant>
      <vt:variant>
        <vt:i4>1507386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_Toc365447855</vt:lpwstr>
      </vt:variant>
      <vt:variant>
        <vt:i4>1507386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_Toc365447854</vt:lpwstr>
      </vt:variant>
      <vt:variant>
        <vt:i4>1507386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_Toc365447853</vt:lpwstr>
      </vt:variant>
      <vt:variant>
        <vt:i4>1507386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_Toc365447852</vt:lpwstr>
      </vt:variant>
      <vt:variant>
        <vt:i4>1507386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_Toc365447851</vt:lpwstr>
      </vt:variant>
      <vt:variant>
        <vt:i4>1507386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_Toc365447850</vt:lpwstr>
      </vt:variant>
      <vt:variant>
        <vt:i4>1441850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_Toc365447849</vt:lpwstr>
      </vt:variant>
      <vt:variant>
        <vt:i4>1441850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_Toc365447848</vt:lpwstr>
      </vt:variant>
      <vt:variant>
        <vt:i4>1441850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_Toc365447847</vt:lpwstr>
      </vt:variant>
      <vt:variant>
        <vt:i4>1441850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_Toc365447846</vt:lpwstr>
      </vt:variant>
      <vt:variant>
        <vt:i4>1441850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_Toc365447845</vt:lpwstr>
      </vt:variant>
      <vt:variant>
        <vt:i4>1441850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_Toc365447844</vt:lpwstr>
      </vt:variant>
      <vt:variant>
        <vt:i4>1441850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_Toc365447843</vt:lpwstr>
      </vt:variant>
      <vt:variant>
        <vt:i4>1441850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_Toc365447842</vt:lpwstr>
      </vt:variant>
      <vt:variant>
        <vt:i4>1441850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_Toc365447841</vt:lpwstr>
      </vt:variant>
      <vt:variant>
        <vt:i4>1441850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_Toc365447840</vt:lpwstr>
      </vt:variant>
      <vt:variant>
        <vt:i4>1114170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_Toc365447839</vt:lpwstr>
      </vt:variant>
      <vt:variant>
        <vt:i4>1114170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_Toc365447838</vt:lpwstr>
      </vt:variant>
      <vt:variant>
        <vt:i4>1114170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_Toc365447837</vt:lpwstr>
      </vt:variant>
      <vt:variant>
        <vt:i4>1114170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_Toc365447836</vt:lpwstr>
      </vt:variant>
      <vt:variant>
        <vt:i4>1114170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_Toc365447835</vt:lpwstr>
      </vt:variant>
      <vt:variant>
        <vt:i4>1114170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_Toc365447834</vt:lpwstr>
      </vt:variant>
      <vt:variant>
        <vt:i4>1114170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_Toc365447833</vt:lpwstr>
      </vt:variant>
      <vt:variant>
        <vt:i4>1114170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_Toc365447832</vt:lpwstr>
      </vt:variant>
      <vt:variant>
        <vt:i4>1114170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_Toc365447831</vt:lpwstr>
      </vt:variant>
      <vt:variant>
        <vt:i4>1114170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_Toc365447830</vt:lpwstr>
      </vt:variant>
      <vt:variant>
        <vt:i4>1048634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_Toc365447829</vt:lpwstr>
      </vt:variant>
      <vt:variant>
        <vt:i4>1048634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_Toc365447828</vt:lpwstr>
      </vt:variant>
      <vt:variant>
        <vt:i4>1048634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_Toc365447827</vt:lpwstr>
      </vt:variant>
      <vt:variant>
        <vt:i4>1048634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_Toc365447826</vt:lpwstr>
      </vt:variant>
      <vt:variant>
        <vt:i4>1048634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_Toc365447825</vt:lpwstr>
      </vt:variant>
      <vt:variant>
        <vt:i4>1048634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_Toc365447824</vt:lpwstr>
      </vt:variant>
      <vt:variant>
        <vt:i4>1048634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_Toc365447823</vt:lpwstr>
      </vt:variant>
      <vt:variant>
        <vt:i4>1048634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_Toc365447822</vt:lpwstr>
      </vt:variant>
      <vt:variant>
        <vt:i4>1048634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_Toc365447821</vt:lpwstr>
      </vt:variant>
      <vt:variant>
        <vt:i4>1048634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_Toc365447820</vt:lpwstr>
      </vt:variant>
      <vt:variant>
        <vt:i4>1245242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_Toc365447819</vt:lpwstr>
      </vt:variant>
      <vt:variant>
        <vt:i4>1245242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_Toc365447818</vt:lpwstr>
      </vt:variant>
      <vt:variant>
        <vt:i4>1245242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_Toc365447817</vt:lpwstr>
      </vt:variant>
      <vt:variant>
        <vt:i4>1245242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_Toc365447816</vt:lpwstr>
      </vt:variant>
      <vt:variant>
        <vt:i4>1245242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_Toc365447815</vt:lpwstr>
      </vt:variant>
      <vt:variant>
        <vt:i4>1245242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_Toc365447814</vt:lpwstr>
      </vt:variant>
      <vt:variant>
        <vt:i4>1245242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_Toc365447813</vt:lpwstr>
      </vt:variant>
      <vt:variant>
        <vt:i4>1245242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_Toc365447812</vt:lpwstr>
      </vt:variant>
      <vt:variant>
        <vt:i4>1245242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_Toc365447811</vt:lpwstr>
      </vt:variant>
      <vt:variant>
        <vt:i4>1245242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_Toc365447810</vt:lpwstr>
      </vt:variant>
      <vt:variant>
        <vt:i4>1179706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_Toc365447809</vt:lpwstr>
      </vt:variant>
      <vt:variant>
        <vt:i4>1179706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_Toc365447808</vt:lpwstr>
      </vt:variant>
      <vt:variant>
        <vt:i4>1179706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_Toc365447807</vt:lpwstr>
      </vt:variant>
      <vt:variant>
        <vt:i4>1179706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_Toc365447806</vt:lpwstr>
      </vt:variant>
      <vt:variant>
        <vt:i4>1179706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_Toc365447805</vt:lpwstr>
      </vt:variant>
      <vt:variant>
        <vt:i4>1179706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_Toc365447804</vt:lpwstr>
      </vt:variant>
      <vt:variant>
        <vt:i4>1179706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_Toc365447803</vt:lpwstr>
      </vt:variant>
      <vt:variant>
        <vt:i4>1179706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_Toc365447802</vt:lpwstr>
      </vt:variant>
      <vt:variant>
        <vt:i4>1179706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_Toc365447801</vt:lpwstr>
      </vt:variant>
      <vt:variant>
        <vt:i4>1179706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_Toc365447800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_Toc365447799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_Toc365447798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_Toc365447797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_Toc365447796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_Toc365447795</vt:lpwstr>
      </vt:variant>
      <vt:variant>
        <vt:i4>1769525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_Toc365447794</vt:lpwstr>
      </vt:variant>
      <vt:variant>
        <vt:i4>1769525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_Toc365447793</vt:lpwstr>
      </vt:variant>
      <vt:variant>
        <vt:i4>1769525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_Toc365447792</vt:lpwstr>
      </vt:variant>
      <vt:variant>
        <vt:i4>1769525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_Toc365447791</vt:lpwstr>
      </vt:variant>
      <vt:variant>
        <vt:i4>1769525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_Toc365447790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creator>HOL</dc:creator>
  <cp:lastModifiedBy>Andrea1</cp:lastModifiedBy>
  <cp:revision>6</cp:revision>
  <cp:lastPrinted>2016-12-10T12:55:00Z</cp:lastPrinted>
  <dcterms:created xsi:type="dcterms:W3CDTF">2016-12-10T11:36:00Z</dcterms:created>
  <dcterms:modified xsi:type="dcterms:W3CDTF">2016-12-10T12:58:00Z</dcterms:modified>
</cp:coreProperties>
</file>