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decurrculumvtae"/>
        <w:tblpPr w:leftFromText="141" w:rightFromText="141" w:vertAnchor="text" w:horzAnchor="margin" w:tblpY="-794"/>
        <w:tblW w:w="4932" w:type="pct"/>
        <w:tblLook w:val="04A0" w:firstRow="1" w:lastRow="0" w:firstColumn="1" w:lastColumn="0" w:noHBand="0" w:noVBand="1"/>
        <w:tblDescription w:val="Contact Info"/>
      </w:tblPr>
      <w:tblGrid>
        <w:gridCol w:w="1634"/>
        <w:gridCol w:w="7315"/>
      </w:tblGrid>
      <w:tr w:rsidR="00907DBD" w:rsidTr="00907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"/>
        </w:trPr>
        <w:tc>
          <w:tcPr>
            <w:tcW w:w="913" w:type="pct"/>
          </w:tcPr>
          <w:p w:rsidR="00907DBD" w:rsidRDefault="00907DBD" w:rsidP="00907DBD">
            <w:pPr>
              <w:rPr>
                <w:noProof/>
              </w:rPr>
            </w:pPr>
          </w:p>
        </w:tc>
        <w:tc>
          <w:tcPr>
            <w:tcW w:w="4087" w:type="pct"/>
          </w:tcPr>
          <w:p w:rsidR="00907DBD" w:rsidRDefault="00907DBD" w:rsidP="00907DBD">
            <w:pPr>
              <w:rPr>
                <w:noProof/>
              </w:rPr>
            </w:pPr>
          </w:p>
        </w:tc>
      </w:tr>
      <w:tr w:rsidR="00907DBD" w:rsidTr="00907DBD">
        <w:trPr>
          <w:trHeight w:val="217"/>
        </w:trPr>
        <w:tc>
          <w:tcPr>
            <w:tcW w:w="913" w:type="pct"/>
          </w:tcPr>
          <w:p w:rsidR="00907DBD" w:rsidRDefault="00907DBD" w:rsidP="00907DBD">
            <w:pPr>
              <w:rPr>
                <w:noProof/>
              </w:rPr>
            </w:pPr>
          </w:p>
        </w:tc>
        <w:tc>
          <w:tcPr>
            <w:tcW w:w="4087" w:type="pct"/>
          </w:tcPr>
          <w:p w:rsidR="00907DBD" w:rsidRDefault="00907DBD" w:rsidP="00907DBD">
            <w:pPr>
              <w:pStyle w:val="Informacindecontacto"/>
              <w:rPr>
                <w:noProof/>
              </w:rPr>
            </w:pPr>
            <w:r>
              <w:rPr>
                <w:noProof/>
              </w:rPr>
              <w:t>San  José, Costa Rica</w:t>
            </w:r>
          </w:p>
          <w:p w:rsidR="00907DBD" w:rsidRDefault="00907DBD" w:rsidP="00907DBD">
            <w:pPr>
              <w:pStyle w:val="Informacindecontacto"/>
              <w:rPr>
                <w:noProof/>
              </w:rPr>
            </w:pPr>
            <w:r>
              <w:rPr>
                <w:noProof/>
              </w:rPr>
              <w:t>Hatillo </w:t>
            </w:r>
            <w:r>
              <w:rPr>
                <w:noProof/>
                <w:color w:val="A6A6A6" w:themeColor="background1" w:themeShade="A6"/>
              </w:rPr>
              <w:t>| </w:t>
            </w:r>
            <w:r>
              <w:rPr>
                <w:noProof/>
              </w:rPr>
              <w:t>7077-7919 </w:t>
            </w:r>
            <w:r>
              <w:rPr>
                <w:noProof/>
                <w:color w:val="A6A6A6" w:themeColor="background1" w:themeShade="A6"/>
              </w:rPr>
              <w:t>| </w:t>
            </w:r>
            <w:hyperlink r:id="rId9" w:history="1">
              <w:r w:rsidRPr="00C7264B">
                <w:rPr>
                  <w:rStyle w:val="Hipervnculo"/>
                  <w:noProof/>
                </w:rPr>
                <w:t>danielmrn247@gmail.com</w:t>
              </w:r>
            </w:hyperlink>
          </w:p>
        </w:tc>
      </w:tr>
    </w:tbl>
    <w:p w:rsidR="00947B38" w:rsidRDefault="00B12089" w:rsidP="00907DBD">
      <w:pPr>
        <w:pStyle w:val="Ttulo"/>
        <w:tabs>
          <w:tab w:val="left" w:pos="5570"/>
        </w:tabs>
        <w:rPr>
          <w:noProof/>
          <w:sz w:val="52"/>
        </w:rPr>
      </w:pPr>
      <w:sdt>
        <w:sdtPr>
          <w:rPr>
            <w:noProof/>
            <w:sz w:val="52"/>
          </w:rPr>
          <w:alias w:val="Autor"/>
          <w:tag w:val=""/>
          <w:id w:val="1246310863"/>
          <w:placeholder>
            <w:docPart w:val="C46900F177CB45B1BCD4B2AE2069158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D0B0B" w:rsidRPr="00907DBD">
            <w:rPr>
              <w:noProof/>
              <w:sz w:val="52"/>
              <w:lang w:val="es-CR"/>
            </w:rPr>
            <w:t>DANIEL MARÍN CHAVES</w:t>
          </w:r>
        </w:sdtContent>
      </w:sdt>
      <w:r w:rsidR="00907DBD">
        <w:rPr>
          <w:noProof/>
          <w:sz w:val="52"/>
        </w:rPr>
        <w:tab/>
      </w:r>
    </w:p>
    <w:p w:rsidR="00907DBD" w:rsidRPr="00D45D49" w:rsidRDefault="00907DBD" w:rsidP="00907DBD">
      <w:pPr>
        <w:pStyle w:val="Ttulo1"/>
        <w:rPr>
          <w:noProof/>
          <w:color w:val="auto"/>
          <w:sz w:val="28"/>
        </w:rPr>
      </w:pPr>
      <w:r w:rsidRPr="00D45D49">
        <w:rPr>
          <w:noProof/>
          <w:color w:val="auto"/>
          <w:sz w:val="28"/>
        </w:rPr>
        <w:t>Información Personal</w:t>
      </w:r>
    </w:p>
    <w:tbl>
      <w:tblPr>
        <w:tblStyle w:val="Tabladecurrculumvta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947B38" w:rsidTr="0094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7B38" w:rsidRDefault="00947B38">
            <w:pPr>
              <w:rPr>
                <w:noProof/>
              </w:rPr>
            </w:pPr>
          </w:p>
        </w:tc>
        <w:tc>
          <w:tcPr>
            <w:tcW w:w="4087" w:type="pct"/>
          </w:tcPr>
          <w:p w:rsidR="00947B38" w:rsidRDefault="00947B38">
            <w:pPr>
              <w:rPr>
                <w:noProof/>
              </w:rPr>
            </w:pPr>
          </w:p>
        </w:tc>
      </w:tr>
      <w:tr w:rsidR="00947B38" w:rsidTr="00947B38">
        <w:tc>
          <w:tcPr>
            <w:tcW w:w="913" w:type="pct"/>
          </w:tcPr>
          <w:p w:rsidR="00947B38" w:rsidRPr="00B12089" w:rsidRDefault="00947B3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087" w:type="pct"/>
          </w:tcPr>
          <w:p w:rsidR="00947B38" w:rsidRPr="00B12089" w:rsidRDefault="000D0B0B" w:rsidP="000D0B0B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Estado Cívil: Unión libre</w:t>
            </w:r>
          </w:p>
          <w:p w:rsidR="000D0B0B" w:rsidRPr="00B12089" w:rsidRDefault="000D0B0B" w:rsidP="000D0B0B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Nacionalidad: Costarricense</w:t>
            </w:r>
          </w:p>
          <w:p w:rsidR="000D0B0B" w:rsidRPr="00B12089" w:rsidRDefault="000D0B0B" w:rsidP="000D0B0B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Cédula: 7-0183-0694</w:t>
            </w:r>
          </w:p>
          <w:p w:rsidR="000D0B0B" w:rsidRPr="00B12089" w:rsidRDefault="000D0B0B" w:rsidP="000D0B0B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Edad: 28</w:t>
            </w:r>
            <w:r w:rsidR="00916F5E" w:rsidRPr="00B12089">
              <w:rPr>
                <w:rFonts w:ascii="Arial" w:hAnsi="Arial" w:cs="Arial"/>
                <w:noProof/>
                <w:sz w:val="22"/>
                <w:szCs w:val="22"/>
              </w:rPr>
              <w:t xml:space="preserve"> años</w:t>
            </w:r>
          </w:p>
          <w:p w:rsidR="000D0B0B" w:rsidRPr="00B12089" w:rsidRDefault="000D0B0B" w:rsidP="000D0B0B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Fecha nacimiento: 26- 03-1988</w:t>
            </w:r>
          </w:p>
        </w:tc>
      </w:tr>
    </w:tbl>
    <w:p w:rsidR="00907DBD" w:rsidRPr="00D45D49" w:rsidRDefault="000D0B0B" w:rsidP="00907DBD">
      <w:pPr>
        <w:pStyle w:val="Ttulo1"/>
        <w:rPr>
          <w:noProof/>
          <w:color w:val="auto"/>
          <w:sz w:val="28"/>
        </w:rPr>
      </w:pPr>
      <w:r w:rsidRPr="00D45D49">
        <w:rPr>
          <w:noProof/>
          <w:color w:val="auto"/>
          <w:sz w:val="28"/>
        </w:rPr>
        <w:t>Cualidades personales</w:t>
      </w:r>
    </w:p>
    <w:tbl>
      <w:tblPr>
        <w:tblStyle w:val="Tabladecurrculumvta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947B38" w:rsidTr="0094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7B38" w:rsidRDefault="00947B38">
            <w:pPr>
              <w:rPr>
                <w:noProof/>
              </w:rPr>
            </w:pPr>
          </w:p>
        </w:tc>
        <w:tc>
          <w:tcPr>
            <w:tcW w:w="4087" w:type="pct"/>
          </w:tcPr>
          <w:p w:rsidR="00947B38" w:rsidRDefault="00947B38">
            <w:pPr>
              <w:rPr>
                <w:noProof/>
              </w:rPr>
            </w:pPr>
          </w:p>
        </w:tc>
      </w:tr>
      <w:tr w:rsidR="00947B38" w:rsidTr="00947B38">
        <w:tc>
          <w:tcPr>
            <w:tcW w:w="913" w:type="pct"/>
          </w:tcPr>
          <w:p w:rsidR="00947B38" w:rsidRDefault="00947B38">
            <w:pPr>
              <w:rPr>
                <w:noProof/>
              </w:rPr>
            </w:pPr>
          </w:p>
        </w:tc>
        <w:tc>
          <w:tcPr>
            <w:tcW w:w="4087" w:type="pct"/>
          </w:tcPr>
          <w:p w:rsidR="00947B38" w:rsidRPr="00B12089" w:rsidRDefault="000D0B0B" w:rsidP="00907DBD">
            <w:pPr>
              <w:pStyle w:val="Listaconvietas"/>
              <w:numPr>
                <w:ilvl w:val="0"/>
                <w:numId w:val="0"/>
              </w:numPr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 xml:space="preserve">Responsable, con iniciativa, dinámico, rápida adapatación a distintas labores, trabajo en equipo. </w:t>
            </w:r>
          </w:p>
        </w:tc>
      </w:tr>
    </w:tbl>
    <w:p w:rsidR="00947B38" w:rsidRPr="00D45D49" w:rsidRDefault="000D0B0B" w:rsidP="00907DBD">
      <w:pPr>
        <w:pStyle w:val="Ttulo1"/>
        <w:rPr>
          <w:noProof/>
          <w:color w:val="auto"/>
          <w:sz w:val="28"/>
        </w:rPr>
      </w:pPr>
      <w:r w:rsidRPr="00D45D49">
        <w:rPr>
          <w:noProof/>
          <w:color w:val="auto"/>
          <w:sz w:val="28"/>
        </w:rPr>
        <w:t>Formación Académica</w:t>
      </w:r>
    </w:p>
    <w:tbl>
      <w:tblPr>
        <w:tblStyle w:val="Tabladecurrculumvta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947B38" w:rsidTr="0094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7B38" w:rsidRDefault="00947B38">
            <w:pPr>
              <w:spacing w:line="240" w:lineRule="auto"/>
              <w:rPr>
                <w:noProof/>
              </w:rPr>
            </w:pPr>
          </w:p>
        </w:tc>
        <w:tc>
          <w:tcPr>
            <w:tcW w:w="4087" w:type="pct"/>
          </w:tcPr>
          <w:p w:rsidR="00947B38" w:rsidRDefault="00947B38">
            <w:pPr>
              <w:spacing w:line="240" w:lineRule="auto"/>
              <w:rPr>
                <w:noProof/>
              </w:rPr>
            </w:pPr>
          </w:p>
        </w:tc>
      </w:tr>
      <w:tr w:rsidR="00947B38" w:rsidTr="00947B38">
        <w:tc>
          <w:tcPr>
            <w:tcW w:w="913" w:type="pct"/>
          </w:tcPr>
          <w:p w:rsidR="00947B38" w:rsidRDefault="00947B38" w:rsidP="000D0B0B">
            <w:pPr>
              <w:pStyle w:val="Fecha"/>
              <w:rPr>
                <w:noProof/>
              </w:rPr>
            </w:pPr>
          </w:p>
        </w:tc>
        <w:tc>
          <w:tcPr>
            <w:tcW w:w="4087" w:type="pct"/>
          </w:tcPr>
          <w:p w:rsidR="00947B38" w:rsidRPr="00B12089" w:rsidRDefault="000D0B0B">
            <w:pPr>
              <w:pStyle w:val="Listaconvietas"/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Primaria concluida</w:t>
            </w:r>
          </w:p>
          <w:p w:rsidR="000D0B0B" w:rsidRPr="00B12089" w:rsidRDefault="000D0B0B">
            <w:pPr>
              <w:pStyle w:val="Listaconvietas"/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Secundaria concluida (bachillerato)</w:t>
            </w:r>
          </w:p>
          <w:p w:rsidR="000D0B0B" w:rsidRDefault="000D0B0B">
            <w:pPr>
              <w:pStyle w:val="Listaconvietas"/>
              <w:rPr>
                <w:noProof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 xml:space="preserve">Operario calificado </w:t>
            </w:r>
            <w:r w:rsidR="007A5B44" w:rsidRPr="00B12089">
              <w:rPr>
                <w:rFonts w:ascii="Arial" w:hAnsi="Arial" w:cs="Arial"/>
                <w:noProof/>
                <w:sz w:val="22"/>
                <w:szCs w:val="22"/>
              </w:rPr>
              <w:t>(</w:t>
            </w: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exclusivo</w:t>
            </w:r>
            <w:r w:rsidR="007A5B44" w:rsidRPr="00D45D49">
              <w:rPr>
                <w:rFonts w:ascii="Arial" w:hAnsi="Arial" w:cs="Arial"/>
                <w:noProof/>
                <w:sz w:val="24"/>
              </w:rPr>
              <w:t>)</w:t>
            </w:r>
            <w:r w:rsidRPr="00D45D49">
              <w:rPr>
                <w:noProof/>
                <w:sz w:val="24"/>
              </w:rPr>
              <w:t xml:space="preserve"> </w:t>
            </w:r>
          </w:p>
        </w:tc>
      </w:tr>
    </w:tbl>
    <w:p w:rsidR="007A5B44" w:rsidRPr="00D45D49" w:rsidRDefault="007A5B44" w:rsidP="00907DBD">
      <w:pPr>
        <w:pStyle w:val="Ttulo1"/>
        <w:rPr>
          <w:noProof/>
          <w:color w:val="auto"/>
        </w:rPr>
      </w:pPr>
      <w:r w:rsidRPr="00D45D49">
        <w:rPr>
          <w:noProof/>
          <w:color w:val="auto"/>
        </w:rPr>
        <w:t>Experiencia Laboral</w:t>
      </w:r>
    </w:p>
    <w:tbl>
      <w:tblPr>
        <w:tblStyle w:val="Tabladecurrculumvta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292"/>
        <w:gridCol w:w="7780"/>
      </w:tblGrid>
      <w:tr w:rsidR="007A5B44" w:rsidTr="00907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703" w:type="pct"/>
          </w:tcPr>
          <w:p w:rsidR="007A5B44" w:rsidRDefault="007A5B44" w:rsidP="003C78F4">
            <w:pPr>
              <w:spacing w:line="240" w:lineRule="auto"/>
              <w:rPr>
                <w:noProof/>
              </w:rPr>
            </w:pPr>
          </w:p>
        </w:tc>
        <w:tc>
          <w:tcPr>
            <w:tcW w:w="4297" w:type="pct"/>
          </w:tcPr>
          <w:p w:rsidR="007A5B44" w:rsidRDefault="007A5B44" w:rsidP="003C78F4">
            <w:pPr>
              <w:spacing w:line="240" w:lineRule="auto"/>
              <w:rPr>
                <w:noProof/>
              </w:rPr>
            </w:pPr>
          </w:p>
        </w:tc>
      </w:tr>
      <w:tr w:rsidR="007A5B44" w:rsidRPr="00B12089" w:rsidTr="00907DBD">
        <w:tc>
          <w:tcPr>
            <w:tcW w:w="703" w:type="pct"/>
          </w:tcPr>
          <w:p w:rsidR="007A5B44" w:rsidRPr="00B12089" w:rsidRDefault="007A5B44" w:rsidP="003C78F4">
            <w:pPr>
              <w:pStyle w:val="Fecha"/>
              <w:rPr>
                <w:rFonts w:ascii="Arial" w:hAnsi="Arial" w:cs="Arial"/>
                <w:noProof/>
                <w:sz w:val="24"/>
                <w:szCs w:val="24"/>
              </w:rPr>
            </w:pPr>
            <w:r w:rsidRPr="00B12089">
              <w:rPr>
                <w:rFonts w:ascii="Arial" w:hAnsi="Arial" w:cs="Arial"/>
                <w:noProof/>
                <w:sz w:val="24"/>
                <w:szCs w:val="24"/>
              </w:rPr>
              <w:t>Empresas:</w:t>
            </w:r>
          </w:p>
        </w:tc>
        <w:tc>
          <w:tcPr>
            <w:tcW w:w="4297" w:type="pct"/>
          </w:tcPr>
          <w:p w:rsidR="007A5B44" w:rsidRPr="00B12089" w:rsidRDefault="007A5B44" w:rsidP="007A5B44">
            <w:pPr>
              <w:pStyle w:val="Listaconvietas"/>
              <w:numPr>
                <w:ilvl w:val="0"/>
                <w:numId w:val="10"/>
              </w:numPr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 xml:space="preserve">Trimpot Electrónica LTDA </w:t>
            </w:r>
          </w:p>
          <w:p w:rsidR="007A5B44" w:rsidRPr="00B12089" w:rsidRDefault="007A5B44" w:rsidP="007A5B44">
            <w:pPr>
              <w:pStyle w:val="Listaconvietas"/>
              <w:numPr>
                <w:ilvl w:val="0"/>
                <w:numId w:val="0"/>
              </w:numPr>
              <w:ind w:left="101"/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Puesto Operario.</w:t>
            </w:r>
          </w:p>
          <w:p w:rsidR="007A5B44" w:rsidRPr="00B12089" w:rsidRDefault="007A5B44" w:rsidP="007A5B44">
            <w:pPr>
              <w:pStyle w:val="Listaconvietas"/>
              <w:numPr>
                <w:ilvl w:val="0"/>
                <w:numId w:val="0"/>
              </w:numPr>
              <w:ind w:left="101"/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Tiempo de labor: 1 año y 3 meses.</w:t>
            </w:r>
          </w:p>
          <w:p w:rsidR="007A5B44" w:rsidRPr="00B12089" w:rsidRDefault="007A5B44" w:rsidP="007A5B44">
            <w:pPr>
              <w:pStyle w:val="Listaconvietas"/>
              <w:numPr>
                <w:ilvl w:val="0"/>
                <w:numId w:val="7"/>
              </w:numPr>
              <w:rPr>
                <w:rFonts w:ascii="Arial" w:hAnsi="Arial" w:cs="Arial"/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sz w:val="22"/>
                <w:szCs w:val="22"/>
              </w:rPr>
              <w:t>Oficio del puesto: Ensamble  y sub-ensamble de dispositivos electrónicos y moldeo por inyección.</w:t>
            </w:r>
          </w:p>
          <w:p w:rsidR="007A5B44" w:rsidRPr="00B12089" w:rsidRDefault="007A5B44" w:rsidP="007A5B44">
            <w:pPr>
              <w:pStyle w:val="Listaconvietas"/>
              <w:numPr>
                <w:ilvl w:val="0"/>
                <w:numId w:val="8"/>
              </w:numPr>
              <w:rPr>
                <w:rFonts w:ascii="Arial" w:hAnsi="Arial" w:cs="Arial"/>
                <w:noProof/>
                <w:color w:val="auto"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color w:val="auto"/>
                <w:sz w:val="22"/>
                <w:szCs w:val="22"/>
              </w:rPr>
              <w:t xml:space="preserve">Volcano Coorporation </w:t>
            </w:r>
          </w:p>
          <w:p w:rsidR="007A5B44" w:rsidRPr="00B12089" w:rsidRDefault="007A5B44" w:rsidP="007A5B44">
            <w:pPr>
              <w:pStyle w:val="Listaconvietas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  <w:noProof/>
                <w:color w:val="auto"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color w:val="auto"/>
                <w:sz w:val="22"/>
                <w:szCs w:val="22"/>
              </w:rPr>
              <w:t>Puesto Operario Calificado.</w:t>
            </w:r>
          </w:p>
          <w:p w:rsidR="007A5B44" w:rsidRPr="00B12089" w:rsidRDefault="007A5B44" w:rsidP="007A5B44">
            <w:pPr>
              <w:pStyle w:val="Listaconvietas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  <w:noProof/>
                <w:color w:val="auto"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color w:val="auto"/>
                <w:sz w:val="22"/>
                <w:szCs w:val="22"/>
              </w:rPr>
              <w:t>Tiempo de labor: 2 años.</w:t>
            </w:r>
          </w:p>
          <w:p w:rsidR="00907DBD" w:rsidRPr="00B12089" w:rsidRDefault="007A5B44" w:rsidP="00907DBD">
            <w:pPr>
              <w:pStyle w:val="Listaconvietas"/>
              <w:numPr>
                <w:ilvl w:val="0"/>
                <w:numId w:val="7"/>
              </w:numPr>
              <w:rPr>
                <w:noProof/>
                <w:sz w:val="22"/>
                <w:szCs w:val="22"/>
              </w:rPr>
            </w:pPr>
            <w:r w:rsidRPr="00B12089">
              <w:rPr>
                <w:rFonts w:ascii="Arial" w:hAnsi="Arial" w:cs="Arial"/>
                <w:noProof/>
                <w:color w:val="auto"/>
                <w:sz w:val="22"/>
                <w:szCs w:val="22"/>
              </w:rPr>
              <w:t>Oficio del puesto: Calibración y testeo de dispositivo médicos y ensamble, soldadura</w:t>
            </w:r>
            <w:r w:rsidR="00907DBD" w:rsidRPr="00B12089">
              <w:rPr>
                <w:rFonts w:ascii="Arial" w:hAnsi="Arial" w:cs="Arial"/>
                <w:noProof/>
                <w:color w:val="auto"/>
                <w:sz w:val="22"/>
                <w:szCs w:val="22"/>
              </w:rPr>
              <w:t>.</w:t>
            </w:r>
          </w:p>
        </w:tc>
      </w:tr>
    </w:tbl>
    <w:p w:rsidR="00947B38" w:rsidRPr="00B12089" w:rsidRDefault="00907DBD" w:rsidP="00907DBD">
      <w:pPr>
        <w:pStyle w:val="Ttulo1"/>
        <w:rPr>
          <w:noProof/>
          <w:color w:val="auto"/>
        </w:rPr>
      </w:pPr>
      <w:r w:rsidRPr="00B12089">
        <w:rPr>
          <w:noProof/>
          <w:color w:val="auto"/>
        </w:rPr>
        <w:t>Referencias Personales</w:t>
      </w:r>
    </w:p>
    <w:p w:rsidR="00907DBD" w:rsidRPr="00B12089" w:rsidRDefault="00907DBD" w:rsidP="00907DBD">
      <w:pPr>
        <w:pStyle w:val="Prrafodelista"/>
        <w:numPr>
          <w:ilvl w:val="0"/>
          <w:numId w:val="7"/>
        </w:numPr>
        <w:rPr>
          <w:rFonts w:ascii="Arial" w:hAnsi="Arial" w:cs="Arial"/>
          <w:color w:val="auto"/>
          <w:sz w:val="22"/>
          <w:szCs w:val="22"/>
        </w:rPr>
      </w:pPr>
      <w:r w:rsidRPr="00B12089">
        <w:rPr>
          <w:rFonts w:ascii="Arial" w:hAnsi="Arial" w:cs="Arial"/>
          <w:color w:val="auto"/>
          <w:sz w:val="22"/>
          <w:szCs w:val="22"/>
        </w:rPr>
        <w:t xml:space="preserve">Francis Arce Molinares. Ocupación; Técnica Media en Salud Ocupacional No. Tel: 6004-6997 </w:t>
      </w:r>
    </w:p>
    <w:p w:rsidR="00907DBD" w:rsidRPr="00B12089" w:rsidRDefault="00907DBD" w:rsidP="00907DBD">
      <w:pPr>
        <w:pStyle w:val="Prrafodelista"/>
        <w:numPr>
          <w:ilvl w:val="0"/>
          <w:numId w:val="7"/>
        </w:numPr>
        <w:rPr>
          <w:rFonts w:ascii="Arial" w:hAnsi="Arial" w:cs="Arial"/>
          <w:color w:val="auto"/>
          <w:sz w:val="22"/>
          <w:szCs w:val="22"/>
        </w:rPr>
      </w:pPr>
      <w:r w:rsidRPr="00B12089">
        <w:rPr>
          <w:rFonts w:ascii="Arial" w:hAnsi="Arial" w:cs="Arial"/>
          <w:color w:val="auto"/>
          <w:sz w:val="22"/>
          <w:szCs w:val="22"/>
        </w:rPr>
        <w:t xml:space="preserve">Rubén Segura Zúñiga. Ocupación; Operario en </w:t>
      </w:r>
      <w:proofErr w:type="spellStart"/>
      <w:r w:rsidRPr="00B12089">
        <w:rPr>
          <w:rFonts w:ascii="Arial" w:hAnsi="Arial" w:cs="Arial"/>
          <w:color w:val="auto"/>
          <w:sz w:val="22"/>
          <w:szCs w:val="22"/>
        </w:rPr>
        <w:t>V</w:t>
      </w:r>
      <w:bookmarkStart w:id="0" w:name="_GoBack"/>
      <w:bookmarkEnd w:id="0"/>
      <w:r w:rsidRPr="00B12089">
        <w:rPr>
          <w:rFonts w:ascii="Arial" w:hAnsi="Arial" w:cs="Arial"/>
          <w:color w:val="auto"/>
          <w:sz w:val="22"/>
          <w:szCs w:val="22"/>
        </w:rPr>
        <w:t>olcano</w:t>
      </w:r>
      <w:proofErr w:type="spellEnd"/>
      <w:r w:rsidRPr="00B12089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B12089">
        <w:rPr>
          <w:rFonts w:ascii="Arial" w:hAnsi="Arial" w:cs="Arial"/>
          <w:color w:val="auto"/>
          <w:sz w:val="22"/>
          <w:szCs w:val="22"/>
        </w:rPr>
        <w:t>C</w:t>
      </w:r>
      <w:r w:rsidR="00D45D49" w:rsidRPr="00B12089">
        <w:rPr>
          <w:rFonts w:ascii="Arial" w:hAnsi="Arial" w:cs="Arial"/>
          <w:color w:val="auto"/>
          <w:sz w:val="22"/>
          <w:szCs w:val="22"/>
        </w:rPr>
        <w:t>o</w:t>
      </w:r>
      <w:r w:rsidRPr="00B12089">
        <w:rPr>
          <w:rFonts w:ascii="Arial" w:hAnsi="Arial" w:cs="Arial"/>
          <w:color w:val="auto"/>
          <w:sz w:val="22"/>
          <w:szCs w:val="22"/>
        </w:rPr>
        <w:t>orporation</w:t>
      </w:r>
      <w:proofErr w:type="spellEnd"/>
      <w:r w:rsidRPr="00B12089">
        <w:rPr>
          <w:rFonts w:ascii="Arial" w:hAnsi="Arial" w:cs="Arial"/>
          <w:color w:val="auto"/>
          <w:sz w:val="22"/>
          <w:szCs w:val="22"/>
        </w:rPr>
        <w:t xml:space="preserve"> No. Tel: 6036-7514</w:t>
      </w:r>
    </w:p>
    <w:p w:rsidR="009F7A82" w:rsidRPr="00B12089" w:rsidRDefault="00907DBD" w:rsidP="009F7A82">
      <w:pPr>
        <w:pStyle w:val="Prrafodelista"/>
        <w:numPr>
          <w:ilvl w:val="0"/>
          <w:numId w:val="7"/>
        </w:numPr>
        <w:rPr>
          <w:rFonts w:ascii="Arial" w:hAnsi="Arial" w:cs="Arial"/>
          <w:color w:val="auto"/>
          <w:sz w:val="22"/>
          <w:szCs w:val="22"/>
        </w:rPr>
      </w:pPr>
      <w:r w:rsidRPr="00B12089">
        <w:rPr>
          <w:rFonts w:ascii="Arial" w:hAnsi="Arial" w:cs="Arial"/>
          <w:color w:val="auto"/>
          <w:sz w:val="22"/>
          <w:szCs w:val="22"/>
        </w:rPr>
        <w:t xml:space="preserve">Isaac </w:t>
      </w:r>
      <w:proofErr w:type="spellStart"/>
      <w:r w:rsidRPr="00B12089">
        <w:rPr>
          <w:rFonts w:ascii="Arial" w:hAnsi="Arial" w:cs="Arial"/>
          <w:color w:val="auto"/>
          <w:sz w:val="22"/>
          <w:szCs w:val="22"/>
        </w:rPr>
        <w:t>Peréz</w:t>
      </w:r>
      <w:proofErr w:type="spellEnd"/>
      <w:r w:rsidRPr="00B12089">
        <w:rPr>
          <w:rFonts w:ascii="Arial" w:hAnsi="Arial" w:cs="Arial"/>
          <w:color w:val="auto"/>
          <w:sz w:val="22"/>
          <w:szCs w:val="22"/>
        </w:rPr>
        <w:t xml:space="preserve">. Ocupación; </w:t>
      </w:r>
      <w:r w:rsidR="00D45D49" w:rsidRPr="00B12089">
        <w:rPr>
          <w:rFonts w:ascii="Arial" w:hAnsi="Arial" w:cs="Arial"/>
          <w:color w:val="auto"/>
          <w:sz w:val="22"/>
          <w:szCs w:val="22"/>
        </w:rPr>
        <w:t xml:space="preserve">Supervisor en </w:t>
      </w:r>
      <w:proofErr w:type="spellStart"/>
      <w:r w:rsidR="00D45D49" w:rsidRPr="00B12089">
        <w:rPr>
          <w:rFonts w:ascii="Arial" w:hAnsi="Arial" w:cs="Arial"/>
          <w:color w:val="auto"/>
          <w:sz w:val="22"/>
          <w:szCs w:val="22"/>
        </w:rPr>
        <w:t>Trimpot</w:t>
      </w:r>
      <w:proofErr w:type="spellEnd"/>
      <w:r w:rsidR="00D45D49" w:rsidRPr="00B12089">
        <w:rPr>
          <w:rFonts w:ascii="Arial" w:hAnsi="Arial" w:cs="Arial"/>
          <w:color w:val="auto"/>
          <w:sz w:val="22"/>
          <w:szCs w:val="22"/>
        </w:rPr>
        <w:t xml:space="preserve"> Electrónicas No. Tel;</w:t>
      </w:r>
      <w:r w:rsidR="009C035C" w:rsidRPr="00B12089">
        <w:rPr>
          <w:rFonts w:ascii="Arial" w:hAnsi="Arial" w:cs="Arial"/>
          <w:color w:val="auto"/>
          <w:sz w:val="22"/>
          <w:szCs w:val="22"/>
        </w:rPr>
        <w:t xml:space="preserve"> 8914- 1216</w:t>
      </w:r>
    </w:p>
    <w:sectPr w:rsidR="009F7A82" w:rsidRPr="00B12089" w:rsidSect="00B12089">
      <w:footerReference w:type="default" r:id="rId10"/>
      <w:pgSz w:w="12240" w:h="15840" w:code="1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B0B" w:rsidRDefault="000D0B0B">
      <w:pPr>
        <w:spacing w:after="0"/>
      </w:pPr>
      <w:r>
        <w:separator/>
      </w:r>
    </w:p>
    <w:p w:rsidR="000D0B0B" w:rsidRDefault="000D0B0B"/>
  </w:endnote>
  <w:endnote w:type="continuationSeparator" w:id="0">
    <w:p w:rsidR="000D0B0B" w:rsidRDefault="000D0B0B">
      <w:pPr>
        <w:spacing w:after="0"/>
      </w:pPr>
      <w:r>
        <w:continuationSeparator/>
      </w:r>
    </w:p>
    <w:p w:rsidR="000D0B0B" w:rsidRDefault="000D0B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B38" w:rsidRDefault="00F1637D">
    <w:pPr>
      <w:pStyle w:val="Piedepgina"/>
    </w:pPr>
    <w:r>
      <w:t xml:space="preserve">Página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B1208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B0B" w:rsidRDefault="000D0B0B">
      <w:pPr>
        <w:spacing w:after="0"/>
      </w:pPr>
      <w:r>
        <w:separator/>
      </w:r>
    </w:p>
    <w:p w:rsidR="000D0B0B" w:rsidRDefault="000D0B0B"/>
  </w:footnote>
  <w:footnote w:type="continuationSeparator" w:id="0">
    <w:p w:rsidR="000D0B0B" w:rsidRDefault="000D0B0B">
      <w:pPr>
        <w:spacing w:after="0"/>
      </w:pPr>
      <w:r>
        <w:continuationSeparator/>
      </w:r>
    </w:p>
    <w:p w:rsidR="000D0B0B" w:rsidRDefault="000D0B0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1A514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A155C60"/>
    <w:multiLevelType w:val="hybridMultilevel"/>
    <w:tmpl w:val="14488842"/>
    <w:lvl w:ilvl="0" w:tplc="FACE67FE">
      <w:numFmt w:val="bullet"/>
      <w:lvlText w:val="-"/>
      <w:lvlJc w:val="left"/>
      <w:pPr>
        <w:ind w:left="461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>
    <w:nsid w:val="234A73B6"/>
    <w:multiLevelType w:val="hybridMultilevel"/>
    <w:tmpl w:val="A6A23FFA"/>
    <w:lvl w:ilvl="0" w:tplc="140A000F">
      <w:start w:val="1"/>
      <w:numFmt w:val="decimal"/>
      <w:lvlText w:val="%1."/>
      <w:lvlJc w:val="left"/>
      <w:pPr>
        <w:ind w:left="821" w:hanging="360"/>
      </w:pPr>
    </w:lvl>
    <w:lvl w:ilvl="1" w:tplc="140A0019" w:tentative="1">
      <w:start w:val="1"/>
      <w:numFmt w:val="lowerLetter"/>
      <w:lvlText w:val="%2."/>
      <w:lvlJc w:val="left"/>
      <w:pPr>
        <w:ind w:left="1541" w:hanging="360"/>
      </w:pPr>
    </w:lvl>
    <w:lvl w:ilvl="2" w:tplc="140A001B" w:tentative="1">
      <w:start w:val="1"/>
      <w:numFmt w:val="lowerRoman"/>
      <w:lvlText w:val="%3."/>
      <w:lvlJc w:val="right"/>
      <w:pPr>
        <w:ind w:left="2261" w:hanging="180"/>
      </w:pPr>
    </w:lvl>
    <w:lvl w:ilvl="3" w:tplc="140A000F" w:tentative="1">
      <w:start w:val="1"/>
      <w:numFmt w:val="decimal"/>
      <w:lvlText w:val="%4."/>
      <w:lvlJc w:val="left"/>
      <w:pPr>
        <w:ind w:left="2981" w:hanging="360"/>
      </w:pPr>
    </w:lvl>
    <w:lvl w:ilvl="4" w:tplc="140A0019" w:tentative="1">
      <w:start w:val="1"/>
      <w:numFmt w:val="lowerLetter"/>
      <w:lvlText w:val="%5."/>
      <w:lvlJc w:val="left"/>
      <w:pPr>
        <w:ind w:left="3701" w:hanging="360"/>
      </w:pPr>
    </w:lvl>
    <w:lvl w:ilvl="5" w:tplc="140A001B" w:tentative="1">
      <w:start w:val="1"/>
      <w:numFmt w:val="lowerRoman"/>
      <w:lvlText w:val="%6."/>
      <w:lvlJc w:val="right"/>
      <w:pPr>
        <w:ind w:left="4421" w:hanging="180"/>
      </w:pPr>
    </w:lvl>
    <w:lvl w:ilvl="6" w:tplc="140A000F" w:tentative="1">
      <w:start w:val="1"/>
      <w:numFmt w:val="decimal"/>
      <w:lvlText w:val="%7."/>
      <w:lvlJc w:val="left"/>
      <w:pPr>
        <w:ind w:left="5141" w:hanging="360"/>
      </w:pPr>
    </w:lvl>
    <w:lvl w:ilvl="7" w:tplc="140A0019" w:tentative="1">
      <w:start w:val="1"/>
      <w:numFmt w:val="lowerLetter"/>
      <w:lvlText w:val="%8."/>
      <w:lvlJc w:val="left"/>
      <w:pPr>
        <w:ind w:left="5861" w:hanging="360"/>
      </w:pPr>
    </w:lvl>
    <w:lvl w:ilvl="8" w:tplc="14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>
    <w:nsid w:val="37D348BD"/>
    <w:multiLevelType w:val="hybridMultilevel"/>
    <w:tmpl w:val="9B98C240"/>
    <w:lvl w:ilvl="0" w:tplc="1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>
    <w:nsid w:val="50D94E90"/>
    <w:multiLevelType w:val="hybridMultilevel"/>
    <w:tmpl w:val="C9F8C034"/>
    <w:lvl w:ilvl="0" w:tplc="2A6CD0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92137"/>
    <w:multiLevelType w:val="hybridMultilevel"/>
    <w:tmpl w:val="528C456A"/>
    <w:lvl w:ilvl="0" w:tplc="ECB2FA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0B"/>
    <w:rsid w:val="000D0B0B"/>
    <w:rsid w:val="004B2394"/>
    <w:rsid w:val="004F44DC"/>
    <w:rsid w:val="00710FF9"/>
    <w:rsid w:val="0078755E"/>
    <w:rsid w:val="007A5B44"/>
    <w:rsid w:val="00816D99"/>
    <w:rsid w:val="00907DBD"/>
    <w:rsid w:val="00916F5E"/>
    <w:rsid w:val="00947B38"/>
    <w:rsid w:val="00976091"/>
    <w:rsid w:val="009C035C"/>
    <w:rsid w:val="009F7A82"/>
    <w:rsid w:val="00A669B2"/>
    <w:rsid w:val="00B12089"/>
    <w:rsid w:val="00C15AB1"/>
    <w:rsid w:val="00D45D49"/>
    <w:rsid w:val="00F015B8"/>
    <w:rsid w:val="00F1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s-ES" w:eastAsia="es-ES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cin">
    <w:name w:val="Subsección"/>
    <w:basedOn w:val="Normal"/>
    <w:uiPriority w:val="1"/>
    <w:qFormat/>
    <w:pPr>
      <w:spacing w:after="120"/>
    </w:pPr>
    <w:rPr>
      <w:color w:val="000000" w:themeColor="tex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rrculumvtae">
    <w:name w:val="Tabla de currículum vítae"/>
    <w:basedOn w:val="Tabla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FechaCar">
    <w:name w:val="Fecha Car"/>
    <w:basedOn w:val="Fuentedeprrafopredeter"/>
    <w:link w:val="Fecha"/>
    <w:uiPriority w:val="1"/>
    <w:rPr>
      <w:color w:val="000000" w:themeColor="text1"/>
    </w:rPr>
  </w:style>
  <w:style w:type="character" w:styleId="nfasis">
    <w:name w:val="Emphasis"/>
    <w:basedOn w:val="Fuentedeprrafopredeter"/>
    <w:uiPriority w:val="2"/>
    <w:unhideWhenUsed/>
    <w:qFormat/>
    <w:rPr>
      <w:i/>
      <w:iCs/>
      <w:color w:val="404040" w:themeColor="text1" w:themeTint="BF"/>
    </w:rPr>
  </w:style>
  <w:style w:type="paragraph" w:customStyle="1" w:styleId="Informacindecontacto">
    <w:name w:val="Información de contacto"/>
    <w:basedOn w:val="Normal"/>
    <w:uiPriority w:val="1"/>
    <w:qFormat/>
    <w:pPr>
      <w:spacing w:after="360"/>
      <w:contextualSpacing/>
    </w:pPr>
  </w:style>
  <w:style w:type="character" w:styleId="Hipervnculo">
    <w:name w:val="Hyperlink"/>
    <w:basedOn w:val="Fuentedeprrafopredeter"/>
    <w:uiPriority w:val="99"/>
    <w:unhideWhenUsed/>
    <w:rsid w:val="00907DBD"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7DB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unhideWhenUsed/>
    <w:qFormat/>
    <w:rsid w:val="00907D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208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s-ES" w:eastAsia="es-ES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cin">
    <w:name w:val="Subsección"/>
    <w:basedOn w:val="Normal"/>
    <w:uiPriority w:val="1"/>
    <w:qFormat/>
    <w:pPr>
      <w:spacing w:after="120"/>
    </w:pPr>
    <w:rPr>
      <w:color w:val="000000" w:themeColor="tex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rrculumvtae">
    <w:name w:val="Tabla de currículum vítae"/>
    <w:basedOn w:val="Tabla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FechaCar">
    <w:name w:val="Fecha Car"/>
    <w:basedOn w:val="Fuentedeprrafopredeter"/>
    <w:link w:val="Fecha"/>
    <w:uiPriority w:val="1"/>
    <w:rPr>
      <w:color w:val="000000" w:themeColor="text1"/>
    </w:rPr>
  </w:style>
  <w:style w:type="character" w:styleId="nfasis">
    <w:name w:val="Emphasis"/>
    <w:basedOn w:val="Fuentedeprrafopredeter"/>
    <w:uiPriority w:val="2"/>
    <w:unhideWhenUsed/>
    <w:qFormat/>
    <w:rPr>
      <w:i/>
      <w:iCs/>
      <w:color w:val="404040" w:themeColor="text1" w:themeTint="BF"/>
    </w:rPr>
  </w:style>
  <w:style w:type="paragraph" w:customStyle="1" w:styleId="Informacindecontacto">
    <w:name w:val="Información de contacto"/>
    <w:basedOn w:val="Normal"/>
    <w:uiPriority w:val="1"/>
    <w:qFormat/>
    <w:pPr>
      <w:spacing w:after="360"/>
      <w:contextualSpacing/>
    </w:pPr>
  </w:style>
  <w:style w:type="character" w:styleId="Hipervnculo">
    <w:name w:val="Hyperlink"/>
    <w:basedOn w:val="Fuentedeprrafopredeter"/>
    <w:uiPriority w:val="99"/>
    <w:unhideWhenUsed/>
    <w:rsid w:val="00907DBD"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7DB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unhideWhenUsed/>
    <w:qFormat/>
    <w:rsid w:val="00907D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208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danielmrn24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sa%20Arce\AppData\Roaming\Microsoft\Plantilla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6900F177CB45B1BCD4B2AE20691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C55EF-1426-43B2-877F-4DCAFF85FD05}"/>
      </w:docPartPr>
      <w:docPartBody>
        <w:p w:rsidR="00F70988" w:rsidRDefault="00037127">
          <w:pPr>
            <w:pStyle w:val="C46900F177CB45B1BCD4B2AE2069158D"/>
          </w:pPr>
          <w:r w:rsidRPr="00C15AB1">
            <w:t>[Su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27"/>
    <w:rsid w:val="00037127"/>
    <w:rsid w:val="00F7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6900F177CB45B1BCD4B2AE2069158D">
    <w:name w:val="C46900F177CB45B1BCD4B2AE2069158D"/>
  </w:style>
  <w:style w:type="paragraph" w:customStyle="1" w:styleId="DFC9198F13C54F60BCC43F78FFE2CE00">
    <w:name w:val="DFC9198F13C54F60BCC43F78FFE2CE00"/>
  </w:style>
  <w:style w:type="paragraph" w:customStyle="1" w:styleId="7E8A3562162D4CDEA96B60503FD1E11A">
    <w:name w:val="7E8A3562162D4CDEA96B60503FD1E11A"/>
  </w:style>
  <w:style w:type="paragraph" w:customStyle="1" w:styleId="06614CBB47F94395A07BB7E9DCD13AF2">
    <w:name w:val="06614CBB47F94395A07BB7E9DCD13AF2"/>
  </w:style>
  <w:style w:type="paragraph" w:customStyle="1" w:styleId="F7A51D6234A847C19CCC7493B75D1B37">
    <w:name w:val="F7A51D6234A847C19CCC7493B75D1B37"/>
  </w:style>
  <w:style w:type="paragraph" w:customStyle="1" w:styleId="CA95037B1EAD461987369497F363C6E3">
    <w:name w:val="CA95037B1EAD461987369497F363C6E3"/>
  </w:style>
  <w:style w:type="character" w:styleId="Textodelmarcadordeposicin">
    <w:name w:val="Placeholder Text"/>
    <w:basedOn w:val="Fuentedeprrafopredeter"/>
    <w:uiPriority w:val="99"/>
    <w:semiHidden/>
    <w:rsid w:val="00037127"/>
    <w:rPr>
      <w:color w:val="808080"/>
    </w:rPr>
  </w:style>
  <w:style w:type="paragraph" w:customStyle="1" w:styleId="D95DF67D218E4D61ADAAAE43A9B0D451">
    <w:name w:val="D95DF67D218E4D61ADAAAE43A9B0D451"/>
  </w:style>
  <w:style w:type="paragraph" w:customStyle="1" w:styleId="8AC6F0A1C80F4C2BA26151364AD5FECD">
    <w:name w:val="8AC6F0A1C80F4C2BA26151364AD5FECD"/>
  </w:style>
  <w:style w:type="paragraph" w:customStyle="1" w:styleId="DCED37AEE7B64F7CA9D2D38939D98E74">
    <w:name w:val="DCED37AEE7B64F7CA9D2D38939D98E74"/>
  </w:style>
  <w:style w:type="paragraph" w:customStyle="1" w:styleId="299CFC2B9253467F829DEBC22143E736">
    <w:name w:val="299CFC2B9253467F829DEBC22143E736"/>
  </w:style>
  <w:style w:type="character" w:styleId="nfasis">
    <w:name w:val="Emphasis"/>
    <w:basedOn w:val="Fuentedeprrafopredeter"/>
    <w:uiPriority w:val="2"/>
    <w:unhideWhenUsed/>
    <w:qFormat/>
    <w:rPr>
      <w:i/>
      <w:iCs/>
      <w:color w:val="404040" w:themeColor="text1" w:themeTint="BF"/>
    </w:rPr>
  </w:style>
  <w:style w:type="paragraph" w:customStyle="1" w:styleId="60366EAB6EB242878F92D4BF0BBBD90E">
    <w:name w:val="60366EAB6EB242878F92D4BF0BBBD90E"/>
  </w:style>
  <w:style w:type="paragraph" w:customStyle="1" w:styleId="A27AE9AB0D20468D944AF4062E083965">
    <w:name w:val="A27AE9AB0D20468D944AF4062E083965"/>
  </w:style>
  <w:style w:type="paragraph" w:customStyle="1" w:styleId="450F6E43830A40BA9070AF4FB1D67BA7">
    <w:name w:val="450F6E43830A40BA9070AF4FB1D67BA7"/>
  </w:style>
  <w:style w:type="paragraph" w:customStyle="1" w:styleId="4212FD91B8F34BB2ADFE810BCAFD7F77">
    <w:name w:val="4212FD91B8F34BB2ADFE810BCAFD7F77"/>
  </w:style>
  <w:style w:type="paragraph" w:customStyle="1" w:styleId="3CC3139C56564F07A992E740EDBEDF7B">
    <w:name w:val="3CC3139C56564F07A992E740EDBEDF7B"/>
    <w:rsid w:val="00037127"/>
  </w:style>
  <w:style w:type="paragraph" w:customStyle="1" w:styleId="472DDDA5E4034042A7B0CB7B3429BC58">
    <w:name w:val="472DDDA5E4034042A7B0CB7B3429BC58"/>
    <w:rsid w:val="000371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6900F177CB45B1BCD4B2AE2069158D">
    <w:name w:val="C46900F177CB45B1BCD4B2AE2069158D"/>
  </w:style>
  <w:style w:type="paragraph" w:customStyle="1" w:styleId="DFC9198F13C54F60BCC43F78FFE2CE00">
    <w:name w:val="DFC9198F13C54F60BCC43F78FFE2CE00"/>
  </w:style>
  <w:style w:type="paragraph" w:customStyle="1" w:styleId="7E8A3562162D4CDEA96B60503FD1E11A">
    <w:name w:val="7E8A3562162D4CDEA96B60503FD1E11A"/>
  </w:style>
  <w:style w:type="paragraph" w:customStyle="1" w:styleId="06614CBB47F94395A07BB7E9DCD13AF2">
    <w:name w:val="06614CBB47F94395A07BB7E9DCD13AF2"/>
  </w:style>
  <w:style w:type="paragraph" w:customStyle="1" w:styleId="F7A51D6234A847C19CCC7493B75D1B37">
    <w:name w:val="F7A51D6234A847C19CCC7493B75D1B37"/>
  </w:style>
  <w:style w:type="paragraph" w:customStyle="1" w:styleId="CA95037B1EAD461987369497F363C6E3">
    <w:name w:val="CA95037B1EAD461987369497F363C6E3"/>
  </w:style>
  <w:style w:type="character" w:styleId="Textodelmarcadordeposicin">
    <w:name w:val="Placeholder Text"/>
    <w:basedOn w:val="Fuentedeprrafopredeter"/>
    <w:uiPriority w:val="99"/>
    <w:semiHidden/>
    <w:rsid w:val="00037127"/>
    <w:rPr>
      <w:color w:val="808080"/>
    </w:rPr>
  </w:style>
  <w:style w:type="paragraph" w:customStyle="1" w:styleId="D95DF67D218E4D61ADAAAE43A9B0D451">
    <w:name w:val="D95DF67D218E4D61ADAAAE43A9B0D451"/>
  </w:style>
  <w:style w:type="paragraph" w:customStyle="1" w:styleId="8AC6F0A1C80F4C2BA26151364AD5FECD">
    <w:name w:val="8AC6F0A1C80F4C2BA26151364AD5FECD"/>
  </w:style>
  <w:style w:type="paragraph" w:customStyle="1" w:styleId="DCED37AEE7B64F7CA9D2D38939D98E74">
    <w:name w:val="DCED37AEE7B64F7CA9D2D38939D98E74"/>
  </w:style>
  <w:style w:type="paragraph" w:customStyle="1" w:styleId="299CFC2B9253467F829DEBC22143E736">
    <w:name w:val="299CFC2B9253467F829DEBC22143E736"/>
  </w:style>
  <w:style w:type="character" w:styleId="nfasis">
    <w:name w:val="Emphasis"/>
    <w:basedOn w:val="Fuentedeprrafopredeter"/>
    <w:uiPriority w:val="2"/>
    <w:unhideWhenUsed/>
    <w:qFormat/>
    <w:rPr>
      <w:i/>
      <w:iCs/>
      <w:color w:val="404040" w:themeColor="text1" w:themeTint="BF"/>
    </w:rPr>
  </w:style>
  <w:style w:type="paragraph" w:customStyle="1" w:styleId="60366EAB6EB242878F92D4BF0BBBD90E">
    <w:name w:val="60366EAB6EB242878F92D4BF0BBBD90E"/>
  </w:style>
  <w:style w:type="paragraph" w:customStyle="1" w:styleId="A27AE9AB0D20468D944AF4062E083965">
    <w:name w:val="A27AE9AB0D20468D944AF4062E083965"/>
  </w:style>
  <w:style w:type="paragraph" w:customStyle="1" w:styleId="450F6E43830A40BA9070AF4FB1D67BA7">
    <w:name w:val="450F6E43830A40BA9070AF4FB1D67BA7"/>
  </w:style>
  <w:style w:type="paragraph" w:customStyle="1" w:styleId="4212FD91B8F34BB2ADFE810BCAFD7F77">
    <w:name w:val="4212FD91B8F34BB2ADFE810BCAFD7F77"/>
  </w:style>
  <w:style w:type="paragraph" w:customStyle="1" w:styleId="3CC3139C56564F07A992E740EDBEDF7B">
    <w:name w:val="3CC3139C56564F07A992E740EDBEDF7B"/>
    <w:rsid w:val="00037127"/>
  </w:style>
  <w:style w:type="paragraph" w:customStyle="1" w:styleId="472DDDA5E4034042A7B0CB7B3429BC58">
    <w:name w:val="472DDDA5E4034042A7B0CB7B3429BC58"/>
    <w:rsid w:val="000371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5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MARÍN CHAVES</dc:creator>
  <cp:keywords/>
  <cp:lastModifiedBy>01</cp:lastModifiedBy>
  <cp:revision>3</cp:revision>
  <cp:lastPrinted>2016-05-03T18:42:00Z</cp:lastPrinted>
  <dcterms:created xsi:type="dcterms:W3CDTF">2016-05-03T17:33:00Z</dcterms:created>
  <dcterms:modified xsi:type="dcterms:W3CDTF">2016-05-03T18:45:00Z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