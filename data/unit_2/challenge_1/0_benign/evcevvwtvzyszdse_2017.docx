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63" w:rsidRPr="00E21FC1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6"/>
          <w:szCs w:val="36"/>
          <w:u w:val="single"/>
        </w:rPr>
      </w:pPr>
      <w:r w:rsidRPr="00E21FC1">
        <w:rPr>
          <w:rFonts w:ascii="Times" w:hAnsi="Times" w:cs="Times"/>
          <w:sz w:val="36"/>
          <w:szCs w:val="36"/>
          <w:u w:val="single"/>
        </w:rPr>
        <w:t>Baked Red Mullet with Taggiasche Olives and Tomato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</w:p>
    <w:p w:rsidR="00D71E63" w:rsidRPr="00EF42EE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 w:rsidRPr="00E21FC1">
        <w:rPr>
          <w:rFonts w:ascii="Times" w:hAnsi="Times" w:cs="Times"/>
          <w:sz w:val="32"/>
          <w:szCs w:val="32"/>
          <w:u w:val="single"/>
        </w:rPr>
        <w:t>Ingredients</w:t>
      </w:r>
      <w:r>
        <w:rPr>
          <w:rFonts w:ascii="Times" w:hAnsi="Times" w:cs="Times"/>
          <w:sz w:val="32"/>
          <w:szCs w:val="32"/>
          <w:u w:val="single"/>
        </w:rPr>
        <w:t xml:space="preserve"> </w:t>
      </w:r>
      <w:r w:rsidRPr="00EF42EE">
        <w:rPr>
          <w:rFonts w:ascii="Times" w:hAnsi="Times" w:cs="Times"/>
          <w:sz w:val="32"/>
          <w:szCs w:val="32"/>
        </w:rPr>
        <w:t>(serves 2)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- 2 red mullets, around 400g each, filleted and without head but with the tail on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-100g pitted Taggiasche olives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-15g capers – ideally from Pantelleria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-10g anchovies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- 1 clove of garlic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-50g breadcrumbs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-200g cherry tomatoes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-1 small bunch fresh basil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- 50g shallots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 salt &amp; pepper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- 5 or 6 chive stems, blanched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 a sprinkle of micro organic sprouts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- extra virgin olive oil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</w:p>
    <w:p w:rsidR="00D71E63" w:rsidRPr="00EF42EE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  <w:u w:val="single"/>
        </w:rPr>
      </w:pPr>
      <w:r w:rsidRPr="00EF42EE">
        <w:rPr>
          <w:rFonts w:ascii="Times" w:hAnsi="Times" w:cs="Times"/>
          <w:sz w:val="32"/>
          <w:szCs w:val="32"/>
          <w:u w:val="single"/>
        </w:rPr>
        <w:t>Method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For the tapenade, in a food processor, blend together the olives, capers, anchovies and half of the garlic clove; squeeze the paste through muslin and get rid of the excess liquid.  Add the breadcrumbs to the paste and mix together.</w:t>
      </w:r>
      <w:bookmarkStart w:id="0" w:name="_GoBack"/>
      <w:bookmarkEnd w:id="0"/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Next make the tomato sauce.  Sautee the shallots, other half of the garlic and cherry tomatoes in a pan with some extra virgin olive oil, salt and pepper for about 20 minutes, add the basil then blend and pass through a sieve to obtain and smooth sauce.</w:t>
      </w: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</w:p>
    <w:p w:rsidR="00D71E63" w:rsidRDefault="00D71E63" w:rsidP="00E21FC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Spread the tapenade between the two red mullet fillets, tie the fillets together with the blanched chive, cut the fish in half and bake for about 7-8 minutes at 200C.</w:t>
      </w:r>
    </w:p>
    <w:p w:rsidR="00D71E63" w:rsidRPr="00E21FC1" w:rsidRDefault="00D71E63" w:rsidP="00E21FC1">
      <w:pPr>
        <w:jc w:val="both"/>
      </w:pPr>
      <w:r>
        <w:rPr>
          <w:rFonts w:ascii="Times" w:hAnsi="Times" w:cs="Times"/>
          <w:sz w:val="32"/>
          <w:szCs w:val="32"/>
        </w:rPr>
        <w:t>Spread the tomato sauce on a plate, lay your cooked mullet on top and top with some basil leaves and micro organic sprouts.</w:t>
      </w:r>
    </w:p>
    <w:sectPr w:rsidR="00D71E63" w:rsidRPr="00E21FC1" w:rsidSect="004A5A7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1FC1"/>
    <w:rsid w:val="001742F3"/>
    <w:rsid w:val="00223E50"/>
    <w:rsid w:val="004A5A7F"/>
    <w:rsid w:val="00532EB9"/>
    <w:rsid w:val="00D71E63"/>
    <w:rsid w:val="00E018EE"/>
    <w:rsid w:val="00E21FC1"/>
    <w:rsid w:val="00EF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E5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185</Words>
  <Characters>1059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Baked Red Mullet with Taggiasche Olives and Tomato</dc:title>
  <dc:subject/>
  <dc:creator>Nadine Gourgey</dc:creator>
  <cp:keywords/>
  <dc:description/>
  <cp:lastModifiedBy>Quirinale</cp:lastModifiedBy>
  <cp:revision>2</cp:revision>
  <cp:lastPrinted>2016-11-24T13:18:00Z</cp:lastPrinted>
  <dcterms:created xsi:type="dcterms:W3CDTF">2016-11-24T13:22:00Z</dcterms:created>
  <dcterms:modified xsi:type="dcterms:W3CDTF">2016-11-24T13:22:00Z</dcterms:modified>
</cp:coreProperties>
</file>