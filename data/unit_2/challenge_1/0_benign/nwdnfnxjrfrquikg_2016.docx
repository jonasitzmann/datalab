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F1" w:rsidRPr="00A8422F" w:rsidRDefault="0086249E" w:rsidP="00677BC7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Anlage B</w:t>
      </w:r>
      <w:r w:rsidR="00A8422F" w:rsidRPr="00D45084">
        <w:rPr>
          <w:rFonts w:ascii="Arial" w:hAnsi="Arial" w:cs="Arial"/>
          <w:b/>
        </w:rPr>
        <w:t xml:space="preserve"> - </w:t>
      </w:r>
      <w:r w:rsidR="00677BC7">
        <w:rPr>
          <w:rFonts w:ascii="Arial" w:hAnsi="Arial" w:cs="Arial"/>
          <w:b/>
        </w:rPr>
        <w:t>P</w:t>
      </w:r>
      <w:r w:rsidR="00A23FF1" w:rsidRPr="00D45084">
        <w:rPr>
          <w:rFonts w:ascii="Arial" w:hAnsi="Arial" w:cs="Arial"/>
          <w:b/>
        </w:rPr>
        <w:t>artnerbedingungen und Autorisierung</w:t>
      </w:r>
      <w:r w:rsidR="00677BC7">
        <w:rPr>
          <w:rFonts w:ascii="Arial" w:hAnsi="Arial" w:cs="Arial"/>
          <w:b/>
        </w:rPr>
        <w:t xml:space="preserve"> </w:t>
      </w:r>
      <w:r w:rsidR="00A8422F">
        <w:rPr>
          <w:rFonts w:ascii="Arial" w:hAnsi="Arial" w:cs="Arial"/>
          <w:highlight w:val="yellow"/>
          <w:u w:val="single"/>
        </w:rPr>
        <w:br/>
      </w:r>
    </w:p>
    <w:p w:rsidR="00A23FF1" w:rsidRPr="00A95692" w:rsidRDefault="00A23FF1" w:rsidP="00A23FF1">
      <w:pPr>
        <w:rPr>
          <w:rFonts w:ascii="Arial" w:hAnsi="Arial" w:cs="Arial"/>
        </w:rPr>
      </w:pPr>
    </w:p>
    <w:p w:rsidR="0004117C" w:rsidRDefault="00A23FF1" w:rsidP="00677BC7">
      <w:pPr>
        <w:rPr>
          <w:rFonts w:ascii="Arial" w:hAnsi="Arial" w:cs="Arial"/>
        </w:rPr>
      </w:pPr>
      <w:r w:rsidRPr="00131C02">
        <w:rPr>
          <w:rFonts w:ascii="Arial" w:hAnsi="Arial" w:cs="Arial"/>
        </w:rPr>
        <w:t xml:space="preserve">Die folgende Tabelle </w:t>
      </w:r>
      <w:r w:rsidR="0004117C" w:rsidRPr="00131C02">
        <w:rPr>
          <w:rFonts w:ascii="Arial" w:hAnsi="Arial" w:cs="Arial"/>
        </w:rPr>
        <w:t xml:space="preserve">beinhaltet die Bedingungen für die Autorisierung des </w:t>
      </w:r>
      <w:r w:rsidR="00677BC7">
        <w:rPr>
          <w:rFonts w:ascii="Arial" w:hAnsi="Arial" w:cs="Arial"/>
        </w:rPr>
        <w:t>P</w:t>
      </w:r>
      <w:r w:rsidR="0004117C" w:rsidRPr="00131C02">
        <w:rPr>
          <w:rFonts w:ascii="Arial" w:hAnsi="Arial" w:cs="Arial"/>
        </w:rPr>
        <w:t xml:space="preserve">artners und deren Bestätigung im Prozess der Autorisierung. </w:t>
      </w:r>
    </w:p>
    <w:p w:rsidR="0004117C" w:rsidRDefault="0004117C" w:rsidP="00677BC7">
      <w:pPr>
        <w:rPr>
          <w:rFonts w:ascii="Arial" w:hAnsi="Arial" w:cs="Arial"/>
        </w:rPr>
      </w:pPr>
      <w:r w:rsidRPr="0004117C">
        <w:rPr>
          <w:rFonts w:ascii="Arial" w:hAnsi="Arial" w:cs="Arial"/>
        </w:rPr>
        <w:t xml:space="preserve">Entsprechend der Bedingungen des Vertrags gelten die </w:t>
      </w:r>
      <w:r w:rsidR="00677BC7">
        <w:rPr>
          <w:rFonts w:ascii="Arial" w:hAnsi="Arial" w:cs="Arial"/>
        </w:rPr>
        <w:t>P</w:t>
      </w:r>
      <w:r>
        <w:rPr>
          <w:rFonts w:ascii="Arial" w:hAnsi="Arial" w:cs="Arial"/>
        </w:rPr>
        <w:t>artnerbedingungen</w:t>
      </w:r>
      <w:r w:rsidRPr="0004117C">
        <w:rPr>
          <w:rFonts w:ascii="Arial" w:hAnsi="Arial" w:cs="Arial"/>
        </w:rPr>
        <w:t xml:space="preserve"> jeweils für das Kalenderjahr des Partnerprogramms.  </w:t>
      </w:r>
    </w:p>
    <w:p w:rsidR="00FB36AF" w:rsidRDefault="00FB36AF" w:rsidP="00A23FF1">
      <w:pPr>
        <w:rPr>
          <w:rFonts w:ascii="Arial" w:hAnsi="Arial" w:cs="Arial"/>
        </w:rPr>
      </w:pPr>
    </w:p>
    <w:p w:rsidR="00663E2B" w:rsidRDefault="00663E2B" w:rsidP="00FB36AF">
      <w:pPr>
        <w:rPr>
          <w:rFonts w:ascii="Arial" w:hAnsi="Arial" w:cs="Arial"/>
        </w:rPr>
      </w:pPr>
      <w:r w:rsidRPr="00FB36AF">
        <w:rPr>
          <w:rFonts w:ascii="Arial" w:hAnsi="Arial" w:cs="Arial"/>
          <w:u w:val="single"/>
        </w:rPr>
        <w:t>Hinweis:</w:t>
      </w:r>
      <w:r w:rsidR="00FB36AF">
        <w:rPr>
          <w:rFonts w:ascii="Arial" w:hAnsi="Arial" w:cs="Arial"/>
        </w:rPr>
        <w:br/>
      </w:r>
      <w:r>
        <w:rPr>
          <w:rFonts w:ascii="Arial" w:hAnsi="Arial" w:cs="Arial"/>
        </w:rPr>
        <w:t>Die Erfüllung einzelner Bedingungen kann durch eQ-3 im begründeten Einzelfall zurückgestellt werden. Ein Anspruch hierauf besteht jedoch nicht. Eine solche Rückstellung erfolgt stets mit einer Frist. Nach erfolglosem Ablauf dieser Frist hat eQ-3 das Recht, diesen Partnervertrag außerordentlich zu kündigen.</w:t>
      </w:r>
    </w:p>
    <w:p w:rsidR="00FE5518" w:rsidRDefault="00FE5518" w:rsidP="00FE5518">
      <w:pPr>
        <w:spacing w:after="0"/>
        <w:rPr>
          <w:rFonts w:ascii="Arial" w:hAnsi="Arial" w:cs="Arial"/>
          <w:b/>
          <w:bCs/>
          <w:sz w:val="20"/>
          <w:szCs w:val="20"/>
        </w:rPr>
        <w:sectPr w:rsidR="00FE5518" w:rsidSect="00ED13CC">
          <w:footerReference w:type="default" r:id="rId8"/>
          <w:pgSz w:w="11906" w:h="16838" w:code="9"/>
          <w:pgMar w:top="1134" w:right="1418" w:bottom="1134" w:left="1418" w:header="709" w:footer="567" w:gutter="0"/>
          <w:cols w:space="708"/>
          <w:docGrid w:linePitch="360"/>
        </w:sectPr>
      </w:pPr>
    </w:p>
    <w:p w:rsidR="00677BC7" w:rsidRPr="00932E63" w:rsidRDefault="00677BC7" w:rsidP="00677BC7">
      <w:pPr>
        <w:spacing w:after="120"/>
        <w:rPr>
          <w:rFonts w:ascii="Arial" w:hAnsi="Arial" w:cs="Arial"/>
          <w:b/>
          <w:bCs/>
        </w:rPr>
      </w:pPr>
      <w:r w:rsidRPr="00932E63">
        <w:rPr>
          <w:rFonts w:ascii="Arial" w:hAnsi="Arial" w:cs="Arial"/>
          <w:b/>
          <w:bCs/>
        </w:rPr>
        <w:lastRenderedPageBreak/>
        <w:t>HomeMatic</w:t>
      </w:r>
      <w:r w:rsidR="009720B5" w:rsidRPr="00932E63">
        <w:rPr>
          <w:rFonts w:ascii="Arial" w:hAnsi="Arial" w:cs="Arial"/>
          <w:b/>
          <w:bCs/>
        </w:rPr>
        <w:t>/Homematic IP</w:t>
      </w:r>
      <w:r w:rsidR="001F14E4" w:rsidRPr="00932E63">
        <w:rPr>
          <w:rFonts w:ascii="Arial" w:hAnsi="Arial" w:cs="Arial"/>
          <w:b/>
          <w:bCs/>
        </w:rPr>
        <w:t xml:space="preserve"> Partnerprogramm</w:t>
      </w:r>
      <w:r w:rsidRPr="00932E63">
        <w:rPr>
          <w:rFonts w:ascii="Arial" w:hAnsi="Arial" w:cs="Arial"/>
          <w:b/>
          <w:bCs/>
        </w:rPr>
        <w:t>: Bedingungen und Aut</w:t>
      </w:r>
      <w:r w:rsidR="00F14A09">
        <w:rPr>
          <w:rFonts w:ascii="Arial" w:hAnsi="Arial" w:cs="Arial"/>
          <w:b/>
          <w:bCs/>
        </w:rPr>
        <w:t xml:space="preserve">orisierung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1581"/>
        <w:gridCol w:w="908"/>
        <w:gridCol w:w="1109"/>
        <w:gridCol w:w="1301"/>
        <w:gridCol w:w="782"/>
        <w:gridCol w:w="919"/>
        <w:gridCol w:w="1071"/>
      </w:tblGrid>
      <w:tr w:rsidR="00677BC7" w:rsidRPr="00932E63" w:rsidTr="00F14A09">
        <w:trPr>
          <w:trHeight w:val="566"/>
        </w:trPr>
        <w:tc>
          <w:tcPr>
            <w:tcW w:w="1617" w:type="dxa"/>
            <w:vMerge w:val="restart"/>
            <w:shd w:val="clear" w:color="auto" w:fill="auto"/>
          </w:tcPr>
          <w:p w:rsidR="00677BC7" w:rsidRPr="00932E63" w:rsidRDefault="00677BC7" w:rsidP="00981C53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Partner</w:t>
            </w:r>
          </w:p>
        </w:tc>
        <w:tc>
          <w:tcPr>
            <w:tcW w:w="4899" w:type="dxa"/>
            <w:gridSpan w:val="4"/>
            <w:shd w:val="clear" w:color="auto" w:fill="auto"/>
          </w:tcPr>
          <w:p w:rsidR="00677BC7" w:rsidRDefault="00677BC7" w:rsidP="004E2EE1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 xml:space="preserve">Name + Rechtsform des </w:t>
            </w:r>
            <w:r w:rsidR="00932E63">
              <w:rPr>
                <w:rFonts w:ascii="Arial Narrow" w:hAnsi="Arial Narrow"/>
              </w:rPr>
              <w:t>U</w:t>
            </w:r>
            <w:r w:rsidRPr="00932E63">
              <w:rPr>
                <w:rFonts w:ascii="Arial Narrow" w:hAnsi="Arial Narrow"/>
              </w:rPr>
              <w:t xml:space="preserve">nternehmens </w:t>
            </w:r>
          </w:p>
          <w:sdt>
            <w:sdtPr>
              <w:rPr>
                <w:rFonts w:ascii="Arial Narrow" w:hAnsi="Arial Narrow"/>
              </w:rPr>
              <w:id w:val="-1540663285"/>
              <w:placeholder>
                <w:docPart w:val="3F00365C448F4876BE15B400307636CC"/>
              </w:placeholder>
              <w:showingPlcHdr/>
              <w:text/>
            </w:sdtPr>
            <w:sdtEndPr/>
            <w:sdtContent>
              <w:p w:rsidR="004E2EE1" w:rsidRPr="00932E63" w:rsidRDefault="004E2EE1" w:rsidP="004E2EE1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 + Rechtsform</w:t>
                </w:r>
              </w:p>
            </w:sdtContent>
          </w:sdt>
        </w:tc>
        <w:tc>
          <w:tcPr>
            <w:tcW w:w="782" w:type="dxa"/>
            <w:shd w:val="clear" w:color="auto" w:fill="auto"/>
          </w:tcPr>
          <w:p w:rsidR="00677BC7" w:rsidRPr="00932E63" w:rsidRDefault="00677BC7" w:rsidP="00981C53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Partner ID</w:t>
            </w:r>
          </w:p>
          <w:p w:rsidR="00677BC7" w:rsidRPr="00932E63" w:rsidRDefault="00677BC7" w:rsidP="00981C53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shd w:val="clear" w:color="auto" w:fill="DEEAF6" w:themeFill="accent1" w:themeFillTint="33"/>
          </w:tcPr>
          <w:p w:rsidR="00677BC7" w:rsidRPr="00932E63" w:rsidRDefault="00677BC7" w:rsidP="00981C53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rPr>
          <w:trHeight w:val="284"/>
        </w:trPr>
        <w:tc>
          <w:tcPr>
            <w:tcW w:w="1617" w:type="dxa"/>
            <w:vMerge/>
            <w:shd w:val="clear" w:color="auto" w:fill="auto"/>
          </w:tcPr>
          <w:p w:rsidR="00157C1D" w:rsidRPr="00932E63" w:rsidRDefault="00157C1D" w:rsidP="00981C53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8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981C53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Mitglied in folgender Kooperation:</w:t>
            </w:r>
          </w:p>
        </w:tc>
        <w:tc>
          <w:tcPr>
            <w:tcW w:w="2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981C53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>Mitgliedsnr.:</w:t>
            </w:r>
          </w:p>
        </w:tc>
      </w:tr>
      <w:tr w:rsidR="00157C1D" w:rsidRPr="00932E63" w:rsidTr="00F14A09">
        <w:trPr>
          <w:trHeight w:val="284"/>
        </w:trPr>
        <w:tc>
          <w:tcPr>
            <w:tcW w:w="1617" w:type="dxa"/>
            <w:vMerge/>
            <w:shd w:val="clear" w:color="auto" w:fill="auto"/>
          </w:tcPr>
          <w:p w:rsidR="00157C1D" w:rsidRPr="00932E63" w:rsidRDefault="00157C1D" w:rsidP="00981C53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  <w:b/>
              <w:bCs/>
            </w:rPr>
            <w:id w:val="-498733319"/>
            <w:placeholder>
              <w:docPart w:val="CD1A41F8516F49A49BC12B2A00F4B719"/>
            </w:placeholder>
            <w:showingPlcHdr/>
            <w:text/>
          </w:sdtPr>
          <w:sdtEndPr/>
          <w:sdtContent>
            <w:tc>
              <w:tcPr>
                <w:tcW w:w="4899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</w:tcPr>
              <w:p w:rsidR="00157C1D" w:rsidRPr="00932E63" w:rsidRDefault="004E2EE1" w:rsidP="004E2EE1">
                <w:pPr>
                  <w:spacing w:after="0" w:line="240" w:lineRule="auto"/>
                  <w:rPr>
                    <w:rFonts w:ascii="Arial Narrow" w:hAnsi="Arial Narrow"/>
                    <w:b/>
                    <w:bCs/>
                  </w:rPr>
                </w:pPr>
                <w:r>
                  <w:rPr>
                    <w:rStyle w:val="Platzhaltertext"/>
                  </w:rPr>
                  <w:t>Name der Kooperation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639999322"/>
            <w:placeholder>
              <w:docPart w:val="B40A65E82ECF40799BFAC18D86AD09DC"/>
            </w:placeholder>
            <w:showingPlcHdr/>
            <w:text/>
          </w:sdtPr>
          <w:sdtEndPr/>
          <w:sdtContent>
            <w:tc>
              <w:tcPr>
                <w:tcW w:w="2772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:rsidR="00157C1D" w:rsidRPr="00932E63" w:rsidRDefault="004E2EE1" w:rsidP="004E2EE1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Mitgliedsnummer</w:t>
                </w:r>
              </w:p>
            </w:tc>
          </w:sdtContent>
        </w:sdt>
      </w:tr>
      <w:tr w:rsidR="009B6483" w:rsidRPr="00932E63" w:rsidTr="00F14A09">
        <w:trPr>
          <w:trHeight w:val="284"/>
        </w:trPr>
        <w:tc>
          <w:tcPr>
            <w:tcW w:w="1617" w:type="dxa"/>
            <w:vMerge/>
            <w:shd w:val="clear" w:color="auto" w:fill="auto"/>
          </w:tcPr>
          <w:p w:rsidR="009B6483" w:rsidRPr="00932E63" w:rsidRDefault="009B6483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6483" w:rsidRPr="00932E63" w:rsidRDefault="009B6483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Hauptadresse: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6483" w:rsidRPr="00932E63" w:rsidRDefault="009B6483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Weitere Adresse (1):</w:t>
            </w:r>
          </w:p>
        </w:tc>
        <w:tc>
          <w:tcPr>
            <w:tcW w:w="2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B6483" w:rsidRPr="00932E63" w:rsidRDefault="009B6483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  <w:b/>
                <w:bCs/>
              </w:rPr>
              <w:t>Weitere Adresse (2):</w:t>
            </w:r>
          </w:p>
        </w:tc>
      </w:tr>
      <w:tr w:rsidR="009B6483" w:rsidRPr="00932E63" w:rsidTr="00F14A09">
        <w:tc>
          <w:tcPr>
            <w:tcW w:w="1617" w:type="dxa"/>
            <w:vMerge/>
            <w:shd w:val="clear" w:color="auto" w:fill="auto"/>
          </w:tcPr>
          <w:p w:rsidR="009B6483" w:rsidRPr="00932E63" w:rsidRDefault="009B6483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489" w:type="dxa"/>
            <w:gridSpan w:val="2"/>
            <w:shd w:val="clear" w:color="auto" w:fill="auto"/>
          </w:tcPr>
          <w:sdt>
            <w:sdtPr>
              <w:rPr>
                <w:rFonts w:ascii="Arial Narrow" w:hAnsi="Arial Narrow"/>
              </w:rPr>
              <w:id w:val="1891463020"/>
              <w:placeholder>
                <w:docPart w:val="0D035F12E63B4CD88B21AB9E88AC0241"/>
              </w:placeholder>
              <w:showingPlcHdr/>
              <w:text/>
            </w:sdtPr>
            <w:sdtEndPr/>
            <w:sdtContent>
              <w:p w:rsidR="009B6483" w:rsidRDefault="004E2EE1" w:rsidP="004E2EE1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Straße, Zusatz, PLZ + Ort</w:t>
                </w:r>
              </w:p>
            </w:sdtContent>
          </w:sdt>
          <w:p w:rsidR="004E2EE1" w:rsidRPr="00932E63" w:rsidRDefault="004E2EE1" w:rsidP="004E2EE1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</w:rPr>
            <w:id w:val="-730858144"/>
            <w:placeholder>
              <w:docPart w:val="2D5FAC82DAD64CE8B167F62625FD421C"/>
            </w:placeholder>
            <w:showingPlcHdr/>
            <w:text/>
          </w:sdtPr>
          <w:sdtEndPr/>
          <w:sdtContent>
            <w:tc>
              <w:tcPr>
                <w:tcW w:w="2410" w:type="dxa"/>
                <w:gridSpan w:val="2"/>
                <w:shd w:val="clear" w:color="auto" w:fill="auto"/>
              </w:tcPr>
              <w:p w:rsidR="009B6483" w:rsidRPr="00932E63" w:rsidRDefault="004E2EE1" w:rsidP="004E2EE1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Straße, Zusatz, PLZ + Ort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-1046686700"/>
            <w:placeholder>
              <w:docPart w:val="73297295930D44D2BCDFEE3EBED47CC5"/>
            </w:placeholder>
            <w:showingPlcHdr/>
            <w:text/>
          </w:sdtPr>
          <w:sdtEndPr/>
          <w:sdtContent>
            <w:tc>
              <w:tcPr>
                <w:tcW w:w="2772" w:type="dxa"/>
                <w:gridSpan w:val="3"/>
                <w:shd w:val="clear" w:color="auto" w:fill="auto"/>
              </w:tcPr>
              <w:p w:rsidR="009B6483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Straße, Zusatz, PLZ + Ort</w:t>
                </w:r>
              </w:p>
            </w:tc>
          </w:sdtContent>
        </w:sdt>
      </w:tr>
      <w:tr w:rsidR="004E2EE1" w:rsidRPr="00932E63" w:rsidTr="00F14A09">
        <w:trPr>
          <w:trHeight w:val="284"/>
        </w:trPr>
        <w:tc>
          <w:tcPr>
            <w:tcW w:w="1617" w:type="dxa"/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Kontaktinfo</w:t>
            </w:r>
          </w:p>
        </w:tc>
        <w:tc>
          <w:tcPr>
            <w:tcW w:w="2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(Titel,) Name, Vorname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Telefon + Mobiltelefon</w:t>
            </w:r>
          </w:p>
        </w:tc>
        <w:tc>
          <w:tcPr>
            <w:tcW w:w="2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E-Mail Adresse</w:t>
            </w:r>
          </w:p>
        </w:tc>
      </w:tr>
      <w:tr w:rsidR="004E2EE1" w:rsidRPr="00932E63" w:rsidTr="00F14A09">
        <w:trPr>
          <w:trHeight w:val="284"/>
        </w:trPr>
        <w:tc>
          <w:tcPr>
            <w:tcW w:w="1617" w:type="dxa"/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Geschäftsführung</w:t>
            </w:r>
          </w:p>
        </w:tc>
        <w:sdt>
          <w:sdtPr>
            <w:rPr>
              <w:rFonts w:ascii="Arial Narrow" w:hAnsi="Arial Narrow"/>
            </w:rPr>
            <w:id w:val="338735865"/>
            <w:placeholder>
              <w:docPart w:val="7BC9D86C8B23435FB774C007F99BF442"/>
            </w:placeholder>
            <w:showingPlcHdr/>
            <w:text/>
          </w:sdtPr>
          <w:sdtEndPr/>
          <w:sdtContent>
            <w:tc>
              <w:tcPr>
                <w:tcW w:w="2489" w:type="dxa"/>
                <w:gridSpan w:val="2"/>
                <w:shd w:val="clear" w:color="auto" w:fill="auto"/>
              </w:tcPr>
              <w:p w:rsidR="004E2EE1" w:rsidRPr="00932E63" w:rsidRDefault="004E2EE1" w:rsidP="004E2EE1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-371542787"/>
            <w:placeholder>
              <w:docPart w:val="B9403E7B812A43CCAF24DE77B1756AB5"/>
            </w:placeholder>
            <w:showingPlcHdr/>
            <w:text/>
          </w:sdtPr>
          <w:sdtEndPr/>
          <w:sdtContent>
            <w:tc>
              <w:tcPr>
                <w:tcW w:w="2410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Nummer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34632270"/>
            <w:placeholder>
              <w:docPart w:val="8A4DD9F886F345BF9A8F849172F6D13F"/>
            </w:placeholder>
            <w:text/>
          </w:sdtPr>
          <w:sdtEndPr/>
          <w:sdtContent>
            <w:tc>
              <w:tcPr>
                <w:tcW w:w="2772" w:type="dxa"/>
                <w:gridSpan w:val="3"/>
                <w:shd w:val="clear" w:color="auto" w:fill="auto"/>
              </w:tcPr>
              <w:p w:rsidR="004E2EE1" w:rsidRPr="00932E63" w:rsidRDefault="00F14A09" w:rsidP="004E2EE1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E-Mail</w:t>
                </w:r>
              </w:p>
            </w:tc>
          </w:sdtContent>
        </w:sdt>
      </w:tr>
      <w:tr w:rsidR="004E2EE1" w:rsidRPr="00932E63" w:rsidTr="00F14A09">
        <w:trPr>
          <w:trHeight w:val="284"/>
        </w:trPr>
        <w:tc>
          <w:tcPr>
            <w:tcW w:w="1617" w:type="dxa"/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Vertrieb</w:t>
            </w:r>
          </w:p>
        </w:tc>
        <w:sdt>
          <w:sdtPr>
            <w:rPr>
              <w:rFonts w:ascii="Arial Narrow" w:hAnsi="Arial Narrow"/>
            </w:rPr>
            <w:id w:val="-167558995"/>
            <w:placeholder>
              <w:docPart w:val="C08879C5AC564E58810D9E7AAAC32159"/>
            </w:placeholder>
            <w:showingPlcHdr/>
            <w:text/>
          </w:sdtPr>
          <w:sdtEndPr/>
          <w:sdtContent>
            <w:tc>
              <w:tcPr>
                <w:tcW w:w="2489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743846237"/>
            <w:placeholder>
              <w:docPart w:val="09E1AB08C56B40BF8E5E7AED8EFB8CE2"/>
            </w:placeholder>
            <w:showingPlcHdr/>
            <w:text/>
          </w:sdtPr>
          <w:sdtEndPr/>
          <w:sdtContent>
            <w:tc>
              <w:tcPr>
                <w:tcW w:w="2410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Nummer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2115863531"/>
            <w:placeholder>
              <w:docPart w:val="896C0E923F54448A9C98223CFC115498"/>
            </w:placeholder>
            <w:text/>
          </w:sdtPr>
          <w:sdtEndPr/>
          <w:sdtContent>
            <w:tc>
              <w:tcPr>
                <w:tcW w:w="2772" w:type="dxa"/>
                <w:gridSpan w:val="3"/>
                <w:shd w:val="clear" w:color="auto" w:fill="auto"/>
              </w:tcPr>
              <w:p w:rsidR="004E2EE1" w:rsidRPr="00932E63" w:rsidRDefault="00F14A09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E-Mail</w:t>
                </w:r>
              </w:p>
            </w:tc>
          </w:sdtContent>
        </w:sdt>
      </w:tr>
      <w:tr w:rsidR="004E2EE1" w:rsidRPr="00932E63" w:rsidTr="00F14A09">
        <w:trPr>
          <w:trHeight w:val="284"/>
        </w:trPr>
        <w:tc>
          <w:tcPr>
            <w:tcW w:w="1617" w:type="dxa"/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Marketing</w:t>
            </w:r>
          </w:p>
        </w:tc>
        <w:sdt>
          <w:sdtPr>
            <w:rPr>
              <w:rFonts w:ascii="Arial Narrow" w:hAnsi="Arial Narrow"/>
            </w:rPr>
            <w:id w:val="1052582744"/>
            <w:placeholder>
              <w:docPart w:val="2D8D48ABC2924F1E8C2688CBFBC296C3"/>
            </w:placeholder>
            <w:showingPlcHdr/>
            <w:text/>
          </w:sdtPr>
          <w:sdtEndPr/>
          <w:sdtContent>
            <w:tc>
              <w:tcPr>
                <w:tcW w:w="2489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1691639951"/>
            <w:placeholder>
              <w:docPart w:val="063B94165A5C40209FD922021D308528"/>
            </w:placeholder>
            <w:showingPlcHdr/>
            <w:text/>
          </w:sdtPr>
          <w:sdtEndPr/>
          <w:sdtContent>
            <w:tc>
              <w:tcPr>
                <w:tcW w:w="2410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Nummer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-1753889521"/>
            <w:placeholder>
              <w:docPart w:val="65D11908AB6C40068B8195E118B9AF5D"/>
            </w:placeholder>
            <w:text/>
          </w:sdtPr>
          <w:sdtEndPr/>
          <w:sdtContent>
            <w:tc>
              <w:tcPr>
                <w:tcW w:w="2772" w:type="dxa"/>
                <w:gridSpan w:val="3"/>
                <w:shd w:val="clear" w:color="auto" w:fill="auto"/>
              </w:tcPr>
              <w:p w:rsidR="004E2EE1" w:rsidRPr="00932E63" w:rsidRDefault="00F14A09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E-Mail</w:t>
                </w:r>
              </w:p>
            </w:tc>
          </w:sdtContent>
        </w:sdt>
      </w:tr>
      <w:tr w:rsidR="004E2EE1" w:rsidRPr="00932E63" w:rsidTr="00F14A09">
        <w:trPr>
          <w:trHeight w:val="284"/>
        </w:trPr>
        <w:tc>
          <w:tcPr>
            <w:tcW w:w="1617" w:type="dxa"/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Tech. Support</w:t>
            </w:r>
          </w:p>
        </w:tc>
        <w:sdt>
          <w:sdtPr>
            <w:rPr>
              <w:rFonts w:ascii="Arial Narrow" w:hAnsi="Arial Narrow"/>
            </w:rPr>
            <w:id w:val="1585180666"/>
            <w:placeholder>
              <w:docPart w:val="73CE7D325A1A49BF826326D95807EC5D"/>
            </w:placeholder>
            <w:showingPlcHdr/>
            <w:text/>
          </w:sdtPr>
          <w:sdtEndPr/>
          <w:sdtContent>
            <w:tc>
              <w:tcPr>
                <w:tcW w:w="2489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2072466080"/>
            <w:placeholder>
              <w:docPart w:val="ABB10B0A74C74172A672529F6090890C"/>
            </w:placeholder>
            <w:showingPlcHdr/>
            <w:text/>
          </w:sdtPr>
          <w:sdtEndPr/>
          <w:sdtContent>
            <w:tc>
              <w:tcPr>
                <w:tcW w:w="2410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Nummer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653112141"/>
            <w:placeholder>
              <w:docPart w:val="87464325B8AC444382DC55E1139A346D"/>
            </w:placeholder>
            <w:text/>
          </w:sdtPr>
          <w:sdtEndPr/>
          <w:sdtContent>
            <w:tc>
              <w:tcPr>
                <w:tcW w:w="2772" w:type="dxa"/>
                <w:gridSpan w:val="3"/>
                <w:shd w:val="clear" w:color="auto" w:fill="auto"/>
              </w:tcPr>
              <w:p w:rsidR="004E2EE1" w:rsidRPr="00932E63" w:rsidRDefault="00F14A09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E-Mail</w:t>
                </w:r>
              </w:p>
            </w:tc>
          </w:sdtContent>
        </w:sdt>
      </w:tr>
      <w:tr w:rsidR="004E2EE1" w:rsidRPr="00932E63" w:rsidTr="00F14A09">
        <w:trPr>
          <w:trHeight w:val="284"/>
        </w:trPr>
        <w:tc>
          <w:tcPr>
            <w:tcW w:w="1617" w:type="dxa"/>
            <w:shd w:val="clear" w:color="auto" w:fill="auto"/>
          </w:tcPr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Installation</w:t>
            </w:r>
          </w:p>
        </w:tc>
        <w:sdt>
          <w:sdtPr>
            <w:rPr>
              <w:rFonts w:ascii="Arial Narrow" w:hAnsi="Arial Narrow"/>
            </w:rPr>
            <w:id w:val="-1285192825"/>
            <w:placeholder>
              <w:docPart w:val="3A051CA9EE7F4A22BEB427A50FF5B77E"/>
            </w:placeholder>
            <w:showingPlcHdr/>
            <w:text/>
          </w:sdtPr>
          <w:sdtEndPr/>
          <w:sdtContent>
            <w:tc>
              <w:tcPr>
                <w:tcW w:w="2489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292411900"/>
            <w:placeholder>
              <w:docPart w:val="CA483E6175A3447BA530D4430D1A7A61"/>
            </w:placeholder>
            <w:showingPlcHdr/>
            <w:text/>
          </w:sdtPr>
          <w:sdtEndPr/>
          <w:sdtContent>
            <w:tc>
              <w:tcPr>
                <w:tcW w:w="2410" w:type="dxa"/>
                <w:gridSpan w:val="2"/>
                <w:shd w:val="clear" w:color="auto" w:fill="auto"/>
              </w:tcPr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Nummer</w:t>
                </w:r>
              </w:p>
            </w:tc>
          </w:sdtContent>
        </w:sdt>
        <w:sdt>
          <w:sdtPr>
            <w:rPr>
              <w:rFonts w:ascii="Arial Narrow" w:hAnsi="Arial Narrow"/>
            </w:rPr>
            <w:id w:val="-1781801003"/>
            <w:placeholder>
              <w:docPart w:val="78E04CE11E064AF79375CA65D49D6792"/>
            </w:placeholder>
            <w:text/>
          </w:sdtPr>
          <w:sdtEndPr/>
          <w:sdtContent>
            <w:tc>
              <w:tcPr>
                <w:tcW w:w="2772" w:type="dxa"/>
                <w:gridSpan w:val="3"/>
                <w:shd w:val="clear" w:color="auto" w:fill="auto"/>
              </w:tcPr>
              <w:p w:rsidR="004E2EE1" w:rsidRPr="00932E63" w:rsidRDefault="00F14A09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E-Mail</w:t>
                </w:r>
              </w:p>
            </w:tc>
          </w:sdtContent>
        </w:sdt>
      </w:tr>
      <w:tr w:rsidR="00157C1D" w:rsidRPr="00932E63" w:rsidTr="00F14A09">
        <w:trPr>
          <w:trHeight w:val="568"/>
        </w:trPr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</w:tcPr>
          <w:p w:rsidR="00157C1D" w:rsidRDefault="00157C1D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Autorisierungs</w:t>
            </w:r>
            <w:r>
              <w:rPr>
                <w:rFonts w:ascii="Arial Narrow" w:hAnsi="Arial Narrow"/>
                <w:b/>
                <w:bCs/>
              </w:rPr>
              <w:t>-</w:t>
            </w:r>
          </w:p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antrag</w:t>
            </w:r>
          </w:p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48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7C1D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Abgegeben durch </w:t>
            </w:r>
          </w:p>
          <w:sdt>
            <w:sdtPr>
              <w:rPr>
                <w:rFonts w:ascii="Arial Narrow" w:hAnsi="Arial Narrow"/>
              </w:rPr>
              <w:id w:val="1903181558"/>
              <w:placeholder>
                <w:docPart w:val="93D416D2AB91405295558DEACFE7009F"/>
              </w:placeholder>
              <w:showingPlcHdr/>
              <w:text/>
            </w:sdtPr>
            <w:sdtEndPr/>
            <w:sdtContent>
              <w:p w:rsidR="004E2EE1" w:rsidRPr="00932E63" w:rsidRDefault="004E2EE1" w:rsidP="00157C1D">
                <w:pPr>
                  <w:spacing w:after="0" w:line="240" w:lineRule="auto"/>
                  <w:rPr>
                    <w:rFonts w:ascii="Arial Narrow" w:hAnsi="Arial Narrow"/>
                  </w:rPr>
                </w:pPr>
                <w:r>
                  <w:rPr>
                    <w:rStyle w:val="Platzhaltertext"/>
                  </w:rPr>
                  <w:t>Name</w:t>
                </w:r>
              </w:p>
            </w:sdtContent>
          </w:sdt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7C1D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Datum:</w:t>
            </w:r>
          </w:p>
          <w:p w:rsidR="004E2EE1" w:rsidRPr="00932E63" w:rsidRDefault="004E2EE1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Unterschrift</w:t>
            </w:r>
          </w:p>
        </w:tc>
      </w:tr>
      <w:tr w:rsidR="00157C1D" w:rsidRPr="00932E63" w:rsidTr="00F14A09">
        <w:tc>
          <w:tcPr>
            <w:tcW w:w="319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c>
          <w:tcPr>
            <w:tcW w:w="3198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 xml:space="preserve">Autorisierungsbedingungen </w:t>
            </w:r>
            <w:r w:rsidR="00F14A09">
              <w:rPr>
                <w:rFonts w:ascii="Arial Narrow" w:hAnsi="Arial Narrow"/>
                <w:b/>
                <w:bCs/>
              </w:rPr>
              <w:t>-</w:t>
            </w:r>
          </w:p>
          <w:p w:rsidR="00157C1D" w:rsidRPr="00F14A09" w:rsidRDefault="00F14A09" w:rsidP="003974E1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14A09">
              <w:rPr>
                <w:rFonts w:ascii="Arial Narrow" w:hAnsi="Arial Narrow"/>
                <w:b/>
              </w:rPr>
              <w:t xml:space="preserve">Fachhändler </w:t>
            </w:r>
            <w:r w:rsidR="003974E1">
              <w:rPr>
                <w:rFonts w:ascii="Arial Narrow" w:hAnsi="Arial Narrow"/>
                <w:b/>
              </w:rPr>
              <w:t>/ Etail</w:t>
            </w:r>
          </w:p>
        </w:tc>
        <w:tc>
          <w:tcPr>
            <w:tcW w:w="20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Ausgefüllt vom </w:t>
            </w:r>
            <w:r w:rsidRPr="00932E63">
              <w:rPr>
                <w:rFonts w:ascii="Arial Narrow" w:hAnsi="Arial Narrow"/>
              </w:rPr>
              <w:t>Partner</w:t>
            </w:r>
          </w:p>
        </w:tc>
        <w:tc>
          <w:tcPr>
            <w:tcW w:w="20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Review</w:t>
            </w:r>
            <w:r>
              <w:rPr>
                <w:rFonts w:ascii="Arial Narrow" w:hAnsi="Arial Narrow"/>
              </w:rPr>
              <w:t xml:space="preserve"> eQ-3</w:t>
            </w:r>
            <w:r w:rsidRPr="00932E63">
              <w:rPr>
                <w:rFonts w:ascii="Arial Narrow" w:hAnsi="Arial Narrow"/>
              </w:rPr>
              <w:t>:</w:t>
            </w:r>
          </w:p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(Kommentar + Name + Datum)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Rückge</w:t>
            </w:r>
            <w:r>
              <w:rPr>
                <w:rFonts w:ascii="Arial Narrow" w:hAnsi="Arial Narrow"/>
              </w:rPr>
              <w:t>-</w:t>
            </w:r>
            <w:r w:rsidRPr="00932E63">
              <w:rPr>
                <w:rFonts w:ascii="Arial Narrow" w:hAnsi="Arial Narrow"/>
              </w:rPr>
              <w:t>stellt bis:</w:t>
            </w:r>
            <w:r w:rsidRPr="00932E63">
              <w:rPr>
                <w:rFonts w:ascii="Arial Narrow" w:hAnsi="Arial Narrow"/>
              </w:rPr>
              <w:br/>
            </w:r>
          </w:p>
        </w:tc>
        <w:tc>
          <w:tcPr>
            <w:tcW w:w="1071" w:type="dxa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Akzeptiert:</w:t>
            </w:r>
            <w:r w:rsidRPr="00932E63">
              <w:rPr>
                <w:rFonts w:ascii="Arial Narrow" w:hAnsi="Arial Narrow"/>
              </w:rPr>
              <w:br/>
            </w:r>
          </w:p>
        </w:tc>
      </w:tr>
      <w:tr w:rsidR="00F14A09" w:rsidRPr="00932E63" w:rsidTr="00F14A09">
        <w:trPr>
          <w:trHeight w:val="2569"/>
        </w:trPr>
        <w:tc>
          <w:tcPr>
            <w:tcW w:w="3198" w:type="dxa"/>
            <w:gridSpan w:val="2"/>
            <w:shd w:val="clear" w:color="auto" w:fill="auto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Beschreibung des Partnerunternehmens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 xml:space="preserve">- Eigentümer 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- Gründung / Geschichte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- Ausrichtung / Tätigkeitsfeld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- Aktivitäten in Hausautomation</w:t>
            </w:r>
          </w:p>
        </w:tc>
        <w:sdt>
          <w:sdtPr>
            <w:rPr>
              <w:rFonts w:ascii="Arial Narrow" w:hAnsi="Arial Narrow"/>
            </w:rPr>
            <w:id w:val="-300533149"/>
            <w:placeholder>
              <w:docPart w:val="ACD4DE040E4B44B2AD440ACB05C2BB31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932E63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shd w:val="clear" w:color="auto" w:fill="auto"/>
          </w:tcPr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t xml:space="preserve">- Partner sorgt für hervorgehobene </w:t>
            </w:r>
            <w:r>
              <w:rPr>
                <w:rFonts w:ascii="Arial Narrow" w:hAnsi="Arial Narrow"/>
              </w:rPr>
              <w:t xml:space="preserve"> </w:t>
            </w:r>
          </w:p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</w:rPr>
              <w:t xml:space="preserve">Präsentation im Internet  (in welcher </w:t>
            </w:r>
          </w:p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</w:rPr>
              <w:t xml:space="preserve">Form?)        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  <w:b/>
              </w:rPr>
              <w:t>und/oder</w:t>
            </w:r>
          </w:p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t xml:space="preserve">- Partner leistet beim Endkunden </w:t>
            </w:r>
            <w:r>
              <w:rPr>
                <w:rFonts w:ascii="Arial Narrow" w:hAnsi="Arial Narrow"/>
              </w:rPr>
              <w:t xml:space="preserve">   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</w:rPr>
              <w:t>individuellen Support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</w:rPr>
            <w:id w:val="953212629"/>
            <w:placeholder>
              <w:docPart w:val="04B880CCE50F42ADA1639946D1F132FF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932E63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shd w:val="clear" w:color="auto" w:fill="auto"/>
          </w:tcPr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t>Partner kann HomeMatic vorführen</w:t>
            </w:r>
            <w:r w:rsidRPr="002A53BC">
              <w:rPr>
                <w:rFonts w:ascii="Arial Narrow" w:hAnsi="Arial Narrow"/>
              </w:rPr>
              <w:br/>
              <w:t xml:space="preserve">- mittels Video/ Live-Übertragung          </w:t>
            </w:r>
            <w:r>
              <w:rPr>
                <w:rFonts w:ascii="Arial Narrow" w:hAnsi="Arial Narrow"/>
              </w:rPr>
              <w:t xml:space="preserve">  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  <w:b/>
              </w:rPr>
              <w:t>und/oder</w:t>
            </w:r>
            <w:r w:rsidRPr="002A53BC">
              <w:rPr>
                <w:rFonts w:ascii="Arial Narrow" w:hAnsi="Arial Narrow"/>
              </w:rPr>
              <w:br/>
              <w:t>- zu welchen Uhrzeiten?</w:t>
            </w:r>
            <w:r w:rsidRPr="002A53BC">
              <w:rPr>
                <w:rFonts w:ascii="Arial Narrow" w:hAnsi="Arial Narrow"/>
              </w:rPr>
              <w:br/>
              <w:t>- Online live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</w:rPr>
            <w:id w:val="122352925"/>
            <w:placeholder>
              <w:docPart w:val="521A68F2A54440628DF1541305B396C4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932E63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shd w:val="clear" w:color="auto" w:fill="auto"/>
          </w:tcPr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lastRenderedPageBreak/>
              <w:t xml:space="preserve">Partner verfügt über HomeMatic Fachkenntnisse </w:t>
            </w:r>
            <w:r w:rsidRPr="002A53BC">
              <w:rPr>
                <w:rFonts w:ascii="Arial Narrow" w:hAnsi="Arial Narrow"/>
              </w:rPr>
              <w:br/>
              <w:t xml:space="preserve">- Mitarbeiter mit Fähigkeit zur </w:t>
            </w:r>
          </w:p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</w:rPr>
              <w:t>Beratung im Vertrieb</w:t>
            </w:r>
            <w:r w:rsidRPr="002A53BC">
              <w:rPr>
                <w:rFonts w:ascii="Arial Narrow" w:hAnsi="Arial Narrow"/>
              </w:rPr>
              <w:br/>
              <w:t xml:space="preserve">- Mitarbeiter mit technischen </w:t>
            </w:r>
          </w:p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</w:rPr>
              <w:t>Kenntnissen</w:t>
            </w:r>
            <w:r w:rsidRPr="002A53BC">
              <w:rPr>
                <w:rFonts w:ascii="Arial Narrow" w:hAnsi="Arial Narrow"/>
              </w:rPr>
              <w:br/>
              <w:t xml:space="preserve">- Mitarbeiter mit Eignung für 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2A53BC">
              <w:rPr>
                <w:rFonts w:ascii="Arial Narrow" w:hAnsi="Arial Narrow"/>
              </w:rPr>
              <w:t>Installation</w:t>
            </w:r>
          </w:p>
          <w:p w:rsidR="00F14A09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t>Autorisierte HomeMatic Schulungen wurden besucht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</w:rPr>
            <w:id w:val="-1059943484"/>
            <w:placeholder>
              <w:docPart w:val="8A96765883304BACB8A001EDFADA1B51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932E63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shd w:val="clear" w:color="auto" w:fill="auto"/>
          </w:tcPr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t>Leistet der Partner für HomeMatic technische Unterstützung / Kundendienst für seine Endkunden?</w:t>
            </w:r>
          </w:p>
          <w:p w:rsidR="00F14A09" w:rsidRPr="002A53BC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2A53BC">
              <w:rPr>
                <w:rFonts w:ascii="Arial Narrow" w:hAnsi="Arial Narrow"/>
              </w:rPr>
              <w:t>- Wenn ja, in welcher Form?</w:t>
            </w:r>
            <w:r w:rsidRPr="002A53BC">
              <w:rPr>
                <w:rFonts w:ascii="Arial Narrow" w:hAnsi="Arial Narrow"/>
              </w:rPr>
              <w:br/>
            </w:r>
          </w:p>
        </w:tc>
        <w:sdt>
          <w:sdtPr>
            <w:rPr>
              <w:rFonts w:ascii="Arial Narrow" w:hAnsi="Arial Narrow"/>
            </w:rPr>
            <w:id w:val="757101227"/>
            <w:placeholder>
              <w:docPart w:val="94BB55DE96F946ACB4FAA5638046897D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157C1D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shd w:val="clear" w:color="auto" w:fill="auto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 xml:space="preserve">Liegen über den Partner negative Informationen 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zur Qualität seiner Leistungen vor?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</w:rPr>
            <w:id w:val="1994128973"/>
            <w:placeholder>
              <w:docPart w:val="EF85B5C0A26449229CE44D68753604EB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157C1D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shd w:val="clear" w:color="auto" w:fill="auto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Liegen über den Partner negative Informationen zur wirtschaftlichen Leistungsfähigkeit + Bonität vor?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</w:rPr>
            <w:id w:val="807600581"/>
            <w:placeholder>
              <w:docPart w:val="447567C94E30405B809330579F4A69DA"/>
            </w:placeholder>
            <w:showingPlcHdr/>
            <w:text/>
          </w:sdtPr>
          <w:sdtEndPr/>
          <w:sdtContent>
            <w:tc>
              <w:tcPr>
                <w:tcW w:w="2017" w:type="dxa"/>
                <w:gridSpan w:val="2"/>
                <w:shd w:val="clear" w:color="auto" w:fill="auto"/>
              </w:tcPr>
              <w:p w:rsidR="00F14A09" w:rsidRPr="00157C1D" w:rsidRDefault="00F14A09" w:rsidP="00C921DC">
                <w:pPr>
                  <w:spacing w:after="0" w:line="240" w:lineRule="auto"/>
                  <w:rPr>
                    <w:rFonts w:ascii="Arial Narrow" w:hAnsi="Arial Narrow"/>
                  </w:rPr>
                </w:pPr>
                <w:r w:rsidRPr="00DD30E8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2083" w:type="dxa"/>
            <w:gridSpan w:val="2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shd w:val="clear" w:color="auto" w:fill="DEEAF6" w:themeFill="accent1" w:themeFillTint="33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F14A09" w:rsidRPr="00932E63" w:rsidTr="00F14A09">
        <w:tc>
          <w:tcPr>
            <w:tcW w:w="31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 xml:space="preserve">eQ-3 Partnervertrag ist rechtsgültig unterschrieben </w:t>
            </w:r>
          </w:p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14A09" w:rsidRPr="00157C1D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(n/a)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000000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shd w:val="clear" w:color="auto" w:fill="auto"/>
          </w:tcPr>
          <w:p w:rsidR="00F14A09" w:rsidRPr="00932E63" w:rsidRDefault="00F14A09" w:rsidP="00C921D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c>
          <w:tcPr>
            <w:tcW w:w="319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01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c>
          <w:tcPr>
            <w:tcW w:w="3198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 w:rsidRPr="00932E63">
              <w:rPr>
                <w:rFonts w:ascii="Arial Narrow" w:hAnsi="Arial Narrow"/>
                <w:b/>
                <w:bCs/>
              </w:rPr>
              <w:t>Autorisierungsprozess</w:t>
            </w:r>
          </w:p>
        </w:tc>
        <w:tc>
          <w:tcPr>
            <w:tcW w:w="20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59041E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 xml:space="preserve">Name eQ-3 </w:t>
            </w:r>
            <w:r w:rsidR="0059041E">
              <w:rPr>
                <w:rFonts w:ascii="Arial Narrow" w:hAnsi="Arial Narrow"/>
              </w:rPr>
              <w:t>P</w:t>
            </w:r>
            <w:r w:rsidRPr="00932E63">
              <w:rPr>
                <w:rFonts w:ascii="Arial Narrow" w:hAnsi="Arial Narrow"/>
              </w:rPr>
              <w:t>artner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Name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Datum</w:t>
            </w: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Unterschrift</w:t>
            </w:r>
          </w:p>
        </w:tc>
      </w:tr>
      <w:tr w:rsidR="00157C1D" w:rsidRPr="00932E63" w:rsidTr="00F14A09">
        <w:tc>
          <w:tcPr>
            <w:tcW w:w="3198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Autorisierung betreut durch</w:t>
            </w:r>
          </w:p>
        </w:tc>
        <w:tc>
          <w:tcPr>
            <w:tcW w:w="2017" w:type="dxa"/>
            <w:gridSpan w:val="2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c>
          <w:tcPr>
            <w:tcW w:w="3198" w:type="dxa"/>
            <w:gridSpan w:val="2"/>
            <w:vMerge w:val="restart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Autorisierung durch eQ-3</w:t>
            </w:r>
          </w:p>
        </w:tc>
        <w:tc>
          <w:tcPr>
            <w:tcW w:w="2017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eQ-3 Vertrieb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c>
          <w:tcPr>
            <w:tcW w:w="3198" w:type="dxa"/>
            <w:gridSpan w:val="2"/>
            <w:vMerge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17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eQ-3 Partnerprogramm Mgr.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c>
          <w:tcPr>
            <w:tcW w:w="3198" w:type="dxa"/>
            <w:gridSpan w:val="2"/>
            <w:vMerge w:val="restart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Administration</w:t>
            </w:r>
          </w:p>
        </w:tc>
        <w:tc>
          <w:tcPr>
            <w:tcW w:w="2017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Partner-ID vergeben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shd w:val="clear" w:color="auto" w:fill="000000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rPr>
          <w:trHeight w:val="50"/>
        </w:trPr>
        <w:tc>
          <w:tcPr>
            <w:tcW w:w="3198" w:type="dxa"/>
            <w:gridSpan w:val="2"/>
            <w:vMerge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17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In Partnerliste eingetragen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shd w:val="clear" w:color="auto" w:fill="000000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7C1D" w:rsidRPr="00932E63" w:rsidTr="00F14A09">
        <w:trPr>
          <w:trHeight w:val="50"/>
        </w:trPr>
        <w:tc>
          <w:tcPr>
            <w:tcW w:w="3198" w:type="dxa"/>
            <w:gridSpan w:val="2"/>
            <w:vMerge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17" w:type="dxa"/>
            <w:gridSpan w:val="2"/>
            <w:shd w:val="clear" w:color="auto" w:fill="auto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  <w:r w:rsidRPr="00932E63">
              <w:rPr>
                <w:rFonts w:ascii="Arial Narrow" w:hAnsi="Arial Narrow"/>
              </w:rPr>
              <w:t>KAM + Partner informiert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82" w:type="dxa"/>
            <w:shd w:val="clear" w:color="auto" w:fill="DEEAF6" w:themeFill="accent1" w:themeFillTint="33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90" w:type="dxa"/>
            <w:gridSpan w:val="2"/>
            <w:shd w:val="clear" w:color="auto" w:fill="000000"/>
          </w:tcPr>
          <w:p w:rsidR="00157C1D" w:rsidRPr="00932E63" w:rsidRDefault="00157C1D" w:rsidP="00157C1D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4E6BD7" w:rsidRDefault="004E6BD7" w:rsidP="009B6483">
      <w:pPr>
        <w:spacing w:after="120"/>
        <w:rPr>
          <w:rFonts w:ascii="Arial" w:hAnsi="Arial" w:cs="Arial"/>
          <w:b/>
          <w:bCs/>
        </w:rPr>
      </w:pPr>
      <w:r w:rsidRPr="00932E63">
        <w:rPr>
          <w:rFonts w:ascii="Arial" w:hAnsi="Arial" w:cs="Arial"/>
          <w:b/>
          <w:bCs/>
        </w:rPr>
        <w:t xml:space="preserve"> </w:t>
      </w: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Default="002A53BC" w:rsidP="009B6483">
      <w:pPr>
        <w:spacing w:after="120"/>
        <w:rPr>
          <w:rFonts w:ascii="Arial" w:hAnsi="Arial" w:cs="Arial"/>
          <w:b/>
          <w:bCs/>
        </w:rPr>
      </w:pPr>
    </w:p>
    <w:p w:rsidR="002A53BC" w:rsidRPr="00932E63" w:rsidRDefault="002A53BC" w:rsidP="009B6483">
      <w:pPr>
        <w:spacing w:after="120"/>
        <w:rPr>
          <w:rFonts w:ascii="Arial" w:hAnsi="Arial" w:cs="Arial"/>
          <w:b/>
          <w:bCs/>
        </w:rPr>
      </w:pPr>
    </w:p>
    <w:p w:rsidR="004E6BD7" w:rsidRPr="00932E63" w:rsidRDefault="004E6BD7" w:rsidP="00A07B67">
      <w:pPr>
        <w:spacing w:after="120"/>
        <w:rPr>
          <w:rFonts w:ascii="Arial" w:hAnsi="Arial" w:cs="Arial"/>
          <w:b/>
          <w:bCs/>
        </w:rPr>
      </w:pPr>
    </w:p>
    <w:sectPr w:rsidR="004E6BD7" w:rsidRPr="00932E63" w:rsidSect="00FE5518">
      <w:footerReference w:type="default" r:id="rId9"/>
      <w:pgSz w:w="11906" w:h="16838" w:code="9"/>
      <w:pgMar w:top="1134" w:right="1418" w:bottom="1134" w:left="1418" w:header="709" w:footer="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78B" w:rsidRDefault="00FB578B">
      <w:r>
        <w:separator/>
      </w:r>
    </w:p>
  </w:endnote>
  <w:endnote w:type="continuationSeparator" w:id="0">
    <w:p w:rsidR="00FB578B" w:rsidRDefault="00FB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CB" w:rsidRPr="00486B72" w:rsidRDefault="006C0267" w:rsidP="00FB36AF">
    <w:pPr>
      <w:pStyle w:val="Fuzeile"/>
      <w:pBdr>
        <w:top w:val="single" w:sz="4" w:space="1" w:color="auto"/>
      </w:pBdr>
      <w:tabs>
        <w:tab w:val="clear" w:pos="8306"/>
        <w:tab w:val="right" w:pos="900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eQ-3</w:t>
    </w:r>
    <w:r>
      <w:rPr>
        <w:rFonts w:ascii="Arial" w:hAnsi="Arial" w:cs="Arial"/>
        <w:sz w:val="16"/>
        <w:szCs w:val="16"/>
      </w:rPr>
      <w:tab/>
      <w:t xml:space="preserve">                                                                              </w:t>
    </w:r>
    <w:r w:rsidR="00FB578B">
      <w:rPr>
        <w:rFonts w:ascii="Arial" w:hAnsi="Arial" w:cs="Arial"/>
        <w:sz w:val="16"/>
        <w:szCs w:val="16"/>
      </w:rPr>
      <w:t xml:space="preserve">                                 Anlage B – Partnerbedingungen und Autorisierung</w:t>
    </w:r>
    <w:r w:rsidR="004478CB" w:rsidRPr="00486B72">
      <w:rPr>
        <w:rFonts w:ascii="Arial" w:hAnsi="Arial" w:cs="Arial"/>
        <w:sz w:val="16"/>
        <w:szCs w:val="16"/>
      </w:rPr>
      <w:t xml:space="preserve">- </w:t>
    </w:r>
    <w:r w:rsidR="004478CB" w:rsidRPr="00486B72">
      <w:rPr>
        <w:rStyle w:val="Seitenzahl"/>
        <w:rFonts w:ascii="Arial" w:hAnsi="Arial" w:cs="Arial"/>
        <w:sz w:val="16"/>
        <w:szCs w:val="16"/>
      </w:rPr>
      <w:fldChar w:fldCharType="begin"/>
    </w:r>
    <w:r w:rsidR="004478CB" w:rsidRPr="00486B72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="004478CB" w:rsidRPr="00486B72">
      <w:rPr>
        <w:rStyle w:val="Seitenzahl"/>
        <w:rFonts w:ascii="Arial" w:hAnsi="Arial" w:cs="Arial"/>
        <w:sz w:val="16"/>
        <w:szCs w:val="16"/>
      </w:rPr>
      <w:fldChar w:fldCharType="separate"/>
    </w:r>
    <w:r w:rsidR="003974E1">
      <w:rPr>
        <w:rStyle w:val="Seitenzahl"/>
        <w:rFonts w:ascii="Arial" w:hAnsi="Arial" w:cs="Arial"/>
        <w:noProof/>
        <w:sz w:val="16"/>
        <w:szCs w:val="16"/>
      </w:rPr>
      <w:t>1</w:t>
    </w:r>
    <w:r w:rsidR="004478CB" w:rsidRPr="00486B72">
      <w:rPr>
        <w:rStyle w:val="Seitenzahl"/>
        <w:rFonts w:ascii="Arial" w:hAnsi="Arial" w:cs="Arial"/>
        <w:sz w:val="16"/>
        <w:szCs w:val="16"/>
      </w:rPr>
      <w:fldChar w:fldCharType="end"/>
    </w:r>
  </w:p>
  <w:p w:rsidR="004478CB" w:rsidRPr="00FE5518" w:rsidRDefault="004478CB" w:rsidP="00FE5518">
    <w:pPr>
      <w:pStyle w:val="Fuzeile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BC7" w:rsidRPr="00486B72" w:rsidRDefault="006C0267" w:rsidP="00FB36AF">
    <w:pPr>
      <w:pStyle w:val="Fuzeile"/>
      <w:pBdr>
        <w:top w:val="single" w:sz="4" w:space="1" w:color="auto"/>
      </w:pBdr>
      <w:tabs>
        <w:tab w:val="clear" w:pos="8306"/>
        <w:tab w:val="right" w:pos="900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eQ-3</w:t>
    </w:r>
    <w:r>
      <w:rPr>
        <w:rFonts w:ascii="Arial" w:hAnsi="Arial" w:cs="Arial"/>
        <w:sz w:val="16"/>
        <w:szCs w:val="16"/>
      </w:rPr>
      <w:tab/>
      <w:t xml:space="preserve">                                                                              </w:t>
    </w:r>
    <w:r w:rsidR="00FB578B">
      <w:rPr>
        <w:rFonts w:ascii="Arial" w:hAnsi="Arial" w:cs="Arial"/>
        <w:sz w:val="16"/>
        <w:szCs w:val="16"/>
      </w:rPr>
      <w:t xml:space="preserve">                                Anlage B – Partnerbedingungen und Autorisierung</w:t>
    </w:r>
    <w:r w:rsidR="00FB578B" w:rsidRPr="00486B72">
      <w:rPr>
        <w:rFonts w:ascii="Arial" w:hAnsi="Arial" w:cs="Arial"/>
        <w:sz w:val="16"/>
        <w:szCs w:val="16"/>
      </w:rPr>
      <w:t xml:space="preserve"> </w:t>
    </w:r>
    <w:r w:rsidR="00677BC7" w:rsidRPr="00486B72">
      <w:rPr>
        <w:rFonts w:ascii="Arial" w:hAnsi="Arial" w:cs="Arial"/>
        <w:sz w:val="16"/>
        <w:szCs w:val="16"/>
      </w:rPr>
      <w:t xml:space="preserve">- </w:t>
    </w:r>
    <w:r w:rsidR="00677BC7" w:rsidRPr="00486B72">
      <w:rPr>
        <w:rStyle w:val="Seitenzahl"/>
        <w:rFonts w:ascii="Arial" w:hAnsi="Arial" w:cs="Arial"/>
        <w:sz w:val="16"/>
        <w:szCs w:val="16"/>
      </w:rPr>
      <w:fldChar w:fldCharType="begin"/>
    </w:r>
    <w:r w:rsidR="00677BC7" w:rsidRPr="00486B72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="00677BC7" w:rsidRPr="00486B72">
      <w:rPr>
        <w:rStyle w:val="Seitenzahl"/>
        <w:rFonts w:ascii="Arial" w:hAnsi="Arial" w:cs="Arial"/>
        <w:sz w:val="16"/>
        <w:szCs w:val="16"/>
      </w:rPr>
      <w:fldChar w:fldCharType="separate"/>
    </w:r>
    <w:r w:rsidR="003974E1">
      <w:rPr>
        <w:rStyle w:val="Seitenzahl"/>
        <w:rFonts w:ascii="Arial" w:hAnsi="Arial" w:cs="Arial"/>
        <w:noProof/>
        <w:sz w:val="16"/>
        <w:szCs w:val="16"/>
      </w:rPr>
      <w:t>3</w:t>
    </w:r>
    <w:r w:rsidR="00677BC7" w:rsidRPr="00486B72">
      <w:rPr>
        <w:rStyle w:val="Seitenzahl"/>
        <w:rFonts w:ascii="Arial" w:hAnsi="Arial" w:cs="Arial"/>
        <w:sz w:val="16"/>
        <w:szCs w:val="16"/>
      </w:rPr>
      <w:fldChar w:fldCharType="end"/>
    </w:r>
  </w:p>
  <w:p w:rsidR="00677BC7" w:rsidRPr="00FE5518" w:rsidRDefault="00677BC7" w:rsidP="00FE5518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78B" w:rsidRDefault="00FB578B">
      <w:r>
        <w:separator/>
      </w:r>
    </w:p>
  </w:footnote>
  <w:footnote w:type="continuationSeparator" w:id="0">
    <w:p w:rsidR="00FB578B" w:rsidRDefault="00FB5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35675"/>
    <w:multiLevelType w:val="hybridMultilevel"/>
    <w:tmpl w:val="0DCED5CA"/>
    <w:lvl w:ilvl="0" w:tplc="9512499A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nXm1iSUwnVLSz2zix4Y8ZPPl5yfYhtVtwNxK5wVMYtS8UB8o/o745zGcwb0+GM2RIHCKTk06COQAg5DWaMv0Wg==" w:salt="4HHIKiHLLdacBswyppxRoA==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8B"/>
    <w:rsid w:val="00002A23"/>
    <w:rsid w:val="0000413C"/>
    <w:rsid w:val="0000494B"/>
    <w:rsid w:val="0000674B"/>
    <w:rsid w:val="00006911"/>
    <w:rsid w:val="000072DD"/>
    <w:rsid w:val="000126A0"/>
    <w:rsid w:val="00014549"/>
    <w:rsid w:val="00014989"/>
    <w:rsid w:val="00016506"/>
    <w:rsid w:val="00016AA7"/>
    <w:rsid w:val="00016BCF"/>
    <w:rsid w:val="00020A24"/>
    <w:rsid w:val="0002125D"/>
    <w:rsid w:val="00021FC1"/>
    <w:rsid w:val="00024C89"/>
    <w:rsid w:val="00026E3B"/>
    <w:rsid w:val="00027ECA"/>
    <w:rsid w:val="000303B3"/>
    <w:rsid w:val="00032355"/>
    <w:rsid w:val="000323A2"/>
    <w:rsid w:val="00033E68"/>
    <w:rsid w:val="000355B5"/>
    <w:rsid w:val="00040977"/>
    <w:rsid w:val="00040A6F"/>
    <w:rsid w:val="0004117C"/>
    <w:rsid w:val="00043540"/>
    <w:rsid w:val="000446E7"/>
    <w:rsid w:val="00045690"/>
    <w:rsid w:val="00047B91"/>
    <w:rsid w:val="00057A87"/>
    <w:rsid w:val="00061D32"/>
    <w:rsid w:val="000634AD"/>
    <w:rsid w:val="00066259"/>
    <w:rsid w:val="00066964"/>
    <w:rsid w:val="0007418D"/>
    <w:rsid w:val="000771CF"/>
    <w:rsid w:val="0007720E"/>
    <w:rsid w:val="00080C64"/>
    <w:rsid w:val="00081FD7"/>
    <w:rsid w:val="0008339B"/>
    <w:rsid w:val="00083D74"/>
    <w:rsid w:val="00090249"/>
    <w:rsid w:val="0009034F"/>
    <w:rsid w:val="00090712"/>
    <w:rsid w:val="00092541"/>
    <w:rsid w:val="00093297"/>
    <w:rsid w:val="00094E06"/>
    <w:rsid w:val="000A2AF4"/>
    <w:rsid w:val="000A4FF1"/>
    <w:rsid w:val="000B5DE8"/>
    <w:rsid w:val="000C01E8"/>
    <w:rsid w:val="000C133B"/>
    <w:rsid w:val="000C2488"/>
    <w:rsid w:val="000C3C6E"/>
    <w:rsid w:val="000C438B"/>
    <w:rsid w:val="000D0577"/>
    <w:rsid w:val="000D14B7"/>
    <w:rsid w:val="000D2205"/>
    <w:rsid w:val="000D47A6"/>
    <w:rsid w:val="000D64F5"/>
    <w:rsid w:val="000D685E"/>
    <w:rsid w:val="000E0661"/>
    <w:rsid w:val="000E1807"/>
    <w:rsid w:val="000E2E17"/>
    <w:rsid w:val="000E480E"/>
    <w:rsid w:val="000E7D8B"/>
    <w:rsid w:val="000F0A41"/>
    <w:rsid w:val="000F24A7"/>
    <w:rsid w:val="000F2EB6"/>
    <w:rsid w:val="000F2F58"/>
    <w:rsid w:val="000F5A3C"/>
    <w:rsid w:val="000F5B2F"/>
    <w:rsid w:val="001004CA"/>
    <w:rsid w:val="00104571"/>
    <w:rsid w:val="00104847"/>
    <w:rsid w:val="00105FBE"/>
    <w:rsid w:val="001064CA"/>
    <w:rsid w:val="001070B3"/>
    <w:rsid w:val="001111B0"/>
    <w:rsid w:val="00114CC7"/>
    <w:rsid w:val="001159C6"/>
    <w:rsid w:val="00116807"/>
    <w:rsid w:val="00117CD8"/>
    <w:rsid w:val="001220F4"/>
    <w:rsid w:val="001225B6"/>
    <w:rsid w:val="00123FE6"/>
    <w:rsid w:val="00124E6E"/>
    <w:rsid w:val="0012501F"/>
    <w:rsid w:val="00126312"/>
    <w:rsid w:val="00131318"/>
    <w:rsid w:val="00131C02"/>
    <w:rsid w:val="00131C5E"/>
    <w:rsid w:val="001341F4"/>
    <w:rsid w:val="0013452B"/>
    <w:rsid w:val="001352FF"/>
    <w:rsid w:val="00136007"/>
    <w:rsid w:val="0013754B"/>
    <w:rsid w:val="00141C5A"/>
    <w:rsid w:val="001442F9"/>
    <w:rsid w:val="0014470E"/>
    <w:rsid w:val="00146C8A"/>
    <w:rsid w:val="00146E56"/>
    <w:rsid w:val="001501AA"/>
    <w:rsid w:val="00150827"/>
    <w:rsid w:val="001517F1"/>
    <w:rsid w:val="001532AA"/>
    <w:rsid w:val="00157C1D"/>
    <w:rsid w:val="00157D6A"/>
    <w:rsid w:val="0016102D"/>
    <w:rsid w:val="00163272"/>
    <w:rsid w:val="001648BD"/>
    <w:rsid w:val="00166AF1"/>
    <w:rsid w:val="00166FF2"/>
    <w:rsid w:val="0016755A"/>
    <w:rsid w:val="00170983"/>
    <w:rsid w:val="00171A2B"/>
    <w:rsid w:val="00171C25"/>
    <w:rsid w:val="00172066"/>
    <w:rsid w:val="001720DF"/>
    <w:rsid w:val="0017291D"/>
    <w:rsid w:val="00172DEB"/>
    <w:rsid w:val="00173B37"/>
    <w:rsid w:val="00174AB0"/>
    <w:rsid w:val="00176205"/>
    <w:rsid w:val="00176A09"/>
    <w:rsid w:val="00180B4D"/>
    <w:rsid w:val="00180BF7"/>
    <w:rsid w:val="001818FE"/>
    <w:rsid w:val="0018317C"/>
    <w:rsid w:val="00183A14"/>
    <w:rsid w:val="00185BF7"/>
    <w:rsid w:val="0018796C"/>
    <w:rsid w:val="0019012E"/>
    <w:rsid w:val="00191080"/>
    <w:rsid w:val="0019313A"/>
    <w:rsid w:val="0019444F"/>
    <w:rsid w:val="00194886"/>
    <w:rsid w:val="001967DD"/>
    <w:rsid w:val="001A01B1"/>
    <w:rsid w:val="001A189F"/>
    <w:rsid w:val="001A30C8"/>
    <w:rsid w:val="001A68F0"/>
    <w:rsid w:val="001A6DC2"/>
    <w:rsid w:val="001A7157"/>
    <w:rsid w:val="001A7D6D"/>
    <w:rsid w:val="001B1472"/>
    <w:rsid w:val="001B376B"/>
    <w:rsid w:val="001B38A8"/>
    <w:rsid w:val="001B5624"/>
    <w:rsid w:val="001C059F"/>
    <w:rsid w:val="001C2847"/>
    <w:rsid w:val="001C593B"/>
    <w:rsid w:val="001C64E7"/>
    <w:rsid w:val="001C7BF2"/>
    <w:rsid w:val="001D0300"/>
    <w:rsid w:val="001D10DC"/>
    <w:rsid w:val="001D1FD1"/>
    <w:rsid w:val="001D28DE"/>
    <w:rsid w:val="001D30EB"/>
    <w:rsid w:val="001D5C80"/>
    <w:rsid w:val="001D6624"/>
    <w:rsid w:val="001D7729"/>
    <w:rsid w:val="001E25AA"/>
    <w:rsid w:val="001E2926"/>
    <w:rsid w:val="001E4683"/>
    <w:rsid w:val="001E5CFB"/>
    <w:rsid w:val="001E6A37"/>
    <w:rsid w:val="001E6D44"/>
    <w:rsid w:val="001E6F4D"/>
    <w:rsid w:val="001E7DAD"/>
    <w:rsid w:val="001F052B"/>
    <w:rsid w:val="001F06B4"/>
    <w:rsid w:val="001F08C1"/>
    <w:rsid w:val="001F14E4"/>
    <w:rsid w:val="001F56BE"/>
    <w:rsid w:val="001F5C7A"/>
    <w:rsid w:val="001F624F"/>
    <w:rsid w:val="00200D25"/>
    <w:rsid w:val="0020148B"/>
    <w:rsid w:val="00201737"/>
    <w:rsid w:val="00204657"/>
    <w:rsid w:val="00205AFF"/>
    <w:rsid w:val="00211790"/>
    <w:rsid w:val="002147C2"/>
    <w:rsid w:val="00215701"/>
    <w:rsid w:val="00221E4F"/>
    <w:rsid w:val="00222CD7"/>
    <w:rsid w:val="00223852"/>
    <w:rsid w:val="00223924"/>
    <w:rsid w:val="00224F43"/>
    <w:rsid w:val="002273D2"/>
    <w:rsid w:val="00230A1F"/>
    <w:rsid w:val="00230B98"/>
    <w:rsid w:val="00231E6E"/>
    <w:rsid w:val="002352F1"/>
    <w:rsid w:val="0023591D"/>
    <w:rsid w:val="002377C6"/>
    <w:rsid w:val="00237A44"/>
    <w:rsid w:val="00237C18"/>
    <w:rsid w:val="002411C2"/>
    <w:rsid w:val="00243B53"/>
    <w:rsid w:val="00243D94"/>
    <w:rsid w:val="00244482"/>
    <w:rsid w:val="00244EB0"/>
    <w:rsid w:val="00244F55"/>
    <w:rsid w:val="002466B5"/>
    <w:rsid w:val="002477CF"/>
    <w:rsid w:val="00247EE1"/>
    <w:rsid w:val="0025027E"/>
    <w:rsid w:val="00251E24"/>
    <w:rsid w:val="00254500"/>
    <w:rsid w:val="00255330"/>
    <w:rsid w:val="0026061E"/>
    <w:rsid w:val="00260B21"/>
    <w:rsid w:val="00264011"/>
    <w:rsid w:val="00264F2C"/>
    <w:rsid w:val="00265296"/>
    <w:rsid w:val="00265A81"/>
    <w:rsid w:val="00267839"/>
    <w:rsid w:val="002678E2"/>
    <w:rsid w:val="0027325A"/>
    <w:rsid w:val="00273430"/>
    <w:rsid w:val="0027469F"/>
    <w:rsid w:val="00275371"/>
    <w:rsid w:val="00275836"/>
    <w:rsid w:val="002763DC"/>
    <w:rsid w:val="002777FA"/>
    <w:rsid w:val="0028151F"/>
    <w:rsid w:val="00281F9F"/>
    <w:rsid w:val="0028387F"/>
    <w:rsid w:val="00284528"/>
    <w:rsid w:val="00284EBF"/>
    <w:rsid w:val="00285F72"/>
    <w:rsid w:val="002860CC"/>
    <w:rsid w:val="002864D6"/>
    <w:rsid w:val="00287683"/>
    <w:rsid w:val="002916D9"/>
    <w:rsid w:val="00293115"/>
    <w:rsid w:val="002931CF"/>
    <w:rsid w:val="00293EE8"/>
    <w:rsid w:val="00294F35"/>
    <w:rsid w:val="0029521A"/>
    <w:rsid w:val="0029567F"/>
    <w:rsid w:val="00295AE4"/>
    <w:rsid w:val="002977E8"/>
    <w:rsid w:val="00297F33"/>
    <w:rsid w:val="002A0216"/>
    <w:rsid w:val="002A110B"/>
    <w:rsid w:val="002A2C03"/>
    <w:rsid w:val="002A53BC"/>
    <w:rsid w:val="002B02D0"/>
    <w:rsid w:val="002B14E8"/>
    <w:rsid w:val="002B2795"/>
    <w:rsid w:val="002B279C"/>
    <w:rsid w:val="002B33AB"/>
    <w:rsid w:val="002B4A64"/>
    <w:rsid w:val="002B6284"/>
    <w:rsid w:val="002B6E7F"/>
    <w:rsid w:val="002B6F9E"/>
    <w:rsid w:val="002C044F"/>
    <w:rsid w:val="002C09B0"/>
    <w:rsid w:val="002C1487"/>
    <w:rsid w:val="002C18AA"/>
    <w:rsid w:val="002C2930"/>
    <w:rsid w:val="002C2D59"/>
    <w:rsid w:val="002C3034"/>
    <w:rsid w:val="002C3E39"/>
    <w:rsid w:val="002C6593"/>
    <w:rsid w:val="002C66FA"/>
    <w:rsid w:val="002C6C23"/>
    <w:rsid w:val="002D025F"/>
    <w:rsid w:val="002D435D"/>
    <w:rsid w:val="002D6B9D"/>
    <w:rsid w:val="002D7157"/>
    <w:rsid w:val="002E21D6"/>
    <w:rsid w:val="002E2747"/>
    <w:rsid w:val="002E4D82"/>
    <w:rsid w:val="002E6ECF"/>
    <w:rsid w:val="002E7BB3"/>
    <w:rsid w:val="002E7E1F"/>
    <w:rsid w:val="002F0B04"/>
    <w:rsid w:val="002F17C8"/>
    <w:rsid w:val="002F2160"/>
    <w:rsid w:val="002F351B"/>
    <w:rsid w:val="002F3EDD"/>
    <w:rsid w:val="002F56D1"/>
    <w:rsid w:val="002F56FD"/>
    <w:rsid w:val="002F74F6"/>
    <w:rsid w:val="002F7655"/>
    <w:rsid w:val="0030033B"/>
    <w:rsid w:val="0030073D"/>
    <w:rsid w:val="00300B3D"/>
    <w:rsid w:val="00301DD4"/>
    <w:rsid w:val="00302386"/>
    <w:rsid w:val="00302DE7"/>
    <w:rsid w:val="00303A4C"/>
    <w:rsid w:val="00304B28"/>
    <w:rsid w:val="00311F58"/>
    <w:rsid w:val="00312427"/>
    <w:rsid w:val="00312E98"/>
    <w:rsid w:val="00313F7D"/>
    <w:rsid w:val="00322A1F"/>
    <w:rsid w:val="00323305"/>
    <w:rsid w:val="003234B8"/>
    <w:rsid w:val="00323778"/>
    <w:rsid w:val="00325814"/>
    <w:rsid w:val="003265D8"/>
    <w:rsid w:val="003279D9"/>
    <w:rsid w:val="0033282F"/>
    <w:rsid w:val="003338BF"/>
    <w:rsid w:val="00334E38"/>
    <w:rsid w:val="00337026"/>
    <w:rsid w:val="003379B7"/>
    <w:rsid w:val="003400A5"/>
    <w:rsid w:val="00341E0D"/>
    <w:rsid w:val="003446C8"/>
    <w:rsid w:val="003452A6"/>
    <w:rsid w:val="00345C16"/>
    <w:rsid w:val="0035081C"/>
    <w:rsid w:val="00352228"/>
    <w:rsid w:val="0035254F"/>
    <w:rsid w:val="003529F3"/>
    <w:rsid w:val="003551FB"/>
    <w:rsid w:val="0035529C"/>
    <w:rsid w:val="0035619A"/>
    <w:rsid w:val="003568B8"/>
    <w:rsid w:val="00357E75"/>
    <w:rsid w:val="00360DA4"/>
    <w:rsid w:val="00361411"/>
    <w:rsid w:val="00361EE8"/>
    <w:rsid w:val="003625B1"/>
    <w:rsid w:val="00363651"/>
    <w:rsid w:val="00364353"/>
    <w:rsid w:val="00370921"/>
    <w:rsid w:val="00371C31"/>
    <w:rsid w:val="00372F03"/>
    <w:rsid w:val="003766E5"/>
    <w:rsid w:val="00377B69"/>
    <w:rsid w:val="00383A82"/>
    <w:rsid w:val="00383B5E"/>
    <w:rsid w:val="003850E8"/>
    <w:rsid w:val="0038561A"/>
    <w:rsid w:val="00387E18"/>
    <w:rsid w:val="0039289D"/>
    <w:rsid w:val="00394EE3"/>
    <w:rsid w:val="003974E1"/>
    <w:rsid w:val="003A1155"/>
    <w:rsid w:val="003A2635"/>
    <w:rsid w:val="003A2639"/>
    <w:rsid w:val="003A2AFD"/>
    <w:rsid w:val="003A3B2F"/>
    <w:rsid w:val="003A4600"/>
    <w:rsid w:val="003A6850"/>
    <w:rsid w:val="003A6F44"/>
    <w:rsid w:val="003A764E"/>
    <w:rsid w:val="003B0B8F"/>
    <w:rsid w:val="003B0C2A"/>
    <w:rsid w:val="003B3F9A"/>
    <w:rsid w:val="003B5567"/>
    <w:rsid w:val="003B5E40"/>
    <w:rsid w:val="003B61C8"/>
    <w:rsid w:val="003B7DE1"/>
    <w:rsid w:val="003C141C"/>
    <w:rsid w:val="003C29E3"/>
    <w:rsid w:val="003C324D"/>
    <w:rsid w:val="003C3E7D"/>
    <w:rsid w:val="003C5AA5"/>
    <w:rsid w:val="003C7853"/>
    <w:rsid w:val="003D05D7"/>
    <w:rsid w:val="003D1C7E"/>
    <w:rsid w:val="003D2024"/>
    <w:rsid w:val="003D3CEB"/>
    <w:rsid w:val="003D4F4C"/>
    <w:rsid w:val="003D6008"/>
    <w:rsid w:val="003E29EB"/>
    <w:rsid w:val="003E2F2F"/>
    <w:rsid w:val="003E3C34"/>
    <w:rsid w:val="003E4D2A"/>
    <w:rsid w:val="003E4F34"/>
    <w:rsid w:val="003E4FE1"/>
    <w:rsid w:val="003E65AF"/>
    <w:rsid w:val="003E734E"/>
    <w:rsid w:val="003F1D8C"/>
    <w:rsid w:val="003F27CD"/>
    <w:rsid w:val="003F2AEA"/>
    <w:rsid w:val="003F2F5B"/>
    <w:rsid w:val="003F5480"/>
    <w:rsid w:val="003F5F17"/>
    <w:rsid w:val="004008BF"/>
    <w:rsid w:val="00401EAF"/>
    <w:rsid w:val="00403448"/>
    <w:rsid w:val="0040349E"/>
    <w:rsid w:val="00403D29"/>
    <w:rsid w:val="00404074"/>
    <w:rsid w:val="004043B1"/>
    <w:rsid w:val="004043CF"/>
    <w:rsid w:val="0040463B"/>
    <w:rsid w:val="00407592"/>
    <w:rsid w:val="00407CAE"/>
    <w:rsid w:val="004112BF"/>
    <w:rsid w:val="00412E81"/>
    <w:rsid w:val="004138A5"/>
    <w:rsid w:val="00413D3E"/>
    <w:rsid w:val="00416DE6"/>
    <w:rsid w:val="00417441"/>
    <w:rsid w:val="004202D7"/>
    <w:rsid w:val="0042101C"/>
    <w:rsid w:val="004216F0"/>
    <w:rsid w:val="00421774"/>
    <w:rsid w:val="00422405"/>
    <w:rsid w:val="00422410"/>
    <w:rsid w:val="00422F24"/>
    <w:rsid w:val="0042460B"/>
    <w:rsid w:val="004248AC"/>
    <w:rsid w:val="00425E85"/>
    <w:rsid w:val="00430254"/>
    <w:rsid w:val="00430852"/>
    <w:rsid w:val="004357BB"/>
    <w:rsid w:val="004369C1"/>
    <w:rsid w:val="00436B82"/>
    <w:rsid w:val="004402AD"/>
    <w:rsid w:val="00442779"/>
    <w:rsid w:val="004478CB"/>
    <w:rsid w:val="0045129F"/>
    <w:rsid w:val="004514B0"/>
    <w:rsid w:val="00451667"/>
    <w:rsid w:val="00451BB6"/>
    <w:rsid w:val="00453C52"/>
    <w:rsid w:val="00460DDD"/>
    <w:rsid w:val="00462132"/>
    <w:rsid w:val="004634EF"/>
    <w:rsid w:val="00464465"/>
    <w:rsid w:val="00466C9E"/>
    <w:rsid w:val="00467AD1"/>
    <w:rsid w:val="00475D6D"/>
    <w:rsid w:val="00476713"/>
    <w:rsid w:val="00476A4D"/>
    <w:rsid w:val="0047735D"/>
    <w:rsid w:val="0048163E"/>
    <w:rsid w:val="0048574F"/>
    <w:rsid w:val="00486ED0"/>
    <w:rsid w:val="0049064E"/>
    <w:rsid w:val="004912AF"/>
    <w:rsid w:val="004921A1"/>
    <w:rsid w:val="00492E4A"/>
    <w:rsid w:val="0049547C"/>
    <w:rsid w:val="0049570B"/>
    <w:rsid w:val="004978B7"/>
    <w:rsid w:val="004A0CA6"/>
    <w:rsid w:val="004A0E48"/>
    <w:rsid w:val="004A2129"/>
    <w:rsid w:val="004A31F0"/>
    <w:rsid w:val="004A4EA3"/>
    <w:rsid w:val="004A4EC1"/>
    <w:rsid w:val="004A6D1C"/>
    <w:rsid w:val="004B06A0"/>
    <w:rsid w:val="004B1113"/>
    <w:rsid w:val="004B157F"/>
    <w:rsid w:val="004B4D41"/>
    <w:rsid w:val="004B5BC4"/>
    <w:rsid w:val="004C1B5D"/>
    <w:rsid w:val="004C2024"/>
    <w:rsid w:val="004C3DF7"/>
    <w:rsid w:val="004C47B8"/>
    <w:rsid w:val="004C7399"/>
    <w:rsid w:val="004C77A0"/>
    <w:rsid w:val="004D109C"/>
    <w:rsid w:val="004D175F"/>
    <w:rsid w:val="004D3185"/>
    <w:rsid w:val="004D3773"/>
    <w:rsid w:val="004D63D0"/>
    <w:rsid w:val="004D6A5A"/>
    <w:rsid w:val="004E158D"/>
    <w:rsid w:val="004E25B0"/>
    <w:rsid w:val="004E2977"/>
    <w:rsid w:val="004E2EE1"/>
    <w:rsid w:val="004E52D9"/>
    <w:rsid w:val="004E55F2"/>
    <w:rsid w:val="004E604C"/>
    <w:rsid w:val="004E6849"/>
    <w:rsid w:val="004E6BD7"/>
    <w:rsid w:val="004F0DF3"/>
    <w:rsid w:val="004F211E"/>
    <w:rsid w:val="004F3D1A"/>
    <w:rsid w:val="00500DCC"/>
    <w:rsid w:val="0050165A"/>
    <w:rsid w:val="0050324D"/>
    <w:rsid w:val="005139B5"/>
    <w:rsid w:val="00514800"/>
    <w:rsid w:val="005150DB"/>
    <w:rsid w:val="00516074"/>
    <w:rsid w:val="005166FC"/>
    <w:rsid w:val="00516955"/>
    <w:rsid w:val="005212E9"/>
    <w:rsid w:val="00521529"/>
    <w:rsid w:val="0052182B"/>
    <w:rsid w:val="00521988"/>
    <w:rsid w:val="00523F2B"/>
    <w:rsid w:val="0053058A"/>
    <w:rsid w:val="00531713"/>
    <w:rsid w:val="00531A9B"/>
    <w:rsid w:val="00532B0D"/>
    <w:rsid w:val="00533012"/>
    <w:rsid w:val="005337B2"/>
    <w:rsid w:val="00536ABC"/>
    <w:rsid w:val="005372ED"/>
    <w:rsid w:val="00540F89"/>
    <w:rsid w:val="0054385D"/>
    <w:rsid w:val="00543D5A"/>
    <w:rsid w:val="005444D8"/>
    <w:rsid w:val="00545D55"/>
    <w:rsid w:val="005523BA"/>
    <w:rsid w:val="00552FF1"/>
    <w:rsid w:val="005535AD"/>
    <w:rsid w:val="0055381A"/>
    <w:rsid w:val="00553B4F"/>
    <w:rsid w:val="00554E70"/>
    <w:rsid w:val="0055529B"/>
    <w:rsid w:val="005573E6"/>
    <w:rsid w:val="00560100"/>
    <w:rsid w:val="00561334"/>
    <w:rsid w:val="00563E27"/>
    <w:rsid w:val="005641BB"/>
    <w:rsid w:val="00565947"/>
    <w:rsid w:val="005711A2"/>
    <w:rsid w:val="00571C94"/>
    <w:rsid w:val="00571E11"/>
    <w:rsid w:val="00572016"/>
    <w:rsid w:val="005722E9"/>
    <w:rsid w:val="00572F76"/>
    <w:rsid w:val="005741A9"/>
    <w:rsid w:val="005743C0"/>
    <w:rsid w:val="00576B33"/>
    <w:rsid w:val="00576F67"/>
    <w:rsid w:val="00577CDC"/>
    <w:rsid w:val="005812DF"/>
    <w:rsid w:val="00581CFB"/>
    <w:rsid w:val="00584CFA"/>
    <w:rsid w:val="0058713E"/>
    <w:rsid w:val="0059041E"/>
    <w:rsid w:val="00590B88"/>
    <w:rsid w:val="00593170"/>
    <w:rsid w:val="005941BE"/>
    <w:rsid w:val="00595A11"/>
    <w:rsid w:val="005972A3"/>
    <w:rsid w:val="005A0BE6"/>
    <w:rsid w:val="005A125C"/>
    <w:rsid w:val="005A14F8"/>
    <w:rsid w:val="005A17DB"/>
    <w:rsid w:val="005A2067"/>
    <w:rsid w:val="005A2167"/>
    <w:rsid w:val="005A4A31"/>
    <w:rsid w:val="005A65D3"/>
    <w:rsid w:val="005A680C"/>
    <w:rsid w:val="005A6DD6"/>
    <w:rsid w:val="005B35CD"/>
    <w:rsid w:val="005B3711"/>
    <w:rsid w:val="005B3A70"/>
    <w:rsid w:val="005B6EE1"/>
    <w:rsid w:val="005C0108"/>
    <w:rsid w:val="005C22D8"/>
    <w:rsid w:val="005C23D4"/>
    <w:rsid w:val="005C273B"/>
    <w:rsid w:val="005C3854"/>
    <w:rsid w:val="005C3C69"/>
    <w:rsid w:val="005C560D"/>
    <w:rsid w:val="005C5A2C"/>
    <w:rsid w:val="005C7E8A"/>
    <w:rsid w:val="005D192B"/>
    <w:rsid w:val="005D1FFC"/>
    <w:rsid w:val="005D38B3"/>
    <w:rsid w:val="005D426E"/>
    <w:rsid w:val="005D4D87"/>
    <w:rsid w:val="005D4F0F"/>
    <w:rsid w:val="005D729B"/>
    <w:rsid w:val="005D75E4"/>
    <w:rsid w:val="005D7A96"/>
    <w:rsid w:val="005E0DB7"/>
    <w:rsid w:val="005E1022"/>
    <w:rsid w:val="005E1427"/>
    <w:rsid w:val="005E2B37"/>
    <w:rsid w:val="005E38E3"/>
    <w:rsid w:val="005E40AD"/>
    <w:rsid w:val="005E4FFF"/>
    <w:rsid w:val="005E555E"/>
    <w:rsid w:val="005E5820"/>
    <w:rsid w:val="005E6266"/>
    <w:rsid w:val="005E65B4"/>
    <w:rsid w:val="005E721E"/>
    <w:rsid w:val="005E7D57"/>
    <w:rsid w:val="005F0978"/>
    <w:rsid w:val="005F32EF"/>
    <w:rsid w:val="005F39C5"/>
    <w:rsid w:val="005F4579"/>
    <w:rsid w:val="00600595"/>
    <w:rsid w:val="00600BE3"/>
    <w:rsid w:val="006022FD"/>
    <w:rsid w:val="00602C5E"/>
    <w:rsid w:val="0060435C"/>
    <w:rsid w:val="0060483B"/>
    <w:rsid w:val="00604D56"/>
    <w:rsid w:val="00606DC5"/>
    <w:rsid w:val="006072EF"/>
    <w:rsid w:val="006074D3"/>
    <w:rsid w:val="00610132"/>
    <w:rsid w:val="00611580"/>
    <w:rsid w:val="00617AEE"/>
    <w:rsid w:val="00617BD2"/>
    <w:rsid w:val="00621C47"/>
    <w:rsid w:val="006220BC"/>
    <w:rsid w:val="006238C9"/>
    <w:rsid w:val="00624FA1"/>
    <w:rsid w:val="00630052"/>
    <w:rsid w:val="0063277D"/>
    <w:rsid w:val="00632E03"/>
    <w:rsid w:val="00636346"/>
    <w:rsid w:val="006366B4"/>
    <w:rsid w:val="00637922"/>
    <w:rsid w:val="006402D8"/>
    <w:rsid w:val="006415DE"/>
    <w:rsid w:val="00641A98"/>
    <w:rsid w:val="00644369"/>
    <w:rsid w:val="006458EE"/>
    <w:rsid w:val="00645BE5"/>
    <w:rsid w:val="0064711F"/>
    <w:rsid w:val="00647B11"/>
    <w:rsid w:val="00647EF2"/>
    <w:rsid w:val="00654571"/>
    <w:rsid w:val="0065552A"/>
    <w:rsid w:val="006568B8"/>
    <w:rsid w:val="00656BBE"/>
    <w:rsid w:val="00656EDE"/>
    <w:rsid w:val="00656F5B"/>
    <w:rsid w:val="0066156C"/>
    <w:rsid w:val="00663E2B"/>
    <w:rsid w:val="00664371"/>
    <w:rsid w:val="00664A77"/>
    <w:rsid w:val="00667588"/>
    <w:rsid w:val="00670078"/>
    <w:rsid w:val="0067015E"/>
    <w:rsid w:val="00670C19"/>
    <w:rsid w:val="00670C8C"/>
    <w:rsid w:val="006714FF"/>
    <w:rsid w:val="00671C77"/>
    <w:rsid w:val="00672FB0"/>
    <w:rsid w:val="00673D93"/>
    <w:rsid w:val="00674F74"/>
    <w:rsid w:val="00677BC7"/>
    <w:rsid w:val="0068090C"/>
    <w:rsid w:val="0068443F"/>
    <w:rsid w:val="006852B9"/>
    <w:rsid w:val="00687B3A"/>
    <w:rsid w:val="00690478"/>
    <w:rsid w:val="006921A0"/>
    <w:rsid w:val="0069483C"/>
    <w:rsid w:val="00695D8B"/>
    <w:rsid w:val="006978E7"/>
    <w:rsid w:val="006A17FA"/>
    <w:rsid w:val="006A4CDB"/>
    <w:rsid w:val="006B44C9"/>
    <w:rsid w:val="006B6918"/>
    <w:rsid w:val="006C0267"/>
    <w:rsid w:val="006C0775"/>
    <w:rsid w:val="006C0F08"/>
    <w:rsid w:val="006C100F"/>
    <w:rsid w:val="006C5A2A"/>
    <w:rsid w:val="006D071E"/>
    <w:rsid w:val="006D2190"/>
    <w:rsid w:val="006D31C9"/>
    <w:rsid w:val="006D4031"/>
    <w:rsid w:val="006D6960"/>
    <w:rsid w:val="006D6B9F"/>
    <w:rsid w:val="006D7A71"/>
    <w:rsid w:val="006E0E91"/>
    <w:rsid w:val="006E117C"/>
    <w:rsid w:val="006E1EC8"/>
    <w:rsid w:val="006E21B0"/>
    <w:rsid w:val="006E2301"/>
    <w:rsid w:val="006E2E72"/>
    <w:rsid w:val="006E3330"/>
    <w:rsid w:val="006E6104"/>
    <w:rsid w:val="006F06B8"/>
    <w:rsid w:val="006F1C53"/>
    <w:rsid w:val="006F1EA8"/>
    <w:rsid w:val="006F1FE1"/>
    <w:rsid w:val="006F2422"/>
    <w:rsid w:val="006F2E19"/>
    <w:rsid w:val="006F3366"/>
    <w:rsid w:val="006F4256"/>
    <w:rsid w:val="006F482C"/>
    <w:rsid w:val="006F5966"/>
    <w:rsid w:val="006F5CE7"/>
    <w:rsid w:val="006F6472"/>
    <w:rsid w:val="00700709"/>
    <w:rsid w:val="007040EE"/>
    <w:rsid w:val="0070709F"/>
    <w:rsid w:val="00707344"/>
    <w:rsid w:val="00707C0F"/>
    <w:rsid w:val="007112F2"/>
    <w:rsid w:val="0071276E"/>
    <w:rsid w:val="00714224"/>
    <w:rsid w:val="007150B3"/>
    <w:rsid w:val="0071701B"/>
    <w:rsid w:val="007178E4"/>
    <w:rsid w:val="007219B7"/>
    <w:rsid w:val="0072243A"/>
    <w:rsid w:val="00722C4A"/>
    <w:rsid w:val="00725F10"/>
    <w:rsid w:val="00726823"/>
    <w:rsid w:val="00727B90"/>
    <w:rsid w:val="00730966"/>
    <w:rsid w:val="00730A20"/>
    <w:rsid w:val="00732397"/>
    <w:rsid w:val="007402B5"/>
    <w:rsid w:val="00740607"/>
    <w:rsid w:val="007429E5"/>
    <w:rsid w:val="00744498"/>
    <w:rsid w:val="0074484A"/>
    <w:rsid w:val="0074490E"/>
    <w:rsid w:val="007450DF"/>
    <w:rsid w:val="0074664B"/>
    <w:rsid w:val="00752599"/>
    <w:rsid w:val="007528FB"/>
    <w:rsid w:val="00753C6F"/>
    <w:rsid w:val="00755F3C"/>
    <w:rsid w:val="00756824"/>
    <w:rsid w:val="00762F23"/>
    <w:rsid w:val="00766FAD"/>
    <w:rsid w:val="00767289"/>
    <w:rsid w:val="00767B42"/>
    <w:rsid w:val="00770336"/>
    <w:rsid w:val="007707B2"/>
    <w:rsid w:val="00771874"/>
    <w:rsid w:val="00773EB0"/>
    <w:rsid w:val="0077552D"/>
    <w:rsid w:val="007760B6"/>
    <w:rsid w:val="007857E5"/>
    <w:rsid w:val="00785F31"/>
    <w:rsid w:val="0079013F"/>
    <w:rsid w:val="0079132B"/>
    <w:rsid w:val="00792935"/>
    <w:rsid w:val="00793D1D"/>
    <w:rsid w:val="00794432"/>
    <w:rsid w:val="00795111"/>
    <w:rsid w:val="00795918"/>
    <w:rsid w:val="007967B5"/>
    <w:rsid w:val="007A01E7"/>
    <w:rsid w:val="007A2571"/>
    <w:rsid w:val="007A45DE"/>
    <w:rsid w:val="007A5944"/>
    <w:rsid w:val="007A5E48"/>
    <w:rsid w:val="007A68A0"/>
    <w:rsid w:val="007B6546"/>
    <w:rsid w:val="007B68A9"/>
    <w:rsid w:val="007B7839"/>
    <w:rsid w:val="007C2027"/>
    <w:rsid w:val="007C27EC"/>
    <w:rsid w:val="007C313C"/>
    <w:rsid w:val="007C3B96"/>
    <w:rsid w:val="007D2828"/>
    <w:rsid w:val="007D4CCE"/>
    <w:rsid w:val="007D5A92"/>
    <w:rsid w:val="007D7B9A"/>
    <w:rsid w:val="007D7F40"/>
    <w:rsid w:val="007E0EFF"/>
    <w:rsid w:val="007E1CC4"/>
    <w:rsid w:val="007E2939"/>
    <w:rsid w:val="007E587D"/>
    <w:rsid w:val="007E6D65"/>
    <w:rsid w:val="007E7D0D"/>
    <w:rsid w:val="007E7F1B"/>
    <w:rsid w:val="007F1390"/>
    <w:rsid w:val="007F22A4"/>
    <w:rsid w:val="007F2B25"/>
    <w:rsid w:val="007F31E4"/>
    <w:rsid w:val="007F3429"/>
    <w:rsid w:val="007F6A76"/>
    <w:rsid w:val="007F75B5"/>
    <w:rsid w:val="00800C96"/>
    <w:rsid w:val="00801748"/>
    <w:rsid w:val="008021FA"/>
    <w:rsid w:val="00802C2A"/>
    <w:rsid w:val="00804C56"/>
    <w:rsid w:val="0080533E"/>
    <w:rsid w:val="00811F47"/>
    <w:rsid w:val="008131AC"/>
    <w:rsid w:val="0081595B"/>
    <w:rsid w:val="00815B77"/>
    <w:rsid w:val="0081657F"/>
    <w:rsid w:val="008167EE"/>
    <w:rsid w:val="00817AF1"/>
    <w:rsid w:val="00817CC7"/>
    <w:rsid w:val="008204DA"/>
    <w:rsid w:val="00820DBC"/>
    <w:rsid w:val="00823236"/>
    <w:rsid w:val="00823CDA"/>
    <w:rsid w:val="008252EA"/>
    <w:rsid w:val="00825681"/>
    <w:rsid w:val="00825B77"/>
    <w:rsid w:val="00827AF5"/>
    <w:rsid w:val="00827FE4"/>
    <w:rsid w:val="00830393"/>
    <w:rsid w:val="008312B9"/>
    <w:rsid w:val="00831900"/>
    <w:rsid w:val="0083231B"/>
    <w:rsid w:val="00832DD2"/>
    <w:rsid w:val="00834DD6"/>
    <w:rsid w:val="0083575C"/>
    <w:rsid w:val="00835E1B"/>
    <w:rsid w:val="00837221"/>
    <w:rsid w:val="00837F41"/>
    <w:rsid w:val="00840A42"/>
    <w:rsid w:val="0084241C"/>
    <w:rsid w:val="0084299A"/>
    <w:rsid w:val="00842A98"/>
    <w:rsid w:val="0084353A"/>
    <w:rsid w:val="008438E8"/>
    <w:rsid w:val="00845252"/>
    <w:rsid w:val="00846C11"/>
    <w:rsid w:val="008479DC"/>
    <w:rsid w:val="008554FD"/>
    <w:rsid w:val="00856AB4"/>
    <w:rsid w:val="00856ED7"/>
    <w:rsid w:val="0086008E"/>
    <w:rsid w:val="00861435"/>
    <w:rsid w:val="00861D7D"/>
    <w:rsid w:val="008622B7"/>
    <w:rsid w:val="0086249E"/>
    <w:rsid w:val="00863340"/>
    <w:rsid w:val="008637D3"/>
    <w:rsid w:val="008659B2"/>
    <w:rsid w:val="00866EF3"/>
    <w:rsid w:val="00871D1B"/>
    <w:rsid w:val="008720AF"/>
    <w:rsid w:val="008721FE"/>
    <w:rsid w:val="00872501"/>
    <w:rsid w:val="008726ED"/>
    <w:rsid w:val="0087404D"/>
    <w:rsid w:val="00874765"/>
    <w:rsid w:val="008757A8"/>
    <w:rsid w:val="00882C5C"/>
    <w:rsid w:val="008849CA"/>
    <w:rsid w:val="008851B0"/>
    <w:rsid w:val="00885CCD"/>
    <w:rsid w:val="00891D08"/>
    <w:rsid w:val="00891E43"/>
    <w:rsid w:val="0089249C"/>
    <w:rsid w:val="00897B09"/>
    <w:rsid w:val="008A06C2"/>
    <w:rsid w:val="008A1364"/>
    <w:rsid w:val="008A1391"/>
    <w:rsid w:val="008A2481"/>
    <w:rsid w:val="008A344A"/>
    <w:rsid w:val="008A36E9"/>
    <w:rsid w:val="008A3945"/>
    <w:rsid w:val="008A424E"/>
    <w:rsid w:val="008A4DB6"/>
    <w:rsid w:val="008A7CD7"/>
    <w:rsid w:val="008B1E47"/>
    <w:rsid w:val="008B3181"/>
    <w:rsid w:val="008B3BAE"/>
    <w:rsid w:val="008B5A36"/>
    <w:rsid w:val="008B5D42"/>
    <w:rsid w:val="008B6C96"/>
    <w:rsid w:val="008B700A"/>
    <w:rsid w:val="008C2ADC"/>
    <w:rsid w:val="008C38A1"/>
    <w:rsid w:val="008C4847"/>
    <w:rsid w:val="008C5B32"/>
    <w:rsid w:val="008C6370"/>
    <w:rsid w:val="008C71CF"/>
    <w:rsid w:val="008C7724"/>
    <w:rsid w:val="008D08FA"/>
    <w:rsid w:val="008D0E58"/>
    <w:rsid w:val="008D32B1"/>
    <w:rsid w:val="008D3F17"/>
    <w:rsid w:val="008D4809"/>
    <w:rsid w:val="008D5B7C"/>
    <w:rsid w:val="008E11C8"/>
    <w:rsid w:val="008E12D3"/>
    <w:rsid w:val="008E1CC7"/>
    <w:rsid w:val="008E2580"/>
    <w:rsid w:val="008E5D6A"/>
    <w:rsid w:val="008E70B3"/>
    <w:rsid w:val="008E720A"/>
    <w:rsid w:val="008F163C"/>
    <w:rsid w:val="008F3E44"/>
    <w:rsid w:val="008F437B"/>
    <w:rsid w:val="008F4B71"/>
    <w:rsid w:val="008F51F9"/>
    <w:rsid w:val="008F56C9"/>
    <w:rsid w:val="009000C5"/>
    <w:rsid w:val="00902150"/>
    <w:rsid w:val="00903800"/>
    <w:rsid w:val="009048A8"/>
    <w:rsid w:val="00904F84"/>
    <w:rsid w:val="009054A6"/>
    <w:rsid w:val="009116DD"/>
    <w:rsid w:val="00911825"/>
    <w:rsid w:val="00911C5A"/>
    <w:rsid w:val="009139B0"/>
    <w:rsid w:val="0091507E"/>
    <w:rsid w:val="009164A8"/>
    <w:rsid w:val="0091664C"/>
    <w:rsid w:val="0091689D"/>
    <w:rsid w:val="00916C79"/>
    <w:rsid w:val="00917396"/>
    <w:rsid w:val="00920482"/>
    <w:rsid w:val="0092112C"/>
    <w:rsid w:val="00921C95"/>
    <w:rsid w:val="00922059"/>
    <w:rsid w:val="00922730"/>
    <w:rsid w:val="0092385C"/>
    <w:rsid w:val="009259C6"/>
    <w:rsid w:val="009267C0"/>
    <w:rsid w:val="009268BD"/>
    <w:rsid w:val="00926D83"/>
    <w:rsid w:val="00926FF3"/>
    <w:rsid w:val="00930607"/>
    <w:rsid w:val="00931813"/>
    <w:rsid w:val="00932167"/>
    <w:rsid w:val="009322F4"/>
    <w:rsid w:val="0093243E"/>
    <w:rsid w:val="00932E63"/>
    <w:rsid w:val="00935872"/>
    <w:rsid w:val="009371E4"/>
    <w:rsid w:val="0093722D"/>
    <w:rsid w:val="009375D0"/>
    <w:rsid w:val="00937F5A"/>
    <w:rsid w:val="00940405"/>
    <w:rsid w:val="0094414D"/>
    <w:rsid w:val="00950CAC"/>
    <w:rsid w:val="0095142E"/>
    <w:rsid w:val="009521C5"/>
    <w:rsid w:val="009527B8"/>
    <w:rsid w:val="00953566"/>
    <w:rsid w:val="00954943"/>
    <w:rsid w:val="009616BC"/>
    <w:rsid w:val="0096220A"/>
    <w:rsid w:val="009626FA"/>
    <w:rsid w:val="00963738"/>
    <w:rsid w:val="00964621"/>
    <w:rsid w:val="00964BEF"/>
    <w:rsid w:val="00966533"/>
    <w:rsid w:val="0096697A"/>
    <w:rsid w:val="009710BF"/>
    <w:rsid w:val="009711EE"/>
    <w:rsid w:val="009720B5"/>
    <w:rsid w:val="00973043"/>
    <w:rsid w:val="0097334F"/>
    <w:rsid w:val="00973919"/>
    <w:rsid w:val="00974866"/>
    <w:rsid w:val="00974D7F"/>
    <w:rsid w:val="0097527F"/>
    <w:rsid w:val="00975960"/>
    <w:rsid w:val="00977FE0"/>
    <w:rsid w:val="0098032F"/>
    <w:rsid w:val="00981936"/>
    <w:rsid w:val="00981C53"/>
    <w:rsid w:val="009824D6"/>
    <w:rsid w:val="00982CB5"/>
    <w:rsid w:val="009843EF"/>
    <w:rsid w:val="0098454D"/>
    <w:rsid w:val="0099074A"/>
    <w:rsid w:val="00990A33"/>
    <w:rsid w:val="00992BAE"/>
    <w:rsid w:val="009930F9"/>
    <w:rsid w:val="00997EA6"/>
    <w:rsid w:val="009A0DF5"/>
    <w:rsid w:val="009A1D2D"/>
    <w:rsid w:val="009A2D7D"/>
    <w:rsid w:val="009A32A9"/>
    <w:rsid w:val="009A349F"/>
    <w:rsid w:val="009A3AC9"/>
    <w:rsid w:val="009A3ED3"/>
    <w:rsid w:val="009A3F0C"/>
    <w:rsid w:val="009A57DB"/>
    <w:rsid w:val="009B106E"/>
    <w:rsid w:val="009B1722"/>
    <w:rsid w:val="009B2C26"/>
    <w:rsid w:val="009B39E7"/>
    <w:rsid w:val="009B5054"/>
    <w:rsid w:val="009B6483"/>
    <w:rsid w:val="009C05C8"/>
    <w:rsid w:val="009C17B8"/>
    <w:rsid w:val="009C36AA"/>
    <w:rsid w:val="009C40ED"/>
    <w:rsid w:val="009C5112"/>
    <w:rsid w:val="009C74C1"/>
    <w:rsid w:val="009D064D"/>
    <w:rsid w:val="009D086D"/>
    <w:rsid w:val="009D17FF"/>
    <w:rsid w:val="009D1C38"/>
    <w:rsid w:val="009D27E2"/>
    <w:rsid w:val="009D29D3"/>
    <w:rsid w:val="009D3E1A"/>
    <w:rsid w:val="009D7137"/>
    <w:rsid w:val="009D7EFF"/>
    <w:rsid w:val="009F0C44"/>
    <w:rsid w:val="009F53D5"/>
    <w:rsid w:val="009F71B7"/>
    <w:rsid w:val="009F7CE3"/>
    <w:rsid w:val="00A00058"/>
    <w:rsid w:val="00A00C1A"/>
    <w:rsid w:val="00A00E46"/>
    <w:rsid w:val="00A01CE6"/>
    <w:rsid w:val="00A01D1F"/>
    <w:rsid w:val="00A01ED2"/>
    <w:rsid w:val="00A02846"/>
    <w:rsid w:val="00A04A2E"/>
    <w:rsid w:val="00A04FBF"/>
    <w:rsid w:val="00A05D85"/>
    <w:rsid w:val="00A07B67"/>
    <w:rsid w:val="00A07CA6"/>
    <w:rsid w:val="00A103E1"/>
    <w:rsid w:val="00A10F7C"/>
    <w:rsid w:val="00A12548"/>
    <w:rsid w:val="00A12FE9"/>
    <w:rsid w:val="00A13A7F"/>
    <w:rsid w:val="00A14023"/>
    <w:rsid w:val="00A15ED3"/>
    <w:rsid w:val="00A21208"/>
    <w:rsid w:val="00A2370F"/>
    <w:rsid w:val="00A23FF1"/>
    <w:rsid w:val="00A25092"/>
    <w:rsid w:val="00A3032E"/>
    <w:rsid w:val="00A30491"/>
    <w:rsid w:val="00A32CEF"/>
    <w:rsid w:val="00A33048"/>
    <w:rsid w:val="00A33E40"/>
    <w:rsid w:val="00A35E21"/>
    <w:rsid w:val="00A37EC2"/>
    <w:rsid w:val="00A40977"/>
    <w:rsid w:val="00A40D89"/>
    <w:rsid w:val="00A41182"/>
    <w:rsid w:val="00A41CDA"/>
    <w:rsid w:val="00A41D67"/>
    <w:rsid w:val="00A43E98"/>
    <w:rsid w:val="00A44A75"/>
    <w:rsid w:val="00A45371"/>
    <w:rsid w:val="00A4551C"/>
    <w:rsid w:val="00A45922"/>
    <w:rsid w:val="00A45EA0"/>
    <w:rsid w:val="00A46988"/>
    <w:rsid w:val="00A46EED"/>
    <w:rsid w:val="00A50AEA"/>
    <w:rsid w:val="00A53950"/>
    <w:rsid w:val="00A55F28"/>
    <w:rsid w:val="00A560EC"/>
    <w:rsid w:val="00A561A4"/>
    <w:rsid w:val="00A56C3E"/>
    <w:rsid w:val="00A60A89"/>
    <w:rsid w:val="00A62D73"/>
    <w:rsid w:val="00A65A81"/>
    <w:rsid w:val="00A67244"/>
    <w:rsid w:val="00A7035E"/>
    <w:rsid w:val="00A70B1E"/>
    <w:rsid w:val="00A70C18"/>
    <w:rsid w:val="00A71265"/>
    <w:rsid w:val="00A71F43"/>
    <w:rsid w:val="00A72B8D"/>
    <w:rsid w:val="00A7389D"/>
    <w:rsid w:val="00A74B6A"/>
    <w:rsid w:val="00A752B6"/>
    <w:rsid w:val="00A76304"/>
    <w:rsid w:val="00A77867"/>
    <w:rsid w:val="00A77AAB"/>
    <w:rsid w:val="00A80259"/>
    <w:rsid w:val="00A80CCE"/>
    <w:rsid w:val="00A81388"/>
    <w:rsid w:val="00A82DE4"/>
    <w:rsid w:val="00A8422F"/>
    <w:rsid w:val="00A84C18"/>
    <w:rsid w:val="00A85288"/>
    <w:rsid w:val="00A85E96"/>
    <w:rsid w:val="00A8644B"/>
    <w:rsid w:val="00A87BDE"/>
    <w:rsid w:val="00A90107"/>
    <w:rsid w:val="00A903D4"/>
    <w:rsid w:val="00A9162B"/>
    <w:rsid w:val="00A91D69"/>
    <w:rsid w:val="00A91F27"/>
    <w:rsid w:val="00A9410A"/>
    <w:rsid w:val="00A950B6"/>
    <w:rsid w:val="00A96117"/>
    <w:rsid w:val="00A9696C"/>
    <w:rsid w:val="00A9796E"/>
    <w:rsid w:val="00AA3CDD"/>
    <w:rsid w:val="00AA4AEA"/>
    <w:rsid w:val="00AA5830"/>
    <w:rsid w:val="00AA5897"/>
    <w:rsid w:val="00AA60B2"/>
    <w:rsid w:val="00AA7021"/>
    <w:rsid w:val="00AA760F"/>
    <w:rsid w:val="00AB1F1E"/>
    <w:rsid w:val="00AB2CC0"/>
    <w:rsid w:val="00AB2CD4"/>
    <w:rsid w:val="00AB2FFD"/>
    <w:rsid w:val="00AB55DE"/>
    <w:rsid w:val="00AB73DB"/>
    <w:rsid w:val="00AB7F58"/>
    <w:rsid w:val="00AC05CE"/>
    <w:rsid w:val="00AC2ED2"/>
    <w:rsid w:val="00AC42A8"/>
    <w:rsid w:val="00AD30A8"/>
    <w:rsid w:val="00AD47B8"/>
    <w:rsid w:val="00AD4E1C"/>
    <w:rsid w:val="00AD517A"/>
    <w:rsid w:val="00AD55D9"/>
    <w:rsid w:val="00AD78EC"/>
    <w:rsid w:val="00AD7A79"/>
    <w:rsid w:val="00AE06E9"/>
    <w:rsid w:val="00AE31C6"/>
    <w:rsid w:val="00AE5BDA"/>
    <w:rsid w:val="00AE65A7"/>
    <w:rsid w:val="00AE6BDD"/>
    <w:rsid w:val="00AE7C8E"/>
    <w:rsid w:val="00AE7CFB"/>
    <w:rsid w:val="00AE7E3B"/>
    <w:rsid w:val="00AF4797"/>
    <w:rsid w:val="00AF4915"/>
    <w:rsid w:val="00B019BA"/>
    <w:rsid w:val="00B034BD"/>
    <w:rsid w:val="00B06B3C"/>
    <w:rsid w:val="00B06ECF"/>
    <w:rsid w:val="00B10F59"/>
    <w:rsid w:val="00B13A06"/>
    <w:rsid w:val="00B20558"/>
    <w:rsid w:val="00B21DA4"/>
    <w:rsid w:val="00B23DCA"/>
    <w:rsid w:val="00B248F9"/>
    <w:rsid w:val="00B252AA"/>
    <w:rsid w:val="00B253DE"/>
    <w:rsid w:val="00B27369"/>
    <w:rsid w:val="00B30559"/>
    <w:rsid w:val="00B31D64"/>
    <w:rsid w:val="00B326AC"/>
    <w:rsid w:val="00B34B2F"/>
    <w:rsid w:val="00B35177"/>
    <w:rsid w:val="00B35561"/>
    <w:rsid w:val="00B36338"/>
    <w:rsid w:val="00B36D74"/>
    <w:rsid w:val="00B37005"/>
    <w:rsid w:val="00B37B78"/>
    <w:rsid w:val="00B37CF3"/>
    <w:rsid w:val="00B40AB2"/>
    <w:rsid w:val="00B446A0"/>
    <w:rsid w:val="00B45F36"/>
    <w:rsid w:val="00B4670E"/>
    <w:rsid w:val="00B50BC1"/>
    <w:rsid w:val="00B515D2"/>
    <w:rsid w:val="00B51669"/>
    <w:rsid w:val="00B5297D"/>
    <w:rsid w:val="00B53D19"/>
    <w:rsid w:val="00B55B1E"/>
    <w:rsid w:val="00B55CDE"/>
    <w:rsid w:val="00B5681D"/>
    <w:rsid w:val="00B56F6B"/>
    <w:rsid w:val="00B57AA7"/>
    <w:rsid w:val="00B67132"/>
    <w:rsid w:val="00B72F0A"/>
    <w:rsid w:val="00B744C9"/>
    <w:rsid w:val="00B7507B"/>
    <w:rsid w:val="00B75995"/>
    <w:rsid w:val="00B76361"/>
    <w:rsid w:val="00B76489"/>
    <w:rsid w:val="00B769AE"/>
    <w:rsid w:val="00B805D2"/>
    <w:rsid w:val="00B80D8F"/>
    <w:rsid w:val="00B82267"/>
    <w:rsid w:val="00B83E34"/>
    <w:rsid w:val="00B861E5"/>
    <w:rsid w:val="00B90C7E"/>
    <w:rsid w:val="00B91564"/>
    <w:rsid w:val="00B921A8"/>
    <w:rsid w:val="00B923BB"/>
    <w:rsid w:val="00B947F0"/>
    <w:rsid w:val="00B94A40"/>
    <w:rsid w:val="00B95BAE"/>
    <w:rsid w:val="00BA010B"/>
    <w:rsid w:val="00BA16B4"/>
    <w:rsid w:val="00BA1DB3"/>
    <w:rsid w:val="00BA45B1"/>
    <w:rsid w:val="00BA59EF"/>
    <w:rsid w:val="00BA5F28"/>
    <w:rsid w:val="00BB2089"/>
    <w:rsid w:val="00BB4EC8"/>
    <w:rsid w:val="00BB5352"/>
    <w:rsid w:val="00BB5555"/>
    <w:rsid w:val="00BB7C00"/>
    <w:rsid w:val="00BC04AC"/>
    <w:rsid w:val="00BC0EDF"/>
    <w:rsid w:val="00BC2A9D"/>
    <w:rsid w:val="00BC3610"/>
    <w:rsid w:val="00BC41A3"/>
    <w:rsid w:val="00BC4526"/>
    <w:rsid w:val="00BC5078"/>
    <w:rsid w:val="00BC53D4"/>
    <w:rsid w:val="00BD2BB1"/>
    <w:rsid w:val="00BD2DF0"/>
    <w:rsid w:val="00BD3BB0"/>
    <w:rsid w:val="00BE0E13"/>
    <w:rsid w:val="00BE1AD2"/>
    <w:rsid w:val="00BE2875"/>
    <w:rsid w:val="00BE3C5B"/>
    <w:rsid w:val="00BE48ED"/>
    <w:rsid w:val="00BE4A38"/>
    <w:rsid w:val="00BE788F"/>
    <w:rsid w:val="00BE7DCE"/>
    <w:rsid w:val="00BF0032"/>
    <w:rsid w:val="00BF309E"/>
    <w:rsid w:val="00BF3735"/>
    <w:rsid w:val="00BF3FB0"/>
    <w:rsid w:val="00BF5E18"/>
    <w:rsid w:val="00BF5EE5"/>
    <w:rsid w:val="00BF6BC7"/>
    <w:rsid w:val="00BF7CB1"/>
    <w:rsid w:val="00BF7FF0"/>
    <w:rsid w:val="00C00553"/>
    <w:rsid w:val="00C0121D"/>
    <w:rsid w:val="00C020D9"/>
    <w:rsid w:val="00C02A18"/>
    <w:rsid w:val="00C03B0B"/>
    <w:rsid w:val="00C05D38"/>
    <w:rsid w:val="00C06878"/>
    <w:rsid w:val="00C06C47"/>
    <w:rsid w:val="00C10B89"/>
    <w:rsid w:val="00C13C85"/>
    <w:rsid w:val="00C141F8"/>
    <w:rsid w:val="00C149A6"/>
    <w:rsid w:val="00C15146"/>
    <w:rsid w:val="00C15A69"/>
    <w:rsid w:val="00C20478"/>
    <w:rsid w:val="00C20511"/>
    <w:rsid w:val="00C20FD8"/>
    <w:rsid w:val="00C21DAE"/>
    <w:rsid w:val="00C21E81"/>
    <w:rsid w:val="00C2267D"/>
    <w:rsid w:val="00C22961"/>
    <w:rsid w:val="00C2369B"/>
    <w:rsid w:val="00C24210"/>
    <w:rsid w:val="00C24681"/>
    <w:rsid w:val="00C249E1"/>
    <w:rsid w:val="00C2638D"/>
    <w:rsid w:val="00C26869"/>
    <w:rsid w:val="00C27056"/>
    <w:rsid w:val="00C344C8"/>
    <w:rsid w:val="00C35E9B"/>
    <w:rsid w:val="00C362DC"/>
    <w:rsid w:val="00C40F98"/>
    <w:rsid w:val="00C41B09"/>
    <w:rsid w:val="00C43CB2"/>
    <w:rsid w:val="00C43F44"/>
    <w:rsid w:val="00C508DA"/>
    <w:rsid w:val="00C54AA5"/>
    <w:rsid w:val="00C55092"/>
    <w:rsid w:val="00C56B12"/>
    <w:rsid w:val="00C572E2"/>
    <w:rsid w:val="00C604BE"/>
    <w:rsid w:val="00C60780"/>
    <w:rsid w:val="00C612FF"/>
    <w:rsid w:val="00C651C8"/>
    <w:rsid w:val="00C71258"/>
    <w:rsid w:val="00C7216E"/>
    <w:rsid w:val="00C72A1D"/>
    <w:rsid w:val="00C733EE"/>
    <w:rsid w:val="00C7412D"/>
    <w:rsid w:val="00C75DCF"/>
    <w:rsid w:val="00C80893"/>
    <w:rsid w:val="00C81063"/>
    <w:rsid w:val="00C90F7A"/>
    <w:rsid w:val="00C91C86"/>
    <w:rsid w:val="00C92D0E"/>
    <w:rsid w:val="00C93876"/>
    <w:rsid w:val="00C943C5"/>
    <w:rsid w:val="00C968AB"/>
    <w:rsid w:val="00C97F52"/>
    <w:rsid w:val="00CA65A2"/>
    <w:rsid w:val="00CA6CD5"/>
    <w:rsid w:val="00CB0F58"/>
    <w:rsid w:val="00CB33D5"/>
    <w:rsid w:val="00CB38C1"/>
    <w:rsid w:val="00CC131F"/>
    <w:rsid w:val="00CC284B"/>
    <w:rsid w:val="00CC2850"/>
    <w:rsid w:val="00CC2F00"/>
    <w:rsid w:val="00CC2FDC"/>
    <w:rsid w:val="00CC30FB"/>
    <w:rsid w:val="00CD1543"/>
    <w:rsid w:val="00CD15D0"/>
    <w:rsid w:val="00CD15E3"/>
    <w:rsid w:val="00CD34E6"/>
    <w:rsid w:val="00CD532B"/>
    <w:rsid w:val="00CD57BD"/>
    <w:rsid w:val="00CD6E58"/>
    <w:rsid w:val="00CE07AB"/>
    <w:rsid w:val="00CE100C"/>
    <w:rsid w:val="00CE1982"/>
    <w:rsid w:val="00CE2D4F"/>
    <w:rsid w:val="00CE4615"/>
    <w:rsid w:val="00CE61C0"/>
    <w:rsid w:val="00CF0403"/>
    <w:rsid w:val="00CF1296"/>
    <w:rsid w:val="00CF1FB0"/>
    <w:rsid w:val="00CF2A68"/>
    <w:rsid w:val="00CF33C5"/>
    <w:rsid w:val="00CF35E6"/>
    <w:rsid w:val="00CF5219"/>
    <w:rsid w:val="00CF58F1"/>
    <w:rsid w:val="00D00FB2"/>
    <w:rsid w:val="00D01F0A"/>
    <w:rsid w:val="00D0233E"/>
    <w:rsid w:val="00D043F4"/>
    <w:rsid w:val="00D05420"/>
    <w:rsid w:val="00D05C88"/>
    <w:rsid w:val="00D061C1"/>
    <w:rsid w:val="00D0692B"/>
    <w:rsid w:val="00D06B15"/>
    <w:rsid w:val="00D06D93"/>
    <w:rsid w:val="00D11400"/>
    <w:rsid w:val="00D12EC7"/>
    <w:rsid w:val="00D159C5"/>
    <w:rsid w:val="00D16601"/>
    <w:rsid w:val="00D20BF7"/>
    <w:rsid w:val="00D21FC5"/>
    <w:rsid w:val="00D23D14"/>
    <w:rsid w:val="00D25181"/>
    <w:rsid w:val="00D25B8A"/>
    <w:rsid w:val="00D26277"/>
    <w:rsid w:val="00D26E06"/>
    <w:rsid w:val="00D27B20"/>
    <w:rsid w:val="00D3135D"/>
    <w:rsid w:val="00D34095"/>
    <w:rsid w:val="00D35BB6"/>
    <w:rsid w:val="00D35D3E"/>
    <w:rsid w:val="00D37926"/>
    <w:rsid w:val="00D4017E"/>
    <w:rsid w:val="00D4061D"/>
    <w:rsid w:val="00D41100"/>
    <w:rsid w:val="00D421FF"/>
    <w:rsid w:val="00D4332C"/>
    <w:rsid w:val="00D43CF6"/>
    <w:rsid w:val="00D4430E"/>
    <w:rsid w:val="00D45084"/>
    <w:rsid w:val="00D456DF"/>
    <w:rsid w:val="00D45972"/>
    <w:rsid w:val="00D45C32"/>
    <w:rsid w:val="00D466BD"/>
    <w:rsid w:val="00D47070"/>
    <w:rsid w:val="00D476CE"/>
    <w:rsid w:val="00D51195"/>
    <w:rsid w:val="00D5223E"/>
    <w:rsid w:val="00D53611"/>
    <w:rsid w:val="00D5655B"/>
    <w:rsid w:val="00D56E49"/>
    <w:rsid w:val="00D61339"/>
    <w:rsid w:val="00D628E2"/>
    <w:rsid w:val="00D646A2"/>
    <w:rsid w:val="00D6525E"/>
    <w:rsid w:val="00D676B6"/>
    <w:rsid w:val="00D718B1"/>
    <w:rsid w:val="00D720D5"/>
    <w:rsid w:val="00D73B2C"/>
    <w:rsid w:val="00D7469F"/>
    <w:rsid w:val="00D80898"/>
    <w:rsid w:val="00D8401C"/>
    <w:rsid w:val="00D846D0"/>
    <w:rsid w:val="00D84E7D"/>
    <w:rsid w:val="00D90994"/>
    <w:rsid w:val="00D90F61"/>
    <w:rsid w:val="00D91291"/>
    <w:rsid w:val="00D913EA"/>
    <w:rsid w:val="00D923FE"/>
    <w:rsid w:val="00D93578"/>
    <w:rsid w:val="00D9533C"/>
    <w:rsid w:val="00DA2B94"/>
    <w:rsid w:val="00DA3B57"/>
    <w:rsid w:val="00DA40E7"/>
    <w:rsid w:val="00DA451A"/>
    <w:rsid w:val="00DA50C1"/>
    <w:rsid w:val="00DA6192"/>
    <w:rsid w:val="00DA61B7"/>
    <w:rsid w:val="00DA62AE"/>
    <w:rsid w:val="00DA6328"/>
    <w:rsid w:val="00DA7E3A"/>
    <w:rsid w:val="00DB407A"/>
    <w:rsid w:val="00DB552F"/>
    <w:rsid w:val="00DB5DB8"/>
    <w:rsid w:val="00DB5EFF"/>
    <w:rsid w:val="00DB6274"/>
    <w:rsid w:val="00DC053C"/>
    <w:rsid w:val="00DC34F4"/>
    <w:rsid w:val="00DC3518"/>
    <w:rsid w:val="00DC4CE5"/>
    <w:rsid w:val="00DC4CEC"/>
    <w:rsid w:val="00DC58A8"/>
    <w:rsid w:val="00DC67C5"/>
    <w:rsid w:val="00DC6A70"/>
    <w:rsid w:val="00DC6B59"/>
    <w:rsid w:val="00DC7C44"/>
    <w:rsid w:val="00DD1B1A"/>
    <w:rsid w:val="00DD298B"/>
    <w:rsid w:val="00DD3063"/>
    <w:rsid w:val="00DD522B"/>
    <w:rsid w:val="00DD6326"/>
    <w:rsid w:val="00DE655E"/>
    <w:rsid w:val="00DE7B74"/>
    <w:rsid w:val="00DF1823"/>
    <w:rsid w:val="00DF2568"/>
    <w:rsid w:val="00DF32F0"/>
    <w:rsid w:val="00DF7705"/>
    <w:rsid w:val="00E0086A"/>
    <w:rsid w:val="00E0261F"/>
    <w:rsid w:val="00E047AF"/>
    <w:rsid w:val="00E06738"/>
    <w:rsid w:val="00E072B0"/>
    <w:rsid w:val="00E13C5A"/>
    <w:rsid w:val="00E1536B"/>
    <w:rsid w:val="00E232EE"/>
    <w:rsid w:val="00E234DF"/>
    <w:rsid w:val="00E2372C"/>
    <w:rsid w:val="00E24C71"/>
    <w:rsid w:val="00E25583"/>
    <w:rsid w:val="00E268AB"/>
    <w:rsid w:val="00E27C34"/>
    <w:rsid w:val="00E27EB8"/>
    <w:rsid w:val="00E30275"/>
    <w:rsid w:val="00E31B90"/>
    <w:rsid w:val="00E31FBB"/>
    <w:rsid w:val="00E32831"/>
    <w:rsid w:val="00E32A22"/>
    <w:rsid w:val="00E33DC8"/>
    <w:rsid w:val="00E344F9"/>
    <w:rsid w:val="00E34F87"/>
    <w:rsid w:val="00E413C0"/>
    <w:rsid w:val="00E44A88"/>
    <w:rsid w:val="00E44DDD"/>
    <w:rsid w:val="00E465DC"/>
    <w:rsid w:val="00E500D7"/>
    <w:rsid w:val="00E50DD1"/>
    <w:rsid w:val="00E5151F"/>
    <w:rsid w:val="00E517A3"/>
    <w:rsid w:val="00E51E27"/>
    <w:rsid w:val="00E542D0"/>
    <w:rsid w:val="00E54A0F"/>
    <w:rsid w:val="00E54F31"/>
    <w:rsid w:val="00E55562"/>
    <w:rsid w:val="00E614D2"/>
    <w:rsid w:val="00E63E94"/>
    <w:rsid w:val="00E6522B"/>
    <w:rsid w:val="00E667BD"/>
    <w:rsid w:val="00E66FA0"/>
    <w:rsid w:val="00E71132"/>
    <w:rsid w:val="00E7172B"/>
    <w:rsid w:val="00E71A3D"/>
    <w:rsid w:val="00E73F3A"/>
    <w:rsid w:val="00E73FD8"/>
    <w:rsid w:val="00E742A7"/>
    <w:rsid w:val="00E77AD4"/>
    <w:rsid w:val="00E80014"/>
    <w:rsid w:val="00E811AD"/>
    <w:rsid w:val="00E82404"/>
    <w:rsid w:val="00E83E4C"/>
    <w:rsid w:val="00E84630"/>
    <w:rsid w:val="00E84D62"/>
    <w:rsid w:val="00E852AE"/>
    <w:rsid w:val="00E85750"/>
    <w:rsid w:val="00E85C79"/>
    <w:rsid w:val="00E86ACD"/>
    <w:rsid w:val="00E90157"/>
    <w:rsid w:val="00E90F91"/>
    <w:rsid w:val="00E91268"/>
    <w:rsid w:val="00E91B8A"/>
    <w:rsid w:val="00E92C69"/>
    <w:rsid w:val="00E9463E"/>
    <w:rsid w:val="00EA5DF7"/>
    <w:rsid w:val="00EB2CE6"/>
    <w:rsid w:val="00EB418F"/>
    <w:rsid w:val="00EB45C5"/>
    <w:rsid w:val="00EB4C11"/>
    <w:rsid w:val="00EB4CE2"/>
    <w:rsid w:val="00EB56CB"/>
    <w:rsid w:val="00EB5BF8"/>
    <w:rsid w:val="00EC256F"/>
    <w:rsid w:val="00EC2FCE"/>
    <w:rsid w:val="00EC3B9C"/>
    <w:rsid w:val="00EC3CBF"/>
    <w:rsid w:val="00EC5D75"/>
    <w:rsid w:val="00EC7C84"/>
    <w:rsid w:val="00ED0F5A"/>
    <w:rsid w:val="00ED13CC"/>
    <w:rsid w:val="00ED35C3"/>
    <w:rsid w:val="00ED605B"/>
    <w:rsid w:val="00EE0F5D"/>
    <w:rsid w:val="00EE1A93"/>
    <w:rsid w:val="00EE2A5C"/>
    <w:rsid w:val="00EE38B2"/>
    <w:rsid w:val="00EE4E4E"/>
    <w:rsid w:val="00EE6656"/>
    <w:rsid w:val="00EE6BD3"/>
    <w:rsid w:val="00EE7355"/>
    <w:rsid w:val="00EF145B"/>
    <w:rsid w:val="00EF24CD"/>
    <w:rsid w:val="00EF2C6B"/>
    <w:rsid w:val="00EF2DB8"/>
    <w:rsid w:val="00EF546A"/>
    <w:rsid w:val="00EF55F1"/>
    <w:rsid w:val="00F0110D"/>
    <w:rsid w:val="00F0146A"/>
    <w:rsid w:val="00F01DBE"/>
    <w:rsid w:val="00F0213D"/>
    <w:rsid w:val="00F050A7"/>
    <w:rsid w:val="00F06BAD"/>
    <w:rsid w:val="00F14A09"/>
    <w:rsid w:val="00F15422"/>
    <w:rsid w:val="00F17190"/>
    <w:rsid w:val="00F205CE"/>
    <w:rsid w:val="00F20E75"/>
    <w:rsid w:val="00F221FD"/>
    <w:rsid w:val="00F2611B"/>
    <w:rsid w:val="00F26188"/>
    <w:rsid w:val="00F275EF"/>
    <w:rsid w:val="00F3014E"/>
    <w:rsid w:val="00F30641"/>
    <w:rsid w:val="00F308B9"/>
    <w:rsid w:val="00F319E4"/>
    <w:rsid w:val="00F31E60"/>
    <w:rsid w:val="00F329DC"/>
    <w:rsid w:val="00F34272"/>
    <w:rsid w:val="00F346EB"/>
    <w:rsid w:val="00F34896"/>
    <w:rsid w:val="00F34CFB"/>
    <w:rsid w:val="00F352F3"/>
    <w:rsid w:val="00F3710B"/>
    <w:rsid w:val="00F417F5"/>
    <w:rsid w:val="00F4258F"/>
    <w:rsid w:val="00F44224"/>
    <w:rsid w:val="00F461EE"/>
    <w:rsid w:val="00F50305"/>
    <w:rsid w:val="00F51A02"/>
    <w:rsid w:val="00F520E3"/>
    <w:rsid w:val="00F5271F"/>
    <w:rsid w:val="00F52739"/>
    <w:rsid w:val="00F54F15"/>
    <w:rsid w:val="00F55964"/>
    <w:rsid w:val="00F55E27"/>
    <w:rsid w:val="00F6093A"/>
    <w:rsid w:val="00F60D91"/>
    <w:rsid w:val="00F6116A"/>
    <w:rsid w:val="00F612F3"/>
    <w:rsid w:val="00F7066E"/>
    <w:rsid w:val="00F711BF"/>
    <w:rsid w:val="00F74B3E"/>
    <w:rsid w:val="00F75457"/>
    <w:rsid w:val="00F7766E"/>
    <w:rsid w:val="00F823E4"/>
    <w:rsid w:val="00F84B06"/>
    <w:rsid w:val="00F8555F"/>
    <w:rsid w:val="00F8591F"/>
    <w:rsid w:val="00F85938"/>
    <w:rsid w:val="00F862A7"/>
    <w:rsid w:val="00F913AC"/>
    <w:rsid w:val="00F963EE"/>
    <w:rsid w:val="00F9741C"/>
    <w:rsid w:val="00FA2390"/>
    <w:rsid w:val="00FA2676"/>
    <w:rsid w:val="00FA6BED"/>
    <w:rsid w:val="00FA6F36"/>
    <w:rsid w:val="00FA70CE"/>
    <w:rsid w:val="00FA774B"/>
    <w:rsid w:val="00FB171C"/>
    <w:rsid w:val="00FB36AF"/>
    <w:rsid w:val="00FB3F93"/>
    <w:rsid w:val="00FB40D0"/>
    <w:rsid w:val="00FB44DF"/>
    <w:rsid w:val="00FB542D"/>
    <w:rsid w:val="00FB56BC"/>
    <w:rsid w:val="00FB578B"/>
    <w:rsid w:val="00FB6415"/>
    <w:rsid w:val="00FC10B7"/>
    <w:rsid w:val="00FC33C4"/>
    <w:rsid w:val="00FC4D11"/>
    <w:rsid w:val="00FD00B5"/>
    <w:rsid w:val="00FD135C"/>
    <w:rsid w:val="00FD6088"/>
    <w:rsid w:val="00FD7FF6"/>
    <w:rsid w:val="00FE0FB8"/>
    <w:rsid w:val="00FE1540"/>
    <w:rsid w:val="00FE1B2F"/>
    <w:rsid w:val="00FE3B1D"/>
    <w:rsid w:val="00FE419C"/>
    <w:rsid w:val="00FE432C"/>
    <w:rsid w:val="00FE529E"/>
    <w:rsid w:val="00FE54F0"/>
    <w:rsid w:val="00FE5518"/>
    <w:rsid w:val="00FE5CBC"/>
    <w:rsid w:val="00FF0DD7"/>
    <w:rsid w:val="00FF1630"/>
    <w:rsid w:val="00FF1EF8"/>
    <w:rsid w:val="00FF3040"/>
    <w:rsid w:val="00FF3C19"/>
    <w:rsid w:val="00FF483A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E946303B-0321-45C5-B0F5-7AEC2597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3FF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FE5518"/>
    <w:pPr>
      <w:tabs>
        <w:tab w:val="center" w:pos="4153"/>
        <w:tab w:val="right" w:pos="8306"/>
      </w:tabs>
    </w:pPr>
  </w:style>
  <w:style w:type="paragraph" w:styleId="Kopfzeile">
    <w:name w:val="header"/>
    <w:basedOn w:val="Standard"/>
    <w:rsid w:val="00FE5518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rsid w:val="00FE5518"/>
  </w:style>
  <w:style w:type="character" w:styleId="Kommentarzeichen">
    <w:name w:val="annotation reference"/>
    <w:semiHidden/>
    <w:rsid w:val="00677BC7"/>
    <w:rPr>
      <w:sz w:val="16"/>
      <w:szCs w:val="16"/>
    </w:rPr>
  </w:style>
  <w:style w:type="paragraph" w:styleId="Kommentartext">
    <w:name w:val="annotation text"/>
    <w:basedOn w:val="Standard"/>
    <w:semiHidden/>
    <w:rsid w:val="00677BC7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7BC7"/>
    <w:rPr>
      <w:b/>
      <w:bCs/>
    </w:rPr>
  </w:style>
  <w:style w:type="paragraph" w:styleId="Sprechblasentext">
    <w:name w:val="Balloon Text"/>
    <w:basedOn w:val="Standard"/>
    <w:semiHidden/>
    <w:rsid w:val="00677BC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E4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01\eigenedateien1$\Dohnalek\Eigene%20Dateien\Vertrieb%20eQ-3\Vorlagen\Partnervertrag_final\HM%20Partnervertrag%20-%20Anlage%20B%20Partnerbedingungen%20Fachh&#228;ndl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00365C448F4876BE15B400307636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D049AA-996A-4B8A-A4A9-9C3406BF5504}"/>
      </w:docPartPr>
      <w:docPartBody>
        <w:p w:rsidR="002C640F" w:rsidRDefault="002C640F">
          <w:pPr>
            <w:pStyle w:val="3F00365C448F4876BE15B400307636CC"/>
          </w:pPr>
          <w:r>
            <w:rPr>
              <w:rStyle w:val="Platzhaltertext"/>
            </w:rPr>
            <w:t>Name + Rechtsform</w:t>
          </w:r>
        </w:p>
      </w:docPartBody>
    </w:docPart>
    <w:docPart>
      <w:docPartPr>
        <w:name w:val="CD1A41F8516F49A49BC12B2A00F4B7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DD874B-9288-488E-A1C8-DD64558AC833}"/>
      </w:docPartPr>
      <w:docPartBody>
        <w:p w:rsidR="002C640F" w:rsidRDefault="002C640F">
          <w:pPr>
            <w:pStyle w:val="CD1A41F8516F49A49BC12B2A00F4B719"/>
          </w:pPr>
          <w:r>
            <w:rPr>
              <w:rStyle w:val="Platzhaltertext"/>
            </w:rPr>
            <w:t>Name der Kooperation</w:t>
          </w:r>
        </w:p>
      </w:docPartBody>
    </w:docPart>
    <w:docPart>
      <w:docPartPr>
        <w:name w:val="B40A65E82ECF40799BFAC18D86AD09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2A1A97-8399-48E7-9A05-0BC557F45AB2}"/>
      </w:docPartPr>
      <w:docPartBody>
        <w:p w:rsidR="002C640F" w:rsidRDefault="002C640F">
          <w:pPr>
            <w:pStyle w:val="B40A65E82ECF40799BFAC18D86AD09DC"/>
          </w:pPr>
          <w:r>
            <w:rPr>
              <w:rStyle w:val="Platzhaltertext"/>
            </w:rPr>
            <w:t>Mitgliedsnummer</w:t>
          </w:r>
        </w:p>
      </w:docPartBody>
    </w:docPart>
    <w:docPart>
      <w:docPartPr>
        <w:name w:val="0D035F12E63B4CD88B21AB9E88AC02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8E1611-5004-41AC-8761-B792806CCA06}"/>
      </w:docPartPr>
      <w:docPartBody>
        <w:p w:rsidR="002C640F" w:rsidRDefault="002C640F">
          <w:pPr>
            <w:pStyle w:val="0D035F12E63B4CD88B21AB9E88AC0241"/>
          </w:pPr>
          <w:r>
            <w:rPr>
              <w:rStyle w:val="Platzhaltertext"/>
            </w:rPr>
            <w:t>Straße, Zusatz, PLZ + Ort</w:t>
          </w:r>
        </w:p>
      </w:docPartBody>
    </w:docPart>
    <w:docPart>
      <w:docPartPr>
        <w:name w:val="2D5FAC82DAD64CE8B167F62625FD4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2D79A7-1E38-4388-9F9A-3A9D1A12E3FA}"/>
      </w:docPartPr>
      <w:docPartBody>
        <w:p w:rsidR="002C640F" w:rsidRDefault="002C640F">
          <w:pPr>
            <w:pStyle w:val="2D5FAC82DAD64CE8B167F62625FD421C"/>
          </w:pPr>
          <w:r>
            <w:rPr>
              <w:rStyle w:val="Platzhaltertext"/>
            </w:rPr>
            <w:t>Straße, Zusatz, PLZ + Ort</w:t>
          </w:r>
        </w:p>
      </w:docPartBody>
    </w:docPart>
    <w:docPart>
      <w:docPartPr>
        <w:name w:val="73297295930D44D2BCDFEE3EBED47C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B1B2F9-80FD-4CFC-9F8F-859DCAC68CC2}"/>
      </w:docPartPr>
      <w:docPartBody>
        <w:p w:rsidR="002C640F" w:rsidRDefault="002C640F">
          <w:pPr>
            <w:pStyle w:val="73297295930D44D2BCDFEE3EBED47CC5"/>
          </w:pPr>
          <w:r>
            <w:rPr>
              <w:rStyle w:val="Platzhaltertext"/>
            </w:rPr>
            <w:t>Straße, Zusatz, PLZ + Ort</w:t>
          </w:r>
        </w:p>
      </w:docPartBody>
    </w:docPart>
    <w:docPart>
      <w:docPartPr>
        <w:name w:val="7BC9D86C8B23435FB774C007F99BF4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382007-F756-475E-9E1F-B9B86F1707D6}"/>
      </w:docPartPr>
      <w:docPartBody>
        <w:p w:rsidR="002C640F" w:rsidRDefault="002C640F">
          <w:pPr>
            <w:pStyle w:val="7BC9D86C8B23435FB774C007F99BF442"/>
          </w:pPr>
          <w:r>
            <w:rPr>
              <w:rStyle w:val="Platzhaltertext"/>
            </w:rPr>
            <w:t>Name</w:t>
          </w:r>
        </w:p>
      </w:docPartBody>
    </w:docPart>
    <w:docPart>
      <w:docPartPr>
        <w:name w:val="B9403E7B812A43CCAF24DE77B1756A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C8EFFE-DC50-46EF-B678-0528981E1C81}"/>
      </w:docPartPr>
      <w:docPartBody>
        <w:p w:rsidR="002C640F" w:rsidRDefault="002C640F">
          <w:pPr>
            <w:pStyle w:val="B9403E7B812A43CCAF24DE77B1756AB5"/>
          </w:pPr>
          <w:r>
            <w:rPr>
              <w:rStyle w:val="Platzhaltertext"/>
            </w:rPr>
            <w:t>Nummer</w:t>
          </w:r>
        </w:p>
      </w:docPartBody>
    </w:docPart>
    <w:docPart>
      <w:docPartPr>
        <w:name w:val="8A4DD9F886F345BF9A8F849172F6D1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43CF6-D3C0-4D7F-809F-DBD00668D22D}"/>
      </w:docPartPr>
      <w:docPartBody>
        <w:p w:rsidR="002C640F" w:rsidRDefault="002C640F">
          <w:pPr>
            <w:pStyle w:val="8A4DD9F886F345BF9A8F849172F6D13F"/>
          </w:pPr>
          <w:r>
            <w:rPr>
              <w:rStyle w:val="Platzhaltertext"/>
            </w:rPr>
            <w:t>E-Mail</w:t>
          </w:r>
        </w:p>
      </w:docPartBody>
    </w:docPart>
    <w:docPart>
      <w:docPartPr>
        <w:name w:val="C08879C5AC564E58810D9E7AAAC32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EB8867-6010-4B6E-8DB7-F607D461A6E3}"/>
      </w:docPartPr>
      <w:docPartBody>
        <w:p w:rsidR="002C640F" w:rsidRDefault="002C640F">
          <w:pPr>
            <w:pStyle w:val="C08879C5AC564E58810D9E7AAAC32159"/>
          </w:pPr>
          <w:r>
            <w:rPr>
              <w:rStyle w:val="Platzhaltertext"/>
            </w:rPr>
            <w:t>Name</w:t>
          </w:r>
        </w:p>
      </w:docPartBody>
    </w:docPart>
    <w:docPart>
      <w:docPartPr>
        <w:name w:val="09E1AB08C56B40BF8E5E7AED8EFB8C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DC168E-45E5-45E3-A3A0-A363CD676F31}"/>
      </w:docPartPr>
      <w:docPartBody>
        <w:p w:rsidR="002C640F" w:rsidRDefault="002C640F">
          <w:pPr>
            <w:pStyle w:val="09E1AB08C56B40BF8E5E7AED8EFB8CE2"/>
          </w:pPr>
          <w:r>
            <w:rPr>
              <w:rStyle w:val="Platzhaltertext"/>
            </w:rPr>
            <w:t>Nummer</w:t>
          </w:r>
        </w:p>
      </w:docPartBody>
    </w:docPart>
    <w:docPart>
      <w:docPartPr>
        <w:name w:val="896C0E923F54448A9C98223CFC1154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BB2AD9-5577-40D1-BA2E-12073CE98D3B}"/>
      </w:docPartPr>
      <w:docPartBody>
        <w:p w:rsidR="002C640F" w:rsidRDefault="002C640F">
          <w:pPr>
            <w:pStyle w:val="896C0E923F54448A9C98223CFC115498"/>
          </w:pPr>
          <w:r>
            <w:rPr>
              <w:rStyle w:val="Platzhaltertext"/>
            </w:rPr>
            <w:t>E-Mail</w:t>
          </w:r>
        </w:p>
      </w:docPartBody>
    </w:docPart>
    <w:docPart>
      <w:docPartPr>
        <w:name w:val="2D8D48ABC2924F1E8C2688CBFBC296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8EDE37-928D-4DCB-8A4E-C7FEC99452C0}"/>
      </w:docPartPr>
      <w:docPartBody>
        <w:p w:rsidR="002C640F" w:rsidRDefault="002C640F">
          <w:pPr>
            <w:pStyle w:val="2D8D48ABC2924F1E8C2688CBFBC296C3"/>
          </w:pPr>
          <w:r>
            <w:rPr>
              <w:rStyle w:val="Platzhaltertext"/>
            </w:rPr>
            <w:t>Name</w:t>
          </w:r>
        </w:p>
      </w:docPartBody>
    </w:docPart>
    <w:docPart>
      <w:docPartPr>
        <w:name w:val="063B94165A5C40209FD922021D308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E9FCB9-2F9B-4855-A852-E720F3C94839}"/>
      </w:docPartPr>
      <w:docPartBody>
        <w:p w:rsidR="002C640F" w:rsidRDefault="002C640F">
          <w:pPr>
            <w:pStyle w:val="063B94165A5C40209FD922021D308528"/>
          </w:pPr>
          <w:r>
            <w:rPr>
              <w:rStyle w:val="Platzhaltertext"/>
            </w:rPr>
            <w:t>Nummer</w:t>
          </w:r>
        </w:p>
      </w:docPartBody>
    </w:docPart>
    <w:docPart>
      <w:docPartPr>
        <w:name w:val="65D11908AB6C40068B8195E118B9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1B306A-42EE-499A-9600-7C45CE9C5D5F}"/>
      </w:docPartPr>
      <w:docPartBody>
        <w:p w:rsidR="002C640F" w:rsidRDefault="002C640F">
          <w:pPr>
            <w:pStyle w:val="65D11908AB6C40068B8195E118B9AF5D"/>
          </w:pPr>
          <w:r>
            <w:rPr>
              <w:rStyle w:val="Platzhaltertext"/>
            </w:rPr>
            <w:t>E-Mail</w:t>
          </w:r>
        </w:p>
      </w:docPartBody>
    </w:docPart>
    <w:docPart>
      <w:docPartPr>
        <w:name w:val="73CE7D325A1A49BF826326D95807EC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1068D3-9F3E-40B8-940E-2ED6603217E4}"/>
      </w:docPartPr>
      <w:docPartBody>
        <w:p w:rsidR="002C640F" w:rsidRDefault="002C640F">
          <w:pPr>
            <w:pStyle w:val="73CE7D325A1A49BF826326D95807EC5D"/>
          </w:pPr>
          <w:r>
            <w:rPr>
              <w:rStyle w:val="Platzhaltertext"/>
            </w:rPr>
            <w:t>Name</w:t>
          </w:r>
        </w:p>
      </w:docPartBody>
    </w:docPart>
    <w:docPart>
      <w:docPartPr>
        <w:name w:val="ABB10B0A74C74172A672529F609089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D2A71C-8D0A-4520-AEA1-10B36425E459}"/>
      </w:docPartPr>
      <w:docPartBody>
        <w:p w:rsidR="002C640F" w:rsidRDefault="002C640F">
          <w:pPr>
            <w:pStyle w:val="ABB10B0A74C74172A672529F6090890C"/>
          </w:pPr>
          <w:r>
            <w:rPr>
              <w:rStyle w:val="Platzhaltertext"/>
            </w:rPr>
            <w:t>Nummer</w:t>
          </w:r>
        </w:p>
      </w:docPartBody>
    </w:docPart>
    <w:docPart>
      <w:docPartPr>
        <w:name w:val="87464325B8AC444382DC55E1139A34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A44573-6339-478F-A752-65998C93F0AC}"/>
      </w:docPartPr>
      <w:docPartBody>
        <w:p w:rsidR="002C640F" w:rsidRDefault="002C640F">
          <w:pPr>
            <w:pStyle w:val="87464325B8AC444382DC55E1139A346D"/>
          </w:pPr>
          <w:r>
            <w:rPr>
              <w:rStyle w:val="Platzhaltertext"/>
            </w:rPr>
            <w:t>E-Mail</w:t>
          </w:r>
        </w:p>
      </w:docPartBody>
    </w:docPart>
    <w:docPart>
      <w:docPartPr>
        <w:name w:val="3A051CA9EE7F4A22BEB427A50FF5B7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F16425-1670-4731-8DD6-145C73DEFA6D}"/>
      </w:docPartPr>
      <w:docPartBody>
        <w:p w:rsidR="002C640F" w:rsidRDefault="002C640F">
          <w:pPr>
            <w:pStyle w:val="3A051CA9EE7F4A22BEB427A50FF5B77E"/>
          </w:pPr>
          <w:r>
            <w:rPr>
              <w:rStyle w:val="Platzhaltertext"/>
            </w:rPr>
            <w:t>Name</w:t>
          </w:r>
        </w:p>
      </w:docPartBody>
    </w:docPart>
    <w:docPart>
      <w:docPartPr>
        <w:name w:val="CA483E6175A3447BA530D4430D1A7A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B4B278-3AF3-427D-8EEA-896F3D63FD9A}"/>
      </w:docPartPr>
      <w:docPartBody>
        <w:p w:rsidR="002C640F" w:rsidRDefault="002C640F">
          <w:pPr>
            <w:pStyle w:val="CA483E6175A3447BA530D4430D1A7A61"/>
          </w:pPr>
          <w:r>
            <w:rPr>
              <w:rStyle w:val="Platzhaltertext"/>
            </w:rPr>
            <w:t>Nummer</w:t>
          </w:r>
        </w:p>
      </w:docPartBody>
    </w:docPart>
    <w:docPart>
      <w:docPartPr>
        <w:name w:val="78E04CE11E064AF79375CA65D49D6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A4CA5A-B7D6-4139-8407-037385354F48}"/>
      </w:docPartPr>
      <w:docPartBody>
        <w:p w:rsidR="002C640F" w:rsidRDefault="002C640F">
          <w:pPr>
            <w:pStyle w:val="78E04CE11E064AF79375CA65D49D6792"/>
          </w:pPr>
          <w:r>
            <w:rPr>
              <w:rStyle w:val="Platzhaltertext"/>
            </w:rPr>
            <w:t>E-Mail</w:t>
          </w:r>
        </w:p>
      </w:docPartBody>
    </w:docPart>
    <w:docPart>
      <w:docPartPr>
        <w:name w:val="93D416D2AB91405295558DEACFE70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9484EE-4A81-47CA-876E-F2177B5996FD}"/>
      </w:docPartPr>
      <w:docPartBody>
        <w:p w:rsidR="002C640F" w:rsidRDefault="002C640F">
          <w:pPr>
            <w:pStyle w:val="93D416D2AB91405295558DEACFE7009F"/>
          </w:pPr>
          <w:r>
            <w:rPr>
              <w:rStyle w:val="Platzhaltertext"/>
            </w:rPr>
            <w:t>Name</w:t>
          </w:r>
        </w:p>
      </w:docPartBody>
    </w:docPart>
    <w:docPart>
      <w:docPartPr>
        <w:name w:val="ACD4DE040E4B44B2AD440ACB05C2BB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50827C-3291-4880-B76E-20936D2EE3E0}"/>
      </w:docPartPr>
      <w:docPartBody>
        <w:p w:rsidR="000A44CD" w:rsidRDefault="00BC3351" w:rsidP="00BC3351">
          <w:pPr>
            <w:pStyle w:val="ACD4DE040E4B44B2AD440ACB05C2BB31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4B880CCE50F42ADA1639946D1F132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0C1E14-E255-40F2-8F9D-BCDC54301EC0}"/>
      </w:docPartPr>
      <w:docPartBody>
        <w:p w:rsidR="000A44CD" w:rsidRDefault="00BC3351" w:rsidP="00BC3351">
          <w:pPr>
            <w:pStyle w:val="04B880CCE50F42ADA1639946D1F132FF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21A68F2A54440628DF1541305B396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61D77F-ABB3-4A20-9967-4C4C2DD2C136}"/>
      </w:docPartPr>
      <w:docPartBody>
        <w:p w:rsidR="000A44CD" w:rsidRDefault="00BC3351" w:rsidP="00BC3351">
          <w:pPr>
            <w:pStyle w:val="521A68F2A54440628DF1541305B396C4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A96765883304BACB8A001EDFADA1B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3DAE8C-F8CD-4172-81C7-A381175F8F85}"/>
      </w:docPartPr>
      <w:docPartBody>
        <w:p w:rsidR="000A44CD" w:rsidRDefault="00BC3351" w:rsidP="00BC3351">
          <w:pPr>
            <w:pStyle w:val="8A96765883304BACB8A001EDFADA1B51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4BB55DE96F946ACB4FAA56380468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082B7-0FEF-4343-988C-B89478298D29}"/>
      </w:docPartPr>
      <w:docPartBody>
        <w:p w:rsidR="000A44CD" w:rsidRDefault="00BC3351" w:rsidP="00BC3351">
          <w:pPr>
            <w:pStyle w:val="94BB55DE96F946ACB4FAA5638046897D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F85B5C0A26449229CE44D68753604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B32428-6004-447F-90DB-FD7D654527D8}"/>
      </w:docPartPr>
      <w:docPartBody>
        <w:p w:rsidR="000A44CD" w:rsidRDefault="00BC3351" w:rsidP="00BC3351">
          <w:pPr>
            <w:pStyle w:val="EF85B5C0A26449229CE44D68753604EB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47567C94E30405B809330579F4A69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F3AB4D-CB0D-4D0D-9586-3D4E69812A48}"/>
      </w:docPartPr>
      <w:docPartBody>
        <w:p w:rsidR="000A44CD" w:rsidRDefault="00BC3351" w:rsidP="00BC3351">
          <w:pPr>
            <w:pStyle w:val="447567C94E30405B809330579F4A69DA"/>
          </w:pPr>
          <w:r w:rsidRPr="00DD30E8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0F"/>
    <w:rsid w:val="000A44CD"/>
    <w:rsid w:val="002C640F"/>
    <w:rsid w:val="00B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C3351"/>
    <w:rPr>
      <w:color w:val="808080"/>
    </w:rPr>
  </w:style>
  <w:style w:type="paragraph" w:customStyle="1" w:styleId="3F00365C448F4876BE15B400307636CC">
    <w:name w:val="3F00365C448F4876BE15B400307636CC"/>
  </w:style>
  <w:style w:type="paragraph" w:customStyle="1" w:styleId="CD1A41F8516F49A49BC12B2A00F4B719">
    <w:name w:val="CD1A41F8516F49A49BC12B2A00F4B719"/>
  </w:style>
  <w:style w:type="paragraph" w:customStyle="1" w:styleId="B40A65E82ECF40799BFAC18D86AD09DC">
    <w:name w:val="B40A65E82ECF40799BFAC18D86AD09DC"/>
  </w:style>
  <w:style w:type="paragraph" w:customStyle="1" w:styleId="0D035F12E63B4CD88B21AB9E88AC0241">
    <w:name w:val="0D035F12E63B4CD88B21AB9E88AC0241"/>
  </w:style>
  <w:style w:type="paragraph" w:customStyle="1" w:styleId="2D5FAC82DAD64CE8B167F62625FD421C">
    <w:name w:val="2D5FAC82DAD64CE8B167F62625FD421C"/>
  </w:style>
  <w:style w:type="paragraph" w:customStyle="1" w:styleId="73297295930D44D2BCDFEE3EBED47CC5">
    <w:name w:val="73297295930D44D2BCDFEE3EBED47CC5"/>
  </w:style>
  <w:style w:type="paragraph" w:customStyle="1" w:styleId="7BC9D86C8B23435FB774C007F99BF442">
    <w:name w:val="7BC9D86C8B23435FB774C007F99BF442"/>
  </w:style>
  <w:style w:type="paragraph" w:customStyle="1" w:styleId="B9403E7B812A43CCAF24DE77B1756AB5">
    <w:name w:val="B9403E7B812A43CCAF24DE77B1756AB5"/>
  </w:style>
  <w:style w:type="paragraph" w:customStyle="1" w:styleId="8A4DD9F886F345BF9A8F849172F6D13F">
    <w:name w:val="8A4DD9F886F345BF9A8F849172F6D13F"/>
  </w:style>
  <w:style w:type="paragraph" w:customStyle="1" w:styleId="C08879C5AC564E58810D9E7AAAC32159">
    <w:name w:val="C08879C5AC564E58810D9E7AAAC32159"/>
  </w:style>
  <w:style w:type="paragraph" w:customStyle="1" w:styleId="09E1AB08C56B40BF8E5E7AED8EFB8CE2">
    <w:name w:val="09E1AB08C56B40BF8E5E7AED8EFB8CE2"/>
  </w:style>
  <w:style w:type="paragraph" w:customStyle="1" w:styleId="896C0E923F54448A9C98223CFC115498">
    <w:name w:val="896C0E923F54448A9C98223CFC115498"/>
  </w:style>
  <w:style w:type="paragraph" w:customStyle="1" w:styleId="2D8D48ABC2924F1E8C2688CBFBC296C3">
    <w:name w:val="2D8D48ABC2924F1E8C2688CBFBC296C3"/>
  </w:style>
  <w:style w:type="paragraph" w:customStyle="1" w:styleId="063B94165A5C40209FD922021D308528">
    <w:name w:val="063B94165A5C40209FD922021D308528"/>
  </w:style>
  <w:style w:type="paragraph" w:customStyle="1" w:styleId="65D11908AB6C40068B8195E118B9AF5D">
    <w:name w:val="65D11908AB6C40068B8195E118B9AF5D"/>
  </w:style>
  <w:style w:type="paragraph" w:customStyle="1" w:styleId="73CE7D325A1A49BF826326D95807EC5D">
    <w:name w:val="73CE7D325A1A49BF826326D95807EC5D"/>
  </w:style>
  <w:style w:type="paragraph" w:customStyle="1" w:styleId="ABB10B0A74C74172A672529F6090890C">
    <w:name w:val="ABB10B0A74C74172A672529F6090890C"/>
  </w:style>
  <w:style w:type="paragraph" w:customStyle="1" w:styleId="87464325B8AC444382DC55E1139A346D">
    <w:name w:val="87464325B8AC444382DC55E1139A346D"/>
  </w:style>
  <w:style w:type="paragraph" w:customStyle="1" w:styleId="3A051CA9EE7F4A22BEB427A50FF5B77E">
    <w:name w:val="3A051CA9EE7F4A22BEB427A50FF5B77E"/>
  </w:style>
  <w:style w:type="paragraph" w:customStyle="1" w:styleId="CA483E6175A3447BA530D4430D1A7A61">
    <w:name w:val="CA483E6175A3447BA530D4430D1A7A61"/>
  </w:style>
  <w:style w:type="paragraph" w:customStyle="1" w:styleId="78E04CE11E064AF79375CA65D49D6792">
    <w:name w:val="78E04CE11E064AF79375CA65D49D6792"/>
  </w:style>
  <w:style w:type="paragraph" w:customStyle="1" w:styleId="93D416D2AB91405295558DEACFE7009F">
    <w:name w:val="93D416D2AB91405295558DEACFE7009F"/>
  </w:style>
  <w:style w:type="paragraph" w:customStyle="1" w:styleId="D3B61F0C1FFC46D2A4A0FD703A6433E8">
    <w:name w:val="D3B61F0C1FFC46D2A4A0FD703A6433E8"/>
  </w:style>
  <w:style w:type="paragraph" w:customStyle="1" w:styleId="88391536CD42496DBFF37661E5A519DE">
    <w:name w:val="88391536CD42496DBFF37661E5A519DE"/>
  </w:style>
  <w:style w:type="paragraph" w:customStyle="1" w:styleId="A63DF0C1FCDB41BF8BC20F4C4EE7478C">
    <w:name w:val="A63DF0C1FCDB41BF8BC20F4C4EE7478C"/>
  </w:style>
  <w:style w:type="paragraph" w:customStyle="1" w:styleId="927666965F274A49A91F0479B83DB504">
    <w:name w:val="927666965F274A49A91F0479B83DB504"/>
  </w:style>
  <w:style w:type="paragraph" w:customStyle="1" w:styleId="4B84D6140A70417D9E30B5B1C300867D">
    <w:name w:val="4B84D6140A70417D9E30B5B1C300867D"/>
  </w:style>
  <w:style w:type="paragraph" w:customStyle="1" w:styleId="51150F8EF9D24B159F42F2DD61B74192">
    <w:name w:val="51150F8EF9D24B159F42F2DD61B74192"/>
  </w:style>
  <w:style w:type="paragraph" w:customStyle="1" w:styleId="FD60EA654EFC4DB5848B888A8619FFB8">
    <w:name w:val="FD60EA654EFC4DB5848B888A8619FFB8"/>
  </w:style>
  <w:style w:type="paragraph" w:customStyle="1" w:styleId="EAB591E5DD1F4C6395E7716A16C37540">
    <w:name w:val="EAB591E5DD1F4C6395E7716A16C37540"/>
    <w:rsid w:val="00BC3351"/>
  </w:style>
  <w:style w:type="paragraph" w:customStyle="1" w:styleId="6589318B708D48BEABC5413CCD5923F9">
    <w:name w:val="6589318B708D48BEABC5413CCD5923F9"/>
    <w:rsid w:val="00BC3351"/>
  </w:style>
  <w:style w:type="paragraph" w:customStyle="1" w:styleId="4A41B1DAB4BD4029AA28463FA934510C">
    <w:name w:val="4A41B1DAB4BD4029AA28463FA934510C"/>
    <w:rsid w:val="00BC3351"/>
  </w:style>
  <w:style w:type="paragraph" w:customStyle="1" w:styleId="C43CF9794EB64BFEBE4937F38FB4583E">
    <w:name w:val="C43CF9794EB64BFEBE4937F38FB4583E"/>
    <w:rsid w:val="00BC3351"/>
  </w:style>
  <w:style w:type="paragraph" w:customStyle="1" w:styleId="017589AC6B91489D902B26399DE002F6">
    <w:name w:val="017589AC6B91489D902B26399DE002F6"/>
    <w:rsid w:val="00BC3351"/>
  </w:style>
  <w:style w:type="paragraph" w:customStyle="1" w:styleId="67C9452FA7DB4E0DBFC7F880A1325360">
    <w:name w:val="67C9452FA7DB4E0DBFC7F880A1325360"/>
    <w:rsid w:val="00BC3351"/>
  </w:style>
  <w:style w:type="paragraph" w:customStyle="1" w:styleId="2CCC939DFDBE4D65ADCDC5B0F6160B08">
    <w:name w:val="2CCC939DFDBE4D65ADCDC5B0F6160B08"/>
    <w:rsid w:val="00BC3351"/>
  </w:style>
  <w:style w:type="paragraph" w:customStyle="1" w:styleId="6F0D4093E4A0483B9AD27CB0FE0EBF6A">
    <w:name w:val="6F0D4093E4A0483B9AD27CB0FE0EBF6A"/>
    <w:rsid w:val="00BC3351"/>
  </w:style>
  <w:style w:type="paragraph" w:customStyle="1" w:styleId="3FE2C872DFE241D0B5C9FED64C68CD88">
    <w:name w:val="3FE2C872DFE241D0B5C9FED64C68CD88"/>
    <w:rsid w:val="00BC3351"/>
  </w:style>
  <w:style w:type="paragraph" w:customStyle="1" w:styleId="3084784FDAA149CA9C925BEADEC13688">
    <w:name w:val="3084784FDAA149CA9C925BEADEC13688"/>
    <w:rsid w:val="00BC3351"/>
  </w:style>
  <w:style w:type="paragraph" w:customStyle="1" w:styleId="D39E604C2683470C9C34490FAF6C620C">
    <w:name w:val="D39E604C2683470C9C34490FAF6C620C"/>
    <w:rsid w:val="00BC3351"/>
  </w:style>
  <w:style w:type="paragraph" w:customStyle="1" w:styleId="9B4D375D07B84173AC9096115FEF54D6">
    <w:name w:val="9B4D375D07B84173AC9096115FEF54D6"/>
    <w:rsid w:val="00BC3351"/>
  </w:style>
  <w:style w:type="paragraph" w:customStyle="1" w:styleId="9FB9AD869812464C84AE3C62D702BD0E">
    <w:name w:val="9FB9AD869812464C84AE3C62D702BD0E"/>
    <w:rsid w:val="00BC3351"/>
  </w:style>
  <w:style w:type="paragraph" w:customStyle="1" w:styleId="2F03F3E2E6ED429DA86033B3C8F3112C">
    <w:name w:val="2F03F3E2E6ED429DA86033B3C8F3112C"/>
    <w:rsid w:val="00BC3351"/>
  </w:style>
  <w:style w:type="paragraph" w:customStyle="1" w:styleId="8DFB2A0E7CB34399A8ACE8F620BDBCC6">
    <w:name w:val="8DFB2A0E7CB34399A8ACE8F620BDBCC6"/>
    <w:rsid w:val="00BC3351"/>
  </w:style>
  <w:style w:type="paragraph" w:customStyle="1" w:styleId="47BB818910BC45FFAE41ACB95A4FE37E">
    <w:name w:val="47BB818910BC45FFAE41ACB95A4FE37E"/>
    <w:rsid w:val="00BC3351"/>
  </w:style>
  <w:style w:type="paragraph" w:customStyle="1" w:styleId="C036AF3204234F0CB529EA3AEDF8151F">
    <w:name w:val="C036AF3204234F0CB529EA3AEDF8151F"/>
    <w:rsid w:val="00BC3351"/>
  </w:style>
  <w:style w:type="paragraph" w:customStyle="1" w:styleId="3635B02FD42941C5992F183F5E62C2B1">
    <w:name w:val="3635B02FD42941C5992F183F5E62C2B1"/>
    <w:rsid w:val="00BC3351"/>
  </w:style>
  <w:style w:type="paragraph" w:customStyle="1" w:styleId="A78AAFBB87484BBDA3CA0F7198B05A7F">
    <w:name w:val="A78AAFBB87484BBDA3CA0F7198B05A7F"/>
    <w:rsid w:val="00BC3351"/>
  </w:style>
  <w:style w:type="paragraph" w:customStyle="1" w:styleId="BDF3F3A502EF47E69BF1F54EEE0539D6">
    <w:name w:val="BDF3F3A502EF47E69BF1F54EEE0539D6"/>
    <w:rsid w:val="00BC3351"/>
  </w:style>
  <w:style w:type="paragraph" w:customStyle="1" w:styleId="A8BF096EC7A74A92BEB6F420F5D06FB4">
    <w:name w:val="A8BF096EC7A74A92BEB6F420F5D06FB4"/>
    <w:rsid w:val="00BC3351"/>
  </w:style>
  <w:style w:type="paragraph" w:customStyle="1" w:styleId="DDE976A2212C41A69A506EBBB6ED7A65">
    <w:name w:val="DDE976A2212C41A69A506EBBB6ED7A65"/>
    <w:rsid w:val="00BC3351"/>
  </w:style>
  <w:style w:type="paragraph" w:customStyle="1" w:styleId="7D3D535900554740B0407F696093C80E">
    <w:name w:val="7D3D535900554740B0407F696093C80E"/>
    <w:rsid w:val="00BC3351"/>
  </w:style>
  <w:style w:type="paragraph" w:customStyle="1" w:styleId="F249493A8ECB454D935C72B7EEE7EA5D">
    <w:name w:val="F249493A8ECB454D935C72B7EEE7EA5D"/>
    <w:rsid w:val="00BC3351"/>
  </w:style>
  <w:style w:type="paragraph" w:customStyle="1" w:styleId="3B63990DBB024D72AA069E7F3B1500C3">
    <w:name w:val="3B63990DBB024D72AA069E7F3B1500C3"/>
    <w:rsid w:val="00BC3351"/>
  </w:style>
  <w:style w:type="paragraph" w:customStyle="1" w:styleId="C15E4360009C4AFE80C32B5AD70AD207">
    <w:name w:val="C15E4360009C4AFE80C32B5AD70AD207"/>
    <w:rsid w:val="00BC3351"/>
  </w:style>
  <w:style w:type="paragraph" w:customStyle="1" w:styleId="F001B42CD63E4A2EB5CE9BCAEC698F0E">
    <w:name w:val="F001B42CD63E4A2EB5CE9BCAEC698F0E"/>
    <w:rsid w:val="00BC3351"/>
  </w:style>
  <w:style w:type="paragraph" w:customStyle="1" w:styleId="A6ECF81BAEB249CCB58C548974A8A046">
    <w:name w:val="A6ECF81BAEB249CCB58C548974A8A046"/>
    <w:rsid w:val="00BC3351"/>
  </w:style>
  <w:style w:type="paragraph" w:customStyle="1" w:styleId="EFF8478333DD408591F5765967967073">
    <w:name w:val="EFF8478333DD408591F5765967967073"/>
    <w:rsid w:val="00BC3351"/>
  </w:style>
  <w:style w:type="paragraph" w:customStyle="1" w:styleId="C381145667B94DF2962CBD2964C59E66">
    <w:name w:val="C381145667B94DF2962CBD2964C59E66"/>
    <w:rsid w:val="00BC3351"/>
  </w:style>
  <w:style w:type="paragraph" w:customStyle="1" w:styleId="1B31682DAB5F4923B37A6D0326EE33BB">
    <w:name w:val="1B31682DAB5F4923B37A6D0326EE33BB"/>
    <w:rsid w:val="00BC3351"/>
  </w:style>
  <w:style w:type="paragraph" w:customStyle="1" w:styleId="AAEDF21A6EFE469681E826051749C017">
    <w:name w:val="AAEDF21A6EFE469681E826051749C017"/>
    <w:rsid w:val="00BC3351"/>
  </w:style>
  <w:style w:type="paragraph" w:customStyle="1" w:styleId="E41EDD36253E4106AB3CA909D2476D37">
    <w:name w:val="E41EDD36253E4106AB3CA909D2476D37"/>
    <w:rsid w:val="00BC3351"/>
  </w:style>
  <w:style w:type="paragraph" w:customStyle="1" w:styleId="CE9A78DB9B2F4E2A8EB62559CC216D92">
    <w:name w:val="CE9A78DB9B2F4E2A8EB62559CC216D92"/>
    <w:rsid w:val="00BC3351"/>
  </w:style>
  <w:style w:type="paragraph" w:customStyle="1" w:styleId="19D440C9664C4222A50B52FA4D8B4475">
    <w:name w:val="19D440C9664C4222A50B52FA4D8B4475"/>
    <w:rsid w:val="00BC3351"/>
  </w:style>
  <w:style w:type="paragraph" w:customStyle="1" w:styleId="ACD4DE040E4B44B2AD440ACB05C2BB31">
    <w:name w:val="ACD4DE040E4B44B2AD440ACB05C2BB31"/>
    <w:rsid w:val="00BC3351"/>
  </w:style>
  <w:style w:type="paragraph" w:customStyle="1" w:styleId="04B880CCE50F42ADA1639946D1F132FF">
    <w:name w:val="04B880CCE50F42ADA1639946D1F132FF"/>
    <w:rsid w:val="00BC3351"/>
  </w:style>
  <w:style w:type="paragraph" w:customStyle="1" w:styleId="521A68F2A54440628DF1541305B396C4">
    <w:name w:val="521A68F2A54440628DF1541305B396C4"/>
    <w:rsid w:val="00BC3351"/>
  </w:style>
  <w:style w:type="paragraph" w:customStyle="1" w:styleId="8A96765883304BACB8A001EDFADA1B51">
    <w:name w:val="8A96765883304BACB8A001EDFADA1B51"/>
    <w:rsid w:val="00BC3351"/>
  </w:style>
  <w:style w:type="paragraph" w:customStyle="1" w:styleId="94BB55DE96F946ACB4FAA5638046897D">
    <w:name w:val="94BB55DE96F946ACB4FAA5638046897D"/>
    <w:rsid w:val="00BC3351"/>
  </w:style>
  <w:style w:type="paragraph" w:customStyle="1" w:styleId="EF85B5C0A26449229CE44D68753604EB">
    <w:name w:val="EF85B5C0A26449229CE44D68753604EB"/>
    <w:rsid w:val="00BC3351"/>
  </w:style>
  <w:style w:type="paragraph" w:customStyle="1" w:styleId="447567C94E30405B809330579F4A69DA">
    <w:name w:val="447567C94E30405B809330579F4A69DA"/>
    <w:rsid w:val="00BC3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A3BD-081D-4023-88DA-3EC0FE0B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 Partnervertrag - Anlage B Partnerbedingungen Fachhändler.dotx</Template>
  <TotalTime>0</TotalTime>
  <Pages>3</Pages>
  <Words>434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Anlage E:</vt:lpstr>
      <vt:lpstr>Anlage E:</vt:lpstr>
    </vt:vector>
  </TitlesOfParts>
  <Company>Microsoft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E:</dc:title>
  <dc:subject/>
  <dc:creator>Dohnalek, Wiebke</dc:creator>
  <cp:keywords/>
  <cp:lastModifiedBy>Dohnalek, Wiebke</cp:lastModifiedBy>
  <cp:revision>2</cp:revision>
  <cp:lastPrinted>2016-02-11T10:42:00Z</cp:lastPrinted>
  <dcterms:created xsi:type="dcterms:W3CDTF">2016-06-17T12:08:00Z</dcterms:created>
  <dcterms:modified xsi:type="dcterms:W3CDTF">2016-06-17T12:08:00Z</dcterms:modified>
</cp:coreProperties>
</file>