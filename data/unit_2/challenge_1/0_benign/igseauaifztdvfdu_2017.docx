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2D9" w:rsidRDefault="00583EE9" w:rsidP="003672D9">
      <w:pPr>
        <w:pStyle w:val="Picture"/>
      </w:pPr>
      <w:r>
        <w:rPr>
          <w:noProof/>
        </w:rPr>
        <w:drawing>
          <wp:inline distT="0" distB="0" distL="0" distR="0">
            <wp:extent cx="3686175" cy="457200"/>
            <wp:effectExtent l="0" t="0" r="9525" b="0"/>
            <wp:docPr id="2" name="Picture 3" descr="PLTW_Biom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TW_Biome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D9" w:rsidRPr="008237CB" w:rsidRDefault="008237CB" w:rsidP="008237CB">
      <w:pPr>
        <w:pStyle w:val="Picture"/>
        <w:jc w:val="left"/>
        <w:rPr>
          <w:b/>
          <w:color w:val="002060"/>
          <w:sz w:val="40"/>
          <w:szCs w:val="40"/>
        </w:rPr>
      </w:pPr>
      <w:r w:rsidRPr="008237CB">
        <w:rPr>
          <w:b/>
          <w:color w:val="002060"/>
          <w:sz w:val="40"/>
          <w:szCs w:val="40"/>
        </w:rPr>
        <w:t>Activity 4.4.1 Replacement Parts</w:t>
      </w:r>
    </w:p>
    <w:p w:rsidR="00767CA2" w:rsidRPr="008237CB" w:rsidRDefault="00A45E78" w:rsidP="006C4560">
      <w:pPr>
        <w:pStyle w:val="ActivitySection"/>
        <w:rPr>
          <w:sz w:val="28"/>
          <w:szCs w:val="28"/>
        </w:rPr>
      </w:pPr>
      <w:r w:rsidRPr="008237CB">
        <w:rPr>
          <w:sz w:val="28"/>
          <w:szCs w:val="28"/>
        </w:rPr>
        <w:t>Introduction</w:t>
      </w:r>
    </w:p>
    <w:p w:rsidR="005273ED" w:rsidRDefault="00D015D6" w:rsidP="006A00C9">
      <w:pPr>
        <w:pStyle w:val="ActivityBody"/>
      </w:pPr>
      <w:r>
        <w:t xml:space="preserve">In this activity, you will explore the </w:t>
      </w:r>
      <w:r w:rsidR="00C02E4D">
        <w:t>possible</w:t>
      </w:r>
      <w:r w:rsidR="00203B4E">
        <w:t xml:space="preserve"> future</w:t>
      </w:r>
      <w:r w:rsidR="00C02E4D">
        <w:t xml:space="preserve"> interventions for patients in organ </w:t>
      </w:r>
      <w:r>
        <w:t>failure</w:t>
      </w:r>
      <w:r w:rsidR="00C02E4D">
        <w:t>. These po</w:t>
      </w:r>
      <w:r w:rsidR="00277BC2">
        <w:t>tential</w:t>
      </w:r>
      <w:r w:rsidR="00C02E4D">
        <w:t xml:space="preserve"> interventions includ</w:t>
      </w:r>
      <w:r w:rsidR="003E3469">
        <w:t>e</w:t>
      </w:r>
      <w:r w:rsidR="00EA43B0">
        <w:t xml:space="preserve"> </w:t>
      </w:r>
      <w:r w:rsidR="00EA43B0" w:rsidRPr="001F26C1">
        <w:rPr>
          <w:i/>
        </w:rPr>
        <w:t>xenotransplantation</w:t>
      </w:r>
      <w:r w:rsidR="003E3469">
        <w:t>,</w:t>
      </w:r>
      <w:r w:rsidR="00F574A4">
        <w:t xml:space="preserve"> the transplantation of living tissues or org</w:t>
      </w:r>
      <w:r w:rsidR="00D45D24">
        <w:t>ans from one species to another;</w:t>
      </w:r>
      <w:r w:rsidR="00EA43B0">
        <w:t xml:space="preserve"> and</w:t>
      </w:r>
      <w:r w:rsidR="00203B4E">
        <w:t xml:space="preserve"> </w:t>
      </w:r>
      <w:r w:rsidR="00203B4E" w:rsidRPr="001F26C1">
        <w:rPr>
          <w:i/>
        </w:rPr>
        <w:t>tissue engineering</w:t>
      </w:r>
      <w:r w:rsidR="001F26C1">
        <w:t xml:space="preserve">, </w:t>
      </w:r>
      <w:r w:rsidR="00B81450">
        <w:t xml:space="preserve">the replacement of </w:t>
      </w:r>
      <w:r w:rsidR="001F26C1">
        <w:t>damaged organs or tissues with engineered organs or tissues created in the laboratory</w:t>
      </w:r>
      <w:r>
        <w:t>.</w:t>
      </w:r>
      <w:r w:rsidR="00C02E4D">
        <w:t xml:space="preserve"> You will </w:t>
      </w:r>
      <w:r w:rsidR="006A00C9">
        <w:t xml:space="preserve">investigate how these technologies work and then </w:t>
      </w:r>
      <w:r w:rsidR="00C02E4D">
        <w:t>construct an argument from the pers</w:t>
      </w:r>
      <w:r w:rsidR="00B44380">
        <w:t xml:space="preserve">pective of </w:t>
      </w:r>
      <w:r w:rsidR="00C02E4D">
        <w:t xml:space="preserve">different stakeholders </w:t>
      </w:r>
      <w:r w:rsidR="00B81450">
        <w:t>regarding</w:t>
      </w:r>
      <w:r w:rsidR="00677F8B">
        <w:t xml:space="preserve"> whether or not </w:t>
      </w:r>
      <w:r w:rsidR="00C02E4D">
        <w:t>further research for these interventions should be banned.</w:t>
      </w:r>
    </w:p>
    <w:p w:rsidR="00767CA2" w:rsidRPr="008237CB" w:rsidRDefault="00CB4243">
      <w:pPr>
        <w:pStyle w:val="ActivitySection"/>
        <w:tabs>
          <w:tab w:val="left" w:pos="6488"/>
        </w:tabs>
        <w:rPr>
          <w:sz w:val="28"/>
          <w:szCs w:val="28"/>
        </w:rPr>
      </w:pPr>
      <w:r w:rsidRPr="008237CB">
        <w:rPr>
          <w:sz w:val="28"/>
          <w:szCs w:val="28"/>
        </w:rPr>
        <w:t>Procedure</w:t>
      </w:r>
    </w:p>
    <w:p w:rsidR="001064AF" w:rsidRDefault="001064AF" w:rsidP="001D0398">
      <w:pPr>
        <w:pStyle w:val="ActivityNumbers"/>
      </w:pPr>
      <w:r>
        <w:t xml:space="preserve">Work with a </w:t>
      </w:r>
      <w:r w:rsidRPr="001D0398">
        <w:t>partner</w:t>
      </w:r>
      <w:r>
        <w:t xml:space="preserve"> to brainstorm answers to the following questions. Take notes</w:t>
      </w:r>
      <w:r w:rsidR="0036380A">
        <w:t>.</w:t>
      </w:r>
      <w:r>
        <w:t xml:space="preserve"> </w:t>
      </w:r>
    </w:p>
    <w:p w:rsidR="00FF14E0" w:rsidRDefault="001064AF" w:rsidP="004313FA">
      <w:pPr>
        <w:pStyle w:val="Activitysub2"/>
      </w:pPr>
      <w:r>
        <w:t>Which organs or tissues in the human body can normally heal or regenerate?</w:t>
      </w:r>
    </w:p>
    <w:p w:rsidR="001064AF" w:rsidRDefault="00FF14E0" w:rsidP="004313FA">
      <w:pPr>
        <w:pStyle w:val="Activitysub2"/>
      </w:pPr>
      <w:r>
        <w:t>Which organs or tissues can be damaged beyond repair?</w:t>
      </w:r>
    </w:p>
    <w:p w:rsidR="001064AF" w:rsidRDefault="001064AF" w:rsidP="001064AF">
      <w:pPr>
        <w:pStyle w:val="Activitysub2"/>
      </w:pPr>
      <w:r>
        <w:t xml:space="preserve">How does modern medicine </w:t>
      </w:r>
      <w:r w:rsidR="00FF14E0">
        <w:t xml:space="preserve">treat </w:t>
      </w:r>
      <w:r>
        <w:t>missing, damaged, or failing organs?</w:t>
      </w:r>
    </w:p>
    <w:p w:rsidR="001064AF" w:rsidRDefault="001064AF" w:rsidP="001064AF">
      <w:pPr>
        <w:pStyle w:val="Activitysub2"/>
      </w:pPr>
      <w:r>
        <w:t xml:space="preserve">What </w:t>
      </w:r>
      <w:r w:rsidR="00BA1066">
        <w:t>parts of the human body can be replaced?</w:t>
      </w:r>
    </w:p>
    <w:p w:rsidR="00F008DB" w:rsidRPr="001064AF" w:rsidRDefault="00F008DB" w:rsidP="001064AF">
      <w:pPr>
        <w:pStyle w:val="Activitysub2"/>
      </w:pPr>
      <w:r>
        <w:t>Where do replacement tissues or organs come from?</w:t>
      </w:r>
    </w:p>
    <w:p w:rsidR="002936B0" w:rsidRDefault="006C3FB9" w:rsidP="001D0398">
      <w:pPr>
        <w:pStyle w:val="ActivityNumbers"/>
      </w:pPr>
      <w:r>
        <w:t xml:space="preserve">Use </w:t>
      </w:r>
      <w:r w:rsidRPr="001D0398">
        <w:t>the</w:t>
      </w:r>
      <w:r>
        <w:t xml:space="preserve"> following websites to e</w:t>
      </w:r>
      <w:r w:rsidR="006E4108">
        <w:t>xplore the</w:t>
      </w:r>
      <w:r>
        <w:t xml:space="preserve"> history of transplants as well as the</w:t>
      </w:r>
      <w:r w:rsidR="006E4108">
        <w:t xml:space="preserve"> various tissues and organs within the human body that can be transplanted</w:t>
      </w:r>
      <w:r w:rsidR="00664550">
        <w:t>. Take notes in your laboratory journal.</w:t>
      </w:r>
    </w:p>
    <w:p w:rsidR="006C3FB9" w:rsidRPr="002B23AE" w:rsidRDefault="006C3FB9" w:rsidP="006C3FB9">
      <w:pPr>
        <w:pStyle w:val="Activitysub2"/>
      </w:pPr>
      <w:r>
        <w:t xml:space="preserve">CBSNews.com – Transplant History </w:t>
      </w:r>
      <w:hyperlink r:id="rId9" w:history="1">
        <w:r w:rsidRPr="00F50AB1">
          <w:rPr>
            <w:rStyle w:val="Hyperlink"/>
          </w:rPr>
          <w:t>http://www.cbsnews.com/htdocs/transplants/framesource_time.html</w:t>
        </w:r>
      </w:hyperlink>
      <w:r>
        <w:t xml:space="preserve"> </w:t>
      </w:r>
    </w:p>
    <w:p w:rsidR="004512E3" w:rsidRPr="004512E3" w:rsidRDefault="00664550" w:rsidP="004512E3">
      <w:pPr>
        <w:pStyle w:val="Activitysub2"/>
      </w:pPr>
      <w:r>
        <w:t xml:space="preserve">The Gift of a Lifetime – The Interactive Body: Organs and tissue for transplant </w:t>
      </w:r>
      <w:hyperlink r:id="rId10" w:history="1">
        <w:r w:rsidRPr="00F50AB1">
          <w:rPr>
            <w:rStyle w:val="Hyperlink"/>
          </w:rPr>
          <w:t>http://www.organtransplants.org/understanding/interactivebody/index.html</w:t>
        </w:r>
      </w:hyperlink>
      <w:r w:rsidR="00B1242A">
        <w:t xml:space="preserve"> </w:t>
      </w:r>
    </w:p>
    <w:p w:rsidR="006558E6" w:rsidRPr="001D0398" w:rsidRDefault="006558E6" w:rsidP="001D0398">
      <w:pPr>
        <w:pStyle w:val="ActivityNumbers"/>
      </w:pPr>
      <w:r w:rsidRPr="001D0398">
        <w:t>Compare what you learned in the websites above to what you brainstormed in step 1.</w:t>
      </w:r>
    </w:p>
    <w:p w:rsidR="00664550" w:rsidRPr="001D0398" w:rsidRDefault="004512E3" w:rsidP="001D0398">
      <w:pPr>
        <w:pStyle w:val="ActivityNumbers"/>
      </w:pPr>
      <w:r w:rsidRPr="001D0398">
        <w:t xml:space="preserve">Answer Conclusion questions 1 </w:t>
      </w:r>
      <w:r w:rsidR="006558E6" w:rsidRPr="001D0398">
        <w:t>-</w:t>
      </w:r>
      <w:r w:rsidRPr="001D0398">
        <w:t xml:space="preserve"> </w:t>
      </w:r>
      <w:r w:rsidR="006558E6" w:rsidRPr="001D0398">
        <w:t>3</w:t>
      </w:r>
      <w:r w:rsidRPr="001D0398">
        <w:t>.</w:t>
      </w:r>
    </w:p>
    <w:p w:rsidR="004512E3" w:rsidRDefault="00BC5785" w:rsidP="001D0398">
      <w:pPr>
        <w:pStyle w:val="ActivityNumbers"/>
      </w:pPr>
      <w:r w:rsidRPr="001D0398">
        <w:t>Note that</w:t>
      </w:r>
      <w:r>
        <w:t xml:space="preserve"> you and a partner will be assigned one of the patient scenarios below.</w:t>
      </w:r>
    </w:p>
    <w:p w:rsidR="00E54513" w:rsidRDefault="00E54513" w:rsidP="00E54513">
      <w:pPr>
        <w:pStyle w:val="ActivitybodyBold"/>
      </w:pPr>
      <w:r>
        <w:t>Patient One</w:t>
      </w:r>
      <w:r w:rsidR="00A56A26">
        <w:t xml:space="preserve"> – </w:t>
      </w:r>
      <w:r w:rsidR="00817A71">
        <w:t>Xenotransplantation</w:t>
      </w:r>
      <w:r>
        <w:t>:</w:t>
      </w:r>
    </w:p>
    <w:p w:rsidR="00E54513" w:rsidRDefault="00E54513" w:rsidP="00E54513">
      <w:pPr>
        <w:pStyle w:val="ActivityBody"/>
      </w:pPr>
      <w:r>
        <w:t xml:space="preserve">Patient One is a </w:t>
      </w:r>
      <w:r w:rsidR="007C7820">
        <w:t>24</w:t>
      </w:r>
      <w:r>
        <w:t>-year</w:t>
      </w:r>
      <w:r w:rsidR="00454BDD">
        <w:t>-</w:t>
      </w:r>
      <w:r>
        <w:t xml:space="preserve">old female with Type One Diabetes. She is interested </w:t>
      </w:r>
      <w:r w:rsidR="001859C1">
        <w:t>in a</w:t>
      </w:r>
      <w:r w:rsidR="00072087">
        <w:t>n</w:t>
      </w:r>
      <w:r w:rsidR="001859C1">
        <w:t xml:space="preserve"> islets of Langerhans transplant from a pig. </w:t>
      </w:r>
    </w:p>
    <w:p w:rsidR="007C7820" w:rsidRDefault="007C7820" w:rsidP="00E54513">
      <w:pPr>
        <w:pStyle w:val="ActivityBody"/>
      </w:pPr>
    </w:p>
    <w:p w:rsidR="007C7820" w:rsidRDefault="00D0518F" w:rsidP="007C7820">
      <w:pPr>
        <w:pStyle w:val="ActivitybodyBold"/>
      </w:pPr>
      <w:r>
        <w:t>Patient Two</w:t>
      </w:r>
      <w:r w:rsidR="00A56A26">
        <w:t xml:space="preserve"> – </w:t>
      </w:r>
      <w:r w:rsidR="007C7820">
        <w:t>Tissue Engineering:</w:t>
      </w:r>
    </w:p>
    <w:p w:rsidR="007C7820" w:rsidRDefault="007C7820" w:rsidP="007C7820">
      <w:pPr>
        <w:pStyle w:val="ActivityBody"/>
        <w:rPr>
          <w:color w:val="000000"/>
        </w:rPr>
      </w:pPr>
      <w:r>
        <w:lastRenderedPageBreak/>
        <w:t xml:space="preserve">Patient Two is a 57-year-old male with </w:t>
      </w:r>
      <w:r w:rsidR="00D0518F">
        <w:t>cirrhosis of the liver</w:t>
      </w:r>
      <w:r w:rsidR="0036630E">
        <w:t>. He is interested in receiving a liver transplant</w:t>
      </w:r>
      <w:r w:rsidR="00D0518F">
        <w:t xml:space="preserve"> </w:t>
      </w:r>
      <w:r w:rsidR="00D0518F">
        <w:rPr>
          <w:color w:val="000000"/>
        </w:rPr>
        <w:t>grown using tissue engineering.</w:t>
      </w:r>
    </w:p>
    <w:p w:rsidR="000A5BB4" w:rsidRDefault="000A5BB4" w:rsidP="00A71806">
      <w:pPr>
        <w:pStyle w:val="ActivityNumbers"/>
        <w:numPr>
          <w:ilvl w:val="0"/>
          <w:numId w:val="0"/>
        </w:numPr>
      </w:pPr>
    </w:p>
    <w:p w:rsidR="00BF2CB0" w:rsidRDefault="006A6649" w:rsidP="001D0398">
      <w:pPr>
        <w:pStyle w:val="ActivityNumbers"/>
      </w:pPr>
      <w:r>
        <w:t xml:space="preserve">Read through your </w:t>
      </w:r>
      <w:r w:rsidRPr="001D0398">
        <w:t>assigned</w:t>
      </w:r>
      <w:r>
        <w:t xml:space="preserve"> patient scenario with your partner. </w:t>
      </w:r>
      <w:r w:rsidR="00BB32DA">
        <w:t>Investigate the technology presented in your assigned patient scenario using the corresponding</w:t>
      </w:r>
      <w:r>
        <w:t xml:space="preserve"> websites</w:t>
      </w:r>
      <w:r w:rsidR="0047706D">
        <w:t xml:space="preserve"> below</w:t>
      </w:r>
      <w:r>
        <w:t xml:space="preserve"> </w:t>
      </w:r>
      <w:r w:rsidR="00BB32DA">
        <w:t>as well as other reliable sources. T</w:t>
      </w:r>
      <w:r w:rsidR="009E1941">
        <w:t>ake notes in your laboratory journal</w:t>
      </w:r>
      <w:r w:rsidR="002F40A3">
        <w:t>.</w:t>
      </w:r>
    </w:p>
    <w:p w:rsidR="004A33A4" w:rsidRDefault="004A33A4" w:rsidP="004A33A4">
      <w:pPr>
        <w:pStyle w:val="activitybullet"/>
      </w:pPr>
      <w:r>
        <w:t>Xenotransplantation:</w:t>
      </w:r>
    </w:p>
    <w:p w:rsidR="0060034F" w:rsidRDefault="00337374" w:rsidP="00C73784">
      <w:pPr>
        <w:pStyle w:val="Activitysub2"/>
      </w:pPr>
      <w:r>
        <w:t xml:space="preserve">Secrets of the Sequence Video Series – </w:t>
      </w:r>
      <w:proofErr w:type="spellStart"/>
      <w:r>
        <w:t>Xenografts</w:t>
      </w:r>
      <w:proofErr w:type="spellEnd"/>
      <w:r>
        <w:t>: Alternative Transplants</w:t>
      </w:r>
      <w:r w:rsidR="00367F20">
        <w:t xml:space="preserve">. Click on the </w:t>
      </w:r>
      <w:r w:rsidR="00367F20">
        <w:rPr>
          <w:i/>
        </w:rPr>
        <w:t>Videos</w:t>
      </w:r>
      <w:r w:rsidR="00367F20">
        <w:t xml:space="preserve"> button in the upper right portion of the screen and type in </w:t>
      </w:r>
      <w:proofErr w:type="spellStart"/>
      <w:r w:rsidR="00367F20">
        <w:t>Xenografts</w:t>
      </w:r>
      <w:proofErr w:type="spellEnd"/>
      <w:r w:rsidR="00367F20">
        <w:t xml:space="preserve"> into the </w:t>
      </w:r>
      <w:r w:rsidR="00367F20">
        <w:rPr>
          <w:i/>
        </w:rPr>
        <w:t xml:space="preserve">Keywords </w:t>
      </w:r>
      <w:r w:rsidR="00367F20">
        <w:t>search box.</w:t>
      </w:r>
      <w:r>
        <w:t xml:space="preserve"> </w:t>
      </w:r>
      <w:hyperlink r:id="rId11" w:history="1">
        <w:r w:rsidR="00C73784" w:rsidRPr="00034DD8">
          <w:rPr>
            <w:rStyle w:val="Hyperlink"/>
          </w:rPr>
          <w:t>http://www.sosq.vcu.edu/videos.aspx</w:t>
        </w:r>
      </w:hyperlink>
      <w:r w:rsidR="00C73784">
        <w:rPr>
          <w:rStyle w:val="Hyperlink"/>
        </w:rPr>
        <w:t xml:space="preserve"> </w:t>
      </w:r>
    </w:p>
    <w:p w:rsidR="008818A5" w:rsidRDefault="00665AB5" w:rsidP="008818A5">
      <w:pPr>
        <w:pStyle w:val="Activitysub2"/>
      </w:pPr>
      <w:r>
        <w:t xml:space="preserve">Frontline – Organ Farm </w:t>
      </w:r>
      <w:hyperlink r:id="rId12" w:history="1">
        <w:r w:rsidR="0013602C" w:rsidRPr="00847FCA">
          <w:rPr>
            <w:rStyle w:val="Hyperlink"/>
          </w:rPr>
          <w:t>http://www.pbs.org/wgbh/pages/frontline/shows/organfarm/</w:t>
        </w:r>
      </w:hyperlink>
    </w:p>
    <w:p w:rsidR="0060034F" w:rsidRDefault="008818A5" w:rsidP="008818A5">
      <w:pPr>
        <w:pStyle w:val="Activitysub2"/>
      </w:pPr>
      <w:r>
        <w:t xml:space="preserve">CBS Interactive Inc. - Interactive: Organ Transplants </w:t>
      </w:r>
      <w:hyperlink r:id="rId13" w:history="1">
        <w:r w:rsidR="0060034F" w:rsidRPr="00847FCA">
          <w:rPr>
            <w:rStyle w:val="Hyperlink"/>
          </w:rPr>
          <w:t>http://www.cbsnews.com/htdocs/transplants/framesource_pig.html</w:t>
        </w:r>
      </w:hyperlink>
      <w:r w:rsidR="0013602C">
        <w:t xml:space="preserve"> </w:t>
      </w:r>
    </w:p>
    <w:p w:rsidR="0060034F" w:rsidRDefault="00855CA1" w:rsidP="0060034F">
      <w:pPr>
        <w:pStyle w:val="Activitysub2"/>
      </w:pPr>
      <w:r>
        <w:t xml:space="preserve">Pig Parts </w:t>
      </w:r>
      <w:proofErr w:type="gramStart"/>
      <w:r>
        <w:t>For</w:t>
      </w:r>
      <w:proofErr w:type="gramEnd"/>
      <w:r>
        <w:t xml:space="preserve"> People? – Times article </w:t>
      </w:r>
      <w:hyperlink r:id="rId14" w:history="1">
        <w:r w:rsidR="0060034F" w:rsidRPr="00847FCA">
          <w:rPr>
            <w:rStyle w:val="Hyperlink"/>
          </w:rPr>
          <w:t>http://www.time.com/time/printout/0,8816,1001610,00.html</w:t>
        </w:r>
      </w:hyperlink>
    </w:p>
    <w:p w:rsidR="0013602C" w:rsidRDefault="0013602C" w:rsidP="0013602C"/>
    <w:p w:rsidR="004A33A4" w:rsidRDefault="004A33A4" w:rsidP="004A33A4">
      <w:pPr>
        <w:pStyle w:val="activitybullet"/>
      </w:pPr>
      <w:r>
        <w:t>Tissue Engineering:</w:t>
      </w:r>
    </w:p>
    <w:p w:rsidR="00041AFC" w:rsidRPr="009C366E" w:rsidRDefault="00041AFC" w:rsidP="002D2A18">
      <w:pPr>
        <w:pStyle w:val="Activitysub2"/>
      </w:pPr>
      <w:r>
        <w:t>Secrets of the Sequence Video Series – Tissue Engineering: Building Body Parts</w:t>
      </w:r>
      <w:r w:rsidR="0066219F">
        <w:t xml:space="preserve">. Type </w:t>
      </w:r>
      <w:r w:rsidR="0066219F">
        <w:rPr>
          <w:i/>
        </w:rPr>
        <w:t>Tissue Engineering</w:t>
      </w:r>
      <w:r w:rsidR="0066219F">
        <w:t xml:space="preserve"> into the </w:t>
      </w:r>
      <w:r w:rsidR="0066219F">
        <w:rPr>
          <w:i/>
        </w:rPr>
        <w:t xml:space="preserve">Keywords </w:t>
      </w:r>
      <w:r w:rsidR="0066219F">
        <w:t>search box.</w:t>
      </w:r>
      <w:r>
        <w:t xml:space="preserve"> </w:t>
      </w:r>
      <w:hyperlink r:id="rId15" w:history="1">
        <w:r w:rsidR="002D2A18" w:rsidRPr="000B4B6D">
          <w:rPr>
            <w:rStyle w:val="Hyperlink"/>
          </w:rPr>
          <w:t>http://www.sosq.vcu.edu/videos.aspx</w:t>
        </w:r>
      </w:hyperlink>
      <w:r w:rsidR="002D2A18">
        <w:t xml:space="preserve"> </w:t>
      </w:r>
    </w:p>
    <w:p w:rsidR="00621133" w:rsidRDefault="00BB7B0C" w:rsidP="00621133">
      <w:pPr>
        <w:pStyle w:val="Activitysub2"/>
      </w:pPr>
      <w:r>
        <w:t xml:space="preserve">The Science of Growing Body Parts – Times article </w:t>
      </w:r>
      <w:hyperlink r:id="rId16" w:history="1">
        <w:r w:rsidR="000A7307" w:rsidRPr="00847FCA">
          <w:rPr>
            <w:rStyle w:val="Hyperlink"/>
          </w:rPr>
          <w:t>http://www.time.com/time/printout/0,8816,1679115,00.html</w:t>
        </w:r>
      </w:hyperlink>
    </w:p>
    <w:p w:rsidR="00621133" w:rsidRDefault="00560BF9" w:rsidP="00621133">
      <w:pPr>
        <w:pStyle w:val="Activitysub2"/>
      </w:pPr>
      <w:r>
        <w:t xml:space="preserve">Doctors Grow Organs From Patient’s Own Cells – CNN.com </w:t>
      </w:r>
      <w:hyperlink r:id="rId17" w:history="1">
        <w:r w:rsidR="00621133" w:rsidRPr="00847FCA">
          <w:rPr>
            <w:rStyle w:val="Hyperlink"/>
          </w:rPr>
          <w:t>http://www.cnn.com/2006/HEALTH/conditions/04/03/engineered.organs/index.html</w:t>
        </w:r>
      </w:hyperlink>
    </w:p>
    <w:p w:rsidR="003E54AE" w:rsidRDefault="003E54AE" w:rsidP="003E54AE">
      <w:pPr>
        <w:pStyle w:val="Activitysub2"/>
      </w:pPr>
      <w:r>
        <w:t xml:space="preserve">Could We Clone Our Organs to be Used in a Transplant – HowStuffWorks.com </w:t>
      </w:r>
      <w:hyperlink r:id="rId18" w:history="1">
        <w:r w:rsidRPr="00847FCA">
          <w:rPr>
            <w:rStyle w:val="Hyperlink"/>
          </w:rPr>
          <w:t>http://science.howstuffworks.com/genetic-science/cloned-organ-transplant.htm</w:t>
        </w:r>
      </w:hyperlink>
      <w:r w:rsidR="00B1242A">
        <w:t xml:space="preserve"> </w:t>
      </w:r>
    </w:p>
    <w:p w:rsidR="005B3271" w:rsidRDefault="00B26ADB" w:rsidP="001D0398">
      <w:pPr>
        <w:pStyle w:val="ActivityNumbers"/>
      </w:pPr>
      <w:r w:rsidRPr="001D0398">
        <w:t>Create</w:t>
      </w:r>
      <w:r>
        <w:t xml:space="preserve"> a </w:t>
      </w:r>
      <w:r w:rsidR="006F23E8">
        <w:t>graphic organizer in your laboratory journal that includes the information found below.</w:t>
      </w:r>
    </w:p>
    <w:p w:rsidR="006F23E8" w:rsidRDefault="006F23E8" w:rsidP="006F23E8">
      <w:pPr>
        <w:pStyle w:val="Activitysub2"/>
      </w:pPr>
      <w:r>
        <w:t>How does this technology work?</w:t>
      </w:r>
    </w:p>
    <w:p w:rsidR="006F23E8" w:rsidRDefault="006F23E8" w:rsidP="006F23E8">
      <w:pPr>
        <w:pStyle w:val="Activitysub2"/>
      </w:pPr>
      <w:r>
        <w:t>What are the potential risks of using this technology?</w:t>
      </w:r>
    </w:p>
    <w:p w:rsidR="006F23E8" w:rsidRDefault="006F23E8" w:rsidP="006F23E8">
      <w:pPr>
        <w:pStyle w:val="Activitysub2"/>
      </w:pPr>
      <w:r>
        <w:t>What are the potential benefits of using this technology?</w:t>
      </w:r>
    </w:p>
    <w:p w:rsidR="00F36DAA" w:rsidRDefault="006F00D4" w:rsidP="00727548">
      <w:pPr>
        <w:pStyle w:val="Activitysub2"/>
      </w:pPr>
      <w:r>
        <w:t>What are the challenges of this technology?</w:t>
      </w:r>
    </w:p>
    <w:p w:rsidR="00727548" w:rsidRDefault="00F36DAA" w:rsidP="00727548">
      <w:pPr>
        <w:pStyle w:val="Activitysub2"/>
      </w:pPr>
      <w:r>
        <w:t>What are the ethical or moral concerns of using this technology?</w:t>
      </w:r>
      <w:r w:rsidR="006F23E8">
        <w:t xml:space="preserve"> </w:t>
      </w:r>
    </w:p>
    <w:p w:rsidR="0037510A" w:rsidRPr="001D0398" w:rsidRDefault="006F00D4" w:rsidP="001D0398">
      <w:pPr>
        <w:pStyle w:val="ActivityNumbers"/>
      </w:pPr>
      <w:r w:rsidRPr="001D0398">
        <w:t>Fill in the graphic organizer using the notes from your investigation of your assigned technology.</w:t>
      </w:r>
    </w:p>
    <w:p w:rsidR="005C4535" w:rsidRPr="001D0398" w:rsidRDefault="005C4535" w:rsidP="001D0398">
      <w:pPr>
        <w:pStyle w:val="ActivityNumbers"/>
      </w:pPr>
      <w:r w:rsidRPr="001D0398">
        <w:t>Imagine that politicians are arguing over whether or not there should be a legal ban making research for your assigned technology illegal.</w:t>
      </w:r>
    </w:p>
    <w:p w:rsidR="005C4535" w:rsidRPr="001D0398" w:rsidRDefault="005C4535" w:rsidP="001D0398">
      <w:pPr>
        <w:pStyle w:val="ActivityNumbers"/>
      </w:pPr>
      <w:r w:rsidRPr="001D0398">
        <w:t xml:space="preserve">Answer Conclusion questions </w:t>
      </w:r>
      <w:r w:rsidR="009F110C" w:rsidRPr="001D0398">
        <w:t>4</w:t>
      </w:r>
      <w:r w:rsidRPr="001D0398">
        <w:t xml:space="preserve"> and </w:t>
      </w:r>
      <w:r w:rsidR="009F110C" w:rsidRPr="001D0398">
        <w:t>5</w:t>
      </w:r>
      <w:r w:rsidRPr="001D0398">
        <w:t>.</w:t>
      </w:r>
    </w:p>
    <w:p w:rsidR="006F00D4" w:rsidRPr="001D0398" w:rsidRDefault="00D21CD6" w:rsidP="001D0398">
      <w:pPr>
        <w:pStyle w:val="ActivityNumbers"/>
      </w:pPr>
      <w:r w:rsidRPr="001D0398">
        <w:lastRenderedPageBreak/>
        <w:t>Write</w:t>
      </w:r>
      <w:r w:rsidR="00880FE0" w:rsidRPr="001D0398">
        <w:t xml:space="preserve"> a</w:t>
      </w:r>
      <w:r w:rsidRPr="001D0398">
        <w:t xml:space="preserve"> one</w:t>
      </w:r>
      <w:r w:rsidR="00880FE0" w:rsidRPr="001D0398">
        <w:t xml:space="preserve"> to two</w:t>
      </w:r>
      <w:r w:rsidRPr="001D0398">
        <w:t xml:space="preserve"> paragraph</w:t>
      </w:r>
      <w:r w:rsidR="00880FE0" w:rsidRPr="001D0398">
        <w:t xml:space="preserve"> letter to your local politician from the perspective of</w:t>
      </w:r>
      <w:r w:rsidRPr="001D0398">
        <w:t xml:space="preserve"> a patient </w:t>
      </w:r>
      <w:r w:rsidR="00880FE0" w:rsidRPr="001D0398">
        <w:t>in organ failure arguing for or against the ban.</w:t>
      </w:r>
    </w:p>
    <w:p w:rsidR="00880FE0" w:rsidRPr="001D0398" w:rsidRDefault="00880FE0" w:rsidP="001D0398">
      <w:pPr>
        <w:pStyle w:val="ActivityNumbers"/>
      </w:pPr>
      <w:r w:rsidRPr="001D0398">
        <w:t>Write a one to two paragraph letter to your local politician from the perspective of a biomedical professional arguing for or against the ban.</w:t>
      </w:r>
    </w:p>
    <w:p w:rsidR="00E00578" w:rsidRPr="001D0398" w:rsidRDefault="00E00578" w:rsidP="001D0398">
      <w:pPr>
        <w:pStyle w:val="ActivityNumbers"/>
      </w:pPr>
      <w:r w:rsidRPr="001D0398">
        <w:t>Form a group containing two other students who were assi</w:t>
      </w:r>
      <w:r w:rsidR="003E54AE" w:rsidRPr="001D0398">
        <w:t>gned the other patient scenario</w:t>
      </w:r>
      <w:r w:rsidRPr="001D0398">
        <w:t>.</w:t>
      </w:r>
    </w:p>
    <w:p w:rsidR="00880FE0" w:rsidRPr="001D0398" w:rsidRDefault="00066702" w:rsidP="001D0398">
      <w:pPr>
        <w:pStyle w:val="ActivityNumbers"/>
      </w:pPr>
      <w:r w:rsidRPr="001D0398">
        <w:t>Present</w:t>
      </w:r>
      <w:r w:rsidR="00EA64C8" w:rsidRPr="001D0398">
        <w:t xml:space="preserve"> </w:t>
      </w:r>
      <w:r w:rsidR="00E00578" w:rsidRPr="001D0398">
        <w:t xml:space="preserve">your graphic organizer and </w:t>
      </w:r>
      <w:r w:rsidRPr="001D0398">
        <w:t>letters to</w:t>
      </w:r>
      <w:r w:rsidR="00E00578" w:rsidRPr="001D0398">
        <w:t xml:space="preserve"> your group.</w:t>
      </w:r>
    </w:p>
    <w:p w:rsidR="00066702" w:rsidRPr="001D0398" w:rsidRDefault="00066702" w:rsidP="001D0398">
      <w:pPr>
        <w:pStyle w:val="ActivityNumbers"/>
      </w:pPr>
      <w:r w:rsidRPr="001D0398">
        <w:t>Take notes in your laboratory journal as your</w:t>
      </w:r>
      <w:r w:rsidR="00454BDD" w:rsidRPr="001D0398">
        <w:t xml:space="preserve"> new</w:t>
      </w:r>
      <w:r w:rsidRPr="001D0398">
        <w:t xml:space="preserve"> group members present their graphic organizers and letters</w:t>
      </w:r>
      <w:r w:rsidR="003E54AE" w:rsidRPr="001D0398">
        <w:t xml:space="preserve"> for their assigned technology</w:t>
      </w:r>
      <w:r w:rsidRPr="001D0398">
        <w:t>.</w:t>
      </w:r>
    </w:p>
    <w:p w:rsidR="000B6857" w:rsidRPr="001D0398" w:rsidRDefault="000B6857" w:rsidP="001D0398">
      <w:pPr>
        <w:pStyle w:val="ActivityNumbers"/>
      </w:pPr>
      <w:r w:rsidRPr="001D0398">
        <w:t xml:space="preserve">Answer </w:t>
      </w:r>
      <w:r w:rsidR="00454BDD" w:rsidRPr="001D0398">
        <w:t>the remaining C</w:t>
      </w:r>
      <w:r w:rsidRPr="001D0398">
        <w:t>onclusion question</w:t>
      </w:r>
      <w:r w:rsidR="0075055D" w:rsidRPr="001D0398">
        <w:t>s</w:t>
      </w:r>
      <w:r w:rsidR="00454BDD" w:rsidRPr="001D0398">
        <w:t xml:space="preserve">. </w:t>
      </w:r>
    </w:p>
    <w:p w:rsidR="001C3A78" w:rsidRDefault="001C3A78" w:rsidP="001D0398">
      <w:pPr>
        <w:pStyle w:val="ActivityNumbers"/>
      </w:pPr>
      <w:r w:rsidRPr="001D0398">
        <w:t>Extension: Investigate other</w:t>
      </w:r>
      <w:r>
        <w:t xml:space="preserve"> cutting-edge transplants</w:t>
      </w:r>
      <w:r w:rsidR="00811E25">
        <w:t>, such as face transplants and artificial skin transplants, found at the following websites.</w:t>
      </w:r>
    </w:p>
    <w:p w:rsidR="00811E25" w:rsidRDefault="00811E25" w:rsidP="00811E25">
      <w:pPr>
        <w:pStyle w:val="Activitysub2"/>
      </w:pPr>
      <w:r>
        <w:t xml:space="preserve">‘Facing’ the future of transplants – NBC News </w:t>
      </w:r>
      <w:hyperlink r:id="rId19" w:history="1">
        <w:r w:rsidRPr="000A7633">
          <w:rPr>
            <w:rStyle w:val="Hyperlink"/>
          </w:rPr>
          <w:t>http://www.msnbc.msn.com/Default.aspx?id=3969001&amp;p1=0</w:t>
        </w:r>
      </w:hyperlink>
    </w:p>
    <w:p w:rsidR="00811E25" w:rsidRPr="00811E25" w:rsidRDefault="00FB389B" w:rsidP="00FB389B">
      <w:pPr>
        <w:pStyle w:val="Activitysub2"/>
      </w:pPr>
      <w:proofErr w:type="spellStart"/>
      <w:r>
        <w:t>Artifical</w:t>
      </w:r>
      <w:proofErr w:type="spellEnd"/>
      <w:r>
        <w:t xml:space="preserve"> Skin Grafts – How Stuff Works </w:t>
      </w:r>
      <w:hyperlink r:id="rId20" w:history="1">
        <w:r w:rsidRPr="00F46CDF">
          <w:rPr>
            <w:rStyle w:val="Hyperlink"/>
          </w:rPr>
          <w:t>http://health.howstuffworks.com/skin-care/info</w:t>
        </w:r>
        <w:r w:rsidRPr="00F46CDF">
          <w:rPr>
            <w:rStyle w:val="Hyperlink"/>
          </w:rPr>
          <w:t>rmation/anatomy/skin-graft5.htm</w:t>
        </w:r>
      </w:hyperlink>
      <w:r>
        <w:t xml:space="preserve"> </w:t>
      </w:r>
      <w:r w:rsidR="00811E25">
        <w:t xml:space="preserve"> </w:t>
      </w:r>
    </w:p>
    <w:p w:rsidR="0036380A" w:rsidRDefault="0036380A" w:rsidP="00961790">
      <w:pPr>
        <w:pStyle w:val="ActivitySection"/>
        <w:rPr>
          <w:sz w:val="28"/>
          <w:szCs w:val="28"/>
        </w:rPr>
      </w:pPr>
    </w:p>
    <w:p w:rsidR="00767CA2" w:rsidRDefault="0036380A" w:rsidP="00961790">
      <w:pPr>
        <w:pStyle w:val="ActivitySection"/>
        <w:rPr>
          <w:sz w:val="28"/>
          <w:szCs w:val="28"/>
        </w:rPr>
      </w:pPr>
      <w:r>
        <w:rPr>
          <w:sz w:val="28"/>
          <w:szCs w:val="28"/>
        </w:rPr>
        <w:t xml:space="preserve">4.4.1 Replacement Parts </w:t>
      </w:r>
      <w:r w:rsidR="00CB4243" w:rsidRPr="008237CB">
        <w:rPr>
          <w:sz w:val="28"/>
          <w:szCs w:val="28"/>
        </w:rPr>
        <w:t>Conclusion</w:t>
      </w:r>
      <w:r>
        <w:rPr>
          <w:sz w:val="28"/>
          <w:szCs w:val="28"/>
        </w:rPr>
        <w:t xml:space="preserve"> Questions</w:t>
      </w:r>
    </w:p>
    <w:p w:rsidR="00957492" w:rsidRPr="008237CB" w:rsidRDefault="00957492" w:rsidP="00961790">
      <w:pPr>
        <w:pStyle w:val="ActivitySection"/>
        <w:rPr>
          <w:sz w:val="28"/>
          <w:szCs w:val="28"/>
        </w:rPr>
      </w:pPr>
    </w:p>
    <w:p w:rsidR="009F110C" w:rsidRDefault="009F110C" w:rsidP="009F110C">
      <w:pPr>
        <w:pStyle w:val="ActivityNumbers"/>
        <w:numPr>
          <w:ilvl w:val="0"/>
          <w:numId w:val="48"/>
        </w:numPr>
      </w:pPr>
      <w:r>
        <w:t>How did your brainstorming compare to the actual number of available replacement tissues or organs?</w:t>
      </w:r>
    </w:p>
    <w:p w:rsidR="00B15654" w:rsidRPr="009F110C" w:rsidRDefault="00B15654" w:rsidP="009F110C"/>
    <w:p w:rsidR="00647FA6" w:rsidRDefault="00C2154D" w:rsidP="00647FA6">
      <w:pPr>
        <w:pStyle w:val="ActivityNumbers"/>
        <w:numPr>
          <w:ilvl w:val="0"/>
          <w:numId w:val="48"/>
        </w:numPr>
      </w:pPr>
      <w:r>
        <w:t>How has organ transplantation changed in the last century?</w:t>
      </w:r>
    </w:p>
    <w:p w:rsidR="004A03A5" w:rsidRDefault="004A03A5" w:rsidP="00647FA6"/>
    <w:p w:rsidR="00647FA6" w:rsidRDefault="00C2154D" w:rsidP="00647FA6">
      <w:pPr>
        <w:pStyle w:val="ActivityNumbers"/>
        <w:numPr>
          <w:ilvl w:val="0"/>
          <w:numId w:val="48"/>
        </w:numPr>
      </w:pPr>
      <w:r>
        <w:t>Wh</w:t>
      </w:r>
      <w:r w:rsidR="00AE65D5">
        <w:t>y has organ transplantation changed so drastically in the last fifty years?</w:t>
      </w:r>
    </w:p>
    <w:p w:rsidR="00647FA6" w:rsidRPr="00647FA6" w:rsidRDefault="00647FA6" w:rsidP="00647FA6"/>
    <w:p w:rsidR="00647FA6" w:rsidRDefault="00EC76E0" w:rsidP="00647FA6">
      <w:pPr>
        <w:pStyle w:val="ActivityNumbers"/>
        <w:numPr>
          <w:ilvl w:val="0"/>
          <w:numId w:val="48"/>
        </w:numPr>
      </w:pPr>
      <w:r>
        <w:t xml:space="preserve">List at least three arguments </w:t>
      </w:r>
      <w:r w:rsidR="005E5F72">
        <w:t>for banning</w:t>
      </w:r>
      <w:r w:rsidR="008D2159">
        <w:t xml:space="preserve"> research for your assigned technology.</w:t>
      </w:r>
      <w:bookmarkStart w:id="0" w:name="_GoBack"/>
      <w:bookmarkEnd w:id="0"/>
    </w:p>
    <w:p w:rsidR="00647FA6" w:rsidRDefault="00647FA6" w:rsidP="00647FA6"/>
    <w:p w:rsidR="00647FA6" w:rsidRDefault="00AB4C49" w:rsidP="00647FA6">
      <w:pPr>
        <w:pStyle w:val="ActivityNumbers"/>
        <w:numPr>
          <w:ilvl w:val="0"/>
          <w:numId w:val="48"/>
        </w:numPr>
      </w:pPr>
      <w:r>
        <w:t xml:space="preserve">List at least three arguments in </w:t>
      </w:r>
      <w:r w:rsidR="00F37516">
        <w:t>favor of further</w:t>
      </w:r>
      <w:r w:rsidR="008D2159">
        <w:t xml:space="preserve"> research for your assigned technology.</w:t>
      </w:r>
    </w:p>
    <w:p w:rsidR="00647FA6" w:rsidRPr="00647FA6" w:rsidRDefault="00647FA6" w:rsidP="00647FA6"/>
    <w:p w:rsidR="009F110C" w:rsidRDefault="00044991" w:rsidP="009F110C">
      <w:pPr>
        <w:pStyle w:val="ActivityNumbers"/>
      </w:pPr>
      <w:r>
        <w:t xml:space="preserve">How do you think Diana Jones’ treatment would change if she was diagnosed with ESRD and </w:t>
      </w:r>
      <w:r w:rsidRPr="0012311D">
        <w:t>needed</w:t>
      </w:r>
      <w:r>
        <w:t xml:space="preserve"> a kidney transplant in the year 2025?</w:t>
      </w:r>
    </w:p>
    <w:p w:rsidR="009F110C" w:rsidRPr="009F110C" w:rsidRDefault="009F110C" w:rsidP="009F110C"/>
    <w:p w:rsidR="00454BDD" w:rsidRDefault="00454BDD" w:rsidP="0012311D">
      <w:pPr>
        <w:pStyle w:val="ActivityNumbers"/>
      </w:pPr>
      <w:r>
        <w:t xml:space="preserve">Think back to what you learned about cloning </w:t>
      </w:r>
      <w:r w:rsidRPr="0012311D">
        <w:t>technology</w:t>
      </w:r>
      <w:r>
        <w:t xml:space="preserve"> in Unit 2. How might reproductive or therapeutic cloning help in finding compatible donor organs? </w:t>
      </w:r>
    </w:p>
    <w:p w:rsidR="009F110C" w:rsidRDefault="009F110C" w:rsidP="009F110C"/>
    <w:p w:rsidR="009F110C" w:rsidRDefault="009F110C" w:rsidP="009F110C"/>
    <w:p w:rsidR="009F110C" w:rsidRDefault="009F110C" w:rsidP="009F110C"/>
    <w:p w:rsidR="009F110C" w:rsidRDefault="009F110C" w:rsidP="009F110C"/>
    <w:p w:rsidR="009F110C" w:rsidRDefault="009F110C" w:rsidP="009F110C"/>
    <w:p w:rsidR="009F110C" w:rsidRDefault="009F110C" w:rsidP="009F110C"/>
    <w:sectPr w:rsidR="009F110C" w:rsidSect="0039771C">
      <w:headerReference w:type="even" r:id="rId21"/>
      <w:footerReference w:type="default" r:id="rId22"/>
      <w:headerReference w:type="first" r:id="rId23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840" w:rsidRDefault="00737840">
      <w:r>
        <w:separator/>
      </w:r>
    </w:p>
    <w:p w:rsidR="00737840" w:rsidRDefault="00737840"/>
    <w:p w:rsidR="00737840" w:rsidRDefault="00737840"/>
  </w:endnote>
  <w:endnote w:type="continuationSeparator" w:id="0">
    <w:p w:rsidR="00737840" w:rsidRDefault="00737840">
      <w:r>
        <w:continuationSeparator/>
      </w:r>
    </w:p>
    <w:p w:rsidR="00737840" w:rsidRDefault="00737840"/>
    <w:p w:rsidR="00737840" w:rsidRDefault="007378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D74" w:rsidRDefault="00713D74" w:rsidP="00713D74">
    <w:pPr>
      <w:pStyle w:val="Footer"/>
      <w:rPr>
        <w:rFonts w:cs="Arial"/>
        <w:szCs w:val="20"/>
      </w:rPr>
    </w:pPr>
    <w:r w:rsidRPr="00E47BC8">
      <w:rPr>
        <w:rFonts w:cs="Arial"/>
        <w:szCs w:val="20"/>
      </w:rPr>
      <w:t>© 2010 Project Lead The Way, Inc</w:t>
    </w:r>
    <w:r>
      <w:rPr>
        <w:rFonts w:cs="Arial"/>
        <w:szCs w:val="20"/>
      </w:rPr>
      <w:t>.</w:t>
    </w:r>
  </w:p>
  <w:p w:rsidR="00396200" w:rsidRDefault="008237CB" w:rsidP="00713D74">
    <w:pPr>
      <w:pStyle w:val="Footer"/>
    </w:pPr>
    <w:r>
      <w:rPr>
        <w:szCs w:val="20"/>
      </w:rPr>
      <w:t xml:space="preserve">Medical Interventions </w:t>
    </w:r>
    <w:r>
      <w:t>Activity 4.4.1</w:t>
    </w:r>
    <w:r w:rsidR="008F1F52">
      <w:t xml:space="preserve"> Replacement Parts</w:t>
    </w:r>
    <w:r w:rsidR="00A45E78">
      <w:t xml:space="preserve"> </w:t>
    </w:r>
    <w:r w:rsidR="00396200" w:rsidRPr="00DA546C">
      <w:t xml:space="preserve">– Page </w:t>
    </w:r>
    <w:r w:rsidR="00396200">
      <w:fldChar w:fldCharType="begin"/>
    </w:r>
    <w:r w:rsidR="00396200" w:rsidRPr="00DA546C">
      <w:instrText xml:space="preserve"> PAGE </w:instrText>
    </w:r>
    <w:r w:rsidR="00396200">
      <w:fldChar w:fldCharType="separate"/>
    </w:r>
    <w:r w:rsidR="00957492">
      <w:rPr>
        <w:noProof/>
      </w:rPr>
      <w:t>1</w:t>
    </w:r>
    <w:r w:rsidR="0039620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840" w:rsidRDefault="00737840">
      <w:r>
        <w:separator/>
      </w:r>
    </w:p>
    <w:p w:rsidR="00737840" w:rsidRDefault="00737840"/>
    <w:p w:rsidR="00737840" w:rsidRDefault="00737840"/>
  </w:footnote>
  <w:footnote w:type="continuationSeparator" w:id="0">
    <w:p w:rsidR="00737840" w:rsidRDefault="00737840">
      <w:r>
        <w:continuationSeparator/>
      </w:r>
    </w:p>
    <w:p w:rsidR="00737840" w:rsidRDefault="00737840"/>
    <w:p w:rsidR="00737840" w:rsidRDefault="007378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200" w:rsidRDefault="0095749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3" type="#_x0000_t136" style="position:absolute;margin-left:0;margin-top:0;width:471.3pt;height:188.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:rsidR="00396200" w:rsidRDefault="00396200"/>
  <w:p w:rsidR="00396200" w:rsidRDefault="0039620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200" w:rsidRDefault="0095749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2" type="#_x0000_t136" style="position:absolute;margin-left:0;margin-top:0;width:471.3pt;height:188.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67683B"/>
    <w:multiLevelType w:val="multilevel"/>
    <w:tmpl w:val="8EEE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2B51EA"/>
    <w:multiLevelType w:val="multilevel"/>
    <w:tmpl w:val="8EEE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F90699"/>
    <w:multiLevelType w:val="multilevel"/>
    <w:tmpl w:val="DD7A3D34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F192EBA"/>
    <w:multiLevelType w:val="hybridMultilevel"/>
    <w:tmpl w:val="DAAEE37A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172F3E"/>
    <w:multiLevelType w:val="hybridMultilevel"/>
    <w:tmpl w:val="AE7440E0"/>
    <w:lvl w:ilvl="0" w:tplc="79CE7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1A78B1"/>
    <w:multiLevelType w:val="multilevel"/>
    <w:tmpl w:val="D0C6C1C0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6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6C249B"/>
    <w:multiLevelType w:val="multilevel"/>
    <w:tmpl w:val="D68A20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D11909"/>
    <w:multiLevelType w:val="multilevel"/>
    <w:tmpl w:val="E480AF4E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4">
    <w:nsid w:val="40C504CC"/>
    <w:multiLevelType w:val="hybridMultilevel"/>
    <w:tmpl w:val="79007EA6"/>
    <w:lvl w:ilvl="0" w:tplc="E1CE2DC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D2390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4471D38"/>
    <w:multiLevelType w:val="hybridMultilevel"/>
    <w:tmpl w:val="BC3497E4"/>
    <w:lvl w:ilvl="0" w:tplc="97621BB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3117332"/>
    <w:multiLevelType w:val="multilevel"/>
    <w:tmpl w:val="892AA648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9">
    <w:nsid w:val="58225106"/>
    <w:multiLevelType w:val="hybridMultilevel"/>
    <w:tmpl w:val="97E81BAA"/>
    <w:lvl w:ilvl="0" w:tplc="D1740E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1ABE6A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6442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42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DA7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F4E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2AB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32DD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A4C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6A26B5"/>
    <w:multiLevelType w:val="multilevel"/>
    <w:tmpl w:val="D68A20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>
    <w:nsid w:val="61F94E48"/>
    <w:multiLevelType w:val="hybridMultilevel"/>
    <w:tmpl w:val="1C589F72"/>
    <w:lvl w:ilvl="0" w:tplc="3B382048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ECBC6F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B263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8208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608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4C17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EAD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143C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CC2D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C2D3D78"/>
    <w:multiLevelType w:val="multilevel"/>
    <w:tmpl w:val="98B03EB6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4">
    <w:nsid w:val="71B9043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E94D0A"/>
    <w:multiLevelType w:val="multilevel"/>
    <w:tmpl w:val="C372640A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7">
    <w:nsid w:val="77553CF8"/>
    <w:multiLevelType w:val="hybridMultilevel"/>
    <w:tmpl w:val="552AA044"/>
    <w:lvl w:ilvl="0" w:tplc="8F6478C6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CC66E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328C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FE59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EAC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7327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8D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7229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B6F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4"/>
  </w:num>
  <w:num w:numId="5">
    <w:abstractNumId w:val="17"/>
  </w:num>
  <w:num w:numId="6">
    <w:abstractNumId w:val="37"/>
  </w:num>
  <w:num w:numId="7">
    <w:abstractNumId w:val="15"/>
  </w:num>
  <w:num w:numId="8">
    <w:abstractNumId w:val="20"/>
  </w:num>
  <w:num w:numId="9">
    <w:abstractNumId w:val="21"/>
  </w:num>
  <w:num w:numId="10">
    <w:abstractNumId w:val="27"/>
  </w:num>
  <w:num w:numId="11">
    <w:abstractNumId w:val="33"/>
  </w:num>
  <w:num w:numId="12">
    <w:abstractNumId w:val="27"/>
  </w:num>
  <w:num w:numId="13">
    <w:abstractNumId w:val="29"/>
  </w:num>
  <w:num w:numId="14">
    <w:abstractNumId w:val="5"/>
  </w:num>
  <w:num w:numId="15">
    <w:abstractNumId w:val="26"/>
  </w:num>
  <w:num w:numId="16">
    <w:abstractNumId w:val="24"/>
  </w:num>
  <w:num w:numId="17">
    <w:abstractNumId w:val="8"/>
  </w:num>
  <w:num w:numId="18">
    <w:abstractNumId w:val="6"/>
  </w:num>
  <w:num w:numId="19">
    <w:abstractNumId w:val="23"/>
  </w:num>
  <w:num w:numId="20">
    <w:abstractNumId w:val="28"/>
  </w:num>
  <w:num w:numId="21">
    <w:abstractNumId w:val="36"/>
  </w:num>
  <w:num w:numId="22">
    <w:abstractNumId w:val="9"/>
  </w:num>
  <w:num w:numId="23">
    <w:abstractNumId w:val="25"/>
  </w:num>
  <w:num w:numId="24">
    <w:abstractNumId w:val="10"/>
  </w:num>
  <w:num w:numId="25">
    <w:abstractNumId w:val="32"/>
  </w:num>
  <w:num w:numId="26">
    <w:abstractNumId w:val="32"/>
  </w:num>
  <w:num w:numId="27">
    <w:abstractNumId w:val="7"/>
  </w:num>
  <w:num w:numId="28">
    <w:abstractNumId w:val="34"/>
  </w:num>
  <w:num w:numId="29">
    <w:abstractNumId w:val="35"/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31"/>
  </w:num>
  <w:num w:numId="33">
    <w:abstractNumId w:val="22"/>
  </w:num>
  <w:num w:numId="34">
    <w:abstractNumId w:val="19"/>
  </w:num>
  <w:num w:numId="35">
    <w:abstractNumId w:val="19"/>
  </w:num>
  <w:num w:numId="36">
    <w:abstractNumId w:val="16"/>
  </w:num>
  <w:num w:numId="37">
    <w:abstractNumId w:val="3"/>
  </w:num>
  <w:num w:numId="38">
    <w:abstractNumId w:val="18"/>
  </w:num>
  <w:num w:numId="39">
    <w:abstractNumId w:val="0"/>
  </w:num>
  <w:num w:numId="40">
    <w:abstractNumId w:val="2"/>
  </w:num>
  <w:num w:numId="41">
    <w:abstractNumId w:val="12"/>
  </w:num>
  <w:num w:numId="42">
    <w:abstractNumId w:val="30"/>
  </w:num>
  <w:num w:numId="43">
    <w:abstractNumId w:val="1"/>
  </w:num>
  <w:num w:numId="44">
    <w:abstractNumId w:val="31"/>
    <w:lvlOverride w:ilvl="0">
      <w:startOverride w:val="1"/>
    </w:lvlOverride>
  </w:num>
  <w:num w:numId="45">
    <w:abstractNumId w:val="31"/>
  </w:num>
  <w:num w:numId="46">
    <w:abstractNumId w:val="31"/>
    <w:lvlOverride w:ilvl="0">
      <w:startOverride w:val="1"/>
    </w:lvlOverride>
  </w:num>
  <w:num w:numId="47">
    <w:abstractNumId w:val="31"/>
    <w:lvlOverride w:ilvl="0">
      <w:startOverride w:val="1"/>
    </w:lvlOverride>
  </w:num>
  <w:num w:numId="48">
    <w:abstractNumId w:val="31"/>
    <w:lvlOverride w:ilvl="0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52"/>
    <w:rsid w:val="00000789"/>
    <w:rsid w:val="00004E21"/>
    <w:rsid w:val="0000623E"/>
    <w:rsid w:val="0001090A"/>
    <w:rsid w:val="0001126E"/>
    <w:rsid w:val="00015C18"/>
    <w:rsid w:val="00033B85"/>
    <w:rsid w:val="00033C79"/>
    <w:rsid w:val="0003526D"/>
    <w:rsid w:val="000378EC"/>
    <w:rsid w:val="00040B8A"/>
    <w:rsid w:val="00041584"/>
    <w:rsid w:val="00041AFC"/>
    <w:rsid w:val="00044991"/>
    <w:rsid w:val="000520C0"/>
    <w:rsid w:val="00061B7A"/>
    <w:rsid w:val="000628AB"/>
    <w:rsid w:val="00063594"/>
    <w:rsid w:val="00063E9D"/>
    <w:rsid w:val="0006611F"/>
    <w:rsid w:val="000663A8"/>
    <w:rsid w:val="00066702"/>
    <w:rsid w:val="00070F7C"/>
    <w:rsid w:val="00072087"/>
    <w:rsid w:val="00076DE6"/>
    <w:rsid w:val="00077302"/>
    <w:rsid w:val="00081CA4"/>
    <w:rsid w:val="0008482A"/>
    <w:rsid w:val="00085987"/>
    <w:rsid w:val="00086307"/>
    <w:rsid w:val="00086311"/>
    <w:rsid w:val="00086D56"/>
    <w:rsid w:val="00087666"/>
    <w:rsid w:val="00093E87"/>
    <w:rsid w:val="000953AA"/>
    <w:rsid w:val="00095CBB"/>
    <w:rsid w:val="000A2CD0"/>
    <w:rsid w:val="000A4879"/>
    <w:rsid w:val="000A5BB4"/>
    <w:rsid w:val="000A7307"/>
    <w:rsid w:val="000B394E"/>
    <w:rsid w:val="000B5B58"/>
    <w:rsid w:val="000B6392"/>
    <w:rsid w:val="000B6857"/>
    <w:rsid w:val="000C2D0C"/>
    <w:rsid w:val="000D0819"/>
    <w:rsid w:val="000D664D"/>
    <w:rsid w:val="000E1F25"/>
    <w:rsid w:val="000E4903"/>
    <w:rsid w:val="000E7D0C"/>
    <w:rsid w:val="000F0D00"/>
    <w:rsid w:val="00100EE1"/>
    <w:rsid w:val="00102C57"/>
    <w:rsid w:val="001064AF"/>
    <w:rsid w:val="00114CE5"/>
    <w:rsid w:val="00115D40"/>
    <w:rsid w:val="00116BD8"/>
    <w:rsid w:val="001226DE"/>
    <w:rsid w:val="0012311D"/>
    <w:rsid w:val="00123C4E"/>
    <w:rsid w:val="0012438D"/>
    <w:rsid w:val="0013198A"/>
    <w:rsid w:val="0013602C"/>
    <w:rsid w:val="00141C43"/>
    <w:rsid w:val="0014471F"/>
    <w:rsid w:val="0014765B"/>
    <w:rsid w:val="001605BA"/>
    <w:rsid w:val="00160FAD"/>
    <w:rsid w:val="0016636C"/>
    <w:rsid w:val="0016715E"/>
    <w:rsid w:val="00173174"/>
    <w:rsid w:val="00174176"/>
    <w:rsid w:val="0017545E"/>
    <w:rsid w:val="00175EB9"/>
    <w:rsid w:val="00182313"/>
    <w:rsid w:val="00183EE5"/>
    <w:rsid w:val="001859C1"/>
    <w:rsid w:val="00186354"/>
    <w:rsid w:val="00190E73"/>
    <w:rsid w:val="0019344C"/>
    <w:rsid w:val="00193E61"/>
    <w:rsid w:val="00196FD5"/>
    <w:rsid w:val="00197928"/>
    <w:rsid w:val="001A48D2"/>
    <w:rsid w:val="001A6573"/>
    <w:rsid w:val="001A754F"/>
    <w:rsid w:val="001C0049"/>
    <w:rsid w:val="001C0CBF"/>
    <w:rsid w:val="001C3A78"/>
    <w:rsid w:val="001C3F08"/>
    <w:rsid w:val="001C6033"/>
    <w:rsid w:val="001D0398"/>
    <w:rsid w:val="001D4156"/>
    <w:rsid w:val="001D73CA"/>
    <w:rsid w:val="001E20D8"/>
    <w:rsid w:val="001F26C1"/>
    <w:rsid w:val="002033F3"/>
    <w:rsid w:val="00203B4E"/>
    <w:rsid w:val="002116CA"/>
    <w:rsid w:val="00213775"/>
    <w:rsid w:val="002156F7"/>
    <w:rsid w:val="00217E9B"/>
    <w:rsid w:val="00217F09"/>
    <w:rsid w:val="00224118"/>
    <w:rsid w:val="00225368"/>
    <w:rsid w:val="00230889"/>
    <w:rsid w:val="00234CF8"/>
    <w:rsid w:val="00235482"/>
    <w:rsid w:val="00237D3B"/>
    <w:rsid w:val="00241359"/>
    <w:rsid w:val="00245CA9"/>
    <w:rsid w:val="00250784"/>
    <w:rsid w:val="00250BAA"/>
    <w:rsid w:val="00266517"/>
    <w:rsid w:val="00271739"/>
    <w:rsid w:val="00274B34"/>
    <w:rsid w:val="00274F45"/>
    <w:rsid w:val="0027539B"/>
    <w:rsid w:val="00277694"/>
    <w:rsid w:val="00277856"/>
    <w:rsid w:val="00277BC2"/>
    <w:rsid w:val="00283F6E"/>
    <w:rsid w:val="002856A1"/>
    <w:rsid w:val="002933D6"/>
    <w:rsid w:val="002936B0"/>
    <w:rsid w:val="002941B7"/>
    <w:rsid w:val="00297EF3"/>
    <w:rsid w:val="002B0DB9"/>
    <w:rsid w:val="002B23AE"/>
    <w:rsid w:val="002B3DAB"/>
    <w:rsid w:val="002C35D6"/>
    <w:rsid w:val="002C6852"/>
    <w:rsid w:val="002D2896"/>
    <w:rsid w:val="002D290F"/>
    <w:rsid w:val="002D2A18"/>
    <w:rsid w:val="002D3A71"/>
    <w:rsid w:val="002D67C9"/>
    <w:rsid w:val="002D7EC0"/>
    <w:rsid w:val="002E1258"/>
    <w:rsid w:val="002E23F9"/>
    <w:rsid w:val="002E4C90"/>
    <w:rsid w:val="002E73F5"/>
    <w:rsid w:val="002F40A3"/>
    <w:rsid w:val="003003A5"/>
    <w:rsid w:val="00300D83"/>
    <w:rsid w:val="00312F13"/>
    <w:rsid w:val="0031338D"/>
    <w:rsid w:val="003139D9"/>
    <w:rsid w:val="003225FA"/>
    <w:rsid w:val="00324CE5"/>
    <w:rsid w:val="00326B65"/>
    <w:rsid w:val="00332079"/>
    <w:rsid w:val="0033278B"/>
    <w:rsid w:val="0033298B"/>
    <w:rsid w:val="0033382D"/>
    <w:rsid w:val="00333DCD"/>
    <w:rsid w:val="0033450A"/>
    <w:rsid w:val="00337374"/>
    <w:rsid w:val="00343732"/>
    <w:rsid w:val="00346F13"/>
    <w:rsid w:val="00350437"/>
    <w:rsid w:val="00351688"/>
    <w:rsid w:val="00353C05"/>
    <w:rsid w:val="0036380A"/>
    <w:rsid w:val="0036630E"/>
    <w:rsid w:val="003672D9"/>
    <w:rsid w:val="00367F20"/>
    <w:rsid w:val="0037006C"/>
    <w:rsid w:val="003742ED"/>
    <w:rsid w:val="0037510A"/>
    <w:rsid w:val="00375492"/>
    <w:rsid w:val="00380D1A"/>
    <w:rsid w:val="00387783"/>
    <w:rsid w:val="00396200"/>
    <w:rsid w:val="0039755C"/>
    <w:rsid w:val="0039771C"/>
    <w:rsid w:val="003A1697"/>
    <w:rsid w:val="003A1A3B"/>
    <w:rsid w:val="003A3236"/>
    <w:rsid w:val="003B5780"/>
    <w:rsid w:val="003C1870"/>
    <w:rsid w:val="003C5430"/>
    <w:rsid w:val="003C58F3"/>
    <w:rsid w:val="003C6C52"/>
    <w:rsid w:val="003D3115"/>
    <w:rsid w:val="003E3469"/>
    <w:rsid w:val="003E54AE"/>
    <w:rsid w:val="003E54C3"/>
    <w:rsid w:val="003F6724"/>
    <w:rsid w:val="003F773F"/>
    <w:rsid w:val="004049A7"/>
    <w:rsid w:val="00413B5F"/>
    <w:rsid w:val="0042127F"/>
    <w:rsid w:val="00426F0D"/>
    <w:rsid w:val="004275D4"/>
    <w:rsid w:val="004313FA"/>
    <w:rsid w:val="004361A1"/>
    <w:rsid w:val="004414F7"/>
    <w:rsid w:val="00443867"/>
    <w:rsid w:val="00444CA5"/>
    <w:rsid w:val="004464EA"/>
    <w:rsid w:val="00446D38"/>
    <w:rsid w:val="004512E3"/>
    <w:rsid w:val="00454BDD"/>
    <w:rsid w:val="00455D9F"/>
    <w:rsid w:val="0046239E"/>
    <w:rsid w:val="00467E25"/>
    <w:rsid w:val="0047706D"/>
    <w:rsid w:val="00487448"/>
    <w:rsid w:val="004914B0"/>
    <w:rsid w:val="00491DAB"/>
    <w:rsid w:val="004A03A5"/>
    <w:rsid w:val="004A33A4"/>
    <w:rsid w:val="004A34F1"/>
    <w:rsid w:val="004A4262"/>
    <w:rsid w:val="004B115B"/>
    <w:rsid w:val="004B4CA1"/>
    <w:rsid w:val="004C17D6"/>
    <w:rsid w:val="004C5FC6"/>
    <w:rsid w:val="004D0063"/>
    <w:rsid w:val="004D0F8B"/>
    <w:rsid w:val="004D1442"/>
    <w:rsid w:val="004D1612"/>
    <w:rsid w:val="004E60E4"/>
    <w:rsid w:val="004F13C1"/>
    <w:rsid w:val="004F518D"/>
    <w:rsid w:val="004F58B8"/>
    <w:rsid w:val="004F7303"/>
    <w:rsid w:val="004F7B13"/>
    <w:rsid w:val="00503188"/>
    <w:rsid w:val="00505F9B"/>
    <w:rsid w:val="00510B70"/>
    <w:rsid w:val="00510C02"/>
    <w:rsid w:val="00511289"/>
    <w:rsid w:val="0051245C"/>
    <w:rsid w:val="00513170"/>
    <w:rsid w:val="00517B3E"/>
    <w:rsid w:val="005273ED"/>
    <w:rsid w:val="00536174"/>
    <w:rsid w:val="00540877"/>
    <w:rsid w:val="00547C51"/>
    <w:rsid w:val="00547E24"/>
    <w:rsid w:val="00551F23"/>
    <w:rsid w:val="00553463"/>
    <w:rsid w:val="00553B7B"/>
    <w:rsid w:val="00556113"/>
    <w:rsid w:val="00560BF9"/>
    <w:rsid w:val="00561579"/>
    <w:rsid w:val="00563561"/>
    <w:rsid w:val="00565CD6"/>
    <w:rsid w:val="005701D0"/>
    <w:rsid w:val="00570376"/>
    <w:rsid w:val="00570F4E"/>
    <w:rsid w:val="00572A54"/>
    <w:rsid w:val="005752A8"/>
    <w:rsid w:val="005760AA"/>
    <w:rsid w:val="00582AFF"/>
    <w:rsid w:val="00583EE9"/>
    <w:rsid w:val="00583FE2"/>
    <w:rsid w:val="00584F7E"/>
    <w:rsid w:val="00596A0A"/>
    <w:rsid w:val="00597277"/>
    <w:rsid w:val="005A3F94"/>
    <w:rsid w:val="005B127E"/>
    <w:rsid w:val="005B13D1"/>
    <w:rsid w:val="005B3271"/>
    <w:rsid w:val="005B5291"/>
    <w:rsid w:val="005B72DF"/>
    <w:rsid w:val="005B76AD"/>
    <w:rsid w:val="005C137E"/>
    <w:rsid w:val="005C27EF"/>
    <w:rsid w:val="005C4535"/>
    <w:rsid w:val="005C7C00"/>
    <w:rsid w:val="005D694B"/>
    <w:rsid w:val="005D73E1"/>
    <w:rsid w:val="005E5F72"/>
    <w:rsid w:val="005F1D95"/>
    <w:rsid w:val="005F277C"/>
    <w:rsid w:val="005F309D"/>
    <w:rsid w:val="005F3895"/>
    <w:rsid w:val="0060034F"/>
    <w:rsid w:val="0060659A"/>
    <w:rsid w:val="0061186C"/>
    <w:rsid w:val="0061532D"/>
    <w:rsid w:val="00615D63"/>
    <w:rsid w:val="0061721F"/>
    <w:rsid w:val="00617276"/>
    <w:rsid w:val="00621133"/>
    <w:rsid w:val="00622FAE"/>
    <w:rsid w:val="00625199"/>
    <w:rsid w:val="00630518"/>
    <w:rsid w:val="006306CB"/>
    <w:rsid w:val="0063317C"/>
    <w:rsid w:val="00634026"/>
    <w:rsid w:val="00641DB6"/>
    <w:rsid w:val="0064287E"/>
    <w:rsid w:val="00644996"/>
    <w:rsid w:val="00644C3A"/>
    <w:rsid w:val="00644F3F"/>
    <w:rsid w:val="00647FA6"/>
    <w:rsid w:val="006558E6"/>
    <w:rsid w:val="0066219F"/>
    <w:rsid w:val="00663BB0"/>
    <w:rsid w:val="0066435F"/>
    <w:rsid w:val="006643BB"/>
    <w:rsid w:val="00664550"/>
    <w:rsid w:val="00665AB5"/>
    <w:rsid w:val="00666E84"/>
    <w:rsid w:val="00671E89"/>
    <w:rsid w:val="006723B0"/>
    <w:rsid w:val="00676EE0"/>
    <w:rsid w:val="006774CC"/>
    <w:rsid w:val="00677F8B"/>
    <w:rsid w:val="006853D5"/>
    <w:rsid w:val="006855AA"/>
    <w:rsid w:val="00687294"/>
    <w:rsid w:val="00687BBC"/>
    <w:rsid w:val="00691627"/>
    <w:rsid w:val="006920FC"/>
    <w:rsid w:val="006924DB"/>
    <w:rsid w:val="006942E1"/>
    <w:rsid w:val="00694BC5"/>
    <w:rsid w:val="00697CE3"/>
    <w:rsid w:val="006A00C9"/>
    <w:rsid w:val="006A3994"/>
    <w:rsid w:val="006A6649"/>
    <w:rsid w:val="006B0662"/>
    <w:rsid w:val="006B1718"/>
    <w:rsid w:val="006B25A2"/>
    <w:rsid w:val="006B2ECD"/>
    <w:rsid w:val="006B2FC6"/>
    <w:rsid w:val="006B55F7"/>
    <w:rsid w:val="006B6F9C"/>
    <w:rsid w:val="006B773D"/>
    <w:rsid w:val="006C0CA6"/>
    <w:rsid w:val="006C142F"/>
    <w:rsid w:val="006C3CB8"/>
    <w:rsid w:val="006C3FB9"/>
    <w:rsid w:val="006C4560"/>
    <w:rsid w:val="006D2D2B"/>
    <w:rsid w:val="006D62AC"/>
    <w:rsid w:val="006E08BF"/>
    <w:rsid w:val="006E1B77"/>
    <w:rsid w:val="006E30EB"/>
    <w:rsid w:val="006E4108"/>
    <w:rsid w:val="006E5592"/>
    <w:rsid w:val="006F00D4"/>
    <w:rsid w:val="006F23E8"/>
    <w:rsid w:val="0070172B"/>
    <w:rsid w:val="00701A9A"/>
    <w:rsid w:val="00702AE0"/>
    <w:rsid w:val="00703011"/>
    <w:rsid w:val="00704B42"/>
    <w:rsid w:val="007127A7"/>
    <w:rsid w:val="00713D74"/>
    <w:rsid w:val="00720DD5"/>
    <w:rsid w:val="00722241"/>
    <w:rsid w:val="0072433C"/>
    <w:rsid w:val="00724C9B"/>
    <w:rsid w:val="00726444"/>
    <w:rsid w:val="00727548"/>
    <w:rsid w:val="00732254"/>
    <w:rsid w:val="007349C5"/>
    <w:rsid w:val="00737840"/>
    <w:rsid w:val="0074238F"/>
    <w:rsid w:val="007503EC"/>
    <w:rsid w:val="0075055D"/>
    <w:rsid w:val="00750C12"/>
    <w:rsid w:val="00751F48"/>
    <w:rsid w:val="00752A53"/>
    <w:rsid w:val="0075405A"/>
    <w:rsid w:val="0075497D"/>
    <w:rsid w:val="0075500D"/>
    <w:rsid w:val="00755055"/>
    <w:rsid w:val="007654F9"/>
    <w:rsid w:val="00765B7D"/>
    <w:rsid w:val="00765C3D"/>
    <w:rsid w:val="00767CA2"/>
    <w:rsid w:val="00772E42"/>
    <w:rsid w:val="00774450"/>
    <w:rsid w:val="007746D3"/>
    <w:rsid w:val="007749CB"/>
    <w:rsid w:val="00774EB2"/>
    <w:rsid w:val="00782AE1"/>
    <w:rsid w:val="007912B8"/>
    <w:rsid w:val="007B6F36"/>
    <w:rsid w:val="007C2908"/>
    <w:rsid w:val="007C2E0B"/>
    <w:rsid w:val="007C7820"/>
    <w:rsid w:val="007D026F"/>
    <w:rsid w:val="007D5C82"/>
    <w:rsid w:val="007D74C0"/>
    <w:rsid w:val="007E3B86"/>
    <w:rsid w:val="007F4C99"/>
    <w:rsid w:val="007F7704"/>
    <w:rsid w:val="007F7ED2"/>
    <w:rsid w:val="008010D7"/>
    <w:rsid w:val="00805B2E"/>
    <w:rsid w:val="00806122"/>
    <w:rsid w:val="0080779E"/>
    <w:rsid w:val="00811E25"/>
    <w:rsid w:val="00815B77"/>
    <w:rsid w:val="00816D76"/>
    <w:rsid w:val="00816E9A"/>
    <w:rsid w:val="00817A71"/>
    <w:rsid w:val="00820AC7"/>
    <w:rsid w:val="008237CB"/>
    <w:rsid w:val="0082478E"/>
    <w:rsid w:val="00840FD4"/>
    <w:rsid w:val="00844D2C"/>
    <w:rsid w:val="00846FC3"/>
    <w:rsid w:val="00852B16"/>
    <w:rsid w:val="00855CA1"/>
    <w:rsid w:val="00862A32"/>
    <w:rsid w:val="008633EF"/>
    <w:rsid w:val="008721A9"/>
    <w:rsid w:val="00880FE0"/>
    <w:rsid w:val="008814D2"/>
    <w:rsid w:val="008818A5"/>
    <w:rsid w:val="00882224"/>
    <w:rsid w:val="00886703"/>
    <w:rsid w:val="008908B3"/>
    <w:rsid w:val="00893804"/>
    <w:rsid w:val="00894A97"/>
    <w:rsid w:val="008A4955"/>
    <w:rsid w:val="008A4CCA"/>
    <w:rsid w:val="008A4D79"/>
    <w:rsid w:val="008B2BAD"/>
    <w:rsid w:val="008B33DF"/>
    <w:rsid w:val="008C15FA"/>
    <w:rsid w:val="008C2818"/>
    <w:rsid w:val="008C4222"/>
    <w:rsid w:val="008C70DD"/>
    <w:rsid w:val="008D17B6"/>
    <w:rsid w:val="008D2159"/>
    <w:rsid w:val="008D415D"/>
    <w:rsid w:val="008E46B3"/>
    <w:rsid w:val="008E5926"/>
    <w:rsid w:val="008F1F52"/>
    <w:rsid w:val="008F3936"/>
    <w:rsid w:val="00901F94"/>
    <w:rsid w:val="00903C43"/>
    <w:rsid w:val="00907AF2"/>
    <w:rsid w:val="00907D0E"/>
    <w:rsid w:val="00913E1C"/>
    <w:rsid w:val="00914135"/>
    <w:rsid w:val="00917804"/>
    <w:rsid w:val="009229D3"/>
    <w:rsid w:val="0092414A"/>
    <w:rsid w:val="00924517"/>
    <w:rsid w:val="0092773B"/>
    <w:rsid w:val="0095161E"/>
    <w:rsid w:val="00952616"/>
    <w:rsid w:val="00956049"/>
    <w:rsid w:val="00957492"/>
    <w:rsid w:val="00961790"/>
    <w:rsid w:val="00964052"/>
    <w:rsid w:val="00967591"/>
    <w:rsid w:val="009718FC"/>
    <w:rsid w:val="00976002"/>
    <w:rsid w:val="0097736F"/>
    <w:rsid w:val="00977899"/>
    <w:rsid w:val="0098172C"/>
    <w:rsid w:val="00981838"/>
    <w:rsid w:val="00981A58"/>
    <w:rsid w:val="009A10D7"/>
    <w:rsid w:val="009A2DAC"/>
    <w:rsid w:val="009A48F8"/>
    <w:rsid w:val="009A513A"/>
    <w:rsid w:val="009A7633"/>
    <w:rsid w:val="009B0417"/>
    <w:rsid w:val="009B2279"/>
    <w:rsid w:val="009B4FC6"/>
    <w:rsid w:val="009C1ED9"/>
    <w:rsid w:val="009C366E"/>
    <w:rsid w:val="009C3B01"/>
    <w:rsid w:val="009C3FEA"/>
    <w:rsid w:val="009C62FC"/>
    <w:rsid w:val="009D3D4C"/>
    <w:rsid w:val="009E1941"/>
    <w:rsid w:val="009E5028"/>
    <w:rsid w:val="009F0E66"/>
    <w:rsid w:val="009F110C"/>
    <w:rsid w:val="009F126B"/>
    <w:rsid w:val="00A03B6E"/>
    <w:rsid w:val="00A06E82"/>
    <w:rsid w:val="00A10143"/>
    <w:rsid w:val="00A10CDD"/>
    <w:rsid w:val="00A12384"/>
    <w:rsid w:val="00A1633C"/>
    <w:rsid w:val="00A166A9"/>
    <w:rsid w:val="00A173F2"/>
    <w:rsid w:val="00A17D75"/>
    <w:rsid w:val="00A21636"/>
    <w:rsid w:val="00A36948"/>
    <w:rsid w:val="00A36F97"/>
    <w:rsid w:val="00A4028F"/>
    <w:rsid w:val="00A4282B"/>
    <w:rsid w:val="00A45E78"/>
    <w:rsid w:val="00A54B39"/>
    <w:rsid w:val="00A54BE6"/>
    <w:rsid w:val="00A54FC3"/>
    <w:rsid w:val="00A55EF8"/>
    <w:rsid w:val="00A56468"/>
    <w:rsid w:val="00A56A26"/>
    <w:rsid w:val="00A61EA3"/>
    <w:rsid w:val="00A642CE"/>
    <w:rsid w:val="00A716B3"/>
    <w:rsid w:val="00A71806"/>
    <w:rsid w:val="00A71FA2"/>
    <w:rsid w:val="00A72383"/>
    <w:rsid w:val="00A74851"/>
    <w:rsid w:val="00A776C9"/>
    <w:rsid w:val="00A802B3"/>
    <w:rsid w:val="00A807B5"/>
    <w:rsid w:val="00A8084B"/>
    <w:rsid w:val="00A8248B"/>
    <w:rsid w:val="00A87FA2"/>
    <w:rsid w:val="00A949F7"/>
    <w:rsid w:val="00AA0986"/>
    <w:rsid w:val="00AA1942"/>
    <w:rsid w:val="00AA4F29"/>
    <w:rsid w:val="00AA51D6"/>
    <w:rsid w:val="00AB2CA9"/>
    <w:rsid w:val="00AB4C49"/>
    <w:rsid w:val="00AB5A2D"/>
    <w:rsid w:val="00AB5B86"/>
    <w:rsid w:val="00AB765C"/>
    <w:rsid w:val="00AD0C90"/>
    <w:rsid w:val="00AD7001"/>
    <w:rsid w:val="00AE1ED0"/>
    <w:rsid w:val="00AE2078"/>
    <w:rsid w:val="00AE2AEC"/>
    <w:rsid w:val="00AE62D5"/>
    <w:rsid w:val="00AE64DF"/>
    <w:rsid w:val="00AE65D5"/>
    <w:rsid w:val="00AE79C9"/>
    <w:rsid w:val="00AF2793"/>
    <w:rsid w:val="00AF2C39"/>
    <w:rsid w:val="00AF7D3F"/>
    <w:rsid w:val="00B01614"/>
    <w:rsid w:val="00B0379F"/>
    <w:rsid w:val="00B0541F"/>
    <w:rsid w:val="00B1242A"/>
    <w:rsid w:val="00B13227"/>
    <w:rsid w:val="00B15654"/>
    <w:rsid w:val="00B22165"/>
    <w:rsid w:val="00B26ADB"/>
    <w:rsid w:val="00B30887"/>
    <w:rsid w:val="00B30D14"/>
    <w:rsid w:val="00B323CF"/>
    <w:rsid w:val="00B34B8B"/>
    <w:rsid w:val="00B35FFB"/>
    <w:rsid w:val="00B44380"/>
    <w:rsid w:val="00B44C80"/>
    <w:rsid w:val="00B45AC3"/>
    <w:rsid w:val="00B562C8"/>
    <w:rsid w:val="00B62813"/>
    <w:rsid w:val="00B644C9"/>
    <w:rsid w:val="00B74318"/>
    <w:rsid w:val="00B7621F"/>
    <w:rsid w:val="00B77FF0"/>
    <w:rsid w:val="00B81450"/>
    <w:rsid w:val="00B86133"/>
    <w:rsid w:val="00B90BFE"/>
    <w:rsid w:val="00B94BBB"/>
    <w:rsid w:val="00BA1066"/>
    <w:rsid w:val="00BA3B54"/>
    <w:rsid w:val="00BA59C2"/>
    <w:rsid w:val="00BB244F"/>
    <w:rsid w:val="00BB32DA"/>
    <w:rsid w:val="00BB5EB2"/>
    <w:rsid w:val="00BB77D9"/>
    <w:rsid w:val="00BB7B0C"/>
    <w:rsid w:val="00BC19F8"/>
    <w:rsid w:val="00BC3E25"/>
    <w:rsid w:val="00BC5785"/>
    <w:rsid w:val="00BC5AB8"/>
    <w:rsid w:val="00BC6089"/>
    <w:rsid w:val="00BC616B"/>
    <w:rsid w:val="00BD2290"/>
    <w:rsid w:val="00BD4687"/>
    <w:rsid w:val="00BD48DA"/>
    <w:rsid w:val="00BD5DEB"/>
    <w:rsid w:val="00BE0A6F"/>
    <w:rsid w:val="00BE1439"/>
    <w:rsid w:val="00BE4020"/>
    <w:rsid w:val="00BE520E"/>
    <w:rsid w:val="00BE55A3"/>
    <w:rsid w:val="00BF0F54"/>
    <w:rsid w:val="00BF197F"/>
    <w:rsid w:val="00BF2CB0"/>
    <w:rsid w:val="00BF777A"/>
    <w:rsid w:val="00C0246A"/>
    <w:rsid w:val="00C02E4D"/>
    <w:rsid w:val="00C05A3E"/>
    <w:rsid w:val="00C072E6"/>
    <w:rsid w:val="00C130A9"/>
    <w:rsid w:val="00C13302"/>
    <w:rsid w:val="00C13993"/>
    <w:rsid w:val="00C15808"/>
    <w:rsid w:val="00C2154D"/>
    <w:rsid w:val="00C2325B"/>
    <w:rsid w:val="00C31AC8"/>
    <w:rsid w:val="00C324CF"/>
    <w:rsid w:val="00C33022"/>
    <w:rsid w:val="00C367A8"/>
    <w:rsid w:val="00C429D3"/>
    <w:rsid w:val="00C44374"/>
    <w:rsid w:val="00C53B6C"/>
    <w:rsid w:val="00C5404B"/>
    <w:rsid w:val="00C60122"/>
    <w:rsid w:val="00C625FC"/>
    <w:rsid w:val="00C63CA4"/>
    <w:rsid w:val="00C643F2"/>
    <w:rsid w:val="00C64ED2"/>
    <w:rsid w:val="00C6639D"/>
    <w:rsid w:val="00C70159"/>
    <w:rsid w:val="00C725CE"/>
    <w:rsid w:val="00C73784"/>
    <w:rsid w:val="00C825CE"/>
    <w:rsid w:val="00C825F1"/>
    <w:rsid w:val="00C86941"/>
    <w:rsid w:val="00C91560"/>
    <w:rsid w:val="00CA21DF"/>
    <w:rsid w:val="00CA2AD1"/>
    <w:rsid w:val="00CA76BC"/>
    <w:rsid w:val="00CA7C60"/>
    <w:rsid w:val="00CB4243"/>
    <w:rsid w:val="00CC3936"/>
    <w:rsid w:val="00CC4779"/>
    <w:rsid w:val="00CD14D8"/>
    <w:rsid w:val="00CD705A"/>
    <w:rsid w:val="00CE122F"/>
    <w:rsid w:val="00CE17AE"/>
    <w:rsid w:val="00CE2381"/>
    <w:rsid w:val="00CE2A2C"/>
    <w:rsid w:val="00CE4D14"/>
    <w:rsid w:val="00CF3221"/>
    <w:rsid w:val="00CF7EC0"/>
    <w:rsid w:val="00D013AB"/>
    <w:rsid w:val="00D015D6"/>
    <w:rsid w:val="00D0518F"/>
    <w:rsid w:val="00D06490"/>
    <w:rsid w:val="00D11A07"/>
    <w:rsid w:val="00D140D1"/>
    <w:rsid w:val="00D1737A"/>
    <w:rsid w:val="00D17F15"/>
    <w:rsid w:val="00D2145C"/>
    <w:rsid w:val="00D21CD6"/>
    <w:rsid w:val="00D22233"/>
    <w:rsid w:val="00D246E5"/>
    <w:rsid w:val="00D33353"/>
    <w:rsid w:val="00D33AC5"/>
    <w:rsid w:val="00D34CC8"/>
    <w:rsid w:val="00D37136"/>
    <w:rsid w:val="00D4152A"/>
    <w:rsid w:val="00D425A0"/>
    <w:rsid w:val="00D43925"/>
    <w:rsid w:val="00D45D24"/>
    <w:rsid w:val="00D56263"/>
    <w:rsid w:val="00D571F1"/>
    <w:rsid w:val="00D66393"/>
    <w:rsid w:val="00D74AC9"/>
    <w:rsid w:val="00D853DB"/>
    <w:rsid w:val="00D87193"/>
    <w:rsid w:val="00D93797"/>
    <w:rsid w:val="00DA25C5"/>
    <w:rsid w:val="00DA2C47"/>
    <w:rsid w:val="00DA347F"/>
    <w:rsid w:val="00DA3D01"/>
    <w:rsid w:val="00DA546C"/>
    <w:rsid w:val="00DA60CE"/>
    <w:rsid w:val="00DA61ED"/>
    <w:rsid w:val="00DB05F9"/>
    <w:rsid w:val="00DB0E96"/>
    <w:rsid w:val="00DB2458"/>
    <w:rsid w:val="00DB5FA6"/>
    <w:rsid w:val="00DD5C9A"/>
    <w:rsid w:val="00DE19EA"/>
    <w:rsid w:val="00DE5119"/>
    <w:rsid w:val="00DE68D0"/>
    <w:rsid w:val="00DF0125"/>
    <w:rsid w:val="00DF13CD"/>
    <w:rsid w:val="00DF2A3E"/>
    <w:rsid w:val="00DF4C74"/>
    <w:rsid w:val="00E00578"/>
    <w:rsid w:val="00E05130"/>
    <w:rsid w:val="00E06E7B"/>
    <w:rsid w:val="00E06F2C"/>
    <w:rsid w:val="00E14351"/>
    <w:rsid w:val="00E17A3E"/>
    <w:rsid w:val="00E20C9D"/>
    <w:rsid w:val="00E20E98"/>
    <w:rsid w:val="00E23A6B"/>
    <w:rsid w:val="00E333E0"/>
    <w:rsid w:val="00E36D28"/>
    <w:rsid w:val="00E37758"/>
    <w:rsid w:val="00E40570"/>
    <w:rsid w:val="00E437E9"/>
    <w:rsid w:val="00E43A3D"/>
    <w:rsid w:val="00E500A6"/>
    <w:rsid w:val="00E5432F"/>
    <w:rsid w:val="00E54513"/>
    <w:rsid w:val="00E612A0"/>
    <w:rsid w:val="00E630DE"/>
    <w:rsid w:val="00E637E3"/>
    <w:rsid w:val="00E64903"/>
    <w:rsid w:val="00E651BB"/>
    <w:rsid w:val="00E717BA"/>
    <w:rsid w:val="00E7483D"/>
    <w:rsid w:val="00E75C4F"/>
    <w:rsid w:val="00E765B5"/>
    <w:rsid w:val="00E8706A"/>
    <w:rsid w:val="00E92448"/>
    <w:rsid w:val="00E96887"/>
    <w:rsid w:val="00E9705D"/>
    <w:rsid w:val="00EA0B39"/>
    <w:rsid w:val="00EA43B0"/>
    <w:rsid w:val="00EA5FA1"/>
    <w:rsid w:val="00EA64C8"/>
    <w:rsid w:val="00EB7B4C"/>
    <w:rsid w:val="00EC0C42"/>
    <w:rsid w:val="00EC3F60"/>
    <w:rsid w:val="00EC6B30"/>
    <w:rsid w:val="00EC6FDB"/>
    <w:rsid w:val="00EC76E0"/>
    <w:rsid w:val="00ED68AE"/>
    <w:rsid w:val="00ED75C8"/>
    <w:rsid w:val="00EE4626"/>
    <w:rsid w:val="00EE5438"/>
    <w:rsid w:val="00EE6741"/>
    <w:rsid w:val="00EF550C"/>
    <w:rsid w:val="00EF6292"/>
    <w:rsid w:val="00EF64CB"/>
    <w:rsid w:val="00F0049C"/>
    <w:rsid w:val="00F008DB"/>
    <w:rsid w:val="00F03C06"/>
    <w:rsid w:val="00F0486D"/>
    <w:rsid w:val="00F07435"/>
    <w:rsid w:val="00F1482E"/>
    <w:rsid w:val="00F174D8"/>
    <w:rsid w:val="00F36DAA"/>
    <w:rsid w:val="00F37516"/>
    <w:rsid w:val="00F37F09"/>
    <w:rsid w:val="00F4053A"/>
    <w:rsid w:val="00F40D0E"/>
    <w:rsid w:val="00F412EC"/>
    <w:rsid w:val="00F56440"/>
    <w:rsid w:val="00F574A4"/>
    <w:rsid w:val="00F57D0C"/>
    <w:rsid w:val="00F64D73"/>
    <w:rsid w:val="00F743FB"/>
    <w:rsid w:val="00F74D6C"/>
    <w:rsid w:val="00F80736"/>
    <w:rsid w:val="00F80899"/>
    <w:rsid w:val="00F81552"/>
    <w:rsid w:val="00F81850"/>
    <w:rsid w:val="00F84C65"/>
    <w:rsid w:val="00F873F9"/>
    <w:rsid w:val="00F9133A"/>
    <w:rsid w:val="00F929DC"/>
    <w:rsid w:val="00F92B84"/>
    <w:rsid w:val="00F93F0E"/>
    <w:rsid w:val="00F94F7A"/>
    <w:rsid w:val="00FA03BF"/>
    <w:rsid w:val="00FA1785"/>
    <w:rsid w:val="00FA237A"/>
    <w:rsid w:val="00FA57EE"/>
    <w:rsid w:val="00FA6579"/>
    <w:rsid w:val="00FB12A1"/>
    <w:rsid w:val="00FB1495"/>
    <w:rsid w:val="00FB3066"/>
    <w:rsid w:val="00FB389B"/>
    <w:rsid w:val="00FB44E7"/>
    <w:rsid w:val="00FB7BBB"/>
    <w:rsid w:val="00FC5B8B"/>
    <w:rsid w:val="00FC7939"/>
    <w:rsid w:val="00FD086F"/>
    <w:rsid w:val="00FD0997"/>
    <w:rsid w:val="00FD37A8"/>
    <w:rsid w:val="00FD39D3"/>
    <w:rsid w:val="00FD4361"/>
    <w:rsid w:val="00FE20F3"/>
    <w:rsid w:val="00FF14E0"/>
    <w:rsid w:val="00F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2411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43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DA25C5"/>
    <w:pPr>
      <w:shd w:val="clear" w:color="auto" w:fill="FF0000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">
    <w:name w:val="Activity body + Bold"/>
    <w:basedOn w:val="Normal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9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13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4"/>
      </w:numPr>
    </w:pPr>
  </w:style>
  <w:style w:type="numbering" w:customStyle="1" w:styleId="ProcedureBullet">
    <w:name w:val="Procedure Bullet"/>
    <w:basedOn w:val="NoList"/>
    <w:rsid w:val="0061721F"/>
    <w:pPr>
      <w:numPr>
        <w:numId w:val="3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5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10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24"/>
      </w:numPr>
    </w:pPr>
  </w:style>
  <w:style w:type="paragraph" w:customStyle="1" w:styleId="ActivityNumbers">
    <w:name w:val="Activity Numbers"/>
    <w:basedOn w:val="Normal"/>
    <w:rsid w:val="00C63CA4"/>
    <w:pPr>
      <w:numPr>
        <w:numId w:val="45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25"/>
      </w:numPr>
    </w:p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29"/>
      </w:numPr>
    </w:pPr>
  </w:style>
  <w:style w:type="paragraph" w:customStyle="1" w:styleId="ActivitybodyBoldCentered">
    <w:name w:val="Activity body Bold + Centered"/>
    <w:basedOn w:val="ActivitybodyBold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33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37"/>
      </w:numPr>
    </w:pPr>
  </w:style>
  <w:style w:type="numbering" w:customStyle="1" w:styleId="LetterBoldList">
    <w:name w:val="Letter Bold List"/>
    <w:basedOn w:val="NoList"/>
    <w:rsid w:val="00BA3B54"/>
    <w:pPr>
      <w:numPr>
        <w:numId w:val="34"/>
      </w:numPr>
    </w:pPr>
  </w:style>
  <w:style w:type="numbering" w:customStyle="1" w:styleId="TopicalOutlineNumbers">
    <w:name w:val="Topical Outline Numbers"/>
    <w:rsid w:val="00A61EA3"/>
    <w:pPr>
      <w:numPr>
        <w:numId w:val="36"/>
      </w:numPr>
    </w:pPr>
  </w:style>
  <w:style w:type="character" w:customStyle="1" w:styleId="AnsKey16pt">
    <w:name w:val="Ans Key + 16 pt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38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numPr>
        <w:numId w:val="39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41"/>
      </w:numPr>
    </w:pPr>
    <w:rPr>
      <w:i/>
      <w:iCs/>
    </w:rPr>
  </w:style>
  <w:style w:type="table" w:styleId="TableGrid">
    <w:name w:val="Table Grid"/>
    <w:basedOn w:val="TableNormal"/>
    <w:rsid w:val="00DA2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713D74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2411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43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DA25C5"/>
    <w:pPr>
      <w:shd w:val="clear" w:color="auto" w:fill="FF0000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">
    <w:name w:val="Activity body + Bold"/>
    <w:basedOn w:val="Normal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9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13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4"/>
      </w:numPr>
    </w:pPr>
  </w:style>
  <w:style w:type="numbering" w:customStyle="1" w:styleId="ProcedureBullet">
    <w:name w:val="Procedure Bullet"/>
    <w:basedOn w:val="NoList"/>
    <w:rsid w:val="0061721F"/>
    <w:pPr>
      <w:numPr>
        <w:numId w:val="3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5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10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24"/>
      </w:numPr>
    </w:pPr>
  </w:style>
  <w:style w:type="paragraph" w:customStyle="1" w:styleId="ActivityNumbers">
    <w:name w:val="Activity Numbers"/>
    <w:basedOn w:val="Normal"/>
    <w:rsid w:val="00C63CA4"/>
    <w:pPr>
      <w:numPr>
        <w:numId w:val="45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25"/>
      </w:numPr>
    </w:p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29"/>
      </w:numPr>
    </w:pPr>
  </w:style>
  <w:style w:type="paragraph" w:customStyle="1" w:styleId="ActivitybodyBoldCentered">
    <w:name w:val="Activity body Bold + Centered"/>
    <w:basedOn w:val="ActivitybodyBold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33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37"/>
      </w:numPr>
    </w:pPr>
  </w:style>
  <w:style w:type="numbering" w:customStyle="1" w:styleId="LetterBoldList">
    <w:name w:val="Letter Bold List"/>
    <w:basedOn w:val="NoList"/>
    <w:rsid w:val="00BA3B54"/>
    <w:pPr>
      <w:numPr>
        <w:numId w:val="34"/>
      </w:numPr>
    </w:pPr>
  </w:style>
  <w:style w:type="numbering" w:customStyle="1" w:styleId="TopicalOutlineNumbers">
    <w:name w:val="Topical Outline Numbers"/>
    <w:rsid w:val="00A61EA3"/>
    <w:pPr>
      <w:numPr>
        <w:numId w:val="36"/>
      </w:numPr>
    </w:pPr>
  </w:style>
  <w:style w:type="character" w:customStyle="1" w:styleId="AnsKey16pt">
    <w:name w:val="Ans Key + 16 pt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38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numPr>
        <w:numId w:val="39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41"/>
      </w:numPr>
    </w:pPr>
    <w:rPr>
      <w:i/>
      <w:iCs/>
    </w:rPr>
  </w:style>
  <w:style w:type="table" w:styleId="TableGrid">
    <w:name w:val="Table Grid"/>
    <w:basedOn w:val="TableNormal"/>
    <w:rsid w:val="00DA2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713D74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cbsnews.com/htdocs/transplants/framesource_pig.html" TargetMode="External"/><Relationship Id="rId18" Type="http://schemas.openxmlformats.org/officeDocument/2006/relationships/hyperlink" Target="http://science.howstuffworks.com/genetic-science/cloned-organ-transplant.htm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pbs.org/wgbh/pages/frontline/shows/organfarm/" TargetMode="External"/><Relationship Id="rId17" Type="http://schemas.openxmlformats.org/officeDocument/2006/relationships/hyperlink" Target="http://www.cnn.com/2006/HEALTH/conditions/04/03/engineered.organs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ime.com/time/printout/0,8816,1679115,00.html" TargetMode="External"/><Relationship Id="rId20" Type="http://schemas.openxmlformats.org/officeDocument/2006/relationships/hyperlink" Target="http://health.howstuffworks.com/skin-care/information/anatomy/skin-graft5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osq.vcu.edu/videos.asp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osq.vcu.edu/videos.aspx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organtransplants.org/understanding/interactivebody/index.html" TargetMode="External"/><Relationship Id="rId19" Type="http://schemas.openxmlformats.org/officeDocument/2006/relationships/hyperlink" Target="http://www.msnbc.msn.com/Default.aspx?id=3969001&amp;p1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bsnews.com/htdocs/transplants/framesource_time.html" TargetMode="External"/><Relationship Id="rId14" Type="http://schemas.openxmlformats.org/officeDocument/2006/relationships/hyperlink" Target="http://www.time.com/time/printout/0,8816,1001610,00.html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llard.PLTW\Application%20Data\Microsoft\Templates\Biomed%20Activity%208_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Biomed Activity 8_08</Template>
  <TotalTime>0</TotalTime>
  <Pages>4</Pages>
  <Words>818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A.4.4.1Replacement Parts</vt:lpstr>
    </vt:vector>
  </TitlesOfParts>
  <Company>Project Lead The Way, Inc.</Company>
  <LinksUpToDate>false</LinksUpToDate>
  <CharactersWithSpaces>6649</CharactersWithSpaces>
  <SharedDoc>false</SharedDoc>
  <HLinks>
    <vt:vector size="72" baseType="variant">
      <vt:variant>
        <vt:i4>6684691</vt:i4>
      </vt:variant>
      <vt:variant>
        <vt:i4>33</vt:i4>
      </vt:variant>
      <vt:variant>
        <vt:i4>0</vt:i4>
      </vt:variant>
      <vt:variant>
        <vt:i4>5</vt:i4>
      </vt:variant>
      <vt:variant>
        <vt:lpwstr>http://www.nigms.nih.gov/Education/Factsheet_ArtificialSkin.htm</vt:lpwstr>
      </vt:variant>
      <vt:variant>
        <vt:lpwstr/>
      </vt:variant>
      <vt:variant>
        <vt:i4>4587596</vt:i4>
      </vt:variant>
      <vt:variant>
        <vt:i4>30</vt:i4>
      </vt:variant>
      <vt:variant>
        <vt:i4>0</vt:i4>
      </vt:variant>
      <vt:variant>
        <vt:i4>5</vt:i4>
      </vt:variant>
      <vt:variant>
        <vt:lpwstr>http://www.msnbc.msn.com/Default.aspx?id=3969001&amp;p1=0</vt:lpwstr>
      </vt:variant>
      <vt:variant>
        <vt:lpwstr/>
      </vt:variant>
      <vt:variant>
        <vt:i4>4587543</vt:i4>
      </vt:variant>
      <vt:variant>
        <vt:i4>27</vt:i4>
      </vt:variant>
      <vt:variant>
        <vt:i4>0</vt:i4>
      </vt:variant>
      <vt:variant>
        <vt:i4>5</vt:i4>
      </vt:variant>
      <vt:variant>
        <vt:lpwstr>http://science.howstuffworks.com/genetic-science/cloned-organ-transplant.htm</vt:lpwstr>
      </vt:variant>
      <vt:variant>
        <vt:lpwstr/>
      </vt:variant>
      <vt:variant>
        <vt:i4>196633</vt:i4>
      </vt:variant>
      <vt:variant>
        <vt:i4>24</vt:i4>
      </vt:variant>
      <vt:variant>
        <vt:i4>0</vt:i4>
      </vt:variant>
      <vt:variant>
        <vt:i4>5</vt:i4>
      </vt:variant>
      <vt:variant>
        <vt:lpwstr>http://www.cnn.com/2006/HEALTH/conditions/04/03/engineered.organs/index.html</vt:lpwstr>
      </vt:variant>
      <vt:variant>
        <vt:lpwstr/>
      </vt:variant>
      <vt:variant>
        <vt:i4>4259921</vt:i4>
      </vt:variant>
      <vt:variant>
        <vt:i4>21</vt:i4>
      </vt:variant>
      <vt:variant>
        <vt:i4>0</vt:i4>
      </vt:variant>
      <vt:variant>
        <vt:i4>5</vt:i4>
      </vt:variant>
      <vt:variant>
        <vt:lpwstr>http://www.time.com/time/printout/0,8816,1679115,00.html</vt:lpwstr>
      </vt:variant>
      <vt:variant>
        <vt:lpwstr/>
      </vt:variant>
      <vt:variant>
        <vt:i4>7143549</vt:i4>
      </vt:variant>
      <vt:variant>
        <vt:i4>18</vt:i4>
      </vt:variant>
      <vt:variant>
        <vt:i4>0</vt:i4>
      </vt:variant>
      <vt:variant>
        <vt:i4>5</vt:i4>
      </vt:variant>
      <vt:variant>
        <vt:lpwstr>http://www.sosq.vcu.edu/videos.aspx</vt:lpwstr>
      </vt:variant>
      <vt:variant>
        <vt:lpwstr/>
      </vt:variant>
      <vt:variant>
        <vt:i4>4456543</vt:i4>
      </vt:variant>
      <vt:variant>
        <vt:i4>15</vt:i4>
      </vt:variant>
      <vt:variant>
        <vt:i4>0</vt:i4>
      </vt:variant>
      <vt:variant>
        <vt:i4>5</vt:i4>
      </vt:variant>
      <vt:variant>
        <vt:lpwstr>http://www.time.com/time/printout/0,8816,1001610,00.html</vt:lpwstr>
      </vt:variant>
      <vt:variant>
        <vt:lpwstr/>
      </vt:variant>
      <vt:variant>
        <vt:i4>5177394</vt:i4>
      </vt:variant>
      <vt:variant>
        <vt:i4>12</vt:i4>
      </vt:variant>
      <vt:variant>
        <vt:i4>0</vt:i4>
      </vt:variant>
      <vt:variant>
        <vt:i4>5</vt:i4>
      </vt:variant>
      <vt:variant>
        <vt:lpwstr>http://www.cbsnews.com/htdocs/transplants/framesource_pig.html</vt:lpwstr>
      </vt:variant>
      <vt:variant>
        <vt:lpwstr/>
      </vt:variant>
      <vt:variant>
        <vt:i4>1572958</vt:i4>
      </vt:variant>
      <vt:variant>
        <vt:i4>9</vt:i4>
      </vt:variant>
      <vt:variant>
        <vt:i4>0</vt:i4>
      </vt:variant>
      <vt:variant>
        <vt:i4>5</vt:i4>
      </vt:variant>
      <vt:variant>
        <vt:lpwstr>http://www.pbs.org/wgbh/pages/frontline/shows/organfarm/</vt:lpwstr>
      </vt:variant>
      <vt:variant>
        <vt:lpwstr/>
      </vt:variant>
      <vt:variant>
        <vt:i4>2424942</vt:i4>
      </vt:variant>
      <vt:variant>
        <vt:i4>6</vt:i4>
      </vt:variant>
      <vt:variant>
        <vt:i4>0</vt:i4>
      </vt:variant>
      <vt:variant>
        <vt:i4>5</vt:i4>
      </vt:variant>
      <vt:variant>
        <vt:lpwstr>http://www.pubinfo.vcu.edu/secretsofthesequence/video/streaming/sots_113_2.ram</vt:lpwstr>
      </vt:variant>
      <vt:variant>
        <vt:lpwstr/>
      </vt:variant>
      <vt:variant>
        <vt:i4>458829</vt:i4>
      </vt:variant>
      <vt:variant>
        <vt:i4>3</vt:i4>
      </vt:variant>
      <vt:variant>
        <vt:i4>0</vt:i4>
      </vt:variant>
      <vt:variant>
        <vt:i4>5</vt:i4>
      </vt:variant>
      <vt:variant>
        <vt:lpwstr>http://www.organtransplants.org/understanding/interactivebody/index.html</vt:lpwstr>
      </vt:variant>
      <vt:variant>
        <vt:lpwstr/>
      </vt:variant>
      <vt:variant>
        <vt:i4>1638499</vt:i4>
      </vt:variant>
      <vt:variant>
        <vt:i4>0</vt:i4>
      </vt:variant>
      <vt:variant>
        <vt:i4>0</vt:i4>
      </vt:variant>
      <vt:variant>
        <vt:i4>5</vt:i4>
      </vt:variant>
      <vt:variant>
        <vt:lpwstr>http://www.cbsnews.com/htdocs/transplants/framesource_time.html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A.4.4.1Replacement Parts</dc:title>
  <dc:subject>MI - Unit 4 - Organ Failure</dc:subject>
  <dc:creator>Rachel Allard &amp; Stephanie Poll</dc:creator>
  <cp:lastModifiedBy>Johnson Joanne</cp:lastModifiedBy>
  <cp:revision>2</cp:revision>
  <cp:lastPrinted>2006-08-17T19:41:00Z</cp:lastPrinted>
  <dcterms:created xsi:type="dcterms:W3CDTF">2016-06-03T16:54:00Z</dcterms:created>
  <dcterms:modified xsi:type="dcterms:W3CDTF">2016-06-03T16:54:00Z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