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A0" w:rsidRDefault="00C740A0" w:rsidP="00C740A0">
      <w:pPr>
        <w:bidi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24409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36148" wp14:editId="5FC803E9">
                <wp:simplePos x="0" y="0"/>
                <wp:positionH relativeFrom="margin">
                  <wp:posOffset>1005205</wp:posOffset>
                </wp:positionH>
                <wp:positionV relativeFrom="paragraph">
                  <wp:posOffset>267970</wp:posOffset>
                </wp:positionV>
                <wp:extent cx="3800475" cy="35242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740A0" w:rsidRPr="009F73AE" w:rsidRDefault="00C740A0" w:rsidP="00C740A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M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MA"/>
                              </w:rPr>
                              <w:t>Matières naturelles et synthétique</w:t>
                            </w:r>
                          </w:p>
                          <w:p w:rsidR="00C740A0" w:rsidRPr="007C17AA" w:rsidRDefault="00C740A0" w:rsidP="00C740A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36148"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26" type="#_x0000_t202" style="position:absolute;left:0;text-align:left;margin-left:79.15pt;margin-top:21.1pt;width:299.25pt;height:2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" filled="f" stroked="f" strokeweight=".5pt">
                <v:textbox>
                  <w:txbxContent>
                    <w:p w:rsidR="00C740A0" w:rsidRPr="009F73AE" w:rsidRDefault="00C740A0" w:rsidP="00C740A0">
                      <w:pPr>
                        <w:jc w:val="center"/>
                        <w:rPr>
                          <w:sz w:val="24"/>
                          <w:szCs w:val="24"/>
                          <w:lang w:val="fr-MA"/>
                        </w:rPr>
                      </w:pPr>
                      <w:r>
                        <w:rPr>
                          <w:sz w:val="32"/>
                          <w:szCs w:val="32"/>
                          <w:lang w:val="fr-MA"/>
                        </w:rPr>
                        <w:t>Matières naturelles et synthétique</w:t>
                      </w:r>
                    </w:p>
                    <w:p w:rsidR="00C740A0" w:rsidRPr="007C17AA" w:rsidRDefault="00C740A0" w:rsidP="00C740A0">
                      <w:pPr>
                        <w:jc w:val="center"/>
                        <w:rPr>
                          <w:sz w:val="32"/>
                          <w:szCs w:val="32"/>
                          <w:lang w:val="fr-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162F"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74AEC1F" wp14:editId="30511902">
            <wp:simplePos x="0" y="0"/>
            <wp:positionH relativeFrom="column">
              <wp:posOffset>-533400</wp:posOffset>
            </wp:positionH>
            <wp:positionV relativeFrom="paragraph">
              <wp:posOffset>392430</wp:posOffset>
            </wp:positionV>
            <wp:extent cx="103505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070" y="21086"/>
                <wp:lineTo x="21070" y="0"/>
                <wp:lineTo x="0" y="0"/>
              </wp:wrapPolygon>
            </wp:wrapThrough>
            <wp:docPr id="150" name="Picture 150" descr="C:\Users\théagerzàm\Desktop\Site Adrarphysic\adrarPhys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éagerzàm\Desktop\Site Adrarphysic\adrarPhys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09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940F6" wp14:editId="597DF209">
                <wp:simplePos x="0" y="0"/>
                <wp:positionH relativeFrom="margin">
                  <wp:align>center</wp:align>
                </wp:positionH>
                <wp:positionV relativeFrom="paragraph">
                  <wp:posOffset>-527685</wp:posOffset>
                </wp:positionV>
                <wp:extent cx="6553200" cy="1085850"/>
                <wp:effectExtent l="0" t="0" r="19050" b="19050"/>
                <wp:wrapNone/>
                <wp:docPr id="149" name="Down Ribbo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85850"/>
                        </a:xfrm>
                        <a:prstGeom prst="ribbon">
                          <a:avLst>
                            <a:gd name="adj1" fmla="val 19112"/>
                            <a:gd name="adj2" fmla="val 71221"/>
                          </a:avLst>
                        </a:prstGeom>
                        <a:gradFill rotWithShape="1">
                          <a:gsLst>
                            <a:gs pos="0">
                              <a:srgbClr val="E6B729">
                                <a:tint val="64000"/>
                                <a:lumMod val="118000"/>
                              </a:srgbClr>
                            </a:gs>
                            <a:gs pos="100000">
                              <a:srgbClr val="E6B729">
                                <a:tint val="92000"/>
                                <a:alpha val="100000"/>
                                <a:lumMod val="110000"/>
                              </a:srgbClr>
                            </a:gs>
                          </a:gsLst>
                          <a:lin ang="5400000" scaled="0"/>
                        </a:gradFill>
                        <a:ln w="9525" cap="rnd" cmpd="sng" algn="ctr">
                          <a:solidFill>
                            <a:srgbClr val="E6B72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740A0" w:rsidRPr="0057089C" w:rsidRDefault="00C740A0" w:rsidP="00C740A0">
                            <w:pPr>
                              <w:pStyle w:val="Title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lang w:val="f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المواد الطبيعية والمواد الصناعية</w:t>
                            </w:r>
                          </w:p>
                          <w:p w:rsidR="00C740A0" w:rsidRDefault="00C740A0" w:rsidP="00C740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940F6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149" o:spid="_x0000_s1027" type="#_x0000_t53" style="position:absolute;left:0;text-align:left;margin-left:0;margin-top:-41.55pt;width:516pt;height:8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" adj="3108,4128" fillcolor="#faf2e3" strokecolor="#e6b729">
                <v:fill color2="#ecc975" rotate="t" focus="100%" type="gradient">
                  <o:fill v:ext="view" type="gradientUnscaled"/>
                </v:fill>
                <v:stroke endcap="round"/>
                <v:textbox>
                  <w:txbxContent>
                    <w:p w:rsidR="00C740A0" w:rsidRPr="0057089C" w:rsidRDefault="00C740A0" w:rsidP="00C740A0">
                      <w:pPr>
                        <w:pStyle w:val="Title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lang w:val="f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المواد الطبيعية والمواد الصناعية</w:t>
                      </w:r>
                    </w:p>
                    <w:p w:rsidR="00C740A0" w:rsidRDefault="00C740A0" w:rsidP="00C740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0A0" w:rsidRDefault="00C740A0" w:rsidP="00C740A0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C740A0" w:rsidRPr="006C21DB" w:rsidRDefault="00C740A0" w:rsidP="00C740A0">
      <w:pPr>
        <w:pStyle w:val="ListParagraph"/>
        <w:numPr>
          <w:ilvl w:val="0"/>
          <w:numId w:val="99"/>
        </w:numPr>
        <w:bidi/>
        <w:spacing w:line="240" w:lineRule="auto"/>
        <w:rPr>
          <w:rFonts w:ascii="Times New Roman" w:hAnsi="Times New Roman" w:cs="Times New Roman"/>
          <w:color w:val="FF0000"/>
          <w:sz w:val="32"/>
          <w:szCs w:val="32"/>
          <w:lang w:val="fr-MA" w:bidi="ar-MA"/>
        </w:rPr>
      </w:pPr>
      <w:r>
        <w:rPr>
          <w:rFonts w:ascii="Times New Roman" w:hAnsi="Times New Roman" w:cs="Times New Roman" w:hint="cs"/>
          <w:color w:val="FF0000"/>
          <w:sz w:val="32"/>
          <w:szCs w:val="32"/>
          <w:rtl/>
          <w:lang w:val="fr-MA" w:bidi="ar-MA"/>
        </w:rPr>
        <w:t>المادة الطبيعية والمادة الصناعية</w:t>
      </w:r>
    </w:p>
    <w:p w:rsidR="00C740A0" w:rsidRPr="006663D5" w:rsidRDefault="00C740A0" w:rsidP="00C740A0">
      <w:pPr>
        <w:pStyle w:val="ListParagraph"/>
        <w:numPr>
          <w:ilvl w:val="0"/>
          <w:numId w:val="104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val="fr-MA" w:bidi="ar-MA"/>
        </w:rPr>
        <w:t>تحضير  ثنائي الأوكسجين</w:t>
      </w:r>
    </w:p>
    <w:p w:rsidR="00C740A0" w:rsidRPr="00BC4DB8" w:rsidRDefault="00C740A0" w:rsidP="00C740A0">
      <w:pPr>
        <w:pStyle w:val="ListParagraph"/>
        <w:numPr>
          <w:ilvl w:val="0"/>
          <w:numId w:val="105"/>
        </w:numPr>
        <w:bidi/>
        <w:spacing w:after="0" w:line="240" w:lineRule="auto"/>
        <w:jc w:val="both"/>
        <w:rPr>
          <w:rFonts w:ascii="Sakkal Majalla" w:hAnsi="Sakkal Majalla" w:cs="Sakkal Majalla"/>
          <w:color w:val="00B050"/>
          <w:sz w:val="36"/>
          <w:szCs w:val="36"/>
          <w:lang w:bidi="ar-MA"/>
        </w:rPr>
      </w:pPr>
      <w:r>
        <w:rPr>
          <w:rFonts w:ascii="Sakkal Majalla" w:hAnsi="Sakkal Majalla" w:cs="Sakkal Majalla" w:hint="cs"/>
          <w:color w:val="00B050"/>
          <w:sz w:val="36"/>
          <w:szCs w:val="36"/>
          <w:rtl/>
          <w:lang w:bidi="ar-MA"/>
        </w:rPr>
        <w:t>تجربة</w:t>
      </w:r>
    </w:p>
    <w:p w:rsidR="00C740A0" w:rsidRPr="00C04DEB" w:rsidRDefault="00C740A0" w:rsidP="00C740A0">
      <w:pPr>
        <w:bidi/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MA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4FBB26D9" wp14:editId="59CE3C08">
            <wp:simplePos x="0" y="0"/>
            <wp:positionH relativeFrom="column">
              <wp:posOffset>-428625</wp:posOffset>
            </wp:positionH>
            <wp:positionV relativeFrom="paragraph">
              <wp:posOffset>200660</wp:posOffset>
            </wp:positionV>
            <wp:extent cx="2914650" cy="2755553"/>
            <wp:effectExtent l="0" t="0" r="0" b="6985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5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24"/>
          <w:szCs w:val="24"/>
          <w:rtl/>
        </w:rPr>
        <w:t xml:space="preserve">نضيف كمية من محلول برمنغنات البوتاسيوم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KMn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 إلى قارورة تحتوي على كمية من الماء الأوكسجيني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 xml:space="preserve">، 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>كما هو مبين في الشكل أسفله :</w:t>
      </w:r>
    </w:p>
    <w:p w:rsidR="00C740A0" w:rsidRPr="00BC4DB8" w:rsidRDefault="00C740A0" w:rsidP="00C740A0">
      <w:pPr>
        <w:pStyle w:val="ListParagraph"/>
        <w:numPr>
          <w:ilvl w:val="0"/>
          <w:numId w:val="105"/>
        </w:numPr>
        <w:bidi/>
        <w:spacing w:after="0" w:line="240" w:lineRule="auto"/>
        <w:jc w:val="both"/>
        <w:rPr>
          <w:rFonts w:ascii="Sakkal Majalla" w:hAnsi="Sakkal Majalla" w:cs="Sakkal Majalla"/>
          <w:color w:val="00B050"/>
          <w:sz w:val="36"/>
          <w:szCs w:val="36"/>
          <w:lang w:bidi="ar-MA"/>
        </w:rPr>
      </w:pPr>
      <w:r>
        <w:rPr>
          <w:rFonts w:ascii="Sakkal Majalla" w:hAnsi="Sakkal Majalla" w:cs="Sakkal Majalla" w:hint="cs"/>
          <w:color w:val="00B050"/>
          <w:sz w:val="36"/>
          <w:szCs w:val="36"/>
          <w:rtl/>
          <w:lang w:bidi="ar-MA"/>
        </w:rPr>
        <w:t>ملاحظة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>عند حدوث التفاعل نلاحظ :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256AA8">
        <w:rPr>
          <w:rFonts w:asciiTheme="majorBidi" w:hAnsiTheme="majorBidi" w:cstheme="majorBidi" w:hint="cs"/>
          <w:color w:val="7030A0"/>
          <w:sz w:val="24"/>
          <w:szCs w:val="24"/>
          <w:lang w:val="fr-MA" w:bidi="ar-MA"/>
        </w:rPr>
        <w:sym w:font="Wingdings" w:char="F03F"/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فقدان محلول برمنغنات البوتاسيوم للونه البنفسجي.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256AA8">
        <w:rPr>
          <w:rFonts w:asciiTheme="majorBidi" w:hAnsiTheme="majorBidi" w:cstheme="majorBidi" w:hint="cs"/>
          <w:color w:val="7030A0"/>
          <w:sz w:val="24"/>
          <w:szCs w:val="24"/>
          <w:lang w:val="fr-MA" w:bidi="ar-MA"/>
        </w:rPr>
        <w:sym w:font="Wingdings" w:char="F03F"/>
      </w:r>
      <w:r>
        <w:rPr>
          <w:rFonts w:asciiTheme="majorBidi" w:hAnsiTheme="majorBidi" w:cstheme="majorBidi" w:hint="cs"/>
          <w:color w:val="7030A0"/>
          <w:sz w:val="24"/>
          <w:szCs w:val="24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>تصاعد فقاعات غازية داخل القارورة.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256AA8">
        <w:rPr>
          <w:rFonts w:asciiTheme="majorBidi" w:hAnsiTheme="majorBidi" w:cstheme="majorBidi" w:hint="cs"/>
          <w:color w:val="7030A0"/>
          <w:sz w:val="24"/>
          <w:szCs w:val="24"/>
          <w:lang w:val="fr-MA" w:bidi="ar-MA"/>
        </w:rPr>
        <w:sym w:font="Wingdings" w:char="F03F"/>
      </w:r>
      <w:r>
        <w:rPr>
          <w:rFonts w:asciiTheme="majorBidi" w:hAnsiTheme="majorBidi" w:cstheme="majorBidi" w:hint="cs"/>
          <w:color w:val="7030A0"/>
          <w:sz w:val="24"/>
          <w:szCs w:val="24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>عند تقريب عود ثقاب مشتعل من فوهة القارورة، نلاحظ أنه يزداد توهجا.</w:t>
      </w:r>
    </w:p>
    <w:p w:rsidR="00C740A0" w:rsidRPr="00BC4DB8" w:rsidRDefault="00C740A0" w:rsidP="00C740A0">
      <w:pPr>
        <w:pStyle w:val="ListParagraph"/>
        <w:numPr>
          <w:ilvl w:val="0"/>
          <w:numId w:val="106"/>
        </w:numPr>
        <w:bidi/>
        <w:spacing w:after="0" w:line="240" w:lineRule="auto"/>
        <w:jc w:val="both"/>
        <w:rPr>
          <w:rFonts w:ascii="Sakkal Majalla" w:hAnsi="Sakkal Majalla" w:cs="Sakkal Majalla"/>
          <w:color w:val="00B050"/>
          <w:sz w:val="36"/>
          <w:szCs w:val="36"/>
          <w:lang w:bidi="ar-MA"/>
        </w:rPr>
      </w:pPr>
      <w:r>
        <w:rPr>
          <w:rFonts w:ascii="Sakkal Majalla" w:hAnsi="Sakkal Majalla" w:cs="Sakkal Majalla" w:hint="cs"/>
          <w:color w:val="00B050"/>
          <w:sz w:val="36"/>
          <w:szCs w:val="36"/>
          <w:rtl/>
          <w:lang w:bidi="ar-MA"/>
        </w:rPr>
        <w:t>استنتاج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256AA8">
        <w:rPr>
          <w:rFonts w:asciiTheme="majorBidi" w:hAnsiTheme="majorBidi" w:cstheme="majorBidi" w:hint="cs"/>
          <w:color w:val="B58D15" w:themeColor="accent3" w:themeShade="BF"/>
          <w:sz w:val="24"/>
          <w:szCs w:val="24"/>
          <w:lang w:val="fr-MA" w:bidi="ar-MA"/>
        </w:rPr>
        <w:sym w:font="Wingdings" w:char="F097"/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ينتج عن تفاعل الماء الأوكسجيني ومحلول برمنغنات البوتاسيوم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غاز يساعد على الإحتراق وهو </w:t>
      </w:r>
      <w:r w:rsidRPr="00FC4A8F">
        <w:rPr>
          <w:rFonts w:asciiTheme="majorBidi" w:hAnsiTheme="majorBidi" w:cstheme="majorBidi" w:hint="cs"/>
          <w:b/>
          <w:bCs/>
          <w:color w:val="C00000"/>
          <w:sz w:val="24"/>
          <w:szCs w:val="24"/>
          <w:rtl/>
          <w:lang w:val="fr-MA" w:bidi="ar-MA"/>
        </w:rPr>
        <w:t>غاز ثنائي الأوكسجين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>.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noProof/>
          <w:color w:val="E6B729" w:themeColor="accent3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1D9A5" wp14:editId="0E676783">
                <wp:simplePos x="0" y="0"/>
                <wp:positionH relativeFrom="column">
                  <wp:posOffset>-409575</wp:posOffset>
                </wp:positionH>
                <wp:positionV relativeFrom="paragraph">
                  <wp:posOffset>276225</wp:posOffset>
                </wp:positionV>
                <wp:extent cx="2619375" cy="447675"/>
                <wp:effectExtent l="0" t="0" r="28575" b="285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A0" w:rsidRPr="00C04DEB" w:rsidRDefault="00C740A0" w:rsidP="00C740A0">
                            <w:pPr>
                              <w:bidi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4DEB">
                              <w:rPr>
                                <w:rFonts w:ascii="Sakkal Majalla" w:hAnsi="Sakkal Majalla" w:cs="Sakkal Majalla"/>
                                <w:color w:val="FF0000"/>
                                <w:sz w:val="40"/>
                                <w:szCs w:val="40"/>
                                <w:rtl/>
                                <w:lang w:bidi="ar-MA"/>
                              </w:rPr>
                              <w:t>تركيب لتحضير ثنائي الأوكسجين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D9A5" id="Text Box 167" o:spid="_x0000_s1028" type="#_x0000_t202" style="position:absolute;left:0;text-align:left;margin-left:-32.25pt;margin-top:21.75pt;width:206.2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" fillcolor="white [3201]" strokeweight=".5pt">
                <v:textbox>
                  <w:txbxContent>
                    <w:p w:rsidR="00C740A0" w:rsidRPr="00C04DEB" w:rsidRDefault="00C740A0" w:rsidP="00C740A0">
                      <w:pPr>
                        <w:bidi/>
                        <w:jc w:val="center"/>
                        <w:rPr>
                          <w:sz w:val="20"/>
                          <w:szCs w:val="20"/>
                        </w:rPr>
                      </w:pPr>
                      <w:r w:rsidRPr="00C04DEB">
                        <w:rPr>
                          <w:rFonts w:ascii="Sakkal Majalla" w:hAnsi="Sakkal Majalla" w:cs="Sakkal Majalla"/>
                          <w:color w:val="FF0000"/>
                          <w:sz w:val="40"/>
                          <w:szCs w:val="40"/>
                          <w:rtl/>
                          <w:lang w:bidi="ar-MA"/>
                        </w:rPr>
                        <w:t>تركيب لتحضير ثنائي الأوكسجين</w:t>
                      </w:r>
                    </w:p>
                  </w:txbxContent>
                </v:textbox>
              </v:shape>
            </w:pict>
          </mc:Fallback>
        </mc:AlternateContent>
      </w:r>
      <w:r w:rsidRPr="00256AA8">
        <w:rPr>
          <w:rFonts w:asciiTheme="majorBidi" w:hAnsiTheme="majorBidi" w:cstheme="majorBidi" w:hint="cs"/>
          <w:color w:val="B58D15" w:themeColor="accent3" w:themeShade="BF"/>
          <w:sz w:val="24"/>
          <w:szCs w:val="24"/>
          <w:lang w:val="fr-MA" w:bidi="ar-MA"/>
        </w:rPr>
        <w:sym w:font="Wingdings" w:char="F097"/>
      </w:r>
      <w:r>
        <w:rPr>
          <w:rFonts w:asciiTheme="majorBidi" w:hAnsiTheme="majorBidi" w:cstheme="majorBidi" w:hint="cs"/>
          <w:color w:val="B58D15" w:themeColor="accent3" w:themeShade="BF"/>
          <w:sz w:val="24"/>
          <w:szCs w:val="24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>يمكن إذن تحضير ثنائي الأوكسجين في المختبر ونقول في هذه الحالة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إن ثنائي الأوكسجين مادة صناعية لها نفس الخواص الكيميائية التي يتميز         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>بها ثنائي الأوكسجين الطبيعي ( الموجود في الهواء ).</w:t>
      </w:r>
    </w:p>
    <w:p w:rsidR="00C740A0" w:rsidRPr="00BC4DB8" w:rsidRDefault="00C740A0" w:rsidP="00C740A0">
      <w:pPr>
        <w:pStyle w:val="ListParagraph"/>
        <w:numPr>
          <w:ilvl w:val="0"/>
          <w:numId w:val="107"/>
        </w:numPr>
        <w:bidi/>
        <w:spacing w:after="0" w:line="240" w:lineRule="auto"/>
        <w:jc w:val="both"/>
        <w:rPr>
          <w:rFonts w:ascii="Sakkal Majalla" w:hAnsi="Sakkal Majalla" w:cs="Sakkal Majalla"/>
          <w:color w:val="00B050"/>
          <w:sz w:val="36"/>
          <w:szCs w:val="36"/>
          <w:lang w:bidi="ar-MA"/>
        </w:rPr>
      </w:pPr>
      <w:r>
        <w:rPr>
          <w:rFonts w:ascii="Sakkal Majalla" w:hAnsi="Sakkal Majalla" w:cs="Sakkal Majalla" w:hint="cs"/>
          <w:color w:val="00B050"/>
          <w:sz w:val="36"/>
          <w:szCs w:val="36"/>
          <w:rtl/>
          <w:lang w:bidi="ar-MA"/>
        </w:rPr>
        <w:t>خلاصة</w:t>
      </w:r>
    </w:p>
    <w:p w:rsidR="00C740A0" w:rsidRDefault="00C740A0" w:rsidP="00C740A0">
      <w:pPr>
        <w:bidi/>
        <w:spacing w:after="0" w:line="276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256AA8">
        <w:rPr>
          <w:rFonts w:ascii="Segoe UI Symbol" w:eastAsia="Yu Mincho Light" w:hAnsi="Segoe UI Symbol" w:cs="Segoe UI Symbol" w:hint="cs"/>
          <w:color w:val="FF0000"/>
          <w:sz w:val="24"/>
          <w:szCs w:val="24"/>
          <w:rtl/>
          <w:lang w:val="fr-MA" w:bidi="ar-MA"/>
        </w:rPr>
        <w:t>★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</w:t>
      </w:r>
      <w:r w:rsidRPr="00B215FD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val="fr-MA" w:bidi="ar-MA"/>
        </w:rPr>
        <w:t>المادة الطبيعية :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هي كل مادة توجد في الطبيعة.</w:t>
      </w:r>
    </w:p>
    <w:p w:rsidR="00C740A0" w:rsidRDefault="00C740A0" w:rsidP="00C740A0">
      <w:pPr>
        <w:bidi/>
        <w:spacing w:after="0" w:line="276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256AA8">
        <w:rPr>
          <w:rFonts w:ascii="Segoe UI Symbol" w:eastAsia="Yu Mincho Light" w:hAnsi="Segoe UI Symbol" w:cs="Segoe UI Symbol" w:hint="cs"/>
          <w:color w:val="FF0000"/>
          <w:sz w:val="24"/>
          <w:szCs w:val="24"/>
          <w:rtl/>
          <w:lang w:val="fr-MA" w:bidi="ar-MA"/>
        </w:rPr>
        <w:t>★</w:t>
      </w:r>
      <w:r>
        <w:rPr>
          <w:rFonts w:ascii="Segoe UI Symbol" w:eastAsia="Yu Mincho Light" w:hAnsi="Segoe UI Symbol" w:cs="Segoe UI Symbol" w:hint="cs"/>
          <w:color w:val="FF0000"/>
          <w:sz w:val="24"/>
          <w:szCs w:val="24"/>
          <w:rtl/>
          <w:lang w:val="fr-MA" w:bidi="ar-MA"/>
        </w:rPr>
        <w:t xml:space="preserve"> </w:t>
      </w:r>
      <w:r w:rsidRPr="00B215FD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val="fr-MA" w:bidi="ar-MA"/>
        </w:rPr>
        <w:t>المادة الصناعية :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هي كل مادة يتم تصنيعها في المختبر عن طريق تفاعلات كيميائية وهي نوعان : 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       </w:t>
      </w:r>
      <w:r w:rsidRPr="00256AA8">
        <w:rPr>
          <w:rFonts w:asciiTheme="majorBidi" w:hAnsiTheme="majorBidi" w:cstheme="majorBidi" w:hint="cs"/>
          <w:b/>
          <w:bCs/>
          <w:color w:val="EC5654" w:themeColor="accent1" w:themeTint="99"/>
          <w:sz w:val="24"/>
          <w:szCs w:val="24"/>
          <w:lang w:val="fr-MA" w:bidi="ar-MA"/>
        </w:rPr>
        <w:sym w:font="Wingdings" w:char="F0C3"/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</w:t>
      </w:r>
      <w:r w:rsidRPr="00B215FD">
        <w:rPr>
          <w:rFonts w:asciiTheme="majorBidi" w:hAnsiTheme="majorBidi" w:cstheme="majorBidi" w:hint="cs"/>
          <w:b/>
          <w:bCs/>
          <w:color w:val="7030A0"/>
          <w:sz w:val="24"/>
          <w:szCs w:val="24"/>
          <w:rtl/>
          <w:lang w:val="fr-MA" w:bidi="ar-MA"/>
        </w:rPr>
        <w:t>مادة صناعية لها مثيل في الطبيعة مثل :</w:t>
      </w:r>
      <w:r w:rsidRPr="00B215FD">
        <w:rPr>
          <w:rFonts w:asciiTheme="majorBidi" w:hAnsiTheme="majorBidi" w:cstheme="majorBidi" w:hint="cs"/>
          <w:color w:val="7030A0"/>
          <w:sz w:val="24"/>
          <w:szCs w:val="24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>ثنائي الأوكسجين، ثنائي أوكسيد الكربون ، بعض النكهات المستعملة في المشروبات والأطعمة.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       </w:t>
      </w:r>
      <w:r w:rsidRPr="00256AA8">
        <w:rPr>
          <w:rFonts w:asciiTheme="majorBidi" w:hAnsiTheme="majorBidi" w:cstheme="majorBidi" w:hint="cs"/>
          <w:b/>
          <w:bCs/>
          <w:color w:val="EC5654" w:themeColor="accent1" w:themeTint="99"/>
          <w:sz w:val="24"/>
          <w:szCs w:val="24"/>
          <w:lang w:val="fr-MA" w:bidi="ar-MA"/>
        </w:rPr>
        <w:sym w:font="Wingdings" w:char="F0C3"/>
      </w:r>
      <w:r>
        <w:rPr>
          <w:rFonts w:asciiTheme="majorBidi" w:hAnsiTheme="majorBidi" w:cstheme="majorBidi" w:hint="cs"/>
          <w:b/>
          <w:bCs/>
          <w:color w:val="EC5654" w:themeColor="accent1" w:themeTint="99"/>
          <w:sz w:val="24"/>
          <w:szCs w:val="24"/>
          <w:rtl/>
          <w:lang w:val="fr-MA" w:bidi="ar-MA"/>
        </w:rPr>
        <w:t xml:space="preserve"> </w:t>
      </w:r>
      <w:r w:rsidRPr="00B215FD">
        <w:rPr>
          <w:rFonts w:asciiTheme="majorBidi" w:hAnsiTheme="majorBidi" w:cstheme="majorBidi" w:hint="cs"/>
          <w:b/>
          <w:bCs/>
          <w:color w:val="7030A0"/>
          <w:sz w:val="24"/>
          <w:szCs w:val="24"/>
          <w:rtl/>
          <w:lang w:val="fr-MA" w:bidi="ar-MA"/>
        </w:rPr>
        <w:t>مادة صناعية ليس لها مثيل في الطبيعة مثل :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اللدائن وبعض أنواع الصباغة.</w:t>
      </w:r>
    </w:p>
    <w:p w:rsidR="00C740A0" w:rsidRPr="00C41B02" w:rsidRDefault="00C740A0" w:rsidP="00C740A0">
      <w:pPr>
        <w:pStyle w:val="ListParagraph"/>
        <w:bidi/>
        <w:spacing w:line="24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fr-MA" w:bidi="ar-MA"/>
        </w:rPr>
      </w:pPr>
      <w:r w:rsidRPr="00263CD2">
        <w:rPr>
          <w:rFonts w:ascii="Sakkal Majalla" w:hAnsi="Sakkal Majalla" w:cs="Sakkal Majalla"/>
          <w:color w:val="FF0000"/>
          <w:sz w:val="36"/>
          <w:szCs w:val="36"/>
          <w:u w:val="single"/>
          <w:rtl/>
          <w:lang w:val="fr-MA" w:bidi="ar-MA"/>
        </w:rPr>
        <w:t>تمرين تطبيقي</w:t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val="fr-MA" w:bidi="ar-MA"/>
        </w:rPr>
        <w:t xml:space="preserve"> </w:t>
      </w:r>
    </w:p>
    <w:p w:rsidR="00C740A0" w:rsidRPr="008A1A3C" w:rsidRDefault="00C740A0" w:rsidP="00C740A0">
      <w:pPr>
        <w:pStyle w:val="ListParagraph"/>
        <w:numPr>
          <w:ilvl w:val="0"/>
          <w:numId w:val="109"/>
        </w:num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8A1A3C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val="fr-MA" w:bidi="ar-MA"/>
        </w:rPr>
        <w:t>املاء الفراغ بما يناسب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C01F0F">
        <w:rPr>
          <w:rFonts w:asciiTheme="majorBidi" w:hAnsiTheme="majorBidi" w:cstheme="majorBidi" w:hint="cs"/>
          <w:color w:val="0070C0"/>
          <w:sz w:val="24"/>
          <w:szCs w:val="24"/>
          <w:lang w:val="fr-MA" w:bidi="ar-MA"/>
        </w:rPr>
        <w:sym w:font="Wingdings" w:char="F0FC"/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يوجد نوعان من المواد :    - مواد ................................................   -  مواد ...............................................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/>
          <w:color w:val="0070C0"/>
          <w:sz w:val="24"/>
          <w:szCs w:val="24"/>
          <w:lang w:val="fr-MA" w:bidi="ar-MA"/>
        </w:rPr>
        <w:t xml:space="preserve"> </w:t>
      </w:r>
      <w:r w:rsidRPr="00C01F0F">
        <w:rPr>
          <w:rFonts w:asciiTheme="majorBidi" w:hAnsiTheme="majorBidi" w:cstheme="majorBidi" w:hint="cs"/>
          <w:color w:val="0070C0"/>
          <w:sz w:val="24"/>
          <w:szCs w:val="24"/>
          <w:lang w:val="fr-MA" w:bidi="ar-MA"/>
        </w:rPr>
        <w:sym w:font="Wingdings" w:char="F0FC"/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>ثنائي الأوكسجين الذي نحصل عليه بتفاعل كيميائي في المختبر هو مادة ..............................................................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C01F0F">
        <w:rPr>
          <w:rFonts w:asciiTheme="majorBidi" w:hAnsiTheme="majorBidi" w:cstheme="majorBidi" w:hint="cs"/>
          <w:color w:val="0070C0"/>
          <w:sz w:val="24"/>
          <w:szCs w:val="24"/>
          <w:lang w:val="fr-MA" w:bidi="ar-MA"/>
        </w:rPr>
        <w:sym w:font="Wingdings" w:char="F0FC"/>
      </w:r>
      <w:r>
        <w:rPr>
          <w:rFonts w:asciiTheme="majorBidi" w:hAnsiTheme="majorBidi" w:cstheme="majorBidi" w:hint="cs"/>
          <w:color w:val="0070C0"/>
          <w:sz w:val="24"/>
          <w:szCs w:val="24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>ثنائي الأوكسجين الذي ينتج في عملية التركيب الضوئي هو مادة ........................................................................</w:t>
      </w:r>
    </w:p>
    <w:p w:rsidR="00C740A0" w:rsidRPr="006C21DB" w:rsidRDefault="00C740A0" w:rsidP="00C740A0">
      <w:pPr>
        <w:pStyle w:val="ListParagraph"/>
        <w:numPr>
          <w:ilvl w:val="0"/>
          <w:numId w:val="99"/>
        </w:numPr>
        <w:bidi/>
        <w:spacing w:line="360" w:lineRule="auto"/>
        <w:rPr>
          <w:rFonts w:ascii="Times New Roman" w:hAnsi="Times New Roman" w:cs="Times New Roman"/>
          <w:color w:val="FF0000"/>
          <w:sz w:val="32"/>
          <w:szCs w:val="32"/>
          <w:lang w:val="fr-MA" w:bidi="ar-MA"/>
        </w:rPr>
      </w:pPr>
      <w:r>
        <w:rPr>
          <w:rFonts w:ascii="Times New Roman" w:hAnsi="Times New Roman" w:cs="Times New Roman" w:hint="cs"/>
          <w:color w:val="FF0000"/>
          <w:sz w:val="32"/>
          <w:szCs w:val="32"/>
          <w:rtl/>
          <w:lang w:val="fr-MA" w:bidi="ar-MA"/>
        </w:rPr>
        <w:lastRenderedPageBreak/>
        <w:t>البترول ومشتقاته</w:t>
      </w:r>
    </w:p>
    <w:p w:rsidR="00C740A0" w:rsidRPr="006663D5" w:rsidRDefault="00C740A0" w:rsidP="00C740A0">
      <w:pPr>
        <w:pStyle w:val="ListParagraph"/>
        <w:numPr>
          <w:ilvl w:val="0"/>
          <w:numId w:val="108"/>
        </w:numPr>
        <w:bidi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24"/>
          <w:szCs w:val="24"/>
          <w:lang w:eastAsia="en-US"/>
        </w:rPr>
        <w:drawing>
          <wp:anchor distT="0" distB="0" distL="114300" distR="114300" simplePos="0" relativeHeight="251664384" behindDoc="0" locked="0" layoutInCell="1" allowOverlap="1" wp14:anchorId="2FFAB487" wp14:editId="3FEC71C4">
            <wp:simplePos x="0" y="0"/>
            <wp:positionH relativeFrom="column">
              <wp:posOffset>-523875</wp:posOffset>
            </wp:positionH>
            <wp:positionV relativeFrom="paragraph">
              <wp:posOffset>118745</wp:posOffset>
            </wp:positionV>
            <wp:extent cx="3229115" cy="2702560"/>
            <wp:effectExtent l="0" t="0" r="9525" b="2540"/>
            <wp:wrapThrough wrapText="bothSides">
              <wp:wrapPolygon edited="0">
                <wp:start x="0" y="0"/>
                <wp:lineTo x="0" y="21468"/>
                <wp:lineTo x="21536" y="21468"/>
                <wp:lineTo x="21536" y="0"/>
                <wp:lineTo x="0" y="0"/>
              </wp:wrapPolygon>
            </wp:wrapThrough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1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val="fr-MA" w:bidi="ar-MA"/>
        </w:rPr>
        <w:t>طريقة تقطير البترول</w:t>
      </w:r>
    </w:p>
    <w:p w:rsidR="00C740A0" w:rsidRDefault="00C740A0" w:rsidP="00C740A0">
      <w:pPr>
        <w:bidi/>
        <w:spacing w:after="0" w:line="360" w:lineRule="auto"/>
        <w:jc w:val="both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013A33">
        <w:rPr>
          <w:rFonts w:asciiTheme="majorBidi" w:hAnsiTheme="majorBidi" w:cstheme="majorBidi" w:hint="cs"/>
          <w:b/>
          <w:bCs/>
          <w:color w:val="00B050"/>
          <w:sz w:val="24"/>
          <w:szCs w:val="24"/>
          <w:lang w:val="fr-MA" w:bidi="ar-MA"/>
        </w:rPr>
        <w:sym w:font="Wingdings" w:char="F0D7"/>
      </w:r>
      <w:r>
        <w:rPr>
          <w:rFonts w:asciiTheme="majorBidi" w:hAnsiTheme="majorBidi" w:cstheme="majorBidi" w:hint="cs"/>
          <w:b/>
          <w:bCs/>
          <w:color w:val="C00000"/>
          <w:sz w:val="24"/>
          <w:szCs w:val="24"/>
          <w:rtl/>
          <w:lang w:val="fr-MA" w:bidi="ar-MA"/>
        </w:rPr>
        <w:t xml:space="preserve"> </w:t>
      </w:r>
      <w:r w:rsidRPr="00013A33">
        <w:rPr>
          <w:rFonts w:asciiTheme="majorBidi" w:hAnsiTheme="majorBidi" w:cstheme="majorBidi" w:hint="cs"/>
          <w:b/>
          <w:bCs/>
          <w:color w:val="C00000"/>
          <w:sz w:val="24"/>
          <w:szCs w:val="24"/>
          <w:rtl/>
          <w:lang w:val="fr-MA" w:bidi="ar-MA"/>
        </w:rPr>
        <w:t>البترول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خليط طبيعي عبارة عن سائل لزج ، يستخرج من حقول بباطن الأرض سواء في البر والبحر ويتكون من عدة هيدروكربورات ( مركبات تتكون أساسا من الكربون والهيدروجين ).</w:t>
      </w:r>
    </w:p>
    <w:p w:rsidR="00C740A0" w:rsidRDefault="00C740A0" w:rsidP="00C740A0">
      <w:pPr>
        <w:bidi/>
        <w:spacing w:after="0" w:line="360" w:lineRule="auto"/>
        <w:jc w:val="both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يتم فصل مكونات البترول اعتمادا على عملية التقطير بواسطة برج التقطير أو مايسمى مصفاة البترول ( </w:t>
      </w:r>
      <w:r w:rsidRPr="009C3E0F">
        <w:rPr>
          <w:rFonts w:asciiTheme="majorBidi" w:hAnsiTheme="majorBidi" w:cstheme="majorBidi" w:hint="cs"/>
          <w:b/>
          <w:bCs/>
          <w:sz w:val="24"/>
          <w:szCs w:val="24"/>
          <w:rtl/>
          <w:lang w:val="fr-MA" w:bidi="ar-MA"/>
        </w:rPr>
        <w:t>أنظر الصورة جانبه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)، وذلك بتسخين البترول لكي يتحول إلى غازات وسوائل مختلفة تفصل حسب درجة تكاثفها في الطبقة المناسبة من برج المصفاة.</w:t>
      </w:r>
    </w:p>
    <w:p w:rsidR="00C740A0" w:rsidRDefault="00C740A0" w:rsidP="00C740A0">
      <w:pPr>
        <w:bidi/>
        <w:spacing w:after="0" w:line="276" w:lineRule="auto"/>
        <w:jc w:val="both"/>
        <w:rPr>
          <w:rFonts w:asciiTheme="majorBidi" w:hAnsiTheme="majorBidi" w:cstheme="majorBidi"/>
          <w:sz w:val="24"/>
          <w:szCs w:val="24"/>
          <w:rtl/>
          <w:lang w:val="fr-MA" w:bidi="ar-MA"/>
        </w:rPr>
      </w:pPr>
    </w:p>
    <w:p w:rsidR="00C740A0" w:rsidRPr="006663D5" w:rsidRDefault="00C740A0" w:rsidP="00C740A0">
      <w:pPr>
        <w:pStyle w:val="ListParagraph"/>
        <w:numPr>
          <w:ilvl w:val="0"/>
          <w:numId w:val="108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val="fr-MA" w:bidi="ar-MA"/>
        </w:rPr>
        <w:t>بعض المشتقات الطبيعية للبترول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>بعد عملية تقطير البترول، يتم الحصول على عدة مشتقات تستعمل في عدة مجالات نذكر منها :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013A33">
        <w:rPr>
          <w:rFonts w:asciiTheme="majorBidi" w:hAnsiTheme="majorBidi" w:cstheme="majorBidi" w:hint="cs"/>
          <w:color w:val="FF0000"/>
          <w:sz w:val="24"/>
          <w:szCs w:val="24"/>
          <w:lang w:bidi="ar-MA"/>
        </w:rPr>
        <w:sym w:font="Wingdings 2" w:char="F0B2"/>
      </w: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MA"/>
        </w:rPr>
        <w:t xml:space="preserve"> </w:t>
      </w:r>
      <w:r w:rsidRPr="00013A33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MA"/>
        </w:rPr>
        <w:t>محروقات غازية :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تستعمل في المنازل والمصانع كغازي البوتان والبروبان .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013A33">
        <w:rPr>
          <w:rFonts w:asciiTheme="majorBidi" w:hAnsiTheme="majorBidi" w:cstheme="majorBidi" w:hint="cs"/>
          <w:color w:val="FF0000"/>
          <w:sz w:val="24"/>
          <w:szCs w:val="24"/>
          <w:lang w:bidi="ar-MA"/>
        </w:rPr>
        <w:sym w:font="Wingdings 2" w:char="F0B2"/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MA"/>
        </w:rPr>
        <w:t xml:space="preserve"> </w:t>
      </w:r>
      <w:r w:rsidRPr="00013A33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MA"/>
        </w:rPr>
        <w:t>محروقات سائلة :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تستعمل كوقود للسيارات والطائرات مثل البنزين والكيروزين والكازوال .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013A33">
        <w:rPr>
          <w:rFonts w:asciiTheme="majorBidi" w:hAnsiTheme="majorBidi" w:cstheme="majorBidi" w:hint="cs"/>
          <w:color w:val="FF0000"/>
          <w:sz w:val="24"/>
          <w:szCs w:val="24"/>
          <w:lang w:bidi="ar-MA"/>
        </w:rPr>
        <w:sym w:font="Wingdings 2" w:char="F0B2"/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MA"/>
        </w:rPr>
        <w:t xml:space="preserve"> </w:t>
      </w:r>
      <w:r w:rsidRPr="00013A33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MA"/>
        </w:rPr>
        <w:t>زيوت ثقيلة :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يستخرج منها البرافيين الذي يستعمل في صناعة الشموع والعوازل الكهربائية.</w:t>
      </w:r>
    </w:p>
    <w:p w:rsidR="00C740A0" w:rsidRDefault="00C740A0" w:rsidP="00C740A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013A33">
        <w:rPr>
          <w:rFonts w:asciiTheme="majorBidi" w:hAnsiTheme="majorBidi" w:cstheme="majorBidi" w:hint="cs"/>
          <w:color w:val="FF0000"/>
          <w:sz w:val="24"/>
          <w:szCs w:val="24"/>
          <w:lang w:bidi="ar-MA"/>
        </w:rPr>
        <w:sym w:font="Wingdings 2" w:char="F0B2"/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bidi="ar-MA"/>
        </w:rPr>
        <w:t xml:space="preserve"> </w:t>
      </w:r>
      <w:r w:rsidRPr="00013A33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MA"/>
        </w:rPr>
        <w:t>القار :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وهو الزفت الذي يستعمل لتعبيد الطرق.</w:t>
      </w:r>
    </w:p>
    <w:p w:rsidR="00C740A0" w:rsidRPr="00013A33" w:rsidRDefault="00C740A0" w:rsidP="00C740A0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MA" w:bidi="ar-MA"/>
        </w:rPr>
      </w:pPr>
      <w:r w:rsidRPr="00C41B02">
        <w:rPr>
          <w:rFonts w:asciiTheme="majorBidi" w:hAnsiTheme="majorBidi" w:cstheme="majorBidi" w:hint="cs"/>
          <w:b/>
          <w:bCs/>
          <w:color w:val="7030A0"/>
          <w:sz w:val="24"/>
          <w:szCs w:val="24"/>
          <w:lang w:val="fr-MA" w:bidi="ar-MA"/>
        </w:rPr>
        <w:sym w:font="Wingdings" w:char="F0C3"/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val="fr-MA" w:bidi="ar-MA"/>
        </w:rPr>
        <w:t xml:space="preserve"> </w:t>
      </w:r>
      <w:r w:rsidRPr="00013A33">
        <w:rPr>
          <w:rFonts w:asciiTheme="majorBidi" w:hAnsiTheme="majorBidi" w:cstheme="majorBidi" w:hint="cs"/>
          <w:b/>
          <w:bCs/>
          <w:sz w:val="24"/>
          <w:szCs w:val="24"/>
          <w:rtl/>
          <w:lang w:val="fr-MA" w:bidi="ar-MA"/>
        </w:rPr>
        <w:t>مشتقات البترول مواد طبيعية لأن الحصول عليها يتم عن طريق تحولات فيزيائية.</w:t>
      </w:r>
    </w:p>
    <w:p w:rsidR="00C740A0" w:rsidRPr="006663D5" w:rsidRDefault="00C740A0" w:rsidP="00C740A0">
      <w:pPr>
        <w:pStyle w:val="ListParagraph"/>
        <w:numPr>
          <w:ilvl w:val="0"/>
          <w:numId w:val="108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val="fr-MA" w:bidi="ar-MA"/>
        </w:rPr>
        <w:t>بعض  المواد المصنعة  من مشتقات  البترول</w:t>
      </w:r>
    </w:p>
    <w:p w:rsidR="00C740A0" w:rsidRPr="00C41B02" w:rsidRDefault="00C740A0" w:rsidP="00C740A0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41B02">
        <w:rPr>
          <w:rFonts w:asciiTheme="majorBidi" w:hAnsiTheme="majorBidi" w:cstheme="majorBidi" w:hint="cs"/>
          <w:color w:val="00B050"/>
          <w:sz w:val="24"/>
          <w:szCs w:val="24"/>
        </w:rPr>
        <w:sym w:font="Wingdings" w:char="F076"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تحول الصناعة الكيميائية بعض مشتقات البترول إلى مواد متنوعة تستعمل في الحياة اليومية ، من بينها المواد البلاستيكية والصباغة والمبيدات والمطاط وألياف النسيج.</w:t>
      </w:r>
    </w:p>
    <w:p w:rsidR="00C740A0" w:rsidRPr="00C41B02" w:rsidRDefault="00C740A0" w:rsidP="00C740A0">
      <w:pPr>
        <w:pStyle w:val="ListParagraph"/>
        <w:bidi/>
        <w:spacing w:line="24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fr-MA" w:bidi="ar-MA"/>
        </w:rPr>
      </w:pPr>
      <w:r w:rsidRPr="00263CD2">
        <w:rPr>
          <w:rFonts w:ascii="Sakkal Majalla" w:hAnsi="Sakkal Majalla" w:cs="Sakkal Majalla"/>
          <w:color w:val="FF0000"/>
          <w:sz w:val="36"/>
          <w:szCs w:val="36"/>
          <w:u w:val="single"/>
          <w:rtl/>
          <w:lang w:val="fr-MA" w:bidi="ar-MA"/>
        </w:rPr>
        <w:t>تمرين تطبيقي</w:t>
      </w:r>
      <w:r>
        <w:rPr>
          <w:rFonts w:asciiTheme="majorBidi" w:hAnsiTheme="majorBidi" w:cstheme="majorBidi" w:hint="cs"/>
          <w:color w:val="FF0000"/>
          <w:sz w:val="24"/>
          <w:szCs w:val="24"/>
          <w:rtl/>
          <w:lang w:val="fr-MA" w:bidi="ar-MA"/>
        </w:rPr>
        <w:t xml:space="preserve"> </w:t>
      </w:r>
    </w:p>
    <w:p w:rsidR="00C740A0" w:rsidRPr="00E927AD" w:rsidRDefault="00C740A0" w:rsidP="00C740A0">
      <w:pPr>
        <w:pStyle w:val="ListParagraph"/>
        <w:numPr>
          <w:ilvl w:val="0"/>
          <w:numId w:val="110"/>
        </w:num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MA"/>
        </w:rPr>
      </w:pPr>
      <w:r w:rsidRPr="00E927AD">
        <w:rPr>
          <w:rFonts w:asciiTheme="majorBidi" w:hAnsiTheme="majorBidi" w:cstheme="majorBidi" w:hint="cs"/>
          <w:sz w:val="24"/>
          <w:szCs w:val="24"/>
          <w:rtl/>
          <w:lang w:bidi="ar-MA"/>
        </w:rPr>
        <w:t>صنف المواد التالية إلى طبيعية وصناعية :</w:t>
      </w:r>
    </w:p>
    <w:p w:rsidR="00C740A0" w:rsidRDefault="00C740A0" w:rsidP="00C740A0">
      <w:pPr>
        <w:bidi/>
        <w:spacing w:line="240" w:lineRule="auto"/>
        <w:rPr>
          <w:rFonts w:asciiTheme="majorBidi" w:hAnsiTheme="majorBidi" w:cstheme="majorBidi"/>
          <w:sz w:val="24"/>
          <w:szCs w:val="24"/>
          <w:lang w:bidi="ar-MA"/>
        </w:rPr>
      </w:pPr>
      <w:r w:rsidRPr="008B378E"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>لدائن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  ،   </w:t>
      </w:r>
      <w:r w:rsidRPr="008B378E"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>زجاج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   ،   </w:t>
      </w:r>
      <w:r w:rsidRPr="008B378E"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>دم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    ،   </w:t>
      </w:r>
      <w:r w:rsidRPr="008B378E"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 xml:space="preserve"> هواء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   ،   </w:t>
      </w:r>
      <w:r w:rsidRPr="008B378E"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>كيروزين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  ،  </w:t>
      </w:r>
      <w:r w:rsidRPr="008B378E"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>الكازوال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 ، </w:t>
      </w:r>
      <w:r w:rsidRPr="008B378E"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>غاز البوتان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>.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C740A0" w:rsidTr="00FE0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0A0" w:rsidRPr="00B23A19" w:rsidRDefault="00C740A0" w:rsidP="00FE067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MA"/>
              </w:rPr>
            </w:pPr>
            <w:r w:rsidRPr="00B23A19">
              <w:rPr>
                <w:rFonts w:asciiTheme="majorBidi" w:hAnsiTheme="majorBidi" w:cstheme="majorBidi" w:hint="cs"/>
                <w:sz w:val="32"/>
                <w:szCs w:val="32"/>
                <w:rtl/>
                <w:lang w:bidi="ar-MA"/>
              </w:rPr>
              <w:t>مواد طبيعية</w:t>
            </w:r>
          </w:p>
        </w:tc>
        <w:tc>
          <w:tcPr>
            <w:tcW w:w="4675" w:type="dxa"/>
          </w:tcPr>
          <w:p w:rsidR="00C740A0" w:rsidRPr="00B23A19" w:rsidRDefault="00C740A0" w:rsidP="00FE067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  <w:lang w:bidi="ar-MA"/>
              </w:rPr>
            </w:pPr>
            <w:r w:rsidRPr="00B23A19">
              <w:rPr>
                <w:rFonts w:asciiTheme="majorBidi" w:hAnsiTheme="majorBidi" w:cstheme="majorBidi" w:hint="cs"/>
                <w:sz w:val="32"/>
                <w:szCs w:val="32"/>
                <w:rtl/>
                <w:lang w:bidi="ar-MA"/>
              </w:rPr>
              <w:t>مواد صناعية</w:t>
            </w:r>
          </w:p>
        </w:tc>
      </w:tr>
      <w:tr w:rsidR="00C740A0" w:rsidTr="00FE0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0A0" w:rsidRDefault="00C740A0" w:rsidP="00FE067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</w:tc>
        <w:tc>
          <w:tcPr>
            <w:tcW w:w="4675" w:type="dxa"/>
          </w:tcPr>
          <w:p w:rsidR="00C740A0" w:rsidRDefault="00C740A0" w:rsidP="00FE067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C740A0" w:rsidRDefault="00C740A0" w:rsidP="00FE067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C740A0" w:rsidRDefault="00C740A0" w:rsidP="00FE067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</w:tc>
      </w:tr>
    </w:tbl>
    <w:p w:rsidR="0059137F" w:rsidRPr="00F83436" w:rsidRDefault="0059137F" w:rsidP="00C740A0">
      <w:pPr>
        <w:bidi/>
      </w:pPr>
    </w:p>
    <w:sectPr w:rsidR="0059137F" w:rsidRPr="00F83436" w:rsidSect="007C17AA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riple" w:sz="4" w:space="24" w:color="00B0F0"/>
        <w:left w:val="triple" w:sz="4" w:space="24" w:color="00B0F0"/>
        <w:bottom w:val="triple" w:sz="4" w:space="24" w:color="00B0F0"/>
        <w:right w:val="triple" w:sz="4" w:space="24" w:color="00B0F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A5B" w:rsidRDefault="008A5A5B" w:rsidP="007668B7">
      <w:pPr>
        <w:spacing w:after="0" w:line="240" w:lineRule="auto"/>
      </w:pPr>
      <w:r>
        <w:separator/>
      </w:r>
    </w:p>
  </w:endnote>
  <w:endnote w:type="continuationSeparator" w:id="0">
    <w:p w:rsidR="008A5A5B" w:rsidRDefault="008A5A5B" w:rsidP="0076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C0ABF">
      <w:trPr>
        <w:trHeight w:hRule="exact" w:val="115"/>
        <w:jc w:val="center"/>
      </w:trPr>
      <w:tc>
        <w:tcPr>
          <w:tcW w:w="4686" w:type="dxa"/>
          <w:shd w:val="clear" w:color="auto" w:fill="B01513" w:themeFill="accent1"/>
          <w:tcMar>
            <w:top w:w="0" w:type="dxa"/>
            <w:bottom w:w="0" w:type="dxa"/>
          </w:tcMar>
        </w:tcPr>
        <w:p w:rsidR="004C0ABF" w:rsidRDefault="004C0ABF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B01513" w:themeFill="accent1"/>
          <w:tcMar>
            <w:top w:w="0" w:type="dxa"/>
            <w:bottom w:w="0" w:type="dxa"/>
          </w:tcMar>
        </w:tcPr>
        <w:p w:rsidR="004C0ABF" w:rsidRDefault="004C0ABF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4C0ABF">
      <w:trPr>
        <w:jc w:val="center"/>
      </w:trPr>
      <w:sdt>
        <w:sdtPr>
          <w:rPr>
            <w:rFonts w:ascii="Arabic Typesetting" w:hAnsi="Arabic Typesetting" w:cs="Arabic Typesetting"/>
            <w:b/>
            <w:bCs/>
            <w:caps/>
            <w:color w:val="7030A0"/>
            <w:sz w:val="32"/>
            <w:szCs w:val="32"/>
          </w:rPr>
          <w:alias w:val="Author"/>
          <w:tag w:val=""/>
          <w:id w:val="1446494214"/>
          <w:placeholder>
            <w:docPart w:val="F83A41CBCDE0471A9AF4188C66309CE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4C0ABF" w:rsidRDefault="004C0ABF">
              <w:pPr>
                <w:pStyle w:val="Footer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9F410D">
                <w:rPr>
                  <w:rFonts w:ascii="Arabic Typesetting" w:hAnsi="Arabic Typesetting" w:cs="Arabic Typesetting"/>
                  <w:b/>
                  <w:bCs/>
                  <w:caps/>
                  <w:color w:val="7030A0"/>
                  <w:sz w:val="32"/>
                  <w:szCs w:val="32"/>
                  <w:rtl/>
                  <w:lang w:val="fr-MA"/>
                </w:rPr>
                <w:t>ذ. ياسين برشيل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C0ABF" w:rsidRPr="00483F62" w:rsidRDefault="004C0ABF">
          <w:pPr>
            <w:pStyle w:val="Footer"/>
            <w:tabs>
              <w:tab w:val="clear" w:pos="4703"/>
            </w:tabs>
            <w:jc w:val="right"/>
            <w:rPr>
              <w:b/>
              <w:bCs/>
              <w:i/>
              <w:iCs/>
              <w:caps/>
              <w:color w:val="808080" w:themeColor="background1" w:themeShade="80"/>
              <w:sz w:val="18"/>
              <w:szCs w:val="18"/>
            </w:rPr>
          </w:pPr>
          <w:r w:rsidRPr="001B6E9C">
            <w:rPr>
              <w:b/>
              <w:bCs/>
              <w:color w:val="0070C0"/>
              <w:sz w:val="24"/>
              <w:szCs w:val="24"/>
            </w:rPr>
            <w:t>Www.AdrarPhysic.blogspot.com</w:t>
          </w:r>
        </w:p>
      </w:tc>
    </w:tr>
  </w:tbl>
  <w:p w:rsidR="004C0ABF" w:rsidRDefault="004C0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A5B" w:rsidRDefault="008A5A5B" w:rsidP="007668B7">
      <w:pPr>
        <w:spacing w:after="0" w:line="240" w:lineRule="auto"/>
      </w:pPr>
      <w:r>
        <w:separator/>
      </w:r>
    </w:p>
  </w:footnote>
  <w:footnote w:type="continuationSeparator" w:id="0">
    <w:p w:rsidR="008A5A5B" w:rsidRDefault="008A5A5B" w:rsidP="00766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6615"/>
      </v:shape>
    </w:pict>
  </w:numPicBullet>
  <w:abstractNum w:abstractNumId="0">
    <w:nsid w:val="00B4330A"/>
    <w:multiLevelType w:val="hybridMultilevel"/>
    <w:tmpl w:val="50A078C0"/>
    <w:lvl w:ilvl="0" w:tplc="0622CA0E">
      <w:start w:val="5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29DB"/>
    <w:multiLevelType w:val="hybridMultilevel"/>
    <w:tmpl w:val="6346DAA2"/>
    <w:lvl w:ilvl="0" w:tplc="07C0B9A4">
      <w:start w:val="1"/>
      <w:numFmt w:val="decimal"/>
      <w:lvlText w:val="%1."/>
      <w:lvlJc w:val="left"/>
      <w:pPr>
        <w:ind w:left="153" w:hanging="360"/>
      </w:pPr>
      <w:rPr>
        <w:rFonts w:cs="Arial"/>
        <w:b/>
        <w:bCs/>
        <w:i/>
        <w:iCs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873" w:hanging="360"/>
      </w:pPr>
    </w:lvl>
    <w:lvl w:ilvl="2" w:tplc="040C001B">
      <w:start w:val="1"/>
      <w:numFmt w:val="lowerRoman"/>
      <w:lvlText w:val="%3."/>
      <w:lvlJc w:val="right"/>
      <w:pPr>
        <w:ind w:left="1593" w:hanging="180"/>
      </w:pPr>
    </w:lvl>
    <w:lvl w:ilvl="3" w:tplc="040C000F">
      <w:start w:val="1"/>
      <w:numFmt w:val="decimal"/>
      <w:lvlText w:val="%4."/>
      <w:lvlJc w:val="left"/>
      <w:pPr>
        <w:ind w:left="2313" w:hanging="360"/>
      </w:pPr>
    </w:lvl>
    <w:lvl w:ilvl="4" w:tplc="040C0019">
      <w:start w:val="1"/>
      <w:numFmt w:val="lowerLetter"/>
      <w:lvlText w:val="%5."/>
      <w:lvlJc w:val="left"/>
      <w:pPr>
        <w:ind w:left="3033" w:hanging="360"/>
      </w:pPr>
    </w:lvl>
    <w:lvl w:ilvl="5" w:tplc="040C001B">
      <w:start w:val="1"/>
      <w:numFmt w:val="lowerRoman"/>
      <w:lvlText w:val="%6."/>
      <w:lvlJc w:val="right"/>
      <w:pPr>
        <w:ind w:left="3753" w:hanging="180"/>
      </w:pPr>
    </w:lvl>
    <w:lvl w:ilvl="6" w:tplc="040C000F">
      <w:start w:val="1"/>
      <w:numFmt w:val="decimal"/>
      <w:lvlText w:val="%7."/>
      <w:lvlJc w:val="left"/>
      <w:pPr>
        <w:ind w:left="4473" w:hanging="360"/>
      </w:pPr>
    </w:lvl>
    <w:lvl w:ilvl="7" w:tplc="040C0019">
      <w:start w:val="1"/>
      <w:numFmt w:val="lowerLetter"/>
      <w:lvlText w:val="%8."/>
      <w:lvlJc w:val="left"/>
      <w:pPr>
        <w:ind w:left="5193" w:hanging="360"/>
      </w:pPr>
    </w:lvl>
    <w:lvl w:ilvl="8" w:tplc="040C001B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041B3B39"/>
    <w:multiLevelType w:val="hybridMultilevel"/>
    <w:tmpl w:val="50A078C0"/>
    <w:lvl w:ilvl="0" w:tplc="0622CA0E">
      <w:start w:val="5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07BED"/>
    <w:multiLevelType w:val="hybridMultilevel"/>
    <w:tmpl w:val="0B1C7EE0"/>
    <w:lvl w:ilvl="0" w:tplc="9B5200E8">
      <w:start w:val="1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8FD7A6B"/>
    <w:multiLevelType w:val="hybridMultilevel"/>
    <w:tmpl w:val="6A02627C"/>
    <w:lvl w:ilvl="0" w:tplc="872C145A">
      <w:start w:val="5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258F3"/>
    <w:multiLevelType w:val="hybridMultilevel"/>
    <w:tmpl w:val="88D6E126"/>
    <w:lvl w:ilvl="0" w:tplc="9B5200E8">
      <w:start w:val="1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087B46"/>
    <w:multiLevelType w:val="hybridMultilevel"/>
    <w:tmpl w:val="FA264D02"/>
    <w:lvl w:ilvl="0" w:tplc="4EE63C42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i/>
        <w:i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B90F69"/>
    <w:multiLevelType w:val="hybridMultilevel"/>
    <w:tmpl w:val="C61487F4"/>
    <w:lvl w:ilvl="0" w:tplc="A044FC84">
      <w:start w:val="5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EC356E"/>
    <w:multiLevelType w:val="hybridMultilevel"/>
    <w:tmpl w:val="66BC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4B6DBE"/>
    <w:multiLevelType w:val="hybridMultilevel"/>
    <w:tmpl w:val="D562B1D4"/>
    <w:lvl w:ilvl="0" w:tplc="FC2844DC">
      <w:start w:val="8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B84C1B"/>
    <w:multiLevelType w:val="hybridMultilevel"/>
    <w:tmpl w:val="92426E1E"/>
    <w:lvl w:ilvl="0" w:tplc="8E4448B4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512A1F"/>
    <w:multiLevelType w:val="hybridMultilevel"/>
    <w:tmpl w:val="D1F060C8"/>
    <w:lvl w:ilvl="0" w:tplc="6010B5AE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CB4137F"/>
    <w:multiLevelType w:val="hybridMultilevel"/>
    <w:tmpl w:val="D99A97BC"/>
    <w:lvl w:ilvl="0" w:tplc="4ECC6B20">
      <w:start w:val="8"/>
      <w:numFmt w:val="arabicAlpha"/>
      <w:lvlText w:val="%1."/>
      <w:lvlJc w:val="left"/>
      <w:pPr>
        <w:ind w:left="216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C171A6"/>
    <w:multiLevelType w:val="hybridMultilevel"/>
    <w:tmpl w:val="7382A094"/>
    <w:lvl w:ilvl="0" w:tplc="423090E4">
      <w:start w:val="5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C15053"/>
    <w:multiLevelType w:val="hybridMultilevel"/>
    <w:tmpl w:val="996EBF50"/>
    <w:lvl w:ilvl="0" w:tplc="FFF2A046">
      <w:start w:val="1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271E50"/>
    <w:multiLevelType w:val="hybridMultilevel"/>
    <w:tmpl w:val="28EE8D92"/>
    <w:lvl w:ilvl="0" w:tplc="131452A6">
      <w:start w:val="5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5620B0"/>
    <w:multiLevelType w:val="hybridMultilevel"/>
    <w:tmpl w:val="5F72F2B4"/>
    <w:lvl w:ilvl="0" w:tplc="0CA0B48E">
      <w:start w:val="5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E82343C"/>
    <w:multiLevelType w:val="hybridMultilevel"/>
    <w:tmpl w:val="3C283B58"/>
    <w:lvl w:ilvl="0" w:tplc="7C24F198">
      <w:start w:val="5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C67639"/>
    <w:multiLevelType w:val="hybridMultilevel"/>
    <w:tmpl w:val="CF080FC6"/>
    <w:lvl w:ilvl="0" w:tplc="D34EFD12">
      <w:start w:val="5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00E146A"/>
    <w:multiLevelType w:val="hybridMultilevel"/>
    <w:tmpl w:val="A44CA23C"/>
    <w:lvl w:ilvl="0" w:tplc="FC527DF8">
      <w:start w:val="5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771C22"/>
    <w:multiLevelType w:val="hybridMultilevel"/>
    <w:tmpl w:val="39689F34"/>
    <w:lvl w:ilvl="0" w:tplc="63DEBA08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3A77D7"/>
    <w:multiLevelType w:val="hybridMultilevel"/>
    <w:tmpl w:val="7D68A108"/>
    <w:lvl w:ilvl="0" w:tplc="5386AC08">
      <w:start w:val="5"/>
      <w:numFmt w:val="arabicAlpha"/>
      <w:lvlText w:val="%1."/>
      <w:lvlJc w:val="left"/>
      <w:pPr>
        <w:ind w:left="216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5F91E2D"/>
    <w:multiLevelType w:val="hybridMultilevel"/>
    <w:tmpl w:val="ACF4B62C"/>
    <w:lvl w:ilvl="0" w:tplc="4FA60B12">
      <w:start w:val="1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7FC5C94"/>
    <w:multiLevelType w:val="hybridMultilevel"/>
    <w:tmpl w:val="9D86B876"/>
    <w:lvl w:ilvl="0" w:tplc="2508F668">
      <w:start w:val="1"/>
      <w:numFmt w:val="decimal"/>
      <w:lvlText w:val="%1."/>
      <w:lvlJc w:val="left"/>
      <w:pPr>
        <w:ind w:left="1080" w:hanging="360"/>
      </w:pPr>
      <w:rPr>
        <w:i/>
        <w:iCs/>
        <w:color w:val="0070C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81F2416"/>
    <w:multiLevelType w:val="hybridMultilevel"/>
    <w:tmpl w:val="90AA3B7E"/>
    <w:lvl w:ilvl="0" w:tplc="B74EC62C">
      <w:start w:val="5"/>
      <w:numFmt w:val="arabicAlpha"/>
      <w:lvlText w:val="%1."/>
      <w:lvlJc w:val="left"/>
      <w:pPr>
        <w:ind w:left="216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832613A"/>
    <w:multiLevelType w:val="hybridMultilevel"/>
    <w:tmpl w:val="D04EF1EA"/>
    <w:lvl w:ilvl="0" w:tplc="1EDAD8C8">
      <w:start w:val="1"/>
      <w:numFmt w:val="upperRoman"/>
      <w:lvlText w:val="%1."/>
      <w:lvlJc w:val="right"/>
      <w:pPr>
        <w:ind w:left="720" w:hanging="360"/>
      </w:pPr>
      <w:rPr>
        <w:color w:val="FF0000"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540936"/>
    <w:multiLevelType w:val="hybridMultilevel"/>
    <w:tmpl w:val="0E9E3C52"/>
    <w:lvl w:ilvl="0" w:tplc="800CE106">
      <w:start w:val="8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3101C8"/>
    <w:multiLevelType w:val="hybridMultilevel"/>
    <w:tmpl w:val="1714DCD4"/>
    <w:lvl w:ilvl="0" w:tplc="587850B8">
      <w:start w:val="8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A450FC6"/>
    <w:multiLevelType w:val="hybridMultilevel"/>
    <w:tmpl w:val="850CB6EE"/>
    <w:lvl w:ilvl="0" w:tplc="6450A9CC">
      <w:start w:val="1"/>
      <w:numFmt w:val="upperRoman"/>
      <w:lvlText w:val="%1."/>
      <w:lvlJc w:val="right"/>
      <w:pPr>
        <w:ind w:left="720" w:hanging="360"/>
      </w:pPr>
      <w:rPr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642C0B"/>
    <w:multiLevelType w:val="hybridMultilevel"/>
    <w:tmpl w:val="B95454B0"/>
    <w:lvl w:ilvl="0" w:tplc="816A348C">
      <w:start w:val="8"/>
      <w:numFmt w:val="arabicAlpha"/>
      <w:lvlText w:val="%1."/>
      <w:lvlJc w:val="left"/>
      <w:pPr>
        <w:ind w:left="216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887263"/>
    <w:multiLevelType w:val="hybridMultilevel"/>
    <w:tmpl w:val="A5401710"/>
    <w:lvl w:ilvl="0" w:tplc="4EE63C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/>
        <w:iCs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1C075E39"/>
    <w:multiLevelType w:val="hybridMultilevel"/>
    <w:tmpl w:val="DD7A2ED8"/>
    <w:lvl w:ilvl="0" w:tplc="372AAA64">
      <w:start w:val="1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CC9135D"/>
    <w:multiLevelType w:val="hybridMultilevel"/>
    <w:tmpl w:val="E65A9F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17112A6"/>
    <w:multiLevelType w:val="hybridMultilevel"/>
    <w:tmpl w:val="37FAF8A6"/>
    <w:lvl w:ilvl="0" w:tplc="C2CA41F8">
      <w:start w:val="1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221D5A4C"/>
    <w:multiLevelType w:val="hybridMultilevel"/>
    <w:tmpl w:val="D37CD468"/>
    <w:lvl w:ilvl="0" w:tplc="E40415D0">
      <w:start w:val="5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24563B7F"/>
    <w:multiLevelType w:val="hybridMultilevel"/>
    <w:tmpl w:val="8180958C"/>
    <w:lvl w:ilvl="0" w:tplc="F5FEA2A6">
      <w:start w:val="1"/>
      <w:numFmt w:val="upperRoman"/>
      <w:lvlText w:val="%1."/>
      <w:lvlJc w:val="right"/>
      <w:pPr>
        <w:ind w:left="360" w:hanging="360"/>
      </w:pPr>
      <w:rPr>
        <w:rFonts w:ascii="AngsanaUPC" w:hAnsi="AngsanaUPC" w:cs="AngsanaUPC" w:hint="default"/>
        <w:color w:val="FF000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53820C1"/>
    <w:multiLevelType w:val="hybridMultilevel"/>
    <w:tmpl w:val="81668D66"/>
    <w:lvl w:ilvl="0" w:tplc="43FCB182">
      <w:start w:val="1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639143F"/>
    <w:multiLevelType w:val="hybridMultilevel"/>
    <w:tmpl w:val="914EFB32"/>
    <w:lvl w:ilvl="0" w:tplc="ED5209B8">
      <w:start w:val="1"/>
      <w:numFmt w:val="upperRoman"/>
      <w:lvlText w:val="%1."/>
      <w:lvlJc w:val="right"/>
      <w:pPr>
        <w:ind w:left="720" w:hanging="360"/>
      </w:pPr>
      <w:rPr>
        <w:color w:val="FF0000"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78F5920"/>
    <w:multiLevelType w:val="hybridMultilevel"/>
    <w:tmpl w:val="D3C6ECB2"/>
    <w:lvl w:ilvl="0" w:tplc="6010B5AE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7E23180"/>
    <w:multiLevelType w:val="hybridMultilevel"/>
    <w:tmpl w:val="C61487F4"/>
    <w:lvl w:ilvl="0" w:tplc="A044FC84">
      <w:start w:val="5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8D415DB"/>
    <w:multiLevelType w:val="hybridMultilevel"/>
    <w:tmpl w:val="56488E32"/>
    <w:lvl w:ilvl="0" w:tplc="0A662510">
      <w:start w:val="5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2A0B23FC"/>
    <w:multiLevelType w:val="hybridMultilevel"/>
    <w:tmpl w:val="C58E73F0"/>
    <w:lvl w:ilvl="0" w:tplc="3ABCAE3A">
      <w:start w:val="1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2A357EF3"/>
    <w:multiLevelType w:val="hybridMultilevel"/>
    <w:tmpl w:val="669E2698"/>
    <w:lvl w:ilvl="0" w:tplc="6BC6F724">
      <w:start w:val="1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2A401F0C"/>
    <w:multiLevelType w:val="hybridMultilevel"/>
    <w:tmpl w:val="725826E8"/>
    <w:lvl w:ilvl="0" w:tplc="B10ED176">
      <w:start w:val="5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2AA06600"/>
    <w:multiLevelType w:val="hybridMultilevel"/>
    <w:tmpl w:val="A396583C"/>
    <w:lvl w:ilvl="0" w:tplc="9B5200E8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2B1A3D52"/>
    <w:multiLevelType w:val="hybridMultilevel"/>
    <w:tmpl w:val="4D88AE96"/>
    <w:lvl w:ilvl="0" w:tplc="80269BBE">
      <w:start w:val="1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C671459"/>
    <w:multiLevelType w:val="hybridMultilevel"/>
    <w:tmpl w:val="149AAE0A"/>
    <w:lvl w:ilvl="0" w:tplc="04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>
    <w:nsid w:val="2F3E13A2"/>
    <w:multiLevelType w:val="hybridMultilevel"/>
    <w:tmpl w:val="92426E1E"/>
    <w:lvl w:ilvl="0" w:tplc="8E4448B4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F9A6259"/>
    <w:multiLevelType w:val="hybridMultilevel"/>
    <w:tmpl w:val="C394AC7A"/>
    <w:lvl w:ilvl="0" w:tplc="4EE63C42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i/>
        <w:i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2FA63368"/>
    <w:multiLevelType w:val="hybridMultilevel"/>
    <w:tmpl w:val="2AD6B612"/>
    <w:lvl w:ilvl="0" w:tplc="6010B5AE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FE8235D"/>
    <w:multiLevelType w:val="hybridMultilevel"/>
    <w:tmpl w:val="AF109934"/>
    <w:lvl w:ilvl="0" w:tplc="4EE63C42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i/>
        <w:i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>
    <w:nsid w:val="31A54DF6"/>
    <w:multiLevelType w:val="hybridMultilevel"/>
    <w:tmpl w:val="7D30FD6C"/>
    <w:lvl w:ilvl="0" w:tplc="4EE63C42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i/>
        <w:i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34D76A1F"/>
    <w:multiLevelType w:val="hybridMultilevel"/>
    <w:tmpl w:val="A41428DC"/>
    <w:lvl w:ilvl="0" w:tplc="02C0B962">
      <w:start w:val="1"/>
      <w:numFmt w:val="arabicAlpha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36A22D39"/>
    <w:multiLevelType w:val="hybridMultilevel"/>
    <w:tmpl w:val="24E8308C"/>
    <w:lvl w:ilvl="0" w:tplc="729EB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37DD4C88"/>
    <w:multiLevelType w:val="hybridMultilevel"/>
    <w:tmpl w:val="E1A8700C"/>
    <w:lvl w:ilvl="0" w:tplc="ED5209B8">
      <w:start w:val="1"/>
      <w:numFmt w:val="upperRoman"/>
      <w:lvlText w:val="%1."/>
      <w:lvlJc w:val="right"/>
      <w:pPr>
        <w:ind w:left="720" w:hanging="360"/>
      </w:pPr>
      <w:rPr>
        <w:color w:val="FF0000"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7E505EE"/>
    <w:multiLevelType w:val="hybridMultilevel"/>
    <w:tmpl w:val="546ADA8E"/>
    <w:lvl w:ilvl="0" w:tplc="4F34EB1E">
      <w:start w:val="5"/>
      <w:numFmt w:val="arabicAlpha"/>
      <w:lvlText w:val="%1."/>
      <w:lvlJc w:val="left"/>
      <w:pPr>
        <w:ind w:left="216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81A79BF"/>
    <w:multiLevelType w:val="hybridMultilevel"/>
    <w:tmpl w:val="58B2FD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8AE2E81"/>
    <w:multiLevelType w:val="hybridMultilevel"/>
    <w:tmpl w:val="9D86B876"/>
    <w:lvl w:ilvl="0" w:tplc="2508F668">
      <w:start w:val="1"/>
      <w:numFmt w:val="decimal"/>
      <w:lvlText w:val="%1."/>
      <w:lvlJc w:val="left"/>
      <w:pPr>
        <w:ind w:left="1080" w:hanging="360"/>
      </w:pPr>
      <w:rPr>
        <w:i/>
        <w:iCs/>
        <w:color w:val="0070C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392E65A4"/>
    <w:multiLevelType w:val="hybridMultilevel"/>
    <w:tmpl w:val="D9509134"/>
    <w:lvl w:ilvl="0" w:tplc="9B5200E8">
      <w:start w:val="1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>
    <w:nsid w:val="3A3D06F1"/>
    <w:multiLevelType w:val="hybridMultilevel"/>
    <w:tmpl w:val="084C9F28"/>
    <w:lvl w:ilvl="0" w:tplc="ED5209B8">
      <w:start w:val="1"/>
      <w:numFmt w:val="upperRoman"/>
      <w:lvlText w:val="%1."/>
      <w:lvlJc w:val="right"/>
      <w:pPr>
        <w:ind w:left="360" w:hanging="360"/>
      </w:pPr>
      <w:rPr>
        <w:color w:val="FF0000"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3ADB32C8"/>
    <w:multiLevelType w:val="hybridMultilevel"/>
    <w:tmpl w:val="2AD6B612"/>
    <w:lvl w:ilvl="0" w:tplc="6010B5AE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B5F733B"/>
    <w:multiLevelType w:val="hybridMultilevel"/>
    <w:tmpl w:val="1C3EC8B0"/>
    <w:lvl w:ilvl="0" w:tplc="9B5200E8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2">
    <w:nsid w:val="3C5009DA"/>
    <w:multiLevelType w:val="hybridMultilevel"/>
    <w:tmpl w:val="4C0269B0"/>
    <w:lvl w:ilvl="0" w:tplc="4EE63C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/>
        <w:iCs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3CA7211B"/>
    <w:multiLevelType w:val="hybridMultilevel"/>
    <w:tmpl w:val="39689F34"/>
    <w:lvl w:ilvl="0" w:tplc="63DEBA08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E075E9A"/>
    <w:multiLevelType w:val="hybridMultilevel"/>
    <w:tmpl w:val="F0882980"/>
    <w:lvl w:ilvl="0" w:tplc="F49A4C3C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>
    <w:nsid w:val="3E2E19ED"/>
    <w:multiLevelType w:val="hybridMultilevel"/>
    <w:tmpl w:val="89CA7BAC"/>
    <w:lvl w:ilvl="0" w:tplc="63DEBA08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E335A69"/>
    <w:multiLevelType w:val="hybridMultilevel"/>
    <w:tmpl w:val="7C8A2926"/>
    <w:lvl w:ilvl="0" w:tplc="7900839C">
      <w:start w:val="5"/>
      <w:numFmt w:val="arabicAlpha"/>
      <w:lvlText w:val="%1."/>
      <w:lvlJc w:val="left"/>
      <w:pPr>
        <w:ind w:left="216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E557A9B"/>
    <w:multiLevelType w:val="hybridMultilevel"/>
    <w:tmpl w:val="DB20FEA2"/>
    <w:lvl w:ilvl="0" w:tplc="F49A4C3C">
      <w:start w:val="1"/>
      <w:numFmt w:val="arabicAlpha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8">
    <w:nsid w:val="3EE63641"/>
    <w:multiLevelType w:val="hybridMultilevel"/>
    <w:tmpl w:val="937C7106"/>
    <w:lvl w:ilvl="0" w:tplc="929C0EA0">
      <w:start w:val="1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3F4F09B8"/>
    <w:multiLevelType w:val="hybridMultilevel"/>
    <w:tmpl w:val="084C9F28"/>
    <w:lvl w:ilvl="0" w:tplc="ED5209B8">
      <w:start w:val="1"/>
      <w:numFmt w:val="upperRoman"/>
      <w:lvlText w:val="%1."/>
      <w:lvlJc w:val="right"/>
      <w:pPr>
        <w:ind w:left="720" w:hanging="360"/>
      </w:pPr>
      <w:rPr>
        <w:color w:val="FF0000"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F6D683B"/>
    <w:multiLevelType w:val="hybridMultilevel"/>
    <w:tmpl w:val="864C9E96"/>
    <w:lvl w:ilvl="0" w:tplc="5628C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  <w:sz w:val="22"/>
        <w:szCs w:val="22"/>
      </w:rPr>
    </w:lvl>
    <w:lvl w:ilvl="1" w:tplc="B15EE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626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545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56E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949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9C43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441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0F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00011A9"/>
    <w:multiLevelType w:val="hybridMultilevel"/>
    <w:tmpl w:val="4C443732"/>
    <w:lvl w:ilvl="0" w:tplc="03FE9D02">
      <w:start w:val="2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1E65622"/>
    <w:multiLevelType w:val="hybridMultilevel"/>
    <w:tmpl w:val="49F21D98"/>
    <w:lvl w:ilvl="0" w:tplc="4EE63C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/>
        <w:iCs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42A33151"/>
    <w:multiLevelType w:val="hybridMultilevel"/>
    <w:tmpl w:val="9CC01BF6"/>
    <w:lvl w:ilvl="0" w:tplc="4A646010">
      <w:start w:val="1"/>
      <w:numFmt w:val="arabicAlpha"/>
      <w:lvlText w:val="%1."/>
      <w:lvlJc w:val="left"/>
      <w:pPr>
        <w:ind w:left="144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2B857B2"/>
    <w:multiLevelType w:val="hybridMultilevel"/>
    <w:tmpl w:val="14D0EE56"/>
    <w:lvl w:ilvl="0" w:tplc="E86AC6FE">
      <w:start w:val="5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3ED1F06"/>
    <w:multiLevelType w:val="hybridMultilevel"/>
    <w:tmpl w:val="DD26A556"/>
    <w:lvl w:ilvl="0" w:tplc="91BC4286">
      <w:start w:val="1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>
    <w:nsid w:val="49F4687D"/>
    <w:multiLevelType w:val="hybridMultilevel"/>
    <w:tmpl w:val="9C46AA62"/>
    <w:lvl w:ilvl="0" w:tplc="29F02B82">
      <w:start w:val="8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>
    <w:nsid w:val="4A253F0C"/>
    <w:multiLevelType w:val="hybridMultilevel"/>
    <w:tmpl w:val="BB867878"/>
    <w:lvl w:ilvl="0" w:tplc="4EE63C42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i/>
        <w:i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>
    <w:nsid w:val="4A317BFC"/>
    <w:multiLevelType w:val="hybridMultilevel"/>
    <w:tmpl w:val="663C806E"/>
    <w:lvl w:ilvl="0" w:tplc="9B5200E8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9">
    <w:nsid w:val="4A35083D"/>
    <w:multiLevelType w:val="hybridMultilevel"/>
    <w:tmpl w:val="A0289C00"/>
    <w:lvl w:ilvl="0" w:tplc="4FFCC57C">
      <w:start w:val="1"/>
      <w:numFmt w:val="decimal"/>
      <w:lvlText w:val="%1."/>
      <w:lvlJc w:val="left"/>
      <w:pPr>
        <w:ind w:left="1440" w:hanging="360"/>
      </w:pPr>
      <w:rPr>
        <w:i/>
        <w:iCs/>
        <w:color w:val="0070C0"/>
      </w:rPr>
    </w:lvl>
    <w:lvl w:ilvl="1" w:tplc="9B5200E8">
      <w:start w:val="1"/>
      <w:numFmt w:val="arabicAlpha"/>
      <w:lvlText w:val="%2."/>
      <w:lvlJc w:val="left"/>
      <w:pPr>
        <w:ind w:left="2160" w:hanging="360"/>
      </w:pPr>
      <w:rPr>
        <w:rFonts w:hint="default"/>
        <w:b/>
        <w:bCs/>
        <w:color w:val="00B05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>
    <w:nsid w:val="4B0535DA"/>
    <w:multiLevelType w:val="hybridMultilevel"/>
    <w:tmpl w:val="72AE193C"/>
    <w:lvl w:ilvl="0" w:tplc="9A96D518">
      <w:start w:val="5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BB3569E"/>
    <w:multiLevelType w:val="hybridMultilevel"/>
    <w:tmpl w:val="C57800C2"/>
    <w:lvl w:ilvl="0" w:tplc="F49A4C3C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>
    <w:nsid w:val="4FC464E1"/>
    <w:multiLevelType w:val="hybridMultilevel"/>
    <w:tmpl w:val="1816487E"/>
    <w:lvl w:ilvl="0" w:tplc="54A21BC6">
      <w:start w:val="1"/>
      <w:numFmt w:val="upperRoman"/>
      <w:lvlText w:val="%1."/>
      <w:lvlJc w:val="right"/>
      <w:pPr>
        <w:ind w:left="720" w:hanging="360"/>
      </w:pPr>
      <w:rPr>
        <w:rFonts w:ascii="AngsanaUPC" w:hAnsi="AngsanaUPC" w:cs="AngsanaUPC" w:hint="default"/>
        <w:color w:val="FF0000"/>
        <w:sz w:val="40"/>
        <w:szCs w:val="40"/>
      </w:rPr>
    </w:lvl>
    <w:lvl w:ilvl="1" w:tplc="4EE63C42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i/>
        <w:iCs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110269E"/>
    <w:multiLevelType w:val="hybridMultilevel"/>
    <w:tmpl w:val="B30C5DCA"/>
    <w:lvl w:ilvl="0" w:tplc="63DEBA08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2153D3E"/>
    <w:multiLevelType w:val="hybridMultilevel"/>
    <w:tmpl w:val="C4D6BB40"/>
    <w:lvl w:ilvl="0" w:tplc="63DEBA08">
      <w:start w:val="1"/>
      <w:numFmt w:val="decimal"/>
      <w:lvlText w:val="%1."/>
      <w:lvlJc w:val="left"/>
      <w:pPr>
        <w:ind w:left="364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4" w:hanging="360"/>
      </w:pPr>
    </w:lvl>
    <w:lvl w:ilvl="2" w:tplc="040C001B" w:tentative="1">
      <w:start w:val="1"/>
      <w:numFmt w:val="lowerRoman"/>
      <w:lvlText w:val="%3."/>
      <w:lvlJc w:val="right"/>
      <w:pPr>
        <w:ind w:left="1804" w:hanging="180"/>
      </w:pPr>
    </w:lvl>
    <w:lvl w:ilvl="3" w:tplc="040C000F" w:tentative="1">
      <w:start w:val="1"/>
      <w:numFmt w:val="decimal"/>
      <w:lvlText w:val="%4."/>
      <w:lvlJc w:val="left"/>
      <w:pPr>
        <w:ind w:left="2524" w:hanging="360"/>
      </w:pPr>
    </w:lvl>
    <w:lvl w:ilvl="4" w:tplc="040C0019" w:tentative="1">
      <w:start w:val="1"/>
      <w:numFmt w:val="lowerLetter"/>
      <w:lvlText w:val="%5."/>
      <w:lvlJc w:val="left"/>
      <w:pPr>
        <w:ind w:left="3244" w:hanging="360"/>
      </w:pPr>
    </w:lvl>
    <w:lvl w:ilvl="5" w:tplc="040C001B" w:tentative="1">
      <w:start w:val="1"/>
      <w:numFmt w:val="lowerRoman"/>
      <w:lvlText w:val="%6."/>
      <w:lvlJc w:val="right"/>
      <w:pPr>
        <w:ind w:left="3964" w:hanging="180"/>
      </w:pPr>
    </w:lvl>
    <w:lvl w:ilvl="6" w:tplc="040C000F" w:tentative="1">
      <w:start w:val="1"/>
      <w:numFmt w:val="decimal"/>
      <w:lvlText w:val="%7."/>
      <w:lvlJc w:val="left"/>
      <w:pPr>
        <w:ind w:left="4684" w:hanging="360"/>
      </w:pPr>
    </w:lvl>
    <w:lvl w:ilvl="7" w:tplc="040C0019" w:tentative="1">
      <w:start w:val="1"/>
      <w:numFmt w:val="lowerLetter"/>
      <w:lvlText w:val="%8."/>
      <w:lvlJc w:val="left"/>
      <w:pPr>
        <w:ind w:left="5404" w:hanging="360"/>
      </w:pPr>
    </w:lvl>
    <w:lvl w:ilvl="8" w:tplc="040C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5">
    <w:nsid w:val="53A403E3"/>
    <w:multiLevelType w:val="hybridMultilevel"/>
    <w:tmpl w:val="7FE017DE"/>
    <w:lvl w:ilvl="0" w:tplc="F49A4C3C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>
    <w:nsid w:val="53CD275F"/>
    <w:multiLevelType w:val="hybridMultilevel"/>
    <w:tmpl w:val="084C9F28"/>
    <w:lvl w:ilvl="0" w:tplc="ED5209B8">
      <w:start w:val="1"/>
      <w:numFmt w:val="upperRoman"/>
      <w:lvlText w:val="%1."/>
      <w:lvlJc w:val="right"/>
      <w:pPr>
        <w:ind w:left="360" w:hanging="360"/>
      </w:pPr>
      <w:rPr>
        <w:color w:val="FF0000"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553E6888"/>
    <w:multiLevelType w:val="hybridMultilevel"/>
    <w:tmpl w:val="ED52E45C"/>
    <w:lvl w:ilvl="0" w:tplc="4FFCC57C">
      <w:start w:val="1"/>
      <w:numFmt w:val="decimal"/>
      <w:lvlText w:val="%1."/>
      <w:lvlJc w:val="left"/>
      <w:pPr>
        <w:ind w:left="1440" w:hanging="360"/>
      </w:pPr>
      <w:rPr>
        <w:i/>
        <w:i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554916DB"/>
    <w:multiLevelType w:val="hybridMultilevel"/>
    <w:tmpl w:val="963299A0"/>
    <w:lvl w:ilvl="0" w:tplc="8E4448B4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5502BFF"/>
    <w:multiLevelType w:val="hybridMultilevel"/>
    <w:tmpl w:val="9AA41C78"/>
    <w:lvl w:ilvl="0" w:tplc="14A0A5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>
    <w:nsid w:val="55F859C1"/>
    <w:multiLevelType w:val="hybridMultilevel"/>
    <w:tmpl w:val="24ECDD22"/>
    <w:lvl w:ilvl="0" w:tplc="37CE2736">
      <w:start w:val="8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74F47BF"/>
    <w:multiLevelType w:val="hybridMultilevel"/>
    <w:tmpl w:val="49A0F9B2"/>
    <w:lvl w:ilvl="0" w:tplc="DA4E693E">
      <w:start w:val="1"/>
      <w:numFmt w:val="decimal"/>
      <w:lvlText w:val="%1."/>
      <w:lvlJc w:val="left"/>
      <w:pPr>
        <w:ind w:left="1080" w:hanging="360"/>
      </w:pPr>
      <w:rPr>
        <w:i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57B50CCB"/>
    <w:multiLevelType w:val="hybridMultilevel"/>
    <w:tmpl w:val="0BE49EDC"/>
    <w:lvl w:ilvl="0" w:tplc="F65E129E">
      <w:start w:val="5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>
    <w:nsid w:val="58905C54"/>
    <w:multiLevelType w:val="hybridMultilevel"/>
    <w:tmpl w:val="76422B6A"/>
    <w:lvl w:ilvl="0" w:tplc="E0FCA992">
      <w:start w:val="1"/>
      <w:numFmt w:val="upperRoman"/>
      <w:lvlText w:val="%1."/>
      <w:lvlJc w:val="right"/>
      <w:pPr>
        <w:ind w:left="720" w:hanging="360"/>
      </w:pPr>
      <w:rPr>
        <w:color w:val="FF0000"/>
        <w:sz w:val="36"/>
        <w:szCs w:val="36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8EC17A4"/>
    <w:multiLevelType w:val="hybridMultilevel"/>
    <w:tmpl w:val="37FAF8A6"/>
    <w:lvl w:ilvl="0" w:tplc="C2CA41F8">
      <w:start w:val="1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>
    <w:nsid w:val="5A0C382F"/>
    <w:multiLevelType w:val="hybridMultilevel"/>
    <w:tmpl w:val="850CB6EE"/>
    <w:lvl w:ilvl="0" w:tplc="6450A9CC">
      <w:start w:val="1"/>
      <w:numFmt w:val="upperRoman"/>
      <w:lvlText w:val="%1."/>
      <w:lvlJc w:val="right"/>
      <w:pPr>
        <w:ind w:left="720" w:hanging="360"/>
      </w:pPr>
      <w:rPr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A617664"/>
    <w:multiLevelType w:val="hybridMultilevel"/>
    <w:tmpl w:val="7122A70C"/>
    <w:lvl w:ilvl="0" w:tplc="F0F45A18">
      <w:start w:val="5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>
    <w:nsid w:val="5B701F2D"/>
    <w:multiLevelType w:val="hybridMultilevel"/>
    <w:tmpl w:val="007AAA82"/>
    <w:lvl w:ilvl="0" w:tplc="D8549E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5BCE2871"/>
    <w:multiLevelType w:val="hybridMultilevel"/>
    <w:tmpl w:val="4D8A3110"/>
    <w:lvl w:ilvl="0" w:tplc="B84CE6BE">
      <w:start w:val="5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C863FE4"/>
    <w:multiLevelType w:val="hybridMultilevel"/>
    <w:tmpl w:val="D2E41A22"/>
    <w:lvl w:ilvl="0" w:tplc="D17E8462">
      <w:start w:val="2"/>
      <w:numFmt w:val="arabicAlpha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CF621B4"/>
    <w:multiLevelType w:val="hybridMultilevel"/>
    <w:tmpl w:val="4DF4DA1E"/>
    <w:lvl w:ilvl="0" w:tplc="929C0EA0">
      <w:start w:val="1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>
    <w:nsid w:val="5D1822EB"/>
    <w:multiLevelType w:val="hybridMultilevel"/>
    <w:tmpl w:val="669E2698"/>
    <w:lvl w:ilvl="0" w:tplc="6BC6F724">
      <w:start w:val="1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2">
    <w:nsid w:val="609E4A3F"/>
    <w:multiLevelType w:val="hybridMultilevel"/>
    <w:tmpl w:val="221028EA"/>
    <w:lvl w:ilvl="0" w:tplc="1E8099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614D0A1E"/>
    <w:multiLevelType w:val="hybridMultilevel"/>
    <w:tmpl w:val="7BD64E04"/>
    <w:lvl w:ilvl="0" w:tplc="3D1CA8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1C9265F"/>
    <w:multiLevelType w:val="hybridMultilevel"/>
    <w:tmpl w:val="56382D64"/>
    <w:lvl w:ilvl="0" w:tplc="4EE63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1FA05D3"/>
    <w:multiLevelType w:val="hybridMultilevel"/>
    <w:tmpl w:val="23864DF8"/>
    <w:lvl w:ilvl="0" w:tplc="6010B5AE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25E08E3"/>
    <w:multiLevelType w:val="hybridMultilevel"/>
    <w:tmpl w:val="C0B2E93C"/>
    <w:lvl w:ilvl="0" w:tplc="9B5200E8">
      <w:start w:val="1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>
    <w:nsid w:val="633071E0"/>
    <w:multiLevelType w:val="hybridMultilevel"/>
    <w:tmpl w:val="6DE8EBF4"/>
    <w:lvl w:ilvl="0" w:tplc="9B5200E8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8">
    <w:nsid w:val="6548523C"/>
    <w:multiLevelType w:val="hybridMultilevel"/>
    <w:tmpl w:val="7F56A1DE"/>
    <w:lvl w:ilvl="0" w:tplc="2FA2C59E">
      <w:start w:val="1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6342E24"/>
    <w:multiLevelType w:val="hybridMultilevel"/>
    <w:tmpl w:val="A498FA20"/>
    <w:lvl w:ilvl="0" w:tplc="486251F0">
      <w:start w:val="8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6DB3200"/>
    <w:multiLevelType w:val="hybridMultilevel"/>
    <w:tmpl w:val="5D04F480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1">
    <w:nsid w:val="67951E8B"/>
    <w:multiLevelType w:val="hybridMultilevel"/>
    <w:tmpl w:val="1A58286A"/>
    <w:lvl w:ilvl="0" w:tplc="7804BBF4">
      <w:start w:val="1"/>
      <w:numFmt w:val="arabicAlpha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2">
    <w:nsid w:val="67B30C0D"/>
    <w:multiLevelType w:val="hybridMultilevel"/>
    <w:tmpl w:val="412A499C"/>
    <w:lvl w:ilvl="0" w:tplc="9B5200E8">
      <w:start w:val="1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>
    <w:nsid w:val="698B4CB8"/>
    <w:multiLevelType w:val="hybridMultilevel"/>
    <w:tmpl w:val="18C805E8"/>
    <w:lvl w:ilvl="0" w:tplc="4EE63C42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i/>
        <w:i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4">
    <w:nsid w:val="69BC27D1"/>
    <w:multiLevelType w:val="hybridMultilevel"/>
    <w:tmpl w:val="9D86B876"/>
    <w:lvl w:ilvl="0" w:tplc="2508F668">
      <w:start w:val="1"/>
      <w:numFmt w:val="decimal"/>
      <w:lvlText w:val="%1."/>
      <w:lvlJc w:val="left"/>
      <w:pPr>
        <w:ind w:left="1080" w:hanging="360"/>
      </w:pPr>
      <w:rPr>
        <w:i/>
        <w:iCs/>
        <w:color w:val="0070C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69E96889"/>
    <w:multiLevelType w:val="hybridMultilevel"/>
    <w:tmpl w:val="3DF2DFBE"/>
    <w:lvl w:ilvl="0" w:tplc="4EE63C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/>
        <w:iCs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6A330331"/>
    <w:multiLevelType w:val="hybridMultilevel"/>
    <w:tmpl w:val="ECA28F88"/>
    <w:lvl w:ilvl="0" w:tplc="4EE63C42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i/>
        <w:i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>
    <w:nsid w:val="6B0A365E"/>
    <w:multiLevelType w:val="hybridMultilevel"/>
    <w:tmpl w:val="0886474C"/>
    <w:lvl w:ilvl="0" w:tplc="4EE63C4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i/>
        <w:i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>
    <w:nsid w:val="70720271"/>
    <w:multiLevelType w:val="hybridMultilevel"/>
    <w:tmpl w:val="99F4B236"/>
    <w:lvl w:ilvl="0" w:tplc="007A8396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11802D5"/>
    <w:multiLevelType w:val="hybridMultilevel"/>
    <w:tmpl w:val="3190CEC6"/>
    <w:lvl w:ilvl="0" w:tplc="0C08DD94">
      <w:start w:val="1"/>
      <w:numFmt w:val="upperRoman"/>
      <w:lvlText w:val="%1."/>
      <w:lvlJc w:val="right"/>
      <w:pPr>
        <w:ind w:left="720" w:hanging="360"/>
      </w:pPr>
      <w:rPr>
        <w:color w:val="FF0000"/>
        <w:sz w:val="40"/>
        <w:szCs w:val="4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34A348A"/>
    <w:multiLevelType w:val="hybridMultilevel"/>
    <w:tmpl w:val="2146E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>
    <w:nsid w:val="73682F2E"/>
    <w:multiLevelType w:val="hybridMultilevel"/>
    <w:tmpl w:val="850CB6EE"/>
    <w:lvl w:ilvl="0" w:tplc="6450A9CC">
      <w:start w:val="1"/>
      <w:numFmt w:val="upperRoman"/>
      <w:lvlText w:val="%1."/>
      <w:lvlJc w:val="right"/>
      <w:pPr>
        <w:ind w:left="720" w:hanging="360"/>
      </w:pPr>
      <w:rPr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3B36FFA"/>
    <w:multiLevelType w:val="hybridMultilevel"/>
    <w:tmpl w:val="7AC8A92C"/>
    <w:lvl w:ilvl="0" w:tplc="4EE63C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/>
        <w:iCs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>
    <w:nsid w:val="73F6007C"/>
    <w:multiLevelType w:val="hybridMultilevel"/>
    <w:tmpl w:val="214E13E0"/>
    <w:lvl w:ilvl="0" w:tplc="63DEBA08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5016ED8"/>
    <w:multiLevelType w:val="hybridMultilevel"/>
    <w:tmpl w:val="C2DAAC7C"/>
    <w:lvl w:ilvl="0" w:tplc="A67A4928">
      <w:start w:val="5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50B7298"/>
    <w:multiLevelType w:val="hybridMultilevel"/>
    <w:tmpl w:val="1E76D8D4"/>
    <w:lvl w:ilvl="0" w:tplc="54000E40">
      <w:start w:val="1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5FE52C4"/>
    <w:multiLevelType w:val="hybridMultilevel"/>
    <w:tmpl w:val="4274D33E"/>
    <w:lvl w:ilvl="0" w:tplc="F49A4C3C">
      <w:start w:val="1"/>
      <w:numFmt w:val="arabicAlpha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7">
    <w:nsid w:val="763237B9"/>
    <w:multiLevelType w:val="hybridMultilevel"/>
    <w:tmpl w:val="58F6421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79BD0FC2"/>
    <w:multiLevelType w:val="hybridMultilevel"/>
    <w:tmpl w:val="4C443732"/>
    <w:lvl w:ilvl="0" w:tplc="03FE9D02">
      <w:start w:val="2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8B6727"/>
    <w:multiLevelType w:val="hybridMultilevel"/>
    <w:tmpl w:val="37FAF8A6"/>
    <w:lvl w:ilvl="0" w:tplc="C2CA41F8">
      <w:start w:val="1"/>
      <w:numFmt w:val="arabicAlpha"/>
      <w:lvlText w:val="%1."/>
      <w:lvlJc w:val="left"/>
      <w:pPr>
        <w:ind w:left="180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0">
    <w:nsid w:val="7F81412D"/>
    <w:multiLevelType w:val="hybridMultilevel"/>
    <w:tmpl w:val="8ED855AE"/>
    <w:lvl w:ilvl="0" w:tplc="0E2E585A">
      <w:start w:val="8"/>
      <w:numFmt w:val="arabicAlpha"/>
      <w:lvlText w:val="%1."/>
      <w:lvlJc w:val="left"/>
      <w:pPr>
        <w:ind w:left="180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3"/>
  </w:num>
  <w:num w:numId="2">
    <w:abstractNumId w:val="91"/>
  </w:num>
  <w:num w:numId="3">
    <w:abstractNumId w:val="8"/>
  </w:num>
  <w:num w:numId="4">
    <w:abstractNumId w:val="56"/>
  </w:num>
  <w:num w:numId="5">
    <w:abstractNumId w:val="82"/>
  </w:num>
  <w:num w:numId="6">
    <w:abstractNumId w:val="25"/>
  </w:num>
  <w:num w:numId="7">
    <w:abstractNumId w:val="11"/>
  </w:num>
  <w:num w:numId="8">
    <w:abstractNumId w:val="103"/>
  </w:num>
  <w:num w:numId="9">
    <w:abstractNumId w:val="123"/>
  </w:num>
  <w:num w:numId="10">
    <w:abstractNumId w:val="102"/>
  </w:num>
  <w:num w:numId="11">
    <w:abstractNumId w:val="119"/>
  </w:num>
  <w:num w:numId="12">
    <w:abstractNumId w:val="67"/>
  </w:num>
  <w:num w:numId="13">
    <w:abstractNumId w:val="126"/>
  </w:num>
  <w:num w:numId="14">
    <w:abstractNumId w:val="120"/>
  </w:num>
  <w:num w:numId="15">
    <w:abstractNumId w:val="37"/>
  </w:num>
  <w:num w:numId="16">
    <w:abstractNumId w:val="85"/>
  </w:num>
  <w:num w:numId="17">
    <w:abstractNumId w:val="74"/>
  </w:num>
  <w:num w:numId="18">
    <w:abstractNumId w:val="81"/>
  </w:num>
  <w:num w:numId="19">
    <w:abstractNumId w:val="98"/>
  </w:num>
  <w:num w:numId="20">
    <w:abstractNumId w:val="64"/>
  </w:num>
  <w:num w:numId="21">
    <w:abstractNumId w:val="4"/>
  </w:num>
  <w:num w:numId="22">
    <w:abstractNumId w:val="27"/>
  </w:num>
  <w:num w:numId="23">
    <w:abstractNumId w:val="90"/>
  </w:num>
  <w:num w:numId="24">
    <w:abstractNumId w:val="54"/>
  </w:num>
  <w:num w:numId="25">
    <w:abstractNumId w:val="112"/>
  </w:num>
  <w:num w:numId="26">
    <w:abstractNumId w:val="87"/>
  </w:num>
  <w:num w:numId="27">
    <w:abstractNumId w:val="124"/>
  </w:num>
  <w:num w:numId="28">
    <w:abstractNumId w:val="79"/>
  </w:num>
  <w:num w:numId="29">
    <w:abstractNumId w:val="108"/>
  </w:num>
  <w:num w:numId="30">
    <w:abstractNumId w:val="51"/>
  </w:num>
  <w:num w:numId="31">
    <w:abstractNumId w:val="19"/>
  </w:num>
  <w:num w:numId="32">
    <w:abstractNumId w:val="69"/>
  </w:num>
  <w:num w:numId="33">
    <w:abstractNumId w:val="116"/>
  </w:num>
  <w:num w:numId="34">
    <w:abstractNumId w:val="107"/>
  </w:num>
  <w:num w:numId="35">
    <w:abstractNumId w:val="66"/>
  </w:num>
  <w:num w:numId="36">
    <w:abstractNumId w:val="6"/>
  </w:num>
  <w:num w:numId="37">
    <w:abstractNumId w:val="44"/>
  </w:num>
  <w:num w:numId="38">
    <w:abstractNumId w:val="24"/>
  </w:num>
  <w:num w:numId="39">
    <w:abstractNumId w:val="29"/>
  </w:num>
  <w:num w:numId="40">
    <w:abstractNumId w:val="61"/>
  </w:num>
  <w:num w:numId="41">
    <w:abstractNumId w:val="55"/>
  </w:num>
  <w:num w:numId="42">
    <w:abstractNumId w:val="77"/>
  </w:num>
  <w:num w:numId="43">
    <w:abstractNumId w:val="73"/>
  </w:num>
  <w:num w:numId="44">
    <w:abstractNumId w:val="89"/>
  </w:num>
  <w:num w:numId="45">
    <w:abstractNumId w:val="86"/>
  </w:num>
  <w:num w:numId="46">
    <w:abstractNumId w:val="48"/>
  </w:num>
  <w:num w:numId="47">
    <w:abstractNumId w:val="52"/>
  </w:num>
  <w:num w:numId="48">
    <w:abstractNumId w:val="117"/>
  </w:num>
  <w:num w:numId="49">
    <w:abstractNumId w:val="83"/>
  </w:num>
  <w:num w:numId="50">
    <w:abstractNumId w:val="53"/>
  </w:num>
  <w:num w:numId="51">
    <w:abstractNumId w:val="59"/>
  </w:num>
  <w:num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00"/>
  </w:num>
  <w:num w:numId="54">
    <w:abstractNumId w:val="15"/>
  </w:num>
  <w:num w:numId="55">
    <w:abstractNumId w:val="68"/>
  </w:num>
  <w:num w:numId="56">
    <w:abstractNumId w:val="80"/>
  </w:num>
  <w:num w:numId="57">
    <w:abstractNumId w:val="50"/>
  </w:num>
  <w:num w:numId="58">
    <w:abstractNumId w:val="110"/>
  </w:num>
  <w:num w:numId="59">
    <w:abstractNumId w:val="78"/>
  </w:num>
  <w:num w:numId="60">
    <w:abstractNumId w:val="21"/>
  </w:num>
  <w:num w:numId="61">
    <w:abstractNumId w:val="46"/>
  </w:num>
  <w:num w:numId="62">
    <w:abstractNumId w:val="12"/>
  </w:num>
  <w:num w:numId="63">
    <w:abstractNumId w:val="35"/>
  </w:num>
  <w:num w:numId="64">
    <w:abstractNumId w:val="84"/>
  </w:num>
  <w:num w:numId="65">
    <w:abstractNumId w:val="111"/>
  </w:num>
  <w:num w:numId="66">
    <w:abstractNumId w:val="70"/>
  </w:num>
  <w:num w:numId="67">
    <w:abstractNumId w:val="95"/>
  </w:num>
  <w:num w:numId="68">
    <w:abstractNumId w:val="41"/>
  </w:num>
  <w:num w:numId="69">
    <w:abstractNumId w:val="127"/>
  </w:num>
  <w:num w:numId="70">
    <w:abstractNumId w:val="104"/>
  </w:num>
  <w:num w:numId="71">
    <w:abstractNumId w:val="99"/>
  </w:num>
  <w:num w:numId="72">
    <w:abstractNumId w:val="28"/>
  </w:num>
  <w:num w:numId="73">
    <w:abstractNumId w:val="114"/>
  </w:num>
  <w:num w:numId="74">
    <w:abstractNumId w:val="43"/>
  </w:num>
  <w:num w:numId="75">
    <w:abstractNumId w:val="75"/>
  </w:num>
  <w:num w:numId="76">
    <w:abstractNumId w:val="92"/>
  </w:num>
  <w:num w:numId="77">
    <w:abstractNumId w:val="33"/>
  </w:num>
  <w:num w:numId="78">
    <w:abstractNumId w:val="40"/>
  </w:num>
  <w:num w:numId="79">
    <w:abstractNumId w:val="20"/>
  </w:num>
  <w:num w:numId="80">
    <w:abstractNumId w:val="32"/>
  </w:num>
  <w:num w:numId="81">
    <w:abstractNumId w:val="121"/>
  </w:num>
  <w:num w:numId="82">
    <w:abstractNumId w:val="23"/>
  </w:num>
  <w:num w:numId="83">
    <w:abstractNumId w:val="129"/>
  </w:num>
  <w:num w:numId="84">
    <w:abstractNumId w:val="94"/>
  </w:num>
  <w:num w:numId="85">
    <w:abstractNumId w:val="34"/>
  </w:num>
  <w:num w:numId="86">
    <w:abstractNumId w:val="76"/>
  </w:num>
  <w:num w:numId="87">
    <w:abstractNumId w:val="101"/>
  </w:num>
  <w:num w:numId="88">
    <w:abstractNumId w:val="97"/>
  </w:num>
  <w:num w:numId="89">
    <w:abstractNumId w:val="63"/>
  </w:num>
  <w:num w:numId="90">
    <w:abstractNumId w:val="10"/>
  </w:num>
  <w:num w:numId="91">
    <w:abstractNumId w:val="42"/>
  </w:num>
  <w:num w:numId="92">
    <w:abstractNumId w:val="96"/>
  </w:num>
  <w:num w:numId="93">
    <w:abstractNumId w:val="65"/>
  </w:num>
  <w:num w:numId="94">
    <w:abstractNumId w:val="115"/>
  </w:num>
  <w:num w:numId="95">
    <w:abstractNumId w:val="22"/>
  </w:num>
  <w:num w:numId="96">
    <w:abstractNumId w:val="17"/>
  </w:num>
  <w:num w:numId="97">
    <w:abstractNumId w:val="14"/>
  </w:num>
  <w:num w:numId="98">
    <w:abstractNumId w:val="7"/>
  </w:num>
  <w:num w:numId="99">
    <w:abstractNumId w:val="88"/>
  </w:num>
  <w:num w:numId="100">
    <w:abstractNumId w:val="122"/>
  </w:num>
  <w:num w:numId="101">
    <w:abstractNumId w:val="31"/>
  </w:num>
  <w:num w:numId="102">
    <w:abstractNumId w:val="39"/>
  </w:num>
  <w:num w:numId="103">
    <w:abstractNumId w:val="109"/>
  </w:num>
  <w:num w:numId="104">
    <w:abstractNumId w:val="72"/>
  </w:num>
  <w:num w:numId="105">
    <w:abstractNumId w:val="106"/>
  </w:num>
  <w:num w:numId="106">
    <w:abstractNumId w:val="13"/>
  </w:num>
  <w:num w:numId="107">
    <w:abstractNumId w:val="26"/>
  </w:num>
  <w:num w:numId="108">
    <w:abstractNumId w:val="30"/>
  </w:num>
  <w:num w:numId="109">
    <w:abstractNumId w:val="49"/>
  </w:num>
  <w:num w:numId="110">
    <w:abstractNumId w:val="60"/>
  </w:num>
  <w:num w:numId="111">
    <w:abstractNumId w:val="47"/>
  </w:num>
  <w:num w:numId="112">
    <w:abstractNumId w:val="62"/>
  </w:num>
  <w:num w:numId="113">
    <w:abstractNumId w:val="3"/>
  </w:num>
  <w:num w:numId="114">
    <w:abstractNumId w:val="2"/>
  </w:num>
  <w:num w:numId="115">
    <w:abstractNumId w:val="58"/>
  </w:num>
  <w:num w:numId="116">
    <w:abstractNumId w:val="0"/>
  </w:num>
  <w:num w:numId="117">
    <w:abstractNumId w:val="9"/>
  </w:num>
  <w:num w:numId="118">
    <w:abstractNumId w:val="105"/>
  </w:num>
  <w:num w:numId="119">
    <w:abstractNumId w:val="57"/>
  </w:num>
  <w:num w:numId="120">
    <w:abstractNumId w:val="113"/>
  </w:num>
  <w:num w:numId="121">
    <w:abstractNumId w:val="38"/>
  </w:num>
  <w:num w:numId="122">
    <w:abstractNumId w:val="118"/>
  </w:num>
  <w:num w:numId="123">
    <w:abstractNumId w:val="5"/>
  </w:num>
  <w:num w:numId="124">
    <w:abstractNumId w:val="18"/>
  </w:num>
  <w:num w:numId="125">
    <w:abstractNumId w:val="125"/>
  </w:num>
  <w:num w:numId="126">
    <w:abstractNumId w:val="16"/>
  </w:num>
  <w:num w:numId="127">
    <w:abstractNumId w:val="130"/>
  </w:num>
  <w:num w:numId="128">
    <w:abstractNumId w:val="36"/>
  </w:num>
  <w:num w:numId="129">
    <w:abstractNumId w:val="128"/>
  </w:num>
  <w:num w:numId="130">
    <w:abstractNumId w:val="45"/>
  </w:num>
  <w:num w:numId="131">
    <w:abstractNumId w:val="71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AA"/>
    <w:rsid w:val="00003888"/>
    <w:rsid w:val="000057A5"/>
    <w:rsid w:val="00007A74"/>
    <w:rsid w:val="00011FEB"/>
    <w:rsid w:val="00013A33"/>
    <w:rsid w:val="00017F2B"/>
    <w:rsid w:val="0002678E"/>
    <w:rsid w:val="0003692F"/>
    <w:rsid w:val="00040C04"/>
    <w:rsid w:val="000430B2"/>
    <w:rsid w:val="000474C3"/>
    <w:rsid w:val="00060FFA"/>
    <w:rsid w:val="00063670"/>
    <w:rsid w:val="00064B64"/>
    <w:rsid w:val="000668C9"/>
    <w:rsid w:val="00072DBE"/>
    <w:rsid w:val="00074B82"/>
    <w:rsid w:val="000777A8"/>
    <w:rsid w:val="000801FA"/>
    <w:rsid w:val="00084861"/>
    <w:rsid w:val="00085C7F"/>
    <w:rsid w:val="00094FDC"/>
    <w:rsid w:val="000A6171"/>
    <w:rsid w:val="000B2338"/>
    <w:rsid w:val="000B5AEE"/>
    <w:rsid w:val="000B6B88"/>
    <w:rsid w:val="000B6F63"/>
    <w:rsid w:val="000C514A"/>
    <w:rsid w:val="000C575E"/>
    <w:rsid w:val="000C5FF7"/>
    <w:rsid w:val="000D162F"/>
    <w:rsid w:val="000E34EE"/>
    <w:rsid w:val="000E6078"/>
    <w:rsid w:val="00100198"/>
    <w:rsid w:val="00100E62"/>
    <w:rsid w:val="00114757"/>
    <w:rsid w:val="00116462"/>
    <w:rsid w:val="00117688"/>
    <w:rsid w:val="00120376"/>
    <w:rsid w:val="001233AA"/>
    <w:rsid w:val="0012467A"/>
    <w:rsid w:val="00130784"/>
    <w:rsid w:val="00135C3F"/>
    <w:rsid w:val="001411E4"/>
    <w:rsid w:val="00141D2C"/>
    <w:rsid w:val="001459C5"/>
    <w:rsid w:val="00147786"/>
    <w:rsid w:val="00155702"/>
    <w:rsid w:val="00160707"/>
    <w:rsid w:val="00167777"/>
    <w:rsid w:val="0017339D"/>
    <w:rsid w:val="0017592C"/>
    <w:rsid w:val="00192C7A"/>
    <w:rsid w:val="0019519D"/>
    <w:rsid w:val="0019689B"/>
    <w:rsid w:val="001A114A"/>
    <w:rsid w:val="001A2E55"/>
    <w:rsid w:val="001B6D93"/>
    <w:rsid w:val="001D0E6B"/>
    <w:rsid w:val="001D5296"/>
    <w:rsid w:val="001D67F1"/>
    <w:rsid w:val="001D7055"/>
    <w:rsid w:val="001D7C68"/>
    <w:rsid w:val="001E1EE9"/>
    <w:rsid w:val="001E5416"/>
    <w:rsid w:val="001F0EC6"/>
    <w:rsid w:val="001F35DE"/>
    <w:rsid w:val="001F37A4"/>
    <w:rsid w:val="001F5E94"/>
    <w:rsid w:val="00201DFC"/>
    <w:rsid w:val="00244094"/>
    <w:rsid w:val="00245759"/>
    <w:rsid w:val="0025394C"/>
    <w:rsid w:val="00254D02"/>
    <w:rsid w:val="00255A1B"/>
    <w:rsid w:val="00256AA8"/>
    <w:rsid w:val="00260A19"/>
    <w:rsid w:val="00263CD2"/>
    <w:rsid w:val="0028433F"/>
    <w:rsid w:val="002845A9"/>
    <w:rsid w:val="00291828"/>
    <w:rsid w:val="002941C7"/>
    <w:rsid w:val="00294746"/>
    <w:rsid w:val="00295313"/>
    <w:rsid w:val="00296A57"/>
    <w:rsid w:val="002A274D"/>
    <w:rsid w:val="002A6A0E"/>
    <w:rsid w:val="002A798A"/>
    <w:rsid w:val="002A7E99"/>
    <w:rsid w:val="002B0B63"/>
    <w:rsid w:val="002B1957"/>
    <w:rsid w:val="002B2F39"/>
    <w:rsid w:val="002D25CC"/>
    <w:rsid w:val="002D649B"/>
    <w:rsid w:val="002E2354"/>
    <w:rsid w:val="002E3F6A"/>
    <w:rsid w:val="002F411E"/>
    <w:rsid w:val="002F5BF7"/>
    <w:rsid w:val="003021E7"/>
    <w:rsid w:val="00310586"/>
    <w:rsid w:val="00311278"/>
    <w:rsid w:val="00312478"/>
    <w:rsid w:val="003166B6"/>
    <w:rsid w:val="00323273"/>
    <w:rsid w:val="003318CD"/>
    <w:rsid w:val="00332D63"/>
    <w:rsid w:val="0033458C"/>
    <w:rsid w:val="003362DE"/>
    <w:rsid w:val="00340AD0"/>
    <w:rsid w:val="00343A5E"/>
    <w:rsid w:val="00351515"/>
    <w:rsid w:val="00351C3D"/>
    <w:rsid w:val="0036408F"/>
    <w:rsid w:val="00365D83"/>
    <w:rsid w:val="003724CD"/>
    <w:rsid w:val="003779B5"/>
    <w:rsid w:val="00380824"/>
    <w:rsid w:val="00391B80"/>
    <w:rsid w:val="00392781"/>
    <w:rsid w:val="00392B45"/>
    <w:rsid w:val="00394D41"/>
    <w:rsid w:val="003A1720"/>
    <w:rsid w:val="003B0017"/>
    <w:rsid w:val="003B13ED"/>
    <w:rsid w:val="003B6A55"/>
    <w:rsid w:val="003B7355"/>
    <w:rsid w:val="003B74E5"/>
    <w:rsid w:val="003C11E2"/>
    <w:rsid w:val="003C294A"/>
    <w:rsid w:val="003C2E9A"/>
    <w:rsid w:val="003E531E"/>
    <w:rsid w:val="003F1774"/>
    <w:rsid w:val="003F1CF5"/>
    <w:rsid w:val="00400F4D"/>
    <w:rsid w:val="004053F2"/>
    <w:rsid w:val="00406912"/>
    <w:rsid w:val="00411C6C"/>
    <w:rsid w:val="00412832"/>
    <w:rsid w:val="00420921"/>
    <w:rsid w:val="00425911"/>
    <w:rsid w:val="0043031B"/>
    <w:rsid w:val="00433E28"/>
    <w:rsid w:val="00441DC1"/>
    <w:rsid w:val="00447FFC"/>
    <w:rsid w:val="004530F4"/>
    <w:rsid w:val="00462B99"/>
    <w:rsid w:val="00464A29"/>
    <w:rsid w:val="004666FA"/>
    <w:rsid w:val="00475909"/>
    <w:rsid w:val="00483078"/>
    <w:rsid w:val="00483F62"/>
    <w:rsid w:val="00497DB9"/>
    <w:rsid w:val="004A70AD"/>
    <w:rsid w:val="004B4961"/>
    <w:rsid w:val="004B4A6D"/>
    <w:rsid w:val="004C0ABF"/>
    <w:rsid w:val="004D0573"/>
    <w:rsid w:val="004D0BCB"/>
    <w:rsid w:val="004D0C5E"/>
    <w:rsid w:val="004D6B78"/>
    <w:rsid w:val="004E053E"/>
    <w:rsid w:val="004E0548"/>
    <w:rsid w:val="004E136A"/>
    <w:rsid w:val="004E1E11"/>
    <w:rsid w:val="004E3CA4"/>
    <w:rsid w:val="004E40DD"/>
    <w:rsid w:val="004E669C"/>
    <w:rsid w:val="004F24CC"/>
    <w:rsid w:val="00506D4B"/>
    <w:rsid w:val="00506D55"/>
    <w:rsid w:val="00510B82"/>
    <w:rsid w:val="00513967"/>
    <w:rsid w:val="00514736"/>
    <w:rsid w:val="0051540B"/>
    <w:rsid w:val="005274EE"/>
    <w:rsid w:val="0053310B"/>
    <w:rsid w:val="00541AA7"/>
    <w:rsid w:val="0054335E"/>
    <w:rsid w:val="00546C80"/>
    <w:rsid w:val="0055160C"/>
    <w:rsid w:val="00552E30"/>
    <w:rsid w:val="005546D8"/>
    <w:rsid w:val="00556620"/>
    <w:rsid w:val="005610CB"/>
    <w:rsid w:val="00564449"/>
    <w:rsid w:val="00565578"/>
    <w:rsid w:val="0057089C"/>
    <w:rsid w:val="00570F07"/>
    <w:rsid w:val="00575D4D"/>
    <w:rsid w:val="00580788"/>
    <w:rsid w:val="0058796B"/>
    <w:rsid w:val="00587F17"/>
    <w:rsid w:val="0059137F"/>
    <w:rsid w:val="005A078F"/>
    <w:rsid w:val="005A703C"/>
    <w:rsid w:val="005B2E3D"/>
    <w:rsid w:val="005B7AF5"/>
    <w:rsid w:val="005C0D97"/>
    <w:rsid w:val="005D0A89"/>
    <w:rsid w:val="005D7158"/>
    <w:rsid w:val="005E0D23"/>
    <w:rsid w:val="005E2018"/>
    <w:rsid w:val="005E6E4B"/>
    <w:rsid w:val="005F23B7"/>
    <w:rsid w:val="005F66CE"/>
    <w:rsid w:val="00610D92"/>
    <w:rsid w:val="00624B89"/>
    <w:rsid w:val="00631577"/>
    <w:rsid w:val="0063298A"/>
    <w:rsid w:val="0064325E"/>
    <w:rsid w:val="00644518"/>
    <w:rsid w:val="006476C0"/>
    <w:rsid w:val="00652564"/>
    <w:rsid w:val="006528C1"/>
    <w:rsid w:val="00664043"/>
    <w:rsid w:val="00665E2E"/>
    <w:rsid w:val="006663D5"/>
    <w:rsid w:val="0066797D"/>
    <w:rsid w:val="00676728"/>
    <w:rsid w:val="00676C74"/>
    <w:rsid w:val="00680FA4"/>
    <w:rsid w:val="006A5116"/>
    <w:rsid w:val="006A6240"/>
    <w:rsid w:val="006B0192"/>
    <w:rsid w:val="006B1719"/>
    <w:rsid w:val="006B4B25"/>
    <w:rsid w:val="006B546B"/>
    <w:rsid w:val="006B76A0"/>
    <w:rsid w:val="006C1235"/>
    <w:rsid w:val="006C21DB"/>
    <w:rsid w:val="006D656D"/>
    <w:rsid w:val="006D693C"/>
    <w:rsid w:val="006D6962"/>
    <w:rsid w:val="006D6B5E"/>
    <w:rsid w:val="006E0589"/>
    <w:rsid w:val="006E087F"/>
    <w:rsid w:val="006E29F5"/>
    <w:rsid w:val="006E7D10"/>
    <w:rsid w:val="006F3D62"/>
    <w:rsid w:val="006F49B3"/>
    <w:rsid w:val="00702878"/>
    <w:rsid w:val="007101DF"/>
    <w:rsid w:val="007105DD"/>
    <w:rsid w:val="0072265B"/>
    <w:rsid w:val="00735BA4"/>
    <w:rsid w:val="00741640"/>
    <w:rsid w:val="00744A09"/>
    <w:rsid w:val="007538EF"/>
    <w:rsid w:val="00755A94"/>
    <w:rsid w:val="00756BC0"/>
    <w:rsid w:val="007605DD"/>
    <w:rsid w:val="00760B2E"/>
    <w:rsid w:val="0076400A"/>
    <w:rsid w:val="007664F9"/>
    <w:rsid w:val="007668B7"/>
    <w:rsid w:val="0077017C"/>
    <w:rsid w:val="00783E63"/>
    <w:rsid w:val="0079213C"/>
    <w:rsid w:val="00795388"/>
    <w:rsid w:val="00795520"/>
    <w:rsid w:val="00797C7C"/>
    <w:rsid w:val="007B5F04"/>
    <w:rsid w:val="007C0D2D"/>
    <w:rsid w:val="007C17AA"/>
    <w:rsid w:val="007C2453"/>
    <w:rsid w:val="007C3EB0"/>
    <w:rsid w:val="007C5443"/>
    <w:rsid w:val="007D136D"/>
    <w:rsid w:val="007D1973"/>
    <w:rsid w:val="007D5750"/>
    <w:rsid w:val="007E1374"/>
    <w:rsid w:val="007E14D8"/>
    <w:rsid w:val="007E7DA2"/>
    <w:rsid w:val="007F1630"/>
    <w:rsid w:val="007F2632"/>
    <w:rsid w:val="007F71CF"/>
    <w:rsid w:val="008006C0"/>
    <w:rsid w:val="0080557D"/>
    <w:rsid w:val="00806FEC"/>
    <w:rsid w:val="00807246"/>
    <w:rsid w:val="008116BB"/>
    <w:rsid w:val="00815F74"/>
    <w:rsid w:val="008205E6"/>
    <w:rsid w:val="008254EB"/>
    <w:rsid w:val="00826D5B"/>
    <w:rsid w:val="00827B87"/>
    <w:rsid w:val="0083100A"/>
    <w:rsid w:val="00831E49"/>
    <w:rsid w:val="00836292"/>
    <w:rsid w:val="00836A69"/>
    <w:rsid w:val="00836BB9"/>
    <w:rsid w:val="008447B4"/>
    <w:rsid w:val="00846CCC"/>
    <w:rsid w:val="0085247F"/>
    <w:rsid w:val="0085767B"/>
    <w:rsid w:val="008629C1"/>
    <w:rsid w:val="008664DF"/>
    <w:rsid w:val="00870BBA"/>
    <w:rsid w:val="00872FBA"/>
    <w:rsid w:val="00877BD9"/>
    <w:rsid w:val="00885863"/>
    <w:rsid w:val="008901C7"/>
    <w:rsid w:val="008935B8"/>
    <w:rsid w:val="008966DA"/>
    <w:rsid w:val="008A1A3C"/>
    <w:rsid w:val="008A3511"/>
    <w:rsid w:val="008A5A5B"/>
    <w:rsid w:val="008B378E"/>
    <w:rsid w:val="008D3E4D"/>
    <w:rsid w:val="008D49D6"/>
    <w:rsid w:val="008D6216"/>
    <w:rsid w:val="008D7E7D"/>
    <w:rsid w:val="008E0E0F"/>
    <w:rsid w:val="008E1FFA"/>
    <w:rsid w:val="008E23C3"/>
    <w:rsid w:val="008E4848"/>
    <w:rsid w:val="008E5BCD"/>
    <w:rsid w:val="008E69C3"/>
    <w:rsid w:val="00905334"/>
    <w:rsid w:val="009121D1"/>
    <w:rsid w:val="009307BB"/>
    <w:rsid w:val="009327BF"/>
    <w:rsid w:val="009435C4"/>
    <w:rsid w:val="009441B7"/>
    <w:rsid w:val="00944914"/>
    <w:rsid w:val="0095203E"/>
    <w:rsid w:val="00954E7C"/>
    <w:rsid w:val="0096250C"/>
    <w:rsid w:val="00964604"/>
    <w:rsid w:val="00970C03"/>
    <w:rsid w:val="009737BC"/>
    <w:rsid w:val="009741D0"/>
    <w:rsid w:val="00975C2A"/>
    <w:rsid w:val="0098329B"/>
    <w:rsid w:val="00983678"/>
    <w:rsid w:val="00990157"/>
    <w:rsid w:val="00991861"/>
    <w:rsid w:val="00993169"/>
    <w:rsid w:val="0099606A"/>
    <w:rsid w:val="0099718C"/>
    <w:rsid w:val="009A4B5C"/>
    <w:rsid w:val="009B2139"/>
    <w:rsid w:val="009B41F1"/>
    <w:rsid w:val="009B5903"/>
    <w:rsid w:val="009C3E0F"/>
    <w:rsid w:val="009C5E4C"/>
    <w:rsid w:val="009D3254"/>
    <w:rsid w:val="009E5E68"/>
    <w:rsid w:val="009E5EDB"/>
    <w:rsid w:val="009F2153"/>
    <w:rsid w:val="009F2BBF"/>
    <w:rsid w:val="009F410D"/>
    <w:rsid w:val="009F443A"/>
    <w:rsid w:val="009F6ACA"/>
    <w:rsid w:val="00A0136B"/>
    <w:rsid w:val="00A03618"/>
    <w:rsid w:val="00A04D89"/>
    <w:rsid w:val="00A075A5"/>
    <w:rsid w:val="00A13CFA"/>
    <w:rsid w:val="00A13E25"/>
    <w:rsid w:val="00A17D08"/>
    <w:rsid w:val="00A17EFE"/>
    <w:rsid w:val="00A22699"/>
    <w:rsid w:val="00A6182F"/>
    <w:rsid w:val="00A637F2"/>
    <w:rsid w:val="00A746DF"/>
    <w:rsid w:val="00A75798"/>
    <w:rsid w:val="00A76172"/>
    <w:rsid w:val="00A76491"/>
    <w:rsid w:val="00A773FC"/>
    <w:rsid w:val="00A801B8"/>
    <w:rsid w:val="00A81318"/>
    <w:rsid w:val="00A82603"/>
    <w:rsid w:val="00A84347"/>
    <w:rsid w:val="00A87960"/>
    <w:rsid w:val="00A905F3"/>
    <w:rsid w:val="00AA3271"/>
    <w:rsid w:val="00AA6D3D"/>
    <w:rsid w:val="00AB0B6A"/>
    <w:rsid w:val="00AB6C39"/>
    <w:rsid w:val="00AC7D61"/>
    <w:rsid w:val="00AD6F5D"/>
    <w:rsid w:val="00AD7AD8"/>
    <w:rsid w:val="00AE186E"/>
    <w:rsid w:val="00AE4960"/>
    <w:rsid w:val="00AF2B99"/>
    <w:rsid w:val="00AF3293"/>
    <w:rsid w:val="00AF65F1"/>
    <w:rsid w:val="00B0208C"/>
    <w:rsid w:val="00B16572"/>
    <w:rsid w:val="00B1710C"/>
    <w:rsid w:val="00B210A6"/>
    <w:rsid w:val="00B215FD"/>
    <w:rsid w:val="00B229E5"/>
    <w:rsid w:val="00B23A19"/>
    <w:rsid w:val="00B243E0"/>
    <w:rsid w:val="00B24935"/>
    <w:rsid w:val="00B25EDB"/>
    <w:rsid w:val="00B303E3"/>
    <w:rsid w:val="00B316B6"/>
    <w:rsid w:val="00B32FAC"/>
    <w:rsid w:val="00B3542D"/>
    <w:rsid w:val="00B35C35"/>
    <w:rsid w:val="00B41249"/>
    <w:rsid w:val="00B537CB"/>
    <w:rsid w:val="00B55321"/>
    <w:rsid w:val="00B56813"/>
    <w:rsid w:val="00B56BB2"/>
    <w:rsid w:val="00B70C39"/>
    <w:rsid w:val="00B765E8"/>
    <w:rsid w:val="00B81665"/>
    <w:rsid w:val="00B81F56"/>
    <w:rsid w:val="00B82D3C"/>
    <w:rsid w:val="00B87069"/>
    <w:rsid w:val="00B94616"/>
    <w:rsid w:val="00B95E4C"/>
    <w:rsid w:val="00B96BC2"/>
    <w:rsid w:val="00BA4CFD"/>
    <w:rsid w:val="00BA6885"/>
    <w:rsid w:val="00BA68AB"/>
    <w:rsid w:val="00BA71C3"/>
    <w:rsid w:val="00BB08F8"/>
    <w:rsid w:val="00BC15D9"/>
    <w:rsid w:val="00BC3EC9"/>
    <w:rsid w:val="00BC45F7"/>
    <w:rsid w:val="00BC4DB8"/>
    <w:rsid w:val="00BD047F"/>
    <w:rsid w:val="00BD7BCE"/>
    <w:rsid w:val="00BF4104"/>
    <w:rsid w:val="00C01F0F"/>
    <w:rsid w:val="00C03C24"/>
    <w:rsid w:val="00C04528"/>
    <w:rsid w:val="00C04DEB"/>
    <w:rsid w:val="00C05212"/>
    <w:rsid w:val="00C11939"/>
    <w:rsid w:val="00C15726"/>
    <w:rsid w:val="00C17CDE"/>
    <w:rsid w:val="00C30FA9"/>
    <w:rsid w:val="00C318C5"/>
    <w:rsid w:val="00C37B64"/>
    <w:rsid w:val="00C40A8B"/>
    <w:rsid w:val="00C41B02"/>
    <w:rsid w:val="00C53C82"/>
    <w:rsid w:val="00C55927"/>
    <w:rsid w:val="00C561E9"/>
    <w:rsid w:val="00C5732B"/>
    <w:rsid w:val="00C66271"/>
    <w:rsid w:val="00C66BEB"/>
    <w:rsid w:val="00C676D9"/>
    <w:rsid w:val="00C71345"/>
    <w:rsid w:val="00C740A0"/>
    <w:rsid w:val="00C77E42"/>
    <w:rsid w:val="00CA4C91"/>
    <w:rsid w:val="00CB212B"/>
    <w:rsid w:val="00CB4684"/>
    <w:rsid w:val="00CC0C7C"/>
    <w:rsid w:val="00CC5634"/>
    <w:rsid w:val="00CC6FE0"/>
    <w:rsid w:val="00CD16AA"/>
    <w:rsid w:val="00CD6AEF"/>
    <w:rsid w:val="00CE2E17"/>
    <w:rsid w:val="00CE4D89"/>
    <w:rsid w:val="00CF2BD7"/>
    <w:rsid w:val="00CF35F3"/>
    <w:rsid w:val="00CF4D4C"/>
    <w:rsid w:val="00D06010"/>
    <w:rsid w:val="00D12397"/>
    <w:rsid w:val="00D13D08"/>
    <w:rsid w:val="00D14BD9"/>
    <w:rsid w:val="00D1630D"/>
    <w:rsid w:val="00D21DB2"/>
    <w:rsid w:val="00D43489"/>
    <w:rsid w:val="00D50A01"/>
    <w:rsid w:val="00D55685"/>
    <w:rsid w:val="00D572B6"/>
    <w:rsid w:val="00D576E5"/>
    <w:rsid w:val="00D579A8"/>
    <w:rsid w:val="00D65E28"/>
    <w:rsid w:val="00D66DB0"/>
    <w:rsid w:val="00D73695"/>
    <w:rsid w:val="00D8048B"/>
    <w:rsid w:val="00D83A18"/>
    <w:rsid w:val="00D874E5"/>
    <w:rsid w:val="00DA351D"/>
    <w:rsid w:val="00DA4D54"/>
    <w:rsid w:val="00DA5A07"/>
    <w:rsid w:val="00DB395C"/>
    <w:rsid w:val="00DB431C"/>
    <w:rsid w:val="00DC0D8D"/>
    <w:rsid w:val="00DC79FD"/>
    <w:rsid w:val="00DD0867"/>
    <w:rsid w:val="00DD1E4C"/>
    <w:rsid w:val="00DD759B"/>
    <w:rsid w:val="00DE303B"/>
    <w:rsid w:val="00DE38A7"/>
    <w:rsid w:val="00DE48D5"/>
    <w:rsid w:val="00DF1F54"/>
    <w:rsid w:val="00E00C53"/>
    <w:rsid w:val="00E02072"/>
    <w:rsid w:val="00E020D3"/>
    <w:rsid w:val="00E02885"/>
    <w:rsid w:val="00E128C3"/>
    <w:rsid w:val="00E209BB"/>
    <w:rsid w:val="00E25788"/>
    <w:rsid w:val="00E36F75"/>
    <w:rsid w:val="00E4154A"/>
    <w:rsid w:val="00E42B48"/>
    <w:rsid w:val="00E43F6A"/>
    <w:rsid w:val="00E57439"/>
    <w:rsid w:val="00E652F4"/>
    <w:rsid w:val="00E74580"/>
    <w:rsid w:val="00E75F87"/>
    <w:rsid w:val="00E80276"/>
    <w:rsid w:val="00E80298"/>
    <w:rsid w:val="00E807B1"/>
    <w:rsid w:val="00E83071"/>
    <w:rsid w:val="00E831FE"/>
    <w:rsid w:val="00E86F00"/>
    <w:rsid w:val="00E927AD"/>
    <w:rsid w:val="00EA5B95"/>
    <w:rsid w:val="00EB3392"/>
    <w:rsid w:val="00EB5D6D"/>
    <w:rsid w:val="00EB67B9"/>
    <w:rsid w:val="00EC47DB"/>
    <w:rsid w:val="00EC7A2F"/>
    <w:rsid w:val="00ED7B53"/>
    <w:rsid w:val="00EE548A"/>
    <w:rsid w:val="00EE6C2D"/>
    <w:rsid w:val="00EF4571"/>
    <w:rsid w:val="00EF498F"/>
    <w:rsid w:val="00EF70E2"/>
    <w:rsid w:val="00F033D3"/>
    <w:rsid w:val="00F1232F"/>
    <w:rsid w:val="00F15C29"/>
    <w:rsid w:val="00F20E24"/>
    <w:rsid w:val="00F216B6"/>
    <w:rsid w:val="00F34145"/>
    <w:rsid w:val="00F34154"/>
    <w:rsid w:val="00F4047F"/>
    <w:rsid w:val="00F47220"/>
    <w:rsid w:val="00F519CC"/>
    <w:rsid w:val="00F57420"/>
    <w:rsid w:val="00F7206C"/>
    <w:rsid w:val="00F72AAD"/>
    <w:rsid w:val="00F81479"/>
    <w:rsid w:val="00F83436"/>
    <w:rsid w:val="00F91049"/>
    <w:rsid w:val="00F95071"/>
    <w:rsid w:val="00F96713"/>
    <w:rsid w:val="00FA4894"/>
    <w:rsid w:val="00FA5B92"/>
    <w:rsid w:val="00FB2B49"/>
    <w:rsid w:val="00FC1981"/>
    <w:rsid w:val="00FC3616"/>
    <w:rsid w:val="00FC4752"/>
    <w:rsid w:val="00FC4A8F"/>
    <w:rsid w:val="00FC7CD8"/>
    <w:rsid w:val="00FD6142"/>
    <w:rsid w:val="00FE2E7E"/>
    <w:rsid w:val="00FE61A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3FB67B-311D-4E62-91C7-210C91F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9B4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166B6"/>
    <w:rPr>
      <w:color w:val="808080"/>
    </w:rPr>
  </w:style>
  <w:style w:type="table" w:styleId="GridTable6Colorful-Accent6">
    <w:name w:val="Grid Table 6 Colorful Accent 6"/>
    <w:basedOn w:val="TableNormal"/>
    <w:uiPriority w:val="51"/>
    <w:rsid w:val="00147786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12" w:space="0" w:color="7030A0"/>
        <w:left w:val="single" w:sz="12" w:space="0" w:color="7030A0"/>
        <w:bottom w:val="single" w:sz="12" w:space="0" w:color="7030A0"/>
        <w:right w:val="single" w:sz="12" w:space="0" w:color="7030A0"/>
        <w:insideH w:val="single" w:sz="12" w:space="0" w:color="7030A0"/>
        <w:insideV w:val="single" w:sz="1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54E7C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12" w:space="0" w:color="0070C0"/>
        <w:left w:val="single" w:sz="12" w:space="0" w:color="0070C0"/>
        <w:bottom w:val="single" w:sz="12" w:space="0" w:color="0070C0"/>
        <w:right w:val="single" w:sz="12" w:space="0" w:color="0070C0"/>
        <w:insideH w:val="single" w:sz="12" w:space="0" w:color="0070C0"/>
        <w:insideV w:val="single" w:sz="12" w:space="0" w:color="007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54E7C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54E7C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  <w:insideH w:val="single" w:sz="12" w:space="0" w:color="C00000"/>
        <w:insideV w:val="single" w:sz="12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668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8B7"/>
  </w:style>
  <w:style w:type="paragraph" w:styleId="Footer">
    <w:name w:val="footer"/>
    <w:basedOn w:val="Normal"/>
    <w:link w:val="FooterChar"/>
    <w:uiPriority w:val="99"/>
    <w:unhideWhenUsed/>
    <w:rsid w:val="007668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8B7"/>
  </w:style>
  <w:style w:type="paragraph" w:styleId="NormalWeb">
    <w:name w:val="Normal (Web)"/>
    <w:basedOn w:val="Normal"/>
    <w:uiPriority w:val="99"/>
    <w:semiHidden/>
    <w:unhideWhenUsed/>
    <w:rsid w:val="00244094"/>
    <w:rPr>
      <w:rFonts w:ascii="Times New Roman" w:hAnsi="Times New Roman" w:cs="Times New Roman"/>
      <w:sz w:val="24"/>
      <w:szCs w:val="24"/>
    </w:rPr>
  </w:style>
  <w:style w:type="table" w:styleId="GridTable6Colorful-Accent4">
    <w:name w:val="Grid Table 6 Colorful Accent 4"/>
    <w:basedOn w:val="TableNormal"/>
    <w:uiPriority w:val="51"/>
    <w:rsid w:val="0036408F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8" w:space="0" w:color="00B050"/>
        <w:left w:val="single" w:sz="8" w:space="0" w:color="00B050"/>
        <w:bottom w:val="single" w:sz="8" w:space="0" w:color="00B050"/>
        <w:right w:val="single" w:sz="8" w:space="0" w:color="00B050"/>
        <w:insideH w:val="single" w:sz="8" w:space="0" w:color="00B050"/>
        <w:insideV w:val="single" w:sz="8" w:space="0" w:color="00B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003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68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5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728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00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820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480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27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30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27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46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35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239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&#233;agerz&#224;m\AppData\Roaming\Microsoft\Templates\Ion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3A41CBCDE0471A9AF4188C66309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0969D-814A-4286-88F7-BFCFEAAFD594}"/>
      </w:docPartPr>
      <w:docPartBody>
        <w:p w:rsidR="007B28ED" w:rsidRDefault="00363870" w:rsidP="00363870">
          <w:pPr>
            <w:pStyle w:val="F83A41CBCDE0471A9AF4188C66309CE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BE"/>
    <w:rsid w:val="00007DCC"/>
    <w:rsid w:val="0001023E"/>
    <w:rsid w:val="00072D53"/>
    <w:rsid w:val="000C5D86"/>
    <w:rsid w:val="000E747D"/>
    <w:rsid w:val="000F456D"/>
    <w:rsid w:val="000F7F48"/>
    <w:rsid w:val="00104DEB"/>
    <w:rsid w:val="0012761E"/>
    <w:rsid w:val="0017204A"/>
    <w:rsid w:val="00175415"/>
    <w:rsid w:val="00182E79"/>
    <w:rsid w:val="001A0497"/>
    <w:rsid w:val="00201C2F"/>
    <w:rsid w:val="00211401"/>
    <w:rsid w:val="00217842"/>
    <w:rsid w:val="00243C9C"/>
    <w:rsid w:val="003335FA"/>
    <w:rsid w:val="00357B41"/>
    <w:rsid w:val="00363870"/>
    <w:rsid w:val="00366EC1"/>
    <w:rsid w:val="003720DD"/>
    <w:rsid w:val="00416634"/>
    <w:rsid w:val="0043401D"/>
    <w:rsid w:val="00552DBF"/>
    <w:rsid w:val="005E0267"/>
    <w:rsid w:val="0061118B"/>
    <w:rsid w:val="00615057"/>
    <w:rsid w:val="0063667B"/>
    <w:rsid w:val="00656ECC"/>
    <w:rsid w:val="00671DBE"/>
    <w:rsid w:val="00683A54"/>
    <w:rsid w:val="00690B48"/>
    <w:rsid w:val="00711AEB"/>
    <w:rsid w:val="00744FA5"/>
    <w:rsid w:val="007B28ED"/>
    <w:rsid w:val="007D357D"/>
    <w:rsid w:val="007E7D5F"/>
    <w:rsid w:val="00890364"/>
    <w:rsid w:val="008923E0"/>
    <w:rsid w:val="008C20AF"/>
    <w:rsid w:val="009148FE"/>
    <w:rsid w:val="00A0312D"/>
    <w:rsid w:val="00A810A8"/>
    <w:rsid w:val="00AA5B51"/>
    <w:rsid w:val="00B3368F"/>
    <w:rsid w:val="00B43F39"/>
    <w:rsid w:val="00B52B93"/>
    <w:rsid w:val="00BC23EF"/>
    <w:rsid w:val="00CF7B29"/>
    <w:rsid w:val="00D66B0E"/>
    <w:rsid w:val="00DA1020"/>
    <w:rsid w:val="00DF2F5D"/>
    <w:rsid w:val="00E101F5"/>
    <w:rsid w:val="00E22B06"/>
    <w:rsid w:val="00E90BC1"/>
    <w:rsid w:val="00EA33FE"/>
    <w:rsid w:val="00F362C1"/>
    <w:rsid w:val="00F5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B41"/>
    <w:rPr>
      <w:color w:val="808080"/>
    </w:rPr>
  </w:style>
  <w:style w:type="paragraph" w:customStyle="1" w:styleId="F64C2E26A605412E9FA4E6F3E8B18D71">
    <w:name w:val="F64C2E26A605412E9FA4E6F3E8B18D71"/>
    <w:rsid w:val="00671DBE"/>
  </w:style>
  <w:style w:type="paragraph" w:customStyle="1" w:styleId="AEBA187559D040058F97675257E7E60B">
    <w:name w:val="AEBA187559D040058F97675257E7E60B"/>
    <w:rsid w:val="00A0312D"/>
  </w:style>
  <w:style w:type="paragraph" w:customStyle="1" w:styleId="EE0951863EDF487A80EC161E83846E21">
    <w:name w:val="EE0951863EDF487A80EC161E83846E21"/>
    <w:rsid w:val="00A0312D"/>
  </w:style>
  <w:style w:type="paragraph" w:customStyle="1" w:styleId="F83A41CBCDE0471A9AF4188C66309CE0">
    <w:name w:val="F83A41CBCDE0471A9AF4188C66309CE0"/>
    <w:rsid w:val="00363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87F51F-1CE6-47E4-8659-6DB9C026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ذ. ياسين برشيل</dc:creator>
  <cp:keywords/>
  <dc:description/>
  <cp:lastModifiedBy>théagerzàm</cp:lastModifiedBy>
  <cp:revision>2</cp:revision>
  <cp:lastPrinted>2015-06-15T23:24:00Z</cp:lastPrinted>
  <dcterms:created xsi:type="dcterms:W3CDTF">2015-08-15T15:43:00Z</dcterms:created>
  <dcterms:modified xsi:type="dcterms:W3CDTF">2015-08-15T15:43:00Z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