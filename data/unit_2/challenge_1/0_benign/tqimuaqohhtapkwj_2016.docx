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DB" w:rsidRPr="00A36BC2" w:rsidRDefault="00B13F4B" w:rsidP="003618E4">
      <w:pPr>
        <w:pStyle w:val="Nombre"/>
        <w:outlineLvl w:val="0"/>
        <w:rPr>
          <w:color w:val="000000"/>
        </w:rPr>
      </w:pPr>
      <w:bookmarkStart w:id="0" w:name="_GoBack"/>
      <w:bookmarkEnd w:id="0"/>
      <w:r w:rsidRPr="00A36BC2">
        <w:rPr>
          <w:color w:val="000000"/>
        </w:rPr>
        <w:t>M</w:t>
      </w:r>
      <w:r w:rsidR="00C418EF" w:rsidRPr="00A36BC2">
        <w:rPr>
          <w:color w:val="000000"/>
        </w:rPr>
        <w:t xml:space="preserve">ELISSA </w:t>
      </w:r>
      <w:r w:rsidR="216E781E" w:rsidRPr="00A36BC2">
        <w:rPr>
          <w:color w:val="000000"/>
        </w:rPr>
        <w:t xml:space="preserve">Acuña </w:t>
      </w:r>
      <w:r w:rsidR="003618E4" w:rsidRPr="00A36BC2">
        <w:rPr>
          <w:color w:val="000000"/>
        </w:rPr>
        <w:t xml:space="preserve">BLANCo </w:t>
      </w:r>
      <w:r w:rsidR="00067C1E">
        <w:rPr>
          <w:noProof/>
          <w:color w:val="000000"/>
          <w:lang w:val="es-CR" w:eastAsia="es-CR"/>
        </w:rPr>
        <w:drawing>
          <wp:inline distT="0" distB="0" distL="0" distR="0">
            <wp:extent cx="670560" cy="632460"/>
            <wp:effectExtent l="0" t="0" r="0" b="0"/>
            <wp:docPr id="1" name="Imagen 1" descr="Descripción: Descripción: C:\Users\Usuario\Desktop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Usuario\Desktop\f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CDB" w:rsidRPr="00C55B93" w:rsidRDefault="00292CDB" w:rsidP="003C0502">
      <w:pPr>
        <w:tabs>
          <w:tab w:val="left" w:pos="3765"/>
        </w:tabs>
        <w:rPr>
          <w:rFonts w:ascii="Garamond" w:hAnsi="Garamond"/>
          <w:b/>
          <w:i/>
          <w:color w:val="000000"/>
        </w:rPr>
      </w:pPr>
      <w:r w:rsidRPr="00C55B93">
        <w:rPr>
          <w:rFonts w:ascii="Garamond" w:hAnsi="Garamond"/>
          <w:b/>
          <w:i/>
          <w:color w:val="000000"/>
        </w:rPr>
        <w:t>DATOS PERSONALES</w:t>
      </w:r>
      <w:r w:rsidR="003C0502">
        <w:rPr>
          <w:rFonts w:ascii="Garamond" w:hAnsi="Garamond"/>
          <w:b/>
          <w:i/>
          <w:color w:val="000000"/>
        </w:rPr>
        <w:tab/>
      </w:r>
    </w:p>
    <w:p w:rsidR="00292CDB" w:rsidRPr="0075051A" w:rsidRDefault="00067C1E" w:rsidP="00292CDB">
      <w:pPr>
        <w:pStyle w:val="Objetivo"/>
        <w:widowControl w:val="0"/>
        <w:tabs>
          <w:tab w:val="left" w:pos="1809"/>
        </w:tabs>
        <w:spacing w:before="0" w:after="0" w:line="240" w:lineRule="auto"/>
        <w:jc w:val="left"/>
        <w:rPr>
          <w:color w:val="000000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81914</wp:posOffset>
                </wp:positionV>
                <wp:extent cx="4914900" cy="0"/>
                <wp:effectExtent l="0" t="0" r="19050" b="1905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46A4A" id="Line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45pt" to="38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b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EeOtMbV0BApXY21EbP6sVsNf3ukNJVS9SBR4avFwNpWchI3qSEjTOAv++/aAYx5Oh1bNO5&#10;sV2AhAagc1TjcleDnz2icJgvsnyR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"/>
            </w:pict>
          </mc:Fallback>
        </mc:AlternateContent>
      </w:r>
    </w:p>
    <w:p w:rsidR="00292CDB" w:rsidRPr="0075051A" w:rsidRDefault="00C418EF" w:rsidP="00292CDB">
      <w:pPr>
        <w:pStyle w:val="Objetivo"/>
        <w:widowControl w:val="0"/>
        <w:numPr>
          <w:ilvl w:val="0"/>
          <w:numId w:val="5"/>
        </w:numPr>
        <w:tabs>
          <w:tab w:val="left" w:pos="1809"/>
        </w:tabs>
        <w:spacing w:before="0" w:after="0" w:line="240" w:lineRule="auto"/>
        <w:ind w:left="357" w:hanging="357"/>
        <w:jc w:val="left"/>
        <w:rPr>
          <w:color w:val="000000"/>
        </w:rPr>
      </w:pPr>
      <w:r w:rsidRPr="00A36BC2">
        <w:rPr>
          <w:color w:val="000000"/>
        </w:rPr>
        <w:t>Edad 34</w:t>
      </w:r>
      <w:r w:rsidR="5BD2B2E9" w:rsidRPr="00A36BC2">
        <w:rPr>
          <w:color w:val="000000"/>
        </w:rPr>
        <w:t xml:space="preserve"> años</w:t>
      </w:r>
    </w:p>
    <w:p w:rsidR="00292CDB" w:rsidRPr="0075051A" w:rsidRDefault="00292CDB" w:rsidP="00292CDB">
      <w:pPr>
        <w:pStyle w:val="Objetivo"/>
        <w:widowControl w:val="0"/>
        <w:numPr>
          <w:ilvl w:val="0"/>
          <w:numId w:val="5"/>
        </w:numPr>
        <w:tabs>
          <w:tab w:val="left" w:pos="1809"/>
        </w:tabs>
        <w:spacing w:before="0" w:after="0" w:line="240" w:lineRule="auto"/>
        <w:ind w:left="357" w:hanging="357"/>
        <w:jc w:val="left"/>
        <w:rPr>
          <w:color w:val="000000"/>
        </w:rPr>
      </w:pPr>
      <w:r w:rsidRPr="0075051A">
        <w:rPr>
          <w:color w:val="000000"/>
        </w:rPr>
        <w:t xml:space="preserve">Cédula: </w:t>
      </w:r>
      <w:r w:rsidR="00C418EF">
        <w:rPr>
          <w:color w:val="000000"/>
        </w:rPr>
        <w:t>7</w:t>
      </w:r>
      <w:r w:rsidR="005E3FA7">
        <w:rPr>
          <w:color w:val="000000"/>
        </w:rPr>
        <w:t>-1</w:t>
      </w:r>
      <w:r w:rsidR="00C418EF">
        <w:rPr>
          <w:color w:val="000000"/>
        </w:rPr>
        <w:t>3</w:t>
      </w:r>
      <w:r w:rsidR="005E3FA7">
        <w:rPr>
          <w:color w:val="000000"/>
        </w:rPr>
        <w:t>7</w:t>
      </w:r>
      <w:r w:rsidR="00C418EF">
        <w:rPr>
          <w:color w:val="000000"/>
        </w:rPr>
        <w:t>-541</w:t>
      </w:r>
    </w:p>
    <w:p w:rsidR="00292CDB" w:rsidRPr="0075051A" w:rsidRDefault="00292CDB" w:rsidP="00292CDB">
      <w:pPr>
        <w:pStyle w:val="Objetivo"/>
        <w:widowControl w:val="0"/>
        <w:numPr>
          <w:ilvl w:val="0"/>
          <w:numId w:val="6"/>
        </w:numPr>
        <w:tabs>
          <w:tab w:val="left" w:pos="1809"/>
        </w:tabs>
        <w:spacing w:before="0" w:after="0" w:line="240" w:lineRule="auto"/>
        <w:jc w:val="left"/>
        <w:rPr>
          <w:color w:val="000000"/>
        </w:rPr>
      </w:pPr>
      <w:r w:rsidRPr="0075051A">
        <w:rPr>
          <w:color w:val="000000"/>
        </w:rPr>
        <w:t xml:space="preserve">Dirección: San Francisco de Heredia, Urb. La </w:t>
      </w:r>
      <w:r w:rsidR="00AA3347" w:rsidRPr="0075051A">
        <w:rPr>
          <w:color w:val="000000"/>
        </w:rPr>
        <w:t>Liliana</w:t>
      </w:r>
      <w:r w:rsidRPr="0075051A">
        <w:rPr>
          <w:color w:val="000000"/>
        </w:rPr>
        <w:t xml:space="preserve">, frente a Panadería </w:t>
      </w:r>
      <w:smartTag w:uri="urn:schemas-microsoft-com:office:smarttags" w:element="PersonName">
        <w:smartTagPr>
          <w:attr w:name="ProductID" w:val="La Emilia"/>
        </w:smartTagPr>
        <w:r w:rsidRPr="0075051A">
          <w:rPr>
            <w:color w:val="000000"/>
          </w:rPr>
          <w:t>La Emilia</w:t>
        </w:r>
      </w:smartTag>
    </w:p>
    <w:p w:rsidR="00292CDB" w:rsidRPr="0075051A" w:rsidRDefault="00292CDB" w:rsidP="00292CDB">
      <w:pPr>
        <w:pStyle w:val="Objetivo"/>
        <w:widowControl w:val="0"/>
        <w:numPr>
          <w:ilvl w:val="0"/>
          <w:numId w:val="6"/>
        </w:numPr>
        <w:tabs>
          <w:tab w:val="left" w:pos="1809"/>
        </w:tabs>
        <w:spacing w:before="0" w:after="0" w:line="240" w:lineRule="auto"/>
        <w:jc w:val="left"/>
        <w:rPr>
          <w:color w:val="000000"/>
        </w:rPr>
      </w:pPr>
      <w:r w:rsidRPr="0075051A">
        <w:rPr>
          <w:color w:val="000000"/>
        </w:rPr>
        <w:t>Telé</w:t>
      </w:r>
      <w:r w:rsidR="00226848">
        <w:rPr>
          <w:color w:val="000000"/>
        </w:rPr>
        <w:t>fono</w:t>
      </w:r>
      <w:r w:rsidR="00C418EF">
        <w:rPr>
          <w:color w:val="000000"/>
        </w:rPr>
        <w:t xml:space="preserve">: </w:t>
      </w:r>
      <w:r w:rsidR="00067C1E">
        <w:rPr>
          <w:color w:val="000000"/>
        </w:rPr>
        <w:t>70413320</w:t>
      </w:r>
    </w:p>
    <w:p w:rsidR="005E3FA7" w:rsidRDefault="005E3FA7" w:rsidP="002337EA">
      <w:pPr>
        <w:tabs>
          <w:tab w:val="left" w:pos="900"/>
        </w:tabs>
        <w:spacing w:line="240" w:lineRule="atLeast"/>
        <w:rPr>
          <w:rFonts w:ascii="Garamond" w:hAnsi="Garamond"/>
          <w:color w:val="000000"/>
        </w:rPr>
      </w:pPr>
    </w:p>
    <w:p w:rsidR="002337EA" w:rsidRPr="00C55B93" w:rsidRDefault="002337EA" w:rsidP="002337EA">
      <w:pPr>
        <w:tabs>
          <w:tab w:val="left" w:pos="900"/>
        </w:tabs>
        <w:spacing w:line="240" w:lineRule="atLeast"/>
        <w:rPr>
          <w:rFonts w:ascii="Garamond" w:hAnsi="Garamond"/>
          <w:b/>
          <w:i/>
          <w:color w:val="000000"/>
        </w:rPr>
      </w:pPr>
      <w:r w:rsidRPr="00C55B93">
        <w:rPr>
          <w:rFonts w:ascii="Garamond" w:hAnsi="Garamond"/>
          <w:b/>
          <w:i/>
          <w:color w:val="000000"/>
        </w:rPr>
        <w:t xml:space="preserve">FORMACION </w:t>
      </w:r>
    </w:p>
    <w:p w:rsidR="002337EA" w:rsidRPr="0075051A" w:rsidRDefault="00067C1E" w:rsidP="002337EA">
      <w:pPr>
        <w:tabs>
          <w:tab w:val="left" w:pos="900"/>
        </w:tabs>
        <w:spacing w:line="240" w:lineRule="atLeast"/>
        <w:ind w:left="-23" w:right="-964"/>
        <w:rPr>
          <w:rFonts w:ascii="Garamond" w:hAnsi="Garamond"/>
          <w:color w:val="000000"/>
          <w:sz w:val="22"/>
          <w:szCs w:val="22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63499</wp:posOffset>
                </wp:positionV>
                <wp:extent cx="4914900" cy="0"/>
                <wp:effectExtent l="0" t="0" r="19050" b="1905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9F10A" id="Line 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pt" to="38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4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N8keWL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"/>
            </w:pict>
          </mc:Fallback>
        </mc:AlternateContent>
      </w:r>
    </w:p>
    <w:p w:rsidR="00292CDB" w:rsidRPr="00C55B93" w:rsidRDefault="63440816" w:rsidP="00B13F4B">
      <w:pPr>
        <w:pStyle w:val="Institucin"/>
        <w:tabs>
          <w:tab w:val="left" w:pos="360"/>
        </w:tabs>
        <w:jc w:val="left"/>
        <w:rPr>
          <w:color w:val="000000"/>
          <w:szCs w:val="22"/>
        </w:rPr>
      </w:pPr>
      <w:r w:rsidRPr="00A36BC2">
        <w:rPr>
          <w:b/>
          <w:bCs/>
          <w:color w:val="000000"/>
        </w:rPr>
        <w:t xml:space="preserve">  </w:t>
      </w:r>
      <w:r w:rsidRPr="00A36BC2">
        <w:rPr>
          <w:color w:val="000000"/>
        </w:rPr>
        <w:t xml:space="preserve">  </w:t>
      </w:r>
      <w:r w:rsidRPr="00A36BC2">
        <w:rPr>
          <w:b/>
          <w:bCs/>
          <w:color w:val="000000"/>
        </w:rPr>
        <w:t xml:space="preserve">         </w:t>
      </w:r>
      <w:r w:rsidR="00DF5760" w:rsidRPr="0A38E505">
        <w:rPr>
          <w:rFonts w:cs="Garamond"/>
          <w:color w:val="000000"/>
          <w:szCs w:val="22"/>
        </w:rPr>
        <w:t xml:space="preserve">Bachillerato </w:t>
      </w:r>
      <w:r w:rsidR="00C418EF" w:rsidRPr="0A38E505">
        <w:rPr>
          <w:rFonts w:cs="Garamond"/>
          <w:color w:val="000000"/>
          <w:szCs w:val="22"/>
        </w:rPr>
        <w:t>educación</w:t>
      </w:r>
      <w:r w:rsidR="00DF5760" w:rsidRPr="0A38E505">
        <w:rPr>
          <w:rFonts w:cs="Garamond"/>
          <w:color w:val="000000"/>
          <w:szCs w:val="22"/>
        </w:rPr>
        <w:t xml:space="preserve"> media</w:t>
      </w:r>
    </w:p>
    <w:p w:rsidR="007349FC" w:rsidRDefault="007349FC" w:rsidP="007349FC">
      <w:pPr>
        <w:outlineLvl w:val="0"/>
        <w:rPr>
          <w:rFonts w:ascii="Garamond" w:hAnsi="Garamond"/>
          <w:b/>
          <w:i/>
          <w:color w:val="000000"/>
        </w:rPr>
      </w:pPr>
    </w:p>
    <w:p w:rsidR="0008443F" w:rsidRPr="00C55B93" w:rsidRDefault="0008443F" w:rsidP="007349FC">
      <w:pPr>
        <w:outlineLvl w:val="0"/>
        <w:rPr>
          <w:rFonts w:ascii="Garamond" w:hAnsi="Garamond"/>
          <w:b/>
          <w:i/>
          <w:color w:val="000000"/>
        </w:rPr>
      </w:pPr>
      <w:r>
        <w:rPr>
          <w:rFonts w:ascii="Garamond" w:hAnsi="Garamond"/>
          <w:b/>
          <w:i/>
          <w:color w:val="000000"/>
        </w:rPr>
        <w:t>CONOCIMIENTOS</w:t>
      </w:r>
    </w:p>
    <w:p w:rsidR="007349FC" w:rsidRPr="0075051A" w:rsidRDefault="00067C1E" w:rsidP="63440816">
      <w:pPr>
        <w:tabs>
          <w:tab w:val="left" w:pos="8505"/>
          <w:tab w:val="left" w:pos="8647"/>
        </w:tabs>
        <w:rPr>
          <w:color w:val="000000"/>
          <w:sz w:val="16"/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19685</wp:posOffset>
                </wp:positionV>
                <wp:extent cx="5309870" cy="48260"/>
                <wp:effectExtent l="0" t="0" r="24130" b="27940"/>
                <wp:wrapTopAndBottom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09870" cy="4826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97A78" id="Line 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pt,1.55pt" to="41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" o:allowincell="f" strokecolor="gray" strokeweight=".5pt">
                <w10:wrap type="topAndBottom"/>
              </v:line>
            </w:pict>
          </mc:Fallback>
        </mc:AlternateContent>
      </w:r>
    </w:p>
    <w:p w:rsidR="5BD2B2E9" w:rsidRDefault="00B13F4B" w:rsidP="00B13F4B">
      <w:pPr>
        <w:pStyle w:val="Textoindependiente"/>
        <w:spacing w:after="0"/>
        <w:rPr>
          <w:color w:val="000000"/>
          <w:lang w:val="es-MX"/>
        </w:rPr>
      </w:pPr>
      <w:r>
        <w:t xml:space="preserve">      </w:t>
      </w:r>
      <w:r>
        <w:rPr>
          <w:b/>
          <w:bCs/>
          <w:color w:val="000000"/>
          <w:lang w:val="es-MX"/>
        </w:rPr>
        <w:t>Inglé</w:t>
      </w:r>
      <w:r w:rsidR="00C418EF">
        <w:rPr>
          <w:b/>
          <w:bCs/>
          <w:color w:val="000000"/>
          <w:lang w:val="es-MX"/>
        </w:rPr>
        <w:t>s</w:t>
      </w:r>
      <w:r w:rsidR="00C418EF" w:rsidRPr="5BD2B2E9">
        <w:rPr>
          <w:b/>
          <w:bCs/>
          <w:color w:val="000000"/>
          <w:lang w:val="es-MX"/>
        </w:rPr>
        <w:t xml:space="preserve"> básic</w:t>
      </w:r>
      <w:r w:rsidR="00C418EF">
        <w:rPr>
          <w:b/>
          <w:bCs/>
          <w:color w:val="000000"/>
          <w:lang w:val="es-MX"/>
        </w:rPr>
        <w:t>o</w:t>
      </w:r>
    </w:p>
    <w:p w:rsidR="00E37B75" w:rsidRDefault="00E37B75" w:rsidP="00E37B75">
      <w:pPr>
        <w:pStyle w:val="Textoindependiente"/>
        <w:tabs>
          <w:tab w:val="left" w:pos="2552"/>
          <w:tab w:val="left" w:pos="2694"/>
        </w:tabs>
        <w:spacing w:after="0"/>
        <w:ind w:left="360"/>
        <w:rPr>
          <w:color w:val="000000"/>
          <w:lang w:val="es-MX"/>
        </w:rPr>
      </w:pPr>
      <w:r>
        <w:rPr>
          <w:color w:val="000000"/>
          <w:lang w:val="es-MX"/>
        </w:rPr>
        <w:t xml:space="preserve">Manejo de Documentos y Archivo-Instituto Nacional de Aprendizaje </w:t>
      </w:r>
      <w:r w:rsidR="0008443F">
        <w:rPr>
          <w:color w:val="000000"/>
          <w:lang w:val="es-MX"/>
        </w:rPr>
        <w:t>(INA</w:t>
      </w:r>
      <w:r>
        <w:rPr>
          <w:color w:val="000000"/>
          <w:lang w:val="es-MX"/>
        </w:rPr>
        <w:t>)</w:t>
      </w:r>
    </w:p>
    <w:p w:rsidR="00E37B75" w:rsidRDefault="00E37B75" w:rsidP="00E37B75">
      <w:pPr>
        <w:pStyle w:val="Textoindependiente"/>
        <w:tabs>
          <w:tab w:val="left" w:pos="2552"/>
          <w:tab w:val="left" w:pos="2694"/>
        </w:tabs>
        <w:spacing w:after="0"/>
        <w:ind w:left="360"/>
        <w:rPr>
          <w:color w:val="000000"/>
          <w:lang w:val="es-MX"/>
        </w:rPr>
      </w:pPr>
      <w:r>
        <w:rPr>
          <w:color w:val="000000"/>
          <w:lang w:val="es-MX"/>
        </w:rPr>
        <w:t>Relaciones Humanas y Manejo de Conflictos-</w:t>
      </w:r>
      <w:r w:rsidRPr="00E37B75">
        <w:rPr>
          <w:color w:val="000000"/>
          <w:lang w:val="es-MX"/>
        </w:rPr>
        <w:t xml:space="preserve"> </w:t>
      </w:r>
      <w:r>
        <w:rPr>
          <w:color w:val="000000"/>
          <w:lang w:val="es-MX"/>
        </w:rPr>
        <w:t xml:space="preserve">Instituto Nacional de Aprendizaje </w:t>
      </w:r>
      <w:r w:rsidR="0008443F">
        <w:rPr>
          <w:color w:val="000000"/>
          <w:lang w:val="es-MX"/>
        </w:rPr>
        <w:t>(INA</w:t>
      </w:r>
      <w:r>
        <w:rPr>
          <w:color w:val="000000"/>
          <w:lang w:val="es-MX"/>
        </w:rPr>
        <w:t>)</w:t>
      </w:r>
    </w:p>
    <w:p w:rsidR="00E37B75" w:rsidRDefault="00E37B75" w:rsidP="00E37B75">
      <w:pPr>
        <w:pStyle w:val="Textoindependiente"/>
        <w:tabs>
          <w:tab w:val="left" w:pos="2552"/>
          <w:tab w:val="left" w:pos="2694"/>
        </w:tabs>
        <w:spacing w:after="0"/>
        <w:ind w:left="360"/>
        <w:rPr>
          <w:color w:val="000000"/>
          <w:lang w:val="es-MX"/>
        </w:rPr>
      </w:pPr>
      <w:r>
        <w:rPr>
          <w:color w:val="000000"/>
          <w:lang w:val="es-MX"/>
        </w:rPr>
        <w:t>Rectoría de la Salud-Servicio  Civil De Costa Rica</w:t>
      </w:r>
    </w:p>
    <w:p w:rsidR="00E37B75" w:rsidRDefault="00E37B75" w:rsidP="00E37B75">
      <w:pPr>
        <w:pStyle w:val="Textoindependiente"/>
        <w:tabs>
          <w:tab w:val="left" w:pos="2552"/>
          <w:tab w:val="left" w:pos="2694"/>
        </w:tabs>
        <w:spacing w:after="0"/>
        <w:ind w:left="360"/>
        <w:rPr>
          <w:color w:val="000000"/>
          <w:lang w:val="es-MX"/>
        </w:rPr>
      </w:pPr>
      <w:r>
        <w:rPr>
          <w:color w:val="000000"/>
          <w:lang w:val="es-MX"/>
        </w:rPr>
        <w:t>Realización de Informes-Colegio Universitario de Limón.</w:t>
      </w:r>
    </w:p>
    <w:p w:rsidR="00E37B75" w:rsidRDefault="0008443F" w:rsidP="00E37B75">
      <w:pPr>
        <w:pStyle w:val="Textoindependiente"/>
        <w:tabs>
          <w:tab w:val="left" w:pos="2552"/>
          <w:tab w:val="left" w:pos="2694"/>
        </w:tabs>
        <w:spacing w:after="0"/>
        <w:ind w:left="360"/>
        <w:rPr>
          <w:color w:val="000000"/>
          <w:lang w:val="es-MX"/>
        </w:rPr>
      </w:pPr>
      <w:r>
        <w:rPr>
          <w:color w:val="000000"/>
          <w:lang w:val="es-MX"/>
        </w:rPr>
        <w:t>Técnicas del Vendedor Estrella-Universidad de las Ventas.</w:t>
      </w:r>
    </w:p>
    <w:p w:rsidR="00E37B75" w:rsidRDefault="00E37B75" w:rsidP="00E37B75">
      <w:pPr>
        <w:pStyle w:val="Textoindependiente"/>
        <w:tabs>
          <w:tab w:val="left" w:pos="2552"/>
          <w:tab w:val="left" w:pos="2694"/>
        </w:tabs>
        <w:spacing w:after="0"/>
        <w:ind w:left="360"/>
        <w:rPr>
          <w:color w:val="000000"/>
          <w:lang w:val="es-MX"/>
        </w:rPr>
      </w:pPr>
    </w:p>
    <w:p w:rsidR="00C55B93" w:rsidRPr="00A36BC2" w:rsidRDefault="00067C1E" w:rsidP="00E37B75">
      <w:pPr>
        <w:pStyle w:val="Textoindependiente"/>
        <w:tabs>
          <w:tab w:val="left" w:pos="2552"/>
          <w:tab w:val="left" w:pos="2694"/>
        </w:tabs>
        <w:spacing w:after="0"/>
        <w:ind w:left="360"/>
        <w:rPr>
          <w:b/>
          <w:bCs/>
          <w:i/>
          <w:iCs/>
          <w:color w:val="000000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250189</wp:posOffset>
                </wp:positionV>
                <wp:extent cx="4987290" cy="0"/>
                <wp:effectExtent l="0" t="0" r="22860" b="1905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87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BE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0;margin-top:19.7pt;width:392.7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"/>
            </w:pict>
          </mc:Fallback>
        </mc:AlternateContent>
      </w:r>
      <w:r w:rsidR="63440816" w:rsidRPr="00A36BC2">
        <w:rPr>
          <w:b/>
          <w:bCs/>
          <w:i/>
          <w:iCs/>
          <w:color w:val="000000"/>
        </w:rPr>
        <w:t>EXPERIENCIA LABORAL</w:t>
      </w:r>
    </w:p>
    <w:p w:rsidR="00C418EF" w:rsidRPr="00C418EF" w:rsidRDefault="00C418EF" w:rsidP="00C418EF"/>
    <w:p w:rsidR="0F9CC15F" w:rsidRDefault="00C418EF" w:rsidP="63440816">
      <w:pPr>
        <w:pStyle w:val="Logro"/>
        <w:numPr>
          <w:ilvl w:val="0"/>
          <w:numId w:val="0"/>
        </w:numPr>
        <w:spacing w:after="120"/>
        <w:jc w:val="left"/>
      </w:pPr>
      <w:proofErr w:type="spellStart"/>
      <w:r>
        <w:rPr>
          <w:u w:val="single"/>
        </w:rPr>
        <w:t>Trópigas</w:t>
      </w:r>
      <w:proofErr w:type="spellEnd"/>
      <w:r>
        <w:rPr>
          <w:u w:val="single"/>
        </w:rPr>
        <w:t xml:space="preserve"> </w:t>
      </w:r>
    </w:p>
    <w:p w:rsidR="0F9CC15F" w:rsidRDefault="00C418EF" w:rsidP="63440816">
      <w:pPr>
        <w:pStyle w:val="Logro"/>
        <w:numPr>
          <w:ilvl w:val="0"/>
          <w:numId w:val="0"/>
        </w:numPr>
        <w:spacing w:after="120"/>
        <w:jc w:val="left"/>
      </w:pPr>
      <w:r>
        <w:t>(04-04-2002</w:t>
      </w:r>
      <w:r w:rsidR="00067BB1">
        <w:t xml:space="preserve">  al 20-02</w:t>
      </w:r>
      <w:r w:rsidR="63440816">
        <w:t>-</w:t>
      </w:r>
      <w:r>
        <w:t>2006</w:t>
      </w:r>
      <w:r w:rsidR="63440816">
        <w:t>)</w:t>
      </w:r>
    </w:p>
    <w:p w:rsidR="0F9CC15F" w:rsidRDefault="00C418EF" w:rsidP="6B237F9D">
      <w:pPr>
        <w:pStyle w:val="Logro"/>
        <w:numPr>
          <w:ilvl w:val="0"/>
          <w:numId w:val="0"/>
        </w:numPr>
        <w:spacing w:after="120"/>
      </w:pPr>
      <w:r>
        <w:t>Cajera y Administradora</w:t>
      </w:r>
    </w:p>
    <w:p w:rsidR="00C418EF" w:rsidRDefault="00C418EF" w:rsidP="6B237F9D">
      <w:pPr>
        <w:pStyle w:val="Logro"/>
        <w:numPr>
          <w:ilvl w:val="0"/>
          <w:numId w:val="0"/>
        </w:numPr>
        <w:spacing w:after="120"/>
      </w:pPr>
      <w:r>
        <w:t xml:space="preserve">Encargada de atención al </w:t>
      </w:r>
      <w:r w:rsidR="001A23B6">
        <w:t>cliente,</w:t>
      </w:r>
      <w:r>
        <w:t xml:space="preserve"> encargada de personal, responsable del aumento en ventas al mes.</w:t>
      </w:r>
    </w:p>
    <w:p w:rsidR="00067BB1" w:rsidRPr="00067BB1" w:rsidRDefault="00067BB1" w:rsidP="32E03253">
      <w:pPr>
        <w:pStyle w:val="Logro"/>
        <w:numPr>
          <w:ilvl w:val="0"/>
          <w:numId w:val="0"/>
        </w:numPr>
        <w:spacing w:after="120"/>
        <w:jc w:val="left"/>
        <w:rPr>
          <w:u w:val="single"/>
        </w:rPr>
      </w:pPr>
      <w:r w:rsidRPr="00067BB1">
        <w:rPr>
          <w:u w:val="single"/>
        </w:rPr>
        <w:t>Secretaria</w:t>
      </w:r>
    </w:p>
    <w:p w:rsidR="00067BB1" w:rsidRDefault="00067BB1" w:rsidP="685159F8">
      <w:pPr>
        <w:pStyle w:val="Logro"/>
        <w:numPr>
          <w:ilvl w:val="0"/>
          <w:numId w:val="0"/>
        </w:numPr>
        <w:spacing w:after="120"/>
        <w:jc w:val="left"/>
        <w:rPr>
          <w:b/>
          <w:bCs/>
        </w:rPr>
      </w:pPr>
      <w:r>
        <w:rPr>
          <w:b/>
          <w:bCs/>
        </w:rPr>
        <w:t xml:space="preserve">Departamento </w:t>
      </w:r>
      <w:r w:rsidR="005566E3">
        <w:rPr>
          <w:b/>
          <w:bCs/>
        </w:rPr>
        <w:t>Rectoría</w:t>
      </w:r>
      <w:r>
        <w:rPr>
          <w:b/>
          <w:bCs/>
        </w:rPr>
        <w:t xml:space="preserve"> de la Salud ( 2-5-2006 al 2-2-2014)</w:t>
      </w:r>
    </w:p>
    <w:p w:rsidR="00067BB1" w:rsidRDefault="5BD2B2E9" w:rsidP="685159F8">
      <w:pPr>
        <w:pStyle w:val="Logro"/>
        <w:numPr>
          <w:ilvl w:val="0"/>
          <w:numId w:val="0"/>
        </w:numPr>
        <w:spacing w:after="120"/>
        <w:jc w:val="left"/>
      </w:pPr>
      <w:r>
        <w:t xml:space="preserve">Puesto enfocado en </w:t>
      </w:r>
      <w:r w:rsidR="00067BB1">
        <w:t>realización de documentos, llevar actas, agendas, planificadores, encargada de preparación de actividades y reuniones.</w:t>
      </w:r>
    </w:p>
    <w:p w:rsidR="00067BB1" w:rsidRDefault="00067BB1" w:rsidP="685159F8">
      <w:pPr>
        <w:pStyle w:val="Logro"/>
        <w:numPr>
          <w:ilvl w:val="0"/>
          <w:numId w:val="0"/>
        </w:numPr>
        <w:spacing w:after="120"/>
        <w:jc w:val="left"/>
      </w:pPr>
      <w:r>
        <w:t>Encargada del proceso de gestión y administración de documentos.</w:t>
      </w:r>
    </w:p>
    <w:p w:rsidR="5BD2B2E9" w:rsidRDefault="5BD2B2E9" w:rsidP="6B237F9D">
      <w:pPr>
        <w:pStyle w:val="Logro"/>
        <w:numPr>
          <w:ilvl w:val="0"/>
          <w:numId w:val="0"/>
        </w:numPr>
        <w:spacing w:after="120"/>
        <w:jc w:val="left"/>
      </w:pPr>
      <w:r>
        <w:t xml:space="preserve"> </w:t>
      </w:r>
      <w:r w:rsidR="00067BB1">
        <w:rPr>
          <w:u w:val="single"/>
        </w:rPr>
        <w:t>Confiticos</w:t>
      </w:r>
    </w:p>
    <w:p w:rsidR="63440816" w:rsidRDefault="001A23B6" w:rsidP="32E03253">
      <w:pPr>
        <w:pStyle w:val="Logro"/>
        <w:numPr>
          <w:ilvl w:val="0"/>
          <w:numId w:val="0"/>
        </w:numPr>
        <w:spacing w:after="120"/>
        <w:jc w:val="left"/>
      </w:pPr>
      <w:r w:rsidRPr="32E03253">
        <w:rPr>
          <w:u w:val="single"/>
        </w:rPr>
        <w:t>(</w:t>
      </w:r>
      <w:r>
        <w:t>15</w:t>
      </w:r>
      <w:r w:rsidR="32E03253">
        <w:t xml:space="preserve">-04-14 al </w:t>
      </w:r>
      <w:r>
        <w:t>30</w:t>
      </w:r>
      <w:r w:rsidR="32E03253">
        <w:t>-</w:t>
      </w:r>
      <w:r>
        <w:t>04</w:t>
      </w:r>
      <w:r w:rsidR="32E03253">
        <w:t>-1</w:t>
      </w:r>
      <w:r>
        <w:t>5</w:t>
      </w:r>
      <w:r w:rsidR="32E03253">
        <w:t>)</w:t>
      </w:r>
      <w:r w:rsidR="0008443F">
        <w:t xml:space="preserve"> </w:t>
      </w:r>
    </w:p>
    <w:p w:rsidR="5BD2B2E9" w:rsidRDefault="001A23B6" w:rsidP="6B237F9D">
      <w:pPr>
        <w:pStyle w:val="Logro"/>
        <w:numPr>
          <w:ilvl w:val="0"/>
          <w:numId w:val="0"/>
        </w:numPr>
        <w:spacing w:after="120"/>
        <w:jc w:val="left"/>
      </w:pPr>
      <w:r>
        <w:rPr>
          <w:b/>
          <w:bCs/>
        </w:rPr>
        <w:t>Administradora</w:t>
      </w:r>
    </w:p>
    <w:p w:rsidR="5BD2B2E9" w:rsidRDefault="001A23B6" w:rsidP="6B237F9D">
      <w:pPr>
        <w:pStyle w:val="Logro"/>
        <w:numPr>
          <w:ilvl w:val="0"/>
          <w:numId w:val="0"/>
        </w:numPr>
        <w:spacing w:after="120"/>
        <w:jc w:val="left"/>
      </w:pPr>
      <w:r>
        <w:t xml:space="preserve">Encargada de aumento en ventas, atención al cliente, </w:t>
      </w:r>
      <w:r w:rsidR="0008443F">
        <w:t>Cumplimiento de metas</w:t>
      </w:r>
      <w:r>
        <w:t xml:space="preserve">, </w:t>
      </w:r>
      <w:r w:rsidR="0008443F">
        <w:t xml:space="preserve">responsables </w:t>
      </w:r>
      <w:r>
        <w:t>de compras y depósitos a proveedores</w:t>
      </w:r>
      <w:r w:rsidR="0008443F">
        <w:t xml:space="preserve"> y funcionarios.</w:t>
      </w:r>
    </w:p>
    <w:p w:rsidR="00DF5760" w:rsidRDefault="005339C1" w:rsidP="004152F3">
      <w:pPr>
        <w:pStyle w:val="Logro"/>
        <w:numPr>
          <w:ilvl w:val="0"/>
          <w:numId w:val="0"/>
        </w:numPr>
        <w:spacing w:after="120"/>
        <w:jc w:val="left"/>
        <w:rPr>
          <w:color w:val="000000"/>
          <w:szCs w:val="22"/>
        </w:rPr>
      </w:pPr>
      <w:r w:rsidRPr="0075051A">
        <w:rPr>
          <w:color w:val="000000"/>
          <w:szCs w:val="22"/>
        </w:rPr>
        <w:t xml:space="preserve"> </w:t>
      </w:r>
    </w:p>
    <w:sectPr w:rsidR="00DF5760" w:rsidSect="00651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start w:val="1"/>
      <w:numFmt w:val="decimal"/>
      <w:pStyle w:val="Logro"/>
      <w:lvlText w:val="%1."/>
      <w:lvlJc w:val="left"/>
      <w:rPr>
        <w:rFonts w:cs="Times New Roman"/>
      </w:rPr>
    </w:lvl>
  </w:abstractNum>
  <w:abstractNum w:abstractNumId="1">
    <w:nsid w:val="008F1497"/>
    <w:multiLevelType w:val="hybridMultilevel"/>
    <w:tmpl w:val="2758A9A6"/>
    <w:lvl w:ilvl="0" w:tplc="E08E2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4BF4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523FB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A38F3F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2AE723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E0CDB6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64E9B9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552154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CB02C1F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1F66E56"/>
    <w:multiLevelType w:val="singleLevel"/>
    <w:tmpl w:val="DCECFF4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0920422B"/>
    <w:multiLevelType w:val="hybridMultilevel"/>
    <w:tmpl w:val="70AE60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5661A"/>
    <w:multiLevelType w:val="hybridMultilevel"/>
    <w:tmpl w:val="8012B68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E6EC5"/>
    <w:multiLevelType w:val="hybridMultilevel"/>
    <w:tmpl w:val="8A84798C"/>
    <w:lvl w:ilvl="0" w:tplc="1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13EB6578"/>
    <w:multiLevelType w:val="hybridMultilevel"/>
    <w:tmpl w:val="DB40E8C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EB7F02"/>
    <w:multiLevelType w:val="hybridMultilevel"/>
    <w:tmpl w:val="6E402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025920"/>
    <w:multiLevelType w:val="hybridMultilevel"/>
    <w:tmpl w:val="D86C5AC2"/>
    <w:lvl w:ilvl="0" w:tplc="F37C9DE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37048"/>
    <w:multiLevelType w:val="hybridMultilevel"/>
    <w:tmpl w:val="AB962940"/>
    <w:lvl w:ilvl="0" w:tplc="D7EAC1A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36C3A0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AC2853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3EC644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E4F08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77269A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89AF52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6261BD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29E2E7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C452A27"/>
    <w:multiLevelType w:val="hybridMultilevel"/>
    <w:tmpl w:val="CAEC7478"/>
    <w:lvl w:ilvl="0" w:tplc="140A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1">
    <w:nsid w:val="22E8460E"/>
    <w:multiLevelType w:val="hybridMultilevel"/>
    <w:tmpl w:val="BA9EE93E"/>
    <w:lvl w:ilvl="0" w:tplc="0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3135335"/>
    <w:multiLevelType w:val="hybridMultilevel"/>
    <w:tmpl w:val="C39E250A"/>
    <w:lvl w:ilvl="0" w:tplc="7C6A875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5936F05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410FF4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874453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AA6D89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AE6EE2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F23F9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D0C75A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8D8283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3651111"/>
    <w:multiLevelType w:val="singleLevel"/>
    <w:tmpl w:val="DCECFF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45E7613"/>
    <w:multiLevelType w:val="hybridMultilevel"/>
    <w:tmpl w:val="31061BE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58C2F19"/>
    <w:multiLevelType w:val="hybridMultilevel"/>
    <w:tmpl w:val="36189D52"/>
    <w:lvl w:ilvl="0" w:tplc="F37C9DE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A72307"/>
    <w:multiLevelType w:val="singleLevel"/>
    <w:tmpl w:val="DCECFF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23F61D5"/>
    <w:multiLevelType w:val="hybridMultilevel"/>
    <w:tmpl w:val="DA22DE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0309F7"/>
    <w:multiLevelType w:val="singleLevel"/>
    <w:tmpl w:val="DCECFF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8A26EE7"/>
    <w:multiLevelType w:val="hybridMultilevel"/>
    <w:tmpl w:val="B922BD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242DC"/>
    <w:multiLevelType w:val="hybridMultilevel"/>
    <w:tmpl w:val="6CCAF8C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7C7A36"/>
    <w:multiLevelType w:val="hybridMultilevel"/>
    <w:tmpl w:val="985809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359D6"/>
    <w:multiLevelType w:val="singleLevel"/>
    <w:tmpl w:val="DCECFF42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</w:abstractNum>
  <w:abstractNum w:abstractNumId="23">
    <w:nsid w:val="4D020E83"/>
    <w:multiLevelType w:val="hybridMultilevel"/>
    <w:tmpl w:val="C2E8FA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80084"/>
    <w:multiLevelType w:val="hybridMultilevel"/>
    <w:tmpl w:val="0838BFF6"/>
    <w:lvl w:ilvl="0" w:tplc="F37C9DE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54F47"/>
    <w:multiLevelType w:val="hybridMultilevel"/>
    <w:tmpl w:val="19A431D4"/>
    <w:lvl w:ilvl="0" w:tplc="457CF6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9683D21"/>
    <w:multiLevelType w:val="hybridMultilevel"/>
    <w:tmpl w:val="921EFDB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782724"/>
    <w:multiLevelType w:val="hybridMultilevel"/>
    <w:tmpl w:val="705C1A3C"/>
    <w:lvl w:ilvl="0" w:tplc="040A0005">
      <w:start w:val="1"/>
      <w:numFmt w:val="bullet"/>
      <w:lvlText w:val=""/>
      <w:lvlJc w:val="left"/>
      <w:pPr>
        <w:tabs>
          <w:tab w:val="num" w:pos="700"/>
        </w:tabs>
        <w:ind w:left="70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28">
    <w:nsid w:val="5AC57895"/>
    <w:multiLevelType w:val="hybridMultilevel"/>
    <w:tmpl w:val="6FD0FF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00682A"/>
    <w:multiLevelType w:val="hybridMultilevel"/>
    <w:tmpl w:val="8EFCCF04"/>
    <w:lvl w:ilvl="0" w:tplc="DCECFF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641A61"/>
    <w:multiLevelType w:val="hybridMultilevel"/>
    <w:tmpl w:val="5D96B0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623D89"/>
    <w:multiLevelType w:val="hybridMultilevel"/>
    <w:tmpl w:val="E3ACF16C"/>
    <w:lvl w:ilvl="0" w:tplc="83C22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08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06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4A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4B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0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AA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A6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E6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E07CA0"/>
    <w:multiLevelType w:val="hybridMultilevel"/>
    <w:tmpl w:val="998E78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37928"/>
    <w:multiLevelType w:val="hybridMultilevel"/>
    <w:tmpl w:val="A484032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E5D3103"/>
    <w:multiLevelType w:val="hybridMultilevel"/>
    <w:tmpl w:val="17B00BA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1D5D6B"/>
    <w:multiLevelType w:val="hybridMultilevel"/>
    <w:tmpl w:val="5832F2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554FF0"/>
    <w:multiLevelType w:val="hybridMultilevel"/>
    <w:tmpl w:val="C16A856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CF2F68"/>
    <w:multiLevelType w:val="singleLevel"/>
    <w:tmpl w:val="DCECFF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12"/>
  </w:num>
  <w:num w:numId="4">
    <w:abstractNumId w:val="9"/>
  </w:num>
  <w:num w:numId="5">
    <w:abstractNumId w:val="16"/>
  </w:num>
  <w:num w:numId="6">
    <w:abstractNumId w:val="18"/>
  </w:num>
  <w:num w:numId="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2"/>
  </w:num>
  <w:num w:numId="9">
    <w:abstractNumId w:val="25"/>
  </w:num>
  <w:num w:numId="10">
    <w:abstractNumId w:val="34"/>
  </w:num>
  <w:num w:numId="11">
    <w:abstractNumId w:val="27"/>
  </w:num>
  <w:num w:numId="12">
    <w:abstractNumId w:val="13"/>
  </w:num>
  <w:num w:numId="13">
    <w:abstractNumId w:val="37"/>
  </w:num>
  <w:num w:numId="14">
    <w:abstractNumId w:val="22"/>
  </w:num>
  <w:num w:numId="15">
    <w:abstractNumId w:val="11"/>
  </w:num>
  <w:num w:numId="16">
    <w:abstractNumId w:val="29"/>
  </w:num>
  <w:num w:numId="17">
    <w:abstractNumId w:val="3"/>
  </w:num>
  <w:num w:numId="18">
    <w:abstractNumId w:val="23"/>
  </w:num>
  <w:num w:numId="19">
    <w:abstractNumId w:val="7"/>
  </w:num>
  <w:num w:numId="20">
    <w:abstractNumId w:val="6"/>
  </w:num>
  <w:num w:numId="21">
    <w:abstractNumId w:val="5"/>
  </w:num>
  <w:num w:numId="22">
    <w:abstractNumId w:val="8"/>
  </w:num>
  <w:num w:numId="23">
    <w:abstractNumId w:val="15"/>
  </w:num>
  <w:num w:numId="24">
    <w:abstractNumId w:val="24"/>
  </w:num>
  <w:num w:numId="25">
    <w:abstractNumId w:val="14"/>
  </w:num>
  <w:num w:numId="26">
    <w:abstractNumId w:val="35"/>
  </w:num>
  <w:num w:numId="27">
    <w:abstractNumId w:val="36"/>
  </w:num>
  <w:num w:numId="28">
    <w:abstractNumId w:val="21"/>
  </w:num>
  <w:num w:numId="29">
    <w:abstractNumId w:val="33"/>
  </w:num>
  <w:num w:numId="30">
    <w:abstractNumId w:val="28"/>
  </w:num>
  <w:num w:numId="31">
    <w:abstractNumId w:val="32"/>
  </w:num>
  <w:num w:numId="32">
    <w:abstractNumId w:val="4"/>
  </w:num>
  <w:num w:numId="33">
    <w:abstractNumId w:val="19"/>
  </w:num>
  <w:num w:numId="34">
    <w:abstractNumId w:val="17"/>
  </w:num>
  <w:num w:numId="35">
    <w:abstractNumId w:val="26"/>
  </w:num>
  <w:num w:numId="36">
    <w:abstractNumId w:val="20"/>
  </w:num>
  <w:num w:numId="37">
    <w:abstractNumId w:val="10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1E"/>
    <w:rsid w:val="00067BB1"/>
    <w:rsid w:val="00067C1E"/>
    <w:rsid w:val="0008443F"/>
    <w:rsid w:val="000962EA"/>
    <w:rsid w:val="000B4BC4"/>
    <w:rsid w:val="000D0DBD"/>
    <w:rsid w:val="0016404D"/>
    <w:rsid w:val="001A23B6"/>
    <w:rsid w:val="001E54C0"/>
    <w:rsid w:val="00205066"/>
    <w:rsid w:val="0022103A"/>
    <w:rsid w:val="00226848"/>
    <w:rsid w:val="002337EA"/>
    <w:rsid w:val="0024326E"/>
    <w:rsid w:val="002461BF"/>
    <w:rsid w:val="00292CDB"/>
    <w:rsid w:val="002D525F"/>
    <w:rsid w:val="002F27E1"/>
    <w:rsid w:val="00306D54"/>
    <w:rsid w:val="00313301"/>
    <w:rsid w:val="003618E4"/>
    <w:rsid w:val="0036296B"/>
    <w:rsid w:val="003C0502"/>
    <w:rsid w:val="003F239E"/>
    <w:rsid w:val="004152F3"/>
    <w:rsid w:val="00434085"/>
    <w:rsid w:val="004A0872"/>
    <w:rsid w:val="004C74F1"/>
    <w:rsid w:val="004E702B"/>
    <w:rsid w:val="005339C1"/>
    <w:rsid w:val="00543128"/>
    <w:rsid w:val="005566E3"/>
    <w:rsid w:val="00597384"/>
    <w:rsid w:val="005C528D"/>
    <w:rsid w:val="005E1F61"/>
    <w:rsid w:val="005E3FA7"/>
    <w:rsid w:val="0065127B"/>
    <w:rsid w:val="0065660A"/>
    <w:rsid w:val="00673A17"/>
    <w:rsid w:val="007027ED"/>
    <w:rsid w:val="00714F18"/>
    <w:rsid w:val="0072669F"/>
    <w:rsid w:val="007349FC"/>
    <w:rsid w:val="0075051A"/>
    <w:rsid w:val="007A3460"/>
    <w:rsid w:val="007B1327"/>
    <w:rsid w:val="007B45F7"/>
    <w:rsid w:val="0080160A"/>
    <w:rsid w:val="008A5C5C"/>
    <w:rsid w:val="008B1299"/>
    <w:rsid w:val="009319D4"/>
    <w:rsid w:val="009516AC"/>
    <w:rsid w:val="009F28A5"/>
    <w:rsid w:val="00A01897"/>
    <w:rsid w:val="00A32A6F"/>
    <w:rsid w:val="00A36BC2"/>
    <w:rsid w:val="00AA3347"/>
    <w:rsid w:val="00AF5E54"/>
    <w:rsid w:val="00AF7A16"/>
    <w:rsid w:val="00B07098"/>
    <w:rsid w:val="00B13F4B"/>
    <w:rsid w:val="00B30132"/>
    <w:rsid w:val="00B86F7B"/>
    <w:rsid w:val="00BD7C14"/>
    <w:rsid w:val="00BF309E"/>
    <w:rsid w:val="00C418EF"/>
    <w:rsid w:val="00C55B93"/>
    <w:rsid w:val="00CC54F1"/>
    <w:rsid w:val="00D24DEF"/>
    <w:rsid w:val="00D65909"/>
    <w:rsid w:val="00DF5760"/>
    <w:rsid w:val="00E37B75"/>
    <w:rsid w:val="00E60219"/>
    <w:rsid w:val="00E61CC6"/>
    <w:rsid w:val="00ED418F"/>
    <w:rsid w:val="00F14595"/>
    <w:rsid w:val="00F8522A"/>
    <w:rsid w:val="00FB71A7"/>
    <w:rsid w:val="00FD1B86"/>
    <w:rsid w:val="021E6CEB"/>
    <w:rsid w:val="0A38E505"/>
    <w:rsid w:val="0F9CC15F"/>
    <w:rsid w:val="1C1AB20B"/>
    <w:rsid w:val="1EAD07E6"/>
    <w:rsid w:val="216E781E"/>
    <w:rsid w:val="21F6C2F8"/>
    <w:rsid w:val="261BC226"/>
    <w:rsid w:val="30CDC954"/>
    <w:rsid w:val="32E03253"/>
    <w:rsid w:val="3DF07902"/>
    <w:rsid w:val="4853AF10"/>
    <w:rsid w:val="4D7EBD57"/>
    <w:rsid w:val="5673FBE2"/>
    <w:rsid w:val="5BD2B2E9"/>
    <w:rsid w:val="5FA49F2C"/>
    <w:rsid w:val="63440816"/>
    <w:rsid w:val="646FBE22"/>
    <w:rsid w:val="685159F8"/>
    <w:rsid w:val="6B237F9D"/>
    <w:rsid w:val="6EFC1CE1"/>
    <w:rsid w:val="7E8BA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3DCE271-48AC-4275-B849-33A42704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27B"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next w:val="Normal"/>
    <w:rsid w:val="00292CDB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  <w:szCs w:val="20"/>
    </w:rPr>
  </w:style>
  <w:style w:type="paragraph" w:customStyle="1" w:styleId="Objetivo">
    <w:name w:val="Objetivo"/>
    <w:basedOn w:val="Normal"/>
    <w:next w:val="Textoindependiente"/>
    <w:rsid w:val="00292CDB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Textoindependiente">
    <w:name w:val="Body Text"/>
    <w:basedOn w:val="Normal"/>
    <w:link w:val="TextoindependienteCar"/>
    <w:uiPriority w:val="99"/>
    <w:rsid w:val="00292CDB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Pr>
      <w:sz w:val="24"/>
      <w:szCs w:val="24"/>
      <w:lang w:val="es-ES" w:eastAsia="es-ES_tradnl"/>
    </w:rPr>
  </w:style>
  <w:style w:type="paragraph" w:customStyle="1" w:styleId="Organizacin">
    <w:name w:val="Organización"/>
    <w:basedOn w:val="Normal"/>
    <w:next w:val="Normal"/>
    <w:rsid w:val="00292CDB"/>
    <w:pPr>
      <w:tabs>
        <w:tab w:val="left" w:pos="1440"/>
        <w:tab w:val="right" w:pos="6480"/>
      </w:tabs>
      <w:spacing w:before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Logro">
    <w:name w:val="Logro"/>
    <w:basedOn w:val="Textoindependiente"/>
    <w:rsid w:val="00292CDB"/>
    <w:pPr>
      <w:numPr>
        <w:numId w:val="7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Institucin">
    <w:name w:val="Institución"/>
    <w:basedOn w:val="Normal"/>
    <w:next w:val="Logro"/>
    <w:rsid w:val="007349FC"/>
    <w:pPr>
      <w:tabs>
        <w:tab w:val="left" w:pos="1440"/>
        <w:tab w:val="right" w:pos="6480"/>
      </w:tabs>
      <w:spacing w:before="60" w:line="220" w:lineRule="atLeast"/>
      <w:jc w:val="both"/>
    </w:pPr>
    <w:rPr>
      <w:rFonts w:ascii="Garamond" w:hAnsi="Garamond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rsid w:val="003C05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3C0502"/>
    <w:rPr>
      <w:rFonts w:ascii="Tahoma" w:hAnsi="Tahoma" w:cs="Tahoma"/>
      <w:sz w:val="16"/>
      <w:szCs w:val="16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borio\Downloads\CURRICULUM%20meliss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55E1B-C2E8-46F0-9BE9-13124454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melissa</Template>
  <TotalTime>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WENDY  ACUÑA  MENDEZ</vt:lpstr>
    </vt:vector>
  </TitlesOfParts>
  <Company>The houze!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WENDY  ACUÑA  MENDEZ</dc:title>
  <dc:creator>rsaborio</dc:creator>
  <cp:lastModifiedBy>Marcos</cp:lastModifiedBy>
  <cp:revision>2</cp:revision>
  <cp:lastPrinted>2012-06-15T14:36:00Z</cp:lastPrinted>
  <dcterms:created xsi:type="dcterms:W3CDTF">2016-06-08T15:46:00Z</dcterms:created>
  <dcterms:modified xsi:type="dcterms:W3CDTF">2016-06-08T15:46:00Z</dcterms:modified>
</cp:coreProperties>
</file>