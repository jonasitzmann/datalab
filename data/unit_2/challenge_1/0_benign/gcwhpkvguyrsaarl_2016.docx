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C73" w:rsidRDefault="00D83F2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356388" cy="3621997"/>
            <wp:effectExtent l="19050" t="0" r="0" b="0"/>
            <wp:wrapNone/>
            <wp:docPr id="1" name="図 1" descr="C:\Documents and Settings\i-chieyo\My Documents\My Pictures\Microsoft クリップ オーガナイザ\MPj0309376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i-chieyo\My Documents\My Pictures\Microsoft クリップ オーガナイザ\MPj03093760000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388" cy="362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1A1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6.25pt;margin-top:181.9pt;width:191.7pt;height:44.2pt;z-index:251659264;mso-position-horizontal-relative:text;mso-position-vertical-relative:text" fillcolor="white [3212]" strokecolor="#502800" strokeweight="1.5pt">
            <v:textbox style="mso-next-textbox:#_x0000_s1032" inset="1mm,1mm,1mm,1mm">
              <w:txbxContent>
                <w:p w:rsidR="005C36CF" w:rsidRPr="00DF3113" w:rsidRDefault="005C36CF" w:rsidP="005C36CF">
                  <w:pPr>
                    <w:spacing w:line="220" w:lineRule="exact"/>
                    <w:jc w:val="center"/>
                    <w:rPr>
                      <w:rFonts w:ascii="ＭＳ Ｐゴシック" w:eastAsia="ＭＳ Ｐゴシック" w:hAnsi="ＭＳ Ｐゴシック"/>
                      <w:color w:val="502800"/>
                      <w:sz w:val="15"/>
                      <w:szCs w:val="15"/>
                    </w:rPr>
                  </w:pPr>
                  <w:r w:rsidRPr="00DF3113">
                    <w:rPr>
                      <w:rFonts w:ascii="ＭＳ Ｐゴシック" w:eastAsia="ＭＳ Ｐゴシック" w:hAnsi="ＭＳ Ｐゴシック" w:hint="eastAsia"/>
                      <w:color w:val="502800"/>
                      <w:sz w:val="15"/>
                      <w:szCs w:val="15"/>
                    </w:rPr>
                    <w:t>〒000-0000</w:t>
                  </w:r>
                </w:p>
                <w:p w:rsidR="005C36CF" w:rsidRPr="00DF3113" w:rsidRDefault="005C36CF" w:rsidP="005C36CF">
                  <w:pPr>
                    <w:spacing w:line="180" w:lineRule="exact"/>
                    <w:jc w:val="center"/>
                    <w:rPr>
                      <w:rFonts w:ascii="ＭＳ Ｐゴシック" w:eastAsia="ＭＳ Ｐゴシック" w:hAnsi="ＭＳ Ｐゴシック"/>
                      <w:color w:val="502800"/>
                      <w:sz w:val="17"/>
                      <w:szCs w:val="17"/>
                    </w:rPr>
                  </w:pPr>
                  <w:r w:rsidRPr="00DF3113">
                    <w:rPr>
                      <w:rFonts w:ascii="ＭＳ Ｐゴシック" w:eastAsia="ＭＳ Ｐゴシック" w:hAnsi="ＭＳ Ｐゴシック" w:hint="eastAsia"/>
                      <w:color w:val="502800"/>
                      <w:sz w:val="17"/>
                      <w:szCs w:val="17"/>
                    </w:rPr>
                    <w:t>〇〇県〇〇市〇〇町〇〇丁目〇〇番地〇〇号</w:t>
                  </w:r>
                </w:p>
                <w:p w:rsidR="005C36CF" w:rsidRPr="00DF3113" w:rsidRDefault="005C36CF" w:rsidP="005C36CF">
                  <w:pPr>
                    <w:spacing w:line="340" w:lineRule="exact"/>
                    <w:jc w:val="center"/>
                    <w:rPr>
                      <w:rFonts w:ascii="ＭＳ Ｐゴシック" w:eastAsia="ＭＳ Ｐゴシック" w:hAnsi="ＭＳ Ｐゴシック"/>
                      <w:color w:val="502800"/>
                      <w:sz w:val="20"/>
                      <w:szCs w:val="20"/>
                    </w:rPr>
                  </w:pPr>
                  <w:r w:rsidRPr="00DF3113">
                    <w:rPr>
                      <w:rFonts w:ascii="ＭＳ Ｐゴシック" w:eastAsia="ＭＳ Ｐゴシック" w:hAnsi="ＭＳ Ｐゴシック" w:hint="eastAsia"/>
                      <w:color w:val="502800"/>
                      <w:sz w:val="20"/>
                      <w:szCs w:val="20"/>
                    </w:rPr>
                    <w:t>家間賀　宅子</w:t>
                  </w:r>
                </w:p>
              </w:txbxContent>
            </v:textbox>
          </v:shape>
        </w:pict>
      </w:r>
    </w:p>
    <w:sectPr w:rsidR="003D0C73" w:rsidSect="009F5455">
      <w:pgSz w:w="8392" w:h="5670" w:orient="landscape" w:code="43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6F5" w:rsidRDefault="00D416F5" w:rsidP="005C36CF">
      <w:r>
        <w:separator/>
      </w:r>
    </w:p>
  </w:endnote>
  <w:endnote w:type="continuationSeparator" w:id="0">
    <w:p w:rsidR="00D416F5" w:rsidRDefault="00D416F5" w:rsidP="005C3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6F5" w:rsidRDefault="00D416F5" w:rsidP="005C36CF">
      <w:r>
        <w:separator/>
      </w:r>
    </w:p>
  </w:footnote>
  <w:footnote w:type="continuationSeparator" w:id="0">
    <w:p w:rsidR="00D416F5" w:rsidRDefault="00D416F5" w:rsidP="005C36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208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3F0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3314">
      <v:textbox inset="5.85pt,.7pt,5.85pt,.7pt"/>
      <o:colormenu v:ext="edit" fillcolor="#00b0f0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429D"/>
    <w:rsid w:val="0000429D"/>
    <w:rsid w:val="002178AD"/>
    <w:rsid w:val="003D0C73"/>
    <w:rsid w:val="004418F5"/>
    <w:rsid w:val="004721B3"/>
    <w:rsid w:val="005A59EA"/>
    <w:rsid w:val="005C36CF"/>
    <w:rsid w:val="008C236E"/>
    <w:rsid w:val="009C0048"/>
    <w:rsid w:val="009F5455"/>
    <w:rsid w:val="00A1241C"/>
    <w:rsid w:val="00A3577F"/>
    <w:rsid w:val="00A547A6"/>
    <w:rsid w:val="00B11E55"/>
    <w:rsid w:val="00C54112"/>
    <w:rsid w:val="00D31A19"/>
    <w:rsid w:val="00D416F5"/>
    <w:rsid w:val="00D83F28"/>
    <w:rsid w:val="00DF3113"/>
    <w:rsid w:val="00F55B87"/>
    <w:rsid w:val="00F85AB2"/>
    <w:rsid w:val="00FF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v:textbox inset="5.85pt,.7pt,5.85pt,.7pt"/>
      <o:colormenu v:ext="edit" fillcolor="#00b0f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0C7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F54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rsid w:val="009F545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5">
    <w:name w:val="header"/>
    <w:basedOn w:val="a"/>
    <w:link w:val="a6"/>
    <w:rsid w:val="005C36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5C36CF"/>
    <w:rPr>
      <w:kern w:val="2"/>
      <w:sz w:val="21"/>
      <w:szCs w:val="24"/>
    </w:rPr>
  </w:style>
  <w:style w:type="paragraph" w:styleId="a7">
    <w:name w:val="footer"/>
    <w:basedOn w:val="a"/>
    <w:link w:val="a8"/>
    <w:rsid w:val="005C36C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5C36CF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yaoka\AppData\Roaming\Microsoft\Templates\psctcrd_married_red_blue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4CBAA6A-E4A7-4B1C-AB43-FE40AB3B37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psctcrd_married_red_blue.dotx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結婚報告はがき (赤と青)</vt:lpstr>
    </vt:vector>
  </TitlesOfParts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結婚報告はがき (赤と青)</dc:title>
  <dc:creator/>
  <cp:lastModifiedBy/>
  <cp:revision>1</cp:revision>
  <dcterms:created xsi:type="dcterms:W3CDTF">2015-12-25T05:21:00Z</dcterms:created>
  <dcterms:modified xsi:type="dcterms:W3CDTF">2016-01-05T02:47:00Z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TC102776489990</vt:lpwstr>
  </property>
</Properties>
</file>