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9E3" w:rsidRDefault="00A7671E" w:rsidP="00A7671E">
      <w:pPr>
        <w:spacing w:line="240" w:lineRule="auto"/>
        <w:rPr>
          <w:rFonts w:ascii="Verdana" w:hAnsi="Verdana"/>
          <w:sz w:val="18"/>
          <w:szCs w:val="18"/>
        </w:rPr>
      </w:pPr>
      <w:r w:rsidRPr="00A7671E">
        <w:rPr>
          <w:rFonts w:ascii="Verdana" w:hAnsi="Verdana"/>
          <w:b/>
          <w:sz w:val="18"/>
          <w:szCs w:val="18"/>
        </w:rPr>
        <w:t>Groepsvoorlichting</w:t>
      </w:r>
      <w:r>
        <w:rPr>
          <w:rFonts w:ascii="Verdana" w:hAnsi="Verdana"/>
          <w:b/>
          <w:sz w:val="18"/>
          <w:szCs w:val="18"/>
        </w:rPr>
        <w:t xml:space="preserve"> “Goed zitten op iedere werkplek”: </w:t>
      </w:r>
      <w:r w:rsidR="007019E3">
        <w:rPr>
          <w:rFonts w:ascii="Verdana" w:hAnsi="Verdana"/>
          <w:sz w:val="18"/>
          <w:szCs w:val="18"/>
        </w:rPr>
        <w:t xml:space="preserve">EC O&amp;P kan groepsvoorlichtingen </w:t>
      </w:r>
      <w:r>
        <w:rPr>
          <w:rFonts w:ascii="Verdana" w:hAnsi="Verdana"/>
          <w:sz w:val="18"/>
          <w:szCs w:val="18"/>
        </w:rPr>
        <w:t xml:space="preserve">verzorgen voor </w:t>
      </w:r>
      <w:r w:rsidR="007019E3">
        <w:rPr>
          <w:rFonts w:ascii="Verdana" w:hAnsi="Verdana"/>
          <w:sz w:val="18"/>
          <w:szCs w:val="18"/>
        </w:rPr>
        <w:t>groepen va</w:t>
      </w:r>
      <w:r>
        <w:rPr>
          <w:rFonts w:ascii="Verdana" w:hAnsi="Verdana"/>
          <w:sz w:val="18"/>
          <w:szCs w:val="18"/>
        </w:rPr>
        <w:t>n minimaal 10 personen</w:t>
      </w:r>
      <w:r w:rsidR="007019E3">
        <w:rPr>
          <w:rFonts w:ascii="Verdana" w:hAnsi="Verdana"/>
          <w:sz w:val="18"/>
          <w:szCs w:val="18"/>
        </w:rPr>
        <w:t xml:space="preserve">. </w:t>
      </w:r>
      <w:r>
        <w:rPr>
          <w:rFonts w:ascii="Verdana" w:hAnsi="Verdana"/>
          <w:sz w:val="18"/>
          <w:szCs w:val="18"/>
        </w:rPr>
        <w:t>Dit kan vooral nuttig zijn bij</w:t>
      </w:r>
      <w:r w:rsidR="007019E3" w:rsidRPr="006C6744">
        <w:rPr>
          <w:rFonts w:ascii="Verdana" w:hAnsi="Verdana"/>
          <w:sz w:val="18"/>
          <w:szCs w:val="18"/>
        </w:rPr>
        <w:t xml:space="preserve"> verhuizingen of aanpassing</w:t>
      </w:r>
      <w:r w:rsidR="007019E3">
        <w:rPr>
          <w:rFonts w:ascii="Verdana" w:hAnsi="Verdana"/>
          <w:sz w:val="18"/>
          <w:szCs w:val="18"/>
        </w:rPr>
        <w:t xml:space="preserve"> van</w:t>
      </w:r>
      <w:r w:rsidR="007019E3" w:rsidRPr="006C6744">
        <w:rPr>
          <w:rFonts w:ascii="Verdana" w:hAnsi="Verdana"/>
          <w:sz w:val="18"/>
          <w:szCs w:val="18"/>
        </w:rPr>
        <w:t xml:space="preserve"> werkplekken</w:t>
      </w:r>
      <w:r w:rsidR="007019E3">
        <w:rPr>
          <w:rFonts w:ascii="Verdana" w:hAnsi="Verdana"/>
          <w:sz w:val="18"/>
          <w:szCs w:val="18"/>
        </w:rPr>
        <w:t xml:space="preserve"> (denk aan introductie van sta-zitwerkplekken en desk bikes)</w:t>
      </w:r>
      <w:r w:rsidR="007019E3" w:rsidRPr="006C6744">
        <w:rPr>
          <w:rFonts w:ascii="Verdana" w:hAnsi="Verdana"/>
          <w:sz w:val="18"/>
          <w:szCs w:val="18"/>
        </w:rPr>
        <w:t>.</w:t>
      </w:r>
    </w:p>
    <w:p w:rsidR="00F3623D" w:rsidRDefault="00F3623D" w:rsidP="00A7671E">
      <w:pPr>
        <w:tabs>
          <w:tab w:val="clear" w:pos="851"/>
        </w:tabs>
        <w:overflowPunct/>
        <w:autoSpaceDE/>
        <w:autoSpaceDN/>
        <w:adjustRightInd/>
        <w:spacing w:line="240" w:lineRule="auto"/>
        <w:textAlignment w:val="auto"/>
        <w:rPr>
          <w:rFonts w:ascii="Verdana" w:hAnsi="Verdana"/>
          <w:sz w:val="18"/>
          <w:szCs w:val="18"/>
        </w:rPr>
      </w:pPr>
    </w:p>
    <w:p w:rsidR="007019E3" w:rsidRDefault="007019E3" w:rsidP="00A7671E">
      <w:pPr>
        <w:spacing w:line="240" w:lineRule="auto"/>
        <w:rPr>
          <w:rFonts w:ascii="Verdana" w:hAnsi="Verdana"/>
          <w:sz w:val="18"/>
          <w:szCs w:val="18"/>
        </w:rPr>
      </w:pPr>
      <w:r w:rsidRPr="007019E3">
        <w:rPr>
          <w:rFonts w:ascii="Verdana" w:hAnsi="Verdana"/>
          <w:b/>
          <w:sz w:val="18"/>
          <w:szCs w:val="18"/>
        </w:rPr>
        <w:t>Ergocoachtraining</w:t>
      </w:r>
      <w:r w:rsidR="00A7671E">
        <w:rPr>
          <w:rFonts w:ascii="Verdana" w:hAnsi="Verdana"/>
          <w:b/>
          <w:sz w:val="18"/>
          <w:szCs w:val="18"/>
        </w:rPr>
        <w:t xml:space="preserve">: </w:t>
      </w:r>
      <w:r w:rsidR="00A7671E">
        <w:rPr>
          <w:rFonts w:ascii="Verdana" w:hAnsi="Verdana"/>
          <w:sz w:val="18"/>
          <w:szCs w:val="18"/>
        </w:rPr>
        <w:t>Me</w:t>
      </w:r>
      <w:r w:rsidRPr="007019E3">
        <w:rPr>
          <w:rFonts w:ascii="Verdana" w:hAnsi="Verdana"/>
          <w:sz w:val="18"/>
          <w:szCs w:val="18"/>
        </w:rPr>
        <w:t xml:space="preserve">dewerkers binnen de organisatie </w:t>
      </w:r>
      <w:r w:rsidR="00A7671E">
        <w:rPr>
          <w:rFonts w:ascii="Verdana" w:hAnsi="Verdana"/>
          <w:sz w:val="18"/>
          <w:szCs w:val="18"/>
        </w:rPr>
        <w:t xml:space="preserve">kunnen </w:t>
      </w:r>
      <w:r w:rsidRPr="007019E3">
        <w:rPr>
          <w:rFonts w:ascii="Verdana" w:hAnsi="Verdana"/>
          <w:sz w:val="18"/>
          <w:szCs w:val="18"/>
        </w:rPr>
        <w:t>door EC O&amp;P worden opgeleid zodat zij de rol van ergocoach kunnen vervullen. De training bes</w:t>
      </w:r>
      <w:r w:rsidR="00A7671E">
        <w:rPr>
          <w:rFonts w:ascii="Verdana" w:hAnsi="Verdana"/>
          <w:sz w:val="18"/>
          <w:szCs w:val="18"/>
        </w:rPr>
        <w:t>l</w:t>
      </w:r>
      <w:r w:rsidRPr="007019E3">
        <w:rPr>
          <w:rFonts w:ascii="Verdana" w:hAnsi="Verdana"/>
          <w:sz w:val="18"/>
          <w:szCs w:val="18"/>
        </w:rPr>
        <w:t xml:space="preserve">aat </w:t>
      </w:r>
      <w:r w:rsidR="00A7671E">
        <w:rPr>
          <w:rFonts w:ascii="Verdana" w:hAnsi="Verdana"/>
          <w:sz w:val="18"/>
          <w:szCs w:val="18"/>
        </w:rPr>
        <w:t>2</w:t>
      </w:r>
      <w:r w:rsidRPr="007019E3">
        <w:rPr>
          <w:rFonts w:ascii="Verdana" w:hAnsi="Verdana"/>
          <w:sz w:val="18"/>
          <w:szCs w:val="18"/>
        </w:rPr>
        <w:t xml:space="preserve"> dagdelen, gegeven op 1 dag. De ochtendsessie is inform</w:t>
      </w:r>
      <w:r w:rsidR="00A7671E">
        <w:rPr>
          <w:rFonts w:ascii="Verdana" w:hAnsi="Verdana"/>
          <w:sz w:val="18"/>
          <w:szCs w:val="18"/>
        </w:rPr>
        <w:t>atief en de middag is praktijk.</w:t>
      </w:r>
    </w:p>
    <w:p w:rsidR="007019E3" w:rsidRPr="007019E3" w:rsidRDefault="007019E3" w:rsidP="00A7671E">
      <w:pPr>
        <w:pStyle w:val="Lijstalinea"/>
        <w:spacing w:line="240" w:lineRule="auto"/>
        <w:ind w:left="360"/>
        <w:rPr>
          <w:rFonts w:ascii="Verdana" w:hAnsi="Verdana"/>
          <w:sz w:val="18"/>
          <w:szCs w:val="18"/>
        </w:rPr>
      </w:pPr>
      <w:r w:rsidRPr="007019E3">
        <w:rPr>
          <w:rFonts w:ascii="Verdana" w:hAnsi="Verdana"/>
          <w:sz w:val="18"/>
          <w:szCs w:val="18"/>
        </w:rPr>
        <w:tab/>
      </w:r>
    </w:p>
    <w:p w:rsidR="007019E3" w:rsidRPr="007019E3" w:rsidRDefault="007019E3" w:rsidP="00A7671E">
      <w:pPr>
        <w:spacing w:line="240" w:lineRule="auto"/>
        <w:rPr>
          <w:rFonts w:ascii="Verdana" w:hAnsi="Verdana"/>
          <w:sz w:val="18"/>
          <w:szCs w:val="18"/>
        </w:rPr>
      </w:pPr>
      <w:r w:rsidRPr="007019E3">
        <w:rPr>
          <w:rFonts w:ascii="Verdana" w:hAnsi="Verdana"/>
          <w:b/>
          <w:sz w:val="18"/>
          <w:szCs w:val="18"/>
        </w:rPr>
        <w:t>Til,duw en trekinstructie</w:t>
      </w:r>
      <w:r w:rsidR="00A7671E">
        <w:rPr>
          <w:rFonts w:ascii="Verdana" w:hAnsi="Verdana"/>
          <w:b/>
          <w:sz w:val="18"/>
          <w:szCs w:val="18"/>
        </w:rPr>
        <w:t xml:space="preserve">: </w:t>
      </w:r>
      <w:r w:rsidR="00281495">
        <w:rPr>
          <w:rFonts w:ascii="Verdana" w:hAnsi="Verdana"/>
          <w:sz w:val="18"/>
          <w:szCs w:val="18"/>
        </w:rPr>
        <w:t>Besproken</w:t>
      </w:r>
      <w:r w:rsidRPr="007019E3">
        <w:rPr>
          <w:rFonts w:ascii="Verdana" w:hAnsi="Verdana"/>
          <w:sz w:val="18"/>
          <w:szCs w:val="18"/>
        </w:rPr>
        <w:t xml:space="preserve"> word</w:t>
      </w:r>
      <w:r w:rsidR="00A7671E">
        <w:rPr>
          <w:rFonts w:ascii="Verdana" w:hAnsi="Verdana"/>
          <w:sz w:val="18"/>
          <w:szCs w:val="18"/>
        </w:rPr>
        <w:t>t</w:t>
      </w:r>
      <w:r w:rsidRPr="007019E3">
        <w:rPr>
          <w:rFonts w:ascii="Verdana" w:hAnsi="Verdana"/>
          <w:sz w:val="18"/>
          <w:szCs w:val="18"/>
        </w:rPr>
        <w:t xml:space="preserve"> waarop men moet letten bij tillen van zware gewichten en vooruitduwen of trekken van een kar. Daarbij </w:t>
      </w:r>
      <w:r w:rsidR="00281495">
        <w:rPr>
          <w:rFonts w:ascii="Verdana" w:hAnsi="Verdana"/>
          <w:sz w:val="18"/>
          <w:szCs w:val="18"/>
        </w:rPr>
        <w:t xml:space="preserve">kijken we </w:t>
      </w:r>
      <w:r w:rsidRPr="007019E3">
        <w:rPr>
          <w:rFonts w:ascii="Verdana" w:hAnsi="Verdana"/>
          <w:sz w:val="18"/>
          <w:szCs w:val="18"/>
        </w:rPr>
        <w:t>ook naar werkwijzen en problematiek op de werkvloer</w:t>
      </w:r>
      <w:r w:rsidR="00281495">
        <w:rPr>
          <w:rFonts w:ascii="Verdana" w:hAnsi="Verdana"/>
          <w:sz w:val="18"/>
          <w:szCs w:val="18"/>
        </w:rPr>
        <w:t>, zoals</w:t>
      </w:r>
      <w:r w:rsidRPr="007019E3">
        <w:rPr>
          <w:rFonts w:ascii="Verdana" w:hAnsi="Verdana"/>
          <w:sz w:val="18"/>
          <w:szCs w:val="18"/>
        </w:rPr>
        <w:t xml:space="preserve"> drempels, </w:t>
      </w:r>
      <w:r w:rsidR="00281495">
        <w:rPr>
          <w:rFonts w:ascii="Verdana" w:hAnsi="Verdana"/>
          <w:sz w:val="18"/>
          <w:szCs w:val="18"/>
        </w:rPr>
        <w:t>grote of</w:t>
      </w:r>
      <w:r w:rsidRPr="007019E3">
        <w:rPr>
          <w:rFonts w:ascii="Verdana" w:hAnsi="Verdana"/>
          <w:sz w:val="18"/>
          <w:szCs w:val="18"/>
        </w:rPr>
        <w:t xml:space="preserve"> zware kratten, te wei</w:t>
      </w:r>
      <w:r w:rsidR="00A7671E">
        <w:rPr>
          <w:rFonts w:ascii="Verdana" w:hAnsi="Verdana"/>
          <w:sz w:val="18"/>
          <w:szCs w:val="18"/>
        </w:rPr>
        <w:t xml:space="preserve">nig ruimte </w:t>
      </w:r>
      <w:r w:rsidR="00281495">
        <w:rPr>
          <w:rFonts w:ascii="Verdana" w:hAnsi="Verdana"/>
          <w:sz w:val="18"/>
          <w:szCs w:val="18"/>
        </w:rPr>
        <w:t>of</w:t>
      </w:r>
      <w:r w:rsidR="00A7671E">
        <w:rPr>
          <w:rFonts w:ascii="Verdana" w:hAnsi="Verdana"/>
          <w:sz w:val="18"/>
          <w:szCs w:val="18"/>
        </w:rPr>
        <w:t xml:space="preserve"> krappe bochten.</w:t>
      </w:r>
    </w:p>
    <w:p w:rsidR="007019E3" w:rsidRPr="00961926" w:rsidRDefault="007019E3" w:rsidP="00CF45CA">
      <w:pPr>
        <w:tabs>
          <w:tab w:val="clear" w:pos="851"/>
        </w:tabs>
        <w:overflowPunct/>
        <w:autoSpaceDE/>
        <w:autoSpaceDN/>
        <w:adjustRightInd/>
        <w:spacing w:line="240" w:lineRule="auto"/>
        <w:textAlignment w:val="auto"/>
        <w:rPr>
          <w:rFonts w:ascii="Verdana" w:hAnsi="Verdana"/>
          <w:sz w:val="18"/>
          <w:szCs w:val="18"/>
        </w:rPr>
      </w:pPr>
    </w:p>
    <w:tbl>
      <w:tblPr>
        <w:tblStyle w:val="Tabelraster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283"/>
        <w:gridCol w:w="6521"/>
        <w:gridCol w:w="32"/>
      </w:tblGrid>
      <w:tr w:rsidR="00F3623D" w:rsidTr="00EE3527">
        <w:tc>
          <w:tcPr>
            <w:tcW w:w="9496" w:type="dxa"/>
            <w:gridSpan w:val="4"/>
          </w:tcPr>
          <w:p w:rsidR="00F3623D" w:rsidRPr="00F3623D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b/>
                <w:sz w:val="18"/>
                <w:szCs w:val="18"/>
              </w:rPr>
            </w:pPr>
            <w:r w:rsidRPr="00F3623D">
              <w:rPr>
                <w:rFonts w:ascii="Verdana" w:hAnsi="Verdana"/>
                <w:b/>
                <w:sz w:val="18"/>
                <w:szCs w:val="18"/>
              </w:rPr>
              <w:t>Gegevens aanvrager</w:t>
            </w:r>
          </w:p>
        </w:tc>
      </w:tr>
      <w:tr w:rsidR="0094385F" w:rsidTr="00EE3527">
        <w:tc>
          <w:tcPr>
            <w:tcW w:w="2660" w:type="dxa"/>
            <w:vAlign w:val="bottom"/>
          </w:tcPr>
          <w:p w:rsidR="00F3623D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Voor- en achternaam</w:t>
            </w:r>
          </w:p>
        </w:tc>
        <w:tc>
          <w:tcPr>
            <w:tcW w:w="283" w:type="dxa"/>
            <w:vAlign w:val="bottom"/>
          </w:tcPr>
          <w:p w:rsidR="00F3623D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10395552"/>
            <w:placeholder>
              <w:docPart w:val="35FC2B3FB9894285BD3E065E62DC3036"/>
            </w:placeholder>
            <w:showingPlcHdr/>
            <w:text/>
          </w:sdtPr>
          <w:sdtContent>
            <w:tc>
              <w:tcPr>
                <w:tcW w:w="6553" w:type="dxa"/>
                <w:gridSpan w:val="2"/>
                <w:vAlign w:val="bottom"/>
              </w:tcPr>
              <w:p w:rsidR="00F3623D" w:rsidRPr="00AF1CB3" w:rsidRDefault="00120E95" w:rsidP="00120E95">
                <w:pPr>
                  <w:tabs>
                    <w:tab w:val="clear" w:pos="851"/>
                  </w:tabs>
                  <w:overflowPunct/>
                  <w:autoSpaceDE/>
                  <w:autoSpaceDN/>
                  <w:adjustRightInd/>
                  <w:spacing w:line="276" w:lineRule="auto"/>
                  <w:textAlignment w:val="auto"/>
                  <w:rPr>
                    <w:rFonts w:ascii="Verdana" w:hAnsi="Verdana"/>
                    <w:sz w:val="18"/>
                    <w:szCs w:val="18"/>
                  </w:rPr>
                </w:pPr>
                <w:r w:rsidRPr="00AF1CB3">
                  <w:rPr>
                    <w:rStyle w:val="Tekstvantijdelijkeaanduiding"/>
                    <w:rFonts w:ascii="Verdana" w:hAnsi="Verdana"/>
                    <w:sz w:val="18"/>
                    <w:szCs w:val="18"/>
                  </w:rPr>
                  <w:t>Klik hier als u tekst wilt invoeren.</w:t>
                </w:r>
              </w:p>
            </w:tc>
          </w:sdtContent>
        </w:sdt>
      </w:tr>
      <w:tr w:rsidR="0094385F" w:rsidTr="00EE3527">
        <w:tc>
          <w:tcPr>
            <w:tcW w:w="2660" w:type="dxa"/>
            <w:vAlign w:val="bottom"/>
          </w:tcPr>
          <w:p w:rsidR="00F3623D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Geslacht</w:t>
            </w:r>
          </w:p>
        </w:tc>
        <w:tc>
          <w:tcPr>
            <w:tcW w:w="283" w:type="dxa"/>
            <w:vAlign w:val="bottom"/>
          </w:tcPr>
          <w:p w:rsidR="00F3623D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10395563"/>
            <w:placeholder>
              <w:docPart w:val="8B74131314154883A616B88EB122D497"/>
            </w:placeholder>
            <w:showingPlcHdr/>
            <w:comboBox>
              <w:listItem w:value="Kies een item."/>
              <w:listItem w:displayText="Man" w:value="Man"/>
              <w:listItem w:displayText="Vrouw" w:value="Vrouw"/>
            </w:comboBox>
          </w:sdtPr>
          <w:sdtContent>
            <w:tc>
              <w:tcPr>
                <w:tcW w:w="6553" w:type="dxa"/>
                <w:gridSpan w:val="2"/>
                <w:vAlign w:val="bottom"/>
              </w:tcPr>
              <w:p w:rsidR="001D4588" w:rsidRPr="00AF1CB3" w:rsidRDefault="00120E95" w:rsidP="00120E95">
                <w:pPr>
                  <w:tabs>
                    <w:tab w:val="clear" w:pos="851"/>
                  </w:tabs>
                  <w:overflowPunct/>
                  <w:autoSpaceDE/>
                  <w:autoSpaceDN/>
                  <w:adjustRightInd/>
                  <w:spacing w:line="276" w:lineRule="auto"/>
                  <w:textAlignment w:val="auto"/>
                  <w:rPr>
                    <w:rFonts w:ascii="Verdana" w:hAnsi="Verdana"/>
                    <w:sz w:val="18"/>
                    <w:szCs w:val="18"/>
                  </w:rPr>
                </w:pPr>
                <w:r w:rsidRPr="00AF1CB3">
                  <w:rPr>
                    <w:rStyle w:val="Tekstvantijdelijkeaanduiding"/>
                    <w:rFonts w:ascii="Verdana" w:hAnsi="Verdana"/>
                    <w:sz w:val="18"/>
                    <w:szCs w:val="18"/>
                  </w:rPr>
                  <w:t>Kies een item.</w:t>
                </w:r>
              </w:p>
            </w:tc>
          </w:sdtContent>
        </w:sdt>
      </w:tr>
      <w:tr w:rsidR="0094385F" w:rsidTr="00EE3527">
        <w:tc>
          <w:tcPr>
            <w:tcW w:w="2660" w:type="dxa"/>
            <w:vAlign w:val="bottom"/>
          </w:tcPr>
          <w:p w:rsidR="00F3623D" w:rsidRDefault="00106847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Organisatie/</w:t>
            </w:r>
            <w:r w:rsidR="00F3623D">
              <w:rPr>
                <w:rFonts w:ascii="Verdana" w:hAnsi="Verdana"/>
                <w:sz w:val="18"/>
                <w:szCs w:val="18"/>
              </w:rPr>
              <w:t>departement</w:t>
            </w:r>
          </w:p>
        </w:tc>
        <w:tc>
          <w:tcPr>
            <w:tcW w:w="283" w:type="dxa"/>
            <w:vAlign w:val="bottom"/>
          </w:tcPr>
          <w:p w:rsidR="00F3623D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6553" w:type="dxa"/>
            <w:gridSpan w:val="2"/>
            <w:vAlign w:val="bottom"/>
          </w:tcPr>
          <w:p w:rsidR="00F3623D" w:rsidRPr="00AF1CB3" w:rsidRDefault="00CC581C" w:rsidP="00120E95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hAnsi="Verdana"/>
                  <w:sz w:val="18"/>
                  <w:szCs w:val="18"/>
                </w:rPr>
                <w:id w:val="10395555"/>
                <w:placeholder>
                  <w:docPart w:val="6ABF183EB1E6469D9DAEBB146196309B"/>
                </w:placeholder>
                <w:showingPlcHdr/>
                <w:text/>
              </w:sdtPr>
              <w:sdtContent>
                <w:r w:rsidR="00120E95" w:rsidRPr="00AF1CB3">
                  <w:rPr>
                    <w:rStyle w:val="Tekstvantijdelijkeaanduiding"/>
                    <w:rFonts w:ascii="Verdana" w:hAnsi="Verdana"/>
                    <w:sz w:val="18"/>
                    <w:szCs w:val="18"/>
                  </w:rPr>
                  <w:t>Klik hier als u tekst wilt invoeren.</w:t>
                </w:r>
              </w:sdtContent>
            </w:sdt>
            <w:r w:rsidR="001D4588" w:rsidRPr="00AF1CB3">
              <w:rPr>
                <w:rFonts w:ascii="Verdana" w:hAnsi="Verdana"/>
                <w:sz w:val="18"/>
                <w:szCs w:val="18"/>
              </w:rPr>
              <w:t xml:space="preserve">/ 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id w:val="10395556"/>
                <w:placeholder>
                  <w:docPart w:val="9E886A459A054277A99885FE6E77DC3D"/>
                </w:placeholder>
                <w:showingPlcHdr/>
                <w:text/>
              </w:sdtPr>
              <w:sdtContent>
                <w:r w:rsidR="00D81F0F" w:rsidRPr="00AF1CB3">
                  <w:rPr>
                    <w:rStyle w:val="Tekstvantijdelijkeaanduiding"/>
                    <w:rFonts w:ascii="Verdana" w:hAnsi="Verdana"/>
                    <w:sz w:val="18"/>
                    <w:szCs w:val="18"/>
                  </w:rPr>
                  <w:t>Klik hier als u tekst wilt invoeren.</w:t>
                </w:r>
              </w:sdtContent>
            </w:sdt>
          </w:p>
        </w:tc>
      </w:tr>
      <w:tr w:rsidR="0094385F" w:rsidTr="00EE3527">
        <w:tc>
          <w:tcPr>
            <w:tcW w:w="2660" w:type="dxa"/>
            <w:vAlign w:val="bottom"/>
          </w:tcPr>
          <w:p w:rsidR="00F3623D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Bezoekadres</w:t>
            </w:r>
          </w:p>
        </w:tc>
        <w:tc>
          <w:tcPr>
            <w:tcW w:w="283" w:type="dxa"/>
            <w:vAlign w:val="bottom"/>
          </w:tcPr>
          <w:p w:rsidR="00F3623D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10395557"/>
            <w:placeholder>
              <w:docPart w:val="43EAD7F7FD3F4F9CB396B1F380BCBB05"/>
            </w:placeholder>
            <w:showingPlcHdr/>
            <w:text w:multiLine="1"/>
          </w:sdtPr>
          <w:sdtContent>
            <w:tc>
              <w:tcPr>
                <w:tcW w:w="6553" w:type="dxa"/>
                <w:gridSpan w:val="2"/>
                <w:vAlign w:val="bottom"/>
              </w:tcPr>
              <w:p w:rsidR="00F3623D" w:rsidRPr="00AF1CB3" w:rsidRDefault="00120E95" w:rsidP="00120E95">
                <w:pPr>
                  <w:tabs>
                    <w:tab w:val="clear" w:pos="851"/>
                  </w:tabs>
                  <w:overflowPunct/>
                  <w:autoSpaceDE/>
                  <w:autoSpaceDN/>
                  <w:adjustRightInd/>
                  <w:spacing w:line="276" w:lineRule="auto"/>
                  <w:textAlignment w:val="auto"/>
                  <w:rPr>
                    <w:rFonts w:ascii="Verdana" w:hAnsi="Verdana"/>
                    <w:sz w:val="18"/>
                    <w:szCs w:val="18"/>
                  </w:rPr>
                </w:pPr>
                <w:r w:rsidRPr="00AF1CB3">
                  <w:rPr>
                    <w:rStyle w:val="Tekstvantijdelijkeaanduiding"/>
                    <w:rFonts w:ascii="Verdana" w:hAnsi="Verdana"/>
                    <w:sz w:val="18"/>
                    <w:szCs w:val="18"/>
                  </w:rPr>
                  <w:t>Klik hier als u tekst wilt invoeren.</w:t>
                </w:r>
              </w:p>
            </w:tc>
          </w:sdtContent>
        </w:sdt>
      </w:tr>
      <w:tr w:rsidR="0094385F" w:rsidTr="00EE3527">
        <w:tc>
          <w:tcPr>
            <w:tcW w:w="2660" w:type="dxa"/>
            <w:vAlign w:val="bottom"/>
          </w:tcPr>
          <w:p w:rsidR="00F3623D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Kamernummer</w:t>
            </w:r>
          </w:p>
        </w:tc>
        <w:tc>
          <w:tcPr>
            <w:tcW w:w="283" w:type="dxa"/>
            <w:vAlign w:val="bottom"/>
          </w:tcPr>
          <w:p w:rsidR="00F3623D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10395558"/>
            <w:placeholder>
              <w:docPart w:val="3E0F2A3518F64A31AF9BD43FE1AD76B9"/>
            </w:placeholder>
            <w:showingPlcHdr/>
            <w:text/>
          </w:sdtPr>
          <w:sdtContent>
            <w:tc>
              <w:tcPr>
                <w:tcW w:w="6553" w:type="dxa"/>
                <w:gridSpan w:val="2"/>
                <w:vAlign w:val="bottom"/>
              </w:tcPr>
              <w:p w:rsidR="00F3623D" w:rsidRPr="00AF1CB3" w:rsidRDefault="00120E95" w:rsidP="00120E95">
                <w:pPr>
                  <w:tabs>
                    <w:tab w:val="clear" w:pos="851"/>
                  </w:tabs>
                  <w:overflowPunct/>
                  <w:autoSpaceDE/>
                  <w:autoSpaceDN/>
                  <w:adjustRightInd/>
                  <w:spacing w:line="276" w:lineRule="auto"/>
                  <w:textAlignment w:val="auto"/>
                  <w:rPr>
                    <w:rFonts w:ascii="Verdana" w:hAnsi="Verdana"/>
                    <w:sz w:val="18"/>
                    <w:szCs w:val="18"/>
                  </w:rPr>
                </w:pPr>
                <w:r w:rsidRPr="00AF1CB3">
                  <w:rPr>
                    <w:rStyle w:val="Tekstvantijdelijkeaanduiding"/>
                    <w:rFonts w:ascii="Verdana" w:hAnsi="Verdana"/>
                    <w:sz w:val="18"/>
                    <w:szCs w:val="18"/>
                  </w:rPr>
                  <w:t>Klik hier als u tekst wilt invoeren.</w:t>
                </w:r>
              </w:p>
            </w:tc>
          </w:sdtContent>
        </w:sdt>
      </w:tr>
      <w:tr w:rsidR="0094385F" w:rsidTr="00EE3527">
        <w:tc>
          <w:tcPr>
            <w:tcW w:w="2660" w:type="dxa"/>
            <w:vAlign w:val="bottom"/>
          </w:tcPr>
          <w:p w:rsidR="00F3623D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Telefoon</w:t>
            </w:r>
          </w:p>
        </w:tc>
        <w:tc>
          <w:tcPr>
            <w:tcW w:w="283" w:type="dxa"/>
            <w:vAlign w:val="bottom"/>
          </w:tcPr>
          <w:p w:rsidR="00F3623D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10395559"/>
            <w:placeholder>
              <w:docPart w:val="4DDA7409B0204D9DA12AC93A635B8278"/>
            </w:placeholder>
            <w:showingPlcHdr/>
            <w:text/>
          </w:sdtPr>
          <w:sdtContent>
            <w:tc>
              <w:tcPr>
                <w:tcW w:w="6553" w:type="dxa"/>
                <w:gridSpan w:val="2"/>
                <w:vAlign w:val="bottom"/>
              </w:tcPr>
              <w:p w:rsidR="00F3623D" w:rsidRPr="00AF1CB3" w:rsidRDefault="00120E95" w:rsidP="00120E95">
                <w:pPr>
                  <w:tabs>
                    <w:tab w:val="clear" w:pos="851"/>
                  </w:tabs>
                  <w:overflowPunct/>
                  <w:autoSpaceDE/>
                  <w:autoSpaceDN/>
                  <w:adjustRightInd/>
                  <w:spacing w:line="276" w:lineRule="auto"/>
                  <w:textAlignment w:val="auto"/>
                  <w:rPr>
                    <w:rFonts w:ascii="Verdana" w:hAnsi="Verdana"/>
                    <w:sz w:val="18"/>
                    <w:szCs w:val="18"/>
                  </w:rPr>
                </w:pPr>
                <w:r w:rsidRPr="00AF1CB3">
                  <w:rPr>
                    <w:rStyle w:val="Tekstvantijdelijkeaanduiding"/>
                    <w:rFonts w:ascii="Verdana" w:hAnsi="Verdana"/>
                    <w:sz w:val="18"/>
                    <w:szCs w:val="18"/>
                  </w:rPr>
                  <w:t>Klik hier als u tekst wilt invoeren.</w:t>
                </w:r>
              </w:p>
            </w:tc>
          </w:sdtContent>
        </w:sdt>
      </w:tr>
      <w:tr w:rsidR="0094385F" w:rsidTr="00EE3527">
        <w:tc>
          <w:tcPr>
            <w:tcW w:w="2660" w:type="dxa"/>
            <w:vAlign w:val="bottom"/>
          </w:tcPr>
          <w:p w:rsidR="00F3623D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E-mail</w:t>
            </w:r>
          </w:p>
        </w:tc>
        <w:tc>
          <w:tcPr>
            <w:tcW w:w="283" w:type="dxa"/>
            <w:vAlign w:val="bottom"/>
          </w:tcPr>
          <w:p w:rsidR="00F3623D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10395560"/>
            <w:placeholder>
              <w:docPart w:val="07651BA3089F4545AECBC61A0CAE1078"/>
            </w:placeholder>
            <w:showingPlcHdr/>
            <w:text/>
          </w:sdtPr>
          <w:sdtContent>
            <w:tc>
              <w:tcPr>
                <w:tcW w:w="6553" w:type="dxa"/>
                <w:gridSpan w:val="2"/>
                <w:vAlign w:val="bottom"/>
              </w:tcPr>
              <w:p w:rsidR="00F3623D" w:rsidRPr="00AF1CB3" w:rsidRDefault="00120E95" w:rsidP="00120E95">
                <w:pPr>
                  <w:tabs>
                    <w:tab w:val="clear" w:pos="851"/>
                  </w:tabs>
                  <w:overflowPunct/>
                  <w:autoSpaceDE/>
                  <w:autoSpaceDN/>
                  <w:adjustRightInd/>
                  <w:spacing w:line="276" w:lineRule="auto"/>
                  <w:textAlignment w:val="auto"/>
                  <w:rPr>
                    <w:rFonts w:ascii="Verdana" w:hAnsi="Verdana"/>
                    <w:sz w:val="18"/>
                    <w:szCs w:val="18"/>
                  </w:rPr>
                </w:pPr>
                <w:r w:rsidRPr="00AF1CB3">
                  <w:rPr>
                    <w:rStyle w:val="Tekstvantijdelijkeaanduiding"/>
                    <w:rFonts w:ascii="Verdana" w:hAnsi="Verdana"/>
                    <w:sz w:val="18"/>
                    <w:szCs w:val="18"/>
                  </w:rPr>
                  <w:t>Klik hier als u tekst wilt invoeren.</w:t>
                </w:r>
              </w:p>
            </w:tc>
          </w:sdtContent>
        </w:sdt>
      </w:tr>
      <w:tr w:rsidR="00EE3527" w:rsidRPr="00AF1CB3" w:rsidTr="00EE3527">
        <w:trPr>
          <w:gridAfter w:val="1"/>
          <w:wAfter w:w="32" w:type="dxa"/>
        </w:trPr>
        <w:tc>
          <w:tcPr>
            <w:tcW w:w="2660" w:type="dxa"/>
            <w:vAlign w:val="bottom"/>
          </w:tcPr>
          <w:p w:rsidR="00EE3527" w:rsidRPr="00743ED2" w:rsidRDefault="00EE3527" w:rsidP="00EE3527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743ED2">
              <w:rPr>
                <w:rFonts w:ascii="Verdana" w:hAnsi="Verdana"/>
                <w:sz w:val="18"/>
                <w:szCs w:val="18"/>
              </w:rPr>
              <w:t>Aanvraagdatum</w:t>
            </w:r>
          </w:p>
        </w:tc>
        <w:tc>
          <w:tcPr>
            <w:tcW w:w="283" w:type="dxa"/>
            <w:vAlign w:val="bottom"/>
          </w:tcPr>
          <w:p w:rsidR="00EE3527" w:rsidRPr="00AF1CB3" w:rsidRDefault="00EE3527" w:rsidP="00EE3527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AF1CB3">
              <w:rPr>
                <w:rFonts w:ascii="Verdana" w:hAnsi="Verdana"/>
                <w:sz w:val="18"/>
                <w:szCs w:val="18"/>
              </w:rPr>
              <w:t>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10395551"/>
            <w:placeholder>
              <w:docPart w:val="73A87358CEB84BAABB17E64EB334C74F"/>
            </w:placeholder>
            <w:showingPlcHdr/>
            <w:date w:fullDate="2015-04-07T00:00:00Z">
              <w:dateFormat w:val="d-M-yyyy"/>
              <w:lid w:val="nl-NL"/>
              <w:storeMappedDataAs w:val="dateTime"/>
              <w:calendar w:val="gregorian"/>
            </w:date>
          </w:sdtPr>
          <w:sdtContent>
            <w:tc>
              <w:tcPr>
                <w:tcW w:w="6521" w:type="dxa"/>
              </w:tcPr>
              <w:p w:rsidR="00EE3527" w:rsidRPr="00AF1CB3" w:rsidRDefault="00EE3527" w:rsidP="00EE3527">
                <w:pPr>
                  <w:tabs>
                    <w:tab w:val="clear" w:pos="851"/>
                  </w:tabs>
                  <w:overflowPunct/>
                  <w:autoSpaceDE/>
                  <w:autoSpaceDN/>
                  <w:adjustRightInd/>
                  <w:spacing w:line="276" w:lineRule="auto"/>
                  <w:textAlignment w:val="auto"/>
                  <w:rPr>
                    <w:rFonts w:ascii="Verdana" w:hAnsi="Verdana"/>
                    <w:sz w:val="18"/>
                    <w:szCs w:val="18"/>
                  </w:rPr>
                </w:pPr>
                <w:r w:rsidRPr="00AF1CB3">
                  <w:rPr>
                    <w:rStyle w:val="Tekstvantijdelijkeaanduiding"/>
                    <w:rFonts w:ascii="Verdana" w:hAnsi="Verdana"/>
                    <w:sz w:val="18"/>
                    <w:szCs w:val="18"/>
                  </w:rPr>
                  <w:t>Klik hier als u een datum wilt invoeren.</w:t>
                </w:r>
              </w:p>
            </w:tc>
          </w:sdtContent>
        </w:sdt>
      </w:tr>
    </w:tbl>
    <w:p w:rsidR="00F3623D" w:rsidRDefault="00F3623D" w:rsidP="00674024">
      <w:pPr>
        <w:tabs>
          <w:tab w:val="clear" w:pos="851"/>
        </w:tabs>
        <w:overflowPunct/>
        <w:autoSpaceDE/>
        <w:autoSpaceDN/>
        <w:adjustRightInd/>
        <w:spacing w:line="276" w:lineRule="auto"/>
        <w:textAlignment w:val="auto"/>
        <w:rPr>
          <w:rFonts w:ascii="Verdana" w:hAnsi="Verdana"/>
          <w:sz w:val="18"/>
          <w:szCs w:val="18"/>
        </w:rPr>
      </w:pPr>
    </w:p>
    <w:tbl>
      <w:tblPr>
        <w:tblStyle w:val="Tabelraster"/>
        <w:tblW w:w="9498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9"/>
        <w:gridCol w:w="9029"/>
      </w:tblGrid>
      <w:tr w:rsidR="00EE3527" w:rsidRPr="00F3623D" w:rsidTr="0023041A">
        <w:tc>
          <w:tcPr>
            <w:tcW w:w="9498" w:type="dxa"/>
            <w:gridSpan w:val="2"/>
          </w:tcPr>
          <w:p w:rsidR="00EE3527" w:rsidRPr="007019E3" w:rsidRDefault="007019E3" w:rsidP="007019E3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b/>
              </w:rPr>
            </w:pPr>
            <w:r w:rsidRPr="00DC49A3">
              <w:rPr>
                <w:rFonts w:ascii="Verdana" w:hAnsi="Verdana"/>
                <w:b/>
                <w:sz w:val="18"/>
                <w:szCs w:val="18"/>
              </w:rPr>
              <w:t xml:space="preserve">Vraagt u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aan : </w:t>
            </w:r>
            <w:r w:rsidRPr="007019E3">
              <w:rPr>
                <w:rFonts w:ascii="Verdana" w:hAnsi="Verdana"/>
                <w:b/>
                <w:sz w:val="18"/>
                <w:szCs w:val="18"/>
              </w:rPr>
              <w:t>groepsvoorlichting ‘goed zitten op iedere werkplek’</w:t>
            </w:r>
          </w:p>
        </w:tc>
      </w:tr>
      <w:tr w:rsidR="00EE3527" w:rsidTr="0023041A">
        <w:tc>
          <w:tcPr>
            <w:tcW w:w="469" w:type="dxa"/>
          </w:tcPr>
          <w:p w:rsidR="00EE3527" w:rsidRDefault="00CC581C" w:rsidP="00EE3527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0" w:name="Selectievakje1"/>
            <w:r w:rsidR="00EE3527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/>
                <w:sz w:val="18"/>
                <w:szCs w:val="18"/>
              </w:rPr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9029" w:type="dxa"/>
            <w:vAlign w:val="bottom"/>
          </w:tcPr>
          <w:p w:rsidR="00EE3527" w:rsidRDefault="00EE3527" w:rsidP="00EE3527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Ja</w:t>
            </w:r>
            <w:r w:rsidR="007019E3">
              <w:rPr>
                <w:rFonts w:ascii="Verdana" w:hAnsi="Verdana"/>
                <w:sz w:val="18"/>
                <w:szCs w:val="18"/>
              </w:rPr>
              <w:t xml:space="preserve">, reden; 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id w:val="1271517"/>
                <w:placeholder>
                  <w:docPart w:val="DefaultPlaceholder_22675703"/>
                </w:placeholder>
                <w:showingPlcHdr/>
                <w:text/>
              </w:sdtPr>
              <w:sdtContent>
                <w:r w:rsidR="007019E3" w:rsidRPr="007019E3">
                  <w:rPr>
                    <w:rStyle w:val="Tekstvantijdelijkeaanduiding"/>
                    <w:rFonts w:ascii="Verdana" w:hAnsi="Verdana"/>
                    <w:sz w:val="18"/>
                    <w:szCs w:val="18"/>
                  </w:rPr>
                  <w:t>Klik hier als u tekst wilt invoeren.</w:t>
                </w:r>
              </w:sdtContent>
            </w:sdt>
          </w:p>
        </w:tc>
      </w:tr>
    </w:tbl>
    <w:p w:rsidR="007019E3" w:rsidRDefault="007019E3">
      <w:pPr>
        <w:tabs>
          <w:tab w:val="clear" w:pos="851"/>
        </w:tabs>
        <w:overflowPunct/>
        <w:autoSpaceDE/>
        <w:autoSpaceDN/>
        <w:adjustRightInd/>
        <w:spacing w:line="240" w:lineRule="auto"/>
        <w:textAlignment w:val="auto"/>
        <w:rPr>
          <w:rFonts w:ascii="Verdana" w:hAnsi="Verdana"/>
          <w:sz w:val="18"/>
          <w:szCs w:val="18"/>
        </w:rPr>
      </w:pPr>
    </w:p>
    <w:tbl>
      <w:tblPr>
        <w:tblStyle w:val="Tabelraster"/>
        <w:tblW w:w="9498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9"/>
        <w:gridCol w:w="9029"/>
      </w:tblGrid>
      <w:tr w:rsidR="00EE3527" w:rsidRPr="00F3623D" w:rsidTr="0023041A">
        <w:tc>
          <w:tcPr>
            <w:tcW w:w="9498" w:type="dxa"/>
            <w:gridSpan w:val="2"/>
          </w:tcPr>
          <w:p w:rsidR="00EE3527" w:rsidRPr="007019E3" w:rsidRDefault="007019E3" w:rsidP="007019E3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b/>
                <w:sz w:val="2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Vraagt u aan: </w:t>
            </w:r>
            <w:r w:rsidRPr="007019E3">
              <w:rPr>
                <w:rFonts w:ascii="Verdana" w:hAnsi="Verdana"/>
                <w:b/>
                <w:sz w:val="18"/>
                <w:szCs w:val="18"/>
              </w:rPr>
              <w:t>Ergocoachtraining</w:t>
            </w:r>
          </w:p>
        </w:tc>
      </w:tr>
      <w:tr w:rsidR="007019E3" w:rsidTr="00770A1D">
        <w:tc>
          <w:tcPr>
            <w:tcW w:w="469" w:type="dxa"/>
          </w:tcPr>
          <w:p w:rsidR="007019E3" w:rsidRDefault="00CC581C" w:rsidP="0023496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019E3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/>
                <w:sz w:val="18"/>
                <w:szCs w:val="18"/>
              </w:rPr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9029" w:type="dxa"/>
            <w:vAlign w:val="bottom"/>
          </w:tcPr>
          <w:p w:rsidR="007019E3" w:rsidRDefault="007019E3" w:rsidP="0023496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Ja, reden; 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id w:val="1271521"/>
                <w:placeholder>
                  <w:docPart w:val="30F7BF09AD7445639DCD25F56AC89FFC"/>
                </w:placeholder>
                <w:showingPlcHdr/>
                <w:text/>
              </w:sdtPr>
              <w:sdtContent>
                <w:r w:rsidRPr="006F4349">
                  <w:rPr>
                    <w:rStyle w:val="Tekstvantijdelijkeaanduiding"/>
                  </w:rPr>
                  <w:t>Klik hier als u tekst wilt invoeren.</w:t>
                </w:r>
              </w:sdtContent>
            </w:sdt>
          </w:p>
        </w:tc>
      </w:tr>
    </w:tbl>
    <w:p w:rsidR="00EE3527" w:rsidRDefault="00EE3527" w:rsidP="00674024">
      <w:pPr>
        <w:tabs>
          <w:tab w:val="clear" w:pos="851"/>
        </w:tabs>
        <w:overflowPunct/>
        <w:autoSpaceDE/>
        <w:autoSpaceDN/>
        <w:adjustRightInd/>
        <w:spacing w:line="276" w:lineRule="auto"/>
        <w:textAlignment w:val="auto"/>
        <w:rPr>
          <w:rFonts w:ascii="Verdana" w:hAnsi="Verdana"/>
          <w:sz w:val="18"/>
          <w:szCs w:val="18"/>
        </w:rPr>
      </w:pPr>
    </w:p>
    <w:tbl>
      <w:tblPr>
        <w:tblStyle w:val="Tabel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9"/>
        <w:gridCol w:w="9029"/>
      </w:tblGrid>
      <w:tr w:rsidR="00EE3527" w:rsidRPr="00F3623D" w:rsidTr="00A7671E">
        <w:tc>
          <w:tcPr>
            <w:tcW w:w="9498" w:type="dxa"/>
            <w:gridSpan w:val="2"/>
          </w:tcPr>
          <w:p w:rsidR="00EE3527" w:rsidRPr="007019E3" w:rsidRDefault="007019E3" w:rsidP="007019E3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Vraagt u aan: </w:t>
            </w:r>
            <w:r w:rsidRPr="007019E3">
              <w:rPr>
                <w:rFonts w:ascii="Verdana" w:hAnsi="Verdana"/>
                <w:b/>
                <w:sz w:val="18"/>
                <w:szCs w:val="18"/>
              </w:rPr>
              <w:t>Til</w:t>
            </w:r>
            <w:r w:rsidR="00A7671E">
              <w:rPr>
                <w:rFonts w:ascii="Verdana" w:hAnsi="Verdana"/>
                <w:b/>
                <w:sz w:val="18"/>
                <w:szCs w:val="18"/>
              </w:rPr>
              <w:t>-</w:t>
            </w:r>
            <w:r w:rsidRPr="007019E3">
              <w:rPr>
                <w:rFonts w:ascii="Verdana" w:hAnsi="Verdana"/>
                <w:b/>
                <w:sz w:val="18"/>
                <w:szCs w:val="18"/>
              </w:rPr>
              <w:t>,duw</w:t>
            </w:r>
            <w:r w:rsidR="00A7671E">
              <w:rPr>
                <w:rFonts w:ascii="Verdana" w:hAnsi="Verdana"/>
                <w:b/>
                <w:sz w:val="18"/>
                <w:szCs w:val="18"/>
              </w:rPr>
              <w:t>-</w:t>
            </w:r>
            <w:r w:rsidRPr="007019E3">
              <w:rPr>
                <w:rFonts w:ascii="Verdana" w:hAnsi="Verdana"/>
                <w:b/>
                <w:sz w:val="18"/>
                <w:szCs w:val="18"/>
              </w:rPr>
              <w:t xml:space="preserve"> en trekinstructie</w:t>
            </w:r>
          </w:p>
        </w:tc>
      </w:tr>
      <w:tr w:rsidR="007019E3" w:rsidTr="00A7671E">
        <w:tc>
          <w:tcPr>
            <w:tcW w:w="469" w:type="dxa"/>
          </w:tcPr>
          <w:p w:rsidR="007019E3" w:rsidRDefault="00CC581C" w:rsidP="0023496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019E3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/>
                <w:sz w:val="18"/>
                <w:szCs w:val="18"/>
              </w:rPr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9029" w:type="dxa"/>
            <w:vAlign w:val="bottom"/>
          </w:tcPr>
          <w:p w:rsidR="007019E3" w:rsidRDefault="007019E3" w:rsidP="0023496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Ja, reden; 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id w:val="1271522"/>
                <w:placeholder>
                  <w:docPart w:val="5EE3FD3662884BB085AD184906B8616D"/>
                </w:placeholder>
                <w:showingPlcHdr/>
                <w:text/>
              </w:sdtPr>
              <w:sdtContent>
                <w:r w:rsidRPr="006F4349">
                  <w:rPr>
                    <w:rStyle w:val="Tekstvantijdelijkeaanduiding"/>
                  </w:rPr>
                  <w:t>Klik hier als u tekst wilt invoeren.</w:t>
                </w:r>
              </w:sdtContent>
            </w:sdt>
          </w:p>
        </w:tc>
      </w:tr>
    </w:tbl>
    <w:p w:rsidR="00F3623D" w:rsidRDefault="00F3623D" w:rsidP="00674024">
      <w:pPr>
        <w:tabs>
          <w:tab w:val="clear" w:pos="851"/>
        </w:tabs>
        <w:overflowPunct/>
        <w:autoSpaceDE/>
        <w:autoSpaceDN/>
        <w:adjustRightInd/>
        <w:spacing w:line="276" w:lineRule="auto"/>
        <w:textAlignment w:val="auto"/>
        <w:rPr>
          <w:rFonts w:ascii="Verdana" w:hAnsi="Verdana"/>
          <w:sz w:val="18"/>
          <w:szCs w:val="18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5"/>
        <w:gridCol w:w="9103"/>
      </w:tblGrid>
      <w:tr w:rsidR="007019E3" w:rsidTr="00A7671E">
        <w:tc>
          <w:tcPr>
            <w:tcW w:w="9495" w:type="dxa"/>
            <w:gridSpan w:val="2"/>
          </w:tcPr>
          <w:p w:rsidR="007019E3" w:rsidRPr="007019E3" w:rsidRDefault="007019E3" w:rsidP="007019E3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b/>
                <w:sz w:val="18"/>
                <w:szCs w:val="18"/>
              </w:rPr>
            </w:pPr>
            <w:r w:rsidRPr="00DC49A3">
              <w:rPr>
                <w:rFonts w:ascii="Verdana" w:hAnsi="Verdana"/>
                <w:b/>
                <w:sz w:val="18"/>
                <w:szCs w:val="18"/>
              </w:rPr>
              <w:t>Gaat uw leidinggevende akkoord met de</w:t>
            </w:r>
            <w:r>
              <w:rPr>
                <w:rFonts w:ascii="Verdana" w:hAnsi="Verdana"/>
                <w:b/>
                <w:sz w:val="18"/>
                <w:szCs w:val="18"/>
              </w:rPr>
              <w:t>ze</w:t>
            </w:r>
            <w:r w:rsidRPr="00DC49A3">
              <w:rPr>
                <w:rFonts w:ascii="Verdana" w:hAnsi="Verdana"/>
                <w:b/>
                <w:sz w:val="18"/>
                <w:szCs w:val="18"/>
              </w:rPr>
              <w:t xml:space="preserve"> aanvraag</w:t>
            </w:r>
            <w:r w:rsidR="00A7671E">
              <w:rPr>
                <w:rFonts w:ascii="Verdana" w:hAnsi="Verdana"/>
                <w:b/>
                <w:sz w:val="18"/>
                <w:szCs w:val="18"/>
              </w:rPr>
              <w:t>?</w:t>
            </w:r>
            <w:r w:rsidRPr="00DC49A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  <w:tr w:rsidR="007019E3" w:rsidTr="00A7671E">
        <w:tc>
          <w:tcPr>
            <w:tcW w:w="392" w:type="dxa"/>
          </w:tcPr>
          <w:p w:rsidR="007019E3" w:rsidRDefault="00CC581C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Selectievakje2"/>
            <w:r w:rsidR="007019E3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/>
                <w:sz w:val="18"/>
                <w:szCs w:val="18"/>
              </w:rPr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9103" w:type="dxa"/>
          </w:tcPr>
          <w:p w:rsidR="007019E3" w:rsidRDefault="007019E3" w:rsidP="00A7671E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DC49A3">
              <w:rPr>
                <w:rFonts w:ascii="Verdana" w:hAnsi="Verdana"/>
                <w:sz w:val="18"/>
                <w:szCs w:val="18"/>
              </w:rPr>
              <w:t>Ja &gt; door “Ja”</w:t>
            </w:r>
            <w:r w:rsidR="00A7671E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DC49A3">
              <w:rPr>
                <w:rFonts w:ascii="Verdana" w:hAnsi="Verdana"/>
                <w:sz w:val="18"/>
                <w:szCs w:val="18"/>
              </w:rPr>
              <w:t xml:space="preserve">aan te kruisen verklaart de leidinggevende akkoord te gaan met de kosten die verbonden zijn aan </w:t>
            </w:r>
            <w:r>
              <w:rPr>
                <w:rFonts w:ascii="Verdana" w:hAnsi="Verdana"/>
                <w:sz w:val="18"/>
                <w:szCs w:val="18"/>
              </w:rPr>
              <w:t>deze voorlichting</w:t>
            </w:r>
            <w:r w:rsidR="00A7671E">
              <w:rPr>
                <w:rFonts w:ascii="Verdana" w:hAnsi="Verdana"/>
                <w:sz w:val="18"/>
                <w:szCs w:val="18"/>
              </w:rPr>
              <w:t xml:space="preserve"> of </w:t>
            </w:r>
            <w:r>
              <w:rPr>
                <w:rFonts w:ascii="Verdana" w:hAnsi="Verdana"/>
                <w:sz w:val="18"/>
                <w:szCs w:val="18"/>
              </w:rPr>
              <w:t>training</w:t>
            </w:r>
            <w:r w:rsidR="00A7671E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7019E3" w:rsidTr="00A7671E">
        <w:tc>
          <w:tcPr>
            <w:tcW w:w="392" w:type="dxa"/>
          </w:tcPr>
          <w:p w:rsidR="007019E3" w:rsidRDefault="00CC581C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Selectievakje3"/>
            <w:r w:rsidR="007019E3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>
              <w:rPr>
                <w:rFonts w:ascii="Verdana" w:hAnsi="Verdana"/>
                <w:sz w:val="18"/>
                <w:szCs w:val="18"/>
              </w:rPr>
            </w:r>
            <w:r>
              <w:rPr>
                <w:rFonts w:ascii="Verdana" w:hAnsi="Verdana"/>
                <w:sz w:val="18"/>
                <w:szCs w:val="18"/>
              </w:rPr>
              <w:fldChar w:fldCharType="separate"/>
            </w:r>
            <w:r>
              <w:rPr>
                <w:rFonts w:ascii="Verdana" w:hAnsi="Verdana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9103" w:type="dxa"/>
          </w:tcPr>
          <w:p w:rsidR="007019E3" w:rsidRDefault="007019E3" w:rsidP="007019E3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DC49A3">
              <w:rPr>
                <w:rFonts w:ascii="Verdana" w:hAnsi="Verdana"/>
                <w:sz w:val="18"/>
                <w:szCs w:val="18"/>
              </w:rPr>
              <w:t>Nee &gt; overleg eerst met uw leidinggevende.</w:t>
            </w:r>
          </w:p>
        </w:tc>
      </w:tr>
    </w:tbl>
    <w:p w:rsidR="007019E3" w:rsidRPr="00AF1CB3" w:rsidRDefault="007019E3" w:rsidP="00674024">
      <w:pPr>
        <w:tabs>
          <w:tab w:val="clear" w:pos="851"/>
        </w:tabs>
        <w:overflowPunct/>
        <w:autoSpaceDE/>
        <w:autoSpaceDN/>
        <w:adjustRightInd/>
        <w:spacing w:line="276" w:lineRule="auto"/>
        <w:textAlignment w:val="auto"/>
        <w:rPr>
          <w:rFonts w:ascii="Verdana" w:hAnsi="Verdana"/>
          <w:sz w:val="18"/>
          <w:szCs w:val="18"/>
        </w:rPr>
      </w:pPr>
    </w:p>
    <w:tbl>
      <w:tblPr>
        <w:tblStyle w:val="Tabel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298"/>
        <w:gridCol w:w="6506"/>
      </w:tblGrid>
      <w:tr w:rsidR="00F3623D" w:rsidRPr="00AF1CB3" w:rsidTr="0023041A">
        <w:tc>
          <w:tcPr>
            <w:tcW w:w="9498" w:type="dxa"/>
            <w:gridSpan w:val="3"/>
          </w:tcPr>
          <w:p w:rsidR="00F3623D" w:rsidRPr="00AF1CB3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AF1CB3">
              <w:rPr>
                <w:rFonts w:ascii="Verdana" w:hAnsi="Verdana"/>
                <w:b/>
                <w:sz w:val="18"/>
                <w:szCs w:val="18"/>
              </w:rPr>
              <w:t>Gegevens leidinggevende</w:t>
            </w:r>
            <w:r w:rsidRPr="00AF1CB3">
              <w:rPr>
                <w:rFonts w:ascii="Verdana" w:hAnsi="Verdana"/>
                <w:sz w:val="18"/>
                <w:szCs w:val="18"/>
              </w:rPr>
              <w:t>*</w:t>
            </w:r>
          </w:p>
        </w:tc>
      </w:tr>
      <w:tr w:rsidR="00F3623D" w:rsidRPr="00AF1CB3" w:rsidTr="0023041A">
        <w:tc>
          <w:tcPr>
            <w:tcW w:w="2694" w:type="dxa"/>
            <w:vAlign w:val="bottom"/>
          </w:tcPr>
          <w:p w:rsidR="00F3623D" w:rsidRPr="00AF1CB3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AF1CB3">
              <w:rPr>
                <w:rFonts w:ascii="Verdana" w:hAnsi="Verdana"/>
                <w:sz w:val="18"/>
                <w:szCs w:val="18"/>
              </w:rPr>
              <w:t>Naam:</w:t>
            </w:r>
          </w:p>
        </w:tc>
        <w:tc>
          <w:tcPr>
            <w:tcW w:w="298" w:type="dxa"/>
            <w:vAlign w:val="bottom"/>
          </w:tcPr>
          <w:p w:rsidR="00F3623D" w:rsidRPr="00AF1CB3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AF1CB3">
              <w:rPr>
                <w:rFonts w:ascii="Verdana" w:hAnsi="Verdana"/>
                <w:sz w:val="18"/>
                <w:szCs w:val="18"/>
              </w:rPr>
              <w:t>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10395565"/>
            <w:placeholder>
              <w:docPart w:val="D8B59157556F411990D61D9D416C8FA0"/>
            </w:placeholder>
            <w:showingPlcHdr/>
            <w:text/>
          </w:sdtPr>
          <w:sdtContent>
            <w:tc>
              <w:tcPr>
                <w:tcW w:w="6506" w:type="dxa"/>
                <w:vAlign w:val="bottom"/>
              </w:tcPr>
              <w:p w:rsidR="00F3623D" w:rsidRPr="00AF1CB3" w:rsidRDefault="00120E95" w:rsidP="00120E95">
                <w:pPr>
                  <w:tabs>
                    <w:tab w:val="clear" w:pos="851"/>
                  </w:tabs>
                  <w:overflowPunct/>
                  <w:autoSpaceDE/>
                  <w:autoSpaceDN/>
                  <w:adjustRightInd/>
                  <w:spacing w:line="276" w:lineRule="auto"/>
                  <w:textAlignment w:val="auto"/>
                  <w:rPr>
                    <w:rFonts w:ascii="Verdana" w:hAnsi="Verdana"/>
                    <w:sz w:val="18"/>
                    <w:szCs w:val="18"/>
                  </w:rPr>
                </w:pPr>
                <w:r w:rsidRPr="00AF1CB3">
                  <w:rPr>
                    <w:rStyle w:val="Tekstvantijdelijkeaanduiding"/>
                    <w:rFonts w:ascii="Verdana" w:hAnsi="Verdana"/>
                    <w:sz w:val="18"/>
                    <w:szCs w:val="18"/>
                  </w:rPr>
                  <w:t>Klik hier als u tekst wilt invoeren.</w:t>
                </w:r>
              </w:p>
            </w:tc>
          </w:sdtContent>
        </w:sdt>
      </w:tr>
      <w:tr w:rsidR="00F3623D" w:rsidRPr="00AF1CB3" w:rsidTr="0023041A">
        <w:tc>
          <w:tcPr>
            <w:tcW w:w="2694" w:type="dxa"/>
            <w:vAlign w:val="bottom"/>
          </w:tcPr>
          <w:p w:rsidR="00F3623D" w:rsidRPr="00AF1CB3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AF1CB3">
              <w:rPr>
                <w:rFonts w:ascii="Verdana" w:hAnsi="Verdana"/>
                <w:sz w:val="18"/>
                <w:szCs w:val="18"/>
              </w:rPr>
              <w:t>Telefoon</w:t>
            </w:r>
          </w:p>
        </w:tc>
        <w:tc>
          <w:tcPr>
            <w:tcW w:w="298" w:type="dxa"/>
            <w:vAlign w:val="bottom"/>
          </w:tcPr>
          <w:p w:rsidR="00F3623D" w:rsidRPr="00AF1CB3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AF1CB3">
              <w:rPr>
                <w:rFonts w:ascii="Verdana" w:hAnsi="Verdana"/>
                <w:sz w:val="18"/>
                <w:szCs w:val="18"/>
              </w:rPr>
              <w:t>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10395566"/>
            <w:placeholder>
              <w:docPart w:val="7EB903290B5B40B0AE0CF1271F7FABE7"/>
            </w:placeholder>
            <w:showingPlcHdr/>
            <w:text/>
          </w:sdtPr>
          <w:sdtContent>
            <w:tc>
              <w:tcPr>
                <w:tcW w:w="6506" w:type="dxa"/>
                <w:vAlign w:val="bottom"/>
              </w:tcPr>
              <w:p w:rsidR="00F3623D" w:rsidRPr="00AF1CB3" w:rsidRDefault="00120E95" w:rsidP="00120E95">
                <w:pPr>
                  <w:tabs>
                    <w:tab w:val="clear" w:pos="851"/>
                  </w:tabs>
                  <w:overflowPunct/>
                  <w:autoSpaceDE/>
                  <w:autoSpaceDN/>
                  <w:adjustRightInd/>
                  <w:spacing w:line="276" w:lineRule="auto"/>
                  <w:textAlignment w:val="auto"/>
                  <w:rPr>
                    <w:rFonts w:ascii="Verdana" w:hAnsi="Verdana"/>
                    <w:sz w:val="18"/>
                    <w:szCs w:val="18"/>
                  </w:rPr>
                </w:pPr>
                <w:r w:rsidRPr="00AF1CB3">
                  <w:rPr>
                    <w:rStyle w:val="Tekstvantijdelijkeaanduiding"/>
                    <w:rFonts w:ascii="Verdana" w:hAnsi="Verdana"/>
                    <w:sz w:val="18"/>
                    <w:szCs w:val="18"/>
                  </w:rPr>
                  <w:t>Klik hier als u tekst wilt invoeren.</w:t>
                </w:r>
              </w:p>
            </w:tc>
          </w:sdtContent>
        </w:sdt>
      </w:tr>
      <w:tr w:rsidR="00F3623D" w:rsidRPr="00AF1CB3" w:rsidTr="0023041A">
        <w:tc>
          <w:tcPr>
            <w:tcW w:w="2694" w:type="dxa"/>
            <w:vAlign w:val="bottom"/>
          </w:tcPr>
          <w:p w:rsidR="00F3623D" w:rsidRPr="00AF1CB3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AF1CB3">
              <w:rPr>
                <w:rFonts w:ascii="Verdana" w:hAnsi="Verdana"/>
                <w:sz w:val="18"/>
                <w:szCs w:val="18"/>
              </w:rPr>
              <w:t>E-mailadres</w:t>
            </w:r>
          </w:p>
        </w:tc>
        <w:tc>
          <w:tcPr>
            <w:tcW w:w="298" w:type="dxa"/>
            <w:vAlign w:val="bottom"/>
          </w:tcPr>
          <w:p w:rsidR="00F3623D" w:rsidRPr="00AF1CB3" w:rsidRDefault="00F3623D" w:rsidP="00674024">
            <w:pPr>
              <w:tabs>
                <w:tab w:val="clear" w:pos="851"/>
              </w:tabs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sz w:val="18"/>
                <w:szCs w:val="18"/>
              </w:rPr>
            </w:pPr>
            <w:r w:rsidRPr="00AF1CB3">
              <w:rPr>
                <w:rFonts w:ascii="Verdana" w:hAnsi="Verdana"/>
                <w:sz w:val="18"/>
                <w:szCs w:val="18"/>
              </w:rPr>
              <w:t>:</w:t>
            </w:r>
          </w:p>
        </w:tc>
        <w:sdt>
          <w:sdtPr>
            <w:rPr>
              <w:rFonts w:ascii="Verdana" w:hAnsi="Verdana"/>
              <w:sz w:val="18"/>
              <w:szCs w:val="18"/>
            </w:rPr>
            <w:id w:val="10395567"/>
            <w:placeholder>
              <w:docPart w:val="5194703364434865BC164624318924B4"/>
            </w:placeholder>
            <w:showingPlcHdr/>
            <w:text/>
          </w:sdtPr>
          <w:sdtContent>
            <w:tc>
              <w:tcPr>
                <w:tcW w:w="6506" w:type="dxa"/>
                <w:vAlign w:val="bottom"/>
              </w:tcPr>
              <w:p w:rsidR="00F3623D" w:rsidRPr="00AF1CB3" w:rsidRDefault="00120E95" w:rsidP="00120E95">
                <w:pPr>
                  <w:tabs>
                    <w:tab w:val="clear" w:pos="851"/>
                  </w:tabs>
                  <w:overflowPunct/>
                  <w:autoSpaceDE/>
                  <w:autoSpaceDN/>
                  <w:adjustRightInd/>
                  <w:spacing w:line="276" w:lineRule="auto"/>
                  <w:textAlignment w:val="auto"/>
                  <w:rPr>
                    <w:rFonts w:ascii="Verdana" w:hAnsi="Verdana"/>
                    <w:sz w:val="18"/>
                    <w:szCs w:val="18"/>
                  </w:rPr>
                </w:pPr>
                <w:r w:rsidRPr="00AF1CB3">
                  <w:rPr>
                    <w:rStyle w:val="Tekstvantijdelijkeaanduiding"/>
                    <w:rFonts w:ascii="Verdana" w:hAnsi="Verdana"/>
                    <w:sz w:val="18"/>
                    <w:szCs w:val="18"/>
                  </w:rPr>
                  <w:t>Klik hier als u tekst wilt invoeren.</w:t>
                </w:r>
              </w:p>
            </w:tc>
          </w:sdtContent>
        </w:sdt>
      </w:tr>
    </w:tbl>
    <w:p w:rsidR="00527FEA" w:rsidRDefault="00527FEA" w:rsidP="00F3623D">
      <w:pPr>
        <w:rPr>
          <w:rFonts w:ascii="Verdana" w:hAnsi="Verdana"/>
          <w:b/>
          <w:sz w:val="18"/>
          <w:szCs w:val="18"/>
        </w:rPr>
      </w:pPr>
    </w:p>
    <w:p w:rsidR="00EE3527" w:rsidRDefault="00EE3527" w:rsidP="0023041A">
      <w:pPr>
        <w:spacing w:line="240" w:lineRule="auto"/>
        <w:rPr>
          <w:rFonts w:ascii="Verdana" w:hAnsi="Verdana"/>
          <w:b/>
          <w:sz w:val="18"/>
          <w:szCs w:val="18"/>
        </w:rPr>
      </w:pPr>
      <w:r w:rsidRPr="00DC49A3">
        <w:rPr>
          <w:rFonts w:ascii="Verdana" w:hAnsi="Verdana"/>
          <w:sz w:val="18"/>
          <w:szCs w:val="18"/>
        </w:rPr>
        <w:t>Uw aanvraag kunt u ingevuld retourneren aan</w:t>
      </w:r>
      <w:r w:rsidR="00564D81">
        <w:rPr>
          <w:rFonts w:ascii="Verdana" w:hAnsi="Verdana"/>
          <w:sz w:val="18"/>
          <w:szCs w:val="18"/>
        </w:rPr>
        <w:t xml:space="preserve"> </w:t>
      </w:r>
      <w:hyperlink r:id="rId9" w:history="1">
        <w:r w:rsidR="00564D81" w:rsidRPr="00502B4F">
          <w:rPr>
            <w:rStyle w:val="Hyperlink"/>
            <w:rFonts w:ascii="Verdana" w:hAnsi="Verdana"/>
            <w:sz w:val="18"/>
            <w:szCs w:val="18"/>
          </w:rPr>
          <w:t>contactecop@rijksoverheid.nl</w:t>
        </w:r>
      </w:hyperlink>
      <w:r w:rsidR="00704BBC">
        <w:rPr>
          <w:rFonts w:ascii="Verdana" w:hAnsi="Verdana"/>
          <w:sz w:val="18"/>
          <w:szCs w:val="18"/>
        </w:rPr>
        <w:t>.</w:t>
      </w:r>
    </w:p>
    <w:sectPr w:rsidR="00EE3527" w:rsidSect="009B00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1134" w:right="1134" w:bottom="1588" w:left="1418" w:header="510" w:footer="510" w:gutter="0"/>
      <w:pgNumType w:fmt="numberInDash" w:start="1"/>
      <w:cols w:space="709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527" w:rsidRDefault="00EE3527" w:rsidP="00BA529A">
      <w:pPr>
        <w:spacing w:line="240" w:lineRule="auto"/>
      </w:pPr>
      <w:r>
        <w:separator/>
      </w:r>
    </w:p>
  </w:endnote>
  <w:endnote w:type="continuationSeparator" w:id="0">
    <w:p w:rsidR="00EE3527" w:rsidRDefault="00EE3527" w:rsidP="00BA5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0EFF" w:usb1="5200FDFF" w:usb2="0A042021" w:usb3="00000000" w:csb0="000001B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C49" w:rsidRDefault="00E51C4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3639464"/>
      <w:docPartObj>
        <w:docPartGallery w:val="Page Numbers (Top of Page)"/>
        <w:docPartUnique/>
      </w:docPartObj>
    </w:sdtPr>
    <w:sdtContent>
      <w:p w:rsidR="00EE3527" w:rsidRPr="009B003D" w:rsidRDefault="00EE3527" w:rsidP="009B003D">
        <w:pPr>
          <w:ind w:left="851"/>
          <w:jc w:val="right"/>
          <w:rPr>
            <w:sz w:val="16"/>
            <w:szCs w:val="16"/>
          </w:rPr>
        </w:pPr>
        <w:r w:rsidRPr="009B003D">
          <w:rPr>
            <w:sz w:val="16"/>
            <w:szCs w:val="16"/>
          </w:rPr>
          <w:t xml:space="preserve">Pagina </w:t>
        </w:r>
        <w:r w:rsidR="00CC581C" w:rsidRPr="009B003D">
          <w:rPr>
            <w:sz w:val="16"/>
            <w:szCs w:val="16"/>
          </w:rPr>
          <w:fldChar w:fldCharType="begin"/>
        </w:r>
        <w:r w:rsidRPr="009B003D">
          <w:rPr>
            <w:sz w:val="16"/>
            <w:szCs w:val="16"/>
          </w:rPr>
          <w:instrText xml:space="preserve"> PAGE </w:instrText>
        </w:r>
        <w:r w:rsidR="00CC581C" w:rsidRPr="009B003D">
          <w:rPr>
            <w:sz w:val="16"/>
            <w:szCs w:val="16"/>
          </w:rPr>
          <w:fldChar w:fldCharType="separate"/>
        </w:r>
        <w:r w:rsidR="00CD6FB7">
          <w:rPr>
            <w:noProof/>
            <w:sz w:val="16"/>
            <w:szCs w:val="16"/>
          </w:rPr>
          <w:t>- 1 -</w:t>
        </w:r>
        <w:r w:rsidR="00CC581C" w:rsidRPr="009B003D">
          <w:rPr>
            <w:sz w:val="16"/>
            <w:szCs w:val="16"/>
          </w:rPr>
          <w:fldChar w:fldCharType="end"/>
        </w:r>
        <w:r w:rsidRPr="009B003D">
          <w:rPr>
            <w:sz w:val="16"/>
            <w:szCs w:val="16"/>
          </w:rPr>
          <w:t xml:space="preserve"> van </w:t>
        </w:r>
        <w:r w:rsidR="00CC581C" w:rsidRPr="009B003D">
          <w:rPr>
            <w:sz w:val="16"/>
            <w:szCs w:val="16"/>
          </w:rPr>
          <w:fldChar w:fldCharType="begin"/>
        </w:r>
        <w:r w:rsidRPr="009B003D">
          <w:rPr>
            <w:sz w:val="16"/>
            <w:szCs w:val="16"/>
          </w:rPr>
          <w:instrText xml:space="preserve"> NUMPAGES  </w:instrText>
        </w:r>
        <w:r w:rsidR="00CC581C" w:rsidRPr="009B003D">
          <w:rPr>
            <w:sz w:val="16"/>
            <w:szCs w:val="16"/>
          </w:rPr>
          <w:fldChar w:fldCharType="separate"/>
        </w:r>
        <w:r w:rsidR="00CD6FB7">
          <w:rPr>
            <w:noProof/>
            <w:sz w:val="16"/>
            <w:szCs w:val="16"/>
          </w:rPr>
          <w:t>1</w:t>
        </w:r>
        <w:r w:rsidR="00CC581C" w:rsidRPr="009B003D">
          <w:rPr>
            <w:sz w:val="16"/>
            <w:szCs w:val="16"/>
          </w:rPr>
          <w:fldChar w:fldCharType="end"/>
        </w:r>
      </w:p>
    </w:sdtContent>
  </w:sdt>
  <w:p w:rsidR="00EE3527" w:rsidRPr="009B003D" w:rsidRDefault="00EE3527" w:rsidP="009B003D">
    <w:pPr>
      <w:pStyle w:val="Voettekst"/>
      <w:ind w:left="851"/>
      <w:jc w:val="center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527" w:rsidRDefault="00EE3527" w:rsidP="00A70A21">
    <w:pPr>
      <w:pStyle w:val="Voettekst"/>
      <w:jc w:val="center"/>
    </w:pPr>
  </w:p>
  <w:sdt>
    <w:sdtPr>
      <w:id w:val="250395305"/>
      <w:docPartObj>
        <w:docPartGallery w:val="Page Numbers (Top of Page)"/>
        <w:docPartUnique/>
      </w:docPartObj>
    </w:sdtPr>
    <w:sdtContent>
      <w:p w:rsidR="00EE3527" w:rsidRDefault="00EE3527" w:rsidP="00A70A21">
        <w:pPr>
          <w:jc w:val="right"/>
        </w:pPr>
        <w:r w:rsidRPr="00A70A21">
          <w:rPr>
            <w:sz w:val="16"/>
            <w:szCs w:val="16"/>
          </w:rPr>
          <w:t xml:space="preserve">Pagina </w:t>
        </w:r>
        <w:r w:rsidR="00CC581C" w:rsidRPr="00A70A21">
          <w:rPr>
            <w:sz w:val="16"/>
            <w:szCs w:val="16"/>
          </w:rPr>
          <w:fldChar w:fldCharType="begin"/>
        </w:r>
        <w:r w:rsidRPr="00A70A21">
          <w:rPr>
            <w:sz w:val="16"/>
            <w:szCs w:val="16"/>
          </w:rPr>
          <w:instrText xml:space="preserve"> PAGE </w:instrText>
        </w:r>
        <w:r w:rsidR="00CC581C" w:rsidRPr="00A70A21">
          <w:rPr>
            <w:sz w:val="16"/>
            <w:szCs w:val="16"/>
          </w:rPr>
          <w:fldChar w:fldCharType="separate"/>
        </w:r>
        <w:r w:rsidR="00CD6FB7">
          <w:rPr>
            <w:noProof/>
            <w:sz w:val="16"/>
            <w:szCs w:val="16"/>
          </w:rPr>
          <w:t>- 1 -</w:t>
        </w:r>
        <w:r w:rsidR="00CC581C" w:rsidRPr="00A70A21">
          <w:rPr>
            <w:sz w:val="16"/>
            <w:szCs w:val="16"/>
          </w:rPr>
          <w:fldChar w:fldCharType="end"/>
        </w:r>
        <w:r w:rsidRPr="00A70A21">
          <w:rPr>
            <w:sz w:val="16"/>
            <w:szCs w:val="16"/>
          </w:rPr>
          <w:t xml:space="preserve"> van </w:t>
        </w:r>
        <w:r w:rsidR="00CC581C" w:rsidRPr="00A70A21">
          <w:rPr>
            <w:sz w:val="16"/>
            <w:szCs w:val="16"/>
          </w:rPr>
          <w:fldChar w:fldCharType="begin"/>
        </w:r>
        <w:r w:rsidRPr="00A70A21">
          <w:rPr>
            <w:sz w:val="16"/>
            <w:szCs w:val="16"/>
          </w:rPr>
          <w:instrText xml:space="preserve"> NUMPAGES  </w:instrText>
        </w:r>
        <w:r w:rsidR="00CC581C" w:rsidRPr="00A70A21">
          <w:rPr>
            <w:sz w:val="16"/>
            <w:szCs w:val="16"/>
          </w:rPr>
          <w:fldChar w:fldCharType="separate"/>
        </w:r>
        <w:r w:rsidR="00CD6FB7">
          <w:rPr>
            <w:noProof/>
            <w:sz w:val="16"/>
            <w:szCs w:val="16"/>
          </w:rPr>
          <w:t>1</w:t>
        </w:r>
        <w:r w:rsidR="00CC581C" w:rsidRPr="00A70A21">
          <w:rPr>
            <w:sz w:val="16"/>
            <w:szCs w:val="16"/>
          </w:rPr>
          <w:fldChar w:fldCharType="end"/>
        </w:r>
      </w:p>
    </w:sdtContent>
  </w:sdt>
  <w:p w:rsidR="00EE3527" w:rsidRDefault="00EE3527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527" w:rsidRDefault="00EE3527" w:rsidP="00BA529A">
      <w:pPr>
        <w:spacing w:line="240" w:lineRule="auto"/>
      </w:pPr>
      <w:r>
        <w:separator/>
      </w:r>
    </w:p>
  </w:footnote>
  <w:footnote w:type="continuationSeparator" w:id="0">
    <w:p w:rsidR="00EE3527" w:rsidRDefault="00EE3527" w:rsidP="00BA52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C49" w:rsidRDefault="00E51C49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527" w:rsidRPr="00961926" w:rsidRDefault="00EE3527">
    <w:pPr>
      <w:pStyle w:val="Koptekst"/>
      <w:rPr>
        <w:rFonts w:ascii="Verdana" w:hAnsi="Verdana"/>
        <w:sz w:val="20"/>
        <w:szCs w:val="20"/>
      </w:rPr>
    </w:pPr>
    <w:r w:rsidRPr="00961926">
      <w:rPr>
        <w:rFonts w:ascii="Verdana" w:eastAsiaTheme="majorEastAsia" w:hAnsi="Verdana" w:cstheme="majorBidi"/>
        <w:color w:val="4F81BD" w:themeColor="accent1"/>
        <w:sz w:val="20"/>
        <w:szCs w:val="20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527" w:rsidRDefault="00CC581C" w:rsidP="00E73E24">
    <w:pPr>
      <w:tabs>
        <w:tab w:val="left" w:pos="5310"/>
        <w:tab w:val="left" w:pos="7305"/>
      </w:tabs>
      <w:jc w:val="right"/>
    </w:pPr>
    <w:r w:rsidRPr="00CC581C">
      <w:rPr>
        <w:noProof/>
        <w:lang w:val="en-US"/>
      </w:rPr>
      <w:pict>
        <v:group id="Group 1" o:spid="_x0000_s2049" style="position:absolute;left:0;text-align:left;margin-left:215.7pt;margin-top:-24.7pt;width:33.75pt;height:131.95pt;z-index:251660288" coordorigin="5916,-8" coordsize="675,2639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1" type="#_x0000_t75" alt="logo_rijksoverheid2.jpg" style="position:absolute;left:5916;top:1162;width:675;height:146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V6&#10;MmTDAAAA2gAAAA8AAABkcnMvZG93bnJldi54bWxEj0trwzAQhO+F/gexhdwauQ6E1LUcSsC01zwg&#10;7W1trR/EWjmWEjv/PgoUehxm5hsmXU+mE1caXGtZwds8AkFcWt1yreCwz19XIJxH1thZJgU3crDO&#10;np9STLQdeUvXna9FgLBLUEHjfZ9I6cqGDLq57YmDV9nBoA9yqKUecAxw08k4ipbSYMthocGeNg2V&#10;p93FKOi29uu3qN5Py/z2c4yjBRXn/KLU7GX6/ADhafL/4b/2t1awgMeVcANkdg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VXoyZMMAAADaAAAADwAAAAAAAAAAAAAAAACcAgAA&#10;ZHJzL2Rvd25yZXYueG1sUEsFBgAAAAAEAAQA9wAAAIwDAAAAAA==&#10;">
            <v:imagedata r:id="rId1" o:title="logo_rijksoverheid2" cropbottom="9835f" cropleft="5388f" cropright="41738f"/>
          </v:shape>
          <v:shape id="Picture 3" o:spid="_x0000_s2050" type="#_x0000_t75" alt="logo_rijksoverheid2.jpg" style="position:absolute;left:5916;top:-8;width:675;height:12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lb&#10;8dvAAAAA2gAAAA8AAABkcnMvZG93bnJldi54bWxEj0+LwjAUxO+C3yG8BW+aVMQ/XaNIQRR2L1a9&#10;P5q3bdnmpTRR67ffCMIeh5n5DbPe9rYRd+p87VhDMlEgiAtnai41XM778RKED8gGG8ek4Uketpvh&#10;YI2pcQ8+0T0PpYgQ9ilqqEJoUyl9UZFFP3EtcfR+XGcxRNmV0nT4iHDbyKlSc2mx5rhQYUtZRcVv&#10;frMaMpXJFWWHRfi+FF8qSebXpUWtRx/97hNEoD78h9/to9Ewg9eVeAPk5g8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iVvx28AAAADaAAAADwAAAAAAAAAAAAAAAACcAgAAZHJz&#10;L2Rvd25yZXYueG1sUEsFBgAAAAAEAAQA9wAAAIkDAAAAAA==&#10;">
            <v:imagedata r:id="rId1" o:title="logo_rijksoverheid2" cropbottom="38273f" cropleft="5388f" cropright="41738f"/>
          </v:shape>
        </v:group>
      </w:pict>
    </w:r>
  </w:p>
  <w:p w:rsidR="00EE3527" w:rsidRPr="00E51C49" w:rsidRDefault="00EE3527" w:rsidP="009C005A">
    <w:pPr>
      <w:pStyle w:val="Huisstijl-AfzendgegevensW1"/>
      <w:pBdr>
        <w:top w:val="single" w:sz="2" w:space="1" w:color="FFFFFF" w:themeColor="background1"/>
        <w:left w:val="single" w:sz="2" w:space="0" w:color="FFFFFF" w:themeColor="background1"/>
        <w:bottom w:val="single" w:sz="2" w:space="2" w:color="FFFFFF" w:themeColor="background1"/>
        <w:right w:val="single" w:sz="2" w:space="0" w:color="FFFFFF" w:themeColor="background1"/>
      </w:pBdr>
      <w:shd w:val="clear" w:color="FFFFFF" w:fill="auto"/>
      <w:jc w:val="right"/>
      <w:rPr>
        <w:lang w:val="en-US"/>
      </w:rPr>
    </w:pPr>
    <w:r w:rsidRPr="00E51C49">
      <w:rPr>
        <w:lang w:val="en-US"/>
      </w:rPr>
      <w:t xml:space="preserve">  </w:t>
    </w:r>
    <w:r w:rsidRPr="00E51C49">
      <w:rPr>
        <w:lang w:val="en-US"/>
      </w:rPr>
      <w:tab/>
    </w:r>
    <w:r w:rsidRPr="00E51C49">
      <w:rPr>
        <w:lang w:val="en-US"/>
      </w:rPr>
      <w:tab/>
    </w:r>
    <w:r w:rsidRPr="00E51C49">
      <w:rPr>
        <w:lang w:val="en-US"/>
      </w:rPr>
      <w:tab/>
    </w:r>
    <w:r w:rsidRPr="00E51C49">
      <w:rPr>
        <w:lang w:val="en-US"/>
      </w:rPr>
      <w:tab/>
    </w:r>
    <w:r w:rsidRPr="00E51C49">
      <w:rPr>
        <w:lang w:val="en-US"/>
      </w:rPr>
      <w:tab/>
    </w:r>
    <w:r w:rsidRPr="00E51C49">
      <w:rPr>
        <w:lang w:val="en-US"/>
      </w:rPr>
      <w:tab/>
    </w:r>
    <w:r w:rsidRPr="00E51C49">
      <w:rPr>
        <w:lang w:val="en-US"/>
      </w:rPr>
      <w:tab/>
    </w:r>
  </w:p>
  <w:p w:rsidR="00EE3527" w:rsidRPr="00E51C49" w:rsidRDefault="00EE3527" w:rsidP="009C005A">
    <w:pPr>
      <w:pStyle w:val="Huisstijl-AfzendgegevensW1"/>
      <w:pBdr>
        <w:top w:val="single" w:sz="2" w:space="1" w:color="FFFFFF" w:themeColor="background1"/>
        <w:left w:val="single" w:sz="2" w:space="0" w:color="FFFFFF" w:themeColor="background1"/>
        <w:bottom w:val="single" w:sz="2" w:space="2" w:color="FFFFFF" w:themeColor="background1"/>
        <w:right w:val="single" w:sz="2" w:space="0" w:color="FFFFFF" w:themeColor="background1"/>
      </w:pBdr>
      <w:shd w:val="clear" w:color="FFFFFF" w:fill="auto"/>
      <w:jc w:val="right"/>
      <w:rPr>
        <w:lang w:val="en-US"/>
      </w:rPr>
    </w:pPr>
    <w:r w:rsidRPr="00642574">
      <w:rPr>
        <w:noProof/>
        <w:lang w:eastAsia="nl-NL" w:bidi="ar-SA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4010025</wp:posOffset>
          </wp:positionH>
          <wp:positionV relativeFrom="page">
            <wp:posOffset>0</wp:posOffset>
          </wp:positionV>
          <wp:extent cx="2333625" cy="1581150"/>
          <wp:effectExtent l="0" t="0" r="0" b="0"/>
          <wp:wrapNone/>
          <wp:docPr id="1" name="Afbeelding 0" descr="Placeholder_Depart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_Departme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33625" cy="158115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  <w:p w:rsidR="00EE3527" w:rsidRPr="00E51C49" w:rsidRDefault="00EE3527" w:rsidP="00624A88">
    <w:pPr>
      <w:pStyle w:val="Huisstijl-AfzendgegevensW1"/>
      <w:pBdr>
        <w:top w:val="single" w:sz="2" w:space="1" w:color="FFFFFF" w:themeColor="background1"/>
        <w:left w:val="single" w:sz="2" w:space="0" w:color="FFFFFF" w:themeColor="background1"/>
        <w:bottom w:val="single" w:sz="2" w:space="2" w:color="FFFFFF" w:themeColor="background1"/>
        <w:right w:val="single" w:sz="2" w:space="0" w:color="FFFFFF" w:themeColor="background1"/>
      </w:pBdr>
      <w:shd w:val="clear" w:color="FFFFFF" w:fill="auto"/>
      <w:tabs>
        <w:tab w:val="left" w:pos="4395"/>
        <w:tab w:val="left" w:pos="6450"/>
      </w:tabs>
      <w:rPr>
        <w:lang w:val="en-US"/>
      </w:rPr>
    </w:pPr>
    <w:r w:rsidRPr="00E51C49">
      <w:rPr>
        <w:lang w:val="en-US"/>
      </w:rPr>
      <w:tab/>
    </w:r>
    <w:r w:rsidRPr="00E51C49">
      <w:rPr>
        <w:lang w:val="en-US"/>
      </w:rPr>
      <w:tab/>
    </w:r>
    <w:r w:rsidRPr="00E51C49">
      <w:rPr>
        <w:lang w:val="en-US"/>
      </w:rPr>
      <w:tab/>
    </w:r>
  </w:p>
  <w:p w:rsidR="00EE3527" w:rsidRPr="00E51C49" w:rsidRDefault="00EE3527" w:rsidP="009C005A">
    <w:pPr>
      <w:pStyle w:val="Huisstijl-AfzendgegevensW1"/>
      <w:pBdr>
        <w:top w:val="single" w:sz="2" w:space="1" w:color="FFFFFF" w:themeColor="background1"/>
        <w:left w:val="single" w:sz="2" w:space="0" w:color="FFFFFF" w:themeColor="background1"/>
        <w:bottom w:val="single" w:sz="2" w:space="2" w:color="FFFFFF" w:themeColor="background1"/>
        <w:right w:val="single" w:sz="2" w:space="0" w:color="FFFFFF" w:themeColor="background1"/>
      </w:pBdr>
      <w:shd w:val="clear" w:color="FFFFFF" w:fill="auto"/>
      <w:jc w:val="right"/>
      <w:rPr>
        <w:lang w:val="en-US"/>
      </w:rPr>
    </w:pPr>
  </w:p>
  <w:p w:rsidR="00EE3527" w:rsidRPr="00E51C49" w:rsidRDefault="00EE3527" w:rsidP="009C005A">
    <w:pPr>
      <w:pStyle w:val="Huisstijl-AfzendgegevensW1"/>
      <w:pBdr>
        <w:top w:val="single" w:sz="2" w:space="1" w:color="FFFFFF" w:themeColor="background1"/>
        <w:left w:val="single" w:sz="2" w:space="0" w:color="FFFFFF" w:themeColor="background1"/>
        <w:bottom w:val="single" w:sz="2" w:space="2" w:color="FFFFFF" w:themeColor="background1"/>
        <w:right w:val="single" w:sz="2" w:space="0" w:color="FFFFFF" w:themeColor="background1"/>
      </w:pBdr>
      <w:shd w:val="clear" w:color="FFFFFF" w:fill="auto"/>
      <w:jc w:val="right"/>
      <w:rPr>
        <w:lang w:val="en-US"/>
      </w:rPr>
    </w:pPr>
  </w:p>
  <w:p w:rsidR="00EE3527" w:rsidRPr="00E51C49" w:rsidRDefault="00EE3527" w:rsidP="00F3623D">
    <w:pPr>
      <w:pStyle w:val="Huisstijl-AfzendgegevensW1"/>
      <w:pBdr>
        <w:top w:val="single" w:sz="2" w:space="1" w:color="FFFFFF" w:themeColor="background1"/>
        <w:left w:val="single" w:sz="2" w:space="0" w:color="FFFFFF" w:themeColor="background1"/>
        <w:bottom w:val="single" w:sz="2" w:space="2" w:color="FFFFFF" w:themeColor="background1"/>
        <w:right w:val="single" w:sz="2" w:space="0" w:color="FFFFFF" w:themeColor="background1"/>
      </w:pBdr>
      <w:shd w:val="clear" w:color="FFFFFF" w:fill="auto"/>
      <w:rPr>
        <w:lang w:val="en-US"/>
      </w:rPr>
    </w:pPr>
  </w:p>
  <w:p w:rsidR="00EE3527" w:rsidRPr="00E51C49" w:rsidRDefault="00EE3527" w:rsidP="00F3623D">
    <w:pPr>
      <w:pStyle w:val="Huisstijl-AfzendgegevensW1"/>
      <w:pBdr>
        <w:top w:val="single" w:sz="2" w:space="1" w:color="FFFFFF" w:themeColor="background1"/>
        <w:left w:val="single" w:sz="2" w:space="0" w:color="FFFFFF" w:themeColor="background1"/>
        <w:bottom w:val="single" w:sz="2" w:space="2" w:color="FFFFFF" w:themeColor="background1"/>
        <w:right w:val="single" w:sz="2" w:space="0" w:color="FFFFFF" w:themeColor="background1"/>
      </w:pBdr>
      <w:shd w:val="clear" w:color="FFFFFF" w:fill="auto"/>
      <w:rPr>
        <w:lang w:val="en-US"/>
      </w:rPr>
    </w:pPr>
    <w:r w:rsidRPr="00E51C49">
      <w:rPr>
        <w:lang w:val="en-US"/>
      </w:rPr>
      <w:t>Retouradres:</w:t>
    </w:r>
    <w:r w:rsidR="00704BBC" w:rsidRPr="00E51C49">
      <w:rPr>
        <w:lang w:val="en-US"/>
      </w:rPr>
      <w:t xml:space="preserve"> </w:t>
    </w:r>
    <w:r w:rsidR="00564D81" w:rsidRPr="00E51C49">
      <w:rPr>
        <w:lang w:val="en-US"/>
      </w:rPr>
      <w:t>contactecop@rijksoverheid.nl</w:t>
    </w:r>
  </w:p>
  <w:p w:rsidR="00EE3527" w:rsidRPr="00E51C49" w:rsidRDefault="00EE3527" w:rsidP="0026261F">
    <w:pPr>
      <w:tabs>
        <w:tab w:val="left" w:pos="5310"/>
        <w:tab w:val="left" w:pos="7305"/>
      </w:tabs>
      <w:rPr>
        <w:rFonts w:ascii="Verdana" w:hAnsi="Verdana"/>
        <w:b/>
        <w:color w:val="548DD4" w:themeColor="text2" w:themeTint="99"/>
        <w:sz w:val="18"/>
        <w:szCs w:val="18"/>
        <w:lang w:val="en-US"/>
      </w:rPr>
    </w:pPr>
  </w:p>
  <w:p w:rsidR="007019E3" w:rsidRDefault="00EE3527" w:rsidP="0026261F">
    <w:pPr>
      <w:tabs>
        <w:tab w:val="left" w:pos="5310"/>
        <w:tab w:val="left" w:pos="7305"/>
      </w:tabs>
      <w:rPr>
        <w:rFonts w:ascii="Verdana" w:hAnsi="Verdana"/>
        <w:b/>
        <w:color w:val="548DD4" w:themeColor="text2" w:themeTint="99"/>
        <w:sz w:val="32"/>
        <w:szCs w:val="32"/>
      </w:rPr>
    </w:pPr>
    <w:r w:rsidRPr="00EE3527">
      <w:rPr>
        <w:rFonts w:ascii="Verdana" w:hAnsi="Verdana"/>
        <w:b/>
        <w:color w:val="548DD4" w:themeColor="text2" w:themeTint="99"/>
        <w:sz w:val="32"/>
        <w:szCs w:val="32"/>
      </w:rPr>
      <w:t xml:space="preserve">Aanvraagformulier </w:t>
    </w:r>
    <w:r w:rsidR="007019E3">
      <w:rPr>
        <w:rFonts w:ascii="Verdana" w:hAnsi="Verdana"/>
        <w:b/>
        <w:color w:val="548DD4" w:themeColor="text2" w:themeTint="99"/>
        <w:sz w:val="32"/>
        <w:szCs w:val="32"/>
      </w:rPr>
      <w:t>Groepsvoorlichting</w:t>
    </w:r>
    <w:r w:rsidR="00A7671E">
      <w:rPr>
        <w:rFonts w:ascii="Verdana" w:hAnsi="Verdana"/>
        <w:b/>
        <w:color w:val="548DD4" w:themeColor="text2" w:themeTint="99"/>
        <w:sz w:val="32"/>
        <w:szCs w:val="32"/>
      </w:rPr>
      <w:t>, Ergocoachtraining of Til-, duw- en trekinstruct</w:t>
    </w:r>
    <w:r w:rsidR="004C3555">
      <w:rPr>
        <w:rFonts w:ascii="Verdana" w:hAnsi="Verdana"/>
        <w:b/>
        <w:color w:val="548DD4" w:themeColor="text2" w:themeTint="99"/>
        <w:sz w:val="32"/>
        <w:szCs w:val="32"/>
      </w:rPr>
      <w:t>i</w:t>
    </w:r>
    <w:r w:rsidR="00A7671E">
      <w:rPr>
        <w:rFonts w:ascii="Verdana" w:hAnsi="Verdana"/>
        <w:b/>
        <w:color w:val="548DD4" w:themeColor="text2" w:themeTint="99"/>
        <w:sz w:val="32"/>
        <w:szCs w:val="32"/>
      </w:rPr>
      <w:t>e</w:t>
    </w:r>
  </w:p>
  <w:p w:rsidR="00EE3527" w:rsidRPr="00D81F0F" w:rsidRDefault="00EE3527" w:rsidP="0026261F">
    <w:pPr>
      <w:tabs>
        <w:tab w:val="left" w:pos="5310"/>
        <w:tab w:val="left" w:pos="7305"/>
      </w:tabs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7793F"/>
    <w:multiLevelType w:val="hybridMultilevel"/>
    <w:tmpl w:val="77EE83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956B1"/>
    <w:multiLevelType w:val="multilevel"/>
    <w:tmpl w:val="09BCD750"/>
    <w:styleLink w:val="OpmaakprofielMeerdereniveausSymbolsymboolLinks19cmVerkeerd-1"/>
    <w:lvl w:ilvl="0">
      <w:start w:val="1"/>
      <w:numFmt w:val="bullet"/>
      <w:lvlText w:val="-"/>
      <w:lvlJc w:val="left"/>
      <w:pPr>
        <w:tabs>
          <w:tab w:val="num" w:pos="0"/>
        </w:tabs>
        <w:ind w:left="0" w:hanging="454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41D34"/>
    <w:multiLevelType w:val="hybridMultilevel"/>
    <w:tmpl w:val="E6980DD6"/>
    <w:lvl w:ilvl="0" w:tplc="3F26E822">
      <w:start w:val="1"/>
      <w:numFmt w:val="decimal"/>
      <w:lvlText w:val="%1."/>
      <w:lvlJc w:val="left"/>
      <w:pPr>
        <w:ind w:left="855" w:hanging="795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ind w:left="1140" w:hanging="360"/>
      </w:pPr>
    </w:lvl>
    <w:lvl w:ilvl="2" w:tplc="0413001B" w:tentative="1">
      <w:start w:val="1"/>
      <w:numFmt w:val="lowerRoman"/>
      <w:lvlText w:val="%3."/>
      <w:lvlJc w:val="righ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C566FD7"/>
    <w:multiLevelType w:val="multilevel"/>
    <w:tmpl w:val="5E66F9C0"/>
    <w:styleLink w:val="OpmaakprofielMeerdereniveausVerkeerd-om08cm"/>
    <w:lvl w:ilvl="0">
      <w:start w:val="1"/>
      <w:numFmt w:val="bullet"/>
      <w:lvlText w:val="-"/>
      <w:lvlJc w:val="left"/>
      <w:pPr>
        <w:tabs>
          <w:tab w:val="num" w:pos="0"/>
        </w:tabs>
        <w:ind w:left="0" w:hanging="227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02368A"/>
    <w:multiLevelType w:val="hybridMultilevel"/>
    <w:tmpl w:val="32508352"/>
    <w:lvl w:ilvl="0" w:tplc="0413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A47527"/>
    <w:multiLevelType w:val="hybridMultilevel"/>
    <w:tmpl w:val="37D2CB0C"/>
    <w:lvl w:ilvl="0" w:tplc="AA9C9AEE">
      <w:start w:val="1"/>
      <w:numFmt w:val="bullet"/>
      <w:pStyle w:val="BZKOpsomming"/>
      <w:lvlText w:val="-"/>
      <w:lvlJc w:val="left"/>
      <w:pPr>
        <w:tabs>
          <w:tab w:val="num" w:pos="0"/>
        </w:tabs>
        <w:ind w:left="0" w:hanging="227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1C2BF5"/>
    <w:multiLevelType w:val="multilevel"/>
    <w:tmpl w:val="64627C8A"/>
    <w:styleLink w:val="OpmaakprofielMeerdereniveausSymbolsymboolLinks19cmVerkeerd-"/>
    <w:lvl w:ilvl="0">
      <w:start w:val="1"/>
      <w:numFmt w:val="bullet"/>
      <w:lvlText w:val="-"/>
      <w:lvlJc w:val="left"/>
      <w:pPr>
        <w:tabs>
          <w:tab w:val="num" w:pos="0"/>
        </w:tabs>
        <w:ind w:left="0" w:hanging="454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2A1BC8"/>
    <w:multiLevelType w:val="hybridMultilevel"/>
    <w:tmpl w:val="0092218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657A02"/>
    <w:multiLevelType w:val="multilevel"/>
    <w:tmpl w:val="68E0BA54"/>
    <w:styleLink w:val="OpmaakprofielMeerdereniveausSymbolsymboolLinks0cmVerkeerd-om"/>
    <w:lvl w:ilvl="0">
      <w:start w:val="1"/>
      <w:numFmt w:val="bullet"/>
      <w:lvlText w:val="-"/>
      <w:lvlJc w:val="left"/>
      <w:pPr>
        <w:tabs>
          <w:tab w:val="num" w:pos="0"/>
        </w:tabs>
        <w:ind w:left="0" w:hanging="454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A6230D"/>
    <w:multiLevelType w:val="multilevel"/>
    <w:tmpl w:val="06F2BD70"/>
    <w:lvl w:ilvl="0">
      <w:start w:val="1"/>
      <w:numFmt w:val="decimal"/>
      <w:pStyle w:val="Kop1"/>
      <w:lvlText w:val="%1"/>
      <w:lvlJc w:val="right"/>
      <w:pPr>
        <w:tabs>
          <w:tab w:val="num" w:pos="454"/>
        </w:tabs>
        <w:ind w:left="433" w:hanging="603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Kop2"/>
      <w:lvlText w:val="%1.%2"/>
      <w:lvlJc w:val="right"/>
      <w:pPr>
        <w:tabs>
          <w:tab w:val="num" w:pos="454"/>
        </w:tabs>
        <w:ind w:left="577" w:hanging="747"/>
      </w:pPr>
      <w:rPr>
        <w:rFonts w:hint="default"/>
      </w:rPr>
    </w:lvl>
    <w:lvl w:ilvl="2">
      <w:start w:val="1"/>
      <w:numFmt w:val="decimal"/>
      <w:pStyle w:val="Kop3"/>
      <w:lvlText w:val="%1.%2.%3"/>
      <w:lvlJc w:val="right"/>
      <w:pPr>
        <w:tabs>
          <w:tab w:val="num" w:pos="454"/>
        </w:tabs>
        <w:ind w:left="721" w:hanging="891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568"/>
        </w:tabs>
        <w:ind w:left="865" w:hanging="576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9"/>
        </w:tabs>
        <w:ind w:left="1009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3"/>
        </w:tabs>
        <w:ind w:left="1153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7"/>
        </w:tabs>
        <w:ind w:left="1297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1"/>
        </w:tabs>
        <w:ind w:left="1441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5"/>
        </w:tabs>
        <w:ind w:left="1585" w:hanging="1584"/>
      </w:pPr>
      <w:rPr>
        <w:rFonts w:hint="default"/>
      </w:rPr>
    </w:lvl>
  </w:abstractNum>
  <w:abstractNum w:abstractNumId="10">
    <w:nsid w:val="24BB5BF4"/>
    <w:multiLevelType w:val="hybridMultilevel"/>
    <w:tmpl w:val="1230FFF8"/>
    <w:lvl w:ilvl="0" w:tplc="19FADC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556EF5"/>
    <w:multiLevelType w:val="hybridMultilevel"/>
    <w:tmpl w:val="14267E0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EA64097"/>
    <w:multiLevelType w:val="hybridMultilevel"/>
    <w:tmpl w:val="84542F0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F336A7"/>
    <w:multiLevelType w:val="multilevel"/>
    <w:tmpl w:val="AF12D5DA"/>
    <w:styleLink w:val="OpmaakprofielMetopsommingstekens"/>
    <w:lvl w:ilvl="0">
      <w:start w:val="1"/>
      <w:numFmt w:val="bullet"/>
      <w:lvlText w:val="-"/>
      <w:lvlJc w:val="left"/>
      <w:pPr>
        <w:tabs>
          <w:tab w:val="num" w:pos="0"/>
        </w:tabs>
        <w:ind w:left="0" w:hanging="454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0A3B1E"/>
    <w:multiLevelType w:val="multilevel"/>
    <w:tmpl w:val="18CA5E74"/>
    <w:styleLink w:val="OpmaakprofielFiguuralsopsommingstekensSymbolsymboolLinks063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BE565F"/>
    <w:multiLevelType w:val="hybridMultilevel"/>
    <w:tmpl w:val="6AE07752"/>
    <w:lvl w:ilvl="0" w:tplc="7320355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9D632A"/>
    <w:multiLevelType w:val="hybridMultilevel"/>
    <w:tmpl w:val="5AD4DBC8"/>
    <w:lvl w:ilvl="0" w:tplc="0413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ED138D"/>
    <w:multiLevelType w:val="hybridMultilevel"/>
    <w:tmpl w:val="7B36649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11F481F"/>
    <w:multiLevelType w:val="hybridMultilevel"/>
    <w:tmpl w:val="FE1ABE4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7E77339"/>
    <w:multiLevelType w:val="hybridMultilevel"/>
    <w:tmpl w:val="4020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F62843"/>
    <w:multiLevelType w:val="hybridMultilevel"/>
    <w:tmpl w:val="A224E2C2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CE7615"/>
    <w:multiLevelType w:val="multilevel"/>
    <w:tmpl w:val="6C046E5E"/>
    <w:lvl w:ilvl="0">
      <w:start w:val="1"/>
      <w:numFmt w:val="bullet"/>
      <w:pStyle w:val="BZKLijstopsomming"/>
      <w:lvlText w:val="-"/>
      <w:lvlJc w:val="left"/>
      <w:pPr>
        <w:tabs>
          <w:tab w:val="num" w:pos="0"/>
        </w:tabs>
        <w:ind w:left="0" w:hanging="227"/>
      </w:pPr>
      <w:rPr>
        <w:rFonts w:ascii="Arial" w:hAnsi="Arial" w:hint="default"/>
      </w:rPr>
    </w:lvl>
    <w:lvl w:ilvl="1">
      <w:start w:val="1"/>
      <w:numFmt w:val="bullet"/>
      <w:pStyle w:val="BZKLijstopsomming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3428"/>
        </w:tabs>
        <w:ind w:left="34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148"/>
        </w:tabs>
        <w:ind w:left="41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868"/>
        </w:tabs>
        <w:ind w:left="48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588"/>
        </w:tabs>
        <w:ind w:left="55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308"/>
        </w:tabs>
        <w:ind w:left="63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028"/>
        </w:tabs>
        <w:ind w:left="70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748"/>
        </w:tabs>
        <w:ind w:left="7748" w:hanging="360"/>
      </w:pPr>
      <w:rPr>
        <w:rFonts w:ascii="Wingdings" w:hAnsi="Wingdings" w:hint="default"/>
      </w:rPr>
    </w:lvl>
  </w:abstractNum>
  <w:abstractNum w:abstractNumId="22">
    <w:nsid w:val="5F8F3B87"/>
    <w:multiLevelType w:val="hybridMultilevel"/>
    <w:tmpl w:val="BDB8F006"/>
    <w:lvl w:ilvl="0" w:tplc="62909124">
      <w:start w:val="1"/>
      <w:numFmt w:val="bullet"/>
      <w:pStyle w:val="BZKSubopsomming"/>
      <w:lvlText w:val="•"/>
      <w:lvlJc w:val="left"/>
      <w:pPr>
        <w:tabs>
          <w:tab w:val="num" w:pos="227"/>
        </w:tabs>
        <w:ind w:left="227" w:hanging="227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5478C4"/>
    <w:multiLevelType w:val="hybridMultilevel"/>
    <w:tmpl w:val="9422713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694C5A"/>
    <w:multiLevelType w:val="hybridMultilevel"/>
    <w:tmpl w:val="AE243FB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2B8473C"/>
    <w:multiLevelType w:val="hybridMultilevel"/>
    <w:tmpl w:val="39B68B2A"/>
    <w:lvl w:ilvl="0" w:tplc="8A8EF9D6">
      <w:start w:val="1"/>
      <w:numFmt w:val="decimal"/>
      <w:lvlText w:val="Mijlpaal %1: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 w:tplc="4FC23A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DBB4F14"/>
    <w:multiLevelType w:val="hybridMultilevel"/>
    <w:tmpl w:val="B412944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5"/>
  </w:num>
  <w:num w:numId="10">
    <w:abstractNumId w:val="22"/>
  </w:num>
  <w:num w:numId="11">
    <w:abstractNumId w:val="21"/>
  </w:num>
  <w:num w:numId="12">
    <w:abstractNumId w:val="25"/>
  </w:num>
  <w:num w:numId="13">
    <w:abstractNumId w:val="16"/>
  </w:num>
  <w:num w:numId="14">
    <w:abstractNumId w:val="20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4"/>
  </w:num>
  <w:num w:numId="20">
    <w:abstractNumId w:val="24"/>
  </w:num>
  <w:num w:numId="21">
    <w:abstractNumId w:val="0"/>
  </w:num>
  <w:num w:numId="22">
    <w:abstractNumId w:val="2"/>
  </w:num>
  <w:num w:numId="23">
    <w:abstractNumId w:val="15"/>
  </w:num>
  <w:num w:numId="24">
    <w:abstractNumId w:val="26"/>
  </w:num>
  <w:num w:numId="25">
    <w:abstractNumId w:val="11"/>
  </w:num>
  <w:num w:numId="26">
    <w:abstractNumId w:val="19"/>
  </w:num>
  <w:num w:numId="27">
    <w:abstractNumId w:val="17"/>
  </w:num>
  <w:num w:numId="28">
    <w:abstractNumId w:val="1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ocumentProtection w:edit="forms" w:enforcement="1" w:cryptProviderType="rsaFull" w:cryptAlgorithmClass="hash" w:cryptAlgorithmType="typeAny" w:cryptAlgorithmSid="4" w:cryptSpinCount="100000" w:hash="XkXlddJAmfkORy6aLcf53PeygH8=" w:salt="wN1Jz8Ibq4Ei61XhgpAfyg=="/>
  <w:defaultTabStop w:val="709"/>
  <w:hyphenationZone w:val="425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2" style="mso-position-vertical-relative:line" fill="f" fillcolor="white">
      <v:fill color="white"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A529A"/>
    <w:rsid w:val="00001B35"/>
    <w:rsid w:val="0000532F"/>
    <w:rsid w:val="0001787D"/>
    <w:rsid w:val="00021784"/>
    <w:rsid w:val="00031644"/>
    <w:rsid w:val="00040F62"/>
    <w:rsid w:val="000430DD"/>
    <w:rsid w:val="00061C99"/>
    <w:rsid w:val="00062AAB"/>
    <w:rsid w:val="0007199A"/>
    <w:rsid w:val="00072A1B"/>
    <w:rsid w:val="000809DB"/>
    <w:rsid w:val="00087E8D"/>
    <w:rsid w:val="000A1447"/>
    <w:rsid w:val="000A52DD"/>
    <w:rsid w:val="000B024D"/>
    <w:rsid w:val="000B4582"/>
    <w:rsid w:val="000B600C"/>
    <w:rsid w:val="000C4380"/>
    <w:rsid w:val="000C50FB"/>
    <w:rsid w:val="000D1680"/>
    <w:rsid w:val="000E687F"/>
    <w:rsid w:val="00106847"/>
    <w:rsid w:val="00120E95"/>
    <w:rsid w:val="0012495C"/>
    <w:rsid w:val="00124E1E"/>
    <w:rsid w:val="001274D0"/>
    <w:rsid w:val="00131A5B"/>
    <w:rsid w:val="00131B87"/>
    <w:rsid w:val="00135D41"/>
    <w:rsid w:val="001400BE"/>
    <w:rsid w:val="00152A20"/>
    <w:rsid w:val="0015320D"/>
    <w:rsid w:val="00161BF5"/>
    <w:rsid w:val="001650F4"/>
    <w:rsid w:val="001804CE"/>
    <w:rsid w:val="00184D71"/>
    <w:rsid w:val="001961E9"/>
    <w:rsid w:val="00197F23"/>
    <w:rsid w:val="001A4941"/>
    <w:rsid w:val="001B4E80"/>
    <w:rsid w:val="001C4E5B"/>
    <w:rsid w:val="001D0DE1"/>
    <w:rsid w:val="001D2DE1"/>
    <w:rsid w:val="001D4588"/>
    <w:rsid w:val="001D7751"/>
    <w:rsid w:val="001E70CC"/>
    <w:rsid w:val="001F1A88"/>
    <w:rsid w:val="00210564"/>
    <w:rsid w:val="002149F4"/>
    <w:rsid w:val="00221639"/>
    <w:rsid w:val="0023041A"/>
    <w:rsid w:val="002373AB"/>
    <w:rsid w:val="00256C6F"/>
    <w:rsid w:val="00262602"/>
    <w:rsid w:val="0026261F"/>
    <w:rsid w:val="00263791"/>
    <w:rsid w:val="0026651A"/>
    <w:rsid w:val="00267895"/>
    <w:rsid w:val="00271C8C"/>
    <w:rsid w:val="0028097D"/>
    <w:rsid w:val="00281495"/>
    <w:rsid w:val="0029570A"/>
    <w:rsid w:val="002A7C4A"/>
    <w:rsid w:val="002B3039"/>
    <w:rsid w:val="002B69A2"/>
    <w:rsid w:val="002B6E3A"/>
    <w:rsid w:val="002C1F01"/>
    <w:rsid w:val="002D1474"/>
    <w:rsid w:val="002E1CB4"/>
    <w:rsid w:val="002F1F93"/>
    <w:rsid w:val="002F5676"/>
    <w:rsid w:val="002F6C8F"/>
    <w:rsid w:val="00312C0D"/>
    <w:rsid w:val="00314771"/>
    <w:rsid w:val="00314DAD"/>
    <w:rsid w:val="00322797"/>
    <w:rsid w:val="00324395"/>
    <w:rsid w:val="0033040C"/>
    <w:rsid w:val="0033377C"/>
    <w:rsid w:val="00345B19"/>
    <w:rsid w:val="00345B63"/>
    <w:rsid w:val="003505BA"/>
    <w:rsid w:val="00360173"/>
    <w:rsid w:val="003618F4"/>
    <w:rsid w:val="00385DC2"/>
    <w:rsid w:val="00395CB7"/>
    <w:rsid w:val="003974E3"/>
    <w:rsid w:val="003A1CF8"/>
    <w:rsid w:val="003A2166"/>
    <w:rsid w:val="003A382B"/>
    <w:rsid w:val="003A40A2"/>
    <w:rsid w:val="003B5B9F"/>
    <w:rsid w:val="003D2673"/>
    <w:rsid w:val="003E6337"/>
    <w:rsid w:val="003F67AE"/>
    <w:rsid w:val="004031BA"/>
    <w:rsid w:val="004112BB"/>
    <w:rsid w:val="00413975"/>
    <w:rsid w:val="00417694"/>
    <w:rsid w:val="0042262E"/>
    <w:rsid w:val="004228B0"/>
    <w:rsid w:val="00431CA6"/>
    <w:rsid w:val="00431FF5"/>
    <w:rsid w:val="004448D8"/>
    <w:rsid w:val="00445B19"/>
    <w:rsid w:val="00451878"/>
    <w:rsid w:val="00467736"/>
    <w:rsid w:val="0047088D"/>
    <w:rsid w:val="00470B1C"/>
    <w:rsid w:val="00474107"/>
    <w:rsid w:val="004767A6"/>
    <w:rsid w:val="00481854"/>
    <w:rsid w:val="0048660A"/>
    <w:rsid w:val="004A2338"/>
    <w:rsid w:val="004A57D6"/>
    <w:rsid w:val="004A6794"/>
    <w:rsid w:val="004B05DA"/>
    <w:rsid w:val="004B1835"/>
    <w:rsid w:val="004C0A93"/>
    <w:rsid w:val="004C109D"/>
    <w:rsid w:val="004C3555"/>
    <w:rsid w:val="004C7119"/>
    <w:rsid w:val="004D1870"/>
    <w:rsid w:val="004D3F41"/>
    <w:rsid w:val="004D7F69"/>
    <w:rsid w:val="004E07E8"/>
    <w:rsid w:val="004F2CA4"/>
    <w:rsid w:val="0050081A"/>
    <w:rsid w:val="005162D5"/>
    <w:rsid w:val="00527FEA"/>
    <w:rsid w:val="00531046"/>
    <w:rsid w:val="00532BC4"/>
    <w:rsid w:val="00553A32"/>
    <w:rsid w:val="005564FF"/>
    <w:rsid w:val="005604BA"/>
    <w:rsid w:val="00561FB9"/>
    <w:rsid w:val="00562466"/>
    <w:rsid w:val="00564D81"/>
    <w:rsid w:val="005761C2"/>
    <w:rsid w:val="005810AE"/>
    <w:rsid w:val="00582F14"/>
    <w:rsid w:val="00584F22"/>
    <w:rsid w:val="005859FC"/>
    <w:rsid w:val="005C2239"/>
    <w:rsid w:val="005C66CA"/>
    <w:rsid w:val="005C79CD"/>
    <w:rsid w:val="005D1A34"/>
    <w:rsid w:val="005D6541"/>
    <w:rsid w:val="005F3EC8"/>
    <w:rsid w:val="0060788C"/>
    <w:rsid w:val="00622AA8"/>
    <w:rsid w:val="00624A88"/>
    <w:rsid w:val="00625806"/>
    <w:rsid w:val="006279A8"/>
    <w:rsid w:val="00631439"/>
    <w:rsid w:val="00636CA8"/>
    <w:rsid w:val="006417A5"/>
    <w:rsid w:val="00642574"/>
    <w:rsid w:val="0065233F"/>
    <w:rsid w:val="0065466C"/>
    <w:rsid w:val="00655B60"/>
    <w:rsid w:val="00656BCB"/>
    <w:rsid w:val="0066216D"/>
    <w:rsid w:val="00671398"/>
    <w:rsid w:val="00674024"/>
    <w:rsid w:val="006862E0"/>
    <w:rsid w:val="00686E54"/>
    <w:rsid w:val="006A24DB"/>
    <w:rsid w:val="006A70D8"/>
    <w:rsid w:val="006B6CF1"/>
    <w:rsid w:val="006B7586"/>
    <w:rsid w:val="006C26EB"/>
    <w:rsid w:val="006D7508"/>
    <w:rsid w:val="006E0F2E"/>
    <w:rsid w:val="006E116A"/>
    <w:rsid w:val="006F2564"/>
    <w:rsid w:val="006F2E01"/>
    <w:rsid w:val="006F5ED6"/>
    <w:rsid w:val="007019E3"/>
    <w:rsid w:val="00703B19"/>
    <w:rsid w:val="00704BBC"/>
    <w:rsid w:val="007063AC"/>
    <w:rsid w:val="00706629"/>
    <w:rsid w:val="00711227"/>
    <w:rsid w:val="00714418"/>
    <w:rsid w:val="0071753D"/>
    <w:rsid w:val="00726DB6"/>
    <w:rsid w:val="007379DB"/>
    <w:rsid w:val="00741114"/>
    <w:rsid w:val="00741643"/>
    <w:rsid w:val="00742302"/>
    <w:rsid w:val="00743ED2"/>
    <w:rsid w:val="007454F8"/>
    <w:rsid w:val="00750C33"/>
    <w:rsid w:val="00756A2D"/>
    <w:rsid w:val="00760E27"/>
    <w:rsid w:val="007632E1"/>
    <w:rsid w:val="00764A11"/>
    <w:rsid w:val="00770208"/>
    <w:rsid w:val="00770E3B"/>
    <w:rsid w:val="00775DEB"/>
    <w:rsid w:val="00776739"/>
    <w:rsid w:val="007939B8"/>
    <w:rsid w:val="007A22AB"/>
    <w:rsid w:val="007A76F7"/>
    <w:rsid w:val="007B00D0"/>
    <w:rsid w:val="007B2FA7"/>
    <w:rsid w:val="007B4A6E"/>
    <w:rsid w:val="007C4D8F"/>
    <w:rsid w:val="007C5BAC"/>
    <w:rsid w:val="007E3370"/>
    <w:rsid w:val="007E47F2"/>
    <w:rsid w:val="007E662B"/>
    <w:rsid w:val="007F0123"/>
    <w:rsid w:val="007F238C"/>
    <w:rsid w:val="00801F08"/>
    <w:rsid w:val="00802D55"/>
    <w:rsid w:val="0080482D"/>
    <w:rsid w:val="008265FA"/>
    <w:rsid w:val="00826D1E"/>
    <w:rsid w:val="00834B82"/>
    <w:rsid w:val="00835301"/>
    <w:rsid w:val="008450B2"/>
    <w:rsid w:val="0085145A"/>
    <w:rsid w:val="008562CD"/>
    <w:rsid w:val="0087113C"/>
    <w:rsid w:val="0087259C"/>
    <w:rsid w:val="00874A94"/>
    <w:rsid w:val="00875E46"/>
    <w:rsid w:val="00877A5A"/>
    <w:rsid w:val="0088065E"/>
    <w:rsid w:val="008927BE"/>
    <w:rsid w:val="00895BE5"/>
    <w:rsid w:val="008A6EDB"/>
    <w:rsid w:val="008C4277"/>
    <w:rsid w:val="008D0DC4"/>
    <w:rsid w:val="008D20A2"/>
    <w:rsid w:val="008D66BB"/>
    <w:rsid w:val="008D6B75"/>
    <w:rsid w:val="008D7C7A"/>
    <w:rsid w:val="008E64AC"/>
    <w:rsid w:val="008F4395"/>
    <w:rsid w:val="008F7061"/>
    <w:rsid w:val="00903E16"/>
    <w:rsid w:val="00905C45"/>
    <w:rsid w:val="009122C5"/>
    <w:rsid w:val="0091485F"/>
    <w:rsid w:val="009169B6"/>
    <w:rsid w:val="009208B6"/>
    <w:rsid w:val="00920C2A"/>
    <w:rsid w:val="00926FA6"/>
    <w:rsid w:val="00932E6C"/>
    <w:rsid w:val="00942D95"/>
    <w:rsid w:val="00943592"/>
    <w:rsid w:val="0094385F"/>
    <w:rsid w:val="00944137"/>
    <w:rsid w:val="00944665"/>
    <w:rsid w:val="0095296A"/>
    <w:rsid w:val="00953582"/>
    <w:rsid w:val="009540E7"/>
    <w:rsid w:val="00956403"/>
    <w:rsid w:val="00957DCE"/>
    <w:rsid w:val="00961926"/>
    <w:rsid w:val="0096240E"/>
    <w:rsid w:val="0097261D"/>
    <w:rsid w:val="00973684"/>
    <w:rsid w:val="00977DA7"/>
    <w:rsid w:val="00986D9A"/>
    <w:rsid w:val="00990094"/>
    <w:rsid w:val="009A3993"/>
    <w:rsid w:val="009B003D"/>
    <w:rsid w:val="009B7CE6"/>
    <w:rsid w:val="009C005A"/>
    <w:rsid w:val="009C2FBD"/>
    <w:rsid w:val="009C3454"/>
    <w:rsid w:val="009C48A8"/>
    <w:rsid w:val="009D13CE"/>
    <w:rsid w:val="009E2B69"/>
    <w:rsid w:val="009E5FF7"/>
    <w:rsid w:val="009E6247"/>
    <w:rsid w:val="009E7C39"/>
    <w:rsid w:val="009F056E"/>
    <w:rsid w:val="00A01F99"/>
    <w:rsid w:val="00A02037"/>
    <w:rsid w:val="00A02055"/>
    <w:rsid w:val="00A078C1"/>
    <w:rsid w:val="00A13DBA"/>
    <w:rsid w:val="00A149DF"/>
    <w:rsid w:val="00A17ADF"/>
    <w:rsid w:val="00A25BA3"/>
    <w:rsid w:val="00A2760A"/>
    <w:rsid w:val="00A30A9D"/>
    <w:rsid w:val="00A40BC8"/>
    <w:rsid w:val="00A51376"/>
    <w:rsid w:val="00A6388D"/>
    <w:rsid w:val="00A67E87"/>
    <w:rsid w:val="00A7036A"/>
    <w:rsid w:val="00A70A21"/>
    <w:rsid w:val="00A723EE"/>
    <w:rsid w:val="00A7671E"/>
    <w:rsid w:val="00A76F8A"/>
    <w:rsid w:val="00A8444D"/>
    <w:rsid w:val="00A862CD"/>
    <w:rsid w:val="00A87B09"/>
    <w:rsid w:val="00A91DF9"/>
    <w:rsid w:val="00A975D5"/>
    <w:rsid w:val="00AB343D"/>
    <w:rsid w:val="00AB52BB"/>
    <w:rsid w:val="00AC1110"/>
    <w:rsid w:val="00AC1CCF"/>
    <w:rsid w:val="00AC7528"/>
    <w:rsid w:val="00AD4C99"/>
    <w:rsid w:val="00AE1838"/>
    <w:rsid w:val="00AE2EA4"/>
    <w:rsid w:val="00AE39C2"/>
    <w:rsid w:val="00AE49E0"/>
    <w:rsid w:val="00AE6AD9"/>
    <w:rsid w:val="00AF1CB3"/>
    <w:rsid w:val="00AF25B9"/>
    <w:rsid w:val="00AF394B"/>
    <w:rsid w:val="00B01967"/>
    <w:rsid w:val="00B0350E"/>
    <w:rsid w:val="00B14A45"/>
    <w:rsid w:val="00B320AD"/>
    <w:rsid w:val="00B40BAD"/>
    <w:rsid w:val="00B50D05"/>
    <w:rsid w:val="00B601DC"/>
    <w:rsid w:val="00B6710C"/>
    <w:rsid w:val="00B675DA"/>
    <w:rsid w:val="00B71975"/>
    <w:rsid w:val="00B8163E"/>
    <w:rsid w:val="00B845AD"/>
    <w:rsid w:val="00B84DFA"/>
    <w:rsid w:val="00B91149"/>
    <w:rsid w:val="00B939BE"/>
    <w:rsid w:val="00B97DE0"/>
    <w:rsid w:val="00BA529A"/>
    <w:rsid w:val="00BC1052"/>
    <w:rsid w:val="00BC70F7"/>
    <w:rsid w:val="00BD30FA"/>
    <w:rsid w:val="00BF1B1A"/>
    <w:rsid w:val="00BF2B32"/>
    <w:rsid w:val="00C048DE"/>
    <w:rsid w:val="00C07419"/>
    <w:rsid w:val="00C13FE3"/>
    <w:rsid w:val="00C17C84"/>
    <w:rsid w:val="00C22786"/>
    <w:rsid w:val="00C26F61"/>
    <w:rsid w:val="00C279E9"/>
    <w:rsid w:val="00C31DCD"/>
    <w:rsid w:val="00C56628"/>
    <w:rsid w:val="00C6697A"/>
    <w:rsid w:val="00C74ADC"/>
    <w:rsid w:val="00C75A9E"/>
    <w:rsid w:val="00C835D8"/>
    <w:rsid w:val="00C87922"/>
    <w:rsid w:val="00C93D64"/>
    <w:rsid w:val="00CB05C9"/>
    <w:rsid w:val="00CB0AF4"/>
    <w:rsid w:val="00CB5009"/>
    <w:rsid w:val="00CB5B18"/>
    <w:rsid w:val="00CB6B15"/>
    <w:rsid w:val="00CC581C"/>
    <w:rsid w:val="00CC5A83"/>
    <w:rsid w:val="00CD6FB7"/>
    <w:rsid w:val="00CD79BB"/>
    <w:rsid w:val="00CE2DDE"/>
    <w:rsid w:val="00CE395E"/>
    <w:rsid w:val="00CE3F40"/>
    <w:rsid w:val="00CE6B44"/>
    <w:rsid w:val="00CF1552"/>
    <w:rsid w:val="00CF45CA"/>
    <w:rsid w:val="00D004D4"/>
    <w:rsid w:val="00D02DBB"/>
    <w:rsid w:val="00D06F0C"/>
    <w:rsid w:val="00D210F4"/>
    <w:rsid w:val="00D31354"/>
    <w:rsid w:val="00D504B2"/>
    <w:rsid w:val="00D5315B"/>
    <w:rsid w:val="00D6028B"/>
    <w:rsid w:val="00D65D98"/>
    <w:rsid w:val="00D73B6B"/>
    <w:rsid w:val="00D80172"/>
    <w:rsid w:val="00D81F0F"/>
    <w:rsid w:val="00D90FDC"/>
    <w:rsid w:val="00D9158A"/>
    <w:rsid w:val="00D96028"/>
    <w:rsid w:val="00DA07E9"/>
    <w:rsid w:val="00DA10C6"/>
    <w:rsid w:val="00DB444A"/>
    <w:rsid w:val="00DC205C"/>
    <w:rsid w:val="00DD1585"/>
    <w:rsid w:val="00DF11F0"/>
    <w:rsid w:val="00DF7866"/>
    <w:rsid w:val="00E01DB7"/>
    <w:rsid w:val="00E07596"/>
    <w:rsid w:val="00E1379E"/>
    <w:rsid w:val="00E15822"/>
    <w:rsid w:val="00E27418"/>
    <w:rsid w:val="00E30A23"/>
    <w:rsid w:val="00E31F3F"/>
    <w:rsid w:val="00E42206"/>
    <w:rsid w:val="00E42E8A"/>
    <w:rsid w:val="00E50A89"/>
    <w:rsid w:val="00E51C49"/>
    <w:rsid w:val="00E54E97"/>
    <w:rsid w:val="00E55396"/>
    <w:rsid w:val="00E71FC2"/>
    <w:rsid w:val="00E73DB8"/>
    <w:rsid w:val="00E73E24"/>
    <w:rsid w:val="00E77D77"/>
    <w:rsid w:val="00E855EC"/>
    <w:rsid w:val="00E8710D"/>
    <w:rsid w:val="00EA4FEA"/>
    <w:rsid w:val="00EA7E2B"/>
    <w:rsid w:val="00EB1485"/>
    <w:rsid w:val="00EB7566"/>
    <w:rsid w:val="00EE3527"/>
    <w:rsid w:val="00EF12C6"/>
    <w:rsid w:val="00EF5202"/>
    <w:rsid w:val="00F01517"/>
    <w:rsid w:val="00F01588"/>
    <w:rsid w:val="00F14C25"/>
    <w:rsid w:val="00F23903"/>
    <w:rsid w:val="00F32F57"/>
    <w:rsid w:val="00F3623D"/>
    <w:rsid w:val="00F363BC"/>
    <w:rsid w:val="00F40120"/>
    <w:rsid w:val="00F44314"/>
    <w:rsid w:val="00F44858"/>
    <w:rsid w:val="00F539EE"/>
    <w:rsid w:val="00F53BC5"/>
    <w:rsid w:val="00F63031"/>
    <w:rsid w:val="00F67B99"/>
    <w:rsid w:val="00F7236F"/>
    <w:rsid w:val="00F752BE"/>
    <w:rsid w:val="00F757E0"/>
    <w:rsid w:val="00F82592"/>
    <w:rsid w:val="00F82FF1"/>
    <w:rsid w:val="00F83EB9"/>
    <w:rsid w:val="00F933FD"/>
    <w:rsid w:val="00FA2473"/>
    <w:rsid w:val="00FB0336"/>
    <w:rsid w:val="00FB0C79"/>
    <w:rsid w:val="00FB60A3"/>
    <w:rsid w:val="00FC20D4"/>
    <w:rsid w:val="00FC410B"/>
    <w:rsid w:val="00FD1E59"/>
    <w:rsid w:val="00FD422B"/>
    <w:rsid w:val="00FD5023"/>
    <w:rsid w:val="00FE0D73"/>
    <w:rsid w:val="00FE3863"/>
    <w:rsid w:val="00FE4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 style="mso-position-vertical-relative:line" fill="f" fillcolor="white">
      <v:fill color="white" on="f"/>
      <v:textbox inset="0,0,0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87E8D"/>
    <w:pPr>
      <w:tabs>
        <w:tab w:val="left" w:pos="851"/>
      </w:tabs>
      <w:overflowPunct w:val="0"/>
      <w:autoSpaceDE w:val="0"/>
      <w:autoSpaceDN w:val="0"/>
      <w:adjustRightInd w:val="0"/>
      <w:spacing w:line="280" w:lineRule="atLeast"/>
      <w:textAlignment w:val="baseline"/>
    </w:pPr>
    <w:rPr>
      <w:rFonts w:ascii="Arial" w:hAnsi="Arial"/>
    </w:rPr>
  </w:style>
  <w:style w:type="paragraph" w:styleId="Kop1">
    <w:name w:val="heading 1"/>
    <w:basedOn w:val="Standaard"/>
    <w:next w:val="Standaard"/>
    <w:qFormat/>
    <w:rsid w:val="006E116A"/>
    <w:pPr>
      <w:keepNext/>
      <w:pageBreakBefore/>
      <w:numPr>
        <w:numId w:val="8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6E116A"/>
    <w:pPr>
      <w:keepNext/>
      <w:numPr>
        <w:ilvl w:val="1"/>
        <w:numId w:val="8"/>
      </w:numPr>
      <w:spacing w:before="240" w:after="60"/>
      <w:outlineLvl w:val="1"/>
    </w:pPr>
    <w:rPr>
      <w:rFonts w:ascii="Arial Narrow" w:hAnsi="Arial Narrow" w:cs="Arial"/>
      <w:b/>
      <w:bCs/>
      <w:iCs/>
      <w:sz w:val="24"/>
      <w:szCs w:val="24"/>
    </w:rPr>
  </w:style>
  <w:style w:type="paragraph" w:styleId="Kop3">
    <w:name w:val="heading 3"/>
    <w:basedOn w:val="Standaard"/>
    <w:next w:val="Standaard"/>
    <w:qFormat/>
    <w:rsid w:val="006E116A"/>
    <w:pPr>
      <w:keepNext/>
      <w:numPr>
        <w:ilvl w:val="2"/>
        <w:numId w:val="8"/>
      </w:numPr>
      <w:spacing w:before="240" w:after="60"/>
      <w:outlineLvl w:val="2"/>
    </w:pPr>
    <w:rPr>
      <w:rFonts w:ascii="Arial Narrow" w:hAnsi="Arial Narrow" w:cs="Arial"/>
      <w:b/>
      <w:bCs/>
    </w:rPr>
  </w:style>
  <w:style w:type="paragraph" w:styleId="Kop4">
    <w:name w:val="heading 4"/>
    <w:basedOn w:val="Standaard"/>
    <w:next w:val="Standaard"/>
    <w:qFormat/>
    <w:rsid w:val="00AC1CCF"/>
    <w:pPr>
      <w:keepNext/>
      <w:tabs>
        <w:tab w:val="clear" w:pos="851"/>
      </w:tabs>
      <w:spacing w:before="240" w:after="60"/>
      <w:ind w:left="454"/>
      <w:outlineLvl w:val="3"/>
    </w:pPr>
    <w:rPr>
      <w:rFonts w:ascii="Arial Narrow" w:hAnsi="Arial Narrow"/>
      <w:bCs/>
      <w:i/>
    </w:rPr>
  </w:style>
  <w:style w:type="paragraph" w:styleId="Kop5">
    <w:name w:val="heading 5"/>
    <w:basedOn w:val="Standaard"/>
    <w:next w:val="Standaard"/>
    <w:qFormat/>
    <w:rsid w:val="006E116A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6E116A"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6E116A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6E116A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6E116A"/>
    <w:pPr>
      <w:numPr>
        <w:ilvl w:val="8"/>
        <w:numId w:val="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C1052"/>
    <w:pPr>
      <w:tabs>
        <w:tab w:val="center" w:pos="4703"/>
        <w:tab w:val="right" w:pos="9406"/>
      </w:tabs>
      <w:spacing w:after="560" w:line="560" w:lineRule="exact"/>
    </w:pPr>
    <w:rPr>
      <w:spacing w:val="4"/>
      <w:position w:val="20"/>
      <w:sz w:val="32"/>
      <w:szCs w:val="32"/>
    </w:rPr>
  </w:style>
  <w:style w:type="paragraph" w:customStyle="1" w:styleId="koptekst0">
    <w:name w:val="koptekst"/>
    <w:rsid w:val="00087E8D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noProof/>
      <w:sz w:val="18"/>
    </w:rPr>
  </w:style>
  <w:style w:type="paragraph" w:styleId="Voettekst">
    <w:name w:val="footer"/>
    <w:basedOn w:val="Standaard"/>
    <w:link w:val="VoettekstChar"/>
    <w:uiPriority w:val="99"/>
    <w:rsid w:val="00087E8D"/>
    <w:pPr>
      <w:tabs>
        <w:tab w:val="center" w:pos="4703"/>
        <w:tab w:val="right" w:pos="9406"/>
      </w:tabs>
    </w:pPr>
  </w:style>
  <w:style w:type="paragraph" w:customStyle="1" w:styleId="logo">
    <w:name w:val="logo"/>
    <w:rsid w:val="00087E8D"/>
    <w:pPr>
      <w:overflowPunct w:val="0"/>
      <w:autoSpaceDE w:val="0"/>
      <w:autoSpaceDN w:val="0"/>
      <w:adjustRightInd w:val="0"/>
      <w:spacing w:before="2000"/>
      <w:textAlignment w:val="baseline"/>
    </w:pPr>
    <w:rPr>
      <w:rFonts w:ascii="Arial" w:hAnsi="Arial"/>
      <w:noProof/>
    </w:rPr>
  </w:style>
  <w:style w:type="paragraph" w:customStyle="1" w:styleId="Opmaakprofiel1">
    <w:name w:val="Opmaakprofiel1"/>
    <w:rsid w:val="00087E8D"/>
    <w:pPr>
      <w:overflowPunct w:val="0"/>
      <w:autoSpaceDE w:val="0"/>
      <w:autoSpaceDN w:val="0"/>
      <w:adjustRightInd w:val="0"/>
      <w:spacing w:line="280" w:lineRule="atLeast"/>
      <w:textAlignment w:val="baseline"/>
    </w:pPr>
    <w:rPr>
      <w:rFonts w:ascii="Arial" w:hAnsi="Arial"/>
      <w:noProof/>
      <w:sz w:val="24"/>
    </w:rPr>
  </w:style>
  <w:style w:type="paragraph" w:customStyle="1" w:styleId="kopjes">
    <w:name w:val="kopjes"/>
    <w:rsid w:val="00087E8D"/>
    <w:pPr>
      <w:overflowPunct w:val="0"/>
      <w:autoSpaceDE w:val="0"/>
      <w:autoSpaceDN w:val="0"/>
      <w:adjustRightInd w:val="0"/>
      <w:spacing w:line="200" w:lineRule="atLeast"/>
      <w:textAlignment w:val="baseline"/>
    </w:pPr>
    <w:rPr>
      <w:rFonts w:ascii="Arial" w:hAnsi="Arial"/>
      <w:b/>
      <w:noProof/>
      <w:sz w:val="14"/>
    </w:rPr>
  </w:style>
  <w:style w:type="paragraph" w:customStyle="1" w:styleId="Koptekstsub">
    <w:name w:val="Koptekstsub"/>
    <w:basedOn w:val="Standaard"/>
    <w:rsid w:val="00DF11F0"/>
    <w:rPr>
      <w:rFonts w:ascii="Arial Narrow" w:hAnsi="Arial Narrow"/>
      <w:i/>
      <w:sz w:val="24"/>
    </w:rPr>
  </w:style>
  <w:style w:type="character" w:styleId="Paginanummer">
    <w:name w:val="page number"/>
    <w:basedOn w:val="Standaardalinea-lettertype"/>
    <w:rsid w:val="00D504B2"/>
  </w:style>
  <w:style w:type="paragraph" w:styleId="Inhopg1">
    <w:name w:val="toc 1"/>
    <w:basedOn w:val="Standaard"/>
    <w:next w:val="Standaard"/>
    <w:uiPriority w:val="39"/>
    <w:rsid w:val="00C31DCD"/>
    <w:pPr>
      <w:tabs>
        <w:tab w:val="right" w:pos="6804"/>
      </w:tabs>
      <w:spacing w:before="240"/>
    </w:pPr>
    <w:rPr>
      <w:rFonts w:ascii="Arial Narrow" w:hAnsi="Arial Narrow"/>
      <w:b/>
      <w:i/>
      <w:noProof/>
    </w:rPr>
  </w:style>
  <w:style w:type="paragraph" w:styleId="Inhopg2">
    <w:name w:val="toc 2"/>
    <w:basedOn w:val="Inhopg1"/>
    <w:next w:val="Standaard"/>
    <w:uiPriority w:val="39"/>
    <w:rsid w:val="00C31DCD"/>
    <w:pPr>
      <w:spacing w:before="0"/>
    </w:pPr>
    <w:rPr>
      <w:rFonts w:ascii="Arial" w:hAnsi="Arial"/>
      <w:b w:val="0"/>
      <w:i w:val="0"/>
    </w:rPr>
  </w:style>
  <w:style w:type="paragraph" w:styleId="Inhopg3">
    <w:name w:val="toc 3"/>
    <w:basedOn w:val="Inhopg2"/>
    <w:next w:val="Standaard"/>
    <w:rsid w:val="00C31DCD"/>
  </w:style>
  <w:style w:type="character" w:styleId="Hyperlink">
    <w:name w:val="Hyperlink"/>
    <w:basedOn w:val="Standaardalinea-lettertype"/>
    <w:uiPriority w:val="99"/>
    <w:rsid w:val="00DF7866"/>
    <w:rPr>
      <w:color w:val="0000FF"/>
      <w:u w:val="single"/>
    </w:rPr>
  </w:style>
  <w:style w:type="paragraph" w:styleId="Inhopg4">
    <w:name w:val="toc 4"/>
    <w:basedOn w:val="Standaard"/>
    <w:next w:val="Standaard"/>
    <w:autoRedefine/>
    <w:semiHidden/>
    <w:rsid w:val="00977DA7"/>
    <w:pPr>
      <w:tabs>
        <w:tab w:val="clear" w:pos="851"/>
      </w:tabs>
      <w:ind w:left="600"/>
    </w:pPr>
  </w:style>
  <w:style w:type="paragraph" w:styleId="Inhopg5">
    <w:name w:val="toc 5"/>
    <w:basedOn w:val="Standaard"/>
    <w:next w:val="Standaard"/>
    <w:autoRedefine/>
    <w:semiHidden/>
    <w:rsid w:val="00977DA7"/>
    <w:pPr>
      <w:tabs>
        <w:tab w:val="clear" w:pos="851"/>
      </w:tabs>
      <w:ind w:left="800"/>
    </w:pPr>
  </w:style>
  <w:style w:type="paragraph" w:styleId="Inhopg6">
    <w:name w:val="toc 6"/>
    <w:basedOn w:val="Standaard"/>
    <w:next w:val="Standaard"/>
    <w:autoRedefine/>
    <w:semiHidden/>
    <w:rsid w:val="00977DA7"/>
    <w:pPr>
      <w:tabs>
        <w:tab w:val="clear" w:pos="851"/>
      </w:tabs>
      <w:ind w:left="1000"/>
    </w:pPr>
  </w:style>
  <w:style w:type="paragraph" w:styleId="Inhopg7">
    <w:name w:val="toc 7"/>
    <w:basedOn w:val="Standaard"/>
    <w:next w:val="Standaard"/>
    <w:autoRedefine/>
    <w:semiHidden/>
    <w:rsid w:val="00977DA7"/>
    <w:pPr>
      <w:tabs>
        <w:tab w:val="clear" w:pos="851"/>
      </w:tabs>
      <w:ind w:left="1200"/>
    </w:pPr>
  </w:style>
  <w:style w:type="paragraph" w:styleId="Inhopg8">
    <w:name w:val="toc 8"/>
    <w:basedOn w:val="Standaard"/>
    <w:next w:val="Standaard"/>
    <w:autoRedefine/>
    <w:semiHidden/>
    <w:rsid w:val="00977DA7"/>
    <w:pPr>
      <w:tabs>
        <w:tab w:val="clear" w:pos="851"/>
      </w:tabs>
      <w:ind w:left="1400"/>
    </w:pPr>
  </w:style>
  <w:style w:type="paragraph" w:styleId="Inhopg9">
    <w:name w:val="toc 9"/>
    <w:basedOn w:val="Standaard"/>
    <w:next w:val="Standaard"/>
    <w:autoRedefine/>
    <w:semiHidden/>
    <w:rsid w:val="00977DA7"/>
    <w:pPr>
      <w:tabs>
        <w:tab w:val="clear" w:pos="851"/>
      </w:tabs>
      <w:ind w:left="1600"/>
    </w:pPr>
  </w:style>
  <w:style w:type="numbering" w:customStyle="1" w:styleId="OpmaakprofielMetopsommingstekens">
    <w:name w:val="Opmaakprofiel Met opsommingstekens"/>
    <w:basedOn w:val="Geenlijst"/>
    <w:rsid w:val="00CB6B15"/>
    <w:pPr>
      <w:numPr>
        <w:numId w:val="2"/>
      </w:numPr>
    </w:pPr>
  </w:style>
  <w:style w:type="paragraph" w:customStyle="1" w:styleId="Lijstopsomming">
    <w:name w:val="Lijstopsomming"/>
    <w:basedOn w:val="Standaard"/>
    <w:rsid w:val="006E116A"/>
  </w:style>
  <w:style w:type="numbering" w:customStyle="1" w:styleId="OpmaakprofielFiguuralsopsommingstekensSymbolsymboolLinks063c">
    <w:name w:val="Opmaakprofiel Figuur als opsommingstekens Symbol (symbool) Links:  063 c..."/>
    <w:basedOn w:val="Geenlijst"/>
    <w:rsid w:val="00FB60A3"/>
    <w:pPr>
      <w:numPr>
        <w:numId w:val="3"/>
      </w:numPr>
    </w:pPr>
  </w:style>
  <w:style w:type="numbering" w:customStyle="1" w:styleId="OpmaakprofielMeerdereniveausSymbolsymboolLinks19cmVerkeerd-">
    <w:name w:val="Opmaakprofiel Meerdere niveaus Symbol (symbool) Links:  19 cm Verkeerd-..."/>
    <w:basedOn w:val="Geenlijst"/>
    <w:rsid w:val="00FB60A3"/>
    <w:pPr>
      <w:numPr>
        <w:numId w:val="4"/>
      </w:numPr>
    </w:pPr>
  </w:style>
  <w:style w:type="numbering" w:customStyle="1" w:styleId="OpmaakprofielMeerdereniveausSymbolsymboolLinks19cmVerkeerd-1">
    <w:name w:val="Opmaakprofiel Meerdere niveaus Symbol (symbool) Links:  19 cm Verkeerd-...1"/>
    <w:basedOn w:val="Geenlijst"/>
    <w:rsid w:val="00FB60A3"/>
    <w:pPr>
      <w:numPr>
        <w:numId w:val="5"/>
      </w:numPr>
    </w:pPr>
  </w:style>
  <w:style w:type="numbering" w:customStyle="1" w:styleId="OpmaakprofielMeerdereniveausSymbolsymboolLinks0cmVerkeerd-om">
    <w:name w:val="Opmaakprofiel Meerdere niveaus Symbol (symbool) Links:  0 cm Verkeerd-om..."/>
    <w:basedOn w:val="Geenlijst"/>
    <w:rsid w:val="00FB60A3"/>
    <w:pPr>
      <w:numPr>
        <w:numId w:val="6"/>
      </w:numPr>
    </w:pPr>
  </w:style>
  <w:style w:type="numbering" w:customStyle="1" w:styleId="OpmaakprofielMeerdereniveausVerkeerd-om08cm">
    <w:name w:val="Opmaakprofiel Meerdere niveaus Verkeerd-om:  08 cm"/>
    <w:basedOn w:val="Geenlijst"/>
    <w:rsid w:val="00A13DBA"/>
    <w:pPr>
      <w:numPr>
        <w:numId w:val="7"/>
      </w:numPr>
    </w:pPr>
  </w:style>
  <w:style w:type="paragraph" w:customStyle="1" w:styleId="BZKLijstopsomming">
    <w:name w:val="BZK Lijstopsomming"/>
    <w:basedOn w:val="Standaard"/>
    <w:rsid w:val="00031644"/>
    <w:pPr>
      <w:numPr>
        <w:numId w:val="11"/>
      </w:numPr>
      <w:tabs>
        <w:tab w:val="clear" w:pos="851"/>
      </w:tabs>
    </w:pPr>
  </w:style>
  <w:style w:type="paragraph" w:customStyle="1" w:styleId="BZKOpsomming">
    <w:name w:val="BZK Opsomming"/>
    <w:basedOn w:val="Standaard"/>
    <w:rsid w:val="00262602"/>
    <w:pPr>
      <w:numPr>
        <w:numId w:val="9"/>
      </w:numPr>
      <w:tabs>
        <w:tab w:val="clear" w:pos="851"/>
        <w:tab w:val="left" w:pos="227"/>
      </w:tabs>
    </w:pPr>
  </w:style>
  <w:style w:type="paragraph" w:customStyle="1" w:styleId="BZKSubopsomming">
    <w:name w:val="BZK Subopsomming"/>
    <w:basedOn w:val="Standaard"/>
    <w:rsid w:val="00262602"/>
    <w:pPr>
      <w:numPr>
        <w:numId w:val="10"/>
      </w:numPr>
    </w:pPr>
  </w:style>
  <w:style w:type="paragraph" w:customStyle="1" w:styleId="BZKLijstopsomming1">
    <w:name w:val="BZK Lijstopsomming1"/>
    <w:rsid w:val="00031644"/>
    <w:pPr>
      <w:numPr>
        <w:ilvl w:val="1"/>
        <w:numId w:val="11"/>
      </w:numPr>
    </w:pPr>
    <w:rPr>
      <w:rFonts w:ascii="Arial" w:hAnsi="Arial"/>
    </w:rPr>
  </w:style>
  <w:style w:type="table" w:customStyle="1" w:styleId="BZKTabel">
    <w:name w:val="BZK Tabel"/>
    <w:basedOn w:val="Standaardtabel"/>
    <w:rsid w:val="004B1835"/>
    <w:rPr>
      <w:rFonts w:ascii="Arial" w:hAnsi="Arial"/>
    </w:rPr>
    <w:tblPr>
      <w:tblInd w:w="0" w:type="dxa"/>
      <w:tblBorders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Eenvoudigetabel1">
    <w:name w:val="Table Simple 1"/>
    <w:basedOn w:val="Standaardtabel"/>
    <w:rsid w:val="00874A94"/>
    <w:pPr>
      <w:tabs>
        <w:tab w:val="left" w:pos="851"/>
      </w:tabs>
      <w:overflowPunct w:val="0"/>
      <w:autoSpaceDE w:val="0"/>
      <w:autoSpaceDN w:val="0"/>
      <w:adjustRightInd w:val="0"/>
      <w:spacing w:line="280" w:lineRule="atLeast"/>
      <w:textAlignment w:val="baseline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ijschrift">
    <w:name w:val="caption"/>
    <w:basedOn w:val="Standaard"/>
    <w:next w:val="Standaard"/>
    <w:qFormat/>
    <w:rsid w:val="00CE3F40"/>
    <w:pPr>
      <w:spacing w:before="120" w:after="120"/>
      <w:ind w:left="-567"/>
    </w:pPr>
    <w:rPr>
      <w:bCs/>
      <w:sz w:val="16"/>
    </w:rPr>
  </w:style>
  <w:style w:type="table" w:styleId="Tabelraster">
    <w:name w:val="Table Grid"/>
    <w:basedOn w:val="Standaardtabel"/>
    <w:rsid w:val="004031BA"/>
    <w:pPr>
      <w:tabs>
        <w:tab w:val="left" w:pos="851"/>
      </w:tabs>
      <w:overflowPunct w:val="0"/>
      <w:autoSpaceDE w:val="0"/>
      <w:autoSpaceDN w:val="0"/>
      <w:adjustRightInd w:val="0"/>
      <w:spacing w:line="280" w:lineRule="atLeast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7939B8"/>
    <w:rPr>
      <w:rFonts w:ascii="Tahoma" w:hAnsi="Tahoma" w:cs="Tahoma"/>
      <w:sz w:val="16"/>
      <w:szCs w:val="16"/>
    </w:rPr>
  </w:style>
  <w:style w:type="paragraph" w:customStyle="1" w:styleId="Huisstijl-koptekst">
    <w:name w:val="Huisstijl - koptekst"/>
    <w:basedOn w:val="Standaard"/>
    <w:qFormat/>
    <w:rsid w:val="00636CA8"/>
    <w:pPr>
      <w:widowControl w:val="0"/>
      <w:tabs>
        <w:tab w:val="clear" w:pos="851"/>
      </w:tabs>
      <w:suppressAutoHyphens/>
      <w:overflowPunct/>
      <w:autoSpaceDE/>
      <w:adjustRightInd/>
      <w:spacing w:line="240" w:lineRule="exact"/>
    </w:pPr>
    <w:rPr>
      <w:rFonts w:ascii="Verdana" w:eastAsia="DejaVu Sans" w:hAnsi="Verdana" w:cs="Lohit Hindi"/>
      <w:kern w:val="3"/>
      <w:sz w:val="13"/>
      <w:szCs w:val="24"/>
      <w:lang w:eastAsia="zh-CN" w:bidi="hi-IN"/>
    </w:rPr>
  </w:style>
  <w:style w:type="paragraph" w:styleId="Plattetekst">
    <w:name w:val="Body Text"/>
    <w:basedOn w:val="Standaard"/>
    <w:link w:val="PlattetekstChar"/>
    <w:rsid w:val="00BA529A"/>
    <w:pPr>
      <w:tabs>
        <w:tab w:val="clear" w:pos="851"/>
      </w:tabs>
      <w:spacing w:line="360" w:lineRule="auto"/>
    </w:pPr>
    <w:rPr>
      <w:lang w:val="nl"/>
    </w:rPr>
  </w:style>
  <w:style w:type="character" w:customStyle="1" w:styleId="PlattetekstChar">
    <w:name w:val="Platte tekst Char"/>
    <w:basedOn w:val="Standaardalinea-lettertype"/>
    <w:link w:val="Plattetekst"/>
    <w:rsid w:val="00BA529A"/>
    <w:rPr>
      <w:rFonts w:ascii="Arial" w:hAnsi="Arial"/>
      <w:lang w:val="nl"/>
    </w:rPr>
  </w:style>
  <w:style w:type="paragraph" w:customStyle="1" w:styleId="Plattetekst21">
    <w:name w:val="Platte tekst 21"/>
    <w:basedOn w:val="Standaard"/>
    <w:rsid w:val="00BA529A"/>
    <w:pPr>
      <w:tabs>
        <w:tab w:val="clear" w:pos="851"/>
        <w:tab w:val="left" w:pos="142"/>
        <w:tab w:val="left" w:pos="284"/>
        <w:tab w:val="left" w:pos="567"/>
      </w:tabs>
      <w:spacing w:line="360" w:lineRule="auto"/>
      <w:ind w:firstLine="360"/>
    </w:pPr>
    <w:rPr>
      <w:lang w:val="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A529A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A529A"/>
    <w:rPr>
      <w:rFonts w:ascii="Arial" w:hAnsi="Aria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rsid w:val="00BA529A"/>
    <w:pPr>
      <w:tabs>
        <w:tab w:val="clear" w:pos="851"/>
      </w:tabs>
      <w:spacing w:line="360" w:lineRule="auto"/>
    </w:pPr>
    <w:rPr>
      <w:b/>
      <w:bCs/>
      <w:lang w:val="nl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BA529A"/>
    <w:rPr>
      <w:rFonts w:ascii="Arial" w:hAnsi="Arial"/>
      <w:b/>
      <w:bCs/>
      <w:lang w:val="nl"/>
    </w:rPr>
  </w:style>
  <w:style w:type="paragraph" w:styleId="Lijstalinea">
    <w:name w:val="List Paragraph"/>
    <w:basedOn w:val="Standaard"/>
    <w:uiPriority w:val="34"/>
    <w:qFormat/>
    <w:rsid w:val="00BA529A"/>
    <w:pPr>
      <w:ind w:left="720"/>
      <w:contextualSpacing/>
    </w:pPr>
  </w:style>
  <w:style w:type="paragraph" w:customStyle="1" w:styleId="Voorbladtekst">
    <w:name w:val="Voorbladtekst"/>
    <w:rsid w:val="00BA529A"/>
    <w:pPr>
      <w:tabs>
        <w:tab w:val="left" w:pos="1843"/>
        <w:tab w:val="left" w:pos="2268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noProof/>
    </w:rPr>
  </w:style>
  <w:style w:type="paragraph" w:customStyle="1" w:styleId="Huisstijl-Afzendgegevenskop">
    <w:name w:val="Huisstijl - Afzendgegevens kop"/>
    <w:basedOn w:val="Standaard"/>
    <w:rsid w:val="0026261F"/>
    <w:pPr>
      <w:widowControl w:val="0"/>
      <w:tabs>
        <w:tab w:val="clear" w:pos="851"/>
      </w:tabs>
      <w:suppressAutoHyphens/>
      <w:overflowPunct/>
      <w:autoSpaceDE/>
      <w:adjustRightInd/>
      <w:spacing w:line="180" w:lineRule="exact"/>
    </w:pPr>
    <w:rPr>
      <w:rFonts w:ascii="Verdana" w:eastAsia="DejaVu Sans" w:hAnsi="Verdana" w:cs="Lohit Hindi"/>
      <w:b/>
      <w:kern w:val="3"/>
      <w:sz w:val="13"/>
      <w:szCs w:val="24"/>
      <w:lang w:eastAsia="zh-CN" w:bidi="hi-IN"/>
    </w:rPr>
  </w:style>
  <w:style w:type="paragraph" w:customStyle="1" w:styleId="Huisstijl-Afzendgegevens">
    <w:name w:val="Huisstijl - Afzendgegevens"/>
    <w:basedOn w:val="Standaard"/>
    <w:rsid w:val="0026261F"/>
    <w:pPr>
      <w:widowControl w:val="0"/>
      <w:tabs>
        <w:tab w:val="clear" w:pos="851"/>
        <w:tab w:val="left" w:pos="170"/>
      </w:tabs>
      <w:suppressAutoHyphens/>
      <w:overflowPunct/>
      <w:autoSpaceDE/>
      <w:adjustRightInd/>
      <w:spacing w:line="180" w:lineRule="exact"/>
    </w:pPr>
    <w:rPr>
      <w:rFonts w:ascii="Verdana" w:eastAsia="DejaVu Sans" w:hAnsi="Verdana" w:cs="Lohit Hindi"/>
      <w:kern w:val="3"/>
      <w:sz w:val="13"/>
      <w:szCs w:val="24"/>
      <w:lang w:eastAsia="zh-CN" w:bidi="hi-IN"/>
    </w:rPr>
  </w:style>
  <w:style w:type="paragraph" w:customStyle="1" w:styleId="Huisstijl-AfzendgegevensW1">
    <w:name w:val="Huisstijl - Afzendgegevens W1"/>
    <w:basedOn w:val="Huisstijl-Afzendgegevens"/>
    <w:rsid w:val="0026261F"/>
    <w:pPr>
      <w:spacing w:before="9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C0A93"/>
    <w:rPr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D5315B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004D4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7063AC"/>
    <w:pPr>
      <w:tabs>
        <w:tab w:val="clear" w:pos="851"/>
      </w:tabs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 w:val="24"/>
      <w:szCs w:val="24"/>
      <w:lang w:val="en-US" w:eastAsia="en-US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E2B69"/>
    <w:pPr>
      <w:spacing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E2B69"/>
    <w:rPr>
      <w:rFonts w:ascii="Arial" w:hAnsi="Aria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E2B69"/>
    <w:rPr>
      <w:vertAlign w:val="superscript"/>
    </w:rPr>
  </w:style>
  <w:style w:type="paragraph" w:styleId="Lijstvoortzetting">
    <w:name w:val="List Continue"/>
    <w:basedOn w:val="Standaard"/>
    <w:uiPriority w:val="99"/>
    <w:unhideWhenUsed/>
    <w:rsid w:val="00E27418"/>
    <w:pPr>
      <w:spacing w:after="120"/>
      <w:ind w:left="283"/>
      <w:contextualSpacing/>
    </w:pPr>
  </w:style>
  <w:style w:type="character" w:customStyle="1" w:styleId="VoettekstChar">
    <w:name w:val="Voettekst Char"/>
    <w:basedOn w:val="Standaardalinea-lettertype"/>
    <w:link w:val="Voettekst"/>
    <w:uiPriority w:val="99"/>
    <w:rsid w:val="0026651A"/>
    <w:rPr>
      <w:rFonts w:ascii="Arial" w:hAnsi="Arial"/>
    </w:rPr>
  </w:style>
  <w:style w:type="paragraph" w:styleId="Geenafstand">
    <w:name w:val="No Spacing"/>
    <w:uiPriority w:val="1"/>
    <w:qFormat/>
    <w:rsid w:val="00674024"/>
    <w:pPr>
      <w:tabs>
        <w:tab w:val="left" w:pos="851"/>
      </w:tabs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87E8D"/>
    <w:pPr>
      <w:tabs>
        <w:tab w:val="left" w:pos="851"/>
      </w:tabs>
      <w:overflowPunct w:val="0"/>
      <w:autoSpaceDE w:val="0"/>
      <w:autoSpaceDN w:val="0"/>
      <w:adjustRightInd w:val="0"/>
      <w:spacing w:line="280" w:lineRule="atLeast"/>
      <w:textAlignment w:val="baseline"/>
    </w:pPr>
    <w:rPr>
      <w:rFonts w:ascii="Arial" w:hAnsi="Arial"/>
    </w:rPr>
  </w:style>
  <w:style w:type="paragraph" w:styleId="Kop1">
    <w:name w:val="heading 1"/>
    <w:basedOn w:val="Standaard"/>
    <w:next w:val="Standaard"/>
    <w:qFormat/>
    <w:rsid w:val="006E116A"/>
    <w:pPr>
      <w:keepNext/>
      <w:pageBreakBefore/>
      <w:numPr>
        <w:numId w:val="8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6E116A"/>
    <w:pPr>
      <w:keepNext/>
      <w:numPr>
        <w:ilvl w:val="1"/>
        <w:numId w:val="8"/>
      </w:numPr>
      <w:spacing w:before="240" w:after="60"/>
      <w:outlineLvl w:val="1"/>
    </w:pPr>
    <w:rPr>
      <w:rFonts w:ascii="Arial Narrow" w:hAnsi="Arial Narrow" w:cs="Arial"/>
      <w:b/>
      <w:bCs/>
      <w:iCs/>
      <w:sz w:val="24"/>
      <w:szCs w:val="24"/>
    </w:rPr>
  </w:style>
  <w:style w:type="paragraph" w:styleId="Kop3">
    <w:name w:val="heading 3"/>
    <w:basedOn w:val="Standaard"/>
    <w:next w:val="Standaard"/>
    <w:qFormat/>
    <w:rsid w:val="006E116A"/>
    <w:pPr>
      <w:keepNext/>
      <w:numPr>
        <w:ilvl w:val="2"/>
        <w:numId w:val="8"/>
      </w:numPr>
      <w:spacing w:before="240" w:after="60"/>
      <w:outlineLvl w:val="2"/>
    </w:pPr>
    <w:rPr>
      <w:rFonts w:ascii="Arial Narrow" w:hAnsi="Arial Narrow" w:cs="Arial"/>
      <w:b/>
      <w:bCs/>
    </w:rPr>
  </w:style>
  <w:style w:type="paragraph" w:styleId="Kop4">
    <w:name w:val="heading 4"/>
    <w:basedOn w:val="Standaard"/>
    <w:next w:val="Standaard"/>
    <w:qFormat/>
    <w:rsid w:val="00AC1CCF"/>
    <w:pPr>
      <w:keepNext/>
      <w:tabs>
        <w:tab w:val="clear" w:pos="851"/>
      </w:tabs>
      <w:spacing w:before="240" w:after="60"/>
      <w:ind w:left="454"/>
      <w:outlineLvl w:val="3"/>
    </w:pPr>
    <w:rPr>
      <w:rFonts w:ascii="Arial Narrow" w:hAnsi="Arial Narrow"/>
      <w:bCs/>
      <w:i/>
    </w:rPr>
  </w:style>
  <w:style w:type="paragraph" w:styleId="Kop5">
    <w:name w:val="heading 5"/>
    <w:basedOn w:val="Standaard"/>
    <w:next w:val="Standaard"/>
    <w:qFormat/>
    <w:rsid w:val="006E116A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6E116A"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6E116A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6E116A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6E116A"/>
    <w:pPr>
      <w:numPr>
        <w:ilvl w:val="8"/>
        <w:numId w:val="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C1052"/>
    <w:pPr>
      <w:tabs>
        <w:tab w:val="center" w:pos="4703"/>
        <w:tab w:val="right" w:pos="9406"/>
      </w:tabs>
      <w:spacing w:after="560" w:line="560" w:lineRule="exact"/>
    </w:pPr>
    <w:rPr>
      <w:spacing w:val="4"/>
      <w:position w:val="20"/>
      <w:sz w:val="32"/>
      <w:szCs w:val="32"/>
    </w:rPr>
  </w:style>
  <w:style w:type="paragraph" w:customStyle="1" w:styleId="koptekst0">
    <w:name w:val="koptekst"/>
    <w:rsid w:val="00087E8D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noProof/>
      <w:sz w:val="18"/>
    </w:rPr>
  </w:style>
  <w:style w:type="paragraph" w:styleId="Voettekst">
    <w:name w:val="footer"/>
    <w:basedOn w:val="Standaard"/>
    <w:link w:val="VoettekstChar"/>
    <w:uiPriority w:val="99"/>
    <w:rsid w:val="00087E8D"/>
    <w:pPr>
      <w:tabs>
        <w:tab w:val="center" w:pos="4703"/>
        <w:tab w:val="right" w:pos="9406"/>
      </w:tabs>
    </w:pPr>
  </w:style>
  <w:style w:type="paragraph" w:customStyle="1" w:styleId="logo">
    <w:name w:val="logo"/>
    <w:rsid w:val="00087E8D"/>
    <w:pPr>
      <w:overflowPunct w:val="0"/>
      <w:autoSpaceDE w:val="0"/>
      <w:autoSpaceDN w:val="0"/>
      <w:adjustRightInd w:val="0"/>
      <w:spacing w:before="2000"/>
      <w:textAlignment w:val="baseline"/>
    </w:pPr>
    <w:rPr>
      <w:rFonts w:ascii="Arial" w:hAnsi="Arial"/>
      <w:noProof/>
    </w:rPr>
  </w:style>
  <w:style w:type="paragraph" w:customStyle="1" w:styleId="Opmaakprofiel1">
    <w:name w:val="Opmaakprofiel1"/>
    <w:rsid w:val="00087E8D"/>
    <w:pPr>
      <w:overflowPunct w:val="0"/>
      <w:autoSpaceDE w:val="0"/>
      <w:autoSpaceDN w:val="0"/>
      <w:adjustRightInd w:val="0"/>
      <w:spacing w:line="280" w:lineRule="atLeast"/>
      <w:textAlignment w:val="baseline"/>
    </w:pPr>
    <w:rPr>
      <w:rFonts w:ascii="Arial" w:hAnsi="Arial"/>
      <w:noProof/>
      <w:sz w:val="24"/>
    </w:rPr>
  </w:style>
  <w:style w:type="paragraph" w:customStyle="1" w:styleId="kopjes">
    <w:name w:val="kopjes"/>
    <w:rsid w:val="00087E8D"/>
    <w:pPr>
      <w:overflowPunct w:val="0"/>
      <w:autoSpaceDE w:val="0"/>
      <w:autoSpaceDN w:val="0"/>
      <w:adjustRightInd w:val="0"/>
      <w:spacing w:line="200" w:lineRule="atLeast"/>
      <w:textAlignment w:val="baseline"/>
    </w:pPr>
    <w:rPr>
      <w:rFonts w:ascii="Arial" w:hAnsi="Arial"/>
      <w:b/>
      <w:noProof/>
      <w:sz w:val="14"/>
    </w:rPr>
  </w:style>
  <w:style w:type="paragraph" w:customStyle="1" w:styleId="Koptekstsub">
    <w:name w:val="Koptekstsub"/>
    <w:basedOn w:val="Standaard"/>
    <w:rsid w:val="00DF11F0"/>
    <w:rPr>
      <w:rFonts w:ascii="Arial Narrow" w:hAnsi="Arial Narrow"/>
      <w:i/>
      <w:sz w:val="24"/>
    </w:rPr>
  </w:style>
  <w:style w:type="character" w:styleId="Paginanummer">
    <w:name w:val="page number"/>
    <w:basedOn w:val="Standaardalinea-lettertype"/>
    <w:rsid w:val="00D504B2"/>
  </w:style>
  <w:style w:type="paragraph" w:styleId="Inhopg1">
    <w:name w:val="toc 1"/>
    <w:basedOn w:val="Standaard"/>
    <w:next w:val="Standaard"/>
    <w:uiPriority w:val="39"/>
    <w:rsid w:val="00C31DCD"/>
    <w:pPr>
      <w:tabs>
        <w:tab w:val="right" w:pos="6804"/>
      </w:tabs>
      <w:spacing w:before="240"/>
    </w:pPr>
    <w:rPr>
      <w:rFonts w:ascii="Arial Narrow" w:hAnsi="Arial Narrow"/>
      <w:b/>
      <w:i/>
      <w:noProof/>
    </w:rPr>
  </w:style>
  <w:style w:type="paragraph" w:styleId="Inhopg2">
    <w:name w:val="toc 2"/>
    <w:basedOn w:val="Inhopg1"/>
    <w:next w:val="Standaard"/>
    <w:uiPriority w:val="39"/>
    <w:rsid w:val="00C31DCD"/>
    <w:pPr>
      <w:spacing w:before="0"/>
    </w:pPr>
    <w:rPr>
      <w:rFonts w:ascii="Arial" w:hAnsi="Arial"/>
      <w:b w:val="0"/>
      <w:i w:val="0"/>
    </w:rPr>
  </w:style>
  <w:style w:type="paragraph" w:styleId="Inhopg3">
    <w:name w:val="toc 3"/>
    <w:basedOn w:val="Inhopg2"/>
    <w:next w:val="Standaard"/>
    <w:rsid w:val="00C31DCD"/>
  </w:style>
  <w:style w:type="character" w:styleId="Hyperlink">
    <w:name w:val="Hyperlink"/>
    <w:basedOn w:val="Standaardalinea-lettertype"/>
    <w:rsid w:val="00DF7866"/>
    <w:rPr>
      <w:color w:val="0000FF"/>
      <w:u w:val="single"/>
    </w:rPr>
  </w:style>
  <w:style w:type="paragraph" w:styleId="Inhopg4">
    <w:name w:val="toc 4"/>
    <w:basedOn w:val="Standaard"/>
    <w:next w:val="Standaard"/>
    <w:autoRedefine/>
    <w:semiHidden/>
    <w:rsid w:val="00977DA7"/>
    <w:pPr>
      <w:tabs>
        <w:tab w:val="clear" w:pos="851"/>
      </w:tabs>
      <w:ind w:left="600"/>
    </w:pPr>
  </w:style>
  <w:style w:type="paragraph" w:styleId="Inhopg5">
    <w:name w:val="toc 5"/>
    <w:basedOn w:val="Standaard"/>
    <w:next w:val="Standaard"/>
    <w:autoRedefine/>
    <w:semiHidden/>
    <w:rsid w:val="00977DA7"/>
    <w:pPr>
      <w:tabs>
        <w:tab w:val="clear" w:pos="851"/>
      </w:tabs>
      <w:ind w:left="800"/>
    </w:pPr>
  </w:style>
  <w:style w:type="paragraph" w:styleId="Inhopg6">
    <w:name w:val="toc 6"/>
    <w:basedOn w:val="Standaard"/>
    <w:next w:val="Standaard"/>
    <w:autoRedefine/>
    <w:semiHidden/>
    <w:rsid w:val="00977DA7"/>
    <w:pPr>
      <w:tabs>
        <w:tab w:val="clear" w:pos="851"/>
      </w:tabs>
      <w:ind w:left="1000"/>
    </w:pPr>
  </w:style>
  <w:style w:type="paragraph" w:styleId="Inhopg7">
    <w:name w:val="toc 7"/>
    <w:basedOn w:val="Standaard"/>
    <w:next w:val="Standaard"/>
    <w:autoRedefine/>
    <w:semiHidden/>
    <w:rsid w:val="00977DA7"/>
    <w:pPr>
      <w:tabs>
        <w:tab w:val="clear" w:pos="851"/>
      </w:tabs>
      <w:ind w:left="1200"/>
    </w:pPr>
  </w:style>
  <w:style w:type="paragraph" w:styleId="Inhopg8">
    <w:name w:val="toc 8"/>
    <w:basedOn w:val="Standaard"/>
    <w:next w:val="Standaard"/>
    <w:autoRedefine/>
    <w:semiHidden/>
    <w:rsid w:val="00977DA7"/>
    <w:pPr>
      <w:tabs>
        <w:tab w:val="clear" w:pos="851"/>
      </w:tabs>
      <w:ind w:left="1400"/>
    </w:pPr>
  </w:style>
  <w:style w:type="paragraph" w:styleId="Inhopg9">
    <w:name w:val="toc 9"/>
    <w:basedOn w:val="Standaard"/>
    <w:next w:val="Standaard"/>
    <w:autoRedefine/>
    <w:semiHidden/>
    <w:rsid w:val="00977DA7"/>
    <w:pPr>
      <w:tabs>
        <w:tab w:val="clear" w:pos="851"/>
      </w:tabs>
      <w:ind w:left="1600"/>
    </w:pPr>
  </w:style>
  <w:style w:type="numbering" w:customStyle="1" w:styleId="OpmaakprofielMetopsommingstekens">
    <w:name w:val="Opmaakprofiel Met opsommingstekens"/>
    <w:basedOn w:val="Geenlijst"/>
    <w:rsid w:val="00CB6B15"/>
    <w:pPr>
      <w:numPr>
        <w:numId w:val="2"/>
      </w:numPr>
    </w:pPr>
  </w:style>
  <w:style w:type="paragraph" w:customStyle="1" w:styleId="Lijstopsomming">
    <w:name w:val="Lijstopsomming"/>
    <w:basedOn w:val="Standaard"/>
    <w:rsid w:val="006E116A"/>
  </w:style>
  <w:style w:type="numbering" w:customStyle="1" w:styleId="OpmaakprofielFiguuralsopsommingstekensSymbolsymboolLinks063c">
    <w:name w:val="Opmaakprofiel Figuur als opsommingstekens Symbol (symbool) Links:  063 c..."/>
    <w:basedOn w:val="Geenlijst"/>
    <w:rsid w:val="00FB60A3"/>
    <w:pPr>
      <w:numPr>
        <w:numId w:val="3"/>
      </w:numPr>
    </w:pPr>
  </w:style>
  <w:style w:type="numbering" w:customStyle="1" w:styleId="OpmaakprofielMeerdereniveausSymbolsymboolLinks19cmVerkeerd-">
    <w:name w:val="Opmaakprofiel Meerdere niveaus Symbol (symbool) Links:  19 cm Verkeerd-..."/>
    <w:basedOn w:val="Geenlijst"/>
    <w:rsid w:val="00FB60A3"/>
    <w:pPr>
      <w:numPr>
        <w:numId w:val="4"/>
      </w:numPr>
    </w:pPr>
  </w:style>
  <w:style w:type="numbering" w:customStyle="1" w:styleId="OpmaakprofielMeerdereniveausSymbolsymboolLinks19cmVerkeerd-1">
    <w:name w:val="Opmaakprofiel Meerdere niveaus Symbol (symbool) Links:  19 cm Verkeerd-...1"/>
    <w:basedOn w:val="Geenlijst"/>
    <w:rsid w:val="00FB60A3"/>
    <w:pPr>
      <w:numPr>
        <w:numId w:val="5"/>
      </w:numPr>
    </w:pPr>
  </w:style>
  <w:style w:type="numbering" w:customStyle="1" w:styleId="OpmaakprofielMeerdereniveausSymbolsymboolLinks0cmVerkeerd-om">
    <w:name w:val="Opmaakprofiel Meerdere niveaus Symbol (symbool) Links:  0 cm Verkeerd-om..."/>
    <w:basedOn w:val="Geenlijst"/>
    <w:rsid w:val="00FB60A3"/>
    <w:pPr>
      <w:numPr>
        <w:numId w:val="6"/>
      </w:numPr>
    </w:pPr>
  </w:style>
  <w:style w:type="numbering" w:customStyle="1" w:styleId="OpmaakprofielMeerdereniveausVerkeerd-om08cm">
    <w:name w:val="Opmaakprofiel Meerdere niveaus Verkeerd-om:  08 cm"/>
    <w:basedOn w:val="Geenlijst"/>
    <w:rsid w:val="00A13DBA"/>
    <w:pPr>
      <w:numPr>
        <w:numId w:val="7"/>
      </w:numPr>
    </w:pPr>
  </w:style>
  <w:style w:type="paragraph" w:customStyle="1" w:styleId="BZKLijstopsomming">
    <w:name w:val="BZK Lijstopsomming"/>
    <w:basedOn w:val="Standaard"/>
    <w:rsid w:val="00031644"/>
    <w:pPr>
      <w:numPr>
        <w:numId w:val="11"/>
      </w:numPr>
      <w:tabs>
        <w:tab w:val="clear" w:pos="851"/>
      </w:tabs>
    </w:pPr>
  </w:style>
  <w:style w:type="paragraph" w:customStyle="1" w:styleId="BZKOpsomming">
    <w:name w:val="BZK Opsomming"/>
    <w:basedOn w:val="Standaard"/>
    <w:rsid w:val="00262602"/>
    <w:pPr>
      <w:numPr>
        <w:numId w:val="9"/>
      </w:numPr>
      <w:tabs>
        <w:tab w:val="clear" w:pos="851"/>
        <w:tab w:val="left" w:pos="227"/>
      </w:tabs>
    </w:pPr>
  </w:style>
  <w:style w:type="paragraph" w:customStyle="1" w:styleId="BZKSubopsomming">
    <w:name w:val="BZK Subopsomming"/>
    <w:basedOn w:val="Standaard"/>
    <w:rsid w:val="00262602"/>
    <w:pPr>
      <w:numPr>
        <w:numId w:val="10"/>
      </w:numPr>
    </w:pPr>
  </w:style>
  <w:style w:type="paragraph" w:customStyle="1" w:styleId="BZKLijstopsomming1">
    <w:name w:val="BZK Lijstopsomming1"/>
    <w:rsid w:val="00031644"/>
    <w:pPr>
      <w:numPr>
        <w:ilvl w:val="1"/>
        <w:numId w:val="11"/>
      </w:numPr>
    </w:pPr>
    <w:rPr>
      <w:rFonts w:ascii="Arial" w:hAnsi="Arial"/>
    </w:rPr>
  </w:style>
  <w:style w:type="table" w:customStyle="1" w:styleId="BZKTabel">
    <w:name w:val="BZK Tabel"/>
    <w:basedOn w:val="Standaardtabel"/>
    <w:rsid w:val="004B1835"/>
    <w:rPr>
      <w:rFonts w:ascii="Arial" w:hAnsi="Arial"/>
    </w:rPr>
    <w:tblPr>
      <w:tblBorders>
        <w:bottom w:val="single" w:sz="4" w:space="0" w:color="000000"/>
        <w:insideH w:val="single" w:sz="4" w:space="0" w:color="000000"/>
      </w:tblBorders>
    </w:tblPr>
    <w:tblStylePr w:type="firstRow">
      <w:rPr>
        <w:b/>
      </w:rPr>
    </w:tblStylePr>
  </w:style>
  <w:style w:type="table" w:styleId="Eenvoudigetabel1">
    <w:name w:val="Table Simple 1"/>
    <w:basedOn w:val="Standaardtabel"/>
    <w:rsid w:val="00874A94"/>
    <w:pPr>
      <w:tabs>
        <w:tab w:val="left" w:pos="851"/>
      </w:tabs>
      <w:overflowPunct w:val="0"/>
      <w:autoSpaceDE w:val="0"/>
      <w:autoSpaceDN w:val="0"/>
      <w:adjustRightInd w:val="0"/>
      <w:spacing w:line="280" w:lineRule="atLeast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ijschrift">
    <w:name w:val="caption"/>
    <w:basedOn w:val="Standaard"/>
    <w:next w:val="Standaard"/>
    <w:qFormat/>
    <w:rsid w:val="00CE3F40"/>
    <w:pPr>
      <w:spacing w:before="120" w:after="120"/>
      <w:ind w:left="-567"/>
    </w:pPr>
    <w:rPr>
      <w:bCs/>
      <w:sz w:val="16"/>
    </w:rPr>
  </w:style>
  <w:style w:type="table" w:styleId="Tabelraster">
    <w:name w:val="Table Grid"/>
    <w:basedOn w:val="Standaardtabel"/>
    <w:rsid w:val="004031BA"/>
    <w:pPr>
      <w:tabs>
        <w:tab w:val="left" w:pos="851"/>
      </w:tabs>
      <w:overflowPunct w:val="0"/>
      <w:autoSpaceDE w:val="0"/>
      <w:autoSpaceDN w:val="0"/>
      <w:adjustRightInd w:val="0"/>
      <w:spacing w:line="28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7939B8"/>
    <w:rPr>
      <w:rFonts w:ascii="Tahoma" w:hAnsi="Tahoma" w:cs="Tahoma"/>
      <w:sz w:val="16"/>
      <w:szCs w:val="16"/>
    </w:rPr>
  </w:style>
  <w:style w:type="paragraph" w:customStyle="1" w:styleId="Huisstijl-koptekst">
    <w:name w:val="Huisstijl - koptekst"/>
    <w:basedOn w:val="Standaard"/>
    <w:qFormat/>
    <w:rsid w:val="00636CA8"/>
    <w:pPr>
      <w:widowControl w:val="0"/>
      <w:tabs>
        <w:tab w:val="clear" w:pos="851"/>
      </w:tabs>
      <w:suppressAutoHyphens/>
      <w:overflowPunct/>
      <w:autoSpaceDE/>
      <w:adjustRightInd/>
      <w:spacing w:line="240" w:lineRule="exact"/>
    </w:pPr>
    <w:rPr>
      <w:rFonts w:ascii="Verdana" w:eastAsia="DejaVu Sans" w:hAnsi="Verdana" w:cs="Lohit Hindi"/>
      <w:kern w:val="3"/>
      <w:sz w:val="13"/>
      <w:szCs w:val="24"/>
      <w:lang w:eastAsia="zh-CN" w:bidi="hi-IN"/>
    </w:rPr>
  </w:style>
  <w:style w:type="paragraph" w:styleId="Plattetekst">
    <w:name w:val="Body Text"/>
    <w:basedOn w:val="Standaard"/>
    <w:link w:val="PlattetekstChar"/>
    <w:rsid w:val="00BA529A"/>
    <w:pPr>
      <w:tabs>
        <w:tab w:val="clear" w:pos="851"/>
      </w:tabs>
      <w:spacing w:line="360" w:lineRule="auto"/>
    </w:pPr>
    <w:rPr>
      <w:lang w:val="nl"/>
    </w:rPr>
  </w:style>
  <w:style w:type="character" w:customStyle="1" w:styleId="PlattetekstChar">
    <w:name w:val="Platte tekst Teken"/>
    <w:basedOn w:val="Standaardalinea-lettertype"/>
    <w:link w:val="Plattetekst"/>
    <w:rsid w:val="00BA529A"/>
    <w:rPr>
      <w:rFonts w:ascii="Arial" w:hAnsi="Arial"/>
      <w:lang w:val="nl"/>
    </w:rPr>
  </w:style>
  <w:style w:type="paragraph" w:customStyle="1" w:styleId="Plattetekst21">
    <w:name w:val="Platte tekst 21"/>
    <w:basedOn w:val="Standaard"/>
    <w:rsid w:val="00BA529A"/>
    <w:pPr>
      <w:tabs>
        <w:tab w:val="clear" w:pos="851"/>
        <w:tab w:val="left" w:pos="142"/>
        <w:tab w:val="left" w:pos="284"/>
        <w:tab w:val="left" w:pos="567"/>
      </w:tabs>
      <w:spacing w:line="360" w:lineRule="auto"/>
      <w:ind w:firstLine="360"/>
    </w:pPr>
    <w:rPr>
      <w:lang w:val="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A529A"/>
    <w:pPr>
      <w:spacing w:line="240" w:lineRule="auto"/>
    </w:pPr>
  </w:style>
  <w:style w:type="character" w:customStyle="1" w:styleId="TekstopmerkingChar">
    <w:name w:val="Tekst opmerking Teken"/>
    <w:basedOn w:val="Standaardalinea-lettertype"/>
    <w:link w:val="Tekstopmerking"/>
    <w:uiPriority w:val="99"/>
    <w:semiHidden/>
    <w:rsid w:val="00BA529A"/>
    <w:rPr>
      <w:rFonts w:ascii="Arial" w:hAnsi="Arial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rsid w:val="00BA529A"/>
    <w:pPr>
      <w:tabs>
        <w:tab w:val="clear" w:pos="851"/>
      </w:tabs>
      <w:spacing w:line="360" w:lineRule="auto"/>
    </w:pPr>
    <w:rPr>
      <w:b/>
      <w:bCs/>
      <w:lang w:val="nl"/>
    </w:rPr>
  </w:style>
  <w:style w:type="character" w:customStyle="1" w:styleId="OnderwerpvanopmerkingChar">
    <w:name w:val="Onderwerp van opmerking Teken"/>
    <w:basedOn w:val="TekstopmerkingChar"/>
    <w:link w:val="Onderwerpvanopmerking"/>
    <w:semiHidden/>
    <w:rsid w:val="00BA529A"/>
    <w:rPr>
      <w:rFonts w:ascii="Arial" w:hAnsi="Arial"/>
      <w:b/>
      <w:bCs/>
      <w:lang w:val="nl"/>
    </w:rPr>
  </w:style>
  <w:style w:type="paragraph" w:styleId="Lijstalinea">
    <w:name w:val="List Paragraph"/>
    <w:basedOn w:val="Standaard"/>
    <w:uiPriority w:val="34"/>
    <w:qFormat/>
    <w:rsid w:val="00BA529A"/>
    <w:pPr>
      <w:ind w:left="720"/>
      <w:contextualSpacing/>
    </w:pPr>
  </w:style>
  <w:style w:type="paragraph" w:customStyle="1" w:styleId="Voorbladtekst">
    <w:name w:val="Voorbladtekst"/>
    <w:rsid w:val="00BA529A"/>
    <w:pPr>
      <w:tabs>
        <w:tab w:val="left" w:pos="1843"/>
        <w:tab w:val="left" w:pos="2268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noProof/>
    </w:rPr>
  </w:style>
  <w:style w:type="paragraph" w:customStyle="1" w:styleId="Huisstijl-Afzendgegevenskop">
    <w:name w:val="Huisstijl - Afzendgegevens kop"/>
    <w:basedOn w:val="Standaard"/>
    <w:rsid w:val="0026261F"/>
    <w:pPr>
      <w:widowControl w:val="0"/>
      <w:tabs>
        <w:tab w:val="clear" w:pos="851"/>
      </w:tabs>
      <w:suppressAutoHyphens/>
      <w:overflowPunct/>
      <w:autoSpaceDE/>
      <w:adjustRightInd/>
      <w:spacing w:line="180" w:lineRule="exact"/>
    </w:pPr>
    <w:rPr>
      <w:rFonts w:ascii="Verdana" w:eastAsia="DejaVu Sans" w:hAnsi="Verdana" w:cs="Lohit Hindi"/>
      <w:b/>
      <w:kern w:val="3"/>
      <w:sz w:val="13"/>
      <w:szCs w:val="24"/>
      <w:lang w:eastAsia="zh-CN" w:bidi="hi-IN"/>
    </w:rPr>
  </w:style>
  <w:style w:type="paragraph" w:customStyle="1" w:styleId="Huisstijl-Afzendgegevens">
    <w:name w:val="Huisstijl - Afzendgegevens"/>
    <w:basedOn w:val="Standaard"/>
    <w:rsid w:val="0026261F"/>
    <w:pPr>
      <w:widowControl w:val="0"/>
      <w:tabs>
        <w:tab w:val="clear" w:pos="851"/>
        <w:tab w:val="left" w:pos="170"/>
      </w:tabs>
      <w:suppressAutoHyphens/>
      <w:overflowPunct/>
      <w:autoSpaceDE/>
      <w:adjustRightInd/>
      <w:spacing w:line="180" w:lineRule="exact"/>
    </w:pPr>
    <w:rPr>
      <w:rFonts w:ascii="Verdana" w:eastAsia="DejaVu Sans" w:hAnsi="Verdana" w:cs="Lohit Hindi"/>
      <w:kern w:val="3"/>
      <w:sz w:val="13"/>
      <w:szCs w:val="24"/>
      <w:lang w:eastAsia="zh-CN" w:bidi="hi-IN"/>
    </w:rPr>
  </w:style>
  <w:style w:type="paragraph" w:customStyle="1" w:styleId="Huisstijl-AfzendgegevensW1">
    <w:name w:val="Huisstijl - Afzendgegevens W1"/>
    <w:basedOn w:val="Huisstijl-Afzendgegevens"/>
    <w:rsid w:val="0026261F"/>
    <w:pPr>
      <w:spacing w:before="9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C0A93"/>
    <w:rPr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D5315B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004D4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7063AC"/>
    <w:pPr>
      <w:tabs>
        <w:tab w:val="clear" w:pos="851"/>
      </w:tabs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 w:val="24"/>
      <w:szCs w:val="24"/>
      <w:lang w:val="en-US" w:eastAsia="en-US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E2B69"/>
    <w:pPr>
      <w:spacing w:line="240" w:lineRule="auto"/>
    </w:pPr>
  </w:style>
  <w:style w:type="character" w:customStyle="1" w:styleId="VoetnoottekstChar">
    <w:name w:val="Voetnoottekst Teken"/>
    <w:basedOn w:val="Standaardalinea-lettertype"/>
    <w:link w:val="Voetnoottekst"/>
    <w:uiPriority w:val="99"/>
    <w:semiHidden/>
    <w:rsid w:val="009E2B69"/>
    <w:rPr>
      <w:rFonts w:ascii="Arial" w:hAnsi="Aria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E2B69"/>
    <w:rPr>
      <w:vertAlign w:val="superscript"/>
    </w:rPr>
  </w:style>
  <w:style w:type="paragraph" w:styleId="Lijstvoortzetting">
    <w:name w:val="List Continue"/>
    <w:basedOn w:val="Standaard"/>
    <w:uiPriority w:val="99"/>
    <w:unhideWhenUsed/>
    <w:rsid w:val="00E27418"/>
    <w:pPr>
      <w:spacing w:after="120"/>
      <w:ind w:left="283"/>
      <w:contextualSpacing/>
    </w:pPr>
  </w:style>
  <w:style w:type="character" w:customStyle="1" w:styleId="VoettekstChar">
    <w:name w:val="Voettekst Teken"/>
    <w:basedOn w:val="Standaardalinea-lettertype"/>
    <w:link w:val="Voettekst"/>
    <w:uiPriority w:val="99"/>
    <w:rsid w:val="0026651A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8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contactecop@rijksoverheid.nl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mer\AppData\Local\Microsoft\Windows\Temporary%20Internet%20Files\Low\Content.IE5\EL4TX22G\DocGen_Projectplan_nl_NL%5b1%5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FC2B3FB9894285BD3E065E62DC30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3262B7-9927-4377-9C99-FC4AC4C7E0D1}"/>
      </w:docPartPr>
      <w:docPartBody>
        <w:p w:rsidR="00A13B4A" w:rsidRDefault="00A13B4A" w:rsidP="00A13B4A">
          <w:pPr>
            <w:pStyle w:val="35FC2B3FB9894285BD3E065E62DC303610"/>
          </w:pPr>
          <w:r w:rsidRPr="00AF1CB3">
            <w:rPr>
              <w:rStyle w:val="Tekstvantijdelijkeaanduiding"/>
              <w:rFonts w:ascii="Verdana" w:hAnsi="Verdana"/>
              <w:sz w:val="18"/>
              <w:szCs w:val="18"/>
            </w:rPr>
            <w:t>Klik hier als u tekst wilt invoeren.</w:t>
          </w:r>
        </w:p>
      </w:docPartBody>
    </w:docPart>
    <w:docPart>
      <w:docPartPr>
        <w:name w:val="8B74131314154883A616B88EB122D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1C4BC8-4143-40B3-8C65-1682F55EB365}"/>
      </w:docPartPr>
      <w:docPartBody>
        <w:p w:rsidR="00A13B4A" w:rsidRDefault="00A13B4A" w:rsidP="00A13B4A">
          <w:pPr>
            <w:pStyle w:val="8B74131314154883A616B88EB122D4979"/>
          </w:pPr>
          <w:r w:rsidRPr="00AF1CB3">
            <w:rPr>
              <w:rStyle w:val="Tekstvantijdelijkeaanduiding"/>
              <w:rFonts w:ascii="Verdana" w:hAnsi="Verdana"/>
              <w:sz w:val="18"/>
              <w:szCs w:val="18"/>
            </w:rPr>
            <w:t>Kies een item.</w:t>
          </w:r>
        </w:p>
      </w:docPartBody>
    </w:docPart>
    <w:docPart>
      <w:docPartPr>
        <w:name w:val="6ABF183EB1E6469D9DAEBB14619630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0006BE-66B1-4CBB-9338-F02DB0D390A3}"/>
      </w:docPartPr>
      <w:docPartBody>
        <w:p w:rsidR="00A13B4A" w:rsidRDefault="00A13B4A" w:rsidP="00A13B4A">
          <w:pPr>
            <w:pStyle w:val="6ABF183EB1E6469D9DAEBB146196309B9"/>
          </w:pPr>
          <w:r w:rsidRPr="00AF1CB3">
            <w:rPr>
              <w:rStyle w:val="Tekstvantijdelijkeaanduiding"/>
              <w:rFonts w:ascii="Verdana" w:hAnsi="Verdana"/>
              <w:sz w:val="18"/>
              <w:szCs w:val="18"/>
            </w:rPr>
            <w:t>Klik hier als u tekst wilt invoeren.</w:t>
          </w:r>
        </w:p>
      </w:docPartBody>
    </w:docPart>
    <w:docPart>
      <w:docPartPr>
        <w:name w:val="9E886A459A054277A99885FE6E77DC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860CF58-A621-4E33-ADD4-C78DB0D8D21E}"/>
      </w:docPartPr>
      <w:docPartBody>
        <w:p w:rsidR="00A13B4A" w:rsidRDefault="00A13B4A" w:rsidP="00A13B4A">
          <w:pPr>
            <w:pStyle w:val="9E886A459A054277A99885FE6E77DC3D9"/>
          </w:pPr>
          <w:r w:rsidRPr="00AF1CB3">
            <w:rPr>
              <w:rStyle w:val="Tekstvantijdelijkeaanduiding"/>
              <w:rFonts w:ascii="Verdana" w:hAnsi="Verdana"/>
              <w:sz w:val="18"/>
              <w:szCs w:val="18"/>
            </w:rPr>
            <w:t>Klik hier als u tekst wilt invoeren.</w:t>
          </w:r>
        </w:p>
      </w:docPartBody>
    </w:docPart>
    <w:docPart>
      <w:docPartPr>
        <w:name w:val="43EAD7F7FD3F4F9CB396B1F380BCBB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1B041A-28B5-4DD3-801A-C11C89A91FF0}"/>
      </w:docPartPr>
      <w:docPartBody>
        <w:p w:rsidR="00A13B4A" w:rsidRDefault="00A13B4A" w:rsidP="00A13B4A">
          <w:pPr>
            <w:pStyle w:val="43EAD7F7FD3F4F9CB396B1F380BCBB059"/>
          </w:pPr>
          <w:r w:rsidRPr="00AF1CB3">
            <w:rPr>
              <w:rStyle w:val="Tekstvantijdelijkeaanduiding"/>
              <w:rFonts w:ascii="Verdana" w:hAnsi="Verdana"/>
              <w:sz w:val="18"/>
              <w:szCs w:val="18"/>
            </w:rPr>
            <w:t>Klik hier als u tekst wilt invoeren.</w:t>
          </w:r>
        </w:p>
      </w:docPartBody>
    </w:docPart>
    <w:docPart>
      <w:docPartPr>
        <w:name w:val="3E0F2A3518F64A31AF9BD43FE1AD76B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3B2ED30-36BB-4DE3-BC71-13E31B318479}"/>
      </w:docPartPr>
      <w:docPartBody>
        <w:p w:rsidR="00A13B4A" w:rsidRDefault="00A13B4A" w:rsidP="00A13B4A">
          <w:pPr>
            <w:pStyle w:val="3E0F2A3518F64A31AF9BD43FE1AD76B99"/>
          </w:pPr>
          <w:r w:rsidRPr="00AF1CB3">
            <w:rPr>
              <w:rStyle w:val="Tekstvantijdelijkeaanduiding"/>
              <w:rFonts w:ascii="Verdana" w:hAnsi="Verdana"/>
              <w:sz w:val="18"/>
              <w:szCs w:val="18"/>
            </w:rPr>
            <w:t>Klik hier als u tekst wilt invoeren.</w:t>
          </w:r>
        </w:p>
      </w:docPartBody>
    </w:docPart>
    <w:docPart>
      <w:docPartPr>
        <w:name w:val="4DDA7409B0204D9DA12AC93A635B82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1448B01-73FA-48EB-92FC-64224E2FA0D9}"/>
      </w:docPartPr>
      <w:docPartBody>
        <w:p w:rsidR="00A13B4A" w:rsidRDefault="00A13B4A" w:rsidP="00A13B4A">
          <w:pPr>
            <w:pStyle w:val="4DDA7409B0204D9DA12AC93A635B82789"/>
          </w:pPr>
          <w:r w:rsidRPr="00AF1CB3">
            <w:rPr>
              <w:rStyle w:val="Tekstvantijdelijkeaanduiding"/>
              <w:rFonts w:ascii="Verdana" w:hAnsi="Verdana"/>
              <w:sz w:val="18"/>
              <w:szCs w:val="18"/>
            </w:rPr>
            <w:t>Klik hier als u tekst wilt invoeren.</w:t>
          </w:r>
        </w:p>
      </w:docPartBody>
    </w:docPart>
    <w:docPart>
      <w:docPartPr>
        <w:name w:val="07651BA3089F4545AECBC61A0CAE10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935EDB-872E-4755-9C03-06CE49A98D0C}"/>
      </w:docPartPr>
      <w:docPartBody>
        <w:p w:rsidR="00A13B4A" w:rsidRDefault="00A13B4A" w:rsidP="00A13B4A">
          <w:pPr>
            <w:pStyle w:val="07651BA3089F4545AECBC61A0CAE10789"/>
          </w:pPr>
          <w:r w:rsidRPr="00AF1CB3">
            <w:rPr>
              <w:rStyle w:val="Tekstvantijdelijkeaanduiding"/>
              <w:rFonts w:ascii="Verdana" w:hAnsi="Verdana"/>
              <w:sz w:val="18"/>
              <w:szCs w:val="18"/>
            </w:rPr>
            <w:t>Klik hier als u tekst wilt invoeren.</w:t>
          </w:r>
        </w:p>
      </w:docPartBody>
    </w:docPart>
    <w:docPart>
      <w:docPartPr>
        <w:name w:val="D8B59157556F411990D61D9D416C8F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7F47E9-88C8-429E-9971-9F1B600CF4E2}"/>
      </w:docPartPr>
      <w:docPartBody>
        <w:p w:rsidR="00A13B4A" w:rsidRDefault="00A13B4A" w:rsidP="00A13B4A">
          <w:pPr>
            <w:pStyle w:val="D8B59157556F411990D61D9D416C8FA07"/>
          </w:pPr>
          <w:r w:rsidRPr="00AF1CB3">
            <w:rPr>
              <w:rStyle w:val="Tekstvantijdelijkeaanduiding"/>
              <w:rFonts w:ascii="Verdana" w:hAnsi="Verdana"/>
              <w:sz w:val="18"/>
              <w:szCs w:val="18"/>
            </w:rPr>
            <w:t>Klik hier als u tekst wilt invoeren.</w:t>
          </w:r>
        </w:p>
      </w:docPartBody>
    </w:docPart>
    <w:docPart>
      <w:docPartPr>
        <w:name w:val="7EB903290B5B40B0AE0CF1271F7FAB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7EAC0B-FA98-4151-8A36-DA4C8E3E49BA}"/>
      </w:docPartPr>
      <w:docPartBody>
        <w:p w:rsidR="00A13B4A" w:rsidRDefault="00A13B4A" w:rsidP="00A13B4A">
          <w:pPr>
            <w:pStyle w:val="7EB903290B5B40B0AE0CF1271F7FABE77"/>
          </w:pPr>
          <w:r w:rsidRPr="00AF1CB3">
            <w:rPr>
              <w:rStyle w:val="Tekstvantijdelijkeaanduiding"/>
              <w:rFonts w:ascii="Verdana" w:hAnsi="Verdana"/>
              <w:sz w:val="18"/>
              <w:szCs w:val="18"/>
            </w:rPr>
            <w:t>Klik hier als u tekst wilt invoeren.</w:t>
          </w:r>
        </w:p>
      </w:docPartBody>
    </w:docPart>
    <w:docPart>
      <w:docPartPr>
        <w:name w:val="5194703364434865BC164624318924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A26102C-4A48-461A-B3EB-F0C3E384EA40}"/>
      </w:docPartPr>
      <w:docPartBody>
        <w:p w:rsidR="00A13B4A" w:rsidRDefault="00A13B4A" w:rsidP="00A13B4A">
          <w:pPr>
            <w:pStyle w:val="5194703364434865BC164624318924B47"/>
          </w:pPr>
          <w:r w:rsidRPr="00AF1CB3">
            <w:rPr>
              <w:rStyle w:val="Tekstvantijdelijkeaanduiding"/>
              <w:rFonts w:ascii="Verdana" w:hAnsi="Verdana"/>
              <w:sz w:val="18"/>
              <w:szCs w:val="18"/>
            </w:rPr>
            <w:t>Klik hier als u tekst wilt invoeren.</w:t>
          </w:r>
        </w:p>
      </w:docPartBody>
    </w:docPart>
    <w:docPart>
      <w:docPartPr>
        <w:name w:val="73A87358CEB84BAABB17E64EB334C7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431B4D-E21B-4BE9-BC56-C68F0ED80F6C}"/>
      </w:docPartPr>
      <w:docPartBody>
        <w:p w:rsidR="00384FE7" w:rsidRDefault="00384FE7" w:rsidP="00384FE7">
          <w:pPr>
            <w:pStyle w:val="73A87358CEB84BAABB17E64EB334C74F"/>
          </w:pPr>
          <w:r w:rsidRPr="00AF1CB3">
            <w:rPr>
              <w:rStyle w:val="Tekstvantijdelijkeaanduiding"/>
              <w:rFonts w:ascii="Verdana" w:hAnsi="Verdana"/>
              <w:sz w:val="18"/>
              <w:szCs w:val="18"/>
            </w:rPr>
            <w:t>Klik hier als u een datum wilt invoeren.</w:t>
          </w:r>
        </w:p>
      </w:docPartBody>
    </w:docPart>
    <w:docPart>
      <w:docPartPr>
        <w:name w:val="DefaultPlaceholder_226757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0C8853-138D-4302-8BB6-DFEB3BA0CB53}"/>
      </w:docPartPr>
      <w:docPartBody>
        <w:p w:rsidR="001210DE" w:rsidRDefault="00396ABD">
          <w:r w:rsidRPr="006F4349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30F7BF09AD7445639DCD25F56AC89F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FD063C-9E5D-46BF-B4A2-D95BE4B0ECB4}"/>
      </w:docPartPr>
      <w:docPartBody>
        <w:p w:rsidR="001210DE" w:rsidRDefault="00396ABD" w:rsidP="00396ABD">
          <w:pPr>
            <w:pStyle w:val="30F7BF09AD7445639DCD25F56AC89FFC"/>
          </w:pPr>
          <w:r w:rsidRPr="006F4349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5EE3FD3662884BB085AD184906B8616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3135BB-D80E-412F-92F1-ADDA73E4D37E}"/>
      </w:docPartPr>
      <w:docPartBody>
        <w:p w:rsidR="001210DE" w:rsidRDefault="00396ABD" w:rsidP="00396ABD">
          <w:pPr>
            <w:pStyle w:val="5EE3FD3662884BB085AD184906B8616D"/>
          </w:pPr>
          <w:r w:rsidRPr="006F4349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0EFF" w:usb1="5200FDFF" w:usb2="0A042021" w:usb3="00000000" w:csb0="000001B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08D4"/>
    <w:rsid w:val="000E044E"/>
    <w:rsid w:val="001210DE"/>
    <w:rsid w:val="001C1CC5"/>
    <w:rsid w:val="001F0F0B"/>
    <w:rsid w:val="00245565"/>
    <w:rsid w:val="00256887"/>
    <w:rsid w:val="002D1AF7"/>
    <w:rsid w:val="00305694"/>
    <w:rsid w:val="003412C9"/>
    <w:rsid w:val="00345F15"/>
    <w:rsid w:val="00384FE7"/>
    <w:rsid w:val="00396ABD"/>
    <w:rsid w:val="003C0AB9"/>
    <w:rsid w:val="003C16F1"/>
    <w:rsid w:val="00553106"/>
    <w:rsid w:val="00561C01"/>
    <w:rsid w:val="00640D07"/>
    <w:rsid w:val="006C6C37"/>
    <w:rsid w:val="006D08D4"/>
    <w:rsid w:val="00711FB8"/>
    <w:rsid w:val="00722FA7"/>
    <w:rsid w:val="007C7314"/>
    <w:rsid w:val="00811A54"/>
    <w:rsid w:val="008A39B8"/>
    <w:rsid w:val="00A13B4A"/>
    <w:rsid w:val="00A24159"/>
    <w:rsid w:val="00B05924"/>
    <w:rsid w:val="00CA5763"/>
    <w:rsid w:val="00CC554B"/>
    <w:rsid w:val="00E16BF8"/>
    <w:rsid w:val="00F00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D1AF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9BBEB0E03674B7F95F3A5A11FF9F6EA">
    <w:name w:val="99BBEB0E03674B7F95F3A5A11FF9F6EA"/>
    <w:rsid w:val="006D08D4"/>
  </w:style>
  <w:style w:type="paragraph" w:customStyle="1" w:styleId="FBA1FBA8A6F04227960C40DB98857B6F">
    <w:name w:val="FBA1FBA8A6F04227960C40DB98857B6F"/>
    <w:rsid w:val="006D08D4"/>
  </w:style>
  <w:style w:type="character" w:styleId="Tekstvantijdelijkeaanduiding">
    <w:name w:val="Placeholder Text"/>
    <w:basedOn w:val="Standaardalinea-lettertype"/>
    <w:uiPriority w:val="99"/>
    <w:semiHidden/>
    <w:rsid w:val="00396ABD"/>
    <w:rPr>
      <w:color w:val="808080"/>
    </w:rPr>
  </w:style>
  <w:style w:type="paragraph" w:customStyle="1" w:styleId="35FC2B3FB9894285BD3E065E62DC3036">
    <w:name w:val="35FC2B3FB9894285BD3E065E62DC3036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125A23E40049FBB967D854D0440C7F">
    <w:name w:val="43125A23E40049FBB967D854D0440C7F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5FC2B3FB9894285BD3E065E62DC30361">
    <w:name w:val="35FC2B3FB9894285BD3E065E62DC30361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8B74131314154883A616B88EB122D497">
    <w:name w:val="8B74131314154883A616B88EB122D497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6ABF183EB1E6469D9DAEBB146196309B">
    <w:name w:val="6ABF183EB1E6469D9DAEBB146196309B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9E886A459A054277A99885FE6E77DC3D">
    <w:name w:val="9E886A459A054277A99885FE6E77DC3D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EAD7F7FD3F4F9CB396B1F380BCBB05">
    <w:name w:val="43EAD7F7FD3F4F9CB396B1F380BCBB05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E0F2A3518F64A31AF9BD43FE1AD76B9">
    <w:name w:val="3E0F2A3518F64A31AF9BD43FE1AD76B9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DDA7409B0204D9DA12AC93A635B8278">
    <w:name w:val="4DDA7409B0204D9DA12AC93A635B8278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07651BA3089F4545AECBC61A0CAE1078">
    <w:name w:val="07651BA3089F4545AECBC61A0CAE1078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125A23E40049FBB967D854D0440C7F1">
    <w:name w:val="43125A23E40049FBB967D854D0440C7F1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5FC2B3FB9894285BD3E065E62DC30362">
    <w:name w:val="35FC2B3FB9894285BD3E065E62DC30362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8B74131314154883A616B88EB122D4971">
    <w:name w:val="8B74131314154883A616B88EB122D4971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6ABF183EB1E6469D9DAEBB146196309B1">
    <w:name w:val="6ABF183EB1E6469D9DAEBB146196309B1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9E886A459A054277A99885FE6E77DC3D1">
    <w:name w:val="9E886A459A054277A99885FE6E77DC3D1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EAD7F7FD3F4F9CB396B1F380BCBB051">
    <w:name w:val="43EAD7F7FD3F4F9CB396B1F380BCBB051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E0F2A3518F64A31AF9BD43FE1AD76B91">
    <w:name w:val="3E0F2A3518F64A31AF9BD43FE1AD76B91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DDA7409B0204D9DA12AC93A635B82781">
    <w:name w:val="4DDA7409B0204D9DA12AC93A635B82781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07651BA3089F4545AECBC61A0CAE10781">
    <w:name w:val="07651BA3089F4545AECBC61A0CAE10781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125A23E40049FBB967D854D0440C7F2">
    <w:name w:val="43125A23E40049FBB967D854D0440C7F2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5FC2B3FB9894285BD3E065E62DC30363">
    <w:name w:val="35FC2B3FB9894285BD3E065E62DC30363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8B74131314154883A616B88EB122D4972">
    <w:name w:val="8B74131314154883A616B88EB122D4972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6ABF183EB1E6469D9DAEBB146196309B2">
    <w:name w:val="6ABF183EB1E6469D9DAEBB146196309B2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9E886A459A054277A99885FE6E77DC3D2">
    <w:name w:val="9E886A459A054277A99885FE6E77DC3D2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EAD7F7FD3F4F9CB396B1F380BCBB052">
    <w:name w:val="43EAD7F7FD3F4F9CB396B1F380BCBB052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E0F2A3518F64A31AF9BD43FE1AD76B92">
    <w:name w:val="3E0F2A3518F64A31AF9BD43FE1AD76B92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DDA7409B0204D9DA12AC93A635B82782">
    <w:name w:val="4DDA7409B0204D9DA12AC93A635B82782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07651BA3089F4545AECBC61A0CAE10782">
    <w:name w:val="07651BA3089F4545AECBC61A0CAE10782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125A23E40049FBB967D854D0440C7F3">
    <w:name w:val="43125A23E40049FBB967D854D0440C7F3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D8B59157556F411990D61D9D416C8FA0">
    <w:name w:val="D8B59157556F411990D61D9D416C8FA0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7EB903290B5B40B0AE0CF1271F7FABE7">
    <w:name w:val="7EB903290B5B40B0AE0CF1271F7FABE7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5194703364434865BC164624318924B4">
    <w:name w:val="5194703364434865BC164624318924B4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5FC2B3FB9894285BD3E065E62DC30364">
    <w:name w:val="35FC2B3FB9894285BD3E065E62DC30364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8B74131314154883A616B88EB122D4973">
    <w:name w:val="8B74131314154883A616B88EB122D4973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6ABF183EB1E6469D9DAEBB146196309B3">
    <w:name w:val="6ABF183EB1E6469D9DAEBB146196309B3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9E886A459A054277A99885FE6E77DC3D3">
    <w:name w:val="9E886A459A054277A99885FE6E77DC3D3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EAD7F7FD3F4F9CB396B1F380BCBB053">
    <w:name w:val="43EAD7F7FD3F4F9CB396B1F380BCBB053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E0F2A3518F64A31AF9BD43FE1AD76B93">
    <w:name w:val="3E0F2A3518F64A31AF9BD43FE1AD76B93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DDA7409B0204D9DA12AC93A635B82783">
    <w:name w:val="4DDA7409B0204D9DA12AC93A635B82783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07651BA3089F4545AECBC61A0CAE10783">
    <w:name w:val="07651BA3089F4545AECBC61A0CAE10783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C874416E2A0412ABEABF464DEE13330">
    <w:name w:val="4C874416E2A0412ABEABF464DEE13330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125A23E40049FBB967D854D0440C7F4">
    <w:name w:val="43125A23E40049FBB967D854D0440C7F4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D8B59157556F411990D61D9D416C8FA01">
    <w:name w:val="D8B59157556F411990D61D9D416C8FA01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7EB903290B5B40B0AE0CF1271F7FABE71">
    <w:name w:val="7EB903290B5B40B0AE0CF1271F7FABE71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5194703364434865BC164624318924B41">
    <w:name w:val="5194703364434865BC164624318924B41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5FC2B3FB9894285BD3E065E62DC30365">
    <w:name w:val="35FC2B3FB9894285BD3E065E62DC30365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8B74131314154883A616B88EB122D4974">
    <w:name w:val="8B74131314154883A616B88EB122D4974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6ABF183EB1E6469D9DAEBB146196309B4">
    <w:name w:val="6ABF183EB1E6469D9DAEBB146196309B4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9E886A459A054277A99885FE6E77DC3D4">
    <w:name w:val="9E886A459A054277A99885FE6E77DC3D4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EAD7F7FD3F4F9CB396B1F380BCBB054">
    <w:name w:val="43EAD7F7FD3F4F9CB396B1F380BCBB054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E0F2A3518F64A31AF9BD43FE1AD76B94">
    <w:name w:val="3E0F2A3518F64A31AF9BD43FE1AD76B94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DDA7409B0204D9DA12AC93A635B82784">
    <w:name w:val="4DDA7409B0204D9DA12AC93A635B82784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07651BA3089F4545AECBC61A0CAE10784">
    <w:name w:val="07651BA3089F4545AECBC61A0CAE10784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C874416E2A0412ABEABF464DEE133301">
    <w:name w:val="4C874416E2A0412ABEABF464DEE133301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125A23E40049FBB967D854D0440C7F5">
    <w:name w:val="43125A23E40049FBB967D854D0440C7F5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D8B59157556F411990D61D9D416C8FA02">
    <w:name w:val="D8B59157556F411990D61D9D416C8FA02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7EB903290B5B40B0AE0CF1271F7FABE72">
    <w:name w:val="7EB903290B5B40B0AE0CF1271F7FABE72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5194703364434865BC164624318924B42">
    <w:name w:val="5194703364434865BC164624318924B42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0F1D61D9E08245E9B493A7C876493AFC">
    <w:name w:val="0F1D61D9E08245E9B493A7C876493AFC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5FC2B3FB9894285BD3E065E62DC30366">
    <w:name w:val="35FC2B3FB9894285BD3E065E62DC30366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8B74131314154883A616B88EB122D4975">
    <w:name w:val="8B74131314154883A616B88EB122D4975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6ABF183EB1E6469D9DAEBB146196309B5">
    <w:name w:val="6ABF183EB1E6469D9DAEBB146196309B5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9E886A459A054277A99885FE6E77DC3D5">
    <w:name w:val="9E886A459A054277A99885FE6E77DC3D5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EAD7F7FD3F4F9CB396B1F380BCBB055">
    <w:name w:val="43EAD7F7FD3F4F9CB396B1F380BCBB055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E0F2A3518F64A31AF9BD43FE1AD76B95">
    <w:name w:val="3E0F2A3518F64A31AF9BD43FE1AD76B95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DDA7409B0204D9DA12AC93A635B82785">
    <w:name w:val="4DDA7409B0204D9DA12AC93A635B82785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07651BA3089F4545AECBC61A0CAE10785">
    <w:name w:val="07651BA3089F4545AECBC61A0CAE10785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C874416E2A0412ABEABF464DEE133302">
    <w:name w:val="4C874416E2A0412ABEABF464DEE133302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125A23E40049FBB967D854D0440C7F6">
    <w:name w:val="43125A23E40049FBB967D854D0440C7F6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D8B59157556F411990D61D9D416C8FA03">
    <w:name w:val="D8B59157556F411990D61D9D416C8FA03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7EB903290B5B40B0AE0CF1271F7FABE73">
    <w:name w:val="7EB903290B5B40B0AE0CF1271F7FABE73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5194703364434865BC164624318924B43">
    <w:name w:val="5194703364434865BC164624318924B43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0F1D61D9E08245E9B493A7C876493AFC1">
    <w:name w:val="0F1D61D9E08245E9B493A7C876493AFC1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5FC2B3FB9894285BD3E065E62DC30367">
    <w:name w:val="35FC2B3FB9894285BD3E065E62DC30367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8B74131314154883A616B88EB122D4976">
    <w:name w:val="8B74131314154883A616B88EB122D4976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6ABF183EB1E6469D9DAEBB146196309B6">
    <w:name w:val="6ABF183EB1E6469D9DAEBB146196309B6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9E886A459A054277A99885FE6E77DC3D6">
    <w:name w:val="9E886A459A054277A99885FE6E77DC3D6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EAD7F7FD3F4F9CB396B1F380BCBB056">
    <w:name w:val="43EAD7F7FD3F4F9CB396B1F380BCBB056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E0F2A3518F64A31AF9BD43FE1AD76B96">
    <w:name w:val="3E0F2A3518F64A31AF9BD43FE1AD76B96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DDA7409B0204D9DA12AC93A635B82786">
    <w:name w:val="4DDA7409B0204D9DA12AC93A635B82786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07651BA3089F4545AECBC61A0CAE10786">
    <w:name w:val="07651BA3089F4545AECBC61A0CAE10786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C874416E2A0412ABEABF464DEE133303">
    <w:name w:val="4C874416E2A0412ABEABF464DEE133303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125A23E40049FBB967D854D0440C7F7">
    <w:name w:val="43125A23E40049FBB967D854D0440C7F7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D8B59157556F411990D61D9D416C8FA04">
    <w:name w:val="D8B59157556F411990D61D9D416C8FA04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7EB903290B5B40B0AE0CF1271F7FABE74">
    <w:name w:val="7EB903290B5B40B0AE0CF1271F7FABE74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5194703364434865BC164624318924B44">
    <w:name w:val="5194703364434865BC164624318924B44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0F1D61D9E08245E9B493A7C876493AFC2">
    <w:name w:val="0F1D61D9E08245E9B493A7C876493AFC2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5FC2B3FB9894285BD3E065E62DC30368">
    <w:name w:val="35FC2B3FB9894285BD3E065E62DC30368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8B74131314154883A616B88EB122D4977">
    <w:name w:val="8B74131314154883A616B88EB122D4977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6ABF183EB1E6469D9DAEBB146196309B7">
    <w:name w:val="6ABF183EB1E6469D9DAEBB146196309B7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9E886A459A054277A99885FE6E77DC3D7">
    <w:name w:val="9E886A459A054277A99885FE6E77DC3D7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EAD7F7FD3F4F9CB396B1F380BCBB057">
    <w:name w:val="43EAD7F7FD3F4F9CB396B1F380BCBB057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E0F2A3518F64A31AF9BD43FE1AD76B97">
    <w:name w:val="3E0F2A3518F64A31AF9BD43FE1AD76B97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DDA7409B0204D9DA12AC93A635B82787">
    <w:name w:val="4DDA7409B0204D9DA12AC93A635B82787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07651BA3089F4545AECBC61A0CAE10787">
    <w:name w:val="07651BA3089F4545AECBC61A0CAE10787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C874416E2A0412ABEABF464DEE133304">
    <w:name w:val="4C874416E2A0412ABEABF464DEE133304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125A23E40049FBB967D854D0440C7F8">
    <w:name w:val="43125A23E40049FBB967D854D0440C7F8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D8B59157556F411990D61D9D416C8FA05">
    <w:name w:val="D8B59157556F411990D61D9D416C8FA05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7EB903290B5B40B0AE0CF1271F7FABE75">
    <w:name w:val="7EB903290B5B40B0AE0CF1271F7FABE75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5194703364434865BC164624318924B45">
    <w:name w:val="5194703364434865BC164624318924B45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0F1D61D9E08245E9B493A7C876493AFC3">
    <w:name w:val="0F1D61D9E08245E9B493A7C876493AFC3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5FC2B3FB9894285BD3E065E62DC30369">
    <w:name w:val="35FC2B3FB9894285BD3E065E62DC30369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8B74131314154883A616B88EB122D4978">
    <w:name w:val="8B74131314154883A616B88EB122D4978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6ABF183EB1E6469D9DAEBB146196309B8">
    <w:name w:val="6ABF183EB1E6469D9DAEBB146196309B8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9E886A459A054277A99885FE6E77DC3D8">
    <w:name w:val="9E886A459A054277A99885FE6E77DC3D8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EAD7F7FD3F4F9CB396B1F380BCBB058">
    <w:name w:val="43EAD7F7FD3F4F9CB396B1F380BCBB058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E0F2A3518F64A31AF9BD43FE1AD76B98">
    <w:name w:val="3E0F2A3518F64A31AF9BD43FE1AD76B98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DDA7409B0204D9DA12AC93A635B82788">
    <w:name w:val="4DDA7409B0204D9DA12AC93A635B82788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07651BA3089F4545AECBC61A0CAE10788">
    <w:name w:val="07651BA3089F4545AECBC61A0CAE10788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C874416E2A0412ABEABF464DEE133305">
    <w:name w:val="4C874416E2A0412ABEABF464DEE133305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125A23E40049FBB967D854D0440C7F9">
    <w:name w:val="43125A23E40049FBB967D854D0440C7F9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D8B59157556F411990D61D9D416C8FA06">
    <w:name w:val="D8B59157556F411990D61D9D416C8FA06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7EB903290B5B40B0AE0CF1271F7FABE76">
    <w:name w:val="7EB903290B5B40B0AE0CF1271F7FABE76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5194703364434865BC164624318924B46">
    <w:name w:val="5194703364434865BC164624318924B46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0F1D61D9E08245E9B493A7C876493AFC4">
    <w:name w:val="0F1D61D9E08245E9B493A7C876493AFC4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5FC2B3FB9894285BD3E065E62DC303610">
    <w:name w:val="35FC2B3FB9894285BD3E065E62DC303610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8B74131314154883A616B88EB122D4979">
    <w:name w:val="8B74131314154883A616B88EB122D4979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6ABF183EB1E6469D9DAEBB146196309B9">
    <w:name w:val="6ABF183EB1E6469D9DAEBB146196309B9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9E886A459A054277A99885FE6E77DC3D9">
    <w:name w:val="9E886A459A054277A99885FE6E77DC3D9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EAD7F7FD3F4F9CB396B1F380BCBB059">
    <w:name w:val="43EAD7F7FD3F4F9CB396B1F380BCBB059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3E0F2A3518F64A31AF9BD43FE1AD76B99">
    <w:name w:val="3E0F2A3518F64A31AF9BD43FE1AD76B99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DDA7409B0204D9DA12AC93A635B82789">
    <w:name w:val="4DDA7409B0204D9DA12AC93A635B82789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07651BA3089F4545AECBC61A0CAE10789">
    <w:name w:val="07651BA3089F4545AECBC61A0CAE10789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C874416E2A0412ABEABF464DEE133306">
    <w:name w:val="4C874416E2A0412ABEABF464DEE133306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43125A23E40049FBB967D854D0440C7F10">
    <w:name w:val="43125A23E40049FBB967D854D0440C7F10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D8B59157556F411990D61D9D416C8FA07">
    <w:name w:val="D8B59157556F411990D61D9D416C8FA07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7EB903290B5B40B0AE0CF1271F7FABE77">
    <w:name w:val="7EB903290B5B40B0AE0CF1271F7FABE77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5194703364434865BC164624318924B47">
    <w:name w:val="5194703364434865BC164624318924B47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0F1D61D9E08245E9B493A7C876493AFC5">
    <w:name w:val="0F1D61D9E08245E9B493A7C876493AFC5"/>
    <w:rsid w:val="00A13B4A"/>
    <w:pPr>
      <w:tabs>
        <w:tab w:val="left" w:pos="851"/>
      </w:tabs>
      <w:overflowPunct w:val="0"/>
      <w:autoSpaceDE w:val="0"/>
      <w:autoSpaceDN w:val="0"/>
      <w:adjustRightInd w:val="0"/>
      <w:spacing w:after="0" w:line="280" w:lineRule="atLeast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73A87358CEB84BAABB17E64EB334C74F">
    <w:name w:val="73A87358CEB84BAABB17E64EB334C74F"/>
    <w:rsid w:val="00384FE7"/>
  </w:style>
  <w:style w:type="paragraph" w:customStyle="1" w:styleId="30F7BF09AD7445639DCD25F56AC89FFC">
    <w:name w:val="30F7BF09AD7445639DCD25F56AC89FFC"/>
    <w:rsid w:val="00396ABD"/>
  </w:style>
  <w:style w:type="paragraph" w:customStyle="1" w:styleId="5EE3FD3662884BB085AD184906B8616D">
    <w:name w:val="5EE3FD3662884BB085AD184906B8616D"/>
    <w:rsid w:val="00396ABD"/>
  </w:style>
  <w:style w:type="paragraph" w:customStyle="1" w:styleId="CACD5C983D2641B0BD94E40EC218D266">
    <w:name w:val="CACD5C983D2641B0BD94E40EC218D266"/>
    <w:rsid w:val="00396A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097BAD-04FD-4B81-AC13-3CD7C8D4B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DocGen_Projectplan_nl_NL[1]</Template>
  <TotalTime>1</TotalTime>
  <Pages>1</Pages>
  <Words>342</Words>
  <Characters>1885</Characters>
  <Application>Microsoft Office Word</Application>
  <DocSecurity>0</DocSecurity>
  <PresentationFormat/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Offerte UBR|EC O&amp;P</vt:lpstr>
    </vt:vector>
  </TitlesOfParts>
  <Company>Rijksoverheid</Company>
  <LinksUpToDate>false</LinksUpToDate>
  <CharactersWithSpaces>2223</CharactersWithSpaces>
  <SharedDoc>false</SharedDoc>
  <HyperlinkBase/>
  <HLinks>
    <vt:vector size="102" baseType="variant">
      <vt:variant>
        <vt:i4>1835061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_Toc190507409</vt:lpwstr>
      </vt:variant>
      <vt:variant>
        <vt:i4>1835061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_Toc190507408</vt:lpwstr>
      </vt:variant>
      <vt:variant>
        <vt:i4>1835061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_Toc190507407</vt:lpwstr>
      </vt:variant>
      <vt:variant>
        <vt:i4>1835061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_Toc190507406</vt:lpwstr>
      </vt:variant>
      <vt:variant>
        <vt:i4>1835061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_Toc190507405</vt:lpwstr>
      </vt:variant>
      <vt:variant>
        <vt:i4>1835061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_Toc190507404</vt:lpwstr>
      </vt:variant>
      <vt:variant>
        <vt:i4>1835061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_Toc190507403</vt:lpwstr>
      </vt:variant>
      <vt:variant>
        <vt:i4>1835061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_Toc190507402</vt:lpwstr>
      </vt:variant>
      <vt:variant>
        <vt:i4>1835061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_Toc190507401</vt:lpwstr>
      </vt:variant>
      <vt:variant>
        <vt:i4>1835061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_Toc190507400</vt:lpwstr>
      </vt:variant>
      <vt:variant>
        <vt:i4>1376306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_Toc190507399</vt:lpwstr>
      </vt:variant>
      <vt:variant>
        <vt:i4>1376306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_Toc190507398</vt:lpwstr>
      </vt:variant>
      <vt:variant>
        <vt:i4>1376306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_Toc190507397</vt:lpwstr>
      </vt:variant>
      <vt:variant>
        <vt:i4>1376306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_Toc190507396</vt:lpwstr>
      </vt:variant>
      <vt:variant>
        <vt:i4>1376306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_Toc190507395</vt:lpwstr>
      </vt:variant>
      <vt:variant>
        <vt:i4>1376306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_Toc190507394</vt:lpwstr>
      </vt:variant>
      <vt:variant>
        <vt:i4>1376306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_Toc190507393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 UBR|EC O&amp;P</dc:title>
  <dc:creator>Irmer</dc:creator>
  <cp:lastModifiedBy>zanenh</cp:lastModifiedBy>
  <cp:revision>2</cp:revision>
  <cp:lastPrinted>2014-01-07T14:12:00Z</cp:lastPrinted>
  <dcterms:created xsi:type="dcterms:W3CDTF">2016-01-27T08:42:00Z</dcterms:created>
  <dcterms:modified xsi:type="dcterms:W3CDTF">2016-01-27T08:42:00Z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um">
    <vt:lpwstr/>
  </property>
  <property fmtid="{D5CDD505-2E9C-101B-9397-08002B2CF9AE}" pid="3" name="Rubricering">
    <vt:lpwstr/>
  </property>
  <property fmtid="{D5CDD505-2E9C-101B-9397-08002B2CF9AE}" pid="4" name="Docgensjabloon">
    <vt:lpwstr>DocGen_Projectplan_nl_NL</vt:lpwstr>
  </property>
  <property fmtid="{D5CDD505-2E9C-101B-9397-08002B2CF9AE}" pid="5" name="Onderwerp">
    <vt:lpwstr>LEAN</vt:lpwstr>
  </property>
</Properties>
</file>