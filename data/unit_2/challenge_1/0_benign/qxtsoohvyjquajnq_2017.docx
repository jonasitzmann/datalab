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E92" w:rsidRDefault="00A00E92">
      <w:r>
        <w:rPr>
          <w:noProof/>
          <w:lang w:val="es-ES" w:eastAsia="es-ES"/>
        </w:rPr>
        <w:drawing>
          <wp:anchor distT="0" distB="0" distL="114300" distR="114300" simplePos="0" relativeHeight="251642880" behindDoc="1" locked="0" layoutInCell="1" allowOverlap="1" wp14:anchorId="37A0D1B0" wp14:editId="2F990F40">
            <wp:simplePos x="0" y="0"/>
            <wp:positionH relativeFrom="page">
              <wp:posOffset>11875</wp:posOffset>
            </wp:positionH>
            <wp:positionV relativeFrom="paragraph">
              <wp:posOffset>-760020</wp:posOffset>
            </wp:positionV>
            <wp:extent cx="7569334" cy="242218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_2_resume_semana3_mexico_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334" cy="2422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FF5" w:rsidRPr="00953C4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CFB249F" wp14:editId="79B8D5E7">
                <wp:simplePos x="0" y="0"/>
                <wp:positionH relativeFrom="margin">
                  <wp:posOffset>-748665</wp:posOffset>
                </wp:positionH>
                <wp:positionV relativeFrom="paragraph">
                  <wp:posOffset>6186805</wp:posOffset>
                </wp:positionV>
                <wp:extent cx="3627755" cy="1068705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1068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Default="00DB1C63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 xml:space="preserve">Bachiller en ciencias </w:t>
                            </w:r>
                          </w:p>
                          <w:p w:rsidR="00DB1C63" w:rsidRDefault="00DB1C63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Elena chaves de Pinate</w:t>
                            </w:r>
                          </w:p>
                          <w:p w:rsidR="005D5FF5" w:rsidRDefault="005D5FF5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</w:p>
                          <w:p w:rsidR="005D5FF5" w:rsidRPr="00004986" w:rsidRDefault="005D5FF5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</w:pPr>
                            <w:r w:rsidRPr="00004986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 xml:space="preserve">Universidad Especializada de las </w:t>
                            </w:r>
                            <w:r w:rsidR="00004986" w:rsidRPr="00004986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>américas</w:t>
                            </w:r>
                            <w:r w:rsidRPr="00004986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 xml:space="preserve">, Lic. En </w:t>
                            </w:r>
                            <w:r w:rsidR="00004986" w:rsidRPr="00004986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>Investigación</w:t>
                            </w:r>
                            <w:r w:rsidRPr="00004986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 xml:space="preserve"> Criminal y seguridad III año</w:t>
                            </w:r>
                          </w:p>
                          <w:p w:rsidR="005D5FF5" w:rsidRDefault="005D5FF5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</w:p>
                          <w:p w:rsidR="005D5FF5" w:rsidRPr="00C860D3" w:rsidRDefault="005D5FF5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B249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8.95pt;margin-top:487.15pt;width:285.65pt;height:84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" filled="f" stroked="f">
                <v:textbox>
                  <w:txbxContent>
                    <w:p w:rsidR="00953C4A" w:rsidRDefault="00DB1C63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 xml:space="preserve">Bachiller en ciencias </w:t>
                      </w:r>
                    </w:p>
                    <w:p w:rsidR="00DB1C63" w:rsidRDefault="00DB1C63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>Elena chaves de Pinate</w:t>
                      </w:r>
                    </w:p>
                    <w:p w:rsidR="005D5FF5" w:rsidRDefault="005D5FF5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</w:p>
                    <w:p w:rsidR="005D5FF5" w:rsidRPr="00004986" w:rsidRDefault="005D5FF5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</w:rPr>
                      </w:pPr>
                      <w:r w:rsidRPr="00004986">
                        <w:rPr>
                          <w:rFonts w:ascii="Century Gothic" w:hAnsi="Century Gothic"/>
                          <w:b/>
                          <w:color w:val="4B7F83"/>
                        </w:rPr>
                        <w:t xml:space="preserve">Universidad Especializada de las </w:t>
                      </w:r>
                      <w:r w:rsidR="00004986" w:rsidRPr="00004986">
                        <w:rPr>
                          <w:rFonts w:ascii="Century Gothic" w:hAnsi="Century Gothic"/>
                          <w:b/>
                          <w:color w:val="4B7F83"/>
                        </w:rPr>
                        <w:t>américas</w:t>
                      </w:r>
                      <w:r w:rsidRPr="00004986">
                        <w:rPr>
                          <w:rFonts w:ascii="Century Gothic" w:hAnsi="Century Gothic"/>
                          <w:b/>
                          <w:color w:val="4B7F83"/>
                        </w:rPr>
                        <w:t xml:space="preserve">, Lic. En </w:t>
                      </w:r>
                      <w:r w:rsidR="00004986" w:rsidRPr="00004986">
                        <w:rPr>
                          <w:rFonts w:ascii="Century Gothic" w:hAnsi="Century Gothic"/>
                          <w:b/>
                          <w:color w:val="4B7F83"/>
                        </w:rPr>
                        <w:t>Investigación</w:t>
                      </w:r>
                      <w:r w:rsidRPr="00004986">
                        <w:rPr>
                          <w:rFonts w:ascii="Century Gothic" w:hAnsi="Century Gothic"/>
                          <w:b/>
                          <w:color w:val="4B7F83"/>
                        </w:rPr>
                        <w:t xml:space="preserve"> Criminal y seguridad III año</w:t>
                      </w:r>
                    </w:p>
                    <w:p w:rsidR="005D5FF5" w:rsidRDefault="005D5FF5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</w:p>
                    <w:p w:rsidR="005D5FF5" w:rsidRPr="00C860D3" w:rsidRDefault="005D5FF5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C63" w:rsidRPr="00953C4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2F2FFB8" wp14:editId="7F4918F8">
                <wp:simplePos x="0" y="0"/>
                <wp:positionH relativeFrom="margin">
                  <wp:posOffset>446726</wp:posOffset>
                </wp:positionH>
                <wp:positionV relativeFrom="paragraph">
                  <wp:posOffset>5905812</wp:posOffset>
                </wp:positionV>
                <wp:extent cx="1045210" cy="1404620"/>
                <wp:effectExtent l="0" t="0" r="0" b="254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Pr="00953C4A" w:rsidRDefault="00DB1C63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II ciclo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F2FFB8" id="_x0000_s1027" type="#_x0000_t202" style="position:absolute;margin-left:35.2pt;margin-top:465pt;width:82.3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" filled="f" stroked="f">
                <v:textbox style="mso-fit-shape-to-text:t">
                  <w:txbxContent>
                    <w:p w:rsidR="00953C4A" w:rsidRPr="00953C4A" w:rsidRDefault="00DB1C63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II ciclo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C6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9805" behindDoc="0" locked="0" layoutInCell="1" allowOverlap="1" wp14:anchorId="324FEE36" wp14:editId="3F725ADE">
                <wp:simplePos x="0" y="0"/>
                <wp:positionH relativeFrom="column">
                  <wp:posOffset>483870</wp:posOffset>
                </wp:positionH>
                <wp:positionV relativeFrom="paragraph">
                  <wp:posOffset>5936615</wp:posOffset>
                </wp:positionV>
                <wp:extent cx="1001395" cy="262255"/>
                <wp:effectExtent l="0" t="0" r="8255" b="4445"/>
                <wp:wrapNone/>
                <wp:docPr id="256" name="Terminad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CF186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256" o:spid="_x0000_s1026" type="#_x0000_t116" style="position:absolute;margin-left:38.1pt;margin-top:467.45pt;width:78.85pt;height:20.65pt;z-index:2516398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" fillcolor="#6cc6c9" stroked="f" strokeweight="1pt"/>
            </w:pict>
          </mc:Fallback>
        </mc:AlternateContent>
      </w:r>
      <w:r w:rsidR="00DB1C63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114DAE8" wp14:editId="381EAB1B">
                <wp:simplePos x="0" y="0"/>
                <wp:positionH relativeFrom="margin">
                  <wp:posOffset>-902970</wp:posOffset>
                </wp:positionH>
                <wp:positionV relativeFrom="paragraph">
                  <wp:posOffset>5616575</wp:posOffset>
                </wp:positionV>
                <wp:extent cx="3627755" cy="367665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Default="00DB1C63" w:rsidP="00DB1C63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Elena chaves de Pinate</w:t>
                            </w:r>
                          </w:p>
                          <w:p w:rsidR="00953C4A" w:rsidRPr="00C860D3" w:rsidRDefault="00953C4A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DAE8" id="_x0000_s1028" type="#_x0000_t202" style="position:absolute;margin-left:-71.1pt;margin-top:442.25pt;width:285.65pt;height:28.9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" filled="f" stroked="f">
                <v:textbox>
                  <w:txbxContent>
                    <w:p w:rsidR="00953C4A" w:rsidRDefault="00DB1C63" w:rsidP="00DB1C63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Elena chaves de Pinate</w:t>
                      </w:r>
                    </w:p>
                    <w:p w:rsidR="00953C4A" w:rsidRPr="00C860D3" w:rsidRDefault="00953C4A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C63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B9706D3" wp14:editId="3BED823A">
                <wp:simplePos x="0" y="0"/>
                <wp:positionH relativeFrom="margin">
                  <wp:posOffset>-819785</wp:posOffset>
                </wp:positionH>
                <wp:positionV relativeFrom="paragraph">
                  <wp:posOffset>2576830</wp:posOffset>
                </wp:positionV>
                <wp:extent cx="7403465" cy="311150"/>
                <wp:effectExtent l="0" t="0" r="0" b="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346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245" w:rsidRPr="00B54245" w:rsidRDefault="00B54245" w:rsidP="00B54245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Edad: 21 años     </w:t>
                            </w:r>
                            <w:r w:rsidR="00AD5FC0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B1C63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D5FC0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Teléfono/celular</w:t>
                            </w:r>
                            <w:r w:rsidR="009B749D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390-5100,</w:t>
                            </w:r>
                            <w:r w:rsidRPr="00B54245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6701-5057</w:t>
                            </w:r>
                            <w:r w:rsidR="00DB1C63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   Lugar de nacimiento: Estados Unidos</w:t>
                            </w:r>
                          </w:p>
                          <w:p w:rsidR="009B749D" w:rsidRPr="00953C4A" w:rsidRDefault="009B749D" w:rsidP="009B749D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                                 E-mail: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706D3" id="_x0000_s1029" type="#_x0000_t202" style="position:absolute;margin-left:-64.55pt;margin-top:202.9pt;width:582.95pt;height:24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" filled="f" stroked="f">
                <v:textbox>
                  <w:txbxContent>
                    <w:p w:rsidR="00B54245" w:rsidRPr="00B54245" w:rsidRDefault="00B54245" w:rsidP="00B54245">
                      <w:pPr>
                        <w:spacing w:after="0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Edad: 21 años     </w:t>
                      </w:r>
                      <w:r w:rsidR="00AD5FC0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</w:t>
                      </w:r>
                      <w:r w:rsidR="00DB1C63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</w:t>
                      </w:r>
                      <w:r w:rsidR="00AD5FC0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Teléfono/celular</w:t>
                      </w:r>
                      <w:r w:rsidR="009B749D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390-5100,</w:t>
                      </w:r>
                      <w:r w:rsidRPr="00B54245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6701-5057</w:t>
                      </w:r>
                      <w:r w:rsidR="00DB1C63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   Lugar de nacimiento: Estados Unidos</w:t>
                      </w:r>
                    </w:p>
                    <w:p w:rsidR="009B749D" w:rsidRPr="00953C4A" w:rsidRDefault="009B749D" w:rsidP="009B749D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                                 E-mail: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4245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1A9C00B" wp14:editId="083918BA">
                <wp:simplePos x="0" y="0"/>
                <wp:positionH relativeFrom="margin">
                  <wp:posOffset>546100</wp:posOffset>
                </wp:positionH>
                <wp:positionV relativeFrom="paragraph">
                  <wp:posOffset>2256155</wp:posOffset>
                </wp:positionV>
                <wp:extent cx="4212590" cy="1404620"/>
                <wp:effectExtent l="0" t="0" r="0" b="254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25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C6" w:rsidRPr="00E046C6" w:rsidRDefault="00B54245" w:rsidP="00E046C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Brisas del golf, calle 44 oeste, ciudad de Panamá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A9C00B" id="_x0000_s1030" type="#_x0000_t202" style="position:absolute;margin-left:43pt;margin-top:177.65pt;width:331.7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" filled="f" stroked="f">
                <v:textbox style="mso-fit-shape-to-text:t">
                  <w:txbxContent>
                    <w:p w:rsidR="00E046C6" w:rsidRPr="00E046C6" w:rsidRDefault="00B54245" w:rsidP="00E046C6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Brisas del golf, calle 44 oeste, ciudad de Panamá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4245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117649ED" wp14:editId="01FEBEFA">
                <wp:simplePos x="0" y="0"/>
                <wp:positionH relativeFrom="margin">
                  <wp:posOffset>-736600</wp:posOffset>
                </wp:positionH>
                <wp:positionV relativeFrom="paragraph">
                  <wp:posOffset>1519555</wp:posOffset>
                </wp:positionV>
                <wp:extent cx="6804025" cy="664845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4025" cy="66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BF1" w:rsidRPr="00B54245" w:rsidRDefault="00B54245" w:rsidP="00B5424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i/>
                                <w:color w:val="686868"/>
                                <w:sz w:val="56"/>
                                <w:szCs w:val="30"/>
                                <w:u w:val="single"/>
                              </w:rPr>
                            </w:pPr>
                            <w:r w:rsidRPr="00B54245">
                              <w:rPr>
                                <w:rFonts w:ascii="Century Gothic" w:hAnsi="Century Gothic"/>
                                <w:b/>
                                <w:i/>
                                <w:color w:val="686868"/>
                                <w:sz w:val="56"/>
                                <w:szCs w:val="30"/>
                                <w:u w:val="single"/>
                              </w:rPr>
                              <w:t>Gisselle Aribeth Amador Charmont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649ED" id="_x0000_s1031" type="#_x0000_t202" style="position:absolute;margin-left:-58pt;margin-top:119.65pt;width:535.75pt;height:52.3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" stroked="f">
                <v:textbox>
                  <w:txbxContent>
                    <w:p w:rsidR="00983BF1" w:rsidRPr="00B54245" w:rsidRDefault="00B54245" w:rsidP="00B5424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i/>
                          <w:color w:val="686868"/>
                          <w:sz w:val="56"/>
                          <w:szCs w:val="30"/>
                          <w:u w:val="single"/>
                        </w:rPr>
                      </w:pPr>
                      <w:r w:rsidRPr="00B54245">
                        <w:rPr>
                          <w:rFonts w:ascii="Century Gothic" w:hAnsi="Century Gothic"/>
                          <w:b/>
                          <w:i/>
                          <w:color w:val="686868"/>
                          <w:sz w:val="56"/>
                          <w:szCs w:val="30"/>
                          <w:u w:val="single"/>
                        </w:rPr>
                        <w:t>Gisselle Aribeth Amador Charmont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FC0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4F120F0" wp14:editId="51895FCB">
                <wp:simplePos x="0" y="0"/>
                <wp:positionH relativeFrom="column">
                  <wp:posOffset>-905774</wp:posOffset>
                </wp:positionH>
                <wp:positionV relativeFrom="paragraph">
                  <wp:posOffset>4796287</wp:posOffset>
                </wp:positionV>
                <wp:extent cx="7550785" cy="387194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387194"/>
                          <a:chOff x="0" y="0"/>
                          <a:chExt cx="7550785" cy="387194"/>
                        </a:xfrm>
                      </wpg:grpSpPr>
                      <wps:wsp>
                        <wps:cNvPr id="21" name="Rectángulo 21"/>
                        <wps:cNvSpPr/>
                        <wps:spPr>
                          <a:xfrm>
                            <a:off x="0" y="51758"/>
                            <a:ext cx="7550785" cy="82194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0" y="0"/>
                            <a:ext cx="7550785" cy="81915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dondear rectángulo de esquina del mismo lado 262"/>
                        <wps:cNvSpPr/>
                        <wps:spPr>
                          <a:xfrm rot="10800000">
                            <a:off x="431321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dondear rectángulo de esquina del mismo lado 263"/>
                        <wps:cNvSpPr/>
                        <wps:spPr>
                          <a:xfrm rot="10800000">
                            <a:off x="4157932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01A7E" id="Group 3" o:spid="_x0000_s1026" style="position:absolute;margin-left:-71.3pt;margin-top:377.65pt;width:594.55pt;height:30.5pt;z-index:251699200" coordsize="75507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">
                <v:rect id="Rectángulo 21" o:spid="_x0000_s1027" style="position:absolute;top:517;width:75507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" fillcolor="#dadada" stroked="f" strokeweight="1pt"/>
                <v:rect id="Rectángulo 17" o:spid="_x0000_s1028" style="position:absolute;width:75507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" fillcolor="#4b7f83" stroked="f" strokeweight="1pt"/>
                <v:shape id="Redondear rectángulo de esquina del mismo lado 262" o:spid="_x0000_s1029" style="position:absolute;left:4313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v:shape id="Redondear rectángulo de esquina del mismo lado 263" o:spid="_x0000_s1030" style="position:absolute;left:41579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</v:group>
            </w:pict>
          </mc:Fallback>
        </mc:AlternateContent>
      </w:r>
      <w:r w:rsidR="00A27777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E2CDFF7" wp14:editId="3A98CBD1">
                <wp:simplePos x="0" y="0"/>
                <wp:positionH relativeFrom="margin">
                  <wp:posOffset>468107</wp:posOffset>
                </wp:positionH>
                <wp:positionV relativeFrom="paragraph">
                  <wp:posOffset>5335270</wp:posOffset>
                </wp:positionV>
                <wp:extent cx="1045210" cy="1404620"/>
                <wp:effectExtent l="0" t="0" r="0" b="254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Pr="00953C4A" w:rsidRDefault="00DB1C63" w:rsidP="00DB1C63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I ciclo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2CDFF7" id="_x0000_s1032" type="#_x0000_t202" style="position:absolute;margin-left:36.85pt;margin-top:420.1pt;width:82.3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" filled="f" stroked="f">
                <v:textbox style="mso-fit-shape-to-text:t">
                  <w:txbxContent>
                    <w:p w:rsidR="00953C4A" w:rsidRPr="00953C4A" w:rsidRDefault="00DB1C63" w:rsidP="00DB1C63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I ciclo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60D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CFD68A" wp14:editId="4A6615CB">
                <wp:simplePos x="0" y="0"/>
                <wp:positionH relativeFrom="column">
                  <wp:posOffset>476250</wp:posOffset>
                </wp:positionH>
                <wp:positionV relativeFrom="paragraph">
                  <wp:posOffset>5356860</wp:posOffset>
                </wp:positionV>
                <wp:extent cx="1001395" cy="262255"/>
                <wp:effectExtent l="0" t="0" r="8255" b="4445"/>
                <wp:wrapNone/>
                <wp:docPr id="26" name="Terminad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BC455" id="Terminador 26" o:spid="_x0000_s1026" type="#_x0000_t116" style="position:absolute;margin-left:37.5pt;margin-top:421.8pt;width:78.85pt;height:2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" fillcolor="#6cc6c9" stroked="f" strokeweight="1pt"/>
            </w:pict>
          </mc:Fallback>
        </mc:AlternateContent>
      </w:r>
      <w:r w:rsidR="009B749D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95EE649" wp14:editId="58B55AAE">
                <wp:simplePos x="0" y="0"/>
                <wp:positionH relativeFrom="margin">
                  <wp:posOffset>-231140</wp:posOffset>
                </wp:positionH>
                <wp:positionV relativeFrom="paragraph">
                  <wp:posOffset>2898663</wp:posOffset>
                </wp:positionV>
                <wp:extent cx="6138545" cy="311150"/>
                <wp:effectExtent l="0" t="0" r="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54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49D" w:rsidRPr="00AD5FC0" w:rsidRDefault="00DB1C63" w:rsidP="009B749D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>Nacionalidad: Panameña</w:t>
                            </w:r>
                            <w:r w:rsidR="00AD5FC0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 xml:space="preserve">               </w:t>
                            </w:r>
                            <w:r w:rsidR="009B749D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 xml:space="preserve">   </w:t>
                            </w:r>
                            <w:r w:rsidR="005D5FF5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 xml:space="preserve"> 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>stado civil: Soltera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EE649" id="_x0000_s1033" type="#_x0000_t202" style="position:absolute;margin-left:-18.2pt;margin-top:228.25pt;width:483.35pt;height:24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" filled="f" stroked="f">
                <v:textbox>
                  <w:txbxContent>
                    <w:p w:rsidR="009B749D" w:rsidRPr="00AD5FC0" w:rsidRDefault="00DB1C63" w:rsidP="009B749D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>Nacionalidad: Panameña</w:t>
                      </w:r>
                      <w:r w:rsidR="00AD5FC0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 xml:space="preserve">               </w:t>
                      </w:r>
                      <w:r w:rsidR="009B749D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 xml:space="preserve">   </w:t>
                      </w:r>
                      <w:r w:rsidR="005D5FF5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 xml:space="preserve"> E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>stado civil: Soltera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749D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064AF16" wp14:editId="719DABB7">
                <wp:simplePos x="0" y="0"/>
                <wp:positionH relativeFrom="column">
                  <wp:posOffset>1155560</wp:posOffset>
                </wp:positionH>
                <wp:positionV relativeFrom="paragraph">
                  <wp:posOffset>2652765</wp:posOffset>
                </wp:positionV>
                <wp:extent cx="2813274" cy="60025"/>
                <wp:effectExtent l="0" t="0" r="6350" b="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274" cy="60025"/>
                          <a:chOff x="0" y="0"/>
                          <a:chExt cx="2813274" cy="60025"/>
                        </a:xfrm>
                      </wpg:grpSpPr>
                      <wps:wsp>
                        <wps:cNvPr id="199" name="Elipse 199"/>
                        <wps:cNvSpPr/>
                        <wps:spPr>
                          <a:xfrm>
                            <a:off x="0" y="0"/>
                            <a:ext cx="60025" cy="60025"/>
                          </a:xfrm>
                          <a:prstGeom prst="ellipse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Elipse 200"/>
                        <wps:cNvSpPr/>
                        <wps:spPr>
                          <a:xfrm>
                            <a:off x="2753249" y="0"/>
                            <a:ext cx="60025" cy="60025"/>
                          </a:xfrm>
                          <a:prstGeom prst="ellipse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1A901C" id="Grupo 201" o:spid="_x0000_s1026" style="position:absolute;margin-left:91pt;margin-top:208.9pt;width:221.5pt;height:4.75pt;z-index:251727872" coordsize="28132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">
                <v:oval id="Elipse 199" o:spid="_x0000_s1027" style="position:absolute;width:600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" fillcolor="#6cc6c9" stroked="f" strokeweight="1pt">
                  <v:stroke joinstyle="miter"/>
                </v:oval>
                <v:oval id="Elipse 200" o:spid="_x0000_s1028" style="position:absolute;left:27532;width:600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" fillcolor="#6cc6c9" stroked="f" strokeweight="1pt">
                  <v:stroke joinstyle="miter"/>
                </v:oval>
              </v:group>
            </w:pict>
          </mc:Fallback>
        </mc:AlternateContent>
      </w:r>
      <w:r w:rsidR="00C404D0">
        <w:rPr>
          <w:noProof/>
          <w:lang w:val="es-ES" w:eastAsia="es-ES"/>
        </w:rPr>
        <w:drawing>
          <wp:anchor distT="0" distB="0" distL="114300" distR="114300" simplePos="0" relativeHeight="251655168" behindDoc="0" locked="0" layoutInCell="1" allowOverlap="1" wp14:anchorId="48D18BAF" wp14:editId="29E88A53">
            <wp:simplePos x="0" y="0"/>
            <wp:positionH relativeFrom="margin">
              <wp:posOffset>2799080</wp:posOffset>
            </wp:positionH>
            <wp:positionV relativeFrom="paragraph">
              <wp:posOffset>2971053</wp:posOffset>
            </wp:positionV>
            <wp:extent cx="133350" cy="13335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d_2_resume_semana3_mexico_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4D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0F4C25" wp14:editId="3AE917E9">
                <wp:simplePos x="0" y="0"/>
                <wp:positionH relativeFrom="column">
                  <wp:posOffset>-199390</wp:posOffset>
                </wp:positionH>
                <wp:positionV relativeFrom="paragraph">
                  <wp:posOffset>2893172</wp:posOffset>
                </wp:positionV>
                <wp:extent cx="6109397" cy="0"/>
                <wp:effectExtent l="0" t="0" r="24765" b="1905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3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FC9E0" id="Conector recto 19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227.8pt" to="465.35pt,2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" strokecolor="#6cc6c9" strokeweight="1.5pt">
                <v:stroke joinstyle="miter"/>
              </v:line>
            </w:pict>
          </mc:Fallback>
        </mc:AlternateContent>
      </w:r>
      <w:r w:rsidR="001468F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4711C6" wp14:editId="1081A163">
                <wp:simplePos x="0" y="0"/>
                <wp:positionH relativeFrom="column">
                  <wp:posOffset>2869160</wp:posOffset>
                </wp:positionH>
                <wp:positionV relativeFrom="paragraph">
                  <wp:posOffset>5234130</wp:posOffset>
                </wp:positionV>
                <wp:extent cx="4145" cy="4110375"/>
                <wp:effectExtent l="0" t="0" r="34290" b="2349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5" cy="4110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8C8CC" id="Conector recto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412.15pt" to="226.25pt,7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" strokecolor="#6cc6c9" strokeweight=".5pt">
                <v:stroke joinstyle="miter"/>
              </v:line>
            </w:pict>
          </mc:Fallback>
        </mc:AlternateContent>
      </w:r>
      <w:r w:rsidR="001468FC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8191F3E" wp14:editId="56D063EA">
                <wp:simplePos x="0" y="0"/>
                <wp:positionH relativeFrom="column">
                  <wp:posOffset>-442127</wp:posOffset>
                </wp:positionH>
                <wp:positionV relativeFrom="paragraph">
                  <wp:posOffset>2260879</wp:posOffset>
                </wp:positionV>
                <wp:extent cx="6581670" cy="281940"/>
                <wp:effectExtent l="0" t="0" r="0" b="381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670" cy="281940"/>
                          <a:chOff x="0" y="0"/>
                          <a:chExt cx="6550319" cy="282102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237486" y="0"/>
                            <a:ext cx="6070059" cy="282102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ángulo isósceles 7"/>
                        <wps:cNvSpPr/>
                        <wps:spPr>
                          <a:xfrm rot="16200000">
                            <a:off x="-19367" y="20548"/>
                            <a:ext cx="280670" cy="241935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ángulo isósceles 8"/>
                        <wps:cNvSpPr/>
                        <wps:spPr>
                          <a:xfrm rot="5400000">
                            <a:off x="6288965" y="20548"/>
                            <a:ext cx="280671" cy="242036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0D9376" id="Grupo 9" o:spid="_x0000_s1026" style="position:absolute;margin-left:-34.8pt;margin-top:178pt;width:518.25pt;height:22.2pt;z-index:251651072;mso-width-relative:margin" coordsize="65503,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">
                <v:rect id="Rectángulo 6" o:spid="_x0000_s1027" style="position:absolute;left:2374;width:60701;height:2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" fillcolor="#4b7f83" stroked="f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" o:spid="_x0000_s1028" type="#_x0000_t5" style="position:absolute;left:-194;top:205;width:2807;height:24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" fillcolor="#4b7f83" stroked="f" strokeweight="1pt"/>
                <v:shape id="Triángulo isósceles 8" o:spid="_x0000_s1029" type="#_x0000_t5" style="position:absolute;left:62889;top:205;width:2807;height:242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" fillcolor="#4b7f83" stroked="f" strokeweight="1pt"/>
              </v:group>
            </w:pict>
          </mc:Fallback>
        </mc:AlternateContent>
      </w:r>
      <w:r w:rsidR="001468FC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395F269" wp14:editId="7A8156EB">
                <wp:simplePos x="0" y="0"/>
                <wp:positionH relativeFrom="margin">
                  <wp:posOffset>3411855</wp:posOffset>
                </wp:positionH>
                <wp:positionV relativeFrom="paragraph">
                  <wp:posOffset>4819650</wp:posOffset>
                </wp:positionV>
                <wp:extent cx="2553970" cy="1404620"/>
                <wp:effectExtent l="0" t="0" r="0" b="0"/>
                <wp:wrapSquare wrapText="bothSides"/>
                <wp:docPr id="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60E" w:rsidRPr="00EC1BC7" w:rsidRDefault="00A00E92" w:rsidP="00A00E92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95F269" id="_x0000_s1034" type="#_x0000_t202" style="position:absolute;margin-left:268.65pt;margin-top:379.5pt;width:201.1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" filled="f" stroked="f">
                <v:textbox style="mso-fit-shape-to-text:t">
                  <w:txbxContent>
                    <w:p w:rsidR="0033060E" w:rsidRPr="00EC1BC7" w:rsidRDefault="00A00E92" w:rsidP="00A00E92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Conocimientos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68F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F07F17" wp14:editId="7B4869CC">
                <wp:simplePos x="0" y="0"/>
                <wp:positionH relativeFrom="column">
                  <wp:posOffset>3209813</wp:posOffset>
                </wp:positionH>
                <wp:positionV relativeFrom="paragraph">
                  <wp:posOffset>4869180</wp:posOffset>
                </wp:positionV>
                <wp:extent cx="2988945" cy="360680"/>
                <wp:effectExtent l="0" t="0" r="1905" b="127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6F9768" id="Rectángulo redondeado 22" o:spid="_x0000_s1026" style="position:absolute;margin-left:252.75pt;margin-top:383.4pt;width:235.35pt;height:2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" fillcolor="#dadada" stroked="f" strokeweight="1pt">
                <v:stroke joinstyle="miter"/>
              </v:roundrect>
            </w:pict>
          </mc:Fallback>
        </mc:AlternateContent>
      </w:r>
      <w:r w:rsidR="001468FC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40FAC26" wp14:editId="084BFD28">
                <wp:simplePos x="0" y="0"/>
                <wp:positionH relativeFrom="margin">
                  <wp:posOffset>-288290</wp:posOffset>
                </wp:positionH>
                <wp:positionV relativeFrom="paragraph">
                  <wp:posOffset>4829810</wp:posOffset>
                </wp:positionV>
                <wp:extent cx="2553970" cy="1404620"/>
                <wp:effectExtent l="0" t="0" r="0" b="0"/>
                <wp:wrapSquare wrapText="bothSides"/>
                <wp:docPr id="2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60E" w:rsidRPr="00EC1BC7" w:rsidRDefault="0033060E" w:rsidP="0033060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0FAC26" id="_x0000_s1035" type="#_x0000_t202" style="position:absolute;margin-left:-22.7pt;margin-top:380.3pt;width:201.1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" filled="f" stroked="f">
                <v:textbox style="mso-fit-shape-to-text:t">
                  <w:txbxContent>
                    <w:p w:rsidR="0033060E" w:rsidRPr="00EC1BC7" w:rsidRDefault="0033060E" w:rsidP="0033060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FORMACIÓN ACADÉMICA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68F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3BA8B8" wp14:editId="19C475BC">
                <wp:simplePos x="0" y="0"/>
                <wp:positionH relativeFrom="column">
                  <wp:posOffset>-514764</wp:posOffset>
                </wp:positionH>
                <wp:positionV relativeFrom="paragraph">
                  <wp:posOffset>4871085</wp:posOffset>
                </wp:positionV>
                <wp:extent cx="2988945" cy="360680"/>
                <wp:effectExtent l="0" t="0" r="1905" b="127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93859A" id="Rectángulo redondeado 20" o:spid="_x0000_s1026" style="position:absolute;margin-left:-40.55pt;margin-top:383.55pt;width:235.35pt;height:2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" fillcolor="#dadada" stroked="f" strokeweight="1pt">
                <v:stroke joinstyle="miter"/>
              </v:roundrect>
            </w:pict>
          </mc:Fallback>
        </mc:AlternateContent>
      </w:r>
      <w:r w:rsidR="001468FC" w:rsidRPr="006F118F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0E56D70" wp14:editId="1CA427BF">
                <wp:simplePos x="0" y="0"/>
                <wp:positionH relativeFrom="margin">
                  <wp:posOffset>-567055</wp:posOffset>
                </wp:positionH>
                <wp:positionV relativeFrom="paragraph">
                  <wp:posOffset>3607435</wp:posOffset>
                </wp:positionV>
                <wp:extent cx="6798310" cy="1090295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8310" cy="109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4D8" w:rsidRPr="0003539A" w:rsidRDefault="0003539A" w:rsidP="006134D8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4C4C4C"/>
                                <w:sz w:val="28"/>
                              </w:rPr>
                            </w:pPr>
                            <w:r w:rsidRPr="0003539A">
                              <w:rPr>
                                <w:rFonts w:ascii="Century Gothic" w:hAnsi="Century Gothic"/>
                                <w:color w:val="4C4C4C"/>
                                <w:sz w:val="28"/>
                              </w:rPr>
                              <w:t>Desarrollarme en un ambiente de trabajo que me lleve a nuevas fronteras de conocimiento y aprendizaje para un mejor desarrollo en mi vida laboral.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6D70" id="_x0000_s1036" type="#_x0000_t202" style="position:absolute;margin-left:-44.65pt;margin-top:284.05pt;width:535.3pt;height:85.8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" filled="f" stroked="f">
                <v:textbox>
                  <w:txbxContent>
                    <w:p w:rsidR="006134D8" w:rsidRPr="0003539A" w:rsidRDefault="0003539A" w:rsidP="006134D8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4C4C4C"/>
                          <w:sz w:val="28"/>
                        </w:rPr>
                      </w:pPr>
                      <w:r w:rsidRPr="0003539A">
                        <w:rPr>
                          <w:rFonts w:ascii="Century Gothic" w:hAnsi="Century Gothic"/>
                          <w:color w:val="4C4C4C"/>
                          <w:sz w:val="28"/>
                        </w:rPr>
                        <w:t>Desarrollarme en un ambiente de trabajo que me lleve a nuevas fronteras de conocimiento y aprendizaje para un mejor desarrollo en mi vida laboral.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60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959DDB" wp14:editId="66D5C1BC">
                <wp:simplePos x="0" y="0"/>
                <wp:positionH relativeFrom="margin">
                  <wp:posOffset>1681701</wp:posOffset>
                </wp:positionH>
                <wp:positionV relativeFrom="paragraph">
                  <wp:posOffset>3220085</wp:posOffset>
                </wp:positionV>
                <wp:extent cx="2374900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BC7" w:rsidRPr="00EC1BC7" w:rsidRDefault="00EC1BC7" w:rsidP="00EC1BC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C1BC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EXTRACTO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959DDB" id="_x0000_s1037" type="#_x0000_t202" style="position:absolute;margin-left:132.4pt;margin-top:253.55pt;width:18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" filled="f" stroked="f">
                <v:textbox style="mso-fit-shape-to-text:t">
                  <w:txbxContent>
                    <w:p w:rsidR="00EC1BC7" w:rsidRPr="00EC1BC7" w:rsidRDefault="00EC1BC7" w:rsidP="00EC1BC7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C1BC7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EXTRACTO PROFESIONAL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43C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17627B5" wp14:editId="1CDE1F80">
                <wp:simplePos x="0" y="0"/>
                <wp:positionH relativeFrom="page">
                  <wp:posOffset>3175</wp:posOffset>
                </wp:positionH>
                <wp:positionV relativeFrom="paragraph">
                  <wp:posOffset>3173730</wp:posOffset>
                </wp:positionV>
                <wp:extent cx="7550785" cy="38989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C630FB" id="Rectángulo 11" o:spid="_x0000_s1026" style="position:absolute;margin-left:.25pt;margin-top:249.9pt;width:594.55pt;height:30.7pt;z-index: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" fillcolor="#6cc6c9" stroked="f" strokeweight="1pt">
                <w10:wrap anchorx="page"/>
              </v:rect>
            </w:pict>
          </mc:Fallback>
        </mc:AlternateContent>
      </w:r>
      <w:r w:rsidR="005943C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B35B0" wp14:editId="7BF75FA6">
                <wp:simplePos x="0" y="0"/>
                <wp:positionH relativeFrom="page">
                  <wp:posOffset>3175</wp:posOffset>
                </wp:positionH>
                <wp:positionV relativeFrom="paragraph">
                  <wp:posOffset>4722495</wp:posOffset>
                </wp:positionV>
                <wp:extent cx="7550785" cy="81915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81915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93AE1" id="Rectángulo 16" o:spid="_x0000_s1026" style="position:absolute;margin-left:.25pt;margin-top:371.85pt;width:594.55pt;height:6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" fillcolor="#6cc6c9" stroked="f" strokeweight="1pt">
                <w10:wrap anchorx="page"/>
              </v:rect>
            </w:pict>
          </mc:Fallback>
        </mc:AlternateContent>
      </w:r>
    </w:p>
    <w:p w:rsidR="00A00E92" w:rsidRPr="00A00E92" w:rsidRDefault="00A00E92" w:rsidP="00A00E92"/>
    <w:p w:rsidR="00A00E92" w:rsidRPr="00A00E92" w:rsidRDefault="00A00E92" w:rsidP="00A00E92"/>
    <w:p w:rsidR="00A00E92" w:rsidRPr="00A00E92" w:rsidRDefault="00A00E92" w:rsidP="00A00E92"/>
    <w:p w:rsidR="00A00E92" w:rsidRDefault="00A00E92" w:rsidP="00A00E92">
      <w:pPr>
        <w:tabs>
          <w:tab w:val="left" w:pos="1515"/>
        </w:tabs>
      </w:pPr>
    </w:p>
    <w:p w:rsidR="00D67271" w:rsidRDefault="00D67271" w:rsidP="00A00E92">
      <w:pPr>
        <w:tabs>
          <w:tab w:val="left" w:pos="1515"/>
        </w:tabs>
      </w:pPr>
    </w:p>
    <w:p w:rsidR="00A00E92" w:rsidRPr="00A00E92" w:rsidRDefault="00A00E92" w:rsidP="00A00E92"/>
    <w:p w:rsidR="00A00E92" w:rsidRPr="00A00E92" w:rsidRDefault="006F0AF7" w:rsidP="00A00E9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C1D64C8" wp14:editId="6EB021B3">
                <wp:simplePos x="0" y="0"/>
                <wp:positionH relativeFrom="column">
                  <wp:posOffset>650240</wp:posOffset>
                </wp:positionH>
                <wp:positionV relativeFrom="paragraph">
                  <wp:posOffset>1614170</wp:posOffset>
                </wp:positionV>
                <wp:extent cx="3508375" cy="4239895"/>
                <wp:effectExtent l="0" t="0" r="15875" b="273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8375" cy="423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4986" w:rsidRPr="00A35E51" w:rsidRDefault="00004986" w:rsidP="0000498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A35E51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Amplio conocimiento en manejo de Windows 8, Word , PowerPoint , Publisher .</w:t>
                            </w:r>
                          </w:p>
                          <w:p w:rsidR="00004986" w:rsidRPr="00A35E51" w:rsidRDefault="00004986" w:rsidP="0000498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A35E51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Buen desempeño en la organización del trabajo y Responsabilidad.</w:t>
                            </w:r>
                          </w:p>
                          <w:p w:rsidR="00004986" w:rsidRPr="00A35E51" w:rsidRDefault="00004986" w:rsidP="0000498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A35E51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Congreso sobre el Sistema Penal Acusatorio en Panamá.</w:t>
                            </w:r>
                          </w:p>
                          <w:p w:rsidR="00004986" w:rsidRPr="00A35E51" w:rsidRDefault="00004986" w:rsidP="0000498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A35E51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Materia impartida y aprobada sobre manejo de armas (visita a polígono de la localidad para examen final, certificación de aprobación)</w:t>
                            </w:r>
                          </w:p>
                          <w:p w:rsidR="00004986" w:rsidRPr="00A35E51" w:rsidRDefault="00004986" w:rsidP="0000498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A35E51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 xml:space="preserve">Práctica profesional en el </w:t>
                            </w:r>
                            <w:r w:rsidRPr="00A35E51">
                              <w:rPr>
                                <w:b/>
                                <w:sz w:val="18"/>
                                <w:szCs w:val="18"/>
                                <w:lang w:val="es-ES_tradnl"/>
                              </w:rPr>
                              <w:t>Hotel Sortis</w:t>
                            </w:r>
                            <w:r w:rsidRPr="00A35E51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 xml:space="preserve"> para el técnico de carrera universitaria (Departamento de Seguridad del hotel) 125 horas.</w:t>
                            </w:r>
                          </w:p>
                          <w:p w:rsidR="00004986" w:rsidRPr="00A35E51" w:rsidRDefault="00004986" w:rsidP="0000498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A35E51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 xml:space="preserve">Seminario-taller </w:t>
                            </w:r>
                            <w:r w:rsidRPr="00A35E51">
                              <w:rPr>
                                <w:b/>
                                <w:sz w:val="18"/>
                                <w:szCs w:val="18"/>
                                <w:lang w:val="es-ES_tradnl"/>
                              </w:rPr>
                              <w:t>fomento de la iniciativa empresarial</w:t>
                            </w:r>
                            <w:r w:rsidRPr="00A35E51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.</w:t>
                            </w:r>
                          </w:p>
                          <w:p w:rsidR="00A65B28" w:rsidRPr="00A35E51" w:rsidRDefault="00004986" w:rsidP="00A65B2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A35E51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 xml:space="preserve">Congreso científico  </w:t>
                            </w:r>
                            <w:r w:rsidRPr="00A35E51">
                              <w:rPr>
                                <w:b/>
                                <w:sz w:val="18"/>
                                <w:szCs w:val="18"/>
                                <w:lang w:val="es-ES_tradnl"/>
                              </w:rPr>
                              <w:t>investigación e innovación en salud y educación: realidad de perspectiva del conocimiento.</w:t>
                            </w:r>
                          </w:p>
                          <w:p w:rsidR="006E23BD" w:rsidRPr="00A35E51" w:rsidRDefault="006E23BD" w:rsidP="00A65B2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A35E51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Actualmente culminando ultimas 125 horas de practica profesional en el edificio del SISTEMA PENAL ACUSATORIO ubicado en la plaza fortuna, Villa Lucre via principal.</w:t>
                            </w:r>
                          </w:p>
                          <w:p w:rsidR="006E23BD" w:rsidRPr="00A35E51" w:rsidRDefault="006E23BD" w:rsidP="006E23BD">
                            <w:pPr>
                              <w:pStyle w:val="Prrafodelista"/>
                              <w:rPr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  <w:p w:rsidR="0046073E" w:rsidRPr="0046073E" w:rsidRDefault="006E23BD" w:rsidP="0046073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A35E51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Octavo Congreso Cientifico, investigacion e innovacion en salud y educacion: realidad y perspectiva del conocimiento</w:t>
                            </w:r>
                            <w:r w:rsidR="0046073E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.</w:t>
                            </w:r>
                          </w:p>
                          <w:p w:rsidR="0046073E" w:rsidRPr="0046073E" w:rsidRDefault="0046073E" w:rsidP="0046073E">
                            <w:pPr>
                              <w:pStyle w:val="Prrafodelist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6073E" w:rsidRPr="0046073E" w:rsidRDefault="0046073E" w:rsidP="0046073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Dominio del Idioma Inglés.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D64C8" id="_x0000_s1038" type="#_x0000_t202" style="position:absolute;margin-left:51.2pt;margin-top:127.1pt;width:276.25pt;height:333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">
                <v:textbox>
                  <w:txbxContent>
                    <w:p w:rsidR="00004986" w:rsidRPr="00A35E51" w:rsidRDefault="00004986" w:rsidP="00004986">
                      <w:pPr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  <w:lang w:val="es-ES_tradnl"/>
                        </w:rPr>
                      </w:pPr>
                      <w:r w:rsidRPr="00A35E51">
                        <w:rPr>
                          <w:sz w:val="18"/>
                          <w:szCs w:val="18"/>
                          <w:lang w:val="es-ES_tradnl"/>
                        </w:rPr>
                        <w:t>Amplio conocimiento en manejo de Windows 8, Word , PowerPoint , Publisher .</w:t>
                      </w:r>
                    </w:p>
                    <w:p w:rsidR="00004986" w:rsidRPr="00A35E51" w:rsidRDefault="00004986" w:rsidP="00004986">
                      <w:pPr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  <w:lang w:val="es-ES_tradnl"/>
                        </w:rPr>
                      </w:pPr>
                      <w:r w:rsidRPr="00A35E51">
                        <w:rPr>
                          <w:sz w:val="18"/>
                          <w:szCs w:val="18"/>
                          <w:lang w:val="es-ES_tradnl"/>
                        </w:rPr>
                        <w:t>Buen desempeño en la organización del trabajo y Responsabilidad.</w:t>
                      </w:r>
                    </w:p>
                    <w:p w:rsidR="00004986" w:rsidRPr="00A35E51" w:rsidRDefault="00004986" w:rsidP="00004986">
                      <w:pPr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  <w:lang w:val="es-ES_tradnl"/>
                        </w:rPr>
                      </w:pPr>
                      <w:r w:rsidRPr="00A35E51">
                        <w:rPr>
                          <w:sz w:val="18"/>
                          <w:szCs w:val="18"/>
                          <w:lang w:val="es-ES_tradnl"/>
                        </w:rPr>
                        <w:t>Congreso sobre el Sistema Penal Acusatorio en Panamá.</w:t>
                      </w:r>
                    </w:p>
                    <w:p w:rsidR="00004986" w:rsidRPr="00A35E51" w:rsidRDefault="00004986" w:rsidP="00004986">
                      <w:pPr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  <w:lang w:val="es-ES_tradnl"/>
                        </w:rPr>
                      </w:pPr>
                      <w:r w:rsidRPr="00A35E51">
                        <w:rPr>
                          <w:sz w:val="18"/>
                          <w:szCs w:val="18"/>
                          <w:lang w:val="es-ES_tradnl"/>
                        </w:rPr>
                        <w:t>Materia impartida y aprobada sobre manejo de armas (visita a polígono de la localidad para examen final, certificación de aprobación)</w:t>
                      </w:r>
                    </w:p>
                    <w:p w:rsidR="00004986" w:rsidRPr="00A35E51" w:rsidRDefault="00004986" w:rsidP="00004986">
                      <w:pPr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  <w:lang w:val="es-ES_tradnl"/>
                        </w:rPr>
                      </w:pPr>
                      <w:r w:rsidRPr="00A35E51">
                        <w:rPr>
                          <w:sz w:val="18"/>
                          <w:szCs w:val="18"/>
                          <w:lang w:val="es-ES_tradnl"/>
                        </w:rPr>
                        <w:t xml:space="preserve">Práctica profesional en el </w:t>
                      </w:r>
                      <w:r w:rsidRPr="00A35E51">
                        <w:rPr>
                          <w:b/>
                          <w:sz w:val="18"/>
                          <w:szCs w:val="18"/>
                          <w:lang w:val="es-ES_tradnl"/>
                        </w:rPr>
                        <w:t>Hotel Sortis</w:t>
                      </w:r>
                      <w:r w:rsidRPr="00A35E51">
                        <w:rPr>
                          <w:sz w:val="18"/>
                          <w:szCs w:val="18"/>
                          <w:lang w:val="es-ES_tradnl"/>
                        </w:rPr>
                        <w:t xml:space="preserve"> para el técnico de carrera universitaria (Departamento de Seguridad del hotel) 125 horas.</w:t>
                      </w:r>
                    </w:p>
                    <w:p w:rsidR="00004986" w:rsidRPr="00A35E51" w:rsidRDefault="00004986" w:rsidP="00004986">
                      <w:pPr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  <w:lang w:val="es-ES_tradnl"/>
                        </w:rPr>
                      </w:pPr>
                      <w:r w:rsidRPr="00A35E51">
                        <w:rPr>
                          <w:sz w:val="18"/>
                          <w:szCs w:val="18"/>
                          <w:lang w:val="es-ES_tradnl"/>
                        </w:rPr>
                        <w:t xml:space="preserve">Seminario-taller </w:t>
                      </w:r>
                      <w:r w:rsidRPr="00A35E51">
                        <w:rPr>
                          <w:b/>
                          <w:sz w:val="18"/>
                          <w:szCs w:val="18"/>
                          <w:lang w:val="es-ES_tradnl"/>
                        </w:rPr>
                        <w:t>fomento de la iniciativa empresarial</w:t>
                      </w:r>
                      <w:r w:rsidRPr="00A35E51">
                        <w:rPr>
                          <w:sz w:val="18"/>
                          <w:szCs w:val="18"/>
                          <w:lang w:val="es-ES_tradnl"/>
                        </w:rPr>
                        <w:t>.</w:t>
                      </w:r>
                    </w:p>
                    <w:p w:rsidR="00A65B28" w:rsidRPr="00A35E51" w:rsidRDefault="00004986" w:rsidP="00A65B2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  <w:sz w:val="18"/>
                          <w:szCs w:val="18"/>
                          <w:lang w:val="es-ES_tradnl"/>
                        </w:rPr>
                      </w:pPr>
                      <w:r w:rsidRPr="00A35E51">
                        <w:rPr>
                          <w:sz w:val="18"/>
                          <w:szCs w:val="18"/>
                          <w:lang w:val="es-ES_tradnl"/>
                        </w:rPr>
                        <w:t xml:space="preserve">Congreso científico  </w:t>
                      </w:r>
                      <w:r w:rsidRPr="00A35E51">
                        <w:rPr>
                          <w:b/>
                          <w:sz w:val="18"/>
                          <w:szCs w:val="18"/>
                          <w:lang w:val="es-ES_tradnl"/>
                        </w:rPr>
                        <w:t>investigación e innovación en salud y educación: realidad de perspectiva del conocimiento.</w:t>
                      </w:r>
                    </w:p>
                    <w:p w:rsidR="006E23BD" w:rsidRPr="00A35E51" w:rsidRDefault="006E23BD" w:rsidP="00A65B2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  <w:lang w:val="es-ES_tradnl"/>
                        </w:rPr>
                      </w:pPr>
                      <w:r w:rsidRPr="00A35E51">
                        <w:rPr>
                          <w:sz w:val="18"/>
                          <w:szCs w:val="18"/>
                          <w:lang w:val="es-ES_tradnl"/>
                        </w:rPr>
                        <w:t>Actualmente culminando ultimas 125 horas de practica profesional en el edificio del SISTEMA PENAL ACUSATORIO ubicado en la plaza fortuna, Villa Lucre via principal.</w:t>
                      </w:r>
                    </w:p>
                    <w:p w:rsidR="006E23BD" w:rsidRPr="00A35E51" w:rsidRDefault="006E23BD" w:rsidP="006E23BD">
                      <w:pPr>
                        <w:pStyle w:val="Prrafodelista"/>
                        <w:rPr>
                          <w:sz w:val="18"/>
                          <w:szCs w:val="18"/>
                          <w:lang w:val="es-ES_tradnl"/>
                        </w:rPr>
                      </w:pPr>
                    </w:p>
                    <w:p w:rsidR="0046073E" w:rsidRPr="0046073E" w:rsidRDefault="006E23BD" w:rsidP="0046073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A35E51">
                        <w:rPr>
                          <w:sz w:val="18"/>
                          <w:szCs w:val="18"/>
                          <w:lang w:val="es-ES_tradnl"/>
                        </w:rPr>
                        <w:t>Octavo Congreso Cientifico, investigacion e innovacion en salud y educacion: realidad y perspectiva del conocimiento</w:t>
                      </w:r>
                      <w:r w:rsidR="0046073E">
                        <w:rPr>
                          <w:sz w:val="18"/>
                          <w:szCs w:val="18"/>
                          <w:lang w:val="es-ES_tradnl"/>
                        </w:rPr>
                        <w:t>.</w:t>
                      </w:r>
                    </w:p>
                    <w:p w:rsidR="0046073E" w:rsidRPr="0046073E" w:rsidRDefault="0046073E" w:rsidP="0046073E">
                      <w:pPr>
                        <w:pStyle w:val="Prrafodelista"/>
                        <w:rPr>
                          <w:sz w:val="18"/>
                          <w:szCs w:val="18"/>
                        </w:rPr>
                      </w:pPr>
                    </w:p>
                    <w:p w:rsidR="0046073E" w:rsidRPr="0046073E" w:rsidRDefault="0046073E" w:rsidP="0046073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Dominio del Idioma Inglés.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A00E92" w:rsidRPr="00A00E92" w:rsidRDefault="00A00E92" w:rsidP="00A00E92"/>
    <w:p w:rsidR="00A00E92" w:rsidRPr="00A00E92" w:rsidRDefault="00A00E92" w:rsidP="00A00E92"/>
    <w:p w:rsidR="00A00E92" w:rsidRPr="00A00E92" w:rsidRDefault="00A00E92" w:rsidP="00A00E92"/>
    <w:p w:rsidR="0033354E" w:rsidRPr="00A00E92" w:rsidRDefault="00004986" w:rsidP="00A00E9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E01071E" wp14:editId="087B05D5">
                <wp:simplePos x="0" y="0"/>
                <wp:positionH relativeFrom="column">
                  <wp:posOffset>-3860800</wp:posOffset>
                </wp:positionH>
                <wp:positionV relativeFrom="paragraph">
                  <wp:posOffset>1449070</wp:posOffset>
                </wp:positionV>
                <wp:extent cx="3415030" cy="46228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5030" cy="462280"/>
                          <a:chOff x="0" y="0"/>
                          <a:chExt cx="3783506" cy="412439"/>
                        </a:xfrm>
                      </wpg:grpSpPr>
                      <wps:wsp>
                        <wps:cNvPr id="259" name="Rectángulo redondeado 259"/>
                        <wps:cNvSpPr/>
                        <wps:spPr>
                          <a:xfrm>
                            <a:off x="405442" y="51759"/>
                            <a:ext cx="2988945" cy="360680"/>
                          </a:xfrm>
                          <a:prstGeom prst="round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ángulo 257"/>
                        <wps:cNvSpPr/>
                        <wps:spPr>
                          <a:xfrm>
                            <a:off x="0" y="0"/>
                            <a:ext cx="3783506" cy="145915"/>
                          </a:xfrm>
                          <a:prstGeom prst="rect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dondear rectángulo de esquina del mismo lado 261"/>
                        <wps:cNvSpPr/>
                        <wps:spPr>
                          <a:xfrm>
                            <a:off x="448574" y="0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986" w:rsidRPr="00004986" w:rsidRDefault="00004986" w:rsidP="0000498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004986">
                                <w:rPr>
                                  <w:b/>
                                  <w:sz w:val="28"/>
                                </w:rPr>
                                <w:t>REFERENCIA PERSONALES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01071E" id="Group 4" o:spid="_x0000_s1039" style="position:absolute;margin-left:-304pt;margin-top:114.1pt;width:268.9pt;height:36.4pt;z-index:251694080;mso-width-relative:margin;mso-height-relative:margin" coordsize="37835,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">
                <v:roundrect id="Rectángulo redondeado 259" o:spid="_x0000_s1040" style="position:absolute;left:4054;top:517;width:29889;height:3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" fillcolor="#dadada" stroked="f" strokeweight="1pt">
                  <v:stroke joinstyle="miter"/>
                </v:roundrect>
                <v:rect id="Rectángulo 257" o:spid="_x0000_s1041" style="position:absolute;width:37835;height:1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" fillcolor="#6cc6c9" stroked="f" strokeweight="1pt"/>
                <v:shape id="Redondear rectángulo de esquina del mismo lado 261" o:spid="_x0000_s1042" style="position:absolute;left:4485;width:29058;height:3613;visibility:visible;mso-wrap-style:square;v-text-anchor:middle" coordsize="2905760,3613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" adj="-11796480,,5400" path="m60220,l2845540,v33259,,60220,26961,60220,60220l2905760,361315r,l,361315r,l,60220c,26961,26961,,60220,xe" fillcolor="#4b7f83" stroked="f" strokeweight="1pt">
                  <v:stroke joinstyle="miter"/>
                  <v:formulas/>
                  <v:path arrowok="t" o:connecttype="custom" o:connectlocs="60220,0;2845540,0;2905760,60220;2905760,361315;2905760,361315;0,361315;0,361315;0,60220;60220,0" o:connectangles="0,0,0,0,0,0,0,0,0" textboxrect="0,0,2905760,361315"/>
                  <v:textbox>
                    <w:txbxContent>
                      <w:p w:rsidR="00004986" w:rsidRPr="00004986" w:rsidRDefault="00004986" w:rsidP="0000498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004986">
                          <w:rPr>
                            <w:b/>
                            <w:sz w:val="28"/>
                          </w:rPr>
                          <w:t>REFERENCIA PERSONALES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120B33" wp14:editId="4544866F">
                <wp:simplePos x="0" y="0"/>
                <wp:positionH relativeFrom="column">
                  <wp:posOffset>-3623310</wp:posOffset>
                </wp:positionH>
                <wp:positionV relativeFrom="paragraph">
                  <wp:posOffset>2849245</wp:posOffset>
                </wp:positionV>
                <wp:extent cx="2891790" cy="629285"/>
                <wp:effectExtent l="0" t="0" r="3810" b="0"/>
                <wp:wrapNone/>
                <wp:docPr id="222" name="Proceso alternativ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62928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646" w:rsidRPr="005B7646" w:rsidRDefault="005B7646" w:rsidP="005B764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B7646">
                              <w:rPr>
                                <w:b/>
                                <w:lang w:val="en-US"/>
                              </w:rPr>
                              <w:t>Nombre: Elisabeth Richards</w:t>
                            </w:r>
                          </w:p>
                          <w:p w:rsidR="005B7646" w:rsidRPr="005B7646" w:rsidRDefault="005B7646" w:rsidP="005B764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B7646">
                              <w:rPr>
                                <w:b/>
                                <w:lang w:val="en-US"/>
                              </w:rPr>
                              <w:t>Telefono: 6633-8980</w:t>
                            </w:r>
                          </w:p>
                          <w:p w:rsidR="005B7646" w:rsidRDefault="005B7646" w:rsidP="005B76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20B3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222" o:spid="_x0000_s1043" type="#_x0000_t176" style="position:absolute;margin-left:-285.3pt;margin-top:224.35pt;width:227.7pt;height:49.5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" fillcolor="#6cc6c9" stroked="f" strokeweight="0">
                <v:stroke joinstyle="round" endcap="round"/>
                <v:textbox>
                  <w:txbxContent>
                    <w:p w:rsidR="005B7646" w:rsidRPr="005B7646" w:rsidRDefault="005B7646" w:rsidP="005B764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5B7646">
                        <w:rPr>
                          <w:b/>
                          <w:lang w:val="en-US"/>
                        </w:rPr>
                        <w:t>Nombre: Elisabeth Richards</w:t>
                      </w:r>
                    </w:p>
                    <w:p w:rsidR="005B7646" w:rsidRPr="005B7646" w:rsidRDefault="005B7646" w:rsidP="005B764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5B7646">
                        <w:rPr>
                          <w:b/>
                          <w:lang w:val="en-US"/>
                        </w:rPr>
                        <w:t>Telefono: 6633-8980</w:t>
                      </w:r>
                    </w:p>
                    <w:p w:rsidR="005B7646" w:rsidRDefault="005B7646" w:rsidP="005B76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8564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0E6212B" wp14:editId="47936E73">
                <wp:simplePos x="0" y="0"/>
                <wp:positionH relativeFrom="page">
                  <wp:posOffset>288290</wp:posOffset>
                </wp:positionH>
                <wp:positionV relativeFrom="paragraph">
                  <wp:posOffset>2085975</wp:posOffset>
                </wp:positionV>
                <wp:extent cx="2891790" cy="629285"/>
                <wp:effectExtent l="0" t="0" r="3810" b="0"/>
                <wp:wrapNone/>
                <wp:docPr id="300" name="Proceso alternativ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62928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646" w:rsidRPr="005B7646" w:rsidRDefault="005B7646" w:rsidP="005B764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B7646">
                              <w:rPr>
                                <w:b/>
                                <w:lang w:val="en-US"/>
                              </w:rPr>
                              <w:t xml:space="preserve">Nombre:  Xenia Brown </w:t>
                            </w:r>
                          </w:p>
                          <w:p w:rsidR="005B7646" w:rsidRPr="005B7646" w:rsidRDefault="005B7646" w:rsidP="005B764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B7646">
                              <w:rPr>
                                <w:b/>
                                <w:lang w:val="en-US"/>
                              </w:rPr>
                              <w:t>Telefono: 6632-0747</w:t>
                            </w:r>
                          </w:p>
                          <w:p w:rsidR="005B7646" w:rsidRDefault="005B7646" w:rsidP="005B76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6212B" id="Proceso alternativo 300" o:spid="_x0000_s1044" type="#_x0000_t176" style="position:absolute;margin-left:22.7pt;margin-top:164.25pt;width:227.7pt;height:49.55pt;z-index:2517596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" fillcolor="#6cc6c9" stroked="f" strokeweight="0">
                <v:stroke joinstyle="round" endcap="round"/>
                <v:textbox>
                  <w:txbxContent>
                    <w:p w:rsidR="005B7646" w:rsidRPr="005B7646" w:rsidRDefault="005B7646" w:rsidP="005B764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5B7646">
                        <w:rPr>
                          <w:b/>
                          <w:lang w:val="en-US"/>
                        </w:rPr>
                        <w:t xml:space="preserve">Nombre:  Xenia Brown </w:t>
                      </w:r>
                    </w:p>
                    <w:p w:rsidR="005B7646" w:rsidRPr="005B7646" w:rsidRDefault="005B7646" w:rsidP="005B764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5B7646">
                        <w:rPr>
                          <w:b/>
                          <w:lang w:val="en-US"/>
                        </w:rPr>
                        <w:t>Telefono: 6632-0747</w:t>
                      </w:r>
                    </w:p>
                    <w:p w:rsidR="005B7646" w:rsidRDefault="005B7646" w:rsidP="005B7646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33354E" w:rsidRPr="00A00E92" w:rsidSect="008A4E0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788" w:rsidRDefault="00F87788" w:rsidP="00383DEB">
      <w:pPr>
        <w:spacing w:after="0" w:line="240" w:lineRule="auto"/>
      </w:pPr>
      <w:r>
        <w:separator/>
      </w:r>
    </w:p>
  </w:endnote>
  <w:endnote w:type="continuationSeparator" w:id="0">
    <w:p w:rsidR="00F87788" w:rsidRDefault="00F87788" w:rsidP="0038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788" w:rsidRDefault="00F87788" w:rsidP="00383DEB">
      <w:pPr>
        <w:spacing w:after="0" w:line="240" w:lineRule="auto"/>
      </w:pPr>
      <w:r>
        <w:separator/>
      </w:r>
    </w:p>
  </w:footnote>
  <w:footnote w:type="continuationSeparator" w:id="0">
    <w:p w:rsidR="00F87788" w:rsidRDefault="00F87788" w:rsidP="0038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E5A36"/>
    <w:multiLevelType w:val="hybridMultilevel"/>
    <w:tmpl w:val="DE9A54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B30F4"/>
    <w:multiLevelType w:val="hybridMultilevel"/>
    <w:tmpl w:val="E42C25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4617E"/>
    <w:multiLevelType w:val="hybridMultilevel"/>
    <w:tmpl w:val="CB3C30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removePersonalInformation/>
  <w:removeDateAndTime/>
  <w:activeWritingStyle w:appName="MSWord" w:lang="pt-BR" w:vendorID="64" w:dllVersion="0" w:nlCheck="1" w:checkStyle="0"/>
  <w:activeWritingStyle w:appName="MSWord" w:lang="es-PA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1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245"/>
    <w:rsid w:val="00004986"/>
    <w:rsid w:val="0003539A"/>
    <w:rsid w:val="000F7161"/>
    <w:rsid w:val="00124033"/>
    <w:rsid w:val="00130717"/>
    <w:rsid w:val="001468FC"/>
    <w:rsid w:val="00186E82"/>
    <w:rsid w:val="001E642F"/>
    <w:rsid w:val="0033060E"/>
    <w:rsid w:val="0033354E"/>
    <w:rsid w:val="00340404"/>
    <w:rsid w:val="00346AFA"/>
    <w:rsid w:val="00361992"/>
    <w:rsid w:val="00383DEB"/>
    <w:rsid w:val="00385645"/>
    <w:rsid w:val="003C0589"/>
    <w:rsid w:val="0046073E"/>
    <w:rsid w:val="004D1E76"/>
    <w:rsid w:val="005170A0"/>
    <w:rsid w:val="005410E7"/>
    <w:rsid w:val="005943CD"/>
    <w:rsid w:val="005B7646"/>
    <w:rsid w:val="005D5FF5"/>
    <w:rsid w:val="006134D8"/>
    <w:rsid w:val="00653052"/>
    <w:rsid w:val="00682292"/>
    <w:rsid w:val="006E23BD"/>
    <w:rsid w:val="006F0AF7"/>
    <w:rsid w:val="007234DC"/>
    <w:rsid w:val="00793CA3"/>
    <w:rsid w:val="007A6EC1"/>
    <w:rsid w:val="008A4E01"/>
    <w:rsid w:val="008E50B4"/>
    <w:rsid w:val="00953C4A"/>
    <w:rsid w:val="00983BF1"/>
    <w:rsid w:val="009B749D"/>
    <w:rsid w:val="00A00E92"/>
    <w:rsid w:val="00A27777"/>
    <w:rsid w:val="00A35E51"/>
    <w:rsid w:val="00A65B28"/>
    <w:rsid w:val="00AD5FC0"/>
    <w:rsid w:val="00AF4773"/>
    <w:rsid w:val="00B54245"/>
    <w:rsid w:val="00BB0535"/>
    <w:rsid w:val="00C404D0"/>
    <w:rsid w:val="00C860D3"/>
    <w:rsid w:val="00D0599B"/>
    <w:rsid w:val="00D67271"/>
    <w:rsid w:val="00D81BC2"/>
    <w:rsid w:val="00DA162D"/>
    <w:rsid w:val="00DB1C63"/>
    <w:rsid w:val="00E01D2F"/>
    <w:rsid w:val="00E046C6"/>
    <w:rsid w:val="00EC1A6E"/>
    <w:rsid w:val="00EC1BC7"/>
    <w:rsid w:val="00F8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2C1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C05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DEB"/>
  </w:style>
  <w:style w:type="paragraph" w:styleId="Piedepgina">
    <w:name w:val="footer"/>
    <w:basedOn w:val="Normal"/>
    <w:link w:val="Piedepgina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DEB"/>
  </w:style>
  <w:style w:type="paragraph" w:styleId="Prrafodelista">
    <w:name w:val="List Paragraph"/>
    <w:basedOn w:val="Normal"/>
    <w:uiPriority w:val="34"/>
    <w:qFormat/>
    <w:rsid w:val="00A00E9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672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6727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6727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72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6727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7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2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ina\AppData\Roaming\Microsoft\Templates\Curr&#237;culum%20con%20fotograf&#237;a%20(dise&#241;o%20en%20verde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9FCDB0F-5D40-4C39-86F9-2745CE3F0A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F68621-0C86-4588-A01A-E6BD3A3926B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40e8ec9-c0d5-46bf-ada4-d85cb00858d0"/>
    <ds:schemaRef ds:uri="904e2ea1-c14c-483b-89ef-f6b2df6ba23c"/>
  </ds:schemaRefs>
</ds:datastoreItem>
</file>

<file path=customXml/itemProps3.xml><?xml version="1.0" encoding="utf-8"?>
<ds:datastoreItem xmlns:ds="http://schemas.openxmlformats.org/officeDocument/2006/customXml" ds:itemID="{6AE9E5F2-28AF-47E3-A2B0-DE01576642DF}">
  <ds:schemaRefs>
    <ds:schemaRef ds:uri="http://schemas.microsoft.com/office/2006/metadata/properties"/>
    <ds:schemaRef ds:uri="http://www.w3.org/2000/xmlns/"/>
    <ds:schemaRef ds:uri="f40e8ec9-c0d5-46bf-ada4-d85cb00858d0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Currículum%20con%20fotografía%20(diseño%20en%20verde).dotx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2016-10-26T13:36:00Z</dcterms:created>
  <dcterms:modified xsi:type="dcterms:W3CDTF">2016-10-26T13:36:00Z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