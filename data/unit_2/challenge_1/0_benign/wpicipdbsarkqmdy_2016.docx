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CD725" w14:textId="77777777" w:rsidR="0059120E" w:rsidRDefault="008C5791">
      <w:pPr>
        <w:pStyle w:val="Nombre"/>
      </w:pPr>
      <w:bookmarkStart w:id="0" w:name="_GoBack"/>
      <w:bookmarkEnd w:id="0"/>
      <w:r>
        <w:rPr>
          <w:lang w:val="es-US"/>
        </w:rPr>
        <w:t>mARtin Espinoza vargas</w:t>
      </w:r>
    </w:p>
    <w:p w14:paraId="69384FE7" w14:textId="02CDB61B" w:rsidR="00CD7CEE" w:rsidRDefault="00581EEC">
      <w:pPr>
        <w:pStyle w:val="Informacindecontacto"/>
        <w:rPr>
          <w:lang w:val="es-US"/>
        </w:rPr>
      </w:pPr>
      <w:r>
        <w:rPr>
          <w:lang w:val="es-US"/>
        </w:rPr>
        <w:t>San Rafa</w:t>
      </w:r>
      <w:r w:rsidR="00CD7CEE">
        <w:rPr>
          <w:lang w:val="es-US"/>
        </w:rPr>
        <w:t>el de Alajuela, Urb. Sacramento. Casa #30</w:t>
      </w:r>
    </w:p>
    <w:p w14:paraId="08A699C2" w14:textId="27CD1C91" w:rsidR="0059120E" w:rsidRDefault="00862AD1">
      <w:pPr>
        <w:pStyle w:val="Informacindecontacto"/>
      </w:pPr>
      <w:r>
        <w:rPr>
          <w:lang w:val="es-US"/>
        </w:rPr>
        <w:t>Teléfonos</w:t>
      </w:r>
      <w:r w:rsidR="00CD7CEE">
        <w:rPr>
          <w:lang w:val="es-US"/>
        </w:rPr>
        <w:t>: 87424503</w:t>
      </w:r>
      <w:r w:rsidR="007E7111">
        <w:rPr>
          <w:lang w:val="es-US"/>
        </w:rPr>
        <w:t xml:space="preserve"> - 24386083</w:t>
      </w:r>
    </w:p>
    <w:p w14:paraId="7A656FEE" w14:textId="4DBEE19F" w:rsidR="0059120E" w:rsidRDefault="00136941">
      <w:pPr>
        <w:pStyle w:val="Ttulo1"/>
      </w:pPr>
      <w:r>
        <w:rPr>
          <w:lang w:val="es-US"/>
        </w:rPr>
        <w:t>Objetivo.</w:t>
      </w:r>
    </w:p>
    <w:p w14:paraId="4651DE03" w14:textId="69E34270" w:rsidR="00136941" w:rsidRPr="00136941" w:rsidRDefault="00136941" w:rsidP="00136941">
      <w:r>
        <w:rPr>
          <w:lang w:val="es-US"/>
        </w:rPr>
        <w:t>Dar lo mejor de mi persona en búsqueda</w:t>
      </w:r>
      <w:r w:rsidR="006D5D8A">
        <w:rPr>
          <w:lang w:val="es-US"/>
        </w:rPr>
        <w:t xml:space="preserve"> de mi superación tanto laboral como personal y </w:t>
      </w:r>
      <w:r w:rsidR="00BF0B3F">
        <w:rPr>
          <w:lang w:val="es-US"/>
        </w:rPr>
        <w:t>profesional</w:t>
      </w:r>
      <w:r w:rsidR="006D5D8A">
        <w:rPr>
          <w:lang w:val="es-US"/>
        </w:rPr>
        <w:t xml:space="preserve"> </w:t>
      </w:r>
      <w:r>
        <w:rPr>
          <w:lang w:val="es-US"/>
        </w:rPr>
        <w:t xml:space="preserve"> </w:t>
      </w:r>
    </w:p>
    <w:p w14:paraId="2083F01A" w14:textId="002BADCF" w:rsidR="0059120E" w:rsidRDefault="00C952DB">
      <w:pPr>
        <w:spacing w:after="180"/>
      </w:pPr>
    </w:p>
    <w:p w14:paraId="009EEBFE" w14:textId="33818007" w:rsidR="0059120E" w:rsidRDefault="00BD6030">
      <w:pPr>
        <w:pStyle w:val="Ttulo1"/>
        <w:rPr>
          <w:lang w:val="es-US"/>
        </w:rPr>
      </w:pPr>
      <w:r>
        <w:rPr>
          <w:lang w:val="es-US"/>
        </w:rPr>
        <w:t>Educación</w:t>
      </w:r>
    </w:p>
    <w:p w14:paraId="0A196B68" w14:textId="428C2B68" w:rsidR="00BD6030" w:rsidRPr="00BD6030" w:rsidRDefault="00BD6030" w:rsidP="00BD6030">
      <w:pPr>
        <w:rPr>
          <w:lang w:val="es-US"/>
        </w:rPr>
      </w:pPr>
      <w:r>
        <w:rPr>
          <w:lang w:val="es-US"/>
        </w:rPr>
        <w:t xml:space="preserve">Primaria Completa – Escuela Enrique Pinto </w:t>
      </w:r>
      <w:r w:rsidR="00191E4C">
        <w:rPr>
          <w:lang w:val="es-US"/>
        </w:rPr>
        <w:t xml:space="preserve">Fernández </w:t>
      </w:r>
    </w:p>
    <w:p w14:paraId="0C45A0C0" w14:textId="77777777" w:rsidR="00BF0B3F" w:rsidRPr="00BF0B3F" w:rsidRDefault="00BF0B3F" w:rsidP="00BF0B3F"/>
    <w:p w14:paraId="6BD01AE1" w14:textId="4718D352" w:rsidR="0059120E" w:rsidRDefault="00191E4C">
      <w:pPr>
        <w:pStyle w:val="Ttulo2"/>
        <w:rPr>
          <w:lang w:val="es-US"/>
        </w:rPr>
      </w:pPr>
      <w:r>
        <w:rPr>
          <w:lang w:val="es-US"/>
        </w:rPr>
        <w:t>Experiencia Laboral</w:t>
      </w:r>
    </w:p>
    <w:p w14:paraId="7D55FCBD" w14:textId="5203F1B7" w:rsidR="00A82750" w:rsidRDefault="005E775E" w:rsidP="00191E4C">
      <w:pPr>
        <w:rPr>
          <w:lang w:val="es-US"/>
        </w:rPr>
      </w:pPr>
      <w:r>
        <w:rPr>
          <w:lang w:val="es-US"/>
        </w:rPr>
        <w:t>Maestro de Obras, t</w:t>
      </w:r>
      <w:r w:rsidR="002E51B5">
        <w:rPr>
          <w:lang w:val="es-US"/>
        </w:rPr>
        <w:t>rabajos en construcción</w:t>
      </w:r>
      <w:r w:rsidR="00E1022E">
        <w:rPr>
          <w:lang w:val="es-US"/>
        </w:rPr>
        <w:t xml:space="preserve">, Soldadura, Remodelaciones, Construcciones de casas y obras de </w:t>
      </w:r>
      <w:r w:rsidR="00736603">
        <w:rPr>
          <w:lang w:val="es-US"/>
        </w:rPr>
        <w:t xml:space="preserve">1, 2 y 3 plantas, Lecturas de Planos, </w:t>
      </w:r>
      <w:r w:rsidR="00250BEF">
        <w:rPr>
          <w:lang w:val="es-US"/>
        </w:rPr>
        <w:t xml:space="preserve">Presupuestos, todo el conocimiento que abarca la </w:t>
      </w:r>
      <w:r w:rsidR="00A82750">
        <w:rPr>
          <w:lang w:val="es-US"/>
        </w:rPr>
        <w:t xml:space="preserve">construcción </w:t>
      </w:r>
    </w:p>
    <w:p w14:paraId="6D835EE3" w14:textId="3069AFB8" w:rsidR="00A82750" w:rsidRDefault="00A82750" w:rsidP="00191E4C">
      <w:pPr>
        <w:rPr>
          <w:lang w:val="es-US"/>
        </w:rPr>
      </w:pPr>
      <w:r>
        <w:rPr>
          <w:lang w:val="es-US"/>
        </w:rPr>
        <w:t>Amplio Equipo de Herramientas</w:t>
      </w:r>
    </w:p>
    <w:p w14:paraId="21229773" w14:textId="303B6B09" w:rsidR="00191E4C" w:rsidRPr="00191E4C" w:rsidRDefault="00250BEF" w:rsidP="00191E4C">
      <w:pPr>
        <w:rPr>
          <w:lang w:val="es-US"/>
        </w:rPr>
      </w:pPr>
      <w:r>
        <w:rPr>
          <w:lang w:val="es-US"/>
        </w:rPr>
        <w:t xml:space="preserve"> </w:t>
      </w:r>
    </w:p>
    <w:p w14:paraId="29A41F01" w14:textId="69FB6374" w:rsidR="0059120E" w:rsidRDefault="00C952DB"/>
    <w:p w14:paraId="184632B9" w14:textId="77777777" w:rsidR="0059120E" w:rsidRDefault="00C952DB">
      <w:pPr>
        <w:pStyle w:val="Ttulo1"/>
      </w:pPr>
      <w:sdt>
        <w:sdtPr>
          <w:id w:val="617349259"/>
          <w:placeholder>
            <w:docPart w:val="2A05F1700240724A8FC6040057FB6F73"/>
          </w:placeholder>
          <w:temporary/>
          <w:showingPlcHdr/>
        </w:sdtPr>
        <w:sdtEndPr/>
        <w:sdtContent>
          <w:r w:rsidR="00FE4E46">
            <w:t>Experiencia</w:t>
          </w:r>
        </w:sdtContent>
      </w:sdt>
    </w:p>
    <w:p w14:paraId="58149003" w14:textId="354F0EC9" w:rsidR="0059120E" w:rsidRDefault="00C952DB">
      <w:pPr>
        <w:pStyle w:val="Ttulo2"/>
        <w:rPr>
          <w:lang w:val="es-US"/>
        </w:rPr>
      </w:pPr>
    </w:p>
    <w:p w14:paraId="3C8E2C87" w14:textId="3CBFB1E8" w:rsidR="004328F4" w:rsidRPr="004328F4" w:rsidRDefault="005E775E" w:rsidP="004328F4">
      <w:pPr>
        <w:rPr>
          <w:lang w:val="es-US"/>
        </w:rPr>
      </w:pPr>
      <w:r>
        <w:rPr>
          <w:lang w:val="es-US"/>
        </w:rPr>
        <w:t xml:space="preserve">Trabajo en </w:t>
      </w:r>
      <w:r w:rsidR="00D94FC8">
        <w:rPr>
          <w:lang w:val="es-US"/>
        </w:rPr>
        <w:t>c</w:t>
      </w:r>
      <w:r w:rsidR="00F94B79">
        <w:rPr>
          <w:lang w:val="es-US"/>
        </w:rPr>
        <w:t xml:space="preserve">onstrucción en </w:t>
      </w:r>
      <w:r w:rsidR="004328F4">
        <w:rPr>
          <w:lang w:val="es-US"/>
        </w:rPr>
        <w:t>lo propio</w:t>
      </w:r>
      <w:r w:rsidR="003C183F">
        <w:rPr>
          <w:lang w:val="es-US"/>
        </w:rPr>
        <w:t xml:space="preserve"> desde 19</w:t>
      </w:r>
      <w:r w:rsidR="003D2984">
        <w:rPr>
          <w:lang w:val="es-US"/>
        </w:rPr>
        <w:t xml:space="preserve">81 a la actualidad </w:t>
      </w:r>
    </w:p>
    <w:p w14:paraId="650202F8" w14:textId="3A836F3A" w:rsidR="0059120E" w:rsidRDefault="00C952DB">
      <w:pPr>
        <w:pStyle w:val="Ttulo1"/>
      </w:pPr>
    </w:p>
    <w:p w14:paraId="1938DCBB" w14:textId="3F3A61E5" w:rsidR="0059120E" w:rsidRDefault="00D94FC8">
      <w:pPr>
        <w:pStyle w:val="Ttulo2"/>
      </w:pPr>
      <w:r>
        <w:rPr>
          <w:lang w:val="es-US"/>
        </w:rPr>
        <w:t xml:space="preserve">Referencias </w:t>
      </w:r>
    </w:p>
    <w:p w14:paraId="3578B658" w14:textId="19535912" w:rsidR="0059120E" w:rsidRDefault="00C952DB"/>
    <w:p w14:paraId="0EFF15C8" w14:textId="04DD139C" w:rsidR="00A75085" w:rsidRDefault="00A75085">
      <w:pPr>
        <w:rPr>
          <w:lang w:val="es-US"/>
        </w:rPr>
      </w:pPr>
      <w:r>
        <w:rPr>
          <w:lang w:val="es-US"/>
        </w:rPr>
        <w:t>Deiner Ag</w:t>
      </w:r>
      <w:r w:rsidR="006A0A7D">
        <w:rPr>
          <w:lang w:val="es-US"/>
        </w:rPr>
        <w:t>üero</w:t>
      </w:r>
    </w:p>
    <w:p w14:paraId="3045FDC5" w14:textId="77777777" w:rsidR="006A0A7D" w:rsidRDefault="006A0A7D">
      <w:pPr>
        <w:rPr>
          <w:lang w:val="es-US"/>
        </w:rPr>
      </w:pPr>
    </w:p>
    <w:p w14:paraId="684C024B" w14:textId="7050DC21" w:rsidR="00667132" w:rsidRDefault="00667132">
      <w:pPr>
        <w:rPr>
          <w:lang w:val="es-US"/>
        </w:rPr>
      </w:pPr>
      <w:r>
        <w:rPr>
          <w:lang w:val="es-US"/>
        </w:rPr>
        <w:t xml:space="preserve">ESS IAM </w:t>
      </w:r>
      <w:r w:rsidR="00E257D2">
        <w:rPr>
          <w:lang w:val="es-US"/>
        </w:rPr>
        <w:t>GOC Credit</w:t>
      </w:r>
      <w:r w:rsidR="00053611">
        <w:rPr>
          <w:lang w:val="es-US"/>
        </w:rPr>
        <w:t>Suisse.</w:t>
      </w:r>
    </w:p>
    <w:p w14:paraId="31681F56" w14:textId="77777777" w:rsidR="007F01EE" w:rsidRDefault="00053611">
      <w:pPr>
        <w:rPr>
          <w:lang w:val="es-US"/>
        </w:rPr>
      </w:pPr>
      <w:r>
        <w:rPr>
          <w:lang w:val="es-US"/>
        </w:rPr>
        <w:t>Knowledge</w:t>
      </w:r>
      <w:r w:rsidR="007F01EE">
        <w:rPr>
          <w:lang w:val="es-US"/>
        </w:rPr>
        <w:t xml:space="preserve"> Manager </w:t>
      </w:r>
    </w:p>
    <w:p w14:paraId="10001A9F" w14:textId="77777777" w:rsidR="0044136A" w:rsidRDefault="00EE4DBC">
      <w:pPr>
        <w:rPr>
          <w:lang w:val="es-US"/>
        </w:rPr>
      </w:pPr>
      <w:r>
        <w:rPr>
          <w:lang w:val="es-US"/>
        </w:rPr>
        <w:t>Hewlett-packar</w:t>
      </w:r>
      <w:r w:rsidR="000C5466">
        <w:rPr>
          <w:lang w:val="es-US"/>
        </w:rPr>
        <w:t>d Company</w:t>
      </w:r>
    </w:p>
    <w:p w14:paraId="6919D13A" w14:textId="46124597" w:rsidR="00053611" w:rsidRDefault="000C5466">
      <w:r>
        <w:rPr>
          <w:lang w:val="es-US"/>
        </w:rPr>
        <w:t xml:space="preserve"> </w:t>
      </w:r>
      <w:r w:rsidR="0044136A">
        <w:rPr>
          <w:lang w:val="es-US"/>
        </w:rPr>
        <w:t xml:space="preserve">T +506 </w:t>
      </w:r>
      <w:r w:rsidR="007C01E7">
        <w:rPr>
          <w:lang w:val="es-US"/>
        </w:rPr>
        <w:t>88486425</w:t>
      </w:r>
    </w:p>
    <w:sectPr w:rsidR="00053611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2FEED" w14:textId="77777777" w:rsidR="00C952DB" w:rsidRDefault="00C952DB">
      <w:pPr>
        <w:spacing w:after="0" w:line="240" w:lineRule="auto"/>
      </w:pPr>
      <w:r>
        <w:separator/>
      </w:r>
    </w:p>
  </w:endnote>
  <w:endnote w:type="continuationSeparator" w:id="0">
    <w:p w14:paraId="1C925F1A" w14:textId="77777777" w:rsidR="00C952DB" w:rsidRDefault="00C95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C3B07D" w14:textId="4565CFCF" w:rsidR="0059120E" w:rsidRDefault="00FE4E4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13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DFEA30" w14:textId="77777777" w:rsidR="00C952DB" w:rsidRDefault="00C952DB">
      <w:pPr>
        <w:spacing w:after="0" w:line="240" w:lineRule="auto"/>
      </w:pPr>
      <w:r>
        <w:separator/>
      </w:r>
    </w:p>
  </w:footnote>
  <w:footnote w:type="continuationSeparator" w:id="0">
    <w:p w14:paraId="75D37203" w14:textId="77777777" w:rsidR="00C952DB" w:rsidRDefault="00C95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E0E36" w14:textId="77777777" w:rsidR="0059120E" w:rsidRDefault="00FE4E46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D85499" wp14:editId="3D323DC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27BA3E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0582" w14:textId="77777777" w:rsidR="0059120E" w:rsidRDefault="00FE4E46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B791771" wp14:editId="7F85389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411CB3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">
              <v:rect id="Rectángulo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91"/>
    <w:rsid w:val="00053611"/>
    <w:rsid w:val="000C5466"/>
    <w:rsid w:val="000E23A5"/>
    <w:rsid w:val="00136941"/>
    <w:rsid w:val="00191E4C"/>
    <w:rsid w:val="00250BEF"/>
    <w:rsid w:val="0026068E"/>
    <w:rsid w:val="002E51B5"/>
    <w:rsid w:val="003C183F"/>
    <w:rsid w:val="003D2984"/>
    <w:rsid w:val="003D7205"/>
    <w:rsid w:val="004328F4"/>
    <w:rsid w:val="0044136A"/>
    <w:rsid w:val="00581EEC"/>
    <w:rsid w:val="005E775E"/>
    <w:rsid w:val="00667132"/>
    <w:rsid w:val="006A0A7D"/>
    <w:rsid w:val="006C2FC0"/>
    <w:rsid w:val="006D5D8A"/>
    <w:rsid w:val="00736603"/>
    <w:rsid w:val="007C01E7"/>
    <w:rsid w:val="007E7111"/>
    <w:rsid w:val="007F01EE"/>
    <w:rsid w:val="00862AD1"/>
    <w:rsid w:val="008C5791"/>
    <w:rsid w:val="00A75085"/>
    <w:rsid w:val="00A82750"/>
    <w:rsid w:val="00BB5A10"/>
    <w:rsid w:val="00BD6030"/>
    <w:rsid w:val="00BF0B3F"/>
    <w:rsid w:val="00C952DB"/>
    <w:rsid w:val="00CD7CEE"/>
    <w:rsid w:val="00CE198F"/>
    <w:rsid w:val="00D94FC8"/>
    <w:rsid w:val="00E1022E"/>
    <w:rsid w:val="00E257D2"/>
    <w:rsid w:val="00EE4DBC"/>
    <w:rsid w:val="00F94B79"/>
    <w:rsid w:val="00FE4E46"/>
    <w:rsid w:val="00FE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338DC"/>
  <w15:docId w15:val="{98B7746F-DC13-1F44-8015-CA95824A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</w:latentStyles>
  <w:style w:type="paragraph" w:default="1" w:styleId="Normal">
    <w:name w:val="Normal"/>
    <w:qFormat/>
    <w:rsid w:val="003919D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D2A948C-65D6-6242-942C-A122E32F3523%7dtf5000203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05F1700240724A8FC6040057FB6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4D7EC-7346-0B4F-B9EE-F71048E2F3C8}"/>
      </w:docPartPr>
      <w:docPartBody>
        <w:p w:rsidR="00550B0E" w:rsidRDefault="00A24F06">
          <w:pPr>
            <w:pStyle w:val="2A05F1700240724A8FC6040057FB6F73"/>
          </w:pPr>
          <w: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06"/>
    <w:rsid w:val="00550B0E"/>
    <w:rsid w:val="005649D0"/>
    <w:rsid w:val="00A2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0BCA1AE22A0B4895651D907796282E">
    <w:name w:val="CB0BCA1AE22A0B4895651D907796282E"/>
  </w:style>
  <w:style w:type="paragraph" w:customStyle="1" w:styleId="250A85177292154B86265F2E0EAC236D">
    <w:name w:val="250A85177292154B86265F2E0EAC236D"/>
  </w:style>
  <w:style w:type="paragraph" w:customStyle="1" w:styleId="B941F77BBD29474C9379CA8DA6A579DE">
    <w:name w:val="B941F77BBD29474C9379CA8DA6A579DE"/>
  </w:style>
  <w:style w:type="paragraph" w:customStyle="1" w:styleId="9BC4760A6705F44895285DCD81B1DACB">
    <w:name w:val="9BC4760A6705F44895285DCD81B1DACB"/>
  </w:style>
  <w:style w:type="paragraph" w:customStyle="1" w:styleId="6B292934393D3240BF1C97C52C992C55">
    <w:name w:val="6B292934393D3240BF1C97C52C992C55"/>
  </w:style>
  <w:style w:type="paragraph" w:customStyle="1" w:styleId="812B38824194524783D32F8708374E83">
    <w:name w:val="812B38824194524783D32F8708374E83"/>
  </w:style>
  <w:style w:type="paragraph" w:customStyle="1" w:styleId="6D0CF536FAED5C49BC2EA1ADEF4D16F0">
    <w:name w:val="6D0CF536FAED5C49BC2EA1ADEF4D16F0"/>
  </w:style>
  <w:style w:type="paragraph" w:customStyle="1" w:styleId="2A05F1700240724A8FC6040057FB6F73">
    <w:name w:val="2A05F1700240724A8FC6040057FB6F73"/>
  </w:style>
  <w:style w:type="paragraph" w:customStyle="1" w:styleId="DFF0F94D49E43942B05910F198BE4DE7">
    <w:name w:val="DFF0F94D49E43942B05910F198BE4DE7"/>
  </w:style>
  <w:style w:type="paragraph" w:customStyle="1" w:styleId="3FBEF754AF7C324FAE2CC43B004613B4">
    <w:name w:val="3FBEF754AF7C324FAE2CC43B004613B4"/>
  </w:style>
  <w:style w:type="paragraph" w:customStyle="1" w:styleId="A1CAEF7016B8984C93A241CD48B207CD">
    <w:name w:val="A1CAEF7016B8984C93A241CD48B207CD"/>
  </w:style>
  <w:style w:type="paragraph" w:customStyle="1" w:styleId="FD437C18DC971647ACBCAA0A15FCFFA2">
    <w:name w:val="FD437C18DC971647ACBCAA0A15FCFFA2"/>
  </w:style>
  <w:style w:type="paragraph" w:customStyle="1" w:styleId="6B1A7CEDC6BF3B4DBDF7C3345CC28BBD">
    <w:name w:val="6B1A7CEDC6BF3B4DBDF7C3345CC28BBD"/>
  </w:style>
  <w:style w:type="paragraph" w:customStyle="1" w:styleId="8EB88039231FB843B8410BE3C9E21CAE">
    <w:name w:val="8EB88039231FB843B8410BE3C9E21C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%7b0D2A948C-65D6-6242-942C-A122E32F3523%7dtf50002038.dotx</Template>
  <TotalTime>1</TotalTime>
  <Pages>1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Espinoza</dc:creator>
  <cp:keywords/>
  <dc:description/>
  <cp:lastModifiedBy>Martin Espinoza</cp:lastModifiedBy>
  <cp:revision>2</cp:revision>
  <dcterms:created xsi:type="dcterms:W3CDTF">2016-06-22T17:56:00Z</dcterms:created>
  <dcterms:modified xsi:type="dcterms:W3CDTF">2016-06-22T17:56:00Z</dcterms:modified>
</cp:coreProperties>
</file>