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7E" w:rsidRDefault="0095277E" w:rsidP="0095277E">
      <w:pPr>
        <w:spacing w:line="240" w:lineRule="auto"/>
        <w:ind w:left="708"/>
        <w:contextualSpacing/>
      </w:pPr>
      <w:r>
        <w:t xml:space="preserve">       </w:t>
      </w:r>
    </w:p>
    <w:p w:rsidR="0095277E" w:rsidRDefault="0095277E" w:rsidP="0095277E">
      <w:pPr>
        <w:spacing w:line="240" w:lineRule="auto"/>
        <w:ind w:left="708"/>
        <w:contextualSpacing/>
      </w:pPr>
      <w:r>
        <w:t xml:space="preserve">       Henri Benthack GmbH &amp; Co.KG</w:t>
      </w:r>
    </w:p>
    <w:p w:rsidR="0067068E" w:rsidRDefault="0067068E" w:rsidP="0095277E">
      <w:pPr>
        <w:spacing w:line="240" w:lineRule="auto"/>
        <w:ind w:left="708"/>
        <w:contextualSpacing/>
      </w:pPr>
      <w:r>
        <w:t xml:space="preserve">       Zu Händen Herrn Oswald</w:t>
      </w:r>
    </w:p>
    <w:p w:rsidR="0095277E" w:rsidRDefault="0095277E" w:rsidP="0095277E">
      <w:pPr>
        <w:spacing w:line="240" w:lineRule="auto"/>
        <w:ind w:firstLine="708"/>
        <w:contextualSpacing/>
      </w:pPr>
      <w:r>
        <w:t xml:space="preserve">       Bredowstr. 9</w:t>
      </w:r>
    </w:p>
    <w:p w:rsidR="0095277E" w:rsidRDefault="0095277E" w:rsidP="0095277E">
      <w:pPr>
        <w:spacing w:line="240" w:lineRule="auto"/>
        <w:ind w:firstLine="708"/>
        <w:contextualSpacing/>
      </w:pPr>
      <w:r>
        <w:t xml:space="preserve">       22113 Hamburg</w:t>
      </w:r>
    </w:p>
    <w:p w:rsidR="0095277E" w:rsidRDefault="0095277E" w:rsidP="0095277E">
      <w:pPr>
        <w:spacing w:line="240" w:lineRule="auto"/>
        <w:contextualSpacing/>
      </w:pPr>
    </w:p>
    <w:p w:rsidR="0095277E" w:rsidRDefault="0095277E" w:rsidP="0095277E">
      <w:pPr>
        <w:spacing w:line="240" w:lineRule="auto"/>
        <w:contextualSpacing/>
      </w:pPr>
    </w:p>
    <w:p w:rsidR="0095277E" w:rsidRDefault="0095277E" w:rsidP="0095277E">
      <w:pPr>
        <w:spacing w:line="240" w:lineRule="auto"/>
        <w:contextualSpacing/>
      </w:pPr>
    </w:p>
    <w:p w:rsidR="0095277E" w:rsidRDefault="0095277E" w:rsidP="0095277E">
      <w:pPr>
        <w:spacing w:line="240" w:lineRule="auto"/>
        <w:contextualSpacing/>
      </w:pPr>
    </w:p>
    <w:p w:rsidR="0095277E" w:rsidRDefault="0095277E" w:rsidP="0095277E">
      <w:pPr>
        <w:spacing w:line="240" w:lineRule="auto"/>
        <w:contextualSpacing/>
      </w:pPr>
    </w:p>
    <w:p w:rsidR="0095277E" w:rsidRPr="00DA57BD" w:rsidRDefault="0095277E" w:rsidP="0095277E">
      <w:pPr>
        <w:spacing w:line="240" w:lineRule="auto"/>
        <w:contextualSpacing/>
        <w:rPr>
          <w:b/>
        </w:rPr>
      </w:pPr>
    </w:p>
    <w:p w:rsidR="0095277E" w:rsidRPr="00107C9D" w:rsidRDefault="0095277E" w:rsidP="0095277E">
      <w:pPr>
        <w:spacing w:line="240" w:lineRule="auto"/>
        <w:contextualSpacing/>
        <w:rPr>
          <w:color w:val="FF0000"/>
        </w:rPr>
      </w:pPr>
      <w:r>
        <w:tab/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068E" w:rsidRPr="0067068E">
        <w:t>10.06.2016</w:t>
      </w:r>
    </w:p>
    <w:p w:rsidR="0095277E" w:rsidRDefault="0095277E" w:rsidP="0095277E">
      <w:pPr>
        <w:spacing w:line="240" w:lineRule="auto"/>
        <w:contextualSpacing/>
      </w:pPr>
    </w:p>
    <w:p w:rsidR="0095277E" w:rsidRPr="008260E6" w:rsidRDefault="0095277E" w:rsidP="0095277E">
      <w:pPr>
        <w:spacing w:line="240" w:lineRule="auto"/>
        <w:ind w:firstLine="708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8260E6">
        <w:rPr>
          <w:b/>
          <w:sz w:val="24"/>
          <w:szCs w:val="24"/>
        </w:rPr>
        <w:t>Bestellung Isolierung</w:t>
      </w:r>
    </w:p>
    <w:p w:rsidR="0095277E" w:rsidRPr="008260E6" w:rsidRDefault="0095277E" w:rsidP="0095277E">
      <w:pPr>
        <w:spacing w:line="240" w:lineRule="auto"/>
        <w:contextualSpacing/>
        <w:rPr>
          <w:sz w:val="24"/>
          <w:szCs w:val="24"/>
        </w:rPr>
      </w:pPr>
    </w:p>
    <w:p w:rsidR="0095277E" w:rsidRDefault="00912066" w:rsidP="0095277E">
      <w:pPr>
        <w:spacing w:line="240" w:lineRule="auto"/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Sehr geehrter Herr Oswald</w:t>
      </w:r>
      <w:r w:rsidR="0095277E">
        <w:rPr>
          <w:sz w:val="24"/>
          <w:szCs w:val="24"/>
        </w:rPr>
        <w:t>,</w:t>
      </w:r>
    </w:p>
    <w:p w:rsidR="0095277E" w:rsidRPr="008260E6" w:rsidRDefault="0095277E" w:rsidP="0095277E">
      <w:pPr>
        <w:spacing w:line="240" w:lineRule="auto"/>
        <w:contextualSpacing/>
        <w:rPr>
          <w:sz w:val="24"/>
          <w:szCs w:val="24"/>
        </w:rPr>
      </w:pPr>
    </w:p>
    <w:p w:rsidR="0095277E" w:rsidRDefault="0095277E" w:rsidP="0095277E">
      <w:pPr>
        <w:spacing w:line="240" w:lineRule="auto"/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260E6">
        <w:rPr>
          <w:sz w:val="24"/>
          <w:szCs w:val="24"/>
        </w:rPr>
        <w:t>nachstehend unsere Bestellung:</w:t>
      </w:r>
    </w:p>
    <w:p w:rsidR="0095277E" w:rsidRPr="00912066" w:rsidRDefault="0095277E" w:rsidP="0095277E">
      <w:pPr>
        <w:spacing w:line="240" w:lineRule="auto"/>
        <w:contextualSpacing/>
        <w:rPr>
          <w:sz w:val="24"/>
          <w:szCs w:val="24"/>
        </w:rPr>
      </w:pPr>
    </w:p>
    <w:p w:rsidR="0095277E" w:rsidRPr="00912066" w:rsidRDefault="0095277E" w:rsidP="0095277E">
      <w:pPr>
        <w:spacing w:line="240" w:lineRule="auto"/>
        <w:ind w:firstLine="708"/>
        <w:contextualSpacing/>
        <w:rPr>
          <w:sz w:val="24"/>
          <w:szCs w:val="24"/>
          <w:lang w:val="en-US"/>
        </w:rPr>
      </w:pPr>
      <w:r w:rsidRPr="00912066">
        <w:rPr>
          <w:sz w:val="24"/>
          <w:szCs w:val="24"/>
          <w:lang w:val="en-US"/>
        </w:rPr>
        <w:t xml:space="preserve">      </w:t>
      </w:r>
      <w:r w:rsidR="00912066" w:rsidRPr="00912066">
        <w:rPr>
          <w:sz w:val="24"/>
          <w:szCs w:val="24"/>
          <w:lang w:val="en-US"/>
        </w:rPr>
        <w:t>4</w:t>
      </w:r>
      <w:r w:rsidR="00AC580C" w:rsidRPr="00912066">
        <w:rPr>
          <w:sz w:val="24"/>
          <w:szCs w:val="24"/>
          <w:lang w:val="en-US"/>
        </w:rPr>
        <w:t xml:space="preserve">  </w:t>
      </w:r>
      <w:r w:rsidR="00912066" w:rsidRPr="00912066">
        <w:rPr>
          <w:sz w:val="24"/>
          <w:szCs w:val="24"/>
          <w:lang w:val="en-US"/>
        </w:rPr>
        <w:t>Paletten   a`18 Pakete  4</w:t>
      </w:r>
      <w:r w:rsidRPr="00912066">
        <w:rPr>
          <w:sz w:val="24"/>
          <w:szCs w:val="24"/>
          <w:lang w:val="en-US"/>
        </w:rPr>
        <w:t xml:space="preserve"> cm  EPS 035 DEO/WAB  100 kPa</w:t>
      </w:r>
    </w:p>
    <w:p w:rsidR="0095277E" w:rsidRDefault="0095277E" w:rsidP="00AC580C">
      <w:pPr>
        <w:spacing w:line="240" w:lineRule="auto"/>
        <w:ind w:firstLine="708"/>
        <w:contextualSpacing/>
        <w:rPr>
          <w:sz w:val="24"/>
          <w:szCs w:val="24"/>
          <w:lang w:val="en-US"/>
        </w:rPr>
      </w:pPr>
      <w:r w:rsidRPr="00912066">
        <w:rPr>
          <w:sz w:val="24"/>
          <w:szCs w:val="24"/>
          <w:lang w:val="en-US"/>
        </w:rPr>
        <w:t xml:space="preserve">      </w:t>
      </w:r>
      <w:r w:rsidR="00912066">
        <w:rPr>
          <w:sz w:val="24"/>
          <w:szCs w:val="24"/>
          <w:lang w:val="en-US"/>
        </w:rPr>
        <w:t>5</w:t>
      </w:r>
      <w:r w:rsidR="00AC580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="00AC580C">
        <w:rPr>
          <w:sz w:val="24"/>
          <w:szCs w:val="24"/>
          <w:lang w:val="en-US"/>
        </w:rPr>
        <w:t>Palette</w:t>
      </w:r>
      <w:r w:rsidRPr="00FB72D1">
        <w:rPr>
          <w:sz w:val="24"/>
          <w:szCs w:val="24"/>
          <w:lang w:val="en-US"/>
        </w:rPr>
        <w:t xml:space="preserve">   </w:t>
      </w:r>
      <w:r w:rsidR="00AC580C">
        <w:rPr>
          <w:sz w:val="24"/>
          <w:szCs w:val="24"/>
          <w:lang w:val="en-US"/>
        </w:rPr>
        <w:t xml:space="preserve"> </w:t>
      </w:r>
      <w:r w:rsidR="00912066">
        <w:rPr>
          <w:sz w:val="24"/>
          <w:szCs w:val="24"/>
          <w:lang w:val="en-US"/>
        </w:rPr>
        <w:t xml:space="preserve">a`18 Pakete   5 cm </w:t>
      </w:r>
      <w:r w:rsidRPr="00FB72D1">
        <w:rPr>
          <w:sz w:val="24"/>
          <w:szCs w:val="24"/>
          <w:lang w:val="en-US"/>
        </w:rPr>
        <w:t>EPS 035 DEO/WAB  100 kPa</w:t>
      </w:r>
      <w:r>
        <w:rPr>
          <w:sz w:val="24"/>
          <w:szCs w:val="24"/>
          <w:lang w:val="en-US"/>
        </w:rPr>
        <w:t xml:space="preserve">       </w:t>
      </w:r>
    </w:p>
    <w:p w:rsidR="0095277E" w:rsidRPr="00AC580C" w:rsidRDefault="0095277E" w:rsidP="00AC580C">
      <w:pPr>
        <w:spacing w:line="240" w:lineRule="auto"/>
        <w:ind w:firstLine="708"/>
        <w:contextualSpacing/>
        <w:rPr>
          <w:sz w:val="24"/>
          <w:szCs w:val="24"/>
          <w:lang w:val="en-US"/>
        </w:rPr>
      </w:pPr>
      <w:r w:rsidRPr="00AC580C">
        <w:rPr>
          <w:sz w:val="24"/>
          <w:szCs w:val="24"/>
          <w:lang w:val="en-US"/>
        </w:rPr>
        <w:t xml:space="preserve">       </w:t>
      </w:r>
    </w:p>
    <w:p w:rsidR="0095277E" w:rsidRPr="00FB72D1" w:rsidRDefault="0095277E" w:rsidP="0095277E">
      <w:pPr>
        <w:spacing w:line="240" w:lineRule="auto"/>
        <w:ind w:firstLine="708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912066">
        <w:rPr>
          <w:sz w:val="24"/>
          <w:szCs w:val="24"/>
          <w:lang w:val="en-US"/>
        </w:rPr>
        <w:t>5</w:t>
      </w:r>
      <w:r w:rsidR="00AC580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 w:rsidRPr="00FB72D1">
        <w:rPr>
          <w:sz w:val="24"/>
          <w:szCs w:val="24"/>
          <w:lang w:val="en-US"/>
        </w:rPr>
        <w:t>Paletten  a`18 Pakete</w:t>
      </w:r>
      <w:r w:rsidR="00912066">
        <w:rPr>
          <w:sz w:val="24"/>
          <w:szCs w:val="24"/>
          <w:lang w:val="en-US"/>
        </w:rPr>
        <w:t xml:space="preserve"> 3</w:t>
      </w:r>
      <w:r w:rsidRPr="00FB72D1">
        <w:rPr>
          <w:sz w:val="24"/>
          <w:szCs w:val="24"/>
          <w:lang w:val="en-US"/>
        </w:rPr>
        <w:t>0 – 3 mm EPS 045 DES sm</w:t>
      </w:r>
    </w:p>
    <w:p w:rsidR="0095277E" w:rsidRPr="00FB72D1" w:rsidRDefault="0095277E" w:rsidP="0095277E">
      <w:pPr>
        <w:spacing w:line="240" w:lineRule="auto"/>
        <w:ind w:firstLine="708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912066">
        <w:rPr>
          <w:sz w:val="24"/>
          <w:szCs w:val="24"/>
          <w:lang w:val="en-US"/>
        </w:rPr>
        <w:t>4</w:t>
      </w:r>
      <w:r w:rsidR="00AC580C">
        <w:rPr>
          <w:sz w:val="24"/>
          <w:szCs w:val="24"/>
          <w:lang w:val="en-US"/>
        </w:rPr>
        <w:t xml:space="preserve">   </w:t>
      </w:r>
      <w:r w:rsidR="00912066">
        <w:rPr>
          <w:sz w:val="24"/>
          <w:szCs w:val="24"/>
          <w:lang w:val="en-US"/>
        </w:rPr>
        <w:t>Paletten  a`18 Pakete 4</w:t>
      </w:r>
      <w:r w:rsidRPr="00FB72D1">
        <w:rPr>
          <w:sz w:val="24"/>
          <w:szCs w:val="24"/>
          <w:lang w:val="en-US"/>
        </w:rPr>
        <w:t>0 – 3 mm EPS 045 DES sm</w:t>
      </w:r>
    </w:p>
    <w:p w:rsidR="0095277E" w:rsidRPr="0095277E" w:rsidRDefault="00AC580C" w:rsidP="00AC580C">
      <w:pPr>
        <w:spacing w:line="240" w:lineRule="auto"/>
        <w:ind w:firstLine="708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95277E">
        <w:rPr>
          <w:sz w:val="24"/>
          <w:szCs w:val="24"/>
          <w:lang w:val="en-US"/>
        </w:rPr>
        <w:t xml:space="preserve"> </w:t>
      </w:r>
      <w:r w:rsidR="00912066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  </w:t>
      </w:r>
      <w:r w:rsidR="0095277E" w:rsidRPr="00FB72D1">
        <w:rPr>
          <w:sz w:val="24"/>
          <w:szCs w:val="24"/>
          <w:lang w:val="en-US"/>
        </w:rPr>
        <w:t>Paletten  a`18 Pakete 60 – 3 mm EPS 045 DES sm</w:t>
      </w:r>
      <w:r w:rsidR="0095277E">
        <w:rPr>
          <w:sz w:val="24"/>
          <w:szCs w:val="24"/>
          <w:lang w:val="en-US"/>
        </w:rPr>
        <w:t xml:space="preserve">  </w:t>
      </w:r>
    </w:p>
    <w:p w:rsidR="0095277E" w:rsidRPr="0095277E" w:rsidRDefault="0095277E" w:rsidP="0095277E">
      <w:pPr>
        <w:spacing w:line="240" w:lineRule="auto"/>
        <w:contextualSpacing/>
        <w:rPr>
          <w:b/>
          <w:sz w:val="24"/>
          <w:szCs w:val="24"/>
          <w:lang w:val="en-US"/>
        </w:rPr>
      </w:pPr>
    </w:p>
    <w:p w:rsidR="0095277E" w:rsidRDefault="0095277E" w:rsidP="0095277E">
      <w:pPr>
        <w:spacing w:line="240" w:lineRule="auto"/>
        <w:ind w:firstLine="708"/>
        <w:contextualSpacing/>
        <w:rPr>
          <w:sz w:val="24"/>
          <w:szCs w:val="24"/>
        </w:rPr>
      </w:pPr>
      <w:r w:rsidRPr="00AC580C">
        <w:rPr>
          <w:sz w:val="24"/>
          <w:szCs w:val="24"/>
          <w:lang w:val="en-US"/>
        </w:rPr>
        <w:t xml:space="preserve">       </w:t>
      </w:r>
      <w:r w:rsidRPr="008260E6">
        <w:rPr>
          <w:sz w:val="24"/>
          <w:szCs w:val="24"/>
        </w:rPr>
        <w:t xml:space="preserve">Ausladung    </w:t>
      </w:r>
      <w:r w:rsidR="00AC580C">
        <w:rPr>
          <w:sz w:val="24"/>
          <w:szCs w:val="24"/>
        </w:rPr>
        <w:t>8</w:t>
      </w:r>
      <w:r>
        <w:rPr>
          <w:sz w:val="24"/>
          <w:szCs w:val="24"/>
        </w:rPr>
        <w:t xml:space="preserve"> cm  EPS 035 DEO/ WAB  100 kPa</w:t>
      </w:r>
    </w:p>
    <w:p w:rsidR="0095277E" w:rsidRDefault="0095277E" w:rsidP="0095277E">
      <w:pPr>
        <w:spacing w:line="240" w:lineRule="auto"/>
        <w:contextualSpacing/>
        <w:rPr>
          <w:sz w:val="24"/>
          <w:szCs w:val="24"/>
        </w:rPr>
      </w:pPr>
    </w:p>
    <w:p w:rsidR="00912066" w:rsidRDefault="0095277E" w:rsidP="00AC580C">
      <w:pPr>
        <w:spacing w:line="240" w:lineRule="auto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E17331">
        <w:rPr>
          <w:b/>
          <w:sz w:val="28"/>
          <w:szCs w:val="28"/>
        </w:rPr>
        <w:t xml:space="preserve">Anlieferung der o.g. Ware </w:t>
      </w:r>
      <w:r w:rsidR="00912066">
        <w:rPr>
          <w:b/>
          <w:color w:val="FF0000"/>
          <w:sz w:val="28"/>
          <w:szCs w:val="28"/>
        </w:rPr>
        <w:t xml:space="preserve">zu Mittwoch, den 15.06.2016 </w:t>
      </w:r>
      <w:r w:rsidRPr="00F64A4B">
        <w:rPr>
          <w:b/>
          <w:sz w:val="28"/>
          <w:szCs w:val="28"/>
          <w:u w:val="single"/>
        </w:rPr>
        <w:t>um 5.00 Uhr</w:t>
      </w:r>
      <w:r w:rsidRPr="00E1733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E17331">
        <w:rPr>
          <w:b/>
          <w:sz w:val="28"/>
          <w:szCs w:val="28"/>
        </w:rPr>
        <w:t xml:space="preserve">zum </w:t>
      </w:r>
    </w:p>
    <w:p w:rsidR="0095277E" w:rsidRPr="00AC580C" w:rsidRDefault="00912066" w:rsidP="00AC580C">
      <w:pPr>
        <w:spacing w:line="240" w:lineRule="auto"/>
        <w:ind w:firstLine="708"/>
        <w:contextualSpacing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5277E" w:rsidRPr="00E17331">
        <w:rPr>
          <w:b/>
          <w:sz w:val="28"/>
          <w:szCs w:val="28"/>
        </w:rPr>
        <w:t>Platz in Badenstedt.</w:t>
      </w:r>
    </w:p>
    <w:p w:rsidR="0095277E" w:rsidRDefault="0095277E" w:rsidP="0095277E">
      <w:pPr>
        <w:spacing w:line="240" w:lineRule="auto"/>
        <w:contextualSpacing/>
        <w:rPr>
          <w:b/>
          <w:sz w:val="28"/>
          <w:szCs w:val="28"/>
        </w:rPr>
      </w:pPr>
    </w:p>
    <w:p w:rsidR="0095277E" w:rsidRDefault="0095277E" w:rsidP="00AC580C">
      <w:pPr>
        <w:spacing w:line="240" w:lineRule="auto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95277E" w:rsidRPr="00F64A4B" w:rsidRDefault="0095277E" w:rsidP="0095277E">
      <w:pPr>
        <w:spacing w:line="240" w:lineRule="auto"/>
        <w:ind w:firstLine="708"/>
        <w:contextualSpacing/>
        <w:rPr>
          <w:b/>
          <w:sz w:val="28"/>
          <w:szCs w:val="28"/>
          <w:u w:val="single"/>
        </w:rPr>
      </w:pPr>
      <w:r w:rsidRPr="0095277E">
        <w:rPr>
          <w:b/>
          <w:sz w:val="28"/>
          <w:szCs w:val="28"/>
        </w:rPr>
        <w:t xml:space="preserve">   </w:t>
      </w:r>
      <w:r w:rsidR="00AC580C">
        <w:rPr>
          <w:b/>
          <w:sz w:val="28"/>
          <w:szCs w:val="28"/>
        </w:rPr>
        <w:t xml:space="preserve">   </w:t>
      </w:r>
      <w:r w:rsidRPr="00F64A4B">
        <w:rPr>
          <w:b/>
          <w:sz w:val="28"/>
          <w:szCs w:val="28"/>
          <w:u w:val="single"/>
        </w:rPr>
        <w:t>Wichtig!!!</w:t>
      </w:r>
    </w:p>
    <w:p w:rsidR="0095277E" w:rsidRDefault="0095277E" w:rsidP="0095277E">
      <w:pPr>
        <w:spacing w:line="240" w:lineRule="auto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E665D8">
        <w:rPr>
          <w:b/>
          <w:sz w:val="28"/>
          <w:szCs w:val="28"/>
        </w:rPr>
        <w:t>Bitte bestätigen Sie uns den genauen Lieferterm</w:t>
      </w:r>
      <w:r>
        <w:rPr>
          <w:b/>
          <w:sz w:val="28"/>
          <w:szCs w:val="28"/>
        </w:rPr>
        <w:t>in und die kostenlose</w:t>
      </w:r>
    </w:p>
    <w:p w:rsidR="0095277E" w:rsidRPr="00E665D8" w:rsidRDefault="0095277E" w:rsidP="0095277E">
      <w:pPr>
        <w:spacing w:line="240" w:lineRule="auto"/>
        <w:ind w:firstLine="708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Rücknahme kurzfristig schriftlich.</w:t>
      </w:r>
    </w:p>
    <w:p w:rsidR="0095277E" w:rsidRDefault="0095277E" w:rsidP="0095277E">
      <w:pPr>
        <w:spacing w:line="240" w:lineRule="auto"/>
        <w:contextualSpacing/>
        <w:rPr>
          <w:b/>
          <w:sz w:val="24"/>
          <w:szCs w:val="24"/>
        </w:rPr>
      </w:pPr>
    </w:p>
    <w:p w:rsidR="0095277E" w:rsidRPr="008260E6" w:rsidRDefault="0095277E" w:rsidP="0095277E">
      <w:pPr>
        <w:spacing w:line="240" w:lineRule="auto"/>
        <w:contextualSpacing/>
        <w:rPr>
          <w:b/>
          <w:sz w:val="24"/>
          <w:szCs w:val="24"/>
        </w:rPr>
      </w:pPr>
    </w:p>
    <w:p w:rsidR="0095277E" w:rsidRPr="008260E6" w:rsidRDefault="0095277E" w:rsidP="0095277E">
      <w:pPr>
        <w:spacing w:line="240" w:lineRule="auto"/>
        <w:contextualSpacing/>
        <w:rPr>
          <w:sz w:val="24"/>
          <w:szCs w:val="24"/>
        </w:rPr>
      </w:pPr>
    </w:p>
    <w:p w:rsidR="0095277E" w:rsidRPr="008260E6" w:rsidRDefault="0095277E" w:rsidP="0095277E">
      <w:pPr>
        <w:spacing w:line="240" w:lineRule="auto"/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8260E6">
        <w:rPr>
          <w:sz w:val="24"/>
          <w:szCs w:val="24"/>
        </w:rPr>
        <w:t>Mit freundlichen Grüßen</w:t>
      </w:r>
    </w:p>
    <w:p w:rsidR="00AC580C" w:rsidRDefault="00912066" w:rsidP="00EB4CC9">
      <w:pPr>
        <w:ind w:left="1134" w:right="-2"/>
        <w:contextualSpacing/>
      </w:pPr>
      <w:r>
        <w:t>Ulrike Bamman</w:t>
      </w:r>
      <w:r w:rsidR="00E60E88">
        <w:t>n</w:t>
      </w:r>
    </w:p>
    <w:p w:rsidR="00E60E88" w:rsidRDefault="00E60E88" w:rsidP="00EB4CC9">
      <w:pPr>
        <w:ind w:left="1134" w:right="-2"/>
        <w:contextualSpacing/>
      </w:pPr>
      <w:bookmarkStart w:id="0" w:name="_GoBack"/>
      <w:bookmarkEnd w:id="0"/>
    </w:p>
    <w:sectPr w:rsidR="00E60E88" w:rsidSect="00C06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851" w:bottom="1134" w:left="284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9E0" w:rsidRDefault="00E249E0" w:rsidP="000424EB">
      <w:pPr>
        <w:spacing w:after="0" w:line="240" w:lineRule="auto"/>
      </w:pPr>
      <w:r>
        <w:separator/>
      </w:r>
    </w:p>
  </w:endnote>
  <w:endnote w:type="continuationSeparator" w:id="0">
    <w:p w:rsidR="00E249E0" w:rsidRDefault="00E249E0" w:rsidP="000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FC4" w:rsidRDefault="00EA5FC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DC0" w:rsidRDefault="00834DC0" w:rsidP="003B277D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Bankverbindung: Sparkasse Rotenburg-Bremervörde IBAN: DE68241512350000403196 BIC: BRLADE21ROB</w:t>
    </w:r>
  </w:p>
  <w:p w:rsidR="00834DC0" w:rsidRPr="00834DC0" w:rsidRDefault="00834DC0" w:rsidP="003B277D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Telefon: 04281 – 3679  Telefax: 04281 – 6682</w:t>
    </w:r>
  </w:p>
  <w:p w:rsidR="00834DC0" w:rsidRPr="00834DC0" w:rsidRDefault="009C7143" w:rsidP="003B277D">
    <w:pPr>
      <w:pStyle w:val="Fuzeile"/>
      <w:jc w:val="center"/>
      <w:rPr>
        <w:sz w:val="16"/>
        <w:szCs w:val="16"/>
      </w:rPr>
    </w:pPr>
    <w:r>
      <w:rPr>
        <w:sz w:val="16"/>
        <w:szCs w:val="16"/>
      </w:rPr>
      <w:t>Steuernummer: 52-210-16008</w:t>
    </w:r>
    <w:r w:rsidR="00834DC0" w:rsidRPr="00834DC0">
      <w:rPr>
        <w:sz w:val="16"/>
        <w:szCs w:val="16"/>
      </w:rPr>
      <w:t xml:space="preserve"> USt-IdNr.: DE116922243  Eingetragen beim AG Tostedt HRB 120056</w:t>
    </w:r>
  </w:p>
  <w:p w:rsidR="00834DC0" w:rsidRPr="00834DC0" w:rsidRDefault="00834DC0" w:rsidP="003B277D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Geschäftsführer: Reiner Bammann * info@estrich-bammann.de</w:t>
    </w:r>
  </w:p>
  <w:p w:rsidR="00834DC0" w:rsidRPr="00834DC0" w:rsidRDefault="00834DC0" w:rsidP="003B277D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Reklamationen innerhalb 8 Tagen. Bei späterer Zahlung werden Verzugszinsen berechnet. Aufmaß, Ausführung,</w:t>
    </w:r>
  </w:p>
  <w:p w:rsidR="00834DC0" w:rsidRPr="00834DC0" w:rsidRDefault="00834DC0" w:rsidP="003B277D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Abrechnung und Gewährleistung nach VOB *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E3" w:rsidRDefault="00C067E3" w:rsidP="00C067E3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Bankverbindung: Sparkasse Rotenburg-Bremervörde IBAN: DE68241512350000403196 BIC: BRLADE21ROB</w:t>
    </w:r>
  </w:p>
  <w:p w:rsidR="00C067E3" w:rsidRPr="00834DC0" w:rsidRDefault="00C067E3" w:rsidP="00C067E3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Telefon: 04281 – 3679  Telefax: 04281 – 6682</w:t>
    </w:r>
  </w:p>
  <w:p w:rsidR="00C067E3" w:rsidRPr="00834DC0" w:rsidRDefault="00EA5FC4" w:rsidP="00C067E3">
    <w:pPr>
      <w:pStyle w:val="Fuzeile"/>
      <w:jc w:val="center"/>
      <w:rPr>
        <w:sz w:val="16"/>
        <w:szCs w:val="16"/>
      </w:rPr>
    </w:pPr>
    <w:r>
      <w:rPr>
        <w:sz w:val="16"/>
        <w:szCs w:val="16"/>
      </w:rPr>
      <w:t>Steuernummer: 52-210-16008</w:t>
    </w:r>
    <w:r w:rsidR="00C067E3" w:rsidRPr="00834DC0">
      <w:rPr>
        <w:sz w:val="16"/>
        <w:szCs w:val="16"/>
      </w:rPr>
      <w:t xml:space="preserve"> USt-IdNr.: DE116922243  Eingetragen beim AG Tostedt HRB 120056</w:t>
    </w:r>
  </w:p>
  <w:p w:rsidR="00C067E3" w:rsidRPr="00834DC0" w:rsidRDefault="00C067E3" w:rsidP="00C067E3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Geschäftsführer: Reiner Bammann * info@estrich-bammann.de</w:t>
    </w:r>
  </w:p>
  <w:p w:rsidR="00C067E3" w:rsidRPr="00834DC0" w:rsidRDefault="00C067E3" w:rsidP="00C067E3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Reklamationen innerhalb 8 Tagen. Bei späterer Zahlung werden Verzugszinsen berechnet. Aufmaß, Ausführung,</w:t>
    </w:r>
  </w:p>
  <w:p w:rsidR="00C067E3" w:rsidRPr="00C067E3" w:rsidRDefault="00C067E3" w:rsidP="00C067E3">
    <w:pPr>
      <w:pStyle w:val="Fuzeile"/>
      <w:jc w:val="center"/>
      <w:rPr>
        <w:sz w:val="16"/>
        <w:szCs w:val="16"/>
      </w:rPr>
    </w:pPr>
    <w:r w:rsidRPr="00834DC0">
      <w:rPr>
        <w:sz w:val="16"/>
        <w:szCs w:val="16"/>
      </w:rPr>
      <w:t>Abrechnung und Gewährleistung nach VOB 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9E0" w:rsidRDefault="00E249E0" w:rsidP="000424EB">
      <w:pPr>
        <w:spacing w:after="0" w:line="240" w:lineRule="auto"/>
      </w:pPr>
      <w:r>
        <w:separator/>
      </w:r>
    </w:p>
  </w:footnote>
  <w:footnote w:type="continuationSeparator" w:id="0">
    <w:p w:rsidR="00E249E0" w:rsidRDefault="00E249E0" w:rsidP="0004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FC4" w:rsidRDefault="00EA5FC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EB" w:rsidRDefault="000424EB">
    <w:pPr>
      <w:pStyle w:val="Kopfzeile"/>
      <w:rPr>
        <w:noProof/>
        <w:lang w:eastAsia="de-DE"/>
      </w:rPr>
    </w:pPr>
  </w:p>
  <w:p w:rsidR="00BD2499" w:rsidRDefault="00BD2499">
    <w:pPr>
      <w:pStyle w:val="Kopfzeile"/>
      <w:rPr>
        <w:noProof/>
        <w:lang w:eastAsia="de-DE"/>
      </w:rPr>
    </w:pPr>
  </w:p>
  <w:p w:rsidR="00BD2499" w:rsidRDefault="00BD2499">
    <w:pPr>
      <w:pStyle w:val="Kopfzeile"/>
    </w:pPr>
  </w:p>
  <w:p w:rsidR="003B277D" w:rsidRPr="00834DC0" w:rsidRDefault="003B277D">
    <w:pPr>
      <w:pStyle w:val="Kopfzeile"/>
      <w:rPr>
        <w:sz w:val="16"/>
        <w:szCs w:val="16"/>
        <w:u w:val="single"/>
      </w:rPr>
    </w:pPr>
    <w:r w:rsidRPr="003B277D">
      <w:rPr>
        <w:sz w:val="14"/>
        <w:szCs w:val="14"/>
      </w:rPr>
      <w:t xml:space="preserve"> </w:t>
    </w:r>
    <w:r w:rsidR="00F63EF1" w:rsidRPr="003B277D">
      <w:rPr>
        <w:sz w:val="14"/>
        <w:szCs w:val="14"/>
      </w:rPr>
      <w:t xml:space="preserve">                </w:t>
    </w:r>
    <w:r>
      <w:rPr>
        <w:sz w:val="14"/>
        <w:szCs w:val="14"/>
      </w:rPr>
      <w:t xml:space="preserve">      </w:t>
    </w:r>
    <w:r w:rsidR="00020AC8">
      <w:rPr>
        <w:sz w:val="14"/>
        <w:szCs w:val="14"/>
      </w:rPr>
      <w:t xml:space="preserve">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7E3" w:rsidRDefault="00C067E3">
    <w:pPr>
      <w:pStyle w:val="Kopfzeile"/>
    </w:pPr>
    <w:r>
      <w:rPr>
        <w:noProof/>
        <w:lang w:eastAsia="de-DE"/>
      </w:rPr>
      <w:drawing>
        <wp:inline distT="0" distB="0" distL="0" distR="0" wp14:anchorId="0285C7B4" wp14:editId="614AF192">
          <wp:extent cx="7286625" cy="1641875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bo_kopf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7302" cy="1642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9E0"/>
    <w:rsid w:val="00020AC8"/>
    <w:rsid w:val="000424EB"/>
    <w:rsid w:val="00297D00"/>
    <w:rsid w:val="002E651E"/>
    <w:rsid w:val="00326AD8"/>
    <w:rsid w:val="003B277D"/>
    <w:rsid w:val="0047628A"/>
    <w:rsid w:val="005531BE"/>
    <w:rsid w:val="0067068E"/>
    <w:rsid w:val="0074103A"/>
    <w:rsid w:val="007C7340"/>
    <w:rsid w:val="00834DC0"/>
    <w:rsid w:val="008433B1"/>
    <w:rsid w:val="00903E14"/>
    <w:rsid w:val="00912066"/>
    <w:rsid w:val="00920918"/>
    <w:rsid w:val="0095277E"/>
    <w:rsid w:val="009C7143"/>
    <w:rsid w:val="00A31628"/>
    <w:rsid w:val="00A36039"/>
    <w:rsid w:val="00AC580C"/>
    <w:rsid w:val="00BD2499"/>
    <w:rsid w:val="00C067E3"/>
    <w:rsid w:val="00C5610B"/>
    <w:rsid w:val="00CA0D63"/>
    <w:rsid w:val="00D53E03"/>
    <w:rsid w:val="00E249E0"/>
    <w:rsid w:val="00E60E88"/>
    <w:rsid w:val="00EA5FC4"/>
    <w:rsid w:val="00EB4CC9"/>
    <w:rsid w:val="00F63EF1"/>
    <w:rsid w:val="00F64A4B"/>
    <w:rsid w:val="00FA6518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4E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4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24EB"/>
  </w:style>
  <w:style w:type="paragraph" w:styleId="Fuzeile">
    <w:name w:val="footer"/>
    <w:basedOn w:val="Standard"/>
    <w:link w:val="FuzeileZchn"/>
    <w:uiPriority w:val="99"/>
    <w:unhideWhenUsed/>
    <w:rsid w:val="0004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2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2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24E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4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24EB"/>
  </w:style>
  <w:style w:type="paragraph" w:styleId="Fuzeile">
    <w:name w:val="footer"/>
    <w:basedOn w:val="Standard"/>
    <w:link w:val="FuzeileZchn"/>
    <w:uiPriority w:val="99"/>
    <w:unhideWhenUsed/>
    <w:rsid w:val="00042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Benthack%20GmbH\ISO%20Bestellung%20blanco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ISO Bestellung blanco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Gerda Manstein</dc:creator>
  <cp:lastModifiedBy>Gerda Manstein</cp:lastModifiedBy>
  <cp:revision>5</cp:revision>
  <cp:lastPrinted>2016-04-21T14:39:00Z</cp:lastPrinted>
  <dcterms:created xsi:type="dcterms:W3CDTF">2016-06-10T09:06:00Z</dcterms:created>
  <dcterms:modified xsi:type="dcterms:W3CDTF">2016-06-10T09:15:00Z</dcterms:modified>
</cp:coreProperties>
</file>