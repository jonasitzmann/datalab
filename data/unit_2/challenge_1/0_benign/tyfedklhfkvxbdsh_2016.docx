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A7" w:rsidRDefault="00647048" w:rsidP="005562FC">
      <w:pPr>
        <w:pStyle w:val="Puesto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A98C59" wp14:editId="6A79DCF7">
            <wp:simplePos x="0" y="0"/>
            <wp:positionH relativeFrom="column">
              <wp:posOffset>4838700</wp:posOffset>
            </wp:positionH>
            <wp:positionV relativeFrom="paragraph">
              <wp:posOffset>0</wp:posOffset>
            </wp:positionV>
            <wp:extent cx="1278255" cy="170434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0122-WA00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FF7">
        <w:rPr>
          <w:noProof/>
        </w:rPr>
        <w:t xml:space="preserve"> </w:t>
      </w:r>
      <w:sdt>
        <w:sdtPr>
          <w:rPr>
            <w:noProof/>
          </w:rPr>
          <w:alias w:val="Su nombre"/>
          <w:tag w:val=""/>
          <w:id w:val="1246310863"/>
          <w:placeholder>
            <w:docPart w:val="3DBDB1961BB342F89FEED79F2F6005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B60FF">
            <w:rPr>
              <w:noProof/>
              <w:lang w:val="es-PA"/>
            </w:rPr>
            <w:t xml:space="preserve">Lesbia </w:t>
          </w:r>
          <w:r w:rsidR="00182CEB">
            <w:rPr>
              <w:noProof/>
              <w:lang w:val="es-PA"/>
            </w:rPr>
            <w:t>Marì</w:t>
          </w:r>
          <w:r w:rsidR="00695C08">
            <w:rPr>
              <w:noProof/>
              <w:lang w:val="es-PA"/>
            </w:rPr>
            <w:t>a Obando</w:t>
          </w:r>
        </w:sdtContent>
      </w:sdt>
      <w:r w:rsidR="000228F9">
        <w:rPr>
          <w:noProof/>
        </w:rPr>
        <w:t xml:space="preserve"> Hernández</w:t>
      </w:r>
    </w:p>
    <w:p w:rsidR="004967A7" w:rsidRDefault="00D76601" w:rsidP="00625E51">
      <w:pPr>
        <w:spacing w:after="0"/>
        <w:jc w:val="center"/>
        <w:rPr>
          <w:noProof/>
        </w:rPr>
      </w:pPr>
      <w:sdt>
        <w:sdtPr>
          <w:rPr>
            <w:noProof/>
          </w:rPr>
          <w:alias w:val="Dirección"/>
          <w:tag w:val=""/>
          <w:id w:val="-593780209"/>
          <w:placeholder>
            <w:docPart w:val="DB4E29780A3146A48B7F4580C33036F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46107">
            <w:rPr>
              <w:noProof/>
            </w:rPr>
            <w:t>La Chorrera</w:t>
          </w:r>
          <w:r w:rsidR="008B60FF">
            <w:rPr>
              <w:noProof/>
            </w:rPr>
            <w:t xml:space="preserve">, El Coco, 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alias w:val="Teléfono"/>
          <w:tag w:val=""/>
          <w:id w:val="-1416317146"/>
          <w:placeholder>
            <w:docPart w:val="59C58F04610247C2AFF1D60F7F66D79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B60FF">
            <w:rPr>
              <w:noProof/>
            </w:rPr>
            <w:t>6960-3316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alias w:val="Correo electrónico"/>
          <w:tag w:val=""/>
          <w:id w:val="-391963670"/>
          <w:placeholder>
            <w:docPart w:val="F0D36A687BC349A5AE48BCFFECEA8A6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85C83">
            <w:rPr>
              <w:noProof/>
            </w:rPr>
            <w:t>lmoh04</w:t>
          </w:r>
          <w:r w:rsidR="00D46107">
            <w:rPr>
              <w:noProof/>
            </w:rPr>
            <w:t>@hotmail.com</w:t>
          </w:r>
        </w:sdtContent>
      </w:sdt>
    </w:p>
    <w:p w:rsidR="005562FC" w:rsidRDefault="005562FC" w:rsidP="005562FC">
      <w:pPr>
        <w:pStyle w:val="Encabezadodelaseccin"/>
        <w:spacing w:before="600" w:after="0"/>
        <w:rPr>
          <w:noProof/>
        </w:rPr>
      </w:pPr>
      <w:r>
        <w:rPr>
          <w:noProof/>
        </w:rPr>
        <w:t>Datos Generales</w:t>
      </w:r>
    </w:p>
    <w:p w:rsidR="005562FC" w:rsidRPr="005562FC" w:rsidRDefault="005562FC" w:rsidP="005562FC">
      <w:pPr>
        <w:spacing w:after="0"/>
      </w:pPr>
    </w:p>
    <w:p w:rsidR="005562FC" w:rsidRDefault="005562FC" w:rsidP="000228F9">
      <w:pPr>
        <w:spacing w:after="0"/>
      </w:pPr>
      <w:r>
        <w:t xml:space="preserve">Fecha de nacimiento: </w:t>
      </w:r>
      <w:r w:rsidR="008B60FF">
        <w:t xml:space="preserve">4 </w:t>
      </w:r>
      <w:r w:rsidR="000228F9">
        <w:t xml:space="preserve"> de </w:t>
      </w:r>
      <w:r w:rsidR="008B60FF">
        <w:t xml:space="preserve"> septiembre </w:t>
      </w:r>
      <w:r w:rsidR="000228F9">
        <w:t>de 1995</w:t>
      </w:r>
    </w:p>
    <w:p w:rsidR="005562FC" w:rsidRDefault="005562FC" w:rsidP="005562FC">
      <w:pPr>
        <w:spacing w:after="0"/>
      </w:pPr>
      <w:r>
        <w:t>E</w:t>
      </w:r>
      <w:r w:rsidR="000228F9">
        <w:t>stado civil: soltera</w:t>
      </w:r>
    </w:p>
    <w:p w:rsidR="005562FC" w:rsidRDefault="005562FC" w:rsidP="005562FC">
      <w:pPr>
        <w:spacing w:after="0"/>
      </w:pPr>
      <w:r>
        <w:t>Nacionalidad: panameña</w:t>
      </w:r>
    </w:p>
    <w:p w:rsidR="00625E51" w:rsidRDefault="008B60FF" w:rsidP="005562FC">
      <w:pPr>
        <w:spacing w:after="0"/>
      </w:pPr>
      <w:r>
        <w:t xml:space="preserve">Cédula: </w:t>
      </w:r>
      <w:r w:rsidRPr="008B60FF">
        <w:t>8-896-1999</w:t>
      </w:r>
    </w:p>
    <w:p w:rsidR="005562FC" w:rsidRPr="005562FC" w:rsidRDefault="005562FC" w:rsidP="005562FC">
      <w:pPr>
        <w:spacing w:after="0"/>
      </w:pPr>
    </w:p>
    <w:p w:rsidR="005562FC" w:rsidRPr="005562FC" w:rsidRDefault="00C51C5F" w:rsidP="005562FC">
      <w:pPr>
        <w:pStyle w:val="Encabezadodelaseccin"/>
        <w:spacing w:before="0" w:after="0"/>
        <w:rPr>
          <w:noProof/>
        </w:rPr>
      </w:pPr>
      <w:r>
        <w:rPr>
          <w:noProof/>
        </w:rPr>
        <w:t>Objetivo</w:t>
      </w:r>
    </w:p>
    <w:p w:rsidR="008B60FF" w:rsidRDefault="00FA15F1" w:rsidP="008B60FF">
      <w:pPr>
        <w:pStyle w:val="Listaconvietas"/>
        <w:numPr>
          <w:ilvl w:val="0"/>
          <w:numId w:val="0"/>
        </w:numPr>
        <w:spacing w:after="0"/>
        <w:ind w:left="144" w:hanging="144"/>
        <w:rPr>
          <w:noProof/>
        </w:rPr>
      </w:pPr>
      <w:r>
        <w:rPr>
          <w:noProof/>
        </w:rPr>
        <w:t xml:space="preserve">Obtener una oportunidad laboral para pertenecer a su equipo de trabajo con el fin de </w:t>
      </w:r>
      <w:r w:rsidR="008B60FF">
        <w:rPr>
          <w:noProof/>
        </w:rPr>
        <w:t>cumplir con los objetivos de su</w:t>
      </w:r>
    </w:p>
    <w:p w:rsidR="008B60FF" w:rsidRDefault="00FA15F1" w:rsidP="008B60FF">
      <w:pPr>
        <w:pStyle w:val="Listaconvietas"/>
        <w:numPr>
          <w:ilvl w:val="0"/>
          <w:numId w:val="0"/>
        </w:numPr>
        <w:spacing w:after="0"/>
        <w:ind w:left="144" w:hanging="144"/>
        <w:rPr>
          <w:noProof/>
        </w:rPr>
      </w:pPr>
      <w:r>
        <w:rPr>
          <w:noProof/>
        </w:rPr>
        <w:t>empresa. A cambio ofrezco una mente sana y creativa, pero ante todo responsabilidad, hones</w:t>
      </w:r>
      <w:r w:rsidR="008B60FF">
        <w:rPr>
          <w:noProof/>
        </w:rPr>
        <w:t>tidad, iniciativa, respeto y mi</w:t>
      </w:r>
    </w:p>
    <w:p w:rsidR="004967A7" w:rsidRDefault="00FA15F1" w:rsidP="008B60FF">
      <w:pPr>
        <w:pStyle w:val="Listaconvietas"/>
        <w:numPr>
          <w:ilvl w:val="0"/>
          <w:numId w:val="0"/>
        </w:numPr>
        <w:spacing w:after="0"/>
        <w:ind w:left="144" w:hanging="144"/>
        <w:rPr>
          <w:noProof/>
        </w:rPr>
      </w:pPr>
      <w:r>
        <w:rPr>
          <w:noProof/>
        </w:rPr>
        <w:t>mejor voluntad de colaborar siempre.</w:t>
      </w:r>
    </w:p>
    <w:p w:rsidR="005562FC" w:rsidRDefault="005562FC" w:rsidP="005562FC">
      <w:pPr>
        <w:pStyle w:val="Listaconvietas"/>
        <w:numPr>
          <w:ilvl w:val="0"/>
          <w:numId w:val="0"/>
        </w:numPr>
        <w:spacing w:after="0"/>
        <w:ind w:left="144"/>
        <w:rPr>
          <w:noProof/>
        </w:rPr>
      </w:pPr>
    </w:p>
    <w:p w:rsidR="00B0764D" w:rsidRPr="00B0764D" w:rsidRDefault="00C51C5F" w:rsidP="00B0764D">
      <w:pPr>
        <w:pStyle w:val="Encabezadodelaseccin"/>
        <w:spacing w:before="0" w:after="0"/>
        <w:rPr>
          <w:noProof/>
        </w:rPr>
      </w:pPr>
      <w:r>
        <w:rPr>
          <w:noProof/>
        </w:rPr>
        <w:t>Educación</w:t>
      </w:r>
    </w:p>
    <w:p w:rsidR="00B0764D" w:rsidRDefault="00B0764D" w:rsidP="00B0764D">
      <w:pPr>
        <w:pStyle w:val="Prrafodelista"/>
        <w:numPr>
          <w:ilvl w:val="0"/>
          <w:numId w:val="14"/>
        </w:numPr>
        <w:jc w:val="both"/>
        <w:rPr>
          <w:b/>
        </w:rPr>
      </w:pPr>
      <w:r w:rsidRPr="00B0764D">
        <w:rPr>
          <w:b/>
        </w:rPr>
        <w:t>UNIVERSIDAD DE PANAMA</w:t>
      </w:r>
      <w:r>
        <w:rPr>
          <w:b/>
        </w:rPr>
        <w:t xml:space="preserve"> | </w:t>
      </w:r>
      <w:bookmarkStart w:id="0" w:name="_GoBack"/>
      <w:bookmarkEnd w:id="0"/>
      <w:r w:rsidRPr="00B0764D">
        <w:rPr>
          <w:b/>
        </w:rPr>
        <w:t xml:space="preserve"> PRIMER SEMESTRE EN ADMINISTRACION DE EMPRESA CON ENFASIS EN FINANZA Y NEGOCIOS INTERNACIONALES</w:t>
      </w:r>
    </w:p>
    <w:p w:rsidR="00B0764D" w:rsidRPr="00B0764D" w:rsidRDefault="00B0764D" w:rsidP="00B0764D">
      <w:pPr>
        <w:pStyle w:val="Prrafodelista"/>
        <w:jc w:val="both"/>
        <w:rPr>
          <w:b/>
        </w:rPr>
      </w:pPr>
    </w:p>
    <w:p w:rsidR="00625E51" w:rsidRPr="00625E51" w:rsidRDefault="00AE026A" w:rsidP="00625E51">
      <w:pPr>
        <w:pStyle w:val="Prrafodelista"/>
        <w:numPr>
          <w:ilvl w:val="0"/>
          <w:numId w:val="9"/>
        </w:numPr>
      </w:pPr>
      <w:r>
        <w:t>SECUNDARIA:</w:t>
      </w:r>
    </w:p>
    <w:p w:rsidR="004967A7" w:rsidRDefault="008A67E0" w:rsidP="000D4053">
      <w:pPr>
        <w:pStyle w:val="Subseccin"/>
        <w:numPr>
          <w:ilvl w:val="0"/>
          <w:numId w:val="8"/>
        </w:numPr>
        <w:spacing w:before="100" w:after="0"/>
        <w:rPr>
          <w:noProof/>
        </w:rPr>
      </w:pPr>
      <w:r>
        <w:rPr>
          <w:noProof/>
        </w:rPr>
        <w:t xml:space="preserve">Instituto Tecnológico </w:t>
      </w:r>
      <w:r w:rsidR="00695C08">
        <w:rPr>
          <w:noProof/>
        </w:rPr>
        <w:t>ciencia, letra,  Comercio Y  Programación |  bachiller en comercio  con especializacion en contabilidad y progamacion| 2014</w:t>
      </w:r>
    </w:p>
    <w:p w:rsidR="000D4053" w:rsidRDefault="000D4053" w:rsidP="000D4053">
      <w:pPr>
        <w:pStyle w:val="Prrafodelista"/>
        <w:numPr>
          <w:ilvl w:val="0"/>
          <w:numId w:val="8"/>
        </w:numPr>
        <w:rPr>
          <w:b/>
          <w:bCs/>
          <w:caps/>
          <w:noProof/>
          <w:color w:val="262626" w:themeColor="text1" w:themeTint="D9"/>
        </w:rPr>
      </w:pPr>
      <w:r w:rsidRPr="000D4053">
        <w:rPr>
          <w:b/>
          <w:bCs/>
          <w:caps/>
          <w:noProof/>
          <w:color w:val="262626" w:themeColor="text1" w:themeTint="D9"/>
        </w:rPr>
        <w:t>INSTITUTO TECNOLÓGICO CIENCIA, LETRA,  COMERCIO Y  PROGRAMACIÓN |  CERTIFICADO  DE EDUCION BASICA GENERAL| 2010</w:t>
      </w:r>
    </w:p>
    <w:p w:rsidR="000D4053" w:rsidRDefault="000D4053" w:rsidP="000D4053">
      <w:pPr>
        <w:pStyle w:val="Prrafodelista"/>
        <w:numPr>
          <w:ilvl w:val="0"/>
          <w:numId w:val="8"/>
        </w:numPr>
        <w:rPr>
          <w:b/>
          <w:bCs/>
          <w:caps/>
          <w:noProof/>
          <w:color w:val="262626" w:themeColor="text1" w:themeTint="D9"/>
        </w:rPr>
      </w:pPr>
      <w:r w:rsidRPr="000D4053">
        <w:rPr>
          <w:b/>
          <w:bCs/>
          <w:caps/>
          <w:noProof/>
          <w:color w:val="262626" w:themeColor="text1" w:themeTint="D9"/>
        </w:rPr>
        <w:t>PRIMER CICLO BALBOA | 2 AÑO | 2009</w:t>
      </w:r>
    </w:p>
    <w:p w:rsidR="00AE026A" w:rsidRPr="000D4053" w:rsidRDefault="00AE026A" w:rsidP="00AE026A">
      <w:pPr>
        <w:pStyle w:val="Prrafodelista"/>
        <w:rPr>
          <w:b/>
          <w:bCs/>
          <w:caps/>
          <w:noProof/>
          <w:color w:val="262626" w:themeColor="text1" w:themeTint="D9"/>
        </w:rPr>
      </w:pPr>
    </w:p>
    <w:p w:rsidR="000D4053" w:rsidRDefault="00AE026A" w:rsidP="00AE026A">
      <w:pPr>
        <w:pStyle w:val="Prrafodelista"/>
        <w:numPr>
          <w:ilvl w:val="0"/>
          <w:numId w:val="9"/>
        </w:numPr>
        <w:rPr>
          <w:bCs/>
          <w:caps/>
          <w:noProof/>
          <w:color w:val="262626" w:themeColor="text1" w:themeTint="D9"/>
        </w:rPr>
      </w:pPr>
      <w:r w:rsidRPr="00AE026A">
        <w:rPr>
          <w:bCs/>
          <w:caps/>
          <w:noProof/>
          <w:color w:val="262626" w:themeColor="text1" w:themeTint="D9"/>
        </w:rPr>
        <w:t>primaria:</w:t>
      </w:r>
    </w:p>
    <w:p w:rsidR="00AE026A" w:rsidRDefault="00AE026A" w:rsidP="00AE026A">
      <w:pPr>
        <w:pStyle w:val="Prrafodelista"/>
        <w:rPr>
          <w:bCs/>
          <w:caps/>
          <w:noProof/>
          <w:color w:val="262626" w:themeColor="text1" w:themeTint="D9"/>
        </w:rPr>
      </w:pPr>
    </w:p>
    <w:p w:rsidR="00AE026A" w:rsidRPr="00AE026A" w:rsidRDefault="00AE026A" w:rsidP="00AE026A">
      <w:pPr>
        <w:pStyle w:val="Prrafodelista"/>
        <w:numPr>
          <w:ilvl w:val="0"/>
          <w:numId w:val="11"/>
        </w:numPr>
        <w:rPr>
          <w:b/>
          <w:bCs/>
          <w:caps/>
          <w:noProof/>
          <w:color w:val="262626" w:themeColor="text1" w:themeTint="D9"/>
        </w:rPr>
      </w:pPr>
      <w:r w:rsidRPr="00AE026A">
        <w:rPr>
          <w:b/>
          <w:bCs/>
          <w:noProof/>
          <w:color w:val="262626" w:themeColor="text1" w:themeTint="D9"/>
        </w:rPr>
        <w:t>CENTRO BASICO GENERAL EL COCO | 6TO GRADO | 2007</w:t>
      </w:r>
    </w:p>
    <w:p w:rsidR="004967A7" w:rsidRDefault="00C51C5F" w:rsidP="00695C08">
      <w:pPr>
        <w:pStyle w:val="Encabezadodelaseccin"/>
        <w:spacing w:before="0" w:after="0"/>
        <w:rPr>
          <w:noProof/>
        </w:rPr>
      </w:pPr>
      <w:r>
        <w:rPr>
          <w:noProof/>
        </w:rPr>
        <w:t>Conocimientos y habilidades</w:t>
      </w:r>
    </w:p>
    <w:p w:rsidR="004967A7" w:rsidRDefault="00FA15F1" w:rsidP="005562FC">
      <w:pPr>
        <w:pStyle w:val="Subseccin"/>
        <w:spacing w:after="0"/>
        <w:rPr>
          <w:noProof/>
        </w:rPr>
      </w:pPr>
      <w:r>
        <w:rPr>
          <w:noProof/>
        </w:rPr>
        <w:t xml:space="preserve">computación </w:t>
      </w:r>
    </w:p>
    <w:p w:rsidR="004967A7" w:rsidRPr="00E85C83" w:rsidRDefault="00FA15F1" w:rsidP="00695C08">
      <w:pPr>
        <w:pStyle w:val="Listaconvietas"/>
        <w:numPr>
          <w:ilvl w:val="0"/>
          <w:numId w:val="7"/>
        </w:numPr>
        <w:spacing w:after="0"/>
        <w:rPr>
          <w:noProof/>
          <w:lang w:val="en-US"/>
        </w:rPr>
      </w:pPr>
      <w:r w:rsidRPr="00E85C83">
        <w:rPr>
          <w:noProof/>
          <w:lang w:val="en-US"/>
        </w:rPr>
        <w:t xml:space="preserve">Uso de </w:t>
      </w:r>
      <w:r w:rsidR="00695C08" w:rsidRPr="00E85C83">
        <w:rPr>
          <w:noProof/>
          <w:lang w:val="en-US"/>
        </w:rPr>
        <w:t>programas de microsoft office (</w:t>
      </w:r>
      <w:r w:rsidR="004C4F3A" w:rsidRPr="00E85C83">
        <w:rPr>
          <w:noProof/>
          <w:lang w:val="en-US"/>
        </w:rPr>
        <w:t>Wor</w:t>
      </w:r>
      <w:r w:rsidR="00E85C83">
        <w:rPr>
          <w:noProof/>
          <w:lang w:val="en-US"/>
        </w:rPr>
        <w:t>d, power point, excel,</w:t>
      </w:r>
      <w:r w:rsidR="004C4F3A" w:rsidRPr="00E85C83">
        <w:rPr>
          <w:noProof/>
          <w:lang w:val="en-US"/>
        </w:rPr>
        <w:t>)</w:t>
      </w:r>
    </w:p>
    <w:p w:rsidR="00695C08" w:rsidRDefault="00695C08" w:rsidP="005562FC">
      <w:pPr>
        <w:pStyle w:val="Encabezadodelaseccin"/>
        <w:spacing w:after="0"/>
        <w:rPr>
          <w:noProof/>
        </w:rPr>
      </w:pPr>
      <w:r>
        <w:rPr>
          <w:noProof/>
        </w:rPr>
        <w:t>Cursos y seminarios</w:t>
      </w:r>
    </w:p>
    <w:p w:rsidR="00695C08" w:rsidRPr="00695C08" w:rsidRDefault="000D4053" w:rsidP="00695C08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COMO SER EFICIENTE EN EL </w:t>
      </w:r>
      <w:r w:rsidR="00695C08" w:rsidRPr="00695C08">
        <w:rPr>
          <w:b/>
        </w:rPr>
        <w:t xml:space="preserve"> MANEJO BANCARIO</w:t>
      </w:r>
    </w:p>
    <w:p w:rsidR="004967A7" w:rsidRDefault="00C51C5F" w:rsidP="005562FC">
      <w:pPr>
        <w:pStyle w:val="Encabezadodelaseccin"/>
        <w:spacing w:after="0"/>
        <w:rPr>
          <w:noProof/>
        </w:rPr>
      </w:pPr>
      <w:r>
        <w:rPr>
          <w:noProof/>
        </w:rPr>
        <w:t>Experiencia</w:t>
      </w:r>
    </w:p>
    <w:sdt>
      <w:sdtPr>
        <w:rPr>
          <w:b w:val="0"/>
          <w:bCs w:val="0"/>
          <w:caps w:val="0"/>
          <w:noProof/>
          <w:color w:val="404040" w:themeColor="text1" w:themeTint="BF"/>
        </w:rPr>
        <w:id w:val="417760904"/>
      </w:sdtPr>
      <w:sdtEndPr>
        <w:rPr>
          <w:b/>
          <w:bCs/>
          <w:caps/>
          <w:color w:val="262626" w:themeColor="text1" w:themeTint="D9"/>
        </w:rPr>
      </w:sdtEndPr>
      <w:sdtContent>
        <w:sdt>
          <w:sdtPr>
            <w:rPr>
              <w:b w:val="0"/>
              <w:bCs w:val="0"/>
              <w:caps w:val="0"/>
              <w:noProof/>
              <w:color w:val="404040" w:themeColor="text1" w:themeTint="BF"/>
            </w:rPr>
            <w:id w:val="-1773932447"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E85C83" w:rsidRDefault="00695C08" w:rsidP="005562FC">
              <w:pPr>
                <w:pStyle w:val="Subseccin"/>
                <w:spacing w:after="0"/>
                <w:rPr>
                  <w:noProof/>
                </w:rPr>
              </w:pPr>
              <w:r w:rsidRPr="00695C08">
                <w:rPr>
                  <w:bCs w:val="0"/>
                  <w:caps w:val="0"/>
                  <w:noProof/>
                  <w:color w:val="404040" w:themeColor="text1" w:themeTint="BF"/>
                </w:rPr>
                <w:t xml:space="preserve">GLOBAL BANK </w:t>
              </w:r>
              <w:r w:rsidR="00C51C5F" w:rsidRPr="00695C08">
                <w:rPr>
                  <w:noProof/>
                </w:rPr>
                <w:t>| </w:t>
              </w:r>
              <w:r w:rsidRPr="00695C08">
                <w:rPr>
                  <w:noProof/>
                </w:rPr>
                <w:t xml:space="preserve"> práctica profesional de sexto año de colegio  </w:t>
              </w:r>
              <w:r w:rsidR="00C51C5F" w:rsidRPr="00695C08">
                <w:rPr>
                  <w:noProof/>
                </w:rPr>
                <w:t>| </w:t>
              </w:r>
              <w:r w:rsidR="00D46107" w:rsidRPr="00695C08">
                <w:rPr>
                  <w:noProof/>
                </w:rPr>
                <w:t>2</w:t>
              </w:r>
              <w:r w:rsidRPr="00695C08">
                <w:rPr>
                  <w:noProof/>
                </w:rPr>
                <w:t>014 (</w:t>
              </w:r>
              <w:r w:rsidR="004C4F3A" w:rsidRPr="00695C08">
                <w:rPr>
                  <w:noProof/>
                </w:rPr>
                <w:t>2 meses)</w:t>
              </w:r>
            </w:p>
            <w:p w:rsidR="004C4F3A" w:rsidRDefault="00E85C83" w:rsidP="005562FC">
              <w:pPr>
                <w:pStyle w:val="Subseccin"/>
                <w:spacing w:after="0"/>
                <w:rPr>
                  <w:noProof/>
                </w:rPr>
              </w:pPr>
              <w:r>
                <w:rPr>
                  <w:noProof/>
                </w:rPr>
                <w:t xml:space="preserve">GOMEZ MELA Y DE LA ROSA contadores publico y autorizados | </w:t>
              </w:r>
              <w:r w:rsidRPr="00E85C83">
                <w:rPr>
                  <w:noProof/>
                </w:rPr>
                <w:t xml:space="preserve">recepcionista </w:t>
              </w:r>
              <w:r w:rsidR="009A06EF">
                <w:rPr>
                  <w:noProof/>
                </w:rPr>
                <w:t xml:space="preserve">(10 </w:t>
              </w:r>
              <w:r>
                <w:rPr>
                  <w:noProof/>
                </w:rPr>
                <w:t>meces)</w:t>
              </w:r>
            </w:p>
          </w:sdtContent>
        </w:sdt>
      </w:sdtContent>
    </w:sdt>
    <w:p w:rsidR="004C4F3A" w:rsidRDefault="004C4F3A" w:rsidP="005562FC">
      <w:pPr>
        <w:pStyle w:val="Encabezadodelaseccin"/>
        <w:spacing w:after="0"/>
        <w:rPr>
          <w:noProof/>
        </w:rPr>
      </w:pPr>
      <w:r w:rsidRPr="004C4F3A">
        <w:rPr>
          <w:noProof/>
        </w:rPr>
        <w:t xml:space="preserve"> </w:t>
      </w:r>
      <w:r>
        <w:rPr>
          <w:noProof/>
        </w:rPr>
        <w:t>Referencias Personales</w:t>
      </w:r>
    </w:p>
    <w:p w:rsidR="004C4F3A" w:rsidRDefault="00695C08" w:rsidP="005562FC">
      <w:pPr>
        <w:spacing w:after="0"/>
      </w:pPr>
      <w:r>
        <w:t>Sr</w:t>
      </w:r>
      <w:r w:rsidR="00430A27">
        <w:t>a</w:t>
      </w:r>
      <w:r w:rsidR="000D4053">
        <w:t xml:space="preserve">. </w:t>
      </w:r>
      <w:proofErr w:type="spellStart"/>
      <w:r w:rsidR="00430A27">
        <w:t>Edilsa</w:t>
      </w:r>
      <w:proofErr w:type="spellEnd"/>
      <w:r w:rsidR="00430A27">
        <w:t xml:space="preserve"> de  Urriola             6448-2372</w:t>
      </w:r>
    </w:p>
    <w:p w:rsidR="004C4F3A" w:rsidRDefault="000D4053" w:rsidP="005562FC">
      <w:pPr>
        <w:spacing w:after="0"/>
      </w:pPr>
      <w:r>
        <w:t>Sr. Jorge candelaria                 6964-4460</w:t>
      </w:r>
    </w:p>
    <w:p w:rsidR="004C4F3A" w:rsidRPr="004C4F3A" w:rsidRDefault="000D4053" w:rsidP="005562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67A7" w:rsidRDefault="004967A7" w:rsidP="005562FC">
      <w:pPr>
        <w:pStyle w:val="Listaconvietas"/>
        <w:numPr>
          <w:ilvl w:val="0"/>
          <w:numId w:val="0"/>
        </w:numPr>
        <w:spacing w:after="0"/>
        <w:ind w:left="144"/>
        <w:rPr>
          <w:noProof/>
        </w:rPr>
      </w:pPr>
    </w:p>
    <w:sectPr w:rsidR="004967A7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601" w:rsidRDefault="00D76601">
      <w:pPr>
        <w:spacing w:after="0"/>
      </w:pPr>
      <w:r>
        <w:separator/>
      </w:r>
    </w:p>
  </w:endnote>
  <w:endnote w:type="continuationSeparator" w:id="0">
    <w:p w:rsidR="00D76601" w:rsidRDefault="00D76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A7" w:rsidRDefault="00C51C5F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FA716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601" w:rsidRDefault="00D76601">
      <w:pPr>
        <w:spacing w:after="0"/>
      </w:pPr>
      <w:r>
        <w:separator/>
      </w:r>
    </w:p>
  </w:footnote>
  <w:footnote w:type="continuationSeparator" w:id="0">
    <w:p w:rsidR="00D76601" w:rsidRDefault="00D766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F66EFB6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59E2672"/>
    <w:multiLevelType w:val="hybridMultilevel"/>
    <w:tmpl w:val="2110D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33D1"/>
    <w:multiLevelType w:val="hybridMultilevel"/>
    <w:tmpl w:val="32789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75A1"/>
    <w:multiLevelType w:val="hybridMultilevel"/>
    <w:tmpl w:val="F4F4F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02CC"/>
    <w:multiLevelType w:val="hybridMultilevel"/>
    <w:tmpl w:val="D6E81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62C55"/>
    <w:multiLevelType w:val="hybridMultilevel"/>
    <w:tmpl w:val="05063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35187"/>
    <w:multiLevelType w:val="hybridMultilevel"/>
    <w:tmpl w:val="FDDC7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4728F"/>
    <w:multiLevelType w:val="hybridMultilevel"/>
    <w:tmpl w:val="3FEA8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DD651E"/>
    <w:multiLevelType w:val="hybridMultilevel"/>
    <w:tmpl w:val="E6025B72"/>
    <w:lvl w:ilvl="0" w:tplc="D5F811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C6C11"/>
    <w:multiLevelType w:val="hybridMultilevel"/>
    <w:tmpl w:val="2E18A1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7743F1"/>
    <w:multiLevelType w:val="hybridMultilevel"/>
    <w:tmpl w:val="6118426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07"/>
    <w:rsid w:val="000228F9"/>
    <w:rsid w:val="000D4053"/>
    <w:rsid w:val="00182CEB"/>
    <w:rsid w:val="002F03EF"/>
    <w:rsid w:val="00361219"/>
    <w:rsid w:val="00430A27"/>
    <w:rsid w:val="004757C5"/>
    <w:rsid w:val="004967A7"/>
    <w:rsid w:val="004C4F3A"/>
    <w:rsid w:val="005562FC"/>
    <w:rsid w:val="005A6463"/>
    <w:rsid w:val="005C004B"/>
    <w:rsid w:val="00607D5B"/>
    <w:rsid w:val="00625E51"/>
    <w:rsid w:val="00647048"/>
    <w:rsid w:val="00695C08"/>
    <w:rsid w:val="006C2920"/>
    <w:rsid w:val="006D0030"/>
    <w:rsid w:val="00863FBD"/>
    <w:rsid w:val="008A67E0"/>
    <w:rsid w:val="008B60FF"/>
    <w:rsid w:val="009A06EF"/>
    <w:rsid w:val="009F6C9D"/>
    <w:rsid w:val="00AE026A"/>
    <w:rsid w:val="00B0764D"/>
    <w:rsid w:val="00B355DA"/>
    <w:rsid w:val="00BE33EC"/>
    <w:rsid w:val="00C03C2F"/>
    <w:rsid w:val="00C51C5F"/>
    <w:rsid w:val="00C72810"/>
    <w:rsid w:val="00CD2FF7"/>
    <w:rsid w:val="00CD4963"/>
    <w:rsid w:val="00CF5464"/>
    <w:rsid w:val="00D46107"/>
    <w:rsid w:val="00D76601"/>
    <w:rsid w:val="00E14A88"/>
    <w:rsid w:val="00E85C83"/>
    <w:rsid w:val="00EF6D7C"/>
    <w:rsid w:val="00F807E0"/>
    <w:rsid w:val="00FA15F1"/>
    <w:rsid w:val="00FA716D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00F02C-1450-4E1C-8320-AC569320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F3A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F3A"/>
    <w:rPr>
      <w:rFonts w:ascii="Segoe UI" w:hAnsi="Segoe UI" w:cs="Segoe UI"/>
      <w:szCs w:val="18"/>
    </w:rPr>
  </w:style>
  <w:style w:type="paragraph" w:styleId="Prrafodelista">
    <w:name w:val="List Paragraph"/>
    <w:basedOn w:val="Normal"/>
    <w:uiPriority w:val="34"/>
    <w:unhideWhenUsed/>
    <w:qFormat/>
    <w:rsid w:val="0069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well%20Ara&#250;z\AppData\Roaming\Microsoft\Template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DB1961BB342F89FEED79F2F600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73911-A163-4A5B-9F58-4419E26EAC47}"/>
      </w:docPartPr>
      <w:docPartBody>
        <w:p w:rsidR="00556AC8" w:rsidRDefault="00BE2A12">
          <w:pPr>
            <w:pStyle w:val="3DBDB1961BB342F89FEED79F2F600525"/>
          </w:pPr>
          <w:r>
            <w:t>[Su nombre]</w:t>
          </w:r>
        </w:p>
      </w:docPartBody>
    </w:docPart>
    <w:docPart>
      <w:docPartPr>
        <w:name w:val="DB4E29780A3146A48B7F4580C330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665BA-87F9-4469-BA42-48764CCFBF1A}"/>
      </w:docPartPr>
      <w:docPartBody>
        <w:p w:rsidR="00556AC8" w:rsidRDefault="00BE2A12">
          <w:pPr>
            <w:pStyle w:val="DB4E29780A3146A48B7F4580C33036F3"/>
          </w:pPr>
          <w:r>
            <w:t>[Dirección, Ciudad, Código postal]</w:t>
          </w:r>
        </w:p>
      </w:docPartBody>
    </w:docPart>
    <w:docPart>
      <w:docPartPr>
        <w:name w:val="59C58F04610247C2AFF1D60F7F66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F0A07-1295-4131-B33C-4F8856E04ED9}"/>
      </w:docPartPr>
      <w:docPartBody>
        <w:p w:rsidR="00556AC8" w:rsidRDefault="00BE2A12">
          <w:pPr>
            <w:pStyle w:val="59C58F04610247C2AFF1D60F7F66D797"/>
          </w:pPr>
          <w:r>
            <w:t>[Teléfono]</w:t>
          </w:r>
        </w:p>
      </w:docPartBody>
    </w:docPart>
    <w:docPart>
      <w:docPartPr>
        <w:name w:val="F0D36A687BC349A5AE48BCFFECEA8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14D8-A71E-4FDA-8E47-F73FFFE13FC7}"/>
      </w:docPartPr>
      <w:docPartBody>
        <w:p w:rsidR="00556AC8" w:rsidRDefault="00BE2A12">
          <w:pPr>
            <w:pStyle w:val="F0D36A687BC349A5AE48BCFFECEA8A6A"/>
          </w:pPr>
          <w:r>
            <w:t>[Correo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12"/>
    <w:rsid w:val="00053DD9"/>
    <w:rsid w:val="00105F0F"/>
    <w:rsid w:val="00556AC8"/>
    <w:rsid w:val="008B7192"/>
    <w:rsid w:val="00A71C3C"/>
    <w:rsid w:val="00B922CA"/>
    <w:rsid w:val="00BE2A12"/>
    <w:rsid w:val="00BF56EA"/>
    <w:rsid w:val="00D84BCB"/>
    <w:rsid w:val="00E70591"/>
    <w:rsid w:val="00E83D26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BDB1961BB342F89FEED79F2F600525">
    <w:name w:val="3DBDB1961BB342F89FEED79F2F600525"/>
  </w:style>
  <w:style w:type="paragraph" w:customStyle="1" w:styleId="DB4E29780A3146A48B7F4580C33036F3">
    <w:name w:val="DB4E29780A3146A48B7F4580C33036F3"/>
  </w:style>
  <w:style w:type="paragraph" w:customStyle="1" w:styleId="59C58F04610247C2AFF1D60F7F66D797">
    <w:name w:val="59C58F04610247C2AFF1D60F7F66D797"/>
  </w:style>
  <w:style w:type="paragraph" w:customStyle="1" w:styleId="F0D36A687BC349A5AE48BCFFECEA8A6A">
    <w:name w:val="F0D36A687BC349A5AE48BCFFECEA8A6A"/>
  </w:style>
  <w:style w:type="paragraph" w:customStyle="1" w:styleId="E96523AF94264B45BAD7E04FF17573B6">
    <w:name w:val="E96523AF94264B45BAD7E04FF17573B6"/>
  </w:style>
  <w:style w:type="paragraph" w:customStyle="1" w:styleId="D7F309332A5E451A800C4BFBFDFF06B4">
    <w:name w:val="D7F309332A5E451A800C4BFBFDFF06B4"/>
  </w:style>
  <w:style w:type="paragraph" w:customStyle="1" w:styleId="4EEB418762BB42379A191F2EC34B6473">
    <w:name w:val="4EEB418762BB42379A191F2EC34B6473"/>
  </w:style>
  <w:style w:type="paragraph" w:customStyle="1" w:styleId="9017483CE70646258ED94DCC8AF464EA">
    <w:name w:val="9017483CE70646258ED94DCC8AF464EA"/>
  </w:style>
  <w:style w:type="paragraph" w:customStyle="1" w:styleId="B3C5CE21053547A6ADA7C20AEE9A1912">
    <w:name w:val="B3C5CE21053547A6ADA7C20AEE9A191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0496C77450A42B7A406777D951CAF78">
    <w:name w:val="90496C77450A42B7A406777D951CAF78"/>
  </w:style>
  <w:style w:type="paragraph" w:customStyle="1" w:styleId="00995813562A45AA8C981324CFC9E086">
    <w:name w:val="00995813562A45AA8C981324CFC9E086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F237D066F21247C3B7E9F2AD5D189AAB">
    <w:name w:val="F237D066F21247C3B7E9F2AD5D189AAB"/>
  </w:style>
  <w:style w:type="paragraph" w:customStyle="1" w:styleId="66557C65C63144DF99C7060D8C6DE240">
    <w:name w:val="66557C65C63144DF99C7060D8C6DE240"/>
  </w:style>
  <w:style w:type="paragraph" w:customStyle="1" w:styleId="6A83731F2ED74014A6F654BCAB7E3893">
    <w:name w:val="6A83731F2ED74014A6F654BCAB7E3893"/>
  </w:style>
  <w:style w:type="paragraph" w:customStyle="1" w:styleId="D2F5CF810D724A9687907B8B4AE0DE6B">
    <w:name w:val="D2F5CF810D724A9687907B8B4AE0DE6B"/>
  </w:style>
  <w:style w:type="paragraph" w:customStyle="1" w:styleId="49A6C593B54D4D6EAD58B3A00564928E">
    <w:name w:val="49A6C593B54D4D6EAD58B3A00564928E"/>
  </w:style>
  <w:style w:type="paragraph" w:customStyle="1" w:styleId="795FF46A8B244A219BE853A34A708406">
    <w:name w:val="795FF46A8B244A219BE853A34A708406"/>
  </w:style>
  <w:style w:type="paragraph" w:customStyle="1" w:styleId="7E4F5235BF1248FDA0B03BF7B47688D3">
    <w:name w:val="7E4F5235BF1248FDA0B03BF7B4768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La Chorrera, El Coco, </CompanyAddress>
  <CompanyPhone>6960-3316</CompanyPhone>
  <CompanyFax/>
  <CompanyEmail>lmoh04@hotmail.com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54EDA-D8A9-4BE2-9EFF-CF25D711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básico.dotx</Template>
  <TotalTime>775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Lesbia Marìa Obando</dc:creator>
  <cp:lastModifiedBy>JHONNY OBANDO</cp:lastModifiedBy>
  <cp:revision>7</cp:revision>
  <cp:lastPrinted>2015-01-21T22:28:00Z</cp:lastPrinted>
  <dcterms:created xsi:type="dcterms:W3CDTF">2015-11-11T13:10:00Z</dcterms:created>
  <dcterms:modified xsi:type="dcterms:W3CDTF">2016-03-01T22:56:00Z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