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/>
      </w:tblPr>
      <w:tblGrid>
        <w:gridCol w:w="2492"/>
        <w:gridCol w:w="2854"/>
      </w:tblGrid>
      <w:tr w:rsidR="005D2DD7" w:rsidTr="00082104">
        <w:trPr>
          <w:trHeight w:val="698"/>
          <w:jc w:val="right"/>
        </w:trPr>
        <w:tc>
          <w:tcPr>
            <w:tcW w:w="2492" w:type="dxa"/>
          </w:tcPr>
          <w:p w:rsidR="005D2DD7" w:rsidRDefault="004B154B" w:rsidP="007A293E">
            <w:pPr>
              <w:pStyle w:val="Direccin2"/>
            </w:pPr>
            <w:r>
              <w:t>Rotonda de Bello Horizonte</w:t>
            </w:r>
            <w:r w:rsidR="00AA3E58">
              <w:t xml:space="preserve"> t</w:t>
            </w:r>
            <w:r w:rsidR="00757B62">
              <w:t>ope sur 2 cuadras abajo</w:t>
            </w:r>
            <w:r w:rsidR="00082104">
              <w:t xml:space="preserve">. Casa </w:t>
            </w:r>
            <w:r w:rsidR="00757B62">
              <w:t>k 2-21</w:t>
            </w:r>
          </w:p>
        </w:tc>
        <w:tc>
          <w:tcPr>
            <w:tcW w:w="2854" w:type="dxa"/>
          </w:tcPr>
          <w:p w:rsidR="005D2DD7" w:rsidRDefault="00757B62">
            <w:pPr>
              <w:pStyle w:val="Direccin1"/>
            </w:pPr>
            <w:r>
              <w:t>Teléfono22443289</w:t>
            </w:r>
            <w:r w:rsidR="00082104">
              <w:t xml:space="preserve"> -</w:t>
            </w:r>
            <w:r w:rsidR="005D2DD7">
              <w:t xml:space="preserve"> </w:t>
            </w:r>
            <w:r w:rsidR="004B154B">
              <w:t>89970299</w:t>
            </w:r>
          </w:p>
          <w:p w:rsidR="005D2DD7" w:rsidRDefault="005D2DD7">
            <w:pPr>
              <w:pStyle w:val="Direccin1"/>
            </w:pPr>
            <w:r>
              <w:rPr>
                <w:lang w:val="en-GB"/>
              </w:rPr>
              <w:t xml:space="preserve"> </w:t>
            </w:r>
            <w:r w:rsidR="007A293E">
              <w:rPr>
                <w:lang w:val="en-GB"/>
              </w:rPr>
              <w:t>kvrfu@hotmail.com</w:t>
            </w:r>
          </w:p>
          <w:p w:rsidR="007A293E" w:rsidRDefault="007A293E">
            <w:pPr>
              <w:pStyle w:val="Direccin1"/>
              <w:rPr>
                <w:lang w:val="en-GB"/>
              </w:rPr>
            </w:pPr>
          </w:p>
          <w:p w:rsidR="002441C3" w:rsidRDefault="002441C3">
            <w:pPr>
              <w:pStyle w:val="Direccin1"/>
              <w:rPr>
                <w:lang w:val="en-GB"/>
              </w:rPr>
            </w:pPr>
          </w:p>
        </w:tc>
      </w:tr>
      <w:tr w:rsidR="007A293E" w:rsidTr="00082104">
        <w:trPr>
          <w:trHeight w:val="698"/>
          <w:jc w:val="right"/>
        </w:trPr>
        <w:tc>
          <w:tcPr>
            <w:tcW w:w="2492" w:type="dxa"/>
          </w:tcPr>
          <w:p w:rsidR="007A293E" w:rsidRDefault="007A293E" w:rsidP="007A293E">
            <w:pPr>
              <w:pStyle w:val="Direccin2"/>
            </w:pPr>
          </w:p>
        </w:tc>
        <w:tc>
          <w:tcPr>
            <w:tcW w:w="2854" w:type="dxa"/>
          </w:tcPr>
          <w:p w:rsidR="007A293E" w:rsidRDefault="007A293E">
            <w:pPr>
              <w:pStyle w:val="Direccin1"/>
            </w:pPr>
          </w:p>
        </w:tc>
      </w:tr>
    </w:tbl>
    <w:p w:rsidR="005D2DD7" w:rsidRDefault="00351B45">
      <w:pPr>
        <w:pStyle w:val="Nombre"/>
        <w:rPr>
          <w:sz w:val="44"/>
        </w:rPr>
      </w:pPr>
      <w:r w:rsidRPr="00351B45">
        <w:rPr>
          <w:sz w:val="44"/>
        </w:rPr>
        <w:t>Lic.</w:t>
      </w:r>
      <w:r w:rsidR="00045F1F">
        <w:rPr>
          <w:color w:val="000086"/>
          <w:sz w:val="44"/>
        </w:rPr>
        <w:t xml:space="preserve">  </w:t>
      </w:r>
      <w:r w:rsidR="002441C3">
        <w:rPr>
          <w:sz w:val="44"/>
        </w:rPr>
        <w:t>Karla Verónica Rodríguez Fuentes</w:t>
      </w:r>
    </w:p>
    <w:p w:rsidR="007A293E" w:rsidRPr="007A293E" w:rsidRDefault="007A293E" w:rsidP="007A293E"/>
    <w:tbl>
      <w:tblPr>
        <w:tblW w:w="9142" w:type="dxa"/>
        <w:tblCellMar>
          <w:left w:w="70" w:type="dxa"/>
          <w:right w:w="70" w:type="dxa"/>
        </w:tblCellMar>
        <w:tblLook w:val="0000"/>
      </w:tblPr>
      <w:tblGrid>
        <w:gridCol w:w="2055"/>
        <w:gridCol w:w="105"/>
        <w:gridCol w:w="37"/>
        <w:gridCol w:w="6378"/>
        <w:gridCol w:w="245"/>
        <w:gridCol w:w="322"/>
      </w:tblGrid>
      <w:tr w:rsidR="005D2DD7" w:rsidTr="004474C2">
        <w:trPr>
          <w:gridAfter w:val="1"/>
          <w:wAfter w:w="322" w:type="dxa"/>
          <w:trHeight w:val="2591"/>
        </w:trPr>
        <w:tc>
          <w:tcPr>
            <w:tcW w:w="2160" w:type="dxa"/>
            <w:gridSpan w:val="2"/>
          </w:tcPr>
          <w:p w:rsidR="006D5F0D" w:rsidRDefault="006D5F0D" w:rsidP="002441C3">
            <w:pPr>
              <w:pStyle w:val="Ttulodeseccin"/>
            </w:pPr>
          </w:p>
          <w:p w:rsidR="005D2DD7" w:rsidRPr="002441C3" w:rsidRDefault="005D2DD7" w:rsidP="002441C3">
            <w:pPr>
              <w:pStyle w:val="Ttulodeseccin"/>
            </w:pPr>
            <w:r w:rsidRPr="002441C3">
              <w:t>Información personal</w:t>
            </w:r>
          </w:p>
          <w:p w:rsidR="005D2DD7" w:rsidRDefault="005D2DD7" w:rsidP="002441C3">
            <w:pPr>
              <w:pStyle w:val="Ttulodeseccin"/>
            </w:pPr>
          </w:p>
        </w:tc>
        <w:tc>
          <w:tcPr>
            <w:tcW w:w="6660" w:type="dxa"/>
            <w:gridSpan w:val="3"/>
          </w:tcPr>
          <w:p w:rsidR="005D2DD7" w:rsidRPr="00102CCA" w:rsidRDefault="005D2DD7">
            <w:pPr>
              <w:pStyle w:val="Logro"/>
              <w:rPr>
                <w:b/>
              </w:rPr>
            </w:pPr>
            <w:r w:rsidRPr="00102CCA">
              <w:rPr>
                <w:b/>
              </w:rPr>
              <w:t>Estado civil:                 Soltera</w:t>
            </w:r>
          </w:p>
          <w:p w:rsidR="005D2DD7" w:rsidRPr="00102CCA" w:rsidRDefault="005D2DD7">
            <w:pPr>
              <w:pStyle w:val="Logro"/>
              <w:rPr>
                <w:b/>
              </w:rPr>
            </w:pPr>
            <w:r w:rsidRPr="00102CCA">
              <w:rPr>
                <w:b/>
              </w:rPr>
              <w:t xml:space="preserve">Nacionalidad:              </w:t>
            </w:r>
            <w:r w:rsidR="004B154B" w:rsidRPr="00102CCA">
              <w:rPr>
                <w:b/>
              </w:rPr>
              <w:t>Nicaragüense</w:t>
            </w:r>
          </w:p>
          <w:p w:rsidR="005D2DD7" w:rsidRPr="00102CCA" w:rsidRDefault="005D2DD7">
            <w:pPr>
              <w:pStyle w:val="Logro"/>
              <w:rPr>
                <w:b/>
              </w:rPr>
            </w:pPr>
            <w:r w:rsidRPr="00102CCA">
              <w:rPr>
                <w:b/>
              </w:rPr>
              <w:t xml:space="preserve">Edad:                          </w:t>
            </w:r>
            <w:r w:rsidR="00901684">
              <w:rPr>
                <w:b/>
              </w:rPr>
              <w:t xml:space="preserve"> </w:t>
            </w:r>
            <w:r w:rsidRPr="00102CCA">
              <w:rPr>
                <w:b/>
              </w:rPr>
              <w:t xml:space="preserve"> </w:t>
            </w:r>
            <w:r w:rsidR="00CA70CC">
              <w:rPr>
                <w:b/>
              </w:rPr>
              <w:t xml:space="preserve">28 </w:t>
            </w:r>
            <w:r w:rsidRPr="00102CCA">
              <w:rPr>
                <w:b/>
              </w:rPr>
              <w:t>años</w:t>
            </w:r>
          </w:p>
          <w:p w:rsidR="005D2DD7" w:rsidRPr="00102CCA" w:rsidRDefault="005D2DD7">
            <w:pPr>
              <w:pStyle w:val="Logro"/>
              <w:rPr>
                <w:b/>
              </w:rPr>
            </w:pPr>
            <w:r w:rsidRPr="00102CCA">
              <w:rPr>
                <w:b/>
              </w:rPr>
              <w:t xml:space="preserve">Lugar de nacimiento: </w:t>
            </w:r>
            <w:r w:rsidR="002441C3" w:rsidRPr="00102CCA">
              <w:rPr>
                <w:b/>
              </w:rPr>
              <w:t>Managua</w:t>
            </w:r>
          </w:p>
          <w:p w:rsidR="005D2DD7" w:rsidRPr="00102CCA" w:rsidRDefault="005D2DD7">
            <w:pPr>
              <w:pStyle w:val="Logro"/>
              <w:rPr>
                <w:b/>
              </w:rPr>
            </w:pPr>
            <w:r w:rsidRPr="00102CCA">
              <w:rPr>
                <w:b/>
              </w:rPr>
              <w:t>Cédula Identidad:       0</w:t>
            </w:r>
            <w:r w:rsidR="002441C3" w:rsidRPr="00102CCA">
              <w:rPr>
                <w:b/>
              </w:rPr>
              <w:t>0</w:t>
            </w:r>
            <w:r w:rsidRPr="00102CCA">
              <w:rPr>
                <w:b/>
              </w:rPr>
              <w:t>1-</w:t>
            </w:r>
            <w:r w:rsidR="002441C3" w:rsidRPr="00102CCA">
              <w:rPr>
                <w:b/>
              </w:rPr>
              <w:t>110487-0053C</w:t>
            </w:r>
          </w:p>
          <w:p w:rsidR="005D2DD7" w:rsidRPr="00102CCA" w:rsidRDefault="005D2DD7">
            <w:pPr>
              <w:pStyle w:val="Logro"/>
              <w:rPr>
                <w:b/>
              </w:rPr>
            </w:pPr>
            <w:r w:rsidRPr="00102CCA">
              <w:rPr>
                <w:b/>
              </w:rPr>
              <w:t>Teléf</w:t>
            </w:r>
            <w:r w:rsidR="004B154B">
              <w:rPr>
                <w:b/>
              </w:rPr>
              <w:t xml:space="preserve">ono :    </w:t>
            </w:r>
            <w:r w:rsidR="00EE340F">
              <w:rPr>
                <w:b/>
              </w:rPr>
              <w:t xml:space="preserve">                 </w:t>
            </w:r>
            <w:r w:rsidR="00757B62">
              <w:rPr>
                <w:b/>
              </w:rPr>
              <w:t xml:space="preserve"> 22443289</w:t>
            </w:r>
            <w:r w:rsidR="004B154B">
              <w:rPr>
                <w:b/>
              </w:rPr>
              <w:t>-</w:t>
            </w:r>
            <w:r w:rsidRPr="00102CCA">
              <w:rPr>
                <w:b/>
              </w:rPr>
              <w:t xml:space="preserve"> 8</w:t>
            </w:r>
            <w:r w:rsidR="007A4982">
              <w:rPr>
                <w:b/>
              </w:rPr>
              <w:t>8970299</w:t>
            </w:r>
          </w:p>
          <w:p w:rsidR="005D2DD7" w:rsidRPr="00102CCA" w:rsidRDefault="005D2DD7">
            <w:pPr>
              <w:pStyle w:val="Logro"/>
              <w:rPr>
                <w:b/>
              </w:rPr>
            </w:pPr>
            <w:r w:rsidRPr="00102CCA">
              <w:rPr>
                <w:b/>
              </w:rPr>
              <w:t xml:space="preserve">Correo electrónico:     </w:t>
            </w:r>
            <w:r w:rsidR="002A0948">
              <w:rPr>
                <w:b/>
              </w:rPr>
              <w:t>kv</w:t>
            </w:r>
            <w:r w:rsidR="004B154B">
              <w:rPr>
                <w:b/>
              </w:rPr>
              <w:t>r</w:t>
            </w:r>
            <w:r w:rsidR="002A0948">
              <w:rPr>
                <w:b/>
              </w:rPr>
              <w:t>fu</w:t>
            </w:r>
            <w:r w:rsidRPr="00102CCA">
              <w:rPr>
                <w:b/>
              </w:rPr>
              <w:t xml:space="preserve">@hotmail.com </w:t>
            </w:r>
          </w:p>
          <w:p w:rsidR="00A66A2A" w:rsidRDefault="00A66A2A">
            <w:pPr>
              <w:pStyle w:val="Logro"/>
              <w:numPr>
                <w:ilvl w:val="0"/>
                <w:numId w:val="0"/>
              </w:numPr>
            </w:pPr>
          </w:p>
        </w:tc>
      </w:tr>
      <w:tr w:rsidR="005D2DD7" w:rsidTr="004A4C83">
        <w:trPr>
          <w:gridAfter w:val="1"/>
          <w:wAfter w:w="322" w:type="dxa"/>
          <w:trHeight w:val="2557"/>
        </w:trPr>
        <w:tc>
          <w:tcPr>
            <w:tcW w:w="2160" w:type="dxa"/>
            <w:gridSpan w:val="2"/>
          </w:tcPr>
          <w:p w:rsidR="006D5F0D" w:rsidRDefault="006D5F0D" w:rsidP="002441C3">
            <w:pPr>
              <w:pStyle w:val="Ttulodeseccin"/>
            </w:pPr>
          </w:p>
          <w:p w:rsidR="005D2DD7" w:rsidRDefault="005D2DD7" w:rsidP="002441C3">
            <w:pPr>
              <w:pStyle w:val="Ttulodeseccin"/>
            </w:pPr>
            <w:r>
              <w:t>Educación</w:t>
            </w:r>
          </w:p>
        </w:tc>
        <w:tc>
          <w:tcPr>
            <w:tcW w:w="6660" w:type="dxa"/>
            <w:gridSpan w:val="3"/>
          </w:tcPr>
          <w:p w:rsidR="00082104" w:rsidRDefault="00082104" w:rsidP="00082104">
            <w:pPr>
              <w:pStyle w:val="Organizacin"/>
            </w:pPr>
            <w:r>
              <w:t>2006</w:t>
            </w:r>
            <w:r w:rsidRPr="00102CCA">
              <w:t xml:space="preserve"> </w:t>
            </w:r>
            <w:r>
              <w:t>-2010</w:t>
            </w:r>
            <w:r w:rsidRPr="00102CCA">
              <w:t xml:space="preserve">                   </w:t>
            </w:r>
            <w:r>
              <w:t xml:space="preserve"> </w:t>
            </w:r>
            <w:r w:rsidRPr="00102CCA">
              <w:t xml:space="preserve"> Universitario (Universidad  </w:t>
            </w:r>
            <w:r>
              <w:t>de Ciencia y Tecnología UCYT</w:t>
            </w:r>
            <w:r w:rsidRPr="00102CCA">
              <w:t>)</w:t>
            </w:r>
            <w:r>
              <w:t xml:space="preserve">, Licenciatura </w:t>
            </w:r>
            <w:r w:rsidR="00351B45">
              <w:t xml:space="preserve">de Administración de Negocios. </w:t>
            </w:r>
          </w:p>
          <w:p w:rsidR="00082104" w:rsidRPr="00082104" w:rsidRDefault="00082104" w:rsidP="00082104">
            <w:pPr>
              <w:rPr>
                <w:lang w:val="es-NI"/>
              </w:rPr>
            </w:pPr>
          </w:p>
          <w:p w:rsidR="00082104" w:rsidRPr="00102CCA" w:rsidRDefault="00082104" w:rsidP="00082104">
            <w:pPr>
              <w:pStyle w:val="Organizacin"/>
            </w:pPr>
            <w:r w:rsidRPr="00102CCA">
              <w:t>1999 – 2003                  Secundaria (Colegio Nacional Autónomo Bello Horizonte)</w:t>
            </w:r>
          </w:p>
          <w:p w:rsidR="00082104" w:rsidRDefault="00082104" w:rsidP="004A4C83">
            <w:pPr>
              <w:pStyle w:val="Organizacin"/>
            </w:pPr>
          </w:p>
          <w:p w:rsidR="00082104" w:rsidRPr="00082104" w:rsidRDefault="00082104" w:rsidP="00082104">
            <w:pPr>
              <w:rPr>
                <w:lang w:val="es-NI"/>
              </w:rPr>
            </w:pPr>
          </w:p>
          <w:p w:rsidR="005D2DD7" w:rsidRDefault="005D2DD7" w:rsidP="004A4C83">
            <w:pPr>
              <w:pStyle w:val="Organizacin"/>
            </w:pPr>
            <w:r w:rsidRPr="00102CCA">
              <w:t>19</w:t>
            </w:r>
            <w:r w:rsidR="002441C3" w:rsidRPr="00102CCA">
              <w:t>93</w:t>
            </w:r>
            <w:r w:rsidRPr="00102CCA">
              <w:t xml:space="preserve"> – 199</w:t>
            </w:r>
            <w:r w:rsidR="002441C3" w:rsidRPr="00102CCA">
              <w:t>8</w:t>
            </w:r>
            <w:r w:rsidRPr="00102CCA">
              <w:tab/>
              <w:t>Primaria (</w:t>
            </w:r>
            <w:r w:rsidR="002441C3" w:rsidRPr="00102CCA">
              <w:t>Colegio Nacional Autónomo Bello Horizonte)</w:t>
            </w:r>
          </w:p>
          <w:p w:rsidR="0090774F" w:rsidRPr="0090774F" w:rsidRDefault="0090774F" w:rsidP="0090774F">
            <w:pPr>
              <w:rPr>
                <w:lang w:val="es-NI"/>
              </w:rPr>
            </w:pPr>
          </w:p>
          <w:p w:rsidR="005D2DD7" w:rsidRPr="004A4C83" w:rsidRDefault="005D2DD7" w:rsidP="004A4C83">
            <w:pPr>
              <w:rPr>
                <w:lang w:val="es-NI"/>
              </w:rPr>
            </w:pPr>
          </w:p>
        </w:tc>
      </w:tr>
      <w:tr w:rsidR="005D2DD7" w:rsidTr="004A4C83">
        <w:trPr>
          <w:gridAfter w:val="1"/>
          <w:wAfter w:w="322" w:type="dxa"/>
          <w:trHeight w:val="1984"/>
        </w:trPr>
        <w:tc>
          <w:tcPr>
            <w:tcW w:w="2160" w:type="dxa"/>
            <w:gridSpan w:val="2"/>
          </w:tcPr>
          <w:p w:rsidR="005D2DD7" w:rsidRDefault="005D2DD7" w:rsidP="002441C3">
            <w:pPr>
              <w:pStyle w:val="Ttulodeseccin"/>
            </w:pPr>
            <w:r>
              <w:t>Otros Cursos Realizados</w:t>
            </w:r>
          </w:p>
        </w:tc>
        <w:tc>
          <w:tcPr>
            <w:tcW w:w="6660" w:type="dxa"/>
            <w:gridSpan w:val="3"/>
          </w:tcPr>
          <w:p w:rsidR="005D2DD7" w:rsidRDefault="005D2DD7" w:rsidP="00A66A2A">
            <w:pPr>
              <w:pStyle w:val="Objetivo"/>
              <w:numPr>
                <w:ilvl w:val="0"/>
                <w:numId w:val="23"/>
              </w:numPr>
              <w:tabs>
                <w:tab w:val="clear" w:pos="720"/>
                <w:tab w:val="num" w:pos="2140"/>
              </w:tabs>
              <w:ind w:left="0" w:firstLine="0"/>
              <w:rPr>
                <w:b/>
              </w:rPr>
            </w:pPr>
            <w:r w:rsidRPr="00102CCA">
              <w:rPr>
                <w:b/>
              </w:rPr>
              <w:t>Curso de Operador d</w:t>
            </w:r>
            <w:r w:rsidR="002441C3" w:rsidRPr="00102CCA">
              <w:rPr>
                <w:b/>
              </w:rPr>
              <w:t xml:space="preserve">e Micro </w:t>
            </w:r>
            <w:r w:rsidR="004240CF" w:rsidRPr="00102CCA">
              <w:rPr>
                <w:b/>
              </w:rPr>
              <w:t xml:space="preserve">computadora. </w:t>
            </w:r>
            <w:r w:rsidR="002441C3" w:rsidRPr="00102CCA">
              <w:rPr>
                <w:b/>
              </w:rPr>
              <w:t>INSTITUTO MANUEL OLIVARES.</w:t>
            </w:r>
            <w:r w:rsidRPr="00102CCA">
              <w:rPr>
                <w:b/>
              </w:rPr>
              <w:t xml:space="preserve"> </w:t>
            </w:r>
          </w:p>
          <w:p w:rsidR="00CA51F5" w:rsidRPr="00CA51F5" w:rsidRDefault="00CA51F5" w:rsidP="00CA51F5">
            <w:pPr>
              <w:pStyle w:val="Textoindependiente"/>
              <w:rPr>
                <w:b/>
                <w:spacing w:val="0"/>
              </w:rPr>
            </w:pPr>
            <w:r w:rsidRPr="00CA51F5">
              <w:rPr>
                <w:b/>
                <w:spacing w:val="0"/>
              </w:rPr>
              <w:t>2015                                 Organización y Gestión de la Higiene y Seguridad en el Centro de Trabajo (Ministerio del Trabajo)</w:t>
            </w:r>
          </w:p>
          <w:p w:rsidR="005D2DD7" w:rsidRPr="00CA51F5" w:rsidRDefault="005D2DD7" w:rsidP="004C54BF">
            <w:pPr>
              <w:pStyle w:val="Textoindependiente"/>
              <w:spacing w:line="240" w:lineRule="auto"/>
              <w:ind w:left="360"/>
              <w:rPr>
                <w:b/>
                <w:spacing w:val="0"/>
              </w:rPr>
            </w:pPr>
          </w:p>
        </w:tc>
      </w:tr>
      <w:tr w:rsidR="005D2DD7" w:rsidTr="00AA3E58">
        <w:trPr>
          <w:trHeight w:val="2410"/>
        </w:trPr>
        <w:tc>
          <w:tcPr>
            <w:tcW w:w="2055" w:type="dxa"/>
          </w:tcPr>
          <w:p w:rsidR="005D2DD7" w:rsidRDefault="005D2DD7" w:rsidP="002441C3">
            <w:pPr>
              <w:pStyle w:val="Ttulodeseccin"/>
            </w:pPr>
          </w:p>
        </w:tc>
        <w:tc>
          <w:tcPr>
            <w:tcW w:w="7087" w:type="dxa"/>
            <w:gridSpan w:val="5"/>
          </w:tcPr>
          <w:p w:rsidR="007972C1" w:rsidRPr="009320C1" w:rsidRDefault="004240CF" w:rsidP="004A4C83">
            <w:pPr>
              <w:pStyle w:val="Organizacin"/>
            </w:pPr>
            <w:r w:rsidRPr="009320C1">
              <w:t>2009-2010</w:t>
            </w:r>
            <w:r w:rsidR="005D2DD7" w:rsidRPr="009320C1">
              <w:tab/>
            </w:r>
            <w:r w:rsidR="001C0976" w:rsidRPr="009320C1">
              <w:t>VANGUARD SECURITY, S.A.</w:t>
            </w:r>
          </w:p>
          <w:p w:rsidR="006D5F0D" w:rsidRDefault="007972C1" w:rsidP="00AA3E58">
            <w:pPr>
              <w:jc w:val="both"/>
              <w:rPr>
                <w:b/>
              </w:rPr>
            </w:pPr>
            <w:r w:rsidRPr="00102CCA">
              <w:rPr>
                <w:b/>
              </w:rPr>
              <w:t xml:space="preserve">Cargo:                   </w:t>
            </w:r>
            <w:r w:rsidR="001D0271">
              <w:rPr>
                <w:b/>
              </w:rPr>
              <w:t xml:space="preserve">         </w:t>
            </w:r>
            <w:r w:rsidR="001C0976">
              <w:rPr>
                <w:b/>
              </w:rPr>
              <w:t xml:space="preserve">Oficial de CSIS (Servicio de Investigación y de </w:t>
            </w:r>
          </w:p>
          <w:p w:rsidR="007972C1" w:rsidRPr="00102CCA" w:rsidRDefault="006D5F0D" w:rsidP="00AA3E58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602563">
              <w:rPr>
                <w:b/>
              </w:rPr>
              <w:t xml:space="preserve">                              </w:t>
            </w:r>
            <w:r w:rsidR="001C0976">
              <w:rPr>
                <w:b/>
              </w:rPr>
              <w:t xml:space="preserve">Seguridad de CITI). </w:t>
            </w:r>
          </w:p>
          <w:p w:rsidR="006D5F0D" w:rsidRDefault="006D5F0D" w:rsidP="00AA3E58">
            <w:pPr>
              <w:jc w:val="both"/>
              <w:rPr>
                <w:b/>
              </w:rPr>
            </w:pPr>
            <w:r>
              <w:rPr>
                <w:b/>
              </w:rPr>
              <w:t xml:space="preserve">Jefe Inmediato:             </w:t>
            </w:r>
            <w:r w:rsidR="007972C1" w:rsidRPr="00102CCA">
              <w:rPr>
                <w:b/>
              </w:rPr>
              <w:t xml:space="preserve">Lic. </w:t>
            </w:r>
            <w:r>
              <w:rPr>
                <w:b/>
              </w:rPr>
              <w:t xml:space="preserve">Roger Calero(Coordinador de CSIS  </w:t>
            </w:r>
          </w:p>
          <w:p w:rsidR="007972C1" w:rsidRPr="00102CCA" w:rsidRDefault="006D5F0D" w:rsidP="00AA3E58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602563">
              <w:rPr>
                <w:b/>
              </w:rPr>
              <w:t xml:space="preserve">                            </w:t>
            </w:r>
            <w:r>
              <w:rPr>
                <w:b/>
              </w:rPr>
              <w:t>CITI BANK)</w:t>
            </w:r>
          </w:p>
          <w:p w:rsidR="008D6588" w:rsidRDefault="00AB3156" w:rsidP="00AA3E58">
            <w:pPr>
              <w:ind w:left="2235"/>
              <w:jc w:val="both"/>
              <w:rPr>
                <w:b/>
              </w:rPr>
            </w:pPr>
            <w:r>
              <w:rPr>
                <w:b/>
              </w:rPr>
              <w:t>Realizando practicas profesionales en el periodo de Agosto 2009</w:t>
            </w:r>
            <w:r w:rsidR="006D5F0D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6D5F0D">
              <w:rPr>
                <w:b/>
              </w:rPr>
              <w:t xml:space="preserve"> </w:t>
            </w:r>
            <w:r>
              <w:rPr>
                <w:b/>
              </w:rPr>
              <w:t>Enero</w:t>
            </w:r>
            <w:r w:rsidR="006D5F0D">
              <w:rPr>
                <w:b/>
              </w:rPr>
              <w:t xml:space="preserve"> 2010; para la Institución Financiera CITI BANK.</w:t>
            </w:r>
          </w:p>
          <w:p w:rsidR="00AB3156" w:rsidRDefault="00AB3156" w:rsidP="00AA3E58">
            <w:pPr>
              <w:jc w:val="both"/>
              <w:rPr>
                <w:b/>
              </w:rPr>
            </w:pPr>
            <w:r>
              <w:rPr>
                <w:b/>
              </w:rPr>
              <w:t xml:space="preserve">Funciones:    </w:t>
            </w:r>
          </w:p>
          <w:p w:rsidR="004A4C83" w:rsidRDefault="006D5F0D" w:rsidP="0090774F">
            <w:pPr>
              <w:ind w:left="2235"/>
              <w:jc w:val="both"/>
              <w:rPr>
                <w:b/>
              </w:rPr>
            </w:pPr>
            <w:r>
              <w:rPr>
                <w:b/>
              </w:rPr>
              <w:t xml:space="preserve">Levantamiento de Riesgos de Infraestructuras y Procesos Administrativos en materia de Seguridad Física y Seguridad Ocupacional. </w:t>
            </w:r>
          </w:p>
          <w:p w:rsidR="008A7642" w:rsidRDefault="008A7642" w:rsidP="00602563">
            <w:pPr>
              <w:ind w:left="2235"/>
              <w:jc w:val="both"/>
              <w:rPr>
                <w:b/>
              </w:rPr>
            </w:pPr>
          </w:p>
          <w:p w:rsidR="008A7642" w:rsidRDefault="008A7642" w:rsidP="00602563">
            <w:pPr>
              <w:jc w:val="both"/>
              <w:rPr>
                <w:b/>
              </w:rPr>
            </w:pPr>
            <w:r>
              <w:rPr>
                <w:b/>
              </w:rPr>
              <w:t>2009                                 DISPLAY NICARAGUA.</w:t>
            </w:r>
          </w:p>
          <w:p w:rsidR="0090774F" w:rsidRDefault="0090774F" w:rsidP="00602563">
            <w:pPr>
              <w:jc w:val="both"/>
              <w:rPr>
                <w:b/>
              </w:rPr>
            </w:pPr>
          </w:p>
          <w:p w:rsidR="008A7642" w:rsidRDefault="008A7642" w:rsidP="00602563">
            <w:pPr>
              <w:jc w:val="both"/>
              <w:rPr>
                <w:b/>
              </w:rPr>
            </w:pPr>
            <w:r>
              <w:rPr>
                <w:b/>
              </w:rPr>
              <w:t xml:space="preserve">Diseñando un Estudio de Mercado para </w:t>
            </w:r>
            <w:r w:rsidR="009320C1">
              <w:rPr>
                <w:b/>
              </w:rPr>
              <w:t>la empresa de DISPLAY en el cual se realizo:</w:t>
            </w:r>
          </w:p>
          <w:p w:rsidR="009320C1" w:rsidRPr="00AA3E58" w:rsidRDefault="009320C1" w:rsidP="00AA3E58">
            <w:pPr>
              <w:pStyle w:val="Prrafodelista"/>
              <w:numPr>
                <w:ilvl w:val="0"/>
                <w:numId w:val="35"/>
              </w:numPr>
              <w:jc w:val="both"/>
              <w:rPr>
                <w:b/>
              </w:rPr>
            </w:pPr>
            <w:r w:rsidRPr="00AA3E58">
              <w:rPr>
                <w:b/>
              </w:rPr>
              <w:t>Estudio de la Competencia.</w:t>
            </w:r>
          </w:p>
          <w:p w:rsidR="009320C1" w:rsidRPr="00AA3E58" w:rsidRDefault="009320C1" w:rsidP="00AA3E58">
            <w:pPr>
              <w:pStyle w:val="Prrafodelista"/>
              <w:numPr>
                <w:ilvl w:val="0"/>
                <w:numId w:val="35"/>
              </w:numPr>
              <w:jc w:val="both"/>
              <w:rPr>
                <w:b/>
              </w:rPr>
            </w:pPr>
            <w:r w:rsidRPr="00AA3E58">
              <w:rPr>
                <w:b/>
              </w:rPr>
              <w:t>Auditoria Interna y Externa.</w:t>
            </w:r>
          </w:p>
          <w:p w:rsidR="009320C1" w:rsidRPr="00AA3E58" w:rsidRDefault="009320C1" w:rsidP="00AA3E58">
            <w:pPr>
              <w:pStyle w:val="Prrafodelista"/>
              <w:numPr>
                <w:ilvl w:val="0"/>
                <w:numId w:val="35"/>
              </w:numPr>
              <w:jc w:val="both"/>
              <w:rPr>
                <w:b/>
              </w:rPr>
            </w:pPr>
            <w:r w:rsidRPr="00AA3E58">
              <w:rPr>
                <w:b/>
              </w:rPr>
              <w:t>Metodología a través de Encuestas para la captación de Datos.</w:t>
            </w:r>
          </w:p>
          <w:p w:rsidR="009320C1" w:rsidRDefault="009320C1" w:rsidP="00AA3E58">
            <w:pPr>
              <w:pStyle w:val="Prrafodelista"/>
              <w:numPr>
                <w:ilvl w:val="0"/>
                <w:numId w:val="35"/>
              </w:numPr>
              <w:jc w:val="both"/>
              <w:rPr>
                <w:b/>
              </w:rPr>
            </w:pPr>
            <w:r w:rsidRPr="00AA3E58">
              <w:rPr>
                <w:b/>
              </w:rPr>
              <w:t>Recomendaciones para la Empresa DISPLAY NICARAGUA.</w:t>
            </w:r>
          </w:p>
          <w:p w:rsidR="003541BE" w:rsidRPr="00AA3E58" w:rsidRDefault="003541BE" w:rsidP="003541BE">
            <w:pPr>
              <w:pStyle w:val="Prrafodelista"/>
              <w:jc w:val="both"/>
              <w:rPr>
                <w:b/>
              </w:rPr>
            </w:pPr>
          </w:p>
          <w:p w:rsidR="007972C1" w:rsidRPr="00102CCA" w:rsidRDefault="007972C1" w:rsidP="00602563">
            <w:pPr>
              <w:jc w:val="both"/>
              <w:rPr>
                <w:b/>
              </w:rPr>
            </w:pPr>
            <w:r w:rsidRPr="00102CCA">
              <w:rPr>
                <w:b/>
              </w:rPr>
              <w:t xml:space="preserve">           </w:t>
            </w:r>
          </w:p>
          <w:p w:rsidR="00CA51F5" w:rsidRDefault="00364B69" w:rsidP="00602563">
            <w:pPr>
              <w:pStyle w:val="Logro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2010 / 2014</w:t>
            </w:r>
            <w:r w:rsidR="00CA51F5">
              <w:rPr>
                <w:b/>
                <w:bCs/>
              </w:rPr>
              <w:t xml:space="preserve">                Asesora de Negocios</w:t>
            </w:r>
            <w:r w:rsidR="001E1159">
              <w:rPr>
                <w:b/>
                <w:bCs/>
              </w:rPr>
              <w:t xml:space="preserve"> Corporativos</w:t>
            </w:r>
          </w:p>
          <w:p w:rsidR="00CA51F5" w:rsidRDefault="00CA51F5" w:rsidP="00CA51F5">
            <w:pPr>
              <w:pStyle w:val="Logro"/>
              <w:numPr>
                <w:ilvl w:val="0"/>
                <w:numId w:val="36"/>
              </w:numPr>
              <w:rPr>
                <w:b/>
                <w:bCs/>
              </w:rPr>
            </w:pPr>
            <w:r>
              <w:rPr>
                <w:b/>
                <w:bCs/>
              </w:rPr>
              <w:t>Atención al Cliente</w:t>
            </w:r>
          </w:p>
          <w:p w:rsidR="00CA51F5" w:rsidRDefault="00CA51F5" w:rsidP="00CA51F5">
            <w:pPr>
              <w:pStyle w:val="Logro"/>
              <w:numPr>
                <w:ilvl w:val="0"/>
                <w:numId w:val="36"/>
              </w:numPr>
              <w:rPr>
                <w:b/>
                <w:bCs/>
              </w:rPr>
            </w:pPr>
            <w:r>
              <w:rPr>
                <w:b/>
                <w:bCs/>
              </w:rPr>
              <w:t>Cumplimiento de Metas</w:t>
            </w:r>
          </w:p>
          <w:p w:rsidR="00CA51F5" w:rsidRDefault="00CA51F5" w:rsidP="00CA51F5">
            <w:pPr>
              <w:pStyle w:val="Logro"/>
              <w:numPr>
                <w:ilvl w:val="0"/>
                <w:numId w:val="36"/>
              </w:numPr>
              <w:rPr>
                <w:b/>
                <w:bCs/>
              </w:rPr>
            </w:pPr>
            <w:r>
              <w:rPr>
                <w:b/>
                <w:bCs/>
              </w:rPr>
              <w:t>Incremento de Cartera de Clientes</w:t>
            </w:r>
          </w:p>
          <w:p w:rsidR="00CA51F5" w:rsidRDefault="00CA51F5" w:rsidP="00CA51F5">
            <w:pPr>
              <w:pStyle w:val="Logro"/>
              <w:numPr>
                <w:ilvl w:val="0"/>
                <w:numId w:val="36"/>
              </w:numPr>
              <w:rPr>
                <w:b/>
                <w:bCs/>
              </w:rPr>
            </w:pPr>
            <w:r>
              <w:rPr>
                <w:b/>
                <w:bCs/>
              </w:rPr>
              <w:t>Cierre de Ventas</w:t>
            </w:r>
          </w:p>
          <w:p w:rsidR="00CA51F5" w:rsidRDefault="00CA51F5" w:rsidP="00CA51F5">
            <w:pPr>
              <w:pStyle w:val="Logro"/>
              <w:numPr>
                <w:ilvl w:val="0"/>
                <w:numId w:val="36"/>
              </w:numPr>
              <w:rPr>
                <w:b/>
                <w:bCs/>
              </w:rPr>
            </w:pPr>
            <w:r>
              <w:rPr>
                <w:b/>
                <w:bCs/>
              </w:rPr>
              <w:t>Estrategias Comerciales</w:t>
            </w:r>
          </w:p>
          <w:p w:rsidR="00CA51F5" w:rsidRDefault="00CA51F5" w:rsidP="00602563">
            <w:pPr>
              <w:pStyle w:val="Logro"/>
              <w:numPr>
                <w:ilvl w:val="0"/>
                <w:numId w:val="0"/>
              </w:numPr>
              <w:rPr>
                <w:b/>
                <w:bCs/>
              </w:rPr>
            </w:pPr>
          </w:p>
          <w:p w:rsidR="003541BE" w:rsidRDefault="003541BE" w:rsidP="00602563">
            <w:pPr>
              <w:pStyle w:val="Logro"/>
              <w:numPr>
                <w:ilvl w:val="0"/>
                <w:numId w:val="0"/>
              </w:numPr>
              <w:rPr>
                <w:b/>
                <w:bCs/>
              </w:rPr>
            </w:pPr>
          </w:p>
          <w:p w:rsidR="00B1201C" w:rsidRDefault="001E1159" w:rsidP="00602563">
            <w:pPr>
              <w:pStyle w:val="Logro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Julio </w:t>
            </w:r>
            <w:r w:rsidR="00CA51F5">
              <w:rPr>
                <w:b/>
                <w:bCs/>
              </w:rPr>
              <w:t xml:space="preserve"> 2014 </w:t>
            </w:r>
            <w:r w:rsidR="00F06412">
              <w:rPr>
                <w:b/>
                <w:bCs/>
              </w:rPr>
              <w:t>– Julio 2015</w:t>
            </w:r>
            <w:r w:rsidR="00B1201C">
              <w:rPr>
                <w:b/>
                <w:bCs/>
              </w:rPr>
              <w:t xml:space="preserve">     </w:t>
            </w:r>
            <w:r w:rsidR="00CA51F5">
              <w:rPr>
                <w:b/>
                <w:bCs/>
              </w:rPr>
              <w:t xml:space="preserve">Gerente Administrativa, </w:t>
            </w:r>
          </w:p>
          <w:p w:rsidR="00083717" w:rsidRDefault="00083717" w:rsidP="00602563">
            <w:pPr>
              <w:pStyle w:val="Logro"/>
              <w:numPr>
                <w:ilvl w:val="0"/>
                <w:numId w:val="0"/>
              </w:numPr>
              <w:rPr>
                <w:b/>
                <w:bCs/>
              </w:rPr>
            </w:pPr>
          </w:p>
          <w:p w:rsidR="00CA70CC" w:rsidRDefault="00CA70CC" w:rsidP="00CA70CC">
            <w:pPr>
              <w:pStyle w:val="Logro"/>
              <w:numPr>
                <w:ilvl w:val="0"/>
                <w:numId w:val="0"/>
              </w:numPr>
              <w:ind w:left="245" w:hanging="245"/>
              <w:rPr>
                <w:b/>
                <w:bCs/>
              </w:rPr>
            </w:pPr>
            <w:r>
              <w:rPr>
                <w:b/>
                <w:bCs/>
              </w:rPr>
              <w:t>Áreas que están a mi Cargo:</w:t>
            </w:r>
          </w:p>
          <w:p w:rsidR="00CA70CC" w:rsidRDefault="00CA70CC" w:rsidP="00CA70CC">
            <w:pPr>
              <w:pStyle w:val="Logro"/>
              <w:numPr>
                <w:ilvl w:val="0"/>
                <w:numId w:val="37"/>
              </w:numPr>
              <w:rPr>
                <w:b/>
                <w:bCs/>
              </w:rPr>
            </w:pPr>
            <w:r>
              <w:rPr>
                <w:b/>
                <w:bCs/>
              </w:rPr>
              <w:t>Recursos Humanos</w:t>
            </w:r>
            <w:r w:rsidR="00F06412">
              <w:rPr>
                <w:b/>
                <w:bCs/>
              </w:rPr>
              <w:t xml:space="preserve"> (Elaboración de Planilla, Ingresos al </w:t>
            </w:r>
            <w:proofErr w:type="spellStart"/>
            <w:r w:rsidR="00F06412">
              <w:rPr>
                <w:b/>
                <w:bCs/>
              </w:rPr>
              <w:t>Inss</w:t>
            </w:r>
            <w:proofErr w:type="spellEnd"/>
            <w:r w:rsidR="00F06412">
              <w:rPr>
                <w:b/>
                <w:bCs/>
              </w:rPr>
              <w:t>, Reportes, Subsidios, Vacaciones, permisos e historial de cada trabajador</w:t>
            </w:r>
            <w:r w:rsidR="007E1A20">
              <w:rPr>
                <w:b/>
                <w:bCs/>
              </w:rPr>
              <w:t>, Reclutamiento y selección de personal</w:t>
            </w:r>
            <w:r w:rsidR="00F06412">
              <w:rPr>
                <w:b/>
                <w:bCs/>
              </w:rPr>
              <w:t>)</w:t>
            </w:r>
          </w:p>
          <w:p w:rsidR="00CA70CC" w:rsidRDefault="00CA70CC" w:rsidP="00CA70CC">
            <w:pPr>
              <w:pStyle w:val="Logro"/>
              <w:numPr>
                <w:ilvl w:val="0"/>
                <w:numId w:val="37"/>
              </w:numPr>
              <w:rPr>
                <w:b/>
                <w:bCs/>
              </w:rPr>
            </w:pPr>
            <w:r>
              <w:rPr>
                <w:b/>
                <w:bCs/>
              </w:rPr>
              <w:t>Seguridad</w:t>
            </w:r>
            <w:r w:rsidR="00B1201C">
              <w:rPr>
                <w:b/>
                <w:bCs/>
              </w:rPr>
              <w:t xml:space="preserve"> de la empresa</w:t>
            </w:r>
            <w:r w:rsidR="00F06412">
              <w:rPr>
                <w:b/>
                <w:bCs/>
              </w:rPr>
              <w:t xml:space="preserve"> </w:t>
            </w:r>
            <w:r w:rsidR="0090774F">
              <w:rPr>
                <w:b/>
                <w:bCs/>
              </w:rPr>
              <w:t>(Control de Guardas de Seguridad)</w:t>
            </w:r>
          </w:p>
          <w:p w:rsidR="00CA70CC" w:rsidRDefault="00CA70CC" w:rsidP="00CA70CC">
            <w:pPr>
              <w:pStyle w:val="Logro"/>
              <w:numPr>
                <w:ilvl w:val="0"/>
                <w:numId w:val="37"/>
              </w:numPr>
              <w:rPr>
                <w:b/>
                <w:bCs/>
              </w:rPr>
            </w:pPr>
            <w:r>
              <w:rPr>
                <w:b/>
                <w:bCs/>
              </w:rPr>
              <w:t>Transporte</w:t>
            </w:r>
            <w:r w:rsidR="00B1201C">
              <w:rPr>
                <w:b/>
                <w:bCs/>
              </w:rPr>
              <w:t xml:space="preserve"> Vehicular</w:t>
            </w:r>
            <w:r w:rsidR="00F06412">
              <w:rPr>
                <w:b/>
                <w:bCs/>
              </w:rPr>
              <w:t xml:space="preserve"> (Chequeos y mantenimientos preventivos)</w:t>
            </w:r>
          </w:p>
          <w:p w:rsidR="00CA70CC" w:rsidRPr="0090774F" w:rsidRDefault="00CA70CC" w:rsidP="0090774F">
            <w:pPr>
              <w:pStyle w:val="Logro"/>
              <w:numPr>
                <w:ilvl w:val="0"/>
                <w:numId w:val="37"/>
              </w:numPr>
              <w:rPr>
                <w:b/>
                <w:bCs/>
              </w:rPr>
            </w:pPr>
            <w:r>
              <w:rPr>
                <w:b/>
                <w:bCs/>
              </w:rPr>
              <w:t>Compras Locales</w:t>
            </w:r>
            <w:r w:rsidR="00F06412">
              <w:rPr>
                <w:b/>
                <w:bCs/>
              </w:rPr>
              <w:t xml:space="preserve"> </w:t>
            </w:r>
          </w:p>
          <w:p w:rsidR="00B1201C" w:rsidRDefault="00B1201C" w:rsidP="00CA70CC">
            <w:pPr>
              <w:pStyle w:val="Logro"/>
              <w:numPr>
                <w:ilvl w:val="0"/>
                <w:numId w:val="37"/>
              </w:num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90774F">
              <w:rPr>
                <w:b/>
                <w:bCs/>
              </w:rPr>
              <w:t>esponsable del área de R</w:t>
            </w:r>
            <w:r>
              <w:rPr>
                <w:b/>
                <w:bCs/>
              </w:rPr>
              <w:t>ecepción</w:t>
            </w:r>
          </w:p>
          <w:p w:rsidR="0090774F" w:rsidRPr="003541BE" w:rsidRDefault="00CA70CC" w:rsidP="003541BE">
            <w:pPr>
              <w:pStyle w:val="Logro"/>
              <w:numPr>
                <w:ilvl w:val="0"/>
                <w:numId w:val="37"/>
              </w:numPr>
              <w:rPr>
                <w:b/>
                <w:bCs/>
              </w:rPr>
            </w:pPr>
            <w:r>
              <w:rPr>
                <w:b/>
                <w:bCs/>
              </w:rPr>
              <w:t>Seguridad e Higiene Ocupacional</w:t>
            </w:r>
            <w:r w:rsidR="00F06412">
              <w:rPr>
                <w:b/>
                <w:bCs/>
              </w:rPr>
              <w:t xml:space="preserve"> </w:t>
            </w:r>
            <w:r w:rsidR="0090774F" w:rsidRPr="003541BE">
              <w:rPr>
                <w:b/>
                <w:bCs/>
              </w:rPr>
              <w:t xml:space="preserve">  Cumplimiento de la Ley 618:</w:t>
            </w:r>
          </w:p>
          <w:p w:rsidR="0090774F" w:rsidRDefault="00F06412" w:rsidP="003541BE">
            <w:pPr>
              <w:pStyle w:val="Logro"/>
              <w:numPr>
                <w:ilvl w:val="0"/>
                <w:numId w:val="38"/>
              </w:numPr>
              <w:rPr>
                <w:b/>
                <w:bCs/>
              </w:rPr>
            </w:pPr>
            <w:r>
              <w:rPr>
                <w:b/>
                <w:bCs/>
              </w:rPr>
              <w:t>Confor</w:t>
            </w:r>
            <w:r w:rsidR="003541BE">
              <w:rPr>
                <w:b/>
                <w:bCs/>
              </w:rPr>
              <w:t>mar comisiones mixtas</w:t>
            </w:r>
          </w:p>
          <w:p w:rsidR="0090774F" w:rsidRDefault="0090774F" w:rsidP="003541BE">
            <w:pPr>
              <w:pStyle w:val="Logro"/>
              <w:numPr>
                <w:ilvl w:val="0"/>
                <w:numId w:val="38"/>
              </w:numPr>
              <w:rPr>
                <w:b/>
                <w:bCs/>
              </w:rPr>
            </w:pPr>
            <w:r w:rsidRPr="003541BE">
              <w:rPr>
                <w:b/>
                <w:bCs/>
              </w:rPr>
              <w:t>R</w:t>
            </w:r>
            <w:r w:rsidR="00F06412" w:rsidRPr="003541BE">
              <w:rPr>
                <w:b/>
                <w:bCs/>
              </w:rPr>
              <w:t xml:space="preserve">eportar mensualmente los accidentes o </w:t>
            </w:r>
            <w:r w:rsidR="003541BE">
              <w:rPr>
                <w:b/>
                <w:bCs/>
              </w:rPr>
              <w:t>la no ocurrencia de los mismos</w:t>
            </w:r>
          </w:p>
          <w:p w:rsidR="0090774F" w:rsidRDefault="003541BE" w:rsidP="003541BE">
            <w:pPr>
              <w:pStyle w:val="Logro"/>
              <w:numPr>
                <w:ilvl w:val="0"/>
                <w:numId w:val="38"/>
              </w:numPr>
              <w:rPr>
                <w:b/>
                <w:bCs/>
              </w:rPr>
            </w:pPr>
            <w:r>
              <w:rPr>
                <w:b/>
                <w:bCs/>
              </w:rPr>
              <w:t>Evaluación Higiénica</w:t>
            </w:r>
          </w:p>
          <w:p w:rsidR="0090774F" w:rsidRDefault="003541BE" w:rsidP="003541BE">
            <w:pPr>
              <w:pStyle w:val="Logro"/>
              <w:numPr>
                <w:ilvl w:val="0"/>
                <w:numId w:val="38"/>
              </w:numPr>
              <w:rPr>
                <w:b/>
                <w:bCs/>
              </w:rPr>
            </w:pPr>
            <w:r>
              <w:rPr>
                <w:b/>
                <w:bCs/>
              </w:rPr>
              <w:t>Evaluación Industrial</w:t>
            </w:r>
          </w:p>
          <w:p w:rsidR="0090774F" w:rsidRDefault="003541BE" w:rsidP="003541BE">
            <w:pPr>
              <w:pStyle w:val="Logro"/>
              <w:numPr>
                <w:ilvl w:val="0"/>
                <w:numId w:val="38"/>
              </w:numPr>
              <w:rPr>
                <w:b/>
                <w:bCs/>
              </w:rPr>
            </w:pPr>
            <w:r>
              <w:rPr>
                <w:b/>
                <w:bCs/>
              </w:rPr>
              <w:t>Elaborar plan anual</w:t>
            </w:r>
          </w:p>
          <w:p w:rsidR="0090774F" w:rsidRDefault="003541BE" w:rsidP="003541BE">
            <w:pPr>
              <w:pStyle w:val="Logro"/>
              <w:numPr>
                <w:ilvl w:val="0"/>
                <w:numId w:val="3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Capacitar al personal </w:t>
            </w:r>
          </w:p>
          <w:p w:rsidR="0090774F" w:rsidRDefault="00F06412" w:rsidP="003541BE">
            <w:pPr>
              <w:pStyle w:val="Logro"/>
              <w:numPr>
                <w:ilvl w:val="0"/>
                <w:numId w:val="38"/>
              </w:numPr>
              <w:rPr>
                <w:b/>
                <w:bCs/>
              </w:rPr>
            </w:pPr>
            <w:r w:rsidRPr="003541BE">
              <w:rPr>
                <w:b/>
                <w:bCs/>
              </w:rPr>
              <w:t xml:space="preserve">Chequeos médicos </w:t>
            </w:r>
            <w:r w:rsidR="003541BE">
              <w:rPr>
                <w:b/>
                <w:bCs/>
              </w:rPr>
              <w:t>anuales</w:t>
            </w:r>
          </w:p>
          <w:p w:rsidR="007A293E" w:rsidRPr="003541BE" w:rsidRDefault="0090774F" w:rsidP="003541BE">
            <w:pPr>
              <w:pStyle w:val="Logro"/>
              <w:numPr>
                <w:ilvl w:val="0"/>
                <w:numId w:val="38"/>
              </w:numPr>
              <w:rPr>
                <w:b/>
                <w:bCs/>
              </w:rPr>
            </w:pPr>
            <w:r w:rsidRPr="003541BE">
              <w:rPr>
                <w:b/>
                <w:bCs/>
              </w:rPr>
              <w:t>C</w:t>
            </w:r>
            <w:r w:rsidR="007E1A20" w:rsidRPr="003541BE">
              <w:rPr>
                <w:b/>
                <w:bCs/>
              </w:rPr>
              <w:t>oordinar con las diferentes entidades involucradas así como Bomberos</w:t>
            </w:r>
            <w:r w:rsidR="003541BE">
              <w:rPr>
                <w:b/>
                <w:bCs/>
              </w:rPr>
              <w:t xml:space="preserve">, </w:t>
            </w:r>
            <w:proofErr w:type="spellStart"/>
            <w:r w:rsidR="003541BE">
              <w:rPr>
                <w:b/>
                <w:bCs/>
              </w:rPr>
              <w:t>Minsa</w:t>
            </w:r>
            <w:proofErr w:type="spellEnd"/>
            <w:r w:rsidR="003541BE">
              <w:rPr>
                <w:b/>
                <w:bCs/>
              </w:rPr>
              <w:t>, Ministerio del Trabajo.</w:t>
            </w:r>
          </w:p>
        </w:tc>
      </w:tr>
      <w:tr w:rsidR="00005685" w:rsidRPr="00125FD5" w:rsidTr="003541BE">
        <w:trPr>
          <w:trHeight w:val="1135"/>
        </w:trPr>
        <w:tc>
          <w:tcPr>
            <w:tcW w:w="2197" w:type="dxa"/>
            <w:gridSpan w:val="3"/>
          </w:tcPr>
          <w:p w:rsidR="00005685" w:rsidRDefault="00005685" w:rsidP="00005685">
            <w:pPr>
              <w:pStyle w:val="Ttulodeseccin"/>
            </w:pPr>
          </w:p>
        </w:tc>
        <w:tc>
          <w:tcPr>
            <w:tcW w:w="6945" w:type="dxa"/>
            <w:gridSpan w:val="3"/>
          </w:tcPr>
          <w:p w:rsidR="00005685" w:rsidRPr="003541BE" w:rsidRDefault="00005685" w:rsidP="003541BE">
            <w:pPr>
              <w:tabs>
                <w:tab w:val="left" w:pos="1410"/>
              </w:tabs>
            </w:pPr>
          </w:p>
        </w:tc>
      </w:tr>
      <w:tr w:rsidR="009320C1" w:rsidRPr="00125FD5" w:rsidTr="004474C2">
        <w:trPr>
          <w:gridAfter w:val="2"/>
          <w:wAfter w:w="567" w:type="dxa"/>
          <w:trHeight w:val="3261"/>
        </w:trPr>
        <w:tc>
          <w:tcPr>
            <w:tcW w:w="2197" w:type="dxa"/>
            <w:gridSpan w:val="3"/>
          </w:tcPr>
          <w:p w:rsidR="00651054" w:rsidRDefault="0016643D" w:rsidP="00005685">
            <w:pPr>
              <w:pStyle w:val="Ttulodeseccin"/>
            </w:pPr>
            <w:r w:rsidRPr="0016643D">
              <w:rPr>
                <w:noProof/>
                <w:lang w:eastAsia="es-ES_tradnl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-13.95pt;margin-top:152.45pt;width:97.5pt;height:1in;z-index:251661312;mso-position-horizontal-relative:text;mso-position-vertical-relative:text" stroked="f">
                  <v:textbox style="mso-next-textbox:#_x0000_s1029">
                    <w:txbxContent>
                      <w:p w:rsidR="00962344" w:rsidRPr="00962344" w:rsidRDefault="00962344">
                        <w:pPr>
                          <w:rPr>
                            <w:rFonts w:ascii="Arial Black" w:hAnsi="Arial Black"/>
                            <w:b/>
                          </w:rPr>
                        </w:pPr>
                        <w:r w:rsidRPr="00962344">
                          <w:rPr>
                            <w:rFonts w:ascii="Arial Black" w:hAnsi="Arial Black"/>
                            <w:b/>
                          </w:rPr>
                          <w:t>Seminarios Recibidos de:</w:t>
                        </w:r>
                      </w:p>
                    </w:txbxContent>
                  </v:textbox>
                </v:shape>
              </w:pict>
            </w:r>
            <w:r w:rsidRPr="0016643D">
              <w:rPr>
                <w:noProof/>
                <w:lang w:eastAsia="es-ES_tradnl"/>
              </w:rPr>
              <w:pict>
                <v:shape id="_x0000_s1027" type="#_x0000_t202" style="position:absolute;margin-left:83.55pt;margin-top:2.15pt;width:336pt;height:114pt;z-index:251659264;mso-position-horizontal-relative:text;mso-position-vertical-relative:text" stroked="f">
                  <v:textbox style="mso-next-textbox:#_x0000_s1027">
                    <w:txbxContent>
                      <w:p w:rsidR="00206BA8" w:rsidRPr="00962344" w:rsidRDefault="00206BA8" w:rsidP="00AA3E58">
                        <w:pPr>
                          <w:pStyle w:val="Prrafodelista"/>
                          <w:numPr>
                            <w:ilvl w:val="0"/>
                            <w:numId w:val="30"/>
                          </w:numPr>
                          <w:jc w:val="both"/>
                          <w:rPr>
                            <w:b/>
                          </w:rPr>
                        </w:pPr>
                        <w:r w:rsidRPr="00962344">
                          <w:rPr>
                            <w:b/>
                          </w:rPr>
                          <w:t>Responsable, Dinámica y Creativa.</w:t>
                        </w:r>
                      </w:p>
                      <w:p w:rsidR="00206BA8" w:rsidRPr="00962344" w:rsidRDefault="00206BA8" w:rsidP="004A4C83">
                        <w:pPr>
                          <w:pStyle w:val="Prrafodelista"/>
                          <w:numPr>
                            <w:ilvl w:val="0"/>
                            <w:numId w:val="30"/>
                          </w:numPr>
                          <w:jc w:val="both"/>
                          <w:rPr>
                            <w:b/>
                          </w:rPr>
                        </w:pPr>
                        <w:r w:rsidRPr="00962344">
                          <w:rPr>
                            <w:b/>
                          </w:rPr>
                          <w:t>Tomadora de Decisiones y con Capacidad de ejercer Liderazgo.</w:t>
                        </w:r>
                      </w:p>
                      <w:p w:rsidR="00206BA8" w:rsidRPr="00962344" w:rsidRDefault="00206BA8" w:rsidP="00AA3E58">
                        <w:pPr>
                          <w:pStyle w:val="Prrafodelista"/>
                          <w:numPr>
                            <w:ilvl w:val="0"/>
                            <w:numId w:val="30"/>
                          </w:numPr>
                          <w:jc w:val="both"/>
                          <w:rPr>
                            <w:b/>
                          </w:rPr>
                        </w:pPr>
                        <w:r w:rsidRPr="00962344">
                          <w:rPr>
                            <w:b/>
                          </w:rPr>
                          <w:t xml:space="preserve">Emprendedora </w:t>
                        </w:r>
                        <w:r w:rsidR="008A7642" w:rsidRPr="00962344">
                          <w:rPr>
                            <w:b/>
                          </w:rPr>
                          <w:t>y Sensible al Cambio.</w:t>
                        </w:r>
                      </w:p>
                      <w:p w:rsidR="008A7642" w:rsidRPr="00962344" w:rsidRDefault="008A7642" w:rsidP="00AA3E58">
                        <w:pPr>
                          <w:pStyle w:val="Prrafodelista"/>
                          <w:numPr>
                            <w:ilvl w:val="0"/>
                            <w:numId w:val="30"/>
                          </w:numPr>
                          <w:jc w:val="both"/>
                          <w:rPr>
                            <w:b/>
                          </w:rPr>
                        </w:pPr>
                        <w:r w:rsidRPr="00962344">
                          <w:rPr>
                            <w:b/>
                          </w:rPr>
                          <w:t>Solidaria y Humanitaria, con Espíritu de trabajo en Equipo.</w:t>
                        </w:r>
                      </w:p>
                      <w:p w:rsidR="008A7642" w:rsidRPr="00962344" w:rsidRDefault="008A7642" w:rsidP="00AA3E58">
                        <w:pPr>
                          <w:pStyle w:val="Prrafodelista"/>
                          <w:numPr>
                            <w:ilvl w:val="0"/>
                            <w:numId w:val="30"/>
                          </w:numPr>
                          <w:jc w:val="both"/>
                          <w:rPr>
                            <w:b/>
                          </w:rPr>
                        </w:pPr>
                        <w:r w:rsidRPr="00962344">
                          <w:rPr>
                            <w:b/>
                          </w:rPr>
                          <w:t>Excelente Dominio de  las Áreas administrativas de Negocios.</w:t>
                        </w:r>
                      </w:p>
                      <w:p w:rsidR="008A7642" w:rsidRPr="00962344" w:rsidRDefault="008A7642" w:rsidP="000F756D">
                        <w:pPr>
                          <w:pStyle w:val="Prrafodelista"/>
                          <w:numPr>
                            <w:ilvl w:val="0"/>
                            <w:numId w:val="30"/>
                          </w:numPr>
                          <w:jc w:val="both"/>
                          <w:rPr>
                            <w:b/>
                          </w:rPr>
                        </w:pPr>
                        <w:r w:rsidRPr="00962344">
                          <w:rPr>
                            <w:b/>
                          </w:rPr>
                          <w:t>Capaz de Diseñar e Implementar Actividades de Planificación Estratégica.</w:t>
                        </w:r>
                      </w:p>
                      <w:p w:rsidR="008A7642" w:rsidRDefault="008A7642"/>
                    </w:txbxContent>
                  </v:textbox>
                </v:shape>
              </w:pict>
            </w:r>
            <w:r w:rsidRPr="0016643D">
              <w:rPr>
                <w:noProof/>
                <w:lang w:eastAsia="es-ES_tradnl"/>
              </w:rPr>
              <w:pict>
                <v:shape id="_x0000_s1026" type="#_x0000_t202" style="position:absolute;margin-left:-4.95pt;margin-top:29.15pt;width:82.5pt;height:43.5pt;z-index:251658240;mso-position-horizontal-relative:text;mso-position-vertical-relative:text" stroked="f">
                  <v:textbox style="mso-next-textbox:#_x0000_s1026">
                    <w:txbxContent>
                      <w:p w:rsidR="00206BA8" w:rsidRPr="00206BA8" w:rsidRDefault="00206BA8">
                        <w:pPr>
                          <w:rPr>
                            <w:rFonts w:ascii="Arial Black" w:hAnsi="Arial Black"/>
                            <w:b/>
                          </w:rPr>
                        </w:pPr>
                        <w:r w:rsidRPr="00206BA8">
                          <w:rPr>
                            <w:rFonts w:ascii="Arial Black" w:hAnsi="Arial Black"/>
                            <w:b/>
                          </w:rPr>
                          <w:t>Habilidades Técnicas</w:t>
                        </w:r>
                      </w:p>
                    </w:txbxContent>
                  </v:textbox>
                </v:shape>
              </w:pict>
            </w:r>
          </w:p>
          <w:p w:rsidR="00651054" w:rsidRPr="00651054" w:rsidRDefault="00651054" w:rsidP="00651054"/>
          <w:p w:rsidR="00651054" w:rsidRPr="00651054" w:rsidRDefault="00651054" w:rsidP="00651054"/>
          <w:p w:rsidR="00651054" w:rsidRPr="00651054" w:rsidRDefault="00651054" w:rsidP="00651054"/>
          <w:p w:rsidR="00651054" w:rsidRPr="00651054" w:rsidRDefault="00651054" w:rsidP="00651054"/>
          <w:p w:rsidR="00651054" w:rsidRDefault="00651054" w:rsidP="00651054"/>
          <w:p w:rsidR="00651054" w:rsidRDefault="00651054" w:rsidP="00651054"/>
          <w:p w:rsidR="009320C1" w:rsidRPr="00651054" w:rsidRDefault="0016643D" w:rsidP="00651054">
            <w:r w:rsidRPr="0016643D">
              <w:rPr>
                <w:noProof/>
                <w:lang w:eastAsia="es-ES_tradnl"/>
              </w:rPr>
              <w:pict>
                <v:shape id="_x0000_s1028" type="#_x0000_t202" style="position:absolute;margin-left:92.55pt;margin-top:48.55pt;width:248.25pt;height:116.25pt;z-index:251660288" stroked="f">
                  <v:textbox style="mso-next-textbox:#_x0000_s1028">
                    <w:txbxContent>
                      <w:p w:rsidR="00962344" w:rsidRPr="001D4D85" w:rsidRDefault="00962344" w:rsidP="001D4D85">
                        <w:pPr>
                          <w:pStyle w:val="Prrafodelista"/>
                          <w:numPr>
                            <w:ilvl w:val="0"/>
                            <w:numId w:val="33"/>
                          </w:numPr>
                          <w:rPr>
                            <w:b/>
                          </w:rPr>
                        </w:pPr>
                        <w:r w:rsidRPr="001D4D85">
                          <w:rPr>
                            <w:b/>
                          </w:rPr>
                          <w:t>Prevención de Incendios.</w:t>
                        </w:r>
                      </w:p>
                      <w:p w:rsidR="00962344" w:rsidRPr="001D4D85" w:rsidRDefault="00962344" w:rsidP="001D4D85">
                        <w:pPr>
                          <w:pStyle w:val="Prrafodelista"/>
                          <w:numPr>
                            <w:ilvl w:val="0"/>
                            <w:numId w:val="34"/>
                          </w:numPr>
                          <w:rPr>
                            <w:b/>
                          </w:rPr>
                        </w:pPr>
                        <w:r w:rsidRPr="001D4D85">
                          <w:rPr>
                            <w:b/>
                          </w:rPr>
                          <w:t>Uso de Botiquines y Primeros Auxilios.</w:t>
                        </w:r>
                      </w:p>
                      <w:p w:rsidR="00962344" w:rsidRPr="001D4D85" w:rsidRDefault="00962344" w:rsidP="001D4D85">
                        <w:pPr>
                          <w:pStyle w:val="Prrafodelista"/>
                          <w:numPr>
                            <w:ilvl w:val="0"/>
                            <w:numId w:val="34"/>
                          </w:numPr>
                          <w:rPr>
                            <w:b/>
                          </w:rPr>
                        </w:pPr>
                        <w:r w:rsidRPr="001D4D85">
                          <w:rPr>
                            <w:b/>
                          </w:rPr>
                          <w:t>Asalto de sucursales.</w:t>
                        </w:r>
                      </w:p>
                      <w:p w:rsidR="00962344" w:rsidRDefault="00962344" w:rsidP="001D4D85">
                        <w:pPr>
                          <w:pStyle w:val="Prrafodelista"/>
                          <w:numPr>
                            <w:ilvl w:val="0"/>
                            <w:numId w:val="34"/>
                          </w:numPr>
                          <w:rPr>
                            <w:b/>
                          </w:rPr>
                        </w:pPr>
                        <w:r w:rsidRPr="001D4D85">
                          <w:rPr>
                            <w:b/>
                          </w:rPr>
                          <w:t xml:space="preserve">Uso de </w:t>
                        </w:r>
                        <w:r w:rsidR="00083717">
                          <w:rPr>
                            <w:b/>
                          </w:rPr>
                          <w:t>Extintores (Teórico y Práctico)</w:t>
                        </w:r>
                      </w:p>
                      <w:p w:rsidR="00083717" w:rsidRPr="001D4D85" w:rsidRDefault="0090774F" w:rsidP="001D4D85">
                        <w:pPr>
                          <w:pStyle w:val="Prrafodelista"/>
                          <w:numPr>
                            <w:ilvl w:val="0"/>
                            <w:numId w:val="34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Organización y Gestión de la Higiene y Seguridad en el Centro de Trabajo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378" w:type="dxa"/>
          </w:tcPr>
          <w:p w:rsidR="009320C1" w:rsidRPr="00125FD5" w:rsidRDefault="009320C1" w:rsidP="004A4C83">
            <w:pPr>
              <w:pStyle w:val="Organizacin"/>
            </w:pPr>
          </w:p>
        </w:tc>
      </w:tr>
    </w:tbl>
    <w:p w:rsidR="005D2DD7" w:rsidRDefault="005D2DD7"/>
    <w:sectPr w:rsidR="005D2DD7" w:rsidSect="009D25A6">
      <w:pgSz w:w="12242" w:h="15842" w:code="1"/>
      <w:pgMar w:top="1440" w:right="1627" w:bottom="1440" w:left="164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87A531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BAA93B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C62FF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7D4F10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7891A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083D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D28C1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3008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BE66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90AE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7491A1F"/>
    <w:multiLevelType w:val="hybridMultilevel"/>
    <w:tmpl w:val="A384965A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E5096C"/>
    <w:multiLevelType w:val="hybridMultilevel"/>
    <w:tmpl w:val="689C9D8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5B46B1"/>
    <w:multiLevelType w:val="hybridMultilevel"/>
    <w:tmpl w:val="72083D36"/>
    <w:lvl w:ilvl="0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B6C3A46"/>
    <w:multiLevelType w:val="hybridMultilevel"/>
    <w:tmpl w:val="29AE7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99633F"/>
    <w:multiLevelType w:val="multilevel"/>
    <w:tmpl w:val="A10001A2"/>
    <w:lvl w:ilvl="0">
      <w:start w:val="199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DC1D31"/>
    <w:multiLevelType w:val="hybridMultilevel"/>
    <w:tmpl w:val="176A97BC"/>
    <w:lvl w:ilvl="0" w:tplc="A80EC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EF61EE"/>
    <w:multiLevelType w:val="hybridMultilevel"/>
    <w:tmpl w:val="4FB075E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7564980"/>
    <w:multiLevelType w:val="multilevel"/>
    <w:tmpl w:val="B6AA2684"/>
    <w:lvl w:ilvl="0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B6C01AA"/>
    <w:multiLevelType w:val="hybridMultilevel"/>
    <w:tmpl w:val="F990D3A6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2C113430"/>
    <w:multiLevelType w:val="hybridMultilevel"/>
    <w:tmpl w:val="C2E69BC0"/>
    <w:lvl w:ilvl="0" w:tplc="02306E78">
      <w:start w:val="200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E8660C"/>
    <w:multiLevelType w:val="hybridMultilevel"/>
    <w:tmpl w:val="6A12A14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189024C"/>
    <w:multiLevelType w:val="multilevel"/>
    <w:tmpl w:val="B6AA2684"/>
    <w:lvl w:ilvl="0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1D1D44"/>
    <w:multiLevelType w:val="hybridMultilevel"/>
    <w:tmpl w:val="A10001A2"/>
    <w:lvl w:ilvl="0" w:tplc="8E0CE040">
      <w:start w:val="199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F7666E"/>
    <w:multiLevelType w:val="hybridMultilevel"/>
    <w:tmpl w:val="05945B98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792727"/>
    <w:multiLevelType w:val="hybridMultilevel"/>
    <w:tmpl w:val="04E63E1A"/>
    <w:lvl w:ilvl="0" w:tplc="F232171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color w:val="006666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422FBE"/>
    <w:multiLevelType w:val="hybridMultilevel"/>
    <w:tmpl w:val="B6AA2684"/>
    <w:lvl w:ilvl="0" w:tplc="64267864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D50028"/>
    <w:multiLevelType w:val="hybridMultilevel"/>
    <w:tmpl w:val="534AC572"/>
    <w:lvl w:ilvl="0" w:tplc="0C0A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56490787"/>
    <w:multiLevelType w:val="hybridMultilevel"/>
    <w:tmpl w:val="F92CB22E"/>
    <w:lvl w:ilvl="0" w:tplc="3B2EDA1C">
      <w:start w:val="2005"/>
      <w:numFmt w:val="bullet"/>
      <w:lvlText w:val="-"/>
      <w:lvlJc w:val="left"/>
      <w:pPr>
        <w:tabs>
          <w:tab w:val="num" w:pos="2595"/>
        </w:tabs>
        <w:ind w:left="259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35"/>
        </w:tabs>
        <w:ind w:left="76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55"/>
        </w:tabs>
        <w:ind w:left="8355" w:hanging="360"/>
      </w:pPr>
      <w:rPr>
        <w:rFonts w:ascii="Wingdings" w:hAnsi="Wingdings" w:hint="default"/>
      </w:rPr>
    </w:lvl>
  </w:abstractNum>
  <w:abstractNum w:abstractNumId="29">
    <w:nsid w:val="59B07E30"/>
    <w:multiLevelType w:val="hybridMultilevel"/>
    <w:tmpl w:val="8BB8879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A7123C"/>
    <w:multiLevelType w:val="hybridMultilevel"/>
    <w:tmpl w:val="369440AA"/>
    <w:lvl w:ilvl="0" w:tplc="4AAC145A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color w:val="0066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FB26AB0C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color w:val="006666"/>
      </w:rPr>
    </w:lvl>
  </w:abstractNum>
  <w:abstractNum w:abstractNumId="32">
    <w:nsid w:val="72A91D8C"/>
    <w:multiLevelType w:val="hybridMultilevel"/>
    <w:tmpl w:val="8D2A09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792D82"/>
    <w:multiLevelType w:val="hybridMultilevel"/>
    <w:tmpl w:val="64F6A042"/>
    <w:lvl w:ilvl="0" w:tplc="A80EC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E7288"/>
    <w:multiLevelType w:val="hybridMultilevel"/>
    <w:tmpl w:val="A6A44C5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5">
    <w:nsid w:val="7729417B"/>
    <w:multiLevelType w:val="hybridMultilevel"/>
    <w:tmpl w:val="75548A8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9024EF"/>
    <w:multiLevelType w:val="hybridMultilevel"/>
    <w:tmpl w:val="66C071EA"/>
    <w:lvl w:ilvl="0" w:tplc="9AA4003C">
      <w:start w:val="1"/>
      <w:numFmt w:val="bullet"/>
      <w:lvlText w:val=""/>
      <w:lvlJc w:val="left"/>
      <w:pPr>
        <w:tabs>
          <w:tab w:val="num" w:pos="420"/>
        </w:tabs>
        <w:ind w:left="400" w:hanging="340"/>
      </w:pPr>
      <w:rPr>
        <w:rFonts w:ascii="Wingdings" w:hAnsi="Wingdings" w:hint="default"/>
        <w:color w:val="006666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>
    <w:nsid w:val="7D711DC0"/>
    <w:multiLevelType w:val="hybridMultilevel"/>
    <w:tmpl w:val="33300E94"/>
    <w:lvl w:ilvl="0" w:tplc="BA2A854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color w:val="0066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31"/>
  </w:num>
  <w:num w:numId="13">
    <w:abstractNumId w:val="25"/>
  </w:num>
  <w:num w:numId="14">
    <w:abstractNumId w:val="30"/>
  </w:num>
  <w:num w:numId="15">
    <w:abstractNumId w:val="23"/>
  </w:num>
  <w:num w:numId="16">
    <w:abstractNumId w:val="20"/>
  </w:num>
  <w:num w:numId="17">
    <w:abstractNumId w:val="13"/>
  </w:num>
  <w:num w:numId="18">
    <w:abstractNumId w:val="27"/>
  </w:num>
  <w:num w:numId="19">
    <w:abstractNumId w:val="21"/>
  </w:num>
  <w:num w:numId="20">
    <w:abstractNumId w:val="37"/>
  </w:num>
  <w:num w:numId="21">
    <w:abstractNumId w:val="36"/>
  </w:num>
  <w:num w:numId="22">
    <w:abstractNumId w:val="15"/>
  </w:num>
  <w:num w:numId="23">
    <w:abstractNumId w:val="26"/>
  </w:num>
  <w:num w:numId="24">
    <w:abstractNumId w:val="22"/>
  </w:num>
  <w:num w:numId="25">
    <w:abstractNumId w:val="18"/>
  </w:num>
  <w:num w:numId="26">
    <w:abstractNumId w:val="29"/>
  </w:num>
  <w:num w:numId="27">
    <w:abstractNumId w:val="12"/>
  </w:num>
  <w:num w:numId="28">
    <w:abstractNumId w:val="17"/>
  </w:num>
  <w:num w:numId="29">
    <w:abstractNumId w:val="28"/>
  </w:num>
  <w:num w:numId="30">
    <w:abstractNumId w:val="14"/>
  </w:num>
  <w:num w:numId="31">
    <w:abstractNumId w:val="34"/>
  </w:num>
  <w:num w:numId="32">
    <w:abstractNumId w:val="33"/>
  </w:num>
  <w:num w:numId="33">
    <w:abstractNumId w:val="16"/>
  </w:num>
  <w:num w:numId="34">
    <w:abstractNumId w:val="32"/>
  </w:num>
  <w:num w:numId="35">
    <w:abstractNumId w:val="24"/>
  </w:num>
  <w:num w:numId="36">
    <w:abstractNumId w:val="35"/>
  </w:num>
  <w:num w:numId="37">
    <w:abstractNumId w:val="11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</w:compat>
  <w:docVars>
    <w:docVar w:name="iResumeStyle" w:val="0"/>
    <w:docVar w:name="Resume Post Wizard Balloon" w:val="0"/>
  </w:docVars>
  <w:rsids>
    <w:rsidRoot w:val="00045F1F"/>
    <w:rsid w:val="00005685"/>
    <w:rsid w:val="00041740"/>
    <w:rsid w:val="00045F1F"/>
    <w:rsid w:val="000472BF"/>
    <w:rsid w:val="000749ED"/>
    <w:rsid w:val="00082104"/>
    <w:rsid w:val="00083717"/>
    <w:rsid w:val="000F756D"/>
    <w:rsid w:val="00102CCA"/>
    <w:rsid w:val="001037B8"/>
    <w:rsid w:val="00125FD5"/>
    <w:rsid w:val="00156FAB"/>
    <w:rsid w:val="00157494"/>
    <w:rsid w:val="0016643D"/>
    <w:rsid w:val="001C0976"/>
    <w:rsid w:val="001C6261"/>
    <w:rsid w:val="001D0271"/>
    <w:rsid w:val="001D4D85"/>
    <w:rsid w:val="001E1159"/>
    <w:rsid w:val="00206BA8"/>
    <w:rsid w:val="002441C3"/>
    <w:rsid w:val="00282EF6"/>
    <w:rsid w:val="00294F0E"/>
    <w:rsid w:val="002A0948"/>
    <w:rsid w:val="002B2B86"/>
    <w:rsid w:val="002C47AA"/>
    <w:rsid w:val="002F2F9D"/>
    <w:rsid w:val="00321888"/>
    <w:rsid w:val="00351B45"/>
    <w:rsid w:val="003541BE"/>
    <w:rsid w:val="00364B69"/>
    <w:rsid w:val="003A371A"/>
    <w:rsid w:val="004240CF"/>
    <w:rsid w:val="004474C2"/>
    <w:rsid w:val="00471A5A"/>
    <w:rsid w:val="00476DFE"/>
    <w:rsid w:val="004A4C83"/>
    <w:rsid w:val="004B154B"/>
    <w:rsid w:val="004C54BF"/>
    <w:rsid w:val="005B5840"/>
    <w:rsid w:val="005C3881"/>
    <w:rsid w:val="005D2DD7"/>
    <w:rsid w:val="00602204"/>
    <w:rsid w:val="00602563"/>
    <w:rsid w:val="006167B6"/>
    <w:rsid w:val="00642EAE"/>
    <w:rsid w:val="00651054"/>
    <w:rsid w:val="00687EA6"/>
    <w:rsid w:val="006D5F0D"/>
    <w:rsid w:val="0072638C"/>
    <w:rsid w:val="00757B62"/>
    <w:rsid w:val="00796BC7"/>
    <w:rsid w:val="007972C1"/>
    <w:rsid w:val="007A293E"/>
    <w:rsid w:val="007A4982"/>
    <w:rsid w:val="007E1A20"/>
    <w:rsid w:val="00807FEB"/>
    <w:rsid w:val="00816353"/>
    <w:rsid w:val="008A7642"/>
    <w:rsid w:val="008D6588"/>
    <w:rsid w:val="008F20E5"/>
    <w:rsid w:val="00901684"/>
    <w:rsid w:val="0090774F"/>
    <w:rsid w:val="009320C1"/>
    <w:rsid w:val="00937428"/>
    <w:rsid w:val="00960623"/>
    <w:rsid w:val="00962344"/>
    <w:rsid w:val="0097170F"/>
    <w:rsid w:val="009B4A95"/>
    <w:rsid w:val="009D25A6"/>
    <w:rsid w:val="00A66A2A"/>
    <w:rsid w:val="00A91DFC"/>
    <w:rsid w:val="00AA3E58"/>
    <w:rsid w:val="00AB3156"/>
    <w:rsid w:val="00AC4B70"/>
    <w:rsid w:val="00B1201C"/>
    <w:rsid w:val="00B2529C"/>
    <w:rsid w:val="00B53454"/>
    <w:rsid w:val="00B7732A"/>
    <w:rsid w:val="00B942AD"/>
    <w:rsid w:val="00BC243D"/>
    <w:rsid w:val="00BD36E9"/>
    <w:rsid w:val="00C02B35"/>
    <w:rsid w:val="00C22B61"/>
    <w:rsid w:val="00C33AE7"/>
    <w:rsid w:val="00C7027F"/>
    <w:rsid w:val="00CA51F5"/>
    <w:rsid w:val="00CA70CC"/>
    <w:rsid w:val="00CC1EB1"/>
    <w:rsid w:val="00CD16D5"/>
    <w:rsid w:val="00D03FD6"/>
    <w:rsid w:val="00D23DC3"/>
    <w:rsid w:val="00D4636C"/>
    <w:rsid w:val="00D54410"/>
    <w:rsid w:val="00D75295"/>
    <w:rsid w:val="00D75303"/>
    <w:rsid w:val="00D8011F"/>
    <w:rsid w:val="00D80E7D"/>
    <w:rsid w:val="00D861C0"/>
    <w:rsid w:val="00D92464"/>
    <w:rsid w:val="00DE38F4"/>
    <w:rsid w:val="00DF0FB2"/>
    <w:rsid w:val="00E0720B"/>
    <w:rsid w:val="00E35BFB"/>
    <w:rsid w:val="00E43EA7"/>
    <w:rsid w:val="00E948A9"/>
    <w:rsid w:val="00EE340F"/>
    <w:rsid w:val="00F06412"/>
    <w:rsid w:val="00F202A1"/>
    <w:rsid w:val="00F47EEE"/>
    <w:rsid w:val="00F7731C"/>
    <w:rsid w:val="00FB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25A6"/>
    <w:rPr>
      <w:rFonts w:ascii="Arial" w:eastAsia="Times New Roman" w:hAnsi="Arial"/>
      <w:lang w:eastAsia="en-US"/>
    </w:rPr>
  </w:style>
  <w:style w:type="paragraph" w:styleId="Ttulo1">
    <w:name w:val="heading 1"/>
    <w:basedOn w:val="Ttulo-base"/>
    <w:next w:val="Textoindependiente"/>
    <w:qFormat/>
    <w:rsid w:val="009D25A6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rsid w:val="009D25A6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9D25A6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9D25A6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9D25A6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9D25A6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D25A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D25A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D25A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rsid w:val="009D25A6"/>
  </w:style>
  <w:style w:type="paragraph" w:styleId="Cierre">
    <w:name w:val="Closing"/>
    <w:basedOn w:val="Normal"/>
    <w:rsid w:val="009D25A6"/>
    <w:pPr>
      <w:ind w:left="4252"/>
    </w:pPr>
  </w:style>
  <w:style w:type="character" w:styleId="CitaHTML">
    <w:name w:val="HTML Cite"/>
    <w:basedOn w:val="Fuentedeprrafopredeter"/>
    <w:rsid w:val="009D25A6"/>
    <w:rPr>
      <w:i/>
      <w:iCs/>
    </w:rPr>
  </w:style>
  <w:style w:type="character" w:styleId="CdigoHTML">
    <w:name w:val="HTML Code"/>
    <w:basedOn w:val="Fuentedeprrafopredeter"/>
    <w:rsid w:val="009D25A6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D25A6"/>
    <w:pPr>
      <w:spacing w:after="120"/>
      <w:ind w:left="283"/>
    </w:pPr>
  </w:style>
  <w:style w:type="paragraph" w:styleId="Continuarlista2">
    <w:name w:val="List Continue 2"/>
    <w:basedOn w:val="Normal"/>
    <w:rsid w:val="009D25A6"/>
    <w:pPr>
      <w:spacing w:after="120"/>
      <w:ind w:left="566"/>
    </w:pPr>
  </w:style>
  <w:style w:type="paragraph" w:styleId="Continuarlista3">
    <w:name w:val="List Continue 3"/>
    <w:basedOn w:val="Normal"/>
    <w:rsid w:val="009D25A6"/>
    <w:pPr>
      <w:spacing w:after="120"/>
      <w:ind w:left="849"/>
    </w:pPr>
  </w:style>
  <w:style w:type="paragraph" w:styleId="Continuarlista4">
    <w:name w:val="List Continue 4"/>
    <w:basedOn w:val="Normal"/>
    <w:rsid w:val="009D25A6"/>
    <w:pPr>
      <w:spacing w:after="120"/>
      <w:ind w:left="1132"/>
    </w:pPr>
  </w:style>
  <w:style w:type="paragraph" w:styleId="Continuarlista5">
    <w:name w:val="List Continue 5"/>
    <w:basedOn w:val="Normal"/>
    <w:rsid w:val="009D25A6"/>
    <w:pPr>
      <w:spacing w:after="120"/>
      <w:ind w:left="1415"/>
    </w:pPr>
  </w:style>
  <w:style w:type="character" w:styleId="DefinicinHTML">
    <w:name w:val="HTML Definition"/>
    <w:basedOn w:val="Fuentedeprrafopredeter"/>
    <w:rsid w:val="009D25A6"/>
    <w:rPr>
      <w:i/>
      <w:iCs/>
    </w:rPr>
  </w:style>
  <w:style w:type="paragraph" w:styleId="DireccinHTML">
    <w:name w:val="HTML Address"/>
    <w:basedOn w:val="Normal"/>
    <w:rsid w:val="009D25A6"/>
    <w:rPr>
      <w:i/>
      <w:iCs/>
    </w:rPr>
  </w:style>
  <w:style w:type="paragraph" w:styleId="Direccinsobre">
    <w:name w:val="envelope address"/>
    <w:basedOn w:val="Normal"/>
    <w:rsid w:val="009D25A6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D25A6"/>
    <w:rPr>
      <w:rFonts w:ascii="Courier New" w:hAnsi="Courier New"/>
    </w:rPr>
  </w:style>
  <w:style w:type="paragraph" w:styleId="Encabezado">
    <w:name w:val="header"/>
    <w:basedOn w:val="Encabezado-base"/>
    <w:rsid w:val="009D25A6"/>
    <w:pPr>
      <w:spacing w:line="220" w:lineRule="atLeast"/>
      <w:ind w:left="-2160"/>
    </w:pPr>
  </w:style>
  <w:style w:type="paragraph" w:styleId="Encabezadodelista">
    <w:name w:val="toa heading"/>
    <w:basedOn w:val="Normal"/>
    <w:next w:val="Normal"/>
    <w:semiHidden/>
    <w:rsid w:val="009D25A6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D25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D25A6"/>
  </w:style>
  <w:style w:type="character" w:styleId="nfasis">
    <w:name w:val="Emphasis"/>
    <w:qFormat/>
    <w:rsid w:val="009D25A6"/>
    <w:rPr>
      <w:rFonts w:ascii="Arial Black" w:hAnsi="Arial Black"/>
      <w:spacing w:val="-8"/>
      <w:sz w:val="18"/>
      <w:lang w:bidi="ar-SA"/>
    </w:rPr>
  </w:style>
  <w:style w:type="paragraph" w:styleId="Epgrafe">
    <w:name w:val="caption"/>
    <w:basedOn w:val="Normal"/>
    <w:next w:val="Normal"/>
    <w:qFormat/>
    <w:rsid w:val="009D25A6"/>
    <w:pPr>
      <w:spacing w:before="120" w:after="120"/>
    </w:pPr>
    <w:rPr>
      <w:b/>
      <w:bCs/>
    </w:rPr>
  </w:style>
  <w:style w:type="paragraph" w:styleId="Fecha">
    <w:name w:val="Date"/>
    <w:basedOn w:val="Textoindependiente"/>
    <w:rsid w:val="009D25A6"/>
    <w:pPr>
      <w:keepNext/>
    </w:pPr>
  </w:style>
  <w:style w:type="paragraph" w:styleId="Firma">
    <w:name w:val="Signature"/>
    <w:basedOn w:val="Normal"/>
    <w:rsid w:val="009D25A6"/>
    <w:pPr>
      <w:ind w:left="4252"/>
    </w:pPr>
  </w:style>
  <w:style w:type="paragraph" w:styleId="Firmadecorreoelectrnico">
    <w:name w:val="E-mail Signature"/>
    <w:basedOn w:val="Normal"/>
    <w:rsid w:val="009D25A6"/>
  </w:style>
  <w:style w:type="character" w:styleId="Hipervnculo">
    <w:name w:val="Hyperlink"/>
    <w:basedOn w:val="Fuentedeprrafopredeter"/>
    <w:rsid w:val="009D25A6"/>
    <w:rPr>
      <w:color w:val="0000FF"/>
      <w:u w:val="single"/>
    </w:rPr>
  </w:style>
  <w:style w:type="character" w:styleId="Hipervnculovisitado">
    <w:name w:val="FollowedHyperlink"/>
    <w:basedOn w:val="Fuentedeprrafopredeter"/>
    <w:rsid w:val="009D25A6"/>
    <w:rPr>
      <w:color w:val="800080"/>
      <w:u w:val="single"/>
    </w:rPr>
  </w:style>
  <w:style w:type="paragraph" w:styleId="HTMLconformatoprevio">
    <w:name w:val="HTML Preformatted"/>
    <w:basedOn w:val="Normal"/>
    <w:rsid w:val="009D25A6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D25A6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9D25A6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9D25A6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9D25A6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9D25A6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9D25A6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9D25A6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9D25A6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9D25A6"/>
    <w:pPr>
      <w:ind w:left="1800" w:hanging="200"/>
    </w:pPr>
  </w:style>
  <w:style w:type="paragraph" w:styleId="Lista">
    <w:name w:val="List"/>
    <w:basedOn w:val="Normal"/>
    <w:rsid w:val="009D25A6"/>
    <w:pPr>
      <w:ind w:left="283" w:hanging="283"/>
    </w:pPr>
  </w:style>
  <w:style w:type="paragraph" w:styleId="Lista2">
    <w:name w:val="List 2"/>
    <w:basedOn w:val="Normal"/>
    <w:rsid w:val="009D25A6"/>
    <w:pPr>
      <w:ind w:left="566" w:hanging="283"/>
    </w:pPr>
  </w:style>
  <w:style w:type="paragraph" w:styleId="Lista3">
    <w:name w:val="List 3"/>
    <w:basedOn w:val="Normal"/>
    <w:rsid w:val="009D25A6"/>
    <w:pPr>
      <w:ind w:left="849" w:hanging="283"/>
    </w:pPr>
  </w:style>
  <w:style w:type="paragraph" w:styleId="Lista4">
    <w:name w:val="List 4"/>
    <w:basedOn w:val="Normal"/>
    <w:rsid w:val="009D25A6"/>
    <w:pPr>
      <w:ind w:left="1132" w:hanging="283"/>
    </w:pPr>
  </w:style>
  <w:style w:type="paragraph" w:styleId="Lista5">
    <w:name w:val="List 5"/>
    <w:basedOn w:val="Normal"/>
    <w:rsid w:val="009D25A6"/>
    <w:pPr>
      <w:ind w:left="1415" w:hanging="283"/>
    </w:pPr>
  </w:style>
  <w:style w:type="paragraph" w:styleId="Listaconnmeros">
    <w:name w:val="List Number"/>
    <w:basedOn w:val="Normal"/>
    <w:rsid w:val="009D25A6"/>
    <w:pPr>
      <w:numPr>
        <w:numId w:val="1"/>
      </w:numPr>
    </w:pPr>
  </w:style>
  <w:style w:type="paragraph" w:styleId="Listaconnmeros2">
    <w:name w:val="List Number 2"/>
    <w:basedOn w:val="Normal"/>
    <w:rsid w:val="009D25A6"/>
    <w:pPr>
      <w:numPr>
        <w:numId w:val="2"/>
      </w:numPr>
    </w:pPr>
  </w:style>
  <w:style w:type="paragraph" w:styleId="Listaconnmeros3">
    <w:name w:val="List Number 3"/>
    <w:basedOn w:val="Normal"/>
    <w:rsid w:val="009D25A6"/>
    <w:pPr>
      <w:numPr>
        <w:numId w:val="3"/>
      </w:numPr>
    </w:pPr>
  </w:style>
  <w:style w:type="paragraph" w:styleId="Listaconnmeros4">
    <w:name w:val="List Number 4"/>
    <w:basedOn w:val="Normal"/>
    <w:rsid w:val="009D25A6"/>
    <w:pPr>
      <w:numPr>
        <w:numId w:val="4"/>
      </w:numPr>
    </w:pPr>
  </w:style>
  <w:style w:type="paragraph" w:styleId="Listaconnmeros5">
    <w:name w:val="List Number 5"/>
    <w:basedOn w:val="Normal"/>
    <w:rsid w:val="009D25A6"/>
    <w:pPr>
      <w:numPr>
        <w:numId w:val="5"/>
      </w:numPr>
    </w:pPr>
  </w:style>
  <w:style w:type="paragraph" w:styleId="Listaconvietas">
    <w:name w:val="List Bullet"/>
    <w:basedOn w:val="Normal"/>
    <w:autoRedefine/>
    <w:rsid w:val="009D25A6"/>
    <w:pPr>
      <w:numPr>
        <w:numId w:val="6"/>
      </w:numPr>
    </w:pPr>
  </w:style>
  <w:style w:type="paragraph" w:styleId="Listaconvietas2">
    <w:name w:val="List Bullet 2"/>
    <w:basedOn w:val="Normal"/>
    <w:autoRedefine/>
    <w:rsid w:val="009D25A6"/>
    <w:pPr>
      <w:numPr>
        <w:numId w:val="7"/>
      </w:numPr>
    </w:pPr>
  </w:style>
  <w:style w:type="paragraph" w:styleId="Listaconvietas3">
    <w:name w:val="List Bullet 3"/>
    <w:basedOn w:val="Normal"/>
    <w:autoRedefine/>
    <w:rsid w:val="009D25A6"/>
    <w:pPr>
      <w:numPr>
        <w:numId w:val="8"/>
      </w:numPr>
    </w:pPr>
  </w:style>
  <w:style w:type="paragraph" w:styleId="Listaconvietas4">
    <w:name w:val="List Bullet 4"/>
    <w:basedOn w:val="Normal"/>
    <w:autoRedefine/>
    <w:rsid w:val="009D25A6"/>
    <w:pPr>
      <w:numPr>
        <w:numId w:val="9"/>
      </w:numPr>
    </w:pPr>
  </w:style>
  <w:style w:type="paragraph" w:styleId="Listaconvietas5">
    <w:name w:val="List Bullet 5"/>
    <w:basedOn w:val="Normal"/>
    <w:autoRedefine/>
    <w:rsid w:val="009D25A6"/>
    <w:pPr>
      <w:numPr>
        <w:numId w:val="10"/>
      </w:numPr>
    </w:pPr>
  </w:style>
  <w:style w:type="paragraph" w:styleId="Mapadeldocumento">
    <w:name w:val="Document Map"/>
    <w:basedOn w:val="Normal"/>
    <w:semiHidden/>
    <w:rsid w:val="009D25A6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D25A6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9D25A6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9D25A6"/>
  </w:style>
  <w:style w:type="character" w:styleId="Nmerodepgina">
    <w:name w:val="page number"/>
    <w:rsid w:val="009D25A6"/>
    <w:rPr>
      <w:rFonts w:ascii="Arial" w:hAnsi="Arial"/>
      <w:sz w:val="18"/>
      <w:lang w:bidi="ar-SA"/>
    </w:rPr>
  </w:style>
  <w:style w:type="paragraph" w:styleId="Piedepgina">
    <w:name w:val="footer"/>
    <w:basedOn w:val="Encabezado-base"/>
    <w:rsid w:val="009D25A6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Refdecomentario">
    <w:name w:val="annotation reference"/>
    <w:basedOn w:val="Fuentedeprrafopredeter"/>
    <w:semiHidden/>
    <w:rsid w:val="009D25A6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D25A6"/>
    <w:rPr>
      <w:vertAlign w:val="superscript"/>
    </w:rPr>
  </w:style>
  <w:style w:type="character" w:styleId="Refdenotaalpie">
    <w:name w:val="footnote reference"/>
    <w:basedOn w:val="Fuentedeprrafopredeter"/>
    <w:semiHidden/>
    <w:rsid w:val="009D25A6"/>
    <w:rPr>
      <w:vertAlign w:val="superscript"/>
    </w:rPr>
  </w:style>
  <w:style w:type="paragraph" w:styleId="Remitedesobre">
    <w:name w:val="envelope return"/>
    <w:basedOn w:val="Normal"/>
    <w:rsid w:val="009D25A6"/>
    <w:rPr>
      <w:rFonts w:cs="Arial"/>
    </w:rPr>
  </w:style>
  <w:style w:type="paragraph" w:styleId="Saludo">
    <w:name w:val="Salutation"/>
    <w:basedOn w:val="Normal"/>
    <w:next w:val="Normal"/>
    <w:rsid w:val="009D25A6"/>
  </w:style>
  <w:style w:type="paragraph" w:styleId="Sangra2detindependiente">
    <w:name w:val="Body Text Indent 2"/>
    <w:basedOn w:val="Normal"/>
    <w:rsid w:val="009D25A6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D25A6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9D25A6"/>
    <w:pPr>
      <w:ind w:left="720"/>
    </w:pPr>
  </w:style>
  <w:style w:type="paragraph" w:styleId="Sangranormal">
    <w:name w:val="Normal Indent"/>
    <w:basedOn w:val="Normal"/>
    <w:rsid w:val="009D25A6"/>
    <w:pPr>
      <w:ind w:left="708"/>
    </w:pPr>
  </w:style>
  <w:style w:type="paragraph" w:styleId="Subttulo">
    <w:name w:val="Subtitle"/>
    <w:basedOn w:val="Normal"/>
    <w:qFormat/>
    <w:rsid w:val="009D25A6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D25A6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9D25A6"/>
  </w:style>
  <w:style w:type="paragraph" w:styleId="TDC2">
    <w:name w:val="toc 2"/>
    <w:basedOn w:val="Normal"/>
    <w:next w:val="Normal"/>
    <w:autoRedefine/>
    <w:semiHidden/>
    <w:rsid w:val="009D25A6"/>
    <w:pPr>
      <w:ind w:left="200"/>
    </w:pPr>
  </w:style>
  <w:style w:type="paragraph" w:styleId="TDC3">
    <w:name w:val="toc 3"/>
    <w:basedOn w:val="Normal"/>
    <w:next w:val="Normal"/>
    <w:autoRedefine/>
    <w:semiHidden/>
    <w:rsid w:val="009D25A6"/>
    <w:pPr>
      <w:ind w:left="400"/>
    </w:pPr>
  </w:style>
  <w:style w:type="paragraph" w:styleId="TDC4">
    <w:name w:val="toc 4"/>
    <w:basedOn w:val="Normal"/>
    <w:next w:val="Normal"/>
    <w:autoRedefine/>
    <w:semiHidden/>
    <w:rsid w:val="009D25A6"/>
    <w:pPr>
      <w:ind w:left="600"/>
    </w:pPr>
  </w:style>
  <w:style w:type="paragraph" w:styleId="TDC5">
    <w:name w:val="toc 5"/>
    <w:basedOn w:val="Normal"/>
    <w:next w:val="Normal"/>
    <w:autoRedefine/>
    <w:semiHidden/>
    <w:rsid w:val="009D25A6"/>
    <w:pPr>
      <w:ind w:left="800"/>
    </w:pPr>
  </w:style>
  <w:style w:type="paragraph" w:styleId="TDC6">
    <w:name w:val="toc 6"/>
    <w:basedOn w:val="Normal"/>
    <w:next w:val="Normal"/>
    <w:autoRedefine/>
    <w:semiHidden/>
    <w:rsid w:val="009D25A6"/>
    <w:pPr>
      <w:ind w:left="1000"/>
    </w:pPr>
  </w:style>
  <w:style w:type="paragraph" w:styleId="TDC7">
    <w:name w:val="toc 7"/>
    <w:basedOn w:val="Normal"/>
    <w:next w:val="Normal"/>
    <w:autoRedefine/>
    <w:semiHidden/>
    <w:rsid w:val="009D25A6"/>
    <w:pPr>
      <w:ind w:left="1200"/>
    </w:pPr>
  </w:style>
  <w:style w:type="paragraph" w:styleId="TDC8">
    <w:name w:val="toc 8"/>
    <w:basedOn w:val="Normal"/>
    <w:next w:val="Normal"/>
    <w:autoRedefine/>
    <w:semiHidden/>
    <w:rsid w:val="009D25A6"/>
    <w:pPr>
      <w:ind w:left="1400"/>
    </w:pPr>
  </w:style>
  <w:style w:type="paragraph" w:styleId="TDC9">
    <w:name w:val="toc 9"/>
    <w:basedOn w:val="Normal"/>
    <w:next w:val="Normal"/>
    <w:autoRedefine/>
    <w:semiHidden/>
    <w:rsid w:val="009D25A6"/>
    <w:pPr>
      <w:ind w:left="1600"/>
    </w:pPr>
  </w:style>
  <w:style w:type="character" w:styleId="TecladoHTML">
    <w:name w:val="HTML Keyboard"/>
    <w:basedOn w:val="Fuentedeprrafopredeter"/>
    <w:rsid w:val="009D25A6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D25A6"/>
  </w:style>
  <w:style w:type="paragraph" w:styleId="Textoconsangra">
    <w:name w:val="table of authorities"/>
    <w:basedOn w:val="Normal"/>
    <w:next w:val="Normal"/>
    <w:semiHidden/>
    <w:rsid w:val="009D25A6"/>
    <w:pPr>
      <w:ind w:left="200" w:hanging="200"/>
    </w:pPr>
  </w:style>
  <w:style w:type="paragraph" w:styleId="Textodebloque">
    <w:name w:val="Block Text"/>
    <w:basedOn w:val="Normal"/>
    <w:rsid w:val="009D25A6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9D25A6"/>
    <w:rPr>
      <w:b/>
      <w:bCs/>
    </w:rPr>
  </w:style>
  <w:style w:type="paragraph" w:styleId="Textoindependiente">
    <w:name w:val="Body Text"/>
    <w:basedOn w:val="Normal"/>
    <w:rsid w:val="009D25A6"/>
    <w:pPr>
      <w:spacing w:after="220" w:line="220" w:lineRule="atLeast"/>
      <w:jc w:val="both"/>
    </w:pPr>
    <w:rPr>
      <w:spacing w:val="-5"/>
    </w:rPr>
  </w:style>
  <w:style w:type="paragraph" w:styleId="Textoindependiente2">
    <w:name w:val="Body Text 2"/>
    <w:basedOn w:val="Normal"/>
    <w:rsid w:val="009D25A6"/>
    <w:pPr>
      <w:spacing w:after="120" w:line="480" w:lineRule="auto"/>
    </w:pPr>
  </w:style>
  <w:style w:type="paragraph" w:styleId="Textoindependiente3">
    <w:name w:val="Body Text 3"/>
    <w:basedOn w:val="Normal"/>
    <w:rsid w:val="009D25A6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9D25A6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rsid w:val="009D25A6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semiHidden/>
    <w:rsid w:val="009D25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9D25A6"/>
  </w:style>
  <w:style w:type="paragraph" w:styleId="Textonotapie">
    <w:name w:val="footnote text"/>
    <w:basedOn w:val="Normal"/>
    <w:semiHidden/>
    <w:rsid w:val="009D25A6"/>
  </w:style>
  <w:style w:type="paragraph" w:styleId="Textosinformato">
    <w:name w:val="Plain Text"/>
    <w:basedOn w:val="Normal"/>
    <w:rsid w:val="009D25A6"/>
    <w:rPr>
      <w:rFonts w:ascii="Courier New" w:hAnsi="Courier New" w:cs="Courier New"/>
    </w:rPr>
  </w:style>
  <w:style w:type="paragraph" w:styleId="Ttulo">
    <w:name w:val="Title"/>
    <w:basedOn w:val="Normal"/>
    <w:qFormat/>
    <w:rsid w:val="009D25A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D25A6"/>
    <w:rPr>
      <w:rFonts w:cs="Arial"/>
      <w:b/>
      <w:bCs/>
    </w:rPr>
  </w:style>
  <w:style w:type="character" w:styleId="VariableHTML">
    <w:name w:val="HTML Variable"/>
    <w:basedOn w:val="Fuentedeprrafopredeter"/>
    <w:rsid w:val="009D25A6"/>
    <w:rPr>
      <w:i/>
      <w:iCs/>
    </w:rPr>
  </w:style>
  <w:style w:type="paragraph" w:customStyle="1" w:styleId="Logro">
    <w:name w:val="Logro"/>
    <w:basedOn w:val="Textoindependiente"/>
    <w:rsid w:val="009D25A6"/>
    <w:pPr>
      <w:numPr>
        <w:numId w:val="12"/>
      </w:numPr>
      <w:spacing w:after="60"/>
    </w:pPr>
  </w:style>
  <w:style w:type="paragraph" w:customStyle="1" w:styleId="Direccin1">
    <w:name w:val="Dirección 1"/>
    <w:basedOn w:val="Normal"/>
    <w:rsid w:val="009D25A6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9D25A6"/>
    <w:pPr>
      <w:spacing w:line="160" w:lineRule="atLeast"/>
      <w:jc w:val="both"/>
    </w:pPr>
    <w:rPr>
      <w:sz w:val="14"/>
    </w:rPr>
  </w:style>
  <w:style w:type="paragraph" w:customStyle="1" w:styleId="Ciudadyprovincia">
    <w:name w:val="Ciudad y provincia"/>
    <w:basedOn w:val="Textoindependiente"/>
    <w:next w:val="Textoindependiente"/>
    <w:rsid w:val="009D25A6"/>
    <w:pPr>
      <w:keepNext/>
    </w:pPr>
  </w:style>
  <w:style w:type="paragraph" w:customStyle="1" w:styleId="Organizacin">
    <w:name w:val="Organización"/>
    <w:basedOn w:val="Normal"/>
    <w:next w:val="Normal"/>
    <w:autoRedefine/>
    <w:rsid w:val="004A4C83"/>
    <w:pPr>
      <w:tabs>
        <w:tab w:val="left" w:pos="2160"/>
        <w:tab w:val="right" w:pos="6480"/>
      </w:tabs>
      <w:spacing w:after="40"/>
    </w:pPr>
    <w:rPr>
      <w:rFonts w:cs="Arial"/>
      <w:b/>
      <w:bCs/>
      <w:lang w:val="es-NI"/>
    </w:rPr>
  </w:style>
  <w:style w:type="paragraph" w:customStyle="1" w:styleId="OrganizacinUno">
    <w:name w:val="Organización Uno"/>
    <w:basedOn w:val="Organizacin"/>
    <w:next w:val="Normal"/>
    <w:autoRedefine/>
    <w:rsid w:val="009D25A6"/>
  </w:style>
  <w:style w:type="paragraph" w:customStyle="1" w:styleId="Ttulodeldocumento">
    <w:name w:val="Título del documento"/>
    <w:basedOn w:val="Normal"/>
    <w:next w:val="Normal"/>
    <w:rsid w:val="009D25A6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9D25A6"/>
    <w:pPr>
      <w:jc w:val="both"/>
    </w:pPr>
  </w:style>
  <w:style w:type="paragraph" w:customStyle="1" w:styleId="Ttulo-base">
    <w:name w:val="Título - base"/>
    <w:basedOn w:val="Textoindependiente"/>
    <w:next w:val="Textoindependiente"/>
    <w:rsid w:val="009D25A6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9D25A6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basedOn w:val="Fuentedeprrafopredeter"/>
    <w:rsid w:val="009D25A6"/>
  </w:style>
  <w:style w:type="paragraph" w:customStyle="1" w:styleId="Puesto">
    <w:name w:val="Puesto"/>
    <w:next w:val="Logro"/>
    <w:rsid w:val="009D25A6"/>
    <w:pPr>
      <w:spacing w:after="60" w:line="220" w:lineRule="atLeast"/>
    </w:pPr>
    <w:rPr>
      <w:rFonts w:ascii="Arial Black" w:eastAsia="Times New Roman" w:hAnsi="Arial Black"/>
      <w:spacing w:val="-10"/>
      <w:lang w:val="es-ES" w:eastAsia="en-US"/>
    </w:rPr>
  </w:style>
  <w:style w:type="character" w:customStyle="1" w:styleId="Rtuloconnfasis">
    <w:name w:val="Rótulo con énfasis"/>
    <w:rsid w:val="009D25A6"/>
    <w:rPr>
      <w:rFonts w:ascii="Arial Black" w:hAnsi="Arial Black"/>
      <w:spacing w:val="-6"/>
      <w:sz w:val="18"/>
      <w:lang w:bidi="ar-SA"/>
    </w:rPr>
  </w:style>
  <w:style w:type="paragraph" w:customStyle="1" w:styleId="Nombre">
    <w:name w:val="Nombre"/>
    <w:basedOn w:val="Normal"/>
    <w:next w:val="Normal"/>
    <w:rsid w:val="009D25A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2441C3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  <w:rsid w:val="009D25A6"/>
  </w:style>
  <w:style w:type="paragraph" w:customStyle="1" w:styleId="Objetivo">
    <w:name w:val="Objetivo"/>
    <w:basedOn w:val="Normal"/>
    <w:next w:val="Textoindependiente"/>
    <w:rsid w:val="009D25A6"/>
    <w:pPr>
      <w:spacing w:before="240" w:after="220" w:line="220" w:lineRule="atLeast"/>
    </w:pPr>
  </w:style>
  <w:style w:type="paragraph" w:customStyle="1" w:styleId="Datospersonales">
    <w:name w:val="Datos personales"/>
    <w:basedOn w:val="Textoindependiente"/>
    <w:rsid w:val="009D25A6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rsid w:val="009D25A6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sid w:val="009D25A6"/>
    <w:rPr>
      <w:b/>
      <w:spacing w:val="0"/>
    </w:rPr>
  </w:style>
  <w:style w:type="paragraph" w:styleId="Prrafodelista">
    <w:name w:val="List Paragraph"/>
    <w:basedOn w:val="Normal"/>
    <w:uiPriority w:val="34"/>
    <w:qFormat/>
    <w:rsid w:val="0097170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A29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A293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Asistente%20para%20curr&#237;culos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DDF6E-3913-4BE6-A58A-4FB59137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</Template>
  <TotalTime>93</TotalTime>
  <Pages>1</Pages>
  <Words>442</Words>
  <Characters>2434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Asistente para currículos</vt:lpstr>
    </vt:vector>
  </TitlesOfParts>
  <Company>Toshiba</Company>
  <LinksUpToDate>false</LinksUpToDate>
  <CharactersWithSpaces>2871</CharactersWithSpaces>
  <SharedDoc>false</SharedDoc>
  <HyperlinkBase/>
  <HLinks>
    <vt:vector size="6" baseType="variant">
      <vt:variant>
        <vt:i4>6291528</vt:i4>
      </vt:variant>
      <vt:variant>
        <vt:i4>0</vt:i4>
      </vt:variant>
      <vt:variant>
        <vt:i4>0</vt:i4>
      </vt:variant>
      <vt:variant>
        <vt:i4>5</vt:i4>
      </vt:variant>
      <vt:variant>
        <vt:lpwstr>mailto:karlver@hotmail.com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Asistente para currículos</dc:title>
  <dc:creator>EVELYN</dc:creator>
  <cp:lastModifiedBy>VERO</cp:lastModifiedBy>
  <cp:revision>13</cp:revision>
  <cp:lastPrinted>2006-07-10T22:35:00Z</cp:lastPrinted>
  <dcterms:created xsi:type="dcterms:W3CDTF">2013-03-08T02:02:00Z</dcterms:created>
  <dcterms:modified xsi:type="dcterms:W3CDTF">2016-06-09T04:27:00Z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