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B16B0" w:rsidRPr="00A96C3B" w:rsidRDefault="0003337F" w:rsidP="00A96C3B">
      <w:pPr>
        <w:pStyle w:val="Ttulo1"/>
        <w:spacing w:before="100" w:beforeAutospacing="1"/>
        <w:rPr>
          <w:sz w:val="24"/>
          <w:szCs w:val="24"/>
        </w:rPr>
      </w:pPr>
      <w:r w:rsidRPr="00B5570E">
        <w:rPr>
          <w:noProof/>
          <w:lang w:val="es-PA" w:eastAsia="es-PA" w:bidi="ar-SA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60453390" wp14:editId="59D81080">
                <wp:simplePos x="0" y="0"/>
                <wp:positionH relativeFrom="page">
                  <wp:posOffset>173990</wp:posOffset>
                </wp:positionH>
                <wp:positionV relativeFrom="margin">
                  <wp:posOffset>228600</wp:posOffset>
                </wp:positionV>
                <wp:extent cx="2326005" cy="8860790"/>
                <wp:effectExtent l="0" t="0" r="17145" b="16510"/>
                <wp:wrapSquare wrapText="bothSides"/>
                <wp:docPr id="1" name="Grupo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005" cy="8860790"/>
                          <a:chOff x="0" y="-1"/>
                          <a:chExt cx="1905000" cy="8792760"/>
                        </a:xfrm>
                        <a:solidFill>
                          <a:srgbClr val="FFFFCC"/>
                        </a:solidFill>
                      </wpg:grpSpPr>
                      <wps:wsp>
                        <wps:cNvPr id="11" name="Cuadro de texto 11"/>
                        <wps:cNvSpPr txBox="1"/>
                        <wps:spPr>
                          <a:xfrm>
                            <a:off x="0" y="-1"/>
                            <a:ext cx="1905000" cy="3473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CC6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Bookman Old Style" w:hAnsi="Bookman Old Style"/>
                                </w:rPr>
                                <w:alias w:val="Su nombre"/>
                                <w:tag w:val=""/>
                                <w:id w:val="1706819574"/>
                                <w:placeholder>
                                  <w:docPart w:val="FE28461C394544848FFBAD6C21C205E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6A7C4C" w:rsidRDefault="003F306F" w:rsidP="007213CF">
                                  <w:pPr>
                                    <w:pStyle w:val="Nombre"/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lang w:val="es-PA"/>
                                    </w:rPr>
                                    <w:t>Irma Gordon</w:t>
                                  </w:r>
                                </w:p>
                              </w:sdtContent>
                            </w:sdt>
                            <w:p w:rsidR="004B1EB4" w:rsidRDefault="004B1EB4" w:rsidP="00031A53">
                              <w:pPr>
                                <w:pStyle w:val="Puntoclave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ind w:left="360"/>
                                <w:jc w:val="center"/>
                                <w:rPr>
                                  <w:rFonts w:ascii="Century Gothic" w:hAnsi="Century Gothic"/>
                                  <w:color w:val="0D0D0D" w:themeColor="text1" w:themeTint="F2"/>
                                  <w:sz w:val="28"/>
                                </w:rPr>
                              </w:pPr>
                            </w:p>
                            <w:p w:rsidR="004B1EB4" w:rsidRPr="004B1EB4" w:rsidRDefault="004B1EB4" w:rsidP="00031A53">
                              <w:pPr>
                                <w:pStyle w:val="Puntoclave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ind w:left="360"/>
                                <w:jc w:val="center"/>
                                <w:rPr>
                                  <w:rFonts w:ascii="Century Gothic" w:hAnsi="Century Gothic"/>
                                  <w:color w:val="0D0D0D" w:themeColor="text1" w:themeTint="F2"/>
                                  <w:sz w:val="28"/>
                                </w:rPr>
                              </w:pPr>
                              <w:r w:rsidRPr="004B1EB4">
                                <w:rPr>
                                  <w:rFonts w:ascii="Century Gothic" w:hAnsi="Century Gothic"/>
                                  <w:color w:val="0D0D0D" w:themeColor="text1" w:themeTint="F2"/>
                                  <w:sz w:val="28"/>
                                </w:rPr>
                                <w:t>Edad:</w:t>
                              </w:r>
                            </w:p>
                            <w:p w:rsidR="006A7C4C" w:rsidRPr="004B1EB4" w:rsidRDefault="00031A53" w:rsidP="00031A53">
                              <w:pPr>
                                <w:pStyle w:val="Puntoclave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ind w:left="360"/>
                                <w:jc w:val="center"/>
                                <w:rPr>
                                  <w:rFonts w:ascii="Century Gothic" w:hAnsi="Century Gothic"/>
                                  <w:color w:val="0D0D0D" w:themeColor="text1" w:themeTint="F2"/>
                                  <w:sz w:val="28"/>
                                </w:rPr>
                              </w:pPr>
                              <w:r w:rsidRPr="004B1EB4">
                                <w:rPr>
                                  <w:rFonts w:ascii="Century Gothic" w:hAnsi="Century Gothic"/>
                                  <w:color w:val="0D0D0D" w:themeColor="text1" w:themeTint="F2"/>
                                  <w:sz w:val="28"/>
                                </w:rPr>
                                <w:t>22 años</w:t>
                              </w:r>
                            </w:p>
                            <w:p w:rsidR="004B1EB4" w:rsidRPr="004B1EB4" w:rsidRDefault="004B1EB4" w:rsidP="00031A53">
                              <w:pPr>
                                <w:pStyle w:val="Puntoclave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ind w:left="360"/>
                                <w:jc w:val="center"/>
                                <w:rPr>
                                  <w:rFonts w:ascii="Century Gothic" w:hAnsi="Century Gothic"/>
                                  <w:color w:val="0D0D0D" w:themeColor="text1" w:themeTint="F2"/>
                                  <w:sz w:val="28"/>
                                </w:rPr>
                              </w:pPr>
                            </w:p>
                            <w:p w:rsidR="00031A53" w:rsidRPr="004B1EB4" w:rsidRDefault="004B1EB4" w:rsidP="00031A53">
                              <w:pPr>
                                <w:pStyle w:val="Puntoclave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ind w:left="360"/>
                                <w:jc w:val="center"/>
                                <w:rPr>
                                  <w:rFonts w:ascii="Century Gothic" w:hAnsi="Century Gothic"/>
                                  <w:color w:val="0D0D0D" w:themeColor="text1" w:themeTint="F2"/>
                                  <w:sz w:val="28"/>
                                </w:rPr>
                              </w:pPr>
                              <w:r w:rsidRPr="004B1EB4">
                                <w:rPr>
                                  <w:rFonts w:ascii="Century Gothic" w:hAnsi="Century Gothic"/>
                                  <w:color w:val="0D0D0D" w:themeColor="text1" w:themeTint="F2"/>
                                  <w:sz w:val="28"/>
                                </w:rPr>
                                <w:t xml:space="preserve">Nacionalidad: </w:t>
                              </w:r>
                              <w:r w:rsidR="00031A53" w:rsidRPr="004B1EB4">
                                <w:rPr>
                                  <w:rFonts w:ascii="Century Gothic" w:hAnsi="Century Gothic"/>
                                  <w:color w:val="0D0D0D" w:themeColor="text1" w:themeTint="F2"/>
                                  <w:sz w:val="28"/>
                                </w:rPr>
                                <w:t>Panameña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86276" y="5335832"/>
                            <a:ext cx="1744157" cy="34569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CC6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077B" w:rsidRDefault="00C9077B" w:rsidP="007213CF">
                              <w:pPr>
                                <w:pStyle w:val="Informacindecontacto"/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noProof/>
                                  <w:lang w:val="es-PA" w:eastAsia="es-PA" w:bidi="ar-SA"/>
                                </w:rPr>
                                <w:drawing>
                                  <wp:inline distT="0" distB="0" distL="0" distR="0" wp14:anchorId="596DEFC0" wp14:editId="343CD30E">
                                    <wp:extent cx="572918" cy="602615"/>
                                    <wp:effectExtent l="0" t="0" r="0" b="6985"/>
                                    <wp:docPr id="4" name="Imagen 4" descr="https://cdn4.iconfinder.com/data/icons/ionicons/512/icon-ios7-location-128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s://cdn4.iconfinder.com/data/icons/ionicons/512/icon-ios7-location-128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duotone>
                                                <a:schemeClr val="accent1">
                                                  <a:shade val="45000"/>
                                                  <a:satMod val="135000"/>
                                                </a:schemeClr>
                                                <a:prstClr val="white"/>
                                              </a:duotone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4017" cy="6037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9077B" w:rsidRPr="00EE4011" w:rsidRDefault="00EE4011" w:rsidP="007213CF">
                              <w:pPr>
                                <w:pStyle w:val="Informacindecontacto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</w:rPr>
                              </w:pPr>
                              <w:r w:rsidRPr="00EE4011"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</w:rPr>
                                <w:t>Panamá</w:t>
                              </w:r>
                              <w:r w:rsidR="00C9077B" w:rsidRPr="00EE4011"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</w:rPr>
                                <w:t xml:space="preserve">, ciudad de </w:t>
                              </w:r>
                              <w:r w:rsidRPr="00EE4011"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</w:rPr>
                                <w:t>Panamá</w:t>
                              </w:r>
                            </w:p>
                            <w:p w:rsidR="00EE4011" w:rsidRDefault="00EE4011" w:rsidP="007213CF">
                              <w:pPr>
                                <w:pStyle w:val="Informacindecontacto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4"/>
                                </w:rPr>
                              </w:pPr>
                            </w:p>
                            <w:p w:rsidR="006A7C4C" w:rsidRPr="00C9077B" w:rsidRDefault="00B754C2" w:rsidP="007213CF">
                              <w:pPr>
                                <w:pStyle w:val="Informacindecontacto"/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 w:rsidRPr="00C9077B">
                                <w:rPr>
                                  <w:rFonts w:ascii="Century Gothic" w:hAnsi="Century Gothic"/>
                                  <w:noProof/>
                                  <w:lang w:val="es-PA" w:eastAsia="es-PA" w:bidi="ar-SA"/>
                                </w:rPr>
                                <w:drawing>
                                  <wp:inline distT="0" distB="0" distL="0" distR="0" wp14:anchorId="01F5F96F" wp14:editId="546EBEE3">
                                    <wp:extent cx="483213" cy="504193"/>
                                    <wp:effectExtent l="0" t="0" r="0" b="0"/>
                                    <wp:docPr id="5" name="Imagen 5" descr="https://image.freepik.com/iconos-gratis/telefono-mango-silueta_318-41969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https://image.freepik.com/iconos-gratis/telefono-mango-silueta_318-41969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duotone>
                                                <a:schemeClr val="accent1">
                                                  <a:shade val="45000"/>
                                                  <a:satMod val="135000"/>
                                                </a:schemeClr>
                                                <a:prstClr val="white"/>
                                              </a:duotone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6223" cy="507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31A53" w:rsidRPr="00C9077B" w:rsidRDefault="00031A53" w:rsidP="007213CF">
                              <w:pPr>
                                <w:pStyle w:val="Informacindecontacto"/>
                                <w:jc w:val="cente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</w:p>
                            <w:p w:rsidR="007213CF" w:rsidRPr="00EE4011" w:rsidRDefault="007213CF" w:rsidP="00B754C2">
                              <w:pPr>
                                <w:pStyle w:val="Informacindecontacto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4"/>
                                </w:rPr>
                              </w:pPr>
                              <w:r w:rsidRPr="00EE4011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4"/>
                                </w:rPr>
                                <w:t>235-2092</w:t>
                              </w:r>
                              <w:r w:rsidR="007B16B0" w:rsidRPr="00EE4011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EE4011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4"/>
                                </w:rPr>
                                <w:t xml:space="preserve">// </w:t>
                              </w:r>
                              <w:r w:rsidR="00B754C2" w:rsidRPr="00EE4011"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4"/>
                                </w:rPr>
                                <w:t>6388-0607</w:t>
                              </w:r>
                            </w:p>
                            <w:p w:rsidR="00B754C2" w:rsidRPr="00C9077B" w:rsidRDefault="00B754C2" w:rsidP="00B754C2">
                              <w:pPr>
                                <w:pStyle w:val="Informacindecontacto"/>
                                <w:jc w:val="cente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</w:p>
                            <w:p w:rsidR="007213CF" w:rsidRPr="00C9077B" w:rsidRDefault="00B754C2" w:rsidP="007213CF">
                              <w:pPr>
                                <w:pStyle w:val="Informacindecontacto"/>
                                <w:jc w:val="cente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C9077B">
                                <w:rPr>
                                  <w:rFonts w:ascii="Century Gothic" w:hAnsi="Century Gothic"/>
                                  <w:noProof/>
                                  <w:sz w:val="24"/>
                                  <w:szCs w:val="24"/>
                                  <w:lang w:val="es-PA" w:eastAsia="es-PA" w:bidi="ar-SA"/>
                                </w:rPr>
                                <w:drawing>
                                  <wp:inline distT="0" distB="0" distL="0" distR="0" wp14:anchorId="379DE0B6" wp14:editId="3EC27338">
                                    <wp:extent cx="642025" cy="502455"/>
                                    <wp:effectExtent l="0" t="0" r="5715" b="0"/>
                                    <wp:docPr id="3" name="Imagen 3" descr="https://image.freepik.com/iconos-gratis/arroba--simbolo-ios-interfaz-7_318-33567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s://image.freepik.com/iconos-gratis/arroba--simbolo-ios-interfaz-7_318-33567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duotone>
                                                <a:schemeClr val="accent1">
                                                  <a:shade val="45000"/>
                                                  <a:satMod val="135000"/>
                                                </a:schemeClr>
                                                <a:prstClr val="white"/>
                                              </a:duotone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45664" cy="5053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213CF" w:rsidRPr="00EE4011" w:rsidRDefault="007213CF" w:rsidP="007213CF">
                              <w:pPr>
                                <w:pStyle w:val="Informacindecontacto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4"/>
                                </w:rPr>
                              </w:pPr>
                            </w:p>
                            <w:p w:rsidR="007213CF" w:rsidRPr="004B1EB4" w:rsidRDefault="00EF05CF" w:rsidP="007213CF">
                              <w:pPr>
                                <w:pStyle w:val="Informacindecontacto"/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4"/>
                                </w:rPr>
                              </w:pPr>
                              <w:hyperlink r:id="rId13" w:history="1">
                                <w:r w:rsidR="007213CF" w:rsidRPr="004B1EB4">
                                  <w:rPr>
                                    <w:rStyle w:val="Hipervnculo"/>
                                    <w:rFonts w:ascii="Century Gothic" w:hAnsi="Century Gothic"/>
                                    <w:color w:val="000000" w:themeColor="text1"/>
                                    <w:sz w:val="22"/>
                                    <w:szCs w:val="24"/>
                                  </w:rPr>
                                  <w:t>Irmag18@outlook.com</w:t>
                                </w:r>
                              </w:hyperlink>
                            </w:p>
                            <w:p w:rsidR="007213CF" w:rsidRDefault="007213CF">
                              <w:pPr>
                                <w:pStyle w:val="Informacindecontac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53390" id="Grupo 1" o:spid="_x0000_s1026" alt="Contact Info" style="position:absolute;margin-left:13.7pt;margin-top:18pt;width:183.15pt;height:697.7pt;z-index:251659264;mso-wrap-distance-left:7.2pt;mso-wrap-distance-right:7.2pt;mso-wrap-distance-bottom:3in;mso-position-horizontal-relative:page;mso-position-vertical-relative:margin;mso-width-relative:margin;mso-height-relative:margin" coordorigin="" coordsize="19050,87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1" o:spid="_x0000_s1027" type="#_x0000_t202" style="position:absolute;width:19050;height:34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01QL8A&#10;AADbAAAADwAAAGRycy9kb3ducmV2LnhtbERPTYvCMBC9C/6HMII3TVXQpRpFBFHxom71PDRjW2wm&#10;pYm2/nsjLOxtHu9zFqvWlOJFtSssKxgNIxDEqdUFZwqS3+3gB4TzyBpLy6TgTQ5Wy25ngbG2DZ/p&#10;dfGZCCHsYlSQe1/FUro0J4NuaCviwN1tbdAHWGdS19iEcFPKcRRNpcGCQ0OOFW1ySh+Xp1Gwu0aT&#10;02S2PZzNLGl88xxvkuNNqX6vXc9BeGr9v/jPvddh/gi+v4QD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bTVAvwAAANsAAAAPAAAAAAAAAAAAAAAAAJgCAABkcnMvZG93bnJl&#10;di54bWxQSwUGAAAAAAQABAD1AAAAhAMAAAAA&#10;" fillcolor="white [3201]" strokecolor="#fc6" strokeweight="1pt">
                  <v:textbox inset="0,0,0,0">
                    <w:txbxContent>
                      <w:sdt>
                        <w:sdtPr>
                          <w:rPr>
                            <w:rFonts w:ascii="Bookman Old Style" w:hAnsi="Bookman Old Style"/>
                          </w:rPr>
                          <w:alias w:val="Su nombre"/>
                          <w:tag w:val=""/>
                          <w:id w:val="1706819574"/>
                          <w:placeholder>
                            <w:docPart w:val="FE28461C394544848FFBAD6C21C205EB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6A7C4C" w:rsidRDefault="003F306F" w:rsidP="007213CF">
                            <w:pPr>
                              <w:pStyle w:val="Nombre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lang w:val="es-PA"/>
                              </w:rPr>
                              <w:t>Irma Gordon</w:t>
                            </w:r>
                          </w:p>
                        </w:sdtContent>
                      </w:sdt>
                      <w:p w:rsidR="004B1EB4" w:rsidRDefault="004B1EB4" w:rsidP="00031A53">
                        <w:pPr>
                          <w:pStyle w:val="Puntoclave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ind w:left="360"/>
                          <w:jc w:val="center"/>
                          <w:rPr>
                            <w:rFonts w:ascii="Century Gothic" w:hAnsi="Century Gothic"/>
                            <w:color w:val="0D0D0D" w:themeColor="text1" w:themeTint="F2"/>
                            <w:sz w:val="28"/>
                          </w:rPr>
                        </w:pPr>
                      </w:p>
                      <w:p w:rsidR="004B1EB4" w:rsidRPr="004B1EB4" w:rsidRDefault="004B1EB4" w:rsidP="00031A53">
                        <w:pPr>
                          <w:pStyle w:val="Puntoclave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ind w:left="360"/>
                          <w:jc w:val="center"/>
                          <w:rPr>
                            <w:rFonts w:ascii="Century Gothic" w:hAnsi="Century Gothic"/>
                            <w:color w:val="0D0D0D" w:themeColor="text1" w:themeTint="F2"/>
                            <w:sz w:val="28"/>
                          </w:rPr>
                        </w:pPr>
                        <w:r w:rsidRPr="004B1EB4">
                          <w:rPr>
                            <w:rFonts w:ascii="Century Gothic" w:hAnsi="Century Gothic"/>
                            <w:color w:val="0D0D0D" w:themeColor="text1" w:themeTint="F2"/>
                            <w:sz w:val="28"/>
                          </w:rPr>
                          <w:t>Edad:</w:t>
                        </w:r>
                      </w:p>
                      <w:p w:rsidR="006A7C4C" w:rsidRPr="004B1EB4" w:rsidRDefault="00031A53" w:rsidP="00031A53">
                        <w:pPr>
                          <w:pStyle w:val="Puntoclave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ind w:left="360"/>
                          <w:jc w:val="center"/>
                          <w:rPr>
                            <w:rFonts w:ascii="Century Gothic" w:hAnsi="Century Gothic"/>
                            <w:color w:val="0D0D0D" w:themeColor="text1" w:themeTint="F2"/>
                            <w:sz w:val="28"/>
                          </w:rPr>
                        </w:pPr>
                        <w:r w:rsidRPr="004B1EB4">
                          <w:rPr>
                            <w:rFonts w:ascii="Century Gothic" w:hAnsi="Century Gothic"/>
                            <w:color w:val="0D0D0D" w:themeColor="text1" w:themeTint="F2"/>
                            <w:sz w:val="28"/>
                          </w:rPr>
                          <w:t>22 años</w:t>
                        </w:r>
                      </w:p>
                      <w:p w:rsidR="004B1EB4" w:rsidRPr="004B1EB4" w:rsidRDefault="004B1EB4" w:rsidP="00031A53">
                        <w:pPr>
                          <w:pStyle w:val="Puntoclave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ind w:left="360"/>
                          <w:jc w:val="center"/>
                          <w:rPr>
                            <w:rFonts w:ascii="Century Gothic" w:hAnsi="Century Gothic"/>
                            <w:color w:val="0D0D0D" w:themeColor="text1" w:themeTint="F2"/>
                            <w:sz w:val="28"/>
                          </w:rPr>
                        </w:pPr>
                      </w:p>
                      <w:p w:rsidR="00031A53" w:rsidRPr="004B1EB4" w:rsidRDefault="004B1EB4" w:rsidP="00031A53">
                        <w:pPr>
                          <w:pStyle w:val="Puntoclave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ind w:left="360"/>
                          <w:jc w:val="center"/>
                          <w:rPr>
                            <w:rFonts w:ascii="Century Gothic" w:hAnsi="Century Gothic"/>
                            <w:color w:val="0D0D0D" w:themeColor="text1" w:themeTint="F2"/>
                            <w:sz w:val="28"/>
                          </w:rPr>
                        </w:pPr>
                        <w:r w:rsidRPr="004B1EB4">
                          <w:rPr>
                            <w:rFonts w:ascii="Century Gothic" w:hAnsi="Century Gothic"/>
                            <w:color w:val="0D0D0D" w:themeColor="text1" w:themeTint="F2"/>
                            <w:sz w:val="28"/>
                          </w:rPr>
                          <w:t xml:space="preserve">Nacionalidad: </w:t>
                        </w:r>
                        <w:r w:rsidR="00031A53" w:rsidRPr="004B1EB4">
                          <w:rPr>
                            <w:rFonts w:ascii="Century Gothic" w:hAnsi="Century Gothic"/>
                            <w:color w:val="0D0D0D" w:themeColor="text1" w:themeTint="F2"/>
                            <w:sz w:val="28"/>
                          </w:rPr>
                          <w:t>Panameña</w:t>
                        </w:r>
                      </w:p>
                    </w:txbxContent>
                  </v:textbox>
                </v:shape>
                <v:shape id="Cuadro de texto 12" o:spid="_x0000_s1028" type="#_x0000_t202" style="position:absolute;left:862;top:53358;width:17442;height:3456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LhXMEA&#10;AADbAAAADwAAAGRycy9kb3ducmV2LnhtbERPTWuDQBC9B/oflin0FtfkIKnNJoRASileYoVeB3ei&#10;oju7dVdj/323UOhtHu9z9sfFDGKm0XeWFWySFARxbXXHjYLq47LegfABWeNgmRR8k4fj4WG1x1zb&#10;O19pLkMjYgj7HBW0IbhcSl+3ZNAn1hFH7mZHgyHCsZF6xHsMN4PcpmkmDXYcG1p0dG6p7svJKJiK&#10;Ynh19vN5nnrXy6bKLu/Fl1JPj8vpBUSgJfyL/9xvOs7fwu8v8QB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C4VzBAAAA2wAAAA8AAAAAAAAAAAAAAAAAmAIAAGRycy9kb3du&#10;cmV2LnhtbFBLBQYAAAAABAAEAPUAAACGAwAAAAA=&#10;" fillcolor="white [3201]" strokecolor="#fc6" strokeweight="1pt">
                  <v:textbox inset="0,0,0,0">
                    <w:txbxContent>
                      <w:p w:rsidR="00C9077B" w:rsidRDefault="00C9077B" w:rsidP="007213CF">
                        <w:pPr>
                          <w:pStyle w:val="Informacindecontacto"/>
                          <w:jc w:val="center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noProof/>
                            <w:lang w:val="es-PA" w:eastAsia="es-PA" w:bidi="ar-SA"/>
                          </w:rPr>
                          <w:drawing>
                            <wp:inline distT="0" distB="0" distL="0" distR="0" wp14:anchorId="596DEFC0" wp14:editId="343CD30E">
                              <wp:extent cx="572918" cy="602615"/>
                              <wp:effectExtent l="0" t="0" r="0" b="6985"/>
                              <wp:docPr id="4" name="Imagen 4" descr="https://cdn4.iconfinder.com/data/icons/ionicons/512/icon-ios7-location-12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cdn4.iconfinder.com/data/icons/ionicons/512/icon-ios7-location-128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duotone>
                                          <a:schemeClr val="accent1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4017" cy="6037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9077B" w:rsidRPr="00EE4011" w:rsidRDefault="00EE4011" w:rsidP="007213CF">
                        <w:pPr>
                          <w:pStyle w:val="Informacindecontacto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2"/>
                          </w:rPr>
                        </w:pPr>
                        <w:r w:rsidRPr="00EE4011">
                          <w:rPr>
                            <w:rFonts w:ascii="Century Gothic" w:hAnsi="Century Gothic"/>
                            <w:color w:val="000000" w:themeColor="text1"/>
                            <w:sz w:val="22"/>
                          </w:rPr>
                          <w:t>Panamá</w:t>
                        </w:r>
                        <w:r w:rsidR="00C9077B" w:rsidRPr="00EE4011">
                          <w:rPr>
                            <w:rFonts w:ascii="Century Gothic" w:hAnsi="Century Gothic"/>
                            <w:color w:val="000000" w:themeColor="text1"/>
                            <w:sz w:val="22"/>
                          </w:rPr>
                          <w:t xml:space="preserve">, ciudad de </w:t>
                        </w:r>
                        <w:r w:rsidRPr="00EE4011">
                          <w:rPr>
                            <w:rFonts w:ascii="Century Gothic" w:hAnsi="Century Gothic"/>
                            <w:color w:val="000000" w:themeColor="text1"/>
                            <w:sz w:val="22"/>
                          </w:rPr>
                          <w:t>Panamá</w:t>
                        </w:r>
                      </w:p>
                      <w:p w:rsidR="00EE4011" w:rsidRDefault="00EE4011" w:rsidP="007213CF">
                        <w:pPr>
                          <w:pStyle w:val="Informacindecontacto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4"/>
                          </w:rPr>
                        </w:pPr>
                      </w:p>
                      <w:p w:rsidR="006A7C4C" w:rsidRPr="00C9077B" w:rsidRDefault="00B754C2" w:rsidP="007213CF">
                        <w:pPr>
                          <w:pStyle w:val="Informacindecontacto"/>
                          <w:jc w:val="center"/>
                          <w:rPr>
                            <w:rFonts w:ascii="Century Gothic" w:hAnsi="Century Gothic"/>
                          </w:rPr>
                        </w:pPr>
                        <w:r w:rsidRPr="00C9077B">
                          <w:rPr>
                            <w:rFonts w:ascii="Century Gothic" w:hAnsi="Century Gothic"/>
                            <w:noProof/>
                            <w:lang w:val="es-PA" w:eastAsia="es-PA" w:bidi="ar-SA"/>
                          </w:rPr>
                          <w:drawing>
                            <wp:inline distT="0" distB="0" distL="0" distR="0" wp14:anchorId="01F5F96F" wp14:editId="546EBEE3">
                              <wp:extent cx="483213" cy="504193"/>
                              <wp:effectExtent l="0" t="0" r="0" b="0"/>
                              <wp:docPr id="5" name="Imagen 5" descr="https://image.freepik.com/iconos-gratis/telefono-mango-silueta_318-41969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image.freepik.com/iconos-gratis/telefono-mango-silueta_318-41969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duotone>
                                          <a:schemeClr val="accent1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6223" cy="50733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31A53" w:rsidRPr="00C9077B" w:rsidRDefault="00031A53" w:rsidP="007213CF">
                        <w:pPr>
                          <w:pStyle w:val="Informacindecontacto"/>
                          <w:jc w:val="cente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</w:p>
                      <w:p w:rsidR="007213CF" w:rsidRPr="00EE4011" w:rsidRDefault="007213CF" w:rsidP="00B754C2">
                        <w:pPr>
                          <w:pStyle w:val="Informacindecontacto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4"/>
                          </w:rPr>
                        </w:pPr>
                        <w:r w:rsidRPr="00EE4011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4"/>
                          </w:rPr>
                          <w:t>235-2092</w:t>
                        </w:r>
                        <w:r w:rsidR="007B16B0" w:rsidRPr="00EE4011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4"/>
                          </w:rPr>
                          <w:t xml:space="preserve"> </w:t>
                        </w:r>
                        <w:r w:rsidRPr="00EE4011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4"/>
                          </w:rPr>
                          <w:t xml:space="preserve">// </w:t>
                        </w:r>
                        <w:r w:rsidR="00B754C2" w:rsidRPr="00EE4011"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4"/>
                          </w:rPr>
                          <w:t>6388-0607</w:t>
                        </w:r>
                      </w:p>
                      <w:p w:rsidR="00B754C2" w:rsidRPr="00C9077B" w:rsidRDefault="00B754C2" w:rsidP="00B754C2">
                        <w:pPr>
                          <w:pStyle w:val="Informacindecontacto"/>
                          <w:jc w:val="cente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</w:p>
                      <w:p w:rsidR="007213CF" w:rsidRPr="00C9077B" w:rsidRDefault="00B754C2" w:rsidP="007213CF">
                        <w:pPr>
                          <w:pStyle w:val="Informacindecontacto"/>
                          <w:jc w:val="cente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C9077B">
                          <w:rPr>
                            <w:rFonts w:ascii="Century Gothic" w:hAnsi="Century Gothic"/>
                            <w:noProof/>
                            <w:sz w:val="24"/>
                            <w:szCs w:val="24"/>
                            <w:lang w:val="es-PA" w:eastAsia="es-PA" w:bidi="ar-SA"/>
                          </w:rPr>
                          <w:drawing>
                            <wp:inline distT="0" distB="0" distL="0" distR="0" wp14:anchorId="379DE0B6" wp14:editId="3EC27338">
                              <wp:extent cx="642025" cy="502455"/>
                              <wp:effectExtent l="0" t="0" r="5715" b="0"/>
                              <wp:docPr id="3" name="Imagen 3" descr="https://image.freepik.com/iconos-gratis/arroba--simbolo-ios-interfaz-7_318-3356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image.freepik.com/iconos-gratis/arroba--simbolo-ios-interfaz-7_318-33567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duotone>
                                          <a:schemeClr val="accent1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5664" cy="50530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213CF" w:rsidRPr="00EE4011" w:rsidRDefault="007213CF" w:rsidP="007213CF">
                        <w:pPr>
                          <w:pStyle w:val="Informacindecontacto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0"/>
                            <w:szCs w:val="24"/>
                          </w:rPr>
                        </w:pPr>
                      </w:p>
                      <w:p w:rsidR="007213CF" w:rsidRPr="004B1EB4" w:rsidRDefault="006D52D2" w:rsidP="007213CF">
                        <w:pPr>
                          <w:pStyle w:val="Informacindecontacto"/>
                          <w:jc w:val="center"/>
                          <w:rPr>
                            <w:rFonts w:ascii="Century Gothic" w:hAnsi="Century Gothic"/>
                            <w:sz w:val="22"/>
                            <w:szCs w:val="24"/>
                          </w:rPr>
                        </w:pPr>
                        <w:hyperlink r:id="rId17" w:history="1">
                          <w:r w:rsidR="007213CF" w:rsidRPr="004B1EB4">
                            <w:rPr>
                              <w:rStyle w:val="Hipervnculo"/>
                              <w:rFonts w:ascii="Century Gothic" w:hAnsi="Century Gothic"/>
                              <w:color w:val="000000" w:themeColor="text1"/>
                              <w:sz w:val="22"/>
                              <w:szCs w:val="24"/>
                            </w:rPr>
                            <w:t>Irmag18@outlook.com</w:t>
                          </w:r>
                        </w:hyperlink>
                      </w:p>
                      <w:p w:rsidR="007213CF" w:rsidRDefault="007213CF">
                        <w:pPr>
                          <w:pStyle w:val="Informacindecontacto"/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7B16B0" w:rsidRPr="00A96C3B">
        <w:rPr>
          <w:rFonts w:ascii="Calibri" w:eastAsia="Times New Roman" w:hAnsi="Calibri" w:cs="Times New Roman"/>
          <w:noProof/>
          <w:sz w:val="24"/>
          <w:szCs w:val="24"/>
          <w:lang w:val="es-PA" w:eastAsia="es-PA" w:bidi="ar-SA"/>
        </w:rPr>
        <w:drawing>
          <wp:inline distT="0" distB="0" distL="0" distR="0" wp14:anchorId="4E350F5A" wp14:editId="649AD0A7">
            <wp:extent cx="626110" cy="533400"/>
            <wp:effectExtent l="0" t="0" r="2540" b="0"/>
            <wp:docPr id="14" name="Imagen 14" descr="http://image005.flaticon.com/1/png/512/0/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005.flaticon.com/1/png/512/0/4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29"/>
                    <a:stretch/>
                  </pic:blipFill>
                  <pic:spPr bwMode="auto">
                    <a:xfrm>
                      <a:off x="0" y="0"/>
                      <a:ext cx="626726" cy="5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16B0" w:rsidRPr="00C9077B">
        <w:rPr>
          <w:rFonts w:ascii="Bookman Old Style" w:hAnsi="Bookman Old Style"/>
          <w:sz w:val="28"/>
          <w:szCs w:val="24"/>
          <w:lang w:val="es-ES_tradnl"/>
        </w:rPr>
        <w:t>Formación académica</w:t>
      </w:r>
    </w:p>
    <w:p w:rsidR="00B5570E" w:rsidRDefault="007B16B0" w:rsidP="00642DF6">
      <w:pPr>
        <w:jc w:val="both"/>
        <w:rPr>
          <w:rFonts w:ascii="Century Gothic" w:eastAsia="Times New Roman" w:hAnsi="Century Gothic" w:cs="Times New Roman"/>
          <w:sz w:val="24"/>
          <w:szCs w:val="24"/>
          <w:lang w:val="es-ES_tradnl" w:bidi="ar-SA"/>
        </w:rPr>
      </w:pPr>
      <w:r w:rsidRPr="00C9077B">
        <w:rPr>
          <w:rFonts w:ascii="Century Gothic" w:eastAsia="Times New Roman" w:hAnsi="Century Gothic" w:cs="Times New Roman"/>
          <w:sz w:val="24"/>
          <w:szCs w:val="24"/>
          <w:lang w:val="es-ES_tradnl" w:bidi="ar-SA"/>
        </w:rPr>
        <w:t xml:space="preserve">Universidad Tecnológica de Panamá- Lic. </w:t>
      </w:r>
      <w:r w:rsidR="00EE4011" w:rsidRPr="00C9077B">
        <w:rPr>
          <w:rFonts w:ascii="Century Gothic" w:eastAsia="Times New Roman" w:hAnsi="Century Gothic" w:cs="Times New Roman"/>
          <w:sz w:val="24"/>
          <w:szCs w:val="24"/>
          <w:lang w:val="es-ES_tradnl" w:bidi="ar-SA"/>
        </w:rPr>
        <w:t>En</w:t>
      </w:r>
      <w:r w:rsidRPr="00C9077B">
        <w:rPr>
          <w:rFonts w:ascii="Century Gothic" w:eastAsia="Times New Roman" w:hAnsi="Century Gothic" w:cs="Times New Roman"/>
          <w:sz w:val="24"/>
          <w:szCs w:val="24"/>
          <w:lang w:val="es-ES_tradnl" w:bidi="ar-SA"/>
        </w:rPr>
        <w:t xml:space="preserve"> Mercadeo y Comercio Internacional.</w:t>
      </w:r>
    </w:p>
    <w:p w:rsidR="00642DF6" w:rsidRPr="00642DF6" w:rsidRDefault="00642DF6" w:rsidP="00642DF6">
      <w:pPr>
        <w:jc w:val="both"/>
        <w:rPr>
          <w:rFonts w:ascii="Century Gothic" w:eastAsia="Times New Roman" w:hAnsi="Century Gothic" w:cs="Times New Roman"/>
          <w:sz w:val="24"/>
          <w:szCs w:val="24"/>
          <w:lang w:val="es-ES_tradnl" w:bidi="ar-SA"/>
        </w:rPr>
      </w:pPr>
    </w:p>
    <w:p w:rsidR="00B5570E" w:rsidRPr="0040414C" w:rsidRDefault="00B5570E" w:rsidP="00A96C3B">
      <w:pPr>
        <w:pStyle w:val="Ttulo1"/>
        <w:pBdr>
          <w:bottom w:val="single" w:sz="4" w:space="1" w:color="FF9933" w:themeColor="accent2"/>
        </w:pBdr>
        <w:rPr>
          <w:sz w:val="24"/>
          <w:szCs w:val="24"/>
          <w:u w:val="single" w:color="FFCC66"/>
        </w:rPr>
      </w:pPr>
      <w:r w:rsidRPr="00A96C3B">
        <w:rPr>
          <w:noProof/>
          <w:sz w:val="24"/>
          <w:szCs w:val="24"/>
          <w:lang w:val="es-PA" w:eastAsia="es-PA" w:bidi="ar-SA"/>
        </w:rPr>
        <w:drawing>
          <wp:inline distT="0" distB="0" distL="0" distR="0" wp14:anchorId="22437228" wp14:editId="107F3A0E">
            <wp:extent cx="514350" cy="514350"/>
            <wp:effectExtent l="0" t="0" r="0" b="0"/>
            <wp:docPr id="17" name="Imagen 17" descr="http://servicecentral.com/wp-content/uploads/2013/11/solutions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ervicecentral.com/wp-content/uploads/2013/11/solutions-5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77B">
        <w:rPr>
          <w:rFonts w:ascii="Bookman Old Style" w:hAnsi="Bookman Old Style"/>
          <w:sz w:val="28"/>
          <w:szCs w:val="24"/>
        </w:rPr>
        <w:t>Conocimientos y Habilidades</w:t>
      </w:r>
    </w:p>
    <w:p w:rsidR="00A96C3B" w:rsidRDefault="00CC7657" w:rsidP="00B5570E">
      <w:pPr>
        <w:rPr>
          <w:rFonts w:ascii="Century Gothic" w:hAnsi="Century Gothic"/>
          <w:sz w:val="24"/>
          <w:szCs w:val="24"/>
        </w:rPr>
      </w:pPr>
      <w:r w:rsidRPr="00C9077B">
        <w:rPr>
          <w:rFonts w:ascii="Century Gothic" w:hAnsi="Century Gothic"/>
          <w:sz w:val="24"/>
          <w:szCs w:val="24"/>
        </w:rPr>
        <w:t>Herramientas:</w:t>
      </w:r>
    </w:p>
    <w:p w:rsidR="00642DF6" w:rsidRPr="00C9077B" w:rsidRDefault="00642DF6" w:rsidP="00B5570E">
      <w:pPr>
        <w:rPr>
          <w:rFonts w:ascii="Century Gothic" w:hAnsi="Century Gothic"/>
          <w:sz w:val="24"/>
          <w:szCs w:val="24"/>
          <w:lang w:val="es-PA"/>
        </w:rPr>
      </w:pPr>
      <w:r>
        <w:rPr>
          <w:noProof/>
          <w:lang w:val="es-PA" w:eastAsia="es-PA" w:bidi="ar-SA"/>
        </w:rPr>
        <w:drawing>
          <wp:inline distT="0" distB="0" distL="0" distR="0" wp14:anchorId="7B8434B6" wp14:editId="69EFB676">
            <wp:extent cx="4514850" cy="885825"/>
            <wp:effectExtent l="0" t="0" r="0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5570E" w:rsidRDefault="005C7D2C" w:rsidP="00B5570E">
      <w:pPr>
        <w:rPr>
          <w:rFonts w:ascii="Century Gothic" w:hAnsi="Century Gothic"/>
          <w:sz w:val="24"/>
          <w:szCs w:val="24"/>
        </w:rPr>
      </w:pPr>
      <w:r w:rsidRPr="00C9077B">
        <w:rPr>
          <w:rFonts w:ascii="Century Gothic" w:hAnsi="Century Gothic"/>
          <w:sz w:val="24"/>
          <w:szCs w:val="24"/>
        </w:rPr>
        <w:t>Idiomas:</w:t>
      </w:r>
    </w:p>
    <w:p w:rsidR="00B5570E" w:rsidRPr="00AD77AB" w:rsidRDefault="0040414C" w:rsidP="00AD77AB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s-PA" w:eastAsia="es-PA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-2049145</wp:posOffset>
                </wp:positionH>
                <wp:positionV relativeFrom="paragraph">
                  <wp:posOffset>1227456</wp:posOffset>
                </wp:positionV>
                <wp:extent cx="1038225" cy="247650"/>
                <wp:effectExtent l="0" t="0" r="9525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14C" w:rsidRPr="00A208F4" w:rsidRDefault="0040414C" w:rsidP="00A208F4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A208F4">
                              <w:rPr>
                                <w:rFonts w:ascii="Bookman Old Style" w:hAnsi="Bookman Old Style"/>
                                <w:sz w:val="24"/>
                              </w:rPr>
                              <w:t>Contacto</w:t>
                            </w:r>
                            <w:r w:rsidR="00A208F4">
                              <w:rPr>
                                <w:rFonts w:ascii="Bookman Old Style" w:hAnsi="Bookman Old Style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9" type="#_x0000_t202" style="position:absolute;left:0;text-align:left;margin-left:-161.35pt;margin-top:96.65pt;width:81.75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" fillcolor="white [3201]" stroked="f" strokeweight=".5pt">
                <v:textbox>
                  <w:txbxContent>
                    <w:p w:rsidR="0040414C" w:rsidRPr="00A208F4" w:rsidRDefault="0040414C" w:rsidP="00A208F4">
                      <w:pPr>
                        <w:jc w:val="center"/>
                        <w:rPr>
                          <w:rFonts w:ascii="Bookman Old Style" w:hAnsi="Bookman Old Style"/>
                          <w:sz w:val="24"/>
                        </w:rPr>
                      </w:pPr>
                      <w:r w:rsidRPr="00A208F4">
                        <w:rPr>
                          <w:rFonts w:ascii="Bookman Old Style" w:hAnsi="Bookman Old Style"/>
                          <w:sz w:val="24"/>
                        </w:rPr>
                        <w:t>Contacto</w:t>
                      </w:r>
                      <w:r w:rsidR="00A208F4">
                        <w:rPr>
                          <w:rFonts w:ascii="Bookman Old Style" w:hAnsi="Bookman Old Style"/>
                          <w:sz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166DB">
        <w:rPr>
          <w:rFonts w:ascii="Century Gothic" w:hAnsi="Century Gothic"/>
          <w:noProof/>
          <w:sz w:val="24"/>
          <w:szCs w:val="24"/>
          <w:lang w:val="es-PA" w:eastAsia="es-PA" w:bidi="ar-SA"/>
        </w:rPr>
        <w:drawing>
          <wp:inline distT="0" distB="0" distL="0" distR="0" wp14:anchorId="5B512E5D" wp14:editId="546C83BF">
            <wp:extent cx="1714500" cy="13335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7B16B0" w:rsidRPr="00A96C3B" w:rsidRDefault="007B16B0" w:rsidP="00AD77AB">
      <w:pPr>
        <w:pStyle w:val="Ttulo1"/>
        <w:pBdr>
          <w:bottom w:val="single" w:sz="4" w:space="1" w:color="FF9933" w:themeColor="accent2"/>
        </w:pBdr>
        <w:spacing w:line="276" w:lineRule="auto"/>
        <w:rPr>
          <w:rFonts w:eastAsia="Times New Roman"/>
          <w:sz w:val="24"/>
          <w:szCs w:val="24"/>
          <w:lang w:val="es-ES_tradnl" w:bidi="ar-SA"/>
        </w:rPr>
      </w:pPr>
      <w:r w:rsidRPr="00A96C3B">
        <w:rPr>
          <w:rFonts w:ascii="Calibri" w:eastAsia="Times New Roman" w:hAnsi="Calibri" w:cs="Times New Roman"/>
          <w:noProof/>
          <w:color w:val="auto"/>
          <w:sz w:val="24"/>
          <w:szCs w:val="24"/>
          <w:lang w:val="es-PA" w:eastAsia="es-PA" w:bidi="ar-SA"/>
        </w:rPr>
        <w:drawing>
          <wp:inline distT="0" distB="0" distL="0" distR="0" wp14:anchorId="7BE2F689" wp14:editId="4D18E299">
            <wp:extent cx="509280" cy="485775"/>
            <wp:effectExtent l="0" t="0" r="5080" b="0"/>
            <wp:docPr id="15" name="Imagen 15" descr="http://thumbs.dreamstime.com/t/briefcase-icon-vector-black-set-white-46682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s.dreamstime.com/t/briefcase-icon-vector-black-set-white-466827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7" r="6735" b="12662"/>
                    <a:stretch/>
                  </pic:blipFill>
                  <pic:spPr bwMode="auto">
                    <a:xfrm>
                      <a:off x="0" y="0"/>
                      <a:ext cx="512792" cy="4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6C3B">
        <w:rPr>
          <w:rFonts w:eastAsia="Times New Roman"/>
          <w:sz w:val="24"/>
          <w:szCs w:val="24"/>
          <w:lang w:val="es-ES_tradnl" w:bidi="ar-SA"/>
        </w:rPr>
        <w:t xml:space="preserve"> </w:t>
      </w:r>
      <w:r w:rsidRPr="00C9077B">
        <w:rPr>
          <w:rFonts w:ascii="Bookman Old Style" w:eastAsia="Times New Roman" w:hAnsi="Bookman Old Style"/>
          <w:sz w:val="28"/>
          <w:szCs w:val="24"/>
          <w:lang w:val="es-ES_tradnl" w:bidi="ar-SA"/>
        </w:rPr>
        <w:t>Experiencia Laboral</w:t>
      </w:r>
    </w:p>
    <w:p w:rsidR="00BB51B8" w:rsidRPr="00C9077B" w:rsidRDefault="00C9077B" w:rsidP="00AD77AB">
      <w:pPr>
        <w:spacing w:before="100" w:after="200"/>
        <w:jc w:val="both"/>
        <w:rPr>
          <w:rFonts w:ascii="Century Gothic" w:eastAsia="Times New Roman" w:hAnsi="Century Gothic" w:cs="Times New Roman"/>
          <w:sz w:val="24"/>
          <w:szCs w:val="24"/>
          <w:lang w:val="es-MX" w:bidi="ar-SA"/>
        </w:rPr>
      </w:pPr>
      <w:r>
        <w:rPr>
          <w:rFonts w:ascii="Century Gothic" w:eastAsia="Times New Roman" w:hAnsi="Century Gothic" w:cs="Times New Roman"/>
          <w:sz w:val="24"/>
          <w:szCs w:val="24"/>
          <w:lang w:val="es-MX" w:bidi="ar-SA"/>
        </w:rPr>
        <w:t xml:space="preserve">Premier by Dead Sea </w:t>
      </w:r>
      <w:r w:rsidR="00BB51B8">
        <w:rPr>
          <w:rFonts w:ascii="Century Gothic" w:eastAsia="Times New Roman" w:hAnsi="Century Gothic" w:cs="Times New Roman"/>
          <w:sz w:val="24"/>
          <w:szCs w:val="24"/>
          <w:lang w:val="es-MX" w:bidi="ar-SA"/>
        </w:rPr>
        <w:t>–</w:t>
      </w:r>
      <w:r w:rsidR="007B16B0" w:rsidRPr="00C9077B">
        <w:rPr>
          <w:rFonts w:ascii="Century Gothic" w:eastAsia="Times New Roman" w:hAnsi="Century Gothic" w:cs="Times New Roman"/>
          <w:sz w:val="24"/>
          <w:szCs w:val="24"/>
          <w:lang w:val="es-MX" w:bidi="ar-SA"/>
        </w:rPr>
        <w:t xml:space="preserve"> </w:t>
      </w:r>
      <w:r w:rsidR="00BB51B8">
        <w:rPr>
          <w:rFonts w:ascii="Century Gothic" w:eastAsia="Times New Roman" w:hAnsi="Century Gothic" w:cs="Times New Roman"/>
          <w:sz w:val="24"/>
          <w:szCs w:val="24"/>
          <w:lang w:val="es-MX" w:bidi="ar-SA"/>
        </w:rPr>
        <w:t>Atención al cliente</w:t>
      </w:r>
      <w:r w:rsidR="00C16F33">
        <w:rPr>
          <w:rFonts w:ascii="Century Gothic" w:eastAsia="Times New Roman" w:hAnsi="Century Gothic" w:cs="Times New Roman"/>
          <w:sz w:val="24"/>
          <w:szCs w:val="24"/>
          <w:lang w:val="es-MX" w:bidi="ar-SA"/>
        </w:rPr>
        <w:t>.</w:t>
      </w:r>
    </w:p>
    <w:p w:rsidR="00B754C2" w:rsidRDefault="007B16B0" w:rsidP="00AD77AB">
      <w:pPr>
        <w:spacing w:before="100" w:after="200"/>
        <w:jc w:val="both"/>
        <w:rPr>
          <w:rFonts w:ascii="Century Gothic" w:eastAsia="Times New Roman" w:hAnsi="Century Gothic" w:cs="Times New Roman"/>
          <w:sz w:val="24"/>
          <w:szCs w:val="24"/>
          <w:lang w:val="es-MX" w:bidi="ar-SA"/>
        </w:rPr>
      </w:pPr>
      <w:r w:rsidRPr="00C9077B">
        <w:rPr>
          <w:rFonts w:ascii="Century Gothic" w:eastAsia="Times New Roman" w:hAnsi="Century Gothic" w:cs="Times New Roman"/>
          <w:sz w:val="24"/>
          <w:szCs w:val="24"/>
          <w:lang w:val="es-MX" w:bidi="ar-SA"/>
        </w:rPr>
        <w:t>Caesar Pearl – Ventas.</w:t>
      </w:r>
    </w:p>
    <w:p w:rsidR="00AD77AB" w:rsidRPr="00AD77AB" w:rsidRDefault="00AD77AB" w:rsidP="007B16B0">
      <w:pPr>
        <w:spacing w:before="100" w:after="200"/>
        <w:jc w:val="both"/>
        <w:rPr>
          <w:rStyle w:val="Referenciasutil"/>
          <w:rFonts w:ascii="Century Gothic" w:eastAsia="Times New Roman" w:hAnsi="Century Gothic" w:cs="Times New Roman"/>
          <w:smallCaps w:val="0"/>
          <w:color w:val="auto"/>
          <w:sz w:val="24"/>
          <w:szCs w:val="24"/>
          <w:u w:val="none"/>
          <w:lang w:val="es-MX" w:bidi="ar-SA"/>
        </w:rPr>
      </w:pPr>
    </w:p>
    <w:p w:rsidR="00B754C2" w:rsidRPr="00A96C3B" w:rsidRDefault="00031A53" w:rsidP="00AD77AB">
      <w:pPr>
        <w:pStyle w:val="Ttulo1"/>
        <w:spacing w:line="276" w:lineRule="auto"/>
        <w:rPr>
          <w:rFonts w:eastAsia="Times New Roman"/>
          <w:sz w:val="24"/>
          <w:szCs w:val="24"/>
          <w:lang w:val="es-MX" w:bidi="ar-SA"/>
        </w:rPr>
      </w:pPr>
      <w:r w:rsidRPr="00A96C3B">
        <w:rPr>
          <w:noProof/>
          <w:sz w:val="24"/>
          <w:szCs w:val="24"/>
          <w:lang w:val="es-PA" w:eastAsia="es-PA" w:bidi="ar-SA"/>
        </w:rPr>
        <w:drawing>
          <wp:inline distT="0" distB="0" distL="0" distR="0" wp14:anchorId="4EB9F919" wp14:editId="4F96150A">
            <wp:extent cx="590550" cy="590550"/>
            <wp:effectExtent l="0" t="0" r="0" b="0"/>
            <wp:docPr id="6" name="Imagen 6" descr="http://icon-icons.com/icons2/37/PNG/512/businessman_3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con-icons.com/icons2/37/PNG/512/businessman_343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77B">
        <w:rPr>
          <w:rFonts w:ascii="Bookman Old Style" w:eastAsia="Times New Roman" w:hAnsi="Bookman Old Style"/>
          <w:sz w:val="28"/>
          <w:szCs w:val="24"/>
          <w:lang w:val="es-MX" w:bidi="ar-SA"/>
        </w:rPr>
        <w:t>Referencias</w:t>
      </w:r>
    </w:p>
    <w:p w:rsidR="00AD77AB" w:rsidRPr="00C9077B" w:rsidRDefault="00031A53" w:rsidP="007B16B0">
      <w:pPr>
        <w:rPr>
          <w:rFonts w:ascii="Century Gothic" w:hAnsi="Century Gothic"/>
          <w:sz w:val="24"/>
          <w:szCs w:val="24"/>
          <w:lang w:val="es-ES_tradnl"/>
        </w:rPr>
      </w:pPr>
      <w:r w:rsidRPr="00C9077B">
        <w:rPr>
          <w:rFonts w:ascii="Century Gothic" w:hAnsi="Century Gothic"/>
          <w:sz w:val="24"/>
          <w:szCs w:val="24"/>
          <w:lang w:val="es-ES_tradnl"/>
        </w:rPr>
        <w:t xml:space="preserve">Laborales: </w:t>
      </w:r>
    </w:p>
    <w:p w:rsidR="00031A53" w:rsidRPr="00AD77AB" w:rsidRDefault="00031A53" w:rsidP="00AD77AB">
      <w:pPr>
        <w:jc w:val="center"/>
        <w:rPr>
          <w:rFonts w:ascii="Century Gothic" w:hAnsi="Century Gothic"/>
          <w:sz w:val="24"/>
          <w:szCs w:val="24"/>
          <w:lang w:val="en-US"/>
        </w:rPr>
      </w:pPr>
      <w:r w:rsidRPr="00C9077B">
        <w:rPr>
          <w:rFonts w:ascii="Century Gothic" w:hAnsi="Century Gothic"/>
          <w:sz w:val="24"/>
          <w:szCs w:val="24"/>
          <w:lang w:val="en-US"/>
        </w:rPr>
        <w:t xml:space="preserve">Xavier Grandisson – Premier by Dead </w:t>
      </w:r>
      <w:r w:rsidR="00AD77AB" w:rsidRPr="00C9077B">
        <w:rPr>
          <w:rFonts w:ascii="Century Gothic" w:hAnsi="Century Gothic"/>
          <w:sz w:val="24"/>
          <w:szCs w:val="24"/>
          <w:lang w:val="en-US"/>
        </w:rPr>
        <w:t>Sea</w:t>
      </w:r>
      <w:r w:rsidR="00AD77AB">
        <w:rPr>
          <w:rFonts w:ascii="Century Gothic" w:hAnsi="Century Gothic"/>
          <w:sz w:val="24"/>
          <w:szCs w:val="24"/>
          <w:lang w:val="en-US"/>
        </w:rPr>
        <w:t xml:space="preserve"> (</w:t>
      </w:r>
      <w:r w:rsidR="00B5570E" w:rsidRPr="00AD77AB">
        <w:rPr>
          <w:rFonts w:ascii="Century Gothic" w:hAnsi="Century Gothic"/>
          <w:sz w:val="24"/>
          <w:szCs w:val="24"/>
          <w:lang w:val="en-US"/>
        </w:rPr>
        <w:t>6781-0300</w:t>
      </w:r>
      <w:r w:rsidR="00AD77AB" w:rsidRPr="00AD77AB">
        <w:rPr>
          <w:rFonts w:ascii="Century Gothic" w:hAnsi="Century Gothic"/>
          <w:sz w:val="24"/>
          <w:szCs w:val="24"/>
          <w:lang w:val="en-US"/>
        </w:rPr>
        <w:t>)</w:t>
      </w:r>
    </w:p>
    <w:sectPr w:rsidR="00031A53" w:rsidRPr="00AD77AB" w:rsidSect="009B6E16">
      <w:headerReference w:type="default" r:id="rId24"/>
      <w:footerReference w:type="default" r:id="rId25"/>
      <w:headerReference w:type="first" r:id="rId26"/>
      <w:pgSz w:w="12240" w:h="15840" w:code="1"/>
      <w:pgMar w:top="1148" w:right="700" w:bottom="1148" w:left="4622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5CF" w:rsidRDefault="00EF05CF">
      <w:pPr>
        <w:spacing w:after="0" w:line="240" w:lineRule="auto"/>
      </w:pPr>
      <w:r>
        <w:separator/>
      </w:r>
    </w:p>
  </w:endnote>
  <w:endnote w:type="continuationSeparator" w:id="0">
    <w:p w:rsidR="00EF05CF" w:rsidRDefault="00EF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C4C" w:rsidRDefault="0003337F">
    <w:pPr>
      <w:pStyle w:val="Piedepgina"/>
    </w:pPr>
    <w:r>
      <w:rPr>
        <w:noProof/>
        <w:lang w:val="es-PA" w:eastAsia="es-PA" w:bidi="ar-SA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7C4C" w:rsidRDefault="0003337F">
                          <w:pPr>
                            <w:pStyle w:val="Informacindecontacto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BB51B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6A7C4C" w:rsidRDefault="0003337F">
                    <w:pPr>
                      <w:pStyle w:val="Informacindecontacto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BB51B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5CF" w:rsidRDefault="00EF05CF">
      <w:pPr>
        <w:spacing w:after="0" w:line="240" w:lineRule="auto"/>
      </w:pPr>
      <w:r>
        <w:separator/>
      </w:r>
    </w:p>
  </w:footnote>
  <w:footnote w:type="continuationSeparator" w:id="0">
    <w:p w:rsidR="00EF05CF" w:rsidRDefault="00EF0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C4C" w:rsidRDefault="0003337F">
    <w:pPr>
      <w:pStyle w:val="Encabezado"/>
    </w:pPr>
    <w:r>
      <w:rPr>
        <w:noProof/>
        <w:lang w:val="es-PA" w:eastAsia="es-PA" w:bidi="ar-SA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4A9EBBD4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f93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C4C" w:rsidRDefault="0003337F">
    <w:pPr>
      <w:pStyle w:val="Encabezado"/>
    </w:pPr>
    <w:r>
      <w:rPr>
        <w:noProof/>
        <w:lang w:val="es-PA" w:eastAsia="es-PA" w:bidi="ar-SA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DCD2C82" id="Conector recto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" strokecolor="#f93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aconvieta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B0D3D"/>
    <w:multiLevelType w:val="hybridMultilevel"/>
    <w:tmpl w:val="3258A5EA"/>
    <w:lvl w:ilvl="0" w:tplc="004A7578">
      <w:start w:val="1"/>
      <w:numFmt w:val="bullet"/>
      <w:pStyle w:val="Puntoclave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attachedTemplate r:id="rId1"/>
  <w:documentProtection w:edit="readOnly" w:enforcement="0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CF"/>
    <w:rsid w:val="00031A53"/>
    <w:rsid w:val="0003337F"/>
    <w:rsid w:val="000A3C7F"/>
    <w:rsid w:val="00124038"/>
    <w:rsid w:val="00150C64"/>
    <w:rsid w:val="0015504A"/>
    <w:rsid w:val="001F15C5"/>
    <w:rsid w:val="002901CA"/>
    <w:rsid w:val="00341B77"/>
    <w:rsid w:val="00363E38"/>
    <w:rsid w:val="003C0F71"/>
    <w:rsid w:val="003C1B9B"/>
    <w:rsid w:val="003D4482"/>
    <w:rsid w:val="003F306F"/>
    <w:rsid w:val="0040414C"/>
    <w:rsid w:val="004372E9"/>
    <w:rsid w:val="004723A6"/>
    <w:rsid w:val="00483866"/>
    <w:rsid w:val="00484662"/>
    <w:rsid w:val="004A37C8"/>
    <w:rsid w:val="004B1EB4"/>
    <w:rsid w:val="005C7D2C"/>
    <w:rsid w:val="00642DF6"/>
    <w:rsid w:val="006A7C4C"/>
    <w:rsid w:val="006D52D2"/>
    <w:rsid w:val="006E6AA6"/>
    <w:rsid w:val="007166DB"/>
    <w:rsid w:val="007213CF"/>
    <w:rsid w:val="00771228"/>
    <w:rsid w:val="007B16B0"/>
    <w:rsid w:val="00846905"/>
    <w:rsid w:val="00882D21"/>
    <w:rsid w:val="008B514C"/>
    <w:rsid w:val="008C581A"/>
    <w:rsid w:val="0092358C"/>
    <w:rsid w:val="00985711"/>
    <w:rsid w:val="009B6E16"/>
    <w:rsid w:val="00A208F4"/>
    <w:rsid w:val="00A34D5D"/>
    <w:rsid w:val="00A45110"/>
    <w:rsid w:val="00A911B0"/>
    <w:rsid w:val="00A96C3B"/>
    <w:rsid w:val="00AA2394"/>
    <w:rsid w:val="00AD1208"/>
    <w:rsid w:val="00AD77AB"/>
    <w:rsid w:val="00AF0A99"/>
    <w:rsid w:val="00B21600"/>
    <w:rsid w:val="00B5570E"/>
    <w:rsid w:val="00B71633"/>
    <w:rsid w:val="00B754C2"/>
    <w:rsid w:val="00BB51B8"/>
    <w:rsid w:val="00BE17E9"/>
    <w:rsid w:val="00BE7EF2"/>
    <w:rsid w:val="00BF46F1"/>
    <w:rsid w:val="00C16F33"/>
    <w:rsid w:val="00C9077B"/>
    <w:rsid w:val="00CC5327"/>
    <w:rsid w:val="00CC7657"/>
    <w:rsid w:val="00D03C44"/>
    <w:rsid w:val="00E676F7"/>
    <w:rsid w:val="00EC3C5E"/>
    <w:rsid w:val="00EC45ED"/>
    <w:rsid w:val="00EC6A1F"/>
    <w:rsid w:val="00EE4011"/>
    <w:rsid w:val="00EF05CF"/>
    <w:rsid w:val="00F20454"/>
    <w:rsid w:val="00F4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EC33B34-6E98-4702-80BA-C6D9569E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th-TH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3CF"/>
  </w:style>
  <w:style w:type="paragraph" w:styleId="Ttulo1">
    <w:name w:val="heading 1"/>
    <w:basedOn w:val="Normal"/>
    <w:next w:val="Normal"/>
    <w:link w:val="Ttulo1Car"/>
    <w:uiPriority w:val="9"/>
    <w:qFormat/>
    <w:rsid w:val="007213CF"/>
    <w:pPr>
      <w:keepNext/>
      <w:keepLines/>
      <w:pBdr>
        <w:bottom w:val="single" w:sz="4" w:space="2" w:color="FF993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13C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F9933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13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57200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13C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994C00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13C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E57200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13C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994C00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13C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994C00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13C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994C00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13C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994C00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Fecha">
    <w:name w:val="Date"/>
    <w:basedOn w:val="Normal"/>
    <w:next w:val="Normal"/>
    <w:link w:val="FechaCar"/>
    <w:uiPriority w:val="3"/>
    <w:unhideWhenUsed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FechaCar">
    <w:name w:val="Fecha Car"/>
    <w:basedOn w:val="Fuentedeprrafopredeter"/>
    <w:link w:val="Fecha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ierre">
    <w:name w:val="Closing"/>
    <w:basedOn w:val="Normal"/>
    <w:link w:val="CierreCar"/>
    <w:uiPriority w:val="3"/>
    <w:unhideWhenUsed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ierreCar">
    <w:name w:val="Cierre Car"/>
    <w:basedOn w:val="Fuentedeprrafopredeter"/>
    <w:link w:val="Cierre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Destinatario">
    <w:name w:val="Destinatario"/>
    <w:basedOn w:val="Normal"/>
    <w:uiPriority w:val="3"/>
    <w:pPr>
      <w:spacing w:line="240" w:lineRule="auto"/>
      <w:contextualSpacing/>
    </w:pPr>
  </w:style>
  <w:style w:type="paragraph" w:styleId="Listaconvietas">
    <w:name w:val="List Bullet"/>
    <w:basedOn w:val="Normal"/>
    <w:uiPriority w:val="1"/>
    <w:unhideWhenUsed/>
    <w:pPr>
      <w:numPr>
        <w:numId w:val="1"/>
      </w:numPr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ocumentoadjunto">
    <w:name w:val="Documento adjunto"/>
    <w:basedOn w:val="Normal"/>
    <w:uiPriority w:val="10"/>
    <w:rPr>
      <w:color w:val="7F7F7F" w:themeColor="text1" w:themeTint="80"/>
    </w:rPr>
  </w:style>
  <w:style w:type="paragraph" w:customStyle="1" w:styleId="Nombre">
    <w:name w:val="Nombre"/>
    <w:basedOn w:val="Normal"/>
    <w:uiPriority w:val="2"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Puntoclave">
    <w:name w:val="Punto clave"/>
    <w:basedOn w:val="Normal"/>
    <w:uiPriority w:val="2"/>
    <w:pPr>
      <w:numPr>
        <w:numId w:val="2"/>
      </w:numPr>
      <w:spacing w:before="60" w:after="60"/>
    </w:pPr>
    <w:rPr>
      <w:color w:val="7F7F7F" w:themeColor="text1" w:themeTint="80"/>
      <w:sz w:val="26"/>
    </w:rPr>
  </w:style>
  <w:style w:type="paragraph" w:customStyle="1" w:styleId="Informacindecontacto">
    <w:name w:val="Información de contacto"/>
    <w:basedOn w:val="Normal"/>
    <w:uiPriority w:val="2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7213C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Fechadelcurrculumvtae">
    <w:name w:val="Fecha del currículum vítae"/>
    <w:basedOn w:val="Normal"/>
    <w:uiPriority w:val="2"/>
    <w:pPr>
      <w:keepNext/>
      <w:keepLines/>
      <w:spacing w:after="0"/>
    </w:pPr>
    <w:rPr>
      <w:sz w:val="18"/>
    </w:rPr>
  </w:style>
  <w:style w:type="paragraph" w:customStyle="1" w:styleId="Subseccin">
    <w:name w:val="Subsección"/>
    <w:basedOn w:val="Normal"/>
    <w:uiPriority w:val="2"/>
    <w:pPr>
      <w:keepNext/>
      <w:keepLines/>
      <w:spacing w:after="0"/>
    </w:pPr>
    <w:rPr>
      <w:b/>
      <w:bCs/>
      <w:sz w:val="18"/>
    </w:rPr>
  </w:style>
  <w:style w:type="character" w:customStyle="1" w:styleId="Ttulo2Car">
    <w:name w:val="Título 2 Car"/>
    <w:basedOn w:val="Fuentedeprrafopredeter"/>
    <w:link w:val="Ttulo2"/>
    <w:uiPriority w:val="9"/>
    <w:rsid w:val="007213CF"/>
    <w:rPr>
      <w:rFonts w:asciiTheme="majorHAnsi" w:eastAsiaTheme="majorEastAsia" w:hAnsiTheme="majorHAnsi" w:cstheme="majorBidi"/>
      <w:color w:val="FF9933" w:themeColor="accent2"/>
      <w:sz w:val="36"/>
      <w:szCs w:val="36"/>
    </w:rPr>
  </w:style>
  <w:style w:type="paragraph" w:customStyle="1" w:styleId="Descripcin1">
    <w:name w:val="Descripción1"/>
    <w:basedOn w:val="Normal"/>
    <w:link w:val="DescripcinChar"/>
    <w:uiPriority w:val="2"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7213CF"/>
    <w:rPr>
      <w:rFonts w:asciiTheme="majorHAnsi" w:eastAsiaTheme="majorEastAsia" w:hAnsiTheme="majorHAnsi" w:cstheme="majorBidi"/>
      <w:color w:val="E57200" w:themeColor="accent2" w:themeShade="BF"/>
      <w:sz w:val="32"/>
      <w:szCs w:val="32"/>
    </w:rPr>
  </w:style>
  <w:style w:type="character" w:customStyle="1" w:styleId="DescripcinChar">
    <w:name w:val="Descripción Char"/>
    <w:basedOn w:val="Ttulo2Car"/>
    <w:link w:val="Descripcin1"/>
    <w:uiPriority w:val="2"/>
    <w:rPr>
      <w:rFonts w:asciiTheme="majorHAnsi" w:eastAsiaTheme="majorEastAsia" w:hAnsiTheme="majorHAnsi" w:cstheme="majorBidi"/>
      <w:color w:val="FF9933" w:themeColor="accent2"/>
      <w:sz w:val="26"/>
      <w:szCs w:val="36"/>
    </w:rPr>
  </w:style>
  <w:style w:type="paragraph" w:customStyle="1" w:styleId="Encabezadodelaseccin">
    <w:name w:val="Encabezado de la sección"/>
    <w:basedOn w:val="Normal"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Sinespaciado">
    <w:name w:val="No Spacing"/>
    <w:link w:val="SinespaciadoCar"/>
    <w:uiPriority w:val="1"/>
    <w:qFormat/>
    <w:rsid w:val="007213C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rsid w:val="00483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866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13CF"/>
    <w:pPr>
      <w:pBdr>
        <w:top w:val="single" w:sz="24" w:space="4" w:color="FF993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13C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13CF"/>
    <w:rPr>
      <w:rFonts w:asciiTheme="majorHAnsi" w:eastAsiaTheme="majorEastAsia" w:hAnsiTheme="majorHAnsi" w:cstheme="majorBidi"/>
      <w:i/>
      <w:iCs/>
      <w:color w:val="994C00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13CF"/>
    <w:rPr>
      <w:rFonts w:asciiTheme="majorHAnsi" w:eastAsiaTheme="majorEastAsia" w:hAnsiTheme="majorHAnsi" w:cstheme="majorBidi"/>
      <w:color w:val="E57200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13CF"/>
    <w:rPr>
      <w:rFonts w:asciiTheme="majorHAnsi" w:eastAsiaTheme="majorEastAsia" w:hAnsiTheme="majorHAnsi" w:cstheme="majorBidi"/>
      <w:i/>
      <w:iCs/>
      <w:color w:val="994C00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13CF"/>
    <w:rPr>
      <w:rFonts w:asciiTheme="majorHAnsi" w:eastAsiaTheme="majorEastAsia" w:hAnsiTheme="majorHAnsi" w:cstheme="majorBidi"/>
      <w:b/>
      <w:bCs/>
      <w:color w:val="994C00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13CF"/>
    <w:rPr>
      <w:rFonts w:asciiTheme="majorHAnsi" w:eastAsiaTheme="majorEastAsia" w:hAnsiTheme="majorHAnsi" w:cstheme="majorBidi"/>
      <w:color w:val="994C00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13CF"/>
    <w:rPr>
      <w:rFonts w:asciiTheme="majorHAnsi" w:eastAsiaTheme="majorEastAsia" w:hAnsiTheme="majorHAnsi" w:cstheme="majorBidi"/>
      <w:i/>
      <w:iCs/>
      <w:color w:val="994C00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213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7213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7213C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13C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13CF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213CF"/>
    <w:rPr>
      <w:b/>
      <w:bCs/>
    </w:rPr>
  </w:style>
  <w:style w:type="character" w:styleId="nfasis">
    <w:name w:val="Emphasis"/>
    <w:basedOn w:val="Fuentedeprrafopredeter"/>
    <w:uiPriority w:val="20"/>
    <w:qFormat/>
    <w:rsid w:val="007213CF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7213C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213C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7213C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213CF"/>
    <w:rPr>
      <w:b/>
      <w:bCs/>
      <w:i/>
      <w:iCs/>
      <w:caps w:val="0"/>
      <w:smallCaps w:val="0"/>
      <w:strike w:val="0"/>
      <w:dstrike w:val="0"/>
      <w:color w:val="FF9933" w:themeColor="accent2"/>
    </w:rPr>
  </w:style>
  <w:style w:type="character" w:styleId="Referenciasutil">
    <w:name w:val="Subtle Reference"/>
    <w:basedOn w:val="Fuentedeprrafopredeter"/>
    <w:uiPriority w:val="31"/>
    <w:qFormat/>
    <w:rsid w:val="007213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213C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213CF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13CF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7213CF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Irmag18@outlook.com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chart" Target="charts/chart2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mailto:Irmag18@outlook.com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0.jpeg"/><Relationship Id="rId20" Type="http://schemas.openxmlformats.org/officeDocument/2006/relationships/chart" Target="charts/chart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20.jpeg"/><Relationship Id="rId23" Type="http://schemas.openxmlformats.org/officeDocument/2006/relationships/image" Target="media/image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0.png"/><Relationship Id="rId22" Type="http://schemas.openxmlformats.org/officeDocument/2006/relationships/image" Target="media/image6.jpe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ma\AppData\Roaming\Microsoft\Templates\Curr&#237;culum%20cronol&#243;gic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784331933938232"/>
          <c:y val="7.4047346023494651E-2"/>
          <c:w val="0.81862409603862796"/>
          <c:h val="0.86090258135208819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rgbClr val="CC9900">
                <a:alpha val="60000"/>
              </a:srgbClr>
            </a:solidFill>
            <a:ln w="9525" cap="flat" cmpd="sng" algn="ctr">
              <a:solidFill>
                <a:schemeClr val="bg2">
                  <a:lumMod val="50000"/>
                </a:schemeClr>
              </a:solidFill>
              <a:round/>
            </a:ln>
            <a:effectLst>
              <a:softEdge rad="12700"/>
            </a:effectLst>
            <a:scene3d>
              <a:camera prst="orthographicFront"/>
              <a:lightRig rig="contrasting" dir="t">
                <a:rot lat="0" lon="0" rev="7800000"/>
              </a:lightRig>
            </a:scene3d>
            <a:sp3d>
              <a:bevelT w="139700" h="1397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Hoja1!$A$2:$A$4</c:f>
              <c:strCache>
                <c:ptCount val="3"/>
                <c:pt idx="0">
                  <c:v>M. Word</c:v>
                </c:pt>
                <c:pt idx="1">
                  <c:v>M. Excel</c:v>
                </c:pt>
                <c:pt idx="2">
                  <c:v>Access</c:v>
                </c:pt>
              </c:strCache>
            </c:strRef>
          </c:cat>
          <c:val>
            <c:numRef>
              <c:f>Hoja1!$B$2:$B$4</c:f>
              <c:numCache>
                <c:formatCode>0%</c:formatCode>
                <c:ptCount val="3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83"/>
        <c:overlap val="45"/>
        <c:axId val="375223192"/>
        <c:axId val="375224760"/>
      </c:barChart>
      <c:catAx>
        <c:axId val="3752231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375224760"/>
        <c:crosses val="autoZero"/>
        <c:auto val="1"/>
        <c:lblAlgn val="ctr"/>
        <c:lblOffset val="100"/>
        <c:noMultiLvlLbl val="0"/>
      </c:catAx>
      <c:valAx>
        <c:axId val="375224760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375223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PA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80647419072616"/>
          <c:y val="0"/>
          <c:w val="0.74556080489938759"/>
          <c:h val="0.95857817772778398"/>
        </c:manualLayout>
      </c:layout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rgbClr val="CC9900">
                <a:alpha val="25098"/>
              </a:srgbClr>
            </a:solidFill>
          </c:spPr>
          <c:dPt>
            <c:idx val="0"/>
            <c:bubble3D val="0"/>
            <c:spPr>
              <a:solidFill>
                <a:srgbClr val="CC9900">
                  <a:alpha val="57000"/>
                </a:srgbClr>
              </a:soli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dPt>
          <c:dPt>
            <c:idx val="1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 w="12700" cap="flat" cmpd="sng" algn="ctr">
                <a:noFill/>
                <a:prstDash val="solid"/>
                <a:round/>
              </a:ln>
              <a:effectLst/>
            </c:spPr>
          </c:dPt>
          <c:cat>
            <c:strRef>
              <c:f>Hoja1!$A$2:$A$3</c:f>
              <c:strCache>
                <c:ptCount val="2"/>
                <c:pt idx="0">
                  <c:v>Ingles</c:v>
                </c:pt>
                <c:pt idx="1">
                  <c:v>Frances</c:v>
                </c:pt>
              </c:strCache>
            </c:strRef>
          </c:cat>
          <c:val>
            <c:numRef>
              <c:f>Hoja1!$B$2:$B$3</c:f>
              <c:numCache>
                <c:formatCode>0%</c:formatCode>
                <c:ptCount val="2"/>
                <c:pt idx="0">
                  <c:v>0.45</c:v>
                </c:pt>
                <c:pt idx="1">
                  <c:v>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ayout>
        <c:manualLayout>
          <c:xMode val="edge"/>
          <c:yMode val="edge"/>
          <c:x val="0.38050277048702247"/>
          <c:y val="0.58025946756655422"/>
          <c:w val="0.27721434820647417"/>
          <c:h val="0.16071541057367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0.4098</cdr:x>
      <cdr:y>0.35307</cdr:y>
    </cdr:from>
    <cdr:to>
      <cdr:x>0.57676</cdr:x>
      <cdr:y>0.52032</cdr:y>
    </cdr:to>
    <cdr:sp macro="" textlink="">
      <cdr:nvSpPr>
        <cdr:cNvPr id="2" name="Cuadro de texto 1"/>
        <cdr:cNvSpPr txBox="1"/>
      </cdr:nvSpPr>
      <cdr:spPr>
        <a:xfrm xmlns:a="http://schemas.openxmlformats.org/drawingml/2006/main">
          <a:off x="1800225" y="904875"/>
          <a:ext cx="733425" cy="428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s-PA" sz="1100"/>
        </a:p>
      </cdr:txBody>
    </cdr:sp>
  </cdr:relSizeAnchor>
  <cdr:relSizeAnchor xmlns:cdr="http://schemas.openxmlformats.org/drawingml/2006/chartDrawing">
    <cdr:from>
      <cdr:x>0.34699</cdr:x>
      <cdr:y>0.35</cdr:y>
    </cdr:from>
    <cdr:to>
      <cdr:x>0.70555</cdr:x>
      <cdr:y>0.65714</cdr:y>
    </cdr:to>
    <cdr:sp macro="" textlink="">
      <cdr:nvSpPr>
        <cdr:cNvPr id="3" name="Cuadro de texto 2"/>
        <cdr:cNvSpPr txBox="1"/>
      </cdr:nvSpPr>
      <cdr:spPr>
        <a:xfrm xmlns:a="http://schemas.openxmlformats.org/drawingml/2006/main">
          <a:off x="594915" y="466725"/>
          <a:ext cx="614759" cy="4095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s-PA" sz="1200">
              <a:latin typeface="Century Gothic" panose="020B0502020202020204" pitchFamily="34" charset="0"/>
            </a:rPr>
            <a:t>40%</a:t>
          </a:r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28461C394544848FFBAD6C21C20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E692-97E1-4552-B4E2-8309CE305488}"/>
      </w:docPartPr>
      <w:docPartBody>
        <w:p w:rsidR="00384E44" w:rsidRDefault="00867B35">
          <w:pPr>
            <w:pStyle w:val="FE28461C394544848FFBAD6C21C205EB"/>
          </w:pPr>
          <w:r>
            <w:t>[Su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aconvieta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35"/>
    <w:rsid w:val="000B325E"/>
    <w:rsid w:val="00150797"/>
    <w:rsid w:val="002D3BA8"/>
    <w:rsid w:val="00384E44"/>
    <w:rsid w:val="0086753B"/>
    <w:rsid w:val="00867B35"/>
    <w:rsid w:val="00AF4E6B"/>
    <w:rsid w:val="00E47746"/>
    <w:rsid w:val="00F01198"/>
    <w:rsid w:val="00FB48FA"/>
    <w:rsid w:val="00FC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D073B30B5944E5B50F4B08580164E0">
    <w:name w:val="A7D073B30B5944E5B50F4B08580164E0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8E9EE4CF0B248A4B5066040E2D395CD">
    <w:name w:val="78E9EE4CF0B248A4B5066040E2D395CD"/>
  </w:style>
  <w:style w:type="paragraph" w:customStyle="1" w:styleId="E95E8283D5184AE6B006C34BF140716E">
    <w:name w:val="E95E8283D5184AE6B006C34BF140716E"/>
  </w:style>
  <w:style w:type="paragraph" w:customStyle="1" w:styleId="D9C556E914CB4A3CA5147DB7F832CB36">
    <w:name w:val="D9C556E914CB4A3CA5147DB7F832CB36"/>
  </w:style>
  <w:style w:type="paragraph" w:customStyle="1" w:styleId="48E2076293B84F1DA735EA945C554A1B">
    <w:name w:val="48E2076293B84F1DA735EA945C554A1B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  <w:lang w:val="en-US" w:eastAsia="en-US"/>
    </w:rPr>
  </w:style>
  <w:style w:type="paragraph" w:customStyle="1" w:styleId="FD643702E04A445FBFBBE027086069C9">
    <w:name w:val="FD643702E04A445FBFBBE027086069C9"/>
  </w:style>
  <w:style w:type="paragraph" w:customStyle="1" w:styleId="038E60DB906E49EA9B91A8C5541D463D">
    <w:name w:val="038E60DB906E49EA9B91A8C5541D463D"/>
  </w:style>
  <w:style w:type="paragraph" w:customStyle="1" w:styleId="1D153C968B5E46C98503E657926E46DE">
    <w:name w:val="1D153C968B5E46C98503E657926E46DE"/>
  </w:style>
  <w:style w:type="paragraph" w:customStyle="1" w:styleId="2A9885BEB2164E78A4BB4E39433425E2">
    <w:name w:val="2A9885BEB2164E78A4BB4E39433425E2"/>
  </w:style>
  <w:style w:type="paragraph" w:customStyle="1" w:styleId="2F16A47B8EC7453EA0CA71F62E378D0F">
    <w:name w:val="2F16A47B8EC7453EA0CA71F62E378D0F"/>
  </w:style>
  <w:style w:type="paragraph" w:customStyle="1" w:styleId="A9C2D602324143098F75F1B536244B2F">
    <w:name w:val="A9C2D602324143098F75F1B536244B2F"/>
  </w:style>
  <w:style w:type="paragraph" w:customStyle="1" w:styleId="FE28461C394544848FFBAD6C21C205EB">
    <w:name w:val="FE28461C394544848FFBAD6C21C205EB"/>
  </w:style>
  <w:style w:type="paragraph" w:customStyle="1" w:styleId="10CCE83AD77845F5BDD23DF6D49BA012">
    <w:name w:val="10CCE83AD77845F5BDD23DF6D49BA012"/>
  </w:style>
  <w:style w:type="paragraph" w:customStyle="1" w:styleId="B9343FD486A74FBF8D764BFA238F938F">
    <w:name w:val="B9343FD486A74FBF8D764BFA238F9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Resume and Cover">
  <a:themeElements>
    <a:clrScheme name="Personalizado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FF9933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Textura grung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3B5DAA-4283-462D-BE89-D44EE4782B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AC555D-A704-439D-A0C3-574E013D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</Template>
  <TotalTime>2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Irma Gordon</dc:creator>
  <cp:keywords/>
  <cp:lastModifiedBy>Irma gordon</cp:lastModifiedBy>
  <cp:revision>4</cp:revision>
  <cp:lastPrinted>2016-04-18T01:13:00Z</cp:lastPrinted>
  <dcterms:created xsi:type="dcterms:W3CDTF">2016-06-11T02:55:00Z</dcterms:created>
  <dcterms:modified xsi:type="dcterms:W3CDTF">2016-06-11T02:57:00Z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