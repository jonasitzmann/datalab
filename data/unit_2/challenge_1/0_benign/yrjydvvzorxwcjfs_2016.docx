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82A" w:rsidRPr="007D2B2B" w:rsidRDefault="002F782A">
      <w:pPr>
        <w:rPr>
          <w:b/>
          <w:sz w:val="72"/>
          <w:szCs w:val="72"/>
        </w:rPr>
      </w:pPr>
      <w:r>
        <w:rPr>
          <w:sz w:val="72"/>
          <w:szCs w:val="72"/>
        </w:rPr>
        <w:t xml:space="preserve">   </w:t>
      </w:r>
      <w:r w:rsidRPr="007D2B2B">
        <w:rPr>
          <w:b/>
          <w:sz w:val="72"/>
          <w:szCs w:val="72"/>
        </w:rPr>
        <w:t>Amvik Insulation Pty. Ltd.</w:t>
      </w:r>
    </w:p>
    <w:p w:rsidR="002F782A" w:rsidRDefault="002F782A">
      <w:r>
        <w:rPr>
          <w:sz w:val="28"/>
          <w:szCs w:val="28"/>
        </w:rPr>
        <w:t xml:space="preserve">                                                                                           </w:t>
      </w:r>
      <w:r w:rsidRPr="0020091F">
        <w:t xml:space="preserve"> </w:t>
      </w:r>
      <w:r w:rsidRPr="0020091F">
        <w:rPr>
          <w:sz w:val="28"/>
          <w:szCs w:val="28"/>
        </w:rPr>
        <w:t xml:space="preserve">Rebate sales order                     </w:t>
      </w:r>
      <w:r w:rsidRPr="007D2B2B">
        <w:rPr>
          <w:sz w:val="28"/>
          <w:szCs w:val="28"/>
        </w:rPr>
        <w:t xml:space="preserve">                                                                                                                                         </w:t>
      </w:r>
      <w:r>
        <w:rPr>
          <w:sz w:val="28"/>
          <w:szCs w:val="28"/>
        </w:rPr>
        <w:t xml:space="preserve">                                                   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621"/>
        <w:gridCol w:w="4621"/>
      </w:tblGrid>
      <w:tr w:rsidR="002F782A" w:rsidRPr="00780558" w:rsidTr="00780558">
        <w:trPr>
          <w:trHeight w:val="1833"/>
        </w:trPr>
        <w:tc>
          <w:tcPr>
            <w:tcW w:w="4621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 xml:space="preserve">                    </w:t>
            </w:r>
          </w:p>
          <w:p w:rsidR="002F782A" w:rsidRPr="00780558" w:rsidRDefault="002F782A" w:rsidP="00780558">
            <w:pPr>
              <w:spacing w:after="0" w:line="240" w:lineRule="auto"/>
            </w:pPr>
          </w:p>
          <w:p w:rsidR="002F782A" w:rsidRPr="00780558" w:rsidRDefault="002F782A" w:rsidP="00B3764B">
            <w:pPr>
              <w:pStyle w:val="HTMLPreformatted"/>
            </w:pPr>
            <w:r>
              <w:rPr>
                <w:color w:val="800000"/>
              </w:rPr>
              <w:t>Jian Zhou Yin  </w:t>
            </w:r>
          </w:p>
        </w:tc>
        <w:tc>
          <w:tcPr>
            <w:tcW w:w="4621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 xml:space="preserve">                              ADDRESS</w:t>
            </w:r>
          </w:p>
          <w:p w:rsidR="002F782A" w:rsidRPr="00780558" w:rsidRDefault="002F782A" w:rsidP="00780558">
            <w:pPr>
              <w:spacing w:after="0" w:line="240" w:lineRule="auto"/>
            </w:pPr>
          </w:p>
          <w:p w:rsidR="002F782A" w:rsidRDefault="002F782A" w:rsidP="00F07237">
            <w:pPr>
              <w:pStyle w:val="HTMLPreformatted"/>
              <w:rPr>
                <w:color w:val="800000"/>
              </w:rPr>
            </w:pPr>
            <w:r>
              <w:rPr>
                <w:color w:val="800000"/>
              </w:rPr>
              <w:t>453</w:t>
            </w:r>
            <w:r>
              <w:t xml:space="preserve"> </w:t>
            </w:r>
            <w:r>
              <w:rPr>
                <w:color w:val="800000"/>
              </w:rPr>
              <w:t>High street rd</w:t>
            </w:r>
          </w:p>
          <w:p w:rsidR="002F782A" w:rsidRDefault="002F782A" w:rsidP="00F07237">
            <w:pPr>
              <w:pStyle w:val="HTMLPreformatted"/>
            </w:pPr>
            <w:r>
              <w:rPr>
                <w:color w:val="800000"/>
              </w:rPr>
              <w:t>Mount Waverly</w:t>
            </w:r>
          </w:p>
          <w:p w:rsidR="002F782A" w:rsidRDefault="002F782A" w:rsidP="00F07237">
            <w:pPr>
              <w:pStyle w:val="HTMLPreformatted"/>
            </w:pPr>
          </w:p>
          <w:p w:rsidR="002F782A" w:rsidRPr="00780558" w:rsidRDefault="002F782A" w:rsidP="00033D7D">
            <w:pPr>
              <w:pStyle w:val="HTMLPreformatted"/>
            </w:pPr>
          </w:p>
        </w:tc>
      </w:tr>
    </w:tbl>
    <w:p w:rsidR="002F782A" w:rsidRDefault="002F782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310"/>
        <w:gridCol w:w="2310"/>
        <w:gridCol w:w="2311"/>
        <w:gridCol w:w="2311"/>
      </w:tblGrid>
      <w:tr w:rsidR="002F782A" w:rsidRPr="00780558" w:rsidTr="00780558">
        <w:trPr>
          <w:trHeight w:val="477"/>
        </w:trPr>
        <w:tc>
          <w:tcPr>
            <w:tcW w:w="2310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Installer</w:t>
            </w:r>
          </w:p>
        </w:tc>
        <w:tc>
          <w:tcPr>
            <w:tcW w:w="2310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Contact no.</w:t>
            </w:r>
          </w:p>
        </w:tc>
        <w:tc>
          <w:tcPr>
            <w:tcW w:w="2311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S No</w:t>
            </w:r>
          </w:p>
        </w:tc>
        <w:tc>
          <w:tcPr>
            <w:tcW w:w="2311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Rep</w:t>
            </w:r>
          </w:p>
        </w:tc>
      </w:tr>
      <w:tr w:rsidR="002F782A" w:rsidRPr="00780558" w:rsidTr="00780558">
        <w:trPr>
          <w:trHeight w:val="399"/>
        </w:trPr>
        <w:tc>
          <w:tcPr>
            <w:tcW w:w="2310" w:type="dxa"/>
          </w:tcPr>
          <w:p w:rsidR="002F782A" w:rsidRPr="00780558" w:rsidRDefault="002F782A" w:rsidP="00780558">
            <w:pPr>
              <w:spacing w:after="0" w:line="240" w:lineRule="auto"/>
            </w:pPr>
          </w:p>
        </w:tc>
        <w:tc>
          <w:tcPr>
            <w:tcW w:w="2310" w:type="dxa"/>
          </w:tcPr>
          <w:p w:rsidR="002F782A" w:rsidRDefault="002F782A" w:rsidP="00F07237">
            <w:pPr>
              <w:pStyle w:val="HTMLPreformatted"/>
            </w:pPr>
            <w:r>
              <w:rPr>
                <w:color w:val="800000"/>
              </w:rPr>
              <w:t>98070228</w:t>
            </w:r>
          </w:p>
          <w:p w:rsidR="002F782A" w:rsidRPr="00780558" w:rsidRDefault="002F782A" w:rsidP="00033D7D">
            <w:pPr>
              <w:pStyle w:val="HTMLPreformatted"/>
            </w:pPr>
          </w:p>
        </w:tc>
        <w:tc>
          <w:tcPr>
            <w:tcW w:w="2311" w:type="dxa"/>
          </w:tcPr>
          <w:p w:rsidR="002F782A" w:rsidRPr="00780558" w:rsidRDefault="002F782A" w:rsidP="00780558">
            <w:pPr>
              <w:spacing w:after="0" w:line="240" w:lineRule="auto"/>
            </w:pPr>
            <w:r>
              <w:t>12064</w:t>
            </w:r>
          </w:p>
        </w:tc>
        <w:tc>
          <w:tcPr>
            <w:tcW w:w="2311" w:type="dxa"/>
          </w:tcPr>
          <w:p w:rsidR="002F782A" w:rsidRPr="00780558" w:rsidRDefault="002F782A" w:rsidP="00780558">
            <w:pPr>
              <w:spacing w:after="0" w:line="240" w:lineRule="auto"/>
            </w:pPr>
            <w:r>
              <w:t>Rac</w:t>
            </w:r>
          </w:p>
        </w:tc>
      </w:tr>
    </w:tbl>
    <w:tbl>
      <w:tblPr>
        <w:tblpPr w:leftFromText="180" w:rightFromText="180" w:vertAnchor="text" w:horzAnchor="margin" w:tblpY="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2835"/>
        <w:gridCol w:w="2046"/>
      </w:tblGrid>
      <w:tr w:rsidR="002F782A" w:rsidRPr="00780558" w:rsidTr="00780558">
        <w:tc>
          <w:tcPr>
            <w:tcW w:w="4361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 xml:space="preserve">                           Description</w:t>
            </w:r>
          </w:p>
        </w:tc>
        <w:tc>
          <w:tcPr>
            <w:tcW w:w="2835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Date/Time</w:t>
            </w:r>
          </w:p>
        </w:tc>
        <w:tc>
          <w:tcPr>
            <w:tcW w:w="2046" w:type="dxa"/>
          </w:tcPr>
          <w:p w:rsidR="002F782A" w:rsidRPr="00780558" w:rsidRDefault="002F782A" w:rsidP="00780558">
            <w:pPr>
              <w:spacing w:after="0" w:line="240" w:lineRule="auto"/>
            </w:pPr>
            <w:r w:rsidRPr="00780558">
              <w:t>Area</w:t>
            </w:r>
          </w:p>
        </w:tc>
      </w:tr>
    </w:tbl>
    <w:tbl>
      <w:tblPr>
        <w:tblpPr w:leftFromText="180" w:rightFromText="180" w:vertAnchor="text" w:horzAnchor="margin" w:tblpY="40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361"/>
        <w:gridCol w:w="2835"/>
        <w:gridCol w:w="2046"/>
      </w:tblGrid>
      <w:tr w:rsidR="002F782A" w:rsidRPr="00780558" w:rsidTr="00780558">
        <w:trPr>
          <w:trHeight w:val="3712"/>
        </w:trPr>
        <w:tc>
          <w:tcPr>
            <w:tcW w:w="4361" w:type="dxa"/>
          </w:tcPr>
          <w:p w:rsidR="002F782A" w:rsidRPr="00780558" w:rsidRDefault="002F782A" w:rsidP="00780558">
            <w:pPr>
              <w:spacing w:after="0" w:line="240" w:lineRule="auto"/>
            </w:pPr>
          </w:p>
        </w:tc>
        <w:tc>
          <w:tcPr>
            <w:tcW w:w="2835" w:type="dxa"/>
          </w:tcPr>
          <w:p w:rsidR="002F782A" w:rsidRPr="00780558" w:rsidRDefault="002F782A" w:rsidP="00780558">
            <w:pPr>
              <w:spacing w:after="0" w:line="240" w:lineRule="auto"/>
            </w:pPr>
            <w:r>
              <w:t>23/11/09</w:t>
            </w:r>
          </w:p>
        </w:tc>
        <w:tc>
          <w:tcPr>
            <w:tcW w:w="2046" w:type="dxa"/>
          </w:tcPr>
          <w:p w:rsidR="002F782A" w:rsidRPr="00780558" w:rsidRDefault="002F782A" w:rsidP="00780558">
            <w:pPr>
              <w:spacing w:after="0" w:line="240" w:lineRule="auto"/>
            </w:pPr>
            <w:r>
              <w:t>121</w:t>
            </w:r>
          </w:p>
        </w:tc>
      </w:tr>
    </w:tbl>
    <w:p w:rsidR="002F782A" w:rsidRDefault="002F782A"/>
    <w:p w:rsidR="002F782A" w:rsidRDefault="002F782A"/>
    <w:p w:rsidR="002F782A" w:rsidRDefault="002F782A"/>
    <w:p w:rsidR="002F782A" w:rsidRDefault="002F782A"/>
    <w:sectPr w:rsidR="002F782A" w:rsidSect="00365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6EE6"/>
    <w:rsid w:val="00011C0F"/>
    <w:rsid w:val="00033D7D"/>
    <w:rsid w:val="001516CC"/>
    <w:rsid w:val="0020091F"/>
    <w:rsid w:val="002F782A"/>
    <w:rsid w:val="00340A80"/>
    <w:rsid w:val="00365AB6"/>
    <w:rsid w:val="00387E57"/>
    <w:rsid w:val="006C3B04"/>
    <w:rsid w:val="00780558"/>
    <w:rsid w:val="007D2B2B"/>
    <w:rsid w:val="00836EE6"/>
    <w:rsid w:val="00897F9E"/>
    <w:rsid w:val="008F7C82"/>
    <w:rsid w:val="009B450B"/>
    <w:rsid w:val="00A41AA7"/>
    <w:rsid w:val="00B3764B"/>
    <w:rsid w:val="00CB6A0C"/>
    <w:rsid w:val="00E95C15"/>
    <w:rsid w:val="00EE3388"/>
    <w:rsid w:val="00F07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AB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9B450B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B37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764B"/>
    <w:rPr>
      <w:rFonts w:ascii="Courier New" w:hAnsi="Courier New" w:cs="Courier New"/>
      <w:color w:val="000000"/>
      <w:lang w:val="en-AU" w:eastAsia="en-A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827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88</Words>
  <Characters>507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Amvik Insulation Pty</dc:title>
  <dc:subject/>
  <dc:creator>AMRITPAL SINGH BRAR</dc:creator>
  <cp:keywords/>
  <dc:description/>
  <cp:lastModifiedBy>Vik</cp:lastModifiedBy>
  <cp:revision>2</cp:revision>
  <cp:lastPrinted>2009-11-22T19:47:00Z</cp:lastPrinted>
  <dcterms:created xsi:type="dcterms:W3CDTF">2009-11-22T19:48:00Z</dcterms:created>
  <dcterms:modified xsi:type="dcterms:W3CDTF">2009-11-22T19:48:00Z</dcterms:modified>
</cp:coreProperties>
</file>