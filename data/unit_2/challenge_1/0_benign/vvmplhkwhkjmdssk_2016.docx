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9B6" w:rsidRDefault="00BA2CD5">
      <w:pPr>
        <w:tabs>
          <w:tab w:val="left" w:pos="2266"/>
        </w:tabs>
      </w:pPr>
      <w:r>
        <w:pict>
          <v:group id="_x0000_s1062" style="width:530.35pt;height:34.1pt;mso-width-percent:1000;mso-position-horizontal-relative:char;mso-position-vertical-relative:line;mso-width-percent:1000;mso-width-relative:margin" coordorigin="816,667" coordsize="10607,68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3" type="#_x0000_t32" style="position:absolute;left:817;top:667;width:10605;height:0;mso-position-horizontal-relative:page" o:connectortype="straight" strokecolor="#213f42 [1605]" strokeweight="3pt"/>
            <v:shape id="_x0000_s1064" type="#_x0000_t32" style="position:absolute;left:816;top:732;width:10607;height:0;mso-position-horizontal-relative:page" o:connectortype="straight" strokecolor="#438086 [3205]" strokeweight="3pt"/>
            <v:shape id="_x0000_s1065" type="#_x0000_t32" style="position:absolute;left:10229;top:831;width:1184;height:1" o:connectortype="straight" strokecolor="#83bbc1 [1941]" strokeweight="6pt"/>
            <v:group id="_x0000_s1066" style="position:absolute;left:7651;top:958;width:3762;height:391" coordorigin="8067,1027" coordsize="3672,391">
              <v:shape id="_x0000_s1067" type="#_x0000_t32" style="position:absolute;left:8072;top:1027;width:3666;height:0" o:connectortype="straight" strokecolor="#438086 [3205]" strokeweight="4.5pt"/>
              <v:shape id="_x0000_s1068" type="#_x0000_t32" style="position:absolute;left:8074;top:1259;width:2723;height:0" o:connectortype="straight" strokecolor="#438086 [3205]" strokeweight="3pt"/>
              <v:shape id="_x0000_s1069" type="#_x0000_t32" style="position:absolute;left:8067;top:1356;width:2723;height:0" o:connectortype="straight" strokecolor="#438086 [3205]" strokeweight="1.5pt"/>
              <v:shape id="_x0000_s1070" type="#_x0000_t32" style="position:absolute;left:8072;top:1159;width:2723;height:0" o:connectortype="straight" strokecolor="#83bbc1 [1941]" strokeweight=".5pt"/>
              <v:shape id="_x0000_s1071" type="#_x0000_t32" style="position:absolute;left:8072;top:1193;width:3666;height:0" o:connectortype="straight" strokecolor="#83bbc1 [1941]"/>
              <v:shape id="_x0000_s1072" type="#_x0000_t32" style="position:absolute;left:8073;top:1418;width:3666;height:0" o:connectortype="straight" strokecolor="#83bbc1 [1941]"/>
              <v:shape id="_x0000_s1073" type="#_x0000_t32" style="position:absolute;left:8067;top:1089;width:3666;height:0" o:connectortype="straight" strokecolor="#83bbc1 [1941]" strokeweight="1pt"/>
            </v:group>
            <w10:wrap type="none" anchorx="page" anchory="page"/>
            <w10:anchorlock/>
          </v:group>
        </w:pict>
      </w:r>
    </w:p>
    <w:p w:rsidR="00A949B6" w:rsidRDefault="00CD65BC">
      <w:pPr>
        <w:tabs>
          <w:tab w:val="left" w:pos="2266"/>
        </w:tabs>
      </w:pPr>
      <w:r>
        <w:t>LORAINEG NATALI</w:t>
      </w:r>
      <w:r w:rsidR="00A949B6">
        <w:t xml:space="preserve"> JARQUIN VEGA</w:t>
      </w:r>
    </w:p>
    <w:p w:rsidR="00BE7D62" w:rsidRDefault="00BE7D62">
      <w:pPr>
        <w:tabs>
          <w:tab w:val="left" w:pos="2266"/>
        </w:tabs>
      </w:pPr>
    </w:p>
    <w:p w:rsidR="00BE7D62" w:rsidRDefault="00BE7D62"/>
    <w:tbl>
      <w:tblPr>
        <w:tblStyle w:val="Tablaconcuadrcula"/>
        <w:tblW w:w="526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5894"/>
        <w:gridCol w:w="4477"/>
      </w:tblGrid>
      <w:tr w:rsidR="0079542A" w:rsidTr="008932B5">
        <w:trPr>
          <w:trHeight w:val="2291"/>
          <w:jc w:val="center"/>
        </w:trPr>
        <w:tc>
          <w:tcPr>
            <w:tcW w:w="5894" w:type="dxa"/>
            <w:shd w:val="clear" w:color="auto" w:fill="auto"/>
          </w:tcPr>
          <w:sdt>
            <w:sdtPr>
              <w:rPr>
                <w:color w:val="000000" w:themeColor="text1"/>
              </w:rPr>
              <w:id w:val="3054493"/>
              <w:placeholder>
                <w:docPart w:val="E3231A01144147C89517703FF2825D85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BE7D62" w:rsidRPr="001B7F6A" w:rsidRDefault="00416F5C" w:rsidP="00401DD0">
                <w:pPr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>
                  <w:rPr>
                    <w:color w:val="000000" w:themeColor="text1"/>
                    <w:lang w:val="es-NI"/>
                  </w:rPr>
                  <w:t>Dirección: Bello horizonte de la iglesia pio x  3 cuadras al sur media a bajo</w:t>
                </w:r>
              </w:p>
            </w:sdtContent>
          </w:sdt>
          <w:p w:rsidR="00CD65BC" w:rsidRPr="001B7F6A" w:rsidRDefault="004C7E44" w:rsidP="00A949B6">
            <w:pPr>
              <w:rPr>
                <w:color w:val="000000" w:themeColor="text1"/>
              </w:rPr>
            </w:pPr>
            <w:r w:rsidRPr="001B7F6A">
              <w:rPr>
                <w:color w:val="000000" w:themeColor="text1"/>
              </w:rPr>
              <w:t>Ced:001-120891-0067</w:t>
            </w:r>
            <w:r w:rsidR="009A128E">
              <w:rPr>
                <w:color w:val="000000" w:themeColor="text1"/>
              </w:rPr>
              <w:t>y</w:t>
            </w:r>
          </w:p>
          <w:p w:rsidR="00A949B6" w:rsidRPr="001B7F6A" w:rsidRDefault="00A949B6" w:rsidP="00A949B6">
            <w:pPr>
              <w:rPr>
                <w:color w:val="000000" w:themeColor="text1"/>
              </w:rPr>
            </w:pPr>
            <w:r w:rsidRPr="001B7F6A">
              <w:rPr>
                <w:color w:val="000000" w:themeColor="text1"/>
              </w:rPr>
              <w:t xml:space="preserve">Cel: </w:t>
            </w:r>
            <w:r w:rsidR="003E5200">
              <w:rPr>
                <w:color w:val="000000" w:themeColor="text1"/>
              </w:rPr>
              <w:t>58164601</w:t>
            </w:r>
            <w:r w:rsidR="000E7EB0">
              <w:rPr>
                <w:color w:val="000000" w:themeColor="text1"/>
              </w:rPr>
              <w:t>-</w:t>
            </w:r>
            <w:r w:rsidR="00BA2CD5">
              <w:rPr>
                <w:color w:val="000000" w:themeColor="text1"/>
              </w:rPr>
              <w:t>88281784</w:t>
            </w:r>
            <w:r w:rsidR="003E5200">
              <w:rPr>
                <w:color w:val="000000" w:themeColor="text1"/>
              </w:rPr>
              <w:t>(</w:t>
            </w:r>
            <w:r w:rsidR="000E7EB0">
              <w:rPr>
                <w:color w:val="000000" w:themeColor="text1"/>
              </w:rPr>
              <w:t>claro</w:t>
            </w:r>
            <w:r w:rsidR="003E5200">
              <w:rPr>
                <w:color w:val="000000" w:themeColor="text1"/>
              </w:rPr>
              <w:t>)</w:t>
            </w:r>
            <w:r w:rsidR="000E7EB0">
              <w:rPr>
                <w:color w:val="000000" w:themeColor="text1"/>
              </w:rPr>
              <w:t xml:space="preserve"> </w:t>
            </w:r>
            <w:r w:rsidR="003E5200">
              <w:rPr>
                <w:color w:val="000000" w:themeColor="text1"/>
              </w:rPr>
              <w:t>83201555 (movistar)</w:t>
            </w:r>
          </w:p>
          <w:p w:rsidR="00A949B6" w:rsidRPr="001B7F6A" w:rsidRDefault="00A949B6" w:rsidP="00A949B6">
            <w:pPr>
              <w:rPr>
                <w:rFonts w:ascii="Times New Roman" w:hAnsi="Times New Roman" w:cs="Times New Roman"/>
                <w:color w:val="000000" w:themeColor="text1"/>
                <w:lang w:eastAsia="ko-KR"/>
              </w:rPr>
            </w:pPr>
            <w:r w:rsidRPr="001B7F6A">
              <w:rPr>
                <w:color w:val="000000" w:themeColor="text1"/>
              </w:rPr>
              <w:t xml:space="preserve">Correo electrónico: </w:t>
            </w:r>
            <w:r w:rsidR="00416F5C">
              <w:rPr>
                <w:color w:val="000000" w:themeColor="text1"/>
              </w:rPr>
              <w:t>lorrayneg</w:t>
            </w:r>
            <w:r w:rsidR="00416F5C">
              <w:rPr>
                <w:color w:val="000000" w:themeColor="text1"/>
              </w:rPr>
              <w:softHyphen/>
              <w:t>_1291</w:t>
            </w:r>
            <w:r w:rsidRPr="001B7F6A">
              <w:rPr>
                <w:rFonts w:ascii="Times New Roman" w:hAnsi="Times New Roman" w:cs="Times New Roman"/>
                <w:color w:val="000000" w:themeColor="text1"/>
                <w:lang w:eastAsia="ko-KR"/>
              </w:rPr>
              <w:t>@hotmail.com</w:t>
            </w:r>
          </w:p>
          <w:p w:rsidR="00BE7D62" w:rsidRPr="001B7F6A" w:rsidRDefault="00216C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Edad: 24</w:t>
            </w:r>
          </w:p>
          <w:p w:rsidR="00BE7D62" w:rsidRPr="001B7F6A" w:rsidRDefault="00A949B6">
            <w:pPr>
              <w:rPr>
                <w:color w:val="000000" w:themeColor="text1"/>
              </w:rPr>
            </w:pPr>
            <w:r w:rsidRPr="001B7F6A">
              <w:rPr>
                <w:color w:val="000000" w:themeColor="text1"/>
              </w:rPr>
              <w:t>Fecha de nacimiento:12 de agosto 1991</w:t>
            </w:r>
          </w:p>
          <w:p w:rsidR="00BE7D62" w:rsidRPr="001B7F6A" w:rsidRDefault="00C876B3">
            <w:pPr>
              <w:rPr>
                <w:color w:val="000000" w:themeColor="text1"/>
              </w:rPr>
            </w:pPr>
            <w:r w:rsidRPr="001B7F6A">
              <w:rPr>
                <w:color w:val="000000" w:themeColor="text1"/>
              </w:rPr>
              <w:t xml:space="preserve">Estado civil: </w:t>
            </w:r>
            <w:r w:rsidR="00D01FFD">
              <w:rPr>
                <w:color w:val="000000" w:themeColor="text1"/>
              </w:rPr>
              <w:t xml:space="preserve">madre soltera </w:t>
            </w:r>
          </w:p>
          <w:p w:rsidR="00A949B6" w:rsidRPr="001B7F6A" w:rsidRDefault="00A949B6" w:rsidP="00DD0069">
            <w:pPr>
              <w:tabs>
                <w:tab w:val="right" w:pos="5225"/>
              </w:tabs>
              <w:rPr>
                <w:color w:val="000000" w:themeColor="text1"/>
              </w:rPr>
            </w:pPr>
            <w:r w:rsidRPr="001B7F6A">
              <w:rPr>
                <w:color w:val="000000" w:themeColor="text1"/>
              </w:rPr>
              <w:t xml:space="preserve">Sexo: femenino </w:t>
            </w:r>
            <w:r w:rsidR="00DD0069">
              <w:rPr>
                <w:color w:val="000000" w:themeColor="text1"/>
              </w:rPr>
              <w:tab/>
              <w:t xml:space="preserve">              </w:t>
            </w:r>
          </w:p>
          <w:p w:rsidR="00BE7D62" w:rsidRDefault="00BE7D62"/>
        </w:tc>
        <w:tc>
          <w:tcPr>
            <w:tcW w:w="4478" w:type="dxa"/>
            <w:tcBorders>
              <w:left w:val="nil"/>
            </w:tcBorders>
            <w:shd w:val="clear" w:color="auto" w:fill="auto"/>
          </w:tcPr>
          <w:p w:rsidR="00BE7D62" w:rsidRPr="00621E3D" w:rsidRDefault="008932B5">
            <w:pPr>
              <w:rPr>
                <w:rFonts w:asciiTheme="majorHAnsi" w:eastAsiaTheme="majorEastAsia" w:hAnsiTheme="majorHAnsi" w:cstheme="majorBidi"/>
                <w:color w:val="4F271C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4F271C"/>
                <w:sz w:val="32"/>
                <w:szCs w:val="32"/>
                <w:lang w:val="es-NI" w:eastAsia="es-NI"/>
              </w:rPr>
              <w:t xml:space="preserve">         </w:t>
            </w:r>
            <w:r w:rsidRPr="008932B5">
              <w:rPr>
                <w:rFonts w:asciiTheme="majorHAnsi" w:eastAsiaTheme="majorEastAsia" w:hAnsiTheme="majorHAnsi" w:cstheme="majorBidi"/>
                <w:noProof/>
                <w:color w:val="4F271C"/>
                <w:sz w:val="32"/>
                <w:szCs w:val="32"/>
                <w:lang w:val="es-NI" w:eastAsia="es-NI"/>
              </w:rPr>
              <w:drawing>
                <wp:inline distT="0" distB="0" distL="0" distR="0">
                  <wp:extent cx="1323975" cy="1697095"/>
                  <wp:effectExtent l="19050" t="0" r="9525" b="0"/>
                  <wp:docPr id="6" name="Imagen 5" descr="C:\Users\inojarquin\Downloads\11739478_869317443163296_1585652002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inojarquin\Downloads\11739478_869317443163296_1585652002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prstClr val="black"/>
                              <a:srgbClr val="D9C3A5">
                                <a:tint val="50000"/>
                                <a:satMod val="180000"/>
                              </a:srgbClr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323975" cy="1697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7D62" w:rsidRDefault="00BE7D62">
      <w:pPr>
        <w:tabs>
          <w:tab w:val="left" w:pos="2266"/>
        </w:tabs>
      </w:pPr>
    </w:p>
    <w:tbl>
      <w:tblPr>
        <w:tblStyle w:val="Tablaconcuadrcu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185"/>
        <w:gridCol w:w="7670"/>
      </w:tblGrid>
      <w:tr w:rsidR="00BE7D62" w:rsidTr="003A6144">
        <w:trPr>
          <w:jc w:val="center"/>
        </w:trPr>
        <w:tc>
          <w:tcPr>
            <w:tcW w:w="2185" w:type="dxa"/>
            <w:shd w:val="clear" w:color="auto" w:fill="auto"/>
          </w:tcPr>
          <w:p w:rsidR="00BE7D62" w:rsidRPr="003E5200" w:rsidRDefault="00D55A41">
            <w:pPr>
              <w:pStyle w:val="Seccin"/>
              <w:framePr w:hSpace="0" w:wrap="auto" w:hAnchor="text" w:xAlign="left" w:yAlign="inline"/>
              <w:rPr>
                <w:color w:val="000000" w:themeColor="text1"/>
              </w:rPr>
            </w:pPr>
            <w:r w:rsidRPr="003E5200">
              <w:rPr>
                <w:color w:val="000000" w:themeColor="text1"/>
              </w:rPr>
              <w:t>Objetivo</w:t>
            </w:r>
          </w:p>
        </w:tc>
        <w:tc>
          <w:tcPr>
            <w:tcW w:w="7670" w:type="dxa"/>
            <w:shd w:val="clear" w:color="auto" w:fill="auto"/>
          </w:tcPr>
          <w:p w:rsidR="00BE7D62" w:rsidRPr="001B7F6A" w:rsidRDefault="00A949B6">
            <w:pPr>
              <w:rPr>
                <w:color w:val="000000" w:themeColor="text1"/>
              </w:rPr>
            </w:pPr>
            <w:r w:rsidRPr="001B7F6A">
              <w:rPr>
                <w:color w:val="000000" w:themeColor="text1"/>
              </w:rPr>
              <w:t xml:space="preserve">Desarrollarme dentro de una empresa en las diversas </w:t>
            </w:r>
            <w:r w:rsidR="00616B26" w:rsidRPr="001B7F6A">
              <w:rPr>
                <w:color w:val="000000" w:themeColor="text1"/>
              </w:rPr>
              <w:t>aéreas,</w:t>
            </w:r>
            <w:r w:rsidRPr="001B7F6A">
              <w:rPr>
                <w:color w:val="000000" w:themeColor="text1"/>
              </w:rPr>
              <w:t xml:space="preserve"> aplicando todos mis conocimientos para tener una </w:t>
            </w:r>
            <w:r w:rsidR="00616B26" w:rsidRPr="001B7F6A">
              <w:rPr>
                <w:color w:val="000000" w:themeColor="text1"/>
              </w:rPr>
              <w:t>evolución tanto en lo profesional como lo personal, superándome día con día y así tomar las decisiones  correctas de los retos que se me presente</w:t>
            </w:r>
            <w:r w:rsidR="004C7E44" w:rsidRPr="001B7F6A">
              <w:rPr>
                <w:color w:val="000000" w:themeColor="text1"/>
              </w:rPr>
              <w:t xml:space="preserve"> para realizarlos exitosamente .</w:t>
            </w:r>
          </w:p>
          <w:p w:rsidR="00BE7D62" w:rsidRDefault="0082213E">
            <w:pPr>
              <w:ind w:firstLine="720"/>
              <w:rPr>
                <w:b/>
                <w:bCs/>
                <w:color w:val="438086" w:themeColor="accent2"/>
              </w:rPr>
            </w:pPr>
            <w:r>
              <w:rPr>
                <w:b/>
                <w:bCs/>
                <w:color w:val="438086" w:themeColor="accent2"/>
              </w:rPr>
              <w:t xml:space="preserve"> </w:t>
            </w:r>
            <w:r w:rsidR="008C5548">
              <w:rPr>
                <w:b/>
                <w:bCs/>
                <w:color w:val="438086" w:themeColor="accent2"/>
              </w:rPr>
              <w:t xml:space="preserve"> </w:t>
            </w:r>
          </w:p>
        </w:tc>
      </w:tr>
      <w:tr w:rsidR="00BE7D62" w:rsidTr="003A6144">
        <w:trPr>
          <w:jc w:val="center"/>
        </w:trPr>
        <w:tc>
          <w:tcPr>
            <w:tcW w:w="2185" w:type="dxa"/>
            <w:shd w:val="clear" w:color="auto" w:fill="auto"/>
          </w:tcPr>
          <w:p w:rsidR="00BE7D62" w:rsidRDefault="00BE7D62">
            <w:pPr>
              <w:pStyle w:val="Seccin"/>
              <w:framePr w:hSpace="0" w:wrap="auto" w:hAnchor="text" w:xAlign="left" w:yAlign="inline"/>
            </w:pPr>
          </w:p>
        </w:tc>
        <w:tc>
          <w:tcPr>
            <w:tcW w:w="7670" w:type="dxa"/>
            <w:shd w:val="clear" w:color="auto" w:fill="auto"/>
          </w:tcPr>
          <w:p w:rsidR="00BE7D62" w:rsidRDefault="00BE7D62" w:rsidP="00616B26">
            <w:pPr>
              <w:pStyle w:val="Listaconvietas"/>
              <w:numPr>
                <w:ilvl w:val="0"/>
                <w:numId w:val="0"/>
              </w:numPr>
              <w:rPr>
                <w:b/>
              </w:rPr>
            </w:pPr>
          </w:p>
        </w:tc>
      </w:tr>
      <w:tr w:rsidR="00BE7D62" w:rsidTr="003A6144">
        <w:trPr>
          <w:jc w:val="center"/>
        </w:trPr>
        <w:tc>
          <w:tcPr>
            <w:tcW w:w="2185" w:type="dxa"/>
            <w:tcBorders>
              <w:top w:val="nil"/>
            </w:tcBorders>
            <w:shd w:val="clear" w:color="auto" w:fill="auto"/>
          </w:tcPr>
          <w:p w:rsidR="00BE7D62" w:rsidRDefault="00BE7D62">
            <w:pPr>
              <w:pStyle w:val="Seccin"/>
              <w:framePr w:hSpace="0" w:wrap="auto" w:hAnchor="text" w:xAlign="left" w:yAlign="inline"/>
            </w:pPr>
          </w:p>
        </w:tc>
        <w:tc>
          <w:tcPr>
            <w:tcW w:w="7670" w:type="dxa"/>
            <w:tcBorders>
              <w:top w:val="nil"/>
            </w:tcBorders>
            <w:shd w:val="clear" w:color="auto" w:fill="auto"/>
          </w:tcPr>
          <w:p w:rsidR="00BE7D62" w:rsidRDefault="00BE7D62">
            <w:pPr>
              <w:rPr>
                <w:color w:val="424456" w:themeColor="text2"/>
              </w:rPr>
            </w:pPr>
          </w:p>
        </w:tc>
      </w:tr>
      <w:tr w:rsidR="00BE7D62" w:rsidTr="003A6144">
        <w:trPr>
          <w:jc w:val="center"/>
        </w:trPr>
        <w:tc>
          <w:tcPr>
            <w:tcW w:w="2185" w:type="dxa"/>
            <w:shd w:val="clear" w:color="auto" w:fill="auto"/>
          </w:tcPr>
          <w:p w:rsidR="00BE7D62" w:rsidRPr="003E5200" w:rsidRDefault="00D55A41">
            <w:pPr>
              <w:pStyle w:val="Seccin"/>
              <w:framePr w:hSpace="0" w:wrap="auto" w:hAnchor="text" w:xAlign="left" w:yAlign="inline"/>
              <w:rPr>
                <w:color w:val="000000" w:themeColor="text1"/>
              </w:rPr>
            </w:pPr>
            <w:r w:rsidRPr="003E5200">
              <w:rPr>
                <w:color w:val="000000" w:themeColor="text1"/>
              </w:rPr>
              <w:t>Formación académica</w:t>
            </w:r>
          </w:p>
        </w:tc>
        <w:tc>
          <w:tcPr>
            <w:tcW w:w="7670" w:type="dxa"/>
            <w:shd w:val="clear" w:color="auto" w:fill="auto"/>
          </w:tcPr>
          <w:p w:rsidR="00FC57EA" w:rsidRDefault="003A6144" w:rsidP="003A6144">
            <w:pPr>
              <w:pStyle w:val="Subseccin"/>
              <w:framePr w:hSpace="0" w:wrap="auto" w:hAnchor="text" w:xAlign="left" w:yAlign="in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Licenciatura en gerencia y administración de empresa </w:t>
            </w:r>
          </w:p>
          <w:p w:rsidR="003A6144" w:rsidRPr="003A6144" w:rsidRDefault="003A6144" w:rsidP="003A6144">
            <w:pPr>
              <w:pStyle w:val="Subseccin"/>
              <w:framePr w:hSpace="0" w:wrap="auto" w:hAnchor="text" w:xAlign="left" w:yAlign="in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 american university (2011-2014)</w:t>
            </w:r>
          </w:p>
          <w:p w:rsidR="00EF040E" w:rsidRDefault="00EF040E">
            <w:pPr>
              <w:rPr>
                <w:color w:val="000000" w:themeColor="text1"/>
              </w:rPr>
            </w:pPr>
          </w:p>
          <w:p w:rsidR="00616B26" w:rsidRPr="001B7F6A" w:rsidRDefault="00616B26">
            <w:pPr>
              <w:rPr>
                <w:color w:val="000000" w:themeColor="text1"/>
              </w:rPr>
            </w:pPr>
            <w:r w:rsidRPr="001B7F6A">
              <w:rPr>
                <w:color w:val="000000" w:themeColor="text1"/>
              </w:rPr>
              <w:t>Secundaria:</w:t>
            </w:r>
            <w:r w:rsidR="00D01FFD">
              <w:rPr>
                <w:color w:val="000000" w:themeColor="text1"/>
              </w:rPr>
              <w:t>1,2,</w:t>
            </w:r>
            <w:r w:rsidRPr="001B7F6A">
              <w:rPr>
                <w:color w:val="000000" w:themeColor="text1"/>
              </w:rPr>
              <w:t xml:space="preserve"> 3,4,5 año colegio fuente de vida </w:t>
            </w:r>
            <w:r w:rsidR="00D01FFD">
              <w:rPr>
                <w:color w:val="000000" w:themeColor="text1"/>
              </w:rPr>
              <w:t>(2005</w:t>
            </w:r>
            <w:r w:rsidR="00E269B9" w:rsidRPr="001B7F6A">
              <w:rPr>
                <w:color w:val="000000" w:themeColor="text1"/>
              </w:rPr>
              <w:t>-2009)</w:t>
            </w:r>
          </w:p>
          <w:p w:rsidR="00616B26" w:rsidRDefault="00616B26">
            <w:pPr>
              <w:rPr>
                <w:color w:val="424456" w:themeColor="text2"/>
              </w:rPr>
            </w:pPr>
          </w:p>
          <w:p w:rsidR="00616B26" w:rsidRPr="001B7F6A" w:rsidRDefault="00616B26">
            <w:pPr>
              <w:rPr>
                <w:color w:val="000000" w:themeColor="text1"/>
              </w:rPr>
            </w:pPr>
            <w:r w:rsidRPr="001B7F6A">
              <w:rPr>
                <w:color w:val="000000" w:themeColor="text1"/>
              </w:rPr>
              <w:t xml:space="preserve">Primaria : 4,5,6, colegio santos </w:t>
            </w:r>
            <w:r w:rsidR="00A978BC" w:rsidRPr="001B7F6A">
              <w:rPr>
                <w:color w:val="000000" w:themeColor="text1"/>
              </w:rPr>
              <w:t>López</w:t>
            </w:r>
            <w:r w:rsidRPr="001B7F6A">
              <w:rPr>
                <w:color w:val="000000" w:themeColor="text1"/>
              </w:rPr>
              <w:t xml:space="preserve"> </w:t>
            </w:r>
          </w:p>
          <w:p w:rsidR="00616B26" w:rsidRPr="001B7F6A" w:rsidRDefault="00616B26">
            <w:pPr>
              <w:rPr>
                <w:color w:val="000000" w:themeColor="text1"/>
              </w:rPr>
            </w:pPr>
            <w:r w:rsidRPr="001B7F6A">
              <w:rPr>
                <w:color w:val="000000" w:themeColor="text1"/>
              </w:rPr>
              <w:t xml:space="preserve">                     1,2, </w:t>
            </w:r>
            <w:r w:rsidR="00A978BC" w:rsidRPr="001B7F6A">
              <w:rPr>
                <w:color w:val="000000" w:themeColor="text1"/>
              </w:rPr>
              <w:t xml:space="preserve">,3 colegio soldado de la cruz </w:t>
            </w:r>
          </w:p>
          <w:p w:rsidR="00BE7D62" w:rsidRDefault="00BE7D62" w:rsidP="00A978BC">
            <w:pPr>
              <w:pStyle w:val="Listaconvietas"/>
              <w:numPr>
                <w:ilvl w:val="0"/>
                <w:numId w:val="0"/>
              </w:numPr>
              <w:ind w:left="360"/>
            </w:pPr>
          </w:p>
          <w:p w:rsidR="003A6144" w:rsidRDefault="003A6144" w:rsidP="009C7DE2">
            <w:pPr>
              <w:pStyle w:val="Listaconvietas"/>
              <w:numPr>
                <w:ilvl w:val="0"/>
                <w:numId w:val="0"/>
              </w:numPr>
              <w:rPr>
                <w:color w:val="000000" w:themeColor="text1"/>
              </w:rPr>
            </w:pPr>
          </w:p>
          <w:p w:rsidR="003A6144" w:rsidRDefault="003A6144" w:rsidP="009C7DE2">
            <w:pPr>
              <w:pStyle w:val="Listaconvietas"/>
              <w:numPr>
                <w:ilvl w:val="0"/>
                <w:numId w:val="0"/>
              </w:numPr>
              <w:rPr>
                <w:color w:val="000000" w:themeColor="text1"/>
              </w:rPr>
            </w:pPr>
          </w:p>
          <w:p w:rsidR="003A6144" w:rsidRDefault="003A6144" w:rsidP="009C7DE2">
            <w:pPr>
              <w:pStyle w:val="Listaconvietas"/>
              <w:numPr>
                <w:ilvl w:val="0"/>
                <w:numId w:val="0"/>
              </w:numPr>
              <w:rPr>
                <w:color w:val="000000" w:themeColor="text1"/>
              </w:rPr>
            </w:pPr>
          </w:p>
          <w:p w:rsidR="00A978BC" w:rsidRPr="001B7F6A" w:rsidRDefault="00A978BC" w:rsidP="009C7DE2">
            <w:pPr>
              <w:pStyle w:val="Listaconvietas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1B7F6A">
              <w:rPr>
                <w:color w:val="000000" w:themeColor="text1"/>
              </w:rPr>
              <w:t xml:space="preserve">Otros logros </w:t>
            </w:r>
          </w:p>
          <w:p w:rsidR="003A6144" w:rsidRDefault="003A6144" w:rsidP="009C7DE2">
            <w:pPr>
              <w:pStyle w:val="Listaconvietas"/>
              <w:numPr>
                <w:ilvl w:val="0"/>
                <w:numId w:val="0"/>
              </w:numPr>
              <w:ind w:left="360" w:hanging="360"/>
              <w:rPr>
                <w:color w:val="000000" w:themeColor="text1"/>
              </w:rPr>
            </w:pPr>
          </w:p>
          <w:p w:rsidR="003A6144" w:rsidRDefault="003A6144" w:rsidP="003A6144">
            <w:pPr>
              <w:pStyle w:val="Listaconvietas"/>
              <w:numPr>
                <w:ilvl w:val="0"/>
                <w:numId w:val="0"/>
              </w:numPr>
              <w:rPr>
                <w:b/>
                <w:color w:val="000000" w:themeColor="text1"/>
              </w:rPr>
            </w:pPr>
          </w:p>
          <w:p w:rsidR="00A978BC" w:rsidRPr="003A6144" w:rsidRDefault="003A6144" w:rsidP="003A6144">
            <w:pPr>
              <w:pStyle w:val="Listaconvietas"/>
              <w:numPr>
                <w:ilvl w:val="0"/>
                <w:numId w:val="0"/>
              </w:numPr>
              <w:rPr>
                <w:b/>
                <w:color w:val="000000" w:themeColor="text1"/>
              </w:rPr>
            </w:pPr>
            <w:r w:rsidRPr="003A6144">
              <w:rPr>
                <w:b/>
                <w:color w:val="000000" w:themeColor="text1"/>
              </w:rPr>
              <w:t xml:space="preserve">   </w:t>
            </w:r>
            <w:r w:rsidR="00A978BC" w:rsidRPr="003A6144">
              <w:rPr>
                <w:b/>
                <w:color w:val="000000" w:themeColor="text1"/>
              </w:rPr>
              <w:t xml:space="preserve">diplomado de recurso humano en la universidad de derecho y ciencias económica </w:t>
            </w:r>
          </w:p>
          <w:p w:rsidR="003A6144" w:rsidRPr="003A6144" w:rsidRDefault="003A6144" w:rsidP="009C7DE2">
            <w:pPr>
              <w:pStyle w:val="Listaconvietas"/>
              <w:numPr>
                <w:ilvl w:val="0"/>
                <w:numId w:val="0"/>
              </w:numPr>
              <w:ind w:left="360" w:hanging="360"/>
              <w:rPr>
                <w:b/>
                <w:color w:val="000000" w:themeColor="text1"/>
              </w:rPr>
            </w:pPr>
            <w:r w:rsidRPr="003A6144">
              <w:rPr>
                <w:b/>
                <w:color w:val="000000" w:themeColor="text1"/>
              </w:rPr>
              <w:t xml:space="preserve">       </w:t>
            </w:r>
          </w:p>
          <w:p w:rsidR="00A978BC" w:rsidRDefault="00A978BC" w:rsidP="009C7DE2">
            <w:pPr>
              <w:pStyle w:val="Listaconvietas"/>
              <w:numPr>
                <w:ilvl w:val="0"/>
                <w:numId w:val="0"/>
              </w:numPr>
              <w:ind w:left="360" w:hanging="360"/>
            </w:pPr>
          </w:p>
        </w:tc>
      </w:tr>
      <w:tr w:rsidR="00BE7D62" w:rsidTr="003A6144">
        <w:trPr>
          <w:jc w:val="center"/>
        </w:trPr>
        <w:tc>
          <w:tcPr>
            <w:tcW w:w="2185" w:type="dxa"/>
            <w:shd w:val="clear" w:color="auto" w:fill="auto"/>
            <w:vAlign w:val="bottom"/>
          </w:tcPr>
          <w:p w:rsidR="00BE7D62" w:rsidRDefault="00BE7D62">
            <w:pPr>
              <w:pStyle w:val="Seccin"/>
              <w:framePr w:hSpace="0" w:wrap="auto" w:hAnchor="text" w:xAlign="left" w:yAlign="inline"/>
            </w:pPr>
          </w:p>
        </w:tc>
        <w:tc>
          <w:tcPr>
            <w:tcW w:w="7670" w:type="dxa"/>
            <w:shd w:val="clear" w:color="auto" w:fill="auto"/>
            <w:vAlign w:val="bottom"/>
          </w:tcPr>
          <w:p w:rsidR="00BE7D62" w:rsidRPr="003A6144" w:rsidRDefault="003A6144">
            <w:pPr>
              <w:rPr>
                <w:b/>
                <w:color w:val="000000" w:themeColor="text1"/>
              </w:rPr>
            </w:pPr>
            <w:r w:rsidRPr="003A6144">
              <w:rPr>
                <w:b/>
                <w:color w:val="000000" w:themeColor="text1"/>
              </w:rPr>
              <w:t xml:space="preserve">Posgrado en formulación y evaluación </w:t>
            </w:r>
          </w:p>
        </w:tc>
      </w:tr>
      <w:tr w:rsidR="003A6144" w:rsidTr="003A6144">
        <w:trPr>
          <w:gridAfter w:val="1"/>
          <w:wAfter w:w="7670" w:type="dxa"/>
          <w:jc w:val="center"/>
        </w:trPr>
        <w:tc>
          <w:tcPr>
            <w:tcW w:w="2185" w:type="dxa"/>
            <w:shd w:val="clear" w:color="auto" w:fill="auto"/>
          </w:tcPr>
          <w:p w:rsidR="003A6144" w:rsidRDefault="003A6144">
            <w:pPr>
              <w:pStyle w:val="Seccin"/>
              <w:framePr w:hSpace="0" w:wrap="auto" w:hAnchor="text" w:xAlign="left" w:yAlign="inline"/>
            </w:pPr>
          </w:p>
          <w:p w:rsidR="003A6144" w:rsidRDefault="003A6144">
            <w:pPr>
              <w:pStyle w:val="Seccin"/>
              <w:framePr w:hSpace="0" w:wrap="auto" w:hAnchor="text" w:xAlign="left" w:yAlign="inline"/>
            </w:pPr>
          </w:p>
        </w:tc>
      </w:tr>
    </w:tbl>
    <w:p w:rsidR="00BE7D62" w:rsidRDefault="00BE7D62"/>
    <w:p w:rsidR="00D353D6" w:rsidRDefault="00216C8E">
      <w:r w:rsidRPr="003E5200">
        <w:rPr>
          <w:b/>
          <w:color w:val="000000" w:themeColor="text1"/>
        </w:rPr>
        <w:t>Experiencia laboral</w:t>
      </w:r>
      <w:r w:rsidR="001B7F6A" w:rsidRPr="003E5200">
        <w:rPr>
          <w:b/>
          <w:color w:val="000000" w:themeColor="text1"/>
        </w:rPr>
        <w:t>:</w:t>
      </w:r>
      <w:r w:rsidR="001B7F6A">
        <w:rPr>
          <w:b/>
          <w:color w:val="438086" w:themeColor="accent2"/>
        </w:rPr>
        <w:t xml:space="preserve"> </w:t>
      </w:r>
      <w:r w:rsidR="00416F5C">
        <w:rPr>
          <w:b/>
          <w:color w:val="438086" w:themeColor="accent2"/>
        </w:rPr>
        <w:t xml:space="preserve">      </w:t>
      </w:r>
      <w:r w:rsidR="00416F5C" w:rsidRPr="00416F5C">
        <w:rPr>
          <w:b/>
        </w:rPr>
        <w:t>despachadora de medicamento (en caja)</w:t>
      </w:r>
    </w:p>
    <w:p w:rsidR="00E9447F" w:rsidRPr="00416F5C" w:rsidRDefault="00416F5C">
      <w:pPr>
        <w:rPr>
          <w:b/>
        </w:rPr>
      </w:pPr>
      <w:r w:rsidRPr="00416F5C">
        <w:rPr>
          <w:b/>
        </w:rPr>
        <w:t xml:space="preserve">                                          F</w:t>
      </w:r>
      <w:r>
        <w:rPr>
          <w:b/>
        </w:rPr>
        <w:t xml:space="preserve">armacia </w:t>
      </w:r>
      <w:r w:rsidRPr="00416F5C">
        <w:rPr>
          <w:b/>
        </w:rPr>
        <w:t xml:space="preserve"> simón bolívar  (distribuidora cruz azul)</w:t>
      </w:r>
    </w:p>
    <w:p w:rsidR="00E9447F" w:rsidRDefault="00E9447F"/>
    <w:p w:rsidR="00E9447F" w:rsidRPr="001B7F6A" w:rsidRDefault="00E9447F">
      <w:pPr>
        <w:rPr>
          <w:b/>
        </w:rPr>
      </w:pPr>
    </w:p>
    <w:sectPr w:rsidR="00E9447F" w:rsidRPr="001B7F6A" w:rsidSect="00BE7D62">
      <w:headerReference w:type="default" r:id="rId11"/>
      <w:footerReference w:type="even" r:id="rId12"/>
      <w:footerReference w:type="default" r:id="rId13"/>
      <w:pgSz w:w="11907" w:h="1683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3CD" w:rsidRDefault="00D453CD">
      <w:pPr>
        <w:spacing w:after="0" w:line="240" w:lineRule="auto"/>
      </w:pPr>
      <w:r>
        <w:separator/>
      </w:r>
    </w:p>
  </w:endnote>
  <w:endnote w:type="continuationSeparator" w:id="1">
    <w:p w:rsidR="00D453CD" w:rsidRDefault="00D45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D62" w:rsidRDefault="00BE7D62"/>
  <w:p w:rsidR="00BE7D62" w:rsidRDefault="007A00C5">
    <w:fldSimple w:instr=" PAGE   \* MERGEFORMAT ">
      <w:r w:rsidR="008932B5">
        <w:rPr>
          <w:noProof/>
        </w:rPr>
        <w:t>2</w:t>
      </w:r>
    </w:fldSimple>
    <w:r w:rsidR="00D55A41">
      <w:t xml:space="preserve"> </w:t>
    </w:r>
    <w:r w:rsidR="00D55A41">
      <w:rPr>
        <w:color w:val="A04DA3" w:themeColor="accent3"/>
      </w:rPr>
      <w:sym w:font="Wingdings 2" w:char="F097"/>
    </w:r>
    <w:r w:rsidR="00D55A41">
      <w:t xml:space="preserve"> </w:t>
    </w:r>
  </w:p>
  <w:p w:rsidR="00BE7D62" w:rsidRDefault="007A00C5">
    <w:r>
      <w:pict>
        <v:group id="_x0000_s28689" style="width:183.3pt;height:3.55pt;mso-position-horizontal-relative:char;mso-position-vertical-relative:line" coordorigin="1804,15122" coordsize="3666,7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8690" type="#_x0000_t32" style="position:absolute;left:1804;top:15122;width:2723;height:0;rotation:180" o:connectortype="straight" strokecolor="#438086 [3205]" strokeweight="1.5pt"/>
          <v:shape id="_x0000_s28691" type="#_x0000_t32" style="position:absolute;left:1804;top:15193;width:3666;height:0;rotation:180" o:connectortype="straight" strokecolor="#438086 [3205]" strokeweight=".25pt"/>
          <w10:anchorlock/>
        </v:group>
      </w:pict>
    </w:r>
  </w:p>
  <w:p w:rsidR="00BE7D62" w:rsidRDefault="00BE7D62">
    <w:pPr>
      <w:pStyle w:val="Sinespaciado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D62" w:rsidRDefault="00BE7D62">
    <w:pPr>
      <w:jc w:val="right"/>
    </w:pPr>
  </w:p>
  <w:p w:rsidR="00BE7D62" w:rsidRDefault="007A00C5">
    <w:pPr>
      <w:jc w:val="right"/>
    </w:pPr>
    <w:fldSimple w:instr=" PAGE   \* MERGEFORMAT ">
      <w:r w:rsidR="00180952">
        <w:rPr>
          <w:noProof/>
        </w:rPr>
        <w:t>3</w:t>
      </w:r>
    </w:fldSimple>
    <w:r w:rsidR="00D55A41">
      <w:t xml:space="preserve"> </w:t>
    </w:r>
    <w:r w:rsidR="00D55A41">
      <w:rPr>
        <w:color w:val="A04DA3" w:themeColor="accent3"/>
      </w:rPr>
      <w:sym w:font="Wingdings 2" w:char="F097"/>
    </w:r>
    <w:r w:rsidR="00D55A41">
      <w:t xml:space="preserve"> </w:t>
    </w:r>
  </w:p>
  <w:p w:rsidR="00BE7D62" w:rsidRDefault="007A00C5">
    <w:pPr>
      <w:jc w:val="right"/>
    </w:pPr>
    <w:r>
      <w:pict>
        <v:group id="_x0000_s28692" style="width:183.3pt;height:3.55pt;mso-wrap-distance-left:0;mso-wrap-distance-right:0;mso-position-horizontal-relative:char;mso-position-vertical-relative:line" coordorigin="7606,15084" coordsize="3666,71" wrapcoords="5400 -4320 -89 12960 -89 17280 21689 17280 21689 -4320 5400 -4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8693" type="#_x0000_t32" style="position:absolute;left:8548;top:15084;width:2723;height:0;rotation:180" o:connectortype="straight" strokecolor="#438086 [3205]" strokeweight="1.5pt"/>
          <v:shape id="_x0000_s28694" type="#_x0000_t32" style="position:absolute;left:7606;top:15155;width:3666;height:0;rotation:180" o:connectortype="straight" strokecolor="#438086 [3205]" strokeweight=".25pt"/>
          <w10:wrap anchorx="margin"/>
          <w10:anchorlock/>
        </v:group>
      </w:pict>
    </w:r>
  </w:p>
  <w:p w:rsidR="00BE7D62" w:rsidRDefault="00BE7D62">
    <w:pPr>
      <w:pStyle w:val="Sinespaciado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3CD" w:rsidRDefault="00D453CD">
      <w:pPr>
        <w:spacing w:after="0" w:line="240" w:lineRule="auto"/>
      </w:pPr>
      <w:r>
        <w:separator/>
      </w:r>
    </w:p>
  </w:footnote>
  <w:footnote w:type="continuationSeparator" w:id="1">
    <w:p w:rsidR="00D453CD" w:rsidRDefault="00D45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461271"/>
      <w:placeholder>
        <w:docPart w:val="982098AB6AB64717807E8D6F64B061C6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BE7D62" w:rsidRDefault="00416F5C">
        <w:pPr>
          <w:pStyle w:val="Encabezado"/>
          <w:pBdr>
            <w:bottom w:val="single" w:sz="4" w:space="0" w:color="auto"/>
          </w:pBdr>
          <w:jc w:val="right"/>
        </w:pPr>
        <w:r>
          <w:rPr>
            <w:lang w:val="es-NI"/>
          </w:rPr>
          <w:t>Dirección: Bello horizonte de la iglesia pio x  3 cuadras al sur media a bajo</w:t>
        </w:r>
      </w:p>
    </w:sdtContent>
  </w:sdt>
  <w:p w:rsidR="00BE7D62" w:rsidRDefault="00BE7D6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2F0C8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8AE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88697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92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04A1C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D72CF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28C6B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7A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681B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4B7CF1"/>
    <w:multiLevelType w:val="multilevel"/>
    <w:tmpl w:val="7AC6A14E"/>
    <w:styleLink w:val="Listanumeradaurban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A04DA3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>
    <w:nsid w:val="30810E6B"/>
    <w:multiLevelType w:val="hybridMultilevel"/>
    <w:tmpl w:val="BB540AAC"/>
    <w:lvl w:ilvl="0" w:tplc="440A0015">
      <w:start w:val="1"/>
      <w:numFmt w:val="upperLetter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9C46A3"/>
    <w:multiLevelType w:val="multilevel"/>
    <w:tmpl w:val="33B056D0"/>
    <w:styleLink w:val="Listaconvietasurbana"/>
    <w:lvl w:ilvl="0">
      <w:start w:val="1"/>
      <w:numFmt w:val="bullet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A04DA3" w:themeColor="accent3"/>
        <w:sz w:val="18"/>
        <w:szCs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3">
    <w:nsid w:val="50730A8B"/>
    <w:multiLevelType w:val="hybridMultilevel"/>
    <w:tmpl w:val="56686570"/>
    <w:lvl w:ilvl="0" w:tplc="1506F874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0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hdrShapeDefaults>
    <o:shapedefaults v:ext="edit" spidmax="75778" strokecolor="none [2405]">
      <v:stroke color="none [2405]" weight="1pt"/>
      <o:colormru v:ext="edit" colors="#334c4f,#79b5b0,#b77851,#d1e1e3,#066,#7ea8ac,#4e767a,#293d3f"/>
      <o:colormenu v:ext="edit" fillcolor="#d1e1e3" strokecolor="none [2405]"/>
    </o:shapedefaults>
    <o:shapelayout v:ext="edit">
      <o:idmap v:ext="edit" data="28"/>
      <o:rules v:ext="edit">
        <o:r id="V:Rule5" type="connector" idref="#_x0000_s28691"/>
        <o:r id="V:Rule6" type="connector" idref="#_x0000_s28693"/>
        <o:r id="V:Rule7" type="connector" idref="#_x0000_s28694"/>
        <o:r id="V:Rule8" type="connector" idref="#_x0000_s28690"/>
      </o:rules>
    </o:shapelayout>
  </w:hdrShapeDefaults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  <w:useFELayout/>
  </w:compat>
  <w:rsids>
    <w:rsidRoot w:val="00616B26"/>
    <w:rsid w:val="0004121C"/>
    <w:rsid w:val="000507D5"/>
    <w:rsid w:val="00097633"/>
    <w:rsid w:val="000E2FB9"/>
    <w:rsid w:val="000E7EB0"/>
    <w:rsid w:val="00121768"/>
    <w:rsid w:val="001321E2"/>
    <w:rsid w:val="00135748"/>
    <w:rsid w:val="0015749E"/>
    <w:rsid w:val="0016270A"/>
    <w:rsid w:val="00180952"/>
    <w:rsid w:val="001B5D79"/>
    <w:rsid w:val="001B7F6A"/>
    <w:rsid w:val="00216C8E"/>
    <w:rsid w:val="00221DC1"/>
    <w:rsid w:val="00294C59"/>
    <w:rsid w:val="00325759"/>
    <w:rsid w:val="003A6144"/>
    <w:rsid w:val="003E5200"/>
    <w:rsid w:val="00401DD0"/>
    <w:rsid w:val="004034A7"/>
    <w:rsid w:val="00416F5C"/>
    <w:rsid w:val="004535D2"/>
    <w:rsid w:val="00473A48"/>
    <w:rsid w:val="004B1625"/>
    <w:rsid w:val="004C3EC6"/>
    <w:rsid w:val="004C7E44"/>
    <w:rsid w:val="004D2213"/>
    <w:rsid w:val="004F48DC"/>
    <w:rsid w:val="004F5E50"/>
    <w:rsid w:val="00507363"/>
    <w:rsid w:val="00524112"/>
    <w:rsid w:val="0055131C"/>
    <w:rsid w:val="0059273F"/>
    <w:rsid w:val="005B7375"/>
    <w:rsid w:val="00616B26"/>
    <w:rsid w:val="00621E3D"/>
    <w:rsid w:val="0062414F"/>
    <w:rsid w:val="00657135"/>
    <w:rsid w:val="006E41C4"/>
    <w:rsid w:val="006E72FB"/>
    <w:rsid w:val="00700991"/>
    <w:rsid w:val="00761A6A"/>
    <w:rsid w:val="0079542A"/>
    <w:rsid w:val="007A00C5"/>
    <w:rsid w:val="007A7E4A"/>
    <w:rsid w:val="007C7AE7"/>
    <w:rsid w:val="0082213E"/>
    <w:rsid w:val="00882E5B"/>
    <w:rsid w:val="00891E2C"/>
    <w:rsid w:val="008932B5"/>
    <w:rsid w:val="008B5DB9"/>
    <w:rsid w:val="008C5548"/>
    <w:rsid w:val="008D0BE6"/>
    <w:rsid w:val="008E37A4"/>
    <w:rsid w:val="009A128E"/>
    <w:rsid w:val="009C7DE2"/>
    <w:rsid w:val="00A06B74"/>
    <w:rsid w:val="00A1142E"/>
    <w:rsid w:val="00A949B6"/>
    <w:rsid w:val="00A978BC"/>
    <w:rsid w:val="00BA2CD5"/>
    <w:rsid w:val="00BA570F"/>
    <w:rsid w:val="00BC352C"/>
    <w:rsid w:val="00BC7D8E"/>
    <w:rsid w:val="00BE7D62"/>
    <w:rsid w:val="00C20ED3"/>
    <w:rsid w:val="00C876B3"/>
    <w:rsid w:val="00CD6237"/>
    <w:rsid w:val="00CD65BC"/>
    <w:rsid w:val="00CE1F89"/>
    <w:rsid w:val="00CE3A03"/>
    <w:rsid w:val="00CE6522"/>
    <w:rsid w:val="00CF10A7"/>
    <w:rsid w:val="00D01FFD"/>
    <w:rsid w:val="00D0266D"/>
    <w:rsid w:val="00D039DC"/>
    <w:rsid w:val="00D353D6"/>
    <w:rsid w:val="00D453CD"/>
    <w:rsid w:val="00D55A41"/>
    <w:rsid w:val="00DB5200"/>
    <w:rsid w:val="00DD0069"/>
    <w:rsid w:val="00DF4EF8"/>
    <w:rsid w:val="00E269B9"/>
    <w:rsid w:val="00E9447F"/>
    <w:rsid w:val="00EA0F8A"/>
    <w:rsid w:val="00EF040E"/>
    <w:rsid w:val="00F06687"/>
    <w:rsid w:val="00F46B9F"/>
    <w:rsid w:val="00F52388"/>
    <w:rsid w:val="00F82EFB"/>
    <w:rsid w:val="00FC57EA"/>
    <w:rsid w:val="00FC6D9F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 strokecolor="none [2405]">
      <v:stroke color="none [2405]" weight="1pt"/>
      <o:colormru v:ext="edit" colors="#334c4f,#79b5b0,#b77851,#d1e1e3,#066,#7ea8ac,#4e767a,#293d3f"/>
      <o:colormenu v:ext="edit" fillcolor="#d1e1e3" strokecolor="none [2405]"/>
    </o:shapedefaults>
    <o:shapelayout v:ext="edit">
      <o:idmap v:ext="edit" data="1"/>
      <o:rules v:ext="edit">
        <o:r id="V:Rule11" type="connector" idref="#_x0000_s1064"/>
        <o:r id="V:Rule12" type="connector" idref="#_x0000_s1065"/>
        <o:r id="V:Rule13" type="connector" idref="#_x0000_s1071"/>
        <o:r id="V:Rule14" type="connector" idref="#_x0000_s1073"/>
        <o:r id="V:Rule15" type="connector" idref="#_x0000_s1069"/>
        <o:r id="V:Rule16" type="connector" idref="#_x0000_s1070"/>
        <o:r id="V:Rule17" type="connector" idref="#_x0000_s1068"/>
        <o:r id="V:Rule18" type="connector" idref="#_x0000_s1063"/>
        <o:r id="V:Rule19" type="connector" idref="#_x0000_s1067"/>
        <o:r id="V:Rule20" type="connector" idref="#_x0000_s1072"/>
      </o:rules>
      <o:regrouptable v:ext="edit">
        <o:entry new="1" old="0"/>
        <o:entry new="2" old="0"/>
        <o:entry new="3" old="0"/>
        <o:entry new="4" old="0"/>
      </o:regrouptable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/>
    <w:lsdException w:name="heading 2" w:semiHidden="0" w:uiPriority="1" w:unhideWhenUsed="0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List Bullet" w:qFormat="1"/>
    <w:lsdException w:name="Title" w:semiHidden="0" w:uiPriority="4" w:unhideWhenUsed="0"/>
    <w:lsdException w:name="Closing" w:uiPriority="3" w:qFormat="1"/>
    <w:lsdException w:name="Default Paragraph Font" w:uiPriority="1"/>
    <w:lsdException w:name="Subtitle" w:semiHidden="0" w:uiPriority="5" w:unhideWhenUsed="0"/>
    <w:lsdException w:name="Salutation" w:uiPriority="3" w:qFormat="1"/>
    <w:lsdException w:name="Block Text" w:semiHidden="0" w:uiPriority="49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11" w:unhideWhenUsed="0" w:qFormat="1"/>
    <w:lsdException w:name="Intense Reference" w:semiHidden="0" w:uiPriority="1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D62"/>
    <w:rPr>
      <w:rFonts w:eastAsiaTheme="minorEastAsia" w:cstheme="minorBidi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BE7D62"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BE7D62"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BE7D62"/>
    <w:pPr>
      <w:spacing w:after="0"/>
      <w:outlineLvl w:val="2"/>
    </w:pPr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7D62"/>
    <w:pPr>
      <w:spacing w:after="0"/>
      <w:outlineLvl w:val="3"/>
    </w:pPr>
    <w:rPr>
      <w:rFonts w:asciiTheme="majorHAnsi" w:eastAsiaTheme="majorEastAsia" w:hAnsiTheme="majorHAnsi" w:cstheme="majorBidi"/>
      <w:i/>
      <w:iCs/>
      <w:color w:val="438086" w:themeColor="accent2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7D62"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7D62"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7D62"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7D62"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7D62"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BE7D62"/>
    <w:pPr>
      <w:spacing w:after="0" w:line="240" w:lineRule="auto"/>
    </w:pPr>
    <w:rPr>
      <w:rFonts w:eastAsiaTheme="minorEastAsia" w:cstheme="minorBidi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E7D62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D62"/>
    <w:rPr>
      <w:rFonts w:eastAsiaTheme="minorEastAsia" w:hAnsi="Tahoma" w:cstheme="minorBidi"/>
      <w:sz w:val="16"/>
      <w:szCs w:val="16"/>
      <w:lang w:val="es-ES"/>
    </w:rPr>
  </w:style>
  <w:style w:type="paragraph" w:styleId="Ttulo">
    <w:name w:val="Title"/>
    <w:basedOn w:val="Normal"/>
    <w:link w:val="TtuloCar"/>
    <w:uiPriority w:val="10"/>
    <w:rsid w:val="00BE7D62"/>
    <w:pPr>
      <w:spacing w:before="400"/>
    </w:pPr>
    <w:rPr>
      <w:rFonts w:asciiTheme="majorHAnsi" w:eastAsiaTheme="majorEastAsia" w:hAnsiTheme="majorHAnsi" w:cstheme="majorBidi"/>
      <w:color w:val="53548A" w:themeColor="accen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7D62"/>
    <w:rPr>
      <w:rFonts w:asciiTheme="majorHAnsi" w:eastAsiaTheme="majorEastAsia" w:hAnsiTheme="majorHAnsi" w:cstheme="majorBidi"/>
      <w:color w:val="53548A" w:themeColor="accent1"/>
      <w:sz w:val="56"/>
      <w:szCs w:val="56"/>
    </w:rPr>
  </w:style>
  <w:style w:type="paragraph" w:styleId="Subttulo">
    <w:name w:val="Subtitle"/>
    <w:basedOn w:val="Normal"/>
    <w:link w:val="SubttuloCar"/>
    <w:uiPriority w:val="11"/>
    <w:rsid w:val="00BE7D62"/>
    <w:rPr>
      <w:i/>
      <w:iCs/>
      <w:color w:val="424456" w:themeColor="tex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E7D62"/>
    <w:rPr>
      <w:i/>
      <w:iCs/>
      <w:color w:val="424456" w:themeColor="text2"/>
      <w:sz w:val="24"/>
      <w:szCs w:val="24"/>
    </w:rPr>
  </w:style>
  <w:style w:type="paragraph" w:styleId="Sinespaciado">
    <w:name w:val="No Spacing"/>
    <w:basedOn w:val="Normal"/>
    <w:uiPriority w:val="1"/>
    <w:qFormat/>
    <w:rsid w:val="00BE7D62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BE7D6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7D62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7D62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BE7D62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7D62"/>
    <w:rPr>
      <w:sz w:val="20"/>
    </w:rPr>
  </w:style>
  <w:style w:type="paragraph" w:customStyle="1" w:styleId="Seccin">
    <w:name w:val="Sección"/>
    <w:basedOn w:val="Normal"/>
    <w:uiPriority w:val="2"/>
    <w:qFormat/>
    <w:rsid w:val="00BE7D62"/>
    <w:pPr>
      <w:framePr w:hSpace="187" w:wrap="around" w:hAnchor="margin" w:xAlign="center" w:y="721"/>
      <w:spacing w:after="0" w:line="240" w:lineRule="auto"/>
    </w:pPr>
    <w:rPr>
      <w:rFonts w:asciiTheme="majorHAnsi" w:eastAsiaTheme="majorEastAsia" w:hAnsiTheme="majorHAnsi" w:cstheme="majorBidi"/>
      <w:b/>
      <w:bCs/>
      <w:color w:val="438086" w:themeColor="accent2"/>
      <w:sz w:val="22"/>
      <w:szCs w:val="22"/>
    </w:rPr>
  </w:style>
  <w:style w:type="paragraph" w:customStyle="1" w:styleId="Subseccin">
    <w:name w:val="Subsección"/>
    <w:basedOn w:val="Normal"/>
    <w:uiPriority w:val="2"/>
    <w:qFormat/>
    <w:rsid w:val="00BE7D62"/>
    <w:pPr>
      <w:framePr w:hSpace="187" w:wrap="around" w:hAnchor="margin" w:xAlign="center" w:y="721"/>
      <w:spacing w:after="0" w:line="240" w:lineRule="auto"/>
    </w:pPr>
    <w:rPr>
      <w:b/>
      <w:bCs/>
      <w:color w:val="424456" w:themeColor="text2"/>
    </w:rPr>
  </w:style>
  <w:style w:type="character" w:styleId="Ttulodellibro">
    <w:name w:val="Book Title"/>
    <w:basedOn w:val="Fuentedeprrafopredeter"/>
    <w:uiPriority w:val="33"/>
    <w:qFormat/>
    <w:rsid w:val="00BE7D62"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val="es-ES"/>
    </w:rPr>
  </w:style>
  <w:style w:type="character" w:styleId="nfasis">
    <w:name w:val="Emphasis"/>
    <w:uiPriority w:val="20"/>
    <w:qFormat/>
    <w:rsid w:val="00BE7D62"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BE7D62"/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7D62"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7D62"/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7D62"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7D62"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7D62"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7D62"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7D62"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7D62"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nfasisintenso">
    <w:name w:val="Intense Emphasis"/>
    <w:basedOn w:val="Fuentedeprrafopredeter"/>
    <w:uiPriority w:val="21"/>
    <w:qFormat/>
    <w:rsid w:val="00BE7D62"/>
    <w:rPr>
      <w:rFonts w:asciiTheme="minorHAnsi" w:hAnsiTheme="minorHAnsi"/>
      <w:b/>
      <w:bCs/>
      <w:i/>
      <w:iCs/>
      <w:caps/>
      <w:color w:val="438086"/>
      <w:spacing w:val="5"/>
    </w:rPr>
  </w:style>
  <w:style w:type="paragraph" w:styleId="Citadestacada">
    <w:name w:val="Intense Quote"/>
    <w:basedOn w:val="Normal"/>
    <w:link w:val="CitadestacadaCar"/>
    <w:uiPriority w:val="30"/>
    <w:qFormat/>
    <w:rsid w:val="00BE7D62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  <w:sz w:val="22"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7D62"/>
    <w:rPr>
      <w:i/>
      <w:iCs/>
      <w:color w:val="438086" w:themeColor="accent2"/>
    </w:rPr>
  </w:style>
  <w:style w:type="character" w:styleId="Referenciaintensa">
    <w:name w:val="Intense Reference"/>
    <w:basedOn w:val="Fuentedeprrafopredeter"/>
    <w:uiPriority w:val="32"/>
    <w:qFormat/>
    <w:rsid w:val="00BE7D62"/>
    <w:rPr>
      <w:rFonts w:asciiTheme="minorHAnsi" w:hAnsiTheme="minorHAnsi"/>
      <w:b/>
      <w:bCs/>
      <w:i/>
      <w:iCs/>
      <w:caps/>
      <w:color w:val="4E4F89"/>
      <w:spacing w:val="5"/>
    </w:rPr>
  </w:style>
  <w:style w:type="paragraph" w:styleId="Prrafodelista">
    <w:name w:val="List Paragraph"/>
    <w:basedOn w:val="Normal"/>
    <w:uiPriority w:val="34"/>
    <w:unhideWhenUsed/>
    <w:qFormat/>
    <w:rsid w:val="00BE7D62"/>
    <w:pPr>
      <w:ind w:left="720"/>
      <w:contextualSpacing/>
    </w:pPr>
  </w:style>
  <w:style w:type="character" w:styleId="Textoennegrita">
    <w:name w:val="Strong"/>
    <w:basedOn w:val="Fuentedeprrafopredeter"/>
    <w:uiPriority w:val="8"/>
    <w:qFormat/>
    <w:rsid w:val="00BE7D62"/>
    <w:rPr>
      <w:b/>
      <w:bCs/>
    </w:rPr>
  </w:style>
  <w:style w:type="character" w:styleId="nfasissutil">
    <w:name w:val="Subtle Emphasis"/>
    <w:basedOn w:val="Fuentedeprrafopredeter"/>
    <w:uiPriority w:val="19"/>
    <w:qFormat/>
    <w:rsid w:val="00BE7D62"/>
    <w:rPr>
      <w:rFonts w:asciiTheme="minorHAnsi" w:hAnsiTheme="minorHAnsi"/>
      <w:i/>
      <w:iCs/>
      <w:color w:val="006666"/>
    </w:rPr>
  </w:style>
  <w:style w:type="character" w:styleId="Referenciasutil">
    <w:name w:val="Subtle Reference"/>
    <w:basedOn w:val="Fuentedeprrafopredeter"/>
    <w:uiPriority w:val="31"/>
    <w:qFormat/>
    <w:rsid w:val="00BE7D62"/>
    <w:rPr>
      <w:i/>
      <w:iCs/>
      <w:color w:val="4E4F89"/>
    </w:rPr>
  </w:style>
  <w:style w:type="numbering" w:customStyle="1" w:styleId="Listaconvietasurbana">
    <w:name w:val="Lista con viñetas urbana"/>
    <w:uiPriority w:val="99"/>
    <w:rsid w:val="00BE7D62"/>
    <w:pPr>
      <w:numPr>
        <w:numId w:val="2"/>
      </w:numPr>
    </w:pPr>
  </w:style>
  <w:style w:type="numbering" w:customStyle="1" w:styleId="Listanumeradaurbana">
    <w:name w:val="Lista numerada urbana"/>
    <w:uiPriority w:val="99"/>
    <w:rsid w:val="00BE7D62"/>
    <w:pPr>
      <w:numPr>
        <w:numId w:val="3"/>
      </w:numPr>
    </w:pPr>
  </w:style>
  <w:style w:type="character" w:styleId="Textodelmarcadordeposicin">
    <w:name w:val="Placeholder Text"/>
    <w:basedOn w:val="Fuentedeprrafopredeter"/>
    <w:uiPriority w:val="99"/>
    <w:unhideWhenUsed/>
    <w:rsid w:val="00BE7D62"/>
    <w:rPr>
      <w:color w:val="808080"/>
    </w:rPr>
  </w:style>
  <w:style w:type="paragraph" w:styleId="Listaconvietas">
    <w:name w:val="List Bullet"/>
    <w:basedOn w:val="Sangranormal"/>
    <w:uiPriority w:val="3"/>
    <w:qFormat/>
    <w:rsid w:val="00BE7D62"/>
    <w:pPr>
      <w:numPr>
        <w:numId w:val="14"/>
      </w:numPr>
      <w:spacing w:after="0" w:line="240" w:lineRule="auto"/>
    </w:pPr>
    <w:rPr>
      <w:color w:val="213F43" w:themeColor="accent2" w:themeShade="80"/>
    </w:rPr>
  </w:style>
  <w:style w:type="paragraph" w:customStyle="1" w:styleId="Categora">
    <w:name w:val="Categoría"/>
    <w:basedOn w:val="Normal"/>
    <w:link w:val="Carcterdecategora"/>
    <w:qFormat/>
    <w:rsid w:val="00BE7D62"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entarios">
    <w:name w:val="Comentarios"/>
    <w:basedOn w:val="Normal"/>
    <w:link w:val="Carcterdecomentarios"/>
    <w:qFormat/>
    <w:rsid w:val="00BE7D62"/>
    <w:pPr>
      <w:framePr w:hSpace="187" w:wrap="around" w:hAnchor="margin" w:xAlign="center" w:y="721"/>
      <w:spacing w:before="320" w:after="0" w:line="240" w:lineRule="auto"/>
    </w:pPr>
    <w:rPr>
      <w:b/>
      <w:bCs/>
      <w:sz w:val="22"/>
      <w:szCs w:val="22"/>
    </w:rPr>
  </w:style>
  <w:style w:type="character" w:customStyle="1" w:styleId="Carcterdecategora">
    <w:name w:val="Carácter de categoría"/>
    <w:basedOn w:val="Fuentedeprrafopredeter"/>
    <w:link w:val="Categora"/>
    <w:rsid w:val="00BE7D62"/>
    <w:rPr>
      <w:rFonts w:eastAsiaTheme="minorEastAsia" w:cstheme="minorBidi"/>
      <w:caps/>
      <w:lang w:val="es-ES"/>
    </w:rPr>
  </w:style>
  <w:style w:type="character" w:customStyle="1" w:styleId="Carcterdecomentarios">
    <w:name w:val="Carácter de comentarios"/>
    <w:basedOn w:val="Fuentedeprrafopredeter"/>
    <w:link w:val="Comentarios"/>
    <w:rsid w:val="00BE7D62"/>
    <w:rPr>
      <w:rFonts w:eastAsiaTheme="minorEastAsia" w:cstheme="minorBidi"/>
      <w:b/>
      <w:bCs/>
      <w:lang w:val="es-ES"/>
    </w:rPr>
  </w:style>
  <w:style w:type="paragraph" w:styleId="Cierre">
    <w:name w:val="Closing"/>
    <w:basedOn w:val="Direccindelremitente"/>
    <w:link w:val="CierreCar"/>
    <w:uiPriority w:val="3"/>
    <w:unhideWhenUsed/>
    <w:qFormat/>
    <w:rsid w:val="00BE7D62"/>
    <w:pPr>
      <w:spacing w:before="960" w:after="960"/>
      <w:ind w:left="4320"/>
    </w:pPr>
  </w:style>
  <w:style w:type="character" w:customStyle="1" w:styleId="CierreCar">
    <w:name w:val="Cierre Car"/>
    <w:basedOn w:val="Fuentedeprrafopredeter"/>
    <w:link w:val="Cierre"/>
    <w:uiPriority w:val="3"/>
    <w:rsid w:val="00BE7D62"/>
    <w:rPr>
      <w:rFonts w:eastAsiaTheme="minorEastAsia" w:cstheme="minorBidi"/>
      <w:sz w:val="20"/>
      <w:szCs w:val="20"/>
      <w:lang w:val="es-ES"/>
    </w:rPr>
  </w:style>
  <w:style w:type="paragraph" w:styleId="Saludo">
    <w:name w:val="Salutation"/>
    <w:basedOn w:val="Normal"/>
    <w:next w:val="Normal"/>
    <w:link w:val="SaludoCar"/>
    <w:uiPriority w:val="3"/>
    <w:unhideWhenUsed/>
    <w:qFormat/>
    <w:rsid w:val="00BE7D62"/>
    <w:pPr>
      <w:framePr w:hSpace="187" w:wrap="around" w:hAnchor="margin" w:xAlign="center" w:y="721"/>
      <w:spacing w:before="480" w:after="480" w:line="240" w:lineRule="auto"/>
      <w:contextualSpacing/>
    </w:pPr>
    <w:rPr>
      <w:b/>
      <w:bCs/>
      <w:color w:val="438086" w:themeColor="accent2"/>
    </w:rPr>
  </w:style>
  <w:style w:type="character" w:customStyle="1" w:styleId="SaludoCar">
    <w:name w:val="Saludo Car"/>
    <w:basedOn w:val="Fuentedeprrafopredeter"/>
    <w:link w:val="Saludo"/>
    <w:uiPriority w:val="3"/>
    <w:rsid w:val="00BE7D62"/>
    <w:rPr>
      <w:b/>
      <w:bCs/>
      <w:color w:val="438086" w:themeColor="accent2"/>
      <w:sz w:val="20"/>
    </w:rPr>
  </w:style>
  <w:style w:type="paragraph" w:customStyle="1" w:styleId="Direccindelremitente">
    <w:name w:val="Dirección del remitente"/>
    <w:basedOn w:val="Normal"/>
    <w:uiPriority w:val="2"/>
    <w:unhideWhenUsed/>
    <w:qFormat/>
    <w:rsid w:val="00BE7D62"/>
    <w:pPr>
      <w:spacing w:after="0" w:line="300" w:lineRule="auto"/>
      <w:ind w:left="6912"/>
    </w:pPr>
  </w:style>
  <w:style w:type="paragraph" w:customStyle="1" w:styleId="Direccindeldestinatario">
    <w:name w:val="Dirección del destinatario"/>
    <w:basedOn w:val="Normal"/>
    <w:uiPriority w:val="2"/>
    <w:unhideWhenUsed/>
    <w:qFormat/>
    <w:rsid w:val="00BE7D62"/>
    <w:pPr>
      <w:spacing w:before="480" w:after="480" w:line="300" w:lineRule="auto"/>
      <w:contextualSpacing/>
    </w:pPr>
  </w:style>
  <w:style w:type="paragraph" w:styleId="Firma">
    <w:name w:val="Signature"/>
    <w:basedOn w:val="Normal"/>
    <w:link w:val="FirmaCar"/>
    <w:uiPriority w:val="99"/>
    <w:unhideWhenUsed/>
    <w:rsid w:val="00BE7D62"/>
    <w:pPr>
      <w:spacing w:after="0" w:line="30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rsid w:val="00BE7D62"/>
    <w:rPr>
      <w:sz w:val="20"/>
    </w:rPr>
  </w:style>
  <w:style w:type="paragraph" w:customStyle="1" w:styleId="MarcadorDePosicinPredeterminadoAutor">
    <w:name w:val="MarcadorDePosiciónPredeterminado_Autor"/>
    <w:uiPriority w:val="49"/>
    <w:rsid w:val="00BE7D62"/>
    <w:rPr>
      <w:rFonts w:eastAsiaTheme="minorEastAsia" w:cstheme="minorBidi"/>
      <w:sz w:val="20"/>
      <w:szCs w:val="20"/>
      <w:lang w:val="es-ES"/>
    </w:rPr>
  </w:style>
  <w:style w:type="paragraph" w:customStyle="1" w:styleId="Nombre">
    <w:name w:val="Nombre"/>
    <w:basedOn w:val="Normal"/>
    <w:next w:val="Normal"/>
    <w:uiPriority w:val="2"/>
    <w:qFormat/>
    <w:rsid w:val="00BE7D62"/>
    <w:pPr>
      <w:spacing w:after="0" w:line="240" w:lineRule="auto"/>
    </w:pPr>
    <w:rPr>
      <w:rFonts w:asciiTheme="majorHAnsi" w:eastAsiaTheme="majorEastAsia" w:hAnsiTheme="majorHAnsi" w:cstheme="majorBidi"/>
      <w:b/>
      <w:bCs/>
      <w:color w:val="325F64" w:themeColor="accent2" w:themeShade="BF"/>
      <w:sz w:val="28"/>
      <w:szCs w:val="28"/>
    </w:rPr>
  </w:style>
  <w:style w:type="paragraph" w:customStyle="1" w:styleId="Textodecomentarios">
    <w:name w:val="Texto de comentarios"/>
    <w:basedOn w:val="Normal"/>
    <w:qFormat/>
    <w:rsid w:val="00BE7D62"/>
    <w:pPr>
      <w:spacing w:after="120" w:line="288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ULTO\Mis%20documentos\Descargas\TS01019273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3231A01144147C89517703FF2825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7613B-19C7-4068-9EB4-1C4AA31DCA3D}"/>
      </w:docPartPr>
      <w:docPartBody>
        <w:p w:rsidR="0014334F" w:rsidRDefault="00111A50">
          <w:pPr>
            <w:pStyle w:val="E3231A01144147C89517703FF2825D85"/>
          </w:pPr>
          <w:r>
            <w:rPr>
              <w:rFonts w:asciiTheme="majorHAnsi" w:eastAsiaTheme="majorEastAsia" w:hAnsiTheme="majorHAnsi" w:cstheme="majorBidi"/>
              <w:b/>
              <w:bCs/>
              <w:color w:val="632423" w:themeColor="accent2" w:themeShade="80"/>
              <w:sz w:val="28"/>
              <w:szCs w:val="28"/>
            </w:rPr>
            <w:t>[ESCRIBA SU NOMBRE]</w:t>
          </w:r>
        </w:p>
      </w:docPartBody>
    </w:docPart>
    <w:docPart>
      <w:docPartPr>
        <w:name w:val="982098AB6AB64717807E8D6F64B06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2EAD4-13C3-4659-9940-87E12F48B5DF}"/>
      </w:docPartPr>
      <w:docPartBody>
        <w:p w:rsidR="0014334F" w:rsidRDefault="00111A50">
          <w:pPr>
            <w:pStyle w:val="982098AB6AB64717807E8D6F64B061C6"/>
          </w:pPr>
          <w:r>
            <w:rPr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01FC1"/>
    <w:rsid w:val="000C4E60"/>
    <w:rsid w:val="00111A50"/>
    <w:rsid w:val="001237F5"/>
    <w:rsid w:val="0014334F"/>
    <w:rsid w:val="002526BC"/>
    <w:rsid w:val="002C6352"/>
    <w:rsid w:val="00301FC1"/>
    <w:rsid w:val="003D2924"/>
    <w:rsid w:val="004651BA"/>
    <w:rsid w:val="004B524D"/>
    <w:rsid w:val="004E69AF"/>
    <w:rsid w:val="005A6DE5"/>
    <w:rsid w:val="006D5DA2"/>
    <w:rsid w:val="006E4C9E"/>
    <w:rsid w:val="00793C68"/>
    <w:rsid w:val="008169D2"/>
    <w:rsid w:val="008F6901"/>
    <w:rsid w:val="00A27BB7"/>
    <w:rsid w:val="00B63B49"/>
    <w:rsid w:val="00CE659F"/>
    <w:rsid w:val="00D96F6A"/>
    <w:rsid w:val="00DC4B44"/>
    <w:rsid w:val="00FD6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3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14334F"/>
    <w:rPr>
      <w:rFonts w:eastAsiaTheme="minorEastAsia" w:cstheme="minorBidi"/>
      <w:bCs w:val="0"/>
      <w:iCs w:val="0"/>
      <w:color w:val="808080"/>
      <w:szCs w:val="20"/>
      <w:lang w:val="es-ES"/>
    </w:rPr>
  </w:style>
  <w:style w:type="paragraph" w:customStyle="1" w:styleId="F4B2EEB524624C37BB9C6FAF3C5F6996">
    <w:name w:val="F4B2EEB524624C37BB9C6FAF3C5F6996"/>
    <w:rsid w:val="0014334F"/>
  </w:style>
  <w:style w:type="paragraph" w:customStyle="1" w:styleId="E3231A01144147C89517703FF2825D85">
    <w:name w:val="E3231A01144147C89517703FF2825D85"/>
    <w:rsid w:val="0014334F"/>
  </w:style>
  <w:style w:type="paragraph" w:customStyle="1" w:styleId="0479B6E3A49C49E0A819E6A6BBB289C0">
    <w:name w:val="0479B6E3A49C49E0A819E6A6BBB289C0"/>
    <w:rsid w:val="0014334F"/>
  </w:style>
  <w:style w:type="paragraph" w:customStyle="1" w:styleId="6364C2D117DF4DD7A5F1B75FED666A7F">
    <w:name w:val="6364C2D117DF4DD7A5F1B75FED666A7F"/>
    <w:rsid w:val="0014334F"/>
  </w:style>
  <w:style w:type="paragraph" w:customStyle="1" w:styleId="25FF5CB585BD4809BD54F0913A5ACC2B">
    <w:name w:val="25FF5CB585BD4809BD54F0913A5ACC2B"/>
    <w:rsid w:val="0014334F"/>
  </w:style>
  <w:style w:type="paragraph" w:customStyle="1" w:styleId="EED19A81B1C24C66AB35825CC579F8DB">
    <w:name w:val="EED19A81B1C24C66AB35825CC579F8DB"/>
    <w:rsid w:val="0014334F"/>
  </w:style>
  <w:style w:type="paragraph" w:customStyle="1" w:styleId="9108044A199A469BADBCB97846E8D58F">
    <w:name w:val="9108044A199A469BADBCB97846E8D58F"/>
    <w:rsid w:val="0014334F"/>
  </w:style>
  <w:style w:type="paragraph" w:customStyle="1" w:styleId="A598AA632F6A4AC1A8AEEDDB7CF8B8C6">
    <w:name w:val="A598AA632F6A4AC1A8AEEDDB7CF8B8C6"/>
    <w:rsid w:val="0014334F"/>
  </w:style>
  <w:style w:type="paragraph" w:customStyle="1" w:styleId="1A738A07721746F7B6C41B9C60915D55">
    <w:name w:val="1A738A07721746F7B6C41B9C60915D55"/>
    <w:rsid w:val="0014334F"/>
  </w:style>
  <w:style w:type="paragraph" w:customStyle="1" w:styleId="EE20F1CF86004CDD9A77BBA26990146F">
    <w:name w:val="EE20F1CF86004CDD9A77BBA26990146F"/>
    <w:rsid w:val="0014334F"/>
  </w:style>
  <w:style w:type="paragraph" w:customStyle="1" w:styleId="22E49A0ADBBD4D2DBDB1878FF3296CA0">
    <w:name w:val="22E49A0ADBBD4D2DBDB1878FF3296CA0"/>
    <w:rsid w:val="0014334F"/>
  </w:style>
  <w:style w:type="paragraph" w:customStyle="1" w:styleId="9E20EF02D6024A05A39A4931C38796E1">
    <w:name w:val="9E20EF02D6024A05A39A4931C38796E1"/>
    <w:rsid w:val="0014334F"/>
  </w:style>
  <w:style w:type="paragraph" w:customStyle="1" w:styleId="36E7E38D89DC43B690F96EA0D455F815">
    <w:name w:val="36E7E38D89DC43B690F96EA0D455F815"/>
    <w:rsid w:val="0014334F"/>
  </w:style>
  <w:style w:type="paragraph" w:customStyle="1" w:styleId="3E517813395B43F382CCA8D7255E2434">
    <w:name w:val="3E517813395B43F382CCA8D7255E2434"/>
    <w:rsid w:val="0014334F"/>
  </w:style>
  <w:style w:type="paragraph" w:customStyle="1" w:styleId="70B4CF22E990433186AFF5C3A65DA9E4">
    <w:name w:val="70B4CF22E990433186AFF5C3A65DA9E4"/>
    <w:rsid w:val="0014334F"/>
  </w:style>
  <w:style w:type="paragraph" w:customStyle="1" w:styleId="EE510B9B04E74D28A457CAA6F5213865">
    <w:name w:val="EE510B9B04E74D28A457CAA6F5213865"/>
    <w:rsid w:val="0014334F"/>
  </w:style>
  <w:style w:type="paragraph" w:customStyle="1" w:styleId="982098AB6AB64717807E8D6F64B061C6">
    <w:name w:val="982098AB6AB64717807E8D6F64B061C6"/>
    <w:rsid w:val="0014334F"/>
  </w:style>
  <w:style w:type="paragraph" w:customStyle="1" w:styleId="7316DAD1227443578880DE1DA562AC48">
    <w:name w:val="7316DAD1227443578880DE1DA562AC48"/>
    <w:rsid w:val="00301FC1"/>
  </w:style>
  <w:style w:type="paragraph" w:customStyle="1" w:styleId="2967F492549D436E84E711D8B264ABEE">
    <w:name w:val="2967F492549D436E84E711D8B264ABEE"/>
    <w:rsid w:val="00301FC1"/>
  </w:style>
  <w:style w:type="paragraph" w:customStyle="1" w:styleId="E48BC7CC30C84D43B8ACA86B7F93ECD0">
    <w:name w:val="E48BC7CC30C84D43B8ACA86B7F93ECD0"/>
    <w:rsid w:val="00301FC1"/>
  </w:style>
  <w:style w:type="paragraph" w:customStyle="1" w:styleId="67D7AB750ED54E11A49C44B7D7C76154">
    <w:name w:val="67D7AB750ED54E11A49C44B7D7C76154"/>
    <w:rsid w:val="00301FC1"/>
  </w:style>
  <w:style w:type="paragraph" w:customStyle="1" w:styleId="AB0A6F86185A4A0DA091D2E17A2D2FED">
    <w:name w:val="AB0A6F86185A4A0DA091D2E17A2D2FED"/>
    <w:rsid w:val="00793C68"/>
    <w:rPr>
      <w:lang w:val="es-NI" w:eastAsia="es-N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34C44A5C-7B3C-4E9A-B416-9225651E91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FA7826-34C9-4268-8234-D3584FEDB903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B25669BC-F213-48F4-9BCF-55B7FADE34B1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TS010192739</Template>
  <TotalTime>151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(Urban theme)</vt:lpstr>
      <vt:lpstr/>
    </vt:vector>
  </TitlesOfParts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(Urban theme)</dc:title>
  <dc:creator>Dirección: Bello horizonte de la iglesia pio x  3 cuadras al sur media a bajo</dc:creator>
  <cp:lastModifiedBy>inojarquin</cp:lastModifiedBy>
  <cp:revision>17</cp:revision>
  <cp:lastPrinted>2016-03-15T04:07:00Z</cp:lastPrinted>
  <dcterms:created xsi:type="dcterms:W3CDTF">2014-08-28T01:48:00Z</dcterms:created>
  <dcterms:modified xsi:type="dcterms:W3CDTF">2016-04-01T18:55:00Z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TC101927399990</vt:lpwstr>
  </property>
</Properties>
</file>