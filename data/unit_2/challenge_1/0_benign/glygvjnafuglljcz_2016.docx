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E4138" w14:textId="27226144" w:rsidR="00947913" w:rsidRDefault="00316388">
      <w:pPr>
        <w:pStyle w:val="Nombre"/>
        <w:rPr>
          <w:lang w:val="es-U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C4AE082" wp14:editId="62538238">
            <wp:simplePos x="0" y="0"/>
            <wp:positionH relativeFrom="column">
              <wp:posOffset>5172075</wp:posOffset>
            </wp:positionH>
            <wp:positionV relativeFrom="paragraph">
              <wp:posOffset>367665</wp:posOffset>
            </wp:positionV>
            <wp:extent cx="1678305" cy="943610"/>
            <wp:effectExtent l="5398" t="0" r="3492" b="3493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7830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913">
        <w:rPr>
          <w:lang w:val="es-US"/>
        </w:rPr>
        <w:t>byron</w:t>
      </w:r>
    </w:p>
    <w:p w14:paraId="0E38EE5E" w14:textId="613C2EC7" w:rsidR="0059120E" w:rsidRDefault="00947913">
      <w:pPr>
        <w:pStyle w:val="Nombre"/>
      </w:pPr>
      <w:r>
        <w:rPr>
          <w:lang w:val="es-US"/>
        </w:rPr>
        <w:t>Ramos</w:t>
      </w:r>
    </w:p>
    <w:p w14:paraId="391D4AB7" w14:textId="6FEE6194" w:rsidR="0059120E" w:rsidRDefault="00E06651">
      <w:pPr>
        <w:pStyle w:val="Informacindecontacto"/>
      </w:pPr>
      <w:r>
        <w:rPr>
          <w:lang w:val="es-US"/>
        </w:rPr>
        <w:t>Ciudad Sandino</w:t>
      </w:r>
      <w:r w:rsidR="00ED4FD9">
        <w:rPr>
          <w:lang w:val="es-US"/>
        </w:rPr>
        <w:t>, nueva vida.</w:t>
      </w:r>
      <w:r w:rsidR="00D46914">
        <w:rPr>
          <w:lang w:val="es-US"/>
        </w:rPr>
        <w:t xml:space="preserve"> 2da </w:t>
      </w:r>
      <w:r w:rsidR="00E33CDD">
        <w:rPr>
          <w:lang w:val="es-US"/>
        </w:rPr>
        <w:t>etapa</w:t>
      </w:r>
      <w:r w:rsidR="00ED4FD9">
        <w:rPr>
          <w:lang w:val="es-US"/>
        </w:rPr>
        <w:t xml:space="preserve"> De la farmacia nueva vida ½ cuadra al sur</w:t>
      </w:r>
      <w:r w:rsidR="009D5494">
        <w:rPr>
          <w:lang w:val="es-US"/>
        </w:rPr>
        <w:t>|cel:77738422</w:t>
      </w:r>
      <w:r>
        <w:rPr>
          <w:lang w:val="es-US"/>
        </w:rPr>
        <w:t xml:space="preserve"> </w:t>
      </w:r>
      <w:r w:rsidR="00655387">
        <w:rPr>
          <w:lang w:val="es-US"/>
        </w:rPr>
        <w:t>|byronramos04@gmail.com</w:t>
      </w:r>
    </w:p>
    <w:p w14:paraId="33C81BA8" w14:textId="77777777" w:rsidR="0059120E" w:rsidRDefault="00785787">
      <w:pPr>
        <w:pStyle w:val="Ttulo1"/>
      </w:pPr>
      <w:sdt>
        <w:sdtPr>
          <w:id w:val="-819804518"/>
          <w:placeholder>
            <w:docPart w:val="422688AFD0B7554CB9DC4777FA6620C9"/>
          </w:placeholder>
          <w:temporary/>
          <w:showingPlcHdr/>
        </w:sdtPr>
        <w:sdtEndPr/>
        <w:sdtContent>
          <w:r w:rsidR="00327E43">
            <w:t>Resumen de aptitudes</w:t>
          </w:r>
        </w:sdtContent>
      </w:sdt>
    </w:p>
    <w:p w14:paraId="7C2CB862" w14:textId="77777777" w:rsidR="00EC4DCA" w:rsidRDefault="00655387">
      <w:pPr>
        <w:spacing w:after="180"/>
        <w:rPr>
          <w:lang w:val="es-US"/>
        </w:rPr>
      </w:pPr>
      <w:r>
        <w:rPr>
          <w:lang w:val="es-US"/>
        </w:rPr>
        <w:t>Soy un</w:t>
      </w:r>
      <w:r w:rsidR="006102D0">
        <w:rPr>
          <w:lang w:val="es-US"/>
        </w:rPr>
        <w:t>a persona positiva, proactiva</w:t>
      </w:r>
      <w:r w:rsidR="0053775F">
        <w:rPr>
          <w:lang w:val="es-US"/>
        </w:rPr>
        <w:t>,</w:t>
      </w:r>
      <w:r>
        <w:rPr>
          <w:lang w:val="es-US"/>
        </w:rPr>
        <w:t xml:space="preserve"> </w:t>
      </w:r>
      <w:r w:rsidR="00FA505C">
        <w:rPr>
          <w:lang w:val="es-US"/>
        </w:rPr>
        <w:t>dispuesto a aprender,</w:t>
      </w:r>
    </w:p>
    <w:p w14:paraId="1ED9D952" w14:textId="5AAA77EB" w:rsidR="0059120E" w:rsidRDefault="00FA505C">
      <w:pPr>
        <w:spacing w:after="180"/>
      </w:pPr>
      <w:bookmarkStart w:id="0" w:name="_GoBack"/>
      <w:bookmarkEnd w:id="0"/>
      <w:r>
        <w:rPr>
          <w:lang w:val="es-US"/>
        </w:rPr>
        <w:t xml:space="preserve"> </w:t>
      </w:r>
      <w:r w:rsidR="0053775F">
        <w:rPr>
          <w:lang w:val="es-US"/>
        </w:rPr>
        <w:t>e</w:t>
      </w:r>
      <w:r w:rsidR="006102D0">
        <w:rPr>
          <w:lang w:val="es-US"/>
        </w:rPr>
        <w:t>locuente, sociable</w:t>
      </w:r>
      <w:r w:rsidR="003B4BE1">
        <w:rPr>
          <w:lang w:val="es-US"/>
        </w:rPr>
        <w:t>.</w:t>
      </w:r>
    </w:p>
    <w:p w14:paraId="2672D7BD" w14:textId="77777777" w:rsidR="0059120E" w:rsidRDefault="00785787">
      <w:pPr>
        <w:pStyle w:val="Ttulo1"/>
      </w:pPr>
      <w:sdt>
        <w:sdtPr>
          <w:id w:val="-1150367223"/>
          <w:placeholder>
            <w:docPart w:val="D7B5A72E4C122F45B49D83B99B5CC9B8"/>
          </w:placeholder>
          <w:temporary/>
          <w:showingPlcHdr/>
        </w:sdtPr>
        <w:sdtEndPr/>
        <w:sdtContent>
          <w:r w:rsidR="00327E43">
            <w:t>Formación</w:t>
          </w:r>
        </w:sdtContent>
      </w:sdt>
    </w:p>
    <w:p w14:paraId="1ECB22F0" w14:textId="77777777" w:rsidR="0059120E" w:rsidRDefault="00785787">
      <w:pPr>
        <w:pStyle w:val="Ttulo2"/>
      </w:pPr>
      <w:sdt>
        <w:sdtPr>
          <w:id w:val="-1529011685"/>
          <w:placeholder>
            <w:docPart w:val="76C262E92A576C428C3702355FB9CA22"/>
          </w:placeholder>
          <w:temporary/>
          <w:showingPlcHdr/>
        </w:sdtPr>
        <w:sdtEndPr/>
        <w:sdtContent>
          <w:r w:rsidR="00327E43">
            <w:t>Grado/Fecha de graduación</w:t>
          </w:r>
        </w:sdtContent>
      </w:sdt>
    </w:p>
    <w:p w14:paraId="72080A48" w14:textId="03AAD87B" w:rsidR="0059120E" w:rsidRDefault="003B4BE1">
      <w:r>
        <w:rPr>
          <w:lang w:val="es-US"/>
        </w:rPr>
        <w:t xml:space="preserve">Soy bachiller del instituto cristiano Rey Salomón </w:t>
      </w:r>
      <w:r w:rsidR="00985BEB">
        <w:rPr>
          <w:lang w:val="es-US"/>
        </w:rPr>
        <w:t>y me bachillere el 11 de diciembre  del 2015</w:t>
      </w:r>
      <w:r>
        <w:rPr>
          <w:lang w:val="es-US"/>
        </w:rPr>
        <w:t xml:space="preserve"> </w:t>
      </w:r>
    </w:p>
    <w:p w14:paraId="684B69D9" w14:textId="2102F76A" w:rsidR="00AE5AA9" w:rsidRPr="002917BE" w:rsidRDefault="00785787" w:rsidP="002917BE">
      <w:pPr>
        <w:pStyle w:val="Ttulo1"/>
      </w:pPr>
      <w:sdt>
        <w:sdtPr>
          <w:id w:val="617349259"/>
          <w:placeholder>
            <w:docPart w:val="F2C3022E484CD249BB3C3E46589EF6D7"/>
          </w:placeholder>
          <w:temporary/>
          <w:showingPlcHdr/>
        </w:sdtPr>
        <w:sdtEndPr/>
        <w:sdtContent>
          <w:r w:rsidR="00327E43">
            <w:t>Experiencia</w:t>
          </w:r>
        </w:sdtContent>
      </w:sdt>
    </w:p>
    <w:p w14:paraId="43747F18" w14:textId="32D9D877" w:rsidR="00875389" w:rsidRDefault="002917BE" w:rsidP="00875389">
      <w:pPr>
        <w:rPr>
          <w:lang w:val="es-US"/>
        </w:rPr>
      </w:pPr>
      <w:r>
        <w:rPr>
          <w:lang w:val="es-US"/>
        </w:rPr>
        <w:t>No poseo experiencias laborales</w:t>
      </w:r>
    </w:p>
    <w:p w14:paraId="09DA6584" w14:textId="61247717" w:rsidR="002917BE" w:rsidRDefault="002917BE" w:rsidP="00875389">
      <w:pPr>
        <w:rPr>
          <w:lang w:val="es-US"/>
        </w:rPr>
      </w:pPr>
      <w:r>
        <w:rPr>
          <w:lang w:val="es-US"/>
        </w:rPr>
        <w:t>Nivel intermedio del ingles</w:t>
      </w:r>
    </w:p>
    <w:p w14:paraId="6A521875" w14:textId="77777777" w:rsidR="002917BE" w:rsidRPr="00875389" w:rsidRDefault="002917BE" w:rsidP="00875389">
      <w:pPr>
        <w:rPr>
          <w:lang w:val="es-US"/>
        </w:rPr>
      </w:pPr>
    </w:p>
    <w:p w14:paraId="1B768200" w14:textId="23AF6517" w:rsidR="0059120E" w:rsidRDefault="00785787">
      <w:pPr>
        <w:pStyle w:val="Ttulo3"/>
      </w:pPr>
    </w:p>
    <w:p w14:paraId="2C66060E" w14:textId="6F029D5C" w:rsidR="0059120E" w:rsidRDefault="00785787"/>
    <w:p w14:paraId="0306F17F" w14:textId="72B882AB" w:rsidR="0059120E" w:rsidRDefault="00785787" w:rsidP="002917BE">
      <w:pPr>
        <w:pStyle w:val="Ttulo1"/>
      </w:pPr>
    </w:p>
    <w:sectPr w:rsidR="0059120E" w:rsidSect="008E2E2A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98116B" w14:textId="77777777" w:rsidR="00785787" w:rsidRDefault="00785787">
      <w:pPr>
        <w:spacing w:after="0" w:line="240" w:lineRule="auto"/>
      </w:pPr>
      <w:r>
        <w:separator/>
      </w:r>
    </w:p>
  </w:endnote>
  <w:endnote w:type="continuationSeparator" w:id="0">
    <w:p w14:paraId="1C589F7C" w14:textId="77777777" w:rsidR="00785787" w:rsidRDefault="00785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67DD95" w14:textId="61E4D5D0" w:rsidR="0059120E" w:rsidRDefault="00327E43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479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E59939" w14:textId="77777777" w:rsidR="00785787" w:rsidRDefault="00785787">
      <w:pPr>
        <w:spacing w:after="0" w:line="240" w:lineRule="auto"/>
      </w:pPr>
      <w:r>
        <w:separator/>
      </w:r>
    </w:p>
  </w:footnote>
  <w:footnote w:type="continuationSeparator" w:id="0">
    <w:p w14:paraId="62C60663" w14:textId="77777777" w:rsidR="00785787" w:rsidRDefault="00785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A7CBB" w14:textId="77777777" w:rsidR="0059120E" w:rsidRDefault="00327E43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11DD0F5" wp14:editId="0FE6195A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CC4EAEC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DA2C2" w14:textId="77777777" w:rsidR="0059120E" w:rsidRDefault="00327E43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9675D14" wp14:editId="5D6A716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68231D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">
              <v:rect id="Rectángulo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13"/>
    <w:rsid w:val="002917BE"/>
    <w:rsid w:val="00316388"/>
    <w:rsid w:val="00327E43"/>
    <w:rsid w:val="0036284F"/>
    <w:rsid w:val="003B233F"/>
    <w:rsid w:val="003B4BE1"/>
    <w:rsid w:val="0053775F"/>
    <w:rsid w:val="005474C0"/>
    <w:rsid w:val="006102D0"/>
    <w:rsid w:val="00655387"/>
    <w:rsid w:val="00785787"/>
    <w:rsid w:val="00875389"/>
    <w:rsid w:val="00947913"/>
    <w:rsid w:val="00985BEB"/>
    <w:rsid w:val="009D5494"/>
    <w:rsid w:val="00AE5AA9"/>
    <w:rsid w:val="00C647ED"/>
    <w:rsid w:val="00D42A99"/>
    <w:rsid w:val="00D46914"/>
    <w:rsid w:val="00E06651"/>
    <w:rsid w:val="00E14796"/>
    <w:rsid w:val="00E33CDD"/>
    <w:rsid w:val="00E9728C"/>
    <w:rsid w:val="00EC4DCA"/>
    <w:rsid w:val="00EC5D08"/>
    <w:rsid w:val="00ED4FD9"/>
    <w:rsid w:val="00FA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7E624"/>
  <w15:docId w15:val="{08EF6A4A-A0BB-A546-BBE6-414799C4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184771E-4CC1-8B48-9AE4-33707DF352D8%7dtf5000203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2688AFD0B7554CB9DC4777FA662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89E55-D6B0-3047-B668-C384384A18EB}"/>
      </w:docPartPr>
      <w:docPartBody>
        <w:p w:rsidR="0097592B" w:rsidRDefault="0038318F">
          <w:pPr>
            <w:pStyle w:val="422688AFD0B7554CB9DC4777FA6620C9"/>
          </w:pPr>
          <w:r>
            <w:t>Resumen de aptitudes</w:t>
          </w:r>
        </w:p>
      </w:docPartBody>
    </w:docPart>
    <w:docPart>
      <w:docPartPr>
        <w:name w:val="D7B5A72E4C122F45B49D83B99B5CC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242CA-BD69-2A4E-9703-6226402E4F13}"/>
      </w:docPartPr>
      <w:docPartBody>
        <w:p w:rsidR="0097592B" w:rsidRDefault="0038318F">
          <w:pPr>
            <w:pStyle w:val="D7B5A72E4C122F45B49D83B99B5CC9B8"/>
          </w:pPr>
          <w:r>
            <w:t>Formación</w:t>
          </w:r>
        </w:p>
      </w:docPartBody>
    </w:docPart>
    <w:docPart>
      <w:docPartPr>
        <w:name w:val="76C262E92A576C428C3702355FB9C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08D68-41D1-454E-8EDD-A41BAABF6411}"/>
      </w:docPartPr>
      <w:docPartBody>
        <w:p w:rsidR="0097592B" w:rsidRDefault="0038318F">
          <w:pPr>
            <w:pStyle w:val="76C262E92A576C428C3702355FB9CA22"/>
          </w:pPr>
          <w:r>
            <w:t>Grado/Fecha de graduación</w:t>
          </w:r>
        </w:p>
      </w:docPartBody>
    </w:docPart>
    <w:docPart>
      <w:docPartPr>
        <w:name w:val="F2C3022E484CD249BB3C3E46589EF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181DF-45F2-F44C-8312-31E50B626217}"/>
      </w:docPartPr>
      <w:docPartBody>
        <w:p w:rsidR="0097592B" w:rsidRDefault="0038318F">
          <w:pPr>
            <w:pStyle w:val="F2C3022E484CD249BB3C3E46589EF6D7"/>
          </w:pPr>
          <w: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8F"/>
    <w:rsid w:val="0038318F"/>
    <w:rsid w:val="0097592B"/>
    <w:rsid w:val="00EA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A0A265C73EF8C4A83028BB5F3CAC35C">
    <w:name w:val="3A0A265C73EF8C4A83028BB5F3CAC35C"/>
  </w:style>
  <w:style w:type="paragraph" w:customStyle="1" w:styleId="FFED6F0DD7C5E84596916D1623F9E17D">
    <w:name w:val="FFED6F0DD7C5E84596916D1623F9E17D"/>
  </w:style>
  <w:style w:type="paragraph" w:customStyle="1" w:styleId="422688AFD0B7554CB9DC4777FA6620C9">
    <w:name w:val="422688AFD0B7554CB9DC4777FA6620C9"/>
  </w:style>
  <w:style w:type="paragraph" w:customStyle="1" w:styleId="C4328DAC9E6253479138AC2302C27614">
    <w:name w:val="C4328DAC9E6253479138AC2302C27614"/>
  </w:style>
  <w:style w:type="paragraph" w:customStyle="1" w:styleId="D7B5A72E4C122F45B49D83B99B5CC9B8">
    <w:name w:val="D7B5A72E4C122F45B49D83B99B5CC9B8"/>
  </w:style>
  <w:style w:type="paragraph" w:customStyle="1" w:styleId="76C262E92A576C428C3702355FB9CA22">
    <w:name w:val="76C262E92A576C428C3702355FB9CA22"/>
  </w:style>
  <w:style w:type="paragraph" w:customStyle="1" w:styleId="81842428E3721D45A7BADC5069D74BF1">
    <w:name w:val="81842428E3721D45A7BADC5069D74BF1"/>
  </w:style>
  <w:style w:type="paragraph" w:customStyle="1" w:styleId="F2C3022E484CD249BB3C3E46589EF6D7">
    <w:name w:val="F2C3022E484CD249BB3C3E46589EF6D7"/>
  </w:style>
  <w:style w:type="paragraph" w:customStyle="1" w:styleId="3A0E8A9C7C51644BA17A7C8CC78C0A1C">
    <w:name w:val="3A0E8A9C7C51644BA17A7C8CC78C0A1C"/>
  </w:style>
  <w:style w:type="paragraph" w:customStyle="1" w:styleId="0F85EF353D46334FB388323896A2E77E">
    <w:name w:val="0F85EF353D46334FB388323896A2E77E"/>
  </w:style>
  <w:style w:type="paragraph" w:customStyle="1" w:styleId="E0D0844B6E15FB4FAE987197DB377E3B">
    <w:name w:val="E0D0844B6E15FB4FAE987197DB377E3B"/>
  </w:style>
  <w:style w:type="paragraph" w:customStyle="1" w:styleId="647E112630563E41A21A5534C6CE0AAB">
    <w:name w:val="647E112630563E41A21A5534C6CE0AAB"/>
  </w:style>
  <w:style w:type="paragraph" w:customStyle="1" w:styleId="19ECD17F5347F94ABFC1B26ED1F83537">
    <w:name w:val="19ECD17F5347F94ABFC1B26ED1F83537"/>
  </w:style>
  <w:style w:type="paragraph" w:customStyle="1" w:styleId="2E7E5DE8A85F8545A52CB49A5C8343AE">
    <w:name w:val="2E7E5DE8A85F8545A52CB49A5C8343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%7bE184771E-4CC1-8B48-9AE4-33707DF352D8%7dtf50002038.dotx</Template>
  <TotalTime>0</TotalTime>
  <Pages>1</Pages>
  <Words>68</Words>
  <Characters>380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rockramos04@gmail.com</dc:creator>
  <cp:keywords/>
  <dc:description/>
  <cp:lastModifiedBy>rockramos04@gmail.com</cp:lastModifiedBy>
  <cp:revision>2</cp:revision>
  <dcterms:created xsi:type="dcterms:W3CDTF">2016-06-22T22:54:00Z</dcterms:created>
  <dcterms:modified xsi:type="dcterms:W3CDTF">2016-06-22T22:54:00Z</dcterms:modified>
</cp:coreProperties>
</file>