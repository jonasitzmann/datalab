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3FA" w:rsidRPr="00D22E23" w:rsidRDefault="00723F5A" w:rsidP="00DC2A18">
      <w:pPr>
        <w:pStyle w:val="Informacindecontacto"/>
        <w:rPr>
          <w:noProof/>
          <w:color w:val="auto"/>
          <w:lang w:val="es-ES_tradnl"/>
        </w:rPr>
      </w:pPr>
      <w:r w:rsidRPr="00723F5A">
        <w:rPr>
          <w:noProof/>
          <w:color w:val="auto"/>
          <w:lang w:val="es-VE" w:eastAsia="es-VE"/>
        </w:rPr>
        <w:drawing>
          <wp:anchor distT="0" distB="0" distL="114300" distR="114300" simplePos="0" relativeHeight="251661312" behindDoc="0" locked="0" layoutInCell="1" allowOverlap="1" wp14:anchorId="2FA27505" wp14:editId="0670138B">
            <wp:simplePos x="0" y="0"/>
            <wp:positionH relativeFrom="column">
              <wp:posOffset>-89535</wp:posOffset>
            </wp:positionH>
            <wp:positionV relativeFrom="paragraph">
              <wp:posOffset>-176530</wp:posOffset>
            </wp:positionV>
            <wp:extent cx="1325880" cy="1356360"/>
            <wp:effectExtent l="0" t="0" r="7620" b="0"/>
            <wp:wrapSquare wrapText="bothSides"/>
            <wp:docPr id="2" name="Imagen 2" descr="C:\Users\CarmenSan\Documents\pagina web\945295_10153599555830865_496652104826680734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menSan\Documents\pagina web\945295_10153599555830865_4966521048266807341_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noProof/>
            <w:color w:val="auto"/>
            <w:lang w:val="es-ES_tradnl"/>
          </w:rPr>
          <w:alias w:val="Dirección postal"/>
          <w:tag w:val="Dirección postal"/>
          <w:id w:val="1415969137"/>
          <w:placeholder>
            <w:docPart w:val="4583128BB38949348C24B536D17450AA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571854">
            <w:rPr>
              <w:noProof/>
              <w:color w:val="auto"/>
              <w:lang w:val="es-VE"/>
            </w:rPr>
            <w:t>Calle 8 Carrera 7 casa N°6-81 Las Mercedes</w:t>
          </w:r>
          <w:r w:rsidR="00571854">
            <w:rPr>
              <w:noProof/>
              <w:color w:val="auto"/>
              <w:lang w:val="es-VE"/>
            </w:rPr>
            <w:br/>
            <w:t xml:space="preserve">  Santa Ana, Municipio Cordoba. Estado Tachira</w:t>
          </w:r>
        </w:sdtContent>
      </w:sdt>
    </w:p>
    <w:p w:rsidR="00E953FA" w:rsidRPr="00D22E23" w:rsidRDefault="00571854" w:rsidP="00DC2A18">
      <w:pPr>
        <w:pStyle w:val="Informacindecontacto"/>
        <w:rPr>
          <w:noProof/>
          <w:color w:val="auto"/>
          <w:lang w:val="es-ES_tradnl"/>
        </w:rPr>
      </w:pPr>
      <w:sdt>
        <w:sdtPr>
          <w:rPr>
            <w:noProof/>
            <w:color w:val="auto"/>
            <w:lang w:val="es-ES_tradnl"/>
          </w:rPr>
          <w:alias w:val="Teléfono"/>
          <w:tag w:val="Teléfono"/>
          <w:id w:val="599758962"/>
          <w:placeholder>
            <w:docPart w:val="BB0E64D088544ACD9167C617271ADEF8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BF4FB8" w:rsidRPr="00D22E23">
            <w:rPr>
              <w:noProof/>
              <w:color w:val="auto"/>
              <w:lang w:val="es-ES_tradnl"/>
            </w:rPr>
            <w:t>+58276-7667592/+58</w:t>
          </w:r>
          <w:r w:rsidR="00DC2A18" w:rsidRPr="00D22E23">
            <w:rPr>
              <w:noProof/>
              <w:color w:val="auto"/>
              <w:lang w:val="es-ES_tradnl"/>
            </w:rPr>
            <w:t>4147589896</w:t>
          </w:r>
          <w:r w:rsidR="00BF4FB8" w:rsidRPr="00D22E23">
            <w:rPr>
              <w:noProof/>
              <w:color w:val="auto"/>
              <w:lang w:val="es-ES_tradnl"/>
            </w:rPr>
            <w:t>/+584247473034</w:t>
          </w:r>
        </w:sdtContent>
      </w:sdt>
    </w:p>
    <w:sdt>
      <w:sdtPr>
        <w:rPr>
          <w:rStyle w:val="nfasis"/>
          <w:noProof/>
          <w:color w:val="auto"/>
          <w:lang w:val="es-ES_tradnl"/>
        </w:rPr>
        <w:alias w:val="Correo electrónico"/>
        <w:tag w:val=""/>
        <w:id w:val="1889536063"/>
        <w:placeholder>
          <w:docPart w:val="1918555F3C454EA492529525E4FDB6B2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nfasis"/>
        </w:rPr>
      </w:sdtEndPr>
      <w:sdtContent>
        <w:p w:rsidR="00E953FA" w:rsidRPr="00D22E23" w:rsidRDefault="00DC2A18" w:rsidP="00DC2A18">
          <w:pPr>
            <w:pStyle w:val="Informacindecontacto"/>
            <w:rPr>
              <w:rStyle w:val="nfasis"/>
              <w:noProof/>
              <w:color w:val="auto"/>
              <w:lang w:val="es-ES_tradnl"/>
            </w:rPr>
          </w:pPr>
          <w:r w:rsidRPr="00D22E23">
            <w:rPr>
              <w:rStyle w:val="nfasis"/>
              <w:noProof/>
              <w:color w:val="auto"/>
              <w:lang w:val="es-ES_tradnl"/>
            </w:rPr>
            <w:t>Carmensan_13@hotmail.com</w:t>
          </w:r>
        </w:p>
      </w:sdtContent>
    </w:sdt>
    <w:p w:rsidR="00E953FA" w:rsidRPr="00D22E23" w:rsidRDefault="00E949AA" w:rsidP="00987368">
      <w:pPr>
        <w:pStyle w:val="Nombre"/>
        <w:tabs>
          <w:tab w:val="left" w:pos="7380"/>
        </w:tabs>
        <w:ind w:left="0"/>
        <w:rPr>
          <w:noProof/>
          <w:color w:val="auto"/>
          <w:lang w:val="es-ES_tradnl"/>
        </w:rPr>
      </w:pPr>
      <w:r w:rsidRPr="00D22E23">
        <w:rPr>
          <w:noProof/>
          <w:color w:val="auto"/>
          <w:lang w:val="es-ES_tradnl"/>
        </w:rPr>
        <w:t>CARMEN ALICIA SANGUINO GAMBOA</w:t>
      </w:r>
    </w:p>
    <w:tbl>
      <w:tblPr>
        <w:tblStyle w:val="Informeanual"/>
        <w:tblW w:w="5022" w:type="pct"/>
        <w:tblLook w:val="04A0" w:firstRow="1" w:lastRow="0" w:firstColumn="1" w:lastColumn="0" w:noHBand="0" w:noVBand="1"/>
        <w:tblDescription w:val="Resume"/>
      </w:tblPr>
      <w:tblGrid>
        <w:gridCol w:w="1726"/>
        <w:gridCol w:w="370"/>
        <w:gridCol w:w="6781"/>
      </w:tblGrid>
      <w:tr w:rsidR="00E953FA" w:rsidRPr="00DF57B9" w:rsidTr="00D22E23">
        <w:trPr>
          <w:trHeight w:val="143"/>
        </w:trPr>
        <w:tc>
          <w:tcPr>
            <w:tcW w:w="1726" w:type="dxa"/>
          </w:tcPr>
          <w:p w:rsidR="00E953FA" w:rsidRPr="00D22E23" w:rsidRDefault="00671A6A" w:rsidP="00E869AB">
            <w:pPr>
              <w:pStyle w:val="Ttulo1"/>
              <w:spacing w:line="240" w:lineRule="auto"/>
              <w:rPr>
                <w:noProof/>
                <w:color w:val="auto"/>
                <w:lang w:val="es-ES_tradnl"/>
              </w:rPr>
            </w:pPr>
            <w:r w:rsidRPr="009F6725">
              <w:rPr>
                <w:noProof/>
                <w:lang w:val="es-ES_tradnl"/>
              </w:rPr>
              <w:t>Objetivo</w:t>
            </w:r>
          </w:p>
        </w:tc>
        <w:tc>
          <w:tcPr>
            <w:tcW w:w="370" w:type="dxa"/>
          </w:tcPr>
          <w:p w:rsidR="00E953FA" w:rsidRPr="00D22E23" w:rsidRDefault="00E953FA">
            <w:pPr>
              <w:rPr>
                <w:noProof/>
                <w:color w:val="auto"/>
                <w:lang w:val="es-ES_tradnl"/>
              </w:rPr>
            </w:pPr>
          </w:p>
        </w:tc>
        <w:tc>
          <w:tcPr>
            <w:tcW w:w="6781" w:type="dxa"/>
          </w:tcPr>
          <w:p w:rsidR="00E953FA" w:rsidRPr="00DF57B9" w:rsidRDefault="002F5334" w:rsidP="00E85F71">
            <w:pPr>
              <w:pStyle w:val="Textodelcurrculumvtae"/>
              <w:spacing w:line="264" w:lineRule="auto"/>
              <w:ind w:right="360"/>
              <w:rPr>
                <w:noProof/>
                <w:lang w:val="es-ES_tradnl"/>
              </w:rPr>
            </w:pPr>
            <w:r w:rsidRPr="00D22E23">
              <w:rPr>
                <w:noProof/>
                <w:color w:val="auto"/>
                <w:lang w:val="es-ES_tradnl"/>
              </w:rPr>
              <w:t>Desempeñarme, ofrecer y desarrollar todas mis capacidades innatas, consiguiendo un excelente resultado en la labor y el área asignada; además, adquirir a través de la responsabilidad y confianza en mí depositada, una experiencia inigualable, con la cual conseguiré un paso importante en mi superación personal, junto con el orgullo de hacer parte de su equipo de trabajo</w:t>
            </w:r>
            <w:r w:rsidRPr="002F5334">
              <w:rPr>
                <w:noProof/>
                <w:lang w:val="es-ES_tradnl"/>
              </w:rPr>
              <w:t>.</w:t>
            </w:r>
          </w:p>
        </w:tc>
      </w:tr>
      <w:tr w:rsidR="00E953FA" w:rsidRPr="00A64519" w:rsidTr="00D22E23">
        <w:trPr>
          <w:trHeight w:val="143"/>
        </w:trPr>
        <w:tc>
          <w:tcPr>
            <w:tcW w:w="1726" w:type="dxa"/>
          </w:tcPr>
          <w:p w:rsidR="00E953FA" w:rsidRPr="009F6725" w:rsidRDefault="00671A6A">
            <w:pPr>
              <w:pStyle w:val="Ttulo1"/>
              <w:rPr>
                <w:noProof/>
                <w:lang w:val="es-ES_tradnl"/>
              </w:rPr>
            </w:pPr>
            <w:r w:rsidRPr="009F6725">
              <w:rPr>
                <w:noProof/>
                <w:lang w:val="es-ES_tradnl"/>
              </w:rPr>
              <w:t>Conocimientos</w:t>
            </w:r>
          </w:p>
        </w:tc>
        <w:tc>
          <w:tcPr>
            <w:tcW w:w="370" w:type="dxa"/>
          </w:tcPr>
          <w:p w:rsidR="00E953FA" w:rsidRPr="009F6725" w:rsidRDefault="00E953FA">
            <w:pPr>
              <w:rPr>
                <w:noProof/>
                <w:color w:val="4A66AC" w:themeColor="accent1"/>
                <w:lang w:val="es-ES_tradnl"/>
              </w:rPr>
            </w:pPr>
          </w:p>
        </w:tc>
        <w:tc>
          <w:tcPr>
            <w:tcW w:w="6781" w:type="dxa"/>
          </w:tcPr>
          <w:p w:rsidR="00C00925" w:rsidRPr="00D22E23" w:rsidRDefault="00C00925" w:rsidP="003A117C">
            <w:pPr>
              <w:pStyle w:val="Textodelcurrculumvtae"/>
              <w:spacing w:line="264" w:lineRule="auto"/>
              <w:ind w:right="720"/>
              <w:rPr>
                <w:rFonts w:asciiTheme="majorHAnsi" w:hAnsiTheme="majorHAnsi" w:cstheme="majorHAnsi"/>
                <w:noProof/>
                <w:color w:val="auto"/>
                <w:lang w:val="es-ES_tradnl"/>
              </w:rPr>
            </w:pPr>
            <w:r w:rsidRPr="00D22E23">
              <w:rPr>
                <w:rFonts w:asciiTheme="majorHAnsi" w:hAnsiTheme="majorHAnsi" w:cstheme="majorHAnsi"/>
                <w:b/>
                <w:noProof/>
                <w:color w:val="auto"/>
                <w:lang w:val="es-ES_tradnl"/>
              </w:rPr>
              <w:t>INFORMÁTICA</w:t>
            </w:r>
            <w:r w:rsidRPr="00D22E23">
              <w:rPr>
                <w:rFonts w:asciiTheme="majorHAnsi" w:hAnsiTheme="majorHAnsi" w:cstheme="majorHAnsi"/>
                <w:noProof/>
                <w:color w:val="auto"/>
                <w:lang w:val="es-ES_tradnl"/>
              </w:rPr>
              <w:tab/>
            </w:r>
          </w:p>
          <w:p w:rsidR="00E953FA" w:rsidRPr="00D22E23" w:rsidRDefault="00C00925" w:rsidP="003A117C">
            <w:pPr>
              <w:pStyle w:val="Textodelcurrculumvtae"/>
              <w:spacing w:line="264" w:lineRule="auto"/>
              <w:ind w:right="720"/>
              <w:rPr>
                <w:noProof/>
                <w:color w:val="auto"/>
                <w:lang w:val="es-ES_tradnl"/>
              </w:rPr>
            </w:pPr>
            <w:r w:rsidRPr="00D22E23">
              <w:rPr>
                <w:noProof/>
                <w:color w:val="auto"/>
                <w:lang w:val="es-ES_tradnl"/>
              </w:rPr>
              <w:t>Excelente manejo de PC</w:t>
            </w:r>
            <w:r w:rsidR="00E949AA" w:rsidRPr="00D22E23">
              <w:rPr>
                <w:noProof/>
                <w:color w:val="auto"/>
                <w:lang w:val="es-ES_tradnl"/>
              </w:rPr>
              <w:t xml:space="preserve"> bajo ambiente Windows:   Word</w:t>
            </w:r>
            <w:r w:rsidRPr="00D22E23">
              <w:rPr>
                <w:noProof/>
                <w:color w:val="auto"/>
                <w:lang w:val="es-ES_tradnl"/>
              </w:rPr>
              <w:t>, Power Point, Saint, Publisher</w:t>
            </w:r>
          </w:p>
          <w:p w:rsidR="00C00925" w:rsidRDefault="00C00925" w:rsidP="003A117C">
            <w:pPr>
              <w:pStyle w:val="Textodelcurrculumvtae"/>
              <w:spacing w:line="264" w:lineRule="auto"/>
              <w:ind w:right="720"/>
              <w:rPr>
                <w:noProof/>
                <w:color w:val="auto"/>
                <w:lang w:val="es-ES_tradnl"/>
              </w:rPr>
            </w:pPr>
            <w:r w:rsidRPr="00D22E23">
              <w:rPr>
                <w:noProof/>
                <w:color w:val="auto"/>
                <w:lang w:val="es-ES_tradnl"/>
              </w:rPr>
              <w:t>AutoCad Bidimensional y Tridimensional.</w:t>
            </w:r>
          </w:p>
          <w:p w:rsidR="00CE3DB6" w:rsidRPr="00D22E23" w:rsidRDefault="00CE3DB6" w:rsidP="003A117C">
            <w:pPr>
              <w:pStyle w:val="Textodelcurrculumvtae"/>
              <w:spacing w:line="264" w:lineRule="auto"/>
              <w:ind w:right="720"/>
              <w:rPr>
                <w:noProof/>
                <w:color w:val="auto"/>
                <w:lang w:val="es-ES_tradnl"/>
              </w:rPr>
            </w:pPr>
            <w:r>
              <w:rPr>
                <w:noProof/>
                <w:color w:val="auto"/>
                <w:lang w:val="es-ES_tradnl"/>
              </w:rPr>
              <w:t>Digitalización de Planos</w:t>
            </w:r>
          </w:p>
          <w:p w:rsidR="00C00925" w:rsidRPr="00E162C4" w:rsidRDefault="00C00925" w:rsidP="003A117C">
            <w:pPr>
              <w:pStyle w:val="Textodelcurrculumvtae"/>
              <w:spacing w:line="264" w:lineRule="auto"/>
              <w:ind w:right="720"/>
              <w:rPr>
                <w:noProof/>
                <w:color w:val="auto"/>
                <w:lang w:val="en-US"/>
              </w:rPr>
            </w:pPr>
            <w:r w:rsidRPr="00E162C4">
              <w:rPr>
                <w:noProof/>
                <w:color w:val="auto"/>
                <w:lang w:val="en-US"/>
              </w:rPr>
              <w:t>Google SketchUp</w:t>
            </w:r>
          </w:p>
          <w:p w:rsidR="00C00925" w:rsidRPr="00E162C4" w:rsidRDefault="00C00925" w:rsidP="003A117C">
            <w:pPr>
              <w:pStyle w:val="Textodelcurrculumvtae"/>
              <w:spacing w:line="264" w:lineRule="auto"/>
              <w:ind w:right="720"/>
              <w:rPr>
                <w:noProof/>
                <w:color w:val="auto"/>
                <w:lang w:val="en-US"/>
              </w:rPr>
            </w:pPr>
            <w:r w:rsidRPr="00E162C4">
              <w:rPr>
                <w:noProof/>
                <w:color w:val="auto"/>
                <w:lang w:val="en-US"/>
              </w:rPr>
              <w:t>Adobe Photoshop</w:t>
            </w:r>
          </w:p>
          <w:p w:rsidR="003C6821" w:rsidRPr="00D22E23" w:rsidRDefault="00E949AA" w:rsidP="003A117C">
            <w:pPr>
              <w:pStyle w:val="Textodelcurrculumvtae"/>
              <w:spacing w:line="264" w:lineRule="auto"/>
              <w:ind w:right="720"/>
              <w:rPr>
                <w:noProof/>
                <w:color w:val="auto"/>
                <w:lang w:val="es-VE"/>
              </w:rPr>
            </w:pPr>
            <w:r w:rsidRPr="00E162C4">
              <w:rPr>
                <w:noProof/>
                <w:color w:val="auto"/>
                <w:lang w:val="en-US"/>
              </w:rPr>
              <w:t xml:space="preserve">SAP2000. </w:t>
            </w:r>
            <w:r w:rsidRPr="00D22E23">
              <w:rPr>
                <w:noProof/>
                <w:color w:val="auto"/>
                <w:lang w:val="es-VE"/>
              </w:rPr>
              <w:t xml:space="preserve">Basico </w:t>
            </w:r>
          </w:p>
          <w:p w:rsidR="00C00925" w:rsidRPr="00D22E23" w:rsidRDefault="00A64519" w:rsidP="003A117C">
            <w:pPr>
              <w:pStyle w:val="Textodelcurrculumvtae"/>
              <w:spacing w:line="264" w:lineRule="auto"/>
              <w:ind w:right="720"/>
              <w:rPr>
                <w:rFonts w:asciiTheme="majorHAnsi" w:hAnsiTheme="majorHAnsi" w:cstheme="majorHAnsi"/>
                <w:b/>
                <w:noProof/>
                <w:color w:val="auto"/>
                <w:lang w:val="es-VE"/>
              </w:rPr>
            </w:pPr>
            <w:r w:rsidRPr="00D22E23">
              <w:rPr>
                <w:rFonts w:asciiTheme="majorHAnsi" w:hAnsiTheme="majorHAnsi" w:cstheme="majorHAnsi"/>
                <w:b/>
                <w:noProof/>
                <w:color w:val="auto"/>
                <w:lang w:val="es-VE"/>
              </w:rPr>
              <w:t xml:space="preserve">IDIOMAS </w:t>
            </w:r>
          </w:p>
          <w:p w:rsidR="00A64519" w:rsidRPr="00D22E23" w:rsidRDefault="00A64519" w:rsidP="003A117C">
            <w:pPr>
              <w:pStyle w:val="Textodelcurrculumvtae"/>
              <w:spacing w:line="264" w:lineRule="auto"/>
              <w:ind w:right="720"/>
              <w:rPr>
                <w:rFonts w:cstheme="majorHAnsi"/>
                <w:noProof/>
                <w:color w:val="auto"/>
                <w:lang w:val="es-VE"/>
              </w:rPr>
            </w:pPr>
            <w:r w:rsidRPr="00D22E23">
              <w:rPr>
                <w:rFonts w:cstheme="majorHAnsi"/>
                <w:noProof/>
                <w:color w:val="auto"/>
                <w:lang w:val="es-VE"/>
              </w:rPr>
              <w:t>Ingles Escrito. Avanzado</w:t>
            </w:r>
          </w:p>
          <w:p w:rsidR="00A64519" w:rsidRPr="00D22E23" w:rsidRDefault="00A64519" w:rsidP="003A117C">
            <w:pPr>
              <w:pStyle w:val="Textodelcurrculumvtae"/>
              <w:spacing w:line="264" w:lineRule="auto"/>
              <w:ind w:right="720"/>
              <w:rPr>
                <w:rFonts w:cstheme="majorHAnsi"/>
                <w:noProof/>
                <w:color w:val="auto"/>
                <w:lang w:val="es-VE"/>
              </w:rPr>
            </w:pPr>
            <w:r w:rsidRPr="00D22E23">
              <w:rPr>
                <w:rFonts w:cstheme="majorHAnsi"/>
                <w:noProof/>
                <w:color w:val="auto"/>
                <w:lang w:val="es-VE"/>
              </w:rPr>
              <w:t>Ingles Oral. Intermedio</w:t>
            </w:r>
          </w:p>
          <w:p w:rsidR="00E162C4" w:rsidRDefault="00E162C4" w:rsidP="00E949AA">
            <w:pPr>
              <w:pStyle w:val="Textodelcurrculumvtae"/>
              <w:spacing w:line="264" w:lineRule="auto"/>
              <w:ind w:right="720"/>
              <w:rPr>
                <w:rFonts w:asciiTheme="majorHAnsi" w:hAnsiTheme="majorHAnsi" w:cstheme="majorHAnsi"/>
                <w:b/>
                <w:noProof/>
                <w:color w:val="auto"/>
                <w:lang w:val="es-VE"/>
              </w:rPr>
            </w:pPr>
            <w:r w:rsidRPr="00E162C4">
              <w:rPr>
                <w:rFonts w:asciiTheme="majorHAnsi" w:hAnsiTheme="majorHAnsi" w:cstheme="majorHAnsi"/>
                <w:b/>
                <w:noProof/>
                <w:color w:val="auto"/>
                <w:lang w:val="es-VE"/>
              </w:rPr>
              <w:t>PASTELERIA Y REPOSTERIA</w:t>
            </w:r>
          </w:p>
          <w:p w:rsidR="00E162C4" w:rsidRDefault="00E162C4" w:rsidP="00E949AA">
            <w:pPr>
              <w:pStyle w:val="Textodelcurrculumvtae"/>
              <w:spacing w:line="264" w:lineRule="auto"/>
              <w:ind w:right="720"/>
              <w:rPr>
                <w:rFonts w:cstheme="majorHAnsi"/>
                <w:noProof/>
                <w:color w:val="auto"/>
                <w:lang w:val="es-VE"/>
              </w:rPr>
            </w:pPr>
            <w:r>
              <w:rPr>
                <w:rFonts w:cstheme="majorHAnsi"/>
                <w:noProof/>
                <w:color w:val="auto"/>
                <w:lang w:val="es-VE"/>
              </w:rPr>
              <w:t>Elaboracion de masas</w:t>
            </w:r>
          </w:p>
          <w:p w:rsidR="00E162C4" w:rsidRDefault="00E162C4" w:rsidP="00E949AA">
            <w:pPr>
              <w:pStyle w:val="Textodelcurrculumvtae"/>
              <w:spacing w:line="264" w:lineRule="auto"/>
              <w:ind w:right="720"/>
              <w:rPr>
                <w:rFonts w:cstheme="majorHAnsi"/>
                <w:noProof/>
                <w:color w:val="auto"/>
                <w:lang w:val="es-VE"/>
              </w:rPr>
            </w:pPr>
            <w:r>
              <w:rPr>
                <w:rFonts w:cstheme="majorHAnsi"/>
                <w:noProof/>
                <w:color w:val="auto"/>
                <w:lang w:val="es-VE"/>
              </w:rPr>
              <w:t>Elaboracion de Cremas y pastas para decoracion</w:t>
            </w:r>
          </w:p>
          <w:p w:rsidR="00E162C4" w:rsidRDefault="00E162C4" w:rsidP="00E949AA">
            <w:pPr>
              <w:pStyle w:val="Textodelcurrculumvtae"/>
              <w:spacing w:line="264" w:lineRule="auto"/>
              <w:ind w:right="720"/>
              <w:rPr>
                <w:rFonts w:cstheme="majorHAnsi"/>
                <w:noProof/>
                <w:color w:val="auto"/>
                <w:lang w:val="es-VE"/>
              </w:rPr>
            </w:pPr>
            <w:r>
              <w:rPr>
                <w:rFonts w:cstheme="majorHAnsi"/>
                <w:noProof/>
                <w:color w:val="auto"/>
                <w:lang w:val="es-VE"/>
              </w:rPr>
              <w:t>Decoracion de Tortas y cupcakes</w:t>
            </w:r>
          </w:p>
          <w:p w:rsidR="00E162C4" w:rsidRDefault="00E162C4" w:rsidP="00E949AA">
            <w:pPr>
              <w:pStyle w:val="Textodelcurrculumvtae"/>
              <w:spacing w:line="264" w:lineRule="auto"/>
              <w:ind w:right="720"/>
              <w:rPr>
                <w:rFonts w:cstheme="majorHAnsi"/>
                <w:noProof/>
                <w:color w:val="auto"/>
                <w:lang w:val="es-VE"/>
              </w:rPr>
            </w:pPr>
            <w:r>
              <w:rPr>
                <w:rFonts w:cstheme="majorHAnsi"/>
                <w:noProof/>
                <w:color w:val="auto"/>
                <w:lang w:val="es-VE"/>
              </w:rPr>
              <w:t>Pasapalos dulces</w:t>
            </w:r>
          </w:p>
          <w:p w:rsidR="00571854" w:rsidRDefault="00E162C4" w:rsidP="00E162C4">
            <w:pPr>
              <w:pStyle w:val="Textodelcurrculumvtae"/>
              <w:spacing w:line="264" w:lineRule="auto"/>
              <w:ind w:right="720"/>
              <w:rPr>
                <w:rFonts w:asciiTheme="majorHAnsi" w:hAnsiTheme="majorHAnsi" w:cstheme="majorHAnsi"/>
                <w:b/>
                <w:noProof/>
                <w:color w:val="auto"/>
                <w:lang w:val="es-VE"/>
              </w:rPr>
            </w:pPr>
            <w:r>
              <w:rPr>
                <w:rFonts w:cstheme="majorHAnsi"/>
                <w:noProof/>
                <w:color w:val="auto"/>
                <w:lang w:val="es-VE"/>
              </w:rPr>
              <w:t>Chocolateria y Bomboneria</w:t>
            </w:r>
            <w:r w:rsidRPr="00D22E23">
              <w:rPr>
                <w:rFonts w:asciiTheme="majorHAnsi" w:hAnsiTheme="majorHAnsi" w:cstheme="majorHAnsi"/>
                <w:b/>
                <w:noProof/>
                <w:color w:val="auto"/>
                <w:lang w:val="es-VE"/>
              </w:rPr>
              <w:t xml:space="preserve"> </w:t>
            </w:r>
          </w:p>
          <w:p w:rsidR="00E162C4" w:rsidRPr="00D22E23" w:rsidRDefault="00E162C4" w:rsidP="00E162C4">
            <w:pPr>
              <w:pStyle w:val="Textodelcurrculumvtae"/>
              <w:spacing w:line="264" w:lineRule="auto"/>
              <w:ind w:right="720"/>
              <w:rPr>
                <w:rFonts w:asciiTheme="majorHAnsi" w:hAnsiTheme="majorHAnsi" w:cstheme="majorHAnsi"/>
                <w:b/>
                <w:noProof/>
                <w:color w:val="auto"/>
                <w:lang w:val="es-VE"/>
              </w:rPr>
            </w:pPr>
            <w:r w:rsidRPr="00D22E23">
              <w:rPr>
                <w:rFonts w:asciiTheme="majorHAnsi" w:hAnsiTheme="majorHAnsi" w:cstheme="majorHAnsi"/>
                <w:b/>
                <w:noProof/>
                <w:color w:val="auto"/>
                <w:lang w:val="es-VE"/>
              </w:rPr>
              <w:t>OTROS</w:t>
            </w:r>
          </w:p>
          <w:p w:rsidR="00E162C4" w:rsidRDefault="00E162C4" w:rsidP="00E949AA">
            <w:pPr>
              <w:pStyle w:val="Textodelcurrculumvtae"/>
              <w:spacing w:line="264" w:lineRule="auto"/>
              <w:ind w:right="720"/>
              <w:rPr>
                <w:rFonts w:cstheme="majorHAnsi"/>
                <w:noProof/>
                <w:color w:val="auto"/>
                <w:lang w:val="es-VE"/>
              </w:rPr>
            </w:pPr>
            <w:r w:rsidRPr="00D22E23">
              <w:rPr>
                <w:rFonts w:cstheme="majorHAnsi"/>
                <w:noProof/>
                <w:color w:val="auto"/>
                <w:lang w:val="es-VE"/>
              </w:rPr>
              <w:t>Fotografia SemiProfesional</w:t>
            </w:r>
          </w:p>
          <w:p w:rsidR="00571854" w:rsidRPr="00E162C4" w:rsidRDefault="00571854" w:rsidP="00E949AA">
            <w:pPr>
              <w:pStyle w:val="Textodelcurrculumvtae"/>
              <w:spacing w:line="264" w:lineRule="auto"/>
              <w:ind w:right="720"/>
              <w:rPr>
                <w:rFonts w:cstheme="majorHAnsi"/>
                <w:noProof/>
                <w:color w:val="auto"/>
                <w:lang w:val="es-VE"/>
              </w:rPr>
            </w:pPr>
            <w:r>
              <w:rPr>
                <w:rFonts w:cstheme="majorHAnsi"/>
                <w:noProof/>
                <w:color w:val="auto"/>
                <w:lang w:val="es-VE"/>
              </w:rPr>
              <w:t>Barman Bá</w:t>
            </w:r>
            <w:bookmarkStart w:id="0" w:name="_GoBack"/>
            <w:bookmarkEnd w:id="0"/>
            <w:r>
              <w:rPr>
                <w:rFonts w:cstheme="majorHAnsi"/>
                <w:noProof/>
                <w:color w:val="auto"/>
                <w:lang w:val="es-VE"/>
              </w:rPr>
              <w:t xml:space="preserve">sico </w:t>
            </w:r>
          </w:p>
        </w:tc>
      </w:tr>
      <w:tr w:rsidR="00E953FA" w:rsidRPr="00DF57B9" w:rsidTr="00D22E23">
        <w:trPr>
          <w:trHeight w:val="143"/>
        </w:trPr>
        <w:tc>
          <w:tcPr>
            <w:tcW w:w="1726" w:type="dxa"/>
          </w:tcPr>
          <w:p w:rsidR="00E953FA" w:rsidRPr="009F6725" w:rsidRDefault="00671A6A">
            <w:pPr>
              <w:pStyle w:val="Ttulo1"/>
              <w:rPr>
                <w:noProof/>
                <w:lang w:val="es-ES_tradnl"/>
              </w:rPr>
            </w:pPr>
            <w:r w:rsidRPr="009F6725">
              <w:rPr>
                <w:noProof/>
                <w:lang w:val="es-ES_tradnl"/>
              </w:rPr>
              <w:t>Experiencia</w:t>
            </w:r>
          </w:p>
        </w:tc>
        <w:tc>
          <w:tcPr>
            <w:tcW w:w="370" w:type="dxa"/>
          </w:tcPr>
          <w:p w:rsidR="00E953FA" w:rsidRPr="009F6725" w:rsidRDefault="00E953FA">
            <w:pPr>
              <w:rPr>
                <w:noProof/>
                <w:color w:val="4A66AC" w:themeColor="accent1"/>
                <w:lang w:val="es-ES_tradnl"/>
              </w:rPr>
            </w:pPr>
          </w:p>
        </w:tc>
        <w:tc>
          <w:tcPr>
            <w:tcW w:w="6781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lang w:val="es-ES_tradnl"/>
                <w14:ligatures w14:val="none"/>
              </w:rPr>
              <w:id w:val="1436861535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auto"/>
                    <w:lang w:val="es-ES_tradnl"/>
                    <w14:ligatures w14:val="none"/>
                  </w:rPr>
                  <w:id w:val="221802691"/>
                  <w:placeholder>
                    <w:docPart w:val="44B54A10E4B14C12B6E4B59F93997A38"/>
                  </w:placeholder>
                </w:sdtPr>
                <w:sdtEndPr/>
                <w:sdtContent>
                  <w:p w:rsidR="00DF57B9" w:rsidRPr="00D22E23" w:rsidRDefault="002F5334" w:rsidP="00AC03C7">
                    <w:pPr>
                      <w:pStyle w:val="Ttulo2"/>
                      <w:spacing w:line="264" w:lineRule="auto"/>
                      <w:rPr>
                        <w:noProof/>
                        <w:color w:val="auto"/>
                        <w:lang w:val="es-ES_tradnl"/>
                      </w:rPr>
                    </w:pPr>
                    <w:r w:rsidRPr="00D22E23">
                      <w:rPr>
                        <w:noProof/>
                        <w:color w:val="auto"/>
                        <w:lang w:val="es-ES_tradnl"/>
                      </w:rPr>
                      <w:t>carniceria y charcuteria donde jorge</w:t>
                    </w:r>
                  </w:p>
                  <w:p w:rsidR="00DF57B9" w:rsidRPr="00D22E23" w:rsidRDefault="002F5334" w:rsidP="00AC03C7">
                    <w:pPr>
                      <w:pStyle w:val="Textodelcurrculumvtae"/>
                      <w:spacing w:line="264" w:lineRule="auto"/>
                      <w:rPr>
                        <w:noProof/>
                        <w:color w:val="auto"/>
                        <w:lang w:val="es-ES_tradnl"/>
                      </w:rPr>
                    </w:pPr>
                    <w:r w:rsidRPr="00D22E23">
                      <w:rPr>
                        <w:noProof/>
                        <w:color w:val="auto"/>
                        <w:lang w:val="es-ES_tradnl"/>
                      </w:rPr>
                      <w:t>01 de julio de 2005</w:t>
                    </w:r>
                  </w:p>
                  <w:p w:rsidR="00DF57B9" w:rsidRPr="00D22E23" w:rsidRDefault="002F5334" w:rsidP="00AC03C7">
                    <w:pPr>
                      <w:spacing w:line="264" w:lineRule="auto"/>
                      <w:rPr>
                        <w:noProof/>
                        <w:color w:val="auto"/>
                        <w:lang w:val="es-ES_tradnl"/>
                      </w:rPr>
                    </w:pPr>
                    <w:r w:rsidRPr="00D22E23">
                      <w:rPr>
                        <w:noProof/>
                        <w:color w:val="auto"/>
                        <w:lang w:val="es-ES_tradnl"/>
                      </w:rPr>
                      <w:t>Desempeñando el cargo de Administradora, teniendo la responsabilidad de llevar las cuentas por pagar, entradas mo</w:t>
                    </w:r>
                    <w:r w:rsidR="00E162C4">
                      <w:rPr>
                        <w:noProof/>
                        <w:color w:val="auto"/>
                        <w:lang w:val="es-ES_tradnl"/>
                      </w:rPr>
                      <w:t xml:space="preserve">netarias y manejo de inventario, ademas de el trato abierto al publico en general. Manejo de punto de venta y facturacion.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auto"/>
                    <w:lang w:val="es-ES_tradnl"/>
                    <w14:ligatures w14:val="none"/>
                  </w:rPr>
                  <w:id w:val="68699791"/>
                  <w:placeholder>
                    <w:docPart w:val="44B54A10E4B14C12B6E4B59F93997A38"/>
                  </w:placeholder>
                </w:sdtPr>
                <w:sdtEndPr/>
                <w:sdtContent>
                  <w:p w:rsidR="00723F5A" w:rsidRDefault="00723F5A" w:rsidP="00AC03C7">
                    <w:pPr>
                      <w:pStyle w:val="Ttulo2"/>
                      <w:spacing w:line="264" w:lineRule="auto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noProof/>
                        <w:color w:val="auto"/>
                        <w:lang w:val="es-ES_tradnl"/>
                        <w14:ligatures w14:val="none"/>
                      </w:rPr>
                    </w:pPr>
                  </w:p>
                  <w:p w:rsidR="00DF57B9" w:rsidRPr="00D22E23" w:rsidRDefault="002F5334" w:rsidP="00AC03C7">
                    <w:pPr>
                      <w:pStyle w:val="Ttulo2"/>
                      <w:spacing w:line="264" w:lineRule="auto"/>
                      <w:rPr>
                        <w:noProof/>
                        <w:color w:val="auto"/>
                        <w:lang w:val="es-ES_tradnl"/>
                      </w:rPr>
                    </w:pPr>
                    <w:r w:rsidRPr="00D22E23">
                      <w:rPr>
                        <w:noProof/>
                        <w:color w:val="auto"/>
                        <w:lang w:val="es-ES_tradnl"/>
                      </w:rPr>
                      <w:lastRenderedPageBreak/>
                      <w:t>Reposteria y pasteleria littleponkis</w:t>
                    </w:r>
                  </w:p>
                  <w:p w:rsidR="00DF57B9" w:rsidRPr="00D22E23" w:rsidRDefault="003A117C" w:rsidP="00AC03C7">
                    <w:pPr>
                      <w:pStyle w:val="Textodelcurrculumvtae"/>
                      <w:spacing w:line="264" w:lineRule="auto"/>
                      <w:rPr>
                        <w:noProof/>
                        <w:color w:val="auto"/>
                        <w:lang w:val="es-ES_tradnl"/>
                      </w:rPr>
                    </w:pPr>
                    <w:r w:rsidRPr="00D22E23">
                      <w:rPr>
                        <w:noProof/>
                        <w:color w:val="auto"/>
                        <w:lang w:val="es-ES_tradnl"/>
                      </w:rPr>
                      <w:t>14 de abril de 2012</w:t>
                    </w:r>
                  </w:p>
                  <w:p w:rsidR="00CE3DB6" w:rsidRPr="00DF57B9" w:rsidRDefault="003479D7" w:rsidP="002F5334">
                    <w:pPr>
                      <w:spacing w:line="264" w:lineRule="auto"/>
                      <w:rPr>
                        <w:rFonts w:eastAsiaTheme="minorEastAsia"/>
                        <w:noProof/>
                        <w:lang w:val="es-ES_tradnl"/>
                      </w:rPr>
                    </w:pPr>
                    <w:r w:rsidRPr="00D22E23">
                      <w:rPr>
                        <w:noProof/>
                        <w:color w:val="auto"/>
                        <w:lang w:val="es-ES_tradnl"/>
                      </w:rPr>
                      <w:t>Propietaria</w:t>
                    </w:r>
                    <w:r w:rsidR="003A117C" w:rsidRPr="00D22E23">
                      <w:rPr>
                        <w:noProof/>
                        <w:color w:val="auto"/>
                        <w:lang w:val="es-ES_tradnl"/>
                      </w:rPr>
                      <w:t>.</w:t>
                    </w:r>
                    <w:r w:rsidR="002F5334" w:rsidRPr="00D22E23">
                      <w:rPr>
                        <w:noProof/>
                        <w:color w:val="auto"/>
                        <w:lang w:val="es-ES_tradnl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auto"/>
                    <w:lang w:val="es-ES_tradnl"/>
                    <w14:ligatures w14:val="none"/>
                  </w:rPr>
                  <w:id w:val="298889087"/>
                  <w:placeholder>
                    <w:docPart w:val="5E74BB3B110445A39EFFA3C692DDC8CE"/>
                  </w:placeholder>
                </w:sdtPr>
                <w:sdtEndPr/>
                <w:sdtContent>
                  <w:p w:rsidR="00CE3DB6" w:rsidRPr="00D22E23" w:rsidRDefault="00CE3DB6" w:rsidP="00AC03C7">
                    <w:pPr>
                      <w:pStyle w:val="Ttulo2"/>
                      <w:spacing w:line="264" w:lineRule="auto"/>
                      <w:rPr>
                        <w:noProof/>
                        <w:color w:val="auto"/>
                        <w:lang w:val="es-ES_tradnl"/>
                      </w:rPr>
                    </w:pPr>
                    <w:r>
                      <w:rPr>
                        <w:noProof/>
                        <w:color w:val="auto"/>
                        <w:lang w:val="es-ES_tradnl"/>
                      </w:rPr>
                      <w:t>Constructora Dacota c.a</w:t>
                    </w:r>
                  </w:p>
                  <w:p w:rsidR="00CE3DB6" w:rsidRPr="00D22E23" w:rsidRDefault="00CE3DB6" w:rsidP="00AC03C7">
                    <w:pPr>
                      <w:pStyle w:val="Textodelcurrculumvtae"/>
                      <w:spacing w:line="264" w:lineRule="auto"/>
                      <w:rPr>
                        <w:noProof/>
                        <w:color w:val="auto"/>
                        <w:lang w:val="es-ES_tradnl"/>
                      </w:rPr>
                    </w:pPr>
                    <w:r w:rsidRPr="00D22E23">
                      <w:rPr>
                        <w:noProof/>
                        <w:color w:val="auto"/>
                        <w:lang w:val="es-ES_tradnl"/>
                      </w:rPr>
                      <w:t xml:space="preserve">14 de </w:t>
                    </w:r>
                    <w:r>
                      <w:rPr>
                        <w:noProof/>
                        <w:color w:val="auto"/>
                        <w:lang w:val="es-ES_tradnl"/>
                      </w:rPr>
                      <w:t>septiembre</w:t>
                    </w:r>
                    <w:r w:rsidRPr="00D22E23">
                      <w:rPr>
                        <w:noProof/>
                        <w:color w:val="auto"/>
                        <w:lang w:val="es-ES_tradnl"/>
                      </w:rPr>
                      <w:t xml:space="preserve"> de</w:t>
                    </w:r>
                    <w:r>
                      <w:rPr>
                        <w:noProof/>
                        <w:color w:val="auto"/>
                        <w:lang w:val="es-ES_tradnl"/>
                      </w:rPr>
                      <w:t xml:space="preserve"> 2015</w:t>
                    </w:r>
                  </w:p>
                  <w:p w:rsidR="00E953FA" w:rsidRPr="00DF57B9" w:rsidRDefault="00CE3DB6" w:rsidP="002F5334">
                    <w:pPr>
                      <w:spacing w:line="264" w:lineRule="auto"/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noProof/>
                        <w:color w:val="auto"/>
                        <w:lang w:val="es-ES_tradnl"/>
                      </w:rPr>
                      <w:t>Pasantias Profesionales.</w:t>
                    </w:r>
                    <w:r w:rsidRPr="00D22E23">
                      <w:rPr>
                        <w:noProof/>
                        <w:color w:val="auto"/>
                        <w:lang w:val="es-ES_tradnl"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E953FA" w:rsidRPr="00DF57B9" w:rsidTr="00D22E23">
        <w:trPr>
          <w:trHeight w:val="143"/>
        </w:trPr>
        <w:tc>
          <w:tcPr>
            <w:tcW w:w="1726" w:type="dxa"/>
          </w:tcPr>
          <w:p w:rsidR="00E953FA" w:rsidRPr="009F6725" w:rsidRDefault="00671A6A">
            <w:pPr>
              <w:pStyle w:val="Ttulo1"/>
              <w:rPr>
                <w:noProof/>
                <w:lang w:val="es-ES_tradnl"/>
              </w:rPr>
            </w:pPr>
            <w:r w:rsidRPr="009F6725">
              <w:rPr>
                <w:noProof/>
                <w:lang w:val="es-ES_tradnl"/>
              </w:rPr>
              <w:lastRenderedPageBreak/>
              <w:t>Formación</w:t>
            </w:r>
          </w:p>
        </w:tc>
        <w:tc>
          <w:tcPr>
            <w:tcW w:w="370" w:type="dxa"/>
          </w:tcPr>
          <w:p w:rsidR="00E953FA" w:rsidRPr="009F6725" w:rsidRDefault="00E953FA">
            <w:pPr>
              <w:rPr>
                <w:noProof/>
                <w:color w:val="4A66AC" w:themeColor="accent1"/>
                <w:lang w:val="es-ES_tradnl"/>
              </w:rPr>
            </w:pPr>
          </w:p>
        </w:tc>
        <w:tc>
          <w:tcPr>
            <w:tcW w:w="6781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-1126388115"/>
                  <w:placeholder>
                    <w:docPart w:val="3EB1BD877C224A379A8C3BC377F67009"/>
                  </w:placeholder>
                </w:sdtPr>
                <w:sdtEndPr/>
                <w:sdtContent>
                  <w:p w:rsidR="00DF57B9" w:rsidRPr="00D22E23" w:rsidRDefault="002F5334" w:rsidP="00DF57B9">
                    <w:pPr>
                      <w:pStyle w:val="Ttulo2"/>
                      <w:rPr>
                        <w:noProof/>
                        <w:color w:val="auto"/>
                        <w:lang w:val="es-ES_tradnl"/>
                      </w:rPr>
                    </w:pPr>
                    <w:r w:rsidRPr="00D22E23">
                      <w:rPr>
                        <w:noProof/>
                        <w:color w:val="auto"/>
                        <w:lang w:val="es-ES_tradnl"/>
                      </w:rPr>
                      <w:t>colegio parroquial monseñor sanmiguel</w:t>
                    </w:r>
                  </w:p>
                  <w:p w:rsidR="002F5334" w:rsidRPr="00D22E23" w:rsidRDefault="002F5334" w:rsidP="002F5334">
                    <w:pPr>
                      <w:pStyle w:val="Ttulo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noProof/>
                        <w:color w:val="auto"/>
                        <w:lang w:val="es-ES_tradnl"/>
                        <w14:ligatures w14:val="none"/>
                      </w:rPr>
                    </w:pPr>
                    <w:r w:rsidRPr="00D22E23">
                      <w:rPr>
                        <w:b w:val="0"/>
                        <w:caps w:val="0"/>
                        <w:noProof/>
                        <w:color w:val="auto"/>
                        <w:lang w:val="es-ES_tradnl"/>
                      </w:rPr>
                      <w:t>Julio 2005. Titulo Obtenido, Bachiller en Ciencia</w:t>
                    </w:r>
                    <w:r w:rsidRPr="00D22E2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noProof/>
                        <w:color w:val="auto"/>
                        <w:lang w:val="es-ES_tradnl"/>
                        <w14:ligatures w14:val="none"/>
                      </w:rPr>
                      <w:t xml:space="preserve"> .</w:t>
                    </w:r>
                  </w:p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noProof/>
                        <w:color w:val="auto"/>
                        <w:lang w:val="es-ES_tradnl"/>
                        <w14:ligatures w14:val="none"/>
                      </w:rPr>
                      <w:id w:val="-1533954745"/>
                    </w:sdtPr>
                    <w:sdtEndPr>
                      <w:rPr>
                        <w:color w:val="595959" w:themeColor="text1" w:themeTint="A6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noProof/>
                            <w:color w:val="auto"/>
                            <w:lang w:val="es-ES_tradnl"/>
                            <w14:ligatures w14:val="none"/>
                          </w:rPr>
                          <w:id w:val="-774864790"/>
                        </w:sdtPr>
                        <w:sdtEndPr/>
                        <w:sdtContent>
                          <w:p w:rsidR="002F5334" w:rsidRPr="00D22E23" w:rsidRDefault="002F5334" w:rsidP="002F5334">
                            <w:pPr>
                              <w:pStyle w:val="Ttulo2"/>
                              <w:rPr>
                                <w:noProof/>
                                <w:color w:val="auto"/>
                                <w:lang w:val="es-ES_tradnl"/>
                              </w:rPr>
                            </w:pPr>
                            <w:r w:rsidRPr="00D22E23">
                              <w:rPr>
                                <w:noProof/>
                                <w:color w:val="auto"/>
                                <w:lang w:val="es-ES_tradnl"/>
                              </w:rPr>
                              <w:t>universidad nacional experimental del tachira (unet)</w:t>
                            </w:r>
                          </w:p>
                          <w:p w:rsidR="002F5334" w:rsidRPr="00D22E23" w:rsidRDefault="002F5334" w:rsidP="002F5334">
                            <w:pPr>
                              <w:spacing w:after="140" w:line="264" w:lineRule="auto"/>
                              <w:rPr>
                                <w:rFonts w:eastAsiaTheme="minorEastAsia"/>
                                <w:noProof/>
                                <w:color w:val="auto"/>
                                <w:lang w:val="es-ES_tradnl"/>
                              </w:rPr>
                            </w:pPr>
                            <w:r w:rsidRPr="00D22E23">
                              <w:rPr>
                                <w:noProof/>
                                <w:color w:val="auto"/>
                                <w:lang w:val="es-ES_tradnl"/>
                              </w:rPr>
                              <w:t>Febrero 2013. 5to semestre de Arquitectura.</w:t>
                            </w:r>
                          </w:p>
                          <w:p w:rsidR="002F5334" w:rsidRPr="00D22E23" w:rsidRDefault="002F5334" w:rsidP="002F5334">
                            <w:pPr>
                              <w:pStyle w:val="Ttulo2"/>
                              <w:rPr>
                                <w:noProof/>
                                <w:color w:val="auto"/>
                                <w:lang w:val="es-ES_tradnl"/>
                              </w:rPr>
                            </w:pPr>
                            <w:r w:rsidRPr="00D22E23">
                              <w:rPr>
                                <w:noProof/>
                                <w:color w:val="auto"/>
                                <w:lang w:val="es-ES_tradnl"/>
                              </w:rPr>
                              <w:t>instituto universitario de la frontera</w:t>
                            </w:r>
                          </w:p>
                          <w:p w:rsidR="00E953FA" w:rsidRPr="002F5334" w:rsidRDefault="00BF4FB8" w:rsidP="002F5334">
                            <w:pPr>
                              <w:spacing w:after="140" w:line="264" w:lineRule="auto"/>
                              <w:rPr>
                                <w:rFonts w:eastAsiaTheme="minorEastAsia"/>
                                <w:noProof/>
                                <w:lang w:val="es-ES_tradnl"/>
                              </w:rPr>
                            </w:pPr>
                            <w:r w:rsidRPr="00D22E23">
                              <w:rPr>
                                <w:noProof/>
                                <w:color w:val="auto"/>
                                <w:lang w:val="es-ES_tradnl"/>
                              </w:rPr>
                              <w:t xml:space="preserve">Marzo de 2016. Carta de Culminación </w:t>
                            </w:r>
                            <w:r w:rsidR="002F5334" w:rsidRPr="00D22E23">
                              <w:rPr>
                                <w:noProof/>
                                <w:color w:val="auto"/>
                                <w:lang w:val="es-ES_tradnl"/>
                              </w:rPr>
                              <w:t>TSU en Construccion Civil.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E953FA" w:rsidRPr="00DF57B9" w:rsidTr="00D22E23">
        <w:trPr>
          <w:trHeight w:val="1597"/>
        </w:trPr>
        <w:tc>
          <w:tcPr>
            <w:tcW w:w="1726" w:type="dxa"/>
          </w:tcPr>
          <w:p w:rsidR="00E953FA" w:rsidRPr="009F6725" w:rsidRDefault="00671A6A">
            <w:pPr>
              <w:pStyle w:val="Ttulo1"/>
              <w:rPr>
                <w:noProof/>
                <w:lang w:val="es-ES_tradnl"/>
              </w:rPr>
            </w:pPr>
            <w:r w:rsidRPr="009F6725">
              <w:rPr>
                <w:noProof/>
                <w:lang w:val="es-ES_tradnl"/>
              </w:rPr>
              <w:t>Comunicación</w:t>
            </w:r>
          </w:p>
        </w:tc>
        <w:tc>
          <w:tcPr>
            <w:tcW w:w="370" w:type="dxa"/>
          </w:tcPr>
          <w:p w:rsidR="00E953FA" w:rsidRPr="009F6725" w:rsidRDefault="00E953FA">
            <w:pPr>
              <w:rPr>
                <w:noProof/>
                <w:color w:val="4A66AC" w:themeColor="accent1"/>
                <w:lang w:val="es-ES_tradnl"/>
              </w:rPr>
            </w:pPr>
          </w:p>
        </w:tc>
        <w:tc>
          <w:tcPr>
            <w:tcW w:w="6781" w:type="dxa"/>
          </w:tcPr>
          <w:p w:rsidR="00E953FA" w:rsidRPr="00D22E23" w:rsidRDefault="00C00925" w:rsidP="00AC03C7">
            <w:pPr>
              <w:pStyle w:val="Textodelcurrculumvtae"/>
              <w:spacing w:line="264" w:lineRule="auto"/>
              <w:ind w:right="1349"/>
              <w:rPr>
                <w:noProof/>
                <w:color w:val="auto"/>
                <w:lang w:val="es-ES_tradnl"/>
              </w:rPr>
            </w:pPr>
            <w:r w:rsidRPr="00D22E23">
              <w:rPr>
                <w:noProof/>
                <w:color w:val="auto"/>
                <w:lang w:val="es-ES_tradnl"/>
              </w:rPr>
              <w:t>Logro mantener una comunicación asertiva entre cada grupo de personas con las que me relaciono, con el fin de aprender y su vez enseñar lo que pueda. Pemitiendome asi, adaptarme ante los cambios emergentes y variaciones en el entorno. Con esto, crezco, me conozco y me hago capaz diariamente de aprender del amplio universo de posibilidades y circunstancias que puedo desconocer.</w:t>
            </w:r>
          </w:p>
        </w:tc>
      </w:tr>
      <w:tr w:rsidR="00E953FA" w:rsidRPr="00DF57B9" w:rsidTr="00D22E23">
        <w:trPr>
          <w:trHeight w:val="2926"/>
        </w:trPr>
        <w:tc>
          <w:tcPr>
            <w:tcW w:w="1726" w:type="dxa"/>
          </w:tcPr>
          <w:p w:rsidR="00E953FA" w:rsidRPr="009F6725" w:rsidRDefault="00671A6A">
            <w:pPr>
              <w:pStyle w:val="Ttulo1"/>
              <w:rPr>
                <w:noProof/>
                <w:lang w:val="es-ES_tradnl"/>
              </w:rPr>
            </w:pPr>
            <w:r w:rsidRPr="009F6725">
              <w:rPr>
                <w:noProof/>
                <w:lang w:val="es-ES_tradnl"/>
              </w:rPr>
              <w:t>Liderazgo</w:t>
            </w:r>
          </w:p>
        </w:tc>
        <w:tc>
          <w:tcPr>
            <w:tcW w:w="370" w:type="dxa"/>
          </w:tcPr>
          <w:p w:rsidR="00E953FA" w:rsidRPr="009F6725" w:rsidRDefault="00E953FA">
            <w:pPr>
              <w:rPr>
                <w:noProof/>
                <w:color w:val="4A66AC" w:themeColor="accent1"/>
                <w:lang w:val="es-ES_tradnl"/>
              </w:rPr>
            </w:pPr>
          </w:p>
        </w:tc>
        <w:tc>
          <w:tcPr>
            <w:tcW w:w="6781" w:type="dxa"/>
          </w:tcPr>
          <w:p w:rsidR="003A117C" w:rsidRPr="00D22E23" w:rsidRDefault="003A117C" w:rsidP="003A117C">
            <w:pPr>
              <w:pStyle w:val="Textodelcurrculumvtae"/>
              <w:spacing w:line="264" w:lineRule="auto"/>
              <w:rPr>
                <w:noProof/>
                <w:color w:val="auto"/>
                <w:lang w:val="es-ES_tradnl"/>
              </w:rPr>
            </w:pPr>
            <w:r w:rsidRPr="00D22E23">
              <w:rPr>
                <w:noProof/>
                <w:color w:val="auto"/>
                <w:lang w:val="es-ES_tradnl"/>
              </w:rPr>
              <w:t xml:space="preserve">Cuando se trata de trabajar sola o en equipo, me propongo enfocarme en las prioridades de las actividades que tenga a mi cargo para obtener resultados optimos, en calidad mas que en cantidad. Gracias a esta actitud, he logrado crecer personal y profesionalmente en mis pensamientos en miras de un mejor provenir. Asi, he logrado evitar retrasos en el trabajo y se obtienen efectivos y eficaces resultados. </w:t>
            </w:r>
            <w:r w:rsidR="00C00925" w:rsidRPr="00D22E23">
              <w:rPr>
                <w:noProof/>
                <w:color w:val="auto"/>
                <w:lang w:val="es-ES_tradnl"/>
              </w:rPr>
              <w:t xml:space="preserve">Puedo brindar de una forma clara y eficaz mis conocimientos en cuanto a la idea principal de la que se este discutiendo.  Con destreza al momento de redactar un texto y extraer la informacion mas importante que se requiera ya sea de un informe o un libro. </w:t>
            </w:r>
          </w:p>
          <w:p w:rsidR="00950FE0" w:rsidRPr="00DF57B9" w:rsidRDefault="00950FE0" w:rsidP="003A117C">
            <w:pPr>
              <w:pStyle w:val="Textodelcurrculumvtae"/>
              <w:spacing w:line="264" w:lineRule="auto"/>
              <w:rPr>
                <w:noProof/>
                <w:lang w:val="es-ES_tradnl"/>
              </w:rPr>
            </w:pPr>
          </w:p>
        </w:tc>
      </w:tr>
      <w:tr w:rsidR="004C5216" w:rsidRPr="00DF57B9" w:rsidTr="00D22E23">
        <w:trPr>
          <w:trHeight w:val="3493"/>
        </w:trPr>
        <w:tc>
          <w:tcPr>
            <w:tcW w:w="1726" w:type="dxa"/>
          </w:tcPr>
          <w:p w:rsidR="004C5216" w:rsidRPr="009F6725" w:rsidRDefault="004C5216" w:rsidP="00117CB7">
            <w:pPr>
              <w:pStyle w:val="Ttulo1"/>
              <w:rPr>
                <w:noProof/>
                <w:lang w:val="es-ES_tradnl"/>
              </w:rPr>
            </w:pPr>
            <w:r w:rsidRPr="009F6725">
              <w:rPr>
                <w:noProof/>
                <w:lang w:val="es-ES_tradnl"/>
              </w:rPr>
              <w:lastRenderedPageBreak/>
              <w:t>Referencias</w:t>
            </w:r>
          </w:p>
        </w:tc>
        <w:tc>
          <w:tcPr>
            <w:tcW w:w="370" w:type="dxa"/>
          </w:tcPr>
          <w:p w:rsidR="004C5216" w:rsidRPr="009F6725" w:rsidRDefault="004C5216" w:rsidP="00117CB7">
            <w:pPr>
              <w:rPr>
                <w:noProof/>
                <w:color w:val="4A66AC" w:themeColor="accent1"/>
                <w:lang w:val="es-ES_tradnl"/>
              </w:rPr>
            </w:pPr>
          </w:p>
          <w:p w:rsidR="008F6204" w:rsidRPr="009F6725" w:rsidRDefault="008F6204" w:rsidP="00117CB7">
            <w:pPr>
              <w:rPr>
                <w:noProof/>
                <w:color w:val="4A66AC" w:themeColor="accent1"/>
                <w:lang w:val="es-ES_tradnl"/>
              </w:rPr>
            </w:pPr>
          </w:p>
        </w:tc>
        <w:tc>
          <w:tcPr>
            <w:tcW w:w="6781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  <w14:ligatures w14:val="none"/>
              </w:rPr>
              <w:id w:val="-1883713024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auto"/>
                    <w:lang w:val="es-ES_tradnl"/>
                    <w14:ligatures w14:val="none"/>
                  </w:rPr>
                  <w:id w:val="-1368215953"/>
                </w:sdtPr>
                <w:sdtEndPr/>
                <w:sdtContent>
                  <w:p w:rsidR="004C5216" w:rsidRPr="00D22E23" w:rsidRDefault="004C5216" w:rsidP="00117CB7">
                    <w:pPr>
                      <w:pStyle w:val="Ttulo2"/>
                      <w:rPr>
                        <w:noProof/>
                        <w:color w:val="auto"/>
                        <w:lang w:val="es-ES_tradnl"/>
                      </w:rPr>
                    </w:pPr>
                    <w:r w:rsidRPr="00D22E23">
                      <w:rPr>
                        <w:noProof/>
                        <w:color w:val="auto"/>
                        <w:lang w:val="es-ES_tradnl"/>
                      </w:rPr>
                      <w:t>Marialvi de la consolacion rincon rincon</w:t>
                    </w:r>
                  </w:p>
                  <w:p w:rsidR="004C5216" w:rsidRPr="00D22E23" w:rsidRDefault="004C5216" w:rsidP="00117CB7">
                    <w:pPr>
                      <w:pStyle w:val="Textodelcurrculumvtae"/>
                      <w:spacing w:line="240" w:lineRule="auto"/>
                      <w:rPr>
                        <w:noProof/>
                        <w:color w:val="auto"/>
                        <w:lang w:val="es-ES_tradnl"/>
                      </w:rPr>
                    </w:pPr>
                    <w:r w:rsidRPr="00D22E23">
                      <w:rPr>
                        <w:noProof/>
                        <w:color w:val="auto"/>
                        <w:lang w:val="es-ES_tradnl"/>
                      </w:rPr>
                      <w:t xml:space="preserve">Medico Cirujano, Residente de Post Grado Oftalmologia. Hospital Central de San Cristobal. </w:t>
                    </w:r>
                  </w:p>
                  <w:p w:rsidR="004C5216" w:rsidRPr="00D22E23" w:rsidRDefault="004C5216" w:rsidP="00117CB7">
                    <w:pPr>
                      <w:spacing w:after="40" w:line="240" w:lineRule="auto"/>
                      <w:rPr>
                        <w:noProof/>
                        <w:color w:val="auto"/>
                        <w:lang w:val="es-ES_tradnl"/>
                      </w:rPr>
                    </w:pPr>
                    <w:r w:rsidRPr="00D22E23">
                      <w:rPr>
                        <w:noProof/>
                        <w:color w:val="auto"/>
                        <w:lang w:val="es-ES_tradnl"/>
                      </w:rPr>
                      <w:t>Cedula de Identidad; 19134731</w:t>
                    </w:r>
                  </w:p>
                  <w:p w:rsidR="008F6204" w:rsidRPr="00D22E23" w:rsidRDefault="008F6204" w:rsidP="00117CB7">
                    <w:pPr>
                      <w:spacing w:after="40" w:line="240" w:lineRule="auto"/>
                      <w:rPr>
                        <w:noProof/>
                        <w:color w:val="auto"/>
                        <w:lang w:val="es-ES_tradnl"/>
                      </w:rPr>
                    </w:pPr>
                  </w:p>
                  <w:p w:rsidR="004C5216" w:rsidRPr="00D22E23" w:rsidRDefault="004C5216" w:rsidP="00117CB7">
                    <w:pPr>
                      <w:spacing w:after="40" w:line="240" w:lineRule="auto"/>
                      <w:rPr>
                        <w:rFonts w:eastAsiaTheme="minorEastAsia"/>
                        <w:noProof/>
                        <w:color w:val="auto"/>
                        <w:lang w:val="es-ES_tradnl"/>
                      </w:rPr>
                    </w:pPr>
                    <w:r w:rsidRPr="00D22E23">
                      <w:rPr>
                        <w:noProof/>
                        <w:color w:val="auto"/>
                        <w:lang w:val="es-ES_tradnl"/>
                      </w:rPr>
                      <w:t xml:space="preserve">Telefono </w:t>
                    </w:r>
                    <w:r w:rsidR="008F6204" w:rsidRPr="00D22E23">
                      <w:rPr>
                        <w:noProof/>
                        <w:color w:val="auto"/>
                        <w:lang w:val="es-ES_tradnl"/>
                      </w:rPr>
                      <w:t>de Contacto</w:t>
                    </w:r>
                    <w:r w:rsidRPr="00D22E23">
                      <w:rPr>
                        <w:noProof/>
                        <w:color w:val="auto"/>
                        <w:lang w:val="es-ES_tradnl"/>
                      </w:rPr>
                      <w:t>: 0424-620.23.81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auto"/>
                    <w:lang w:val="es-ES_tradnl"/>
                    <w14:ligatures w14:val="none"/>
                  </w:rPr>
                  <w:id w:val="2079320635"/>
                </w:sdtPr>
                <w:sdtEndPr/>
                <w:sdtContent>
                  <w:p w:rsidR="004C5216" w:rsidRPr="00D22E23" w:rsidRDefault="00EF05CF" w:rsidP="00117CB7">
                    <w:pPr>
                      <w:pStyle w:val="Ttulo2"/>
                      <w:rPr>
                        <w:noProof/>
                        <w:color w:val="auto"/>
                        <w:lang w:val="es-ES_tradnl"/>
                      </w:rPr>
                    </w:pPr>
                    <w:r w:rsidRPr="00D22E23">
                      <w:rPr>
                        <w:noProof/>
                        <w:color w:val="auto"/>
                        <w:lang w:val="es-ES_tradnl"/>
                      </w:rPr>
                      <w:t xml:space="preserve">Dariana raquel contreras berbesi </w:t>
                    </w:r>
                  </w:p>
                  <w:p w:rsidR="004C5216" w:rsidRPr="00D22E23" w:rsidRDefault="00EF05CF" w:rsidP="00117CB7">
                    <w:pPr>
                      <w:pStyle w:val="Textodelcurrculumvtae"/>
                      <w:rPr>
                        <w:noProof/>
                        <w:color w:val="auto"/>
                        <w:lang w:val="es-ES_tradnl"/>
                      </w:rPr>
                    </w:pPr>
                    <w:r w:rsidRPr="00D22E23">
                      <w:rPr>
                        <w:noProof/>
                        <w:color w:val="auto"/>
                        <w:lang w:val="es-ES_tradnl"/>
                      </w:rPr>
                      <w:t xml:space="preserve">Ingeniero Informatico. </w:t>
                    </w:r>
                    <w:r w:rsidR="008F6204" w:rsidRPr="00D22E23">
                      <w:rPr>
                        <w:noProof/>
                        <w:color w:val="auto"/>
                        <w:lang w:val="es-ES_tradnl"/>
                      </w:rPr>
                      <w:t>Analista programador Adscrita al decanato de Investigacion. UNET</w:t>
                    </w:r>
                  </w:p>
                  <w:p w:rsidR="008F6204" w:rsidRPr="00D22E23" w:rsidRDefault="008F6204" w:rsidP="008F6204">
                    <w:pPr>
                      <w:rPr>
                        <w:noProof/>
                        <w:color w:val="auto"/>
                        <w:lang w:val="es-ES_tradnl"/>
                      </w:rPr>
                    </w:pPr>
                    <w:r w:rsidRPr="00D22E23">
                      <w:rPr>
                        <w:noProof/>
                        <w:color w:val="auto"/>
                        <w:lang w:val="es-ES_tradnl"/>
                      </w:rPr>
                      <w:t>Cedula de Identidad: 18880723</w:t>
                    </w:r>
                  </w:p>
                  <w:p w:rsidR="004C5216" w:rsidRPr="008F6204" w:rsidRDefault="008F6204" w:rsidP="008F6204">
                    <w:pPr>
                      <w:rPr>
                        <w:noProof/>
                        <w:lang w:val="es-ES_tradnl"/>
                      </w:rPr>
                    </w:pPr>
                    <w:r w:rsidRPr="00D22E23">
                      <w:rPr>
                        <w:noProof/>
                        <w:color w:val="auto"/>
                        <w:lang w:val="es-ES_tradnl"/>
                      </w:rPr>
                      <w:t>Telefono de Contacto: 0414-7049676</w:t>
                    </w:r>
                  </w:p>
                </w:sdtContent>
              </w:sdt>
            </w:sdtContent>
          </w:sdt>
        </w:tc>
      </w:tr>
      <w:tr w:rsidR="00987368" w:rsidRPr="00DF57B9" w:rsidTr="00D22E23">
        <w:trPr>
          <w:trHeight w:val="1134"/>
        </w:trPr>
        <w:tc>
          <w:tcPr>
            <w:tcW w:w="1726" w:type="dxa"/>
          </w:tcPr>
          <w:p w:rsidR="00987368" w:rsidRPr="009F6725" w:rsidRDefault="00987368" w:rsidP="00987368">
            <w:pPr>
              <w:pStyle w:val="Ttulo1"/>
              <w:rPr>
                <w:noProof/>
                <w:lang w:val="es-ES_tradnl"/>
              </w:rPr>
            </w:pPr>
            <w:r w:rsidRPr="009F6725">
              <w:rPr>
                <w:noProof/>
                <w:lang w:val="es-ES_tradnl"/>
              </w:rPr>
              <w:t>trabajo social</w:t>
            </w:r>
          </w:p>
        </w:tc>
        <w:tc>
          <w:tcPr>
            <w:tcW w:w="370" w:type="dxa"/>
          </w:tcPr>
          <w:p w:rsidR="00987368" w:rsidRPr="009F6725" w:rsidRDefault="00987368" w:rsidP="00987368">
            <w:pPr>
              <w:rPr>
                <w:noProof/>
                <w:color w:val="4A66AC" w:themeColor="accent1"/>
                <w:lang w:val="es-ES_tradnl"/>
              </w:rPr>
            </w:pPr>
          </w:p>
        </w:tc>
        <w:tc>
          <w:tcPr>
            <w:tcW w:w="6781" w:type="dxa"/>
          </w:tcPr>
          <w:p w:rsidR="00987368" w:rsidRPr="00D22E23" w:rsidRDefault="00987368" w:rsidP="00987368">
            <w:pPr>
              <w:pStyle w:val="Textodelcurrculumvtae"/>
              <w:spacing w:line="264" w:lineRule="auto"/>
              <w:ind w:right="360"/>
              <w:rPr>
                <w:noProof/>
                <w:color w:val="auto"/>
                <w:lang w:val="es-ES_tradnl"/>
              </w:rPr>
            </w:pPr>
            <w:r w:rsidRPr="00D22E23">
              <w:rPr>
                <w:noProof/>
                <w:color w:val="auto"/>
                <w:lang w:val="es-ES_tradnl"/>
              </w:rPr>
              <w:t>Participacion</w:t>
            </w:r>
            <w:r w:rsidRPr="00D22E23">
              <w:rPr>
                <w:color w:val="auto"/>
              </w:rPr>
              <w:t xml:space="preserve"> </w:t>
            </w:r>
            <w:r w:rsidRPr="00D22E23">
              <w:rPr>
                <w:noProof/>
                <w:color w:val="auto"/>
                <w:lang w:val="es-ES_tradnl"/>
              </w:rPr>
              <w:t>Ad honorem en la Fundacion ANICAN Asociacion Andina de Ayuda al Niño con Cancer, en cada evento social.</w:t>
            </w:r>
          </w:p>
          <w:p w:rsidR="00987368" w:rsidRPr="00DF57B9" w:rsidRDefault="00987368" w:rsidP="00987368">
            <w:pPr>
              <w:pStyle w:val="Textodelcurrculumvtae"/>
              <w:spacing w:line="264" w:lineRule="auto"/>
              <w:ind w:right="360"/>
              <w:rPr>
                <w:noProof/>
                <w:lang w:val="es-ES_tradnl"/>
              </w:rPr>
            </w:pPr>
            <w:r w:rsidRPr="00D22E23">
              <w:rPr>
                <w:noProof/>
                <w:color w:val="auto"/>
                <w:lang w:val="es-ES_tradnl"/>
              </w:rPr>
              <w:t xml:space="preserve">Fundadora y Participante del Ensamble Vocal Juvenil del Estado Tachira perteneciente a la Fundacion Coral del Tachira hasta el año 2009. </w:t>
            </w:r>
          </w:p>
        </w:tc>
      </w:tr>
      <w:tr w:rsidR="00987368" w:rsidRPr="00DF57B9" w:rsidTr="00D22E23">
        <w:trPr>
          <w:trHeight w:val="1209"/>
        </w:trPr>
        <w:tc>
          <w:tcPr>
            <w:tcW w:w="1726" w:type="dxa"/>
          </w:tcPr>
          <w:p w:rsidR="00987368" w:rsidRPr="009F6725" w:rsidRDefault="00987368" w:rsidP="00C41108">
            <w:pPr>
              <w:pStyle w:val="Ttulo1"/>
              <w:rPr>
                <w:noProof/>
                <w:lang w:val="es-ES_tradnl"/>
              </w:rPr>
            </w:pPr>
            <w:r w:rsidRPr="009F6725">
              <w:rPr>
                <w:noProof/>
                <w:lang w:val="es-ES_tradnl"/>
              </w:rPr>
              <w:t>informacion personal</w:t>
            </w:r>
          </w:p>
        </w:tc>
        <w:tc>
          <w:tcPr>
            <w:tcW w:w="370" w:type="dxa"/>
          </w:tcPr>
          <w:p w:rsidR="00987368" w:rsidRPr="009F6725" w:rsidRDefault="00987368" w:rsidP="00C41108">
            <w:pPr>
              <w:rPr>
                <w:noProof/>
                <w:color w:val="4A66AC" w:themeColor="accent1"/>
                <w:lang w:val="es-ES_tradnl"/>
              </w:rPr>
            </w:pPr>
          </w:p>
        </w:tc>
        <w:tc>
          <w:tcPr>
            <w:tcW w:w="6781" w:type="dxa"/>
          </w:tcPr>
          <w:p w:rsidR="00987368" w:rsidRPr="00D22E23" w:rsidRDefault="00987368" w:rsidP="00C41108">
            <w:pPr>
              <w:pStyle w:val="Textodelcurrculumvtae"/>
              <w:spacing w:line="264" w:lineRule="auto"/>
              <w:ind w:right="360"/>
              <w:rPr>
                <w:noProof/>
                <w:color w:val="auto"/>
                <w:lang w:val="es-ES_tradnl"/>
              </w:rPr>
            </w:pPr>
            <w:r w:rsidRPr="00D22E23">
              <w:rPr>
                <w:noProof/>
                <w:color w:val="auto"/>
                <w:lang w:val="es-ES_tradnl"/>
              </w:rPr>
              <w:t>Edad, 27 años</w:t>
            </w:r>
            <w:r w:rsidR="00DA13A0" w:rsidRPr="00D22E23">
              <w:rPr>
                <w:noProof/>
                <w:color w:val="auto"/>
                <w:lang w:val="es-ES_tradnl"/>
              </w:rPr>
              <w:t>.</w:t>
            </w:r>
          </w:p>
          <w:p w:rsidR="00987368" w:rsidRPr="00D22E23" w:rsidRDefault="00987368" w:rsidP="00C41108">
            <w:pPr>
              <w:pStyle w:val="Textodelcurrculumvtae"/>
              <w:spacing w:line="264" w:lineRule="auto"/>
              <w:ind w:right="360"/>
              <w:rPr>
                <w:noProof/>
                <w:color w:val="auto"/>
                <w:lang w:val="es-ES_tradnl"/>
              </w:rPr>
            </w:pPr>
            <w:r w:rsidRPr="00D22E23">
              <w:rPr>
                <w:noProof/>
                <w:color w:val="auto"/>
                <w:lang w:val="es-ES_tradnl"/>
              </w:rPr>
              <w:t>Fecha de Nacimiento, 13 de julio de 1988</w:t>
            </w:r>
            <w:r w:rsidR="00DA13A0" w:rsidRPr="00D22E23">
              <w:rPr>
                <w:noProof/>
                <w:color w:val="auto"/>
                <w:lang w:val="es-ES_tradnl"/>
              </w:rPr>
              <w:t>.</w:t>
            </w:r>
          </w:p>
          <w:p w:rsidR="00987368" w:rsidRPr="00D22E23" w:rsidRDefault="00DA13A0" w:rsidP="00C41108">
            <w:pPr>
              <w:pStyle w:val="Textodelcurrculumvtae"/>
              <w:spacing w:line="264" w:lineRule="auto"/>
              <w:ind w:right="360"/>
              <w:rPr>
                <w:noProof/>
                <w:color w:val="auto"/>
                <w:lang w:val="es-ES_tradnl"/>
              </w:rPr>
            </w:pPr>
            <w:r w:rsidRPr="00D22E23">
              <w:rPr>
                <w:noProof/>
                <w:color w:val="auto"/>
                <w:lang w:val="es-ES_tradnl"/>
              </w:rPr>
              <w:t>Nacionalidad, Colombo Venezolana.</w:t>
            </w:r>
          </w:p>
          <w:p w:rsidR="00DA13A0" w:rsidRDefault="00DA13A0" w:rsidP="00C41108">
            <w:pPr>
              <w:pStyle w:val="Textodelcurrculumvtae"/>
              <w:spacing w:line="264" w:lineRule="auto"/>
              <w:ind w:right="360"/>
              <w:rPr>
                <w:noProof/>
                <w:color w:val="auto"/>
                <w:lang w:val="es-ES_tradnl"/>
              </w:rPr>
            </w:pPr>
            <w:r w:rsidRPr="00D22E23">
              <w:rPr>
                <w:noProof/>
                <w:color w:val="auto"/>
                <w:lang w:val="es-ES_tradnl"/>
              </w:rPr>
              <w:t>Pasaporte, vigente.</w:t>
            </w:r>
          </w:p>
          <w:p w:rsidR="00E162C4" w:rsidRDefault="00E162C4" w:rsidP="00C41108">
            <w:pPr>
              <w:pStyle w:val="Textodelcurrculumvtae"/>
              <w:spacing w:line="264" w:lineRule="auto"/>
              <w:ind w:right="360"/>
              <w:rPr>
                <w:noProof/>
                <w:color w:val="auto"/>
                <w:lang w:val="es-ES_tradnl"/>
              </w:rPr>
            </w:pPr>
            <w:r>
              <w:rPr>
                <w:noProof/>
                <w:color w:val="auto"/>
                <w:lang w:val="es-ES_tradnl"/>
              </w:rPr>
              <w:t>Redes sociales:</w:t>
            </w:r>
          </w:p>
          <w:p w:rsidR="00E162C4" w:rsidRDefault="00E162C4" w:rsidP="00E162C4">
            <w:pPr>
              <w:pStyle w:val="Textodelcurrculumvtae"/>
              <w:numPr>
                <w:ilvl w:val="0"/>
                <w:numId w:val="1"/>
              </w:numPr>
              <w:spacing w:line="264" w:lineRule="auto"/>
              <w:ind w:right="360"/>
              <w:rPr>
                <w:noProof/>
                <w:color w:val="auto"/>
                <w:lang w:val="es-ES_tradnl"/>
              </w:rPr>
            </w:pPr>
            <w:r>
              <w:rPr>
                <w:noProof/>
                <w:color w:val="auto"/>
                <w:lang w:val="es-ES_tradnl"/>
              </w:rPr>
              <w:t>Instagram laboral 1: @littleponkis_sc</w:t>
            </w:r>
          </w:p>
          <w:p w:rsidR="00E162C4" w:rsidRDefault="00E162C4" w:rsidP="00E162C4">
            <w:pPr>
              <w:pStyle w:val="Textodelcurrculumvtae"/>
              <w:numPr>
                <w:ilvl w:val="0"/>
                <w:numId w:val="1"/>
              </w:numPr>
              <w:spacing w:line="264" w:lineRule="auto"/>
              <w:ind w:right="360"/>
              <w:rPr>
                <w:noProof/>
                <w:color w:val="auto"/>
                <w:lang w:val="es-ES_tradnl"/>
              </w:rPr>
            </w:pPr>
            <w:r>
              <w:rPr>
                <w:noProof/>
                <w:color w:val="auto"/>
                <w:lang w:val="es-ES_tradnl"/>
              </w:rPr>
              <w:t>Instagram laboral 2: @CAS_fotografia</w:t>
            </w:r>
          </w:p>
          <w:p w:rsidR="00E162C4" w:rsidRDefault="00E162C4" w:rsidP="00C41108">
            <w:pPr>
              <w:pStyle w:val="Textodelcurrculumvtae"/>
              <w:spacing w:line="264" w:lineRule="auto"/>
              <w:ind w:right="360"/>
              <w:rPr>
                <w:noProof/>
                <w:color w:val="auto"/>
                <w:lang w:val="es-ES_tradnl"/>
              </w:rPr>
            </w:pPr>
          </w:p>
          <w:p w:rsidR="00E162C4" w:rsidRPr="00DF57B9" w:rsidRDefault="00C26111" w:rsidP="00C41108">
            <w:pPr>
              <w:pStyle w:val="Textodelcurrculumvtae"/>
              <w:spacing w:line="264" w:lineRule="auto"/>
              <w:ind w:right="360"/>
              <w:rPr>
                <w:noProof/>
                <w:lang w:val="es-ES_tradnl"/>
              </w:rPr>
            </w:pPr>
            <w:r w:rsidRPr="00C26111">
              <w:rPr>
                <w:noProof/>
                <w:color w:val="auto"/>
                <w:lang w:val="es-ES_tradnl"/>
              </w:rPr>
              <w:t xml:space="preserve">Disponibilidad para viajar. </w:t>
            </w:r>
          </w:p>
        </w:tc>
      </w:tr>
      <w:tr w:rsidR="00E162C4" w:rsidRPr="00DF57B9" w:rsidTr="00D22E23">
        <w:trPr>
          <w:trHeight w:val="1209"/>
        </w:trPr>
        <w:tc>
          <w:tcPr>
            <w:tcW w:w="1726" w:type="dxa"/>
          </w:tcPr>
          <w:p w:rsidR="00E162C4" w:rsidRPr="009F6725" w:rsidRDefault="00E162C4" w:rsidP="00C41108">
            <w:pPr>
              <w:pStyle w:val="Ttulo1"/>
              <w:rPr>
                <w:noProof/>
                <w:lang w:val="es-ES_tradnl"/>
              </w:rPr>
            </w:pPr>
          </w:p>
        </w:tc>
        <w:tc>
          <w:tcPr>
            <w:tcW w:w="370" w:type="dxa"/>
          </w:tcPr>
          <w:p w:rsidR="00E162C4" w:rsidRPr="009F6725" w:rsidRDefault="00E162C4" w:rsidP="00C41108">
            <w:pPr>
              <w:rPr>
                <w:noProof/>
                <w:color w:val="4A66AC" w:themeColor="accent1"/>
                <w:lang w:val="es-ES_tradnl"/>
              </w:rPr>
            </w:pPr>
          </w:p>
        </w:tc>
        <w:tc>
          <w:tcPr>
            <w:tcW w:w="6781" w:type="dxa"/>
          </w:tcPr>
          <w:p w:rsidR="00E162C4" w:rsidRPr="00D22E23" w:rsidRDefault="00E162C4" w:rsidP="00C41108">
            <w:pPr>
              <w:pStyle w:val="Textodelcurrculumvtae"/>
              <w:spacing w:line="264" w:lineRule="auto"/>
              <w:ind w:right="360"/>
              <w:rPr>
                <w:noProof/>
                <w:color w:val="auto"/>
                <w:lang w:val="es-ES_tradnl"/>
              </w:rPr>
            </w:pPr>
          </w:p>
        </w:tc>
      </w:tr>
    </w:tbl>
    <w:p w:rsidR="004C5216" w:rsidRPr="00DF57B9" w:rsidRDefault="004C5216" w:rsidP="004C5216">
      <w:pPr>
        <w:rPr>
          <w:noProof/>
          <w:lang w:val="es-ES_tradnl"/>
        </w:rPr>
      </w:pPr>
    </w:p>
    <w:p w:rsidR="00E953FA" w:rsidRPr="00D22E23" w:rsidRDefault="00000B71">
      <w:pPr>
        <w:rPr>
          <w:b/>
          <w:noProof/>
          <w:color w:val="auto"/>
          <w:lang w:val="es-ES_tradnl"/>
        </w:rPr>
      </w:pPr>
      <w:r w:rsidRPr="00D22E23">
        <w:rPr>
          <w:b/>
          <w:noProof/>
          <w:color w:val="auto"/>
          <w:lang w:val="es-ES_tradnl"/>
        </w:rPr>
        <w:t>LOS ORIGINALES QUE VALEN LO ANTES EXPUESTO, SERÁN PRESENTADOS  A UD. (S) TAN PRONTO LO SOLICITEN.</w:t>
      </w:r>
    </w:p>
    <w:sectPr w:rsidR="00E953FA" w:rsidRPr="00D22E23" w:rsidSect="00D22E23">
      <w:footerReference w:type="default" r:id="rId12"/>
      <w:footerReference w:type="first" r:id="rId13"/>
      <w:pgSz w:w="12240" w:h="15840" w:code="1"/>
      <w:pgMar w:top="1418" w:right="1701" w:bottom="1418" w:left="1701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802" w:rsidRDefault="00234802">
      <w:pPr>
        <w:spacing w:before="0" w:after="0" w:line="240" w:lineRule="auto"/>
      </w:pPr>
      <w:r>
        <w:separator/>
      </w:r>
    </w:p>
  </w:endnote>
  <w:endnote w:type="continuationSeparator" w:id="0">
    <w:p w:rsidR="00234802" w:rsidRDefault="002348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3FA" w:rsidRPr="000F33A6" w:rsidRDefault="00671A6A" w:rsidP="009F6725">
    <w:pPr>
      <w:pStyle w:val="Piedepgina"/>
      <w:ind w:left="0"/>
    </w:pPr>
    <w:r w:rsidRPr="000F33A6">
      <w:fldChar w:fldCharType="begin"/>
    </w:r>
    <w:r w:rsidRPr="000F33A6">
      <w:instrText>PAGE</w:instrText>
    </w:r>
    <w:r w:rsidRPr="000F33A6">
      <w:fldChar w:fldCharType="separate"/>
    </w:r>
    <w:r w:rsidR="00571854">
      <w:rPr>
        <w:noProof/>
      </w:rPr>
      <w:t>2</w:t>
    </w:r>
    <w:r w:rsidRPr="000F33A6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1425700"/>
      <w:docPartObj>
        <w:docPartGallery w:val="Page Numbers (Bottom of Page)"/>
        <w:docPartUnique/>
      </w:docPartObj>
    </w:sdtPr>
    <w:sdtEndPr/>
    <w:sdtContent>
      <w:p w:rsidR="009F6725" w:rsidRDefault="009F6725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1854">
          <w:rPr>
            <w:noProof/>
          </w:rPr>
          <w:t>1</w:t>
        </w:r>
        <w:r>
          <w:fldChar w:fldCharType="end"/>
        </w:r>
      </w:p>
    </w:sdtContent>
  </w:sdt>
  <w:p w:rsidR="009F6725" w:rsidRDefault="009F6725">
    <w:pPr>
      <w:pStyle w:val="Piedepgina"/>
    </w:pPr>
  </w:p>
  <w:p w:rsidR="009F6725" w:rsidRDefault="009F672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802" w:rsidRDefault="00234802">
      <w:pPr>
        <w:spacing w:before="0" w:after="0" w:line="240" w:lineRule="auto"/>
      </w:pPr>
      <w:r>
        <w:separator/>
      </w:r>
    </w:p>
  </w:footnote>
  <w:footnote w:type="continuationSeparator" w:id="0">
    <w:p w:rsidR="00234802" w:rsidRDefault="0023480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B3084"/>
    <w:multiLevelType w:val="hybridMultilevel"/>
    <w:tmpl w:val="06C4D7C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A18"/>
    <w:rsid w:val="00000B71"/>
    <w:rsid w:val="00021ABE"/>
    <w:rsid w:val="00047D69"/>
    <w:rsid w:val="00065BA0"/>
    <w:rsid w:val="000F33A6"/>
    <w:rsid w:val="001204BD"/>
    <w:rsid w:val="001B6A86"/>
    <w:rsid w:val="002039EC"/>
    <w:rsid w:val="00234802"/>
    <w:rsid w:val="002F5334"/>
    <w:rsid w:val="003479D7"/>
    <w:rsid w:val="0035607F"/>
    <w:rsid w:val="0035681A"/>
    <w:rsid w:val="003A117C"/>
    <w:rsid w:val="003C6821"/>
    <w:rsid w:val="004B617A"/>
    <w:rsid w:val="004C5216"/>
    <w:rsid w:val="00517433"/>
    <w:rsid w:val="00552242"/>
    <w:rsid w:val="00552CF8"/>
    <w:rsid w:val="00571854"/>
    <w:rsid w:val="005C02C4"/>
    <w:rsid w:val="00604723"/>
    <w:rsid w:val="00671A6A"/>
    <w:rsid w:val="00723F5A"/>
    <w:rsid w:val="0075194B"/>
    <w:rsid w:val="007A63C1"/>
    <w:rsid w:val="007F4112"/>
    <w:rsid w:val="008F6204"/>
    <w:rsid w:val="00950FE0"/>
    <w:rsid w:val="00987368"/>
    <w:rsid w:val="009C7C5D"/>
    <w:rsid w:val="009F6725"/>
    <w:rsid w:val="00A11106"/>
    <w:rsid w:val="00A34535"/>
    <w:rsid w:val="00A64519"/>
    <w:rsid w:val="00AA095A"/>
    <w:rsid w:val="00AA5B14"/>
    <w:rsid w:val="00AC03C7"/>
    <w:rsid w:val="00B04B5B"/>
    <w:rsid w:val="00B21239"/>
    <w:rsid w:val="00B3255F"/>
    <w:rsid w:val="00BF4FB8"/>
    <w:rsid w:val="00C00925"/>
    <w:rsid w:val="00C26111"/>
    <w:rsid w:val="00CB5F70"/>
    <w:rsid w:val="00CC33C3"/>
    <w:rsid w:val="00CE3DB6"/>
    <w:rsid w:val="00D22E23"/>
    <w:rsid w:val="00D70387"/>
    <w:rsid w:val="00DA13A0"/>
    <w:rsid w:val="00DC2A18"/>
    <w:rsid w:val="00DF57B9"/>
    <w:rsid w:val="00E162C4"/>
    <w:rsid w:val="00E36737"/>
    <w:rsid w:val="00E85F71"/>
    <w:rsid w:val="00E869AB"/>
    <w:rsid w:val="00E949AA"/>
    <w:rsid w:val="00E953FA"/>
    <w:rsid w:val="00EC765C"/>
    <w:rsid w:val="00EF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  <w15:docId w15:val="{30969804-F766-4740-B3F4-116BB0D3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BA0"/>
    <w:rPr>
      <w:kern w:val="20"/>
    </w:rPr>
  </w:style>
  <w:style w:type="paragraph" w:styleId="Ttulo1">
    <w:name w:val="heading 1"/>
    <w:basedOn w:val="Normal"/>
    <w:next w:val="Normal"/>
    <w:link w:val="Ttulo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A66AC" w:themeColor="accent1"/>
      <w:sz w:val="21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"/>
    <w:rPr>
      <w:kern w:val="20"/>
    </w:rPr>
  </w:style>
  <w:style w:type="paragraph" w:styleId="Piedepgina">
    <w:name w:val="footer"/>
    <w:basedOn w:val="Normal"/>
    <w:link w:val="PiedepginaCar"/>
    <w:uiPriority w:val="99"/>
    <w:unhideWhenUsed/>
    <w:pPr>
      <w:pBdr>
        <w:top w:val="single" w:sz="4" w:space="6" w:color="90A1CF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0"/>
    </w:rPr>
  </w:style>
  <w:style w:type="paragraph" w:customStyle="1" w:styleId="Textodelcurrculumvtae">
    <w:name w:val="Texto del currículum vítae"/>
    <w:basedOn w:val="Normal"/>
    <w:qFormat/>
    <w:pPr>
      <w:spacing w:after="40"/>
      <w:ind w:right="144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aps/>
      <w:color w:val="4A66AC" w:themeColor="accent1"/>
      <w:kern w:val="20"/>
      <w:sz w:val="21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A66AC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A66AC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43255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43255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Informeanual">
    <w:name w:val="Informe anual"/>
    <w:basedOn w:val="Tablanormal"/>
    <w:uiPriority w:val="99"/>
    <w:tblPr>
      <w:tblInd w:w="0" w:type="dxa"/>
      <w:tblBorders>
        <w:insideH w:val="single" w:sz="4" w:space="0" w:color="4A66AC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adecartas">
    <w:name w:val="Tabla de cartas"/>
    <w:basedOn w:val="Tabla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A66AC" w:themeColor="accent1"/>
        <w:sz w:val="22"/>
      </w:rPr>
    </w:tblStylePr>
    <w:tblStylePr w:type="firstCol">
      <w:rPr>
        <w:b/>
      </w:rPr>
    </w:tblStylePr>
  </w:style>
  <w:style w:type="paragraph" w:styleId="Fecha">
    <w:name w:val="Date"/>
    <w:basedOn w:val="Normal"/>
    <w:next w:val="Normal"/>
    <w:link w:val="Fecha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4A66AC" w:themeColor="accent1"/>
    </w:rPr>
  </w:style>
  <w:style w:type="character" w:customStyle="1" w:styleId="FechaCar">
    <w:name w:val="Fecha Car"/>
    <w:basedOn w:val="Fuentedeprrafopredeter"/>
    <w:link w:val="Fecha"/>
    <w:uiPriority w:val="8"/>
    <w:rPr>
      <w:rFonts w:asciiTheme="majorHAnsi" w:eastAsiaTheme="majorEastAsia" w:hAnsiTheme="majorHAnsi" w:cstheme="majorBidi"/>
      <w:caps/>
      <w:color w:val="4A66AC" w:themeColor="accent1"/>
      <w:kern w:val="20"/>
    </w:rPr>
  </w:style>
  <w:style w:type="paragraph" w:customStyle="1" w:styleId="Destinatario">
    <w:name w:val="Destinatario"/>
    <w:basedOn w:val="Normal"/>
    <w:uiPriority w:val="8"/>
    <w:unhideWhenUsed/>
    <w:qFormat/>
    <w:pPr>
      <w:spacing w:after="40"/>
    </w:pPr>
    <w:rPr>
      <w:b/>
      <w:bCs/>
    </w:rPr>
  </w:style>
  <w:style w:type="paragraph" w:styleId="Saludo">
    <w:name w:val="Salutation"/>
    <w:basedOn w:val="Normal"/>
    <w:next w:val="Normal"/>
    <w:link w:val="SaludoCar"/>
    <w:uiPriority w:val="8"/>
    <w:unhideWhenUsed/>
    <w:qFormat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8"/>
    <w:rPr>
      <w:kern w:val="20"/>
    </w:rPr>
  </w:style>
  <w:style w:type="paragraph" w:styleId="Cierre">
    <w:name w:val="Closing"/>
    <w:basedOn w:val="Normal"/>
    <w:link w:val="CierreCar"/>
    <w:uiPriority w:val="8"/>
    <w:unhideWhenUsed/>
    <w:qFormat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8"/>
    <w:rPr>
      <w:kern w:val="20"/>
    </w:rPr>
  </w:style>
  <w:style w:type="paragraph" w:styleId="Firma">
    <w:name w:val="Signature"/>
    <w:basedOn w:val="Normal"/>
    <w:link w:val="FirmaCar"/>
    <w:uiPriority w:val="8"/>
    <w:unhideWhenUsed/>
    <w:qFormat/>
    <w:pPr>
      <w:spacing w:after="480"/>
    </w:pPr>
    <w:rPr>
      <w:b/>
      <w:bCs/>
    </w:rPr>
  </w:style>
  <w:style w:type="character" w:customStyle="1" w:styleId="FirmaCar">
    <w:name w:val="Firma Car"/>
    <w:basedOn w:val="Fuentedeprrafopredeter"/>
    <w:link w:val="Firma"/>
    <w:uiPriority w:val="8"/>
    <w:rPr>
      <w:b/>
      <w:bCs/>
      <w:kern w:val="20"/>
    </w:rPr>
  </w:style>
  <w:style w:type="character" w:styleId="nfasis">
    <w:name w:val="Emphasis"/>
    <w:basedOn w:val="Fuentedeprrafopredeter"/>
    <w:uiPriority w:val="2"/>
    <w:unhideWhenUsed/>
    <w:qFormat/>
    <w:rPr>
      <w:color w:val="4A66AC" w:themeColor="accent1"/>
    </w:rPr>
  </w:style>
  <w:style w:type="paragraph" w:customStyle="1" w:styleId="Informacindecontacto">
    <w:name w:val="Información de contac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bre">
    <w:name w:val="Nombre"/>
    <w:basedOn w:val="Normal"/>
    <w:next w:val="Normal"/>
    <w:uiPriority w:val="1"/>
    <w:qFormat/>
    <w:pPr>
      <w:pBdr>
        <w:top w:val="single" w:sz="4" w:space="4" w:color="4A66AC" w:themeColor="accent1"/>
        <w:left w:val="single" w:sz="4" w:space="6" w:color="4A66AC" w:themeColor="accent1"/>
        <w:bottom w:val="single" w:sz="4" w:space="4" w:color="4A66AC" w:themeColor="accent1"/>
        <w:right w:val="single" w:sz="4" w:space="6" w:color="4A66AC" w:themeColor="accent1"/>
      </w:pBdr>
      <w:shd w:val="clear" w:color="auto" w:fill="4A66AC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0B7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0B71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menSan\AppData\Roaming\Microsoft\Plantillas\Curr&#237;culum%20atempor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83128BB38949348C24B536D1745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592B9-CAA3-4F2D-B038-2FA79FB213B4}"/>
      </w:docPartPr>
      <w:docPartBody>
        <w:p w:rsidR="004C539C" w:rsidRDefault="00233AF2">
          <w:pPr>
            <w:pStyle w:val="4583128BB38949348C24B536D17450AA"/>
          </w:pPr>
          <w:r w:rsidRPr="000F33A6">
            <w:t>[Dirección postal]</w:t>
          </w:r>
        </w:p>
      </w:docPartBody>
    </w:docPart>
    <w:docPart>
      <w:docPartPr>
        <w:name w:val="BB0E64D088544ACD9167C617271AD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02EC0-030E-4C86-9127-A17FF8E33B41}"/>
      </w:docPartPr>
      <w:docPartBody>
        <w:p w:rsidR="004C539C" w:rsidRDefault="00233AF2">
          <w:pPr>
            <w:pStyle w:val="BB0E64D088544ACD9167C617271ADEF8"/>
          </w:pPr>
          <w:r w:rsidRPr="000F33A6">
            <w:t>[Teléfono]</w:t>
          </w:r>
        </w:p>
      </w:docPartBody>
    </w:docPart>
    <w:docPart>
      <w:docPartPr>
        <w:name w:val="1918555F3C454EA492529525E4FD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81CC8-15BA-40BF-85F2-387065471A29}"/>
      </w:docPartPr>
      <w:docPartBody>
        <w:p w:rsidR="004C539C" w:rsidRDefault="00233AF2">
          <w:pPr>
            <w:pStyle w:val="1918555F3C454EA492529525E4FDB6B2"/>
          </w:pPr>
          <w:r w:rsidRPr="000F33A6">
            <w:rPr>
              <w:rStyle w:val="nfasis"/>
            </w:rPr>
            <w:t>[Correo electrónico]</w:t>
          </w:r>
        </w:p>
      </w:docPartBody>
    </w:docPart>
    <w:docPart>
      <w:docPartPr>
        <w:name w:val="44B54A10E4B14C12B6E4B59F93997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F22AA-D93C-4174-8C91-7A953A2F67D7}"/>
      </w:docPartPr>
      <w:docPartBody>
        <w:p w:rsidR="004C539C" w:rsidRDefault="00233AF2">
          <w:pPr>
            <w:pStyle w:val="44B54A10E4B14C12B6E4B59F93997A38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EB1BD877C224A379A8C3BC377F67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8F0F-1EC1-42AC-9B4E-B7C4A940494F}"/>
      </w:docPartPr>
      <w:docPartBody>
        <w:p w:rsidR="004C539C" w:rsidRDefault="00233AF2">
          <w:pPr>
            <w:pStyle w:val="3EB1BD877C224A379A8C3BC377F67009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E74BB3B110445A39EFFA3C692DDC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1A23D-982E-4C0B-816B-0251646719E2}"/>
      </w:docPartPr>
      <w:docPartBody>
        <w:p w:rsidR="001C34D8" w:rsidRDefault="00E367A3" w:rsidP="00E367A3">
          <w:pPr>
            <w:pStyle w:val="5E74BB3B110445A39EFFA3C692DDC8CE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EA"/>
    <w:rsid w:val="000859F8"/>
    <w:rsid w:val="000D57D0"/>
    <w:rsid w:val="001C34D8"/>
    <w:rsid w:val="00233AF2"/>
    <w:rsid w:val="003170EA"/>
    <w:rsid w:val="004C539C"/>
    <w:rsid w:val="00C13807"/>
    <w:rsid w:val="00C31626"/>
    <w:rsid w:val="00E367A3"/>
    <w:rsid w:val="00EE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583128BB38949348C24B536D17450AA">
    <w:name w:val="4583128BB38949348C24B536D17450AA"/>
  </w:style>
  <w:style w:type="paragraph" w:customStyle="1" w:styleId="6AA2E5AF06284717A5F12B9399865B8F">
    <w:name w:val="6AA2E5AF06284717A5F12B9399865B8F"/>
  </w:style>
  <w:style w:type="paragraph" w:customStyle="1" w:styleId="BB0E64D088544ACD9167C617271ADEF8">
    <w:name w:val="BB0E64D088544ACD9167C617271ADEF8"/>
  </w:style>
  <w:style w:type="paragraph" w:customStyle="1" w:styleId="4641628BCB104DB5962772E245360ADB">
    <w:name w:val="4641628BCB104DB5962772E245360ADB"/>
  </w:style>
  <w:style w:type="character" w:styleId="nfasis">
    <w:name w:val="Emphasis"/>
    <w:basedOn w:val="Fuentedeprrafopredeter"/>
    <w:uiPriority w:val="2"/>
    <w:unhideWhenUsed/>
    <w:qFormat/>
    <w:rPr>
      <w:color w:val="5B9BD5" w:themeColor="accent1"/>
    </w:rPr>
  </w:style>
  <w:style w:type="paragraph" w:customStyle="1" w:styleId="1918555F3C454EA492529525E4FDB6B2">
    <w:name w:val="1918555F3C454EA492529525E4FDB6B2"/>
  </w:style>
  <w:style w:type="paragraph" w:customStyle="1" w:styleId="0C83DA9C4A74490AB78AED355BC5C4A5">
    <w:name w:val="0C83DA9C4A74490AB78AED355BC5C4A5"/>
  </w:style>
  <w:style w:type="paragraph" w:customStyle="1" w:styleId="A070E27574A7497CA058409F9CEF4CC5">
    <w:name w:val="A070E27574A7497CA058409F9CEF4CC5"/>
  </w:style>
  <w:style w:type="paragraph" w:customStyle="1" w:styleId="Textodelcurrculumvtae">
    <w:name w:val="Texto del currículum vítae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:lang w:val="es-ES" w:eastAsia="en-US"/>
    </w:rPr>
  </w:style>
  <w:style w:type="paragraph" w:customStyle="1" w:styleId="F8CE978737EE4C0C94BBB0E460360E7E">
    <w:name w:val="F8CE978737EE4C0C94BBB0E460360E7E"/>
  </w:style>
  <w:style w:type="character" w:styleId="Textodelmarcadordeposicin">
    <w:name w:val="Placeholder Text"/>
    <w:basedOn w:val="Fuentedeprrafopredeter"/>
    <w:uiPriority w:val="99"/>
    <w:semiHidden/>
    <w:rsid w:val="00E367A3"/>
    <w:rPr>
      <w:color w:val="808080"/>
    </w:rPr>
  </w:style>
  <w:style w:type="paragraph" w:customStyle="1" w:styleId="44B54A10E4B14C12B6E4B59F93997A38">
    <w:name w:val="44B54A10E4B14C12B6E4B59F93997A38"/>
  </w:style>
  <w:style w:type="paragraph" w:customStyle="1" w:styleId="707F9A8EED6F472A87E2364088C1EF0C">
    <w:name w:val="707F9A8EED6F472A87E2364088C1EF0C"/>
  </w:style>
  <w:style w:type="paragraph" w:customStyle="1" w:styleId="0EC6773FBAEE4199A6171AA30068979B">
    <w:name w:val="0EC6773FBAEE4199A6171AA30068979B"/>
  </w:style>
  <w:style w:type="paragraph" w:customStyle="1" w:styleId="20016CC2588646EB93AD13C4EE060FD5">
    <w:name w:val="20016CC2588646EB93AD13C4EE060FD5"/>
  </w:style>
  <w:style w:type="paragraph" w:customStyle="1" w:styleId="3EB1BD877C224A379A8C3BC377F67009">
    <w:name w:val="3EB1BD877C224A379A8C3BC377F67009"/>
  </w:style>
  <w:style w:type="paragraph" w:customStyle="1" w:styleId="17741A9ACA9541D9800285AF3D22EC98">
    <w:name w:val="17741A9ACA9541D9800285AF3D22EC98"/>
  </w:style>
  <w:style w:type="paragraph" w:customStyle="1" w:styleId="70E11077E79D4E3690CF311B4BA04BEE">
    <w:name w:val="70E11077E79D4E3690CF311B4BA04BEE"/>
  </w:style>
  <w:style w:type="paragraph" w:customStyle="1" w:styleId="F024466231FC42248B82C2DE7CE01316">
    <w:name w:val="F024466231FC42248B82C2DE7CE01316"/>
  </w:style>
  <w:style w:type="paragraph" w:customStyle="1" w:styleId="CC7C4644498747C2A8CFE05F249962B7">
    <w:name w:val="CC7C4644498747C2A8CFE05F249962B7"/>
  </w:style>
  <w:style w:type="paragraph" w:customStyle="1" w:styleId="309E92C31B0F4C1AA7F8A16C8D2D4BFA">
    <w:name w:val="309E92C31B0F4C1AA7F8A16C8D2D4BFA"/>
  </w:style>
  <w:style w:type="paragraph" w:customStyle="1" w:styleId="7469019EBEDF49FBB6B61D7AC6F663BC">
    <w:name w:val="7469019EBEDF49FBB6B61D7AC6F663BC"/>
  </w:style>
  <w:style w:type="paragraph" w:customStyle="1" w:styleId="2D1D64D014EE492684DBEF935BCE3DD1">
    <w:name w:val="2D1D64D014EE492684DBEF935BCE3DD1"/>
  </w:style>
  <w:style w:type="paragraph" w:customStyle="1" w:styleId="EA8A578D86A94F118BD2B778238F4758">
    <w:name w:val="EA8A578D86A94F118BD2B778238F4758"/>
  </w:style>
  <w:style w:type="paragraph" w:customStyle="1" w:styleId="538BDC5D9E194B8692ECE80E33A7CB08">
    <w:name w:val="538BDC5D9E194B8692ECE80E33A7CB08"/>
    <w:rsid w:val="003170EA"/>
  </w:style>
  <w:style w:type="paragraph" w:customStyle="1" w:styleId="571F95C9B65346DC81D64023515841E2">
    <w:name w:val="571F95C9B65346DC81D64023515841E2"/>
    <w:rsid w:val="003170EA"/>
  </w:style>
  <w:style w:type="paragraph" w:customStyle="1" w:styleId="4028C88418AD4C52AFA380BCE2CEB6F8">
    <w:name w:val="4028C88418AD4C52AFA380BCE2CEB6F8"/>
    <w:rsid w:val="003170EA"/>
  </w:style>
  <w:style w:type="paragraph" w:customStyle="1" w:styleId="7124D73AD87E43288C238F40EFDDFD90">
    <w:name w:val="7124D73AD87E43288C238F40EFDDFD90"/>
    <w:rsid w:val="003170EA"/>
  </w:style>
  <w:style w:type="paragraph" w:customStyle="1" w:styleId="E857C6206335494683D43104D1CD7910">
    <w:name w:val="E857C6206335494683D43104D1CD7910"/>
    <w:rsid w:val="003170EA"/>
  </w:style>
  <w:style w:type="paragraph" w:customStyle="1" w:styleId="48A0C79B29714783988C5BC94C2172B8">
    <w:name w:val="48A0C79B29714783988C5BC94C2172B8"/>
    <w:rsid w:val="003170EA"/>
  </w:style>
  <w:style w:type="paragraph" w:customStyle="1" w:styleId="03180209C9CD4B2AB6B50AC47C6DEC89">
    <w:name w:val="03180209C9CD4B2AB6B50AC47C6DEC89"/>
    <w:rsid w:val="003170EA"/>
  </w:style>
  <w:style w:type="paragraph" w:customStyle="1" w:styleId="25B2D3204B05496F9A61A79434882193">
    <w:name w:val="25B2D3204B05496F9A61A79434882193"/>
    <w:rsid w:val="003170EA"/>
  </w:style>
  <w:style w:type="paragraph" w:customStyle="1" w:styleId="87ED1D0A9FF149F5872877E78A74DF7D">
    <w:name w:val="87ED1D0A9FF149F5872877E78A74DF7D"/>
    <w:rsid w:val="003170EA"/>
  </w:style>
  <w:style w:type="paragraph" w:customStyle="1" w:styleId="68F06664A65B4F409FA3539F99E779B6">
    <w:name w:val="68F06664A65B4F409FA3539F99E779B6"/>
    <w:rsid w:val="003170EA"/>
  </w:style>
  <w:style w:type="paragraph" w:customStyle="1" w:styleId="B129CF1E84234ED089DA9DFBFFBBD94F">
    <w:name w:val="B129CF1E84234ED089DA9DFBFFBBD94F"/>
    <w:rsid w:val="003170EA"/>
  </w:style>
  <w:style w:type="paragraph" w:customStyle="1" w:styleId="44F1625956AE4B2D9A0E9439D9E7618A">
    <w:name w:val="44F1625956AE4B2D9A0E9439D9E7618A"/>
    <w:rsid w:val="003170EA"/>
  </w:style>
  <w:style w:type="paragraph" w:customStyle="1" w:styleId="BCE925D348224C19A64E3C23B0CA4B70">
    <w:name w:val="BCE925D348224C19A64E3C23B0CA4B70"/>
    <w:rsid w:val="003170EA"/>
  </w:style>
  <w:style w:type="paragraph" w:customStyle="1" w:styleId="9A25F21C3CBB43FCA3AD5957AB6D5C9E">
    <w:name w:val="9A25F21C3CBB43FCA3AD5957AB6D5C9E"/>
    <w:rsid w:val="003170EA"/>
  </w:style>
  <w:style w:type="paragraph" w:customStyle="1" w:styleId="526DFB6627894D95AE0E3912C5C05845">
    <w:name w:val="526DFB6627894D95AE0E3912C5C05845"/>
    <w:rsid w:val="003170EA"/>
  </w:style>
  <w:style w:type="paragraph" w:customStyle="1" w:styleId="F2609775B8D647709562F614145E4861">
    <w:name w:val="F2609775B8D647709562F614145E4861"/>
    <w:rsid w:val="003170EA"/>
  </w:style>
  <w:style w:type="paragraph" w:customStyle="1" w:styleId="5F7794496B4B4B7BA3860FAE23E161F1">
    <w:name w:val="5F7794496B4B4B7BA3860FAE23E161F1"/>
    <w:rsid w:val="003170EA"/>
  </w:style>
  <w:style w:type="paragraph" w:customStyle="1" w:styleId="63531A5CCDDA4C06BC7159D1E0F23900">
    <w:name w:val="63531A5CCDDA4C06BC7159D1E0F23900"/>
    <w:rsid w:val="003170EA"/>
  </w:style>
  <w:style w:type="paragraph" w:customStyle="1" w:styleId="6CE6C434412F4DDAB650D7560782C7EE">
    <w:name w:val="6CE6C434412F4DDAB650D7560782C7EE"/>
    <w:rsid w:val="003170EA"/>
  </w:style>
  <w:style w:type="paragraph" w:customStyle="1" w:styleId="985FA07F6C2C43C59EE7C6304B807218">
    <w:name w:val="985FA07F6C2C43C59EE7C6304B807218"/>
    <w:rsid w:val="003170EA"/>
  </w:style>
  <w:style w:type="paragraph" w:customStyle="1" w:styleId="A4337CA23F4E472BAC578B2514F78038">
    <w:name w:val="A4337CA23F4E472BAC578B2514F78038"/>
    <w:rsid w:val="003170EA"/>
  </w:style>
  <w:style w:type="paragraph" w:customStyle="1" w:styleId="DFF1F5F24DD14FADA23C1D7BB80E999A">
    <w:name w:val="DFF1F5F24DD14FADA23C1D7BB80E999A"/>
    <w:rsid w:val="003170EA"/>
  </w:style>
  <w:style w:type="paragraph" w:customStyle="1" w:styleId="523E7718CBF245D991C49C695DC673FB">
    <w:name w:val="523E7718CBF245D991C49C695DC673FB"/>
    <w:rsid w:val="003170EA"/>
  </w:style>
  <w:style w:type="paragraph" w:customStyle="1" w:styleId="92CE71ADA617454BA5DA9F3BE0FCF4A2">
    <w:name w:val="92CE71ADA617454BA5DA9F3BE0FCF4A2"/>
    <w:rsid w:val="003170EA"/>
  </w:style>
  <w:style w:type="paragraph" w:customStyle="1" w:styleId="5EE6DB70D3DD485BAA45ADEAED063522">
    <w:name w:val="5EE6DB70D3DD485BAA45ADEAED063522"/>
    <w:rsid w:val="003170EA"/>
  </w:style>
  <w:style w:type="paragraph" w:customStyle="1" w:styleId="9D56175CABE2444BABC536C732ABBE6E">
    <w:name w:val="9D56175CABE2444BABC536C732ABBE6E"/>
    <w:rsid w:val="003170EA"/>
  </w:style>
  <w:style w:type="paragraph" w:customStyle="1" w:styleId="176954C3CAD44FABBA47F1E7BF65EBD1">
    <w:name w:val="176954C3CAD44FABBA47F1E7BF65EBD1"/>
    <w:rsid w:val="003170EA"/>
  </w:style>
  <w:style w:type="paragraph" w:customStyle="1" w:styleId="64B53EA2DF52421DA5D8E8C764D865A3">
    <w:name w:val="64B53EA2DF52421DA5D8E8C764D865A3"/>
    <w:rsid w:val="003170EA"/>
  </w:style>
  <w:style w:type="paragraph" w:customStyle="1" w:styleId="5AA0B458F1474757AEBE2F98D6B1159C">
    <w:name w:val="5AA0B458F1474757AEBE2F98D6B1159C"/>
    <w:rsid w:val="003170EA"/>
  </w:style>
  <w:style w:type="paragraph" w:customStyle="1" w:styleId="226691248DD54A40ADD72EE830E8F0D3">
    <w:name w:val="226691248DD54A40ADD72EE830E8F0D3"/>
    <w:rsid w:val="003170EA"/>
  </w:style>
  <w:style w:type="paragraph" w:customStyle="1" w:styleId="5C9E8E247CA64CBFAEBCBFE48F3E37F7">
    <w:name w:val="5C9E8E247CA64CBFAEBCBFE48F3E37F7"/>
    <w:rsid w:val="003170EA"/>
  </w:style>
  <w:style w:type="paragraph" w:customStyle="1" w:styleId="77F1A91515CC4C9BBBFD3353E77EB6E0">
    <w:name w:val="77F1A91515CC4C9BBBFD3353E77EB6E0"/>
    <w:rsid w:val="003170EA"/>
  </w:style>
  <w:style w:type="paragraph" w:customStyle="1" w:styleId="E359EAFC35354EFD8254D3DA7CCFC977">
    <w:name w:val="E359EAFC35354EFD8254D3DA7CCFC977"/>
    <w:rsid w:val="003170EA"/>
  </w:style>
  <w:style w:type="paragraph" w:customStyle="1" w:styleId="120FBBA46F1D4645A065A598BF7662DD">
    <w:name w:val="120FBBA46F1D4645A065A598BF7662DD"/>
    <w:rsid w:val="003170EA"/>
  </w:style>
  <w:style w:type="paragraph" w:customStyle="1" w:styleId="EB5C507585B74823BC8DEE915B1D35CD">
    <w:name w:val="EB5C507585B74823BC8DEE915B1D35CD"/>
    <w:rsid w:val="003170EA"/>
  </w:style>
  <w:style w:type="paragraph" w:customStyle="1" w:styleId="8543D18E97FF413688A8517649FE1D26">
    <w:name w:val="8543D18E97FF413688A8517649FE1D26"/>
    <w:rsid w:val="003170EA"/>
  </w:style>
  <w:style w:type="paragraph" w:customStyle="1" w:styleId="C4AE2C69325848D2B3546241447F37B7">
    <w:name w:val="C4AE2C69325848D2B3546241447F37B7"/>
    <w:rsid w:val="003170EA"/>
  </w:style>
  <w:style w:type="paragraph" w:customStyle="1" w:styleId="86FB647B2B154B2682E3B5CF497B258D">
    <w:name w:val="86FB647B2B154B2682E3B5CF497B258D"/>
    <w:rsid w:val="000D57D0"/>
  </w:style>
  <w:style w:type="paragraph" w:customStyle="1" w:styleId="5E74BB3B110445A39EFFA3C692DDC8CE">
    <w:name w:val="5E74BB3B110445A39EFFA3C692DDC8CE"/>
    <w:rsid w:val="00E367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Calle 8 Carrera 7 casa N°6-81 Las Mercedes
  Santa Ana, Municipio Cordoba. Estado Tachira</CompanyAddress>
  <CompanyPhone>+58276-7667592/+584147589896/+584247473034</CompanyPhone>
  <CompanyFax/>
  <CompanyEmail>Carmensan_13@hotmail.com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1F5DF50-DE56-4804-AD47-FD24022C45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796392-A3F0-49EB-B67E-E8B1D1CAB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atemporal</Template>
  <TotalTime>57</TotalTime>
  <Pages>3</Pages>
  <Words>609</Words>
  <Characters>3352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Carmen alicia sanguino gamboa</dc:creator>
  <cp:keywords/>
  <cp:lastModifiedBy>Carmen Sanguino</cp:lastModifiedBy>
  <cp:revision>15</cp:revision>
  <cp:lastPrinted>2016-03-03T00:22:00Z</cp:lastPrinted>
  <dcterms:created xsi:type="dcterms:W3CDTF">2015-08-18T14:21:00Z</dcterms:created>
  <dcterms:modified xsi:type="dcterms:W3CDTF">2016-04-11T12:48:00Z</dcterms:modified>
  <cp:category>Santa Ana, Municipio Cordoba, Estado Tachira</cp:category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