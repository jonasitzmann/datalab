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6D" w:rsidRDefault="009F006D">
      <w:pPr>
        <w:pStyle w:val="Informacindecontacto"/>
        <w:rPr>
          <w:noProof/>
          <w:lang w:val="es-CR" w:eastAsia="es-CR"/>
        </w:rPr>
      </w:pPr>
    </w:p>
    <w:p w:rsidR="009F006D" w:rsidRDefault="009F006D">
      <w:pPr>
        <w:pStyle w:val="Informacindecontacto"/>
        <w:rPr>
          <w:noProof/>
          <w:lang w:val="es-CR" w:eastAsia="es-CR"/>
        </w:rPr>
      </w:pPr>
    </w:p>
    <w:p w:rsidR="00E953FA" w:rsidRPr="00DF57B9" w:rsidRDefault="009F006D">
      <w:pPr>
        <w:pStyle w:val="Informacindecontacto"/>
        <w:rPr>
          <w:noProof/>
          <w:lang w:val="es-ES_tradnl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1153974" cy="1280529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\Pictures\Sample Pictures\Imagenes\20140304_1417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974" cy="128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="Arial" w:eastAsia="Batang" w:hAnsi="Arial" w:cs="Arial"/>
          <w:noProof/>
          <w:sz w:val="20"/>
          <w:lang w:val="es-ES_tradnl"/>
        </w:rPr>
        <w:alias w:val="Categoría"/>
        <w:tag w:val=""/>
        <w:id w:val="1543715586"/>
        <w:placeholder>
          <w:docPart w:val="D1901462824641E385FC63D77869F24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E953FA" w:rsidRPr="008C2CCE" w:rsidRDefault="009F006D">
          <w:pPr>
            <w:pStyle w:val="Informacindecontacto"/>
            <w:rPr>
              <w:rFonts w:ascii="Batang" w:eastAsia="Batang" w:hAnsi="Batang"/>
              <w:noProof/>
              <w:sz w:val="20"/>
              <w:lang w:val="es-ES_tradnl"/>
            </w:rPr>
          </w:pPr>
          <w:r w:rsidRPr="007C27DD">
            <w:rPr>
              <w:rFonts w:ascii="Arial" w:eastAsia="Batang" w:hAnsi="Arial" w:cs="Arial"/>
              <w:noProof/>
              <w:sz w:val="20"/>
              <w:lang w:val="es-CR"/>
            </w:rPr>
            <w:t>San José, San pedro de Montes de oca</w:t>
          </w:r>
        </w:p>
      </w:sdtContent>
    </w:sdt>
    <w:p w:rsidR="00E953FA" w:rsidRPr="008C2CCE" w:rsidRDefault="00B43426">
      <w:pPr>
        <w:pStyle w:val="Informacindecontacto"/>
        <w:rPr>
          <w:rFonts w:ascii="Batang" w:eastAsia="Batang" w:hAnsi="Batang"/>
          <w:noProof/>
          <w:sz w:val="20"/>
          <w:lang w:val="es-ES_tradnl"/>
        </w:rPr>
      </w:pPr>
      <w:sdt>
        <w:sdtPr>
          <w:rPr>
            <w:rFonts w:ascii="Batang" w:eastAsia="Batang" w:hAnsi="Batang"/>
            <w:noProof/>
            <w:sz w:val="20"/>
            <w:lang w:val="es-ES_tradnl"/>
          </w:rPr>
          <w:alias w:val="Teléfono"/>
          <w:tag w:val="Teléfono"/>
          <w:id w:val="599758962"/>
          <w:placeholder>
            <w:docPart w:val="E27FB75FECC64742AD6096AE9A06C49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8F45CE">
            <w:rPr>
              <w:rFonts w:ascii="Batang" w:eastAsia="Batang" w:hAnsi="Batang"/>
              <w:noProof/>
              <w:sz w:val="20"/>
              <w:lang w:val="es-CR"/>
            </w:rPr>
            <w:t xml:space="preserve">84 12 09 39/ </w:t>
          </w:r>
          <w:r w:rsidR="009F006D">
            <w:rPr>
              <w:rFonts w:ascii="Batang" w:eastAsia="Batang" w:hAnsi="Batang"/>
              <w:noProof/>
              <w:sz w:val="20"/>
              <w:lang w:val="es-CR"/>
            </w:rPr>
            <w:t>22 24 56 15</w:t>
          </w:r>
        </w:sdtContent>
      </w:sdt>
    </w:p>
    <w:sdt>
      <w:sdtPr>
        <w:rPr>
          <w:rStyle w:val="nfasis"/>
          <w:rFonts w:ascii="Arial" w:eastAsia="Batang" w:hAnsi="Arial" w:cs="Arial"/>
          <w:noProof/>
          <w:sz w:val="20"/>
          <w:lang w:val="es-ES_tradnl"/>
        </w:rPr>
        <w:alias w:val="Correo electrónico"/>
        <w:tag w:val=""/>
        <w:id w:val="1889536063"/>
        <w:placeholder>
          <w:docPart w:val="CF054706D7394E8C817A914D44E68B4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E953FA" w:rsidRPr="007C27DD" w:rsidRDefault="009F006D">
          <w:pPr>
            <w:pStyle w:val="Informacindecontacto"/>
            <w:rPr>
              <w:rStyle w:val="nfasis"/>
              <w:rFonts w:ascii="Arial" w:eastAsia="Batang" w:hAnsi="Arial" w:cs="Arial"/>
              <w:noProof/>
              <w:sz w:val="28"/>
              <w:szCs w:val="28"/>
              <w:lang w:val="es-ES_tradnl"/>
            </w:rPr>
          </w:pPr>
          <w:r w:rsidRPr="007C27DD">
            <w:rPr>
              <w:rStyle w:val="nfasis"/>
              <w:rFonts w:ascii="Arial" w:eastAsia="Batang" w:hAnsi="Arial" w:cs="Arial"/>
              <w:noProof/>
              <w:sz w:val="20"/>
              <w:lang w:val="es-CR"/>
            </w:rPr>
            <w:t>katnaranjo@yahoo.com</w:t>
          </w:r>
        </w:p>
      </w:sdtContent>
    </w:sdt>
    <w:p w:rsidR="00E953FA" w:rsidRPr="00A41958" w:rsidRDefault="00B43426" w:rsidP="00943B5D">
      <w:pPr>
        <w:pStyle w:val="Nombre"/>
        <w:ind w:left="0"/>
        <w:rPr>
          <w:rFonts w:ascii="Batang" w:eastAsia="Batang" w:hAnsi="Batang"/>
          <w:noProof/>
          <w:lang w:val="es-ES_tradnl"/>
        </w:rPr>
      </w:pPr>
      <w:sdt>
        <w:sdtPr>
          <w:rPr>
            <w:rFonts w:ascii="Batang" w:eastAsia="Batang" w:hAnsi="Batang"/>
            <w:noProof/>
            <w:color w:val="7E97AD" w:themeColor="accent1"/>
            <w:lang w:val="es-ES_tradnl"/>
          </w:rPr>
          <w:alias w:val="SU NOMBRE"/>
          <w:tag w:val=""/>
          <w:id w:val="1197042864"/>
          <w:placeholder>
            <w:docPart w:val="DEFD988D65234A8FB499C5D75A47E1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F006D">
            <w:rPr>
              <w:rFonts w:ascii="Batang" w:eastAsia="Batang" w:hAnsi="Batang"/>
              <w:noProof/>
              <w:lang w:val="es-CR"/>
            </w:rPr>
            <w:t>kattia naranjo jimenez</w:t>
          </w:r>
        </w:sdtContent>
      </w:sdt>
    </w:p>
    <w:tbl>
      <w:tblPr>
        <w:tblStyle w:val="Informeanual"/>
        <w:tblW w:w="5020" w:type="pct"/>
        <w:tblLook w:val="04A0"/>
      </w:tblPr>
      <w:tblGrid>
        <w:gridCol w:w="1842"/>
        <w:gridCol w:w="510"/>
        <w:gridCol w:w="7829"/>
      </w:tblGrid>
      <w:tr w:rsidR="00E953FA" w:rsidRPr="00A41958" w:rsidTr="008C2CCE">
        <w:trPr>
          <w:trHeight w:val="806"/>
        </w:trPr>
        <w:tc>
          <w:tcPr>
            <w:tcW w:w="1842" w:type="dxa"/>
          </w:tcPr>
          <w:p w:rsidR="00E953FA" w:rsidRPr="00A41958" w:rsidRDefault="00E326A4">
            <w:pPr>
              <w:pStyle w:val="Ttulo1"/>
              <w:rPr>
                <w:rFonts w:ascii="Batang" w:eastAsia="Batang" w:hAnsi="Batang"/>
                <w:noProof/>
                <w:lang w:val="es-ES_tradnl"/>
              </w:rPr>
            </w:pPr>
            <w:r>
              <w:rPr>
                <w:rFonts w:ascii="Batang" w:eastAsia="Batang" w:hAnsi="Batang"/>
                <w:noProof/>
                <w:lang w:val="es-ES_tradnl"/>
              </w:rPr>
              <w:t>datos personales</w:t>
            </w:r>
          </w:p>
        </w:tc>
        <w:tc>
          <w:tcPr>
            <w:tcW w:w="510" w:type="dxa"/>
          </w:tcPr>
          <w:p w:rsidR="00E953FA" w:rsidRPr="007C27DD" w:rsidRDefault="00E953FA">
            <w:pPr>
              <w:rPr>
                <w:rFonts w:ascii="Arial" w:eastAsia="Batang" w:hAnsi="Arial" w:cs="Arial"/>
                <w:noProof/>
                <w:lang w:val="es-ES_tradnl"/>
              </w:rPr>
            </w:pPr>
          </w:p>
        </w:tc>
        <w:tc>
          <w:tcPr>
            <w:tcW w:w="7829" w:type="dxa"/>
          </w:tcPr>
          <w:p w:rsidR="00E953FA" w:rsidRDefault="00E326A4" w:rsidP="005D1B9E">
            <w:pPr>
              <w:pStyle w:val="Textodelcurrculumvtae"/>
              <w:spacing w:line="264" w:lineRule="auto"/>
              <w:ind w:right="360"/>
              <w:rPr>
                <w:rFonts w:ascii="Arial" w:eastAsia="Batang" w:hAnsi="Arial" w:cs="Arial"/>
                <w:noProof/>
                <w:lang w:val="es-ES_tradnl"/>
              </w:rPr>
            </w:pPr>
            <w:r>
              <w:rPr>
                <w:rFonts w:ascii="Arial" w:eastAsia="Batang" w:hAnsi="Arial" w:cs="Arial"/>
                <w:noProof/>
                <w:lang w:val="es-ES_tradnl"/>
              </w:rPr>
              <w:t>Fecha de nacimiento                      2 de julio de 1976</w:t>
            </w:r>
          </w:p>
          <w:p w:rsidR="00E326A4" w:rsidRDefault="00E326A4" w:rsidP="005D1B9E">
            <w:pPr>
              <w:pStyle w:val="Textodelcurrculumvtae"/>
              <w:spacing w:line="264" w:lineRule="auto"/>
              <w:ind w:right="360"/>
              <w:rPr>
                <w:rFonts w:ascii="Arial" w:eastAsia="Batang" w:hAnsi="Arial" w:cs="Arial"/>
                <w:noProof/>
                <w:lang w:val="es-ES_tradnl"/>
              </w:rPr>
            </w:pPr>
            <w:r>
              <w:rPr>
                <w:rFonts w:ascii="Arial" w:eastAsia="Batang" w:hAnsi="Arial" w:cs="Arial"/>
                <w:noProof/>
                <w:lang w:val="es-ES_tradnl"/>
              </w:rPr>
              <w:t>Estado civil                                     Casada</w:t>
            </w:r>
          </w:p>
          <w:p w:rsidR="00E326A4" w:rsidRPr="007C27DD" w:rsidRDefault="00E326A4" w:rsidP="00E326A4">
            <w:pPr>
              <w:pStyle w:val="Textodelcurrculumvtae"/>
              <w:spacing w:line="264" w:lineRule="auto"/>
              <w:ind w:right="360"/>
              <w:rPr>
                <w:rFonts w:ascii="Arial" w:eastAsia="Batang" w:hAnsi="Arial" w:cs="Arial"/>
                <w:noProof/>
                <w:lang w:val="es-ES_tradnl"/>
              </w:rPr>
            </w:pPr>
            <w:r>
              <w:rPr>
                <w:rFonts w:ascii="Arial" w:eastAsia="Batang" w:hAnsi="Arial" w:cs="Arial"/>
                <w:noProof/>
                <w:lang w:val="es-ES_tradnl"/>
              </w:rPr>
              <w:t>Nacionalidad                                  Costarricense</w:t>
            </w:r>
          </w:p>
        </w:tc>
      </w:tr>
      <w:tr w:rsidR="00E326A4" w:rsidRPr="00A41958" w:rsidTr="008C2CCE">
        <w:trPr>
          <w:trHeight w:val="806"/>
        </w:trPr>
        <w:tc>
          <w:tcPr>
            <w:tcW w:w="1842" w:type="dxa"/>
          </w:tcPr>
          <w:p w:rsidR="00E326A4" w:rsidRPr="00A41958" w:rsidRDefault="00E326A4" w:rsidP="00E326A4">
            <w:pPr>
              <w:pStyle w:val="Ttulo1"/>
              <w:rPr>
                <w:rFonts w:ascii="Batang" w:eastAsia="Batang" w:hAnsi="Batang"/>
                <w:noProof/>
                <w:lang w:val="es-ES_tradnl"/>
              </w:rPr>
            </w:pPr>
            <w:r w:rsidRPr="00A41958">
              <w:rPr>
                <w:rFonts w:ascii="Batang" w:eastAsia="Batang" w:hAnsi="Batang"/>
                <w:noProof/>
                <w:lang w:val="es-ES_tradnl"/>
              </w:rPr>
              <w:t>Objetivo</w:t>
            </w:r>
          </w:p>
        </w:tc>
        <w:tc>
          <w:tcPr>
            <w:tcW w:w="510" w:type="dxa"/>
          </w:tcPr>
          <w:p w:rsidR="00E326A4" w:rsidRPr="007C27DD" w:rsidRDefault="00E326A4" w:rsidP="00E326A4">
            <w:pPr>
              <w:rPr>
                <w:rFonts w:ascii="Arial" w:eastAsia="Batang" w:hAnsi="Arial" w:cs="Arial"/>
                <w:noProof/>
                <w:lang w:val="es-ES_tradnl"/>
              </w:rPr>
            </w:pPr>
          </w:p>
        </w:tc>
        <w:tc>
          <w:tcPr>
            <w:tcW w:w="7829" w:type="dxa"/>
          </w:tcPr>
          <w:p w:rsidR="00E326A4" w:rsidRPr="007C27DD" w:rsidRDefault="00E326A4" w:rsidP="00E326A4">
            <w:pPr>
              <w:pStyle w:val="Textodelcurrculumvtae"/>
              <w:spacing w:line="264" w:lineRule="auto"/>
              <w:ind w:right="360"/>
              <w:rPr>
                <w:rFonts w:ascii="Arial" w:eastAsia="Batang" w:hAnsi="Arial" w:cs="Arial"/>
                <w:noProof/>
                <w:lang w:val="es-ES_tradnl"/>
              </w:rPr>
            </w:pPr>
            <w:r w:rsidRPr="007C27DD">
              <w:rPr>
                <w:rFonts w:ascii="Arial" w:eastAsia="Batang" w:hAnsi="Arial" w:cs="Arial"/>
                <w:noProof/>
                <w:lang w:val="es-ES_tradnl"/>
              </w:rPr>
              <w:t>Expandir mis conocimientos y habilidades, creciendo cada día más como persona y laboralmente.</w:t>
            </w:r>
          </w:p>
        </w:tc>
      </w:tr>
      <w:tr w:rsidR="00E326A4" w:rsidRPr="00A41958" w:rsidTr="008C2CCE">
        <w:trPr>
          <w:trHeight w:val="1549"/>
        </w:trPr>
        <w:tc>
          <w:tcPr>
            <w:tcW w:w="1842" w:type="dxa"/>
          </w:tcPr>
          <w:p w:rsidR="00E326A4" w:rsidRPr="00A41958" w:rsidRDefault="00E326A4" w:rsidP="00E326A4">
            <w:pPr>
              <w:pStyle w:val="Ttulo1"/>
              <w:rPr>
                <w:rFonts w:ascii="Batang" w:eastAsia="Batang" w:hAnsi="Batang"/>
                <w:noProof/>
                <w:lang w:val="es-ES_tradnl"/>
              </w:rPr>
            </w:pPr>
            <w:r w:rsidRPr="00A41958">
              <w:rPr>
                <w:rFonts w:ascii="Batang" w:eastAsia="Batang" w:hAnsi="Batang"/>
                <w:noProof/>
                <w:lang w:val="es-ES_tradnl"/>
              </w:rPr>
              <w:t>Conocimientos</w:t>
            </w:r>
          </w:p>
        </w:tc>
        <w:tc>
          <w:tcPr>
            <w:tcW w:w="510" w:type="dxa"/>
          </w:tcPr>
          <w:p w:rsidR="00E326A4" w:rsidRPr="007C27DD" w:rsidRDefault="00E326A4" w:rsidP="00E326A4">
            <w:pPr>
              <w:rPr>
                <w:rFonts w:ascii="Arial" w:eastAsia="Batang" w:hAnsi="Arial" w:cs="Arial"/>
                <w:noProof/>
                <w:lang w:val="es-ES_tradnl"/>
              </w:rPr>
            </w:pPr>
          </w:p>
        </w:tc>
        <w:tc>
          <w:tcPr>
            <w:tcW w:w="7829" w:type="dxa"/>
          </w:tcPr>
          <w:p w:rsidR="00E326A4" w:rsidRDefault="00E326A4" w:rsidP="00E326A4">
            <w:pPr>
              <w:pStyle w:val="Textodelcurrculumvtae"/>
              <w:spacing w:line="264" w:lineRule="auto"/>
              <w:ind w:right="720"/>
              <w:rPr>
                <w:rFonts w:ascii="Arial" w:eastAsia="Batang" w:hAnsi="Arial" w:cs="Arial"/>
                <w:noProof/>
                <w:lang w:val="es-CR"/>
              </w:rPr>
            </w:pPr>
            <w:r w:rsidRPr="007C27DD">
              <w:rPr>
                <w:rFonts w:ascii="Arial" w:eastAsia="Batang" w:hAnsi="Arial" w:cs="Arial"/>
                <w:noProof/>
                <w:lang w:val="es-CR"/>
              </w:rPr>
              <w:t xml:space="preserve">Manejo de Word, Excel, Power Point nivel medio, conocimientos en temas de contabilidad, manejo del personal, servicio al cliente, conocimientos en administración de un departamento e inventarios. </w:t>
            </w:r>
          </w:p>
          <w:p w:rsidR="00B76860" w:rsidRDefault="00B76860" w:rsidP="00E326A4">
            <w:pPr>
              <w:pStyle w:val="Textodelcurrculumvtae"/>
              <w:spacing w:line="264" w:lineRule="auto"/>
              <w:ind w:right="720"/>
              <w:rPr>
                <w:rFonts w:ascii="Arial" w:eastAsia="Batang" w:hAnsi="Arial" w:cs="Arial"/>
                <w:noProof/>
                <w:lang w:val="es-CR"/>
              </w:rPr>
            </w:pPr>
            <w:r>
              <w:rPr>
                <w:rFonts w:ascii="Arial" w:eastAsia="Batang" w:hAnsi="Arial" w:cs="Arial"/>
                <w:noProof/>
                <w:lang w:val="es-CR"/>
              </w:rPr>
              <w:t xml:space="preserve">  Manejo y cuidado del adulto mayor en todas sus necesidades, limpieza, alimentacion.</w:t>
            </w:r>
          </w:p>
          <w:p w:rsidR="00B76860" w:rsidRDefault="00B76860" w:rsidP="00E326A4">
            <w:pPr>
              <w:pStyle w:val="Textodelcurrculumvtae"/>
              <w:spacing w:line="264" w:lineRule="auto"/>
              <w:ind w:right="720"/>
              <w:rPr>
                <w:rFonts w:ascii="Arial" w:eastAsia="Batang" w:hAnsi="Arial" w:cs="Arial"/>
                <w:noProof/>
                <w:lang w:val="es-CR"/>
              </w:rPr>
            </w:pPr>
            <w:r>
              <w:rPr>
                <w:rFonts w:ascii="Arial" w:eastAsia="Batang" w:hAnsi="Arial" w:cs="Arial"/>
                <w:noProof/>
                <w:lang w:val="es-CR"/>
              </w:rPr>
              <w:t xml:space="preserve">  Conocimiento en el traslado correcto de adultos mayores tanto encamados, en sillas de ruedas y caminando.</w:t>
            </w:r>
          </w:p>
          <w:p w:rsidR="00B76860" w:rsidRDefault="00B76860" w:rsidP="00E326A4">
            <w:pPr>
              <w:pStyle w:val="Textodelcurrculumvtae"/>
              <w:spacing w:line="264" w:lineRule="auto"/>
              <w:ind w:right="720"/>
              <w:rPr>
                <w:rFonts w:ascii="Arial" w:eastAsia="Batang" w:hAnsi="Arial" w:cs="Arial"/>
                <w:noProof/>
                <w:lang w:val="es-CR"/>
              </w:rPr>
            </w:pPr>
            <w:r>
              <w:rPr>
                <w:rFonts w:ascii="Arial" w:eastAsia="Batang" w:hAnsi="Arial" w:cs="Arial"/>
                <w:noProof/>
                <w:lang w:val="es-CR"/>
              </w:rPr>
              <w:t xml:space="preserve">  Conocimientos basicos en sicologia y manejo con personas de caracteres dificiles, como el manejo adecuado en situaciones de conflicto.</w:t>
            </w:r>
          </w:p>
          <w:p w:rsidR="00B76860" w:rsidRPr="007C27DD" w:rsidRDefault="00B76860" w:rsidP="00E326A4">
            <w:pPr>
              <w:pStyle w:val="Textodelcurrculumvtae"/>
              <w:spacing w:line="264" w:lineRule="auto"/>
              <w:ind w:right="720"/>
              <w:rPr>
                <w:rFonts w:ascii="Arial" w:eastAsia="Batang" w:hAnsi="Arial" w:cs="Arial"/>
                <w:noProof/>
                <w:lang w:val="es-CR"/>
              </w:rPr>
            </w:pPr>
          </w:p>
        </w:tc>
      </w:tr>
      <w:tr w:rsidR="00E326A4" w:rsidRPr="00A41958" w:rsidTr="008C2CCE">
        <w:tc>
          <w:tcPr>
            <w:tcW w:w="1842" w:type="dxa"/>
          </w:tcPr>
          <w:p w:rsidR="00E326A4" w:rsidRPr="00A41958" w:rsidRDefault="00E326A4" w:rsidP="00E326A4">
            <w:pPr>
              <w:pStyle w:val="Ttulo1"/>
              <w:rPr>
                <w:rFonts w:ascii="Batang" w:eastAsia="Batang" w:hAnsi="Batang"/>
                <w:noProof/>
                <w:lang w:val="es-ES_tradnl"/>
              </w:rPr>
            </w:pPr>
          </w:p>
        </w:tc>
        <w:tc>
          <w:tcPr>
            <w:tcW w:w="510" w:type="dxa"/>
          </w:tcPr>
          <w:p w:rsidR="00E326A4" w:rsidRPr="00A41958" w:rsidRDefault="00E326A4" w:rsidP="00E326A4">
            <w:pPr>
              <w:rPr>
                <w:rFonts w:ascii="Batang" w:eastAsia="Batang" w:hAnsi="Batang"/>
                <w:noProof/>
                <w:lang w:val="es-ES_tradnl"/>
              </w:rPr>
            </w:pPr>
          </w:p>
        </w:tc>
        <w:tc>
          <w:tcPr>
            <w:tcW w:w="7829" w:type="dxa"/>
          </w:tcPr>
          <w:sdt>
            <w:sdtPr>
              <w:rPr>
                <w:rFonts w:ascii="Batang" w:eastAsia="Batang" w:hAnsi="Batang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</w:rPr>
              <w:id w:val="1436861535"/>
            </w:sdtPr>
            <w:sdtContent>
              <w:sdt>
                <w:sdtPr>
                  <w:rPr>
                    <w:rFonts w:ascii="Arial" w:eastAsia="Batang" w:hAnsi="Arial" w:cs="Arial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221802691"/>
                  <w:placeholder>
                    <w:docPart w:val="EB826D39DF214500B6A4ECBBB53C9C03"/>
                  </w:placeholder>
                </w:sdtPr>
                <w:sdtContent>
                  <w:p w:rsidR="00E326A4" w:rsidRPr="007C27DD" w:rsidRDefault="00E326A4" w:rsidP="00E326A4">
                    <w:pPr>
                      <w:pStyle w:val="Ttulo2"/>
                      <w:spacing w:line="264" w:lineRule="auto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oficinista ii- walmart</w:t>
                    </w:r>
                  </w:p>
                  <w:p w:rsidR="00E326A4" w:rsidRPr="007C27DD" w:rsidRDefault="00E326A4" w:rsidP="00E326A4">
                    <w:pPr>
                      <w:pStyle w:val="Textodelcurrculumvtae"/>
                      <w:spacing w:line="264" w:lineRule="auto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 xml:space="preserve">Del </w:t>
                    </w:r>
                    <w:r w:rsidRPr="007C27DD">
                      <w:rPr>
                        <w:rFonts w:ascii="Batang" w:eastAsia="Batang" w:hAnsi="Batang" w:cs="Arial"/>
                        <w:noProof/>
                        <w:lang w:val="es-ES_tradnl"/>
                      </w:rPr>
                      <w:t>16/11/2009</w:t>
                    </w: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 xml:space="preserve"> hasta el </w:t>
                    </w:r>
                    <w:r w:rsidRPr="007C27DD">
                      <w:rPr>
                        <w:rFonts w:ascii="Batang" w:eastAsia="Batang" w:hAnsi="Batang" w:cs="Arial"/>
                        <w:noProof/>
                        <w:lang w:val="es-ES_tradnl"/>
                      </w:rPr>
                      <w:t>31/01/2014</w:t>
                    </w:r>
                  </w:p>
                  <w:p w:rsidR="00E326A4" w:rsidRPr="007C27DD" w:rsidRDefault="00E326A4" w:rsidP="00E326A4">
                    <w:pPr>
                      <w:spacing w:line="264" w:lineRule="auto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Oficinista, encargada de llevar toda la contabilidad interna del supermercado, así como la realización de los reportes mensuales en el sistema y la conciliación de todas las cuentas del mes a nivel de contabilidad,  ajustes en el sistema de inventario, recepción de facturas y revisión de las mismas , manejo y revisión de los reportes. Encargada de llevar todos los documentos que se requieren en la toma física de un inventario a puertas abiertas.</w:t>
                    </w:r>
                  </w:p>
                  <w:p w:rsidR="00E326A4" w:rsidRPr="007C27DD" w:rsidRDefault="00E326A4" w:rsidP="00E326A4">
                    <w:pPr>
                      <w:spacing w:line="264" w:lineRule="auto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 xml:space="preserve"> Cajera y encargada del departamento de comerico, su administración total, manejo del personal de dicho departamento, y todas las funciones propias de una jefatura.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-1725827789"/>
                  <w:placeholder>
                    <w:docPart w:val="CE5BDE7D5A2544C2A23B7B6FBE9B62F0"/>
                  </w:placeholder>
                </w:sdtPr>
                <w:sdtEndPr>
                  <w:rPr>
                    <w:rFonts w:ascii="Arial" w:hAnsi="Arial" w:cs="Arial"/>
                  </w:rPr>
                </w:sdtEndPr>
                <w:sdtContent>
                  <w:p w:rsidR="00E326A4" w:rsidRPr="00A41958" w:rsidRDefault="00E326A4" w:rsidP="00E326A4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 w:rsidRPr="00A41958">
                      <w:rPr>
                        <w:rFonts w:ascii="Batang" w:eastAsia="Batang" w:hAnsi="Batang"/>
                        <w:noProof/>
                        <w:lang w:val="es-ES_tradnl"/>
                      </w:rPr>
                      <w:t>operario ii motorola</w:t>
                    </w:r>
                  </w:p>
                  <w:p w:rsidR="00E326A4" w:rsidRPr="007C27DD" w:rsidRDefault="00E326A4" w:rsidP="00E326A4">
                    <w:pPr>
                      <w:pStyle w:val="Textodelcurrculumvtae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lastRenderedPageBreak/>
                      <w:t xml:space="preserve">Del </w:t>
                    </w:r>
                    <w:r w:rsidRPr="007C27DD">
                      <w:rPr>
                        <w:rFonts w:ascii="Batang" w:eastAsia="Batang" w:hAnsi="Batang" w:cs="Arial"/>
                        <w:noProof/>
                        <w:lang w:val="es-ES_tradnl"/>
                      </w:rPr>
                      <w:t>29/10/1997</w:t>
                    </w: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 xml:space="preserve"> hasta el </w:t>
                    </w:r>
                    <w:r w:rsidRPr="007C27DD">
                      <w:rPr>
                        <w:rFonts w:ascii="Batang" w:eastAsia="Batang" w:hAnsi="Batang" w:cs="Arial"/>
                        <w:noProof/>
                        <w:lang w:val="es-ES_tradnl"/>
                      </w:rPr>
                      <w:t>09/09/1998</w:t>
                    </w:r>
                  </w:p>
                  <w:p w:rsidR="00E326A4" w:rsidRPr="007C27DD" w:rsidRDefault="00E326A4" w:rsidP="00E326A4">
                    <w:pPr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 xml:space="preserve">Operaria grado II  y controladora de calidad. 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68699791"/>
                  <w:placeholder>
                    <w:docPart w:val="EB826D39DF214500B6A4ECBBB53C9C03"/>
                  </w:placeholder>
                </w:sdtPr>
                <w:sdtContent>
                  <w:p w:rsidR="00E326A4" w:rsidRPr="00A41958" w:rsidRDefault="00E326A4" w:rsidP="00E326A4">
                    <w:pPr>
                      <w:pStyle w:val="Ttulo2"/>
                      <w:spacing w:line="264" w:lineRule="auto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 w:rsidRPr="00A41958">
                      <w:rPr>
                        <w:rFonts w:ascii="Batang" w:eastAsia="Batang" w:hAnsi="Batang"/>
                        <w:noProof/>
                        <w:lang w:val="es-ES_tradnl"/>
                      </w:rPr>
                      <w:t>recepcionista- distribuidora gitano dcr, s.a</w:t>
                    </w:r>
                  </w:p>
                  <w:p w:rsidR="00E326A4" w:rsidRPr="007C27DD" w:rsidRDefault="00E326A4" w:rsidP="00E326A4">
                    <w:pPr>
                      <w:pStyle w:val="Textodelcurrculumvtae"/>
                      <w:spacing w:line="264" w:lineRule="auto"/>
                      <w:rPr>
                        <w:rFonts w:ascii="Batang" w:eastAsia="Batang" w:hAnsi="Batang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Batang" w:eastAsia="Batang" w:hAnsi="Batang" w:cs="Arial"/>
                        <w:noProof/>
                        <w:lang w:val="es-ES_tradnl"/>
                      </w:rPr>
                      <w:t xml:space="preserve">23/04/1997 </w:t>
                    </w: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hasta el</w:t>
                    </w:r>
                    <w:r w:rsidRPr="007C27DD">
                      <w:rPr>
                        <w:rFonts w:ascii="Batang" w:eastAsia="Batang" w:hAnsi="Batang" w:cs="Arial"/>
                        <w:noProof/>
                        <w:lang w:val="es-ES_tradnl"/>
                      </w:rPr>
                      <w:t xml:space="preserve"> 14/08/1997</w:t>
                    </w:r>
                  </w:p>
                  <w:p w:rsidR="00E326A4" w:rsidRPr="00A41958" w:rsidRDefault="00E326A4" w:rsidP="00E326A4">
                    <w:pPr>
                      <w:spacing w:line="264" w:lineRule="auto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Encargada de la recepción interna, la central telefónica, asistir al departamento de Recursos Humanos, ingreso  y revisión de reportes.</w:t>
                    </w:r>
                  </w:p>
                </w:sdtContent>
              </w:sdt>
            </w:sdtContent>
          </w:sdt>
        </w:tc>
      </w:tr>
      <w:tr w:rsidR="00E326A4" w:rsidRPr="00A41958" w:rsidTr="008C2CCE">
        <w:trPr>
          <w:trHeight w:val="3247"/>
        </w:trPr>
        <w:tc>
          <w:tcPr>
            <w:tcW w:w="1842" w:type="dxa"/>
          </w:tcPr>
          <w:p w:rsidR="00E326A4" w:rsidRPr="00A41958" w:rsidRDefault="00E326A4" w:rsidP="00E326A4">
            <w:pPr>
              <w:pStyle w:val="Ttulo1"/>
              <w:rPr>
                <w:rFonts w:ascii="Batang" w:eastAsia="Batang" w:hAnsi="Batang"/>
                <w:noProof/>
                <w:lang w:val="es-ES_tradnl"/>
              </w:rPr>
            </w:pPr>
            <w:r w:rsidRPr="00A41958">
              <w:rPr>
                <w:rFonts w:ascii="Batang" w:eastAsia="Batang" w:hAnsi="Batang"/>
                <w:noProof/>
                <w:lang w:val="es-ES_tradnl"/>
              </w:rPr>
              <w:lastRenderedPageBreak/>
              <w:t>Formación</w:t>
            </w:r>
          </w:p>
        </w:tc>
        <w:tc>
          <w:tcPr>
            <w:tcW w:w="510" w:type="dxa"/>
          </w:tcPr>
          <w:p w:rsidR="00E326A4" w:rsidRPr="00A41958" w:rsidRDefault="00E326A4" w:rsidP="00E326A4">
            <w:pPr>
              <w:rPr>
                <w:rFonts w:ascii="Batang" w:eastAsia="Batang" w:hAnsi="Batang"/>
                <w:noProof/>
                <w:lang w:val="es-ES_tradnl"/>
              </w:rPr>
            </w:pPr>
          </w:p>
        </w:tc>
        <w:tc>
          <w:tcPr>
            <w:tcW w:w="7829" w:type="dxa"/>
          </w:tcPr>
          <w:sdt>
            <w:sdtPr>
              <w:rPr>
                <w:rFonts w:ascii="Batang" w:eastAsia="Batang" w:hAnsi="Batang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</w:rPr>
              <w:id w:val="-691765356"/>
            </w:sdtPr>
            <w:sdtConten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-1126388115"/>
                  <w:placeholder>
                    <w:docPart w:val="052E666A47214038A3569B8226BCE5AC"/>
                  </w:placeholder>
                </w:sdtPr>
                <w:sdtEndPr>
                  <w:rPr>
                    <w:rFonts w:ascii="Arial" w:hAnsi="Arial" w:cs="Arial"/>
                  </w:rPr>
                </w:sdtEndPr>
                <w:sdtContent>
                  <w:p w:rsidR="00E326A4" w:rsidRPr="00A41958" w:rsidRDefault="00E326A4" w:rsidP="00E326A4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 w:rsidRPr="00A41958">
                      <w:rPr>
                        <w:rFonts w:ascii="Batang" w:eastAsia="Batang" w:hAnsi="Batang"/>
                        <w:noProof/>
                        <w:lang w:val="es-ES_tradnl"/>
                      </w:rPr>
                      <w:t>uned- sabanilla-incompleta</w:t>
                    </w:r>
                  </w:p>
                  <w:p w:rsidR="00E326A4" w:rsidRPr="007C27DD" w:rsidRDefault="00E326A4" w:rsidP="00E326A4">
                    <w:pPr>
                      <w:spacing w:after="140" w:line="264" w:lineRule="auto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Preescolar.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1302808789"/>
                  <w:placeholder>
                    <w:docPart w:val="7BDD48A3F971444BB50C88141C14D8A6"/>
                  </w:placeholder>
                </w:sdtPr>
                <w:sdtEndPr>
                  <w:rPr>
                    <w:rFonts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E326A4" w:rsidRPr="00A41958" w:rsidRDefault="00E326A4" w:rsidP="00E326A4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 w:rsidRPr="00A41958">
                      <w:rPr>
                        <w:rFonts w:ascii="Batang" w:eastAsia="Batang" w:hAnsi="Batang"/>
                        <w:noProof/>
                        <w:lang w:val="es-ES_tradnl"/>
                      </w:rPr>
                      <w:t>Liceo jose joaquin varg</w:t>
                    </w: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as calvo- san pedro-bachiller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713389616"/>
                  <w:placeholder>
                    <w:docPart w:val="DD701D68B10E4AE0B5704168736C9202"/>
                  </w:placeholder>
                </w:sdtPr>
                <w:sdtContent>
                  <w:p w:rsidR="00E326A4" w:rsidRDefault="00E326A4" w:rsidP="00E326A4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ina</w:t>
                    </w:r>
                  </w:p>
                  <w:p w:rsidR="008F45CE" w:rsidRPr="002F114B" w:rsidRDefault="00E326A4" w:rsidP="00E326A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Curso de m</w:t>
                    </w:r>
                    <w:r w:rsidR="008F45CE">
                      <w:rPr>
                        <w:lang w:val="es-ES_tradnl"/>
                      </w:rPr>
                      <w:t>anipulación de alimentos.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971560593"/>
                  <w:placeholder>
                    <w:docPart w:val="DD0A5829A63347CDA3F6C3DC81C9F07F"/>
                  </w:placeholder>
                </w:sdtPr>
                <w:sdtContent>
                  <w:p w:rsidR="008F45CE" w:rsidRDefault="008F45CE" w:rsidP="008F45CE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Aula abierta</w:t>
                    </w:r>
                  </w:p>
                  <w:p w:rsidR="006B4D58" w:rsidRPr="008F45CE" w:rsidRDefault="008F45CE" w:rsidP="008F45CE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Administración del almacén y control de inventarios.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1588189860"/>
                  <w:placeholder>
                    <w:docPart w:val="15207F31D74E453E90766D08412710BE"/>
                  </w:placeholder>
                </w:sdtPr>
                <w:sdtContent>
                  <w:p w:rsidR="006B4D58" w:rsidRDefault="006B4D58" w:rsidP="006B4D58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 xml:space="preserve">ina </w:t>
                    </w:r>
                  </w:p>
                  <w:p w:rsidR="00E326A4" w:rsidRPr="006B4D58" w:rsidRDefault="006B4D58" w:rsidP="006B4D58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Operador de aplicaciones ofimáticas.</w:t>
                    </w:r>
                  </w:p>
                </w:sdtContent>
              </w:sdt>
            </w:sdtContent>
          </w:sdt>
        </w:tc>
      </w:tr>
      <w:tr w:rsidR="00E326A4" w:rsidRPr="00A41958" w:rsidTr="008C2CCE">
        <w:trPr>
          <w:trHeight w:val="1114"/>
        </w:trPr>
        <w:tc>
          <w:tcPr>
            <w:tcW w:w="1842" w:type="dxa"/>
          </w:tcPr>
          <w:p w:rsidR="00E326A4" w:rsidRPr="00A41958" w:rsidRDefault="00E326A4" w:rsidP="00E326A4">
            <w:pPr>
              <w:pStyle w:val="Ttulo1"/>
              <w:rPr>
                <w:rFonts w:ascii="Batang" w:eastAsia="Batang" w:hAnsi="Batang"/>
                <w:noProof/>
                <w:lang w:val="es-ES_tradnl"/>
              </w:rPr>
            </w:pPr>
            <w:r w:rsidRPr="00A41958">
              <w:rPr>
                <w:rFonts w:ascii="Batang" w:eastAsia="Batang" w:hAnsi="Batang"/>
                <w:noProof/>
                <w:lang w:val="es-ES_tradnl"/>
              </w:rPr>
              <w:t>Referencias</w:t>
            </w:r>
          </w:p>
        </w:tc>
        <w:tc>
          <w:tcPr>
            <w:tcW w:w="510" w:type="dxa"/>
          </w:tcPr>
          <w:p w:rsidR="00E326A4" w:rsidRPr="00A41958" w:rsidRDefault="00E326A4" w:rsidP="00E326A4">
            <w:pPr>
              <w:rPr>
                <w:rFonts w:ascii="Batang" w:eastAsia="Batang" w:hAnsi="Batang"/>
                <w:noProof/>
                <w:lang w:val="es-ES_tradnl"/>
              </w:rPr>
            </w:pPr>
          </w:p>
        </w:tc>
        <w:tc>
          <w:tcPr>
            <w:tcW w:w="7829" w:type="dxa"/>
          </w:tcPr>
          <w:p w:rsidR="00E326A4" w:rsidRPr="00A41958" w:rsidRDefault="00E326A4" w:rsidP="00E326A4">
            <w:pPr>
              <w:pStyle w:val="Textodelcurrculumvtae"/>
              <w:spacing w:line="264" w:lineRule="auto"/>
              <w:ind w:right="1349"/>
              <w:rPr>
                <w:rFonts w:ascii="Batang" w:eastAsia="Batang" w:hAnsi="Batang"/>
                <w:noProof/>
                <w:lang w:val="es-ES_tradnl"/>
              </w:rPr>
            </w:pPr>
          </w:p>
        </w:tc>
      </w:tr>
      <w:tr w:rsidR="00E326A4" w:rsidRPr="00A41958" w:rsidTr="008C2CCE">
        <w:tc>
          <w:tcPr>
            <w:tcW w:w="1842" w:type="dxa"/>
          </w:tcPr>
          <w:p w:rsidR="00E326A4" w:rsidRPr="00A41958" w:rsidRDefault="00E326A4" w:rsidP="00E326A4">
            <w:pPr>
              <w:pStyle w:val="Ttulo1"/>
              <w:rPr>
                <w:rFonts w:ascii="Batang" w:eastAsia="Batang" w:hAnsi="Batang"/>
                <w:noProof/>
                <w:lang w:val="es-ES_tradnl"/>
              </w:rPr>
            </w:pPr>
          </w:p>
        </w:tc>
        <w:tc>
          <w:tcPr>
            <w:tcW w:w="510" w:type="dxa"/>
          </w:tcPr>
          <w:p w:rsidR="00E326A4" w:rsidRPr="00A41958" w:rsidRDefault="00E326A4" w:rsidP="00E326A4">
            <w:pPr>
              <w:rPr>
                <w:rFonts w:ascii="Batang" w:eastAsia="Batang" w:hAnsi="Batang"/>
                <w:noProof/>
                <w:lang w:val="es-ES_tradnl"/>
              </w:rPr>
            </w:pPr>
          </w:p>
        </w:tc>
        <w:tc>
          <w:tcPr>
            <w:tcW w:w="7829" w:type="dxa"/>
          </w:tcPr>
          <w:sdt>
            <w:sdtPr>
              <w:rPr>
                <w:rFonts w:ascii="Batang" w:eastAsia="Batang" w:hAnsi="Batang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</w:rPr>
              <w:id w:val="-1883713024"/>
            </w:sdtPr>
            <w:sdtConten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-1368215953"/>
                  <w:placeholder>
                    <w:docPart w:val="465A6107368D42AEAEEF76F6C7E65152"/>
                  </w:placeholder>
                </w:sdtPr>
                <w:sdtContent>
                  <w:p w:rsidR="00E326A4" w:rsidRPr="00A41958" w:rsidRDefault="00E326A4" w:rsidP="00E326A4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laura morales martinez</w:t>
                    </w:r>
                  </w:p>
                  <w:p w:rsidR="00E326A4" w:rsidRPr="007C27DD" w:rsidRDefault="00E326A4" w:rsidP="00E326A4">
                    <w:pPr>
                      <w:pStyle w:val="Textodelcurrculumvtae"/>
                      <w:spacing w:line="240" w:lineRule="auto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Seguridad municipal-MSJ</w:t>
                    </w:r>
                  </w:p>
                  <w:p w:rsidR="00E326A4" w:rsidRPr="00A41958" w:rsidRDefault="00E326A4" w:rsidP="00E326A4">
                    <w:pPr>
                      <w:spacing w:after="40" w:line="240" w:lineRule="auto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87 57 63 93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-1412241612"/>
                  <w:placeholder>
                    <w:docPart w:val="2A1C2ADD8A6C46DEA9124E47276325B1"/>
                  </w:placeholder>
                </w:sdtPr>
                <w:sdtContent>
                  <w:p w:rsidR="00E326A4" w:rsidRPr="00A41958" w:rsidRDefault="00E326A4" w:rsidP="00E326A4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PATRICIA MONGE VILLALOBOS</w:t>
                    </w:r>
                  </w:p>
                  <w:p w:rsidR="00E326A4" w:rsidRPr="007C27DD" w:rsidRDefault="00E326A4" w:rsidP="00E326A4">
                    <w:pPr>
                      <w:pStyle w:val="Textodelcurrculumvtae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Servicio al cliente- Tical</w:t>
                    </w:r>
                  </w:p>
                  <w:p w:rsidR="00E326A4" w:rsidRPr="00A41958" w:rsidRDefault="00E326A4" w:rsidP="00E326A4">
                    <w:pPr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61 45 36 87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1376127512"/>
                  <w:placeholder>
                    <w:docPart w:val="D053AA1A16D344BBA3DBB8BCBFE7705D"/>
                  </w:placeholder>
                </w:sdtPr>
                <w:sdtContent>
                  <w:p w:rsidR="00E326A4" w:rsidRPr="00A41958" w:rsidRDefault="00E326A4" w:rsidP="00E326A4">
                    <w:pPr>
                      <w:pStyle w:val="Ttulo2"/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kattia obando cordoba</w:t>
                    </w:r>
                  </w:p>
                  <w:p w:rsidR="00E326A4" w:rsidRPr="007C27DD" w:rsidRDefault="00E326A4" w:rsidP="00E326A4">
                    <w:pPr>
                      <w:pStyle w:val="Textodelcurrculumvtae"/>
                      <w:rPr>
                        <w:rFonts w:ascii="Arial" w:eastAsia="Batang" w:hAnsi="Arial" w:cs="Arial"/>
                        <w:noProof/>
                        <w:lang w:val="es-ES_tradnl"/>
                      </w:rPr>
                    </w:pPr>
                    <w:r w:rsidRPr="007C27DD">
                      <w:rPr>
                        <w:rFonts w:ascii="Arial" w:eastAsia="Batang" w:hAnsi="Arial" w:cs="Arial"/>
                        <w:noProof/>
                        <w:lang w:val="es-ES_tradnl"/>
                      </w:rPr>
                      <w:t>Asesora de negocios-K&amp;E Selection</w:t>
                    </w:r>
                  </w:p>
                  <w:p w:rsidR="00E326A4" w:rsidRPr="00A41958" w:rsidRDefault="00E326A4" w:rsidP="00E326A4">
                    <w:pPr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  <w:r>
                      <w:rPr>
                        <w:rFonts w:ascii="Batang" w:eastAsia="Batang" w:hAnsi="Batang"/>
                        <w:noProof/>
                        <w:lang w:val="es-ES_tradnl"/>
                      </w:rPr>
                      <w:t>83 61 32 83</w:t>
                    </w:r>
                  </w:p>
                </w:sdtContent>
              </w:sdt>
              <w:sdt>
                <w:sdtPr>
                  <w:rPr>
                    <w:rFonts w:ascii="Batang" w:eastAsia="Batang" w:hAnsi="Batang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-1924487370"/>
                  <w:placeholder>
                    <w:docPart w:val="D2C9D207BAFF476485231FF411E71E6D"/>
                  </w:placeholder>
                </w:sdtPr>
                <w:sdtContent>
                  <w:p w:rsidR="00E326A4" w:rsidRDefault="00E326A4" w:rsidP="00E326A4">
                    <w:pPr>
                      <w:pStyle w:val="Ttulo2"/>
                    </w:pPr>
                  </w:p>
                  <w:p w:rsidR="00E326A4" w:rsidRPr="00A41958" w:rsidRDefault="00B43426" w:rsidP="00E326A4">
                    <w:pPr>
                      <w:rPr>
                        <w:rFonts w:ascii="Batang" w:eastAsia="Batang" w:hAnsi="Batang"/>
                        <w:noProof/>
                        <w:lang w:val="es-ES_tradnl"/>
                      </w:rPr>
                    </w:pPr>
                  </w:p>
                </w:sdtContent>
              </w:sdt>
            </w:sdtContent>
          </w:sdt>
        </w:tc>
      </w:tr>
    </w:tbl>
    <w:p w:rsidR="00E953FA" w:rsidRPr="00DF57B9" w:rsidRDefault="00E953FA">
      <w:pPr>
        <w:rPr>
          <w:noProof/>
          <w:lang w:val="es-ES_tradnl"/>
        </w:rPr>
      </w:pPr>
    </w:p>
    <w:sectPr w:rsidR="00E953FA" w:rsidRPr="00DF57B9" w:rsidSect="009C7C5D">
      <w:footerReference w:type="default" r:id="rId11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247" w:rsidRDefault="00CB0247">
      <w:pPr>
        <w:spacing w:before="0" w:after="0" w:line="240" w:lineRule="auto"/>
      </w:pPr>
      <w:r>
        <w:separator/>
      </w:r>
    </w:p>
  </w:endnote>
  <w:endnote w:type="continuationSeparator" w:id="1">
    <w:p w:rsidR="00CB0247" w:rsidRDefault="00CB02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3FA" w:rsidRPr="000F33A6" w:rsidRDefault="00671A6A">
    <w:pPr>
      <w:pStyle w:val="Piedepgina"/>
    </w:pPr>
    <w:r w:rsidRPr="000F33A6">
      <w:t xml:space="preserve">Página </w:t>
    </w:r>
    <w:r w:rsidR="00B43426" w:rsidRPr="000F33A6">
      <w:fldChar w:fldCharType="begin"/>
    </w:r>
    <w:r w:rsidRPr="000F33A6">
      <w:instrText>PAGE</w:instrText>
    </w:r>
    <w:r w:rsidR="00B43426" w:rsidRPr="000F33A6">
      <w:fldChar w:fldCharType="separate"/>
    </w:r>
    <w:r w:rsidR="005318F1">
      <w:rPr>
        <w:noProof/>
      </w:rPr>
      <w:t>2</w:t>
    </w:r>
    <w:r w:rsidR="00B43426" w:rsidRPr="000F33A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247" w:rsidRDefault="00CB0247">
      <w:pPr>
        <w:spacing w:before="0" w:after="0" w:line="240" w:lineRule="auto"/>
      </w:pPr>
      <w:r>
        <w:separator/>
      </w:r>
    </w:p>
  </w:footnote>
  <w:footnote w:type="continuationSeparator" w:id="1">
    <w:p w:rsidR="00CB0247" w:rsidRDefault="00CB024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943B5D"/>
    <w:rsid w:val="0001141B"/>
    <w:rsid w:val="00047D69"/>
    <w:rsid w:val="00054A5E"/>
    <w:rsid w:val="000F33A6"/>
    <w:rsid w:val="00140A93"/>
    <w:rsid w:val="001B6A86"/>
    <w:rsid w:val="001C4B3F"/>
    <w:rsid w:val="001D5367"/>
    <w:rsid w:val="002039EC"/>
    <w:rsid w:val="00263B0C"/>
    <w:rsid w:val="00271058"/>
    <w:rsid w:val="002F114B"/>
    <w:rsid w:val="00333931"/>
    <w:rsid w:val="0035607F"/>
    <w:rsid w:val="004B617A"/>
    <w:rsid w:val="005318F1"/>
    <w:rsid w:val="005846AD"/>
    <w:rsid w:val="005B7A0E"/>
    <w:rsid w:val="005C02C4"/>
    <w:rsid w:val="005D1B9E"/>
    <w:rsid w:val="00605189"/>
    <w:rsid w:val="0063230E"/>
    <w:rsid w:val="00651F48"/>
    <w:rsid w:val="00671A6A"/>
    <w:rsid w:val="006B4D58"/>
    <w:rsid w:val="007A19B2"/>
    <w:rsid w:val="007C27DD"/>
    <w:rsid w:val="007F4112"/>
    <w:rsid w:val="00863D98"/>
    <w:rsid w:val="008C2CCE"/>
    <w:rsid w:val="008F45CE"/>
    <w:rsid w:val="00943B5D"/>
    <w:rsid w:val="009C16FF"/>
    <w:rsid w:val="009C7C5D"/>
    <w:rsid w:val="009F006D"/>
    <w:rsid w:val="00A11106"/>
    <w:rsid w:val="00A41958"/>
    <w:rsid w:val="00A7668D"/>
    <w:rsid w:val="00AA095A"/>
    <w:rsid w:val="00AC03C7"/>
    <w:rsid w:val="00AE59CF"/>
    <w:rsid w:val="00B43426"/>
    <w:rsid w:val="00B44B57"/>
    <w:rsid w:val="00B459CA"/>
    <w:rsid w:val="00B64359"/>
    <w:rsid w:val="00B76860"/>
    <w:rsid w:val="00BD37AF"/>
    <w:rsid w:val="00CB0247"/>
    <w:rsid w:val="00CB5F70"/>
    <w:rsid w:val="00CE4867"/>
    <w:rsid w:val="00D2621E"/>
    <w:rsid w:val="00D537BA"/>
    <w:rsid w:val="00D55D13"/>
    <w:rsid w:val="00D717F0"/>
    <w:rsid w:val="00D854FA"/>
    <w:rsid w:val="00DC7490"/>
    <w:rsid w:val="00DE5291"/>
    <w:rsid w:val="00DF2BDD"/>
    <w:rsid w:val="00DF57B9"/>
    <w:rsid w:val="00E04671"/>
    <w:rsid w:val="00E326A4"/>
    <w:rsid w:val="00E36737"/>
    <w:rsid w:val="00E85F71"/>
    <w:rsid w:val="00E953FA"/>
    <w:rsid w:val="00EB39BF"/>
    <w:rsid w:val="00EF104A"/>
    <w:rsid w:val="00F105C1"/>
    <w:rsid w:val="00F7787C"/>
    <w:rsid w:val="00FB3B6B"/>
    <w:rsid w:val="00FF2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26"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rsid w:val="00B4342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B4342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34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4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4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4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4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4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rsid w:val="00B43426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sid w:val="00B43426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rsid w:val="00B4342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sid w:val="00B43426"/>
    <w:rPr>
      <w:kern w:val="20"/>
    </w:rPr>
  </w:style>
  <w:style w:type="paragraph" w:customStyle="1" w:styleId="Textodelcurrculumvtae">
    <w:name w:val="Texto del currículum vítae"/>
    <w:basedOn w:val="Normal"/>
    <w:qFormat/>
    <w:rsid w:val="00B43426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B43426"/>
    <w:rPr>
      <w:color w:val="808080"/>
    </w:rPr>
  </w:style>
  <w:style w:type="table" w:styleId="Tablaconcuadrcula">
    <w:name w:val="Table Grid"/>
    <w:basedOn w:val="Tablanormal"/>
    <w:uiPriority w:val="59"/>
    <w:rsid w:val="00B43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B4342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sid w:val="00B4342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tulo3Car">
    <w:name w:val="Título 3 Car"/>
    <w:basedOn w:val="Fuentedeprrafopredeter"/>
    <w:link w:val="Ttulo3"/>
    <w:uiPriority w:val="9"/>
    <w:rsid w:val="00B43426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42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42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42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42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42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42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rsid w:val="00B43426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rsid w:val="00B43426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rsid w:val="00B4342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sid w:val="00B4342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rsid w:val="00B43426"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rsid w:val="00B43426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sid w:val="00B43426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rsid w:val="00B43426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sid w:val="00B43426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rsid w:val="00B43426"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sid w:val="00B43426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sid w:val="00B43426"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rsid w:val="00B43426"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rsid w:val="00B4342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8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8F1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\AppData\Roaming\Microsoft\Plantilla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901462824641E385FC63D77869F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D4B04-33DA-48C2-A399-5C01D9403607}"/>
      </w:docPartPr>
      <w:docPartBody>
        <w:p w:rsidR="009A6B4E" w:rsidRDefault="0009127C">
          <w:pPr>
            <w:pStyle w:val="D1901462824641E385FC63D77869F244"/>
          </w:pPr>
          <w:r w:rsidRPr="000F33A6">
            <w:t>[Código postal, ciudad y provincia o estado]</w:t>
          </w:r>
        </w:p>
      </w:docPartBody>
    </w:docPart>
    <w:docPart>
      <w:docPartPr>
        <w:name w:val="E27FB75FECC64742AD6096AE9A06C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BD0A-767A-474D-A19C-701FFBA89216}"/>
      </w:docPartPr>
      <w:docPartBody>
        <w:p w:rsidR="009A6B4E" w:rsidRDefault="0009127C">
          <w:pPr>
            <w:pStyle w:val="E27FB75FECC64742AD6096AE9A06C49F"/>
          </w:pPr>
          <w:r w:rsidRPr="000F33A6">
            <w:t>[Teléfono]</w:t>
          </w:r>
        </w:p>
      </w:docPartBody>
    </w:docPart>
    <w:docPart>
      <w:docPartPr>
        <w:name w:val="CF054706D7394E8C817A914D44E68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339E-0F5C-4647-89D6-0B8A314BC9BB}"/>
      </w:docPartPr>
      <w:docPartBody>
        <w:p w:rsidR="009A6B4E" w:rsidRDefault="0009127C">
          <w:pPr>
            <w:pStyle w:val="CF054706D7394E8C817A914D44E68B42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DEFD988D65234A8FB499C5D75A47E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A783F-2081-4170-ABB9-94B506557C56}"/>
      </w:docPartPr>
      <w:docPartBody>
        <w:p w:rsidR="009A6B4E" w:rsidRDefault="0009127C">
          <w:pPr>
            <w:pStyle w:val="DEFD988D65234A8FB499C5D75A47E1DA"/>
          </w:pPr>
          <w:r w:rsidRPr="000F33A6">
            <w:t>[Su nombre]</w:t>
          </w:r>
        </w:p>
      </w:docPartBody>
    </w:docPart>
    <w:docPart>
      <w:docPartPr>
        <w:name w:val="EB826D39DF214500B6A4ECBBB53C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9AF39-0128-4704-A333-CBBBE4AC202F}"/>
      </w:docPartPr>
      <w:docPartBody>
        <w:p w:rsidR="00306F1A" w:rsidRDefault="00477A04" w:rsidP="00477A04">
          <w:pPr>
            <w:pStyle w:val="EB826D39DF214500B6A4ECBBB53C9C03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5BDE7D5A2544C2A23B7B6FBE9B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AE17-4A52-4212-A23B-80C865FA817D}"/>
      </w:docPartPr>
      <w:docPartBody>
        <w:p w:rsidR="00306F1A" w:rsidRDefault="00477A04" w:rsidP="00477A04">
          <w:pPr>
            <w:pStyle w:val="CE5BDE7D5A2544C2A23B7B6FBE9B62F0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2E666A47214038A3569B8226BCE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131D9-8554-47CB-84A2-11C3E3592851}"/>
      </w:docPartPr>
      <w:docPartBody>
        <w:p w:rsidR="00306F1A" w:rsidRDefault="00477A04" w:rsidP="00477A04">
          <w:pPr>
            <w:pStyle w:val="052E666A47214038A3569B8226BCE5AC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DD48A3F971444BB50C88141C14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2932D-3871-4CA6-8F62-D4DBE7DB9BD1}"/>
      </w:docPartPr>
      <w:docPartBody>
        <w:p w:rsidR="00306F1A" w:rsidRDefault="00477A04" w:rsidP="00477A04">
          <w:pPr>
            <w:pStyle w:val="7BDD48A3F971444BB50C88141C14D8A6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701D68B10E4AE0B5704168736C9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F0AE2-DD9F-469B-B6A6-A861530FBFE3}"/>
      </w:docPartPr>
      <w:docPartBody>
        <w:p w:rsidR="00306F1A" w:rsidRDefault="00477A04" w:rsidP="00477A04">
          <w:pPr>
            <w:pStyle w:val="DD701D68B10E4AE0B5704168736C9202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5A6107368D42AEAEEF76F6C7E6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66460-ABBB-4882-80A9-3B7172E8D94F}"/>
      </w:docPartPr>
      <w:docPartBody>
        <w:p w:rsidR="00306F1A" w:rsidRDefault="00477A04" w:rsidP="00477A04">
          <w:pPr>
            <w:pStyle w:val="465A6107368D42AEAEEF76F6C7E65152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0A5829A63347CDA3F6C3DC81C9F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EA702-ADD6-4173-9E97-68E619D85057}"/>
      </w:docPartPr>
      <w:docPartBody>
        <w:p w:rsidR="00754918" w:rsidRDefault="00306F1A" w:rsidP="00306F1A">
          <w:pPr>
            <w:pStyle w:val="DD0A5829A63347CDA3F6C3DC81C9F07F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207F31D74E453E90766D0841271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B8EF3-B5B4-4E02-B685-CA12DD3B5F51}"/>
      </w:docPartPr>
      <w:docPartBody>
        <w:p w:rsidR="00EB19F3" w:rsidRDefault="00754918" w:rsidP="00754918">
          <w:pPr>
            <w:pStyle w:val="15207F31D74E453E90766D08412710BE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127C"/>
    <w:rsid w:val="000772D3"/>
    <w:rsid w:val="0009127C"/>
    <w:rsid w:val="002463A2"/>
    <w:rsid w:val="002E00A8"/>
    <w:rsid w:val="00306F1A"/>
    <w:rsid w:val="00474B3D"/>
    <w:rsid w:val="00477A04"/>
    <w:rsid w:val="00555434"/>
    <w:rsid w:val="006059D3"/>
    <w:rsid w:val="006C79D3"/>
    <w:rsid w:val="00754918"/>
    <w:rsid w:val="008757A0"/>
    <w:rsid w:val="009A6B4E"/>
    <w:rsid w:val="00A311BD"/>
    <w:rsid w:val="00A8616F"/>
    <w:rsid w:val="00AB29B0"/>
    <w:rsid w:val="00AC1984"/>
    <w:rsid w:val="00C471FF"/>
    <w:rsid w:val="00D36AF0"/>
    <w:rsid w:val="00EB19F3"/>
    <w:rsid w:val="00EF1302"/>
    <w:rsid w:val="00F922CD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E580CF643B4C7B89C0503615D6060D">
    <w:name w:val="CAE580CF643B4C7B89C0503615D6060D"/>
    <w:rsid w:val="00D36AF0"/>
  </w:style>
  <w:style w:type="paragraph" w:customStyle="1" w:styleId="D1901462824641E385FC63D77869F244">
    <w:name w:val="D1901462824641E385FC63D77869F244"/>
    <w:rsid w:val="00D36AF0"/>
  </w:style>
  <w:style w:type="paragraph" w:customStyle="1" w:styleId="E27FB75FECC64742AD6096AE9A06C49F">
    <w:name w:val="E27FB75FECC64742AD6096AE9A06C49F"/>
    <w:rsid w:val="00D36AF0"/>
  </w:style>
  <w:style w:type="paragraph" w:customStyle="1" w:styleId="7A4B332F5D20463DBBB8AB2C85A4FC5F">
    <w:name w:val="7A4B332F5D20463DBBB8AB2C85A4FC5F"/>
    <w:rsid w:val="00D36AF0"/>
  </w:style>
  <w:style w:type="character" w:styleId="nfasis">
    <w:name w:val="Emphasis"/>
    <w:basedOn w:val="Fuentedeprrafopredeter"/>
    <w:uiPriority w:val="2"/>
    <w:unhideWhenUsed/>
    <w:qFormat/>
    <w:rsid w:val="00D36AF0"/>
    <w:rPr>
      <w:color w:val="4F81BD" w:themeColor="accent1"/>
    </w:rPr>
  </w:style>
  <w:style w:type="paragraph" w:customStyle="1" w:styleId="CF054706D7394E8C817A914D44E68B42">
    <w:name w:val="CF054706D7394E8C817A914D44E68B42"/>
    <w:rsid w:val="00D36AF0"/>
  </w:style>
  <w:style w:type="paragraph" w:customStyle="1" w:styleId="DEFD988D65234A8FB499C5D75A47E1DA">
    <w:name w:val="DEFD988D65234A8FB499C5D75A47E1DA"/>
    <w:rsid w:val="00D36AF0"/>
  </w:style>
  <w:style w:type="paragraph" w:customStyle="1" w:styleId="DC0F77CA914147D0882F68A12DBB02D6">
    <w:name w:val="DC0F77CA914147D0882F68A12DBB02D6"/>
    <w:rsid w:val="00D36AF0"/>
  </w:style>
  <w:style w:type="paragraph" w:customStyle="1" w:styleId="Textodelcurrculumvtae">
    <w:name w:val="Texto del currículum vítae"/>
    <w:basedOn w:val="Normal"/>
    <w:qFormat/>
    <w:rsid w:val="00D36AF0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5620336D2DCC45B4A66CED377CFFCF43">
    <w:name w:val="5620336D2DCC45B4A66CED377CFFCF43"/>
    <w:rsid w:val="00D36AF0"/>
  </w:style>
  <w:style w:type="character" w:styleId="Textodelmarcadordeposicin">
    <w:name w:val="Placeholder Text"/>
    <w:basedOn w:val="Fuentedeprrafopredeter"/>
    <w:uiPriority w:val="99"/>
    <w:semiHidden/>
    <w:rsid w:val="00754918"/>
    <w:rPr>
      <w:color w:val="808080"/>
    </w:rPr>
  </w:style>
  <w:style w:type="paragraph" w:customStyle="1" w:styleId="11D498F600AB4FACB0735CAEB6D38F84">
    <w:name w:val="11D498F600AB4FACB0735CAEB6D38F84"/>
    <w:rsid w:val="00D36AF0"/>
  </w:style>
  <w:style w:type="paragraph" w:customStyle="1" w:styleId="0B4E8371BDA74473B7A5FE8B5EEDDBB2">
    <w:name w:val="0B4E8371BDA74473B7A5FE8B5EEDDBB2"/>
    <w:rsid w:val="00D36AF0"/>
  </w:style>
  <w:style w:type="paragraph" w:customStyle="1" w:styleId="F092850E4CC3415AAD25D87277FA54BC">
    <w:name w:val="F092850E4CC3415AAD25D87277FA54BC"/>
    <w:rsid w:val="00D36AF0"/>
  </w:style>
  <w:style w:type="paragraph" w:customStyle="1" w:styleId="E88059A7C1D24F60B43EEC7434EBF689">
    <w:name w:val="E88059A7C1D24F60B43EEC7434EBF689"/>
    <w:rsid w:val="00D36AF0"/>
  </w:style>
  <w:style w:type="paragraph" w:customStyle="1" w:styleId="A284225E88EC41E1A9523BA4DE32852C">
    <w:name w:val="A284225E88EC41E1A9523BA4DE32852C"/>
    <w:rsid w:val="00D36AF0"/>
  </w:style>
  <w:style w:type="paragraph" w:customStyle="1" w:styleId="BDCFBE4C1923451F83D5ACF6B9B802A5">
    <w:name w:val="BDCFBE4C1923451F83D5ACF6B9B802A5"/>
    <w:rsid w:val="00D36AF0"/>
  </w:style>
  <w:style w:type="paragraph" w:customStyle="1" w:styleId="2CC38E104B5744BE82291338F16EE317">
    <w:name w:val="2CC38E104B5744BE82291338F16EE317"/>
    <w:rsid w:val="00D36AF0"/>
  </w:style>
  <w:style w:type="paragraph" w:customStyle="1" w:styleId="74FDF2B5D5FA44A082C2E06259D7602E">
    <w:name w:val="74FDF2B5D5FA44A082C2E06259D7602E"/>
    <w:rsid w:val="00D36AF0"/>
  </w:style>
  <w:style w:type="paragraph" w:customStyle="1" w:styleId="E12E8A6C73384AD09E87FD26322537E3">
    <w:name w:val="E12E8A6C73384AD09E87FD26322537E3"/>
    <w:rsid w:val="00D36AF0"/>
  </w:style>
  <w:style w:type="paragraph" w:customStyle="1" w:styleId="D4FCC12388C64B6BB8E4F1539BBE4EDA">
    <w:name w:val="D4FCC12388C64B6BB8E4F1539BBE4EDA"/>
    <w:rsid w:val="00D36AF0"/>
  </w:style>
  <w:style w:type="paragraph" w:customStyle="1" w:styleId="46EC228D5EE1439380780EAF839D38B6">
    <w:name w:val="46EC228D5EE1439380780EAF839D38B6"/>
    <w:rsid w:val="00D36AF0"/>
  </w:style>
  <w:style w:type="paragraph" w:customStyle="1" w:styleId="D47228B4B8D446AFB4DB5300C69CD933">
    <w:name w:val="D47228B4B8D446AFB4DB5300C69CD933"/>
    <w:rsid w:val="00D36AF0"/>
  </w:style>
  <w:style w:type="paragraph" w:customStyle="1" w:styleId="6911DE1AC28641E285767276E36F637A">
    <w:name w:val="6911DE1AC28641E285767276E36F637A"/>
    <w:rsid w:val="00D36AF0"/>
  </w:style>
  <w:style w:type="paragraph" w:customStyle="1" w:styleId="0377AB416B28444FAA76E7D2418445FA">
    <w:name w:val="0377AB416B28444FAA76E7D2418445FA"/>
    <w:rsid w:val="009A6B4E"/>
  </w:style>
  <w:style w:type="paragraph" w:customStyle="1" w:styleId="43CA7C8BA85F4291986D77653F7B6DF8">
    <w:name w:val="43CA7C8BA85F4291986D77653F7B6DF8"/>
    <w:rsid w:val="009A6B4E"/>
  </w:style>
  <w:style w:type="paragraph" w:customStyle="1" w:styleId="912636B5781C4FB3AC70982C41D2F4AB">
    <w:name w:val="912636B5781C4FB3AC70982C41D2F4AB"/>
    <w:rsid w:val="009A6B4E"/>
  </w:style>
  <w:style w:type="paragraph" w:customStyle="1" w:styleId="1BE2528228C1492396F92691A525E82A">
    <w:name w:val="1BE2528228C1492396F92691A525E82A"/>
    <w:rsid w:val="009A6B4E"/>
  </w:style>
  <w:style w:type="paragraph" w:customStyle="1" w:styleId="4B0E24C961EB4D62B75BD9B90B4C245B">
    <w:name w:val="4B0E24C961EB4D62B75BD9B90B4C245B"/>
    <w:rsid w:val="009A6B4E"/>
  </w:style>
  <w:style w:type="paragraph" w:customStyle="1" w:styleId="F3C2ABBB9314433FBC4C0A3C2B0F77F7">
    <w:name w:val="F3C2ABBB9314433FBC4C0A3C2B0F77F7"/>
    <w:rsid w:val="009A6B4E"/>
  </w:style>
  <w:style w:type="paragraph" w:customStyle="1" w:styleId="E3A90DC242544FFEAEFC54133E9BD438">
    <w:name w:val="E3A90DC242544FFEAEFC54133E9BD438"/>
    <w:rsid w:val="009A6B4E"/>
  </w:style>
  <w:style w:type="paragraph" w:customStyle="1" w:styleId="2F8C10675A5E4592AD9FE2B46B0479CB">
    <w:name w:val="2F8C10675A5E4592AD9FE2B46B0479CB"/>
    <w:rsid w:val="00EF1302"/>
  </w:style>
  <w:style w:type="paragraph" w:customStyle="1" w:styleId="8C619BDE4EAC4642B20757C887F16024">
    <w:name w:val="8C619BDE4EAC4642B20757C887F16024"/>
    <w:rsid w:val="00EF1302"/>
  </w:style>
  <w:style w:type="paragraph" w:customStyle="1" w:styleId="A4EAE516737B48148B040840AC8C6496">
    <w:name w:val="A4EAE516737B48148B040840AC8C6496"/>
    <w:rsid w:val="00EF1302"/>
  </w:style>
  <w:style w:type="paragraph" w:customStyle="1" w:styleId="612048FAA5F54195800794953C1C257B">
    <w:name w:val="612048FAA5F54195800794953C1C257B"/>
    <w:rsid w:val="00EF1302"/>
  </w:style>
  <w:style w:type="paragraph" w:customStyle="1" w:styleId="C11F16B33E47489D810466F0FE13997D">
    <w:name w:val="C11F16B33E47489D810466F0FE13997D"/>
    <w:rsid w:val="00EF1302"/>
  </w:style>
  <w:style w:type="paragraph" w:customStyle="1" w:styleId="7C17E9CBE55B423DAE33FC235B2CD60A">
    <w:name w:val="7C17E9CBE55B423DAE33FC235B2CD60A"/>
    <w:rsid w:val="00EF1302"/>
  </w:style>
  <w:style w:type="paragraph" w:customStyle="1" w:styleId="5D639CA2DC6E452083F1DA5CDA031E38">
    <w:name w:val="5D639CA2DC6E452083F1DA5CDA031E38"/>
    <w:rsid w:val="00EF1302"/>
  </w:style>
  <w:style w:type="paragraph" w:customStyle="1" w:styleId="04E1A944B8564A108386EAFBC8C57B47">
    <w:name w:val="04E1A944B8564A108386EAFBC8C57B47"/>
    <w:rsid w:val="00EF1302"/>
  </w:style>
  <w:style w:type="paragraph" w:customStyle="1" w:styleId="52E3BAD751644694BC02E9293BC8CA2C">
    <w:name w:val="52E3BAD751644694BC02E9293BC8CA2C"/>
    <w:rsid w:val="00EF1302"/>
  </w:style>
  <w:style w:type="paragraph" w:customStyle="1" w:styleId="B5645201FEB4433C8ABA9D8FEF08FD9A">
    <w:name w:val="B5645201FEB4433C8ABA9D8FEF08FD9A"/>
    <w:rsid w:val="00EF1302"/>
  </w:style>
  <w:style w:type="paragraph" w:customStyle="1" w:styleId="3630D15AF514466BB2AD1D311D2B0848">
    <w:name w:val="3630D15AF514466BB2AD1D311D2B0848"/>
    <w:rsid w:val="00EF1302"/>
  </w:style>
  <w:style w:type="paragraph" w:customStyle="1" w:styleId="79BB80C80C2E43FEAB32824F1711BFFE">
    <w:name w:val="79BB80C80C2E43FEAB32824F1711BFFE"/>
    <w:rsid w:val="00EF1302"/>
  </w:style>
  <w:style w:type="paragraph" w:customStyle="1" w:styleId="E5D3401015794D11AA65EA5B934270B7">
    <w:name w:val="E5D3401015794D11AA65EA5B934270B7"/>
    <w:rsid w:val="00EF1302"/>
  </w:style>
  <w:style w:type="paragraph" w:customStyle="1" w:styleId="6E5CC010429D443A997036CEA90DC8FC">
    <w:name w:val="6E5CC010429D443A997036CEA90DC8FC"/>
    <w:rsid w:val="00EF1302"/>
  </w:style>
  <w:style w:type="paragraph" w:customStyle="1" w:styleId="3A5A8C737DAB485CA73BBF2BDE636E5D">
    <w:name w:val="3A5A8C737DAB485CA73BBF2BDE636E5D"/>
    <w:rsid w:val="006C79D3"/>
  </w:style>
  <w:style w:type="paragraph" w:customStyle="1" w:styleId="9625A0A17C7F4C0996BAE5F22E242B51">
    <w:name w:val="9625A0A17C7F4C0996BAE5F22E242B51"/>
    <w:rsid w:val="006C79D3"/>
  </w:style>
  <w:style w:type="paragraph" w:customStyle="1" w:styleId="E9B1AC30A1E6424ABE7FECA9D54D1A30">
    <w:name w:val="E9B1AC30A1E6424ABE7FECA9D54D1A30"/>
    <w:rsid w:val="006C79D3"/>
  </w:style>
  <w:style w:type="paragraph" w:customStyle="1" w:styleId="F4B8B9F8934044F4A0FA9D941DDBC14F">
    <w:name w:val="F4B8B9F8934044F4A0FA9D941DDBC14F"/>
    <w:rsid w:val="006C79D3"/>
  </w:style>
  <w:style w:type="paragraph" w:customStyle="1" w:styleId="1A9C61362E764A02BBB3C854FA85AD0C">
    <w:name w:val="1A9C61362E764A02BBB3C854FA85AD0C"/>
    <w:rsid w:val="006C79D3"/>
  </w:style>
  <w:style w:type="paragraph" w:customStyle="1" w:styleId="456CB589B5D3460ABE8122224C68A225">
    <w:name w:val="456CB589B5D3460ABE8122224C68A225"/>
    <w:rsid w:val="006C79D3"/>
  </w:style>
  <w:style w:type="paragraph" w:customStyle="1" w:styleId="ACD7D3047A5A423B89494741185E6ADD">
    <w:name w:val="ACD7D3047A5A423B89494741185E6ADD"/>
    <w:rsid w:val="006C79D3"/>
  </w:style>
  <w:style w:type="paragraph" w:customStyle="1" w:styleId="DB9F698645A84C04BB4C96904E717786">
    <w:name w:val="DB9F698645A84C04BB4C96904E717786"/>
    <w:rsid w:val="006C79D3"/>
  </w:style>
  <w:style w:type="paragraph" w:customStyle="1" w:styleId="9FDCA59F002240D487B7BAF1A238432D">
    <w:name w:val="9FDCA59F002240D487B7BAF1A238432D"/>
    <w:rsid w:val="006C79D3"/>
  </w:style>
  <w:style w:type="paragraph" w:customStyle="1" w:styleId="939D696A3D404D299CE362A44E53B64B">
    <w:name w:val="939D696A3D404D299CE362A44E53B64B"/>
    <w:rsid w:val="006C79D3"/>
  </w:style>
  <w:style w:type="paragraph" w:customStyle="1" w:styleId="FA4267DA5AE04D57B0CFC741FAB15B49">
    <w:name w:val="FA4267DA5AE04D57B0CFC741FAB15B49"/>
    <w:rsid w:val="006C79D3"/>
  </w:style>
  <w:style w:type="paragraph" w:customStyle="1" w:styleId="5ABB694F38AF4239B629662D50A6155C">
    <w:name w:val="5ABB694F38AF4239B629662D50A6155C"/>
    <w:rsid w:val="006C79D3"/>
  </w:style>
  <w:style w:type="paragraph" w:customStyle="1" w:styleId="D7044556D8F44983B41037E5361888FA">
    <w:name w:val="D7044556D8F44983B41037E5361888FA"/>
    <w:rsid w:val="006C79D3"/>
  </w:style>
  <w:style w:type="paragraph" w:customStyle="1" w:styleId="0FAAF0B4C51C4E28822F3C08CF326838">
    <w:name w:val="0FAAF0B4C51C4E28822F3C08CF326838"/>
    <w:rsid w:val="006C79D3"/>
  </w:style>
  <w:style w:type="paragraph" w:customStyle="1" w:styleId="C9F30BE74AC54F149525DBCCD732A93E">
    <w:name w:val="C9F30BE74AC54F149525DBCCD732A93E"/>
    <w:rsid w:val="006C79D3"/>
  </w:style>
  <w:style w:type="paragraph" w:customStyle="1" w:styleId="CD60C873FCA044E1817C4A087DAC9E4C">
    <w:name w:val="CD60C873FCA044E1817C4A087DAC9E4C"/>
    <w:rsid w:val="006C79D3"/>
  </w:style>
  <w:style w:type="paragraph" w:customStyle="1" w:styleId="5D662B0CB1D249548BBA9726BE15454F">
    <w:name w:val="5D662B0CB1D249548BBA9726BE15454F"/>
    <w:rsid w:val="006C79D3"/>
  </w:style>
  <w:style w:type="paragraph" w:customStyle="1" w:styleId="C7452647AD0C4AFBADF153A9FD78D7A6">
    <w:name w:val="C7452647AD0C4AFBADF153A9FD78D7A6"/>
    <w:rsid w:val="006C79D3"/>
  </w:style>
  <w:style w:type="paragraph" w:customStyle="1" w:styleId="98A30D132DDB4C43AB01F81AA0F37026">
    <w:name w:val="98A30D132DDB4C43AB01F81AA0F37026"/>
    <w:rsid w:val="006C79D3"/>
  </w:style>
  <w:style w:type="paragraph" w:customStyle="1" w:styleId="610435BAF2484D3D8274CE80A245A2EA">
    <w:name w:val="610435BAF2484D3D8274CE80A245A2EA"/>
    <w:rsid w:val="006C79D3"/>
  </w:style>
  <w:style w:type="paragraph" w:customStyle="1" w:styleId="8E84B3F440554C9F9A3F75A68794B7CD">
    <w:name w:val="8E84B3F440554C9F9A3F75A68794B7CD"/>
    <w:rsid w:val="006C79D3"/>
  </w:style>
  <w:style w:type="paragraph" w:customStyle="1" w:styleId="4FF861C909E14FBBA0FEFE64AA7CA4AC">
    <w:name w:val="4FF861C909E14FBBA0FEFE64AA7CA4AC"/>
    <w:rsid w:val="006C79D3"/>
  </w:style>
  <w:style w:type="paragraph" w:customStyle="1" w:styleId="A9825736BE364AD2AEB6DE7D6D3C74EB">
    <w:name w:val="A9825736BE364AD2AEB6DE7D6D3C74EB"/>
    <w:rsid w:val="006C79D3"/>
  </w:style>
  <w:style w:type="paragraph" w:customStyle="1" w:styleId="030377F64CC540A9BCDA9DBD87033970">
    <w:name w:val="030377F64CC540A9BCDA9DBD87033970"/>
    <w:rsid w:val="006C79D3"/>
  </w:style>
  <w:style w:type="paragraph" w:customStyle="1" w:styleId="0D9C0F959C624A5CAF097CB71C3B08BB">
    <w:name w:val="0D9C0F959C624A5CAF097CB71C3B08BB"/>
    <w:rsid w:val="006C79D3"/>
  </w:style>
  <w:style w:type="paragraph" w:customStyle="1" w:styleId="0F91F41EBA184481A40006A14E7BC837">
    <w:name w:val="0F91F41EBA184481A40006A14E7BC837"/>
    <w:rsid w:val="006C79D3"/>
  </w:style>
  <w:style w:type="paragraph" w:customStyle="1" w:styleId="FC50E829D11946B58A924BE6DA9B91A8">
    <w:name w:val="FC50E829D11946B58A924BE6DA9B91A8"/>
    <w:rsid w:val="006C79D3"/>
  </w:style>
  <w:style w:type="paragraph" w:customStyle="1" w:styleId="B0D8903D44E94F4F86C8E676F4D166E1">
    <w:name w:val="B0D8903D44E94F4F86C8E676F4D166E1"/>
    <w:rsid w:val="006C79D3"/>
  </w:style>
  <w:style w:type="paragraph" w:customStyle="1" w:styleId="419707345BB2409E8AB95A8604FB18EE">
    <w:name w:val="419707345BB2409E8AB95A8604FB18EE"/>
    <w:rsid w:val="006C79D3"/>
  </w:style>
  <w:style w:type="paragraph" w:customStyle="1" w:styleId="B55130F0ED28480CA9B9201019FFDD22">
    <w:name w:val="B55130F0ED28480CA9B9201019FFDD22"/>
    <w:rsid w:val="006C79D3"/>
  </w:style>
  <w:style w:type="paragraph" w:customStyle="1" w:styleId="4E506BEF910A449FB46FA895ABD284E8">
    <w:name w:val="4E506BEF910A449FB46FA895ABD284E8"/>
    <w:rsid w:val="006C79D3"/>
  </w:style>
  <w:style w:type="paragraph" w:customStyle="1" w:styleId="CD8D7E276DCC4646A44127D5032992A5">
    <w:name w:val="CD8D7E276DCC4646A44127D5032992A5"/>
    <w:rsid w:val="006C79D3"/>
  </w:style>
  <w:style w:type="paragraph" w:customStyle="1" w:styleId="FBE01151305E40899D143EEED18E0511">
    <w:name w:val="FBE01151305E40899D143EEED18E0511"/>
    <w:rsid w:val="006C79D3"/>
  </w:style>
  <w:style w:type="paragraph" w:customStyle="1" w:styleId="0789027900AC42E99D32D132CFF22415">
    <w:name w:val="0789027900AC42E99D32D132CFF22415"/>
    <w:rsid w:val="006C79D3"/>
  </w:style>
  <w:style w:type="paragraph" w:customStyle="1" w:styleId="397D526E50DD4293AC1309909DDEEB79">
    <w:name w:val="397D526E50DD4293AC1309909DDEEB79"/>
    <w:rsid w:val="006C79D3"/>
  </w:style>
  <w:style w:type="paragraph" w:customStyle="1" w:styleId="016588B068EA4D6F94DF321A36B25947">
    <w:name w:val="016588B068EA4D6F94DF321A36B25947"/>
    <w:rsid w:val="006C79D3"/>
  </w:style>
  <w:style w:type="paragraph" w:customStyle="1" w:styleId="5EE98F58CB254FD887B746E901DE54ED">
    <w:name w:val="5EE98F58CB254FD887B746E901DE54ED"/>
    <w:rsid w:val="006C79D3"/>
  </w:style>
  <w:style w:type="paragraph" w:customStyle="1" w:styleId="69516E11B6C445BDA0EC79FD077EACC4">
    <w:name w:val="69516E11B6C445BDA0EC79FD077EACC4"/>
    <w:rsid w:val="006C79D3"/>
  </w:style>
  <w:style w:type="paragraph" w:customStyle="1" w:styleId="17013935CD9643DE95592CE3E10E08B7">
    <w:name w:val="17013935CD9643DE95592CE3E10E08B7"/>
    <w:rsid w:val="006C79D3"/>
  </w:style>
  <w:style w:type="paragraph" w:customStyle="1" w:styleId="2EB7C5D3CBA74E6A915B60AEAB03784D">
    <w:name w:val="2EB7C5D3CBA74E6A915B60AEAB03784D"/>
    <w:rsid w:val="006C79D3"/>
  </w:style>
  <w:style w:type="paragraph" w:customStyle="1" w:styleId="EB826D39DF214500B6A4ECBBB53C9C03">
    <w:name w:val="EB826D39DF214500B6A4ECBBB53C9C03"/>
    <w:rsid w:val="00477A04"/>
  </w:style>
  <w:style w:type="paragraph" w:customStyle="1" w:styleId="CE5BDE7D5A2544C2A23B7B6FBE9B62F0">
    <w:name w:val="CE5BDE7D5A2544C2A23B7B6FBE9B62F0"/>
    <w:rsid w:val="00477A04"/>
  </w:style>
  <w:style w:type="paragraph" w:customStyle="1" w:styleId="052E666A47214038A3569B8226BCE5AC">
    <w:name w:val="052E666A47214038A3569B8226BCE5AC"/>
    <w:rsid w:val="00477A04"/>
  </w:style>
  <w:style w:type="paragraph" w:customStyle="1" w:styleId="7BDD48A3F971444BB50C88141C14D8A6">
    <w:name w:val="7BDD48A3F971444BB50C88141C14D8A6"/>
    <w:rsid w:val="00477A04"/>
  </w:style>
  <w:style w:type="paragraph" w:customStyle="1" w:styleId="DD701D68B10E4AE0B5704168736C9202">
    <w:name w:val="DD701D68B10E4AE0B5704168736C9202"/>
    <w:rsid w:val="00477A04"/>
  </w:style>
  <w:style w:type="paragraph" w:customStyle="1" w:styleId="465A6107368D42AEAEEF76F6C7E65152">
    <w:name w:val="465A6107368D42AEAEEF76F6C7E65152"/>
    <w:rsid w:val="00477A04"/>
  </w:style>
  <w:style w:type="paragraph" w:customStyle="1" w:styleId="2A1C2ADD8A6C46DEA9124E47276325B1">
    <w:name w:val="2A1C2ADD8A6C46DEA9124E47276325B1"/>
    <w:rsid w:val="00477A04"/>
  </w:style>
  <w:style w:type="paragraph" w:customStyle="1" w:styleId="D053AA1A16D344BBA3DBB8BCBFE7705D">
    <w:name w:val="D053AA1A16D344BBA3DBB8BCBFE7705D"/>
    <w:rsid w:val="00477A04"/>
  </w:style>
  <w:style w:type="paragraph" w:customStyle="1" w:styleId="D2C9D207BAFF476485231FF411E71E6D">
    <w:name w:val="D2C9D207BAFF476485231FF411E71E6D"/>
    <w:rsid w:val="00477A04"/>
  </w:style>
  <w:style w:type="paragraph" w:customStyle="1" w:styleId="A4BAAC66EC674030915FAB28048A8517">
    <w:name w:val="A4BAAC66EC674030915FAB28048A8517"/>
    <w:rsid w:val="00306F1A"/>
  </w:style>
  <w:style w:type="paragraph" w:customStyle="1" w:styleId="DD0A5829A63347CDA3F6C3DC81C9F07F">
    <w:name w:val="DD0A5829A63347CDA3F6C3DC81C9F07F"/>
    <w:rsid w:val="00306F1A"/>
  </w:style>
  <w:style w:type="paragraph" w:customStyle="1" w:styleId="4171E8AD169E40C8A1E3E252E430E94C">
    <w:name w:val="4171E8AD169E40C8A1E3E252E430E94C"/>
    <w:rsid w:val="00754918"/>
  </w:style>
  <w:style w:type="paragraph" w:customStyle="1" w:styleId="15207F31D74E453E90766D08412710BE">
    <w:name w:val="15207F31D74E453E90766D08412710BE"/>
    <w:rsid w:val="007549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84 12 09 39/ 22 24 56 15</CompanyPhone>
  <CompanyFax/>
  <CompanyEmail>katnaranjo@yahoo.com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9E0FD25-86DB-44C6-A824-FE57AC7A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139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kattia naranjo jimenez</dc:creator>
  <cp:keywords/>
  <cp:lastModifiedBy>PC2</cp:lastModifiedBy>
  <cp:revision>10</cp:revision>
  <dcterms:created xsi:type="dcterms:W3CDTF">2014-02-19T00:48:00Z</dcterms:created>
  <dcterms:modified xsi:type="dcterms:W3CDTF">2016-05-12T19:17:00Z</dcterms:modified>
  <cp:category>San José, San pedro de Montes de oca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