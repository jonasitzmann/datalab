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1F5" w:rsidRDefault="00AD61F5">
      <w:pPr>
        <w:pStyle w:val="Sinespaciado"/>
        <w:rPr>
          <w:sz w:val="8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Nombre del currículo"/>
        <w:tag w:val="Nombre del currículo"/>
        <w:id w:val="1257551780"/>
        <w:placeholder>
          <w:docPart w:val="4CD5A19AA5ED4D8DA6B0E791497D30EF"/>
        </w:placeholder>
        <w:docPartList>
          <w:docPartGallery w:val="Quick Parts"/>
          <w:docPartCategory w:val=" Nombre del currículo"/>
        </w:docPartList>
      </w:sdtPr>
      <w:sdtEndPr/>
      <w:sdtContent>
        <w:p w:rsidR="00AD61F5" w:rsidRDefault="009B166E">
          <w:pPr>
            <w:pStyle w:val="Ttulo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alias w:val="Autor"/>
              <w:tag w:val=""/>
              <w:id w:val="-1792899604"/>
              <w:placeholder>
                <w:docPart w:val="DA75AD8979794D7DA92E17AC5269C85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B70B5" w:rsidRPr="000B70B5">
                <w:t>Edisa</w:t>
              </w:r>
              <w:r w:rsidR="000B70B5">
                <w:t xml:space="preserve"> Natividad Bristan Castillo</w:t>
              </w:r>
            </w:sdtContent>
          </w:sdt>
        </w:p>
        <w:p w:rsidR="00AD61F5" w:rsidRDefault="009B166E" w:rsidP="00BF74EA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Dirección de correo electrónico"/>
              <w:tag w:val=""/>
              <w:id w:val="492224369"/>
              <w:placeholder>
                <w:docPart w:val="D0C33416F96C4B0992EE9362C73F32C1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0B70B5">
                <w:rPr>
                  <w:color w:val="2F5897" w:themeColor="text2"/>
                </w:rPr>
                <w:t>ediisanbristan@gmail.com</w:t>
              </w:r>
            </w:sdtContent>
          </w:sdt>
          <w:r w:rsidR="00350D99">
            <w:rPr>
              <w:color w:val="2F5897" w:themeColor="text2"/>
              <w:lang w:val="es-ES"/>
            </w:rPr>
            <w:t xml:space="preserve"> </w:t>
          </w:r>
          <w:r w:rsidR="00350D99">
            <w:rPr>
              <w:color w:val="7F7F7F" w:themeColor="text1" w:themeTint="80"/>
            </w:rPr>
            <w:sym w:font="Symbol" w:char="F0B7"/>
          </w:r>
          <w:r w:rsidR="00350D99">
            <w:rPr>
              <w:color w:val="2F5897" w:themeColor="text2"/>
              <w:lang w:val="es-ES"/>
            </w:rPr>
            <w:t xml:space="preserve">  </w:t>
          </w:r>
          <w:sdt>
            <w:sdtPr>
              <w:rPr>
                <w:color w:val="2F5897" w:themeColor="text2"/>
              </w:rPr>
              <w:alias w:val="Dirección"/>
              <w:tag w:val=""/>
              <w:id w:val="-1128857918"/>
              <w:placeholder>
                <w:docPart w:val="A8A0C566CF8D414392F29854FD18A55E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0B70B5">
                <w:rPr>
                  <w:color w:val="2F5897" w:themeColor="text2"/>
                </w:rPr>
                <w:t>Nuevo Arraijan, San Gabriel, casa 32</w:t>
              </w:r>
            </w:sdtContent>
          </w:sdt>
          <w:r w:rsidR="00350D99">
            <w:rPr>
              <w:color w:val="7F7F7F" w:themeColor="text1" w:themeTint="80"/>
            </w:rPr>
            <w:sym w:font="Symbol" w:char="F0B7"/>
          </w:r>
          <w:r w:rsidR="00350D99">
            <w:rPr>
              <w:color w:val="2F5897" w:themeColor="text2"/>
              <w:lang w:val="es-ES"/>
            </w:rPr>
            <w:t xml:space="preserve"> </w:t>
          </w:r>
          <w:sdt>
            <w:sdtPr>
              <w:rPr>
                <w:color w:val="2F5897" w:themeColor="text2"/>
              </w:rPr>
              <w:alias w:val="Teléfono"/>
              <w:tag w:val=""/>
              <w:id w:val="-1095318542"/>
              <w:placeholder>
                <w:docPart w:val="9BE9D3AA99BF4995BEFDD28C2A9906B4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0B70B5">
                <w:rPr>
                  <w:color w:val="2F5897" w:themeColor="text2"/>
                </w:rPr>
                <w:t>69740342</w:t>
              </w:r>
            </w:sdtContent>
          </w:sdt>
        </w:p>
        <w:p w:rsidR="00AD61F5" w:rsidRDefault="009B166E">
          <w:pPr>
            <w:jc w:val="center"/>
          </w:pPr>
        </w:p>
      </w:sdtContent>
    </w:sdt>
    <w:p w:rsidR="00AD61F5" w:rsidRDefault="00350D99">
      <w:pPr>
        <w:pStyle w:val="Encabezadodeseccin"/>
      </w:pPr>
      <w:r>
        <w:rPr>
          <w:lang w:val="es-ES"/>
        </w:rPr>
        <w:t>Objetivos</w:t>
      </w:r>
    </w:p>
    <w:p w:rsidR="00AD61F5" w:rsidRDefault="00BF74EA">
      <w:pPr>
        <w:rPr>
          <w:color w:val="000000"/>
        </w:rPr>
      </w:pPr>
      <w:r w:rsidRPr="00BF74EA">
        <w:t>Formar parte de un equipo de trabajo y consolidarme profesionalmente en una empresa donde los logros personales y el desempeño sean reconocidos, además de permitir oportunidades de desarrollo personal y profesional.</w:t>
      </w:r>
    </w:p>
    <w:p w:rsidR="00AD61F5" w:rsidRDefault="00350D99">
      <w:pPr>
        <w:pStyle w:val="Encabezadodeseccin"/>
      </w:pPr>
      <w:r>
        <w:rPr>
          <w:lang w:val="es-ES"/>
        </w:rPr>
        <w:t>Educación</w:t>
      </w:r>
    </w:p>
    <w:p w:rsidR="00FB5C94" w:rsidRDefault="00FB5C94">
      <w:pPr>
        <w:pStyle w:val="Subseccin"/>
      </w:pPr>
      <w:r>
        <w:t xml:space="preserve">Escuela Secundaria Pedro Pablo Sánchez </w:t>
      </w:r>
    </w:p>
    <w:p w:rsidR="00AD61F5" w:rsidRDefault="00FB5C94">
      <w:pPr>
        <w:spacing w:after="0"/>
        <w:rPr>
          <w:rStyle w:val="nfasisintenso"/>
        </w:rPr>
      </w:pPr>
      <w:r>
        <w:rPr>
          <w:b/>
          <w:bCs/>
          <w:i/>
          <w:iCs/>
          <w:color w:val="6076B4" w:themeColor="accent1"/>
        </w:rPr>
        <w:t>2013</w:t>
      </w:r>
      <w:r w:rsidR="00350D99">
        <w:rPr>
          <w:lang w:val="es-ES"/>
        </w:rPr>
        <w:t xml:space="preserve">  </w:t>
      </w:r>
      <w:r>
        <w:t>Bachiller en Letras</w:t>
      </w:r>
    </w:p>
    <w:p w:rsidR="00FB5C94" w:rsidRPr="00FB5C94" w:rsidRDefault="00FB5C94" w:rsidP="00FB5C94">
      <w:pPr>
        <w:spacing w:after="0"/>
        <w:rPr>
          <w:color w:val="262626" w:themeColor="text1" w:themeTint="D9"/>
        </w:rPr>
      </w:pPr>
    </w:p>
    <w:p w:rsidR="00FB5C94" w:rsidRPr="00FB5C94" w:rsidRDefault="00FB5C94" w:rsidP="00FB5C94">
      <w:pPr>
        <w:spacing w:after="0"/>
        <w:rPr>
          <w:color w:val="262626" w:themeColor="text1" w:themeTint="D9"/>
        </w:rPr>
      </w:pPr>
      <w:r w:rsidRPr="00FB5C94">
        <w:rPr>
          <w:color w:val="262626" w:themeColor="text1" w:themeTint="D9"/>
        </w:rPr>
        <w:t>Universidad del Istmo</w:t>
      </w:r>
    </w:p>
    <w:p w:rsidR="005122BA" w:rsidRDefault="00FB5C94" w:rsidP="00FB5C94">
      <w:pPr>
        <w:spacing w:after="0"/>
      </w:pPr>
      <w:r w:rsidRPr="00FB5C94">
        <w:rPr>
          <w:b/>
          <w:i/>
          <w:color w:val="6076B4" w:themeColor="accent1"/>
        </w:rPr>
        <w:t>2016</w:t>
      </w:r>
      <w:r>
        <w:t xml:space="preserve"> Administración de Empresas (Cursando Primer A</w:t>
      </w:r>
      <w:r w:rsidRPr="00FB5C94">
        <w:t>ñ</w:t>
      </w:r>
      <w:r>
        <w:t>o)</w:t>
      </w:r>
    </w:p>
    <w:p w:rsidR="005122BA" w:rsidRDefault="005122BA" w:rsidP="00FB5C94">
      <w:pPr>
        <w:spacing w:after="0"/>
      </w:pPr>
    </w:p>
    <w:p w:rsidR="005122BA" w:rsidRPr="005122BA" w:rsidRDefault="005122BA" w:rsidP="005122BA">
      <w:pPr>
        <w:spacing w:after="0"/>
        <w:rPr>
          <w:rFonts w:asciiTheme="majorHAnsi" w:hAnsiTheme="majorHAnsi"/>
          <w:color w:val="6076B4" w:themeColor="accent1"/>
          <w:sz w:val="28"/>
          <w:szCs w:val="28"/>
        </w:rPr>
      </w:pPr>
      <w:r w:rsidRPr="005122BA">
        <w:rPr>
          <w:rFonts w:asciiTheme="majorHAnsi" w:hAnsiTheme="majorHAnsi"/>
          <w:color w:val="6076B4" w:themeColor="accent1"/>
          <w:sz w:val="28"/>
          <w:szCs w:val="28"/>
        </w:rPr>
        <w:t>Idioma</w:t>
      </w:r>
    </w:p>
    <w:p w:rsidR="00AD61F5" w:rsidRDefault="005122BA" w:rsidP="005122BA">
      <w:pPr>
        <w:spacing w:after="0"/>
      </w:pPr>
      <w:r w:rsidRPr="005122BA">
        <w:t>Ingles</w:t>
      </w:r>
      <w:r>
        <w:t xml:space="preserve"> -</w:t>
      </w:r>
      <w:r w:rsidRPr="005122BA">
        <w:t xml:space="preserve"> Básic</w:t>
      </w:r>
      <w:r>
        <w:t>o</w:t>
      </w:r>
      <w:r w:rsidRPr="005122BA">
        <w:t xml:space="preserve"> </w:t>
      </w:r>
    </w:p>
    <w:p w:rsidR="005122BA" w:rsidRPr="005122BA" w:rsidRDefault="00350D99" w:rsidP="005122BA">
      <w:pPr>
        <w:pStyle w:val="Encabezadodeseccin"/>
        <w:rPr>
          <w:lang w:val="es-ES"/>
        </w:rPr>
      </w:pPr>
      <w:r>
        <w:rPr>
          <w:lang w:val="es-ES"/>
        </w:rPr>
        <w:t>Experiencia</w:t>
      </w:r>
    </w:p>
    <w:p w:rsidR="00AD61F5" w:rsidRDefault="00FB5C94">
      <w:pPr>
        <w:pStyle w:val="Subseccin"/>
        <w:rPr>
          <w:vanish/>
          <w:specVanish/>
        </w:rPr>
      </w:pPr>
      <w:r>
        <w:t>Brissexpressnal</w:t>
      </w:r>
    </w:p>
    <w:p w:rsidR="00AD61F5" w:rsidRDefault="00350D99">
      <w:pPr>
        <w:pStyle w:val="Sinespaciad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  <w:lang w:val="es-ES"/>
        </w:rPr>
        <w:t xml:space="preserve"> | </w:t>
      </w:r>
      <w:r w:rsidR="00BF74EA">
        <w:rPr>
          <w:color w:val="404040" w:themeColor="text1" w:themeTint="BF"/>
          <w:sz w:val="24"/>
          <w:szCs w:val="24"/>
        </w:rPr>
        <w:t>Juan Días, Calle Tercera detrás del Colegio Elena Ch. de Pinate</w:t>
      </w:r>
    </w:p>
    <w:p w:rsidR="00AD61F5" w:rsidRDefault="00BF74EA">
      <w:pPr>
        <w:pStyle w:val="Fechadesubseccin"/>
        <w:rPr>
          <w:rStyle w:val="nfasis"/>
          <w:i w:val="0"/>
          <w:color w:val="6076B4" w:themeColor="accent1"/>
        </w:rPr>
      </w:pPr>
      <w:r>
        <w:rPr>
          <w:rStyle w:val="nfasisintenso"/>
          <w:b w:val="0"/>
          <w:i w:val="0"/>
        </w:rPr>
        <w:t>Secretaria Administrativa</w:t>
      </w:r>
      <w:r w:rsidR="00350D99">
        <w:rPr>
          <w:rStyle w:val="nfasisintenso"/>
          <w:b w:val="0"/>
          <w:i w:val="0"/>
          <w:lang w:val="es-ES"/>
        </w:rPr>
        <w:t xml:space="preserve"> </w:t>
      </w:r>
      <w:r>
        <w:rPr>
          <w:b/>
          <w:bCs/>
          <w:i/>
          <w:iCs/>
        </w:rPr>
        <w:t>15 de mayo de2014</w:t>
      </w:r>
      <w:r w:rsidR="00350D99">
        <w:rPr>
          <w:lang w:val="es-ES"/>
        </w:rPr>
        <w:t xml:space="preserve"> – </w:t>
      </w:r>
      <w:r w:rsidR="00055CDA" w:rsidRPr="00924720">
        <w:rPr>
          <w:b/>
          <w:i/>
        </w:rPr>
        <w:t>15 de abril de 2015</w:t>
      </w:r>
    </w:p>
    <w:p w:rsidR="00055CDA" w:rsidRDefault="00055CDA">
      <w:r>
        <w:t>Atención al cliente, manejo completo de office, manejo de caja menuda, depósitos bancarios, pago de cuentas generales,</w:t>
      </w:r>
      <w:r w:rsidR="005122BA">
        <w:t xml:space="preserve"> elaboración de seguros,</w:t>
      </w:r>
      <w:r>
        <w:t xml:space="preserve"> manejo de fax, internet y central telefónica.</w:t>
      </w:r>
    </w:p>
    <w:p w:rsidR="00AD61F5" w:rsidRDefault="009B166E">
      <w:pPr>
        <w:pStyle w:val="Encabezadodeseccin"/>
      </w:pPr>
      <w:sdt>
        <w:sdtPr>
          <w:id w:val="-51398160"/>
          <w:placeholder>
            <w:docPart w:val="02FBD37E6B7D4C6AAF9D6221AB9920F5"/>
          </w:placeholder>
          <w:temporary/>
          <w:showingPlcHdr/>
        </w:sdtPr>
        <w:sdtEndPr/>
        <w:sdtContent>
          <w:r w:rsidR="00350D99">
            <w:rPr>
              <w:lang w:val="es-ES"/>
            </w:rPr>
            <w:t>Aptitudes</w:t>
          </w:r>
        </w:sdtContent>
      </w:sdt>
    </w:p>
    <w:p w:rsidR="00AD61F5" w:rsidRDefault="009C23CC">
      <w:pPr>
        <w:pStyle w:val="Prrafodelista"/>
        <w:numPr>
          <w:ilvl w:val="0"/>
          <w:numId w:val="5"/>
        </w:numPr>
        <w:ind w:left="630" w:hanging="270"/>
      </w:pPr>
      <w:r>
        <w:t xml:space="preserve">Responsable, </w:t>
      </w:r>
      <w:r w:rsidR="00924720">
        <w:t xml:space="preserve">puntual, </w:t>
      </w:r>
      <w:r>
        <w:t>proactiva</w:t>
      </w:r>
      <w:r w:rsidR="00924720">
        <w:t xml:space="preserve">, actitud de servicio, trabajo en equipo, dispuesta a resolver cualquier inconveniente que se presente y con toda la disposición de aprender lo necesario para realizar bien mis labores. </w:t>
      </w:r>
    </w:p>
    <w:sectPr w:rsidR="00AD61F5">
      <w:headerReference w:type="default" r:id="rId11"/>
      <w:pgSz w:w="11907" w:h="16839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66E" w:rsidRDefault="009B166E">
      <w:pPr>
        <w:spacing w:after="0" w:line="240" w:lineRule="auto"/>
      </w:pPr>
      <w:r>
        <w:separator/>
      </w:r>
    </w:p>
  </w:endnote>
  <w:endnote w:type="continuationSeparator" w:id="0">
    <w:p w:rsidR="009B166E" w:rsidRDefault="009B1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66E" w:rsidRDefault="009B166E">
      <w:pPr>
        <w:spacing w:after="0" w:line="240" w:lineRule="auto"/>
      </w:pPr>
      <w:r>
        <w:separator/>
      </w:r>
    </w:p>
  </w:footnote>
  <w:footnote w:type="continuationSeparator" w:id="0">
    <w:p w:rsidR="009B166E" w:rsidRDefault="009B1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1F5" w:rsidRDefault="009B166E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E98EF293DF0A4641A7BD6C974B88788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B70B5">
          <w:rPr>
            <w:color w:val="6076B4" w:themeColor="accent1"/>
            <w:lang w:val="en-US"/>
          </w:rPr>
          <w:t>Edisa Natividad Bristan Castillo</w:t>
        </w:r>
      </w:sdtContent>
    </w:sdt>
  </w:p>
  <w:p w:rsidR="00AD61F5" w:rsidRDefault="00350D99">
    <w:pPr>
      <w:pStyle w:val="Encabezad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0B5"/>
    <w:rsid w:val="00055CDA"/>
    <w:rsid w:val="000B70B5"/>
    <w:rsid w:val="00350D99"/>
    <w:rsid w:val="003F482B"/>
    <w:rsid w:val="005122BA"/>
    <w:rsid w:val="00924720"/>
    <w:rsid w:val="009B166E"/>
    <w:rsid w:val="009C23CC"/>
    <w:rsid w:val="00AD61F5"/>
    <w:rsid w:val="00BF74EA"/>
    <w:rsid w:val="00FB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7BE7B1-EB7D-4C8A-857C-EDBF324C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customStyle="1" w:styleId="Ttulo">
    <w:name w:val="Título"/>
    <w:basedOn w:val="Normal"/>
    <w:next w:val="Normal"/>
    <w:link w:val="Title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itleChar">
    <w:name w:val="Title Char"/>
    <w:basedOn w:val="Fuentedeprrafopredeter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isa\AppData\Roaming\Microsoft\Plantillas\Curr&#237;culum%20v&#237;tae%20(tema%20ej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D5A19AA5ED4D8DA6B0E791497D3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CC8F5-0134-49B6-942E-AA74FE426797}"/>
      </w:docPartPr>
      <w:docPartBody>
        <w:p w:rsidR="00AB6183" w:rsidRDefault="00433D0E">
          <w:pPr>
            <w:pStyle w:val="4CD5A19AA5ED4D8DA6B0E791497D30EF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DA75AD8979794D7DA92E17AC5269C8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B0EFF-A91A-4276-9B97-0A6DF8E79E19}"/>
      </w:docPartPr>
      <w:docPartBody>
        <w:p w:rsidR="00AB6183" w:rsidRDefault="00433D0E">
          <w:pPr>
            <w:pStyle w:val="DA75AD8979794D7DA92E17AC5269C852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D0C33416F96C4B0992EE9362C73F3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BBECA-1897-4EE7-B42B-38989A44895D}"/>
      </w:docPartPr>
      <w:docPartBody>
        <w:p w:rsidR="00AB6183" w:rsidRDefault="00433D0E">
          <w:pPr>
            <w:pStyle w:val="D0C33416F96C4B0992EE9362C73F32C1"/>
          </w:pPr>
          <w:r>
            <w:rPr>
              <w:color w:val="44546A" w:themeColor="text2"/>
              <w:lang w:val="es-ES"/>
            </w:rPr>
            <w:t>[Escriba su correo electrónico]</w:t>
          </w:r>
        </w:p>
      </w:docPartBody>
    </w:docPart>
    <w:docPart>
      <w:docPartPr>
        <w:name w:val="A8A0C566CF8D414392F29854FD18A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D57CF-591D-445F-91FB-30E781AD52CD}"/>
      </w:docPartPr>
      <w:docPartBody>
        <w:p w:rsidR="00AB6183" w:rsidRDefault="00433D0E">
          <w:pPr>
            <w:pStyle w:val="A8A0C566CF8D414392F29854FD18A55E"/>
          </w:pPr>
          <w:r>
            <w:rPr>
              <w:color w:val="44546A" w:themeColor="text2"/>
              <w:lang w:val="es-ES"/>
            </w:rPr>
            <w:t>[Escriba su dirección]</w:t>
          </w:r>
        </w:p>
      </w:docPartBody>
    </w:docPart>
    <w:docPart>
      <w:docPartPr>
        <w:name w:val="9BE9D3AA99BF4995BEFDD28C2A990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1588E-0449-4590-9F33-3D6E0D0A6033}"/>
      </w:docPartPr>
      <w:docPartBody>
        <w:p w:rsidR="00AB6183" w:rsidRDefault="00433D0E">
          <w:pPr>
            <w:pStyle w:val="9BE9D3AA99BF4995BEFDD28C2A9906B4"/>
          </w:pPr>
          <w:r>
            <w:rPr>
              <w:color w:val="44546A" w:themeColor="text2"/>
              <w:lang w:val="es-ES"/>
            </w:rPr>
            <w:t>[Escriba su número de teléfono]</w:t>
          </w:r>
        </w:p>
      </w:docPartBody>
    </w:docPart>
    <w:docPart>
      <w:docPartPr>
        <w:name w:val="02FBD37E6B7D4C6AAF9D6221AB992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785D1-99A4-4D7E-B3F2-F6DC8C0CB04F}"/>
      </w:docPartPr>
      <w:docPartBody>
        <w:p w:rsidR="00AB6183" w:rsidRDefault="00433D0E">
          <w:pPr>
            <w:pStyle w:val="02FBD37E6B7D4C6AAF9D6221AB9920F5"/>
          </w:pPr>
          <w:r>
            <w:rPr>
              <w:lang w:val="es-ES"/>
            </w:rPr>
            <w:t>Aptitudes</w:t>
          </w:r>
        </w:p>
      </w:docPartBody>
    </w:docPart>
    <w:docPart>
      <w:docPartPr>
        <w:name w:val="E98EF293DF0A4641A7BD6C974B887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F499A-E7FC-4BED-8873-254AEEA15291}"/>
      </w:docPartPr>
      <w:docPartBody>
        <w:p w:rsidR="00AB6183" w:rsidRDefault="00433D0E">
          <w:pPr>
            <w:pStyle w:val="E98EF293DF0A4641A7BD6C974B88788C"/>
          </w:pPr>
          <w:r>
            <w:rPr>
              <w:lang w:val="es-ES"/>
            </w:rPr>
            <w:t>[Escriba la lista de aptitudes]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0E"/>
    <w:rsid w:val="00433D0E"/>
    <w:rsid w:val="008B0839"/>
    <w:rsid w:val="00AB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4CD5A19AA5ED4D8DA6B0E791497D30EF">
    <w:name w:val="4CD5A19AA5ED4D8DA6B0E791497D30EF"/>
  </w:style>
  <w:style w:type="paragraph" w:customStyle="1" w:styleId="DA75AD8979794D7DA92E17AC5269C852">
    <w:name w:val="DA75AD8979794D7DA92E17AC5269C852"/>
  </w:style>
  <w:style w:type="paragraph" w:customStyle="1" w:styleId="D0C33416F96C4B0992EE9362C73F32C1">
    <w:name w:val="D0C33416F96C4B0992EE9362C73F32C1"/>
  </w:style>
  <w:style w:type="paragraph" w:customStyle="1" w:styleId="A8A0C566CF8D414392F29854FD18A55E">
    <w:name w:val="A8A0C566CF8D414392F29854FD18A55E"/>
  </w:style>
  <w:style w:type="paragraph" w:customStyle="1" w:styleId="9BE9D3AA99BF4995BEFDD28C2A9906B4">
    <w:name w:val="9BE9D3AA99BF4995BEFDD28C2A9906B4"/>
  </w:style>
  <w:style w:type="paragraph" w:customStyle="1" w:styleId="40AF232D44F346D0B903DB0C02F37A1D">
    <w:name w:val="40AF232D44F346D0B903DB0C02F37A1D"/>
  </w:style>
  <w:style w:type="paragraph" w:customStyle="1" w:styleId="4A60F82F7B434B8FA23E5014115BA988">
    <w:name w:val="4A60F82F7B434B8FA23E5014115BA988"/>
  </w:style>
  <w:style w:type="paragraph" w:customStyle="1" w:styleId="0DF480BD7D9040D890FE6AFE6137F5AA">
    <w:name w:val="0DF480BD7D9040D890FE6AFE6137F5AA"/>
  </w:style>
  <w:style w:type="paragraph" w:customStyle="1" w:styleId="83B3C972F9CF4FEE8E43EA40F1D99014">
    <w:name w:val="83B3C972F9CF4FEE8E43EA40F1D99014"/>
  </w:style>
  <w:style w:type="paragraph" w:customStyle="1" w:styleId="166FFDD4105242AD98728DABD8B7518A">
    <w:name w:val="166FFDD4105242AD98728DABD8B7518A"/>
  </w:style>
  <w:style w:type="paragraph" w:customStyle="1" w:styleId="99A964D0A03E44DF9A75723891452CC0">
    <w:name w:val="99A964D0A03E44DF9A75723891452CC0"/>
  </w:style>
  <w:style w:type="paragraph" w:customStyle="1" w:styleId="2F6A04D9142A48DF9D50C458364CFF64">
    <w:name w:val="2F6A04D9142A48DF9D50C458364CFF64"/>
  </w:style>
  <w:style w:type="paragraph" w:customStyle="1" w:styleId="7B4489243DD543DC9017A25B3D8B5722">
    <w:name w:val="7B4489243DD543DC9017A25B3D8B5722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aps w:val="0"/>
      <w:smallCaps w:val="0"/>
      <w:color w:val="5B9BD5" w:themeColor="accent1"/>
    </w:rPr>
  </w:style>
  <w:style w:type="paragraph" w:customStyle="1" w:styleId="2C55116CC0494E5E891AD6C0EC8501D9">
    <w:name w:val="2C55116CC0494E5E891AD6C0EC8501D9"/>
  </w:style>
  <w:style w:type="paragraph" w:customStyle="1" w:styleId="42E9DE72D50E48FA9F3EAA3D02ECFEBC">
    <w:name w:val="42E9DE72D50E48FA9F3EAA3D02ECFEBC"/>
  </w:style>
  <w:style w:type="paragraph" w:customStyle="1" w:styleId="DF07C8CD5D1C4F92A912D8F989D95C8B">
    <w:name w:val="DF07C8CD5D1C4F92A912D8F989D95C8B"/>
  </w:style>
  <w:style w:type="paragraph" w:customStyle="1" w:styleId="6DAFC9F5890C40C4A49C62CC77E516CE">
    <w:name w:val="6DAFC9F5890C40C4A49C62CC77E516CE"/>
  </w:style>
  <w:style w:type="paragraph" w:customStyle="1" w:styleId="02FBD37E6B7D4C6AAF9D6221AB9920F5">
    <w:name w:val="02FBD37E6B7D4C6AAF9D6221AB9920F5"/>
  </w:style>
  <w:style w:type="paragraph" w:customStyle="1" w:styleId="E98EF293DF0A4641A7BD6C974B88788C">
    <w:name w:val="E98EF293DF0A4641A7BD6C974B8878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Nuevo Arraijan, San Gabriel, casa 32</CompanyAddress>
  <CompanyPhone>69740342</CompanyPhone>
  <CompanyFax/>
  <CompanyEmail>ediisanbristan@gmail.com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532AC27-0F31-460F-B998-ACE9EAC8C6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DF2235-88BB-4DA4-83C8-0A6841213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(tema ejecutivo)</Template>
  <TotalTime>402</TotalTime>
  <Pages>1</Pages>
  <Words>169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Edisa Natividad Bristan Castillo</dc:creator>
  <cp:keywords/>
  <cp:lastModifiedBy>Edisa Nathy Bristan</cp:lastModifiedBy>
  <cp:revision>3</cp:revision>
  <dcterms:created xsi:type="dcterms:W3CDTF">2016-05-20T18:39:00Z</dcterms:created>
  <dcterms:modified xsi:type="dcterms:W3CDTF">2016-05-23T03:56:00Z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