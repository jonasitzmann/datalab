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39F" w:rsidRDefault="00DA539F" w:rsidP="00F64238">
      <w:pPr>
        <w:pStyle w:val="LeftNormal"/>
        <w:jc w:val="center"/>
        <w:rPr>
          <w:rFonts w:ascii="Arial" w:hAnsi="Arial" w:cs="Arial"/>
          <w:b/>
          <w:u w:val="single"/>
        </w:rPr>
      </w:pPr>
    </w:p>
    <w:p w:rsidR="00F64238" w:rsidRPr="009B5F1A" w:rsidRDefault="00F64238" w:rsidP="00F64238">
      <w:pPr>
        <w:pStyle w:val="LeftNormal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CONSTITUENT</w:t>
      </w:r>
      <w:r w:rsidRPr="009B5F1A">
        <w:rPr>
          <w:rFonts w:ascii="Arial" w:hAnsi="Arial" w:cs="Arial"/>
          <w:b/>
          <w:u w:val="single"/>
        </w:rPr>
        <w:t xml:space="preserve"> VISA AUTHORIZATION FORM</w:t>
      </w:r>
    </w:p>
    <w:p w:rsidR="00BF4D92" w:rsidRDefault="00F64238" w:rsidP="008C2C76">
      <w:pPr>
        <w:suppressAutoHyphens/>
        <w:spacing w:line="240" w:lineRule="atLeast"/>
        <w:jc w:val="center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Sponsor/Family/Employer,</w:t>
      </w:r>
      <w:r w:rsidR="007A6F42" w:rsidRPr="008760CD">
        <w:rPr>
          <w:rFonts w:ascii="Arial" w:hAnsi="Arial" w:cs="Arial"/>
          <w:spacing w:val="-2"/>
        </w:rPr>
        <w:t xml:space="preserve"> p</w:t>
      </w:r>
      <w:r w:rsidR="00BF4D92" w:rsidRPr="008760CD">
        <w:rPr>
          <w:rFonts w:ascii="Arial" w:hAnsi="Arial" w:cs="Arial"/>
          <w:spacing w:val="-2"/>
        </w:rPr>
        <w:t>lease supply the following information</w:t>
      </w:r>
      <w:r w:rsidR="00E645B6">
        <w:rPr>
          <w:rFonts w:ascii="Arial" w:hAnsi="Arial" w:cs="Arial"/>
          <w:spacing w:val="-2"/>
        </w:rPr>
        <w:t xml:space="preserve"> (please print legibly)</w:t>
      </w:r>
      <w:r w:rsidR="008C2C76" w:rsidRPr="008760CD">
        <w:rPr>
          <w:rFonts w:ascii="Arial" w:hAnsi="Arial" w:cs="Arial"/>
          <w:spacing w:val="-2"/>
        </w:rPr>
        <w:t>:</w:t>
      </w:r>
      <w:r w:rsidR="00BF4D92" w:rsidRPr="008760CD">
        <w:rPr>
          <w:rFonts w:ascii="Arial" w:hAnsi="Arial" w:cs="Arial"/>
          <w:spacing w:val="-2"/>
        </w:rPr>
        <w:t xml:space="preserve"> </w:t>
      </w:r>
    </w:p>
    <w:p w:rsidR="00DA539F" w:rsidRPr="008760CD" w:rsidRDefault="00DA539F" w:rsidP="008C2C76">
      <w:pPr>
        <w:suppressAutoHyphens/>
        <w:spacing w:line="240" w:lineRule="atLeast"/>
        <w:jc w:val="center"/>
        <w:rPr>
          <w:rFonts w:ascii="Arial" w:hAnsi="Arial" w:cs="Arial"/>
          <w:spacing w:val="-2"/>
        </w:rPr>
      </w:pPr>
    </w:p>
    <w:p w:rsidR="008760CD" w:rsidRPr="008760CD" w:rsidRDefault="008760CD" w:rsidP="008760CD">
      <w:pPr>
        <w:tabs>
          <w:tab w:val="left" w:pos="720"/>
          <w:tab w:val="left" w:pos="1440"/>
          <w:tab w:val="left" w:pos="5400"/>
          <w:tab w:val="left" w:pos="5808"/>
          <w:tab w:val="right" w:pos="10800"/>
        </w:tabs>
        <w:suppressAutoHyphens/>
        <w:jc w:val="both"/>
        <w:rPr>
          <w:rFonts w:ascii="Arial" w:hAnsi="Arial" w:cs="Arial"/>
          <w:spacing w:val="-2"/>
        </w:rPr>
      </w:pPr>
      <w:r w:rsidRPr="008760CD">
        <w:rPr>
          <w:rFonts w:ascii="Arial" w:hAnsi="Arial" w:cs="Arial"/>
          <w:b/>
          <w:spacing w:val="-2"/>
          <w:u w:val="single"/>
        </w:rPr>
        <w:t>Full</w:t>
      </w:r>
      <w:r w:rsidRPr="008760CD">
        <w:rPr>
          <w:rFonts w:ascii="Arial" w:hAnsi="Arial" w:cs="Arial"/>
          <w:b/>
          <w:spacing w:val="-2"/>
        </w:rPr>
        <w:t xml:space="preserve"> </w:t>
      </w:r>
      <w:r w:rsidRPr="008760CD">
        <w:rPr>
          <w:rFonts w:ascii="Arial" w:hAnsi="Arial" w:cs="Arial"/>
          <w:spacing w:val="-2"/>
        </w:rPr>
        <w:t>Name:</w:t>
      </w:r>
      <w:r w:rsidRPr="008760CD">
        <w:rPr>
          <w:rFonts w:ascii="Arial" w:hAnsi="Arial" w:cs="Arial"/>
          <w:spacing w:val="-2"/>
        </w:rPr>
        <w:tab/>
      </w:r>
      <w:r w:rsidR="00F64238">
        <w:rPr>
          <w:rFonts w:ascii="Arial" w:hAnsi="Arial" w:cs="Arial"/>
          <w:spacing w:val="-2"/>
        </w:rPr>
        <w:t>M</w:t>
      </w:r>
      <w:r w:rsidR="0073501B">
        <w:rPr>
          <w:rFonts w:ascii="Arial" w:hAnsi="Arial" w:cs="Arial"/>
          <w:b/>
          <w:sz w:val="23"/>
        </w:rPr>
        <w:sym w:font="Symbol" w:char="F0FF"/>
      </w:r>
      <w:r w:rsidR="0073501B">
        <w:rPr>
          <w:rFonts w:ascii="Arial" w:hAnsi="Arial" w:cs="Arial"/>
          <w:spacing w:val="-2"/>
        </w:rPr>
        <w:t xml:space="preserve"> </w:t>
      </w:r>
      <w:r w:rsidR="00F64238">
        <w:rPr>
          <w:rFonts w:ascii="Arial" w:hAnsi="Arial" w:cs="Arial"/>
          <w:spacing w:val="-2"/>
        </w:rPr>
        <w:t>F</w:t>
      </w:r>
      <w:r w:rsidR="0073501B">
        <w:rPr>
          <w:rFonts w:ascii="Arial" w:hAnsi="Arial" w:cs="Arial"/>
          <w:b/>
          <w:sz w:val="23"/>
        </w:rPr>
        <w:sym w:font="Symbol" w:char="F0FF"/>
      </w:r>
      <w:r w:rsidRPr="008760CD">
        <w:rPr>
          <w:rFonts w:ascii="Arial" w:hAnsi="Arial" w:cs="Arial"/>
          <w:spacing w:val="-2"/>
          <w:u w:val="single"/>
        </w:rPr>
        <w:tab/>
      </w:r>
      <w:r w:rsidRPr="008760CD">
        <w:rPr>
          <w:rFonts w:ascii="Arial" w:hAnsi="Arial" w:cs="Arial"/>
          <w:spacing w:val="-2"/>
        </w:rPr>
        <w:tab/>
      </w:r>
      <w:r w:rsidRPr="008760CD">
        <w:rPr>
          <w:rFonts w:ascii="Arial" w:hAnsi="Arial" w:cs="Arial"/>
          <w:spacing w:val="-2"/>
          <w:u w:val="single"/>
        </w:rPr>
        <w:tab/>
      </w:r>
    </w:p>
    <w:p w:rsidR="008760CD" w:rsidRPr="008760CD" w:rsidRDefault="008760CD" w:rsidP="008760CD">
      <w:pPr>
        <w:tabs>
          <w:tab w:val="left" w:pos="1440"/>
          <w:tab w:val="left" w:pos="5640"/>
          <w:tab w:val="left" w:pos="5808"/>
          <w:tab w:val="right" w:pos="10800"/>
        </w:tabs>
        <w:suppressAutoHyphens/>
        <w:jc w:val="both"/>
        <w:rPr>
          <w:rFonts w:ascii="Arial" w:hAnsi="Arial" w:cs="Arial"/>
          <w:spacing w:val="-2"/>
          <w:vertAlign w:val="superscript"/>
        </w:rPr>
      </w:pPr>
      <w:r w:rsidRPr="008760CD">
        <w:rPr>
          <w:rFonts w:ascii="Arial" w:hAnsi="Arial" w:cs="Arial"/>
          <w:spacing w:val="-2"/>
        </w:rPr>
        <w:tab/>
      </w:r>
      <w:r w:rsidR="0073501B">
        <w:rPr>
          <w:rFonts w:ascii="Arial" w:hAnsi="Arial" w:cs="Arial"/>
          <w:spacing w:val="-2"/>
        </w:rPr>
        <w:t xml:space="preserve">           </w:t>
      </w:r>
      <w:r w:rsidRPr="008760CD">
        <w:rPr>
          <w:rFonts w:ascii="Arial" w:hAnsi="Arial" w:cs="Arial"/>
          <w:b/>
          <w:i/>
          <w:spacing w:val="-2"/>
          <w:u w:val="single"/>
          <w:vertAlign w:val="superscript"/>
        </w:rPr>
        <w:t>Full</w:t>
      </w:r>
      <w:r w:rsidRPr="008760CD">
        <w:rPr>
          <w:rFonts w:ascii="Arial" w:hAnsi="Arial" w:cs="Arial"/>
          <w:i/>
          <w:spacing w:val="-2"/>
          <w:vertAlign w:val="superscript"/>
        </w:rPr>
        <w:t xml:space="preserve"> First &amp; Middle Name</w:t>
      </w:r>
      <w:r w:rsidRPr="008760CD">
        <w:rPr>
          <w:rFonts w:ascii="Arial" w:hAnsi="Arial" w:cs="Arial"/>
          <w:spacing w:val="-2"/>
          <w:vertAlign w:val="superscript"/>
        </w:rPr>
        <w:tab/>
      </w:r>
      <w:r w:rsidRPr="008760CD">
        <w:rPr>
          <w:rFonts w:ascii="Arial" w:hAnsi="Arial" w:cs="Arial"/>
          <w:i/>
          <w:spacing w:val="-2"/>
          <w:vertAlign w:val="superscript"/>
        </w:rPr>
        <w:tab/>
      </w:r>
      <w:r w:rsidRPr="008760CD">
        <w:rPr>
          <w:rFonts w:ascii="Arial" w:hAnsi="Arial" w:cs="Arial"/>
          <w:b/>
          <w:i/>
          <w:spacing w:val="-2"/>
          <w:u w:val="single"/>
          <w:vertAlign w:val="superscript"/>
        </w:rPr>
        <w:t>Full</w:t>
      </w:r>
      <w:r w:rsidRPr="008760CD">
        <w:rPr>
          <w:rFonts w:ascii="Arial" w:hAnsi="Arial" w:cs="Arial"/>
          <w:i/>
          <w:spacing w:val="-2"/>
          <w:vertAlign w:val="superscript"/>
        </w:rPr>
        <w:t xml:space="preserve"> Last Name</w:t>
      </w:r>
    </w:p>
    <w:p w:rsidR="00BF4D92" w:rsidRPr="008760CD" w:rsidRDefault="00BF4D92" w:rsidP="007A6F42">
      <w:pPr>
        <w:tabs>
          <w:tab w:val="left" w:pos="720"/>
          <w:tab w:val="left" w:pos="1440"/>
          <w:tab w:val="right" w:pos="10800"/>
        </w:tabs>
        <w:suppressAutoHyphens/>
        <w:spacing w:line="360" w:lineRule="auto"/>
        <w:jc w:val="both"/>
        <w:rPr>
          <w:rFonts w:ascii="Arial" w:hAnsi="Arial" w:cs="Arial"/>
          <w:spacing w:val="-2"/>
          <w:u w:val="single"/>
        </w:rPr>
      </w:pPr>
      <w:r w:rsidRPr="008760CD">
        <w:rPr>
          <w:rFonts w:ascii="Arial" w:hAnsi="Arial" w:cs="Arial"/>
          <w:spacing w:val="-2"/>
        </w:rPr>
        <w:t>Title</w:t>
      </w:r>
      <w:r w:rsidR="00DA539F">
        <w:rPr>
          <w:rFonts w:ascii="Arial" w:hAnsi="Arial" w:cs="Arial"/>
          <w:spacing w:val="-2"/>
        </w:rPr>
        <w:t xml:space="preserve"> (If Applicable)</w:t>
      </w:r>
      <w:r w:rsidRPr="008760CD">
        <w:rPr>
          <w:rFonts w:ascii="Arial" w:hAnsi="Arial" w:cs="Arial"/>
          <w:spacing w:val="-2"/>
        </w:rPr>
        <w:t>:</w:t>
      </w:r>
      <w:r w:rsidRPr="008760CD">
        <w:rPr>
          <w:rFonts w:ascii="Arial" w:hAnsi="Arial" w:cs="Arial"/>
          <w:spacing w:val="-2"/>
          <w:u w:val="single"/>
        </w:rPr>
        <w:tab/>
      </w:r>
    </w:p>
    <w:p w:rsidR="00BF4D92" w:rsidRPr="008760CD" w:rsidRDefault="00BF4D92" w:rsidP="007A6F42">
      <w:pPr>
        <w:tabs>
          <w:tab w:val="left" w:pos="720"/>
          <w:tab w:val="left" w:pos="1440"/>
          <w:tab w:val="right" w:pos="10800"/>
        </w:tabs>
        <w:suppressAutoHyphens/>
        <w:spacing w:line="360" w:lineRule="auto"/>
        <w:jc w:val="both"/>
        <w:rPr>
          <w:rFonts w:ascii="Arial" w:hAnsi="Arial" w:cs="Arial"/>
          <w:spacing w:val="-2"/>
          <w:u w:val="single"/>
        </w:rPr>
      </w:pPr>
      <w:r w:rsidRPr="008760CD">
        <w:rPr>
          <w:rFonts w:ascii="Arial" w:hAnsi="Arial" w:cs="Arial"/>
          <w:spacing w:val="-2"/>
        </w:rPr>
        <w:t>Company</w:t>
      </w:r>
      <w:r w:rsidR="00530D87">
        <w:rPr>
          <w:rFonts w:ascii="Arial" w:hAnsi="Arial" w:cs="Arial"/>
          <w:spacing w:val="-2"/>
        </w:rPr>
        <w:t xml:space="preserve"> (If Applicable)</w:t>
      </w:r>
      <w:r w:rsidRPr="008760CD">
        <w:rPr>
          <w:rFonts w:ascii="Arial" w:hAnsi="Arial" w:cs="Arial"/>
          <w:spacing w:val="-2"/>
        </w:rPr>
        <w:t>:</w:t>
      </w:r>
      <w:r w:rsidR="007A6F42" w:rsidRPr="008760CD">
        <w:rPr>
          <w:rFonts w:ascii="Arial" w:hAnsi="Arial" w:cs="Arial"/>
          <w:spacing w:val="-2"/>
          <w:u w:val="single"/>
        </w:rPr>
        <w:tab/>
      </w:r>
    </w:p>
    <w:p w:rsidR="00BF4D92" w:rsidRPr="008760CD" w:rsidRDefault="00BF4D92" w:rsidP="008C2C76">
      <w:pPr>
        <w:tabs>
          <w:tab w:val="left" w:pos="1440"/>
          <w:tab w:val="right" w:pos="10800"/>
        </w:tabs>
        <w:suppressAutoHyphens/>
        <w:spacing w:line="360" w:lineRule="auto"/>
        <w:jc w:val="both"/>
        <w:rPr>
          <w:rFonts w:ascii="Arial" w:hAnsi="Arial" w:cs="Arial"/>
          <w:spacing w:val="-2"/>
        </w:rPr>
      </w:pPr>
      <w:r w:rsidRPr="008760CD">
        <w:rPr>
          <w:rFonts w:ascii="Arial" w:hAnsi="Arial" w:cs="Arial"/>
          <w:spacing w:val="-2"/>
        </w:rPr>
        <w:t>Address:</w:t>
      </w:r>
      <w:r w:rsidRPr="008760CD">
        <w:rPr>
          <w:rFonts w:ascii="Arial" w:hAnsi="Arial" w:cs="Arial"/>
          <w:spacing w:val="-2"/>
        </w:rPr>
        <w:tab/>
      </w:r>
      <w:r w:rsidRPr="008760CD">
        <w:rPr>
          <w:rFonts w:ascii="Arial" w:hAnsi="Arial" w:cs="Arial"/>
          <w:spacing w:val="-2"/>
          <w:u w:val="single"/>
        </w:rPr>
        <w:tab/>
      </w:r>
    </w:p>
    <w:p w:rsidR="00BF4D92" w:rsidRPr="008760CD" w:rsidRDefault="00BF4D92" w:rsidP="008C2C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right" w:pos="10800"/>
        </w:tabs>
        <w:suppressAutoHyphens/>
        <w:spacing w:line="360" w:lineRule="auto"/>
        <w:ind w:left="1440" w:hanging="1440"/>
        <w:jc w:val="both"/>
        <w:rPr>
          <w:rFonts w:ascii="Arial" w:hAnsi="Arial" w:cs="Arial"/>
          <w:spacing w:val="-2"/>
        </w:rPr>
      </w:pPr>
      <w:r w:rsidRPr="008760CD">
        <w:rPr>
          <w:rFonts w:ascii="Arial" w:hAnsi="Arial" w:cs="Arial"/>
          <w:spacing w:val="-2"/>
        </w:rPr>
        <w:t>City:</w:t>
      </w:r>
      <w:r w:rsidRPr="008760CD">
        <w:rPr>
          <w:rFonts w:ascii="Arial" w:hAnsi="Arial" w:cs="Arial"/>
          <w:spacing w:val="-2"/>
        </w:rPr>
        <w:tab/>
      </w:r>
      <w:r w:rsidRPr="008760CD">
        <w:rPr>
          <w:rFonts w:ascii="Arial" w:hAnsi="Arial" w:cs="Arial"/>
          <w:spacing w:val="-2"/>
        </w:rPr>
        <w:tab/>
      </w:r>
      <w:r w:rsidRPr="008760CD">
        <w:rPr>
          <w:rFonts w:ascii="Arial" w:hAnsi="Arial" w:cs="Arial"/>
          <w:spacing w:val="-2"/>
          <w:u w:val="single"/>
        </w:rPr>
        <w:tab/>
      </w:r>
      <w:r w:rsidRPr="008760CD">
        <w:rPr>
          <w:rFonts w:ascii="Arial" w:hAnsi="Arial" w:cs="Arial"/>
          <w:spacing w:val="-2"/>
          <w:u w:val="single"/>
        </w:rPr>
        <w:tab/>
      </w:r>
      <w:r w:rsidRPr="008760CD">
        <w:rPr>
          <w:rFonts w:ascii="Arial" w:hAnsi="Arial" w:cs="Arial"/>
          <w:spacing w:val="-2"/>
          <w:u w:val="single"/>
        </w:rPr>
        <w:tab/>
      </w:r>
      <w:r w:rsidRPr="008760CD">
        <w:rPr>
          <w:rFonts w:ascii="Arial" w:hAnsi="Arial" w:cs="Arial"/>
          <w:spacing w:val="-2"/>
          <w:u w:val="single"/>
        </w:rPr>
        <w:tab/>
      </w:r>
      <w:r w:rsidRPr="008760CD">
        <w:rPr>
          <w:rFonts w:ascii="Arial" w:hAnsi="Arial" w:cs="Arial"/>
          <w:spacing w:val="-2"/>
        </w:rPr>
        <w:t xml:space="preserve">  State:</w:t>
      </w:r>
      <w:r w:rsidRPr="008760CD">
        <w:rPr>
          <w:rFonts w:ascii="Arial" w:hAnsi="Arial" w:cs="Arial"/>
          <w:spacing w:val="-2"/>
          <w:u w:val="single"/>
        </w:rPr>
        <w:tab/>
      </w:r>
      <w:r w:rsidRPr="008760CD">
        <w:rPr>
          <w:rFonts w:ascii="Arial" w:hAnsi="Arial" w:cs="Arial"/>
          <w:spacing w:val="-2"/>
          <w:u w:val="single"/>
        </w:rPr>
        <w:tab/>
      </w:r>
      <w:r w:rsidRPr="008760CD">
        <w:rPr>
          <w:rFonts w:ascii="Arial" w:hAnsi="Arial" w:cs="Arial"/>
          <w:spacing w:val="-2"/>
          <w:u w:val="single"/>
        </w:rPr>
        <w:tab/>
      </w:r>
      <w:r w:rsidRPr="008760CD">
        <w:rPr>
          <w:rFonts w:ascii="Arial" w:hAnsi="Arial" w:cs="Arial"/>
          <w:spacing w:val="-2"/>
        </w:rPr>
        <w:t xml:space="preserve">  Zip: </w:t>
      </w:r>
      <w:r w:rsidRPr="008760CD">
        <w:rPr>
          <w:rFonts w:ascii="Arial" w:hAnsi="Arial" w:cs="Arial"/>
          <w:spacing w:val="-2"/>
          <w:u w:val="single"/>
        </w:rPr>
        <w:tab/>
      </w:r>
    </w:p>
    <w:p w:rsidR="00BF4D92" w:rsidRPr="008760CD" w:rsidRDefault="00BF4D92" w:rsidP="008C2C76">
      <w:pPr>
        <w:tabs>
          <w:tab w:val="left" w:pos="-720"/>
          <w:tab w:val="left" w:pos="0"/>
          <w:tab w:val="left" w:pos="720"/>
        </w:tabs>
        <w:suppressAutoHyphens/>
        <w:spacing w:line="360" w:lineRule="auto"/>
        <w:ind w:left="1440" w:hanging="1440"/>
        <w:jc w:val="both"/>
        <w:rPr>
          <w:rFonts w:ascii="Arial" w:hAnsi="Arial" w:cs="Arial"/>
          <w:spacing w:val="-2"/>
          <w:u w:val="single"/>
        </w:rPr>
      </w:pPr>
      <w:r w:rsidRPr="008760CD">
        <w:rPr>
          <w:rFonts w:ascii="Arial" w:hAnsi="Arial" w:cs="Arial"/>
          <w:spacing w:val="-2"/>
        </w:rPr>
        <w:t>Day Phone:</w:t>
      </w:r>
      <w:r w:rsidRPr="008760CD">
        <w:rPr>
          <w:rFonts w:ascii="Arial" w:hAnsi="Arial" w:cs="Arial"/>
          <w:spacing w:val="-2"/>
        </w:rPr>
        <w:tab/>
      </w:r>
      <w:r w:rsidRPr="008760CD">
        <w:rPr>
          <w:rFonts w:ascii="Arial" w:hAnsi="Arial" w:cs="Arial"/>
          <w:spacing w:val="-2"/>
          <w:u w:val="single"/>
        </w:rPr>
        <w:t>(</w:t>
      </w:r>
      <w:r w:rsidRPr="008760CD">
        <w:rPr>
          <w:rFonts w:ascii="Arial" w:hAnsi="Arial" w:cs="Arial"/>
          <w:spacing w:val="-2"/>
          <w:u w:val="single"/>
        </w:rPr>
        <w:tab/>
        <w:t>)</w:t>
      </w:r>
      <w:r w:rsidRPr="008760CD">
        <w:rPr>
          <w:rFonts w:ascii="Arial" w:hAnsi="Arial" w:cs="Arial"/>
          <w:spacing w:val="-2"/>
          <w:u w:val="single"/>
        </w:rPr>
        <w:tab/>
      </w:r>
      <w:r w:rsidRPr="008760CD">
        <w:rPr>
          <w:rFonts w:ascii="Arial" w:hAnsi="Arial" w:cs="Arial"/>
          <w:spacing w:val="-2"/>
          <w:u w:val="single"/>
        </w:rPr>
        <w:tab/>
      </w:r>
      <w:r w:rsidRPr="008760CD">
        <w:rPr>
          <w:rFonts w:ascii="Arial" w:hAnsi="Arial" w:cs="Arial"/>
          <w:spacing w:val="-2"/>
          <w:u w:val="single"/>
        </w:rPr>
        <w:tab/>
      </w:r>
      <w:r w:rsidRPr="008760CD">
        <w:rPr>
          <w:rFonts w:ascii="Arial" w:hAnsi="Arial" w:cs="Arial"/>
          <w:spacing w:val="-2"/>
        </w:rPr>
        <w:tab/>
      </w:r>
      <w:r w:rsidRPr="008760CD">
        <w:rPr>
          <w:rFonts w:ascii="Arial" w:hAnsi="Arial" w:cs="Arial"/>
          <w:spacing w:val="-2"/>
        </w:rPr>
        <w:tab/>
        <w:t>Evening Phone:</w:t>
      </w:r>
      <w:r w:rsidRPr="008760CD">
        <w:rPr>
          <w:rFonts w:ascii="Arial" w:hAnsi="Arial" w:cs="Arial"/>
          <w:spacing w:val="-2"/>
        </w:rPr>
        <w:tab/>
      </w:r>
      <w:r w:rsidRPr="008760CD">
        <w:rPr>
          <w:rFonts w:ascii="Arial" w:hAnsi="Arial" w:cs="Arial"/>
          <w:spacing w:val="-2"/>
          <w:u w:val="single"/>
        </w:rPr>
        <w:t>(</w:t>
      </w:r>
      <w:r w:rsidRPr="008760CD">
        <w:rPr>
          <w:rFonts w:ascii="Arial" w:hAnsi="Arial" w:cs="Arial"/>
          <w:spacing w:val="-2"/>
          <w:u w:val="single"/>
        </w:rPr>
        <w:tab/>
        <w:t>)</w:t>
      </w:r>
      <w:r w:rsidRPr="008760CD">
        <w:rPr>
          <w:rFonts w:ascii="Arial" w:hAnsi="Arial" w:cs="Arial"/>
          <w:spacing w:val="-2"/>
          <w:u w:val="single"/>
        </w:rPr>
        <w:tab/>
      </w:r>
      <w:r w:rsidRPr="008760CD">
        <w:rPr>
          <w:rFonts w:ascii="Arial" w:hAnsi="Arial" w:cs="Arial"/>
          <w:spacing w:val="-2"/>
          <w:u w:val="single"/>
        </w:rPr>
        <w:tab/>
      </w:r>
      <w:r w:rsidRPr="008760CD">
        <w:rPr>
          <w:rFonts w:ascii="Arial" w:hAnsi="Arial" w:cs="Arial"/>
          <w:spacing w:val="-2"/>
          <w:u w:val="single"/>
        </w:rPr>
        <w:tab/>
      </w:r>
    </w:p>
    <w:p w:rsidR="00BF4D92" w:rsidRPr="008760CD" w:rsidRDefault="00BF4D92" w:rsidP="008C2C76">
      <w:pPr>
        <w:tabs>
          <w:tab w:val="left" w:pos="-720"/>
          <w:tab w:val="left" w:pos="0"/>
          <w:tab w:val="left" w:pos="720"/>
        </w:tabs>
        <w:suppressAutoHyphens/>
        <w:spacing w:line="360" w:lineRule="auto"/>
        <w:ind w:left="1440" w:hanging="1440"/>
        <w:jc w:val="both"/>
        <w:rPr>
          <w:rFonts w:ascii="Arial" w:hAnsi="Arial" w:cs="Arial"/>
          <w:b/>
          <w:bCs/>
          <w:spacing w:val="-2"/>
        </w:rPr>
      </w:pPr>
      <w:r w:rsidRPr="008760CD">
        <w:rPr>
          <w:rFonts w:ascii="Arial" w:hAnsi="Arial" w:cs="Arial"/>
          <w:spacing w:val="-2"/>
        </w:rPr>
        <w:t>FAX:</w:t>
      </w:r>
      <w:r w:rsidRPr="008760CD">
        <w:rPr>
          <w:rFonts w:ascii="Arial" w:hAnsi="Arial" w:cs="Arial"/>
          <w:spacing w:val="-2"/>
        </w:rPr>
        <w:tab/>
      </w:r>
      <w:r w:rsidRPr="008760CD">
        <w:rPr>
          <w:rFonts w:ascii="Arial" w:hAnsi="Arial" w:cs="Arial"/>
          <w:spacing w:val="-2"/>
        </w:rPr>
        <w:tab/>
      </w:r>
      <w:r w:rsidRPr="008760CD">
        <w:rPr>
          <w:rFonts w:ascii="Arial" w:hAnsi="Arial" w:cs="Arial"/>
          <w:spacing w:val="-2"/>
          <w:u w:val="single"/>
        </w:rPr>
        <w:t>(</w:t>
      </w:r>
      <w:r w:rsidRPr="008760CD">
        <w:rPr>
          <w:rFonts w:ascii="Arial" w:hAnsi="Arial" w:cs="Arial"/>
          <w:spacing w:val="-2"/>
          <w:u w:val="single"/>
        </w:rPr>
        <w:tab/>
        <w:t>)</w:t>
      </w:r>
      <w:r w:rsidRPr="008760CD">
        <w:rPr>
          <w:rFonts w:ascii="Arial" w:hAnsi="Arial" w:cs="Arial"/>
          <w:spacing w:val="-2"/>
          <w:u w:val="single"/>
        </w:rPr>
        <w:tab/>
      </w:r>
      <w:r w:rsidRPr="008760CD">
        <w:rPr>
          <w:rFonts w:ascii="Arial" w:hAnsi="Arial" w:cs="Arial"/>
          <w:spacing w:val="-2"/>
          <w:u w:val="single"/>
        </w:rPr>
        <w:tab/>
      </w:r>
      <w:r w:rsidRPr="008760CD">
        <w:rPr>
          <w:rFonts w:ascii="Arial" w:hAnsi="Arial" w:cs="Arial"/>
          <w:spacing w:val="-2"/>
          <w:u w:val="single"/>
        </w:rPr>
        <w:tab/>
      </w:r>
      <w:r w:rsidRPr="008760CD">
        <w:rPr>
          <w:rFonts w:ascii="Arial" w:hAnsi="Arial" w:cs="Arial"/>
          <w:spacing w:val="-2"/>
        </w:rPr>
        <w:tab/>
      </w:r>
      <w:r w:rsidRPr="00530D87">
        <w:rPr>
          <w:rFonts w:ascii="Arial" w:hAnsi="Arial" w:cs="Arial"/>
          <w:bCs/>
          <w:spacing w:val="-2"/>
        </w:rPr>
        <w:t>E-Mail:</w:t>
      </w:r>
      <w:r w:rsidRPr="00530D87">
        <w:rPr>
          <w:rFonts w:ascii="Arial" w:hAnsi="Arial" w:cs="Arial"/>
          <w:bCs/>
          <w:spacing w:val="-2"/>
        </w:rPr>
        <w:tab/>
      </w:r>
      <w:r w:rsidRPr="00530D87">
        <w:rPr>
          <w:rFonts w:ascii="Arial" w:hAnsi="Arial" w:cs="Arial"/>
          <w:bCs/>
          <w:spacing w:val="-2"/>
          <w:u w:val="single"/>
        </w:rPr>
        <w:tab/>
      </w:r>
      <w:r w:rsidRPr="00530D87">
        <w:rPr>
          <w:rFonts w:ascii="Arial" w:hAnsi="Arial" w:cs="Arial"/>
          <w:bCs/>
          <w:spacing w:val="-2"/>
          <w:u w:val="single"/>
        </w:rPr>
        <w:tab/>
      </w:r>
      <w:r w:rsidRPr="00530D87">
        <w:rPr>
          <w:rFonts w:ascii="Arial" w:hAnsi="Arial" w:cs="Arial"/>
          <w:bCs/>
          <w:spacing w:val="-2"/>
          <w:u w:val="single"/>
        </w:rPr>
        <w:tab/>
      </w:r>
      <w:r w:rsidRPr="00530D87">
        <w:rPr>
          <w:rFonts w:ascii="Arial" w:hAnsi="Arial" w:cs="Arial"/>
          <w:bCs/>
          <w:spacing w:val="-2"/>
          <w:u w:val="single"/>
        </w:rPr>
        <w:tab/>
      </w:r>
      <w:r w:rsidRPr="00530D87">
        <w:rPr>
          <w:rFonts w:ascii="Arial" w:hAnsi="Arial" w:cs="Arial"/>
          <w:bCs/>
          <w:spacing w:val="-2"/>
          <w:u w:val="single"/>
        </w:rPr>
        <w:tab/>
      </w:r>
      <w:r w:rsidRPr="00530D87">
        <w:rPr>
          <w:rFonts w:ascii="Arial" w:hAnsi="Arial" w:cs="Arial"/>
          <w:bCs/>
          <w:spacing w:val="-2"/>
          <w:u w:val="single"/>
        </w:rPr>
        <w:tab/>
      </w:r>
    </w:p>
    <w:p w:rsidR="00BF4D92" w:rsidRPr="008760CD" w:rsidRDefault="00BF4D92" w:rsidP="008C2C7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</w:rPr>
      </w:pPr>
      <w:r w:rsidRPr="00316643">
        <w:rPr>
          <w:rFonts w:ascii="Arial" w:hAnsi="Arial" w:cs="Arial"/>
          <w:spacing w:val="-2"/>
        </w:rPr>
        <w:t>Date of Birth</w:t>
      </w:r>
      <w:r w:rsidR="00316643" w:rsidRPr="00316643">
        <w:rPr>
          <w:rFonts w:ascii="Arial" w:hAnsi="Arial" w:cs="Arial"/>
          <w:spacing w:val="-2"/>
        </w:rPr>
        <w:t>:</w:t>
      </w:r>
      <w:r w:rsidRPr="008760CD">
        <w:rPr>
          <w:rFonts w:ascii="Arial" w:hAnsi="Arial" w:cs="Arial"/>
          <w:b/>
          <w:spacing w:val="-2"/>
        </w:rPr>
        <w:tab/>
      </w:r>
      <w:r w:rsidRPr="008760CD">
        <w:rPr>
          <w:rFonts w:ascii="Arial" w:hAnsi="Arial" w:cs="Arial"/>
          <w:b/>
          <w:spacing w:val="-2"/>
        </w:rPr>
        <w:tab/>
      </w:r>
      <w:r w:rsidRPr="008760CD">
        <w:rPr>
          <w:rFonts w:ascii="Arial" w:hAnsi="Arial" w:cs="Arial"/>
          <w:b/>
          <w:spacing w:val="-2"/>
        </w:rPr>
        <w:tab/>
      </w:r>
      <w:r w:rsidR="008A753D">
        <w:rPr>
          <w:rFonts w:ascii="Arial" w:hAnsi="Arial" w:cs="Arial"/>
          <w:b/>
          <w:spacing w:val="-2"/>
        </w:rPr>
        <w:t xml:space="preserve">     </w:t>
      </w:r>
      <w:r w:rsidR="008A753D">
        <w:rPr>
          <w:rFonts w:ascii="Arial" w:hAnsi="Arial" w:cs="Arial"/>
          <w:spacing w:val="-2"/>
        </w:rPr>
        <w:t xml:space="preserve">Social Security Number:           </w:t>
      </w:r>
      <w:r w:rsidRPr="008760CD">
        <w:rPr>
          <w:rFonts w:ascii="Arial" w:hAnsi="Arial" w:cs="Arial"/>
          <w:spacing w:val="-2"/>
        </w:rPr>
        <w:tab/>
      </w:r>
      <w:r w:rsidRPr="008760CD">
        <w:rPr>
          <w:rFonts w:ascii="Arial" w:hAnsi="Arial" w:cs="Arial"/>
          <w:spacing w:val="-2"/>
        </w:rPr>
        <w:tab/>
      </w:r>
      <w:r w:rsidRPr="008A753D">
        <w:rPr>
          <w:rFonts w:ascii="Arial" w:hAnsi="Arial" w:cs="Arial"/>
          <w:spacing w:val="-2"/>
        </w:rPr>
        <w:t>"A" Number</w:t>
      </w:r>
      <w:r w:rsidRPr="008760CD">
        <w:rPr>
          <w:rFonts w:ascii="Arial" w:hAnsi="Arial" w:cs="Arial"/>
          <w:b/>
          <w:spacing w:val="-2"/>
        </w:rPr>
        <w:t xml:space="preserve"> </w:t>
      </w:r>
    </w:p>
    <w:p w:rsidR="00BF4D92" w:rsidRPr="008A753D" w:rsidRDefault="00BF4D92" w:rsidP="008C2C76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u w:val="single"/>
        </w:rPr>
      </w:pPr>
      <w:r w:rsidRPr="008A753D">
        <w:rPr>
          <w:rFonts w:ascii="Arial" w:hAnsi="Arial" w:cs="Arial"/>
          <w:spacing w:val="-2"/>
          <w:u w:val="single"/>
        </w:rPr>
        <w:tab/>
      </w:r>
      <w:r w:rsidRPr="008A753D">
        <w:rPr>
          <w:rFonts w:ascii="Arial" w:hAnsi="Arial" w:cs="Arial"/>
          <w:spacing w:val="-2"/>
          <w:u w:val="single"/>
        </w:rPr>
        <w:tab/>
      </w:r>
      <w:r w:rsidRPr="008A753D">
        <w:rPr>
          <w:rFonts w:ascii="Arial" w:hAnsi="Arial" w:cs="Arial"/>
          <w:spacing w:val="-2"/>
          <w:u w:val="single"/>
        </w:rPr>
        <w:tab/>
      </w:r>
      <w:r w:rsidR="00316643" w:rsidRPr="008A753D">
        <w:rPr>
          <w:rFonts w:ascii="Arial" w:hAnsi="Arial" w:cs="Arial"/>
          <w:spacing w:val="-2"/>
          <w:u w:val="single"/>
        </w:rPr>
        <w:t xml:space="preserve">    </w:t>
      </w:r>
      <w:r w:rsidR="00316643" w:rsidRPr="008A753D">
        <w:rPr>
          <w:rFonts w:ascii="Arial" w:hAnsi="Arial" w:cs="Arial"/>
          <w:spacing w:val="-2"/>
        </w:rPr>
        <w:t xml:space="preserve">           </w:t>
      </w:r>
      <w:r w:rsidRPr="008A753D">
        <w:rPr>
          <w:rFonts w:ascii="Arial" w:hAnsi="Arial" w:cs="Arial"/>
          <w:spacing w:val="-2"/>
        </w:rPr>
        <w:t xml:space="preserve">  </w:t>
      </w:r>
      <w:r w:rsidRPr="008A753D">
        <w:rPr>
          <w:rFonts w:ascii="Arial" w:hAnsi="Arial" w:cs="Arial"/>
          <w:spacing w:val="-2"/>
          <w:u w:val="single"/>
        </w:rPr>
        <w:tab/>
      </w:r>
      <w:r w:rsidRPr="008A753D">
        <w:rPr>
          <w:rFonts w:ascii="Arial" w:hAnsi="Arial" w:cs="Arial"/>
          <w:spacing w:val="-2"/>
          <w:u w:val="single"/>
        </w:rPr>
        <w:tab/>
      </w:r>
      <w:r w:rsidRPr="008A753D">
        <w:rPr>
          <w:rFonts w:ascii="Arial" w:hAnsi="Arial" w:cs="Arial"/>
          <w:spacing w:val="-2"/>
          <w:u w:val="single"/>
        </w:rPr>
        <w:tab/>
      </w:r>
      <w:r w:rsidR="008A753D" w:rsidRPr="008A753D">
        <w:rPr>
          <w:rFonts w:ascii="Arial" w:hAnsi="Arial" w:cs="Arial"/>
          <w:spacing w:val="-2"/>
          <w:u w:val="single"/>
        </w:rPr>
        <w:t xml:space="preserve">           </w:t>
      </w:r>
      <w:r w:rsidR="008A753D" w:rsidRPr="008A753D">
        <w:rPr>
          <w:rFonts w:ascii="Arial" w:hAnsi="Arial" w:cs="Arial"/>
          <w:spacing w:val="-2"/>
        </w:rPr>
        <w:t xml:space="preserve">                </w:t>
      </w:r>
      <w:r w:rsidR="00316643" w:rsidRPr="008A753D">
        <w:rPr>
          <w:rFonts w:ascii="Arial" w:hAnsi="Arial" w:cs="Arial"/>
          <w:spacing w:val="-2"/>
        </w:rPr>
        <w:t xml:space="preserve">      </w:t>
      </w:r>
      <w:r w:rsidRPr="008A753D">
        <w:rPr>
          <w:rFonts w:ascii="Arial" w:hAnsi="Arial" w:cs="Arial"/>
          <w:spacing w:val="-2"/>
        </w:rPr>
        <w:t xml:space="preserve">(If Applicable):  </w:t>
      </w:r>
      <w:r w:rsidRPr="008A753D">
        <w:rPr>
          <w:rFonts w:ascii="Arial" w:hAnsi="Arial" w:cs="Arial"/>
          <w:spacing w:val="-2"/>
          <w:u w:val="single"/>
        </w:rPr>
        <w:tab/>
      </w:r>
      <w:r w:rsidRPr="008A753D">
        <w:rPr>
          <w:rFonts w:ascii="Arial" w:hAnsi="Arial" w:cs="Arial"/>
          <w:spacing w:val="-2"/>
          <w:u w:val="single"/>
        </w:rPr>
        <w:tab/>
      </w:r>
    </w:p>
    <w:p w:rsidR="00BF4D92" w:rsidRPr="00492AB5" w:rsidRDefault="00BF4D92" w:rsidP="008C2C76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6"/>
          <w:szCs w:val="16"/>
        </w:rPr>
      </w:pPr>
    </w:p>
    <w:p w:rsidR="00091635" w:rsidRPr="00492AB5" w:rsidRDefault="00091635" w:rsidP="008C2C76">
      <w:pPr>
        <w:tabs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uppressAutoHyphens/>
        <w:jc w:val="both"/>
        <w:rPr>
          <w:rFonts w:ascii="Arial" w:hAnsi="Arial" w:cs="Arial"/>
          <w:spacing w:val="-2"/>
          <w:sz w:val="16"/>
          <w:szCs w:val="16"/>
          <w:u w:val="single"/>
        </w:rPr>
      </w:pPr>
    </w:p>
    <w:p w:rsidR="00FC4160" w:rsidRDefault="00FC4160" w:rsidP="00FC4160">
      <w:pPr>
        <w:tabs>
          <w:tab w:val="left" w:pos="2070"/>
          <w:tab w:val="left" w:pos="3960"/>
          <w:tab w:val="left" w:pos="5580"/>
          <w:tab w:val="left" w:pos="7200"/>
          <w:tab w:val="left" w:pos="8640"/>
          <w:tab w:val="right" w:pos="10800"/>
        </w:tabs>
        <w:spacing w:line="360" w:lineRule="auto"/>
        <w:jc w:val="center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Please Indicate the Application(s) You Filed:</w:t>
      </w:r>
    </w:p>
    <w:p w:rsidR="00FC4160" w:rsidRPr="00317147" w:rsidRDefault="00FC4160" w:rsidP="00FC4160">
      <w:pPr>
        <w:tabs>
          <w:tab w:val="left" w:pos="2070"/>
          <w:tab w:val="left" w:pos="3960"/>
          <w:tab w:val="left" w:pos="5580"/>
          <w:tab w:val="left" w:pos="7200"/>
          <w:tab w:val="left" w:pos="8640"/>
          <w:tab w:val="right" w:pos="10800"/>
          <w:tab w:val="decimal" w:pos="11610"/>
        </w:tabs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DS-230</w:t>
      </w:r>
      <w:r w:rsidRPr="00A11B8F"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>
        <w:rPr>
          <w:rFonts w:ascii="Arial" w:hAnsi="Arial" w:cs="Arial"/>
          <w:b/>
          <w:sz w:val="22"/>
          <w:szCs w:val="22"/>
        </w:rPr>
        <w:t xml:space="preserve">  DS-2019</w:t>
      </w:r>
      <w:r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>
        <w:rPr>
          <w:rFonts w:ascii="Arial" w:hAnsi="Arial" w:cs="Arial"/>
          <w:b/>
          <w:sz w:val="22"/>
          <w:szCs w:val="22"/>
        </w:rPr>
        <w:t xml:space="preserve">  DS-3035</w:t>
      </w:r>
      <w:r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G-639</w:t>
      </w:r>
      <w:r w:rsidRPr="00A11B8F"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I-140</w:t>
      </w:r>
      <w:r w:rsidRPr="00A11B8F"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I-539</w:t>
      </w:r>
      <w:r w:rsidRPr="00A11B8F"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I-612</w:t>
      </w:r>
      <w:r>
        <w:rPr>
          <w:rFonts w:ascii="Arial" w:hAnsi="Arial" w:cs="Arial"/>
          <w:b/>
          <w:sz w:val="22"/>
          <w:szCs w:val="22"/>
        </w:rPr>
        <w:br w:type="textWrapping" w:clear="all"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I-90 </w:t>
      </w:r>
      <w:r w:rsidRPr="00A11B8F"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I-212</w:t>
      </w:r>
      <w:r w:rsidRPr="00A11B8F"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I-589</w:t>
      </w:r>
      <w:r w:rsidRPr="00A11B8F"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I-751</w:t>
      </w:r>
      <w:r w:rsidRPr="00A11B8F"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N-400</w:t>
      </w:r>
      <w:r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I-102</w:t>
      </w:r>
      <w:r w:rsidRPr="00A11B8F"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I-360</w:t>
      </w:r>
      <w:r>
        <w:rPr>
          <w:rFonts w:ascii="Arial" w:hAnsi="Arial" w:cs="Arial"/>
          <w:b/>
          <w:sz w:val="22"/>
          <w:szCs w:val="22"/>
        </w:rPr>
        <w:br w:type="textWrapping" w:clear="all"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I-601</w:t>
      </w:r>
      <w:r w:rsidRPr="00A11B8F"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I-765</w:t>
      </w:r>
      <w:r w:rsidRPr="00A11B8F"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N-565</w:t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I-131</w:t>
      </w:r>
      <w:r w:rsidRPr="00A11B8F"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I-485</w:t>
      </w:r>
      <w:r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I-602</w:t>
      </w:r>
      <w:r w:rsidRPr="00A11B8F"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>
        <w:rPr>
          <w:rFonts w:ascii="Arial" w:hAnsi="Arial" w:cs="Arial"/>
          <w:b/>
          <w:sz w:val="22"/>
          <w:szCs w:val="22"/>
        </w:rPr>
        <w:t xml:space="preserve">  I-824</w:t>
      </w:r>
      <w:r>
        <w:rPr>
          <w:rFonts w:ascii="Arial" w:hAnsi="Arial" w:cs="Arial"/>
          <w:b/>
          <w:sz w:val="22"/>
          <w:szCs w:val="22"/>
        </w:rPr>
        <w:br w:type="textWrapping" w:clear="all"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N-600</w:t>
      </w:r>
      <w:r>
        <w:rPr>
          <w:rFonts w:ascii="Arial" w:hAnsi="Arial" w:cs="Arial"/>
          <w:b/>
          <w:sz w:val="22"/>
          <w:szCs w:val="22"/>
        </w:rPr>
        <w:tab/>
      </w:r>
      <w:r w:rsidRPr="00A11B8F">
        <w:rPr>
          <w:rFonts w:ascii="Arial" w:hAnsi="Arial" w:cs="Arial"/>
          <w:b/>
          <w:sz w:val="22"/>
          <w:szCs w:val="22"/>
        </w:rPr>
        <w:sym w:font="Symbol" w:char="00FF"/>
      </w:r>
      <w:r w:rsidRPr="00A11B8F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Other:  </w:t>
      </w:r>
      <w:r>
        <w:rPr>
          <w:rFonts w:ascii="Arial" w:hAnsi="Arial" w:cs="Arial"/>
          <w:b/>
          <w:sz w:val="22"/>
          <w:szCs w:val="22"/>
          <w:u w:val="single"/>
        </w:rPr>
        <w:tab/>
      </w:r>
      <w:r>
        <w:rPr>
          <w:rFonts w:ascii="Arial" w:hAnsi="Arial" w:cs="Arial"/>
          <w:b/>
          <w:sz w:val="22"/>
          <w:szCs w:val="22"/>
          <w:u w:val="single"/>
        </w:rPr>
        <w:tab/>
      </w:r>
      <w:r>
        <w:rPr>
          <w:rFonts w:ascii="Arial" w:hAnsi="Arial" w:cs="Arial"/>
          <w:b/>
          <w:sz w:val="22"/>
          <w:szCs w:val="22"/>
          <w:u w:val="single"/>
        </w:rPr>
        <w:tab/>
      </w:r>
      <w:r>
        <w:rPr>
          <w:rFonts w:ascii="Arial" w:hAnsi="Arial" w:cs="Arial"/>
          <w:b/>
          <w:sz w:val="22"/>
          <w:szCs w:val="22"/>
          <w:u w:val="single"/>
        </w:rPr>
        <w:tab/>
      </w:r>
      <w:r>
        <w:rPr>
          <w:rFonts w:ascii="Arial" w:hAnsi="Arial" w:cs="Arial"/>
          <w:b/>
          <w:sz w:val="22"/>
          <w:szCs w:val="22"/>
          <w:u w:val="single"/>
        </w:rPr>
        <w:tab/>
      </w:r>
    </w:p>
    <w:p w:rsidR="00BF4D92" w:rsidRPr="00492AB5" w:rsidRDefault="00BF4D92" w:rsidP="008C2C76">
      <w:pPr>
        <w:tabs>
          <w:tab w:val="left" w:pos="3690"/>
          <w:tab w:val="left" w:pos="3870"/>
          <w:tab w:val="left" w:pos="4410"/>
          <w:tab w:val="right" w:pos="10800"/>
        </w:tabs>
        <w:suppressAutoHyphens/>
        <w:spacing w:line="360" w:lineRule="auto"/>
        <w:jc w:val="both"/>
        <w:rPr>
          <w:rFonts w:ascii="Arial" w:hAnsi="Arial" w:cs="Arial"/>
          <w:b/>
          <w:sz w:val="23"/>
        </w:rPr>
      </w:pPr>
      <w:r w:rsidRPr="00492AB5">
        <w:rPr>
          <w:rFonts w:ascii="Arial" w:hAnsi="Arial" w:cs="Arial"/>
          <w:b/>
          <w:sz w:val="23"/>
        </w:rPr>
        <w:t xml:space="preserve">Date Filed:  </w:t>
      </w:r>
      <w:r w:rsidRPr="00492AB5">
        <w:rPr>
          <w:rFonts w:ascii="Arial" w:hAnsi="Arial" w:cs="Arial"/>
          <w:b/>
          <w:sz w:val="23"/>
          <w:u w:val="single"/>
        </w:rPr>
        <w:tab/>
      </w:r>
      <w:r w:rsidRPr="00492AB5">
        <w:rPr>
          <w:rFonts w:ascii="Arial" w:hAnsi="Arial" w:cs="Arial"/>
          <w:b/>
          <w:sz w:val="23"/>
        </w:rPr>
        <w:tab/>
        <w:t>USCIS</w:t>
      </w:r>
      <w:r w:rsidRPr="00316643">
        <w:rPr>
          <w:rFonts w:ascii="Arial" w:hAnsi="Arial" w:cs="Arial"/>
          <w:b/>
          <w:sz w:val="23"/>
        </w:rPr>
        <w:t xml:space="preserve"> </w:t>
      </w:r>
      <w:r w:rsidRPr="00492AB5">
        <w:rPr>
          <w:rFonts w:ascii="Arial" w:hAnsi="Arial" w:cs="Arial"/>
          <w:b/>
          <w:sz w:val="23"/>
        </w:rPr>
        <w:t xml:space="preserve">Receipt Number:  </w:t>
      </w:r>
      <w:r w:rsidRPr="00492AB5">
        <w:rPr>
          <w:rFonts w:ascii="Arial" w:hAnsi="Arial" w:cs="Arial"/>
          <w:b/>
          <w:sz w:val="23"/>
          <w:u w:val="single"/>
        </w:rPr>
        <w:tab/>
      </w:r>
    </w:p>
    <w:p w:rsidR="00BF4D92" w:rsidRPr="008760CD" w:rsidRDefault="00DC5D16" w:rsidP="008C2C76">
      <w:pPr>
        <w:tabs>
          <w:tab w:val="left" w:pos="3690"/>
          <w:tab w:val="left" w:pos="4410"/>
          <w:tab w:val="left" w:pos="5040"/>
          <w:tab w:val="left" w:pos="5760"/>
          <w:tab w:val="right" w:pos="10800"/>
        </w:tabs>
        <w:suppressAutoHyphens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900C5" wp14:editId="2AAF4E19">
                <wp:simplePos x="0" y="0"/>
                <wp:positionH relativeFrom="column">
                  <wp:posOffset>-90170</wp:posOffset>
                </wp:positionH>
                <wp:positionV relativeFrom="paragraph">
                  <wp:posOffset>311785</wp:posOffset>
                </wp:positionV>
                <wp:extent cx="7035800" cy="1143000"/>
                <wp:effectExtent l="33655" t="28575" r="36195" b="28575"/>
                <wp:wrapSquare wrapText="bothSides"/>
                <wp:docPr id="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2C76" w:rsidRDefault="008C2C76" w:rsidP="008C2C76">
                            <w:pPr>
                              <w:tabs>
                                <w:tab w:val="right" w:pos="10620"/>
                                <w:tab w:val="right" w:pos="10800"/>
                              </w:tabs>
                              <w:suppressAutoHyphens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u w:val="single"/>
                              </w:rPr>
                            </w:pPr>
                            <w:r w:rsidRPr="005A7790">
                              <w:rPr>
                                <w:rFonts w:ascii="Arial" w:hAnsi="Arial" w:cs="Arial"/>
                                <w:b/>
                              </w:rPr>
                              <w:t>Please state the result you want</w:t>
                            </w:r>
                            <w:r w:rsidRPr="005A7790">
                              <w:rPr>
                                <w:rFonts w:ascii="Arial" w:hAnsi="Arial" w:cs="Arial"/>
                              </w:rPr>
                              <w:t xml:space="preserve">:  </w:t>
                            </w:r>
                            <w:r w:rsidRPr="005A7790">
                              <w:rPr>
                                <w:rFonts w:ascii="Arial" w:hAnsi="Arial" w:cs="Arial"/>
                                <w:spacing w:val="-2"/>
                                <w:u w:val="single"/>
                              </w:rPr>
                              <w:tab/>
                            </w:r>
                          </w:p>
                          <w:p w:rsidR="008C2C76" w:rsidRDefault="008C2C76" w:rsidP="008C2C76">
                            <w:pPr>
                              <w:tabs>
                                <w:tab w:val="right" w:pos="10620"/>
                                <w:tab w:val="right" w:pos="10800"/>
                              </w:tabs>
                              <w:suppressAutoHyphens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u w:val="single"/>
                              </w:rPr>
                            </w:pPr>
                            <w:r w:rsidRPr="005A7790">
                              <w:rPr>
                                <w:rFonts w:ascii="Arial" w:hAnsi="Arial" w:cs="Arial"/>
                                <w:spacing w:val="-2"/>
                                <w:u w:val="single"/>
                              </w:rPr>
                              <w:tab/>
                            </w:r>
                          </w:p>
                          <w:p w:rsidR="008C2C76" w:rsidRDefault="008C2C76" w:rsidP="008C2C76">
                            <w:pPr>
                              <w:tabs>
                                <w:tab w:val="right" w:pos="10620"/>
                                <w:tab w:val="right" w:pos="10800"/>
                              </w:tabs>
                              <w:suppressAutoHyphens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u w:val="single"/>
                              </w:rPr>
                            </w:pPr>
                            <w:r w:rsidRPr="005A7790">
                              <w:rPr>
                                <w:rFonts w:ascii="Arial" w:hAnsi="Arial" w:cs="Arial"/>
                                <w:spacing w:val="-2"/>
                                <w:u w:val="single"/>
                              </w:rPr>
                              <w:tab/>
                            </w:r>
                          </w:p>
                          <w:p w:rsidR="008C2C76" w:rsidRDefault="008C2C76" w:rsidP="008C2C76">
                            <w:pPr>
                              <w:tabs>
                                <w:tab w:val="right" w:pos="10620"/>
                                <w:tab w:val="right" w:pos="10800"/>
                              </w:tabs>
                              <w:suppressAutoHyphens/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pacing w:val="-2"/>
                                <w:u w:val="single"/>
                              </w:rPr>
                            </w:pPr>
                            <w:r w:rsidRPr="005A7790">
                              <w:rPr>
                                <w:rFonts w:ascii="Arial" w:hAnsi="Arial" w:cs="Arial"/>
                                <w:spacing w:val="-2"/>
                                <w:u w:val="single"/>
                              </w:rPr>
                              <w:tab/>
                            </w:r>
                          </w:p>
                          <w:p w:rsidR="008C2C76" w:rsidRDefault="008C2C76" w:rsidP="008C2C76">
                            <w:pPr>
                              <w:tabs>
                                <w:tab w:val="right" w:pos="10620"/>
                              </w:tabs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7.1pt;margin-top:24.55pt;width:554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" fillcolor="white [3212]" strokeweight="4.5pt">
                <v:stroke linestyle="thinThick"/>
                <v:textbox>
                  <w:txbxContent>
                    <w:p w:rsidR="008C2C76" w:rsidRDefault="008C2C76" w:rsidP="008C2C76">
                      <w:pPr>
                        <w:tabs>
                          <w:tab w:val="right" w:pos="10620"/>
                          <w:tab w:val="right" w:pos="10800"/>
                        </w:tabs>
                        <w:suppressAutoHyphens/>
                        <w:spacing w:line="360" w:lineRule="auto"/>
                        <w:jc w:val="both"/>
                        <w:rPr>
                          <w:rFonts w:ascii="Arial" w:hAnsi="Arial" w:cs="Arial"/>
                          <w:spacing w:val="-2"/>
                          <w:u w:val="single"/>
                        </w:rPr>
                      </w:pPr>
                      <w:r w:rsidRPr="005A7790">
                        <w:rPr>
                          <w:rFonts w:ascii="Arial" w:hAnsi="Arial" w:cs="Arial"/>
                          <w:b/>
                        </w:rPr>
                        <w:t>Please state the result you want</w:t>
                      </w:r>
                      <w:r w:rsidRPr="005A7790">
                        <w:rPr>
                          <w:rFonts w:ascii="Arial" w:hAnsi="Arial" w:cs="Arial"/>
                        </w:rPr>
                        <w:t xml:space="preserve">:  </w:t>
                      </w:r>
                      <w:r w:rsidRPr="005A7790">
                        <w:rPr>
                          <w:rFonts w:ascii="Arial" w:hAnsi="Arial" w:cs="Arial"/>
                          <w:spacing w:val="-2"/>
                          <w:u w:val="single"/>
                        </w:rPr>
                        <w:tab/>
                      </w:r>
                    </w:p>
                    <w:p w:rsidR="008C2C76" w:rsidRDefault="008C2C76" w:rsidP="008C2C76">
                      <w:pPr>
                        <w:tabs>
                          <w:tab w:val="right" w:pos="10620"/>
                          <w:tab w:val="right" w:pos="10800"/>
                        </w:tabs>
                        <w:suppressAutoHyphens/>
                        <w:spacing w:line="360" w:lineRule="auto"/>
                        <w:jc w:val="both"/>
                        <w:rPr>
                          <w:rFonts w:ascii="Arial" w:hAnsi="Arial" w:cs="Arial"/>
                          <w:spacing w:val="-2"/>
                          <w:u w:val="single"/>
                        </w:rPr>
                      </w:pPr>
                      <w:r w:rsidRPr="005A7790">
                        <w:rPr>
                          <w:rFonts w:ascii="Arial" w:hAnsi="Arial" w:cs="Arial"/>
                          <w:spacing w:val="-2"/>
                          <w:u w:val="single"/>
                        </w:rPr>
                        <w:tab/>
                      </w:r>
                    </w:p>
                    <w:p w:rsidR="008C2C76" w:rsidRDefault="008C2C76" w:rsidP="008C2C76">
                      <w:pPr>
                        <w:tabs>
                          <w:tab w:val="right" w:pos="10620"/>
                          <w:tab w:val="right" w:pos="10800"/>
                        </w:tabs>
                        <w:suppressAutoHyphens/>
                        <w:spacing w:line="360" w:lineRule="auto"/>
                        <w:jc w:val="both"/>
                        <w:rPr>
                          <w:rFonts w:ascii="Arial" w:hAnsi="Arial" w:cs="Arial"/>
                          <w:spacing w:val="-2"/>
                          <w:u w:val="single"/>
                        </w:rPr>
                      </w:pPr>
                      <w:r w:rsidRPr="005A7790">
                        <w:rPr>
                          <w:rFonts w:ascii="Arial" w:hAnsi="Arial" w:cs="Arial"/>
                          <w:spacing w:val="-2"/>
                          <w:u w:val="single"/>
                        </w:rPr>
                        <w:tab/>
                      </w:r>
                    </w:p>
                    <w:p w:rsidR="008C2C76" w:rsidRDefault="008C2C76" w:rsidP="008C2C76">
                      <w:pPr>
                        <w:tabs>
                          <w:tab w:val="right" w:pos="10620"/>
                          <w:tab w:val="right" w:pos="10800"/>
                        </w:tabs>
                        <w:suppressAutoHyphens/>
                        <w:spacing w:line="360" w:lineRule="auto"/>
                        <w:jc w:val="both"/>
                        <w:rPr>
                          <w:rFonts w:ascii="Arial" w:hAnsi="Arial" w:cs="Arial"/>
                          <w:spacing w:val="-2"/>
                          <w:u w:val="single"/>
                        </w:rPr>
                      </w:pPr>
                      <w:r w:rsidRPr="005A7790">
                        <w:rPr>
                          <w:rFonts w:ascii="Arial" w:hAnsi="Arial" w:cs="Arial"/>
                          <w:spacing w:val="-2"/>
                          <w:u w:val="single"/>
                        </w:rPr>
                        <w:tab/>
                      </w:r>
                    </w:p>
                    <w:p w:rsidR="008C2C76" w:rsidRDefault="008C2C76" w:rsidP="008C2C76">
                      <w:pPr>
                        <w:tabs>
                          <w:tab w:val="right" w:pos="10620"/>
                        </w:tabs>
                        <w:spacing w:line="36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4D92" w:rsidRPr="008760CD">
        <w:rPr>
          <w:rFonts w:ascii="Arial" w:hAnsi="Arial" w:cs="Arial"/>
          <w:b/>
        </w:rPr>
        <w:t>Labor</w:t>
      </w:r>
      <w:r w:rsidR="00FC4160" w:rsidRPr="00FC4160">
        <w:rPr>
          <w:rFonts w:ascii="Arial" w:hAnsi="Arial" w:cs="Arial"/>
          <w:b/>
        </w:rPr>
        <w:t xml:space="preserve"> </w:t>
      </w:r>
      <w:r w:rsidR="00BF4D92" w:rsidRPr="008760CD">
        <w:rPr>
          <w:rFonts w:ascii="Arial" w:hAnsi="Arial" w:cs="Arial"/>
          <w:b/>
        </w:rPr>
        <w:t xml:space="preserve">Receipt Number:  </w:t>
      </w:r>
      <w:r w:rsidR="00BF4D92" w:rsidRPr="008760CD">
        <w:rPr>
          <w:rFonts w:ascii="Arial" w:hAnsi="Arial" w:cs="Arial"/>
          <w:b/>
          <w:u w:val="single"/>
        </w:rPr>
        <w:tab/>
      </w:r>
      <w:r w:rsidR="00BF4D92" w:rsidRPr="008760CD">
        <w:rPr>
          <w:rFonts w:ascii="Arial" w:hAnsi="Arial" w:cs="Arial"/>
          <w:b/>
          <w:u w:val="single"/>
        </w:rPr>
        <w:tab/>
      </w:r>
      <w:r w:rsidR="00BF4D92" w:rsidRPr="008760CD">
        <w:rPr>
          <w:rFonts w:ascii="Arial" w:hAnsi="Arial" w:cs="Arial"/>
          <w:b/>
          <w:u w:val="single"/>
        </w:rPr>
        <w:tab/>
      </w:r>
      <w:r w:rsidR="00BF4D92" w:rsidRPr="008760CD">
        <w:rPr>
          <w:rFonts w:ascii="Arial" w:hAnsi="Arial" w:cs="Arial"/>
          <w:b/>
        </w:rPr>
        <w:tab/>
        <w:t xml:space="preserve">Embassy File Number:  </w:t>
      </w:r>
      <w:r w:rsidR="00BF4D92" w:rsidRPr="008760CD">
        <w:rPr>
          <w:rFonts w:ascii="Arial" w:hAnsi="Arial" w:cs="Arial"/>
          <w:b/>
          <w:u w:val="single"/>
        </w:rPr>
        <w:tab/>
      </w:r>
    </w:p>
    <w:p w:rsidR="00F64238" w:rsidRPr="00C919F7" w:rsidRDefault="00F64238" w:rsidP="00F64238">
      <w:pPr>
        <w:tabs>
          <w:tab w:val="right" w:pos="10800"/>
        </w:tabs>
        <w:suppressAutoHyphens/>
        <w:spacing w:line="360" w:lineRule="auto"/>
        <w:jc w:val="center"/>
        <w:rPr>
          <w:rFonts w:ascii="Arial" w:hAnsi="Arial" w:cs="Arial"/>
          <w:spacing w:val="-2"/>
        </w:rPr>
      </w:pPr>
      <w:r w:rsidRPr="009B5F1A">
        <w:rPr>
          <w:rFonts w:ascii="Arial" w:hAnsi="Arial" w:cs="Arial"/>
          <w:b/>
          <w:spacing w:val="-2"/>
        </w:rPr>
        <w:t xml:space="preserve">I request Congressman </w:t>
      </w:r>
      <w:proofErr w:type="spellStart"/>
      <w:r w:rsidRPr="009B5F1A">
        <w:rPr>
          <w:rFonts w:ascii="Arial" w:hAnsi="Arial" w:cs="Arial"/>
          <w:b/>
          <w:spacing w:val="-2"/>
        </w:rPr>
        <w:t>Lamborn’s</w:t>
      </w:r>
      <w:proofErr w:type="spellEnd"/>
      <w:r w:rsidRPr="009B5F1A">
        <w:rPr>
          <w:rFonts w:ascii="Arial" w:hAnsi="Arial" w:cs="Arial"/>
          <w:b/>
          <w:spacing w:val="-2"/>
        </w:rPr>
        <w:t xml:space="preserve"> help with this </w:t>
      </w:r>
      <w:bookmarkStart w:id="0" w:name="_GoBack"/>
      <w:bookmarkEnd w:id="0"/>
      <w:r w:rsidRPr="009B5F1A">
        <w:rPr>
          <w:rFonts w:ascii="Arial" w:hAnsi="Arial" w:cs="Arial"/>
          <w:b/>
          <w:spacing w:val="-2"/>
        </w:rPr>
        <w:t>visa application and authorize the Congressman or a member of his staff to make the appropriate inquiry on my behalf according to the Privacy Act of 1974.</w:t>
      </w:r>
    </w:p>
    <w:p w:rsidR="00F64238" w:rsidRPr="00C919F7" w:rsidRDefault="00F64238" w:rsidP="00F6423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suppressAutoHyphens/>
        <w:spacing w:line="240" w:lineRule="atLeast"/>
        <w:jc w:val="both"/>
        <w:rPr>
          <w:rFonts w:ascii="Arial" w:hAnsi="Arial" w:cs="Arial"/>
          <w:spacing w:val="-2"/>
          <w:u w:val="single"/>
        </w:rPr>
      </w:pPr>
      <w:r w:rsidRPr="00C919F7">
        <w:rPr>
          <w:rFonts w:ascii="Arial" w:hAnsi="Arial" w:cs="Arial"/>
          <w:spacing w:val="-2"/>
        </w:rPr>
        <w:t xml:space="preserve">Signature:  </w:t>
      </w:r>
      <w:r w:rsidRPr="00C919F7">
        <w:rPr>
          <w:rFonts w:ascii="Arial" w:hAnsi="Arial" w:cs="Arial"/>
          <w:spacing w:val="-2"/>
          <w:u w:val="single"/>
        </w:rPr>
        <w:tab/>
      </w:r>
      <w:r w:rsidRPr="00C919F7">
        <w:rPr>
          <w:rFonts w:ascii="Arial" w:hAnsi="Arial" w:cs="Arial"/>
          <w:spacing w:val="-2"/>
          <w:u w:val="single"/>
        </w:rPr>
        <w:tab/>
      </w:r>
      <w:r w:rsidRPr="00C919F7">
        <w:rPr>
          <w:rFonts w:ascii="Arial" w:hAnsi="Arial" w:cs="Arial"/>
          <w:spacing w:val="-2"/>
          <w:u w:val="single"/>
        </w:rPr>
        <w:tab/>
      </w:r>
      <w:r w:rsidRPr="00C919F7">
        <w:rPr>
          <w:rFonts w:ascii="Arial" w:hAnsi="Arial" w:cs="Arial"/>
          <w:spacing w:val="-2"/>
          <w:u w:val="single"/>
        </w:rPr>
        <w:tab/>
      </w:r>
      <w:r w:rsidRPr="00C919F7">
        <w:rPr>
          <w:rFonts w:ascii="Arial" w:hAnsi="Arial" w:cs="Arial"/>
          <w:spacing w:val="-2"/>
          <w:u w:val="single"/>
        </w:rPr>
        <w:tab/>
      </w:r>
      <w:r w:rsidRPr="00C919F7">
        <w:rPr>
          <w:rFonts w:ascii="Arial" w:hAnsi="Arial" w:cs="Arial"/>
          <w:spacing w:val="-2"/>
          <w:u w:val="single"/>
        </w:rPr>
        <w:tab/>
      </w:r>
      <w:r w:rsidRPr="00C919F7">
        <w:rPr>
          <w:rFonts w:ascii="Arial" w:hAnsi="Arial" w:cs="Arial"/>
          <w:spacing w:val="-2"/>
        </w:rPr>
        <w:tab/>
        <w:t xml:space="preserve">Date:  </w:t>
      </w:r>
      <w:r w:rsidRPr="00C919F7">
        <w:rPr>
          <w:rFonts w:ascii="Arial" w:hAnsi="Arial" w:cs="Arial"/>
          <w:spacing w:val="-2"/>
          <w:u w:val="single"/>
        </w:rPr>
        <w:tab/>
      </w:r>
    </w:p>
    <w:p w:rsidR="00F64238" w:rsidRPr="00C919F7" w:rsidRDefault="00F64238" w:rsidP="00F64238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800"/>
        </w:tabs>
        <w:suppressAutoHyphens/>
        <w:spacing w:line="240" w:lineRule="atLeast"/>
        <w:jc w:val="both"/>
        <w:rPr>
          <w:rFonts w:ascii="Arial" w:hAnsi="Arial" w:cs="Arial"/>
          <w:spacing w:val="-2"/>
        </w:rPr>
      </w:pPr>
    </w:p>
    <w:p w:rsidR="00F64238" w:rsidRPr="00170B68" w:rsidRDefault="00F64238" w:rsidP="00F64238">
      <w:pPr>
        <w:tabs>
          <w:tab w:val="right" w:pos="10800"/>
        </w:tabs>
        <w:suppressAutoHyphens/>
        <w:ind w:left="5760" w:hanging="5760"/>
        <w:rPr>
          <w:rFonts w:ascii="Arial" w:hAnsi="Arial" w:cs="Arial"/>
        </w:rPr>
      </w:pPr>
      <w:r w:rsidRPr="00170B68">
        <w:rPr>
          <w:rFonts w:ascii="Arial" w:hAnsi="Arial" w:cs="Arial"/>
        </w:rPr>
        <w:t xml:space="preserve">E-mail, Fax or Mail the Signed Form to:  </w:t>
      </w:r>
      <w:r w:rsidRPr="00170B68">
        <w:rPr>
          <w:rFonts w:ascii="Arial" w:hAnsi="Arial" w:cs="Arial"/>
        </w:rPr>
        <w:tab/>
      </w:r>
      <w:hyperlink r:id="rId7" w:history="1">
        <w:r w:rsidRPr="00AD47A7">
          <w:rPr>
            <w:rStyle w:val="Hyperlink"/>
            <w:rFonts w:ascii="Arial" w:hAnsi="Arial" w:cs="Arial"/>
          </w:rPr>
          <w:t>doug.lamborn05@mail.house.gov</w:t>
        </w:r>
      </w:hyperlink>
      <w:r>
        <w:rPr>
          <w:rFonts w:ascii="Arial" w:hAnsi="Arial" w:cs="Arial"/>
        </w:rPr>
        <w:t xml:space="preserve"> </w:t>
      </w:r>
      <w:r w:rsidRPr="00170B68">
        <w:rPr>
          <w:rFonts w:ascii="Arial" w:hAnsi="Arial" w:cs="Arial"/>
        </w:rPr>
        <w:br w:type="textWrapping" w:clear="all"/>
      </w:r>
      <w:r>
        <w:rPr>
          <w:rFonts w:ascii="Arial" w:hAnsi="Arial" w:cs="Arial"/>
        </w:rPr>
        <w:t>Colorado Springs District Office</w:t>
      </w:r>
      <w:r w:rsidRPr="00170B68">
        <w:rPr>
          <w:rFonts w:ascii="Arial" w:hAnsi="Arial" w:cs="Arial"/>
        </w:rPr>
        <w:t xml:space="preserve"> </w:t>
      </w:r>
      <w:r w:rsidRPr="00170B68">
        <w:rPr>
          <w:rFonts w:ascii="Arial" w:hAnsi="Arial" w:cs="Arial"/>
        </w:rPr>
        <w:br w:type="textWrapping" w:clear="all"/>
      </w:r>
      <w:r>
        <w:rPr>
          <w:rFonts w:ascii="Arial" w:hAnsi="Arial" w:cs="Arial"/>
        </w:rPr>
        <w:t>1125 Kelly Johnson Blvd. Suite 330</w:t>
      </w:r>
      <w:r w:rsidRPr="00170B68">
        <w:rPr>
          <w:rFonts w:ascii="Arial" w:hAnsi="Arial" w:cs="Arial"/>
        </w:rPr>
        <w:br w:type="textWrapping" w:clear="all"/>
      </w:r>
      <w:r>
        <w:rPr>
          <w:rFonts w:ascii="Arial" w:hAnsi="Arial" w:cs="Arial"/>
        </w:rPr>
        <w:t>Colorado Springs, CO 80920</w:t>
      </w:r>
      <w:r w:rsidRPr="00170B68">
        <w:rPr>
          <w:rFonts w:ascii="Arial" w:hAnsi="Arial" w:cs="Arial"/>
        </w:rPr>
        <w:br w:type="textWrapping" w:clear="all"/>
        <w:t>FAX: (</w:t>
      </w:r>
      <w:r>
        <w:rPr>
          <w:rFonts w:ascii="Arial" w:hAnsi="Arial" w:cs="Arial"/>
        </w:rPr>
        <w:t>719) 520-0840</w:t>
      </w:r>
    </w:p>
    <w:p w:rsidR="00F64238" w:rsidRPr="00C919F7" w:rsidRDefault="00F64238" w:rsidP="00F64238">
      <w:pPr>
        <w:tabs>
          <w:tab w:val="right" w:pos="5040"/>
          <w:tab w:val="right" w:pos="7920"/>
          <w:tab w:val="right" w:pos="8280"/>
          <w:tab w:val="right" w:pos="10800"/>
        </w:tabs>
        <w:suppressAutoHyphens/>
        <w:ind w:left="5040" w:hanging="5040"/>
        <w:rPr>
          <w:rFonts w:ascii="Arial" w:hAnsi="Arial" w:cs="Arial"/>
        </w:rPr>
      </w:pPr>
    </w:p>
    <w:p w:rsidR="00F64238" w:rsidRDefault="00F64238" w:rsidP="00F64238">
      <w:pPr>
        <w:tabs>
          <w:tab w:val="right" w:pos="5040"/>
          <w:tab w:val="right" w:pos="7920"/>
          <w:tab w:val="right" w:pos="8280"/>
          <w:tab w:val="right" w:pos="10800"/>
        </w:tabs>
        <w:suppressAutoHyphens/>
        <w:ind w:left="5040" w:hanging="5040"/>
        <w:jc w:val="center"/>
        <w:rPr>
          <w:rFonts w:ascii="Arial" w:hAnsi="Arial" w:cs="Arial"/>
        </w:rPr>
      </w:pPr>
      <w:r>
        <w:rPr>
          <w:rFonts w:ascii="Arial" w:hAnsi="Arial" w:cs="Arial"/>
        </w:rPr>
        <w:t>Attach additional pages if necessary. Do not send original documents.  Please attach copies.</w:t>
      </w:r>
    </w:p>
    <w:p w:rsidR="00F64238" w:rsidRPr="009B5F1A" w:rsidRDefault="00F64238" w:rsidP="00F64238">
      <w:pPr>
        <w:pStyle w:val="LeftNormal"/>
        <w:jc w:val="center"/>
        <w:rPr>
          <w:rFonts w:ascii="Arial" w:hAnsi="Arial" w:cs="Arial"/>
          <w:b/>
          <w:u w:val="single"/>
        </w:rPr>
      </w:pPr>
      <w:r w:rsidRPr="009B5F1A">
        <w:rPr>
          <w:rFonts w:ascii="Arial" w:hAnsi="Arial" w:cs="Arial"/>
          <w:b/>
          <w:sz w:val="22"/>
          <w:u w:val="single"/>
        </w:rPr>
        <w:t xml:space="preserve">Attach this form to </w:t>
      </w:r>
      <w:r>
        <w:rPr>
          <w:rFonts w:ascii="Arial" w:hAnsi="Arial" w:cs="Arial"/>
          <w:b/>
          <w:sz w:val="22"/>
          <w:u w:val="single"/>
        </w:rPr>
        <w:t>your applicant’s Non-Immigrant/Immigrant Visa Applicant Authorization Form</w:t>
      </w:r>
    </w:p>
    <w:sectPr w:rsidR="00F64238" w:rsidRPr="009B5F1A" w:rsidSect="008760CD">
      <w:headerReference w:type="default" r:id="rId8"/>
      <w:type w:val="continuous"/>
      <w:pgSz w:w="12240" w:h="15840" w:code="1"/>
      <w:pgMar w:top="720" w:right="720" w:bottom="720" w:left="720" w:header="720" w:footer="720" w:gutter="0"/>
      <w:cols w:space="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C03" w:rsidRDefault="00186C03">
      <w:r>
        <w:separator/>
      </w:r>
    </w:p>
  </w:endnote>
  <w:endnote w:type="continuationSeparator" w:id="0">
    <w:p w:rsidR="00186C03" w:rsidRDefault="0018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C03" w:rsidRDefault="00186C03">
      <w:r>
        <w:separator/>
      </w:r>
    </w:p>
  </w:footnote>
  <w:footnote w:type="continuationSeparator" w:id="0">
    <w:p w:rsidR="00186C03" w:rsidRDefault="00186C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238" w:rsidRDefault="0043708B" w:rsidP="0043708B">
    <w:pPr>
      <w:pStyle w:val="Header"/>
      <w:jc w:val="right"/>
    </w:pPr>
    <w:r w:rsidRPr="0043708B">
      <w:rPr>
        <w:noProof/>
        <w:sz w:val="20"/>
      </w:rPr>
      <w:drawing>
        <wp:anchor distT="0" distB="0" distL="114300" distR="114300" simplePos="0" relativeHeight="251661312" behindDoc="0" locked="0" layoutInCell="1" allowOverlap="1" wp14:anchorId="15ADD518" wp14:editId="48D4C3BF">
          <wp:simplePos x="0" y="0"/>
          <wp:positionH relativeFrom="margin">
            <wp:posOffset>69850</wp:posOffset>
          </wp:positionH>
          <wp:positionV relativeFrom="margin">
            <wp:posOffset>-431800</wp:posOffset>
          </wp:positionV>
          <wp:extent cx="867198" cy="828135"/>
          <wp:effectExtent l="0" t="0" r="9525" b="0"/>
          <wp:wrapNone/>
          <wp:docPr id="3" name="Picture 3" descr="200px-House_large_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0px-House_large_se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198" cy="82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3708B">
      <w:rPr>
        <w:sz w:val="20"/>
      </w:rPr>
      <w:t>Office of Congressman Doug Lamborn</w:t>
    </w:r>
    <w:r w:rsidR="00F64238">
      <w:rPr>
        <w:noProof/>
      </w:rPr>
      <w:drawing>
        <wp:anchor distT="0" distB="0" distL="114300" distR="114300" simplePos="0" relativeHeight="251659264" behindDoc="0" locked="0" layoutInCell="1" allowOverlap="1" wp14:anchorId="6B34BE9D" wp14:editId="61816D2B">
          <wp:simplePos x="0" y="0"/>
          <wp:positionH relativeFrom="margin">
            <wp:posOffset>60757</wp:posOffset>
          </wp:positionH>
          <wp:positionV relativeFrom="margin">
            <wp:posOffset>-442284</wp:posOffset>
          </wp:positionV>
          <wp:extent cx="867198" cy="828135"/>
          <wp:effectExtent l="0" t="0" r="9525" b="0"/>
          <wp:wrapNone/>
          <wp:docPr id="4" name="Picture 4" descr="200px-House_large_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0px-House_large_se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198" cy="82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42"/>
    <w:rsid w:val="000025BA"/>
    <w:rsid w:val="000027E4"/>
    <w:rsid w:val="00003E1C"/>
    <w:rsid w:val="000042C3"/>
    <w:rsid w:val="000045B6"/>
    <w:rsid w:val="00005DC5"/>
    <w:rsid w:val="0000638F"/>
    <w:rsid w:val="000064D2"/>
    <w:rsid w:val="00007F4F"/>
    <w:rsid w:val="00010C30"/>
    <w:rsid w:val="00012981"/>
    <w:rsid w:val="00013B22"/>
    <w:rsid w:val="00013B48"/>
    <w:rsid w:val="0001764F"/>
    <w:rsid w:val="000208B8"/>
    <w:rsid w:val="0002320F"/>
    <w:rsid w:val="00026243"/>
    <w:rsid w:val="0002638C"/>
    <w:rsid w:val="00027528"/>
    <w:rsid w:val="000402A3"/>
    <w:rsid w:val="00041D32"/>
    <w:rsid w:val="0004204F"/>
    <w:rsid w:val="0004207D"/>
    <w:rsid w:val="00042E54"/>
    <w:rsid w:val="00042FAB"/>
    <w:rsid w:val="00044845"/>
    <w:rsid w:val="00044C45"/>
    <w:rsid w:val="00045DF1"/>
    <w:rsid w:val="00051045"/>
    <w:rsid w:val="000543B8"/>
    <w:rsid w:val="000564E5"/>
    <w:rsid w:val="00057CA3"/>
    <w:rsid w:val="00060151"/>
    <w:rsid w:val="00061775"/>
    <w:rsid w:val="000620EF"/>
    <w:rsid w:val="00063A3C"/>
    <w:rsid w:val="000653DD"/>
    <w:rsid w:val="000658B2"/>
    <w:rsid w:val="00067FFC"/>
    <w:rsid w:val="000716BE"/>
    <w:rsid w:val="0007289F"/>
    <w:rsid w:val="00076F10"/>
    <w:rsid w:val="00080B7F"/>
    <w:rsid w:val="00080DD1"/>
    <w:rsid w:val="0009159F"/>
    <w:rsid w:val="00091635"/>
    <w:rsid w:val="00091EF1"/>
    <w:rsid w:val="000936A5"/>
    <w:rsid w:val="00093E57"/>
    <w:rsid w:val="00093F41"/>
    <w:rsid w:val="00094453"/>
    <w:rsid w:val="00095D91"/>
    <w:rsid w:val="00097DDE"/>
    <w:rsid w:val="000A2528"/>
    <w:rsid w:val="000A4245"/>
    <w:rsid w:val="000A5090"/>
    <w:rsid w:val="000A70CB"/>
    <w:rsid w:val="000B07C9"/>
    <w:rsid w:val="000C14F2"/>
    <w:rsid w:val="000C2E77"/>
    <w:rsid w:val="000C31A7"/>
    <w:rsid w:val="000C332B"/>
    <w:rsid w:val="000C3784"/>
    <w:rsid w:val="000C6F0C"/>
    <w:rsid w:val="000D0059"/>
    <w:rsid w:val="000D2518"/>
    <w:rsid w:val="000D3EE7"/>
    <w:rsid w:val="000E213C"/>
    <w:rsid w:val="000E26E2"/>
    <w:rsid w:val="000E3BCE"/>
    <w:rsid w:val="000E57A7"/>
    <w:rsid w:val="000E7097"/>
    <w:rsid w:val="000F1DA4"/>
    <w:rsid w:val="000F238E"/>
    <w:rsid w:val="000F26C0"/>
    <w:rsid w:val="000F39F7"/>
    <w:rsid w:val="000F3B80"/>
    <w:rsid w:val="000F3EE3"/>
    <w:rsid w:val="000F75F3"/>
    <w:rsid w:val="00102E8C"/>
    <w:rsid w:val="0010474D"/>
    <w:rsid w:val="001061ED"/>
    <w:rsid w:val="00111EB2"/>
    <w:rsid w:val="0011371A"/>
    <w:rsid w:val="00113820"/>
    <w:rsid w:val="00113AB4"/>
    <w:rsid w:val="00114D80"/>
    <w:rsid w:val="00116804"/>
    <w:rsid w:val="001168F3"/>
    <w:rsid w:val="00116936"/>
    <w:rsid w:val="0012129B"/>
    <w:rsid w:val="0012147C"/>
    <w:rsid w:val="00122121"/>
    <w:rsid w:val="00123062"/>
    <w:rsid w:val="0012726B"/>
    <w:rsid w:val="0012764A"/>
    <w:rsid w:val="001279C8"/>
    <w:rsid w:val="00131163"/>
    <w:rsid w:val="00134B27"/>
    <w:rsid w:val="00140B9C"/>
    <w:rsid w:val="0014203B"/>
    <w:rsid w:val="00143328"/>
    <w:rsid w:val="00143BCA"/>
    <w:rsid w:val="001454B4"/>
    <w:rsid w:val="001464C5"/>
    <w:rsid w:val="00147D3C"/>
    <w:rsid w:val="001501D0"/>
    <w:rsid w:val="00152CAE"/>
    <w:rsid w:val="001547B0"/>
    <w:rsid w:val="00157E94"/>
    <w:rsid w:val="001610CC"/>
    <w:rsid w:val="001616A1"/>
    <w:rsid w:val="0016201C"/>
    <w:rsid w:val="00162BA3"/>
    <w:rsid w:val="00163C43"/>
    <w:rsid w:val="00164BE2"/>
    <w:rsid w:val="00166D70"/>
    <w:rsid w:val="00170044"/>
    <w:rsid w:val="001726CB"/>
    <w:rsid w:val="0017295B"/>
    <w:rsid w:val="00172FAC"/>
    <w:rsid w:val="00175DE4"/>
    <w:rsid w:val="00176E4F"/>
    <w:rsid w:val="001774CB"/>
    <w:rsid w:val="001775D8"/>
    <w:rsid w:val="00181D76"/>
    <w:rsid w:val="00181D9C"/>
    <w:rsid w:val="00182E4F"/>
    <w:rsid w:val="00182EA4"/>
    <w:rsid w:val="00182EAB"/>
    <w:rsid w:val="00183C6E"/>
    <w:rsid w:val="001843B3"/>
    <w:rsid w:val="001860A6"/>
    <w:rsid w:val="00186C03"/>
    <w:rsid w:val="001920F9"/>
    <w:rsid w:val="0019226C"/>
    <w:rsid w:val="00195B5E"/>
    <w:rsid w:val="00197FD5"/>
    <w:rsid w:val="001A009E"/>
    <w:rsid w:val="001A1A38"/>
    <w:rsid w:val="001A2204"/>
    <w:rsid w:val="001A27CB"/>
    <w:rsid w:val="001A478C"/>
    <w:rsid w:val="001A766D"/>
    <w:rsid w:val="001B0588"/>
    <w:rsid w:val="001B2459"/>
    <w:rsid w:val="001B4EC1"/>
    <w:rsid w:val="001B6B40"/>
    <w:rsid w:val="001B780A"/>
    <w:rsid w:val="001C0BA8"/>
    <w:rsid w:val="001C1C6A"/>
    <w:rsid w:val="001C7F16"/>
    <w:rsid w:val="001D1A86"/>
    <w:rsid w:val="001D2EE7"/>
    <w:rsid w:val="001D3F17"/>
    <w:rsid w:val="001D7219"/>
    <w:rsid w:val="001D7D8B"/>
    <w:rsid w:val="001E0495"/>
    <w:rsid w:val="001E110F"/>
    <w:rsid w:val="001E4BEB"/>
    <w:rsid w:val="001F3FB5"/>
    <w:rsid w:val="001F58D8"/>
    <w:rsid w:val="001F75AF"/>
    <w:rsid w:val="00202BF7"/>
    <w:rsid w:val="0020352A"/>
    <w:rsid w:val="002039D9"/>
    <w:rsid w:val="002048E8"/>
    <w:rsid w:val="002053BA"/>
    <w:rsid w:val="00206077"/>
    <w:rsid w:val="00206ED2"/>
    <w:rsid w:val="00206FD5"/>
    <w:rsid w:val="00221C09"/>
    <w:rsid w:val="00221D17"/>
    <w:rsid w:val="00226401"/>
    <w:rsid w:val="00227076"/>
    <w:rsid w:val="002335D2"/>
    <w:rsid w:val="00241316"/>
    <w:rsid w:val="0025142E"/>
    <w:rsid w:val="00255139"/>
    <w:rsid w:val="00260DEF"/>
    <w:rsid w:val="00265140"/>
    <w:rsid w:val="00265ED2"/>
    <w:rsid w:val="002662AD"/>
    <w:rsid w:val="00266F29"/>
    <w:rsid w:val="002714A1"/>
    <w:rsid w:val="0027488D"/>
    <w:rsid w:val="00277552"/>
    <w:rsid w:val="00281C54"/>
    <w:rsid w:val="00281E50"/>
    <w:rsid w:val="00284195"/>
    <w:rsid w:val="00286076"/>
    <w:rsid w:val="00287A44"/>
    <w:rsid w:val="00287C7F"/>
    <w:rsid w:val="00296778"/>
    <w:rsid w:val="00297DB6"/>
    <w:rsid w:val="002A13C4"/>
    <w:rsid w:val="002A2BD9"/>
    <w:rsid w:val="002A376E"/>
    <w:rsid w:val="002A389C"/>
    <w:rsid w:val="002A7919"/>
    <w:rsid w:val="002B0B25"/>
    <w:rsid w:val="002B1D51"/>
    <w:rsid w:val="002B585F"/>
    <w:rsid w:val="002B5A59"/>
    <w:rsid w:val="002B5E41"/>
    <w:rsid w:val="002C090C"/>
    <w:rsid w:val="002C4C79"/>
    <w:rsid w:val="002C5E15"/>
    <w:rsid w:val="002D20B7"/>
    <w:rsid w:val="002D248A"/>
    <w:rsid w:val="002D35AB"/>
    <w:rsid w:val="002D3757"/>
    <w:rsid w:val="002E026E"/>
    <w:rsid w:val="002E05FF"/>
    <w:rsid w:val="002E2FAE"/>
    <w:rsid w:val="002E397B"/>
    <w:rsid w:val="002E3B55"/>
    <w:rsid w:val="002E54CF"/>
    <w:rsid w:val="002E5CAD"/>
    <w:rsid w:val="002F21A9"/>
    <w:rsid w:val="002F51CC"/>
    <w:rsid w:val="002F58D3"/>
    <w:rsid w:val="002F6072"/>
    <w:rsid w:val="00304426"/>
    <w:rsid w:val="00304B33"/>
    <w:rsid w:val="00305AF9"/>
    <w:rsid w:val="00305DA4"/>
    <w:rsid w:val="003076C8"/>
    <w:rsid w:val="00311364"/>
    <w:rsid w:val="00313310"/>
    <w:rsid w:val="003144A3"/>
    <w:rsid w:val="00315342"/>
    <w:rsid w:val="00316643"/>
    <w:rsid w:val="00317D46"/>
    <w:rsid w:val="003209C8"/>
    <w:rsid w:val="00321677"/>
    <w:rsid w:val="00321946"/>
    <w:rsid w:val="00321CE3"/>
    <w:rsid w:val="0032457F"/>
    <w:rsid w:val="00325715"/>
    <w:rsid w:val="00335289"/>
    <w:rsid w:val="00340641"/>
    <w:rsid w:val="00343400"/>
    <w:rsid w:val="003435F5"/>
    <w:rsid w:val="00346FC5"/>
    <w:rsid w:val="00347FE1"/>
    <w:rsid w:val="003518C3"/>
    <w:rsid w:val="0035246D"/>
    <w:rsid w:val="00352A7A"/>
    <w:rsid w:val="003536CF"/>
    <w:rsid w:val="00353AEA"/>
    <w:rsid w:val="00366560"/>
    <w:rsid w:val="00366918"/>
    <w:rsid w:val="0037066E"/>
    <w:rsid w:val="003717BE"/>
    <w:rsid w:val="00371A6D"/>
    <w:rsid w:val="00373CFA"/>
    <w:rsid w:val="003745DB"/>
    <w:rsid w:val="003768FB"/>
    <w:rsid w:val="00376D1A"/>
    <w:rsid w:val="00377433"/>
    <w:rsid w:val="003854C4"/>
    <w:rsid w:val="003903B7"/>
    <w:rsid w:val="00393AE3"/>
    <w:rsid w:val="00394287"/>
    <w:rsid w:val="00395AF4"/>
    <w:rsid w:val="0039602C"/>
    <w:rsid w:val="00396E3C"/>
    <w:rsid w:val="003A0A60"/>
    <w:rsid w:val="003A1CF6"/>
    <w:rsid w:val="003A216F"/>
    <w:rsid w:val="003A2C16"/>
    <w:rsid w:val="003A3040"/>
    <w:rsid w:val="003A3896"/>
    <w:rsid w:val="003B4AC9"/>
    <w:rsid w:val="003B4F67"/>
    <w:rsid w:val="003C0918"/>
    <w:rsid w:val="003C0A7E"/>
    <w:rsid w:val="003C28CB"/>
    <w:rsid w:val="003C3C19"/>
    <w:rsid w:val="003C58BF"/>
    <w:rsid w:val="003C59DD"/>
    <w:rsid w:val="003C5D22"/>
    <w:rsid w:val="003C79B0"/>
    <w:rsid w:val="003D02BE"/>
    <w:rsid w:val="003D030E"/>
    <w:rsid w:val="003D1B18"/>
    <w:rsid w:val="003D1C7C"/>
    <w:rsid w:val="003D1EF5"/>
    <w:rsid w:val="003D3E63"/>
    <w:rsid w:val="003D60A0"/>
    <w:rsid w:val="003D7935"/>
    <w:rsid w:val="003F4135"/>
    <w:rsid w:val="003F7060"/>
    <w:rsid w:val="003F7413"/>
    <w:rsid w:val="004000B6"/>
    <w:rsid w:val="0040112D"/>
    <w:rsid w:val="00401EAB"/>
    <w:rsid w:val="004025B5"/>
    <w:rsid w:val="00406511"/>
    <w:rsid w:val="00406F6B"/>
    <w:rsid w:val="004105E5"/>
    <w:rsid w:val="00410772"/>
    <w:rsid w:val="00410D7C"/>
    <w:rsid w:val="004131B5"/>
    <w:rsid w:val="004200FE"/>
    <w:rsid w:val="00433813"/>
    <w:rsid w:val="00433D0A"/>
    <w:rsid w:val="004344E0"/>
    <w:rsid w:val="00434E8D"/>
    <w:rsid w:val="00435ECF"/>
    <w:rsid w:val="004367A7"/>
    <w:rsid w:val="00436BB9"/>
    <w:rsid w:val="0043708B"/>
    <w:rsid w:val="004371AE"/>
    <w:rsid w:val="0044229F"/>
    <w:rsid w:val="00444854"/>
    <w:rsid w:val="00445403"/>
    <w:rsid w:val="00445AF1"/>
    <w:rsid w:val="00446947"/>
    <w:rsid w:val="00450279"/>
    <w:rsid w:val="004510CB"/>
    <w:rsid w:val="00453C18"/>
    <w:rsid w:val="00453D00"/>
    <w:rsid w:val="00454710"/>
    <w:rsid w:val="00455CFF"/>
    <w:rsid w:val="00456BD6"/>
    <w:rsid w:val="004609CE"/>
    <w:rsid w:val="004629C1"/>
    <w:rsid w:val="00464244"/>
    <w:rsid w:val="004670C3"/>
    <w:rsid w:val="0047300B"/>
    <w:rsid w:val="00476C85"/>
    <w:rsid w:val="00480221"/>
    <w:rsid w:val="00481F82"/>
    <w:rsid w:val="004829D6"/>
    <w:rsid w:val="00486074"/>
    <w:rsid w:val="004879B8"/>
    <w:rsid w:val="00490B1D"/>
    <w:rsid w:val="004926B4"/>
    <w:rsid w:val="00492842"/>
    <w:rsid w:val="00492AB5"/>
    <w:rsid w:val="00492ACD"/>
    <w:rsid w:val="00492E86"/>
    <w:rsid w:val="004A0882"/>
    <w:rsid w:val="004B02E8"/>
    <w:rsid w:val="004B08EE"/>
    <w:rsid w:val="004B2352"/>
    <w:rsid w:val="004B3780"/>
    <w:rsid w:val="004B48F3"/>
    <w:rsid w:val="004B69BB"/>
    <w:rsid w:val="004B7B27"/>
    <w:rsid w:val="004C031A"/>
    <w:rsid w:val="004C0DD6"/>
    <w:rsid w:val="004C18EE"/>
    <w:rsid w:val="004C2FCC"/>
    <w:rsid w:val="004C598B"/>
    <w:rsid w:val="004C5E29"/>
    <w:rsid w:val="004D0555"/>
    <w:rsid w:val="004D0808"/>
    <w:rsid w:val="004D090B"/>
    <w:rsid w:val="004D0EE8"/>
    <w:rsid w:val="004D282E"/>
    <w:rsid w:val="004D379C"/>
    <w:rsid w:val="004D37C1"/>
    <w:rsid w:val="004D3890"/>
    <w:rsid w:val="004D6767"/>
    <w:rsid w:val="004E054B"/>
    <w:rsid w:val="004E1947"/>
    <w:rsid w:val="004E36C8"/>
    <w:rsid w:val="004E53AA"/>
    <w:rsid w:val="004E5B2C"/>
    <w:rsid w:val="004E6351"/>
    <w:rsid w:val="004E7675"/>
    <w:rsid w:val="004F1B94"/>
    <w:rsid w:val="004F42F8"/>
    <w:rsid w:val="004F50B7"/>
    <w:rsid w:val="0050198A"/>
    <w:rsid w:val="00501B19"/>
    <w:rsid w:val="005020BC"/>
    <w:rsid w:val="00502FA2"/>
    <w:rsid w:val="00503391"/>
    <w:rsid w:val="005035D8"/>
    <w:rsid w:val="00503F79"/>
    <w:rsid w:val="00504F96"/>
    <w:rsid w:val="00505A82"/>
    <w:rsid w:val="00507864"/>
    <w:rsid w:val="005103C0"/>
    <w:rsid w:val="005109EB"/>
    <w:rsid w:val="005117A0"/>
    <w:rsid w:val="00512F77"/>
    <w:rsid w:val="005142CB"/>
    <w:rsid w:val="00517A99"/>
    <w:rsid w:val="00520B42"/>
    <w:rsid w:val="00524A25"/>
    <w:rsid w:val="00525ACA"/>
    <w:rsid w:val="00525D9A"/>
    <w:rsid w:val="00527042"/>
    <w:rsid w:val="00527093"/>
    <w:rsid w:val="00530D87"/>
    <w:rsid w:val="00531F19"/>
    <w:rsid w:val="00532F00"/>
    <w:rsid w:val="00533936"/>
    <w:rsid w:val="00533CFF"/>
    <w:rsid w:val="00536A0C"/>
    <w:rsid w:val="00536E36"/>
    <w:rsid w:val="00537FD5"/>
    <w:rsid w:val="005409F7"/>
    <w:rsid w:val="005410EC"/>
    <w:rsid w:val="00543156"/>
    <w:rsid w:val="00545374"/>
    <w:rsid w:val="00545E46"/>
    <w:rsid w:val="00547A0C"/>
    <w:rsid w:val="00554767"/>
    <w:rsid w:val="00554A0A"/>
    <w:rsid w:val="0055550D"/>
    <w:rsid w:val="0055572A"/>
    <w:rsid w:val="005603B7"/>
    <w:rsid w:val="005661D2"/>
    <w:rsid w:val="0057366E"/>
    <w:rsid w:val="00574816"/>
    <w:rsid w:val="00574D18"/>
    <w:rsid w:val="00575CD2"/>
    <w:rsid w:val="00575DA2"/>
    <w:rsid w:val="00576ACD"/>
    <w:rsid w:val="00581078"/>
    <w:rsid w:val="005826EC"/>
    <w:rsid w:val="005848E0"/>
    <w:rsid w:val="005867B5"/>
    <w:rsid w:val="0058714A"/>
    <w:rsid w:val="00587B8A"/>
    <w:rsid w:val="005902F3"/>
    <w:rsid w:val="00590484"/>
    <w:rsid w:val="005931AE"/>
    <w:rsid w:val="00594C61"/>
    <w:rsid w:val="00597C51"/>
    <w:rsid w:val="005A1771"/>
    <w:rsid w:val="005A1C39"/>
    <w:rsid w:val="005A3598"/>
    <w:rsid w:val="005A4012"/>
    <w:rsid w:val="005A4E89"/>
    <w:rsid w:val="005A4F64"/>
    <w:rsid w:val="005A7AA7"/>
    <w:rsid w:val="005B2DC2"/>
    <w:rsid w:val="005B2F13"/>
    <w:rsid w:val="005B2F54"/>
    <w:rsid w:val="005B3596"/>
    <w:rsid w:val="005C0AB7"/>
    <w:rsid w:val="005C29BD"/>
    <w:rsid w:val="005C51F9"/>
    <w:rsid w:val="005C58DE"/>
    <w:rsid w:val="005D0A2A"/>
    <w:rsid w:val="005D2999"/>
    <w:rsid w:val="005D35C2"/>
    <w:rsid w:val="005D3E4A"/>
    <w:rsid w:val="005D4584"/>
    <w:rsid w:val="005D4BB6"/>
    <w:rsid w:val="005D513E"/>
    <w:rsid w:val="005E0BE1"/>
    <w:rsid w:val="005F03F4"/>
    <w:rsid w:val="005F1EE9"/>
    <w:rsid w:val="005F44FE"/>
    <w:rsid w:val="005F6097"/>
    <w:rsid w:val="005F662F"/>
    <w:rsid w:val="00602470"/>
    <w:rsid w:val="00602E11"/>
    <w:rsid w:val="00603274"/>
    <w:rsid w:val="006072FE"/>
    <w:rsid w:val="0061208B"/>
    <w:rsid w:val="00614409"/>
    <w:rsid w:val="006149DD"/>
    <w:rsid w:val="00616640"/>
    <w:rsid w:val="00616D02"/>
    <w:rsid w:val="006211DC"/>
    <w:rsid w:val="00623C24"/>
    <w:rsid w:val="00624A82"/>
    <w:rsid w:val="006252D4"/>
    <w:rsid w:val="006252D7"/>
    <w:rsid w:val="006255E8"/>
    <w:rsid w:val="00625E68"/>
    <w:rsid w:val="00627F6F"/>
    <w:rsid w:val="006301CF"/>
    <w:rsid w:val="00630A09"/>
    <w:rsid w:val="006311C0"/>
    <w:rsid w:val="0063173D"/>
    <w:rsid w:val="00631B8E"/>
    <w:rsid w:val="00633A93"/>
    <w:rsid w:val="00635461"/>
    <w:rsid w:val="00644E62"/>
    <w:rsid w:val="00645BA0"/>
    <w:rsid w:val="006502EB"/>
    <w:rsid w:val="0065104C"/>
    <w:rsid w:val="00653312"/>
    <w:rsid w:val="00653BC4"/>
    <w:rsid w:val="00654367"/>
    <w:rsid w:val="00655DC9"/>
    <w:rsid w:val="00660371"/>
    <w:rsid w:val="00661CEA"/>
    <w:rsid w:val="00663E67"/>
    <w:rsid w:val="00666C5A"/>
    <w:rsid w:val="00667052"/>
    <w:rsid w:val="006675A2"/>
    <w:rsid w:val="00671E2A"/>
    <w:rsid w:val="00672F67"/>
    <w:rsid w:val="0067356C"/>
    <w:rsid w:val="006736AB"/>
    <w:rsid w:val="00674EA2"/>
    <w:rsid w:val="00685127"/>
    <w:rsid w:val="0069104A"/>
    <w:rsid w:val="0069258C"/>
    <w:rsid w:val="00696757"/>
    <w:rsid w:val="00697E45"/>
    <w:rsid w:val="006A16E4"/>
    <w:rsid w:val="006A2170"/>
    <w:rsid w:val="006A4292"/>
    <w:rsid w:val="006A5781"/>
    <w:rsid w:val="006A5F27"/>
    <w:rsid w:val="006A7FAA"/>
    <w:rsid w:val="006B3D21"/>
    <w:rsid w:val="006B4EDD"/>
    <w:rsid w:val="006B5A1D"/>
    <w:rsid w:val="006B7141"/>
    <w:rsid w:val="006B750C"/>
    <w:rsid w:val="006C0478"/>
    <w:rsid w:val="006C15A2"/>
    <w:rsid w:val="006C1929"/>
    <w:rsid w:val="006C51D2"/>
    <w:rsid w:val="006C714C"/>
    <w:rsid w:val="006C7382"/>
    <w:rsid w:val="006D0A47"/>
    <w:rsid w:val="006D2C8B"/>
    <w:rsid w:val="006D3054"/>
    <w:rsid w:val="006D611F"/>
    <w:rsid w:val="006D6338"/>
    <w:rsid w:val="006D6FCE"/>
    <w:rsid w:val="006E1174"/>
    <w:rsid w:val="006E1978"/>
    <w:rsid w:val="006E2118"/>
    <w:rsid w:val="006E24E6"/>
    <w:rsid w:val="006F09AF"/>
    <w:rsid w:val="006F0B00"/>
    <w:rsid w:val="006F2D11"/>
    <w:rsid w:val="006F2F5A"/>
    <w:rsid w:val="006F492C"/>
    <w:rsid w:val="006F75ED"/>
    <w:rsid w:val="006F7961"/>
    <w:rsid w:val="007004B8"/>
    <w:rsid w:val="00700A80"/>
    <w:rsid w:val="00700A88"/>
    <w:rsid w:val="0070151F"/>
    <w:rsid w:val="007062A2"/>
    <w:rsid w:val="007071AF"/>
    <w:rsid w:val="00710BC2"/>
    <w:rsid w:val="00712F35"/>
    <w:rsid w:val="00715494"/>
    <w:rsid w:val="007165B7"/>
    <w:rsid w:val="00722A80"/>
    <w:rsid w:val="00724482"/>
    <w:rsid w:val="00731892"/>
    <w:rsid w:val="007324A2"/>
    <w:rsid w:val="00732BEF"/>
    <w:rsid w:val="007337A0"/>
    <w:rsid w:val="0073501B"/>
    <w:rsid w:val="00735E04"/>
    <w:rsid w:val="007375C1"/>
    <w:rsid w:val="0074283F"/>
    <w:rsid w:val="00745409"/>
    <w:rsid w:val="00746143"/>
    <w:rsid w:val="00753305"/>
    <w:rsid w:val="007545C4"/>
    <w:rsid w:val="00756754"/>
    <w:rsid w:val="007628B6"/>
    <w:rsid w:val="00762FCA"/>
    <w:rsid w:val="0076494B"/>
    <w:rsid w:val="00773008"/>
    <w:rsid w:val="00773F12"/>
    <w:rsid w:val="0078264F"/>
    <w:rsid w:val="0078293D"/>
    <w:rsid w:val="007833C7"/>
    <w:rsid w:val="00783EB1"/>
    <w:rsid w:val="007863FA"/>
    <w:rsid w:val="00786757"/>
    <w:rsid w:val="0079088B"/>
    <w:rsid w:val="0079566B"/>
    <w:rsid w:val="00795B53"/>
    <w:rsid w:val="007A3DEF"/>
    <w:rsid w:val="007A405C"/>
    <w:rsid w:val="007A4BB4"/>
    <w:rsid w:val="007A6F42"/>
    <w:rsid w:val="007A72B1"/>
    <w:rsid w:val="007B0302"/>
    <w:rsid w:val="007B0730"/>
    <w:rsid w:val="007B25CF"/>
    <w:rsid w:val="007B3505"/>
    <w:rsid w:val="007B3A35"/>
    <w:rsid w:val="007B43E6"/>
    <w:rsid w:val="007B44CB"/>
    <w:rsid w:val="007B487D"/>
    <w:rsid w:val="007B5534"/>
    <w:rsid w:val="007C05A1"/>
    <w:rsid w:val="007C1367"/>
    <w:rsid w:val="007C3DC6"/>
    <w:rsid w:val="007C6482"/>
    <w:rsid w:val="007C70DD"/>
    <w:rsid w:val="007C7B1E"/>
    <w:rsid w:val="007D100E"/>
    <w:rsid w:val="007D78F3"/>
    <w:rsid w:val="007E4DF1"/>
    <w:rsid w:val="007E4F5B"/>
    <w:rsid w:val="007E5F06"/>
    <w:rsid w:val="007E7A38"/>
    <w:rsid w:val="007F10AC"/>
    <w:rsid w:val="007F3D3A"/>
    <w:rsid w:val="007F3F8C"/>
    <w:rsid w:val="007F6E60"/>
    <w:rsid w:val="00800496"/>
    <w:rsid w:val="00801115"/>
    <w:rsid w:val="008063BC"/>
    <w:rsid w:val="00807ACB"/>
    <w:rsid w:val="00812441"/>
    <w:rsid w:val="00812790"/>
    <w:rsid w:val="008134EF"/>
    <w:rsid w:val="008159B4"/>
    <w:rsid w:val="00821152"/>
    <w:rsid w:val="00825035"/>
    <w:rsid w:val="00825405"/>
    <w:rsid w:val="008256BC"/>
    <w:rsid w:val="00825FFD"/>
    <w:rsid w:val="00830FB3"/>
    <w:rsid w:val="00831D58"/>
    <w:rsid w:val="00832BDB"/>
    <w:rsid w:val="008372EC"/>
    <w:rsid w:val="00837584"/>
    <w:rsid w:val="00841867"/>
    <w:rsid w:val="00842491"/>
    <w:rsid w:val="008450EF"/>
    <w:rsid w:val="008456E4"/>
    <w:rsid w:val="00845DF1"/>
    <w:rsid w:val="00845E0C"/>
    <w:rsid w:val="00847D90"/>
    <w:rsid w:val="008507AB"/>
    <w:rsid w:val="00850808"/>
    <w:rsid w:val="008509D6"/>
    <w:rsid w:val="008531B8"/>
    <w:rsid w:val="00855968"/>
    <w:rsid w:val="00855C43"/>
    <w:rsid w:val="00856070"/>
    <w:rsid w:val="00856DFE"/>
    <w:rsid w:val="00857161"/>
    <w:rsid w:val="008577E1"/>
    <w:rsid w:val="0086004B"/>
    <w:rsid w:val="0086475E"/>
    <w:rsid w:val="00864A06"/>
    <w:rsid w:val="00865AD1"/>
    <w:rsid w:val="00865D51"/>
    <w:rsid w:val="00866068"/>
    <w:rsid w:val="008678F0"/>
    <w:rsid w:val="00872247"/>
    <w:rsid w:val="008745B0"/>
    <w:rsid w:val="008750DB"/>
    <w:rsid w:val="008752D5"/>
    <w:rsid w:val="00875EB3"/>
    <w:rsid w:val="008760CD"/>
    <w:rsid w:val="00877F4F"/>
    <w:rsid w:val="00880BA6"/>
    <w:rsid w:val="00881173"/>
    <w:rsid w:val="008821B8"/>
    <w:rsid w:val="00883DA9"/>
    <w:rsid w:val="00885EB1"/>
    <w:rsid w:val="00887E87"/>
    <w:rsid w:val="008910A1"/>
    <w:rsid w:val="0089178F"/>
    <w:rsid w:val="0089433E"/>
    <w:rsid w:val="008950E1"/>
    <w:rsid w:val="00897E5E"/>
    <w:rsid w:val="008A068E"/>
    <w:rsid w:val="008A753D"/>
    <w:rsid w:val="008B046A"/>
    <w:rsid w:val="008B3123"/>
    <w:rsid w:val="008B3E63"/>
    <w:rsid w:val="008B4B75"/>
    <w:rsid w:val="008B4E4A"/>
    <w:rsid w:val="008C1B4B"/>
    <w:rsid w:val="008C1DBB"/>
    <w:rsid w:val="008C1F6A"/>
    <w:rsid w:val="008C2C76"/>
    <w:rsid w:val="008C2F82"/>
    <w:rsid w:val="008C396E"/>
    <w:rsid w:val="008C6787"/>
    <w:rsid w:val="008C7F66"/>
    <w:rsid w:val="008D0245"/>
    <w:rsid w:val="008D0B30"/>
    <w:rsid w:val="008D0FE0"/>
    <w:rsid w:val="008D2928"/>
    <w:rsid w:val="008D3C55"/>
    <w:rsid w:val="008D6CA5"/>
    <w:rsid w:val="008E4FC0"/>
    <w:rsid w:val="008E66F5"/>
    <w:rsid w:val="008E7DDB"/>
    <w:rsid w:val="008F391C"/>
    <w:rsid w:val="00900485"/>
    <w:rsid w:val="00901EAD"/>
    <w:rsid w:val="00902264"/>
    <w:rsid w:val="0090243F"/>
    <w:rsid w:val="009027D5"/>
    <w:rsid w:val="00902EC6"/>
    <w:rsid w:val="00903634"/>
    <w:rsid w:val="00904FAC"/>
    <w:rsid w:val="009054C4"/>
    <w:rsid w:val="0090641C"/>
    <w:rsid w:val="0091285F"/>
    <w:rsid w:val="0091508B"/>
    <w:rsid w:val="0091668B"/>
    <w:rsid w:val="00917A9B"/>
    <w:rsid w:val="00917ACC"/>
    <w:rsid w:val="00921A41"/>
    <w:rsid w:val="00921AE6"/>
    <w:rsid w:val="00921F3E"/>
    <w:rsid w:val="00930FE8"/>
    <w:rsid w:val="00931B6F"/>
    <w:rsid w:val="00933C97"/>
    <w:rsid w:val="00934E93"/>
    <w:rsid w:val="0093521D"/>
    <w:rsid w:val="00936BA4"/>
    <w:rsid w:val="00937C89"/>
    <w:rsid w:val="00940BC2"/>
    <w:rsid w:val="00940EB0"/>
    <w:rsid w:val="009410F0"/>
    <w:rsid w:val="0094307F"/>
    <w:rsid w:val="00943C00"/>
    <w:rsid w:val="00943F6C"/>
    <w:rsid w:val="0094745F"/>
    <w:rsid w:val="00947D18"/>
    <w:rsid w:val="009503F1"/>
    <w:rsid w:val="00950F0D"/>
    <w:rsid w:val="00951001"/>
    <w:rsid w:val="00951D49"/>
    <w:rsid w:val="0095302B"/>
    <w:rsid w:val="00954AFC"/>
    <w:rsid w:val="0095669F"/>
    <w:rsid w:val="00956B35"/>
    <w:rsid w:val="00960515"/>
    <w:rsid w:val="00973786"/>
    <w:rsid w:val="00974E3F"/>
    <w:rsid w:val="00976ACB"/>
    <w:rsid w:val="00976F06"/>
    <w:rsid w:val="00980DED"/>
    <w:rsid w:val="00986342"/>
    <w:rsid w:val="00990380"/>
    <w:rsid w:val="0099078B"/>
    <w:rsid w:val="00991089"/>
    <w:rsid w:val="00991D4F"/>
    <w:rsid w:val="0099470C"/>
    <w:rsid w:val="009951A1"/>
    <w:rsid w:val="00997B87"/>
    <w:rsid w:val="009A0343"/>
    <w:rsid w:val="009B3FF1"/>
    <w:rsid w:val="009B6A02"/>
    <w:rsid w:val="009C0497"/>
    <w:rsid w:val="009C13BF"/>
    <w:rsid w:val="009C1647"/>
    <w:rsid w:val="009C1B62"/>
    <w:rsid w:val="009C49FF"/>
    <w:rsid w:val="009C4FC1"/>
    <w:rsid w:val="009C56A8"/>
    <w:rsid w:val="009C723C"/>
    <w:rsid w:val="009D0B3D"/>
    <w:rsid w:val="009D17D7"/>
    <w:rsid w:val="009D60DE"/>
    <w:rsid w:val="009E11B6"/>
    <w:rsid w:val="009E1672"/>
    <w:rsid w:val="009E3102"/>
    <w:rsid w:val="009E3D7D"/>
    <w:rsid w:val="009E47FB"/>
    <w:rsid w:val="009F00EF"/>
    <w:rsid w:val="009F0411"/>
    <w:rsid w:val="009F0D67"/>
    <w:rsid w:val="009F166F"/>
    <w:rsid w:val="009F5059"/>
    <w:rsid w:val="009F6791"/>
    <w:rsid w:val="009F6C5E"/>
    <w:rsid w:val="009F79C9"/>
    <w:rsid w:val="009F7CB8"/>
    <w:rsid w:val="00A01448"/>
    <w:rsid w:val="00A05D61"/>
    <w:rsid w:val="00A07553"/>
    <w:rsid w:val="00A1303E"/>
    <w:rsid w:val="00A13B9B"/>
    <w:rsid w:val="00A141E4"/>
    <w:rsid w:val="00A14D00"/>
    <w:rsid w:val="00A14FA8"/>
    <w:rsid w:val="00A15238"/>
    <w:rsid w:val="00A17868"/>
    <w:rsid w:val="00A2388D"/>
    <w:rsid w:val="00A24AEA"/>
    <w:rsid w:val="00A33781"/>
    <w:rsid w:val="00A40F34"/>
    <w:rsid w:val="00A44EE7"/>
    <w:rsid w:val="00A515D1"/>
    <w:rsid w:val="00A51CF9"/>
    <w:rsid w:val="00A52C9A"/>
    <w:rsid w:val="00A5388B"/>
    <w:rsid w:val="00A53D88"/>
    <w:rsid w:val="00A54E38"/>
    <w:rsid w:val="00A55958"/>
    <w:rsid w:val="00A56C8A"/>
    <w:rsid w:val="00A56CF8"/>
    <w:rsid w:val="00A6004D"/>
    <w:rsid w:val="00A66E5D"/>
    <w:rsid w:val="00A70C26"/>
    <w:rsid w:val="00A766E1"/>
    <w:rsid w:val="00A76B85"/>
    <w:rsid w:val="00A7765C"/>
    <w:rsid w:val="00A817F5"/>
    <w:rsid w:val="00A81ADC"/>
    <w:rsid w:val="00A851EA"/>
    <w:rsid w:val="00A9083C"/>
    <w:rsid w:val="00A90C93"/>
    <w:rsid w:val="00A93440"/>
    <w:rsid w:val="00A939A1"/>
    <w:rsid w:val="00A9412D"/>
    <w:rsid w:val="00A96317"/>
    <w:rsid w:val="00A96CB3"/>
    <w:rsid w:val="00A97B66"/>
    <w:rsid w:val="00AA1DB2"/>
    <w:rsid w:val="00AA2ECC"/>
    <w:rsid w:val="00AA44A8"/>
    <w:rsid w:val="00AA4B42"/>
    <w:rsid w:val="00AA546F"/>
    <w:rsid w:val="00AA6FB2"/>
    <w:rsid w:val="00AA73D8"/>
    <w:rsid w:val="00AA7DE8"/>
    <w:rsid w:val="00AB0C9A"/>
    <w:rsid w:val="00AB2101"/>
    <w:rsid w:val="00AB31BC"/>
    <w:rsid w:val="00AB3E62"/>
    <w:rsid w:val="00AB5041"/>
    <w:rsid w:val="00AB66E0"/>
    <w:rsid w:val="00AB7072"/>
    <w:rsid w:val="00AC2DA7"/>
    <w:rsid w:val="00AC2FD9"/>
    <w:rsid w:val="00AC4899"/>
    <w:rsid w:val="00AC5E12"/>
    <w:rsid w:val="00AC6214"/>
    <w:rsid w:val="00AC6DE8"/>
    <w:rsid w:val="00AD09BC"/>
    <w:rsid w:val="00AD2202"/>
    <w:rsid w:val="00AD27E5"/>
    <w:rsid w:val="00AD4B6E"/>
    <w:rsid w:val="00AD67AE"/>
    <w:rsid w:val="00AE1B8F"/>
    <w:rsid w:val="00AE1F44"/>
    <w:rsid w:val="00AE376D"/>
    <w:rsid w:val="00AE5BC8"/>
    <w:rsid w:val="00AE5BE5"/>
    <w:rsid w:val="00AE5E9F"/>
    <w:rsid w:val="00AF0676"/>
    <w:rsid w:val="00AF2C2F"/>
    <w:rsid w:val="00AF3637"/>
    <w:rsid w:val="00AF5593"/>
    <w:rsid w:val="00B01922"/>
    <w:rsid w:val="00B01A85"/>
    <w:rsid w:val="00B033B5"/>
    <w:rsid w:val="00B073E7"/>
    <w:rsid w:val="00B125FC"/>
    <w:rsid w:val="00B14131"/>
    <w:rsid w:val="00B14A1E"/>
    <w:rsid w:val="00B15443"/>
    <w:rsid w:val="00B15513"/>
    <w:rsid w:val="00B155B6"/>
    <w:rsid w:val="00B17593"/>
    <w:rsid w:val="00B211BA"/>
    <w:rsid w:val="00B24526"/>
    <w:rsid w:val="00B246DE"/>
    <w:rsid w:val="00B2579B"/>
    <w:rsid w:val="00B2618F"/>
    <w:rsid w:val="00B273E0"/>
    <w:rsid w:val="00B27F4A"/>
    <w:rsid w:val="00B30732"/>
    <w:rsid w:val="00B33208"/>
    <w:rsid w:val="00B33E56"/>
    <w:rsid w:val="00B35656"/>
    <w:rsid w:val="00B400AE"/>
    <w:rsid w:val="00B40B47"/>
    <w:rsid w:val="00B421ED"/>
    <w:rsid w:val="00B4292D"/>
    <w:rsid w:val="00B43C7F"/>
    <w:rsid w:val="00B46F53"/>
    <w:rsid w:val="00B47560"/>
    <w:rsid w:val="00B53B4A"/>
    <w:rsid w:val="00B54230"/>
    <w:rsid w:val="00B567F6"/>
    <w:rsid w:val="00B60C79"/>
    <w:rsid w:val="00B624BE"/>
    <w:rsid w:val="00B626B1"/>
    <w:rsid w:val="00B634C7"/>
    <w:rsid w:val="00B63C93"/>
    <w:rsid w:val="00B651F9"/>
    <w:rsid w:val="00B65655"/>
    <w:rsid w:val="00B70A09"/>
    <w:rsid w:val="00B71755"/>
    <w:rsid w:val="00B717CD"/>
    <w:rsid w:val="00B72E7A"/>
    <w:rsid w:val="00B7521B"/>
    <w:rsid w:val="00B76037"/>
    <w:rsid w:val="00B800A5"/>
    <w:rsid w:val="00B803BA"/>
    <w:rsid w:val="00B809E7"/>
    <w:rsid w:val="00B8115E"/>
    <w:rsid w:val="00B81C46"/>
    <w:rsid w:val="00B856BA"/>
    <w:rsid w:val="00B86D51"/>
    <w:rsid w:val="00B90543"/>
    <w:rsid w:val="00B913DC"/>
    <w:rsid w:val="00B92641"/>
    <w:rsid w:val="00B95C9B"/>
    <w:rsid w:val="00B97CE2"/>
    <w:rsid w:val="00BA2738"/>
    <w:rsid w:val="00BA43F3"/>
    <w:rsid w:val="00BA45D5"/>
    <w:rsid w:val="00BA6D27"/>
    <w:rsid w:val="00BB0F38"/>
    <w:rsid w:val="00BB50C8"/>
    <w:rsid w:val="00BC37EF"/>
    <w:rsid w:val="00BC4694"/>
    <w:rsid w:val="00BC5746"/>
    <w:rsid w:val="00BC6A8E"/>
    <w:rsid w:val="00BD1B8A"/>
    <w:rsid w:val="00BD1E1F"/>
    <w:rsid w:val="00BD326C"/>
    <w:rsid w:val="00BD6851"/>
    <w:rsid w:val="00BD7A3B"/>
    <w:rsid w:val="00BE3954"/>
    <w:rsid w:val="00BE63C4"/>
    <w:rsid w:val="00BE65AF"/>
    <w:rsid w:val="00BE71D2"/>
    <w:rsid w:val="00BF1375"/>
    <w:rsid w:val="00BF4D92"/>
    <w:rsid w:val="00BF4F2E"/>
    <w:rsid w:val="00BF6C14"/>
    <w:rsid w:val="00C0048F"/>
    <w:rsid w:val="00C01642"/>
    <w:rsid w:val="00C016BE"/>
    <w:rsid w:val="00C032EF"/>
    <w:rsid w:val="00C05088"/>
    <w:rsid w:val="00C071B5"/>
    <w:rsid w:val="00C10FD0"/>
    <w:rsid w:val="00C11C97"/>
    <w:rsid w:val="00C14DCB"/>
    <w:rsid w:val="00C154EF"/>
    <w:rsid w:val="00C15756"/>
    <w:rsid w:val="00C2141A"/>
    <w:rsid w:val="00C228E3"/>
    <w:rsid w:val="00C23CDF"/>
    <w:rsid w:val="00C26EDE"/>
    <w:rsid w:val="00C276BC"/>
    <w:rsid w:val="00C30079"/>
    <w:rsid w:val="00C343D2"/>
    <w:rsid w:val="00C34E01"/>
    <w:rsid w:val="00C34E43"/>
    <w:rsid w:val="00C36191"/>
    <w:rsid w:val="00C3692B"/>
    <w:rsid w:val="00C45D7E"/>
    <w:rsid w:val="00C52CA0"/>
    <w:rsid w:val="00C53C0A"/>
    <w:rsid w:val="00C560FF"/>
    <w:rsid w:val="00C608A0"/>
    <w:rsid w:val="00C60F36"/>
    <w:rsid w:val="00C6374F"/>
    <w:rsid w:val="00C65610"/>
    <w:rsid w:val="00C65C7E"/>
    <w:rsid w:val="00C718B9"/>
    <w:rsid w:val="00C73CDD"/>
    <w:rsid w:val="00C73E9C"/>
    <w:rsid w:val="00C7487A"/>
    <w:rsid w:val="00C74B86"/>
    <w:rsid w:val="00C77883"/>
    <w:rsid w:val="00C80992"/>
    <w:rsid w:val="00C80B56"/>
    <w:rsid w:val="00C80C46"/>
    <w:rsid w:val="00C835D0"/>
    <w:rsid w:val="00C83AD3"/>
    <w:rsid w:val="00C844C5"/>
    <w:rsid w:val="00C90CC6"/>
    <w:rsid w:val="00C943AC"/>
    <w:rsid w:val="00C944FA"/>
    <w:rsid w:val="00C96563"/>
    <w:rsid w:val="00CA00E3"/>
    <w:rsid w:val="00CA0146"/>
    <w:rsid w:val="00CA0A02"/>
    <w:rsid w:val="00CA35D8"/>
    <w:rsid w:val="00CA3DA7"/>
    <w:rsid w:val="00CA6FF0"/>
    <w:rsid w:val="00CA7D2B"/>
    <w:rsid w:val="00CB1FBF"/>
    <w:rsid w:val="00CB2042"/>
    <w:rsid w:val="00CB376F"/>
    <w:rsid w:val="00CB4651"/>
    <w:rsid w:val="00CB5EE6"/>
    <w:rsid w:val="00CB739A"/>
    <w:rsid w:val="00CC06CF"/>
    <w:rsid w:val="00CC24D0"/>
    <w:rsid w:val="00CC40EB"/>
    <w:rsid w:val="00CC6195"/>
    <w:rsid w:val="00CC7678"/>
    <w:rsid w:val="00CD07F5"/>
    <w:rsid w:val="00CD1AB8"/>
    <w:rsid w:val="00CD6AEE"/>
    <w:rsid w:val="00CD7E02"/>
    <w:rsid w:val="00CE4085"/>
    <w:rsid w:val="00CE47AB"/>
    <w:rsid w:val="00CE4DC2"/>
    <w:rsid w:val="00CE7FD3"/>
    <w:rsid w:val="00CF2158"/>
    <w:rsid w:val="00CF78D4"/>
    <w:rsid w:val="00D000A3"/>
    <w:rsid w:val="00D00D03"/>
    <w:rsid w:val="00D04AD2"/>
    <w:rsid w:val="00D05A5B"/>
    <w:rsid w:val="00D05C01"/>
    <w:rsid w:val="00D06191"/>
    <w:rsid w:val="00D11018"/>
    <w:rsid w:val="00D12C55"/>
    <w:rsid w:val="00D1440B"/>
    <w:rsid w:val="00D20286"/>
    <w:rsid w:val="00D20319"/>
    <w:rsid w:val="00D2158B"/>
    <w:rsid w:val="00D21FF4"/>
    <w:rsid w:val="00D23497"/>
    <w:rsid w:val="00D26592"/>
    <w:rsid w:val="00D26EC7"/>
    <w:rsid w:val="00D30947"/>
    <w:rsid w:val="00D31FF6"/>
    <w:rsid w:val="00D32665"/>
    <w:rsid w:val="00D33811"/>
    <w:rsid w:val="00D34362"/>
    <w:rsid w:val="00D351EC"/>
    <w:rsid w:val="00D36D61"/>
    <w:rsid w:val="00D37928"/>
    <w:rsid w:val="00D43F70"/>
    <w:rsid w:val="00D4608A"/>
    <w:rsid w:val="00D465D8"/>
    <w:rsid w:val="00D4770E"/>
    <w:rsid w:val="00D47CD6"/>
    <w:rsid w:val="00D47F2C"/>
    <w:rsid w:val="00D508A4"/>
    <w:rsid w:val="00D51EFC"/>
    <w:rsid w:val="00D5249A"/>
    <w:rsid w:val="00D53573"/>
    <w:rsid w:val="00D54AE7"/>
    <w:rsid w:val="00D54C15"/>
    <w:rsid w:val="00D561B1"/>
    <w:rsid w:val="00D6082B"/>
    <w:rsid w:val="00D622BF"/>
    <w:rsid w:val="00D63C64"/>
    <w:rsid w:val="00D644AD"/>
    <w:rsid w:val="00D67CC7"/>
    <w:rsid w:val="00D67E39"/>
    <w:rsid w:val="00D700F9"/>
    <w:rsid w:val="00D729B4"/>
    <w:rsid w:val="00D77993"/>
    <w:rsid w:val="00D80297"/>
    <w:rsid w:val="00D87A92"/>
    <w:rsid w:val="00D90B7F"/>
    <w:rsid w:val="00D9187A"/>
    <w:rsid w:val="00DA1800"/>
    <w:rsid w:val="00DA1F2A"/>
    <w:rsid w:val="00DA2641"/>
    <w:rsid w:val="00DA3FE3"/>
    <w:rsid w:val="00DA539F"/>
    <w:rsid w:val="00DA7687"/>
    <w:rsid w:val="00DB1FB3"/>
    <w:rsid w:val="00DB2029"/>
    <w:rsid w:val="00DB51BC"/>
    <w:rsid w:val="00DB7234"/>
    <w:rsid w:val="00DC0832"/>
    <w:rsid w:val="00DC23B2"/>
    <w:rsid w:val="00DC26ED"/>
    <w:rsid w:val="00DC3B01"/>
    <w:rsid w:val="00DC3CCA"/>
    <w:rsid w:val="00DC3FFE"/>
    <w:rsid w:val="00DC5D16"/>
    <w:rsid w:val="00DD0C78"/>
    <w:rsid w:val="00DD1C95"/>
    <w:rsid w:val="00DD32F7"/>
    <w:rsid w:val="00DD40CA"/>
    <w:rsid w:val="00DE0746"/>
    <w:rsid w:val="00DE338A"/>
    <w:rsid w:val="00DE3E50"/>
    <w:rsid w:val="00DE4CF9"/>
    <w:rsid w:val="00DE50AF"/>
    <w:rsid w:val="00DF19D7"/>
    <w:rsid w:val="00DF2654"/>
    <w:rsid w:val="00DF38E4"/>
    <w:rsid w:val="00DF42F8"/>
    <w:rsid w:val="00DF4898"/>
    <w:rsid w:val="00DF51C7"/>
    <w:rsid w:val="00DF5A6A"/>
    <w:rsid w:val="00DF648F"/>
    <w:rsid w:val="00DF791C"/>
    <w:rsid w:val="00E01ED0"/>
    <w:rsid w:val="00E02988"/>
    <w:rsid w:val="00E034A0"/>
    <w:rsid w:val="00E03AB6"/>
    <w:rsid w:val="00E04671"/>
    <w:rsid w:val="00E0473A"/>
    <w:rsid w:val="00E04A3E"/>
    <w:rsid w:val="00E052C8"/>
    <w:rsid w:val="00E06ADD"/>
    <w:rsid w:val="00E1040F"/>
    <w:rsid w:val="00E10706"/>
    <w:rsid w:val="00E11C29"/>
    <w:rsid w:val="00E16320"/>
    <w:rsid w:val="00E1700C"/>
    <w:rsid w:val="00E17332"/>
    <w:rsid w:val="00E1734E"/>
    <w:rsid w:val="00E217EF"/>
    <w:rsid w:val="00E2255A"/>
    <w:rsid w:val="00E22A1E"/>
    <w:rsid w:val="00E24D6A"/>
    <w:rsid w:val="00E26C7F"/>
    <w:rsid w:val="00E27EDB"/>
    <w:rsid w:val="00E30A37"/>
    <w:rsid w:val="00E30C88"/>
    <w:rsid w:val="00E33ED3"/>
    <w:rsid w:val="00E3696C"/>
    <w:rsid w:val="00E418B3"/>
    <w:rsid w:val="00E4427B"/>
    <w:rsid w:val="00E474CA"/>
    <w:rsid w:val="00E52C5D"/>
    <w:rsid w:val="00E645B6"/>
    <w:rsid w:val="00E66457"/>
    <w:rsid w:val="00E70285"/>
    <w:rsid w:val="00E70640"/>
    <w:rsid w:val="00E709D0"/>
    <w:rsid w:val="00E72B89"/>
    <w:rsid w:val="00E73AC2"/>
    <w:rsid w:val="00E73F36"/>
    <w:rsid w:val="00E76AF4"/>
    <w:rsid w:val="00E771DD"/>
    <w:rsid w:val="00E82082"/>
    <w:rsid w:val="00E82387"/>
    <w:rsid w:val="00E8295F"/>
    <w:rsid w:val="00E84AFC"/>
    <w:rsid w:val="00E8541E"/>
    <w:rsid w:val="00E876A4"/>
    <w:rsid w:val="00E90717"/>
    <w:rsid w:val="00E942FC"/>
    <w:rsid w:val="00E95D1E"/>
    <w:rsid w:val="00E96101"/>
    <w:rsid w:val="00EA13F7"/>
    <w:rsid w:val="00EA1866"/>
    <w:rsid w:val="00EA5171"/>
    <w:rsid w:val="00EA5833"/>
    <w:rsid w:val="00EA6D51"/>
    <w:rsid w:val="00EB03BB"/>
    <w:rsid w:val="00EB08C8"/>
    <w:rsid w:val="00EB25B9"/>
    <w:rsid w:val="00EB2EB7"/>
    <w:rsid w:val="00EB59B5"/>
    <w:rsid w:val="00EB674F"/>
    <w:rsid w:val="00EB7D0D"/>
    <w:rsid w:val="00EC0416"/>
    <w:rsid w:val="00EC0568"/>
    <w:rsid w:val="00EC0A6D"/>
    <w:rsid w:val="00EC3481"/>
    <w:rsid w:val="00EC383A"/>
    <w:rsid w:val="00EC52BF"/>
    <w:rsid w:val="00EC56BF"/>
    <w:rsid w:val="00EC6EC8"/>
    <w:rsid w:val="00ED1372"/>
    <w:rsid w:val="00ED1BBE"/>
    <w:rsid w:val="00ED1F02"/>
    <w:rsid w:val="00ED68CB"/>
    <w:rsid w:val="00EE14DA"/>
    <w:rsid w:val="00EE1C9E"/>
    <w:rsid w:val="00EE1DCB"/>
    <w:rsid w:val="00EE1EAC"/>
    <w:rsid w:val="00EE2B14"/>
    <w:rsid w:val="00EE48D8"/>
    <w:rsid w:val="00EE4D68"/>
    <w:rsid w:val="00EE5000"/>
    <w:rsid w:val="00EE5AA2"/>
    <w:rsid w:val="00EF04E6"/>
    <w:rsid w:val="00EF09CB"/>
    <w:rsid w:val="00EF5DF2"/>
    <w:rsid w:val="00F02D63"/>
    <w:rsid w:val="00F05B13"/>
    <w:rsid w:val="00F10677"/>
    <w:rsid w:val="00F10937"/>
    <w:rsid w:val="00F10F2D"/>
    <w:rsid w:val="00F11FF8"/>
    <w:rsid w:val="00F12DD0"/>
    <w:rsid w:val="00F1596B"/>
    <w:rsid w:val="00F1737A"/>
    <w:rsid w:val="00F175EF"/>
    <w:rsid w:val="00F17BE6"/>
    <w:rsid w:val="00F20548"/>
    <w:rsid w:val="00F23ED0"/>
    <w:rsid w:val="00F2439C"/>
    <w:rsid w:val="00F267C6"/>
    <w:rsid w:val="00F33BA7"/>
    <w:rsid w:val="00F34C74"/>
    <w:rsid w:val="00F37764"/>
    <w:rsid w:val="00F40459"/>
    <w:rsid w:val="00F4252E"/>
    <w:rsid w:val="00F42CC0"/>
    <w:rsid w:val="00F43B3D"/>
    <w:rsid w:val="00F44CF0"/>
    <w:rsid w:val="00F455C5"/>
    <w:rsid w:val="00F4623E"/>
    <w:rsid w:val="00F4665D"/>
    <w:rsid w:val="00F46EA6"/>
    <w:rsid w:val="00F51BD9"/>
    <w:rsid w:val="00F53C96"/>
    <w:rsid w:val="00F548B4"/>
    <w:rsid w:val="00F550B2"/>
    <w:rsid w:val="00F5774C"/>
    <w:rsid w:val="00F578C6"/>
    <w:rsid w:val="00F62FFE"/>
    <w:rsid w:val="00F63DD2"/>
    <w:rsid w:val="00F64238"/>
    <w:rsid w:val="00F65F12"/>
    <w:rsid w:val="00F6654D"/>
    <w:rsid w:val="00F66976"/>
    <w:rsid w:val="00F67867"/>
    <w:rsid w:val="00F71D86"/>
    <w:rsid w:val="00F77CD9"/>
    <w:rsid w:val="00F80F4A"/>
    <w:rsid w:val="00F811BE"/>
    <w:rsid w:val="00F8303B"/>
    <w:rsid w:val="00F8385B"/>
    <w:rsid w:val="00F90263"/>
    <w:rsid w:val="00F91AEF"/>
    <w:rsid w:val="00F91AF3"/>
    <w:rsid w:val="00F93704"/>
    <w:rsid w:val="00F94258"/>
    <w:rsid w:val="00F95A8E"/>
    <w:rsid w:val="00F9669D"/>
    <w:rsid w:val="00F96ABE"/>
    <w:rsid w:val="00FA0A76"/>
    <w:rsid w:val="00FA344C"/>
    <w:rsid w:val="00FA3B9B"/>
    <w:rsid w:val="00FA4330"/>
    <w:rsid w:val="00FA6AD1"/>
    <w:rsid w:val="00FA7427"/>
    <w:rsid w:val="00FA7F30"/>
    <w:rsid w:val="00FC0B62"/>
    <w:rsid w:val="00FC2F0C"/>
    <w:rsid w:val="00FC30D0"/>
    <w:rsid w:val="00FC4160"/>
    <w:rsid w:val="00FC6293"/>
    <w:rsid w:val="00FC629D"/>
    <w:rsid w:val="00FD6DF8"/>
    <w:rsid w:val="00FD714C"/>
    <w:rsid w:val="00FE043C"/>
    <w:rsid w:val="00FE0E82"/>
    <w:rsid w:val="00FE1E51"/>
    <w:rsid w:val="00FE29AA"/>
    <w:rsid w:val="00FE2F1B"/>
    <w:rsid w:val="00FE4DDE"/>
    <w:rsid w:val="00FE6B59"/>
    <w:rsid w:val="00FF3A56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47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739A"/>
    <w:pPr>
      <w:keepNext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  <w:jc w:val="center"/>
      <w:outlineLvl w:val="0"/>
    </w:pPr>
    <w:rPr>
      <w:rFonts w:ascii="Univers" w:hAnsi="Univers"/>
      <w:i/>
      <w:iCs/>
      <w:spacing w:val="-2"/>
      <w:sz w:val="20"/>
      <w:szCs w:val="20"/>
    </w:rPr>
  </w:style>
  <w:style w:type="paragraph" w:styleId="Heading3">
    <w:name w:val="heading 3"/>
    <w:basedOn w:val="Normal"/>
    <w:qFormat/>
    <w:rsid w:val="000045B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A47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478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A3598"/>
    <w:rPr>
      <w:color w:val="0000FF"/>
      <w:u w:val="single"/>
    </w:rPr>
  </w:style>
  <w:style w:type="paragraph" w:styleId="BalloonText">
    <w:name w:val="Balloon Text"/>
    <w:basedOn w:val="Normal"/>
    <w:semiHidden/>
    <w:rsid w:val="00E82387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rsid w:val="0079088B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character" w:customStyle="1" w:styleId="Heading1Char">
    <w:name w:val="Heading 1 Char"/>
    <w:basedOn w:val="DefaultParagraphFont"/>
    <w:link w:val="Heading1"/>
    <w:rsid w:val="00CB739A"/>
    <w:rPr>
      <w:rFonts w:ascii="Univers" w:hAnsi="Univers"/>
      <w:i/>
      <w:iCs/>
      <w:spacing w:val="-2"/>
    </w:rPr>
  </w:style>
  <w:style w:type="character" w:styleId="FollowedHyperlink">
    <w:name w:val="FollowedHyperlink"/>
    <w:basedOn w:val="DefaultParagraphFont"/>
    <w:rsid w:val="00614409"/>
    <w:rPr>
      <w:color w:val="800080" w:themeColor="followedHyperlink"/>
      <w:u w:val="single"/>
    </w:rPr>
  </w:style>
  <w:style w:type="paragraph" w:customStyle="1" w:styleId="LeftNormal">
    <w:name w:val="LeftNormal"/>
    <w:basedOn w:val="Normal"/>
    <w:rsid w:val="00F64238"/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3708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47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739A"/>
    <w:pPr>
      <w:keepNext/>
      <w:widowControl w:val="0"/>
      <w:tabs>
        <w:tab w:val="left" w:pos="-720"/>
      </w:tabs>
      <w:suppressAutoHyphens/>
      <w:autoSpaceDE w:val="0"/>
      <w:autoSpaceDN w:val="0"/>
      <w:adjustRightInd w:val="0"/>
      <w:spacing w:line="240" w:lineRule="atLeast"/>
      <w:jc w:val="center"/>
      <w:outlineLvl w:val="0"/>
    </w:pPr>
    <w:rPr>
      <w:rFonts w:ascii="Univers" w:hAnsi="Univers"/>
      <w:i/>
      <w:iCs/>
      <w:spacing w:val="-2"/>
      <w:sz w:val="20"/>
      <w:szCs w:val="20"/>
    </w:rPr>
  </w:style>
  <w:style w:type="paragraph" w:styleId="Heading3">
    <w:name w:val="heading 3"/>
    <w:basedOn w:val="Normal"/>
    <w:qFormat/>
    <w:rsid w:val="000045B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A47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478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A3598"/>
    <w:rPr>
      <w:color w:val="0000FF"/>
      <w:u w:val="single"/>
    </w:rPr>
  </w:style>
  <w:style w:type="paragraph" w:styleId="BalloonText">
    <w:name w:val="Balloon Text"/>
    <w:basedOn w:val="Normal"/>
    <w:semiHidden/>
    <w:rsid w:val="00E82387"/>
    <w:rPr>
      <w:rFonts w:ascii="Tahoma" w:hAnsi="Tahoma" w:cs="Tahoma"/>
      <w:sz w:val="16"/>
      <w:szCs w:val="16"/>
    </w:rPr>
  </w:style>
  <w:style w:type="paragraph" w:styleId="EnvelopeAddress">
    <w:name w:val="envelope address"/>
    <w:basedOn w:val="Normal"/>
    <w:rsid w:val="0079088B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character" w:customStyle="1" w:styleId="Heading1Char">
    <w:name w:val="Heading 1 Char"/>
    <w:basedOn w:val="DefaultParagraphFont"/>
    <w:link w:val="Heading1"/>
    <w:rsid w:val="00CB739A"/>
    <w:rPr>
      <w:rFonts w:ascii="Univers" w:hAnsi="Univers"/>
      <w:i/>
      <w:iCs/>
      <w:spacing w:val="-2"/>
    </w:rPr>
  </w:style>
  <w:style w:type="character" w:styleId="FollowedHyperlink">
    <w:name w:val="FollowedHyperlink"/>
    <w:basedOn w:val="DefaultParagraphFont"/>
    <w:rsid w:val="00614409"/>
    <w:rPr>
      <w:color w:val="800080" w:themeColor="followedHyperlink"/>
      <w:u w:val="single"/>
    </w:rPr>
  </w:style>
  <w:style w:type="paragraph" w:customStyle="1" w:styleId="LeftNormal">
    <w:name w:val="LeftNormal"/>
    <w:basedOn w:val="Normal"/>
    <w:rsid w:val="00F64238"/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3708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oug.lamborn05@mail.house.go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oore1\Application%20Data\Microsoft\Templates\111-PRIUSCIS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111-PRIUSCIS1</Template>
  <TotalTime>40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ELEANOR HOLMES NORTON</vt:lpstr>
    </vt:vector>
  </TitlesOfParts>
  <Company>U.S. House of Representatives</Company>
  <LinksUpToDate>false</LinksUpToDate>
  <CharactersWithSpaces>1529</CharactersWithSpaces>
  <SharedDoc>false</SharedDoc>
  <HLinks>
    <vt:vector size="90" baseType="variant">
      <vt:variant>
        <vt:i4>4980825</vt:i4>
      </vt:variant>
      <vt:variant>
        <vt:i4>42</vt:i4>
      </vt:variant>
      <vt:variant>
        <vt:i4>0</vt:i4>
      </vt:variant>
      <vt:variant>
        <vt:i4>5</vt:i4>
      </vt:variant>
      <vt:variant>
        <vt:lpwstr>http://informationpolicy.oversight.house.gov/</vt:lpwstr>
      </vt:variant>
      <vt:variant>
        <vt:lpwstr/>
      </vt:variant>
      <vt:variant>
        <vt:i4>4718623</vt:i4>
      </vt:variant>
      <vt:variant>
        <vt:i4>39</vt:i4>
      </vt:variant>
      <vt:variant>
        <vt:i4>0</vt:i4>
      </vt:variant>
      <vt:variant>
        <vt:i4>5</vt:i4>
      </vt:variant>
      <vt:variant>
        <vt:lpwstr>http://federalworkforce.oversight.house.gov/</vt:lpwstr>
      </vt:variant>
      <vt:variant>
        <vt:lpwstr/>
      </vt:variant>
      <vt:variant>
        <vt:i4>2621567</vt:i4>
      </vt:variant>
      <vt:variant>
        <vt:i4>36</vt:i4>
      </vt:variant>
      <vt:variant>
        <vt:i4>0</vt:i4>
      </vt:variant>
      <vt:variant>
        <vt:i4>5</vt:i4>
      </vt:variant>
      <vt:variant>
        <vt:lpwstr>http://oversight.house.gov/</vt:lpwstr>
      </vt:variant>
      <vt:variant>
        <vt:lpwstr/>
      </vt:variant>
      <vt:variant>
        <vt:i4>4980824</vt:i4>
      </vt:variant>
      <vt:variant>
        <vt:i4>33</vt:i4>
      </vt:variant>
      <vt:variant>
        <vt:i4>0</vt:i4>
      </vt:variant>
      <vt:variant>
        <vt:i4>5</vt:i4>
      </vt:variant>
      <vt:variant>
        <vt:lpwstr>http://transportation.house.gov/subcommittees/WaterResources.aspx</vt:lpwstr>
      </vt:variant>
      <vt:variant>
        <vt:lpwstr/>
      </vt:variant>
      <vt:variant>
        <vt:i4>3932199</vt:i4>
      </vt:variant>
      <vt:variant>
        <vt:i4>30</vt:i4>
      </vt:variant>
      <vt:variant>
        <vt:i4>0</vt:i4>
      </vt:variant>
      <vt:variant>
        <vt:i4>5</vt:i4>
      </vt:variant>
      <vt:variant>
        <vt:lpwstr>http://transportation.house.gov/subcommittees/aviation.aspx</vt:lpwstr>
      </vt:variant>
      <vt:variant>
        <vt:lpwstr/>
      </vt:variant>
      <vt:variant>
        <vt:i4>3080248</vt:i4>
      </vt:variant>
      <vt:variant>
        <vt:i4>27</vt:i4>
      </vt:variant>
      <vt:variant>
        <vt:i4>0</vt:i4>
      </vt:variant>
      <vt:variant>
        <vt:i4>5</vt:i4>
      </vt:variant>
      <vt:variant>
        <vt:lpwstr>http://transportation.house.gov/subcommittees/economic.aspx</vt:lpwstr>
      </vt:variant>
      <vt:variant>
        <vt:lpwstr/>
      </vt:variant>
      <vt:variant>
        <vt:i4>1114136</vt:i4>
      </vt:variant>
      <vt:variant>
        <vt:i4>24</vt:i4>
      </vt:variant>
      <vt:variant>
        <vt:i4>0</vt:i4>
      </vt:variant>
      <vt:variant>
        <vt:i4>5</vt:i4>
      </vt:variant>
      <vt:variant>
        <vt:lpwstr>http://transportation.house.gov/</vt:lpwstr>
      </vt:variant>
      <vt:variant>
        <vt:lpwstr/>
      </vt:variant>
      <vt:variant>
        <vt:i4>4325389</vt:i4>
      </vt:variant>
      <vt:variant>
        <vt:i4>18</vt:i4>
      </vt:variant>
      <vt:variant>
        <vt:i4>0</vt:i4>
      </vt:variant>
      <vt:variant>
        <vt:i4>5</vt:i4>
      </vt:variant>
      <vt:variant>
        <vt:lpwstr>http://www.house.gov/</vt:lpwstr>
      </vt:variant>
      <vt:variant>
        <vt:lpwstr/>
      </vt:variant>
      <vt:variant>
        <vt:i4>4325389</vt:i4>
      </vt:variant>
      <vt:variant>
        <vt:i4>15</vt:i4>
      </vt:variant>
      <vt:variant>
        <vt:i4>0</vt:i4>
      </vt:variant>
      <vt:variant>
        <vt:i4>5</vt:i4>
      </vt:variant>
      <vt:variant>
        <vt:lpwstr>http://www.house.gov/</vt:lpwstr>
      </vt:variant>
      <vt:variant>
        <vt:lpwstr/>
      </vt:variant>
      <vt:variant>
        <vt:i4>1769546</vt:i4>
      </vt:variant>
      <vt:variant>
        <vt:i4>12</vt:i4>
      </vt:variant>
      <vt:variant>
        <vt:i4>0</vt:i4>
      </vt:variant>
      <vt:variant>
        <vt:i4>5</vt:i4>
      </vt:variant>
      <vt:variant>
        <vt:lpwstr>http://homeland.house.gov/about/subcommittees.asp?subcommittee=10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http://homeland.house.gov/about/subcommittees.asp?subcommittee=9</vt:lpwstr>
      </vt:variant>
      <vt:variant>
        <vt:lpwstr/>
      </vt:variant>
      <vt:variant>
        <vt:i4>7340143</vt:i4>
      </vt:variant>
      <vt:variant>
        <vt:i4>6</vt:i4>
      </vt:variant>
      <vt:variant>
        <vt:i4>0</vt:i4>
      </vt:variant>
      <vt:variant>
        <vt:i4>5</vt:i4>
      </vt:variant>
      <vt:variant>
        <vt:lpwstr>http://homeland.house.gov/</vt:lpwstr>
      </vt:variant>
      <vt:variant>
        <vt:lpwstr/>
      </vt:variant>
      <vt:variant>
        <vt:i4>7798838</vt:i4>
      </vt:variant>
      <vt:variant>
        <vt:i4>3</vt:i4>
      </vt:variant>
      <vt:variant>
        <vt:i4>0</vt:i4>
      </vt:variant>
      <vt:variant>
        <vt:i4>5</vt:i4>
      </vt:variant>
      <vt:variant>
        <vt:lpwstr>http://www.dc.gov/index.asp</vt:lpwstr>
      </vt:variant>
      <vt:variant>
        <vt:lpwstr/>
      </vt:variant>
      <vt:variant>
        <vt:i4>262220</vt:i4>
      </vt:variant>
      <vt:variant>
        <vt:i4>0</vt:i4>
      </vt:variant>
      <vt:variant>
        <vt:i4>0</vt:i4>
      </vt:variant>
      <vt:variant>
        <vt:i4>5</vt:i4>
      </vt:variant>
      <vt:variant>
        <vt:lpwstr>http://www.norton.house.gov/</vt:lpwstr>
      </vt:variant>
      <vt:variant>
        <vt:lpwstr/>
      </vt:variant>
      <vt:variant>
        <vt:i4>3801100</vt:i4>
      </vt:variant>
      <vt:variant>
        <vt:i4>0</vt:i4>
      </vt:variant>
      <vt:variant>
        <vt:i4>0</vt:i4>
      </vt:variant>
      <vt:variant>
        <vt:i4>5</vt:i4>
      </vt:variant>
      <vt:variant>
        <vt:lpwstr>C:\www.norton.house.gov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Driftmier, Matthew</cp:lastModifiedBy>
  <cp:revision>10</cp:revision>
  <cp:lastPrinted>2015-09-25T19:52:00Z</cp:lastPrinted>
  <dcterms:created xsi:type="dcterms:W3CDTF">2015-09-25T18:20:00Z</dcterms:created>
  <dcterms:modified xsi:type="dcterms:W3CDTF">2015-09-25T19:52:00Z</dcterms:modified>
</cp:coreProperties>
</file>