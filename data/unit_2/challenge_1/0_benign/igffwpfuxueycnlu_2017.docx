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55"/>
        <w:tblW w:w="9115" w:type="dxa"/>
        <w:tblBorders>
          <w:top w:val="single" w:sz="4" w:space="0" w:color="A6A6A6"/>
          <w:insideH w:val="single" w:sz="4" w:space="0" w:color="A6A6A6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539"/>
        <w:gridCol w:w="7576"/>
      </w:tblGrid>
      <w:tr w:rsidR="00FA6F0C" w:rsidRPr="00FA6F0C" w:rsidTr="00487123">
        <w:trPr>
          <w:trHeight w:val="288"/>
        </w:trPr>
        <w:tc>
          <w:tcPr>
            <w:tcW w:w="9115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3F0E6F" w:rsidRDefault="00772EE8">
            <w:pPr>
              <w:pStyle w:val="FaxSubheading"/>
              <w:framePr w:hSpace="0" w:wrap="auto" w:vAnchor="margin" w:yAlign="inline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BA1B49B">
                  <wp:extent cx="1200150" cy="1238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238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72EE8" w:rsidRPr="00487123" w:rsidRDefault="00772EE8" w:rsidP="00772EE8">
            <w:pPr>
              <w:pStyle w:val="FaxSubheading"/>
              <w:framePr w:hSpace="0" w:wrap="auto" w:vAnchor="margin" w:yAlign="inline"/>
              <w:jc w:val="right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Sample I-9 Correction Memo Wrong Form Used</w:t>
            </w:r>
          </w:p>
        </w:tc>
      </w:tr>
      <w:tr w:rsidR="00FA6F0C" w:rsidRPr="00FA6F0C" w:rsidTr="00487123">
        <w:trPr>
          <w:trHeight w:val="32"/>
        </w:trPr>
        <w:tc>
          <w:tcPr>
            <w:tcW w:w="1539" w:type="dxa"/>
            <w:tcBorders>
              <w:top w:val="nil"/>
              <w:bottom w:val="nil"/>
            </w:tcBorders>
            <w:shd w:val="clear" w:color="auto" w:fill="auto"/>
          </w:tcPr>
          <w:p w:rsidR="003F0E6F" w:rsidRPr="00487123" w:rsidRDefault="005B5237">
            <w:pPr>
              <w:pStyle w:val="FaxBodyText"/>
              <w:framePr w:hSpace="0" w:wrap="auto" w:vAnchor="margin" w:yAlign="inline"/>
              <w:rPr>
                <w:sz w:val="28"/>
                <w:szCs w:val="28"/>
              </w:rPr>
            </w:pPr>
            <w:r w:rsidRPr="00487123">
              <w:rPr>
                <w:sz w:val="28"/>
                <w:szCs w:val="28"/>
              </w:rPr>
              <w:t>To:</w:t>
            </w:r>
          </w:p>
        </w:tc>
        <w:tc>
          <w:tcPr>
            <w:tcW w:w="7576" w:type="dxa"/>
            <w:tcBorders>
              <w:top w:val="nil"/>
              <w:bottom w:val="nil"/>
            </w:tcBorders>
            <w:shd w:val="clear" w:color="auto" w:fill="auto"/>
          </w:tcPr>
          <w:p w:rsidR="003F0E6F" w:rsidRPr="00487123" w:rsidRDefault="00347ABE" w:rsidP="007D3E98">
            <w:pPr>
              <w:pStyle w:val="FaxBodyText"/>
              <w:framePr w:hSpace="0" w:wrap="auto" w:vAnchor="margin" w:yAlign="in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I-9 Records Documentation</w:t>
            </w:r>
          </w:p>
        </w:tc>
      </w:tr>
      <w:tr w:rsidR="00FA6F0C" w:rsidRPr="00FA6F0C" w:rsidTr="00487123">
        <w:trPr>
          <w:trHeight w:val="37"/>
        </w:trPr>
        <w:tc>
          <w:tcPr>
            <w:tcW w:w="1539" w:type="dxa"/>
            <w:tcBorders>
              <w:top w:val="nil"/>
              <w:bottom w:val="nil"/>
            </w:tcBorders>
            <w:shd w:val="clear" w:color="auto" w:fill="auto"/>
          </w:tcPr>
          <w:p w:rsidR="003F0E6F" w:rsidRPr="00487123" w:rsidRDefault="005B5237">
            <w:pPr>
              <w:pStyle w:val="FaxBodyText"/>
              <w:framePr w:hSpace="0" w:wrap="auto" w:vAnchor="margin" w:yAlign="inline"/>
              <w:rPr>
                <w:sz w:val="28"/>
                <w:szCs w:val="28"/>
              </w:rPr>
            </w:pPr>
            <w:r w:rsidRPr="00487123">
              <w:rPr>
                <w:sz w:val="28"/>
                <w:szCs w:val="28"/>
              </w:rPr>
              <w:t>From:</w:t>
            </w:r>
          </w:p>
        </w:tc>
        <w:tc>
          <w:tcPr>
            <w:tcW w:w="7576" w:type="dxa"/>
            <w:tcBorders>
              <w:top w:val="nil"/>
              <w:bottom w:val="nil"/>
            </w:tcBorders>
            <w:shd w:val="clear" w:color="auto" w:fill="auto"/>
          </w:tcPr>
          <w:p w:rsidR="003F0E6F" w:rsidRPr="00487123" w:rsidRDefault="00347ABE">
            <w:pPr>
              <w:pStyle w:val="FaxBodyText"/>
              <w:framePr w:hSpace="0" w:wrap="auto" w:vAnchor="margin" w:yAlign="in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Human Resources</w:t>
            </w:r>
          </w:p>
        </w:tc>
      </w:tr>
      <w:tr w:rsidR="00FA6F0C" w:rsidRPr="00FA6F0C" w:rsidTr="00487123">
        <w:trPr>
          <w:trHeight w:val="37"/>
        </w:trPr>
        <w:tc>
          <w:tcPr>
            <w:tcW w:w="1539" w:type="dxa"/>
            <w:tcBorders>
              <w:top w:val="nil"/>
              <w:bottom w:val="nil"/>
            </w:tcBorders>
            <w:shd w:val="clear" w:color="auto" w:fill="auto"/>
          </w:tcPr>
          <w:p w:rsidR="003F0E6F" w:rsidRPr="00487123" w:rsidRDefault="005B5237">
            <w:pPr>
              <w:pStyle w:val="FaxBodyText"/>
              <w:framePr w:hSpace="0" w:wrap="auto" w:vAnchor="margin" w:yAlign="inline"/>
              <w:rPr>
                <w:sz w:val="28"/>
                <w:szCs w:val="28"/>
              </w:rPr>
            </w:pPr>
            <w:r w:rsidRPr="00487123">
              <w:rPr>
                <w:sz w:val="28"/>
                <w:szCs w:val="28"/>
              </w:rPr>
              <w:t>Date:</w:t>
            </w:r>
          </w:p>
        </w:tc>
        <w:tc>
          <w:tcPr>
            <w:tcW w:w="7576" w:type="dxa"/>
            <w:tcBorders>
              <w:top w:val="nil"/>
              <w:bottom w:val="nil"/>
            </w:tcBorders>
            <w:shd w:val="clear" w:color="auto" w:fill="auto"/>
          </w:tcPr>
          <w:p w:rsidR="003F0E6F" w:rsidRPr="00487123" w:rsidRDefault="00E1391D" w:rsidP="00347ABE">
            <w:pPr>
              <w:pStyle w:val="FaxBodyText"/>
              <w:framePr w:hSpace="0" w:wrap="auto" w:vAnchor="margin" w:yAlign="in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June 6</w:t>
            </w:r>
            <w:r w:rsidR="00C214C1">
              <w:rPr>
                <w:sz w:val="28"/>
                <w:szCs w:val="28"/>
              </w:rPr>
              <w:t>,</w:t>
            </w:r>
            <w:r w:rsidR="0042644F" w:rsidRPr="00487123">
              <w:rPr>
                <w:sz w:val="28"/>
                <w:szCs w:val="28"/>
              </w:rPr>
              <w:t xml:space="preserve"> 201</w:t>
            </w:r>
            <w:r w:rsidR="00347ABE">
              <w:rPr>
                <w:sz w:val="28"/>
                <w:szCs w:val="28"/>
              </w:rPr>
              <w:t>4</w:t>
            </w:r>
          </w:p>
        </w:tc>
      </w:tr>
      <w:tr w:rsidR="00FA6F0C" w:rsidRPr="00FA6F0C" w:rsidTr="00487123">
        <w:trPr>
          <w:trHeight w:val="288"/>
        </w:trPr>
        <w:tc>
          <w:tcPr>
            <w:tcW w:w="1539" w:type="dxa"/>
            <w:tcBorders>
              <w:top w:val="nil"/>
              <w:bottom w:val="single" w:sz="4" w:space="0" w:color="A6A6A6"/>
            </w:tcBorders>
            <w:shd w:val="clear" w:color="auto" w:fill="auto"/>
            <w:tcMar>
              <w:bottom w:w="576" w:type="dxa"/>
            </w:tcMar>
          </w:tcPr>
          <w:p w:rsidR="003F0E6F" w:rsidRPr="00487123" w:rsidRDefault="005B5237">
            <w:pPr>
              <w:pStyle w:val="FaxBodyText"/>
              <w:framePr w:hSpace="0" w:wrap="auto" w:vAnchor="margin" w:yAlign="inline"/>
              <w:rPr>
                <w:sz w:val="28"/>
                <w:szCs w:val="28"/>
              </w:rPr>
            </w:pPr>
            <w:r w:rsidRPr="00487123">
              <w:rPr>
                <w:sz w:val="28"/>
                <w:szCs w:val="28"/>
              </w:rPr>
              <w:t>Re:</w:t>
            </w:r>
          </w:p>
        </w:tc>
        <w:tc>
          <w:tcPr>
            <w:tcW w:w="7576" w:type="dxa"/>
            <w:tcBorders>
              <w:top w:val="nil"/>
              <w:bottom w:val="single" w:sz="4" w:space="0" w:color="A6A6A6"/>
            </w:tcBorders>
            <w:shd w:val="clear" w:color="auto" w:fill="auto"/>
            <w:tcMar>
              <w:bottom w:w="576" w:type="dxa"/>
            </w:tcMar>
          </w:tcPr>
          <w:p w:rsidR="003F0E6F" w:rsidRPr="00487123" w:rsidRDefault="003F0E6F" w:rsidP="00BA1EE2">
            <w:pPr>
              <w:pStyle w:val="FaxBodyText"/>
              <w:framePr w:hSpace="0" w:wrap="auto" w:vAnchor="margin" w:yAlign="inline"/>
              <w:rPr>
                <w:sz w:val="28"/>
                <w:szCs w:val="28"/>
              </w:rPr>
            </w:pPr>
          </w:p>
        </w:tc>
      </w:tr>
      <w:tr w:rsidR="00FA6F0C" w:rsidRPr="00FA6F0C" w:rsidTr="00487123">
        <w:trPr>
          <w:trHeight w:val="288"/>
        </w:trPr>
        <w:tc>
          <w:tcPr>
            <w:tcW w:w="1539" w:type="dxa"/>
            <w:tcBorders>
              <w:top w:val="single" w:sz="4" w:space="0" w:color="A6A6A6"/>
            </w:tcBorders>
            <w:shd w:val="clear" w:color="auto" w:fill="auto"/>
            <w:tcMar>
              <w:top w:w="144" w:type="dxa"/>
            </w:tcMar>
          </w:tcPr>
          <w:p w:rsidR="003F0E6F" w:rsidRPr="00487123" w:rsidRDefault="005B5237">
            <w:pPr>
              <w:pStyle w:val="FaxBodyText"/>
              <w:framePr w:hSpace="0" w:wrap="auto" w:vAnchor="margin" w:yAlign="inline"/>
              <w:rPr>
                <w:sz w:val="28"/>
                <w:szCs w:val="28"/>
              </w:rPr>
            </w:pPr>
            <w:r w:rsidRPr="00487123">
              <w:rPr>
                <w:sz w:val="28"/>
                <w:szCs w:val="28"/>
              </w:rPr>
              <w:t>Comments:</w:t>
            </w:r>
          </w:p>
          <w:p w:rsidR="003F0E6F" w:rsidRPr="00487123" w:rsidRDefault="003F0E6F">
            <w:pPr>
              <w:pStyle w:val="FaxBodyText"/>
              <w:framePr w:hSpace="0" w:wrap="auto" w:vAnchor="margin" w:yAlign="inline"/>
              <w:rPr>
                <w:sz w:val="28"/>
                <w:szCs w:val="28"/>
              </w:rPr>
            </w:pPr>
          </w:p>
        </w:tc>
        <w:tc>
          <w:tcPr>
            <w:tcW w:w="7576" w:type="dxa"/>
            <w:tcBorders>
              <w:top w:val="single" w:sz="4" w:space="0" w:color="A6A6A6"/>
            </w:tcBorders>
            <w:shd w:val="clear" w:color="auto" w:fill="auto"/>
            <w:tcMar>
              <w:top w:w="144" w:type="dxa"/>
            </w:tcMar>
          </w:tcPr>
          <w:p w:rsidR="0042644F" w:rsidRDefault="00E1391D" w:rsidP="0042644F">
            <w:pPr>
              <w:pStyle w:val="FaxBodyText"/>
              <w:framePr w:hSpace="0" w:wrap="auto" w:vAnchor="margin" w:yAlign="in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 expired Form I-9 was accidently used upon the hire of </w:t>
            </w:r>
            <w:r w:rsidR="00AF5596" w:rsidRPr="00AF5596">
              <w:rPr>
                <w:b/>
                <w:i/>
                <w:sz w:val="28"/>
                <w:szCs w:val="28"/>
              </w:rPr>
              <w:t>employee samp</w:t>
            </w:r>
            <w:r w:rsidRPr="00AF5596">
              <w:rPr>
                <w:b/>
                <w:i/>
                <w:sz w:val="28"/>
                <w:szCs w:val="28"/>
              </w:rPr>
              <w:t>l</w:t>
            </w:r>
            <w:r w:rsidR="00AF5596" w:rsidRPr="00AF5596">
              <w:rPr>
                <w:b/>
                <w:i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.</w:t>
            </w:r>
          </w:p>
          <w:p w:rsidR="00E1391D" w:rsidRDefault="00E1391D" w:rsidP="0042644F">
            <w:pPr>
              <w:pStyle w:val="FaxBodyText"/>
              <w:framePr w:hSpace="0" w:wrap="auto" w:vAnchor="margin" w:yAlign="inline"/>
              <w:rPr>
                <w:sz w:val="28"/>
                <w:szCs w:val="28"/>
              </w:rPr>
            </w:pPr>
          </w:p>
          <w:p w:rsidR="00E1391D" w:rsidRDefault="00E1391D" w:rsidP="0042644F">
            <w:pPr>
              <w:pStyle w:val="FaxBodyText"/>
              <w:framePr w:hSpace="0" w:wrap="auto" w:vAnchor="margin" w:yAlign="in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Upon realization, </w:t>
            </w:r>
            <w:r w:rsidR="00AF5596" w:rsidRPr="00AF5596">
              <w:rPr>
                <w:b/>
                <w:i/>
                <w:sz w:val="28"/>
                <w:szCs w:val="28"/>
              </w:rPr>
              <w:t>employee sample</w:t>
            </w:r>
            <w:r>
              <w:rPr>
                <w:sz w:val="28"/>
                <w:szCs w:val="28"/>
              </w:rPr>
              <w:t xml:space="preserve"> was provided the updated instruction pages to review. Upon review, the driver’s license and social security card provided by </w:t>
            </w:r>
            <w:r w:rsidR="00AF5596" w:rsidRPr="00AF5596">
              <w:rPr>
                <w:b/>
                <w:i/>
                <w:sz w:val="28"/>
                <w:szCs w:val="28"/>
              </w:rPr>
              <w:t>employee sample</w:t>
            </w:r>
            <w:r>
              <w:rPr>
                <w:sz w:val="28"/>
                <w:szCs w:val="28"/>
              </w:rPr>
              <w:t xml:space="preserve"> still meets the eligibility requirements as required on Form I-9; Expiration 03/31/2016.</w:t>
            </w:r>
          </w:p>
          <w:p w:rsidR="00E1391D" w:rsidRDefault="00E1391D" w:rsidP="0042644F">
            <w:pPr>
              <w:pStyle w:val="FaxBodyText"/>
              <w:framePr w:hSpace="0" w:wrap="auto" w:vAnchor="margin" w:yAlign="inline"/>
              <w:rPr>
                <w:sz w:val="28"/>
                <w:szCs w:val="28"/>
              </w:rPr>
            </w:pPr>
          </w:p>
          <w:p w:rsidR="00E1391D" w:rsidRPr="00487123" w:rsidRDefault="00E1391D" w:rsidP="0042644F">
            <w:pPr>
              <w:pStyle w:val="FaxBodyText"/>
              <w:framePr w:hSpace="0" w:wrap="auto" w:vAnchor="margin" w:yAlign="in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Please consider this memo as verification that his Form I-9 is accurate and up-to-date.</w:t>
            </w:r>
          </w:p>
          <w:p w:rsidR="0042644F" w:rsidRPr="00487123" w:rsidRDefault="0042644F" w:rsidP="0042644F">
            <w:pPr>
              <w:pStyle w:val="FaxBodyText"/>
              <w:framePr w:hSpace="0" w:wrap="auto" w:vAnchor="margin" w:yAlign="inline"/>
              <w:rPr>
                <w:sz w:val="28"/>
                <w:szCs w:val="28"/>
              </w:rPr>
            </w:pPr>
          </w:p>
        </w:tc>
      </w:tr>
    </w:tbl>
    <w:p w:rsidR="003F0E6F" w:rsidRDefault="003F0E6F">
      <w:pPr>
        <w:pStyle w:val="FaxBodyText"/>
        <w:framePr w:hSpace="0" w:wrap="auto" w:vAnchor="margin" w:yAlign="inline"/>
      </w:pPr>
    </w:p>
    <w:sectPr w:rsidR="003F0E6F" w:rsidSect="003F0E6F">
      <w:head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0D5" w:rsidRDefault="000820D5">
      <w:r>
        <w:separator/>
      </w:r>
    </w:p>
  </w:endnote>
  <w:endnote w:type="continuationSeparator" w:id="0">
    <w:p w:rsidR="000820D5" w:rsidRDefault="00082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0D5" w:rsidRDefault="000820D5">
      <w:r>
        <w:separator/>
      </w:r>
    </w:p>
  </w:footnote>
  <w:footnote w:type="continuationSeparator" w:id="0">
    <w:p w:rsidR="000820D5" w:rsidRDefault="000820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E6F" w:rsidRDefault="00D561E2">
    <w:pPr>
      <w:pStyle w:val="FaxHeading"/>
    </w:pPr>
    <w:r>
      <w:t>Memo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EDAC8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60A8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25CEA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6DEE8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0C"/>
    <w:rsid w:val="00012D39"/>
    <w:rsid w:val="00035335"/>
    <w:rsid w:val="0003632C"/>
    <w:rsid w:val="00047DB2"/>
    <w:rsid w:val="000820D5"/>
    <w:rsid w:val="00097160"/>
    <w:rsid w:val="000A5DBC"/>
    <w:rsid w:val="000A6FF1"/>
    <w:rsid w:val="000C701F"/>
    <w:rsid w:val="000F768B"/>
    <w:rsid w:val="001530CF"/>
    <w:rsid w:val="00190EBD"/>
    <w:rsid w:val="00196143"/>
    <w:rsid w:val="001B6606"/>
    <w:rsid w:val="001D784C"/>
    <w:rsid w:val="001E6709"/>
    <w:rsid w:val="002045A7"/>
    <w:rsid w:val="00206221"/>
    <w:rsid w:val="00214B30"/>
    <w:rsid w:val="002466BA"/>
    <w:rsid w:val="002503C1"/>
    <w:rsid w:val="0026666B"/>
    <w:rsid w:val="002812F4"/>
    <w:rsid w:val="00290346"/>
    <w:rsid w:val="002A1084"/>
    <w:rsid w:val="002E05FD"/>
    <w:rsid w:val="002F0F7F"/>
    <w:rsid w:val="00332637"/>
    <w:rsid w:val="00347ABE"/>
    <w:rsid w:val="003524DE"/>
    <w:rsid w:val="0036080C"/>
    <w:rsid w:val="00372300"/>
    <w:rsid w:val="003F0E6F"/>
    <w:rsid w:val="0042644F"/>
    <w:rsid w:val="00427CE7"/>
    <w:rsid w:val="0043331D"/>
    <w:rsid w:val="004475BA"/>
    <w:rsid w:val="0046140E"/>
    <w:rsid w:val="00467DF4"/>
    <w:rsid w:val="00467F85"/>
    <w:rsid w:val="00472A8D"/>
    <w:rsid w:val="00486C47"/>
    <w:rsid w:val="00487123"/>
    <w:rsid w:val="004917EC"/>
    <w:rsid w:val="004967CA"/>
    <w:rsid w:val="004C1CE8"/>
    <w:rsid w:val="004F2C92"/>
    <w:rsid w:val="00507725"/>
    <w:rsid w:val="005233BE"/>
    <w:rsid w:val="00523C61"/>
    <w:rsid w:val="0058276C"/>
    <w:rsid w:val="005B5237"/>
    <w:rsid w:val="005C72F4"/>
    <w:rsid w:val="005F0871"/>
    <w:rsid w:val="005F1115"/>
    <w:rsid w:val="00605902"/>
    <w:rsid w:val="00607FA5"/>
    <w:rsid w:val="00626B05"/>
    <w:rsid w:val="006437A2"/>
    <w:rsid w:val="006A4CCC"/>
    <w:rsid w:val="006B3641"/>
    <w:rsid w:val="006B77A0"/>
    <w:rsid w:val="006D4088"/>
    <w:rsid w:val="006F576C"/>
    <w:rsid w:val="007264A1"/>
    <w:rsid w:val="00727AB1"/>
    <w:rsid w:val="00747547"/>
    <w:rsid w:val="007475F2"/>
    <w:rsid w:val="007725FB"/>
    <w:rsid w:val="00772EE8"/>
    <w:rsid w:val="007A0016"/>
    <w:rsid w:val="007A2E84"/>
    <w:rsid w:val="007A3984"/>
    <w:rsid w:val="007C35C2"/>
    <w:rsid w:val="007C6357"/>
    <w:rsid w:val="007D3E98"/>
    <w:rsid w:val="007F140D"/>
    <w:rsid w:val="008173EB"/>
    <w:rsid w:val="00820DE6"/>
    <w:rsid w:val="008339BE"/>
    <w:rsid w:val="00834462"/>
    <w:rsid w:val="00841ED0"/>
    <w:rsid w:val="008629E8"/>
    <w:rsid w:val="00870ED3"/>
    <w:rsid w:val="008732D4"/>
    <w:rsid w:val="008818C2"/>
    <w:rsid w:val="00893EA4"/>
    <w:rsid w:val="00895737"/>
    <w:rsid w:val="008B1745"/>
    <w:rsid w:val="008E39E2"/>
    <w:rsid w:val="0094427F"/>
    <w:rsid w:val="009704E2"/>
    <w:rsid w:val="00981F5D"/>
    <w:rsid w:val="009B32C9"/>
    <w:rsid w:val="009E3084"/>
    <w:rsid w:val="00A144F1"/>
    <w:rsid w:val="00A22FF3"/>
    <w:rsid w:val="00A3107B"/>
    <w:rsid w:val="00A71391"/>
    <w:rsid w:val="00A84D77"/>
    <w:rsid w:val="00AA2F79"/>
    <w:rsid w:val="00AC7042"/>
    <w:rsid w:val="00AF5596"/>
    <w:rsid w:val="00B15296"/>
    <w:rsid w:val="00B22BB5"/>
    <w:rsid w:val="00B26D2D"/>
    <w:rsid w:val="00B645B7"/>
    <w:rsid w:val="00B67CEB"/>
    <w:rsid w:val="00B73D07"/>
    <w:rsid w:val="00BA1EE2"/>
    <w:rsid w:val="00BA797F"/>
    <w:rsid w:val="00BF1740"/>
    <w:rsid w:val="00BF2470"/>
    <w:rsid w:val="00C16765"/>
    <w:rsid w:val="00C214C1"/>
    <w:rsid w:val="00C2545F"/>
    <w:rsid w:val="00C92A0F"/>
    <w:rsid w:val="00C9676A"/>
    <w:rsid w:val="00CB7639"/>
    <w:rsid w:val="00CC57DD"/>
    <w:rsid w:val="00D13D88"/>
    <w:rsid w:val="00D23C7E"/>
    <w:rsid w:val="00D25996"/>
    <w:rsid w:val="00D4466A"/>
    <w:rsid w:val="00D452AB"/>
    <w:rsid w:val="00D51EF3"/>
    <w:rsid w:val="00D561E2"/>
    <w:rsid w:val="00DD5400"/>
    <w:rsid w:val="00DE2C0D"/>
    <w:rsid w:val="00DE58CF"/>
    <w:rsid w:val="00E017CB"/>
    <w:rsid w:val="00E1391D"/>
    <w:rsid w:val="00E54111"/>
    <w:rsid w:val="00E548FA"/>
    <w:rsid w:val="00E57A2B"/>
    <w:rsid w:val="00E61801"/>
    <w:rsid w:val="00E70AC3"/>
    <w:rsid w:val="00E95A19"/>
    <w:rsid w:val="00E975AC"/>
    <w:rsid w:val="00EA0031"/>
    <w:rsid w:val="00EC7383"/>
    <w:rsid w:val="00EE3976"/>
    <w:rsid w:val="00EE77D8"/>
    <w:rsid w:val="00EF1BF3"/>
    <w:rsid w:val="00F15783"/>
    <w:rsid w:val="00F705DB"/>
    <w:rsid w:val="00FA6F0C"/>
    <w:rsid w:val="00FD5BA4"/>
    <w:rsid w:val="00FE3933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3F0E6F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3F0E6F"/>
    <w:pPr>
      <w:spacing w:after="400" w:line="360" w:lineRule="auto"/>
      <w:ind w:left="-86"/>
      <w:outlineLvl w:val="0"/>
    </w:pPr>
    <w:rPr>
      <w:color w:val="D9D9D9"/>
      <w:sz w:val="96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3F0E6F"/>
    <w:pPr>
      <w:framePr w:hSpace="180" w:wrap="around" w:vAnchor="text" w:hAnchor="text" w:y="55"/>
      <w:spacing w:after="20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3F0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0E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1"/>
    <w:semiHidden/>
    <w:rsid w:val="003F0E6F"/>
    <w:rPr>
      <w:color w:val="D9D9D9"/>
      <w:sz w:val="96"/>
    </w:rPr>
  </w:style>
  <w:style w:type="table" w:styleId="TableGrid">
    <w:name w:val="Table Grid"/>
    <w:basedOn w:val="TableNormal"/>
    <w:uiPriority w:val="1"/>
    <w:rsid w:val="003F0E6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0E6F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link w:val="Heading2"/>
    <w:uiPriority w:val="1"/>
    <w:semiHidden/>
    <w:rsid w:val="003F0E6F"/>
    <w:rPr>
      <w:b/>
      <w:sz w:val="18"/>
    </w:rPr>
  </w:style>
  <w:style w:type="paragraph" w:customStyle="1" w:styleId="FaxHeading">
    <w:name w:val="Fax Heading"/>
    <w:basedOn w:val="Normal"/>
    <w:qFormat/>
    <w:rsid w:val="003F0E6F"/>
    <w:pPr>
      <w:spacing w:after="400" w:line="360" w:lineRule="auto"/>
      <w:ind w:left="-86"/>
      <w:outlineLvl w:val="0"/>
    </w:pPr>
    <w:rPr>
      <w:color w:val="D9D9D9"/>
      <w:sz w:val="96"/>
    </w:rPr>
  </w:style>
  <w:style w:type="paragraph" w:customStyle="1" w:styleId="FaxSubheading">
    <w:name w:val="Fax Subheading"/>
    <w:basedOn w:val="Normal"/>
    <w:qFormat/>
    <w:rsid w:val="003F0E6F"/>
    <w:pPr>
      <w:framePr w:hSpace="180" w:wrap="around" w:vAnchor="text" w:hAnchor="text" w:y="55"/>
      <w:spacing w:after="200"/>
    </w:pPr>
    <w:rPr>
      <w:b/>
    </w:rPr>
  </w:style>
  <w:style w:type="paragraph" w:customStyle="1" w:styleId="FaxBodyText">
    <w:name w:val="Fax Body Text"/>
    <w:basedOn w:val="Normal"/>
    <w:qFormat/>
    <w:rsid w:val="003F0E6F"/>
    <w:pPr>
      <w:framePr w:hSpace="180" w:wrap="around" w:vAnchor="text" w:hAnchor="text" w:y="55"/>
    </w:pPr>
  </w:style>
  <w:style w:type="character" w:customStyle="1" w:styleId="HeaderChar">
    <w:name w:val="Header Char"/>
    <w:link w:val="Header"/>
    <w:uiPriority w:val="99"/>
    <w:rsid w:val="003F0E6F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3F0E6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F0E6F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3F0E6F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3F0E6F"/>
    <w:pPr>
      <w:spacing w:after="400" w:line="360" w:lineRule="auto"/>
      <w:ind w:left="-86"/>
      <w:outlineLvl w:val="0"/>
    </w:pPr>
    <w:rPr>
      <w:color w:val="D9D9D9"/>
      <w:sz w:val="96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3F0E6F"/>
    <w:pPr>
      <w:framePr w:hSpace="180" w:wrap="around" w:vAnchor="text" w:hAnchor="text" w:y="55"/>
      <w:spacing w:after="20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3F0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0E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1"/>
    <w:semiHidden/>
    <w:rsid w:val="003F0E6F"/>
    <w:rPr>
      <w:color w:val="D9D9D9"/>
      <w:sz w:val="96"/>
    </w:rPr>
  </w:style>
  <w:style w:type="table" w:styleId="TableGrid">
    <w:name w:val="Table Grid"/>
    <w:basedOn w:val="TableNormal"/>
    <w:uiPriority w:val="1"/>
    <w:rsid w:val="003F0E6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0E6F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link w:val="Heading2"/>
    <w:uiPriority w:val="1"/>
    <w:semiHidden/>
    <w:rsid w:val="003F0E6F"/>
    <w:rPr>
      <w:b/>
      <w:sz w:val="18"/>
    </w:rPr>
  </w:style>
  <w:style w:type="paragraph" w:customStyle="1" w:styleId="FaxHeading">
    <w:name w:val="Fax Heading"/>
    <w:basedOn w:val="Normal"/>
    <w:qFormat/>
    <w:rsid w:val="003F0E6F"/>
    <w:pPr>
      <w:spacing w:after="400" w:line="360" w:lineRule="auto"/>
      <w:ind w:left="-86"/>
      <w:outlineLvl w:val="0"/>
    </w:pPr>
    <w:rPr>
      <w:color w:val="D9D9D9"/>
      <w:sz w:val="96"/>
    </w:rPr>
  </w:style>
  <w:style w:type="paragraph" w:customStyle="1" w:styleId="FaxSubheading">
    <w:name w:val="Fax Subheading"/>
    <w:basedOn w:val="Normal"/>
    <w:qFormat/>
    <w:rsid w:val="003F0E6F"/>
    <w:pPr>
      <w:framePr w:hSpace="180" w:wrap="around" w:vAnchor="text" w:hAnchor="text" w:y="55"/>
      <w:spacing w:after="200"/>
    </w:pPr>
    <w:rPr>
      <w:b/>
    </w:rPr>
  </w:style>
  <w:style w:type="paragraph" w:customStyle="1" w:styleId="FaxBodyText">
    <w:name w:val="Fax Body Text"/>
    <w:basedOn w:val="Normal"/>
    <w:qFormat/>
    <w:rsid w:val="003F0E6F"/>
    <w:pPr>
      <w:framePr w:hSpace="180" w:wrap="around" w:vAnchor="text" w:hAnchor="text" w:y="55"/>
    </w:pPr>
  </w:style>
  <w:style w:type="character" w:customStyle="1" w:styleId="HeaderChar">
    <w:name w:val="Header Char"/>
    <w:link w:val="Header"/>
    <w:uiPriority w:val="99"/>
    <w:rsid w:val="003F0E6F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3F0E6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F0E6F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coons\AppData\Roaming\Microsoft\Templates\Mem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(Simple design)</vt:lpstr>
    </vt:vector>
  </TitlesOfParts>
  <Company>ProLiance Energy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(Simple design)</dc:title>
  <dc:creator>kcoons</dc:creator>
  <cp:lastModifiedBy>Kim Coons</cp:lastModifiedBy>
  <cp:revision>2</cp:revision>
  <cp:lastPrinted>2014-05-21T15:38:00Z</cp:lastPrinted>
  <dcterms:created xsi:type="dcterms:W3CDTF">2014-08-18T20:56:00Z</dcterms:created>
  <dcterms:modified xsi:type="dcterms:W3CDTF">2014-08-18T20:56:00Z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TC101731869990</vt:lpwstr>
  </property>
</Properties>
</file>