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D949A9" w14:textId="77777777" w:rsidR="00A76FC6" w:rsidRDefault="00541DB2">
      <w:pPr>
        <w:pStyle w:val="Name"/>
      </w:pPr>
      <w:r>
        <w:t>jonathan ng-Chanto</w:t>
      </w:r>
    </w:p>
    <w:p w14:paraId="42EBCFD5" w14:textId="0E5017E3" w:rsidR="00A76FC6" w:rsidRDefault="006D7EEE">
      <w:pPr>
        <w:pStyle w:val="ContactInfo"/>
        <w:rPr>
          <w:lang w:val="es-ES_tradnl"/>
        </w:rPr>
      </w:pPr>
      <w:r>
        <w:t>300</w:t>
      </w:r>
      <w:r w:rsidR="00197158">
        <w:t xml:space="preserve"> meters S. Marcial Fallas Clinic</w:t>
      </w:r>
      <w:r w:rsidR="00197158">
        <w:rPr>
          <w:lang w:val="es-ES_tradnl"/>
        </w:rPr>
        <w:t>, 50 meters W. House</w:t>
      </w:r>
      <w:r>
        <w:rPr>
          <w:lang w:val="es-ES_tradnl"/>
        </w:rPr>
        <w:t xml:space="preserve"> #37,</w:t>
      </w:r>
      <w:r w:rsidR="006255BF">
        <w:rPr>
          <w:lang w:val="es-ES_tradnl"/>
        </w:rPr>
        <w:t xml:space="preserve"> Barrio El Jardin,</w:t>
      </w:r>
      <w:r>
        <w:rPr>
          <w:lang w:val="es-ES_tradnl"/>
        </w:rPr>
        <w:t xml:space="preserve"> Desamparados, San</w:t>
      </w:r>
      <w:r w:rsidR="001A1904">
        <w:rPr>
          <w:lang w:val="es-ES_tradnl"/>
        </w:rPr>
        <w:t xml:space="preserve"> José, Costa Rica</w:t>
      </w:r>
    </w:p>
    <w:p w14:paraId="4160D95A" w14:textId="73BF2D28" w:rsidR="00DE591F" w:rsidRDefault="002757CC">
      <w:pPr>
        <w:pStyle w:val="ContactInfo"/>
        <w:rPr>
          <w:lang w:val="es-ES_tradnl"/>
        </w:rPr>
      </w:pPr>
      <w:r>
        <w:rPr>
          <w:lang w:val="es-ES_tradnl"/>
        </w:rPr>
        <w:t>(506) 84-48-17-69 C</w:t>
      </w:r>
      <w:r w:rsidR="00DE591F">
        <w:rPr>
          <w:lang w:val="es-ES_tradnl"/>
        </w:rPr>
        <w:t>ell</w:t>
      </w:r>
      <w:r w:rsidR="008919D6">
        <w:rPr>
          <w:lang w:val="es-ES_tradnl"/>
        </w:rPr>
        <w:t xml:space="preserve"> </w:t>
      </w:r>
    </w:p>
    <w:p w14:paraId="1F6D6068" w14:textId="2E92711C" w:rsidR="00FE0F11" w:rsidRPr="00902452" w:rsidRDefault="002757CC">
      <w:pPr>
        <w:pStyle w:val="ContactInfo"/>
        <w:rPr>
          <w:lang w:val="es-ES_tradnl"/>
        </w:rPr>
      </w:pPr>
      <w:r>
        <w:rPr>
          <w:lang w:val="es-ES_tradnl"/>
        </w:rPr>
        <w:t>(506) 22-59-68-91 Ho</w:t>
      </w:r>
      <w:r w:rsidR="008919D6">
        <w:rPr>
          <w:lang w:val="es-ES_tradnl"/>
        </w:rPr>
        <w:t>me</w:t>
      </w:r>
    </w:p>
    <w:sdt>
      <w:sdtPr>
        <w:id w:val="-1179423465"/>
        <w:placeholder>
          <w:docPart w:val="13E94266832411499E919ECD2C182D01"/>
        </w:placeholder>
        <w:temporary/>
        <w:showingPlcHdr/>
        <w15:appearance w15:val="hidden"/>
      </w:sdtPr>
      <w:sdtEndPr/>
      <w:sdtContent>
        <w:p w14:paraId="6B90E688" w14:textId="77777777" w:rsidR="00A76FC6" w:rsidRDefault="001C5F8E">
          <w:pPr>
            <w:pStyle w:val="Heading1"/>
          </w:pPr>
          <w:r>
            <w:t>Objective</w:t>
          </w:r>
        </w:p>
      </w:sdtContent>
    </w:sdt>
    <w:p w14:paraId="30E8EC8A" w14:textId="602C1D33" w:rsidR="00A76FC6" w:rsidRPr="001A1904" w:rsidRDefault="001A1904">
      <w:r>
        <w:t xml:space="preserve">To get </w:t>
      </w:r>
      <w:r w:rsidR="00C77AD7">
        <w:t xml:space="preserve">started right away. To become </w:t>
      </w:r>
      <w:r w:rsidR="00C20FA0">
        <w:t xml:space="preserve"> A valuable asset to the company, while</w:t>
      </w:r>
      <w:r w:rsidR="00DE3E54">
        <w:t xml:space="preserve"> seeking oppor</w:t>
      </w:r>
      <w:r w:rsidR="00E630B6">
        <w:t>tunities to</w:t>
      </w:r>
      <w:r w:rsidR="00181200">
        <w:t xml:space="preserve"> achieve my set goals and</w:t>
      </w:r>
      <w:r w:rsidR="0036213B">
        <w:t xml:space="preserve"> </w:t>
      </w:r>
      <w:r w:rsidR="004F4FB5">
        <w:t>also strengthen my personal power</w:t>
      </w:r>
      <w:r w:rsidR="0036213B">
        <w:t>.</w:t>
      </w:r>
    </w:p>
    <w:sdt>
      <w:sdtPr>
        <w:id w:val="1728489637"/>
        <w:placeholder>
          <w:docPart w:val="D933DCC09966AB4BA61F85744B2B0750"/>
        </w:placeholder>
        <w:temporary/>
        <w:showingPlcHdr/>
        <w15:appearance w15:val="hidden"/>
      </w:sdtPr>
      <w:sdtEndPr/>
      <w:sdtContent>
        <w:p w14:paraId="72C72ACB" w14:textId="77777777" w:rsidR="00A76FC6" w:rsidRDefault="001C5F8E">
          <w:pPr>
            <w:pStyle w:val="Heading1"/>
          </w:pPr>
          <w:r>
            <w:t>Experience</w:t>
          </w:r>
        </w:p>
      </w:sdtContent>
    </w:sdt>
    <w:p w14:paraId="5DC1A495" w14:textId="39B1658A" w:rsidR="00A76FC6" w:rsidRDefault="00021408">
      <w:r>
        <w:t>Primerica Financial Services</w:t>
      </w:r>
      <w:r w:rsidR="00150B5E">
        <w:t xml:space="preserve"> </w:t>
      </w:r>
      <w:r w:rsidR="00916A0D">
        <w:t xml:space="preserve"> U.S.A</w:t>
      </w:r>
    </w:p>
    <w:p w14:paraId="68D3C543" w14:textId="4BF3FEBF" w:rsidR="00A76FC6" w:rsidRDefault="00BA08E1">
      <w:r>
        <w:t>Re</w:t>
      </w:r>
      <w:r w:rsidR="00365E27">
        <w:t>gional Sales Leader- Financial Representative</w:t>
      </w:r>
      <w:r w:rsidR="00E30675">
        <w:t xml:space="preserve"> </w:t>
      </w:r>
      <w:r w:rsidR="00041414">
        <w:t>| 2002-2013</w:t>
      </w:r>
    </w:p>
    <w:p w14:paraId="7E6E23C7" w14:textId="69F12E95" w:rsidR="00A76FC6" w:rsidRDefault="00296E91" w:rsidP="00296E91">
      <w:pPr>
        <w:pStyle w:val="ListBullet"/>
      </w:pPr>
      <w:r>
        <w:t xml:space="preserve">In-home sales and </w:t>
      </w:r>
      <w:r w:rsidR="000D394C">
        <w:t>corporate marketing of financial products and services</w:t>
      </w:r>
      <w:r w:rsidR="003763D0">
        <w:t>.</w:t>
      </w:r>
      <w:bookmarkStart w:id="0" w:name="_GoBack"/>
      <w:bookmarkEnd w:id="0"/>
    </w:p>
    <w:p w14:paraId="7FC5FFBF" w14:textId="33F5C96D" w:rsidR="003763D0" w:rsidRDefault="00B51BC2" w:rsidP="00296E91">
      <w:pPr>
        <w:pStyle w:val="ListBullet"/>
      </w:pPr>
      <w:r>
        <w:t xml:space="preserve">Responsible for: </w:t>
      </w:r>
      <w:r w:rsidR="00365E27">
        <w:t>Sales, Recruiting, T</w:t>
      </w:r>
      <w:r w:rsidR="003763D0">
        <w:t>raining</w:t>
      </w:r>
      <w:r>
        <w:t xml:space="preserve"> and Bui</w:t>
      </w:r>
      <w:r w:rsidR="00365E27">
        <w:t xml:space="preserve">lding </w:t>
      </w:r>
      <w:r w:rsidR="00A8602B">
        <w:t>future leaders with the company.</w:t>
      </w:r>
    </w:p>
    <w:sdt>
      <w:sdtPr>
        <w:id w:val="720946933"/>
        <w:placeholder>
          <w:docPart w:val="84DA88827C27374CBF9EBF2EBAF4D4F5"/>
        </w:placeholder>
        <w:temporary/>
        <w:showingPlcHdr/>
        <w15:appearance w15:val="hidden"/>
      </w:sdtPr>
      <w:sdtEndPr/>
      <w:sdtContent>
        <w:p w14:paraId="625F8E5D" w14:textId="77777777" w:rsidR="00A76FC6" w:rsidRDefault="001C5F8E">
          <w:pPr>
            <w:pStyle w:val="Heading1"/>
          </w:pPr>
          <w:r>
            <w:t>Education</w:t>
          </w:r>
        </w:p>
      </w:sdtContent>
    </w:sdt>
    <w:p w14:paraId="06E57668" w14:textId="3C8B9534" w:rsidR="00A76FC6" w:rsidRDefault="00A8602B">
      <w:r>
        <w:t>Burbank High School 1992-1996</w:t>
      </w:r>
      <w:r w:rsidR="006374A0">
        <w:t xml:space="preserve"> </w:t>
      </w:r>
      <w:r w:rsidR="00B70895">
        <w:t>Basic Diploma</w:t>
      </w:r>
      <w:r w:rsidR="006014B8">
        <w:t>.</w:t>
      </w:r>
    </w:p>
    <w:p w14:paraId="6FE1A977" w14:textId="51E7C0DC" w:rsidR="00B70895" w:rsidRDefault="00F26037">
      <w:r>
        <w:t xml:space="preserve">Pasadena City College </w:t>
      </w:r>
      <w:r w:rsidR="006374A0">
        <w:t xml:space="preserve"> 1997-2001 </w:t>
      </w:r>
      <w:r w:rsidR="0070402C">
        <w:t>Associates Degree in f</w:t>
      </w:r>
      <w:r w:rsidR="00F57618">
        <w:t>inances</w:t>
      </w:r>
      <w:r w:rsidR="004A2EEE">
        <w:t xml:space="preserve">; with </w:t>
      </w:r>
      <w:r w:rsidR="000C5455">
        <w:t>studi</w:t>
      </w:r>
      <w:r w:rsidR="00D8793A">
        <w:t>es in electrical engineering</w:t>
      </w:r>
      <w:r w:rsidR="006014B8">
        <w:t>.</w:t>
      </w:r>
    </w:p>
    <w:p w14:paraId="74820F47" w14:textId="54FB0214" w:rsidR="00F26037" w:rsidRDefault="00F26037">
      <w:r>
        <w:t>FPS University 2002-200</w:t>
      </w:r>
      <w:r w:rsidR="006374A0">
        <w:t xml:space="preserve">8 </w:t>
      </w:r>
      <w:r w:rsidR="00E720B7">
        <w:t xml:space="preserve"> B</w:t>
      </w:r>
      <w:r w:rsidR="00871FD2">
        <w:t xml:space="preserve">achelors Degree in Finances, </w:t>
      </w:r>
      <w:r w:rsidR="004D324A">
        <w:t>Personal R</w:t>
      </w:r>
      <w:r w:rsidR="00E720B7">
        <w:t>elationships</w:t>
      </w:r>
      <w:r w:rsidR="005C3AE7">
        <w:t xml:space="preserve"> and Team Building</w:t>
      </w:r>
      <w:r w:rsidR="006014B8">
        <w:t xml:space="preserve"> s</w:t>
      </w:r>
      <w:r w:rsidR="00871FD2">
        <w:t xml:space="preserve">trategies </w:t>
      </w:r>
      <w:r w:rsidR="006014B8">
        <w:t>and tactics.</w:t>
      </w:r>
    </w:p>
    <w:sdt>
      <w:sdtPr>
        <w:id w:val="520597245"/>
        <w:placeholder>
          <w:docPart w:val="6C3D21019D5FD94F9CC3ADF196FE8F98"/>
        </w:placeholder>
        <w:temporary/>
        <w:showingPlcHdr/>
        <w15:appearance w15:val="hidden"/>
      </w:sdtPr>
      <w:sdtEndPr/>
      <w:sdtContent>
        <w:p w14:paraId="2BFC277C" w14:textId="77777777" w:rsidR="00A76FC6" w:rsidRDefault="001C5F8E">
          <w:pPr>
            <w:pStyle w:val="Heading1"/>
          </w:pPr>
          <w:r>
            <w:t>Awards and Acknowledgements</w:t>
          </w:r>
        </w:p>
      </w:sdtContent>
    </w:sdt>
    <w:p w14:paraId="66DC575D" w14:textId="42DE9103" w:rsidR="00A76FC6" w:rsidRDefault="00F850B0" w:rsidP="00F850B0">
      <w:pPr>
        <w:pStyle w:val="ListBullet"/>
      </w:pPr>
      <w:r>
        <w:t>Fastest</w:t>
      </w:r>
      <w:r w:rsidR="00FD4EAC">
        <w:t xml:space="preserve"> </w:t>
      </w:r>
      <w:r w:rsidR="00CA5C10">
        <w:t>promoted</w:t>
      </w:r>
      <w:r w:rsidR="009A075A">
        <w:t xml:space="preserve"> P</w:t>
      </w:r>
      <w:r w:rsidR="00FD4EAC">
        <w:t>ioneer team builder in office history</w:t>
      </w:r>
      <w:r w:rsidR="009A075A">
        <w:t xml:space="preserve"> 30</w:t>
      </w:r>
      <w:r w:rsidR="00A15668">
        <w:t xml:space="preserve"> </w:t>
      </w:r>
      <w:r w:rsidR="009A075A">
        <w:t xml:space="preserve">recruits x </w:t>
      </w:r>
      <w:r w:rsidR="00A15668">
        <w:t>$</w:t>
      </w:r>
      <w:r w:rsidR="009A075A">
        <w:t>30,000 in sales in 30 days</w:t>
      </w:r>
      <w:r w:rsidR="006014B8">
        <w:t>.</w:t>
      </w:r>
    </w:p>
    <w:p w14:paraId="600A2B0F" w14:textId="68EED312" w:rsidR="00FD4EAC" w:rsidRDefault="00FD4EAC" w:rsidP="00F850B0">
      <w:pPr>
        <w:pStyle w:val="ListBullet"/>
      </w:pPr>
      <w:r>
        <w:t>Top personal producer and recruiter</w:t>
      </w:r>
      <w:r w:rsidR="006014B8">
        <w:t>.</w:t>
      </w:r>
    </w:p>
    <w:p w14:paraId="381353E9" w14:textId="2D244A75" w:rsidR="00041517" w:rsidRDefault="00E27872" w:rsidP="00F850B0">
      <w:pPr>
        <w:pStyle w:val="ListBullet"/>
      </w:pPr>
      <w:r>
        <w:t xml:space="preserve">Trips to New York, </w:t>
      </w:r>
      <w:r w:rsidR="006374A0">
        <w:t xml:space="preserve">Florida, </w:t>
      </w:r>
      <w:r>
        <w:t xml:space="preserve">Cancun, Hawaii, Bahamas Caribbean, </w:t>
      </w:r>
      <w:r w:rsidR="00041517">
        <w:t>and Puerto Rico</w:t>
      </w:r>
      <w:r w:rsidR="006014B8">
        <w:t>.</w:t>
      </w:r>
    </w:p>
    <w:p w14:paraId="4260BBDE" w14:textId="659140FD" w:rsidR="00DF02C7" w:rsidRDefault="002900C3" w:rsidP="00D41430">
      <w:pPr>
        <w:pStyle w:val="ListBullet"/>
      </w:pPr>
      <w:r>
        <w:t>Speaker at the Primerica World Co</w:t>
      </w:r>
      <w:r w:rsidR="004E1C89">
        <w:t>nference in Atlanta, Georgia U.S.A</w:t>
      </w:r>
    </w:p>
    <w:p w14:paraId="1902A84A" w14:textId="6845E75B" w:rsidR="00D41430" w:rsidRDefault="00A37A81" w:rsidP="00D41430">
      <w:pPr>
        <w:pStyle w:val="ListBullet"/>
      </w:pPr>
      <w:r>
        <w:t>Introduced</w:t>
      </w:r>
      <w:r w:rsidR="003406EF">
        <w:t xml:space="preserve"> as A </w:t>
      </w:r>
      <w:r w:rsidR="002757CC">
        <w:t>Proud member of the 10k Jacket Club and P</w:t>
      </w:r>
      <w:r w:rsidR="00D41430">
        <w:t xml:space="preserve">ower </w:t>
      </w:r>
      <w:r w:rsidR="0070402C">
        <w:t>Builder C</w:t>
      </w:r>
      <w:r w:rsidR="006109B2">
        <w:t>lub</w:t>
      </w:r>
      <w:r w:rsidR="006014B8">
        <w:t>.</w:t>
      </w:r>
    </w:p>
    <w:sectPr w:rsidR="00D41430">
      <w:headerReference w:type="default" r:id="rId8"/>
      <w:footerReference w:type="default" r:id="rId9"/>
      <w:headerReference w:type="first" r:id="rId10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EA643C" w14:textId="77777777" w:rsidR="002E475E" w:rsidRDefault="002E475E">
      <w:r>
        <w:separator/>
      </w:r>
    </w:p>
  </w:endnote>
  <w:endnote w:type="continuationSeparator" w:id="0">
    <w:p w14:paraId="5FDD3B3A" w14:textId="77777777" w:rsidR="002E475E" w:rsidRDefault="002E4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442852" w14:textId="77777777" w:rsidR="00A76FC6" w:rsidRDefault="001C5F8E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0A65E6" w14:textId="77777777" w:rsidR="002E475E" w:rsidRDefault="002E475E">
      <w:r>
        <w:separator/>
      </w:r>
    </w:p>
  </w:footnote>
  <w:footnote w:type="continuationSeparator" w:id="0">
    <w:p w14:paraId="544ECB63" w14:textId="77777777" w:rsidR="002E475E" w:rsidRDefault="002E475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2397A7" w14:textId="77777777" w:rsidR="00A76FC6" w:rsidRDefault="001C5F8E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665EDD8B" wp14:editId="6065FAEE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676A4046" id="Frame_x0020_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" path="m0,0l5013960,,5013960,7205980,,7205980,,0xm130564,130564l130564,7075416,4883396,7075416,4883396,130564,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DB7DDB" w14:textId="77777777" w:rsidR="00A76FC6" w:rsidRDefault="001C5F8E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35869B5" wp14:editId="31DC182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3974A03" w14:textId="77777777" w:rsidR="00A76FC6" w:rsidRDefault="00A76FC6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435869B5" id="Group_x0020_4" o:spid="_x0000_s1026" alt="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50" coordsize="7315200,9601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">
              <v:shape id="Frame_x0020_5" o:spid="_x0000_s1027" style="position:absolute;left:133350;width:7315200;height:9601200;visibility:visible;mso-wrap-style:square;v-text-anchor:middle" coordsize="7315200,96012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47lPxAAA&#10;ANoAAAAPAAAAZHJzL2Rvd25yZXYueG1sRI9PawIxFMTvhX6H8Aq9iGZdVGRrFGlpqT0I/r8+ktfd&#10;xc3LkqS6/famIPQ4zMxvmNmis424kA+1YwXDQQaCWDtTc6lgv3vvT0GEiGywcUwKfinAYv74MMPC&#10;uCtv6LKNpUgQDgUqqGJsCymDrshiGLiWOHnfzluMSfpSGo/XBLeNzLNsIi3WnBYqbOm1In3e/lgF&#10;H703P/xa5Xa0Hx/06KRzj+ujUs9P3fIFRKQu/ofv7U+jYAx/V9INkPMb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+O5T8QAAADaAAAADwAAAAAAAAAAAAAAAACXAgAAZHJzL2Rv&#10;d25yZXYueG1sUEsFBgAAAAAEAAQA9QAAAIgDAAAAAA==&#10;" path="m0,0l7315200,,7315200,9601200,,9601200,,0xm190488,190488l190488,9410712,7124712,9410712,7124712,190488,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_x0020_8" o:spid="_x0000_s1028" style="position:absolute;left:228600;top:428625;width:358140;height:802005;visibility:visible;mso-wrap-style:square;v-text-anchor:top" coordsize="240,528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" adj="-11796480,,5400" path="m2,0l169,,240,246,169,480,59,480,59,528,,480,2,480,2,0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63974A03" w14:textId="77777777" w:rsidR="00A76FC6" w:rsidRDefault="00A76FC6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DB2"/>
    <w:rsid w:val="00021408"/>
    <w:rsid w:val="00041414"/>
    <w:rsid w:val="00041517"/>
    <w:rsid w:val="000C5455"/>
    <w:rsid w:val="000D394C"/>
    <w:rsid w:val="00150B5E"/>
    <w:rsid w:val="00181200"/>
    <w:rsid w:val="00197158"/>
    <w:rsid w:val="001A1904"/>
    <w:rsid w:val="001C5F8E"/>
    <w:rsid w:val="00270108"/>
    <w:rsid w:val="002757CC"/>
    <w:rsid w:val="002900C3"/>
    <w:rsid w:val="00296E91"/>
    <w:rsid w:val="002E475E"/>
    <w:rsid w:val="003406EF"/>
    <w:rsid w:val="0036213B"/>
    <w:rsid w:val="00365E27"/>
    <w:rsid w:val="003763D0"/>
    <w:rsid w:val="004A2EEE"/>
    <w:rsid w:val="004D324A"/>
    <w:rsid w:val="004E1C89"/>
    <w:rsid w:val="004F4FB5"/>
    <w:rsid w:val="00541DB2"/>
    <w:rsid w:val="005C3AE7"/>
    <w:rsid w:val="006014B8"/>
    <w:rsid w:val="006109B2"/>
    <w:rsid w:val="006255BF"/>
    <w:rsid w:val="006374A0"/>
    <w:rsid w:val="00673D40"/>
    <w:rsid w:val="006D7EEE"/>
    <w:rsid w:val="0070402C"/>
    <w:rsid w:val="007249A7"/>
    <w:rsid w:val="00807522"/>
    <w:rsid w:val="00827B65"/>
    <w:rsid w:val="00871FD2"/>
    <w:rsid w:val="008919D6"/>
    <w:rsid w:val="00902452"/>
    <w:rsid w:val="00916A0D"/>
    <w:rsid w:val="009A075A"/>
    <w:rsid w:val="00A03AF6"/>
    <w:rsid w:val="00A15668"/>
    <w:rsid w:val="00A23441"/>
    <w:rsid w:val="00A37A81"/>
    <w:rsid w:val="00A6340E"/>
    <w:rsid w:val="00A654D4"/>
    <w:rsid w:val="00A76FC6"/>
    <w:rsid w:val="00A8602B"/>
    <w:rsid w:val="00B51BC2"/>
    <w:rsid w:val="00B70895"/>
    <w:rsid w:val="00BA08E1"/>
    <w:rsid w:val="00C20FA0"/>
    <w:rsid w:val="00C2498D"/>
    <w:rsid w:val="00C77AD7"/>
    <w:rsid w:val="00CA5C10"/>
    <w:rsid w:val="00D41430"/>
    <w:rsid w:val="00D8793A"/>
    <w:rsid w:val="00DE3E54"/>
    <w:rsid w:val="00DE591F"/>
    <w:rsid w:val="00DF02C7"/>
    <w:rsid w:val="00E27872"/>
    <w:rsid w:val="00E30675"/>
    <w:rsid w:val="00E348F2"/>
    <w:rsid w:val="00E630B6"/>
    <w:rsid w:val="00E720B7"/>
    <w:rsid w:val="00F26037"/>
    <w:rsid w:val="00F57618"/>
    <w:rsid w:val="00F850B0"/>
    <w:rsid w:val="00FA3983"/>
    <w:rsid w:val="00FB13C0"/>
    <w:rsid w:val="00FD4EAC"/>
    <w:rsid w:val="00FE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916DC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private/var/mobile/Containers/Bundle/Application/44A14268-686E-4656-92F6-1EF86FB9EF49/Word.app/en.lproj/1000201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3E94266832411499E919ECD2C182D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263AC-E9EE-4447-AF76-8EA243CA9E39}"/>
      </w:docPartPr>
      <w:docPartBody>
        <w:p w:rsidR="001379D7" w:rsidRDefault="00961CC3">
          <w:pPr>
            <w:pStyle w:val="13E94266832411499E919ECD2C182D01"/>
          </w:pPr>
          <w:r>
            <w:t>Objective</w:t>
          </w:r>
        </w:p>
      </w:docPartBody>
    </w:docPart>
    <w:docPart>
      <w:docPartPr>
        <w:name w:val="D933DCC09966AB4BA61F85744B2B07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5161C2-4B52-2B48-899A-4A2F98964BD6}"/>
      </w:docPartPr>
      <w:docPartBody>
        <w:p w:rsidR="001379D7" w:rsidRDefault="00961CC3">
          <w:pPr>
            <w:pStyle w:val="D933DCC09966AB4BA61F85744B2B0750"/>
          </w:pPr>
          <w:r>
            <w:t>Experience</w:t>
          </w:r>
        </w:p>
      </w:docPartBody>
    </w:docPart>
    <w:docPart>
      <w:docPartPr>
        <w:name w:val="84DA88827C27374CBF9EBF2EBAF4D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BAA261-03BC-344B-9727-F9BDE3F9D4C2}"/>
      </w:docPartPr>
      <w:docPartBody>
        <w:p w:rsidR="001379D7" w:rsidRDefault="00961CC3">
          <w:pPr>
            <w:pStyle w:val="84DA88827C27374CBF9EBF2EBAF4D4F5"/>
          </w:pPr>
          <w:r>
            <w:t>Education</w:t>
          </w:r>
        </w:p>
      </w:docPartBody>
    </w:docPart>
    <w:docPart>
      <w:docPartPr>
        <w:name w:val="6C3D21019D5FD94F9CC3ADF196FE8F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C5A5BD-A5F5-2B4E-89F7-895C95B676E9}"/>
      </w:docPartPr>
      <w:docPartBody>
        <w:p w:rsidR="001379D7" w:rsidRDefault="00961CC3">
          <w:pPr>
            <w:pStyle w:val="6C3D21019D5FD94F9CC3ADF196FE8F98"/>
          </w:pPr>
          <w:r>
            <w:t>Awards and Acknowledgements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5B9BD5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CC3"/>
    <w:rsid w:val="001379D7"/>
    <w:rsid w:val="00961CC3"/>
    <w:rsid w:val="00EB5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B437959494C848BDC5252F64AF0303">
    <w:name w:val="1AB437959494C848BDC5252F64AF0303"/>
  </w:style>
  <w:style w:type="paragraph" w:customStyle="1" w:styleId="B5B1CD2C22011043A0CCDB3B199E9E4C">
    <w:name w:val="B5B1CD2C22011043A0CCDB3B199E9E4C"/>
  </w:style>
  <w:style w:type="paragraph" w:customStyle="1" w:styleId="13E94266832411499E919ECD2C182D01">
    <w:name w:val="13E94266832411499E919ECD2C182D01"/>
  </w:style>
  <w:style w:type="paragraph" w:customStyle="1" w:styleId="A5ED8D637FDFF24084B3B0A982E2BFC5">
    <w:name w:val="A5ED8D637FDFF24084B3B0A982E2BFC5"/>
  </w:style>
  <w:style w:type="paragraph" w:customStyle="1" w:styleId="D933DCC09966AB4BA61F85744B2B0750">
    <w:name w:val="D933DCC09966AB4BA61F85744B2B0750"/>
  </w:style>
  <w:style w:type="paragraph" w:customStyle="1" w:styleId="A7863E7149E8FF4AB278C743D1185A29">
    <w:name w:val="A7863E7149E8FF4AB278C743D1185A29"/>
  </w:style>
  <w:style w:type="paragraph" w:customStyle="1" w:styleId="4F59ACADDC6EF549A8A56980A0BE9604">
    <w:name w:val="4F59ACADDC6EF549A8A56980A0BE9604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6F0FA9CEC9204A4D8559410E7AC8D792">
    <w:name w:val="6F0FA9CEC9204A4D8559410E7AC8D792"/>
  </w:style>
  <w:style w:type="paragraph" w:customStyle="1" w:styleId="84DA88827C27374CBF9EBF2EBAF4D4F5">
    <w:name w:val="84DA88827C27374CBF9EBF2EBAF4D4F5"/>
  </w:style>
  <w:style w:type="paragraph" w:customStyle="1" w:styleId="C441390EF614EF45BEC496AD192FAADD">
    <w:name w:val="C441390EF614EF45BEC496AD192FAADD"/>
  </w:style>
  <w:style w:type="paragraph" w:customStyle="1" w:styleId="6C3D21019D5FD94F9CC3ADF196FE8F98">
    <w:name w:val="6C3D21019D5FD94F9CC3ADF196FE8F98"/>
  </w:style>
  <w:style w:type="paragraph" w:customStyle="1" w:styleId="69BFF2EE8FCAEC409637DB057593267D">
    <w:name w:val="69BFF2EE8FCAEC409637DB05759326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BDA358-1ACE-644B-A55E-B9753A87F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10002018.dotx</Template>
  <TotalTime>23</TotalTime>
  <Pages>1</Pages>
  <Words>194</Words>
  <Characters>1106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ng-chanto</dc:creator>
  <cp:keywords/>
  <dc:description/>
  <cp:lastModifiedBy>jonathan ng-chanto</cp:lastModifiedBy>
  <cp:revision>25</cp:revision>
  <dcterms:created xsi:type="dcterms:W3CDTF">2015-08-16T19:05:00Z</dcterms:created>
  <dcterms:modified xsi:type="dcterms:W3CDTF">2015-08-16T19:31:00Z</dcterms:modified>
</cp:coreProperties>
</file>