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1"/>
          <w:lang w:val="es-NI"/>
          <w14:ligatures w14:val="none"/>
          <w14:numForm w14:val="default"/>
        </w:rPr>
        <w:alias w:val="Nombre del currículo"/>
        <w:tag w:val="Nombre del currículo"/>
        <w:id w:val="-925414414"/>
        <w:placeholder>
          <w:docPart w:val="B948AF2F4682462782FB7D3C486A44F7"/>
        </w:placeholder>
        <w:docPartList>
          <w:docPartGallery w:val="Quick Parts"/>
          <w:docPartCategory w:val=" Nombre del currículo"/>
        </w:docPartList>
      </w:sdtPr>
      <w:sdtEndPr>
        <w:rPr>
          <w:b/>
        </w:rPr>
      </w:sdtEndPr>
      <w:sdtContent>
        <w:tbl>
          <w:tblPr>
            <w:tblpPr w:leftFromText="180" w:rightFromText="180" w:horzAnchor="margin" w:tblpY="360"/>
            <w:tblW w:w="4506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7595"/>
            <w:gridCol w:w="1234"/>
          </w:tblGrid>
          <w:tr w:rsidR="00FB527A" w:rsidRPr="00FF273A" w:rsidTr="00FB527A">
            <w:trPr>
              <w:trHeight w:val="1130"/>
            </w:trPr>
            <w:tc>
              <w:tcPr>
                <w:tcW w:w="4301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B73CF7" w:rsidRPr="00C90A40" w:rsidRDefault="006A012B" w:rsidP="00897F1A">
                <w:pPr>
                  <w:pStyle w:val="Nombre"/>
                  <w:jc w:val="center"/>
                  <w:rPr>
                    <w:color w:val="auto"/>
                    <w:lang w:val="es-NI"/>
                  </w:rPr>
                </w:pPr>
                <w:sdt>
                  <w:sdtPr>
                    <w:rPr>
                      <w:b w:val="0"/>
                      <w:bCs/>
                      <w:color w:val="auto"/>
                      <w:sz w:val="32"/>
                      <w:lang w:val="es-NI"/>
                    </w:rPr>
                    <w:alias w:val="Autor"/>
                    <w:id w:val="-747420753"/>
                    <w:placeholder>
                      <w:docPart w:val="8952EF5E79474CD59D734DB67D51571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25E7B" w:rsidRPr="00C90A40">
                      <w:rPr>
                        <w:b w:val="0"/>
                        <w:bCs/>
                        <w:color w:val="auto"/>
                        <w:sz w:val="32"/>
                      </w:rPr>
                      <w:t>Manuel Antonio Estrada</w:t>
                    </w:r>
                  </w:sdtContent>
                </w:sdt>
              </w:p>
            </w:tc>
            <w:tc>
              <w:tcPr>
                <w:tcW w:w="699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B73CF7" w:rsidRPr="00FF273A" w:rsidRDefault="00B73CF7" w:rsidP="00897F1A">
                <w:pPr>
                  <w:pStyle w:val="Sinespaciado"/>
                  <w:ind w:left="71" w:hanging="71"/>
                  <w:jc w:val="right"/>
                  <w:rPr>
                    <w:lang w:val="es-NI"/>
                  </w:rPr>
                </w:pPr>
              </w:p>
            </w:tc>
          </w:tr>
          <w:tr w:rsidR="00FB527A" w:rsidRPr="009B4206" w:rsidTr="00FB527A">
            <w:trPr>
              <w:trHeight w:val="30"/>
            </w:trPr>
            <w:tc>
              <w:tcPr>
                <w:tcW w:w="4301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B73CF7" w:rsidRPr="00C90A40" w:rsidRDefault="006A012B" w:rsidP="00897F1A">
                <w:pPr>
                  <w:pStyle w:val="Sinespaciado"/>
                  <w:jc w:val="center"/>
                  <w:rPr>
                    <w:caps/>
                    <w:sz w:val="20"/>
                    <w:lang w:val="es-NI"/>
                  </w:rPr>
                </w:pPr>
                <w:sdt>
                  <w:sdtPr>
                    <w:rPr>
                      <w:caps/>
                      <w:sz w:val="20"/>
                      <w:szCs w:val="18"/>
                      <w:lang w:val="es-NI"/>
                    </w:rPr>
                    <w:alias w:val="Dirección"/>
                    <w:id w:val="-741638233"/>
                    <w:placeholder>
                      <w:docPart w:val="DDA65C02BD734978B3E303451E484FFD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FF273A" w:rsidRPr="00C90A40">
                      <w:rPr>
                        <w:caps/>
                        <w:sz w:val="20"/>
                        <w:szCs w:val="18"/>
                        <w:lang w:val="es-NI"/>
                      </w:rPr>
                      <w:t>Villa san jacinto del puente ½ cuadra al sur</w:t>
                    </w:r>
                  </w:sdtContent>
                </w:sdt>
              </w:p>
            </w:tc>
            <w:tc>
              <w:tcPr>
                <w:tcW w:w="699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B73CF7" w:rsidRPr="00FF273A" w:rsidRDefault="00B73CF7" w:rsidP="00897F1A">
                <w:pPr>
                  <w:pStyle w:val="Sinespaciado"/>
                  <w:rPr>
                    <w:lang w:val="es-NI"/>
                  </w:rPr>
                </w:pPr>
              </w:p>
            </w:tc>
          </w:tr>
          <w:tr w:rsidR="00FB527A" w:rsidRPr="00FF273A" w:rsidTr="00FB527A">
            <w:trPr>
              <w:trHeight w:val="764"/>
            </w:trPr>
            <w:tc>
              <w:tcPr>
                <w:tcW w:w="4301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B73CF7" w:rsidRPr="00C90A40" w:rsidRDefault="006A012B" w:rsidP="00AF5411">
                <w:pPr>
                  <w:pStyle w:val="Sinespaciado"/>
                  <w:jc w:val="center"/>
                  <w:rPr>
                    <w:caps/>
                    <w:sz w:val="20"/>
                    <w:szCs w:val="18"/>
                    <w:lang w:val="es-NI"/>
                  </w:rPr>
                </w:pPr>
                <w:sdt>
                  <w:sdtPr>
                    <w:rPr>
                      <w:sz w:val="20"/>
                      <w:szCs w:val="18"/>
                      <w:lang w:val="es-NI"/>
                    </w:rPr>
                    <w:alias w:val="Teléfono"/>
                    <w:id w:val="-1808010215"/>
                    <w:placeholder>
                      <w:docPart w:val="E808CCB5DAA74A21A206CA5A103F68F3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AF5411">
                      <w:rPr>
                        <w:sz w:val="20"/>
                        <w:szCs w:val="18"/>
                        <w:lang w:val="es-NI"/>
                      </w:rPr>
                      <w:t>8790-2125</w:t>
                    </w:r>
                  </w:sdtContent>
                </w:sdt>
                <w:r w:rsidR="00256E90" w:rsidRPr="00C90A40">
                  <w:rPr>
                    <w:sz w:val="20"/>
                    <w:szCs w:val="18"/>
                    <w:lang w:val="es-NI"/>
                  </w:rPr>
                  <w:t xml:space="preserve">  ▪  </w:t>
                </w:r>
                <w:r w:rsidR="00256E90" w:rsidRPr="00C90A40">
                  <w:rPr>
                    <w:rFonts w:eastAsiaTheme="minorEastAsia"/>
                    <w:sz w:val="20"/>
                    <w:szCs w:val="18"/>
                    <w:lang w:val="es-NI"/>
                  </w:rPr>
                  <w:t xml:space="preserve"> </w:t>
                </w:r>
                <w:sdt>
                  <w:sdtPr>
                    <w:rPr>
                      <w:sz w:val="20"/>
                      <w:szCs w:val="18"/>
                      <w:lang w:val="es-NI"/>
                    </w:rPr>
                    <w:alias w:val="Dirección de correo electrónico"/>
                    <w:id w:val="-725216357"/>
                    <w:placeholder>
                      <w:docPart w:val="AB1BD48D0C8540ED831E763E7604F8D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FF273A" w:rsidRPr="00C90A40">
                      <w:rPr>
                        <w:sz w:val="20"/>
                        <w:szCs w:val="18"/>
                        <w:lang w:val="es-NI"/>
                      </w:rPr>
                      <w:t>maestrada104@gmail.com</w:t>
                    </w:r>
                  </w:sdtContent>
                </w:sdt>
                <w:r w:rsidR="00FF273A" w:rsidRPr="00C90A40">
                  <w:rPr>
                    <w:sz w:val="20"/>
                    <w:szCs w:val="18"/>
                    <w:lang w:val="es-NI"/>
                  </w:rPr>
                  <w:t xml:space="preserve">   </w:t>
                </w:r>
              </w:p>
            </w:tc>
            <w:tc>
              <w:tcPr>
                <w:tcW w:w="699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B73CF7" w:rsidRPr="00FF273A" w:rsidRDefault="00B73CF7" w:rsidP="00897F1A">
                <w:pPr>
                  <w:pStyle w:val="Sinespaciado"/>
                  <w:rPr>
                    <w:lang w:val="es-NI"/>
                  </w:rPr>
                </w:pPr>
              </w:p>
            </w:tc>
          </w:tr>
        </w:tbl>
        <w:p w:rsidR="00B73CF7" w:rsidRPr="00FF273A" w:rsidRDefault="00FB527A">
          <w:pPr>
            <w:rPr>
              <w:b/>
              <w:bCs/>
              <w:lang w:val="es-NI"/>
            </w:rPr>
          </w:pPr>
          <w:r>
            <w:rPr>
              <w:noProof/>
              <w:lang w:val="es-NI" w:eastAsia="es-NI"/>
            </w:rPr>
            <w:drawing>
              <wp:anchor distT="0" distB="0" distL="114300" distR="114300" simplePos="0" relativeHeight="251659264" behindDoc="1" locked="0" layoutInCell="1" allowOverlap="1" wp14:anchorId="7FCAC06B" wp14:editId="2044CDDF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1301115" cy="1352550"/>
                <wp:effectExtent l="0" t="0" r="0" b="0"/>
                <wp:wrapTight wrapText="bothSides">
                  <wp:wrapPolygon edited="0">
                    <wp:start x="0" y="0"/>
                    <wp:lineTo x="0" y="21296"/>
                    <wp:lineTo x="21189" y="21296"/>
                    <wp:lineTo x="21189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Untitled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352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90A40" w:rsidRPr="00FF273A">
            <w:rPr>
              <w:noProof/>
              <w:lang w:val="es-NI" w:eastAsia="es-NI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0A9AA760" wp14:editId="6A13CCA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71120</wp:posOffset>
                    </wp:positionV>
                    <wp:extent cx="1301115" cy="1323975"/>
                    <wp:effectExtent l="0" t="0" r="13335" b="28575"/>
                    <wp:wrapTight wrapText="bothSides">
                      <wp:wrapPolygon edited="0">
                        <wp:start x="0" y="0"/>
                        <wp:lineTo x="0" y="21755"/>
                        <wp:lineTo x="21505" y="21755"/>
                        <wp:lineTo x="21505" y="0"/>
                        <wp:lineTo x="0" y="0"/>
                      </wp:wrapPolygon>
                    </wp:wrapTight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01115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0A40" w:rsidRDefault="00C90A40" w:rsidP="00C90A4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B2722B" id="Rectángulo 5" o:spid="_x0000_s1026" style="position:absolute;margin-left:51.25pt;margin-top:5.6pt;width:102.45pt;height:104.2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" fillcolor="#d2ce97 [1942]" strokecolor="#6b7c71 [2404]" strokeweight=".5pt">
                    <v:textbox>
                      <w:txbxContent>
                        <w:p w:rsidR="00C90A40" w:rsidRDefault="00C90A40" w:rsidP="00C90A40">
                          <w:pPr>
                            <w:jc w:val="center"/>
                          </w:pPr>
                        </w:p>
                      </w:txbxContent>
                    </v:textbox>
                    <w10:wrap type="tight" anchorx="margin"/>
                  </v:rect>
                </w:pict>
              </mc:Fallback>
            </mc:AlternateContent>
          </w:r>
        </w:p>
      </w:sdtContent>
    </w:sdt>
    <w:p w:rsidR="00C90A40" w:rsidRDefault="00C90A40">
      <w:pPr>
        <w:pStyle w:val="Encabezadodeseccin"/>
        <w:rPr>
          <w:lang w:val="es-NI"/>
        </w:rPr>
      </w:pPr>
    </w:p>
    <w:p w:rsidR="00FB527A" w:rsidRPr="00FB527A" w:rsidRDefault="00FB527A" w:rsidP="00FB527A">
      <w:pPr>
        <w:rPr>
          <w:lang w:val="es-NI"/>
        </w:rPr>
      </w:pPr>
    </w:p>
    <w:p w:rsidR="00B73CF7" w:rsidRPr="00FF273A" w:rsidRDefault="00256E90" w:rsidP="00FB527A">
      <w:pPr>
        <w:pStyle w:val="Encabezadodeseccin"/>
        <w:ind w:firstLine="720"/>
        <w:rPr>
          <w:lang w:val="es-NI"/>
        </w:rPr>
      </w:pPr>
      <w:r w:rsidRPr="00FF273A">
        <w:rPr>
          <w:lang w:val="es-NI"/>
        </w:rPr>
        <w:t>Objetivos</w:t>
      </w:r>
    </w:p>
    <w:p w:rsidR="00FF273A" w:rsidRDefault="00FF273A" w:rsidP="00592117">
      <w:pPr>
        <w:pStyle w:val="Prrafodelista"/>
        <w:numPr>
          <w:ilvl w:val="0"/>
          <w:numId w:val="7"/>
        </w:numPr>
        <w:rPr>
          <w:lang w:val="es-NI"/>
        </w:rPr>
      </w:pPr>
      <w:r w:rsidRPr="00592117">
        <w:rPr>
          <w:lang w:val="es-NI"/>
        </w:rPr>
        <w:t>Obtener experiencia laboral.</w:t>
      </w:r>
    </w:p>
    <w:p w:rsidR="00FB527A" w:rsidRDefault="00FB527A" w:rsidP="00592117">
      <w:pPr>
        <w:pStyle w:val="Prrafodelista"/>
        <w:numPr>
          <w:ilvl w:val="0"/>
          <w:numId w:val="7"/>
        </w:numPr>
        <w:rPr>
          <w:lang w:val="es-NI"/>
        </w:rPr>
      </w:pPr>
      <w:r>
        <w:rPr>
          <w:lang w:val="es-NI"/>
        </w:rPr>
        <w:t>Colaborar con desarrollo de la empresa a la que aplique.</w:t>
      </w:r>
    </w:p>
    <w:p w:rsidR="00592117" w:rsidRPr="00592117" w:rsidRDefault="00FB527A" w:rsidP="00592117">
      <w:pPr>
        <w:pStyle w:val="Prrafodelista"/>
        <w:numPr>
          <w:ilvl w:val="0"/>
          <w:numId w:val="7"/>
        </w:numPr>
        <w:rPr>
          <w:lang w:val="es-NI"/>
        </w:rPr>
      </w:pPr>
      <w:r>
        <w:rPr>
          <w:lang w:val="es-NI"/>
        </w:rPr>
        <w:t>Ser una persona más independiente.</w:t>
      </w:r>
    </w:p>
    <w:p w:rsidR="00B73CF7" w:rsidRPr="00FF273A" w:rsidRDefault="00256E90" w:rsidP="00FB527A">
      <w:pPr>
        <w:pStyle w:val="Encabezadodeseccin"/>
        <w:ind w:firstLine="720"/>
        <w:rPr>
          <w:lang w:val="es-NI"/>
        </w:rPr>
      </w:pPr>
      <w:r w:rsidRPr="00FF273A">
        <w:rPr>
          <w:lang w:val="es-NI"/>
        </w:rPr>
        <w:t>Aptitudes</w:t>
      </w:r>
    </w:p>
    <w:p w:rsidR="00B73CF7" w:rsidRPr="00E53E08" w:rsidRDefault="00592117" w:rsidP="00E53E08">
      <w:pPr>
        <w:pStyle w:val="Prrafodelista"/>
        <w:numPr>
          <w:ilvl w:val="0"/>
          <w:numId w:val="8"/>
        </w:numPr>
        <w:spacing w:line="264" w:lineRule="auto"/>
        <w:rPr>
          <w:lang w:val="es-NI"/>
        </w:rPr>
      </w:pPr>
      <w:r>
        <w:rPr>
          <w:lang w:val="es-NI"/>
        </w:rPr>
        <w:t>Responsable</w:t>
      </w:r>
      <w:r w:rsidR="00E53E08">
        <w:rPr>
          <w:lang w:val="es-NI"/>
        </w:rPr>
        <w:t>,</w:t>
      </w:r>
      <w:r w:rsidRPr="00E53E08">
        <w:rPr>
          <w:lang w:val="es-NI"/>
        </w:rPr>
        <w:t xml:space="preserve"> puntual.</w:t>
      </w:r>
    </w:p>
    <w:p w:rsidR="00592117" w:rsidRDefault="00897F1A" w:rsidP="00592117">
      <w:pPr>
        <w:pStyle w:val="Prrafodelista"/>
        <w:numPr>
          <w:ilvl w:val="0"/>
          <w:numId w:val="8"/>
        </w:numPr>
        <w:spacing w:line="264" w:lineRule="auto"/>
        <w:rPr>
          <w:lang w:val="es-NI"/>
        </w:rPr>
      </w:pPr>
      <w:r>
        <w:rPr>
          <w:lang w:val="es-NI"/>
        </w:rPr>
        <w:t>Trabajo en equipo</w:t>
      </w:r>
      <w:r w:rsidR="00240D2D">
        <w:rPr>
          <w:lang w:val="es-NI"/>
        </w:rPr>
        <w:t xml:space="preserve">, </w:t>
      </w:r>
      <w:r w:rsidR="000E0A2F">
        <w:rPr>
          <w:lang w:val="es-NI"/>
        </w:rPr>
        <w:t>dinámico</w:t>
      </w:r>
      <w:r>
        <w:rPr>
          <w:lang w:val="es-NI"/>
        </w:rPr>
        <w:t>.</w:t>
      </w:r>
    </w:p>
    <w:p w:rsidR="00897F1A" w:rsidRDefault="00897F1A" w:rsidP="00592117">
      <w:pPr>
        <w:pStyle w:val="Prrafodelista"/>
        <w:numPr>
          <w:ilvl w:val="0"/>
          <w:numId w:val="8"/>
        </w:numPr>
        <w:spacing w:line="264" w:lineRule="auto"/>
        <w:rPr>
          <w:lang w:val="es-NI"/>
        </w:rPr>
      </w:pPr>
      <w:r>
        <w:rPr>
          <w:lang w:val="es-NI"/>
        </w:rPr>
        <w:t>Sociable y comunicativo.</w:t>
      </w:r>
    </w:p>
    <w:p w:rsidR="00592117" w:rsidRPr="00592117" w:rsidRDefault="00592117" w:rsidP="00592117">
      <w:pPr>
        <w:pStyle w:val="Prrafodelista"/>
        <w:numPr>
          <w:ilvl w:val="0"/>
          <w:numId w:val="8"/>
        </w:numPr>
        <w:spacing w:line="264" w:lineRule="auto"/>
        <w:rPr>
          <w:lang w:val="es-NI"/>
        </w:rPr>
      </w:pPr>
      <w:r>
        <w:rPr>
          <w:lang w:val="es-NI"/>
        </w:rPr>
        <w:t xml:space="preserve">Paciente, </w:t>
      </w:r>
      <w:r w:rsidR="00B25E7B">
        <w:rPr>
          <w:lang w:val="es-NI"/>
        </w:rPr>
        <w:t>trabajo bajo presión.</w:t>
      </w:r>
    </w:p>
    <w:p w:rsidR="00B73CF7" w:rsidRPr="00FF273A" w:rsidRDefault="00256E90" w:rsidP="00FB527A">
      <w:pPr>
        <w:pStyle w:val="Encabezadodeseccin"/>
        <w:ind w:firstLine="720"/>
        <w:rPr>
          <w:lang w:val="es-NI"/>
        </w:rPr>
      </w:pPr>
      <w:r w:rsidRPr="00FF273A">
        <w:rPr>
          <w:lang w:val="es-NI"/>
        </w:rPr>
        <w:t>Educación</w:t>
      </w:r>
    </w:p>
    <w:p w:rsidR="00B73CF7" w:rsidRPr="00B25E7B" w:rsidRDefault="00592117" w:rsidP="00B25E7B">
      <w:pPr>
        <w:pStyle w:val="Subseccin"/>
        <w:numPr>
          <w:ilvl w:val="0"/>
          <w:numId w:val="13"/>
        </w:numPr>
        <w:rPr>
          <w:rFonts w:eastAsiaTheme="minorHAnsi" w:cstheme="minorBidi"/>
          <w:bCs w:val="0"/>
          <w:color w:val="000000" w:themeColor="text1" w:themeShade="BF"/>
          <w:szCs w:val="22"/>
          <w:lang w:val="es-NI"/>
        </w:rPr>
      </w:pPr>
      <w:r w:rsidRPr="00B25E7B">
        <w:rPr>
          <w:rFonts w:eastAsiaTheme="minorHAnsi" w:cstheme="minorBidi"/>
          <w:bCs w:val="0"/>
          <w:color w:val="000000" w:themeColor="text1" w:themeShade="BF"/>
          <w:szCs w:val="22"/>
          <w:lang w:val="es-NI"/>
        </w:rPr>
        <w:t>Sagrada familia N 1</w:t>
      </w:r>
    </w:p>
    <w:p w:rsidR="00B25E7B" w:rsidRPr="00B25E7B" w:rsidRDefault="00B25E7B" w:rsidP="00FF487D">
      <w:pPr>
        <w:spacing w:after="0"/>
        <w:ind w:left="1440" w:firstLine="720"/>
        <w:rPr>
          <w:color w:val="000000" w:themeColor="text1" w:themeShade="BF"/>
          <w:lang w:val="es-NI"/>
        </w:rPr>
      </w:pPr>
      <w:r>
        <w:rPr>
          <w:color w:val="000000" w:themeColor="text1" w:themeShade="BF"/>
          <w:lang w:val="es-NI"/>
        </w:rPr>
        <w:t>2</w:t>
      </w:r>
      <w:r w:rsidR="00592117" w:rsidRPr="00B25E7B">
        <w:rPr>
          <w:color w:val="000000" w:themeColor="text1" w:themeShade="BF"/>
          <w:lang w:val="es-NI"/>
        </w:rPr>
        <w:t>006</w:t>
      </w:r>
      <w:r w:rsidRPr="00B25E7B">
        <w:rPr>
          <w:color w:val="000000" w:themeColor="text1" w:themeShade="BF"/>
          <w:lang w:val="es-NI"/>
        </w:rPr>
        <w:t xml:space="preserve"> </w:t>
      </w:r>
      <w:r>
        <w:rPr>
          <w:color w:val="000000" w:themeColor="text1" w:themeShade="BF"/>
          <w:lang w:val="es-NI"/>
        </w:rPr>
        <w:t>–</w:t>
      </w:r>
      <w:r w:rsidRPr="00B25E7B">
        <w:rPr>
          <w:color w:val="000000" w:themeColor="text1" w:themeShade="BF"/>
          <w:lang w:val="es-NI"/>
        </w:rPr>
        <w:t xml:space="preserve"> </w:t>
      </w:r>
      <w:r w:rsidR="00592117" w:rsidRPr="00B25E7B">
        <w:rPr>
          <w:color w:val="000000" w:themeColor="text1" w:themeShade="BF"/>
          <w:lang w:val="es-NI"/>
        </w:rPr>
        <w:t>Diploma</w:t>
      </w:r>
    </w:p>
    <w:p w:rsidR="00B25E7B" w:rsidRDefault="00B25E7B" w:rsidP="00B25E7B">
      <w:pPr>
        <w:pStyle w:val="Prrafodelista"/>
        <w:numPr>
          <w:ilvl w:val="0"/>
          <w:numId w:val="13"/>
        </w:numPr>
        <w:spacing w:line="264" w:lineRule="auto"/>
        <w:rPr>
          <w:color w:val="000000" w:themeColor="text1" w:themeShade="BF"/>
          <w:lang w:val="es-NI"/>
        </w:rPr>
      </w:pPr>
      <w:r w:rsidRPr="00B25E7B">
        <w:rPr>
          <w:color w:val="000000" w:themeColor="text1" w:themeShade="BF"/>
          <w:lang w:val="es-NI"/>
        </w:rPr>
        <w:t>Sagrado Corazón de Jesús</w:t>
      </w:r>
    </w:p>
    <w:p w:rsidR="00B25E7B" w:rsidRDefault="00B25E7B" w:rsidP="00B25E7B">
      <w:pPr>
        <w:pStyle w:val="Prrafodelista"/>
        <w:numPr>
          <w:ilvl w:val="0"/>
          <w:numId w:val="14"/>
        </w:numPr>
        <w:spacing w:line="264" w:lineRule="auto"/>
        <w:rPr>
          <w:color w:val="000000" w:themeColor="text1" w:themeShade="BF"/>
          <w:lang w:val="es-NI"/>
        </w:rPr>
      </w:pPr>
      <w:r w:rsidRPr="00B25E7B">
        <w:rPr>
          <w:color w:val="000000" w:themeColor="text1" w:themeShade="BF"/>
          <w:lang w:val="es-NI"/>
        </w:rPr>
        <w:t>– Bachiller</w:t>
      </w:r>
    </w:p>
    <w:p w:rsidR="00B25E7B" w:rsidRDefault="00B25E7B" w:rsidP="00B25E7B">
      <w:pPr>
        <w:pStyle w:val="Prrafodelista"/>
        <w:numPr>
          <w:ilvl w:val="0"/>
          <w:numId w:val="13"/>
        </w:numPr>
        <w:spacing w:line="264" w:lineRule="auto"/>
        <w:rPr>
          <w:color w:val="000000" w:themeColor="text1" w:themeShade="BF"/>
          <w:lang w:val="es-NI"/>
        </w:rPr>
      </w:pPr>
      <w:r w:rsidRPr="00B25E7B">
        <w:rPr>
          <w:color w:val="000000" w:themeColor="text1" w:themeShade="BF"/>
          <w:lang w:val="es-NI"/>
        </w:rPr>
        <w:t>Universidad Centroamericana</w:t>
      </w:r>
    </w:p>
    <w:p w:rsidR="00B25E7B" w:rsidRDefault="00B25E7B" w:rsidP="00FF487D">
      <w:pPr>
        <w:pStyle w:val="Prrafodelista"/>
        <w:spacing w:line="264" w:lineRule="auto"/>
        <w:ind w:left="1440" w:firstLine="720"/>
        <w:rPr>
          <w:color w:val="000000" w:themeColor="text1" w:themeShade="BF"/>
          <w:lang w:val="es-NI"/>
        </w:rPr>
      </w:pPr>
      <w:r w:rsidRPr="00B25E7B">
        <w:rPr>
          <w:color w:val="000000" w:themeColor="text1" w:themeShade="BF"/>
          <w:lang w:val="es-NI"/>
        </w:rPr>
        <w:t>2012</w:t>
      </w:r>
    </w:p>
    <w:p w:rsidR="00E53E08" w:rsidRPr="00E53E08" w:rsidRDefault="00E53E08" w:rsidP="00E53E08">
      <w:pPr>
        <w:pStyle w:val="Prrafodelista"/>
        <w:numPr>
          <w:ilvl w:val="0"/>
          <w:numId w:val="13"/>
        </w:numPr>
        <w:spacing w:line="264" w:lineRule="auto"/>
        <w:rPr>
          <w:color w:val="000000" w:themeColor="text1" w:themeShade="BF"/>
          <w:lang w:val="es-NI"/>
        </w:rPr>
      </w:pPr>
      <w:r>
        <w:rPr>
          <w:color w:val="000000" w:themeColor="text1" w:themeShade="BF"/>
          <w:lang w:val="es-NI"/>
        </w:rPr>
        <w:t>U</w:t>
      </w:r>
      <w:r w:rsidR="00B25E7B" w:rsidRPr="00B25E7B">
        <w:rPr>
          <w:color w:val="000000" w:themeColor="text1" w:themeShade="BF"/>
          <w:lang w:val="es-NI"/>
        </w:rPr>
        <w:t>niversidad Nacional de Ingeniería</w:t>
      </w:r>
    </w:p>
    <w:p w:rsidR="00B25E7B" w:rsidRDefault="00B25E7B" w:rsidP="00FF487D">
      <w:pPr>
        <w:pStyle w:val="Prrafodelista"/>
        <w:spacing w:line="264" w:lineRule="auto"/>
        <w:ind w:left="1440" w:firstLine="720"/>
        <w:rPr>
          <w:color w:val="000000" w:themeColor="text1" w:themeShade="BF"/>
          <w:lang w:val="es-NI"/>
        </w:rPr>
      </w:pPr>
      <w:r w:rsidRPr="00B25E7B">
        <w:rPr>
          <w:color w:val="000000" w:themeColor="text1" w:themeShade="BF"/>
          <w:lang w:val="es-NI"/>
        </w:rPr>
        <w:t>2015 Actualmente</w:t>
      </w:r>
      <w:r w:rsidR="00897F1A">
        <w:rPr>
          <w:color w:val="000000" w:themeColor="text1" w:themeShade="BF"/>
          <w:lang w:val="es-NI"/>
        </w:rPr>
        <w:t xml:space="preserve"> – Ingeniería en Sistemas</w:t>
      </w:r>
    </w:p>
    <w:p w:rsidR="00B25E7B" w:rsidRDefault="00B25E7B" w:rsidP="00FB527A">
      <w:pPr>
        <w:pStyle w:val="Encabezadodeseccin"/>
        <w:ind w:firstLine="720"/>
        <w:rPr>
          <w:lang w:val="es-NI"/>
        </w:rPr>
      </w:pPr>
      <w:r>
        <w:rPr>
          <w:lang w:val="es-NI"/>
        </w:rPr>
        <w:t>Habilidades</w:t>
      </w:r>
    </w:p>
    <w:p w:rsidR="00832C3C" w:rsidRPr="009B4206" w:rsidRDefault="009B4206" w:rsidP="009B4206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>Conocimientos intermedios</w:t>
      </w:r>
      <w:r w:rsidR="00832C3C" w:rsidRPr="009B4206">
        <w:rPr>
          <w:lang w:val="es-NI"/>
        </w:rPr>
        <w:t xml:space="preserve"> en contabilidad</w:t>
      </w:r>
    </w:p>
    <w:p w:rsidR="00897F1A" w:rsidRDefault="00897F1A" w:rsidP="00DD6111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>Inglés: Nivel Intermedio en CCNN</w:t>
      </w:r>
    </w:p>
    <w:p w:rsidR="00B25E7B" w:rsidRDefault="00DD6111" w:rsidP="00DD6111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>Conocimientos de Microsoft Office</w:t>
      </w:r>
    </w:p>
    <w:p w:rsidR="00DD6111" w:rsidRDefault="00DD6111" w:rsidP="00DD6111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>Mantenimiento y reparación de PC.</w:t>
      </w:r>
    </w:p>
    <w:p w:rsidR="00DD6111" w:rsidRDefault="00DD6111" w:rsidP="00DD6111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 xml:space="preserve">Conocimientos </w:t>
      </w:r>
      <w:r w:rsidR="006978F2">
        <w:rPr>
          <w:lang w:val="es-NI"/>
        </w:rPr>
        <w:t xml:space="preserve">básicos </w:t>
      </w:r>
      <w:r>
        <w:rPr>
          <w:lang w:val="es-NI"/>
        </w:rPr>
        <w:t xml:space="preserve">en </w:t>
      </w:r>
      <w:r w:rsidR="00832C3C">
        <w:rPr>
          <w:lang w:val="es-NI"/>
        </w:rPr>
        <w:t>programación</w:t>
      </w:r>
      <w:r>
        <w:rPr>
          <w:lang w:val="es-NI"/>
        </w:rPr>
        <w:t xml:space="preserve"> y base de datos.</w:t>
      </w:r>
    </w:p>
    <w:p w:rsidR="00FF487D" w:rsidRDefault="00B57FED" w:rsidP="00240D2D">
      <w:pPr>
        <w:pStyle w:val="Prrafodelista"/>
        <w:numPr>
          <w:ilvl w:val="0"/>
          <w:numId w:val="13"/>
        </w:numPr>
        <w:rPr>
          <w:lang w:val="es-NI"/>
        </w:rPr>
      </w:pPr>
      <w:r>
        <w:rPr>
          <w:lang w:val="es-NI"/>
        </w:rPr>
        <w:t>Conocimiento en redes.</w:t>
      </w:r>
    </w:p>
    <w:p w:rsidR="00B57FED" w:rsidRPr="00DD6111" w:rsidRDefault="00B57FED" w:rsidP="00897F1A">
      <w:pPr>
        <w:pStyle w:val="Prrafodelista"/>
        <w:ind w:left="1170" w:firstLine="0"/>
        <w:rPr>
          <w:lang w:val="es-NI"/>
        </w:rPr>
      </w:pPr>
    </w:p>
    <w:p w:rsidR="00B73CF7" w:rsidRPr="00FF273A" w:rsidRDefault="00256E90" w:rsidP="00FB527A">
      <w:pPr>
        <w:pStyle w:val="Encabezadodeseccin"/>
        <w:ind w:firstLine="720"/>
        <w:rPr>
          <w:lang w:val="es-NI"/>
        </w:rPr>
      </w:pPr>
      <w:r w:rsidRPr="00FF273A">
        <w:rPr>
          <w:lang w:val="es-NI"/>
        </w:rPr>
        <w:t>Referencias</w:t>
      </w:r>
    </w:p>
    <w:p w:rsidR="00240D2D" w:rsidRDefault="00240D2D" w:rsidP="00FB527A">
      <w:pPr>
        <w:tabs>
          <w:tab w:val="left" w:pos="2670"/>
        </w:tabs>
        <w:spacing w:after="0" w:line="240" w:lineRule="auto"/>
        <w:ind w:firstLine="1440"/>
        <w:rPr>
          <w:color w:val="000000" w:themeColor="text1"/>
          <w:lang w:val="es-NI"/>
        </w:rPr>
      </w:pPr>
      <w:r>
        <w:rPr>
          <w:color w:val="000000" w:themeColor="text1"/>
          <w:lang w:val="es-NI"/>
        </w:rPr>
        <w:t>Abraham Dávila</w:t>
      </w:r>
      <w:r>
        <w:rPr>
          <w:color w:val="000000" w:themeColor="text1"/>
          <w:lang w:val="es-NI"/>
        </w:rPr>
        <w:tab/>
        <w:t>cel. 86040493</w:t>
      </w:r>
    </w:p>
    <w:p w:rsidR="00B73CF7" w:rsidRDefault="00240D2D" w:rsidP="00FB527A">
      <w:pPr>
        <w:tabs>
          <w:tab w:val="left" w:pos="2670"/>
        </w:tabs>
        <w:spacing w:after="0" w:line="240" w:lineRule="auto"/>
        <w:ind w:firstLine="1440"/>
        <w:rPr>
          <w:color w:val="000000" w:themeColor="text1"/>
          <w:lang w:val="es-NI"/>
        </w:rPr>
      </w:pPr>
      <w:r>
        <w:rPr>
          <w:color w:val="000000" w:themeColor="text1"/>
          <w:lang w:val="es-NI"/>
        </w:rPr>
        <w:t>Carlos López</w:t>
      </w:r>
      <w:r>
        <w:rPr>
          <w:color w:val="000000" w:themeColor="text1"/>
          <w:lang w:val="es-NI"/>
        </w:rPr>
        <w:tab/>
      </w:r>
      <w:r>
        <w:rPr>
          <w:color w:val="000000" w:themeColor="text1"/>
          <w:lang w:val="es-NI"/>
        </w:rPr>
        <w:tab/>
        <w:t>cel. 84743281</w:t>
      </w:r>
      <w:r>
        <w:rPr>
          <w:color w:val="000000" w:themeColor="text1"/>
          <w:lang w:val="es-NI"/>
        </w:rPr>
        <w:tab/>
        <w:t xml:space="preserve"> </w:t>
      </w:r>
    </w:p>
    <w:p w:rsidR="002C0C3C" w:rsidRDefault="00EA6441" w:rsidP="00FB527A">
      <w:pPr>
        <w:tabs>
          <w:tab w:val="left" w:pos="2670"/>
        </w:tabs>
        <w:spacing w:after="0" w:line="240" w:lineRule="auto"/>
        <w:ind w:firstLine="1440"/>
        <w:rPr>
          <w:color w:val="000000" w:themeColor="text1"/>
          <w:lang w:val="es-NI"/>
        </w:rPr>
      </w:pPr>
      <w:r>
        <w:rPr>
          <w:color w:val="000000" w:themeColor="text1"/>
          <w:lang w:val="es-NI"/>
        </w:rPr>
        <w:t>Ernesto Gallegos</w:t>
      </w:r>
      <w:r>
        <w:rPr>
          <w:color w:val="000000" w:themeColor="text1"/>
          <w:lang w:val="es-NI"/>
        </w:rPr>
        <w:tab/>
        <w:t>cel. 87756570</w:t>
      </w:r>
    </w:p>
    <w:p w:rsidR="00EA6441" w:rsidRPr="00FF273A" w:rsidRDefault="00EA6441" w:rsidP="00A03CA1">
      <w:pPr>
        <w:spacing w:after="200" w:line="276" w:lineRule="auto"/>
        <w:rPr>
          <w:color w:val="000000" w:themeColor="text1"/>
          <w:lang w:val="es-NI"/>
        </w:rPr>
      </w:pPr>
    </w:p>
    <w:sectPr w:rsidR="00EA6441" w:rsidRPr="00FF273A" w:rsidSect="00D813AE">
      <w:footerReference w:type="default" r:id="rId12"/>
      <w:headerReference w:type="first" r:id="rId13"/>
      <w:type w:val="continuous"/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12B" w:rsidRDefault="006A012B">
      <w:pPr>
        <w:spacing w:after="0" w:line="240" w:lineRule="auto"/>
      </w:pPr>
      <w:r>
        <w:separator/>
      </w:r>
    </w:p>
  </w:endnote>
  <w:endnote w:type="continuationSeparator" w:id="0">
    <w:p w:rsidR="006A012B" w:rsidRDefault="006A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F7" w:rsidRDefault="00256E90">
    <w:pPr>
      <w:pStyle w:val="Piedepgina"/>
    </w:pPr>
    <w:r>
      <w:rPr>
        <w:noProof/>
        <w:color w:val="93A299" w:themeColor="accent1"/>
        <w:lang w:val="es-NI" w:eastAsia="es-NI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73CF7" w:rsidRDefault="00B73C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Fondo: 1" o:spid="_x0000_s1027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B73CF7" w:rsidRDefault="00B73C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s-NI" w:eastAsia="es-NI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73CF7" w:rsidRDefault="00B73C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Fondo: 2" o:spid="_x0000_s1028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:rsidR="00B73CF7" w:rsidRDefault="00B73C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NI" w:eastAsia="es-NI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73CF7" w:rsidRDefault="00B73CF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Fondo: 3" o:spid="_x0000_s1029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:rsidR="00B73CF7" w:rsidRDefault="00B73CF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s-NI" w:eastAsia="es-NI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73CF7" w:rsidRDefault="006A012B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placeholder>
                                <w:docPart w:val="8BFE58B746204D34BC329E60F1CC2F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5E7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Manuel Antonio Estrada</w:t>
                              </w:r>
                            </w:sdtContent>
                          </w:sdt>
                          <w:r w:rsidR="00256E90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256E90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256E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56E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256E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CA1" w:rsidRPr="00A03CA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256E9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Fecha" o:spid="_x0000_s1030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:rsidR="00B73CF7" w:rsidRDefault="005D4867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placeholder>
                          <w:docPart w:val="8BFE58B746204D34BC329E60F1CC2F0A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25E7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Manuel Antonio Estrada</w:t>
                        </w:r>
                      </w:sdtContent>
                    </w:sdt>
                    <w:r w:rsidR="00256E90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256E90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256E9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56E90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256E9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A03CA1" w:rsidRPr="00A03CA1">
                      <w:rPr>
                        <w:noProof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256E9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12B" w:rsidRDefault="006A012B">
      <w:pPr>
        <w:spacing w:after="0" w:line="240" w:lineRule="auto"/>
      </w:pPr>
      <w:r>
        <w:separator/>
      </w:r>
    </w:p>
  </w:footnote>
  <w:footnote w:type="continuationSeparator" w:id="0">
    <w:p w:rsidR="006A012B" w:rsidRDefault="006A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CF7" w:rsidRDefault="00256E90">
    <w:pPr>
      <w:pStyle w:val="Encabezado"/>
    </w:pPr>
    <w:r>
      <w:rPr>
        <w:noProof/>
        <w:lang w:val="es-NI" w:eastAsia="es-N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307B84C" id="Rectángulo redondeado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s-NI" w:eastAsia="es-NI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2898FCE" id="Rectángulo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s-NI" w:eastAsia="es-NI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195D93E7" id="Rectángulo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057F8"/>
    <w:multiLevelType w:val="hybridMultilevel"/>
    <w:tmpl w:val="989C0FC2"/>
    <w:lvl w:ilvl="0" w:tplc="6EEE2B90">
      <w:start w:val="2011"/>
      <w:numFmt w:val="decimal"/>
      <w:lvlText w:val="%1"/>
      <w:lvlJc w:val="left"/>
      <w:pPr>
        <w:ind w:left="26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E9E7F1F"/>
    <w:multiLevelType w:val="hybridMultilevel"/>
    <w:tmpl w:val="1FF0B3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F1A0C"/>
    <w:multiLevelType w:val="hybridMultilevel"/>
    <w:tmpl w:val="F6782274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09C04EC"/>
    <w:multiLevelType w:val="hybridMultilevel"/>
    <w:tmpl w:val="FBDE2BD2"/>
    <w:lvl w:ilvl="0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32A7CF4"/>
    <w:multiLevelType w:val="hybridMultilevel"/>
    <w:tmpl w:val="BC00F7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282D71"/>
    <w:multiLevelType w:val="hybridMultilevel"/>
    <w:tmpl w:val="FC503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C3D98"/>
    <w:multiLevelType w:val="hybridMultilevel"/>
    <w:tmpl w:val="05E0C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E5DA2"/>
    <w:multiLevelType w:val="hybridMultilevel"/>
    <w:tmpl w:val="C32602CC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BF0609"/>
    <w:multiLevelType w:val="hybridMultilevel"/>
    <w:tmpl w:val="8DD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06D93"/>
    <w:multiLevelType w:val="hybridMultilevel"/>
    <w:tmpl w:val="BDD4FBAE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265B80"/>
    <w:multiLevelType w:val="hybridMultilevel"/>
    <w:tmpl w:val="EF8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612D99"/>
    <w:multiLevelType w:val="hybridMultilevel"/>
    <w:tmpl w:val="FBF47056"/>
    <w:lvl w:ilvl="0" w:tplc="4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BD542B"/>
    <w:multiLevelType w:val="hybridMultilevel"/>
    <w:tmpl w:val="99E69AA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6274BA"/>
    <w:multiLevelType w:val="hybridMultilevel"/>
    <w:tmpl w:val="B7864286"/>
    <w:lvl w:ilvl="0" w:tplc="4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CB416FC"/>
    <w:multiLevelType w:val="hybridMultilevel"/>
    <w:tmpl w:val="EE5245E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377E5"/>
    <w:multiLevelType w:val="hybridMultilevel"/>
    <w:tmpl w:val="B00E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2"/>
  </w:num>
  <w:num w:numId="5">
    <w:abstractNumId w:val="15"/>
  </w:num>
  <w:num w:numId="6">
    <w:abstractNumId w:val="14"/>
  </w:num>
  <w:num w:numId="7">
    <w:abstractNumId w:val="5"/>
  </w:num>
  <w:num w:numId="8">
    <w:abstractNumId w:val="19"/>
  </w:num>
  <w:num w:numId="9">
    <w:abstractNumId w:val="10"/>
  </w:num>
  <w:num w:numId="10">
    <w:abstractNumId w:val="6"/>
  </w:num>
  <w:num w:numId="11">
    <w:abstractNumId w:val="12"/>
  </w:num>
  <w:num w:numId="12">
    <w:abstractNumId w:val="21"/>
  </w:num>
  <w:num w:numId="13">
    <w:abstractNumId w:val="7"/>
  </w:num>
  <w:num w:numId="14">
    <w:abstractNumId w:val="0"/>
  </w:num>
  <w:num w:numId="15">
    <w:abstractNumId w:val="1"/>
  </w:num>
  <w:num w:numId="16">
    <w:abstractNumId w:val="11"/>
  </w:num>
  <w:num w:numId="17">
    <w:abstractNumId w:val="18"/>
  </w:num>
  <w:num w:numId="18">
    <w:abstractNumId w:val="4"/>
  </w:num>
  <w:num w:numId="19">
    <w:abstractNumId w:val="17"/>
  </w:num>
  <w:num w:numId="20">
    <w:abstractNumId w:val="3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A"/>
    <w:rsid w:val="000E0A2F"/>
    <w:rsid w:val="00240D2D"/>
    <w:rsid w:val="00256E90"/>
    <w:rsid w:val="0027744F"/>
    <w:rsid w:val="002C0C3C"/>
    <w:rsid w:val="003D0D27"/>
    <w:rsid w:val="00433644"/>
    <w:rsid w:val="00502BCD"/>
    <w:rsid w:val="00592117"/>
    <w:rsid w:val="005D4867"/>
    <w:rsid w:val="006978F2"/>
    <w:rsid w:val="006A012B"/>
    <w:rsid w:val="006A067D"/>
    <w:rsid w:val="00832C3C"/>
    <w:rsid w:val="00897F1A"/>
    <w:rsid w:val="008D21BF"/>
    <w:rsid w:val="009B4206"/>
    <w:rsid w:val="00A03CA1"/>
    <w:rsid w:val="00A365A2"/>
    <w:rsid w:val="00AF5411"/>
    <w:rsid w:val="00B22B7D"/>
    <w:rsid w:val="00B25E7B"/>
    <w:rsid w:val="00B577AB"/>
    <w:rsid w:val="00B57FED"/>
    <w:rsid w:val="00B73CF7"/>
    <w:rsid w:val="00B911A8"/>
    <w:rsid w:val="00C64274"/>
    <w:rsid w:val="00C90A40"/>
    <w:rsid w:val="00D813AE"/>
    <w:rsid w:val="00DD6111"/>
    <w:rsid w:val="00DF47B1"/>
    <w:rsid w:val="00E53E08"/>
    <w:rsid w:val="00EA6441"/>
    <w:rsid w:val="00FB527A"/>
    <w:rsid w:val="00FF273A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6568C5-69B6-40BF-8366-B74335FB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Antonio\AppData\Roaming\Microsoft\Plantillas\Curr&#237;culum%20v&#237;tae%20(dise&#241;o%20de%20boticar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48AF2F4682462782FB7D3C486A4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8FA2-2A44-4EE6-9686-F422056AC6EA}"/>
      </w:docPartPr>
      <w:docPartBody>
        <w:p w:rsidR="00AA1D12" w:rsidRDefault="00C55D8E">
          <w:pPr>
            <w:pStyle w:val="B948AF2F4682462782FB7D3C486A44F7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8952EF5E79474CD59D734DB67D515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CAA8D-221A-42B8-AF7E-36A798C7EF5B}"/>
      </w:docPartPr>
      <w:docPartBody>
        <w:p w:rsidR="00AA1D12" w:rsidRDefault="00C55D8E">
          <w:pPr>
            <w:pStyle w:val="8952EF5E79474CD59D734DB67D51571E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DDA65C02BD734978B3E303451E48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6D1A1-80B7-4F86-B369-AC25FC962DC3}"/>
      </w:docPartPr>
      <w:docPartBody>
        <w:p w:rsidR="00AA1D12" w:rsidRDefault="00C55D8E">
          <w:pPr>
            <w:pStyle w:val="DDA65C02BD734978B3E303451E484FFD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E808CCB5DAA74A21A206CA5A103F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DE148-92A1-48A8-A933-36BCE450828B}"/>
      </w:docPartPr>
      <w:docPartBody>
        <w:p w:rsidR="00AA1D12" w:rsidRDefault="00C55D8E">
          <w:pPr>
            <w:pStyle w:val="E808CCB5DAA74A21A206CA5A103F68F3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AB1BD48D0C8540ED831E763E7604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1FC3E-0AFA-4293-BEC4-8688A5CA46C7}"/>
      </w:docPartPr>
      <w:docPartBody>
        <w:p w:rsidR="00AA1D12" w:rsidRDefault="00C55D8E">
          <w:pPr>
            <w:pStyle w:val="AB1BD48D0C8540ED831E763E7604F8D8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8BFE58B746204D34BC329E60F1CC2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ED19D-5EF3-477A-8E25-FDF7194D1C70}"/>
      </w:docPartPr>
      <w:docPartBody>
        <w:p w:rsidR="00AA1D12" w:rsidRDefault="00C55D8E">
          <w:pPr>
            <w:pStyle w:val="8BFE58B746204D34BC329E60F1CC2F0A"/>
          </w:pPr>
          <w:r>
            <w:rPr>
              <w:color w:val="A6A6A6" w:themeColor="background1" w:themeShade="A6"/>
              <w:sz w:val="18"/>
              <w:szCs w:val="1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8E"/>
    <w:rsid w:val="0008313B"/>
    <w:rsid w:val="00121A6E"/>
    <w:rsid w:val="00122550"/>
    <w:rsid w:val="001A3637"/>
    <w:rsid w:val="004302D5"/>
    <w:rsid w:val="00550208"/>
    <w:rsid w:val="00987BD5"/>
    <w:rsid w:val="00AA1D12"/>
    <w:rsid w:val="00B90041"/>
    <w:rsid w:val="00B91E8F"/>
    <w:rsid w:val="00C33B50"/>
    <w:rsid w:val="00C55D8E"/>
    <w:rsid w:val="00EA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48AF2F4682462782FB7D3C486A44F7">
    <w:name w:val="B948AF2F4682462782FB7D3C486A44F7"/>
  </w:style>
  <w:style w:type="paragraph" w:customStyle="1" w:styleId="8952EF5E79474CD59D734DB67D51571E">
    <w:name w:val="8952EF5E79474CD59D734DB67D51571E"/>
  </w:style>
  <w:style w:type="paragraph" w:customStyle="1" w:styleId="DDA65C02BD734978B3E303451E484FFD">
    <w:name w:val="DDA65C02BD734978B3E303451E484FFD"/>
  </w:style>
  <w:style w:type="paragraph" w:customStyle="1" w:styleId="E808CCB5DAA74A21A206CA5A103F68F3">
    <w:name w:val="E808CCB5DAA74A21A206CA5A103F68F3"/>
  </w:style>
  <w:style w:type="paragraph" w:customStyle="1" w:styleId="AB1BD48D0C8540ED831E763E7604F8D8">
    <w:name w:val="AB1BD48D0C8540ED831E763E7604F8D8"/>
  </w:style>
  <w:style w:type="paragraph" w:customStyle="1" w:styleId="064B9446C6644CE09DD10DB0BEB9722B">
    <w:name w:val="064B9446C6644CE09DD10DB0BEB9722B"/>
  </w:style>
  <w:style w:type="paragraph" w:customStyle="1" w:styleId="3511D972334F4A868016C9B3D08CE049">
    <w:name w:val="3511D972334F4A868016C9B3D08CE049"/>
  </w:style>
  <w:style w:type="paragraph" w:customStyle="1" w:styleId="78ADD6F9EB3B450888CF969C1EFAB86B">
    <w:name w:val="78ADD6F9EB3B450888CF969C1EFAB86B"/>
  </w:style>
  <w:style w:type="paragraph" w:customStyle="1" w:styleId="ADC016198C2E494D9DF0102F9D1324B2">
    <w:name w:val="ADC016198C2E494D9DF0102F9D1324B2"/>
  </w:style>
  <w:style w:type="paragraph" w:customStyle="1" w:styleId="D9FA8C913D5E4DB6A6CD471566137612">
    <w:name w:val="D9FA8C913D5E4DB6A6CD471566137612"/>
  </w:style>
  <w:style w:type="paragraph" w:customStyle="1" w:styleId="465501A63F324E7084FE53E4C1242630">
    <w:name w:val="465501A63F324E7084FE53E4C1242630"/>
  </w:style>
  <w:style w:type="paragraph" w:customStyle="1" w:styleId="08C5969F8A8C42A7ABE6B3FB056D0B44">
    <w:name w:val="08C5969F8A8C42A7ABE6B3FB056D0B44"/>
  </w:style>
  <w:style w:type="paragraph" w:customStyle="1" w:styleId="65CE509485A6459DA3ECB3A4AC0D22F8">
    <w:name w:val="65CE509485A6459DA3ECB3A4AC0D22F8"/>
  </w:style>
  <w:style w:type="paragraph" w:customStyle="1" w:styleId="AC53DBA7C0014274A1D508EA2AA13FA2">
    <w:name w:val="AC53DBA7C0014274A1D508EA2AA13FA2"/>
  </w:style>
  <w:style w:type="paragraph" w:customStyle="1" w:styleId="00FCB6E282B244CD83C1669A8BEBD635">
    <w:name w:val="00FCB6E282B244CD83C1669A8BEBD635"/>
  </w:style>
  <w:style w:type="paragraph" w:customStyle="1" w:styleId="EEF1488DDEE0477F81CEA61B044105D1">
    <w:name w:val="EEF1488DDEE0477F81CEA61B044105D1"/>
  </w:style>
  <w:style w:type="paragraph" w:customStyle="1" w:styleId="D5E71973893B44ECA21D78CB2F68D4A8">
    <w:name w:val="D5E71973893B44ECA21D78CB2F68D4A8"/>
  </w:style>
  <w:style w:type="paragraph" w:customStyle="1" w:styleId="1B736F5FD94D410790556593EB257790">
    <w:name w:val="1B736F5FD94D410790556593EB257790"/>
  </w:style>
  <w:style w:type="paragraph" w:customStyle="1" w:styleId="DE5BE9938A7244C0B53DC569834A54CE">
    <w:name w:val="DE5BE9938A7244C0B53DC569834A54CE"/>
  </w:style>
  <w:style w:type="paragraph" w:customStyle="1" w:styleId="8BFE58B746204D34BC329E60F1CC2F0A">
    <w:name w:val="8BFE58B746204D34BC329E60F1CC2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Villa san jacinto del puente ½ cuadra al sur</CompanyAddress>
  <CompanyPhone>8790-2125</CompanyPhone>
  <CompanyFax/>
  <CompanyEmail>maestrada104@gmail.com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B7DA51-31E9-4874-A3C1-1BA48964E4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4C683B-C7A1-42BC-A338-EDEB6FAF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(diseño de boticario).dotx</Template>
  <TotalTime>224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Antonio Estrada</dc:creator>
  <cp:keywords/>
  <cp:lastModifiedBy>Manuel Antonio Estrada</cp:lastModifiedBy>
  <cp:revision>15</cp:revision>
  <dcterms:created xsi:type="dcterms:W3CDTF">2015-07-03T22:11:00Z</dcterms:created>
  <dcterms:modified xsi:type="dcterms:W3CDTF">2016-10-19T13:34:00Z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