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04" w:rsidRPr="00880EC4" w:rsidRDefault="00A015CC" w:rsidP="00FE4186">
      <w:pPr>
        <w:pStyle w:val="Name"/>
        <w:spacing w:after="0"/>
        <w:rPr>
          <w:rFonts w:ascii="Arial" w:hAnsi="Arial" w:cs="Arial"/>
          <w:sz w:val="52"/>
          <w:szCs w:val="52"/>
          <w:lang w:val="es-NI"/>
        </w:rPr>
      </w:pPr>
      <w:r w:rsidRPr="00A015CC">
        <w:rPr>
          <w:rFonts w:ascii="Arial" w:hAnsi="Arial" w:cs="Arial"/>
          <w:noProof/>
          <w:sz w:val="52"/>
          <w:szCs w:val="52"/>
          <w:lang w:val="es-NI"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5062220</wp:posOffset>
            </wp:positionH>
            <wp:positionV relativeFrom="paragraph">
              <wp:posOffset>-397509</wp:posOffset>
            </wp:positionV>
            <wp:extent cx="1171575" cy="1444534"/>
            <wp:effectExtent l="0" t="0" r="0" b="3810"/>
            <wp:wrapNone/>
            <wp:docPr id="1" name="Picture 1" descr="E:\Sergio Jose Chevez Tor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rgio Jose Chevez Tor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76478" cy="145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EC2">
        <w:rPr>
          <w:rFonts w:ascii="Arial" w:hAnsi="Arial" w:cs="Arial"/>
          <w:sz w:val="52"/>
          <w:szCs w:val="52"/>
          <w:lang w:val="es-NI"/>
        </w:rPr>
        <w:t>Sergio José Chévez Torres</w:t>
      </w:r>
    </w:p>
    <w:p w:rsidR="002C1104" w:rsidRPr="00253A8B" w:rsidRDefault="00D14340" w:rsidP="00FE4186">
      <w:pPr>
        <w:pStyle w:val="NoSpacing"/>
        <w:ind w:hanging="1134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                </w:t>
      </w:r>
      <w:r w:rsidR="002C1104" w:rsidRPr="00253A8B">
        <w:rPr>
          <w:rFonts w:ascii="Arial" w:hAnsi="Arial" w:cs="Arial"/>
          <w:u w:val="none"/>
        </w:rPr>
        <w:t>Dirección:</w:t>
      </w:r>
      <w:sdt>
        <w:sdtPr>
          <w:rPr>
            <w:rFonts w:ascii="Arial" w:hAnsi="Arial" w:cs="Arial"/>
            <w:b w:val="0"/>
            <w:u w:val="none"/>
          </w:rPr>
          <w:id w:val="1774474"/>
          <w:placeholder>
            <w:docPart w:val="561FBC64A38E4FDE9D577D3A475F5C21"/>
          </w:placeholder>
          <w:text/>
        </w:sdtPr>
        <w:sdtEndPr/>
        <w:sdtContent>
          <w:r>
            <w:rPr>
              <w:rFonts w:ascii="Arial" w:hAnsi="Arial" w:cs="Arial"/>
              <w:b w:val="0"/>
              <w:u w:val="none"/>
            </w:rPr>
            <w:t xml:space="preserve"> </w:t>
          </w:r>
          <w:r w:rsidR="00974EC2">
            <w:rPr>
              <w:rFonts w:ascii="Arial" w:hAnsi="Arial" w:cs="Arial"/>
              <w:b w:val="0"/>
              <w:u w:val="none"/>
            </w:rPr>
            <w:t>Estadio Nacional 1 ½ C. Al Este Colonia King</w:t>
          </w:r>
        </w:sdtContent>
      </w:sdt>
    </w:p>
    <w:p w:rsidR="002C1104" w:rsidRPr="00BC7E97" w:rsidRDefault="002C1104" w:rsidP="00FE4186">
      <w:pPr>
        <w:pStyle w:val="NoSpacing"/>
        <w:rPr>
          <w:rFonts w:ascii="Arial" w:hAnsi="Arial" w:cs="Arial"/>
          <w:b w:val="0"/>
          <w:u w:val="none"/>
        </w:rPr>
      </w:pPr>
      <w:r w:rsidRPr="00BC7E97">
        <w:rPr>
          <w:rFonts w:ascii="Arial" w:hAnsi="Arial" w:cs="Arial"/>
          <w:u w:val="none"/>
        </w:rPr>
        <w:t>Teléfono:</w:t>
      </w:r>
      <w:r w:rsidR="00D14340">
        <w:rPr>
          <w:rFonts w:ascii="Arial" w:hAnsi="Arial" w:cs="Arial"/>
          <w:u w:val="none"/>
        </w:rPr>
        <w:t xml:space="preserve"> </w:t>
      </w:r>
      <w:r w:rsidR="00D14340">
        <w:rPr>
          <w:rFonts w:ascii="Arial" w:hAnsi="Arial" w:cs="Arial"/>
          <w:b w:val="0"/>
          <w:sz w:val="20"/>
          <w:szCs w:val="20"/>
          <w:u w:val="none"/>
        </w:rPr>
        <w:t>8685-2454</w:t>
      </w:r>
      <w:r w:rsidR="00974EC2" w:rsidRPr="001742E4">
        <w:rPr>
          <w:rFonts w:ascii="Arial" w:hAnsi="Arial" w:cs="Arial"/>
          <w:u w:val="none"/>
        </w:rPr>
        <w:t xml:space="preserve"> / </w:t>
      </w:r>
      <w:r w:rsidR="00D14340">
        <w:rPr>
          <w:rFonts w:ascii="Arial" w:hAnsi="Arial" w:cs="Arial"/>
          <w:b w:val="0"/>
          <w:sz w:val="20"/>
          <w:szCs w:val="20"/>
          <w:u w:val="none"/>
        </w:rPr>
        <w:t>8505-0041</w:t>
      </w:r>
    </w:p>
    <w:p w:rsidR="002C1104" w:rsidRPr="00BC7E97" w:rsidRDefault="002C1104" w:rsidP="00FE4186">
      <w:pPr>
        <w:pStyle w:val="NoSpacing"/>
        <w:rPr>
          <w:rFonts w:ascii="Arial" w:hAnsi="Arial" w:cs="Arial"/>
          <w:b w:val="0"/>
          <w:u w:val="none"/>
        </w:rPr>
      </w:pPr>
      <w:r w:rsidRPr="00BC7E97">
        <w:rPr>
          <w:rFonts w:ascii="Arial" w:hAnsi="Arial" w:cs="Arial"/>
          <w:u w:val="none"/>
        </w:rPr>
        <w:t>Numero de Cedula:</w:t>
      </w:r>
      <w:r w:rsidR="00D14340">
        <w:rPr>
          <w:rFonts w:ascii="Arial" w:hAnsi="Arial" w:cs="Arial"/>
          <w:u w:val="none"/>
        </w:rPr>
        <w:t xml:space="preserve"> </w:t>
      </w:r>
      <w:r w:rsidR="00974EC2">
        <w:rPr>
          <w:rFonts w:ascii="Arial" w:hAnsi="Arial" w:cs="Arial"/>
          <w:b w:val="0"/>
          <w:u w:val="none"/>
        </w:rPr>
        <w:t>001-050984-0020C</w:t>
      </w:r>
    </w:p>
    <w:p w:rsidR="002C1104" w:rsidRPr="002E0AC4" w:rsidRDefault="002C1104" w:rsidP="00FE4186">
      <w:pPr>
        <w:pStyle w:val="NoSpacing"/>
        <w:rPr>
          <w:rFonts w:ascii="Arial" w:hAnsi="Arial" w:cs="Arial"/>
          <w:b w:val="0"/>
          <w:u w:val="none"/>
        </w:rPr>
      </w:pPr>
      <w:r w:rsidRPr="002E0AC4">
        <w:rPr>
          <w:rFonts w:ascii="Arial" w:hAnsi="Arial" w:cs="Arial"/>
          <w:u w:val="none"/>
        </w:rPr>
        <w:t>Estado Civil:</w:t>
      </w:r>
      <w:sdt>
        <w:sdtPr>
          <w:rPr>
            <w:rFonts w:ascii="Arial" w:hAnsi="Arial" w:cs="Arial"/>
            <w:b w:val="0"/>
            <w:u w:val="none"/>
          </w:rPr>
          <w:id w:val="1774481"/>
          <w:placeholder>
            <w:docPart w:val="895F8EA2E4A544ED85315665304FDD55"/>
          </w:placeholder>
          <w:comboBox>
            <w:listItem w:displayText="Soltero" w:value="Soltero"/>
            <w:listItem w:displayText="Casado" w:value="Casado"/>
            <w:listItem w:displayText="Unión libre" w:value="Unión libre"/>
          </w:comboBox>
        </w:sdtPr>
        <w:sdtEndPr/>
        <w:sdtContent>
          <w:r w:rsidR="00D14340">
            <w:rPr>
              <w:rFonts w:ascii="Arial" w:hAnsi="Arial" w:cs="Arial"/>
              <w:b w:val="0"/>
              <w:u w:val="none"/>
            </w:rPr>
            <w:t xml:space="preserve"> </w:t>
          </w:r>
          <w:r w:rsidR="00974EC2">
            <w:rPr>
              <w:rFonts w:ascii="Arial" w:hAnsi="Arial" w:cs="Arial"/>
              <w:b w:val="0"/>
              <w:u w:val="none"/>
            </w:rPr>
            <w:t>Casado</w:t>
          </w:r>
        </w:sdtContent>
      </w:sdt>
    </w:p>
    <w:p w:rsidR="002C1104" w:rsidRDefault="002C1104" w:rsidP="00FE4186">
      <w:pPr>
        <w:pStyle w:val="NoSpacing"/>
        <w:rPr>
          <w:rFonts w:ascii="Arial" w:hAnsi="Arial" w:cs="Arial"/>
          <w:b w:val="0"/>
          <w:u w:val="none"/>
        </w:rPr>
      </w:pPr>
      <w:r w:rsidRPr="002E0AC4">
        <w:rPr>
          <w:rFonts w:ascii="Arial" w:hAnsi="Arial" w:cs="Arial"/>
          <w:u w:val="none"/>
        </w:rPr>
        <w:t>E-mail:</w:t>
      </w:r>
      <w:hyperlink r:id="rId9" w:history="1">
        <w:r w:rsidR="00974EC2" w:rsidRPr="008904BF">
          <w:rPr>
            <w:rStyle w:val="Hyperlink"/>
            <w:rFonts w:ascii="Arial" w:hAnsi="Arial" w:cs="Arial"/>
            <w:b w:val="0"/>
          </w:rPr>
          <w:t>cheveztorressergiojose@gmail.com</w:t>
        </w:r>
      </w:hyperlink>
    </w:p>
    <w:p w:rsidR="00974EC2" w:rsidRPr="002E0AC4" w:rsidRDefault="00974EC2" w:rsidP="00FE4186">
      <w:pPr>
        <w:pStyle w:val="NoSpacing"/>
        <w:rPr>
          <w:rFonts w:ascii="Arial" w:hAnsi="Arial" w:cs="Arial"/>
          <w:b w:val="0"/>
          <w:u w:val="none"/>
        </w:rPr>
      </w:pPr>
      <w:r w:rsidRPr="00974EC2">
        <w:rPr>
          <w:rFonts w:ascii="Arial" w:hAnsi="Arial" w:cs="Arial"/>
          <w:u w:val="none"/>
        </w:rPr>
        <w:t>Licencia Categoría: #</w:t>
      </w:r>
      <w:r>
        <w:rPr>
          <w:rFonts w:ascii="Arial" w:hAnsi="Arial" w:cs="Arial"/>
          <w:b w:val="0"/>
          <w:u w:val="none"/>
        </w:rPr>
        <w:t xml:space="preserve"> 3 Ordinaria</w:t>
      </w:r>
    </w:p>
    <w:p w:rsidR="0053248B" w:rsidRDefault="0053248B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</w:p>
    <w:p w:rsidR="002C1104" w:rsidRPr="001742E4" w:rsidRDefault="002C1104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 w:rsidRPr="001742E4">
        <w:rPr>
          <w:rFonts w:ascii="Arial" w:eastAsia="Times New Roman" w:hAnsi="Arial" w:cs="Arial"/>
          <w:b/>
          <w:bCs/>
          <w:sz w:val="28"/>
          <w:szCs w:val="28"/>
          <w:lang w:eastAsia="es-NI"/>
        </w:rPr>
        <w:t>Experiencia laboral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3696"/>
        <w:gridCol w:w="1595"/>
        <w:gridCol w:w="1498"/>
      </w:tblGrid>
      <w:tr w:rsidR="004F08F6" w:rsidRPr="001742E4" w:rsidTr="0024038E">
        <w:trPr>
          <w:tblHeader/>
          <w:tblCellSpacing w:w="0" w:type="dxa"/>
        </w:trPr>
        <w:tc>
          <w:tcPr>
            <w:tcW w:w="0" w:type="auto"/>
            <w:hideMark/>
          </w:tcPr>
          <w:p w:rsidR="002C1104" w:rsidRDefault="002C1104" w:rsidP="00FE4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1742E4">
              <w:rPr>
                <w:rFonts w:ascii="Arial" w:eastAsia="Times New Roman" w:hAnsi="Arial" w:cs="Arial"/>
                <w:b/>
                <w:bCs/>
                <w:lang w:eastAsia="es-NI"/>
              </w:rPr>
              <w:t>Puesto</w:t>
            </w:r>
          </w:p>
          <w:p w:rsidR="00D14340" w:rsidRPr="001742E4" w:rsidRDefault="00D14340" w:rsidP="00FE4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lang w:eastAsia="es-NI"/>
              </w:rPr>
              <w:t>Auxiliar de Trastienda</w:t>
            </w:r>
          </w:p>
        </w:tc>
        <w:tc>
          <w:tcPr>
            <w:tcW w:w="0" w:type="auto"/>
            <w:hideMark/>
          </w:tcPr>
          <w:p w:rsidR="002C1104" w:rsidRDefault="002C1104" w:rsidP="00FE4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1742E4">
              <w:rPr>
                <w:rFonts w:ascii="Arial" w:eastAsia="Times New Roman" w:hAnsi="Arial" w:cs="Arial"/>
                <w:b/>
                <w:bCs/>
                <w:lang w:eastAsia="es-NI"/>
              </w:rPr>
              <w:t>Compañía</w:t>
            </w:r>
          </w:p>
          <w:p w:rsidR="00D14340" w:rsidRPr="00D14340" w:rsidRDefault="004F08F6" w:rsidP="00FE4186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NI"/>
              </w:rPr>
            </w:pPr>
            <w:r w:rsidRPr="00D14340">
              <w:rPr>
                <w:rFonts w:ascii="Arial" w:eastAsia="Times New Roman" w:hAnsi="Arial" w:cs="Arial"/>
                <w:bCs/>
                <w:lang w:eastAsia="es-NI"/>
              </w:rPr>
              <w:t>Wal-Mart</w:t>
            </w:r>
            <w:r w:rsidR="00D14340" w:rsidRPr="00D14340">
              <w:rPr>
                <w:rFonts w:ascii="Arial" w:eastAsia="Times New Roman" w:hAnsi="Arial" w:cs="Arial"/>
                <w:bCs/>
                <w:lang w:eastAsia="es-NI"/>
              </w:rPr>
              <w:t xml:space="preserve"> </w:t>
            </w:r>
            <w:r w:rsidRPr="00D14340">
              <w:rPr>
                <w:rFonts w:ascii="Arial" w:eastAsia="Times New Roman" w:hAnsi="Arial" w:cs="Arial"/>
                <w:bCs/>
                <w:lang w:eastAsia="es-NI"/>
              </w:rPr>
              <w:t>México</w:t>
            </w:r>
            <w:r w:rsidR="00D14340" w:rsidRPr="00D14340">
              <w:rPr>
                <w:rFonts w:ascii="Arial" w:eastAsia="Times New Roman" w:hAnsi="Arial" w:cs="Arial"/>
                <w:bCs/>
                <w:lang w:eastAsia="es-NI"/>
              </w:rPr>
              <w:t xml:space="preserve"> y </w:t>
            </w:r>
            <w:r w:rsidRPr="00D14340">
              <w:rPr>
                <w:rFonts w:ascii="Arial" w:eastAsia="Times New Roman" w:hAnsi="Arial" w:cs="Arial"/>
                <w:bCs/>
                <w:lang w:eastAsia="es-NI"/>
              </w:rPr>
              <w:t>Centroamérica</w:t>
            </w:r>
          </w:p>
        </w:tc>
        <w:tc>
          <w:tcPr>
            <w:tcW w:w="0" w:type="auto"/>
            <w:hideMark/>
          </w:tcPr>
          <w:p w:rsidR="002C1104" w:rsidRDefault="002C1104" w:rsidP="00FE4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1742E4">
              <w:rPr>
                <w:rFonts w:ascii="Arial" w:eastAsia="Times New Roman" w:hAnsi="Arial" w:cs="Arial"/>
                <w:b/>
                <w:bCs/>
                <w:lang w:eastAsia="es-NI"/>
              </w:rPr>
              <w:t>Desde:</w:t>
            </w:r>
          </w:p>
          <w:p w:rsidR="00D14340" w:rsidRPr="00D14340" w:rsidRDefault="00D14340" w:rsidP="00FE4186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NI"/>
              </w:rPr>
            </w:pPr>
            <w:r w:rsidRPr="00D14340">
              <w:rPr>
                <w:rFonts w:ascii="Arial" w:eastAsia="Times New Roman" w:hAnsi="Arial" w:cs="Arial"/>
                <w:bCs/>
                <w:lang w:eastAsia="es-NI"/>
              </w:rPr>
              <w:t xml:space="preserve">01 </w:t>
            </w:r>
            <w:r w:rsidR="004F08F6" w:rsidRPr="00D14340">
              <w:rPr>
                <w:rFonts w:ascii="Arial" w:eastAsia="Times New Roman" w:hAnsi="Arial" w:cs="Arial"/>
                <w:bCs/>
                <w:lang w:eastAsia="es-NI"/>
              </w:rPr>
              <w:t>Sept.</w:t>
            </w:r>
            <w:r w:rsidRPr="00D14340">
              <w:rPr>
                <w:rFonts w:ascii="Arial" w:eastAsia="Times New Roman" w:hAnsi="Arial" w:cs="Arial"/>
                <w:bCs/>
                <w:lang w:eastAsia="es-NI"/>
              </w:rPr>
              <w:t xml:space="preserve"> 2015</w:t>
            </w:r>
          </w:p>
        </w:tc>
        <w:tc>
          <w:tcPr>
            <w:tcW w:w="0" w:type="auto"/>
            <w:hideMark/>
          </w:tcPr>
          <w:p w:rsidR="002C1104" w:rsidRDefault="002C1104" w:rsidP="00FE4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1742E4">
              <w:rPr>
                <w:rFonts w:ascii="Arial" w:eastAsia="Times New Roman" w:hAnsi="Arial" w:cs="Arial"/>
                <w:b/>
                <w:bCs/>
                <w:lang w:eastAsia="es-NI"/>
              </w:rPr>
              <w:t>Hasta:</w:t>
            </w:r>
          </w:p>
          <w:p w:rsidR="00D14340" w:rsidRPr="00D14340" w:rsidRDefault="00AE20AA" w:rsidP="00FE4186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NI"/>
              </w:rPr>
            </w:pPr>
            <w:r>
              <w:rPr>
                <w:rFonts w:ascii="Arial" w:eastAsia="Times New Roman" w:hAnsi="Arial" w:cs="Arial"/>
                <w:bCs/>
                <w:lang w:eastAsia="es-NI"/>
              </w:rPr>
              <w:t>14</w:t>
            </w:r>
            <w:r w:rsidR="00563AA0">
              <w:rPr>
                <w:rFonts w:ascii="Arial" w:eastAsia="Times New Roman" w:hAnsi="Arial" w:cs="Arial"/>
                <w:bCs/>
                <w:lang w:eastAsia="es-NI"/>
              </w:rPr>
              <w:t xml:space="preserve"> Abril</w:t>
            </w:r>
            <w:r w:rsidR="00D14340" w:rsidRPr="00D14340">
              <w:rPr>
                <w:rFonts w:ascii="Arial" w:eastAsia="Times New Roman" w:hAnsi="Arial" w:cs="Arial"/>
                <w:bCs/>
                <w:lang w:eastAsia="es-NI"/>
              </w:rPr>
              <w:t xml:space="preserve"> 2016</w:t>
            </w:r>
          </w:p>
        </w:tc>
      </w:tr>
      <w:tr w:rsidR="004F08F6" w:rsidRPr="001742E4" w:rsidTr="0024038E">
        <w:trPr>
          <w:tblCellSpacing w:w="0" w:type="dxa"/>
        </w:trPr>
        <w:tc>
          <w:tcPr>
            <w:tcW w:w="0" w:type="auto"/>
            <w:hideMark/>
          </w:tcPr>
          <w:p w:rsidR="002C1104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b/>
                <w:lang w:eastAsia="es-NI"/>
              </w:rPr>
            </w:pPr>
            <w:r w:rsidRPr="001742E4">
              <w:rPr>
                <w:rFonts w:ascii="Arial" w:eastAsia="Times New Roman" w:hAnsi="Arial" w:cs="Arial"/>
                <w:b/>
                <w:lang w:eastAsia="es-NI"/>
              </w:rPr>
              <w:t>Conductor</w:t>
            </w:r>
          </w:p>
          <w:p w:rsidR="000E0581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b/>
                <w:lang w:eastAsia="es-NI"/>
              </w:rPr>
            </w:pPr>
            <w:r w:rsidRPr="001742E4">
              <w:rPr>
                <w:rFonts w:ascii="Arial" w:eastAsia="Times New Roman" w:hAnsi="Arial" w:cs="Arial"/>
                <w:b/>
                <w:lang w:eastAsia="es-NI"/>
              </w:rPr>
              <w:t>Conductor</w:t>
            </w:r>
          </w:p>
          <w:p w:rsidR="000E0581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1742E4">
              <w:rPr>
                <w:rFonts w:ascii="Arial" w:eastAsia="Times New Roman" w:hAnsi="Arial" w:cs="Arial"/>
                <w:b/>
              </w:rPr>
              <w:t>Auxiliar de Bodega</w:t>
            </w:r>
          </w:p>
        </w:tc>
        <w:tc>
          <w:tcPr>
            <w:tcW w:w="0" w:type="auto"/>
            <w:hideMark/>
          </w:tcPr>
          <w:p w:rsidR="002C1104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lang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>Portones Eléctricos S.A.</w:t>
            </w:r>
          </w:p>
          <w:p w:rsidR="000E0581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lang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>Carts Producciones Publicitarias</w:t>
            </w:r>
          </w:p>
          <w:p w:rsidR="000E0581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lang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>Internacional Parts Service S.A.</w:t>
            </w:r>
          </w:p>
        </w:tc>
        <w:tc>
          <w:tcPr>
            <w:tcW w:w="0" w:type="auto"/>
            <w:hideMark/>
          </w:tcPr>
          <w:p w:rsidR="002C1104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lang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 xml:space="preserve">09 </w:t>
            </w:r>
            <w:r w:rsidR="004F08F6" w:rsidRPr="001742E4">
              <w:rPr>
                <w:rFonts w:ascii="Arial" w:eastAsia="Times New Roman" w:hAnsi="Arial" w:cs="Arial"/>
                <w:lang w:eastAsia="es-NI"/>
              </w:rPr>
              <w:t>Dic.</w:t>
            </w:r>
            <w:r w:rsidRPr="001742E4">
              <w:rPr>
                <w:rFonts w:ascii="Arial" w:eastAsia="Times New Roman" w:hAnsi="Arial" w:cs="Arial"/>
                <w:lang w:eastAsia="es-NI"/>
              </w:rPr>
              <w:t xml:space="preserve"> 2013</w:t>
            </w:r>
          </w:p>
          <w:p w:rsidR="000E0581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lang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>5 Enero 2012</w:t>
            </w:r>
          </w:p>
          <w:p w:rsidR="000E0581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lang w:val="en-US" w:eastAsia="es-NI"/>
              </w:rPr>
            </w:pPr>
            <w:r w:rsidRPr="001742E4">
              <w:rPr>
                <w:rFonts w:ascii="Arial" w:eastAsia="Times New Roman" w:hAnsi="Arial" w:cs="Arial"/>
                <w:lang w:val="en-US" w:eastAsia="es-NI"/>
              </w:rPr>
              <w:t>1 Enero 2010</w:t>
            </w:r>
          </w:p>
        </w:tc>
        <w:tc>
          <w:tcPr>
            <w:tcW w:w="0" w:type="auto"/>
            <w:hideMark/>
          </w:tcPr>
          <w:p w:rsidR="002C1104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lang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 xml:space="preserve">15 </w:t>
            </w:r>
            <w:r w:rsidR="004F08F6" w:rsidRPr="001742E4">
              <w:rPr>
                <w:rFonts w:ascii="Arial" w:eastAsia="Times New Roman" w:hAnsi="Arial" w:cs="Arial"/>
                <w:lang w:eastAsia="es-NI"/>
              </w:rPr>
              <w:t>Feb.</w:t>
            </w:r>
            <w:r w:rsidRPr="001742E4">
              <w:rPr>
                <w:rFonts w:ascii="Arial" w:eastAsia="Times New Roman" w:hAnsi="Arial" w:cs="Arial"/>
                <w:lang w:eastAsia="es-NI"/>
              </w:rPr>
              <w:t xml:space="preserve"> 2014</w:t>
            </w:r>
          </w:p>
          <w:p w:rsidR="000E0581" w:rsidRPr="001742E4" w:rsidRDefault="000E0581" w:rsidP="00FE4186">
            <w:pPr>
              <w:spacing w:after="0" w:line="240" w:lineRule="auto"/>
              <w:rPr>
                <w:rFonts w:ascii="Arial" w:eastAsia="Times New Roman" w:hAnsi="Arial" w:cs="Arial"/>
                <w:lang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 xml:space="preserve">30 </w:t>
            </w:r>
            <w:r w:rsidR="004F08F6" w:rsidRPr="001742E4">
              <w:rPr>
                <w:rFonts w:ascii="Arial" w:eastAsia="Times New Roman" w:hAnsi="Arial" w:cs="Arial"/>
                <w:lang w:eastAsia="es-NI"/>
              </w:rPr>
              <w:t>Oct.</w:t>
            </w:r>
            <w:r w:rsidRPr="001742E4">
              <w:rPr>
                <w:rFonts w:ascii="Arial" w:eastAsia="Times New Roman" w:hAnsi="Arial" w:cs="Arial"/>
                <w:lang w:eastAsia="es-NI"/>
              </w:rPr>
              <w:t xml:space="preserve"> 2013</w:t>
            </w:r>
          </w:p>
          <w:p w:rsidR="000E0581" w:rsidRPr="004F08F6" w:rsidRDefault="004F08F6" w:rsidP="00FE41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Arial" w:eastAsia="Times New Roman" w:hAnsi="Arial" w:cs="Arial"/>
                <w:lang w:val="en-US" w:eastAsia="es-NI"/>
              </w:rPr>
            </w:pPr>
            <w:r>
              <w:rPr>
                <w:rFonts w:ascii="Arial" w:eastAsia="Times New Roman" w:hAnsi="Arial" w:cs="Arial"/>
                <w:lang w:val="en-US" w:eastAsia="es-NI"/>
              </w:rPr>
              <w:t>E</w:t>
            </w:r>
            <w:r w:rsidR="000E0581" w:rsidRPr="004F08F6">
              <w:rPr>
                <w:rFonts w:ascii="Arial" w:eastAsia="Times New Roman" w:hAnsi="Arial" w:cs="Arial"/>
                <w:lang w:val="en-US" w:eastAsia="es-NI"/>
              </w:rPr>
              <w:t>nero 2011</w:t>
            </w:r>
          </w:p>
        </w:tc>
      </w:tr>
      <w:tr w:rsidR="001742E4" w:rsidRPr="007C0CC1" w:rsidTr="0024038E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4F08F6" w:rsidRDefault="004F08F6" w:rsidP="00FE4186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right="0"/>
              <w:jc w:val="left"/>
              <w:rPr>
                <w:rFonts w:eastAsia="Times New Roman" w:cs="Arial"/>
                <w:b/>
                <w:bCs/>
                <w:sz w:val="22"/>
                <w:szCs w:val="22"/>
                <w:lang w:val="es-NI" w:eastAsia="es-NI"/>
              </w:rPr>
            </w:pPr>
          </w:p>
          <w:p w:rsidR="006E0C44" w:rsidRPr="004F08F6" w:rsidRDefault="002C1104" w:rsidP="00FE4186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right="0"/>
              <w:jc w:val="left"/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</w:pPr>
            <w:r w:rsidRPr="004F08F6">
              <w:rPr>
                <w:rFonts w:eastAsia="Times New Roman" w:cs="Arial"/>
                <w:b/>
                <w:bCs/>
                <w:sz w:val="22"/>
                <w:szCs w:val="22"/>
                <w:lang w:val="es-NI" w:eastAsia="es-NI"/>
              </w:rPr>
              <w:t>Descripción de las responsabilidades:</w:t>
            </w:r>
          </w:p>
          <w:p w:rsidR="00D14340" w:rsidRPr="007C0CC1" w:rsidRDefault="00D14340" w:rsidP="00FE4186">
            <w:pPr>
              <w:pStyle w:val="Achievement"/>
              <w:numPr>
                <w:ilvl w:val="0"/>
                <w:numId w:val="7"/>
              </w:numPr>
              <w:spacing w:after="0" w:line="240" w:lineRule="auto"/>
              <w:ind w:left="0" w:right="0"/>
              <w:jc w:val="left"/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</w:pPr>
            <w:r w:rsidRPr="007C0CC1"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  <w:t>Desempeñaba el cargo de auxiliar de trastienda realizando el trabajo de recepción de mercadería y ex</w:t>
            </w:r>
            <w:r w:rsidR="007C0CC1" w:rsidRPr="007C0CC1"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  <w:t>hibiendo la misma en la planta de ventas</w:t>
            </w:r>
            <w:r w:rsidR="007C0CC1"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  <w:t>.</w:t>
            </w:r>
          </w:p>
          <w:p w:rsidR="007C0CC1" w:rsidRDefault="007C0CC1" w:rsidP="00FE4186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right="0"/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</w:pPr>
          </w:p>
          <w:p w:rsidR="007C0CC1" w:rsidRPr="007C0CC1" w:rsidRDefault="000E0581" w:rsidP="00FE4186">
            <w:pPr>
              <w:pStyle w:val="Achievement"/>
              <w:numPr>
                <w:ilvl w:val="0"/>
                <w:numId w:val="7"/>
              </w:numPr>
              <w:spacing w:after="0" w:line="240" w:lineRule="auto"/>
              <w:ind w:left="0" w:right="0"/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</w:pPr>
            <w:r w:rsidRPr="007C0CC1"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  <w:t>Me desempeñaba en el Cargo de conductor para el traslado del personal de trabajo en la elaboración de portones electrónicos.</w:t>
            </w:r>
          </w:p>
          <w:p w:rsidR="007C0CC1" w:rsidRDefault="007C0CC1" w:rsidP="00FE4186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right="0"/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</w:pPr>
          </w:p>
          <w:p w:rsidR="000E0581" w:rsidRPr="007C0CC1" w:rsidRDefault="000E0581" w:rsidP="00FE4186">
            <w:pPr>
              <w:pStyle w:val="Achievement"/>
              <w:numPr>
                <w:ilvl w:val="0"/>
                <w:numId w:val="7"/>
              </w:numPr>
              <w:spacing w:after="0" w:line="240" w:lineRule="auto"/>
              <w:ind w:left="0" w:right="0"/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</w:pPr>
            <w:r w:rsidRPr="007C0CC1"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  <w:t>Laboraba en el traslado del personal para trabajos de artes gráficas en todo el país.</w:t>
            </w:r>
          </w:p>
          <w:p w:rsidR="007C0CC1" w:rsidRDefault="007C0CC1" w:rsidP="00FE4186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right="0"/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</w:pPr>
          </w:p>
          <w:p w:rsidR="002C1104" w:rsidRPr="007C0CC1" w:rsidRDefault="000E0581" w:rsidP="00FE4186">
            <w:pPr>
              <w:pStyle w:val="Achievement"/>
              <w:numPr>
                <w:ilvl w:val="0"/>
                <w:numId w:val="7"/>
              </w:numPr>
              <w:spacing w:after="0" w:line="240" w:lineRule="auto"/>
              <w:ind w:left="0" w:right="0"/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</w:pPr>
            <w:r w:rsidRPr="007C0CC1"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  <w:t xml:space="preserve">Desempeñaba el cargo de Auxiliar de Bodega en el realización de procesos de notas de ventas de repuestos </w:t>
            </w:r>
            <w:r w:rsidR="00935144" w:rsidRPr="007C0CC1">
              <w:rPr>
                <w:rFonts w:eastAsia="Times New Roman" w:cs="Arial"/>
                <w:bCs/>
                <w:sz w:val="22"/>
                <w:szCs w:val="22"/>
                <w:lang w:val="es-NI" w:eastAsia="es-NI"/>
              </w:rPr>
              <w:t>automotrices y el área de reparto de los mismos.</w:t>
            </w:r>
          </w:p>
        </w:tc>
      </w:tr>
    </w:tbl>
    <w:p w:rsidR="0053248B" w:rsidRPr="007C0CC1" w:rsidRDefault="0053248B" w:rsidP="00FE4186">
      <w:pPr>
        <w:spacing w:after="0" w:line="240" w:lineRule="auto"/>
        <w:outlineLvl w:val="2"/>
        <w:rPr>
          <w:rFonts w:ascii="Arial" w:eastAsia="Times New Roman" w:hAnsi="Arial" w:cs="Arial"/>
          <w:bCs/>
          <w:lang w:eastAsia="es-NI"/>
        </w:rPr>
      </w:pPr>
    </w:p>
    <w:p w:rsidR="002C1104" w:rsidRPr="001742E4" w:rsidRDefault="002C1104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 w:rsidRPr="001742E4">
        <w:rPr>
          <w:rFonts w:ascii="Arial" w:eastAsia="Times New Roman" w:hAnsi="Arial" w:cs="Arial"/>
          <w:b/>
          <w:bCs/>
          <w:sz w:val="28"/>
          <w:szCs w:val="28"/>
          <w:lang w:eastAsia="es-NI"/>
        </w:rPr>
        <w:t>Formación académica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3521"/>
        <w:gridCol w:w="2178"/>
      </w:tblGrid>
      <w:tr w:rsidR="001742E4" w:rsidRPr="001742E4" w:rsidTr="007D23F0">
        <w:trPr>
          <w:tblHeader/>
          <w:tblCellSpacing w:w="0" w:type="dxa"/>
        </w:trPr>
        <w:tc>
          <w:tcPr>
            <w:tcW w:w="1970" w:type="pct"/>
            <w:hideMark/>
          </w:tcPr>
          <w:p w:rsidR="00EC606A" w:rsidRPr="001742E4" w:rsidRDefault="00EC606A" w:rsidP="00FE4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1742E4">
              <w:rPr>
                <w:rFonts w:ascii="Arial" w:eastAsia="Times New Roman" w:hAnsi="Arial" w:cs="Arial"/>
                <w:b/>
                <w:bCs/>
                <w:lang w:eastAsia="es-NI"/>
              </w:rPr>
              <w:t>Institución académica</w:t>
            </w:r>
          </w:p>
        </w:tc>
        <w:tc>
          <w:tcPr>
            <w:tcW w:w="1872" w:type="pct"/>
            <w:hideMark/>
          </w:tcPr>
          <w:p w:rsidR="00EC606A" w:rsidRPr="001742E4" w:rsidRDefault="00EC606A" w:rsidP="00FE4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1742E4">
              <w:rPr>
                <w:rFonts w:ascii="Arial" w:eastAsia="Times New Roman" w:hAnsi="Arial" w:cs="Arial"/>
                <w:b/>
                <w:bCs/>
                <w:lang w:eastAsia="es-NI"/>
              </w:rPr>
              <w:t>Campo de estudio</w:t>
            </w:r>
          </w:p>
        </w:tc>
        <w:tc>
          <w:tcPr>
            <w:tcW w:w="1158" w:type="pct"/>
            <w:hideMark/>
          </w:tcPr>
          <w:p w:rsidR="00EC606A" w:rsidRPr="001742E4" w:rsidRDefault="00EC606A" w:rsidP="00FE4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NI"/>
              </w:rPr>
            </w:pPr>
            <w:r w:rsidRPr="001742E4">
              <w:rPr>
                <w:rFonts w:ascii="Arial" w:eastAsia="Times New Roman" w:hAnsi="Arial" w:cs="Arial"/>
                <w:b/>
                <w:bCs/>
                <w:lang w:eastAsia="es-NI"/>
              </w:rPr>
              <w:t>Título</w:t>
            </w:r>
          </w:p>
        </w:tc>
      </w:tr>
      <w:tr w:rsidR="001742E4" w:rsidRPr="001742E4" w:rsidTr="007D23F0">
        <w:trPr>
          <w:tblCellSpacing w:w="0" w:type="dxa"/>
        </w:trPr>
        <w:tc>
          <w:tcPr>
            <w:tcW w:w="1970" w:type="pct"/>
            <w:hideMark/>
          </w:tcPr>
          <w:p w:rsidR="00EC606A" w:rsidRPr="001742E4" w:rsidRDefault="00935144" w:rsidP="00FE4186">
            <w:pPr>
              <w:spacing w:after="0" w:line="240" w:lineRule="auto"/>
              <w:rPr>
                <w:rFonts w:ascii="Arial" w:eastAsia="Times New Roman" w:hAnsi="Arial" w:cs="Arial"/>
                <w:lang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>Colegio San Sebastián</w:t>
            </w:r>
          </w:p>
        </w:tc>
        <w:tc>
          <w:tcPr>
            <w:tcW w:w="1872" w:type="pct"/>
            <w:hideMark/>
          </w:tcPr>
          <w:p w:rsidR="00EC606A" w:rsidRPr="001742E4" w:rsidRDefault="00935144" w:rsidP="00FE4186">
            <w:pPr>
              <w:spacing w:after="0" w:line="240" w:lineRule="auto"/>
              <w:rPr>
                <w:rFonts w:ascii="Arial" w:eastAsia="Times New Roman" w:hAnsi="Arial" w:cs="Arial"/>
                <w:lang w:val="en-US" w:eastAsia="es-NI"/>
              </w:rPr>
            </w:pPr>
            <w:r w:rsidRPr="001742E4">
              <w:rPr>
                <w:rFonts w:ascii="Arial" w:eastAsia="Times New Roman" w:hAnsi="Arial" w:cs="Arial"/>
                <w:lang w:val="en-US" w:eastAsia="es-NI"/>
              </w:rPr>
              <w:t>Primaria</w:t>
            </w:r>
          </w:p>
        </w:tc>
        <w:tc>
          <w:tcPr>
            <w:tcW w:w="1158" w:type="pct"/>
            <w:hideMark/>
          </w:tcPr>
          <w:p w:rsidR="00EC606A" w:rsidRPr="001742E4" w:rsidRDefault="00935144" w:rsidP="00FE4186">
            <w:pPr>
              <w:spacing w:after="0" w:line="240" w:lineRule="auto"/>
              <w:rPr>
                <w:rFonts w:ascii="Arial" w:eastAsia="Times New Roman" w:hAnsi="Arial" w:cs="Arial"/>
                <w:lang w:val="en-US"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>Diploma</w:t>
            </w:r>
          </w:p>
        </w:tc>
      </w:tr>
      <w:tr w:rsidR="001742E4" w:rsidRPr="001742E4" w:rsidTr="007D23F0">
        <w:trPr>
          <w:tblCellSpacing w:w="0" w:type="dxa"/>
        </w:trPr>
        <w:tc>
          <w:tcPr>
            <w:tcW w:w="1970" w:type="pct"/>
            <w:hideMark/>
          </w:tcPr>
          <w:p w:rsidR="007D23F0" w:rsidRPr="001742E4" w:rsidRDefault="00935144" w:rsidP="00FE4186">
            <w:pPr>
              <w:spacing w:after="0" w:line="240" w:lineRule="auto"/>
              <w:rPr>
                <w:rFonts w:ascii="Arial" w:eastAsia="Times New Roman" w:hAnsi="Arial" w:cs="Arial"/>
                <w:lang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>Instituto Autónomo Panamericano</w:t>
            </w:r>
          </w:p>
        </w:tc>
        <w:tc>
          <w:tcPr>
            <w:tcW w:w="1872" w:type="pct"/>
            <w:hideMark/>
          </w:tcPr>
          <w:p w:rsidR="007D23F0" w:rsidRPr="001742E4" w:rsidRDefault="00935144" w:rsidP="00FE4186">
            <w:pPr>
              <w:spacing w:after="0" w:line="240" w:lineRule="auto"/>
              <w:rPr>
                <w:rFonts w:ascii="Arial" w:eastAsia="Times New Roman" w:hAnsi="Arial" w:cs="Arial"/>
                <w:lang w:val="en-US" w:eastAsia="es-NI"/>
              </w:rPr>
            </w:pPr>
            <w:r w:rsidRPr="001742E4">
              <w:rPr>
                <w:rFonts w:ascii="Arial" w:eastAsia="Times New Roman" w:hAnsi="Arial" w:cs="Arial"/>
                <w:lang w:val="en-US" w:eastAsia="es-NI"/>
              </w:rPr>
              <w:t>Secundaria</w:t>
            </w:r>
          </w:p>
        </w:tc>
        <w:tc>
          <w:tcPr>
            <w:tcW w:w="1158" w:type="pct"/>
            <w:hideMark/>
          </w:tcPr>
          <w:p w:rsidR="007D23F0" w:rsidRPr="001742E4" w:rsidRDefault="00784E66" w:rsidP="00FE4186">
            <w:pPr>
              <w:spacing w:after="0" w:line="240" w:lineRule="auto"/>
              <w:rPr>
                <w:rFonts w:ascii="Arial" w:eastAsia="Times New Roman" w:hAnsi="Arial" w:cs="Arial"/>
                <w:lang w:val="en-US" w:eastAsia="es-NI"/>
              </w:rPr>
            </w:pPr>
            <w:r>
              <w:rPr>
                <w:rFonts w:ascii="Arial" w:eastAsia="Times New Roman" w:hAnsi="Arial" w:cs="Arial"/>
                <w:lang w:eastAsia="es-NI"/>
              </w:rPr>
              <w:t>1er</w:t>
            </w:r>
            <w:r w:rsidR="00935144" w:rsidRPr="001742E4">
              <w:rPr>
                <w:rFonts w:ascii="Arial" w:eastAsia="Times New Roman" w:hAnsi="Arial" w:cs="Arial"/>
                <w:lang w:eastAsia="es-NI"/>
              </w:rPr>
              <w:t xml:space="preserve"> Año Aprobado</w:t>
            </w:r>
          </w:p>
        </w:tc>
      </w:tr>
      <w:tr w:rsidR="001742E4" w:rsidRPr="001742E4" w:rsidTr="007D23F0">
        <w:trPr>
          <w:tblCellSpacing w:w="0" w:type="dxa"/>
        </w:trPr>
        <w:tc>
          <w:tcPr>
            <w:tcW w:w="1970" w:type="pct"/>
            <w:hideMark/>
          </w:tcPr>
          <w:p w:rsidR="007D23F0" w:rsidRPr="001742E4" w:rsidRDefault="00935144" w:rsidP="00FE4186">
            <w:pPr>
              <w:spacing w:after="0" w:line="240" w:lineRule="auto"/>
              <w:rPr>
                <w:rFonts w:ascii="Arial" w:eastAsia="Times New Roman" w:hAnsi="Arial" w:cs="Arial"/>
                <w:lang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>La Iglesia de Jesucristo SUD</w:t>
            </w:r>
          </w:p>
        </w:tc>
        <w:tc>
          <w:tcPr>
            <w:tcW w:w="1872" w:type="pct"/>
            <w:hideMark/>
          </w:tcPr>
          <w:p w:rsidR="007D23F0" w:rsidRPr="001742E4" w:rsidRDefault="00935144" w:rsidP="00FE4186">
            <w:pPr>
              <w:spacing w:after="0" w:line="240" w:lineRule="auto"/>
              <w:rPr>
                <w:rFonts w:ascii="Arial" w:eastAsia="Times New Roman" w:hAnsi="Arial" w:cs="Arial"/>
                <w:lang w:val="en-US" w:eastAsia="es-NI"/>
              </w:rPr>
            </w:pPr>
            <w:r w:rsidRPr="001742E4">
              <w:rPr>
                <w:rFonts w:ascii="Arial" w:eastAsia="Times New Roman" w:hAnsi="Arial" w:cs="Arial"/>
                <w:lang w:val="en-US" w:eastAsia="es-NI"/>
              </w:rPr>
              <w:t>Autosuficiencia Laboral</w:t>
            </w:r>
          </w:p>
        </w:tc>
        <w:tc>
          <w:tcPr>
            <w:tcW w:w="1158" w:type="pct"/>
            <w:hideMark/>
          </w:tcPr>
          <w:p w:rsidR="007D23F0" w:rsidRPr="001742E4" w:rsidRDefault="00935144" w:rsidP="00FE4186">
            <w:pPr>
              <w:spacing w:after="0" w:line="240" w:lineRule="auto"/>
              <w:rPr>
                <w:rFonts w:ascii="Arial" w:eastAsia="Times New Roman" w:hAnsi="Arial" w:cs="Arial"/>
                <w:lang w:val="en-US" w:eastAsia="es-NI"/>
              </w:rPr>
            </w:pPr>
            <w:r w:rsidRPr="001742E4">
              <w:rPr>
                <w:rFonts w:ascii="Arial" w:eastAsia="Times New Roman" w:hAnsi="Arial" w:cs="Arial"/>
                <w:lang w:eastAsia="es-NI"/>
              </w:rPr>
              <w:t>Diploma</w:t>
            </w:r>
          </w:p>
        </w:tc>
      </w:tr>
    </w:tbl>
    <w:p w:rsidR="001742E4" w:rsidRDefault="001742E4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</w:p>
    <w:p w:rsidR="0053248B" w:rsidRDefault="0053248B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</w:p>
    <w:p w:rsidR="00E156AF" w:rsidRDefault="00E156AF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NI"/>
        </w:rPr>
        <w:t>Conocimientos Laborales</w:t>
      </w:r>
    </w:p>
    <w:p w:rsidR="00E156AF" w:rsidRDefault="00E156AF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NI"/>
        </w:rPr>
        <w:t xml:space="preserve">. </w:t>
      </w:r>
      <w:r w:rsidRPr="00E156AF">
        <w:rPr>
          <w:rFonts w:ascii="Arial" w:eastAsia="Times New Roman" w:hAnsi="Arial" w:cs="Arial"/>
          <w:bCs/>
          <w:sz w:val="20"/>
          <w:szCs w:val="20"/>
          <w:lang w:eastAsia="es-NI"/>
        </w:rPr>
        <w:t>Auxiliar de Bodega</w:t>
      </w:r>
    </w:p>
    <w:p w:rsidR="00E156AF" w:rsidRDefault="00E156AF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NI"/>
        </w:rPr>
        <w:t xml:space="preserve">. </w:t>
      </w:r>
      <w:r w:rsidRPr="00E156AF">
        <w:rPr>
          <w:rFonts w:ascii="Arial" w:eastAsia="Times New Roman" w:hAnsi="Arial" w:cs="Arial"/>
          <w:bCs/>
          <w:sz w:val="20"/>
          <w:szCs w:val="20"/>
          <w:lang w:eastAsia="es-NI"/>
        </w:rPr>
        <w:t>Auxiliar en Ventas</w:t>
      </w:r>
    </w:p>
    <w:p w:rsidR="00E156AF" w:rsidRDefault="00E156AF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NI"/>
        </w:rPr>
        <w:t xml:space="preserve">. </w:t>
      </w:r>
      <w:r w:rsidRPr="00E156AF">
        <w:rPr>
          <w:rFonts w:ascii="Arial" w:eastAsia="Times New Roman" w:hAnsi="Arial" w:cs="Arial"/>
          <w:bCs/>
          <w:sz w:val="20"/>
          <w:szCs w:val="20"/>
          <w:lang w:eastAsia="es-NI"/>
        </w:rPr>
        <w:t>Enderezado y Pintura Automotriz</w:t>
      </w:r>
    </w:p>
    <w:p w:rsidR="00E156AF" w:rsidRDefault="00E156AF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NI"/>
        </w:rPr>
        <w:t xml:space="preserve">. </w:t>
      </w:r>
      <w:r w:rsidRPr="00E156AF">
        <w:rPr>
          <w:rFonts w:ascii="Arial" w:eastAsia="Times New Roman" w:hAnsi="Arial" w:cs="Arial"/>
          <w:bCs/>
          <w:sz w:val="20"/>
          <w:szCs w:val="20"/>
          <w:lang w:eastAsia="es-NI"/>
        </w:rPr>
        <w:t>Ayudante de Mecánica</w:t>
      </w:r>
    </w:p>
    <w:p w:rsidR="00E156AF" w:rsidRDefault="00E156AF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NI"/>
        </w:rPr>
        <w:t xml:space="preserve">. </w:t>
      </w:r>
      <w:r w:rsidRPr="00E156AF">
        <w:rPr>
          <w:rFonts w:ascii="Arial" w:eastAsia="Times New Roman" w:hAnsi="Arial" w:cs="Arial"/>
          <w:bCs/>
          <w:sz w:val="20"/>
          <w:szCs w:val="20"/>
          <w:lang w:eastAsia="es-NI"/>
        </w:rPr>
        <w:t>Electricidad Automotriz</w:t>
      </w:r>
    </w:p>
    <w:p w:rsidR="0053248B" w:rsidRDefault="0053248B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</w:p>
    <w:p w:rsidR="00253A8B" w:rsidRPr="001742E4" w:rsidRDefault="002C1104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s-NI"/>
        </w:rPr>
      </w:pPr>
      <w:r w:rsidRPr="001742E4">
        <w:rPr>
          <w:rFonts w:ascii="Arial" w:eastAsia="Times New Roman" w:hAnsi="Arial" w:cs="Arial"/>
          <w:b/>
          <w:bCs/>
          <w:sz w:val="28"/>
          <w:szCs w:val="28"/>
          <w:lang w:eastAsia="es-NI"/>
        </w:rPr>
        <w:t>Habilidades</w:t>
      </w:r>
    </w:p>
    <w:p w:rsidR="00AC554D" w:rsidRPr="001742E4" w:rsidRDefault="00C80218" w:rsidP="00FE4186">
      <w:pPr>
        <w:pStyle w:val="Objective"/>
        <w:spacing w:before="0" w:after="0" w:line="240" w:lineRule="auto"/>
        <w:jc w:val="both"/>
        <w:rPr>
          <w:rFonts w:cs="Arial"/>
          <w:sz w:val="22"/>
          <w:szCs w:val="22"/>
          <w:lang w:val="es-NI"/>
        </w:rPr>
      </w:pPr>
      <w:sdt>
        <w:sdtPr>
          <w:rPr>
            <w:rFonts w:cs="Arial"/>
            <w:sz w:val="22"/>
            <w:szCs w:val="22"/>
            <w:lang w:val="es-NI"/>
          </w:rPr>
          <w:id w:val="2685839"/>
          <w:placeholder>
            <w:docPart w:val="6103D269888B4B7E978D20B76256A8A5"/>
          </w:placeholder>
          <w:text/>
        </w:sdtPr>
        <w:sdtEndPr/>
        <w:sdtContent>
          <w:r w:rsidR="00935144" w:rsidRPr="001742E4">
            <w:rPr>
              <w:rFonts w:cs="Arial"/>
              <w:sz w:val="22"/>
              <w:szCs w:val="22"/>
              <w:lang w:val="es-NI"/>
            </w:rPr>
            <w:t>Me considero que soy una persona activa de muy buenos modales personales y con gran deseos de superación personal y laboral pero ante todo con una gran actitud de servicio al cliente y para la empresa.</w:t>
          </w:r>
        </w:sdtContent>
      </w:sdt>
    </w:p>
    <w:p w:rsidR="00435F3A" w:rsidRPr="001742E4" w:rsidRDefault="00435F3A" w:rsidP="00FE4186">
      <w:pPr>
        <w:pStyle w:val="BodyText"/>
        <w:spacing w:after="0" w:line="240" w:lineRule="auto"/>
        <w:rPr>
          <w:rFonts w:ascii="Arial" w:hAnsi="Arial" w:cs="Arial"/>
        </w:rPr>
        <w:sectPr w:rsidR="00435F3A" w:rsidRPr="001742E4" w:rsidSect="00534F1B">
          <w:type w:val="continuous"/>
          <w:pgSz w:w="12240" w:h="15840"/>
          <w:pgMar w:top="851" w:right="1418" w:bottom="1276" w:left="1418" w:header="709" w:footer="709" w:gutter="0"/>
          <w:cols w:space="708"/>
          <w:docGrid w:linePitch="360"/>
        </w:sectPr>
      </w:pPr>
    </w:p>
    <w:p w:rsidR="00435F3A" w:rsidRPr="001742E4" w:rsidRDefault="00435F3A" w:rsidP="00FE4186">
      <w:pPr>
        <w:pStyle w:val="BodyText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</w:rPr>
      </w:pPr>
      <w:r w:rsidRPr="001742E4">
        <w:rPr>
          <w:rFonts w:ascii="Arial" w:hAnsi="Arial" w:cs="Arial"/>
        </w:rPr>
        <w:t>Puntual</w:t>
      </w:r>
    </w:p>
    <w:p w:rsidR="00435F3A" w:rsidRPr="001742E4" w:rsidRDefault="00435F3A" w:rsidP="00FE4186">
      <w:pPr>
        <w:pStyle w:val="BodyText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</w:rPr>
      </w:pPr>
      <w:r w:rsidRPr="001742E4">
        <w:rPr>
          <w:rFonts w:ascii="Arial" w:hAnsi="Arial" w:cs="Arial"/>
        </w:rPr>
        <w:t>Responsable</w:t>
      </w:r>
    </w:p>
    <w:p w:rsidR="00435F3A" w:rsidRPr="001742E4" w:rsidRDefault="00435F3A" w:rsidP="00FE4186">
      <w:pPr>
        <w:pStyle w:val="BodyText"/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</w:rPr>
      </w:pPr>
      <w:r w:rsidRPr="001742E4">
        <w:rPr>
          <w:rFonts w:ascii="Arial" w:hAnsi="Arial" w:cs="Arial"/>
        </w:rPr>
        <w:t>Ordenado</w:t>
      </w:r>
    </w:p>
    <w:p w:rsidR="00435F3A" w:rsidRPr="001742E4" w:rsidRDefault="00435F3A" w:rsidP="00FE4186">
      <w:pPr>
        <w:pStyle w:val="BodyText"/>
        <w:spacing w:after="0"/>
        <w:sectPr w:rsidR="00435F3A" w:rsidRPr="001742E4" w:rsidSect="00435F3A">
          <w:type w:val="continuous"/>
          <w:pgSz w:w="12240" w:h="15840"/>
          <w:pgMar w:top="1418" w:right="1418" w:bottom="1418" w:left="1418" w:header="709" w:footer="709" w:gutter="0"/>
          <w:cols w:num="3" w:space="284"/>
          <w:docGrid w:linePitch="360"/>
        </w:sectPr>
      </w:pPr>
    </w:p>
    <w:p w:rsidR="00435F3A" w:rsidRDefault="00435F3A" w:rsidP="00FE4186">
      <w:pPr>
        <w:pStyle w:val="BodyText"/>
        <w:spacing w:after="0"/>
      </w:pPr>
    </w:p>
    <w:p w:rsidR="0053248B" w:rsidRDefault="0053248B" w:rsidP="00FE4186">
      <w:pPr>
        <w:pStyle w:val="BodyText"/>
        <w:spacing w:after="0"/>
      </w:pPr>
    </w:p>
    <w:p w:rsidR="0053248B" w:rsidRDefault="0053248B" w:rsidP="00FE4186">
      <w:pPr>
        <w:pStyle w:val="BodyText"/>
        <w:spacing w:after="0"/>
      </w:pPr>
    </w:p>
    <w:p w:rsidR="0053248B" w:rsidRDefault="0053248B" w:rsidP="00FE4186">
      <w:pPr>
        <w:pStyle w:val="BodyText"/>
        <w:spacing w:after="0"/>
      </w:pPr>
    </w:p>
    <w:p w:rsidR="0053248B" w:rsidRDefault="0053248B" w:rsidP="00FE4186">
      <w:pPr>
        <w:pStyle w:val="BodyText"/>
        <w:spacing w:after="0"/>
      </w:pPr>
    </w:p>
    <w:p w:rsidR="0053248B" w:rsidRDefault="0053248B" w:rsidP="00FE4186">
      <w:pPr>
        <w:pStyle w:val="BodyText"/>
        <w:spacing w:after="0"/>
      </w:pPr>
    </w:p>
    <w:p w:rsidR="0053248B" w:rsidRDefault="0053248B" w:rsidP="00FE4186">
      <w:pPr>
        <w:pStyle w:val="BodyText"/>
        <w:spacing w:after="0"/>
      </w:pPr>
    </w:p>
    <w:p w:rsidR="0053248B" w:rsidRDefault="0053248B" w:rsidP="00FE4186">
      <w:pPr>
        <w:pStyle w:val="BodyText"/>
        <w:spacing w:after="0"/>
      </w:pPr>
    </w:p>
    <w:p w:rsidR="0053248B" w:rsidRDefault="0053248B" w:rsidP="00FE4186">
      <w:pPr>
        <w:pStyle w:val="BodyText"/>
        <w:spacing w:after="0"/>
      </w:pPr>
    </w:p>
    <w:p w:rsidR="0053248B" w:rsidRPr="001742E4" w:rsidRDefault="0053248B" w:rsidP="00FE4186">
      <w:pPr>
        <w:pStyle w:val="BodyText"/>
        <w:spacing w:after="0"/>
      </w:pPr>
    </w:p>
    <w:tbl>
      <w:tblPr>
        <w:tblStyle w:val="TableGrid"/>
        <w:tblW w:w="5176" w:type="pct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2734"/>
        <w:gridCol w:w="2645"/>
        <w:gridCol w:w="2645"/>
      </w:tblGrid>
      <w:tr w:rsidR="001742E4" w:rsidRPr="001742E4" w:rsidTr="00435F3A">
        <w:tc>
          <w:tcPr>
            <w:tcW w:w="1711" w:type="dxa"/>
          </w:tcPr>
          <w:p w:rsidR="00361863" w:rsidRPr="001742E4" w:rsidRDefault="00361863" w:rsidP="00FE4186">
            <w:pPr>
              <w:pStyle w:val="NoSpacing"/>
              <w:rPr>
                <w:rFonts w:ascii="Arial" w:hAnsi="Arial" w:cs="Arial"/>
                <w:sz w:val="28"/>
                <w:szCs w:val="28"/>
                <w:u w:val="none"/>
              </w:rPr>
            </w:pPr>
            <w:r w:rsidRPr="001742E4">
              <w:rPr>
                <w:rFonts w:ascii="Arial" w:hAnsi="Arial" w:cs="Arial"/>
                <w:sz w:val="28"/>
                <w:szCs w:val="28"/>
                <w:u w:val="none"/>
              </w:rPr>
              <w:t xml:space="preserve">Referencia </w:t>
            </w:r>
          </w:p>
          <w:p w:rsidR="00361863" w:rsidRPr="001742E4" w:rsidRDefault="00361863" w:rsidP="00FE4186">
            <w:pPr>
              <w:pStyle w:val="NoSpacing"/>
              <w:rPr>
                <w:rFonts w:ascii="Arial" w:hAnsi="Arial" w:cs="Arial"/>
                <w:u w:val="none"/>
              </w:rPr>
            </w:pPr>
            <w:r w:rsidRPr="001742E4">
              <w:rPr>
                <w:rFonts w:ascii="Arial" w:hAnsi="Arial" w:cs="Arial"/>
                <w:sz w:val="28"/>
                <w:szCs w:val="28"/>
                <w:u w:val="none"/>
              </w:rPr>
              <w:t>Laborales</w:t>
            </w:r>
          </w:p>
        </w:tc>
        <w:tc>
          <w:tcPr>
            <w:tcW w:w="2806" w:type="dxa"/>
          </w:tcPr>
          <w:p w:rsidR="004E7709" w:rsidRPr="001742E4" w:rsidRDefault="00C80218" w:rsidP="00FE4186">
            <w:pPr>
              <w:pStyle w:val="NoSpacing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746185"/>
                <w:placeholder>
                  <w:docPart w:val="37557183E22142498CAE1CEB0B424DF2"/>
                </w:placeholder>
                <w:text/>
              </w:sdtPr>
              <w:sdtEndPr/>
              <w:sdtContent>
                <w:r w:rsidR="00935144" w:rsidRPr="001742E4">
                  <w:rPr>
                    <w:rFonts w:ascii="Arial" w:hAnsi="Arial" w:cs="Arial"/>
                  </w:rPr>
                  <w:t>Lic. Lesbia Quiroz</w:t>
                </w:r>
              </w:sdtContent>
            </w:sdt>
          </w:p>
          <w:p w:rsidR="004E7709" w:rsidRPr="00E156AF" w:rsidRDefault="00C80218" w:rsidP="00FE4186">
            <w:pPr>
              <w:pStyle w:val="NoSpacing"/>
              <w:rPr>
                <w:rFonts w:ascii="Arial" w:hAnsi="Arial" w:cs="Arial"/>
                <w:b w:val="0"/>
                <w:u w:val="none"/>
              </w:rPr>
            </w:pPr>
            <w:sdt>
              <w:sdtPr>
                <w:rPr>
                  <w:rFonts w:ascii="Arial" w:hAnsi="Arial" w:cs="Arial"/>
                  <w:b w:val="0"/>
                  <w:u w:val="none"/>
                </w:rPr>
                <w:id w:val="2746186"/>
                <w:placeholder>
                  <w:docPart w:val="CA3E55DDEE8C49D8BC301DF956C05341"/>
                </w:placeholder>
                <w:text/>
              </w:sdtPr>
              <w:sdtEndPr/>
              <w:sdtContent>
                <w:r w:rsidR="00935144" w:rsidRPr="00E156AF">
                  <w:rPr>
                    <w:rFonts w:ascii="Arial" w:hAnsi="Arial" w:cs="Arial"/>
                    <w:b w:val="0"/>
                    <w:u w:val="none"/>
                  </w:rPr>
                  <w:t>Administradora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u w:val="none"/>
              </w:rPr>
              <w:id w:val="2746187"/>
              <w:placeholder>
                <w:docPart w:val="F4CAF3230AED4150AF336E1561484051"/>
              </w:placeholder>
              <w:text/>
            </w:sdtPr>
            <w:sdtEndPr/>
            <w:sdtContent>
              <w:p w:rsidR="004E7709" w:rsidRPr="001742E4" w:rsidRDefault="00935144" w:rsidP="00FE4186">
                <w:pPr>
                  <w:pStyle w:val="NoSpacing"/>
                  <w:rPr>
                    <w:rFonts w:ascii="Arial" w:hAnsi="Arial" w:cs="Arial"/>
                    <w:b w:val="0"/>
                    <w:u w:val="none"/>
                  </w:rPr>
                </w:pPr>
                <w:r w:rsidRPr="00E156AF">
                  <w:rPr>
                    <w:rFonts w:ascii="Arial" w:hAnsi="Arial" w:cs="Arial"/>
                    <w:b w:val="0"/>
                    <w:u w:val="none"/>
                  </w:rPr>
                  <w:t>Portones Eléctricos S.A.</w:t>
                </w:r>
              </w:p>
            </w:sdtContent>
          </w:sdt>
          <w:p w:rsidR="00361863" w:rsidRPr="001742E4" w:rsidRDefault="004E7709" w:rsidP="00FE4186">
            <w:pPr>
              <w:pStyle w:val="NoSpacing"/>
              <w:rPr>
                <w:rFonts w:ascii="Arial" w:hAnsi="Arial" w:cs="Arial"/>
                <w:u w:val="none"/>
              </w:rPr>
            </w:pPr>
            <w:r w:rsidRPr="001742E4">
              <w:rPr>
                <w:rFonts w:ascii="Arial" w:hAnsi="Arial" w:cs="Arial"/>
                <w:u w:val="none"/>
              </w:rPr>
              <w:t xml:space="preserve">Teléfono: </w:t>
            </w:r>
            <w:sdt>
              <w:sdtPr>
                <w:rPr>
                  <w:rFonts w:ascii="Arial" w:hAnsi="Arial" w:cs="Arial"/>
                  <w:u w:val="none"/>
                </w:rPr>
                <w:id w:val="2746188"/>
                <w:placeholder>
                  <w:docPart w:val="D495754E690742AEA0F00221AFAB8510"/>
                </w:placeholder>
                <w:text/>
              </w:sdtPr>
              <w:sdtEndPr/>
              <w:sdtContent>
                <w:r w:rsidR="00935144" w:rsidRPr="001742E4">
                  <w:rPr>
                    <w:rFonts w:ascii="Arial" w:hAnsi="Arial" w:cs="Arial"/>
                    <w:u w:val="none"/>
                  </w:rPr>
                  <w:t>2278-5340 / 2278-1770</w:t>
                </w:r>
              </w:sdtContent>
            </w:sdt>
          </w:p>
        </w:tc>
        <w:tc>
          <w:tcPr>
            <w:tcW w:w="2718" w:type="dxa"/>
          </w:tcPr>
          <w:p w:rsidR="0024038E" w:rsidRPr="001742E4" w:rsidRDefault="00C80218" w:rsidP="00FE4186">
            <w:pPr>
              <w:pStyle w:val="NoSpacing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082499"/>
                <w:placeholder>
                  <w:docPart w:val="74D6DC0D60C947D9AA775F6581B863F3"/>
                </w:placeholder>
                <w:text/>
              </w:sdtPr>
              <w:sdtEndPr/>
              <w:sdtContent>
                <w:r w:rsidR="00935144" w:rsidRPr="001742E4">
                  <w:rPr>
                    <w:rFonts w:ascii="Arial" w:hAnsi="Arial" w:cs="Arial"/>
                  </w:rPr>
                  <w:t>Freddy Cantillano Cisneros</w:t>
                </w:r>
              </w:sdtContent>
            </w:sdt>
          </w:p>
          <w:p w:rsidR="0024038E" w:rsidRPr="00E156AF" w:rsidRDefault="00C80218" w:rsidP="00FE4186">
            <w:pPr>
              <w:pStyle w:val="NoSpacing"/>
              <w:rPr>
                <w:rFonts w:ascii="Arial" w:hAnsi="Arial" w:cs="Arial"/>
                <w:b w:val="0"/>
                <w:u w:val="none"/>
              </w:rPr>
            </w:pPr>
            <w:sdt>
              <w:sdtPr>
                <w:rPr>
                  <w:rFonts w:ascii="Arial" w:hAnsi="Arial" w:cs="Arial"/>
                  <w:b w:val="0"/>
                  <w:u w:val="none"/>
                </w:rPr>
                <w:id w:val="20082500"/>
                <w:placeholder>
                  <w:docPart w:val="1E256400E3494B819F358B779053B1C0"/>
                </w:placeholder>
                <w:text/>
              </w:sdtPr>
              <w:sdtEndPr/>
              <w:sdtContent>
                <w:r w:rsidR="00935144" w:rsidRPr="00E156AF">
                  <w:rPr>
                    <w:rFonts w:ascii="Arial" w:hAnsi="Arial" w:cs="Arial"/>
                    <w:b w:val="0"/>
                    <w:u w:val="none"/>
                  </w:rPr>
                  <w:t>Gerente Administrativo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u w:val="none"/>
              </w:rPr>
              <w:id w:val="20082501"/>
              <w:placeholder>
                <w:docPart w:val="B7D9AAFCF8264B6A8534F9BEA25AD6AC"/>
              </w:placeholder>
              <w:text/>
            </w:sdtPr>
            <w:sdtEndPr/>
            <w:sdtContent>
              <w:p w:rsidR="0024038E" w:rsidRPr="001742E4" w:rsidRDefault="00935144" w:rsidP="00FE4186">
                <w:pPr>
                  <w:pStyle w:val="NoSpacing"/>
                  <w:rPr>
                    <w:rFonts w:ascii="Arial" w:hAnsi="Arial" w:cs="Arial"/>
                    <w:b w:val="0"/>
                    <w:color w:val="0070C0"/>
                    <w:u w:val="none"/>
                  </w:rPr>
                </w:pPr>
                <w:r w:rsidRPr="00E156AF">
                  <w:rPr>
                    <w:rFonts w:ascii="Arial" w:hAnsi="Arial" w:cs="Arial"/>
                    <w:b w:val="0"/>
                    <w:u w:val="none"/>
                  </w:rPr>
                  <w:t>Carts Producciones Publicitarias</w:t>
                </w:r>
              </w:p>
            </w:sdtContent>
          </w:sdt>
          <w:p w:rsidR="00361863" w:rsidRPr="001742E4" w:rsidRDefault="0024038E" w:rsidP="00FE4186">
            <w:pPr>
              <w:pStyle w:val="NoSpacing"/>
              <w:rPr>
                <w:rFonts w:ascii="Arial" w:hAnsi="Arial" w:cs="Arial"/>
              </w:rPr>
            </w:pPr>
            <w:r w:rsidRPr="001742E4">
              <w:rPr>
                <w:rFonts w:ascii="Arial" w:hAnsi="Arial" w:cs="Arial"/>
                <w:u w:val="none"/>
              </w:rPr>
              <w:t xml:space="preserve">Teléfono: </w:t>
            </w:r>
            <w:sdt>
              <w:sdtPr>
                <w:rPr>
                  <w:rFonts w:ascii="Arial" w:hAnsi="Arial" w:cs="Arial"/>
                  <w:u w:val="none"/>
                </w:rPr>
                <w:id w:val="20082502"/>
                <w:placeholder>
                  <w:docPart w:val="1DB550AAAB164EE789167B88CD5F9A55"/>
                </w:placeholder>
                <w:text/>
              </w:sdtPr>
              <w:sdtEndPr/>
              <w:sdtContent>
                <w:r w:rsidR="00935144" w:rsidRPr="001742E4">
                  <w:rPr>
                    <w:rFonts w:ascii="Arial" w:hAnsi="Arial" w:cs="Arial"/>
                    <w:u w:val="none"/>
                  </w:rPr>
                  <w:t>8804-7927</w:t>
                </w:r>
                <w:r w:rsidR="00024FD4">
                  <w:rPr>
                    <w:rFonts w:ascii="Arial" w:hAnsi="Arial" w:cs="Arial"/>
                    <w:u w:val="none"/>
                  </w:rPr>
                  <w:t xml:space="preserve"> / 2222-5119</w:t>
                </w:r>
              </w:sdtContent>
            </w:sdt>
          </w:p>
        </w:tc>
        <w:tc>
          <w:tcPr>
            <w:tcW w:w="2724" w:type="dxa"/>
          </w:tcPr>
          <w:p w:rsidR="0024038E" w:rsidRPr="001742E4" w:rsidRDefault="00C80218" w:rsidP="00FE4186">
            <w:pPr>
              <w:pStyle w:val="NoSpacing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082507"/>
                <w:placeholder>
                  <w:docPart w:val="EFE6DF728D2943DCA9AB6D08E044C172"/>
                </w:placeholder>
                <w:text/>
              </w:sdtPr>
              <w:sdtEndPr/>
              <w:sdtContent>
                <w:r w:rsidR="008604CF" w:rsidRPr="001742E4">
                  <w:rPr>
                    <w:rFonts w:ascii="Arial" w:hAnsi="Arial" w:cs="Arial"/>
                  </w:rPr>
                  <w:t>Lázaro</w:t>
                </w:r>
                <w:r w:rsidR="00935144" w:rsidRPr="001742E4">
                  <w:rPr>
                    <w:rFonts w:ascii="Arial" w:hAnsi="Arial" w:cs="Arial"/>
                  </w:rPr>
                  <w:t xml:space="preserve"> de </w:t>
                </w:r>
                <w:r w:rsidR="008604CF" w:rsidRPr="001742E4">
                  <w:rPr>
                    <w:rFonts w:ascii="Arial" w:hAnsi="Arial" w:cs="Arial"/>
                  </w:rPr>
                  <w:t>Jesús</w:t>
                </w:r>
                <w:r w:rsidR="00935144" w:rsidRPr="001742E4">
                  <w:rPr>
                    <w:rFonts w:ascii="Arial" w:hAnsi="Arial" w:cs="Arial"/>
                  </w:rPr>
                  <w:t xml:space="preserve"> Ulloa</w:t>
                </w:r>
              </w:sdtContent>
            </w:sdt>
          </w:p>
          <w:p w:rsidR="0024038E" w:rsidRPr="00E156AF" w:rsidRDefault="00C80218" w:rsidP="00FE4186">
            <w:pPr>
              <w:pStyle w:val="NoSpacing"/>
              <w:rPr>
                <w:rFonts w:ascii="Arial" w:hAnsi="Arial" w:cs="Arial"/>
                <w:b w:val="0"/>
                <w:u w:val="none"/>
              </w:rPr>
            </w:pPr>
            <w:sdt>
              <w:sdtPr>
                <w:rPr>
                  <w:rFonts w:ascii="Arial" w:hAnsi="Arial" w:cs="Arial"/>
                  <w:b w:val="0"/>
                  <w:u w:val="none"/>
                </w:rPr>
                <w:id w:val="20082508"/>
                <w:placeholder>
                  <w:docPart w:val="0BC06179F31D41E886C17880FED14066"/>
                </w:placeholder>
                <w:text/>
              </w:sdtPr>
              <w:sdtEndPr/>
              <w:sdtContent>
                <w:r w:rsidR="00935144" w:rsidRPr="00E156AF">
                  <w:rPr>
                    <w:rFonts w:ascii="Arial" w:hAnsi="Arial" w:cs="Arial"/>
                    <w:b w:val="0"/>
                    <w:u w:val="none"/>
                  </w:rPr>
                  <w:t>Responsable de Recursos Humanos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u w:val="none"/>
              </w:rPr>
              <w:id w:val="20082509"/>
              <w:placeholder>
                <w:docPart w:val="A6E7590C05264A53906DEFF1EF144174"/>
              </w:placeholder>
              <w:text/>
            </w:sdtPr>
            <w:sdtEndPr/>
            <w:sdtContent>
              <w:p w:rsidR="0024038E" w:rsidRPr="001742E4" w:rsidRDefault="008604CF" w:rsidP="00FE4186">
                <w:pPr>
                  <w:pStyle w:val="NoSpacing"/>
                  <w:rPr>
                    <w:rFonts w:ascii="Arial" w:hAnsi="Arial" w:cs="Arial"/>
                    <w:b w:val="0"/>
                    <w:u w:val="none"/>
                  </w:rPr>
                </w:pPr>
                <w:r w:rsidRPr="00E156AF">
                  <w:rPr>
                    <w:rFonts w:ascii="Arial" w:hAnsi="Arial" w:cs="Arial"/>
                    <w:b w:val="0"/>
                    <w:u w:val="none"/>
                  </w:rPr>
                  <w:t>Internacional Parts Service S.A.</w:t>
                </w:r>
              </w:p>
            </w:sdtContent>
          </w:sdt>
          <w:p w:rsidR="00361863" w:rsidRPr="001742E4" w:rsidRDefault="0024038E" w:rsidP="00FE4186">
            <w:pPr>
              <w:pStyle w:val="NoSpacing"/>
              <w:rPr>
                <w:rFonts w:ascii="Arial" w:hAnsi="Arial" w:cs="Arial"/>
              </w:rPr>
            </w:pPr>
            <w:r w:rsidRPr="001742E4">
              <w:rPr>
                <w:rFonts w:ascii="Arial" w:hAnsi="Arial" w:cs="Arial"/>
                <w:u w:val="none"/>
              </w:rPr>
              <w:t xml:space="preserve">Teléfono: </w:t>
            </w:r>
            <w:sdt>
              <w:sdtPr>
                <w:rPr>
                  <w:rFonts w:ascii="Arial" w:hAnsi="Arial" w:cs="Arial"/>
                  <w:u w:val="none"/>
                </w:rPr>
                <w:id w:val="20082510"/>
                <w:placeholder>
                  <w:docPart w:val="9F5FC2C8C9814B29BE53B66E1379D1F3"/>
                </w:placeholder>
                <w:text/>
              </w:sdtPr>
              <w:sdtEndPr/>
              <w:sdtContent>
                <w:r w:rsidR="008604CF" w:rsidRPr="001742E4">
                  <w:rPr>
                    <w:rFonts w:ascii="Arial" w:hAnsi="Arial" w:cs="Arial"/>
                    <w:u w:val="none"/>
                  </w:rPr>
                  <w:t>2268-1559 / 2250-3951</w:t>
                </w:r>
              </w:sdtContent>
            </w:sdt>
          </w:p>
        </w:tc>
      </w:tr>
      <w:tr w:rsidR="001742E4" w:rsidRPr="001742E4" w:rsidTr="00435F3A">
        <w:tc>
          <w:tcPr>
            <w:tcW w:w="1711" w:type="dxa"/>
          </w:tcPr>
          <w:p w:rsidR="00361863" w:rsidRPr="001742E4" w:rsidRDefault="00361863" w:rsidP="00FE4186">
            <w:pPr>
              <w:pStyle w:val="NoSpacing"/>
              <w:rPr>
                <w:rFonts w:ascii="Arial" w:hAnsi="Arial" w:cs="Arial"/>
                <w:sz w:val="28"/>
                <w:szCs w:val="28"/>
                <w:u w:val="none"/>
              </w:rPr>
            </w:pPr>
            <w:r w:rsidRPr="001742E4">
              <w:rPr>
                <w:rFonts w:ascii="Arial" w:hAnsi="Arial" w:cs="Arial"/>
                <w:sz w:val="28"/>
                <w:szCs w:val="28"/>
                <w:u w:val="none"/>
              </w:rPr>
              <w:t xml:space="preserve">Referencia </w:t>
            </w:r>
          </w:p>
          <w:p w:rsidR="00361863" w:rsidRPr="001742E4" w:rsidRDefault="00361863" w:rsidP="00FE4186">
            <w:pPr>
              <w:pStyle w:val="NoSpacing"/>
              <w:rPr>
                <w:rFonts w:ascii="Arial" w:hAnsi="Arial" w:cs="Arial"/>
                <w:u w:val="none"/>
              </w:rPr>
            </w:pPr>
            <w:r w:rsidRPr="001742E4">
              <w:rPr>
                <w:rFonts w:ascii="Arial" w:hAnsi="Arial" w:cs="Arial"/>
                <w:sz w:val="28"/>
                <w:szCs w:val="28"/>
                <w:u w:val="none"/>
              </w:rPr>
              <w:t>Personales</w:t>
            </w:r>
          </w:p>
        </w:tc>
        <w:tc>
          <w:tcPr>
            <w:tcW w:w="2806" w:type="dxa"/>
          </w:tcPr>
          <w:p w:rsidR="0024038E" w:rsidRPr="001742E4" w:rsidRDefault="00C80218" w:rsidP="00FE4186">
            <w:pPr>
              <w:pStyle w:val="NoSpacing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082515"/>
                <w:placeholder>
                  <w:docPart w:val="EB069A97FDC540D3854379CCDE19C20E"/>
                </w:placeholder>
                <w:text/>
              </w:sdtPr>
              <w:sdtEndPr/>
              <w:sdtContent>
                <w:r w:rsidR="008604CF" w:rsidRPr="001742E4">
                  <w:rPr>
                    <w:rFonts w:ascii="Arial" w:hAnsi="Arial" w:cs="Arial"/>
                  </w:rPr>
                  <w:t>Ing. Nelson Eddy Cortez</w:t>
                </w:r>
              </w:sdtContent>
            </w:sdt>
          </w:p>
          <w:p w:rsidR="0024038E" w:rsidRPr="00E156AF" w:rsidRDefault="00C80218" w:rsidP="00FE4186">
            <w:pPr>
              <w:pStyle w:val="NoSpacing"/>
              <w:rPr>
                <w:rFonts w:ascii="Arial" w:hAnsi="Arial" w:cs="Arial"/>
                <w:b w:val="0"/>
                <w:u w:val="none"/>
              </w:rPr>
            </w:pPr>
            <w:sdt>
              <w:sdtPr>
                <w:rPr>
                  <w:rFonts w:ascii="Arial" w:hAnsi="Arial" w:cs="Arial"/>
                  <w:b w:val="0"/>
                  <w:u w:val="none"/>
                </w:rPr>
                <w:id w:val="20082516"/>
                <w:placeholder>
                  <w:docPart w:val="F8DB94A3C2CB410E9CC74BDEDAD2F2D9"/>
                </w:placeholder>
                <w:text/>
              </w:sdtPr>
              <w:sdtEndPr/>
              <w:sdtContent>
                <w:r w:rsidR="008604CF" w:rsidRPr="00E156AF">
                  <w:rPr>
                    <w:rFonts w:ascii="Arial" w:hAnsi="Arial" w:cs="Arial"/>
                    <w:b w:val="0"/>
                    <w:u w:val="none"/>
                  </w:rPr>
                  <w:t>Gerente de CAS Managua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u w:val="none"/>
              </w:rPr>
              <w:id w:val="20082517"/>
              <w:placeholder>
                <w:docPart w:val="2FDBB075D990498098E85EBA089B5A4E"/>
              </w:placeholder>
              <w:text/>
            </w:sdtPr>
            <w:sdtEndPr/>
            <w:sdtContent>
              <w:p w:rsidR="0024038E" w:rsidRPr="001742E4" w:rsidRDefault="008604CF" w:rsidP="00FE4186">
                <w:pPr>
                  <w:pStyle w:val="NoSpacing"/>
                  <w:rPr>
                    <w:rFonts w:ascii="Arial" w:hAnsi="Arial" w:cs="Arial"/>
                    <w:b w:val="0"/>
                    <w:u w:val="none"/>
                  </w:rPr>
                </w:pPr>
                <w:r w:rsidRPr="00E156AF">
                  <w:rPr>
                    <w:rFonts w:ascii="Arial" w:hAnsi="Arial" w:cs="Arial"/>
                    <w:b w:val="0"/>
                    <w:u w:val="none"/>
                  </w:rPr>
                  <w:t>La Iglesia de Jesucristo SUD</w:t>
                </w:r>
              </w:p>
            </w:sdtContent>
          </w:sdt>
          <w:p w:rsidR="00361863" w:rsidRPr="001742E4" w:rsidRDefault="0024038E" w:rsidP="00FE4186">
            <w:pPr>
              <w:pStyle w:val="NoSpacing"/>
              <w:rPr>
                <w:rFonts w:ascii="Arial" w:hAnsi="Arial" w:cs="Arial"/>
                <w:u w:val="none"/>
              </w:rPr>
            </w:pPr>
            <w:r w:rsidRPr="001742E4">
              <w:rPr>
                <w:rFonts w:ascii="Arial" w:hAnsi="Arial" w:cs="Arial"/>
                <w:u w:val="none"/>
              </w:rPr>
              <w:t xml:space="preserve">Teléfono: </w:t>
            </w:r>
            <w:r w:rsidR="008604CF" w:rsidRPr="001742E4">
              <w:rPr>
                <w:rFonts w:ascii="Arial" w:hAnsi="Arial" w:cs="Arial"/>
                <w:u w:val="none"/>
              </w:rPr>
              <w:t xml:space="preserve">8851-1221 / </w:t>
            </w:r>
            <w:sdt>
              <w:sdtPr>
                <w:rPr>
                  <w:rFonts w:ascii="Arial" w:hAnsi="Arial" w:cs="Arial"/>
                  <w:u w:val="none"/>
                </w:rPr>
                <w:id w:val="20082518"/>
                <w:placeholder>
                  <w:docPart w:val="7343B6669670473D9585D0B4639BB219"/>
                </w:placeholder>
                <w:text/>
              </w:sdtPr>
              <w:sdtEndPr/>
              <w:sdtContent>
                <w:r w:rsidR="008604CF" w:rsidRPr="001742E4">
                  <w:rPr>
                    <w:rFonts w:ascii="Arial" w:hAnsi="Arial" w:cs="Arial"/>
                    <w:u w:val="none"/>
                  </w:rPr>
                  <w:t>2254-7618 /19</w:t>
                </w:r>
              </w:sdtContent>
            </w:sdt>
          </w:p>
        </w:tc>
        <w:tc>
          <w:tcPr>
            <w:tcW w:w="2718" w:type="dxa"/>
          </w:tcPr>
          <w:p w:rsidR="0024038E" w:rsidRPr="001742E4" w:rsidRDefault="00C80218" w:rsidP="00FE4186">
            <w:pPr>
              <w:pStyle w:val="NoSpacing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082523"/>
                <w:placeholder>
                  <w:docPart w:val="A96E1039D15B4C13BBD779D02CC6CC97"/>
                </w:placeholder>
                <w:text/>
              </w:sdtPr>
              <w:sdtEndPr/>
              <w:sdtContent>
                <w:r w:rsidR="008604CF" w:rsidRPr="001742E4">
                  <w:rPr>
                    <w:rFonts w:ascii="Arial" w:hAnsi="Arial" w:cs="Arial"/>
                  </w:rPr>
                  <w:t>Ing. Edgard Ramón Solórzano</w:t>
                </w:r>
              </w:sdtContent>
            </w:sdt>
          </w:p>
          <w:p w:rsidR="0024038E" w:rsidRPr="00E156AF" w:rsidRDefault="00C80218" w:rsidP="00FE4186">
            <w:pPr>
              <w:pStyle w:val="NoSpacing"/>
              <w:rPr>
                <w:rFonts w:ascii="Arial" w:hAnsi="Arial" w:cs="Arial"/>
                <w:b w:val="0"/>
                <w:u w:val="none"/>
              </w:rPr>
            </w:pPr>
            <w:sdt>
              <w:sdtPr>
                <w:rPr>
                  <w:rFonts w:ascii="Arial" w:hAnsi="Arial" w:cs="Arial"/>
                  <w:b w:val="0"/>
                  <w:u w:val="none"/>
                </w:rPr>
                <w:id w:val="20082524"/>
                <w:placeholder>
                  <w:docPart w:val="5E7898B2D61D43E9A92879CCAD10CE58"/>
                </w:placeholder>
                <w:text/>
              </w:sdtPr>
              <w:sdtEndPr/>
              <w:sdtContent>
                <w:r w:rsidR="008604CF" w:rsidRPr="00E156AF">
                  <w:rPr>
                    <w:rFonts w:ascii="Arial" w:hAnsi="Arial" w:cs="Arial"/>
                    <w:b w:val="0"/>
                    <w:u w:val="none"/>
                  </w:rPr>
                  <w:t>Gerente General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u w:val="none"/>
              </w:rPr>
              <w:id w:val="20082525"/>
              <w:placeholder>
                <w:docPart w:val="D930E9C91AAB43D0B05557245F0FBB3A"/>
              </w:placeholder>
              <w:text/>
            </w:sdtPr>
            <w:sdtEndPr/>
            <w:sdtContent>
              <w:p w:rsidR="0024038E" w:rsidRPr="001742E4" w:rsidRDefault="008604CF" w:rsidP="00FE4186">
                <w:pPr>
                  <w:pStyle w:val="NoSpacing"/>
                  <w:rPr>
                    <w:rFonts w:ascii="Arial" w:hAnsi="Arial" w:cs="Arial"/>
                    <w:b w:val="0"/>
                    <w:u w:val="none"/>
                  </w:rPr>
                </w:pPr>
                <w:r w:rsidRPr="00E156AF">
                  <w:rPr>
                    <w:rFonts w:ascii="Arial" w:hAnsi="Arial" w:cs="Arial"/>
                    <w:b w:val="0"/>
                    <w:u w:val="none"/>
                  </w:rPr>
                  <w:t>Panadería Bolonia</w:t>
                </w:r>
              </w:p>
            </w:sdtContent>
          </w:sdt>
          <w:p w:rsidR="00361863" w:rsidRPr="001742E4" w:rsidRDefault="0024038E" w:rsidP="00FE4186">
            <w:pPr>
              <w:pStyle w:val="NoSpacing"/>
              <w:rPr>
                <w:rFonts w:ascii="Arial" w:hAnsi="Arial" w:cs="Arial"/>
              </w:rPr>
            </w:pPr>
            <w:r w:rsidRPr="001742E4">
              <w:rPr>
                <w:rFonts w:ascii="Arial" w:hAnsi="Arial" w:cs="Arial"/>
                <w:u w:val="none"/>
              </w:rPr>
              <w:t xml:space="preserve">Teléfono: </w:t>
            </w:r>
            <w:sdt>
              <w:sdtPr>
                <w:rPr>
                  <w:rFonts w:ascii="Arial" w:hAnsi="Arial" w:cs="Arial"/>
                  <w:u w:val="none"/>
                </w:rPr>
                <w:id w:val="20082526"/>
                <w:placeholder>
                  <w:docPart w:val="6873063BC21D4A879744FEB87BD96531"/>
                </w:placeholder>
                <w:text/>
              </w:sdtPr>
              <w:sdtEndPr/>
              <w:sdtContent>
                <w:r w:rsidR="008604CF" w:rsidRPr="001742E4">
                  <w:rPr>
                    <w:rFonts w:ascii="Arial" w:hAnsi="Arial" w:cs="Arial"/>
                    <w:u w:val="none"/>
                  </w:rPr>
                  <w:t>8261-9272 / 2268-0053</w:t>
                </w:r>
              </w:sdtContent>
            </w:sdt>
          </w:p>
        </w:tc>
        <w:tc>
          <w:tcPr>
            <w:tcW w:w="2724" w:type="dxa"/>
          </w:tcPr>
          <w:p w:rsidR="0024038E" w:rsidRPr="001742E4" w:rsidRDefault="00C80218" w:rsidP="00FE4186">
            <w:pPr>
              <w:pStyle w:val="NoSpacing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082531"/>
                <w:placeholder>
                  <w:docPart w:val="3CA1B1E6A96A4A4EACC7FDDE273420E4"/>
                </w:placeholder>
                <w:text/>
              </w:sdtPr>
              <w:sdtEndPr/>
              <w:sdtContent>
                <w:r w:rsidR="00EA7C09">
                  <w:rPr>
                    <w:rFonts w:ascii="Arial" w:hAnsi="Arial" w:cs="Arial"/>
                  </w:rPr>
                  <w:t>Lic. Reyna</w:t>
                </w:r>
                <w:r w:rsidR="00831B1A">
                  <w:rPr>
                    <w:rFonts w:ascii="Arial" w:hAnsi="Arial" w:cs="Arial"/>
                  </w:rPr>
                  <w:t xml:space="preserve"> Leonor Peña Valverde</w:t>
                </w:r>
              </w:sdtContent>
            </w:sdt>
          </w:p>
          <w:p w:rsidR="0024038E" w:rsidRPr="00E156AF" w:rsidRDefault="00C80218" w:rsidP="00FE4186">
            <w:pPr>
              <w:pStyle w:val="NoSpacing"/>
              <w:rPr>
                <w:rFonts w:ascii="Arial" w:hAnsi="Arial" w:cs="Arial"/>
                <w:b w:val="0"/>
                <w:u w:val="none"/>
              </w:rPr>
            </w:pPr>
            <w:sdt>
              <w:sdtPr>
                <w:rPr>
                  <w:rFonts w:ascii="Arial" w:hAnsi="Arial" w:cs="Arial"/>
                  <w:b w:val="0"/>
                  <w:u w:val="none"/>
                </w:rPr>
                <w:id w:val="20082532"/>
                <w:placeholder>
                  <w:docPart w:val="6B982EE8620E44029EC3F321AD46AA28"/>
                </w:placeholder>
                <w:text/>
              </w:sdtPr>
              <w:sdtEndPr/>
              <w:sdtContent>
                <w:r w:rsidR="00831B1A">
                  <w:rPr>
                    <w:rFonts w:ascii="Arial" w:hAnsi="Arial" w:cs="Arial"/>
                    <w:b w:val="0"/>
                    <w:u w:val="none"/>
                  </w:rPr>
                  <w:t>Misionera de Servicio</w:t>
                </w:r>
              </w:sdtContent>
            </w:sdt>
          </w:p>
          <w:sdt>
            <w:sdtPr>
              <w:rPr>
                <w:rFonts w:ascii="Arial" w:hAnsi="Arial" w:cs="Arial"/>
                <w:b w:val="0"/>
                <w:u w:val="none"/>
              </w:rPr>
              <w:id w:val="20082533"/>
              <w:placeholder>
                <w:docPart w:val="3AACA216B1594535985027A78704D171"/>
              </w:placeholder>
              <w:text/>
            </w:sdtPr>
            <w:sdtEndPr/>
            <w:sdtContent>
              <w:p w:rsidR="0024038E" w:rsidRPr="001742E4" w:rsidRDefault="00831B1A" w:rsidP="00FE4186">
                <w:pPr>
                  <w:pStyle w:val="NoSpacing"/>
                  <w:rPr>
                    <w:rFonts w:ascii="Arial" w:hAnsi="Arial" w:cs="Arial"/>
                    <w:b w:val="0"/>
                    <w:u w:val="none"/>
                  </w:rPr>
                </w:pPr>
                <w:r>
                  <w:rPr>
                    <w:rFonts w:ascii="Arial" w:hAnsi="Arial" w:cs="Arial"/>
                    <w:b w:val="0"/>
                    <w:u w:val="none"/>
                  </w:rPr>
                  <w:t>La Iglesia de Jesucristo S.U.D</w:t>
                </w:r>
              </w:p>
            </w:sdtContent>
          </w:sdt>
          <w:p w:rsidR="00361863" w:rsidRPr="001742E4" w:rsidRDefault="0024038E" w:rsidP="00831B1A">
            <w:pPr>
              <w:pStyle w:val="NoSpacing"/>
              <w:rPr>
                <w:rFonts w:ascii="Arial" w:hAnsi="Arial" w:cs="Arial"/>
              </w:rPr>
            </w:pPr>
            <w:r w:rsidRPr="001742E4">
              <w:rPr>
                <w:rFonts w:ascii="Arial" w:hAnsi="Arial" w:cs="Arial"/>
                <w:u w:val="none"/>
              </w:rPr>
              <w:t xml:space="preserve">Teléfono: </w:t>
            </w:r>
            <w:r w:rsidR="007F165D">
              <w:rPr>
                <w:rFonts w:ascii="Arial" w:hAnsi="Arial" w:cs="Arial"/>
                <w:u w:val="none"/>
              </w:rPr>
              <w:t xml:space="preserve">2254-3328 / </w:t>
            </w:r>
            <w:sdt>
              <w:sdtPr>
                <w:rPr>
                  <w:rFonts w:ascii="Arial" w:hAnsi="Arial" w:cs="Arial"/>
                  <w:u w:val="none"/>
                </w:rPr>
                <w:id w:val="20082534"/>
                <w:placeholder>
                  <w:docPart w:val="BA2AB1C556C64DB29646C848F8402347"/>
                </w:placeholder>
                <w:text/>
              </w:sdtPr>
              <w:sdtEndPr/>
              <w:sdtContent>
                <w:r w:rsidR="007F165D">
                  <w:rPr>
                    <w:rFonts w:ascii="Arial" w:hAnsi="Arial" w:cs="Arial"/>
                    <w:u w:val="none"/>
                  </w:rPr>
                  <w:t>8647-9331</w:t>
                </w:r>
              </w:sdtContent>
            </w:sdt>
          </w:p>
        </w:tc>
      </w:tr>
    </w:tbl>
    <w:p w:rsidR="00AC64F6" w:rsidRPr="001742E4" w:rsidRDefault="00AC64F6" w:rsidP="00FE4186">
      <w:pPr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NI"/>
        </w:rPr>
        <w:sectPr w:rsidR="00AC64F6" w:rsidRPr="001742E4" w:rsidSect="00760DFD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2A38BA" w:rsidRPr="001742E4" w:rsidRDefault="002A38BA" w:rsidP="00FE4186">
      <w:pPr>
        <w:spacing w:after="0"/>
        <w:rPr>
          <w:sz w:val="2"/>
          <w:szCs w:val="2"/>
        </w:rPr>
      </w:pPr>
    </w:p>
    <w:sectPr w:rsidR="002A38BA" w:rsidRPr="001742E4" w:rsidSect="00AC554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218" w:rsidRDefault="00C80218" w:rsidP="000802B2">
      <w:pPr>
        <w:spacing w:after="0" w:line="240" w:lineRule="auto"/>
      </w:pPr>
      <w:r>
        <w:separator/>
      </w:r>
    </w:p>
  </w:endnote>
  <w:endnote w:type="continuationSeparator" w:id="0">
    <w:p w:rsidR="00C80218" w:rsidRDefault="00C80218" w:rsidP="0008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218" w:rsidRDefault="00C80218" w:rsidP="000802B2">
      <w:pPr>
        <w:spacing w:after="0" w:line="240" w:lineRule="auto"/>
      </w:pPr>
      <w:r>
        <w:separator/>
      </w:r>
    </w:p>
  </w:footnote>
  <w:footnote w:type="continuationSeparator" w:id="0">
    <w:p w:rsidR="00C80218" w:rsidRDefault="00C80218" w:rsidP="00080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C0F0C"/>
    <w:multiLevelType w:val="hybridMultilevel"/>
    <w:tmpl w:val="007E41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970CB"/>
    <w:multiLevelType w:val="hybridMultilevel"/>
    <w:tmpl w:val="E5DCC166"/>
    <w:lvl w:ilvl="0" w:tplc="D5F6C270">
      <w:start w:val="1"/>
      <w:numFmt w:val="bullet"/>
      <w:lvlText w:val=""/>
      <w:lvlJc w:val="left"/>
      <w:pPr>
        <w:tabs>
          <w:tab w:val="num" w:pos="360"/>
        </w:tabs>
        <w:ind w:left="6048" w:hanging="60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E0AA8"/>
    <w:multiLevelType w:val="hybridMultilevel"/>
    <w:tmpl w:val="07661720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4588A"/>
    <w:multiLevelType w:val="hybridMultilevel"/>
    <w:tmpl w:val="B6E85A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AB3A11"/>
    <w:multiLevelType w:val="hybridMultilevel"/>
    <w:tmpl w:val="AF32C84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" w15:restartNumberingAfterBreak="0">
    <w:nsid w:val="684E557F"/>
    <w:multiLevelType w:val="hybridMultilevel"/>
    <w:tmpl w:val="04B60334"/>
    <w:lvl w:ilvl="0" w:tplc="D94231A6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C4A27"/>
    <w:multiLevelType w:val="multilevel"/>
    <w:tmpl w:val="37D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C2"/>
    <w:rsid w:val="000119D3"/>
    <w:rsid w:val="00024FD4"/>
    <w:rsid w:val="000259AD"/>
    <w:rsid w:val="000802B2"/>
    <w:rsid w:val="000A0630"/>
    <w:rsid w:val="000E0581"/>
    <w:rsid w:val="000E1264"/>
    <w:rsid w:val="001131E1"/>
    <w:rsid w:val="001742E4"/>
    <w:rsid w:val="001761B3"/>
    <w:rsid w:val="00190E4D"/>
    <w:rsid w:val="001A25DB"/>
    <w:rsid w:val="001D0DFF"/>
    <w:rsid w:val="001E2F91"/>
    <w:rsid w:val="001F7D21"/>
    <w:rsid w:val="0024038E"/>
    <w:rsid w:val="002415F4"/>
    <w:rsid w:val="00253A8B"/>
    <w:rsid w:val="00274D5D"/>
    <w:rsid w:val="002A38BA"/>
    <w:rsid w:val="002C1104"/>
    <w:rsid w:val="002D04B6"/>
    <w:rsid w:val="002E026D"/>
    <w:rsid w:val="002E0AC4"/>
    <w:rsid w:val="002E268C"/>
    <w:rsid w:val="002E4314"/>
    <w:rsid w:val="002E4DD6"/>
    <w:rsid w:val="00323CC1"/>
    <w:rsid w:val="00361863"/>
    <w:rsid w:val="00374309"/>
    <w:rsid w:val="00374E61"/>
    <w:rsid w:val="00393CFE"/>
    <w:rsid w:val="0039480F"/>
    <w:rsid w:val="003A75B9"/>
    <w:rsid w:val="003C6573"/>
    <w:rsid w:val="003E6326"/>
    <w:rsid w:val="00435F3A"/>
    <w:rsid w:val="004455F9"/>
    <w:rsid w:val="00462B32"/>
    <w:rsid w:val="004716A4"/>
    <w:rsid w:val="00482B08"/>
    <w:rsid w:val="004E7709"/>
    <w:rsid w:val="004F08F6"/>
    <w:rsid w:val="0050427B"/>
    <w:rsid w:val="00524027"/>
    <w:rsid w:val="0053248B"/>
    <w:rsid w:val="00534F1B"/>
    <w:rsid w:val="00563911"/>
    <w:rsid w:val="00563AA0"/>
    <w:rsid w:val="0057444F"/>
    <w:rsid w:val="005D31A9"/>
    <w:rsid w:val="00621BEC"/>
    <w:rsid w:val="006805C9"/>
    <w:rsid w:val="00697115"/>
    <w:rsid w:val="006C007B"/>
    <w:rsid w:val="006E0C44"/>
    <w:rsid w:val="00752F14"/>
    <w:rsid w:val="00760DFD"/>
    <w:rsid w:val="00784E66"/>
    <w:rsid w:val="007941D3"/>
    <w:rsid w:val="007B4512"/>
    <w:rsid w:val="007C0CC1"/>
    <w:rsid w:val="007D23F0"/>
    <w:rsid w:val="007F165D"/>
    <w:rsid w:val="0082030C"/>
    <w:rsid w:val="00831B1A"/>
    <w:rsid w:val="008604CF"/>
    <w:rsid w:val="008628D4"/>
    <w:rsid w:val="00867A99"/>
    <w:rsid w:val="00896910"/>
    <w:rsid w:val="008A4213"/>
    <w:rsid w:val="008B453E"/>
    <w:rsid w:val="008D4968"/>
    <w:rsid w:val="00905674"/>
    <w:rsid w:val="00935144"/>
    <w:rsid w:val="00945D68"/>
    <w:rsid w:val="009553DB"/>
    <w:rsid w:val="00957AB9"/>
    <w:rsid w:val="00964123"/>
    <w:rsid w:val="00974EC2"/>
    <w:rsid w:val="00995E7F"/>
    <w:rsid w:val="009A1565"/>
    <w:rsid w:val="009D4CCB"/>
    <w:rsid w:val="009D5072"/>
    <w:rsid w:val="009E53E7"/>
    <w:rsid w:val="00A015CC"/>
    <w:rsid w:val="00A20CC9"/>
    <w:rsid w:val="00A5680D"/>
    <w:rsid w:val="00AC554D"/>
    <w:rsid w:val="00AC64F6"/>
    <w:rsid w:val="00AE20AA"/>
    <w:rsid w:val="00AE7131"/>
    <w:rsid w:val="00AF47A3"/>
    <w:rsid w:val="00B07C54"/>
    <w:rsid w:val="00B77AF3"/>
    <w:rsid w:val="00B96F18"/>
    <w:rsid w:val="00BC7E97"/>
    <w:rsid w:val="00C022B5"/>
    <w:rsid w:val="00C21A79"/>
    <w:rsid w:val="00C43C2B"/>
    <w:rsid w:val="00C774BB"/>
    <w:rsid w:val="00C80218"/>
    <w:rsid w:val="00CF0668"/>
    <w:rsid w:val="00D017E2"/>
    <w:rsid w:val="00D106DC"/>
    <w:rsid w:val="00D10850"/>
    <w:rsid w:val="00D1173F"/>
    <w:rsid w:val="00D14340"/>
    <w:rsid w:val="00D236DF"/>
    <w:rsid w:val="00D24B42"/>
    <w:rsid w:val="00D5073C"/>
    <w:rsid w:val="00D97A0D"/>
    <w:rsid w:val="00DC4211"/>
    <w:rsid w:val="00DE4E6E"/>
    <w:rsid w:val="00E156AF"/>
    <w:rsid w:val="00E17CA4"/>
    <w:rsid w:val="00E21296"/>
    <w:rsid w:val="00E2316E"/>
    <w:rsid w:val="00E31482"/>
    <w:rsid w:val="00E817A8"/>
    <w:rsid w:val="00EA7C09"/>
    <w:rsid w:val="00EB7A0B"/>
    <w:rsid w:val="00EC606A"/>
    <w:rsid w:val="00F55ED4"/>
    <w:rsid w:val="00FE4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04AEE3-742C-48AB-82C6-7566245B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NI" w:eastAsia="es-N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B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C1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NI"/>
    </w:rPr>
  </w:style>
  <w:style w:type="paragraph" w:styleId="Heading3">
    <w:name w:val="heading 3"/>
    <w:basedOn w:val="Normal"/>
    <w:link w:val="Heading3Char"/>
    <w:uiPriority w:val="9"/>
    <w:qFormat/>
    <w:rsid w:val="002C1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N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04"/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character" w:customStyle="1" w:styleId="Heading3Char">
    <w:name w:val="Heading 3 Char"/>
    <w:basedOn w:val="DefaultParagraphFont"/>
    <w:link w:val="Heading3"/>
    <w:uiPriority w:val="9"/>
    <w:rsid w:val="002C1104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NormalWeb">
    <w:name w:val="Normal (Web)"/>
    <w:basedOn w:val="Normal"/>
    <w:uiPriority w:val="99"/>
    <w:unhideWhenUsed/>
    <w:rsid w:val="002C11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NI"/>
    </w:rPr>
  </w:style>
  <w:style w:type="character" w:styleId="Strong">
    <w:name w:val="Strong"/>
    <w:basedOn w:val="DefaultParagraphFont"/>
    <w:uiPriority w:val="22"/>
    <w:qFormat/>
    <w:rsid w:val="002C1104"/>
    <w:rPr>
      <w:b/>
      <w:bCs/>
    </w:rPr>
  </w:style>
  <w:style w:type="paragraph" w:styleId="NoSpacing">
    <w:name w:val="No Spacing"/>
    <w:uiPriority w:val="1"/>
    <w:qFormat/>
    <w:rsid w:val="00AC554D"/>
    <w:rPr>
      <w:b/>
      <w:sz w:val="22"/>
      <w:szCs w:val="22"/>
      <w:u w:val="single"/>
      <w:lang w:eastAsia="en-US"/>
    </w:rPr>
  </w:style>
  <w:style w:type="paragraph" w:customStyle="1" w:styleId="Name">
    <w:name w:val="Name"/>
    <w:basedOn w:val="Normal"/>
    <w:next w:val="Normal"/>
    <w:rsid w:val="002C1104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2C1104"/>
    <w:pPr>
      <w:spacing w:before="220" w:after="0" w:line="220" w:lineRule="atLeast"/>
    </w:pPr>
    <w:rPr>
      <w:rFonts w:ascii="Arial Black" w:eastAsia="Batang" w:hAnsi="Arial Black"/>
      <w:spacing w:val="-10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2C1104"/>
    <w:pPr>
      <w:spacing w:before="240" w:after="220" w:line="220" w:lineRule="atLeast"/>
    </w:pPr>
    <w:rPr>
      <w:rFonts w:ascii="Arial" w:eastAsia="Batang" w:hAnsi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C1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1104"/>
  </w:style>
  <w:style w:type="paragraph" w:customStyle="1" w:styleId="Achievement">
    <w:name w:val="Achievement"/>
    <w:basedOn w:val="BodyText"/>
    <w:rsid w:val="006E0C44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23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7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E97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80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2B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80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2B2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74E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eveztorressergiojos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ormato%20de%20curriculum%20CASFPE%20OPT%20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1FBC64A38E4FDE9D577D3A475F5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15CA6-97D5-4516-B9F1-453004032CE1}"/>
      </w:docPartPr>
      <w:docPartBody>
        <w:p w:rsidR="009431EB" w:rsidRDefault="00FC1D40">
          <w:pPr>
            <w:pStyle w:val="561FBC64A38E4FDE9D577D3A475F5C21"/>
          </w:pPr>
          <w:r>
            <w:rPr>
              <w:rStyle w:val="PlaceholderText"/>
            </w:rPr>
            <w:t>Dirección completa incluyendo departamento y país. Ejemplo: Managua, Nicaragua</w:t>
          </w:r>
          <w:r w:rsidRPr="00875FE1">
            <w:rPr>
              <w:rStyle w:val="PlaceholderText"/>
            </w:rPr>
            <w:t>.</w:t>
          </w:r>
        </w:p>
      </w:docPartBody>
    </w:docPart>
    <w:docPart>
      <w:docPartPr>
        <w:name w:val="895F8EA2E4A544ED85315665304F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C30D8-9BA8-475C-9BD8-2744CDF72B0C}"/>
      </w:docPartPr>
      <w:docPartBody>
        <w:p w:rsidR="009431EB" w:rsidRDefault="00FC1D40">
          <w:pPr>
            <w:pStyle w:val="895F8EA2E4A544ED85315665304FDD55"/>
          </w:pPr>
          <w:r w:rsidRPr="002E0AC4">
            <w:rPr>
              <w:rStyle w:val="PlaceholderText"/>
            </w:rPr>
            <w:t>Seleccione una opción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103D269888B4B7E978D20B76256A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D0813-5B98-4D43-824B-27B68D82EC82}"/>
      </w:docPartPr>
      <w:docPartBody>
        <w:p w:rsidR="009431EB" w:rsidRDefault="00FC1D40">
          <w:pPr>
            <w:pStyle w:val="6103D269888B4B7E978D20B76256A8A5"/>
          </w:pPr>
          <w:r w:rsidRPr="0082030C">
            <w:rPr>
              <w:rStyle w:val="PlaceholderText"/>
            </w:rPr>
            <w:t>Descríbase a sí mismo, usa su creatividad, sea honesto y sincero.  Esta sección es una oportunidad para venderse a sí mismo al dar a conocer sus habilidades.</w:t>
          </w:r>
        </w:p>
      </w:docPartBody>
    </w:docPart>
    <w:docPart>
      <w:docPartPr>
        <w:name w:val="37557183E22142498CAE1CEB0B424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11EEC-B4E8-4D4E-BD07-D639B3B44265}"/>
      </w:docPartPr>
      <w:docPartBody>
        <w:p w:rsidR="009431EB" w:rsidRDefault="00FC1D40">
          <w:pPr>
            <w:pStyle w:val="37557183E22142498CAE1CEB0B424DF2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persona que refiere</w:t>
          </w:r>
        </w:p>
      </w:docPartBody>
    </w:docPart>
    <w:docPart>
      <w:docPartPr>
        <w:name w:val="CA3E55DDEE8C49D8BC301DF956C05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8EABF-6234-49FB-A747-97835C29EA2C}"/>
      </w:docPartPr>
      <w:docPartBody>
        <w:p w:rsidR="009431EB" w:rsidRDefault="00FC1D40">
          <w:pPr>
            <w:pStyle w:val="CA3E55DDEE8C49D8BC301DF956C05341"/>
          </w:pPr>
          <w:r w:rsidRPr="00760DFD">
            <w:rPr>
              <w:rStyle w:val="PlaceholderText"/>
              <w:rFonts w:ascii="Arial" w:hAnsi="Arial" w:cs="Arial"/>
              <w:color w:val="auto"/>
            </w:rPr>
            <w:t>Cargo que desempeña donde trabaja</w:t>
          </w:r>
        </w:p>
      </w:docPartBody>
    </w:docPart>
    <w:docPart>
      <w:docPartPr>
        <w:name w:val="F4CAF3230AED4150AF336E156148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87B9A-5BC9-4B29-8F9E-ADD7C3C647F1}"/>
      </w:docPartPr>
      <w:docPartBody>
        <w:p w:rsidR="009431EB" w:rsidRDefault="00FC1D40">
          <w:pPr>
            <w:pStyle w:val="F4CAF3230AED4150AF336E1561484051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empresa donde trabaja</w:t>
          </w:r>
        </w:p>
      </w:docPartBody>
    </w:docPart>
    <w:docPart>
      <w:docPartPr>
        <w:name w:val="D495754E690742AEA0F00221AFAB8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70298-61E7-4778-A5AA-1873663A05BD}"/>
      </w:docPartPr>
      <w:docPartBody>
        <w:p w:rsidR="009431EB" w:rsidRDefault="00FC1D40">
          <w:pPr>
            <w:pStyle w:val="D495754E690742AEA0F00221AFAB8510"/>
          </w:pPr>
          <w:r w:rsidRPr="00760DFD">
            <w:rPr>
              <w:rStyle w:val="PlaceholderText"/>
              <w:rFonts w:ascii="Arial" w:hAnsi="Arial" w:cs="Arial"/>
              <w:color w:val="auto"/>
            </w:rPr>
            <w:t>Número de teléfono y extensión</w:t>
          </w:r>
        </w:p>
      </w:docPartBody>
    </w:docPart>
    <w:docPart>
      <w:docPartPr>
        <w:name w:val="74D6DC0D60C947D9AA775F6581B86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E24ED-C258-4B7F-994B-7333EE1BE85C}"/>
      </w:docPartPr>
      <w:docPartBody>
        <w:p w:rsidR="009431EB" w:rsidRDefault="00FC1D40">
          <w:pPr>
            <w:pStyle w:val="74D6DC0D60C947D9AA775F6581B863F3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persona que refiere</w:t>
          </w:r>
        </w:p>
      </w:docPartBody>
    </w:docPart>
    <w:docPart>
      <w:docPartPr>
        <w:name w:val="1E256400E3494B819F358B779053B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0942E-D2FF-4ADA-B4F6-1BDCF3BA5931}"/>
      </w:docPartPr>
      <w:docPartBody>
        <w:p w:rsidR="009431EB" w:rsidRDefault="00FC1D40">
          <w:pPr>
            <w:pStyle w:val="1E256400E3494B819F358B779053B1C0"/>
          </w:pPr>
          <w:r w:rsidRPr="00760DFD">
            <w:rPr>
              <w:rStyle w:val="PlaceholderText"/>
              <w:rFonts w:ascii="Arial" w:hAnsi="Arial" w:cs="Arial"/>
              <w:color w:val="auto"/>
            </w:rPr>
            <w:t>Cargo que desempeña donde trabaja</w:t>
          </w:r>
        </w:p>
      </w:docPartBody>
    </w:docPart>
    <w:docPart>
      <w:docPartPr>
        <w:name w:val="B7D9AAFCF8264B6A8534F9BEA25A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0897D-FC63-461A-ACB5-4A4615FE4F4F}"/>
      </w:docPartPr>
      <w:docPartBody>
        <w:p w:rsidR="009431EB" w:rsidRDefault="00FC1D40">
          <w:pPr>
            <w:pStyle w:val="B7D9AAFCF8264B6A8534F9BEA25AD6AC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empresa donde trabaja</w:t>
          </w:r>
        </w:p>
      </w:docPartBody>
    </w:docPart>
    <w:docPart>
      <w:docPartPr>
        <w:name w:val="1DB550AAAB164EE789167B88CD5F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0C0F-86C8-47F6-8F68-04861A972A49}"/>
      </w:docPartPr>
      <w:docPartBody>
        <w:p w:rsidR="009431EB" w:rsidRDefault="00FC1D40">
          <w:pPr>
            <w:pStyle w:val="1DB550AAAB164EE789167B88CD5F9A55"/>
          </w:pPr>
          <w:r w:rsidRPr="00760DFD">
            <w:rPr>
              <w:rStyle w:val="PlaceholderText"/>
              <w:rFonts w:ascii="Arial" w:hAnsi="Arial" w:cs="Arial"/>
              <w:color w:val="auto"/>
            </w:rPr>
            <w:t>Número de teléfono y extensión</w:t>
          </w:r>
        </w:p>
      </w:docPartBody>
    </w:docPart>
    <w:docPart>
      <w:docPartPr>
        <w:name w:val="EFE6DF728D2943DCA9AB6D08E044C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EB9D6-9E92-40BD-B1A2-A6BC5F140F3A}"/>
      </w:docPartPr>
      <w:docPartBody>
        <w:p w:rsidR="009431EB" w:rsidRDefault="00FC1D40">
          <w:pPr>
            <w:pStyle w:val="EFE6DF728D2943DCA9AB6D08E044C172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persona que refiere</w:t>
          </w:r>
        </w:p>
      </w:docPartBody>
    </w:docPart>
    <w:docPart>
      <w:docPartPr>
        <w:name w:val="0BC06179F31D41E886C17880FED14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B6656-BFB8-4B73-9288-CC0C05E39F76}"/>
      </w:docPartPr>
      <w:docPartBody>
        <w:p w:rsidR="009431EB" w:rsidRDefault="00FC1D40">
          <w:pPr>
            <w:pStyle w:val="0BC06179F31D41E886C17880FED14066"/>
          </w:pPr>
          <w:r w:rsidRPr="00760DFD">
            <w:rPr>
              <w:rStyle w:val="PlaceholderText"/>
              <w:rFonts w:ascii="Arial" w:hAnsi="Arial" w:cs="Arial"/>
              <w:color w:val="auto"/>
            </w:rPr>
            <w:t>Cargo que desempeña donde trabaja</w:t>
          </w:r>
        </w:p>
      </w:docPartBody>
    </w:docPart>
    <w:docPart>
      <w:docPartPr>
        <w:name w:val="A6E7590C05264A53906DEFF1EF14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C6C06-B34A-4119-8D5C-D648D7748A94}"/>
      </w:docPartPr>
      <w:docPartBody>
        <w:p w:rsidR="009431EB" w:rsidRDefault="00FC1D40">
          <w:pPr>
            <w:pStyle w:val="A6E7590C05264A53906DEFF1EF144174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empresa donde trabaja</w:t>
          </w:r>
        </w:p>
      </w:docPartBody>
    </w:docPart>
    <w:docPart>
      <w:docPartPr>
        <w:name w:val="9F5FC2C8C9814B29BE53B66E1379D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D0EA0-18E2-470E-9043-826B7E016F48}"/>
      </w:docPartPr>
      <w:docPartBody>
        <w:p w:rsidR="009431EB" w:rsidRDefault="00FC1D40">
          <w:pPr>
            <w:pStyle w:val="9F5FC2C8C9814B29BE53B66E1379D1F3"/>
          </w:pPr>
          <w:r w:rsidRPr="00760DFD">
            <w:rPr>
              <w:rStyle w:val="PlaceholderText"/>
              <w:rFonts w:ascii="Arial" w:hAnsi="Arial" w:cs="Arial"/>
              <w:color w:val="auto"/>
            </w:rPr>
            <w:t>Número de teléfono y extensión</w:t>
          </w:r>
        </w:p>
      </w:docPartBody>
    </w:docPart>
    <w:docPart>
      <w:docPartPr>
        <w:name w:val="EB069A97FDC540D3854379CCDE19C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CB2C8-41BB-455E-8ABC-A4953F4820C1}"/>
      </w:docPartPr>
      <w:docPartBody>
        <w:p w:rsidR="009431EB" w:rsidRDefault="00FC1D40">
          <w:pPr>
            <w:pStyle w:val="EB069A97FDC540D3854379CCDE19C20E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persona que refiere</w:t>
          </w:r>
        </w:p>
      </w:docPartBody>
    </w:docPart>
    <w:docPart>
      <w:docPartPr>
        <w:name w:val="F8DB94A3C2CB410E9CC74BDEDAD2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FC4B3-55ED-46E8-A9A2-F65949528BE7}"/>
      </w:docPartPr>
      <w:docPartBody>
        <w:p w:rsidR="009431EB" w:rsidRDefault="00FC1D40">
          <w:pPr>
            <w:pStyle w:val="F8DB94A3C2CB410E9CC74BDEDAD2F2D9"/>
          </w:pPr>
          <w:r w:rsidRPr="00760DFD">
            <w:rPr>
              <w:rStyle w:val="PlaceholderText"/>
              <w:rFonts w:ascii="Arial" w:hAnsi="Arial" w:cs="Arial"/>
              <w:color w:val="auto"/>
            </w:rPr>
            <w:t>Cargo que desempeña donde trabaja</w:t>
          </w:r>
        </w:p>
      </w:docPartBody>
    </w:docPart>
    <w:docPart>
      <w:docPartPr>
        <w:name w:val="2FDBB075D990498098E85EBA089B5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E8BE4-5A69-4023-B212-D56C978F72DA}"/>
      </w:docPartPr>
      <w:docPartBody>
        <w:p w:rsidR="009431EB" w:rsidRDefault="00FC1D40">
          <w:pPr>
            <w:pStyle w:val="2FDBB075D990498098E85EBA089B5A4E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empresa donde trabaja</w:t>
          </w:r>
        </w:p>
      </w:docPartBody>
    </w:docPart>
    <w:docPart>
      <w:docPartPr>
        <w:name w:val="7343B6669670473D9585D0B4639BB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59140-AD9D-4EF6-A469-A65293B1C06F}"/>
      </w:docPartPr>
      <w:docPartBody>
        <w:p w:rsidR="009431EB" w:rsidRDefault="00FC1D40">
          <w:pPr>
            <w:pStyle w:val="7343B6669670473D9585D0B4639BB219"/>
          </w:pPr>
          <w:r w:rsidRPr="00760DFD">
            <w:rPr>
              <w:rStyle w:val="PlaceholderText"/>
              <w:rFonts w:ascii="Arial" w:hAnsi="Arial" w:cs="Arial"/>
              <w:color w:val="auto"/>
            </w:rPr>
            <w:t>Número de teléfono y extensión</w:t>
          </w:r>
        </w:p>
      </w:docPartBody>
    </w:docPart>
    <w:docPart>
      <w:docPartPr>
        <w:name w:val="A96E1039D15B4C13BBD779D02CC6C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29B0E-E5C0-4FAD-A80D-EF66C8118A14}"/>
      </w:docPartPr>
      <w:docPartBody>
        <w:p w:rsidR="009431EB" w:rsidRDefault="00FC1D40">
          <w:pPr>
            <w:pStyle w:val="A96E1039D15B4C13BBD779D02CC6CC97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persona que refiere</w:t>
          </w:r>
        </w:p>
      </w:docPartBody>
    </w:docPart>
    <w:docPart>
      <w:docPartPr>
        <w:name w:val="5E7898B2D61D43E9A92879CCAD10C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A1FA1-4C32-482A-8A57-1A2C59B48FB0}"/>
      </w:docPartPr>
      <w:docPartBody>
        <w:p w:rsidR="009431EB" w:rsidRDefault="00FC1D40">
          <w:pPr>
            <w:pStyle w:val="5E7898B2D61D43E9A92879CCAD10CE58"/>
          </w:pPr>
          <w:r w:rsidRPr="00760DFD">
            <w:rPr>
              <w:rStyle w:val="PlaceholderText"/>
              <w:rFonts w:ascii="Arial" w:hAnsi="Arial" w:cs="Arial"/>
              <w:color w:val="auto"/>
            </w:rPr>
            <w:t>Cargo que desempeña donde trabaja</w:t>
          </w:r>
        </w:p>
      </w:docPartBody>
    </w:docPart>
    <w:docPart>
      <w:docPartPr>
        <w:name w:val="D930E9C91AAB43D0B05557245F0FB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0B1E9-B285-4523-8306-94A4298AC022}"/>
      </w:docPartPr>
      <w:docPartBody>
        <w:p w:rsidR="009431EB" w:rsidRDefault="00FC1D40">
          <w:pPr>
            <w:pStyle w:val="D930E9C91AAB43D0B05557245F0FBB3A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empresa donde trabaja</w:t>
          </w:r>
        </w:p>
      </w:docPartBody>
    </w:docPart>
    <w:docPart>
      <w:docPartPr>
        <w:name w:val="6873063BC21D4A879744FEB87BD96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6BE05-3B15-475B-B10A-254105A5C508}"/>
      </w:docPartPr>
      <w:docPartBody>
        <w:p w:rsidR="009431EB" w:rsidRDefault="00FC1D40">
          <w:pPr>
            <w:pStyle w:val="6873063BC21D4A879744FEB87BD96531"/>
          </w:pPr>
          <w:r w:rsidRPr="00760DFD">
            <w:rPr>
              <w:rStyle w:val="PlaceholderText"/>
              <w:rFonts w:ascii="Arial" w:hAnsi="Arial" w:cs="Arial"/>
              <w:color w:val="auto"/>
            </w:rPr>
            <w:t>Número de teléfono y extensión</w:t>
          </w:r>
        </w:p>
      </w:docPartBody>
    </w:docPart>
    <w:docPart>
      <w:docPartPr>
        <w:name w:val="3CA1B1E6A96A4A4EACC7FDDE27342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4F9DC-74D6-496D-84FA-772D517AA8E8}"/>
      </w:docPartPr>
      <w:docPartBody>
        <w:p w:rsidR="009431EB" w:rsidRDefault="00FC1D40">
          <w:pPr>
            <w:pStyle w:val="3CA1B1E6A96A4A4EACC7FDDE273420E4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persona que refiere</w:t>
          </w:r>
        </w:p>
      </w:docPartBody>
    </w:docPart>
    <w:docPart>
      <w:docPartPr>
        <w:name w:val="6B982EE8620E44029EC3F321AD46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34BF2-2825-4FE3-B623-8B6D6FAAA842}"/>
      </w:docPartPr>
      <w:docPartBody>
        <w:p w:rsidR="009431EB" w:rsidRDefault="00FC1D40">
          <w:pPr>
            <w:pStyle w:val="6B982EE8620E44029EC3F321AD46AA28"/>
          </w:pPr>
          <w:r w:rsidRPr="00760DFD">
            <w:rPr>
              <w:rStyle w:val="PlaceholderText"/>
              <w:rFonts w:ascii="Arial" w:hAnsi="Arial" w:cs="Arial"/>
              <w:color w:val="auto"/>
            </w:rPr>
            <w:t>Cargo que desempeña donde trabaja</w:t>
          </w:r>
        </w:p>
      </w:docPartBody>
    </w:docPart>
    <w:docPart>
      <w:docPartPr>
        <w:name w:val="3AACA216B1594535985027A78704D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99E16-4C17-4F48-8672-31968F4A304D}"/>
      </w:docPartPr>
      <w:docPartBody>
        <w:p w:rsidR="009431EB" w:rsidRDefault="00FC1D40">
          <w:pPr>
            <w:pStyle w:val="3AACA216B1594535985027A78704D171"/>
          </w:pPr>
          <w:r w:rsidRPr="00760DFD">
            <w:rPr>
              <w:rStyle w:val="PlaceholderText"/>
              <w:rFonts w:ascii="Arial" w:hAnsi="Arial" w:cs="Arial"/>
              <w:color w:val="auto"/>
            </w:rPr>
            <w:t>Nombre de la empresa donde trabaja</w:t>
          </w:r>
        </w:p>
      </w:docPartBody>
    </w:docPart>
    <w:docPart>
      <w:docPartPr>
        <w:name w:val="BA2AB1C556C64DB29646C848F8402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AACFF-2338-4AA4-BDA1-872C45C352A9}"/>
      </w:docPartPr>
      <w:docPartBody>
        <w:p w:rsidR="009431EB" w:rsidRDefault="00FC1D40">
          <w:pPr>
            <w:pStyle w:val="BA2AB1C556C64DB29646C848F8402347"/>
          </w:pPr>
          <w:r w:rsidRPr="00760DFD">
            <w:rPr>
              <w:rStyle w:val="PlaceholderText"/>
              <w:rFonts w:ascii="Arial" w:hAnsi="Arial" w:cs="Arial"/>
              <w:color w:val="auto"/>
            </w:rPr>
            <w:t>Número de teléfono y extensión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C1D40"/>
    <w:rsid w:val="002F40AC"/>
    <w:rsid w:val="0033576F"/>
    <w:rsid w:val="004E09A5"/>
    <w:rsid w:val="008E330C"/>
    <w:rsid w:val="008E76D6"/>
    <w:rsid w:val="009431EB"/>
    <w:rsid w:val="00AF26D7"/>
    <w:rsid w:val="00B40B02"/>
    <w:rsid w:val="00C75CD2"/>
    <w:rsid w:val="00E1374A"/>
    <w:rsid w:val="00FC1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C24DAE16C94732A1196A46C5E8BFD6">
    <w:name w:val="54C24DAE16C94732A1196A46C5E8BFD6"/>
    <w:rsid w:val="00E1374A"/>
  </w:style>
  <w:style w:type="character" w:styleId="PlaceholderText">
    <w:name w:val="Placeholder Text"/>
    <w:basedOn w:val="DefaultParagraphFont"/>
    <w:uiPriority w:val="99"/>
    <w:semiHidden/>
    <w:rsid w:val="00E1374A"/>
    <w:rPr>
      <w:color w:val="808080"/>
    </w:rPr>
  </w:style>
  <w:style w:type="paragraph" w:customStyle="1" w:styleId="561FBC64A38E4FDE9D577D3A475F5C21">
    <w:name w:val="561FBC64A38E4FDE9D577D3A475F5C21"/>
    <w:rsid w:val="00E1374A"/>
  </w:style>
  <w:style w:type="paragraph" w:customStyle="1" w:styleId="8D3E7BC0E4504E1B84A52038542F2A5A">
    <w:name w:val="8D3E7BC0E4504E1B84A52038542F2A5A"/>
    <w:rsid w:val="00E1374A"/>
  </w:style>
  <w:style w:type="paragraph" w:customStyle="1" w:styleId="2ABDCA9C494F46B69A45BE84C9B2F787">
    <w:name w:val="2ABDCA9C494F46B69A45BE84C9B2F787"/>
    <w:rsid w:val="00E1374A"/>
  </w:style>
  <w:style w:type="paragraph" w:customStyle="1" w:styleId="895F8EA2E4A544ED85315665304FDD55">
    <w:name w:val="895F8EA2E4A544ED85315665304FDD55"/>
    <w:rsid w:val="00E1374A"/>
  </w:style>
  <w:style w:type="paragraph" w:customStyle="1" w:styleId="08D41C2C7894433DA8E6E430920DD689">
    <w:name w:val="08D41C2C7894433DA8E6E430920DD689"/>
    <w:rsid w:val="00E1374A"/>
  </w:style>
  <w:style w:type="paragraph" w:customStyle="1" w:styleId="FE0170B214C14EC6B4FEFB097AFC9517">
    <w:name w:val="FE0170B214C14EC6B4FEFB097AFC9517"/>
    <w:rsid w:val="00E1374A"/>
  </w:style>
  <w:style w:type="paragraph" w:customStyle="1" w:styleId="DDE3A3DB7C22407A9E6E2AB25EF21CD2">
    <w:name w:val="DDE3A3DB7C22407A9E6E2AB25EF21CD2"/>
    <w:rsid w:val="00E1374A"/>
  </w:style>
  <w:style w:type="paragraph" w:customStyle="1" w:styleId="89C83DAFB8DC4ED2BE91A11EC6C7B729">
    <w:name w:val="89C83DAFB8DC4ED2BE91A11EC6C7B729"/>
    <w:rsid w:val="00E1374A"/>
  </w:style>
  <w:style w:type="paragraph" w:customStyle="1" w:styleId="DB2B30947AFA45009321AE8258084B2F">
    <w:name w:val="DB2B30947AFA45009321AE8258084B2F"/>
    <w:rsid w:val="00E1374A"/>
  </w:style>
  <w:style w:type="paragraph" w:customStyle="1" w:styleId="803C97CFFE464D2F8CCBBD212264B537">
    <w:name w:val="803C97CFFE464D2F8CCBBD212264B537"/>
    <w:rsid w:val="00E1374A"/>
  </w:style>
  <w:style w:type="paragraph" w:customStyle="1" w:styleId="5CA45AFA6C0F47649582D3EE5AA1A8A2">
    <w:name w:val="5CA45AFA6C0F47649582D3EE5AA1A8A2"/>
    <w:rsid w:val="00E1374A"/>
  </w:style>
  <w:style w:type="paragraph" w:customStyle="1" w:styleId="28188711CED24B6B81294761740C6482">
    <w:name w:val="28188711CED24B6B81294761740C6482"/>
    <w:rsid w:val="00E1374A"/>
  </w:style>
  <w:style w:type="paragraph" w:customStyle="1" w:styleId="699A9B8D75F84B738278E194E1C17D42">
    <w:name w:val="699A9B8D75F84B738278E194E1C17D42"/>
    <w:rsid w:val="00E1374A"/>
  </w:style>
  <w:style w:type="paragraph" w:customStyle="1" w:styleId="686F96BD14014DA3B9606B8FC02D2CD1">
    <w:name w:val="686F96BD14014DA3B9606B8FC02D2CD1"/>
    <w:rsid w:val="00E1374A"/>
  </w:style>
  <w:style w:type="paragraph" w:customStyle="1" w:styleId="B5AB16D17FC8430193CD5666C47777D6">
    <w:name w:val="B5AB16D17FC8430193CD5666C47777D6"/>
    <w:rsid w:val="00E1374A"/>
  </w:style>
  <w:style w:type="paragraph" w:customStyle="1" w:styleId="158513313D6F478E959D6CD71DE69A96">
    <w:name w:val="158513313D6F478E959D6CD71DE69A96"/>
    <w:rsid w:val="00E1374A"/>
  </w:style>
  <w:style w:type="paragraph" w:customStyle="1" w:styleId="AB60BD8CC13A4CF9A0BD9DBC8762E16F">
    <w:name w:val="AB60BD8CC13A4CF9A0BD9DBC8762E16F"/>
    <w:rsid w:val="00E1374A"/>
  </w:style>
  <w:style w:type="paragraph" w:customStyle="1" w:styleId="468B27C7DA9643F79D940D0A603ED87D">
    <w:name w:val="468B27C7DA9643F79D940D0A603ED87D"/>
    <w:rsid w:val="00E1374A"/>
  </w:style>
  <w:style w:type="paragraph" w:customStyle="1" w:styleId="E3997DEDCFEE45DFB322BFA2BF6037FF">
    <w:name w:val="E3997DEDCFEE45DFB322BFA2BF6037FF"/>
    <w:rsid w:val="00E1374A"/>
  </w:style>
  <w:style w:type="paragraph" w:customStyle="1" w:styleId="7011218D7BC949A6B370A9653B23BAB8">
    <w:name w:val="7011218D7BC949A6B370A9653B23BAB8"/>
    <w:rsid w:val="00E1374A"/>
  </w:style>
  <w:style w:type="paragraph" w:customStyle="1" w:styleId="F1067386B9F8409CA7951369DE27DF61">
    <w:name w:val="F1067386B9F8409CA7951369DE27DF61"/>
    <w:rsid w:val="00E1374A"/>
  </w:style>
  <w:style w:type="paragraph" w:customStyle="1" w:styleId="6103D269888B4B7E978D20B76256A8A5">
    <w:name w:val="6103D269888B4B7E978D20B76256A8A5"/>
    <w:rsid w:val="00E1374A"/>
  </w:style>
  <w:style w:type="paragraph" w:customStyle="1" w:styleId="37557183E22142498CAE1CEB0B424DF2">
    <w:name w:val="37557183E22142498CAE1CEB0B424DF2"/>
    <w:rsid w:val="00E1374A"/>
  </w:style>
  <w:style w:type="paragraph" w:customStyle="1" w:styleId="CA3E55DDEE8C49D8BC301DF956C05341">
    <w:name w:val="CA3E55DDEE8C49D8BC301DF956C05341"/>
    <w:rsid w:val="00E1374A"/>
  </w:style>
  <w:style w:type="paragraph" w:customStyle="1" w:styleId="F4CAF3230AED4150AF336E1561484051">
    <w:name w:val="F4CAF3230AED4150AF336E1561484051"/>
    <w:rsid w:val="00E1374A"/>
  </w:style>
  <w:style w:type="paragraph" w:customStyle="1" w:styleId="D495754E690742AEA0F00221AFAB8510">
    <w:name w:val="D495754E690742AEA0F00221AFAB8510"/>
    <w:rsid w:val="00E1374A"/>
  </w:style>
  <w:style w:type="paragraph" w:customStyle="1" w:styleId="74D6DC0D60C947D9AA775F6581B863F3">
    <w:name w:val="74D6DC0D60C947D9AA775F6581B863F3"/>
    <w:rsid w:val="00E1374A"/>
  </w:style>
  <w:style w:type="paragraph" w:customStyle="1" w:styleId="1E256400E3494B819F358B779053B1C0">
    <w:name w:val="1E256400E3494B819F358B779053B1C0"/>
    <w:rsid w:val="00E1374A"/>
  </w:style>
  <w:style w:type="paragraph" w:customStyle="1" w:styleId="B7D9AAFCF8264B6A8534F9BEA25AD6AC">
    <w:name w:val="B7D9AAFCF8264B6A8534F9BEA25AD6AC"/>
    <w:rsid w:val="00E1374A"/>
  </w:style>
  <w:style w:type="paragraph" w:customStyle="1" w:styleId="1DB550AAAB164EE789167B88CD5F9A55">
    <w:name w:val="1DB550AAAB164EE789167B88CD5F9A55"/>
    <w:rsid w:val="00E1374A"/>
  </w:style>
  <w:style w:type="paragraph" w:customStyle="1" w:styleId="EFE6DF728D2943DCA9AB6D08E044C172">
    <w:name w:val="EFE6DF728D2943DCA9AB6D08E044C172"/>
    <w:rsid w:val="00E1374A"/>
  </w:style>
  <w:style w:type="paragraph" w:customStyle="1" w:styleId="0BC06179F31D41E886C17880FED14066">
    <w:name w:val="0BC06179F31D41E886C17880FED14066"/>
    <w:rsid w:val="00E1374A"/>
  </w:style>
  <w:style w:type="paragraph" w:customStyle="1" w:styleId="A6E7590C05264A53906DEFF1EF144174">
    <w:name w:val="A6E7590C05264A53906DEFF1EF144174"/>
    <w:rsid w:val="00E1374A"/>
  </w:style>
  <w:style w:type="paragraph" w:customStyle="1" w:styleId="9F5FC2C8C9814B29BE53B66E1379D1F3">
    <w:name w:val="9F5FC2C8C9814B29BE53B66E1379D1F3"/>
    <w:rsid w:val="00E1374A"/>
  </w:style>
  <w:style w:type="paragraph" w:customStyle="1" w:styleId="EB069A97FDC540D3854379CCDE19C20E">
    <w:name w:val="EB069A97FDC540D3854379CCDE19C20E"/>
    <w:rsid w:val="00E1374A"/>
  </w:style>
  <w:style w:type="paragraph" w:customStyle="1" w:styleId="F8DB94A3C2CB410E9CC74BDEDAD2F2D9">
    <w:name w:val="F8DB94A3C2CB410E9CC74BDEDAD2F2D9"/>
    <w:rsid w:val="00E1374A"/>
  </w:style>
  <w:style w:type="paragraph" w:customStyle="1" w:styleId="2FDBB075D990498098E85EBA089B5A4E">
    <w:name w:val="2FDBB075D990498098E85EBA089B5A4E"/>
    <w:rsid w:val="00E1374A"/>
  </w:style>
  <w:style w:type="paragraph" w:customStyle="1" w:styleId="7343B6669670473D9585D0B4639BB219">
    <w:name w:val="7343B6669670473D9585D0B4639BB219"/>
    <w:rsid w:val="00E1374A"/>
  </w:style>
  <w:style w:type="paragraph" w:customStyle="1" w:styleId="A96E1039D15B4C13BBD779D02CC6CC97">
    <w:name w:val="A96E1039D15B4C13BBD779D02CC6CC97"/>
    <w:rsid w:val="00E1374A"/>
  </w:style>
  <w:style w:type="paragraph" w:customStyle="1" w:styleId="5E7898B2D61D43E9A92879CCAD10CE58">
    <w:name w:val="5E7898B2D61D43E9A92879CCAD10CE58"/>
    <w:rsid w:val="00E1374A"/>
  </w:style>
  <w:style w:type="paragraph" w:customStyle="1" w:styleId="D930E9C91AAB43D0B05557245F0FBB3A">
    <w:name w:val="D930E9C91AAB43D0B05557245F0FBB3A"/>
    <w:rsid w:val="00E1374A"/>
  </w:style>
  <w:style w:type="paragraph" w:customStyle="1" w:styleId="6873063BC21D4A879744FEB87BD96531">
    <w:name w:val="6873063BC21D4A879744FEB87BD96531"/>
    <w:rsid w:val="00E1374A"/>
  </w:style>
  <w:style w:type="paragraph" w:customStyle="1" w:styleId="3CA1B1E6A96A4A4EACC7FDDE273420E4">
    <w:name w:val="3CA1B1E6A96A4A4EACC7FDDE273420E4"/>
    <w:rsid w:val="00E1374A"/>
  </w:style>
  <w:style w:type="paragraph" w:customStyle="1" w:styleId="6B982EE8620E44029EC3F321AD46AA28">
    <w:name w:val="6B982EE8620E44029EC3F321AD46AA28"/>
    <w:rsid w:val="00E1374A"/>
  </w:style>
  <w:style w:type="paragraph" w:customStyle="1" w:styleId="3AACA216B1594535985027A78704D171">
    <w:name w:val="3AACA216B1594535985027A78704D171"/>
    <w:rsid w:val="00E1374A"/>
  </w:style>
  <w:style w:type="paragraph" w:customStyle="1" w:styleId="BA2AB1C556C64DB29646C848F8402347">
    <w:name w:val="BA2AB1C556C64DB29646C848F8402347"/>
    <w:rsid w:val="00E13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AAF5A-D5AA-481C-A80C-553D59AD9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de curriculum CASFPE OPT 2013</Template>
  <TotalTime>19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LDS Church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Invitado</dc:creator>
  <cp:lastModifiedBy>Registro</cp:lastModifiedBy>
  <cp:revision>8</cp:revision>
  <cp:lastPrinted>2016-02-16T15:46:00Z</cp:lastPrinted>
  <dcterms:created xsi:type="dcterms:W3CDTF">2016-04-19T17:09:00Z</dcterms:created>
  <dcterms:modified xsi:type="dcterms:W3CDTF">2016-05-10T17:21:00Z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creator">
    <vt:lpwstr>Omar Padilla Taylor</vt:lpwstr>
  </property>
  <property fmtid="{D5CDD505-2E9C-101B-9397-08002B2CF9AE}" pid="3" name="Telephone number">
    <vt:lpwstr>(505) 8730-2531</vt:lpwstr>
  </property>
</Properties>
</file>