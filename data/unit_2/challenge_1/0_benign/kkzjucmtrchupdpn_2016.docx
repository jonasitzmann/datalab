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212" w:rsidRPr="0023355D" w:rsidRDefault="004055AC" w:rsidP="00BE228D">
      <w:pPr>
        <w:pStyle w:val="Informacindecontacto"/>
        <w:tabs>
          <w:tab w:val="left" w:pos="1701"/>
        </w:tabs>
        <w:jc w:val="both"/>
        <w:rPr>
          <w:b/>
        </w:rPr>
      </w:pPr>
      <w:r w:rsidRPr="0023355D">
        <w:rPr>
          <w:b/>
        </w:rPr>
        <w:t>Ipis</w:t>
      </w:r>
      <w:bookmarkStart w:id="0" w:name="_GoBack"/>
      <w:bookmarkEnd w:id="0"/>
      <w:r w:rsidRPr="0023355D">
        <w:rPr>
          <w:b/>
        </w:rPr>
        <w:t xml:space="preserve"> Zetillal</w:t>
      </w:r>
      <w:r w:rsidR="001A6212" w:rsidRPr="0023355D">
        <w:rPr>
          <w:b/>
        </w:rPr>
        <w:t xml:space="preserve">, </w:t>
      </w:r>
      <w:r w:rsidRPr="0023355D">
        <w:rPr>
          <w:b/>
        </w:rPr>
        <w:t>San José Costa Rica</w:t>
      </w:r>
    </w:p>
    <w:p w:rsidR="001A6212" w:rsidRPr="0023355D" w:rsidRDefault="004055AC" w:rsidP="00640B81">
      <w:pPr>
        <w:pStyle w:val="Informacindecontacto"/>
        <w:jc w:val="both"/>
        <w:rPr>
          <w:b/>
        </w:rPr>
      </w:pPr>
      <w:r w:rsidRPr="0023355D">
        <w:rPr>
          <w:b/>
        </w:rPr>
        <w:t>2294-56-95 o</w:t>
      </w:r>
      <w:r w:rsidR="008C2C9D">
        <w:rPr>
          <w:b/>
        </w:rPr>
        <w:t xml:space="preserve"> 6124-3746</w:t>
      </w:r>
    </w:p>
    <w:p w:rsidR="001A6212" w:rsidRPr="0023355D" w:rsidRDefault="00141CF8" w:rsidP="00640B81">
      <w:pPr>
        <w:pStyle w:val="Informacindecontacto"/>
        <w:jc w:val="both"/>
        <w:rPr>
          <w:b/>
        </w:rPr>
      </w:pPr>
      <w:r w:rsidRPr="0023355D">
        <w:rPr>
          <w:b/>
        </w:rPr>
        <w:t>Frebo07@hotmail.com</w:t>
      </w:r>
    </w:p>
    <w:p w:rsidR="001A6212" w:rsidRPr="006E0E20" w:rsidRDefault="00141CF8" w:rsidP="006E0E20">
      <w:pPr>
        <w:pStyle w:val="Nombre"/>
      </w:pPr>
      <w:r w:rsidRPr="006E0E20">
        <w:t>Freddy David Bolaños Hernández</w:t>
      </w:r>
    </w:p>
    <w:p w:rsidR="00640B81" w:rsidRPr="00640B81" w:rsidRDefault="00640B81" w:rsidP="00640B81">
      <w:pPr>
        <w:pStyle w:val="Ttulodeseccin"/>
        <w:jc w:val="both"/>
        <w:rPr>
          <w:b/>
        </w:rPr>
      </w:pPr>
      <w:r>
        <w:rPr>
          <w:b/>
        </w:rPr>
        <w:t>Datos Personales</w:t>
      </w:r>
      <w:r w:rsidR="00BE228D">
        <w:rPr>
          <w:b/>
        </w:rPr>
        <w:t>:</w:t>
      </w:r>
    </w:p>
    <w:p w:rsidR="001A6212" w:rsidRPr="00A16B80" w:rsidRDefault="001A6212" w:rsidP="00640B81">
      <w:pPr>
        <w:pStyle w:val="Objetivo"/>
        <w:jc w:val="both"/>
        <w:rPr>
          <w:b/>
        </w:rPr>
      </w:pPr>
    </w:p>
    <w:p w:rsidR="00640B81" w:rsidRDefault="00640B81" w:rsidP="00942F55">
      <w:pPr>
        <w:pStyle w:val="Ttulodeseccin"/>
        <w:pBdr>
          <w:bottom w:val="none" w:sz="0" w:space="0" w:color="auto"/>
        </w:pBdr>
        <w:rPr>
          <w:b/>
        </w:rPr>
      </w:pPr>
      <w:r>
        <w:rPr>
          <w:b/>
        </w:rPr>
        <w:t>Lugar de Nacimiento:</w:t>
      </w:r>
      <w:r w:rsidR="00761010">
        <w:rPr>
          <w:b/>
        </w:rPr>
        <w:t xml:space="preserve">           </w:t>
      </w:r>
      <w:r w:rsidR="00942F55">
        <w:rPr>
          <w:b/>
        </w:rPr>
        <w:t xml:space="preserve"> </w:t>
      </w:r>
      <w:r w:rsidRPr="001821C6">
        <w:t>San José, Costa Rica</w:t>
      </w:r>
    </w:p>
    <w:p w:rsidR="00640B81" w:rsidRDefault="00940FE0" w:rsidP="00942F55">
      <w:pPr>
        <w:pStyle w:val="Ttulodeseccin"/>
        <w:pBdr>
          <w:bottom w:val="none" w:sz="0" w:space="0" w:color="auto"/>
        </w:pBdr>
        <w:rPr>
          <w:b/>
        </w:rPr>
      </w:pPr>
      <w:r>
        <w:rPr>
          <w:b/>
        </w:rPr>
        <w:t>Fecha de Nacimiento:</w:t>
      </w:r>
      <w:r w:rsidR="00761010">
        <w:rPr>
          <w:b/>
        </w:rPr>
        <w:t xml:space="preserve">       </w:t>
      </w:r>
      <w:r>
        <w:rPr>
          <w:b/>
        </w:rPr>
        <w:t xml:space="preserve"> </w:t>
      </w:r>
      <w:r w:rsidR="00942F55">
        <w:rPr>
          <w:b/>
        </w:rPr>
        <w:t xml:space="preserve">    </w:t>
      </w:r>
      <w:r w:rsidRPr="001821C6">
        <w:t>20 de septiembre de 1989</w:t>
      </w:r>
    </w:p>
    <w:p w:rsidR="00940FE0" w:rsidRDefault="00940FE0" w:rsidP="00942F55">
      <w:pPr>
        <w:pStyle w:val="Ttulodeseccin"/>
        <w:pBdr>
          <w:bottom w:val="none" w:sz="0" w:space="0" w:color="auto"/>
        </w:pBdr>
        <w:tabs>
          <w:tab w:val="left" w:pos="3119"/>
        </w:tabs>
        <w:rPr>
          <w:b/>
        </w:rPr>
      </w:pPr>
      <w:r>
        <w:rPr>
          <w:b/>
        </w:rPr>
        <w:t>Edad</w:t>
      </w:r>
      <w:r w:rsidR="001821C6">
        <w:rPr>
          <w:b/>
        </w:rPr>
        <w:t>:</w:t>
      </w:r>
      <w:r w:rsidR="00761010">
        <w:rPr>
          <w:b/>
        </w:rPr>
        <w:t xml:space="preserve">                                 </w:t>
      </w:r>
      <w:r w:rsidR="00BE228D">
        <w:t xml:space="preserve"> </w:t>
      </w:r>
      <w:r w:rsidR="00942F55">
        <w:t xml:space="preserve">   </w:t>
      </w:r>
      <w:r w:rsidR="00BE228D">
        <w:t>26</w:t>
      </w:r>
      <w:r w:rsidR="008D20DA">
        <w:t xml:space="preserve"> años </w:t>
      </w:r>
    </w:p>
    <w:p w:rsidR="001821C6" w:rsidRDefault="001821C6" w:rsidP="00942F55">
      <w:pPr>
        <w:pStyle w:val="Ttulodeseccin"/>
        <w:pBdr>
          <w:bottom w:val="none" w:sz="0" w:space="0" w:color="auto"/>
        </w:pBdr>
        <w:rPr>
          <w:b/>
        </w:rPr>
      </w:pPr>
      <w:r>
        <w:rPr>
          <w:b/>
        </w:rPr>
        <w:t>Numero de Cedula</w:t>
      </w:r>
      <w:r w:rsidRPr="001821C6">
        <w:t xml:space="preserve">: </w:t>
      </w:r>
      <w:r w:rsidR="00761010">
        <w:t xml:space="preserve">           </w:t>
      </w:r>
      <w:r w:rsidR="00942F55">
        <w:t xml:space="preserve">   </w:t>
      </w:r>
      <w:r w:rsidRPr="001821C6">
        <w:t>1-1402-0680</w:t>
      </w:r>
    </w:p>
    <w:p w:rsidR="001821C6" w:rsidRDefault="001821C6" w:rsidP="00942F55">
      <w:pPr>
        <w:pStyle w:val="Ttulodeseccin"/>
        <w:pBdr>
          <w:bottom w:val="none" w:sz="0" w:space="0" w:color="auto"/>
        </w:pBdr>
        <w:rPr>
          <w:b/>
        </w:rPr>
      </w:pPr>
      <w:r>
        <w:rPr>
          <w:b/>
        </w:rPr>
        <w:t>Tipo de Licencia:</w:t>
      </w:r>
      <w:r w:rsidR="00761010">
        <w:rPr>
          <w:b/>
        </w:rPr>
        <w:t xml:space="preserve">               </w:t>
      </w:r>
      <w:r>
        <w:rPr>
          <w:b/>
        </w:rPr>
        <w:t xml:space="preserve"> </w:t>
      </w:r>
      <w:r w:rsidR="00942F55">
        <w:rPr>
          <w:b/>
        </w:rPr>
        <w:t xml:space="preserve">   </w:t>
      </w:r>
      <w:r w:rsidRPr="00761010">
        <w:t>B1</w:t>
      </w:r>
    </w:p>
    <w:p w:rsidR="001821C6" w:rsidRDefault="001821C6" w:rsidP="00942F55">
      <w:pPr>
        <w:pStyle w:val="Ttulodeseccin"/>
        <w:pBdr>
          <w:bottom w:val="none" w:sz="0" w:space="0" w:color="auto"/>
        </w:pBdr>
        <w:jc w:val="both"/>
        <w:rPr>
          <w:b/>
        </w:rPr>
      </w:pPr>
    </w:p>
    <w:p w:rsidR="001A6212" w:rsidRPr="00A16B80" w:rsidRDefault="001A6212" w:rsidP="00942F55">
      <w:pPr>
        <w:pStyle w:val="Ttulodeseccin"/>
        <w:pBdr>
          <w:bottom w:val="none" w:sz="0" w:space="0" w:color="auto"/>
        </w:pBdr>
        <w:jc w:val="both"/>
        <w:rPr>
          <w:b/>
        </w:rPr>
      </w:pPr>
      <w:r w:rsidRPr="00A16B80">
        <w:rPr>
          <w:b/>
        </w:rPr>
        <w:t>Experiencia</w:t>
      </w:r>
      <w:r w:rsidR="00141CF8" w:rsidRPr="00A16B80">
        <w:rPr>
          <w:b/>
        </w:rPr>
        <w:t xml:space="preserve"> Laboral</w:t>
      </w:r>
      <w:r w:rsidR="006E0E20">
        <w:rPr>
          <w:b/>
        </w:rPr>
        <w:t>:</w:t>
      </w:r>
    </w:p>
    <w:p w:rsidR="0023355D" w:rsidRDefault="0023355D" w:rsidP="0023355D">
      <w:pPr>
        <w:pStyle w:val="Lugaryfecha"/>
        <w:tabs>
          <w:tab w:val="left" w:pos="7655"/>
        </w:tabs>
        <w:ind w:left="0"/>
        <w:jc w:val="both"/>
        <w:rPr>
          <w:b/>
        </w:rPr>
      </w:pPr>
    </w:p>
    <w:p w:rsidR="00AC0D2D" w:rsidRDefault="00AC0D2D" w:rsidP="00AC0D2D">
      <w:pPr>
        <w:pStyle w:val="Lugaryfecha"/>
        <w:tabs>
          <w:tab w:val="left" w:pos="1701"/>
          <w:tab w:val="left" w:pos="3119"/>
          <w:tab w:val="left" w:pos="5529"/>
          <w:tab w:val="left" w:pos="7655"/>
        </w:tabs>
        <w:ind w:left="1701" w:hanging="1701"/>
        <w:rPr>
          <w:b/>
        </w:rPr>
      </w:pPr>
      <w:r>
        <w:rPr>
          <w:b/>
        </w:rPr>
        <w:t xml:space="preserve">   </w:t>
      </w:r>
      <w:r>
        <w:rPr>
          <w:b/>
        </w:rPr>
        <w:t xml:space="preserve">                          2015-2016       Taller Sermeca</w:t>
      </w:r>
      <w:r>
        <w:rPr>
          <w:b/>
        </w:rPr>
        <w:t xml:space="preserve">   </w:t>
      </w:r>
      <w:r>
        <w:rPr>
          <w:b/>
        </w:rPr>
        <w:t xml:space="preserve">               San Isidro</w:t>
      </w:r>
      <w:r>
        <w:rPr>
          <w:b/>
        </w:rPr>
        <w:t xml:space="preserve"> </w:t>
      </w:r>
    </w:p>
    <w:p w:rsidR="00AC0D2D" w:rsidRDefault="00AC0D2D" w:rsidP="00AC0D2D">
      <w:pPr>
        <w:pStyle w:val="Puesto"/>
        <w:tabs>
          <w:tab w:val="left" w:pos="2127"/>
          <w:tab w:val="left" w:pos="3119"/>
          <w:tab w:val="left" w:pos="5387"/>
        </w:tabs>
        <w:ind w:left="0"/>
        <w:jc w:val="both"/>
        <w:rPr>
          <w:b/>
        </w:rPr>
      </w:pPr>
      <w:r>
        <w:rPr>
          <w:b/>
        </w:rPr>
        <w:t xml:space="preserve">                                  </w:t>
      </w:r>
    </w:p>
    <w:p w:rsidR="00AC0D2D" w:rsidRDefault="00AC0D2D" w:rsidP="00AC0D2D">
      <w:pPr>
        <w:pStyle w:val="Puesto"/>
        <w:tabs>
          <w:tab w:val="left" w:pos="2127"/>
          <w:tab w:val="left" w:pos="3119"/>
          <w:tab w:val="left" w:pos="5387"/>
        </w:tabs>
        <w:ind w:left="0"/>
        <w:jc w:val="both"/>
        <w:rPr>
          <w:b/>
        </w:rPr>
      </w:pPr>
      <w:r>
        <w:rPr>
          <w:b/>
        </w:rPr>
        <w:t xml:space="preserve">                                   Ayudante Mecánico/</w:t>
      </w:r>
      <w:r w:rsidRPr="00AC0D2D">
        <w:rPr>
          <w:b/>
        </w:rPr>
        <w:t xml:space="preserve">Chofer </w:t>
      </w:r>
      <w:r>
        <w:rPr>
          <w:b/>
        </w:rPr>
        <w:t xml:space="preserve"> </w:t>
      </w:r>
    </w:p>
    <w:p w:rsidR="00AC0D2D" w:rsidRDefault="00AC0D2D" w:rsidP="00AC0D2D">
      <w:pPr>
        <w:pStyle w:val="Puesto"/>
        <w:tabs>
          <w:tab w:val="left" w:pos="2127"/>
          <w:tab w:val="left" w:pos="3119"/>
          <w:tab w:val="left" w:pos="5387"/>
        </w:tabs>
        <w:ind w:left="2127"/>
        <w:rPr>
          <w:b/>
        </w:rPr>
      </w:pPr>
    </w:p>
    <w:p w:rsidR="00AC0D2D" w:rsidRDefault="00AC0D2D" w:rsidP="00AC0D2D">
      <w:pPr>
        <w:pStyle w:val="Lugaryfecha"/>
        <w:tabs>
          <w:tab w:val="left" w:pos="1985"/>
          <w:tab w:val="left" w:pos="7655"/>
        </w:tabs>
        <w:ind w:left="2127"/>
        <w:jc w:val="both"/>
      </w:pPr>
      <w:r w:rsidRPr="00AC0D2D">
        <w:t xml:space="preserve">En este puesto tenía la función de recoger los vehículos en las casas de los clientes llevarlos al taller ayudar al repararlos y a su vez volver a </w:t>
      </w:r>
      <w:r w:rsidR="00D57A81">
        <w:t>entregarlos.</w:t>
      </w:r>
    </w:p>
    <w:p w:rsidR="00AC0D2D" w:rsidRDefault="00AC0D2D" w:rsidP="00AC0D2D">
      <w:pPr>
        <w:pStyle w:val="Lugaryfecha"/>
        <w:tabs>
          <w:tab w:val="left" w:pos="1985"/>
          <w:tab w:val="left" w:pos="7655"/>
        </w:tabs>
        <w:ind w:left="2127"/>
        <w:jc w:val="both"/>
      </w:pPr>
    </w:p>
    <w:p w:rsidR="0004316B" w:rsidRPr="00AC0D2D" w:rsidRDefault="00D57A81" w:rsidP="00D57A81">
      <w:pPr>
        <w:pStyle w:val="Lugaryfecha"/>
        <w:tabs>
          <w:tab w:val="left" w:pos="1701"/>
          <w:tab w:val="left" w:pos="1985"/>
          <w:tab w:val="left" w:pos="7655"/>
        </w:tabs>
        <w:ind w:left="0"/>
      </w:pPr>
      <w:r>
        <w:t xml:space="preserve">                        </w:t>
      </w:r>
      <w:r w:rsidR="0004316B">
        <w:rPr>
          <w:b/>
        </w:rPr>
        <w:t xml:space="preserve">    2014-2015        Taller Herbosa </w:t>
      </w:r>
      <w:r w:rsidR="00B20462">
        <w:rPr>
          <w:b/>
        </w:rPr>
        <w:t xml:space="preserve">  </w:t>
      </w:r>
      <w:r w:rsidR="0004316B">
        <w:rPr>
          <w:b/>
        </w:rPr>
        <w:t xml:space="preserve">               Goicoechea</w:t>
      </w:r>
      <w:r w:rsidR="00B20462">
        <w:rPr>
          <w:b/>
        </w:rPr>
        <w:t xml:space="preserve">  </w:t>
      </w:r>
    </w:p>
    <w:p w:rsidR="0004316B" w:rsidRDefault="0004316B" w:rsidP="0004316B">
      <w:pPr>
        <w:pStyle w:val="Lugaryfecha"/>
        <w:tabs>
          <w:tab w:val="left" w:pos="1701"/>
          <w:tab w:val="left" w:pos="3119"/>
          <w:tab w:val="left" w:pos="5529"/>
          <w:tab w:val="left" w:pos="7655"/>
        </w:tabs>
        <w:ind w:left="1701" w:hanging="1701"/>
        <w:rPr>
          <w:b/>
        </w:rPr>
      </w:pPr>
      <w:r>
        <w:rPr>
          <w:b/>
        </w:rPr>
        <w:t xml:space="preserve">       </w:t>
      </w:r>
    </w:p>
    <w:p w:rsidR="0004316B" w:rsidRDefault="0004316B" w:rsidP="00377206">
      <w:pPr>
        <w:pStyle w:val="Puesto"/>
        <w:tabs>
          <w:tab w:val="left" w:pos="2127"/>
          <w:tab w:val="left" w:pos="3119"/>
          <w:tab w:val="left" w:pos="5387"/>
        </w:tabs>
        <w:ind w:left="0"/>
        <w:jc w:val="both"/>
        <w:rPr>
          <w:b/>
        </w:rPr>
      </w:pPr>
      <w:r>
        <w:rPr>
          <w:b/>
        </w:rPr>
        <w:t xml:space="preserve">                             </w:t>
      </w:r>
      <w:r w:rsidR="00377206">
        <w:rPr>
          <w:b/>
        </w:rPr>
        <w:t xml:space="preserve">     </w:t>
      </w:r>
      <w:r>
        <w:rPr>
          <w:b/>
        </w:rPr>
        <w:t xml:space="preserve"> Jefe  de Cuadrilla </w:t>
      </w:r>
      <w:r w:rsidR="00B20462">
        <w:rPr>
          <w:b/>
        </w:rPr>
        <w:t xml:space="preserve">  </w:t>
      </w:r>
    </w:p>
    <w:p w:rsidR="0004316B" w:rsidRDefault="00B20462" w:rsidP="0004316B">
      <w:pPr>
        <w:pStyle w:val="Puesto"/>
        <w:tabs>
          <w:tab w:val="left" w:pos="2127"/>
        </w:tabs>
        <w:ind w:left="2127" w:hanging="2127"/>
        <w:jc w:val="both"/>
        <w:rPr>
          <w:b/>
        </w:rPr>
      </w:pPr>
      <w:r>
        <w:rPr>
          <w:b/>
        </w:rPr>
        <w:t xml:space="preserve">                               </w:t>
      </w:r>
    </w:p>
    <w:p w:rsidR="0004316B" w:rsidRPr="0004316B" w:rsidRDefault="000825B7" w:rsidP="0004316B">
      <w:pPr>
        <w:pStyle w:val="Lugaryfecha"/>
        <w:tabs>
          <w:tab w:val="left" w:pos="1985"/>
          <w:tab w:val="left" w:pos="7655"/>
        </w:tabs>
        <w:ind w:left="2127"/>
        <w:jc w:val="both"/>
      </w:pPr>
      <w:r>
        <w:t>En este pu</w:t>
      </w:r>
      <w:r w:rsidR="00E57605">
        <w:t>esto tuv</w:t>
      </w:r>
      <w:r w:rsidR="0004316B" w:rsidRPr="0004316B">
        <w:t>e a mi cargo varios trabajadores desarrollando trabajos de soldadura en</w:t>
      </w:r>
      <w:r w:rsidR="00056846">
        <w:t xml:space="preserve"> el proyecto</w:t>
      </w:r>
      <w:r w:rsidR="0004316B" w:rsidRPr="0004316B">
        <w:t xml:space="preserve"> Condom</w:t>
      </w:r>
      <w:r w:rsidR="003E23EC">
        <w:t>inio</w:t>
      </w:r>
      <w:r w:rsidR="0004316B" w:rsidRPr="0004316B">
        <w:t xml:space="preserve"> Quinta 106 localizado en Heredia</w:t>
      </w:r>
      <w:r w:rsidR="00BE228D">
        <w:t>; p</w:t>
      </w:r>
      <w:r w:rsidR="0004316B">
        <w:t xml:space="preserve">or un </w:t>
      </w:r>
      <w:r w:rsidR="003E23EC">
        <w:t>período</w:t>
      </w:r>
      <w:r w:rsidR="0004316B">
        <w:t xml:space="preserve"> de tiempo </w:t>
      </w:r>
      <w:r w:rsidR="003E23EC">
        <w:t>aproximado</w:t>
      </w:r>
      <w:r w:rsidR="0004316B">
        <w:t xml:space="preserve"> a 1 año </w:t>
      </w:r>
      <w:r w:rsidR="003E23EC">
        <w:t>y 4 meses</w:t>
      </w:r>
    </w:p>
    <w:p w:rsidR="0004316B" w:rsidRDefault="0004316B" w:rsidP="00942F55">
      <w:pPr>
        <w:pStyle w:val="Lugaryfecha"/>
        <w:tabs>
          <w:tab w:val="left" w:pos="1985"/>
          <w:tab w:val="left" w:pos="7655"/>
        </w:tabs>
        <w:ind w:left="0"/>
        <w:rPr>
          <w:b/>
        </w:rPr>
      </w:pPr>
    </w:p>
    <w:p w:rsidR="009E2122" w:rsidRDefault="00377206" w:rsidP="00942F55">
      <w:pPr>
        <w:pStyle w:val="Lugaryfecha"/>
        <w:tabs>
          <w:tab w:val="left" w:pos="1985"/>
          <w:tab w:val="left" w:pos="7655"/>
        </w:tabs>
        <w:ind w:left="1701" w:hanging="2694"/>
        <w:rPr>
          <w:b/>
        </w:rPr>
      </w:pPr>
      <w:r>
        <w:rPr>
          <w:b/>
        </w:rPr>
        <w:t xml:space="preserve">                </w:t>
      </w:r>
      <w:r w:rsidR="00942F55">
        <w:rPr>
          <w:b/>
        </w:rPr>
        <w:t xml:space="preserve">                               </w:t>
      </w:r>
      <w:r w:rsidR="008C2C9D">
        <w:rPr>
          <w:b/>
        </w:rPr>
        <w:t>2013- 2014</w:t>
      </w:r>
      <w:r w:rsidR="003E23EC">
        <w:rPr>
          <w:b/>
        </w:rPr>
        <w:t xml:space="preserve">    </w:t>
      </w:r>
      <w:r w:rsidR="009E2122">
        <w:rPr>
          <w:b/>
        </w:rPr>
        <w:t xml:space="preserve"> Campo</w:t>
      </w:r>
      <w:r w:rsidR="006E0E20">
        <w:rPr>
          <w:b/>
        </w:rPr>
        <w:t>s</w:t>
      </w:r>
      <w:r w:rsidR="009E2122">
        <w:rPr>
          <w:b/>
        </w:rPr>
        <w:t xml:space="preserve"> y Brenes </w:t>
      </w:r>
      <w:r w:rsidR="006E0E20">
        <w:rPr>
          <w:b/>
        </w:rPr>
        <w:t xml:space="preserve">         Goicoechea</w:t>
      </w:r>
    </w:p>
    <w:p w:rsidR="0023355D" w:rsidRDefault="0023355D" w:rsidP="0023355D">
      <w:pPr>
        <w:pStyle w:val="Puesto"/>
        <w:ind w:left="0"/>
        <w:jc w:val="both"/>
        <w:rPr>
          <w:b/>
        </w:rPr>
      </w:pPr>
    </w:p>
    <w:p w:rsidR="00F02721" w:rsidRDefault="00B20462" w:rsidP="00B20462">
      <w:pPr>
        <w:pStyle w:val="Puesto"/>
        <w:tabs>
          <w:tab w:val="left" w:pos="2127"/>
        </w:tabs>
        <w:ind w:left="0"/>
        <w:jc w:val="both"/>
        <w:rPr>
          <w:b/>
        </w:rPr>
      </w:pPr>
      <w:r>
        <w:rPr>
          <w:b/>
        </w:rPr>
        <w:t xml:space="preserve">                                   </w:t>
      </w:r>
      <w:r w:rsidR="009E2122" w:rsidRPr="006E0E20">
        <w:rPr>
          <w:b/>
        </w:rPr>
        <w:t>Encargado de Bodega</w:t>
      </w:r>
    </w:p>
    <w:p w:rsidR="00533817" w:rsidRPr="006E0E20" w:rsidRDefault="00533817" w:rsidP="008C2C9D">
      <w:pPr>
        <w:pStyle w:val="Puesto"/>
        <w:tabs>
          <w:tab w:val="left" w:pos="2127"/>
        </w:tabs>
        <w:ind w:left="0"/>
        <w:rPr>
          <w:b/>
        </w:rPr>
      </w:pPr>
    </w:p>
    <w:p w:rsidR="008D20DA" w:rsidRDefault="008C2C9D" w:rsidP="00377206">
      <w:pPr>
        <w:pStyle w:val="Puesto"/>
        <w:ind w:left="0"/>
        <w:jc w:val="both"/>
        <w:rPr>
          <w:color w:val="auto"/>
        </w:rPr>
      </w:pPr>
      <w:r>
        <w:rPr>
          <w:color w:val="auto"/>
        </w:rPr>
        <w:t xml:space="preserve">                                    </w:t>
      </w:r>
      <w:r w:rsidR="00BE228D">
        <w:rPr>
          <w:color w:val="auto"/>
        </w:rPr>
        <w:t xml:space="preserve">Tienda por departamentos Campos y Brenes en este puesto me desempeñe </w:t>
      </w:r>
    </w:p>
    <w:p w:rsidR="00BE228D" w:rsidRDefault="00BE228D" w:rsidP="00377206">
      <w:pPr>
        <w:pStyle w:val="Puesto"/>
        <w:ind w:left="0"/>
        <w:jc w:val="both"/>
        <w:rPr>
          <w:color w:val="auto"/>
        </w:rPr>
      </w:pPr>
      <w:r>
        <w:rPr>
          <w:color w:val="auto"/>
        </w:rPr>
        <w:t xml:space="preserve">                                    </w:t>
      </w:r>
      <w:r w:rsidR="00D57A81">
        <w:rPr>
          <w:color w:val="auto"/>
        </w:rPr>
        <w:t>Por</w:t>
      </w:r>
      <w:r>
        <w:rPr>
          <w:color w:val="auto"/>
        </w:rPr>
        <w:t xml:space="preserve"> un periodo de un año empezando como chofer y logrando llegar a ser  </w:t>
      </w:r>
    </w:p>
    <w:p w:rsidR="00BE228D" w:rsidRDefault="00BE228D" w:rsidP="00377206">
      <w:pPr>
        <w:pStyle w:val="Puesto"/>
        <w:ind w:left="0"/>
        <w:jc w:val="both"/>
        <w:rPr>
          <w:color w:val="auto"/>
        </w:rPr>
      </w:pPr>
      <w:r>
        <w:rPr>
          <w:color w:val="auto"/>
        </w:rPr>
        <w:t xml:space="preserve">                                    </w:t>
      </w:r>
      <w:r w:rsidR="00D57A81">
        <w:rPr>
          <w:color w:val="auto"/>
        </w:rPr>
        <w:t>Encargado</w:t>
      </w:r>
      <w:r>
        <w:rPr>
          <w:color w:val="auto"/>
        </w:rPr>
        <w:t xml:space="preserve"> de bodega, así también colaborador en diferentes funciones de </w:t>
      </w:r>
    </w:p>
    <w:p w:rsidR="00BE228D" w:rsidRDefault="00BE228D" w:rsidP="00377206">
      <w:pPr>
        <w:pStyle w:val="Puesto"/>
        <w:ind w:left="0"/>
        <w:jc w:val="both"/>
        <w:rPr>
          <w:b/>
        </w:rPr>
      </w:pPr>
      <w:r>
        <w:rPr>
          <w:color w:val="auto"/>
        </w:rPr>
        <w:t xml:space="preserve">                                    </w:t>
      </w:r>
      <w:proofErr w:type="gramStart"/>
      <w:r w:rsidR="00377206">
        <w:rPr>
          <w:color w:val="auto"/>
        </w:rPr>
        <w:t>l</w:t>
      </w:r>
      <w:r>
        <w:rPr>
          <w:color w:val="auto"/>
        </w:rPr>
        <w:t>a</w:t>
      </w:r>
      <w:proofErr w:type="gramEnd"/>
      <w:r>
        <w:rPr>
          <w:color w:val="auto"/>
        </w:rPr>
        <w:t xml:space="preserve"> tienda como ventas y servicio al cliente.                                                                    </w:t>
      </w:r>
    </w:p>
    <w:p w:rsidR="00BE228D" w:rsidRDefault="008D20DA" w:rsidP="00377206">
      <w:pPr>
        <w:pStyle w:val="Logros"/>
        <w:numPr>
          <w:ilvl w:val="0"/>
          <w:numId w:val="0"/>
        </w:numPr>
        <w:tabs>
          <w:tab w:val="left" w:pos="3119"/>
        </w:tabs>
        <w:ind w:left="1701" w:hanging="1701"/>
        <w:jc w:val="both"/>
        <w:rPr>
          <w:b/>
        </w:rPr>
      </w:pPr>
      <w:r>
        <w:rPr>
          <w:b/>
        </w:rPr>
        <w:t xml:space="preserve">                           </w:t>
      </w:r>
    </w:p>
    <w:p w:rsidR="00BE228D" w:rsidRDefault="00BE228D" w:rsidP="008D20DA">
      <w:pPr>
        <w:pStyle w:val="Logros"/>
        <w:numPr>
          <w:ilvl w:val="0"/>
          <w:numId w:val="0"/>
        </w:numPr>
        <w:tabs>
          <w:tab w:val="left" w:pos="3119"/>
        </w:tabs>
        <w:ind w:left="1701" w:hanging="1701"/>
        <w:jc w:val="both"/>
        <w:rPr>
          <w:b/>
        </w:rPr>
      </w:pPr>
    </w:p>
    <w:p w:rsidR="00AC0D2D" w:rsidRDefault="008D20DA" w:rsidP="00942F55">
      <w:pPr>
        <w:pStyle w:val="Logros"/>
        <w:numPr>
          <w:ilvl w:val="0"/>
          <w:numId w:val="0"/>
        </w:numPr>
        <w:tabs>
          <w:tab w:val="left" w:pos="3119"/>
        </w:tabs>
        <w:ind w:left="1701" w:hanging="1701"/>
        <w:rPr>
          <w:b/>
        </w:rPr>
      </w:pPr>
      <w:r>
        <w:rPr>
          <w:b/>
        </w:rPr>
        <w:t xml:space="preserve"> </w:t>
      </w:r>
      <w:r w:rsidR="00BE228D">
        <w:rPr>
          <w:b/>
        </w:rPr>
        <w:t xml:space="preserve">                            </w:t>
      </w:r>
    </w:p>
    <w:p w:rsidR="00AC0D2D" w:rsidRDefault="00AC0D2D" w:rsidP="00942F55">
      <w:pPr>
        <w:pStyle w:val="Logros"/>
        <w:numPr>
          <w:ilvl w:val="0"/>
          <w:numId w:val="0"/>
        </w:numPr>
        <w:tabs>
          <w:tab w:val="left" w:pos="3119"/>
        </w:tabs>
        <w:ind w:left="1701" w:hanging="1701"/>
        <w:rPr>
          <w:b/>
        </w:rPr>
      </w:pPr>
    </w:p>
    <w:p w:rsidR="00AC0D2D" w:rsidRDefault="00AC0D2D" w:rsidP="00942F55">
      <w:pPr>
        <w:pStyle w:val="Logros"/>
        <w:numPr>
          <w:ilvl w:val="0"/>
          <w:numId w:val="0"/>
        </w:numPr>
        <w:tabs>
          <w:tab w:val="left" w:pos="3119"/>
        </w:tabs>
        <w:ind w:left="1701" w:hanging="1701"/>
        <w:rPr>
          <w:b/>
        </w:rPr>
      </w:pPr>
    </w:p>
    <w:p w:rsidR="00AC0D2D" w:rsidRDefault="00AC0D2D" w:rsidP="00942F55">
      <w:pPr>
        <w:pStyle w:val="Logros"/>
        <w:numPr>
          <w:ilvl w:val="0"/>
          <w:numId w:val="0"/>
        </w:numPr>
        <w:tabs>
          <w:tab w:val="left" w:pos="3119"/>
        </w:tabs>
        <w:ind w:left="1701" w:hanging="1701"/>
        <w:rPr>
          <w:b/>
        </w:rPr>
      </w:pPr>
    </w:p>
    <w:p w:rsidR="00AC0D2D" w:rsidRDefault="00AC0D2D" w:rsidP="00942F55">
      <w:pPr>
        <w:pStyle w:val="Logros"/>
        <w:numPr>
          <w:ilvl w:val="0"/>
          <w:numId w:val="0"/>
        </w:numPr>
        <w:tabs>
          <w:tab w:val="left" w:pos="3119"/>
        </w:tabs>
        <w:ind w:left="1701" w:hanging="1701"/>
        <w:rPr>
          <w:b/>
        </w:rPr>
      </w:pPr>
    </w:p>
    <w:p w:rsidR="00BE228D" w:rsidRPr="00942F55" w:rsidRDefault="00942F55" w:rsidP="00AC0D2D">
      <w:pPr>
        <w:pStyle w:val="Logros"/>
        <w:numPr>
          <w:ilvl w:val="0"/>
          <w:numId w:val="0"/>
        </w:numPr>
        <w:ind w:left="2880"/>
      </w:pPr>
      <w:r>
        <w:t xml:space="preserve"> </w:t>
      </w:r>
    </w:p>
    <w:p w:rsidR="003E23EC" w:rsidRPr="008D20DA" w:rsidRDefault="003E23EC" w:rsidP="008D20DA">
      <w:pPr>
        <w:pStyle w:val="Puesto"/>
        <w:ind w:left="0"/>
        <w:rPr>
          <w:b/>
          <w:color w:val="auto"/>
        </w:rPr>
      </w:pPr>
      <w:r w:rsidRPr="0023355D">
        <w:rPr>
          <w:b/>
        </w:rPr>
        <w:t>Ipis Zetillal, San José Costa Rica</w:t>
      </w:r>
    </w:p>
    <w:p w:rsidR="003E23EC" w:rsidRPr="0023355D" w:rsidRDefault="003E23EC" w:rsidP="003E23EC">
      <w:pPr>
        <w:pStyle w:val="Informacindecontacto"/>
        <w:jc w:val="both"/>
        <w:rPr>
          <w:b/>
        </w:rPr>
      </w:pPr>
      <w:r w:rsidRPr="0023355D">
        <w:rPr>
          <w:b/>
        </w:rPr>
        <w:t>2294-56-95 o</w:t>
      </w:r>
      <w:r>
        <w:rPr>
          <w:b/>
        </w:rPr>
        <w:t xml:space="preserve"> 6124-3746</w:t>
      </w:r>
    </w:p>
    <w:p w:rsidR="003E23EC" w:rsidRPr="0023355D" w:rsidRDefault="003E23EC" w:rsidP="003E23EC">
      <w:pPr>
        <w:pStyle w:val="Informacindecontacto"/>
        <w:jc w:val="both"/>
        <w:rPr>
          <w:b/>
        </w:rPr>
      </w:pPr>
      <w:r w:rsidRPr="0023355D">
        <w:rPr>
          <w:b/>
        </w:rPr>
        <w:t>Frebo07@hotmail.com</w:t>
      </w:r>
    </w:p>
    <w:p w:rsidR="003E23EC" w:rsidRPr="006E0E20" w:rsidRDefault="003E23EC" w:rsidP="003E23EC">
      <w:pPr>
        <w:pStyle w:val="Nombre"/>
      </w:pPr>
      <w:r w:rsidRPr="006E0E20">
        <w:t>Freddy David Bolaños Hernández</w:t>
      </w:r>
    </w:p>
    <w:p w:rsidR="00AC0D2D" w:rsidRDefault="00AC0D2D" w:rsidP="00AC0D2D">
      <w:pPr>
        <w:pStyle w:val="Logros"/>
        <w:numPr>
          <w:ilvl w:val="0"/>
          <w:numId w:val="0"/>
        </w:numPr>
        <w:tabs>
          <w:tab w:val="left" w:pos="3119"/>
        </w:tabs>
        <w:ind w:left="1701" w:hanging="1701"/>
        <w:rPr>
          <w:b/>
        </w:rPr>
      </w:pPr>
    </w:p>
    <w:p w:rsidR="00AC0D2D" w:rsidRDefault="00AC0D2D" w:rsidP="00AC0D2D">
      <w:pPr>
        <w:pStyle w:val="Logros"/>
        <w:numPr>
          <w:ilvl w:val="0"/>
          <w:numId w:val="0"/>
        </w:numPr>
        <w:tabs>
          <w:tab w:val="left" w:pos="3119"/>
        </w:tabs>
        <w:ind w:left="1701" w:hanging="1701"/>
        <w:rPr>
          <w:b/>
        </w:rPr>
      </w:pPr>
    </w:p>
    <w:p w:rsidR="00AC0D2D" w:rsidRDefault="00AC0D2D" w:rsidP="00AC0D2D">
      <w:pPr>
        <w:pStyle w:val="Logros"/>
        <w:numPr>
          <w:ilvl w:val="0"/>
          <w:numId w:val="0"/>
        </w:numPr>
        <w:tabs>
          <w:tab w:val="left" w:pos="3119"/>
        </w:tabs>
        <w:ind w:left="1701" w:hanging="1701"/>
        <w:rPr>
          <w:b/>
        </w:rPr>
      </w:pPr>
      <w:r>
        <w:rPr>
          <w:b/>
        </w:rPr>
        <w:t xml:space="preserve">  2009-20</w:t>
      </w:r>
      <w:r w:rsidRPr="001821C6">
        <w:rPr>
          <w:b/>
        </w:rPr>
        <w:t>12</w:t>
      </w:r>
      <w:r>
        <w:rPr>
          <w:b/>
        </w:rPr>
        <w:t xml:space="preserve">      </w:t>
      </w:r>
      <w:r w:rsidRPr="001821C6">
        <w:rPr>
          <w:b/>
        </w:rPr>
        <w:tab/>
        <w:t>D’ Lujo Sonido Profesional</w:t>
      </w:r>
      <w:r>
        <w:rPr>
          <w:b/>
        </w:rPr>
        <w:t xml:space="preserve">   </w:t>
      </w:r>
      <w:r w:rsidRPr="001821C6">
        <w:rPr>
          <w:b/>
        </w:rPr>
        <w:t>San José</w:t>
      </w:r>
    </w:p>
    <w:p w:rsidR="00AC0D2D" w:rsidRDefault="00AC0D2D" w:rsidP="00AC0D2D">
      <w:pPr>
        <w:pStyle w:val="Logros"/>
        <w:numPr>
          <w:ilvl w:val="0"/>
          <w:numId w:val="0"/>
        </w:numPr>
        <w:tabs>
          <w:tab w:val="left" w:pos="3119"/>
        </w:tabs>
        <w:ind w:left="1701" w:hanging="1701"/>
        <w:jc w:val="both"/>
        <w:rPr>
          <w:b/>
        </w:rPr>
      </w:pPr>
    </w:p>
    <w:p w:rsidR="00AC0D2D" w:rsidRPr="006E0E20" w:rsidRDefault="00AC0D2D" w:rsidP="00AC0D2D">
      <w:pPr>
        <w:pStyle w:val="Puesto"/>
        <w:tabs>
          <w:tab w:val="left" w:pos="2127"/>
        </w:tabs>
        <w:ind w:left="0"/>
        <w:jc w:val="both"/>
        <w:rPr>
          <w:b/>
        </w:rPr>
      </w:pPr>
      <w:r>
        <w:t xml:space="preserve">                                   </w:t>
      </w:r>
      <w:r w:rsidRPr="006E0E20">
        <w:rPr>
          <w:b/>
        </w:rPr>
        <w:t>Técnico Audio Visual</w:t>
      </w:r>
    </w:p>
    <w:p w:rsidR="00AC0D2D" w:rsidRDefault="00AC0D2D" w:rsidP="00AC0D2D">
      <w:pPr>
        <w:pStyle w:val="Logros"/>
        <w:numPr>
          <w:ilvl w:val="0"/>
          <w:numId w:val="0"/>
        </w:numPr>
        <w:ind w:left="2520"/>
        <w:jc w:val="both"/>
      </w:pPr>
    </w:p>
    <w:p w:rsidR="00AC0D2D" w:rsidRDefault="00AC0D2D" w:rsidP="00AC0D2D">
      <w:pPr>
        <w:pStyle w:val="Logros"/>
        <w:numPr>
          <w:ilvl w:val="0"/>
          <w:numId w:val="0"/>
        </w:numPr>
        <w:ind w:left="2160"/>
        <w:jc w:val="both"/>
      </w:pPr>
      <w:r>
        <w:t>Logre desarrollarme en el ámbito en muy buena forma, empezando a trabajar  como ayudante de sonidista y llegando a alcanzar el puesto de sonidista; logrando así ser encargado de eventos para empresas de renombre tales como:</w:t>
      </w:r>
    </w:p>
    <w:p w:rsidR="00AC0D2D" w:rsidRDefault="00AC0D2D" w:rsidP="00AC0D2D">
      <w:pPr>
        <w:pStyle w:val="Logros"/>
        <w:numPr>
          <w:ilvl w:val="0"/>
          <w:numId w:val="0"/>
        </w:numPr>
        <w:ind w:left="2520"/>
        <w:jc w:val="both"/>
      </w:pPr>
    </w:p>
    <w:p w:rsidR="00AC0D2D" w:rsidRDefault="00AC0D2D" w:rsidP="00AC0D2D">
      <w:pPr>
        <w:pStyle w:val="Logros"/>
        <w:numPr>
          <w:ilvl w:val="3"/>
          <w:numId w:val="21"/>
        </w:numPr>
      </w:pPr>
      <w:r>
        <w:t xml:space="preserve">Banco Nacional de Costa Rica.                       </w:t>
      </w:r>
    </w:p>
    <w:p w:rsidR="00AC0D2D" w:rsidRDefault="00AC0D2D" w:rsidP="00AC0D2D">
      <w:pPr>
        <w:pStyle w:val="Logros"/>
        <w:numPr>
          <w:ilvl w:val="3"/>
          <w:numId w:val="21"/>
        </w:numPr>
      </w:pPr>
      <w:r>
        <w:t xml:space="preserve">Eco análisis          </w:t>
      </w:r>
    </w:p>
    <w:p w:rsidR="003E23EC" w:rsidRDefault="00AC0D2D" w:rsidP="00AC0D2D">
      <w:pPr>
        <w:pStyle w:val="Logros"/>
        <w:numPr>
          <w:ilvl w:val="3"/>
          <w:numId w:val="21"/>
        </w:numPr>
        <w:jc w:val="both"/>
        <w:rPr>
          <w:b/>
        </w:rPr>
      </w:pPr>
      <w:r>
        <w:t xml:space="preserve">Club Unión.                                            </w:t>
      </w:r>
    </w:p>
    <w:p w:rsidR="003E23EC" w:rsidRDefault="003E23EC" w:rsidP="003E23EC">
      <w:pPr>
        <w:pStyle w:val="Logros"/>
        <w:numPr>
          <w:ilvl w:val="0"/>
          <w:numId w:val="0"/>
        </w:numPr>
        <w:jc w:val="both"/>
        <w:rPr>
          <w:b/>
        </w:rPr>
      </w:pPr>
    </w:p>
    <w:p w:rsidR="001A6212" w:rsidRPr="00A16B80" w:rsidRDefault="001A6212" w:rsidP="00640B81">
      <w:pPr>
        <w:pStyle w:val="Ttulodeseccin"/>
        <w:jc w:val="both"/>
        <w:rPr>
          <w:b/>
        </w:rPr>
      </w:pPr>
      <w:r w:rsidRPr="00A16B80">
        <w:rPr>
          <w:b/>
        </w:rPr>
        <w:t>Formación académica</w:t>
      </w:r>
      <w:r w:rsidR="00CB0129">
        <w:rPr>
          <w:b/>
        </w:rPr>
        <w:t>:</w:t>
      </w:r>
    </w:p>
    <w:p w:rsidR="00AC0D2D" w:rsidRDefault="00AC0D2D" w:rsidP="00AC0D2D">
      <w:pPr>
        <w:pStyle w:val="Lugaryfecha"/>
        <w:tabs>
          <w:tab w:val="left" w:pos="2130"/>
        </w:tabs>
        <w:ind w:left="0"/>
        <w:jc w:val="both"/>
        <w:rPr>
          <w:b/>
        </w:rPr>
      </w:pPr>
    </w:p>
    <w:p w:rsidR="00AC0D2D" w:rsidRDefault="00AC0D2D" w:rsidP="00AC0D2D">
      <w:pPr>
        <w:pStyle w:val="Lugaryfecha"/>
        <w:tabs>
          <w:tab w:val="left" w:pos="2130"/>
        </w:tabs>
        <w:ind w:left="0"/>
        <w:jc w:val="both"/>
        <w:rPr>
          <w:b/>
        </w:rPr>
      </w:pPr>
      <w:r w:rsidRPr="0023355D">
        <w:rPr>
          <w:b/>
        </w:rPr>
        <w:t>(</w:t>
      </w:r>
      <w:r>
        <w:rPr>
          <w:b/>
        </w:rPr>
        <w:t>Mecánica Banco Básico, Frenos 1, Frenos 2</w:t>
      </w:r>
      <w:r>
        <w:rPr>
          <w:b/>
        </w:rPr>
        <w:t>) (</w:t>
      </w:r>
      <w:r w:rsidRPr="00416F94">
        <w:rPr>
          <w:b/>
        </w:rPr>
        <w:t xml:space="preserve">Instituto </w:t>
      </w:r>
      <w:r>
        <w:rPr>
          <w:b/>
        </w:rPr>
        <w:t>CEA) (</w:t>
      </w:r>
      <w:r>
        <w:rPr>
          <w:b/>
        </w:rPr>
        <w:t>Actualmente</w:t>
      </w:r>
      <w:r>
        <w:rPr>
          <w:b/>
        </w:rPr>
        <w:t xml:space="preserve">)  </w:t>
      </w:r>
      <w:r w:rsidRPr="00416F94">
        <w:rPr>
          <w:b/>
        </w:rPr>
        <w:t xml:space="preserve"> </w:t>
      </w:r>
    </w:p>
    <w:p w:rsidR="008D20DA" w:rsidRDefault="008D20DA" w:rsidP="008D20DA">
      <w:pPr>
        <w:pStyle w:val="Lugaryfecha"/>
        <w:tabs>
          <w:tab w:val="left" w:pos="2130"/>
        </w:tabs>
        <w:ind w:left="0"/>
        <w:jc w:val="both"/>
        <w:rPr>
          <w:b/>
        </w:rPr>
      </w:pPr>
      <w:r w:rsidRPr="0023355D">
        <w:rPr>
          <w:b/>
        </w:rPr>
        <w:t>(</w:t>
      </w:r>
      <w:r w:rsidR="000825B7">
        <w:rPr>
          <w:b/>
        </w:rPr>
        <w:t xml:space="preserve">Mecánica Introducción a </w:t>
      </w:r>
      <w:r w:rsidR="00672957">
        <w:rPr>
          <w:b/>
        </w:rPr>
        <w:t>Motores)</w:t>
      </w:r>
      <w:r>
        <w:rPr>
          <w:b/>
        </w:rPr>
        <w:t xml:space="preserve"> (</w:t>
      </w:r>
      <w:r w:rsidRPr="00416F94">
        <w:rPr>
          <w:b/>
        </w:rPr>
        <w:t xml:space="preserve">Instituto </w:t>
      </w:r>
      <w:r w:rsidR="000825B7">
        <w:rPr>
          <w:b/>
        </w:rPr>
        <w:t>CEA</w:t>
      </w:r>
      <w:r>
        <w:rPr>
          <w:b/>
        </w:rPr>
        <w:t>) (</w:t>
      </w:r>
      <w:r w:rsidR="00672957">
        <w:rPr>
          <w:b/>
        </w:rPr>
        <w:t>Concluido</w:t>
      </w:r>
      <w:r>
        <w:rPr>
          <w:b/>
        </w:rPr>
        <w:t xml:space="preserve">)  </w:t>
      </w:r>
      <w:r w:rsidRPr="00416F94">
        <w:rPr>
          <w:b/>
        </w:rPr>
        <w:t xml:space="preserve"> </w:t>
      </w:r>
    </w:p>
    <w:p w:rsidR="00672957" w:rsidRDefault="00672957" w:rsidP="008D20DA">
      <w:pPr>
        <w:pStyle w:val="Lugaryfecha"/>
        <w:tabs>
          <w:tab w:val="left" w:pos="2130"/>
        </w:tabs>
        <w:ind w:left="0"/>
        <w:jc w:val="both"/>
        <w:rPr>
          <w:b/>
        </w:rPr>
      </w:pPr>
      <w:r>
        <w:rPr>
          <w:b/>
        </w:rPr>
        <w:t>(Mecánica Motores 1) (Instituto CEA)(Actualmente)</w:t>
      </w:r>
    </w:p>
    <w:p w:rsidR="00672957" w:rsidRDefault="00672957" w:rsidP="00672957">
      <w:pPr>
        <w:pStyle w:val="Lugaryfecha"/>
        <w:tabs>
          <w:tab w:val="left" w:pos="2130"/>
        </w:tabs>
        <w:ind w:left="0"/>
        <w:jc w:val="both"/>
      </w:pPr>
    </w:p>
    <w:p w:rsidR="0023355D" w:rsidRDefault="0023355D" w:rsidP="00672957">
      <w:pPr>
        <w:pStyle w:val="Lugaryfecha"/>
        <w:tabs>
          <w:tab w:val="left" w:pos="2130"/>
        </w:tabs>
        <w:ind w:left="0"/>
        <w:jc w:val="both"/>
        <w:rPr>
          <w:b/>
        </w:rPr>
      </w:pPr>
      <w:r w:rsidRPr="0023355D">
        <w:rPr>
          <w:b/>
        </w:rPr>
        <w:t>(</w:t>
      </w:r>
      <w:r w:rsidR="00416F94" w:rsidRPr="0023355D">
        <w:rPr>
          <w:b/>
        </w:rPr>
        <w:t>Operador</w:t>
      </w:r>
      <w:r w:rsidR="00416F94" w:rsidRPr="00416F94">
        <w:rPr>
          <w:b/>
        </w:rPr>
        <w:t xml:space="preserve"> de equipo de cómputo</w:t>
      </w:r>
      <w:r>
        <w:rPr>
          <w:b/>
        </w:rPr>
        <w:t xml:space="preserve"> avanzado) (</w:t>
      </w:r>
      <w:r w:rsidR="00416F94" w:rsidRPr="00416F94">
        <w:rPr>
          <w:b/>
        </w:rPr>
        <w:t xml:space="preserve">Instituto </w:t>
      </w:r>
      <w:r>
        <w:rPr>
          <w:b/>
        </w:rPr>
        <w:t xml:space="preserve">San José) (Julio 2013-Octubre 2013)  </w:t>
      </w:r>
      <w:r w:rsidR="00416F94" w:rsidRPr="00416F94">
        <w:rPr>
          <w:b/>
        </w:rPr>
        <w:t xml:space="preserve"> </w:t>
      </w:r>
    </w:p>
    <w:p w:rsidR="00416F94" w:rsidRPr="0023355D" w:rsidRDefault="00416F94" w:rsidP="0023355D">
      <w:pPr>
        <w:pStyle w:val="Lugaryfecha"/>
        <w:tabs>
          <w:tab w:val="left" w:pos="2130"/>
        </w:tabs>
        <w:ind w:left="0"/>
        <w:jc w:val="both"/>
        <w:rPr>
          <w:b/>
        </w:rPr>
      </w:pPr>
      <w:r>
        <w:t xml:space="preserve">Operador de Computo Avanzado conocimiento total de Microsoft Office </w:t>
      </w:r>
      <w:r w:rsidR="0023355D">
        <w:t>Avanzado</w:t>
      </w:r>
    </w:p>
    <w:p w:rsidR="00416F94" w:rsidRDefault="00416F94" w:rsidP="00761010">
      <w:pPr>
        <w:pStyle w:val="Lugaryfecha"/>
        <w:jc w:val="both"/>
        <w:rPr>
          <w:b/>
        </w:rPr>
      </w:pPr>
    </w:p>
    <w:p w:rsidR="001A6212" w:rsidRPr="0023355D" w:rsidRDefault="0023355D" w:rsidP="00416F94">
      <w:pPr>
        <w:pStyle w:val="Lugaryfecha"/>
        <w:tabs>
          <w:tab w:val="left" w:pos="6804"/>
        </w:tabs>
        <w:ind w:left="0"/>
        <w:jc w:val="both"/>
        <w:rPr>
          <w:b/>
        </w:rPr>
      </w:pPr>
      <w:r>
        <w:rPr>
          <w:b/>
        </w:rPr>
        <w:t>(</w:t>
      </w:r>
      <w:r w:rsidR="00416F94" w:rsidRPr="00416F94">
        <w:rPr>
          <w:b/>
        </w:rPr>
        <w:t xml:space="preserve">Operador de </w:t>
      </w:r>
      <w:r w:rsidRPr="00416F94">
        <w:rPr>
          <w:b/>
        </w:rPr>
        <w:t>Cómputo</w:t>
      </w:r>
      <w:r w:rsidR="00416F94" w:rsidRPr="00416F94">
        <w:rPr>
          <w:b/>
        </w:rPr>
        <w:t xml:space="preserve"> </w:t>
      </w:r>
      <w:r w:rsidR="00416F94" w:rsidRPr="0023355D">
        <w:rPr>
          <w:b/>
        </w:rPr>
        <w:t>Básico</w:t>
      </w:r>
      <w:r>
        <w:rPr>
          <w:b/>
        </w:rPr>
        <w:t>)</w:t>
      </w:r>
      <w:r w:rsidR="00416F94" w:rsidRPr="0023355D">
        <w:rPr>
          <w:b/>
        </w:rPr>
        <w:t xml:space="preserve">  </w:t>
      </w:r>
      <w:r>
        <w:rPr>
          <w:b/>
        </w:rPr>
        <w:t>(</w:t>
      </w:r>
      <w:r w:rsidRPr="0023355D">
        <w:rPr>
          <w:b/>
        </w:rPr>
        <w:t>Instituto</w:t>
      </w:r>
      <w:r w:rsidR="00A16B80" w:rsidRPr="0023355D">
        <w:rPr>
          <w:b/>
        </w:rPr>
        <w:t xml:space="preserve"> San José</w:t>
      </w:r>
      <w:r>
        <w:rPr>
          <w:b/>
        </w:rPr>
        <w:t>)  (</w:t>
      </w:r>
      <w:r w:rsidRPr="0023355D">
        <w:rPr>
          <w:b/>
        </w:rPr>
        <w:t xml:space="preserve">Enero </w:t>
      </w:r>
      <w:r w:rsidR="00416F94" w:rsidRPr="0023355D">
        <w:rPr>
          <w:b/>
        </w:rPr>
        <w:t>2013-</w:t>
      </w:r>
      <w:r w:rsidRPr="0023355D">
        <w:rPr>
          <w:b/>
        </w:rPr>
        <w:t xml:space="preserve">Mayo </w:t>
      </w:r>
      <w:r w:rsidR="00416F94" w:rsidRPr="0023355D">
        <w:rPr>
          <w:b/>
        </w:rPr>
        <w:t xml:space="preserve"> 2013</w:t>
      </w:r>
      <w:r>
        <w:rPr>
          <w:b/>
        </w:rPr>
        <w:t>)</w:t>
      </w:r>
    </w:p>
    <w:p w:rsidR="00A16B80" w:rsidRDefault="00A16B80" w:rsidP="00761010">
      <w:pPr>
        <w:pStyle w:val="Logros"/>
        <w:numPr>
          <w:ilvl w:val="0"/>
          <w:numId w:val="0"/>
        </w:numPr>
        <w:ind w:left="2520"/>
        <w:jc w:val="both"/>
      </w:pPr>
    </w:p>
    <w:p w:rsidR="001A6212" w:rsidRDefault="00A16B80" w:rsidP="00416F94">
      <w:pPr>
        <w:pStyle w:val="Logros"/>
        <w:numPr>
          <w:ilvl w:val="0"/>
          <w:numId w:val="12"/>
        </w:numPr>
        <w:jc w:val="both"/>
      </w:pPr>
      <w:r>
        <w:t>Curso Operador Avanzando Windows 8</w:t>
      </w:r>
    </w:p>
    <w:p w:rsidR="00A16B80" w:rsidRDefault="00A16B80" w:rsidP="00416F94">
      <w:pPr>
        <w:pStyle w:val="Logros"/>
        <w:numPr>
          <w:ilvl w:val="0"/>
          <w:numId w:val="12"/>
        </w:numPr>
        <w:jc w:val="both"/>
      </w:pPr>
      <w:r>
        <w:t>Operador de Computo Básico (concluido)</w:t>
      </w:r>
    </w:p>
    <w:p w:rsidR="00A16B80" w:rsidRDefault="00A16B80" w:rsidP="00761010">
      <w:pPr>
        <w:pStyle w:val="Logros"/>
        <w:numPr>
          <w:ilvl w:val="0"/>
          <w:numId w:val="0"/>
        </w:numPr>
        <w:ind w:left="2520" w:hanging="360"/>
        <w:jc w:val="both"/>
      </w:pPr>
    </w:p>
    <w:p w:rsidR="00AC0D2D" w:rsidRPr="00416F94" w:rsidRDefault="00AC0D2D" w:rsidP="00AC0D2D">
      <w:pPr>
        <w:pStyle w:val="Logros"/>
        <w:numPr>
          <w:ilvl w:val="0"/>
          <w:numId w:val="0"/>
        </w:numPr>
        <w:jc w:val="both"/>
        <w:rPr>
          <w:b/>
        </w:rPr>
      </w:pPr>
      <w:r>
        <w:rPr>
          <w:b/>
        </w:rPr>
        <w:t>(</w:t>
      </w:r>
      <w:r w:rsidRPr="00416F94">
        <w:rPr>
          <w:b/>
        </w:rPr>
        <w:t>Educación Secundaria</w:t>
      </w:r>
      <w:r>
        <w:rPr>
          <w:b/>
        </w:rPr>
        <w:t>)</w:t>
      </w:r>
      <w:r w:rsidRPr="00416F94">
        <w:rPr>
          <w:b/>
        </w:rPr>
        <w:t xml:space="preserve">     </w:t>
      </w:r>
      <w:r>
        <w:rPr>
          <w:b/>
        </w:rPr>
        <w:t>(</w:t>
      </w:r>
      <w:r w:rsidRPr="00416F94">
        <w:rPr>
          <w:b/>
        </w:rPr>
        <w:t>Instituto Jiménez</w:t>
      </w:r>
      <w:r>
        <w:rPr>
          <w:b/>
        </w:rPr>
        <w:t>)</w:t>
      </w:r>
    </w:p>
    <w:p w:rsidR="00AC0D2D" w:rsidRDefault="00AC0D2D" w:rsidP="00AC0D2D">
      <w:pPr>
        <w:pStyle w:val="Logros"/>
        <w:numPr>
          <w:ilvl w:val="0"/>
          <w:numId w:val="0"/>
        </w:numPr>
        <w:ind w:left="2520" w:hanging="360"/>
        <w:jc w:val="both"/>
      </w:pPr>
    </w:p>
    <w:p w:rsidR="00AC0D2D" w:rsidRDefault="00AC0D2D" w:rsidP="00AC0D2D">
      <w:pPr>
        <w:pStyle w:val="Logros"/>
        <w:numPr>
          <w:ilvl w:val="0"/>
          <w:numId w:val="13"/>
        </w:numPr>
        <w:jc w:val="both"/>
      </w:pPr>
      <w:r>
        <w:t>Bachiller en Educación Media</w:t>
      </w:r>
    </w:p>
    <w:p w:rsidR="00AC0D2D" w:rsidRDefault="00AC0D2D" w:rsidP="00AC0D2D">
      <w:pPr>
        <w:pStyle w:val="Logros"/>
        <w:numPr>
          <w:ilvl w:val="0"/>
          <w:numId w:val="13"/>
        </w:numPr>
        <w:jc w:val="both"/>
      </w:pPr>
      <w:r>
        <w:t>Año de Graduación: 2012</w:t>
      </w:r>
    </w:p>
    <w:p w:rsidR="00AC0D2D" w:rsidRDefault="00AC0D2D" w:rsidP="00AC0D2D">
      <w:pPr>
        <w:pStyle w:val="Logros"/>
        <w:numPr>
          <w:ilvl w:val="0"/>
          <w:numId w:val="0"/>
        </w:numPr>
        <w:ind w:left="2160"/>
        <w:jc w:val="both"/>
      </w:pPr>
    </w:p>
    <w:p w:rsidR="00AC0D2D" w:rsidRPr="00416F94" w:rsidRDefault="00AC0D2D" w:rsidP="00AC0D2D">
      <w:pPr>
        <w:pStyle w:val="Logros"/>
        <w:numPr>
          <w:ilvl w:val="0"/>
          <w:numId w:val="0"/>
        </w:numPr>
        <w:jc w:val="both"/>
        <w:rPr>
          <w:b/>
        </w:rPr>
      </w:pPr>
      <w:r>
        <w:rPr>
          <w:b/>
        </w:rPr>
        <w:t>(</w:t>
      </w:r>
      <w:r w:rsidRPr="00416F94">
        <w:rPr>
          <w:b/>
        </w:rPr>
        <w:t>Educación Primaria</w:t>
      </w:r>
      <w:r>
        <w:rPr>
          <w:b/>
        </w:rPr>
        <w:t>)</w:t>
      </w:r>
      <w:r w:rsidRPr="00416F94">
        <w:rPr>
          <w:b/>
        </w:rPr>
        <w:t xml:space="preserve">     </w:t>
      </w:r>
      <w:r>
        <w:rPr>
          <w:b/>
        </w:rPr>
        <w:t>(</w:t>
      </w:r>
      <w:r w:rsidRPr="00416F94">
        <w:rPr>
          <w:b/>
        </w:rPr>
        <w:t>Esc. Roberto Cantillano Vinda</w:t>
      </w:r>
      <w:r>
        <w:rPr>
          <w:b/>
        </w:rPr>
        <w:t>s)</w:t>
      </w:r>
    </w:p>
    <w:p w:rsidR="00AC0D2D" w:rsidRPr="00416F94" w:rsidRDefault="00AC0D2D" w:rsidP="00AC0D2D">
      <w:pPr>
        <w:pStyle w:val="Logros"/>
        <w:numPr>
          <w:ilvl w:val="0"/>
          <w:numId w:val="0"/>
        </w:numPr>
        <w:ind w:left="2160"/>
        <w:jc w:val="both"/>
        <w:rPr>
          <w:b/>
        </w:rPr>
      </w:pPr>
    </w:p>
    <w:p w:rsidR="00AC0D2D" w:rsidRDefault="00AC0D2D" w:rsidP="00AC0D2D">
      <w:pPr>
        <w:pStyle w:val="Logros"/>
        <w:numPr>
          <w:ilvl w:val="0"/>
          <w:numId w:val="14"/>
        </w:numPr>
        <w:jc w:val="both"/>
      </w:pPr>
      <w:r>
        <w:t>Sexto grado</w:t>
      </w:r>
    </w:p>
    <w:p w:rsidR="001A6212" w:rsidRPr="001821C6" w:rsidRDefault="00AC0D2D" w:rsidP="00AC0D2D">
      <w:pPr>
        <w:pStyle w:val="Logros"/>
        <w:numPr>
          <w:ilvl w:val="0"/>
          <w:numId w:val="14"/>
        </w:numPr>
        <w:jc w:val="both"/>
      </w:pPr>
      <w:r>
        <w:t>Año de Graduación: 2001</w:t>
      </w:r>
    </w:p>
    <w:sectPr w:rsidR="001A6212" w:rsidRPr="001821C6" w:rsidSect="00942F55">
      <w:footerReference w:type="default" r:id="rId8"/>
      <w:pgSz w:w="12240" w:h="15840" w:code="1"/>
      <w:pgMar w:top="1440" w:right="2160" w:bottom="73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46E" w:rsidRDefault="00DD746E" w:rsidP="00761010">
      <w:pPr>
        <w:spacing w:before="0" w:after="0"/>
      </w:pPr>
      <w:r>
        <w:separator/>
      </w:r>
    </w:p>
  </w:endnote>
  <w:endnote w:type="continuationSeparator" w:id="0">
    <w:p w:rsidR="00DD746E" w:rsidRDefault="00DD746E" w:rsidP="007610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10" w:rsidRDefault="00BA6926">
    <w:pPr>
      <w:pStyle w:val="Piedepgina"/>
      <w:jc w:val="right"/>
    </w:pPr>
    <w:r>
      <w:fldChar w:fldCharType="begin"/>
    </w:r>
    <w:r w:rsidR="00761010">
      <w:instrText>PAGE   \* MERGEFORMAT</w:instrText>
    </w:r>
    <w:r>
      <w:fldChar w:fldCharType="separate"/>
    </w:r>
    <w:r w:rsidR="00D57A81" w:rsidRPr="00D57A81">
      <w:rPr>
        <w:noProof/>
        <w:lang w:val="es-ES"/>
      </w:rPr>
      <w:t>1</w:t>
    </w:r>
    <w:r>
      <w:fldChar w:fldCharType="end"/>
    </w:r>
  </w:p>
  <w:p w:rsidR="00761010" w:rsidRDefault="007610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46E" w:rsidRDefault="00DD746E" w:rsidP="00761010">
      <w:pPr>
        <w:spacing w:before="0" w:after="0"/>
      </w:pPr>
      <w:r>
        <w:separator/>
      </w:r>
    </w:p>
  </w:footnote>
  <w:footnote w:type="continuationSeparator" w:id="0">
    <w:p w:rsidR="00DD746E" w:rsidRDefault="00DD746E" w:rsidP="0076101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34B"/>
    <w:multiLevelType w:val="hybridMultilevel"/>
    <w:tmpl w:val="E45E66B2"/>
    <w:lvl w:ilvl="0" w:tplc="84148F0A">
      <w:start w:val="1"/>
      <w:numFmt w:val="bullet"/>
      <w:pStyle w:val="Logro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D4923"/>
    <w:multiLevelType w:val="hybridMultilevel"/>
    <w:tmpl w:val="215AF1D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CD3CAB"/>
    <w:multiLevelType w:val="hybridMultilevel"/>
    <w:tmpl w:val="737006F0"/>
    <w:lvl w:ilvl="0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B6A7A1D"/>
    <w:multiLevelType w:val="hybridMultilevel"/>
    <w:tmpl w:val="C04EF008"/>
    <w:lvl w:ilvl="0" w:tplc="14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4">
    <w:nsid w:val="2BB45191"/>
    <w:multiLevelType w:val="hybridMultilevel"/>
    <w:tmpl w:val="EED4D9F0"/>
    <w:lvl w:ilvl="0" w:tplc="14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4552185B"/>
    <w:multiLevelType w:val="hybridMultilevel"/>
    <w:tmpl w:val="94E809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705CF"/>
    <w:multiLevelType w:val="hybridMultilevel"/>
    <w:tmpl w:val="255A566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D5D92"/>
    <w:multiLevelType w:val="hybridMultilevel"/>
    <w:tmpl w:val="8404F6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0B0A5C"/>
    <w:multiLevelType w:val="hybridMultilevel"/>
    <w:tmpl w:val="5C605D06"/>
    <w:lvl w:ilvl="0" w:tplc="1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5A622A75"/>
    <w:multiLevelType w:val="hybridMultilevel"/>
    <w:tmpl w:val="4BAC5FA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021C0B"/>
    <w:multiLevelType w:val="hybridMultilevel"/>
    <w:tmpl w:val="2E9C9F52"/>
    <w:lvl w:ilvl="0" w:tplc="53E01E90">
      <w:start w:val="1"/>
      <w:numFmt w:val="bullet"/>
      <w:lvlText w:val="•"/>
      <w:lvlJc w:val="left"/>
      <w:pPr>
        <w:ind w:left="2880" w:hanging="360"/>
      </w:pPr>
      <w:rPr>
        <w:rFonts w:ascii="Algerian" w:hAnsi="Algerian" w:hint="default"/>
      </w:rPr>
    </w:lvl>
    <w:lvl w:ilvl="1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551173F"/>
    <w:multiLevelType w:val="hybridMultilevel"/>
    <w:tmpl w:val="02BADE4A"/>
    <w:lvl w:ilvl="0" w:tplc="140A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2">
    <w:nsid w:val="680267DA"/>
    <w:multiLevelType w:val="hybridMultilevel"/>
    <w:tmpl w:val="1BF6FD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023217"/>
    <w:multiLevelType w:val="hybridMultilevel"/>
    <w:tmpl w:val="904E675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977274"/>
    <w:multiLevelType w:val="hybridMultilevel"/>
    <w:tmpl w:val="20BC41A4"/>
    <w:lvl w:ilvl="0" w:tplc="1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742510C7"/>
    <w:multiLevelType w:val="hybridMultilevel"/>
    <w:tmpl w:val="BC6C1E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3"/>
  </w:num>
  <w:num w:numId="5">
    <w:abstractNumId w:val="8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12"/>
  </w:num>
  <w:num w:numId="14">
    <w:abstractNumId w:val="9"/>
  </w:num>
  <w:num w:numId="15">
    <w:abstractNumId w:val="6"/>
  </w:num>
  <w:num w:numId="16">
    <w:abstractNumId w:val="1"/>
  </w:num>
  <w:num w:numId="17">
    <w:abstractNumId w:val="13"/>
  </w:num>
  <w:num w:numId="18">
    <w:abstractNumId w:val="15"/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85"/>
  <w:displayHorizontalDrawingGridEvery w:val="2"/>
  <w:noPunctuationKerning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55AC"/>
    <w:rsid w:val="0004316B"/>
    <w:rsid w:val="00056846"/>
    <w:rsid w:val="000825B7"/>
    <w:rsid w:val="00141CF8"/>
    <w:rsid w:val="0015486B"/>
    <w:rsid w:val="00157A04"/>
    <w:rsid w:val="001821C6"/>
    <w:rsid w:val="001A6212"/>
    <w:rsid w:val="002124B0"/>
    <w:rsid w:val="0023355D"/>
    <w:rsid w:val="00302B42"/>
    <w:rsid w:val="00377206"/>
    <w:rsid w:val="003E23EC"/>
    <w:rsid w:val="004055AC"/>
    <w:rsid w:val="00416F94"/>
    <w:rsid w:val="00467299"/>
    <w:rsid w:val="004F0DB7"/>
    <w:rsid w:val="005249B8"/>
    <w:rsid w:val="00533817"/>
    <w:rsid w:val="00640B81"/>
    <w:rsid w:val="00672957"/>
    <w:rsid w:val="006C4275"/>
    <w:rsid w:val="006E0E20"/>
    <w:rsid w:val="00761010"/>
    <w:rsid w:val="0080049E"/>
    <w:rsid w:val="008049BB"/>
    <w:rsid w:val="00837058"/>
    <w:rsid w:val="008A6E24"/>
    <w:rsid w:val="008C2C9D"/>
    <w:rsid w:val="008D20DA"/>
    <w:rsid w:val="008E578F"/>
    <w:rsid w:val="00940FE0"/>
    <w:rsid w:val="00942F55"/>
    <w:rsid w:val="0098240B"/>
    <w:rsid w:val="009E2122"/>
    <w:rsid w:val="00A16B80"/>
    <w:rsid w:val="00AC0D2D"/>
    <w:rsid w:val="00AD7CFB"/>
    <w:rsid w:val="00B20462"/>
    <w:rsid w:val="00B718A2"/>
    <w:rsid w:val="00BA6926"/>
    <w:rsid w:val="00BE228D"/>
    <w:rsid w:val="00CB0129"/>
    <w:rsid w:val="00CB07D2"/>
    <w:rsid w:val="00D57A81"/>
    <w:rsid w:val="00DD746E"/>
    <w:rsid w:val="00E41115"/>
    <w:rsid w:val="00E4341E"/>
    <w:rsid w:val="00E502C1"/>
    <w:rsid w:val="00E57605"/>
    <w:rsid w:val="00F02721"/>
    <w:rsid w:val="00F8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6926"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A6926"/>
  </w:style>
  <w:style w:type="paragraph" w:customStyle="1" w:styleId="Nombre">
    <w:name w:val="Nombre"/>
    <w:next w:val="Normal"/>
    <w:autoRedefine/>
    <w:rsid w:val="006E0E20"/>
    <w:pPr>
      <w:spacing w:before="360" w:after="440" w:line="240" w:lineRule="atLeast"/>
      <w:jc w:val="both"/>
    </w:pPr>
    <w:rPr>
      <w:rFonts w:ascii="Tahoma" w:hAnsi="Tahoma" w:cs="Tahoma"/>
      <w:b/>
      <w:noProof/>
      <w:color w:val="999999"/>
      <w:spacing w:val="10"/>
      <w:sz w:val="48"/>
      <w:szCs w:val="48"/>
      <w:lang w:val="es-ES" w:eastAsia="es-ES" w:bidi="es-ES"/>
    </w:rPr>
  </w:style>
  <w:style w:type="paragraph" w:customStyle="1" w:styleId="Ttulodeseccin">
    <w:name w:val="Título de sección"/>
    <w:rsid w:val="00BA6926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val="es-ES" w:eastAsia="es-ES" w:bidi="es-ES"/>
    </w:rPr>
  </w:style>
  <w:style w:type="paragraph" w:customStyle="1" w:styleId="Informacindecontacto">
    <w:name w:val="Información de contacto"/>
    <w:rsid w:val="00BA6926"/>
    <w:rPr>
      <w:rFonts w:ascii="Tahoma" w:hAnsi="Tahoma" w:cs="Tahoma"/>
      <w:spacing w:val="10"/>
      <w:sz w:val="16"/>
      <w:szCs w:val="16"/>
      <w:lang w:val="es-ES" w:eastAsia="es-ES" w:bidi="es-ES"/>
    </w:rPr>
  </w:style>
  <w:style w:type="paragraph" w:customStyle="1" w:styleId="Puesto">
    <w:name w:val="Puesto"/>
    <w:basedOn w:val="Normal"/>
    <w:rsid w:val="00BA6926"/>
    <w:pPr>
      <w:spacing w:before="0"/>
    </w:pPr>
    <w:rPr>
      <w:color w:val="808080"/>
      <w:lang w:val="es-ES" w:eastAsia="es-ES"/>
    </w:rPr>
  </w:style>
  <w:style w:type="paragraph" w:customStyle="1" w:styleId="Logros">
    <w:name w:val="Logros"/>
    <w:basedOn w:val="Normal"/>
    <w:rsid w:val="00BA6926"/>
    <w:pPr>
      <w:numPr>
        <w:numId w:val="2"/>
      </w:numPr>
    </w:pPr>
    <w:rPr>
      <w:lang w:val="es-ES" w:eastAsia="es-ES"/>
    </w:rPr>
  </w:style>
  <w:style w:type="paragraph" w:customStyle="1" w:styleId="Lugaryfecha">
    <w:name w:val="Lugar y fecha"/>
    <w:basedOn w:val="Normal"/>
    <w:rsid w:val="00BA6926"/>
    <w:pPr>
      <w:tabs>
        <w:tab w:val="left" w:pos="3600"/>
        <w:tab w:val="right" w:pos="8640"/>
      </w:tabs>
      <w:spacing w:before="160"/>
    </w:pPr>
    <w:rPr>
      <w:lang w:val="es-ES" w:eastAsia="es-ES"/>
    </w:rPr>
  </w:style>
  <w:style w:type="paragraph" w:customStyle="1" w:styleId="Objetivo">
    <w:name w:val="Objetivo"/>
    <w:basedOn w:val="Normal"/>
    <w:rsid w:val="00BA6926"/>
    <w:pPr>
      <w:spacing w:after="200"/>
    </w:pPr>
    <w:rPr>
      <w:lang w:val="es-ES" w:eastAsia="es-ES"/>
    </w:rPr>
  </w:style>
  <w:style w:type="table" w:customStyle="1" w:styleId="Tablanormal1">
    <w:name w:val="Tabla normal1"/>
    <w:semiHidden/>
    <w:rsid w:val="00BA6926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7610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761010"/>
    <w:rPr>
      <w:rFonts w:ascii="Tahoma" w:hAnsi="Tahoma" w:cs="Tahoma"/>
      <w:spacing w:val="10"/>
      <w:sz w:val="16"/>
      <w:szCs w:val="16"/>
      <w:lang w:val="en-US" w:eastAsia="en-US" w:bidi="es-ES"/>
    </w:rPr>
  </w:style>
  <w:style w:type="paragraph" w:styleId="Piedepgina">
    <w:name w:val="footer"/>
    <w:basedOn w:val="Normal"/>
    <w:link w:val="PiedepginaCar"/>
    <w:uiPriority w:val="99"/>
    <w:rsid w:val="007610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61010"/>
    <w:rPr>
      <w:rFonts w:ascii="Tahoma" w:hAnsi="Tahoma" w:cs="Tahoma"/>
      <w:spacing w:val="10"/>
      <w:sz w:val="16"/>
      <w:szCs w:val="16"/>
      <w:lang w:val="en-US" w:eastAsia="en-U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sonal\AppData\Roaming\Microsoft\Plantillas\Sales%20manager%20resum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</Template>
  <TotalTime>296</TotalTime>
  <Pages>2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17</cp:revision>
  <cp:lastPrinted>2015-09-28T17:36:00Z</cp:lastPrinted>
  <dcterms:created xsi:type="dcterms:W3CDTF">2013-12-02T17:58:00Z</dcterms:created>
  <dcterms:modified xsi:type="dcterms:W3CDTF">2016-03-31T15:40:00Z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TC063694993082</vt:lpwstr>
  </property>
</Properties>
</file>