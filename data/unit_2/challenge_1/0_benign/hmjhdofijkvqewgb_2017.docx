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AF" w:rsidRPr="00E378E5" w:rsidRDefault="00D523AF" w:rsidP="00D523AF">
      <w:pPr>
        <w:spacing w:line="280" w:lineRule="atLeast"/>
        <w:ind w:right="-2"/>
        <w:rPr>
          <w:rFonts w:ascii="Arial" w:hAnsi="Arial" w:cs="Arial"/>
          <w:sz w:val="22"/>
          <w:szCs w:val="22"/>
          <w:u w:val="single"/>
        </w:rPr>
      </w:pPr>
      <w:r w:rsidRPr="00E378E5">
        <w:rPr>
          <w:rFonts w:ascii="Arial" w:hAnsi="Arial" w:cs="Arial"/>
          <w:sz w:val="22"/>
          <w:szCs w:val="22"/>
          <w:u w:val="single"/>
        </w:rPr>
        <w:t>Presse</w:t>
      </w:r>
      <w:r w:rsidR="00E378E5" w:rsidRPr="00E378E5">
        <w:rPr>
          <w:rFonts w:ascii="Arial" w:hAnsi="Arial" w:cs="Arial"/>
          <w:sz w:val="22"/>
          <w:szCs w:val="22"/>
          <w:u w:val="single"/>
        </w:rPr>
        <w:t>information</w:t>
      </w:r>
    </w:p>
    <w:p w:rsidR="00D523AF" w:rsidRDefault="00D523AF" w:rsidP="00D523AF">
      <w:pPr>
        <w:spacing w:line="280" w:lineRule="atLeast"/>
        <w:jc w:val="both"/>
        <w:rPr>
          <w:rFonts w:ascii="Arial" w:hAnsi="Arial" w:cs="Arial"/>
          <w:sz w:val="18"/>
          <w:szCs w:val="18"/>
        </w:rPr>
      </w:pPr>
    </w:p>
    <w:p w:rsidR="00616AC2" w:rsidRDefault="00616AC2" w:rsidP="00D523AF">
      <w:pPr>
        <w:spacing w:line="280" w:lineRule="atLeast"/>
        <w:jc w:val="both"/>
        <w:rPr>
          <w:rFonts w:ascii="Arial" w:hAnsi="Arial" w:cs="Arial"/>
          <w:sz w:val="18"/>
          <w:szCs w:val="18"/>
        </w:rPr>
      </w:pPr>
    </w:p>
    <w:p w:rsidR="00D523AF" w:rsidRPr="00575304" w:rsidRDefault="00E378E5" w:rsidP="00D523AF">
      <w:pPr>
        <w:tabs>
          <w:tab w:val="left" w:pos="7039"/>
        </w:tabs>
        <w:spacing w:line="280" w:lineRule="atLeast"/>
        <w:ind w:right="2183"/>
        <w:jc w:val="both"/>
        <w:rPr>
          <w:rFonts w:ascii="Arial" w:hAnsi="Arial" w:cs="Arial"/>
          <w:bCs/>
          <w:sz w:val="22"/>
          <w:szCs w:val="22"/>
        </w:rPr>
      </w:pPr>
      <w:r w:rsidRPr="00575304">
        <w:rPr>
          <w:rFonts w:ascii="Arial" w:hAnsi="Arial" w:cs="Arial"/>
          <w:bCs/>
          <w:sz w:val="22"/>
          <w:szCs w:val="22"/>
        </w:rPr>
        <w:t>Hamm</w:t>
      </w:r>
      <w:r w:rsidR="00D64596">
        <w:rPr>
          <w:rFonts w:ascii="Arial" w:hAnsi="Arial" w:cs="Arial"/>
          <w:bCs/>
          <w:sz w:val="22"/>
          <w:szCs w:val="22"/>
        </w:rPr>
        <w:t>/Lippstadt</w:t>
      </w:r>
      <w:r w:rsidRPr="00575304">
        <w:rPr>
          <w:rFonts w:ascii="Arial" w:hAnsi="Arial" w:cs="Arial"/>
          <w:bCs/>
          <w:sz w:val="22"/>
          <w:szCs w:val="22"/>
        </w:rPr>
        <w:t>,</w:t>
      </w:r>
      <w:r w:rsidR="00325607" w:rsidRPr="00575304">
        <w:rPr>
          <w:rFonts w:ascii="Arial" w:hAnsi="Arial" w:cs="Arial"/>
          <w:bCs/>
          <w:sz w:val="22"/>
          <w:szCs w:val="22"/>
        </w:rPr>
        <w:t xml:space="preserve"> </w:t>
      </w:r>
      <w:r w:rsidR="00180626">
        <w:rPr>
          <w:rFonts w:ascii="Arial" w:hAnsi="Arial" w:cs="Arial"/>
          <w:bCs/>
          <w:sz w:val="22"/>
          <w:szCs w:val="22"/>
        </w:rPr>
        <w:t>29</w:t>
      </w:r>
      <w:r w:rsidR="008F07E6">
        <w:rPr>
          <w:rFonts w:ascii="Arial" w:hAnsi="Arial" w:cs="Arial"/>
          <w:bCs/>
          <w:sz w:val="22"/>
          <w:szCs w:val="22"/>
        </w:rPr>
        <w:t xml:space="preserve">. </w:t>
      </w:r>
      <w:r w:rsidR="00180626">
        <w:rPr>
          <w:rFonts w:ascii="Arial" w:hAnsi="Arial" w:cs="Arial"/>
          <w:bCs/>
          <w:sz w:val="22"/>
          <w:szCs w:val="22"/>
        </w:rPr>
        <w:t>September</w:t>
      </w:r>
      <w:r w:rsidR="005147B5">
        <w:rPr>
          <w:rFonts w:ascii="Arial" w:hAnsi="Arial" w:cs="Arial"/>
          <w:bCs/>
          <w:sz w:val="22"/>
          <w:szCs w:val="22"/>
        </w:rPr>
        <w:t xml:space="preserve"> 201</w:t>
      </w:r>
      <w:r w:rsidR="00EB743A">
        <w:rPr>
          <w:rFonts w:ascii="Arial" w:hAnsi="Arial" w:cs="Arial"/>
          <w:bCs/>
          <w:sz w:val="22"/>
          <w:szCs w:val="22"/>
        </w:rPr>
        <w:t>6</w:t>
      </w:r>
    </w:p>
    <w:p w:rsidR="002E7EB2" w:rsidRDefault="002E7EB2" w:rsidP="00771AAB">
      <w:pPr>
        <w:tabs>
          <w:tab w:val="left" w:pos="7039"/>
        </w:tabs>
        <w:spacing w:line="280" w:lineRule="atLeast"/>
        <w:ind w:right="2183"/>
        <w:jc w:val="both"/>
        <w:rPr>
          <w:rFonts w:ascii="Arial" w:hAnsi="Arial" w:cs="Arial"/>
          <w:bCs/>
          <w:sz w:val="22"/>
          <w:szCs w:val="22"/>
        </w:rPr>
      </w:pPr>
    </w:p>
    <w:p w:rsidR="00841805" w:rsidRDefault="00841805" w:rsidP="006001FE">
      <w:pPr>
        <w:tabs>
          <w:tab w:val="left" w:pos="7039"/>
        </w:tabs>
        <w:spacing w:line="280" w:lineRule="atLeast"/>
        <w:ind w:right="2183"/>
        <w:jc w:val="both"/>
        <w:rPr>
          <w:rFonts w:ascii="Arial" w:hAnsi="Arial" w:cs="Arial"/>
          <w:b/>
          <w:bCs/>
          <w:sz w:val="22"/>
          <w:szCs w:val="22"/>
        </w:rPr>
      </w:pPr>
    </w:p>
    <w:p w:rsidR="00607214" w:rsidRDefault="007D411B" w:rsidP="00607214">
      <w:pPr>
        <w:tabs>
          <w:tab w:val="left" w:pos="7039"/>
        </w:tabs>
        <w:spacing w:line="280" w:lineRule="atLeast"/>
        <w:ind w:right="2183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Studieren probieren: Schnupper-Uni an der Hochschule Hamm-Lippstadt</w:t>
      </w:r>
    </w:p>
    <w:p w:rsidR="000E6EA9" w:rsidRPr="000E6EA9" w:rsidRDefault="000E6EA9" w:rsidP="00607214">
      <w:pPr>
        <w:tabs>
          <w:tab w:val="left" w:pos="7039"/>
        </w:tabs>
        <w:spacing w:line="280" w:lineRule="atLeast"/>
        <w:ind w:right="2183"/>
        <w:rPr>
          <w:rFonts w:ascii="Arial" w:hAnsi="Arial" w:cs="Arial"/>
          <w:bCs/>
          <w:sz w:val="16"/>
          <w:szCs w:val="16"/>
        </w:rPr>
      </w:pPr>
    </w:p>
    <w:p w:rsidR="00180626" w:rsidRDefault="00180626" w:rsidP="00180626">
      <w:pPr>
        <w:tabs>
          <w:tab w:val="left" w:pos="7039"/>
        </w:tabs>
        <w:spacing w:after="120" w:line="280" w:lineRule="atLeast"/>
        <w:ind w:right="2549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Zum zweiten Mal bietet die Hochschule Hamm-Lippstadt Schülerinnen und Schülern die Möglichkeit, ein Studium einmal auszuprobieren. I</w:t>
      </w:r>
      <w:r w:rsidR="007D411B">
        <w:rPr>
          <w:rFonts w:ascii="Arial" w:hAnsi="Arial" w:cs="Arial"/>
          <w:bCs/>
          <w:sz w:val="22"/>
          <w:szCs w:val="22"/>
        </w:rPr>
        <w:t>m Rahmen d</w:t>
      </w:r>
      <w:r>
        <w:rPr>
          <w:rFonts w:ascii="Arial" w:hAnsi="Arial" w:cs="Arial"/>
          <w:bCs/>
          <w:sz w:val="22"/>
          <w:szCs w:val="22"/>
        </w:rPr>
        <w:t>er „Schnupper-Uni“ können sie an Vorlesungen, Seminaren und Übungen teilnehmen</w:t>
      </w:r>
      <w:r w:rsidR="007D411B">
        <w:rPr>
          <w:rFonts w:ascii="Arial" w:hAnsi="Arial" w:cs="Arial"/>
          <w:bCs/>
          <w:sz w:val="22"/>
          <w:szCs w:val="22"/>
        </w:rPr>
        <w:t>, wie sie sonst nur für die HSHL-Studierenden im Studienplan stehen</w:t>
      </w:r>
      <w:r>
        <w:rPr>
          <w:rFonts w:ascii="Arial" w:hAnsi="Arial" w:cs="Arial"/>
          <w:bCs/>
          <w:sz w:val="22"/>
          <w:szCs w:val="22"/>
        </w:rPr>
        <w:t xml:space="preserve">. Die Schnupper-Uni findet in </w:t>
      </w:r>
      <w:r w:rsidR="007D411B">
        <w:rPr>
          <w:rFonts w:ascii="Arial" w:hAnsi="Arial" w:cs="Arial"/>
          <w:bCs/>
          <w:sz w:val="22"/>
          <w:szCs w:val="22"/>
        </w:rPr>
        <w:t>der zweiten Herbstferienwoche</w:t>
      </w:r>
      <w:r>
        <w:rPr>
          <w:rFonts w:ascii="Arial" w:hAnsi="Arial" w:cs="Arial"/>
          <w:bCs/>
          <w:sz w:val="22"/>
          <w:szCs w:val="22"/>
        </w:rPr>
        <w:t xml:space="preserve"> statt, vom 17. Oktober bis 21. Oktober</w:t>
      </w:r>
      <w:r w:rsidR="008D62C2">
        <w:rPr>
          <w:rFonts w:ascii="Arial" w:hAnsi="Arial" w:cs="Arial"/>
          <w:bCs/>
          <w:sz w:val="22"/>
          <w:szCs w:val="22"/>
        </w:rPr>
        <w:t xml:space="preserve"> 2016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>. Eine Woche lang können die Schülerinnen und Schüler einen Einblick in den Studienalltag und die neuen, modern ausgestatteten Hörsäle, Seminarräume und Labore erhalten.</w:t>
      </w:r>
    </w:p>
    <w:p w:rsidR="00180626" w:rsidRDefault="00180626" w:rsidP="00180626">
      <w:pPr>
        <w:tabs>
          <w:tab w:val="left" w:pos="7039"/>
        </w:tabs>
        <w:spacing w:after="120" w:line="280" w:lineRule="atLeast"/>
        <w:ind w:right="2549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Auf dem Stundenplan der Schnupper-Uni stehen Vorlesungen aus </w:t>
      </w:r>
      <w:r w:rsidR="007D411B">
        <w:rPr>
          <w:rFonts w:ascii="Arial" w:hAnsi="Arial" w:cs="Arial"/>
          <w:bCs/>
          <w:sz w:val="22"/>
          <w:szCs w:val="22"/>
        </w:rPr>
        <w:t xml:space="preserve">dreizehn </w:t>
      </w:r>
      <w:r>
        <w:rPr>
          <w:rFonts w:ascii="Arial" w:hAnsi="Arial" w:cs="Arial"/>
          <w:bCs/>
          <w:sz w:val="22"/>
          <w:szCs w:val="22"/>
        </w:rPr>
        <w:t xml:space="preserve">Bachelorstudiengängen der Hochschule. Schülerinnen und Schüler können hier erleben, wie eine </w:t>
      </w:r>
      <w:r w:rsidR="007D411B">
        <w:rPr>
          <w:rFonts w:ascii="Arial" w:hAnsi="Arial" w:cs="Arial"/>
          <w:bCs/>
          <w:sz w:val="22"/>
          <w:szCs w:val="22"/>
        </w:rPr>
        <w:t>Biomedizin</w:t>
      </w:r>
      <w:r>
        <w:rPr>
          <w:rFonts w:ascii="Arial" w:hAnsi="Arial" w:cs="Arial"/>
          <w:bCs/>
          <w:sz w:val="22"/>
          <w:szCs w:val="22"/>
        </w:rPr>
        <w:t>- oder Physik-Vorlesung an der Hochschule abläuft. Oder sie besuchen Veranstaltungen, die sie so aus ihrem Schulalltag gar nicht kennen, wie „</w:t>
      </w:r>
      <w:r w:rsidR="007D411B">
        <w:rPr>
          <w:rFonts w:ascii="Arial" w:hAnsi="Arial" w:cs="Arial"/>
          <w:bCs/>
          <w:sz w:val="22"/>
          <w:szCs w:val="22"/>
        </w:rPr>
        <w:t>Unternehmensplanung</w:t>
      </w:r>
      <w:r>
        <w:rPr>
          <w:rFonts w:ascii="Arial" w:hAnsi="Arial" w:cs="Arial"/>
          <w:bCs/>
          <w:sz w:val="22"/>
          <w:szCs w:val="22"/>
        </w:rPr>
        <w:t xml:space="preserve">“ oder </w:t>
      </w:r>
      <w:r w:rsidR="007D411B">
        <w:rPr>
          <w:rFonts w:ascii="Arial" w:hAnsi="Arial" w:cs="Arial"/>
          <w:bCs/>
          <w:sz w:val="22"/>
          <w:szCs w:val="22"/>
        </w:rPr>
        <w:t>„</w:t>
      </w:r>
      <w:r w:rsidR="007D411B" w:rsidRPr="007D411B">
        <w:rPr>
          <w:rFonts w:ascii="Arial" w:hAnsi="Arial" w:cs="Arial"/>
          <w:bCs/>
          <w:sz w:val="22"/>
          <w:szCs w:val="22"/>
        </w:rPr>
        <w:t>Grundlagen Mikrocontroller und Mikroprozessoren</w:t>
      </w:r>
      <w:r>
        <w:rPr>
          <w:rFonts w:ascii="Arial" w:hAnsi="Arial" w:cs="Arial"/>
          <w:bCs/>
          <w:sz w:val="22"/>
          <w:szCs w:val="22"/>
        </w:rPr>
        <w:t>“. Und wer Lust auf weitere Infos zur Hochschule bekommen hat, der kann sich gleich noch bei der Studienberatung der Hochschule Hamm-Lippstadt zur Studienwahl informieren.</w:t>
      </w:r>
    </w:p>
    <w:p w:rsidR="00180626" w:rsidRDefault="00180626" w:rsidP="00180626">
      <w:pPr>
        <w:tabs>
          <w:tab w:val="left" w:pos="7039"/>
        </w:tabs>
        <w:spacing w:after="120" w:line="280" w:lineRule="atLeast"/>
        <w:ind w:right="2549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Geeignet ist die Schnupper-Uni für Schülerinnen und Schüler ab der 10. Klasse oder ab 15 Jahren. Die Teilnahme ist kostenlos. Die Anmeldung zur Schnupper-Uni ist ab sofort</w:t>
      </w:r>
      <w:r w:rsidR="007D411B">
        <w:rPr>
          <w:rFonts w:ascii="Arial" w:hAnsi="Arial" w:cs="Arial"/>
          <w:bCs/>
          <w:sz w:val="22"/>
          <w:szCs w:val="22"/>
        </w:rPr>
        <w:t xml:space="preserve"> und bis zum 12</w:t>
      </w:r>
      <w:r>
        <w:rPr>
          <w:rFonts w:ascii="Arial" w:hAnsi="Arial" w:cs="Arial"/>
          <w:bCs/>
          <w:sz w:val="22"/>
          <w:szCs w:val="22"/>
        </w:rPr>
        <w:t>. Oktober möglich. Das Anmeldeformular und der genaue Stundenplan sind online abrufbar: www.hshl.de/schnupper-uni</w:t>
      </w:r>
    </w:p>
    <w:p w:rsidR="00180626" w:rsidRDefault="00180626" w:rsidP="00180626">
      <w:pPr>
        <w:tabs>
          <w:tab w:val="left" w:pos="7039"/>
        </w:tabs>
        <w:spacing w:after="120" w:line="280" w:lineRule="atLeast"/>
        <w:ind w:right="2183"/>
        <w:jc w:val="both"/>
        <w:rPr>
          <w:rFonts w:ascii="Arial" w:hAnsi="Arial" w:cs="Arial"/>
          <w:bCs/>
          <w:sz w:val="22"/>
          <w:szCs w:val="22"/>
          <w:u w:val="single"/>
        </w:rPr>
      </w:pPr>
    </w:p>
    <w:p w:rsidR="00180626" w:rsidRDefault="00180626" w:rsidP="00180626">
      <w:pPr>
        <w:tabs>
          <w:tab w:val="left" w:pos="7039"/>
        </w:tabs>
        <w:spacing w:after="120" w:line="280" w:lineRule="atLeast"/>
        <w:ind w:right="2183"/>
        <w:jc w:val="both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Weitere Informationen:</w:t>
      </w:r>
    </w:p>
    <w:p w:rsidR="00180626" w:rsidRDefault="00180626" w:rsidP="00180626">
      <w:pPr>
        <w:numPr>
          <w:ilvl w:val="0"/>
          <w:numId w:val="30"/>
        </w:numPr>
        <w:spacing w:line="280" w:lineRule="atLeast"/>
        <w:ind w:right="218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Informationen und Anmeldeformular zur Schnupper-Uni:</w:t>
      </w:r>
    </w:p>
    <w:p w:rsidR="00180626" w:rsidRDefault="008D62C2" w:rsidP="00180626">
      <w:pPr>
        <w:spacing w:line="280" w:lineRule="atLeast"/>
        <w:ind w:left="720" w:right="2183"/>
        <w:rPr>
          <w:rFonts w:ascii="Arial" w:hAnsi="Arial" w:cs="Arial"/>
          <w:bCs/>
          <w:sz w:val="22"/>
          <w:szCs w:val="22"/>
        </w:rPr>
      </w:pPr>
      <w:hyperlink r:id="rId9" w:history="1">
        <w:r w:rsidR="00180626" w:rsidRPr="004D5368">
          <w:rPr>
            <w:rStyle w:val="Hyperlink"/>
            <w:rFonts w:ascii="Arial" w:hAnsi="Arial" w:cs="Arial"/>
            <w:bCs/>
            <w:sz w:val="22"/>
            <w:szCs w:val="22"/>
          </w:rPr>
          <w:t>www.hshl.de/schnupper-uni</w:t>
        </w:r>
      </w:hyperlink>
      <w:r w:rsidR="00180626">
        <w:rPr>
          <w:rFonts w:ascii="Arial" w:hAnsi="Arial" w:cs="Arial"/>
          <w:bCs/>
          <w:sz w:val="22"/>
          <w:szCs w:val="22"/>
        </w:rPr>
        <w:t xml:space="preserve"> </w:t>
      </w:r>
    </w:p>
    <w:p w:rsidR="005F1DD0" w:rsidRDefault="005F1DD0" w:rsidP="009F78FF">
      <w:pPr>
        <w:spacing w:after="120" w:line="280" w:lineRule="atLeast"/>
        <w:ind w:right="2183"/>
        <w:jc w:val="both"/>
        <w:rPr>
          <w:rFonts w:ascii="Arial" w:hAnsi="Arial" w:cs="Arial"/>
          <w:bCs/>
          <w:sz w:val="22"/>
          <w:szCs w:val="22"/>
        </w:rPr>
      </w:pPr>
    </w:p>
    <w:p w:rsidR="00066483" w:rsidRDefault="00066483" w:rsidP="00066483">
      <w:pPr>
        <w:tabs>
          <w:tab w:val="left" w:pos="7039"/>
        </w:tabs>
        <w:spacing w:after="100" w:line="280" w:lineRule="atLeast"/>
        <w:ind w:right="2552"/>
        <w:jc w:val="both"/>
        <w:rPr>
          <w:rFonts w:ascii="Arial" w:hAnsi="Arial" w:cs="Arial"/>
          <w:bCs/>
          <w:sz w:val="18"/>
          <w:szCs w:val="18"/>
          <w:u w:val="single"/>
        </w:rPr>
      </w:pPr>
      <w:r>
        <w:rPr>
          <w:rFonts w:ascii="Arial" w:hAnsi="Arial" w:cs="Arial"/>
          <w:bCs/>
          <w:sz w:val="18"/>
          <w:szCs w:val="18"/>
          <w:u w:val="single"/>
        </w:rPr>
        <w:t>Über die Hochschule Hamm-Lippstadt:</w:t>
      </w:r>
    </w:p>
    <w:p w:rsidR="00066483" w:rsidRPr="00033316" w:rsidRDefault="00066483" w:rsidP="00066483">
      <w:pPr>
        <w:tabs>
          <w:tab w:val="left" w:pos="7039"/>
        </w:tabs>
        <w:spacing w:after="100" w:line="280" w:lineRule="atLeast"/>
        <w:ind w:right="2549"/>
        <w:jc w:val="both"/>
        <w:rPr>
          <w:rFonts w:ascii="Arial" w:hAnsi="Arial" w:cs="Arial"/>
          <w:bCs/>
          <w:sz w:val="18"/>
          <w:szCs w:val="18"/>
        </w:rPr>
      </w:pPr>
      <w:r w:rsidRPr="00033316">
        <w:rPr>
          <w:rFonts w:ascii="Arial" w:hAnsi="Arial" w:cs="Arial"/>
          <w:bCs/>
          <w:sz w:val="18"/>
          <w:szCs w:val="18"/>
        </w:rPr>
        <w:t xml:space="preserve">2009 wurde mit der Gründung der staatlichen Hochschule Hamm-Lippstadt das Fundament für eine Hochschule neuen Profils gelegt. Präsident Prof. Dr. Klaus </w:t>
      </w:r>
      <w:proofErr w:type="spellStart"/>
      <w:r w:rsidRPr="00033316">
        <w:rPr>
          <w:rFonts w:ascii="Arial" w:hAnsi="Arial" w:cs="Arial"/>
          <w:bCs/>
          <w:sz w:val="18"/>
          <w:szCs w:val="18"/>
        </w:rPr>
        <w:t>Zeppenfeld</w:t>
      </w:r>
      <w:proofErr w:type="spellEnd"/>
      <w:r w:rsidRPr="00033316">
        <w:rPr>
          <w:rFonts w:ascii="Arial" w:hAnsi="Arial" w:cs="Arial"/>
          <w:bCs/>
          <w:sz w:val="18"/>
          <w:szCs w:val="18"/>
        </w:rPr>
        <w:t xml:space="preserve"> und Kanzler Karl-Heinz </w:t>
      </w:r>
      <w:proofErr w:type="spellStart"/>
      <w:r w:rsidRPr="00033316">
        <w:rPr>
          <w:rFonts w:ascii="Arial" w:hAnsi="Arial" w:cs="Arial"/>
          <w:bCs/>
          <w:sz w:val="18"/>
          <w:szCs w:val="18"/>
        </w:rPr>
        <w:t>Sandknop</w:t>
      </w:r>
      <w:proofErr w:type="spellEnd"/>
      <w:r w:rsidRPr="00033316">
        <w:rPr>
          <w:rFonts w:ascii="Arial" w:hAnsi="Arial" w:cs="Arial"/>
          <w:bCs/>
          <w:sz w:val="18"/>
          <w:szCs w:val="18"/>
        </w:rPr>
        <w:t xml:space="preserve"> haben gemeinsam mit ihrem Team praxiserfahrener Professorinnen und Professoren ein innovatives Studienangebot mit Fokus auf Ingenieurwissenschaften, Naturwissenschaften, Informa</w:t>
      </w:r>
      <w:r>
        <w:rPr>
          <w:rFonts w:ascii="Arial" w:hAnsi="Arial" w:cs="Arial"/>
          <w:bCs/>
          <w:sz w:val="18"/>
          <w:szCs w:val="18"/>
        </w:rPr>
        <w:t xml:space="preserve">tik und Wirtschaft entwickelt. </w:t>
      </w:r>
    </w:p>
    <w:p w:rsidR="00066483" w:rsidRPr="00033316" w:rsidRDefault="00E94B99" w:rsidP="00066483">
      <w:pPr>
        <w:tabs>
          <w:tab w:val="left" w:pos="7039"/>
        </w:tabs>
        <w:spacing w:after="100" w:line="280" w:lineRule="atLeast"/>
        <w:ind w:right="2549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Aktuell sind rund 50</w:t>
      </w:r>
      <w:r w:rsidR="00066483" w:rsidRPr="00033316">
        <w:rPr>
          <w:rFonts w:ascii="Arial" w:hAnsi="Arial" w:cs="Arial"/>
          <w:bCs/>
          <w:sz w:val="18"/>
          <w:szCs w:val="18"/>
        </w:rPr>
        <w:t xml:space="preserve">00 Studierende in 14 Bachelor- sowie fünf Masterstudiengängen eingeschrieben. Besonderen Wert legt die Hochschule auf interdisziplinäre Ausrichtung, Marktorientierung und hohen Praxisbezug in Lehre und Forschung. Mit den Neubauten </w:t>
      </w:r>
      <w:r w:rsidR="00066483" w:rsidRPr="00033316">
        <w:rPr>
          <w:rFonts w:ascii="Arial" w:hAnsi="Arial" w:cs="Arial"/>
          <w:bCs/>
          <w:sz w:val="18"/>
          <w:szCs w:val="18"/>
        </w:rPr>
        <w:lastRenderedPageBreak/>
        <w:t xml:space="preserve">in Hamm und Lippstadt bietet die Hochschule modernste Gebäude, rund 15.000 Quadratmeter Laborflächen und damit ideale Bedingungen für die Ausbildung kreativer Fachkräfte. </w:t>
      </w:r>
    </w:p>
    <w:p w:rsidR="00066483" w:rsidRPr="00033316" w:rsidRDefault="00066483" w:rsidP="00066483">
      <w:pPr>
        <w:tabs>
          <w:tab w:val="left" w:pos="7039"/>
        </w:tabs>
        <w:spacing w:after="100" w:line="280" w:lineRule="atLeast"/>
        <w:ind w:right="2549"/>
        <w:jc w:val="both"/>
        <w:rPr>
          <w:rFonts w:ascii="Arial" w:hAnsi="Arial" w:cs="Arial"/>
          <w:bCs/>
          <w:sz w:val="18"/>
          <w:szCs w:val="18"/>
        </w:rPr>
      </w:pPr>
      <w:r w:rsidRPr="00033316">
        <w:rPr>
          <w:rFonts w:ascii="Arial" w:hAnsi="Arial" w:cs="Arial"/>
          <w:bCs/>
          <w:sz w:val="18"/>
          <w:szCs w:val="18"/>
        </w:rPr>
        <w:t>In der Forschung prägen Zukunftsthemen wie Autonome Systeme, Informationstechnologie, Materialwissenschaften, Mensch-Maschine</w:t>
      </w:r>
      <w:r w:rsidR="00AE792B">
        <w:rPr>
          <w:rFonts w:ascii="Arial" w:hAnsi="Arial" w:cs="Arial"/>
          <w:bCs/>
          <w:sz w:val="18"/>
          <w:szCs w:val="18"/>
        </w:rPr>
        <w:t>-</w:t>
      </w:r>
      <w:r w:rsidRPr="00033316">
        <w:rPr>
          <w:rFonts w:ascii="Arial" w:hAnsi="Arial" w:cs="Arial"/>
          <w:bCs/>
          <w:sz w:val="18"/>
          <w:szCs w:val="18"/>
        </w:rPr>
        <w:t xml:space="preserve">Interaktion, Optische Technologien, Elektromobilität, Produktion/Industrie 4.0, Wirtschaftswissenschaften, Medizin und Sporttechnik, Energie- und Gebäudetechnik sowie </w:t>
      </w:r>
      <w:proofErr w:type="spellStart"/>
      <w:r w:rsidRPr="00033316">
        <w:rPr>
          <w:rFonts w:ascii="Arial" w:hAnsi="Arial" w:cs="Arial"/>
          <w:bCs/>
          <w:sz w:val="18"/>
          <w:szCs w:val="18"/>
        </w:rPr>
        <w:t>Computervisualistik</w:t>
      </w:r>
      <w:proofErr w:type="spellEnd"/>
      <w:r w:rsidRPr="00033316">
        <w:rPr>
          <w:rFonts w:ascii="Arial" w:hAnsi="Arial" w:cs="Arial"/>
          <w:bCs/>
          <w:sz w:val="18"/>
          <w:szCs w:val="18"/>
        </w:rPr>
        <w:t xml:space="preserve"> u</w:t>
      </w:r>
      <w:r>
        <w:rPr>
          <w:rFonts w:ascii="Arial" w:hAnsi="Arial" w:cs="Arial"/>
          <w:bCs/>
          <w:sz w:val="18"/>
          <w:szCs w:val="18"/>
        </w:rPr>
        <w:t>nd Design die junge Hochschule.</w:t>
      </w:r>
    </w:p>
    <w:p w:rsidR="00066483" w:rsidRPr="008F07E6" w:rsidRDefault="008D62C2" w:rsidP="00066483">
      <w:pPr>
        <w:tabs>
          <w:tab w:val="left" w:pos="7039"/>
        </w:tabs>
        <w:spacing w:after="100" w:line="280" w:lineRule="atLeast"/>
        <w:ind w:right="2549"/>
        <w:jc w:val="both"/>
        <w:rPr>
          <w:rFonts w:ascii="Arial" w:hAnsi="Arial" w:cs="Arial"/>
          <w:bCs/>
          <w:sz w:val="22"/>
          <w:szCs w:val="22"/>
          <w:u w:val="single"/>
        </w:rPr>
      </w:pPr>
      <w:hyperlink r:id="rId10" w:history="1">
        <w:r w:rsidR="00066483" w:rsidRPr="008E3BB7">
          <w:rPr>
            <w:rStyle w:val="Hyperlink"/>
            <w:rFonts w:ascii="Arial" w:hAnsi="Arial" w:cs="Arial"/>
            <w:bCs/>
            <w:sz w:val="18"/>
            <w:szCs w:val="18"/>
          </w:rPr>
          <w:t>www.hshl.de</w:t>
        </w:r>
      </w:hyperlink>
      <w:r w:rsidR="00066483">
        <w:rPr>
          <w:rFonts w:ascii="Arial" w:hAnsi="Arial" w:cs="Arial"/>
          <w:bCs/>
          <w:sz w:val="18"/>
          <w:szCs w:val="18"/>
        </w:rPr>
        <w:t xml:space="preserve"> </w:t>
      </w:r>
    </w:p>
    <w:p w:rsidR="008F07E6" w:rsidRPr="008F07E6" w:rsidRDefault="008F07E6" w:rsidP="003538B6">
      <w:pPr>
        <w:tabs>
          <w:tab w:val="left" w:pos="7039"/>
        </w:tabs>
        <w:spacing w:after="100" w:line="280" w:lineRule="atLeast"/>
        <w:ind w:right="2549"/>
        <w:jc w:val="both"/>
        <w:rPr>
          <w:rFonts w:ascii="Arial" w:hAnsi="Arial" w:cs="Arial"/>
          <w:bCs/>
          <w:sz w:val="22"/>
          <w:szCs w:val="22"/>
          <w:u w:val="single"/>
        </w:rPr>
      </w:pPr>
    </w:p>
    <w:sectPr w:rsidR="008F07E6" w:rsidRPr="008F07E6" w:rsidSect="00616AC2">
      <w:headerReference w:type="default" r:id="rId11"/>
      <w:headerReference w:type="first" r:id="rId12"/>
      <w:pgSz w:w="11906" w:h="16838"/>
      <w:pgMar w:top="1418" w:right="851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26" w:rsidRDefault="00180626" w:rsidP="00643D15">
      <w:r>
        <w:separator/>
      </w:r>
    </w:p>
  </w:endnote>
  <w:endnote w:type="continuationSeparator" w:id="0">
    <w:p w:rsidR="00180626" w:rsidRDefault="00180626" w:rsidP="0064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26" w:rsidRDefault="00180626" w:rsidP="00643D15">
      <w:r>
        <w:separator/>
      </w:r>
    </w:p>
  </w:footnote>
  <w:footnote w:type="continuationSeparator" w:id="0">
    <w:p w:rsidR="00180626" w:rsidRDefault="00180626" w:rsidP="0064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2BC" w:rsidRDefault="00180626" w:rsidP="008E489B">
    <w:pPr>
      <w:pStyle w:val="Kopf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column">
                <wp:posOffset>4665980</wp:posOffset>
              </wp:positionH>
              <wp:positionV relativeFrom="page">
                <wp:posOffset>2466340</wp:posOffset>
              </wp:positionV>
              <wp:extent cx="1569085" cy="354330"/>
              <wp:effectExtent l="0" t="0" r="3810" b="0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9085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2BC" w:rsidRPr="00FB2F72" w:rsidRDefault="001452BC" w:rsidP="008E489B">
                          <w:pPr>
                            <w:tabs>
                              <w:tab w:val="left" w:pos="7232"/>
                            </w:tabs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Der P</w:t>
                          </w:r>
                          <w:r w:rsidRPr="00E9395D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räsident                                                                                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Prof. Dr. Klaus Zeppenfeld</w:t>
                          </w:r>
                        </w:p>
                        <w:p w:rsidR="001452BC" w:rsidRDefault="001452BC" w:rsidP="008E489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67.4pt;margin-top:194.2pt;width:123.55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ADtw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" filled="f" stroked="f">
              <v:textbox>
                <w:txbxContent>
                  <w:p w:rsidR="001452BC" w:rsidRPr="00FB2F72" w:rsidRDefault="001452BC" w:rsidP="008E489B">
                    <w:pPr>
                      <w:tabs>
                        <w:tab w:val="left" w:pos="7232"/>
                      </w:tabs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Der P</w:t>
                    </w:r>
                    <w:r w:rsidRPr="00E9395D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räsident                                                                                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Prof. Dr. Klaus Zeppenfeld</w:t>
                    </w:r>
                  </w:p>
                  <w:p w:rsidR="001452BC" w:rsidRDefault="001452BC" w:rsidP="008E489B"/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4702810</wp:posOffset>
              </wp:positionH>
              <wp:positionV relativeFrom="page">
                <wp:posOffset>2945130</wp:posOffset>
              </wp:positionV>
              <wp:extent cx="1621790" cy="1360170"/>
              <wp:effectExtent l="0" t="1905" r="0" b="0"/>
              <wp:wrapNone/>
              <wp:docPr id="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360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2BC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BF34FE" w:rsidRDefault="00BF34FE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Stellv. Leiterin</w:t>
                          </w:r>
                        </w:p>
                        <w:p w:rsidR="001452BC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Kommunikation</w:t>
                          </w:r>
                        </w:p>
                        <w:p w:rsidR="001452BC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und Marketing </w:t>
                          </w:r>
                        </w:p>
                        <w:p w:rsidR="001452BC" w:rsidRPr="008D62C2" w:rsidRDefault="00BB66B7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D62C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Johanna </w:t>
                          </w:r>
                          <w:proofErr w:type="spellStart"/>
                          <w:r w:rsidRPr="008D62C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Bömken</w:t>
                          </w:r>
                          <w:proofErr w:type="spellEnd"/>
                        </w:p>
                        <w:p w:rsidR="001452BC" w:rsidRPr="00225B3C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Style w:val="Hyperlink"/>
                              <w:color w:val="000000"/>
                              <w:u w:val="none"/>
                              <w:lang w:val="fr-FR"/>
                            </w:rPr>
                          </w:pPr>
                          <w:r w:rsidRPr="008D62C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Fon   +49 2381 8789-</w:t>
                          </w:r>
                          <w:r w:rsidR="00537A9B" w:rsidRPr="008D62C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105</w:t>
                          </w:r>
                        </w:p>
                        <w:p w:rsidR="001452BC" w:rsidRPr="008D62C2" w:rsidRDefault="008D62C2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Style w:val="Hyperlink"/>
                              <w:rFonts w:ascii="Arial" w:hAnsi="Arial" w:cs="Arial"/>
                              <w:color w:val="000000"/>
                              <w:sz w:val="16"/>
                              <w:szCs w:val="16"/>
                              <w:u w:val="none"/>
                            </w:rPr>
                          </w:pPr>
                          <w:hyperlink r:id="rId1" w:history="1">
                            <w:r w:rsidR="00BB66B7" w:rsidRPr="00225B3C">
                              <w:rPr>
                                <w:rStyle w:val="Hyperlink"/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none"/>
                                <w:lang w:val="fr-FR"/>
                              </w:rPr>
                              <w:t>johanna.boemken@hshl.de</w:t>
                            </w:r>
                          </w:hyperlink>
                        </w:p>
                        <w:p w:rsidR="001452BC" w:rsidRPr="00E25869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  <w:r w:rsidRPr="00E25869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www.hshl.de</w:t>
                          </w:r>
                        </w:p>
                        <w:p w:rsidR="001452BC" w:rsidRPr="00E25869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:rsidR="001452BC" w:rsidRPr="00E25869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:rsidR="001452BC" w:rsidRPr="00E25869" w:rsidRDefault="001452BC" w:rsidP="008E489B">
                          <w:pPr>
                            <w:tabs>
                              <w:tab w:val="left" w:pos="7039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 xml:space="preserve">Hamm, </w:t>
                          </w:r>
                          <w:r w:rsidR="008D62C2"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2</w:t>
                          </w:r>
                          <w:r w:rsidR="008D62C2"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.</w:t>
                          </w:r>
                          <w:r w:rsidR="007D411B"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09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.</w:t>
                          </w:r>
                          <w:r w:rsidR="008F07E6"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201</w:t>
                          </w:r>
                          <w:r w:rsidR="00EB743A"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6</w:t>
                          </w:r>
                        </w:p>
                        <w:p w:rsidR="001452BC" w:rsidRPr="00E25869" w:rsidRDefault="001452BC" w:rsidP="008E489B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370.3pt;margin-top:231.9pt;width:127.7pt;height:10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" filled="f" stroked="f">
              <v:textbox>
                <w:txbxContent>
                  <w:p w:rsidR="001452BC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  <w:lang w:val="en-US"/>
                      </w:rPr>
                    </w:pPr>
                  </w:p>
                  <w:p w:rsidR="00BF34FE" w:rsidRDefault="00BF34FE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Stellv. Leiterin</w:t>
                    </w:r>
                  </w:p>
                  <w:p w:rsidR="001452BC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Kommunikation</w:t>
                    </w:r>
                  </w:p>
                  <w:p w:rsidR="001452BC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und Marketing </w:t>
                    </w:r>
                  </w:p>
                  <w:p w:rsidR="001452BC" w:rsidRPr="008D62C2" w:rsidRDefault="00BB66B7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D62C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Johanna </w:t>
                    </w:r>
                    <w:proofErr w:type="spellStart"/>
                    <w:r w:rsidRPr="008D62C2">
                      <w:rPr>
                        <w:rFonts w:ascii="Arial" w:hAnsi="Arial" w:cs="Arial"/>
                        <w:sz w:val="16"/>
                        <w:szCs w:val="16"/>
                      </w:rPr>
                      <w:t>Bömken</w:t>
                    </w:r>
                    <w:proofErr w:type="spellEnd"/>
                  </w:p>
                  <w:p w:rsidR="001452BC" w:rsidRPr="00225B3C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Style w:val="Hyperlink"/>
                        <w:color w:val="000000"/>
                        <w:u w:val="none"/>
                        <w:lang w:val="fr-FR"/>
                      </w:rPr>
                    </w:pPr>
                    <w:r w:rsidRPr="008D62C2">
                      <w:rPr>
                        <w:rFonts w:ascii="Arial" w:hAnsi="Arial" w:cs="Arial"/>
                        <w:sz w:val="16"/>
                        <w:szCs w:val="16"/>
                      </w:rPr>
                      <w:t>Fon   +49 2381 8789-</w:t>
                    </w:r>
                    <w:r w:rsidR="00537A9B" w:rsidRPr="008D62C2">
                      <w:rPr>
                        <w:rFonts w:ascii="Arial" w:hAnsi="Arial" w:cs="Arial"/>
                        <w:sz w:val="16"/>
                        <w:szCs w:val="16"/>
                      </w:rPr>
                      <w:t>105</w:t>
                    </w:r>
                  </w:p>
                  <w:p w:rsidR="001452BC" w:rsidRPr="008D62C2" w:rsidRDefault="008D62C2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Style w:val="Hyperlink"/>
                        <w:rFonts w:ascii="Arial" w:hAnsi="Arial" w:cs="Arial"/>
                        <w:color w:val="000000"/>
                        <w:sz w:val="16"/>
                        <w:szCs w:val="16"/>
                        <w:u w:val="none"/>
                      </w:rPr>
                    </w:pPr>
                    <w:hyperlink r:id="rId2" w:history="1">
                      <w:r w:rsidR="00BB66B7" w:rsidRPr="00225B3C">
                        <w:rPr>
                          <w:rStyle w:val="Hyperlink"/>
                          <w:rFonts w:ascii="Arial" w:hAnsi="Arial" w:cs="Arial"/>
                          <w:color w:val="000000"/>
                          <w:sz w:val="16"/>
                          <w:szCs w:val="16"/>
                          <w:u w:val="none"/>
                          <w:lang w:val="fr-FR"/>
                        </w:rPr>
                        <w:t>johanna.boemken@hshl.de</w:t>
                      </w:r>
                    </w:hyperlink>
                  </w:p>
                  <w:p w:rsidR="001452BC" w:rsidRPr="00E25869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  <w:r w:rsidRPr="00E25869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www.hshl.de</w:t>
                    </w:r>
                  </w:p>
                  <w:p w:rsidR="001452BC" w:rsidRPr="00E25869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</w:p>
                  <w:p w:rsidR="001452BC" w:rsidRPr="00E25869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</w:p>
                  <w:p w:rsidR="001452BC" w:rsidRPr="00E25869" w:rsidRDefault="001452BC" w:rsidP="008E489B">
                    <w:pPr>
                      <w:tabs>
                        <w:tab w:val="left" w:pos="7039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 xml:space="preserve">Hamm, </w:t>
                    </w:r>
                    <w:r w:rsidR="008D62C2"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2</w:t>
                    </w:r>
                    <w:r w:rsidR="008D62C2"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9</w:t>
                    </w:r>
                    <w:r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.</w:t>
                    </w:r>
                    <w:r w:rsidR="007D411B"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09</w:t>
                    </w:r>
                    <w:r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.</w:t>
                    </w:r>
                    <w:r w:rsidR="008F07E6"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201</w:t>
                    </w:r>
                    <w:r w:rsidR="00EB743A"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6</w:t>
                    </w:r>
                  </w:p>
                  <w:p w:rsidR="001452BC" w:rsidRPr="00E25869" w:rsidRDefault="001452BC" w:rsidP="008E489B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4549775</wp:posOffset>
              </wp:positionH>
              <wp:positionV relativeFrom="page">
                <wp:posOffset>1843405</wp:posOffset>
              </wp:positionV>
              <wp:extent cx="1685290" cy="554990"/>
              <wp:effectExtent l="0" t="0" r="3810" b="1905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55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2BC" w:rsidRPr="00997323" w:rsidRDefault="001452BC" w:rsidP="008E489B">
                          <w:pPr>
                            <w:jc w:val="right"/>
                            <w:rPr>
                              <w:rFonts w:ascii="Arial" w:hAnsi="Arial" w:cs="Arial"/>
                              <w:w w:val="102"/>
                              <w:sz w:val="16"/>
                              <w:szCs w:val="16"/>
                              <w:lang w:val="en-US"/>
                            </w:rPr>
                          </w:pPr>
                          <w:r w:rsidRPr="00997323">
                            <w:rPr>
                              <w:rFonts w:ascii="Arial" w:hAnsi="Arial" w:cs="Arial"/>
                              <w:w w:val="102"/>
                              <w:sz w:val="16"/>
                              <w:szCs w:val="16"/>
                              <w:lang w:val="en-US"/>
                            </w:rPr>
                            <w:t>University of Applied Sciences</w:t>
                          </w:r>
                        </w:p>
                        <w:p w:rsidR="001452BC" w:rsidRPr="00DF35DC" w:rsidRDefault="001452BC" w:rsidP="008E489B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DF35D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Marker Allee 76-78</w:t>
                          </w:r>
                        </w:p>
                        <w:p w:rsidR="001452BC" w:rsidRPr="00FB2F72" w:rsidRDefault="001452BC" w:rsidP="008E489B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B2F7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59063 Hamm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margin-left:358.25pt;margin-top:145.15pt;width:132.7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TI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" filled="f" stroked="f">
              <v:textbox>
                <w:txbxContent>
                  <w:p w:rsidR="001452BC" w:rsidRPr="00997323" w:rsidRDefault="001452BC" w:rsidP="008E489B">
                    <w:pPr>
                      <w:jc w:val="right"/>
                      <w:rPr>
                        <w:rFonts w:ascii="Arial" w:hAnsi="Arial" w:cs="Arial"/>
                        <w:w w:val="102"/>
                        <w:sz w:val="16"/>
                        <w:szCs w:val="16"/>
                        <w:lang w:val="en-US"/>
                      </w:rPr>
                    </w:pPr>
                    <w:r w:rsidRPr="00997323">
                      <w:rPr>
                        <w:rFonts w:ascii="Arial" w:hAnsi="Arial" w:cs="Arial"/>
                        <w:w w:val="102"/>
                        <w:sz w:val="16"/>
                        <w:szCs w:val="16"/>
                        <w:lang w:val="en-US"/>
                      </w:rPr>
                      <w:t>University of Applied Sciences</w:t>
                    </w:r>
                  </w:p>
                  <w:p w:rsidR="001452BC" w:rsidRPr="00DF35DC" w:rsidRDefault="001452BC" w:rsidP="008E489B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DF35D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Marker Allee 76-78</w:t>
                    </w:r>
                  </w:p>
                  <w:p w:rsidR="001452BC" w:rsidRPr="00FB2F72" w:rsidRDefault="001452BC" w:rsidP="008E489B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B2F72">
                      <w:rPr>
                        <w:rFonts w:ascii="Arial" w:hAnsi="Arial" w:cs="Arial"/>
                        <w:sz w:val="16"/>
                        <w:szCs w:val="16"/>
                      </w:rPr>
                      <w:t>59063 Hamm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de-DE" w:eastAsia="de-DE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4681220</wp:posOffset>
          </wp:positionH>
          <wp:positionV relativeFrom="page">
            <wp:posOffset>590550</wp:posOffset>
          </wp:positionV>
          <wp:extent cx="1582420" cy="1158875"/>
          <wp:effectExtent l="0" t="0" r="0" b="3175"/>
          <wp:wrapNone/>
          <wp:docPr id="9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115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452BC" w:rsidRPr="001524A6" w:rsidRDefault="001452BC" w:rsidP="004917C0">
    <w:pPr>
      <w:spacing w:line="280" w:lineRule="atLeast"/>
      <w:jc w:val="both"/>
      <w:rPr>
        <w:rFonts w:ascii="Arial" w:hAnsi="Arial" w:cs="Arial"/>
        <w:sz w:val="18"/>
        <w:szCs w:val="18"/>
      </w:rPr>
    </w:pPr>
  </w:p>
  <w:p w:rsidR="001452BC" w:rsidRDefault="001452B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2BC" w:rsidRDefault="00180626">
    <w:pPr>
      <w:pStyle w:val="Kopf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4665980</wp:posOffset>
              </wp:positionH>
              <wp:positionV relativeFrom="page">
                <wp:posOffset>2466340</wp:posOffset>
              </wp:positionV>
              <wp:extent cx="1569085" cy="354330"/>
              <wp:effectExtent l="0" t="0" r="381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9085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2BC" w:rsidRPr="00FB2F72" w:rsidRDefault="001452BC" w:rsidP="000C4E58">
                          <w:pPr>
                            <w:tabs>
                              <w:tab w:val="left" w:pos="7232"/>
                            </w:tabs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Der P</w:t>
                          </w:r>
                          <w:r w:rsidRPr="00E9395D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räsident                                                                                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Prof. Dr. Klaus Zeppenfeld</w:t>
                          </w:r>
                        </w:p>
                        <w:p w:rsidR="001452BC" w:rsidRDefault="001452BC" w:rsidP="000C4E5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367.4pt;margin-top:194.2pt;width:123.55pt;height:2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" filled="f" stroked="f">
              <v:textbox>
                <w:txbxContent>
                  <w:p w:rsidR="001452BC" w:rsidRPr="00FB2F72" w:rsidRDefault="001452BC" w:rsidP="000C4E58">
                    <w:pPr>
                      <w:tabs>
                        <w:tab w:val="left" w:pos="7232"/>
                      </w:tabs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Der P</w:t>
                    </w:r>
                    <w:r w:rsidRPr="00E9395D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räsident                                                                                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Prof. Dr. Klaus Zeppenfeld</w:t>
                    </w:r>
                  </w:p>
                  <w:p w:rsidR="001452BC" w:rsidRDefault="001452BC" w:rsidP="000C4E58"/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column">
                <wp:posOffset>4702810</wp:posOffset>
              </wp:positionH>
              <wp:positionV relativeFrom="page">
                <wp:posOffset>2945130</wp:posOffset>
              </wp:positionV>
              <wp:extent cx="1621790" cy="1360170"/>
              <wp:effectExtent l="0" t="1905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360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2BC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1452BC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Marketing und Kommunikation</w:t>
                          </w:r>
                        </w:p>
                        <w:p w:rsidR="001452BC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Britta Jakob</w:t>
                          </w:r>
                        </w:p>
                        <w:p w:rsidR="001452BC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Fon   +49 2381 8789-103</w:t>
                          </w:r>
                        </w:p>
                        <w:p w:rsidR="001452BC" w:rsidRPr="00E25869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  <w:r w:rsidRPr="00E25869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Mobil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Pr="00E25869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 xml:space="preserve"> +49 151 18230745</w:t>
                          </w:r>
                        </w:p>
                        <w:p w:rsidR="001452BC" w:rsidRPr="00E378E5" w:rsidRDefault="008D62C2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lang w:val="fr-FR"/>
                            </w:rPr>
                          </w:pPr>
                          <w:hyperlink r:id="rId1" w:history="1">
                            <w:r w:rsidR="001452BC" w:rsidRPr="00C33CBB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  <w:u w:val="none"/>
                                <w:lang w:val="fr-FR"/>
                              </w:rPr>
                              <w:t>britta.jakob@hshl.de</w:t>
                            </w:r>
                          </w:hyperlink>
                        </w:p>
                        <w:p w:rsidR="001452BC" w:rsidRPr="00E25869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  <w:r w:rsidRPr="00E25869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www.hshl.de</w:t>
                          </w:r>
                        </w:p>
                        <w:p w:rsidR="001452BC" w:rsidRPr="00E25869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:rsidR="001452BC" w:rsidRPr="00E25869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:rsidR="001452BC" w:rsidRPr="00E25869" w:rsidRDefault="001452BC" w:rsidP="000C4E58">
                          <w:pPr>
                            <w:tabs>
                              <w:tab w:val="left" w:pos="7039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22"/>
                              <w:lang w:val="fr-FR"/>
                            </w:rPr>
                            <w:t>Hamm, 14.09.2012</w:t>
                          </w:r>
                        </w:p>
                        <w:p w:rsidR="001452BC" w:rsidRPr="00E25869" w:rsidRDefault="001452BC" w:rsidP="000C4E58">
                          <w:pPr>
                            <w:tabs>
                              <w:tab w:val="left" w:pos="7232"/>
                            </w:tabs>
                            <w:ind w:right="13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370.3pt;margin-top:231.9pt;width:127.7pt;height:10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hsugIAAME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" filled="f" stroked="f">
              <v:textbox>
                <w:txbxContent>
                  <w:p w:rsidR="001452BC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  <w:lang w:val="en-US"/>
                      </w:rPr>
                    </w:pPr>
                  </w:p>
                  <w:p w:rsidR="001452BC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Marketing und Kommunik</w:t>
                    </w: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tion</w:t>
                    </w:r>
                  </w:p>
                  <w:p w:rsidR="001452BC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Britta Jakob</w:t>
                    </w:r>
                  </w:p>
                  <w:p w:rsidR="001452BC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Fon   +49 2381 8789-103</w:t>
                    </w:r>
                  </w:p>
                  <w:p w:rsidR="001452BC" w:rsidRPr="00E25869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  <w:r w:rsidRPr="00E25869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Mobil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Pr="00E25869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 xml:space="preserve"> +49 151 18230745</w:t>
                    </w:r>
                  </w:p>
                  <w:p w:rsidR="001452BC" w:rsidRPr="00E378E5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lang w:val="fr-FR"/>
                      </w:rPr>
                    </w:pPr>
                    <w:hyperlink r:id="rId2" w:history="1">
                      <w:r w:rsidRPr="00C33CBB">
                        <w:rPr>
                          <w:rStyle w:val="Hyperlink"/>
                          <w:rFonts w:ascii="Arial" w:hAnsi="Arial" w:cs="Arial"/>
                          <w:color w:val="auto"/>
                          <w:sz w:val="16"/>
                          <w:szCs w:val="16"/>
                          <w:u w:val="none"/>
                          <w:lang w:val="fr-FR"/>
                        </w:rPr>
                        <w:t>britta.jakob@hshl.de</w:t>
                      </w:r>
                    </w:hyperlink>
                  </w:p>
                  <w:p w:rsidR="001452BC" w:rsidRPr="00E25869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  <w:r w:rsidRPr="00E25869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www.hshl.de</w:t>
                    </w:r>
                  </w:p>
                  <w:p w:rsidR="001452BC" w:rsidRPr="00E25869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</w:p>
                  <w:p w:rsidR="001452BC" w:rsidRPr="00E25869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</w:p>
                  <w:p w:rsidR="001452BC" w:rsidRPr="00E25869" w:rsidRDefault="001452BC" w:rsidP="000C4E58">
                    <w:pPr>
                      <w:tabs>
                        <w:tab w:val="left" w:pos="7039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22"/>
                        <w:lang w:val="fr-FR"/>
                      </w:rPr>
                      <w:t>Hamm, 14.09.2012</w:t>
                    </w:r>
                  </w:p>
                  <w:p w:rsidR="001452BC" w:rsidRPr="00E25869" w:rsidRDefault="001452BC" w:rsidP="000C4E58">
                    <w:pPr>
                      <w:tabs>
                        <w:tab w:val="left" w:pos="7232"/>
                      </w:tabs>
                      <w:ind w:right="138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column">
                <wp:posOffset>4549775</wp:posOffset>
              </wp:positionH>
              <wp:positionV relativeFrom="page">
                <wp:posOffset>1843405</wp:posOffset>
              </wp:positionV>
              <wp:extent cx="1685290" cy="554990"/>
              <wp:effectExtent l="0" t="0" r="3810" b="190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55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2BC" w:rsidRPr="00997323" w:rsidRDefault="001452BC" w:rsidP="000C4E58">
                          <w:pPr>
                            <w:jc w:val="right"/>
                            <w:rPr>
                              <w:rFonts w:ascii="Arial" w:hAnsi="Arial" w:cs="Arial"/>
                              <w:w w:val="102"/>
                              <w:sz w:val="16"/>
                              <w:szCs w:val="16"/>
                              <w:lang w:val="en-US"/>
                            </w:rPr>
                          </w:pPr>
                          <w:r w:rsidRPr="00997323">
                            <w:rPr>
                              <w:rFonts w:ascii="Arial" w:hAnsi="Arial" w:cs="Arial"/>
                              <w:w w:val="102"/>
                              <w:sz w:val="16"/>
                              <w:szCs w:val="16"/>
                              <w:lang w:val="en-US"/>
                            </w:rPr>
                            <w:t>University of Applied Sciences</w:t>
                          </w:r>
                        </w:p>
                        <w:p w:rsidR="001452BC" w:rsidRPr="00DF35DC" w:rsidRDefault="001452BC" w:rsidP="000C4E58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DF35D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Marker Allee 76-78</w:t>
                          </w:r>
                        </w:p>
                        <w:p w:rsidR="001452BC" w:rsidRPr="00FB2F72" w:rsidRDefault="001452BC" w:rsidP="000C4E58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B2F7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59063 Hamm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358.25pt;margin-top:145.15pt;width:132.7pt;height:43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/9tQ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" filled="f" stroked="f">
              <v:textbox>
                <w:txbxContent>
                  <w:p w:rsidR="001452BC" w:rsidRPr="00997323" w:rsidRDefault="001452BC" w:rsidP="000C4E58">
                    <w:pPr>
                      <w:jc w:val="right"/>
                      <w:rPr>
                        <w:rFonts w:ascii="Arial" w:hAnsi="Arial" w:cs="Arial"/>
                        <w:w w:val="102"/>
                        <w:sz w:val="16"/>
                        <w:szCs w:val="16"/>
                        <w:lang w:val="en-US"/>
                      </w:rPr>
                    </w:pPr>
                    <w:r w:rsidRPr="00997323">
                      <w:rPr>
                        <w:rFonts w:ascii="Arial" w:hAnsi="Arial" w:cs="Arial"/>
                        <w:w w:val="102"/>
                        <w:sz w:val="16"/>
                        <w:szCs w:val="16"/>
                        <w:lang w:val="en-US"/>
                      </w:rPr>
                      <w:t>University of Applied Sciences</w:t>
                    </w:r>
                  </w:p>
                  <w:p w:rsidR="001452BC" w:rsidRPr="00DF35DC" w:rsidRDefault="001452BC" w:rsidP="000C4E58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DF35D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Marker Allee 76-78</w:t>
                    </w:r>
                  </w:p>
                  <w:p w:rsidR="001452BC" w:rsidRPr="00FB2F72" w:rsidRDefault="001452BC" w:rsidP="000C4E58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B2F72">
                      <w:rPr>
                        <w:rFonts w:ascii="Arial" w:hAnsi="Arial" w:cs="Arial"/>
                        <w:sz w:val="16"/>
                        <w:szCs w:val="16"/>
                      </w:rPr>
                      <w:t>59063 Hamm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de-DE" w:eastAsia="de-DE"/>
      </w:rPr>
      <w:drawing>
        <wp:anchor distT="0" distB="0" distL="114300" distR="114300" simplePos="0" relativeHeight="251654144" behindDoc="0" locked="1" layoutInCell="1" allowOverlap="1">
          <wp:simplePos x="0" y="0"/>
          <wp:positionH relativeFrom="column">
            <wp:posOffset>4681220</wp:posOffset>
          </wp:positionH>
          <wp:positionV relativeFrom="page">
            <wp:posOffset>590550</wp:posOffset>
          </wp:positionV>
          <wp:extent cx="1582420" cy="1158875"/>
          <wp:effectExtent l="0" t="0" r="0" b="3175"/>
          <wp:wrapNone/>
          <wp:docPr id="5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115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636"/>
    <w:multiLevelType w:val="hybridMultilevel"/>
    <w:tmpl w:val="D4A65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F6C9C"/>
    <w:multiLevelType w:val="hybridMultilevel"/>
    <w:tmpl w:val="D0B8C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958B7"/>
    <w:multiLevelType w:val="multilevel"/>
    <w:tmpl w:val="E75420BE"/>
    <w:lvl w:ilvl="0">
      <w:start w:val="1"/>
      <w:numFmt w:val="none"/>
      <w:lvlText w:val="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6019BC"/>
    <w:multiLevelType w:val="hybridMultilevel"/>
    <w:tmpl w:val="54B88BA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72B73"/>
    <w:multiLevelType w:val="hybridMultilevel"/>
    <w:tmpl w:val="08167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450A3"/>
    <w:multiLevelType w:val="multilevel"/>
    <w:tmpl w:val="545E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2A2379"/>
    <w:multiLevelType w:val="hybridMultilevel"/>
    <w:tmpl w:val="00E46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C0A5A"/>
    <w:multiLevelType w:val="hybridMultilevel"/>
    <w:tmpl w:val="A1FE1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90C4D"/>
    <w:multiLevelType w:val="hybridMultilevel"/>
    <w:tmpl w:val="0F3E0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D613C"/>
    <w:multiLevelType w:val="hybridMultilevel"/>
    <w:tmpl w:val="F86A9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BF7F8B"/>
    <w:multiLevelType w:val="hybridMultilevel"/>
    <w:tmpl w:val="811801B0"/>
    <w:lvl w:ilvl="0" w:tplc="9AB6B99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12"/>
        <w:szCs w:val="12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118217B"/>
    <w:multiLevelType w:val="hybridMultilevel"/>
    <w:tmpl w:val="6AC2F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003A6"/>
    <w:multiLevelType w:val="hybridMultilevel"/>
    <w:tmpl w:val="4DB6BD2E"/>
    <w:lvl w:ilvl="0" w:tplc="FFB6A52C">
      <w:start w:val="1"/>
      <w:numFmt w:val="none"/>
      <w:lvlText w:val="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9F6411"/>
    <w:multiLevelType w:val="hybridMultilevel"/>
    <w:tmpl w:val="57862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E3ED3"/>
    <w:multiLevelType w:val="hybridMultilevel"/>
    <w:tmpl w:val="668690A4"/>
    <w:lvl w:ilvl="0" w:tplc="5EB0DF7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720A6"/>
    <w:multiLevelType w:val="hybridMultilevel"/>
    <w:tmpl w:val="8A346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A5B9B"/>
    <w:multiLevelType w:val="hybridMultilevel"/>
    <w:tmpl w:val="8F869EF0"/>
    <w:lvl w:ilvl="0" w:tplc="7E04D4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74F54"/>
    <w:multiLevelType w:val="hybridMultilevel"/>
    <w:tmpl w:val="A2B20566"/>
    <w:lvl w:ilvl="0" w:tplc="9AB6B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04A4C"/>
    <w:multiLevelType w:val="hybridMultilevel"/>
    <w:tmpl w:val="2A789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92BF8"/>
    <w:multiLevelType w:val="multilevel"/>
    <w:tmpl w:val="700872E0"/>
    <w:lvl w:ilvl="0">
      <w:start w:val="1"/>
      <w:numFmt w:val="none"/>
      <w:lvlText w:val="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116BEE"/>
    <w:multiLevelType w:val="hybridMultilevel"/>
    <w:tmpl w:val="C37869F0"/>
    <w:lvl w:ilvl="0" w:tplc="57E8C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534E9D"/>
    <w:multiLevelType w:val="hybridMultilevel"/>
    <w:tmpl w:val="02BA13C4"/>
    <w:lvl w:ilvl="0" w:tplc="1640FE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45917"/>
    <w:multiLevelType w:val="multilevel"/>
    <w:tmpl w:val="1BFE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4660C"/>
    <w:multiLevelType w:val="hybridMultilevel"/>
    <w:tmpl w:val="3BBE7A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70264"/>
    <w:multiLevelType w:val="hybridMultilevel"/>
    <w:tmpl w:val="AF221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16EC2"/>
    <w:multiLevelType w:val="hybridMultilevel"/>
    <w:tmpl w:val="AE80D41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51612"/>
    <w:multiLevelType w:val="multilevel"/>
    <w:tmpl w:val="A93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BD5509"/>
    <w:multiLevelType w:val="multilevel"/>
    <w:tmpl w:val="0C58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4"/>
  </w:num>
  <w:num w:numId="4">
    <w:abstractNumId w:val="23"/>
  </w:num>
  <w:num w:numId="5">
    <w:abstractNumId w:val="17"/>
  </w:num>
  <w:num w:numId="6">
    <w:abstractNumId w:val="10"/>
  </w:num>
  <w:num w:numId="7">
    <w:abstractNumId w:val="1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2"/>
  </w:num>
  <w:num w:numId="11">
    <w:abstractNumId w:val="5"/>
  </w:num>
  <w:num w:numId="12">
    <w:abstractNumId w:val="19"/>
  </w:num>
  <w:num w:numId="13">
    <w:abstractNumId w:val="2"/>
  </w:num>
  <w:num w:numId="14">
    <w:abstractNumId w:val="20"/>
  </w:num>
  <w:num w:numId="15">
    <w:abstractNumId w:val="24"/>
  </w:num>
  <w:num w:numId="16">
    <w:abstractNumId w:val="0"/>
  </w:num>
  <w:num w:numId="17">
    <w:abstractNumId w:val="8"/>
  </w:num>
  <w:num w:numId="18">
    <w:abstractNumId w:val="11"/>
  </w:num>
  <w:num w:numId="19">
    <w:abstractNumId w:val="13"/>
  </w:num>
  <w:num w:numId="20">
    <w:abstractNumId w:val="18"/>
  </w:num>
  <w:num w:numId="21">
    <w:abstractNumId w:val="15"/>
  </w:num>
  <w:num w:numId="22">
    <w:abstractNumId w:val="1"/>
  </w:num>
  <w:num w:numId="23">
    <w:abstractNumId w:val="6"/>
  </w:num>
  <w:num w:numId="24">
    <w:abstractNumId w:val="22"/>
  </w:num>
  <w:num w:numId="25">
    <w:abstractNumId w:val="26"/>
  </w:num>
  <w:num w:numId="26">
    <w:abstractNumId w:val="27"/>
  </w:num>
  <w:num w:numId="27">
    <w:abstractNumId w:val="25"/>
  </w:num>
  <w:num w:numId="28">
    <w:abstractNumId w:val="25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26"/>
    <w:rsid w:val="00000F13"/>
    <w:rsid w:val="00002872"/>
    <w:rsid w:val="00004962"/>
    <w:rsid w:val="000065B7"/>
    <w:rsid w:val="00010FEA"/>
    <w:rsid w:val="00013168"/>
    <w:rsid w:val="00014761"/>
    <w:rsid w:val="0002620F"/>
    <w:rsid w:val="00026DC0"/>
    <w:rsid w:val="000273ED"/>
    <w:rsid w:val="000275B6"/>
    <w:rsid w:val="00032306"/>
    <w:rsid w:val="00032EF9"/>
    <w:rsid w:val="00032FD2"/>
    <w:rsid w:val="0003388A"/>
    <w:rsid w:val="0004051B"/>
    <w:rsid w:val="00046369"/>
    <w:rsid w:val="000510BC"/>
    <w:rsid w:val="00052708"/>
    <w:rsid w:val="00054636"/>
    <w:rsid w:val="0005529D"/>
    <w:rsid w:val="00056E4C"/>
    <w:rsid w:val="000570B2"/>
    <w:rsid w:val="00061D85"/>
    <w:rsid w:val="00062353"/>
    <w:rsid w:val="000628D9"/>
    <w:rsid w:val="00063212"/>
    <w:rsid w:val="00066483"/>
    <w:rsid w:val="00075052"/>
    <w:rsid w:val="00081CB7"/>
    <w:rsid w:val="00082CAF"/>
    <w:rsid w:val="00086252"/>
    <w:rsid w:val="00086CA3"/>
    <w:rsid w:val="00091923"/>
    <w:rsid w:val="00092225"/>
    <w:rsid w:val="00092C47"/>
    <w:rsid w:val="000A01C3"/>
    <w:rsid w:val="000A404B"/>
    <w:rsid w:val="000A52C0"/>
    <w:rsid w:val="000A6EAD"/>
    <w:rsid w:val="000B0763"/>
    <w:rsid w:val="000B219B"/>
    <w:rsid w:val="000B3140"/>
    <w:rsid w:val="000B713F"/>
    <w:rsid w:val="000C4E58"/>
    <w:rsid w:val="000D3864"/>
    <w:rsid w:val="000D3B80"/>
    <w:rsid w:val="000D50E9"/>
    <w:rsid w:val="000E15E3"/>
    <w:rsid w:val="000E2F1E"/>
    <w:rsid w:val="000E306C"/>
    <w:rsid w:val="000E501A"/>
    <w:rsid w:val="000E5E93"/>
    <w:rsid w:val="000E6EA9"/>
    <w:rsid w:val="000E72AC"/>
    <w:rsid w:val="000F0931"/>
    <w:rsid w:val="000F31E6"/>
    <w:rsid w:val="001005D2"/>
    <w:rsid w:val="00101A0D"/>
    <w:rsid w:val="001026C4"/>
    <w:rsid w:val="00103302"/>
    <w:rsid w:val="00104480"/>
    <w:rsid w:val="00106F4B"/>
    <w:rsid w:val="001112F8"/>
    <w:rsid w:val="00115158"/>
    <w:rsid w:val="00121D91"/>
    <w:rsid w:val="00121E46"/>
    <w:rsid w:val="0012270E"/>
    <w:rsid w:val="00122D86"/>
    <w:rsid w:val="001255CC"/>
    <w:rsid w:val="001274A2"/>
    <w:rsid w:val="00127C27"/>
    <w:rsid w:val="00130DDA"/>
    <w:rsid w:val="00135066"/>
    <w:rsid w:val="00137F4C"/>
    <w:rsid w:val="00142214"/>
    <w:rsid w:val="001442CA"/>
    <w:rsid w:val="001452BC"/>
    <w:rsid w:val="001524A6"/>
    <w:rsid w:val="001575B4"/>
    <w:rsid w:val="00161333"/>
    <w:rsid w:val="00164F19"/>
    <w:rsid w:val="0016728C"/>
    <w:rsid w:val="00167494"/>
    <w:rsid w:val="001732FA"/>
    <w:rsid w:val="00173C76"/>
    <w:rsid w:val="00176482"/>
    <w:rsid w:val="00180626"/>
    <w:rsid w:val="00184A93"/>
    <w:rsid w:val="001938B0"/>
    <w:rsid w:val="00193F0A"/>
    <w:rsid w:val="00196199"/>
    <w:rsid w:val="00196E90"/>
    <w:rsid w:val="001A060C"/>
    <w:rsid w:val="001A1C42"/>
    <w:rsid w:val="001A33FE"/>
    <w:rsid w:val="001B1716"/>
    <w:rsid w:val="001B228A"/>
    <w:rsid w:val="001B4369"/>
    <w:rsid w:val="001C074B"/>
    <w:rsid w:val="001C17E5"/>
    <w:rsid w:val="001C1FB6"/>
    <w:rsid w:val="001C21A4"/>
    <w:rsid w:val="001C24C5"/>
    <w:rsid w:val="001C5080"/>
    <w:rsid w:val="001C6294"/>
    <w:rsid w:val="001C72BC"/>
    <w:rsid w:val="001C7382"/>
    <w:rsid w:val="001C74FC"/>
    <w:rsid w:val="001D15F8"/>
    <w:rsid w:val="001D26D6"/>
    <w:rsid w:val="001D2713"/>
    <w:rsid w:val="001D2D94"/>
    <w:rsid w:val="001D383A"/>
    <w:rsid w:val="001D4ABF"/>
    <w:rsid w:val="001D4C49"/>
    <w:rsid w:val="001E0199"/>
    <w:rsid w:val="001E0B51"/>
    <w:rsid w:val="001E1747"/>
    <w:rsid w:val="001E3203"/>
    <w:rsid w:val="001E7CCB"/>
    <w:rsid w:val="001F3672"/>
    <w:rsid w:val="0020029F"/>
    <w:rsid w:val="00203731"/>
    <w:rsid w:val="00210984"/>
    <w:rsid w:val="002129A4"/>
    <w:rsid w:val="0022015E"/>
    <w:rsid w:val="002207F9"/>
    <w:rsid w:val="00220E9F"/>
    <w:rsid w:val="00225B3C"/>
    <w:rsid w:val="00227DE8"/>
    <w:rsid w:val="0023421D"/>
    <w:rsid w:val="00235A50"/>
    <w:rsid w:val="002453BC"/>
    <w:rsid w:val="00245425"/>
    <w:rsid w:val="00245EEA"/>
    <w:rsid w:val="0025015F"/>
    <w:rsid w:val="0025144C"/>
    <w:rsid w:val="002520A8"/>
    <w:rsid w:val="002567A7"/>
    <w:rsid w:val="00261AA8"/>
    <w:rsid w:val="002638D1"/>
    <w:rsid w:val="0026501E"/>
    <w:rsid w:val="00265AC8"/>
    <w:rsid w:val="00275E89"/>
    <w:rsid w:val="00280AA5"/>
    <w:rsid w:val="00281C0C"/>
    <w:rsid w:val="00284B85"/>
    <w:rsid w:val="002859FC"/>
    <w:rsid w:val="00287260"/>
    <w:rsid w:val="00290626"/>
    <w:rsid w:val="002929FF"/>
    <w:rsid w:val="0029317D"/>
    <w:rsid w:val="0029442E"/>
    <w:rsid w:val="00294536"/>
    <w:rsid w:val="00296E71"/>
    <w:rsid w:val="002977EA"/>
    <w:rsid w:val="002A0ABC"/>
    <w:rsid w:val="002A2759"/>
    <w:rsid w:val="002A4373"/>
    <w:rsid w:val="002A442C"/>
    <w:rsid w:val="002A61AC"/>
    <w:rsid w:val="002B3667"/>
    <w:rsid w:val="002B4F99"/>
    <w:rsid w:val="002B63E8"/>
    <w:rsid w:val="002C08DE"/>
    <w:rsid w:val="002C1DB0"/>
    <w:rsid w:val="002C4259"/>
    <w:rsid w:val="002C5E5C"/>
    <w:rsid w:val="002C69B1"/>
    <w:rsid w:val="002C6FE5"/>
    <w:rsid w:val="002C730B"/>
    <w:rsid w:val="002D43FB"/>
    <w:rsid w:val="002E0F7C"/>
    <w:rsid w:val="002E3972"/>
    <w:rsid w:val="002E4F8D"/>
    <w:rsid w:val="002E7EB2"/>
    <w:rsid w:val="002F3EF3"/>
    <w:rsid w:val="002F3F27"/>
    <w:rsid w:val="0030314B"/>
    <w:rsid w:val="003052ED"/>
    <w:rsid w:val="0030589B"/>
    <w:rsid w:val="00305B5C"/>
    <w:rsid w:val="003063B9"/>
    <w:rsid w:val="0031302C"/>
    <w:rsid w:val="003159E4"/>
    <w:rsid w:val="00316DDB"/>
    <w:rsid w:val="003209E6"/>
    <w:rsid w:val="00321F53"/>
    <w:rsid w:val="00322D8F"/>
    <w:rsid w:val="003236A6"/>
    <w:rsid w:val="00325607"/>
    <w:rsid w:val="00326801"/>
    <w:rsid w:val="00327065"/>
    <w:rsid w:val="0032798B"/>
    <w:rsid w:val="00333415"/>
    <w:rsid w:val="00334B79"/>
    <w:rsid w:val="0034524B"/>
    <w:rsid w:val="00345DFA"/>
    <w:rsid w:val="0034794A"/>
    <w:rsid w:val="003538B6"/>
    <w:rsid w:val="0035419D"/>
    <w:rsid w:val="00354D12"/>
    <w:rsid w:val="00355717"/>
    <w:rsid w:val="00356E2C"/>
    <w:rsid w:val="003573B9"/>
    <w:rsid w:val="00360029"/>
    <w:rsid w:val="0036142C"/>
    <w:rsid w:val="00362A3D"/>
    <w:rsid w:val="00364A69"/>
    <w:rsid w:val="00367F58"/>
    <w:rsid w:val="00371B39"/>
    <w:rsid w:val="0037453C"/>
    <w:rsid w:val="00375EB3"/>
    <w:rsid w:val="003804A3"/>
    <w:rsid w:val="00380A87"/>
    <w:rsid w:val="003817CA"/>
    <w:rsid w:val="003818BD"/>
    <w:rsid w:val="003835A9"/>
    <w:rsid w:val="00386380"/>
    <w:rsid w:val="00390A8A"/>
    <w:rsid w:val="00390B62"/>
    <w:rsid w:val="00392077"/>
    <w:rsid w:val="00392633"/>
    <w:rsid w:val="003A1BD6"/>
    <w:rsid w:val="003A3A08"/>
    <w:rsid w:val="003B018F"/>
    <w:rsid w:val="003B02F9"/>
    <w:rsid w:val="003B2951"/>
    <w:rsid w:val="003C1BA8"/>
    <w:rsid w:val="003C1C70"/>
    <w:rsid w:val="003C2C36"/>
    <w:rsid w:val="003C30D6"/>
    <w:rsid w:val="003C3C7D"/>
    <w:rsid w:val="003C6BDD"/>
    <w:rsid w:val="003D5B83"/>
    <w:rsid w:val="003D7E93"/>
    <w:rsid w:val="003E237F"/>
    <w:rsid w:val="003E6E3A"/>
    <w:rsid w:val="003F3754"/>
    <w:rsid w:val="003F6C58"/>
    <w:rsid w:val="004006CF"/>
    <w:rsid w:val="00401D25"/>
    <w:rsid w:val="00402C1F"/>
    <w:rsid w:val="0041085D"/>
    <w:rsid w:val="0041256B"/>
    <w:rsid w:val="00412A0F"/>
    <w:rsid w:val="00413990"/>
    <w:rsid w:val="004157CD"/>
    <w:rsid w:val="0042271F"/>
    <w:rsid w:val="00422736"/>
    <w:rsid w:val="00422751"/>
    <w:rsid w:val="0042592A"/>
    <w:rsid w:val="00435294"/>
    <w:rsid w:val="00437CB9"/>
    <w:rsid w:val="0044055F"/>
    <w:rsid w:val="00440651"/>
    <w:rsid w:val="00442077"/>
    <w:rsid w:val="004432D1"/>
    <w:rsid w:val="004443B4"/>
    <w:rsid w:val="00445791"/>
    <w:rsid w:val="004457DF"/>
    <w:rsid w:val="00445862"/>
    <w:rsid w:val="004566B1"/>
    <w:rsid w:val="0045732B"/>
    <w:rsid w:val="00465F61"/>
    <w:rsid w:val="004663CA"/>
    <w:rsid w:val="00466C74"/>
    <w:rsid w:val="00467135"/>
    <w:rsid w:val="00467452"/>
    <w:rsid w:val="00470298"/>
    <w:rsid w:val="0047125A"/>
    <w:rsid w:val="00471AFA"/>
    <w:rsid w:val="00473705"/>
    <w:rsid w:val="00474086"/>
    <w:rsid w:val="00476CFF"/>
    <w:rsid w:val="00476D8A"/>
    <w:rsid w:val="004836A8"/>
    <w:rsid w:val="004843BF"/>
    <w:rsid w:val="0048565E"/>
    <w:rsid w:val="0048747A"/>
    <w:rsid w:val="004917C0"/>
    <w:rsid w:val="00491FDB"/>
    <w:rsid w:val="004927DF"/>
    <w:rsid w:val="004A0A8F"/>
    <w:rsid w:val="004A1433"/>
    <w:rsid w:val="004A17C1"/>
    <w:rsid w:val="004A210A"/>
    <w:rsid w:val="004A2297"/>
    <w:rsid w:val="004A3756"/>
    <w:rsid w:val="004A37DE"/>
    <w:rsid w:val="004A4F51"/>
    <w:rsid w:val="004B22FD"/>
    <w:rsid w:val="004B2A3D"/>
    <w:rsid w:val="004B7FF7"/>
    <w:rsid w:val="004C0378"/>
    <w:rsid w:val="004C2114"/>
    <w:rsid w:val="004C652A"/>
    <w:rsid w:val="004D2522"/>
    <w:rsid w:val="004D5C1D"/>
    <w:rsid w:val="004E0B84"/>
    <w:rsid w:val="004E3836"/>
    <w:rsid w:val="004E3FD1"/>
    <w:rsid w:val="004E4BD7"/>
    <w:rsid w:val="004E660A"/>
    <w:rsid w:val="004E6B34"/>
    <w:rsid w:val="004E713B"/>
    <w:rsid w:val="004E77E3"/>
    <w:rsid w:val="00500B3C"/>
    <w:rsid w:val="005032F9"/>
    <w:rsid w:val="00504584"/>
    <w:rsid w:val="00507628"/>
    <w:rsid w:val="00507FAA"/>
    <w:rsid w:val="00512501"/>
    <w:rsid w:val="00513F61"/>
    <w:rsid w:val="005147B5"/>
    <w:rsid w:val="00516088"/>
    <w:rsid w:val="00522FC0"/>
    <w:rsid w:val="00527818"/>
    <w:rsid w:val="005306FD"/>
    <w:rsid w:val="00533110"/>
    <w:rsid w:val="00533D49"/>
    <w:rsid w:val="005355AC"/>
    <w:rsid w:val="00536DBE"/>
    <w:rsid w:val="005371F3"/>
    <w:rsid w:val="00537A9B"/>
    <w:rsid w:val="0054114E"/>
    <w:rsid w:val="00542F74"/>
    <w:rsid w:val="0054469B"/>
    <w:rsid w:val="00546555"/>
    <w:rsid w:val="00547254"/>
    <w:rsid w:val="005522F6"/>
    <w:rsid w:val="00557BD6"/>
    <w:rsid w:val="00570FB7"/>
    <w:rsid w:val="00572CA0"/>
    <w:rsid w:val="00574F18"/>
    <w:rsid w:val="00575304"/>
    <w:rsid w:val="005760B5"/>
    <w:rsid w:val="00576FCE"/>
    <w:rsid w:val="00580E1E"/>
    <w:rsid w:val="005820AF"/>
    <w:rsid w:val="00584C74"/>
    <w:rsid w:val="00590880"/>
    <w:rsid w:val="00595FD0"/>
    <w:rsid w:val="0059658F"/>
    <w:rsid w:val="0059794F"/>
    <w:rsid w:val="005A107E"/>
    <w:rsid w:val="005A32CE"/>
    <w:rsid w:val="005A5044"/>
    <w:rsid w:val="005A5378"/>
    <w:rsid w:val="005A77E7"/>
    <w:rsid w:val="005A7918"/>
    <w:rsid w:val="005B003E"/>
    <w:rsid w:val="005B2692"/>
    <w:rsid w:val="005B7FC5"/>
    <w:rsid w:val="005C238F"/>
    <w:rsid w:val="005C441E"/>
    <w:rsid w:val="005C55CE"/>
    <w:rsid w:val="005C7C97"/>
    <w:rsid w:val="005D03FB"/>
    <w:rsid w:val="005D2AD9"/>
    <w:rsid w:val="005D3421"/>
    <w:rsid w:val="005D3E75"/>
    <w:rsid w:val="005D7815"/>
    <w:rsid w:val="005E051D"/>
    <w:rsid w:val="005E1B55"/>
    <w:rsid w:val="005F0A67"/>
    <w:rsid w:val="005F12DD"/>
    <w:rsid w:val="005F1550"/>
    <w:rsid w:val="005F1DD0"/>
    <w:rsid w:val="005F3EED"/>
    <w:rsid w:val="005F74F6"/>
    <w:rsid w:val="005F7982"/>
    <w:rsid w:val="006001FE"/>
    <w:rsid w:val="00600436"/>
    <w:rsid w:val="00602EA6"/>
    <w:rsid w:val="00603B59"/>
    <w:rsid w:val="006052F1"/>
    <w:rsid w:val="00607214"/>
    <w:rsid w:val="00610646"/>
    <w:rsid w:val="0061115F"/>
    <w:rsid w:val="00616AC2"/>
    <w:rsid w:val="00622337"/>
    <w:rsid w:val="00622653"/>
    <w:rsid w:val="006230A6"/>
    <w:rsid w:val="00625BA0"/>
    <w:rsid w:val="0062656C"/>
    <w:rsid w:val="006270D2"/>
    <w:rsid w:val="00634099"/>
    <w:rsid w:val="00636D08"/>
    <w:rsid w:val="006413E3"/>
    <w:rsid w:val="00643D15"/>
    <w:rsid w:val="00643E37"/>
    <w:rsid w:val="00646CE1"/>
    <w:rsid w:val="00647319"/>
    <w:rsid w:val="00650E05"/>
    <w:rsid w:val="006532F0"/>
    <w:rsid w:val="0065441F"/>
    <w:rsid w:val="00656917"/>
    <w:rsid w:val="00657975"/>
    <w:rsid w:val="00660609"/>
    <w:rsid w:val="00660D8E"/>
    <w:rsid w:val="00661864"/>
    <w:rsid w:val="00661C68"/>
    <w:rsid w:val="00662FDD"/>
    <w:rsid w:val="00673B89"/>
    <w:rsid w:val="00676EE0"/>
    <w:rsid w:val="00677522"/>
    <w:rsid w:val="006812BF"/>
    <w:rsid w:val="006825B7"/>
    <w:rsid w:val="00682888"/>
    <w:rsid w:val="006839E4"/>
    <w:rsid w:val="00684AEB"/>
    <w:rsid w:val="00685309"/>
    <w:rsid w:val="00690A60"/>
    <w:rsid w:val="0069166F"/>
    <w:rsid w:val="0069654F"/>
    <w:rsid w:val="006A0C00"/>
    <w:rsid w:val="006A2A08"/>
    <w:rsid w:val="006B5724"/>
    <w:rsid w:val="006C3FE9"/>
    <w:rsid w:val="006C4ECC"/>
    <w:rsid w:val="006C5EF3"/>
    <w:rsid w:val="006D0373"/>
    <w:rsid w:val="006D2A63"/>
    <w:rsid w:val="006D6A8D"/>
    <w:rsid w:val="006E2078"/>
    <w:rsid w:val="006E4373"/>
    <w:rsid w:val="006E63DA"/>
    <w:rsid w:val="006E6453"/>
    <w:rsid w:val="006F006D"/>
    <w:rsid w:val="006F20C0"/>
    <w:rsid w:val="00700802"/>
    <w:rsid w:val="007009EE"/>
    <w:rsid w:val="00701728"/>
    <w:rsid w:val="007118A3"/>
    <w:rsid w:val="00715287"/>
    <w:rsid w:val="00715386"/>
    <w:rsid w:val="00715F73"/>
    <w:rsid w:val="00716313"/>
    <w:rsid w:val="00717EB5"/>
    <w:rsid w:val="00724099"/>
    <w:rsid w:val="00726677"/>
    <w:rsid w:val="00727F5E"/>
    <w:rsid w:val="00731C7A"/>
    <w:rsid w:val="007340A2"/>
    <w:rsid w:val="00740706"/>
    <w:rsid w:val="00741BA4"/>
    <w:rsid w:val="00753745"/>
    <w:rsid w:val="007543CB"/>
    <w:rsid w:val="00756C58"/>
    <w:rsid w:val="007652AB"/>
    <w:rsid w:val="00766DD5"/>
    <w:rsid w:val="00771AAB"/>
    <w:rsid w:val="007772A3"/>
    <w:rsid w:val="00783051"/>
    <w:rsid w:val="00786756"/>
    <w:rsid w:val="00787DEA"/>
    <w:rsid w:val="00790396"/>
    <w:rsid w:val="007A304A"/>
    <w:rsid w:val="007B074A"/>
    <w:rsid w:val="007B2586"/>
    <w:rsid w:val="007B273A"/>
    <w:rsid w:val="007B77D0"/>
    <w:rsid w:val="007C2D2D"/>
    <w:rsid w:val="007C7520"/>
    <w:rsid w:val="007D2260"/>
    <w:rsid w:val="007D411B"/>
    <w:rsid w:val="007D4785"/>
    <w:rsid w:val="007D5394"/>
    <w:rsid w:val="007D7DA8"/>
    <w:rsid w:val="007E1030"/>
    <w:rsid w:val="007E1E00"/>
    <w:rsid w:val="007E39FF"/>
    <w:rsid w:val="007F2C95"/>
    <w:rsid w:val="007F52E6"/>
    <w:rsid w:val="007F72DB"/>
    <w:rsid w:val="00801BCE"/>
    <w:rsid w:val="00801EFF"/>
    <w:rsid w:val="00801FF5"/>
    <w:rsid w:val="008024F7"/>
    <w:rsid w:val="00814116"/>
    <w:rsid w:val="008166B6"/>
    <w:rsid w:val="0081722E"/>
    <w:rsid w:val="008200A5"/>
    <w:rsid w:val="00826FB1"/>
    <w:rsid w:val="0083158B"/>
    <w:rsid w:val="00834602"/>
    <w:rsid w:val="008378BB"/>
    <w:rsid w:val="00841805"/>
    <w:rsid w:val="00850E04"/>
    <w:rsid w:val="00855AAE"/>
    <w:rsid w:val="00860B5B"/>
    <w:rsid w:val="008616B3"/>
    <w:rsid w:val="00865178"/>
    <w:rsid w:val="00865EF8"/>
    <w:rsid w:val="00876E07"/>
    <w:rsid w:val="0088364D"/>
    <w:rsid w:val="00891823"/>
    <w:rsid w:val="00891C7E"/>
    <w:rsid w:val="008950AC"/>
    <w:rsid w:val="008A069F"/>
    <w:rsid w:val="008A10ED"/>
    <w:rsid w:val="008A139D"/>
    <w:rsid w:val="008A16A6"/>
    <w:rsid w:val="008A4D8A"/>
    <w:rsid w:val="008B1C74"/>
    <w:rsid w:val="008B3E0A"/>
    <w:rsid w:val="008B6E9C"/>
    <w:rsid w:val="008B71A4"/>
    <w:rsid w:val="008B7886"/>
    <w:rsid w:val="008C1014"/>
    <w:rsid w:val="008C27B7"/>
    <w:rsid w:val="008C4071"/>
    <w:rsid w:val="008C6BAA"/>
    <w:rsid w:val="008C7A8F"/>
    <w:rsid w:val="008D0CE9"/>
    <w:rsid w:val="008D2C7A"/>
    <w:rsid w:val="008D3BD2"/>
    <w:rsid w:val="008D3CD2"/>
    <w:rsid w:val="008D40B3"/>
    <w:rsid w:val="008D62C2"/>
    <w:rsid w:val="008E489B"/>
    <w:rsid w:val="008F07E6"/>
    <w:rsid w:val="008F5EF0"/>
    <w:rsid w:val="00900B32"/>
    <w:rsid w:val="009027B0"/>
    <w:rsid w:val="00904173"/>
    <w:rsid w:val="00905634"/>
    <w:rsid w:val="009108CF"/>
    <w:rsid w:val="00915922"/>
    <w:rsid w:val="00920F47"/>
    <w:rsid w:val="0093612A"/>
    <w:rsid w:val="0094257F"/>
    <w:rsid w:val="00943EBA"/>
    <w:rsid w:val="00945372"/>
    <w:rsid w:val="00945DF0"/>
    <w:rsid w:val="00946A5F"/>
    <w:rsid w:val="00946DEC"/>
    <w:rsid w:val="009517F5"/>
    <w:rsid w:val="00953871"/>
    <w:rsid w:val="00960C4E"/>
    <w:rsid w:val="00964319"/>
    <w:rsid w:val="00965B28"/>
    <w:rsid w:val="00980321"/>
    <w:rsid w:val="0098326F"/>
    <w:rsid w:val="00984EFC"/>
    <w:rsid w:val="00986FEC"/>
    <w:rsid w:val="00987F8F"/>
    <w:rsid w:val="00994516"/>
    <w:rsid w:val="00996222"/>
    <w:rsid w:val="00996FD8"/>
    <w:rsid w:val="009972F2"/>
    <w:rsid w:val="00997323"/>
    <w:rsid w:val="00997B89"/>
    <w:rsid w:val="009A3071"/>
    <w:rsid w:val="009A6FCC"/>
    <w:rsid w:val="009B12D4"/>
    <w:rsid w:val="009B428D"/>
    <w:rsid w:val="009C3878"/>
    <w:rsid w:val="009C4402"/>
    <w:rsid w:val="009C4639"/>
    <w:rsid w:val="009C5C7A"/>
    <w:rsid w:val="009C7D6F"/>
    <w:rsid w:val="009D3139"/>
    <w:rsid w:val="009D3366"/>
    <w:rsid w:val="009E0B7C"/>
    <w:rsid w:val="009E351B"/>
    <w:rsid w:val="009E73F0"/>
    <w:rsid w:val="009F18DF"/>
    <w:rsid w:val="009F1C24"/>
    <w:rsid w:val="009F2FF5"/>
    <w:rsid w:val="009F692A"/>
    <w:rsid w:val="009F78FF"/>
    <w:rsid w:val="00A010C6"/>
    <w:rsid w:val="00A02987"/>
    <w:rsid w:val="00A030D0"/>
    <w:rsid w:val="00A05E2E"/>
    <w:rsid w:val="00A07C3F"/>
    <w:rsid w:val="00A11401"/>
    <w:rsid w:val="00A12169"/>
    <w:rsid w:val="00A15754"/>
    <w:rsid w:val="00A16A7C"/>
    <w:rsid w:val="00A17079"/>
    <w:rsid w:val="00A20404"/>
    <w:rsid w:val="00A26E6E"/>
    <w:rsid w:val="00A27048"/>
    <w:rsid w:val="00A3249E"/>
    <w:rsid w:val="00A33D2A"/>
    <w:rsid w:val="00A33DD1"/>
    <w:rsid w:val="00A35B01"/>
    <w:rsid w:val="00A36704"/>
    <w:rsid w:val="00A43F02"/>
    <w:rsid w:val="00A5174C"/>
    <w:rsid w:val="00A51975"/>
    <w:rsid w:val="00A5257C"/>
    <w:rsid w:val="00A53818"/>
    <w:rsid w:val="00A56F0C"/>
    <w:rsid w:val="00A60881"/>
    <w:rsid w:val="00A62F9C"/>
    <w:rsid w:val="00A675D6"/>
    <w:rsid w:val="00A7110F"/>
    <w:rsid w:val="00A727AB"/>
    <w:rsid w:val="00A73939"/>
    <w:rsid w:val="00A7456F"/>
    <w:rsid w:val="00A74C81"/>
    <w:rsid w:val="00A756F4"/>
    <w:rsid w:val="00A8090B"/>
    <w:rsid w:val="00A84D87"/>
    <w:rsid w:val="00A85D87"/>
    <w:rsid w:val="00A8624F"/>
    <w:rsid w:val="00A912C1"/>
    <w:rsid w:val="00A930F9"/>
    <w:rsid w:val="00AA46E7"/>
    <w:rsid w:val="00AA50EC"/>
    <w:rsid w:val="00AA741A"/>
    <w:rsid w:val="00AA7C64"/>
    <w:rsid w:val="00AB07D8"/>
    <w:rsid w:val="00AB27CE"/>
    <w:rsid w:val="00AB67BB"/>
    <w:rsid w:val="00AB685D"/>
    <w:rsid w:val="00AC673C"/>
    <w:rsid w:val="00AC6E68"/>
    <w:rsid w:val="00AD0895"/>
    <w:rsid w:val="00AD0F1D"/>
    <w:rsid w:val="00AD31F3"/>
    <w:rsid w:val="00AD692A"/>
    <w:rsid w:val="00AD75F5"/>
    <w:rsid w:val="00AD7E6F"/>
    <w:rsid w:val="00AE17E5"/>
    <w:rsid w:val="00AE36E5"/>
    <w:rsid w:val="00AE5DDE"/>
    <w:rsid w:val="00AE792B"/>
    <w:rsid w:val="00AF035C"/>
    <w:rsid w:val="00AF09B0"/>
    <w:rsid w:val="00B007A1"/>
    <w:rsid w:val="00B039C6"/>
    <w:rsid w:val="00B03EB2"/>
    <w:rsid w:val="00B054AA"/>
    <w:rsid w:val="00B1046B"/>
    <w:rsid w:val="00B10CF6"/>
    <w:rsid w:val="00B16292"/>
    <w:rsid w:val="00B20445"/>
    <w:rsid w:val="00B20CB0"/>
    <w:rsid w:val="00B2212B"/>
    <w:rsid w:val="00B229E7"/>
    <w:rsid w:val="00B26576"/>
    <w:rsid w:val="00B3037B"/>
    <w:rsid w:val="00B3336E"/>
    <w:rsid w:val="00B33B13"/>
    <w:rsid w:val="00B35F8E"/>
    <w:rsid w:val="00B3754C"/>
    <w:rsid w:val="00B4154C"/>
    <w:rsid w:val="00B461A6"/>
    <w:rsid w:val="00B53050"/>
    <w:rsid w:val="00B53844"/>
    <w:rsid w:val="00B650A5"/>
    <w:rsid w:val="00B652A7"/>
    <w:rsid w:val="00B65AE8"/>
    <w:rsid w:val="00B65FD9"/>
    <w:rsid w:val="00B70413"/>
    <w:rsid w:val="00B75482"/>
    <w:rsid w:val="00B76F4C"/>
    <w:rsid w:val="00B771A3"/>
    <w:rsid w:val="00B80852"/>
    <w:rsid w:val="00B842AA"/>
    <w:rsid w:val="00B86414"/>
    <w:rsid w:val="00B8701F"/>
    <w:rsid w:val="00B9003C"/>
    <w:rsid w:val="00B9129B"/>
    <w:rsid w:val="00B91A3C"/>
    <w:rsid w:val="00BA1482"/>
    <w:rsid w:val="00BA35FD"/>
    <w:rsid w:val="00BA4D62"/>
    <w:rsid w:val="00BB0254"/>
    <w:rsid w:val="00BB17C6"/>
    <w:rsid w:val="00BB2F12"/>
    <w:rsid w:val="00BB34DC"/>
    <w:rsid w:val="00BB4D6A"/>
    <w:rsid w:val="00BB66B7"/>
    <w:rsid w:val="00BB6B26"/>
    <w:rsid w:val="00BC0B4B"/>
    <w:rsid w:val="00BC284D"/>
    <w:rsid w:val="00BC29D6"/>
    <w:rsid w:val="00BC56C7"/>
    <w:rsid w:val="00BC5800"/>
    <w:rsid w:val="00BD7140"/>
    <w:rsid w:val="00BE0A1C"/>
    <w:rsid w:val="00BE2048"/>
    <w:rsid w:val="00BE4996"/>
    <w:rsid w:val="00BE580C"/>
    <w:rsid w:val="00BE74D0"/>
    <w:rsid w:val="00BE7856"/>
    <w:rsid w:val="00BE7C19"/>
    <w:rsid w:val="00BE7C47"/>
    <w:rsid w:val="00BF073B"/>
    <w:rsid w:val="00BF20A8"/>
    <w:rsid w:val="00BF2E8F"/>
    <w:rsid w:val="00BF34FE"/>
    <w:rsid w:val="00BF5120"/>
    <w:rsid w:val="00BF5B8B"/>
    <w:rsid w:val="00BF654A"/>
    <w:rsid w:val="00BF69E2"/>
    <w:rsid w:val="00BF78E3"/>
    <w:rsid w:val="00C0181E"/>
    <w:rsid w:val="00C0304F"/>
    <w:rsid w:val="00C03A8D"/>
    <w:rsid w:val="00C068EF"/>
    <w:rsid w:val="00C145E8"/>
    <w:rsid w:val="00C20FA2"/>
    <w:rsid w:val="00C210E3"/>
    <w:rsid w:val="00C278A7"/>
    <w:rsid w:val="00C33476"/>
    <w:rsid w:val="00C3391B"/>
    <w:rsid w:val="00C33CA7"/>
    <w:rsid w:val="00C33CBB"/>
    <w:rsid w:val="00C33E1F"/>
    <w:rsid w:val="00C349B1"/>
    <w:rsid w:val="00C44898"/>
    <w:rsid w:val="00C449B7"/>
    <w:rsid w:val="00C46CA4"/>
    <w:rsid w:val="00C50976"/>
    <w:rsid w:val="00C50C3F"/>
    <w:rsid w:val="00C52965"/>
    <w:rsid w:val="00C54CD9"/>
    <w:rsid w:val="00C56FCA"/>
    <w:rsid w:val="00C60618"/>
    <w:rsid w:val="00C60FD2"/>
    <w:rsid w:val="00C652AC"/>
    <w:rsid w:val="00C66300"/>
    <w:rsid w:val="00C70358"/>
    <w:rsid w:val="00C73A68"/>
    <w:rsid w:val="00C741B0"/>
    <w:rsid w:val="00C74FFE"/>
    <w:rsid w:val="00C76073"/>
    <w:rsid w:val="00C83015"/>
    <w:rsid w:val="00CA3D58"/>
    <w:rsid w:val="00CA408E"/>
    <w:rsid w:val="00CA42F3"/>
    <w:rsid w:val="00CA5F72"/>
    <w:rsid w:val="00CA669B"/>
    <w:rsid w:val="00CA73FC"/>
    <w:rsid w:val="00CB1D0B"/>
    <w:rsid w:val="00CB7D28"/>
    <w:rsid w:val="00CC0117"/>
    <w:rsid w:val="00CC7AA2"/>
    <w:rsid w:val="00CD2143"/>
    <w:rsid w:val="00CD23C6"/>
    <w:rsid w:val="00CD326A"/>
    <w:rsid w:val="00CD5C52"/>
    <w:rsid w:val="00CD7A96"/>
    <w:rsid w:val="00CE27D9"/>
    <w:rsid w:val="00CE2EEE"/>
    <w:rsid w:val="00CE464F"/>
    <w:rsid w:val="00CE4889"/>
    <w:rsid w:val="00CE4B27"/>
    <w:rsid w:val="00CE6A65"/>
    <w:rsid w:val="00CE6E6B"/>
    <w:rsid w:val="00CF1BE6"/>
    <w:rsid w:val="00CF40A6"/>
    <w:rsid w:val="00CF6685"/>
    <w:rsid w:val="00CF7D89"/>
    <w:rsid w:val="00D00770"/>
    <w:rsid w:val="00D0114C"/>
    <w:rsid w:val="00D02BF9"/>
    <w:rsid w:val="00D05387"/>
    <w:rsid w:val="00D12189"/>
    <w:rsid w:val="00D12E49"/>
    <w:rsid w:val="00D131A7"/>
    <w:rsid w:val="00D156A3"/>
    <w:rsid w:val="00D16D47"/>
    <w:rsid w:val="00D1718A"/>
    <w:rsid w:val="00D22920"/>
    <w:rsid w:val="00D25FE3"/>
    <w:rsid w:val="00D2628E"/>
    <w:rsid w:val="00D26EF4"/>
    <w:rsid w:val="00D3374B"/>
    <w:rsid w:val="00D407E0"/>
    <w:rsid w:val="00D4484A"/>
    <w:rsid w:val="00D47CA0"/>
    <w:rsid w:val="00D50BC3"/>
    <w:rsid w:val="00D52278"/>
    <w:rsid w:val="00D523AF"/>
    <w:rsid w:val="00D52443"/>
    <w:rsid w:val="00D525E1"/>
    <w:rsid w:val="00D52A60"/>
    <w:rsid w:val="00D53782"/>
    <w:rsid w:val="00D64596"/>
    <w:rsid w:val="00D6496F"/>
    <w:rsid w:val="00D70DBE"/>
    <w:rsid w:val="00D71F4B"/>
    <w:rsid w:val="00D722BD"/>
    <w:rsid w:val="00D73930"/>
    <w:rsid w:val="00D7441D"/>
    <w:rsid w:val="00D74DF7"/>
    <w:rsid w:val="00D76369"/>
    <w:rsid w:val="00D76794"/>
    <w:rsid w:val="00D76837"/>
    <w:rsid w:val="00D8062D"/>
    <w:rsid w:val="00D81362"/>
    <w:rsid w:val="00D82515"/>
    <w:rsid w:val="00D8281F"/>
    <w:rsid w:val="00D83DCC"/>
    <w:rsid w:val="00D851A1"/>
    <w:rsid w:val="00D851F8"/>
    <w:rsid w:val="00D85632"/>
    <w:rsid w:val="00D86A03"/>
    <w:rsid w:val="00D86B99"/>
    <w:rsid w:val="00D93C5F"/>
    <w:rsid w:val="00D9770B"/>
    <w:rsid w:val="00DA3370"/>
    <w:rsid w:val="00DA5501"/>
    <w:rsid w:val="00DA59C2"/>
    <w:rsid w:val="00DA5A4B"/>
    <w:rsid w:val="00DA5F19"/>
    <w:rsid w:val="00DA7BC1"/>
    <w:rsid w:val="00DB5109"/>
    <w:rsid w:val="00DB580F"/>
    <w:rsid w:val="00DC14DD"/>
    <w:rsid w:val="00DC1B87"/>
    <w:rsid w:val="00DC30D7"/>
    <w:rsid w:val="00DC437E"/>
    <w:rsid w:val="00DC6E66"/>
    <w:rsid w:val="00DD073F"/>
    <w:rsid w:val="00DD1143"/>
    <w:rsid w:val="00DE0E95"/>
    <w:rsid w:val="00DE53C0"/>
    <w:rsid w:val="00DF35DC"/>
    <w:rsid w:val="00DF3697"/>
    <w:rsid w:val="00DF7A16"/>
    <w:rsid w:val="00E0113B"/>
    <w:rsid w:val="00E0566F"/>
    <w:rsid w:val="00E20421"/>
    <w:rsid w:val="00E236D3"/>
    <w:rsid w:val="00E25869"/>
    <w:rsid w:val="00E268D0"/>
    <w:rsid w:val="00E3329A"/>
    <w:rsid w:val="00E33FF9"/>
    <w:rsid w:val="00E378E5"/>
    <w:rsid w:val="00E50ACB"/>
    <w:rsid w:val="00E54086"/>
    <w:rsid w:val="00E54400"/>
    <w:rsid w:val="00E56D20"/>
    <w:rsid w:val="00E66495"/>
    <w:rsid w:val="00E73928"/>
    <w:rsid w:val="00E74466"/>
    <w:rsid w:val="00E76982"/>
    <w:rsid w:val="00E779F4"/>
    <w:rsid w:val="00E80C0A"/>
    <w:rsid w:val="00E845BD"/>
    <w:rsid w:val="00E8658B"/>
    <w:rsid w:val="00E91FD6"/>
    <w:rsid w:val="00E9395D"/>
    <w:rsid w:val="00E94B99"/>
    <w:rsid w:val="00EA0BA7"/>
    <w:rsid w:val="00EA298F"/>
    <w:rsid w:val="00EA448E"/>
    <w:rsid w:val="00EA4D44"/>
    <w:rsid w:val="00EA765F"/>
    <w:rsid w:val="00EB2E51"/>
    <w:rsid w:val="00EB30A2"/>
    <w:rsid w:val="00EB513B"/>
    <w:rsid w:val="00EB581C"/>
    <w:rsid w:val="00EB743A"/>
    <w:rsid w:val="00EC1879"/>
    <w:rsid w:val="00EC2AB7"/>
    <w:rsid w:val="00EC377D"/>
    <w:rsid w:val="00EC56C8"/>
    <w:rsid w:val="00EC6EA8"/>
    <w:rsid w:val="00EC79E1"/>
    <w:rsid w:val="00ED0304"/>
    <w:rsid w:val="00ED3E6F"/>
    <w:rsid w:val="00ED4B06"/>
    <w:rsid w:val="00ED4E8C"/>
    <w:rsid w:val="00ED6FC0"/>
    <w:rsid w:val="00ED70B7"/>
    <w:rsid w:val="00ED736E"/>
    <w:rsid w:val="00EE05E5"/>
    <w:rsid w:val="00EE3597"/>
    <w:rsid w:val="00EE6E17"/>
    <w:rsid w:val="00EE7751"/>
    <w:rsid w:val="00EF0205"/>
    <w:rsid w:val="00EF0A64"/>
    <w:rsid w:val="00EF227D"/>
    <w:rsid w:val="00EF27B8"/>
    <w:rsid w:val="00EF3457"/>
    <w:rsid w:val="00EF350A"/>
    <w:rsid w:val="00EF6F88"/>
    <w:rsid w:val="00EF7D55"/>
    <w:rsid w:val="00F01370"/>
    <w:rsid w:val="00F031CB"/>
    <w:rsid w:val="00F0431D"/>
    <w:rsid w:val="00F06619"/>
    <w:rsid w:val="00F06703"/>
    <w:rsid w:val="00F0706C"/>
    <w:rsid w:val="00F074DA"/>
    <w:rsid w:val="00F112AB"/>
    <w:rsid w:val="00F1359C"/>
    <w:rsid w:val="00F15D49"/>
    <w:rsid w:val="00F16BC3"/>
    <w:rsid w:val="00F16F2A"/>
    <w:rsid w:val="00F1708D"/>
    <w:rsid w:val="00F23677"/>
    <w:rsid w:val="00F27E39"/>
    <w:rsid w:val="00F31146"/>
    <w:rsid w:val="00F3120B"/>
    <w:rsid w:val="00F33E39"/>
    <w:rsid w:val="00F340E3"/>
    <w:rsid w:val="00F40C17"/>
    <w:rsid w:val="00F42C9A"/>
    <w:rsid w:val="00F43C91"/>
    <w:rsid w:val="00F56E62"/>
    <w:rsid w:val="00F57A5D"/>
    <w:rsid w:val="00F6017B"/>
    <w:rsid w:val="00F60607"/>
    <w:rsid w:val="00F62192"/>
    <w:rsid w:val="00F62B2B"/>
    <w:rsid w:val="00F62B82"/>
    <w:rsid w:val="00F64285"/>
    <w:rsid w:val="00F65063"/>
    <w:rsid w:val="00F6635F"/>
    <w:rsid w:val="00F729D0"/>
    <w:rsid w:val="00F74E4E"/>
    <w:rsid w:val="00F807DA"/>
    <w:rsid w:val="00F80C91"/>
    <w:rsid w:val="00F81FBB"/>
    <w:rsid w:val="00F82E77"/>
    <w:rsid w:val="00F86554"/>
    <w:rsid w:val="00F90049"/>
    <w:rsid w:val="00F9223B"/>
    <w:rsid w:val="00F94E18"/>
    <w:rsid w:val="00F95175"/>
    <w:rsid w:val="00FA0972"/>
    <w:rsid w:val="00FA28CE"/>
    <w:rsid w:val="00FA412A"/>
    <w:rsid w:val="00FA47D0"/>
    <w:rsid w:val="00FA5464"/>
    <w:rsid w:val="00FA7AAD"/>
    <w:rsid w:val="00FB1861"/>
    <w:rsid w:val="00FB2F72"/>
    <w:rsid w:val="00FB4699"/>
    <w:rsid w:val="00FC451E"/>
    <w:rsid w:val="00FC5FD8"/>
    <w:rsid w:val="00FC68B7"/>
    <w:rsid w:val="00FD580F"/>
    <w:rsid w:val="00FD785C"/>
    <w:rsid w:val="00FD7B41"/>
    <w:rsid w:val="00FE08AC"/>
    <w:rsid w:val="00FE2AE5"/>
    <w:rsid w:val="00FE43BE"/>
    <w:rsid w:val="00FF5E4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B83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D5B83"/>
    <w:pPr>
      <w:keepNext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B4D6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B4D6A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395D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E939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43D1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643D1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43D1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643D15"/>
    <w:rPr>
      <w:sz w:val="24"/>
      <w:szCs w:val="24"/>
    </w:rPr>
  </w:style>
  <w:style w:type="character" w:styleId="Hyperlink">
    <w:name w:val="Hyperlink"/>
    <w:unhideWhenUsed/>
    <w:rsid w:val="00600436"/>
    <w:rPr>
      <w:color w:val="0000FF"/>
      <w:u w:val="single"/>
    </w:rPr>
  </w:style>
  <w:style w:type="paragraph" w:customStyle="1" w:styleId="Listenabsatz1">
    <w:name w:val="Listenabsatz1"/>
    <w:basedOn w:val="Standard"/>
    <w:rsid w:val="002207F9"/>
    <w:pPr>
      <w:ind w:left="720"/>
    </w:pPr>
    <w:rPr>
      <w:rFonts w:ascii="Calibri" w:hAnsi="Calibri"/>
      <w:sz w:val="22"/>
      <w:szCs w:val="22"/>
    </w:rPr>
  </w:style>
  <w:style w:type="paragraph" w:styleId="berarbeitung">
    <w:name w:val="Revision"/>
    <w:hidden/>
    <w:uiPriority w:val="99"/>
    <w:semiHidden/>
    <w:rsid w:val="000E306C"/>
    <w:rPr>
      <w:sz w:val="24"/>
      <w:szCs w:val="24"/>
    </w:rPr>
  </w:style>
  <w:style w:type="character" w:customStyle="1" w:styleId="berschrift2Zchn">
    <w:name w:val="Überschrift 2 Zchn"/>
    <w:link w:val="berschrift2"/>
    <w:uiPriority w:val="9"/>
    <w:semiHidden/>
    <w:rsid w:val="00BB4D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erschrift3Zchn">
    <w:name w:val="Überschrift 3 Zchn"/>
    <w:link w:val="berschrift3"/>
    <w:uiPriority w:val="9"/>
    <w:semiHidden/>
    <w:rsid w:val="00BB4D6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B4D6A"/>
    <w:pPr>
      <w:spacing w:before="100" w:beforeAutospacing="1" w:after="100" w:afterAutospacing="1"/>
    </w:pPr>
  </w:style>
  <w:style w:type="paragraph" w:styleId="NurText">
    <w:name w:val="Plain Text"/>
    <w:basedOn w:val="Standard"/>
    <w:link w:val="NurTextZchn"/>
    <w:uiPriority w:val="99"/>
    <w:semiHidden/>
    <w:unhideWhenUsed/>
    <w:rsid w:val="007D4785"/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semiHidden/>
    <w:rsid w:val="007D4785"/>
    <w:rPr>
      <w:rFonts w:ascii="Consolas" w:hAnsi="Consolas"/>
      <w:sz w:val="21"/>
      <w:szCs w:val="21"/>
    </w:rPr>
  </w:style>
  <w:style w:type="paragraph" w:styleId="Listenabsatz">
    <w:name w:val="List Paragraph"/>
    <w:basedOn w:val="Standard"/>
    <w:uiPriority w:val="34"/>
    <w:qFormat/>
    <w:rsid w:val="005A7918"/>
    <w:pPr>
      <w:ind w:left="720"/>
      <w:contextualSpacing/>
    </w:pPr>
  </w:style>
  <w:style w:type="character" w:styleId="BesuchterHyperlink">
    <w:name w:val="FollowedHyperlink"/>
    <w:uiPriority w:val="99"/>
    <w:semiHidden/>
    <w:unhideWhenUsed/>
    <w:rsid w:val="009C7D6F"/>
    <w:rPr>
      <w:color w:val="800080"/>
      <w:u w:val="single"/>
    </w:rPr>
  </w:style>
  <w:style w:type="paragraph" w:customStyle="1" w:styleId="Listenabsatz2">
    <w:name w:val="Listenabsatz2"/>
    <w:basedOn w:val="Standard"/>
    <w:rsid w:val="001C24C5"/>
    <w:pPr>
      <w:ind w:left="720"/>
      <w:contextualSpacing/>
    </w:pPr>
    <w:rPr>
      <w:rFonts w:ascii="Arial" w:hAnsi="Arial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6532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text">
    <w:name w:val="bodytext"/>
    <w:basedOn w:val="Standard"/>
    <w:rsid w:val="00D76794"/>
    <w:pPr>
      <w:spacing w:before="100" w:beforeAutospacing="1" w:after="100" w:afterAutospacing="1"/>
    </w:pPr>
  </w:style>
  <w:style w:type="paragraph" w:styleId="KeinLeerraum">
    <w:name w:val="No Spacing"/>
    <w:uiPriority w:val="1"/>
    <w:qFormat/>
    <w:rsid w:val="00121E46"/>
    <w:rPr>
      <w:rFonts w:ascii="Calibri" w:eastAsia="Calibri" w:hAnsi="Calibri"/>
      <w:sz w:val="22"/>
      <w:szCs w:val="22"/>
      <w:lang w:eastAsia="en-US"/>
    </w:rPr>
  </w:style>
  <w:style w:type="character" w:styleId="Hervorhebung">
    <w:name w:val="Emphasis"/>
    <w:uiPriority w:val="20"/>
    <w:qFormat/>
    <w:rsid w:val="00EF227D"/>
    <w:rPr>
      <w:i/>
      <w:iCs/>
    </w:rPr>
  </w:style>
  <w:style w:type="character" w:styleId="Kommentarzeichen">
    <w:name w:val="annotation reference"/>
    <w:uiPriority w:val="99"/>
    <w:semiHidden/>
    <w:unhideWhenUsed/>
    <w:rsid w:val="00E6649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649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6495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6495"/>
    <w:rPr>
      <w:b/>
      <w:bCs/>
      <w:lang w:val="x-none" w:eastAsia="x-none"/>
    </w:rPr>
  </w:style>
  <w:style w:type="character" w:customStyle="1" w:styleId="KommentarthemaZchn">
    <w:name w:val="Kommentarthema Zchn"/>
    <w:link w:val="Kommentarthema"/>
    <w:uiPriority w:val="99"/>
    <w:semiHidden/>
    <w:rsid w:val="00E66495"/>
    <w:rPr>
      <w:b/>
      <w:bCs/>
    </w:rPr>
  </w:style>
  <w:style w:type="character" w:styleId="Fett">
    <w:name w:val="Strong"/>
    <w:uiPriority w:val="22"/>
    <w:qFormat/>
    <w:rsid w:val="00DF7A16"/>
    <w:rPr>
      <w:b/>
      <w:bCs/>
    </w:rPr>
  </w:style>
  <w:style w:type="character" w:customStyle="1" w:styleId="hps">
    <w:name w:val="hps"/>
    <w:rsid w:val="00371B39"/>
  </w:style>
  <w:style w:type="character" w:customStyle="1" w:styleId="atn">
    <w:name w:val="atn"/>
    <w:rsid w:val="00371B39"/>
  </w:style>
  <w:style w:type="paragraph" w:styleId="Funotentext">
    <w:name w:val="footnote text"/>
    <w:basedOn w:val="Standard"/>
    <w:link w:val="FunotentextZchn"/>
    <w:uiPriority w:val="99"/>
    <w:semiHidden/>
    <w:unhideWhenUsed/>
    <w:rsid w:val="005F1DD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F1DD0"/>
  </w:style>
  <w:style w:type="character" w:styleId="Funotenzeichen">
    <w:name w:val="footnote reference"/>
    <w:uiPriority w:val="99"/>
    <w:semiHidden/>
    <w:unhideWhenUsed/>
    <w:rsid w:val="005F1D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B83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D5B83"/>
    <w:pPr>
      <w:keepNext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B4D6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B4D6A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395D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E939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43D1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643D1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43D1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643D15"/>
    <w:rPr>
      <w:sz w:val="24"/>
      <w:szCs w:val="24"/>
    </w:rPr>
  </w:style>
  <w:style w:type="character" w:styleId="Hyperlink">
    <w:name w:val="Hyperlink"/>
    <w:unhideWhenUsed/>
    <w:rsid w:val="00600436"/>
    <w:rPr>
      <w:color w:val="0000FF"/>
      <w:u w:val="single"/>
    </w:rPr>
  </w:style>
  <w:style w:type="paragraph" w:customStyle="1" w:styleId="Listenabsatz1">
    <w:name w:val="Listenabsatz1"/>
    <w:basedOn w:val="Standard"/>
    <w:rsid w:val="002207F9"/>
    <w:pPr>
      <w:ind w:left="720"/>
    </w:pPr>
    <w:rPr>
      <w:rFonts w:ascii="Calibri" w:hAnsi="Calibri"/>
      <w:sz w:val="22"/>
      <w:szCs w:val="22"/>
    </w:rPr>
  </w:style>
  <w:style w:type="paragraph" w:styleId="berarbeitung">
    <w:name w:val="Revision"/>
    <w:hidden/>
    <w:uiPriority w:val="99"/>
    <w:semiHidden/>
    <w:rsid w:val="000E306C"/>
    <w:rPr>
      <w:sz w:val="24"/>
      <w:szCs w:val="24"/>
    </w:rPr>
  </w:style>
  <w:style w:type="character" w:customStyle="1" w:styleId="berschrift2Zchn">
    <w:name w:val="Überschrift 2 Zchn"/>
    <w:link w:val="berschrift2"/>
    <w:uiPriority w:val="9"/>
    <w:semiHidden/>
    <w:rsid w:val="00BB4D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erschrift3Zchn">
    <w:name w:val="Überschrift 3 Zchn"/>
    <w:link w:val="berschrift3"/>
    <w:uiPriority w:val="9"/>
    <w:semiHidden/>
    <w:rsid w:val="00BB4D6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B4D6A"/>
    <w:pPr>
      <w:spacing w:before="100" w:beforeAutospacing="1" w:after="100" w:afterAutospacing="1"/>
    </w:pPr>
  </w:style>
  <w:style w:type="paragraph" w:styleId="NurText">
    <w:name w:val="Plain Text"/>
    <w:basedOn w:val="Standard"/>
    <w:link w:val="NurTextZchn"/>
    <w:uiPriority w:val="99"/>
    <w:semiHidden/>
    <w:unhideWhenUsed/>
    <w:rsid w:val="007D4785"/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semiHidden/>
    <w:rsid w:val="007D4785"/>
    <w:rPr>
      <w:rFonts w:ascii="Consolas" w:hAnsi="Consolas"/>
      <w:sz w:val="21"/>
      <w:szCs w:val="21"/>
    </w:rPr>
  </w:style>
  <w:style w:type="paragraph" w:styleId="Listenabsatz">
    <w:name w:val="List Paragraph"/>
    <w:basedOn w:val="Standard"/>
    <w:uiPriority w:val="34"/>
    <w:qFormat/>
    <w:rsid w:val="005A7918"/>
    <w:pPr>
      <w:ind w:left="720"/>
      <w:contextualSpacing/>
    </w:pPr>
  </w:style>
  <w:style w:type="character" w:styleId="BesuchterHyperlink">
    <w:name w:val="FollowedHyperlink"/>
    <w:uiPriority w:val="99"/>
    <w:semiHidden/>
    <w:unhideWhenUsed/>
    <w:rsid w:val="009C7D6F"/>
    <w:rPr>
      <w:color w:val="800080"/>
      <w:u w:val="single"/>
    </w:rPr>
  </w:style>
  <w:style w:type="paragraph" w:customStyle="1" w:styleId="Listenabsatz2">
    <w:name w:val="Listenabsatz2"/>
    <w:basedOn w:val="Standard"/>
    <w:rsid w:val="001C24C5"/>
    <w:pPr>
      <w:ind w:left="720"/>
      <w:contextualSpacing/>
    </w:pPr>
    <w:rPr>
      <w:rFonts w:ascii="Arial" w:hAnsi="Arial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6532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text">
    <w:name w:val="bodytext"/>
    <w:basedOn w:val="Standard"/>
    <w:rsid w:val="00D76794"/>
    <w:pPr>
      <w:spacing w:before="100" w:beforeAutospacing="1" w:after="100" w:afterAutospacing="1"/>
    </w:pPr>
  </w:style>
  <w:style w:type="paragraph" w:styleId="KeinLeerraum">
    <w:name w:val="No Spacing"/>
    <w:uiPriority w:val="1"/>
    <w:qFormat/>
    <w:rsid w:val="00121E46"/>
    <w:rPr>
      <w:rFonts w:ascii="Calibri" w:eastAsia="Calibri" w:hAnsi="Calibri"/>
      <w:sz w:val="22"/>
      <w:szCs w:val="22"/>
      <w:lang w:eastAsia="en-US"/>
    </w:rPr>
  </w:style>
  <w:style w:type="character" w:styleId="Hervorhebung">
    <w:name w:val="Emphasis"/>
    <w:uiPriority w:val="20"/>
    <w:qFormat/>
    <w:rsid w:val="00EF227D"/>
    <w:rPr>
      <w:i/>
      <w:iCs/>
    </w:rPr>
  </w:style>
  <w:style w:type="character" w:styleId="Kommentarzeichen">
    <w:name w:val="annotation reference"/>
    <w:uiPriority w:val="99"/>
    <w:semiHidden/>
    <w:unhideWhenUsed/>
    <w:rsid w:val="00E6649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649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6495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6495"/>
    <w:rPr>
      <w:b/>
      <w:bCs/>
      <w:lang w:val="x-none" w:eastAsia="x-none"/>
    </w:rPr>
  </w:style>
  <w:style w:type="character" w:customStyle="1" w:styleId="KommentarthemaZchn">
    <w:name w:val="Kommentarthema Zchn"/>
    <w:link w:val="Kommentarthema"/>
    <w:uiPriority w:val="99"/>
    <w:semiHidden/>
    <w:rsid w:val="00E66495"/>
    <w:rPr>
      <w:b/>
      <w:bCs/>
    </w:rPr>
  </w:style>
  <w:style w:type="character" w:styleId="Fett">
    <w:name w:val="Strong"/>
    <w:uiPriority w:val="22"/>
    <w:qFormat/>
    <w:rsid w:val="00DF7A16"/>
    <w:rPr>
      <w:b/>
      <w:bCs/>
    </w:rPr>
  </w:style>
  <w:style w:type="character" w:customStyle="1" w:styleId="hps">
    <w:name w:val="hps"/>
    <w:rsid w:val="00371B39"/>
  </w:style>
  <w:style w:type="character" w:customStyle="1" w:styleId="atn">
    <w:name w:val="atn"/>
    <w:rsid w:val="00371B39"/>
  </w:style>
  <w:style w:type="paragraph" w:styleId="Funotentext">
    <w:name w:val="footnote text"/>
    <w:basedOn w:val="Standard"/>
    <w:link w:val="FunotentextZchn"/>
    <w:uiPriority w:val="99"/>
    <w:semiHidden/>
    <w:unhideWhenUsed/>
    <w:rsid w:val="005F1DD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F1DD0"/>
  </w:style>
  <w:style w:type="character" w:styleId="Funotenzeichen">
    <w:name w:val="footnote reference"/>
    <w:uiPriority w:val="99"/>
    <w:semiHidden/>
    <w:unhideWhenUsed/>
    <w:rsid w:val="005F1D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7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hshl.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shl.de/schnupper-un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johanna.boemken@hshl.de" TargetMode="External"/><Relationship Id="rId1" Type="http://schemas.openxmlformats.org/officeDocument/2006/relationships/hyperlink" Target="mailto:johanna.boemken@hshl.de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britta.jakob@hshl.de" TargetMode="External"/><Relationship Id="rId1" Type="http://schemas.openxmlformats.org/officeDocument/2006/relationships/hyperlink" Target="mailto:britta.jakob@hshl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essemitteilungen\160914_Vorlage%20Pressemitteilung%20HSHL-B&#214;M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D71BE-AFD7-45D8-AC7A-FFF27ACF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160914_Vorlage Pressemitteilung HSHL-BÖM</Template>
  <TotalTime>0</TotalTime>
  <Pages>2</Pages>
  <Words>405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Hochschule Hamm-Lippstadt</vt:lpstr>
    </vt:vector>
  </TitlesOfParts>
  <Company>Hochschule Hamm-Lippstadt</Company>
  <LinksUpToDate>false</LinksUpToDate>
  <CharactersWithSpaces>2954</CharactersWithSpaces>
  <SharedDoc>false</SharedDoc>
  <HLinks>
    <vt:vector size="24" baseType="variant">
      <vt:variant>
        <vt:i4>6291499</vt:i4>
      </vt:variant>
      <vt:variant>
        <vt:i4>3</vt:i4>
      </vt:variant>
      <vt:variant>
        <vt:i4>0</vt:i4>
      </vt:variant>
      <vt:variant>
        <vt:i4>5</vt:i4>
      </vt:variant>
      <vt:variant>
        <vt:lpwstr>http://www.hshl.de/</vt:lpwstr>
      </vt:variant>
      <vt:variant>
        <vt:lpwstr/>
      </vt:variant>
      <vt:variant>
        <vt:i4>7602300</vt:i4>
      </vt:variant>
      <vt:variant>
        <vt:i4>0</vt:i4>
      </vt:variant>
      <vt:variant>
        <vt:i4>0</vt:i4>
      </vt:variant>
      <vt:variant>
        <vt:i4>5</vt:i4>
      </vt:variant>
      <vt:variant>
        <vt:lpwstr>http://www.derlink.de/</vt:lpwstr>
      </vt:variant>
      <vt:variant>
        <vt:lpwstr/>
      </vt:variant>
      <vt:variant>
        <vt:i4>393312</vt:i4>
      </vt:variant>
      <vt:variant>
        <vt:i4>3</vt:i4>
      </vt:variant>
      <vt:variant>
        <vt:i4>0</vt:i4>
      </vt:variant>
      <vt:variant>
        <vt:i4>5</vt:i4>
      </vt:variant>
      <vt:variant>
        <vt:lpwstr>mailto:britta.jakob@hshl.de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mailto:johanna.boemken@hshl.de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Hochschule Hamm-Lippstadt</dc:title>
  <dc:creator>Bömken, Johanna</dc:creator>
  <cp:lastModifiedBy>Bömken, Johanna</cp:lastModifiedBy>
  <cp:revision>3</cp:revision>
  <cp:lastPrinted>2012-11-15T07:04:00Z</cp:lastPrinted>
  <dcterms:created xsi:type="dcterms:W3CDTF">2016-09-27T15:18:00Z</dcterms:created>
  <dcterms:modified xsi:type="dcterms:W3CDTF">2016-09-28T08:15:00Z</dcterms:modified>
</cp:coreProperties>
</file>