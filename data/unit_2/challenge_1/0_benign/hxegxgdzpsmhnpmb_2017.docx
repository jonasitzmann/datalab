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C8109" w14:textId="77777777" w:rsidR="008446A0" w:rsidRPr="008446A0" w:rsidRDefault="004607C0" w:rsidP="00D81010">
      <w:pPr>
        <w:pStyle w:val="DocTitle2"/>
      </w:pPr>
      <w:r>
        <w:rPr>
          <w:noProof/>
          <w:lang w:val="de-AT" w:eastAsia="de-AT" w:bidi="ar-SA"/>
        </w:rPr>
        <mc:AlternateContent>
          <mc:Choice Requires="wps">
            <w:drawing>
              <wp:anchor distT="4294967295" distB="4294967295" distL="114300" distR="114300" simplePos="0" relativeHeight="251654656" behindDoc="0" locked="0" layoutInCell="1" allowOverlap="1" wp14:anchorId="518C3EF0" wp14:editId="0C575CE0">
                <wp:simplePos x="0" y="0"/>
                <wp:positionH relativeFrom="column">
                  <wp:posOffset>65405</wp:posOffset>
                </wp:positionH>
                <wp:positionV relativeFrom="paragraph">
                  <wp:posOffset>215899</wp:posOffset>
                </wp:positionV>
                <wp:extent cx="5760085" cy="0"/>
                <wp:effectExtent l="0" t="19050" r="31115" b="19050"/>
                <wp:wrapNone/>
                <wp:docPr id="7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164FA" id="Line 5" o:spid="_x0000_s1026" style="position:absolute;flip:y;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17pt" to="458.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" strokecolor="#004730" strokeweight="3pt"/>
            </w:pict>
          </mc:Fallback>
        </mc:AlternateContent>
      </w:r>
    </w:p>
    <w:p w14:paraId="24E2BCA4" w14:textId="0142BD4D" w:rsidR="00CD36FC" w:rsidRPr="006A39E8" w:rsidRDefault="00FA03BA" w:rsidP="00D81010">
      <w:pPr>
        <w:pStyle w:val="DocTitle2"/>
      </w:pPr>
      <w:r>
        <w:t>3D Geological model and reservoir simulation</w:t>
      </w:r>
      <w:r w:rsidR="00CD36FC" w:rsidRPr="006A39E8">
        <w:br/>
      </w:r>
      <w:r>
        <w:t>study of Concession nc74a</w:t>
      </w:r>
    </w:p>
    <w:p w14:paraId="41235E6A" w14:textId="54F62A1F" w:rsidR="00445E06" w:rsidRDefault="00866C7E" w:rsidP="00D81010">
      <w:pPr>
        <w:pStyle w:val="DocTitle2"/>
      </w:pPr>
      <w:r>
        <w:t>Fidda</w:t>
      </w:r>
      <w:r w:rsidR="00CD36FC" w:rsidRPr="006A39E8">
        <w:t xml:space="preserve"> Reservoir</w:t>
      </w:r>
    </w:p>
    <w:p w14:paraId="04E9E6FF" w14:textId="77777777" w:rsidR="001A67C1" w:rsidRPr="001A67C1" w:rsidRDefault="001A67C1" w:rsidP="00D81010">
      <w:pPr>
        <w:pStyle w:val="DocTitle2"/>
      </w:pPr>
    </w:p>
    <w:p w14:paraId="1C4F79FD" w14:textId="50DB2519" w:rsidR="00176E39" w:rsidRDefault="00A26D59" w:rsidP="00D81010">
      <w:pPr>
        <w:pStyle w:val="DocTitle"/>
      </w:pPr>
      <w:r>
        <w:rPr>
          <w:noProof/>
          <w:lang w:bidi="ar-SA"/>
        </w:rPr>
        <w:t>3d geological modeling</w:t>
      </w:r>
      <w:r>
        <w:t xml:space="preserve"> </w:t>
      </w:r>
      <w:r>
        <w:br/>
        <w:t>Appendix 9</w:t>
      </w:r>
      <w:r w:rsidR="00DA2200">
        <w:t>.</w:t>
      </w:r>
      <w:r w:rsidR="000C189A">
        <w:t>1</w:t>
      </w:r>
      <w:r w:rsidR="00DA2200">
        <w:t xml:space="preserve"> – </w:t>
      </w:r>
      <w:r w:rsidR="000C189A">
        <w:t xml:space="preserve">map of sirte basin </w:t>
      </w:r>
      <w:r w:rsidR="000C189A">
        <w:br/>
        <w:t>and fidda field location</w:t>
      </w:r>
    </w:p>
    <w:p w14:paraId="30079EFA" w14:textId="446EB1DB" w:rsidR="00163023" w:rsidRDefault="00DA2200" w:rsidP="00D81010">
      <w:pPr>
        <w:pStyle w:val="DocTitle2"/>
      </w:pPr>
      <w:r>
        <w:rPr>
          <w:noProof/>
          <w:lang w:val="de-AT" w:eastAsia="de-AT" w:bidi="ar-SA"/>
        </w:rPr>
        <mc:AlternateContent>
          <mc:Choice Requires="wps">
            <w:drawing>
              <wp:anchor distT="4294967295" distB="4294967295" distL="114300" distR="114300" simplePos="0" relativeHeight="251657728" behindDoc="0" locked="0" layoutInCell="1" allowOverlap="1" wp14:anchorId="0E92AF21" wp14:editId="65EE084B">
                <wp:simplePos x="0" y="0"/>
                <wp:positionH relativeFrom="column">
                  <wp:posOffset>20320</wp:posOffset>
                </wp:positionH>
                <wp:positionV relativeFrom="paragraph">
                  <wp:posOffset>51323</wp:posOffset>
                </wp:positionV>
                <wp:extent cx="5760085" cy="0"/>
                <wp:effectExtent l="0" t="0" r="31115" b="19050"/>
                <wp:wrapNone/>
                <wp:docPr id="7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1905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5C1A3" id="Line 6"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4.05pt" to="455.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" strokecolor="#004730" strokeweight="1.5pt"/>
            </w:pict>
          </mc:Fallback>
        </mc:AlternateContent>
      </w:r>
    </w:p>
    <w:p w14:paraId="2F6A9BE9" w14:textId="1231068C" w:rsidR="00163023" w:rsidRPr="00FD0B39" w:rsidRDefault="00A26D59" w:rsidP="004A0672">
      <w:pPr>
        <w:pStyle w:val="IntenseQuote"/>
        <w:rPr>
          <w:rStyle w:val="IntenseReference"/>
          <w:sz w:val="40"/>
          <w:szCs w:val="40"/>
        </w:rPr>
      </w:pPr>
      <w:r>
        <w:rPr>
          <w:rStyle w:val="IntenseReference"/>
          <w:sz w:val="40"/>
          <w:szCs w:val="40"/>
        </w:rPr>
        <w:t>Final</w:t>
      </w:r>
      <w:r w:rsidR="00163023" w:rsidRPr="00FD0B39">
        <w:rPr>
          <w:rStyle w:val="IntenseReference"/>
          <w:sz w:val="40"/>
          <w:szCs w:val="40"/>
        </w:rPr>
        <w:t xml:space="preserve"> Report</w:t>
      </w:r>
    </w:p>
    <w:p w14:paraId="27EC113D" w14:textId="77777777" w:rsidR="00163023" w:rsidRDefault="00163023" w:rsidP="00D81010">
      <w:pPr>
        <w:pStyle w:val="DocTitle2"/>
      </w:pPr>
    </w:p>
    <w:p w14:paraId="265E119A" w14:textId="77777777" w:rsidR="00670ED9" w:rsidRDefault="004607C0" w:rsidP="00D81010">
      <w:pPr>
        <w:pStyle w:val="DocTitle2"/>
      </w:pPr>
      <w:r>
        <w:rPr>
          <w:noProof/>
          <w:lang w:val="de-AT" w:eastAsia="de-AT" w:bidi="ar-SA"/>
        </w:rPr>
        <w:drawing>
          <wp:anchor distT="0" distB="0" distL="114300" distR="114300" simplePos="0" relativeHeight="251663872" behindDoc="0" locked="0" layoutInCell="1" allowOverlap="1" wp14:anchorId="5FE4D68D" wp14:editId="0CBCF964">
            <wp:simplePos x="0" y="0"/>
            <wp:positionH relativeFrom="column">
              <wp:posOffset>1126778</wp:posOffset>
            </wp:positionH>
            <wp:positionV relativeFrom="paragraph">
              <wp:posOffset>167078</wp:posOffset>
            </wp:positionV>
            <wp:extent cx="1405519" cy="1436752"/>
            <wp:effectExtent l="0" t="0" r="4445" b="0"/>
            <wp:wrapNone/>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ha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05519" cy="14367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bidi="ar-SA"/>
        </w:rPr>
        <w:drawing>
          <wp:anchor distT="0" distB="0" distL="114300" distR="114300" simplePos="0" relativeHeight="251651584" behindDoc="0" locked="0" layoutInCell="1" allowOverlap="1" wp14:anchorId="6B0B0D2F" wp14:editId="2205C3FB">
            <wp:simplePos x="0" y="0"/>
            <wp:positionH relativeFrom="column">
              <wp:posOffset>3380105</wp:posOffset>
            </wp:positionH>
            <wp:positionV relativeFrom="paragraph">
              <wp:posOffset>276860</wp:posOffset>
            </wp:positionV>
            <wp:extent cx="1800225" cy="1176655"/>
            <wp:effectExtent l="0" t="0" r="9525" b="4445"/>
            <wp:wrapNone/>
            <wp:docPr id="21" name="Picture 4" descr="H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L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17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5FC84" w14:textId="77777777" w:rsidR="00670ED9" w:rsidRDefault="00670ED9" w:rsidP="00D81010">
      <w:pPr>
        <w:pStyle w:val="DocTitle2"/>
      </w:pPr>
    </w:p>
    <w:p w14:paraId="094516F1" w14:textId="77777777" w:rsidR="00670ED9" w:rsidRDefault="00670ED9" w:rsidP="00D81010">
      <w:pPr>
        <w:pStyle w:val="DocTitle2"/>
      </w:pPr>
    </w:p>
    <w:p w14:paraId="3A8DDDDE" w14:textId="77777777" w:rsidR="00670ED9" w:rsidRDefault="00670ED9" w:rsidP="00D81010">
      <w:pPr>
        <w:pStyle w:val="DocTitle2"/>
      </w:pPr>
    </w:p>
    <w:p w14:paraId="6F854E99" w14:textId="77777777" w:rsidR="00670ED9" w:rsidRDefault="00670ED9" w:rsidP="00D81010">
      <w:pPr>
        <w:pStyle w:val="DocTitle2"/>
      </w:pPr>
    </w:p>
    <w:p w14:paraId="68254701" w14:textId="77777777" w:rsidR="00176E39" w:rsidRDefault="00176E39" w:rsidP="00D81010">
      <w:pPr>
        <w:pStyle w:val="DocTitle2"/>
        <w:rPr>
          <w:lang w:val="en-GB"/>
        </w:rPr>
      </w:pPr>
    </w:p>
    <w:p w14:paraId="7921E247" w14:textId="77777777" w:rsidR="00640DB5" w:rsidRDefault="00640DB5" w:rsidP="00D81010">
      <w:pPr>
        <w:pStyle w:val="DocTitle2"/>
        <w:rPr>
          <w:lang w:val="en-GB"/>
        </w:rPr>
      </w:pPr>
      <w:r>
        <w:rPr>
          <w:lang w:val="en-GB"/>
        </w:rPr>
        <w:t>By</w:t>
      </w:r>
    </w:p>
    <w:p w14:paraId="23F2B3BB" w14:textId="77777777" w:rsidR="00640DB5" w:rsidRPr="00D026F0" w:rsidRDefault="00640DB5" w:rsidP="00D81010">
      <w:pPr>
        <w:pStyle w:val="DocTitle"/>
      </w:pPr>
      <w:r>
        <w:rPr>
          <w:lang w:val="en-GB"/>
        </w:rPr>
        <w:t>Heinemann Oil Gmbh</w:t>
      </w:r>
    </w:p>
    <w:p w14:paraId="2FF7028C" w14:textId="0327163A" w:rsidR="00644311" w:rsidRPr="00644311" w:rsidRDefault="00A26D59" w:rsidP="00D81010">
      <w:pPr>
        <w:pStyle w:val="DocTitle2"/>
      </w:pPr>
      <w:r>
        <w:t>july</w:t>
      </w:r>
      <w:r w:rsidR="00FA03BA">
        <w:t xml:space="preserve"> </w:t>
      </w:r>
      <w:r w:rsidR="002D0FB9">
        <w:t>201</w:t>
      </w:r>
      <w:r>
        <w:t>6</w:t>
      </w:r>
    </w:p>
    <w:p w14:paraId="2D73B0B5" w14:textId="6F75162F" w:rsidR="000C189A" w:rsidRDefault="000C189A">
      <w:pPr>
        <w:spacing w:before="0" w:after="0"/>
        <w:jc w:val="left"/>
      </w:pPr>
      <w:r>
        <w:rPr>
          <w:noProof/>
          <w:lang w:val="de-AT" w:eastAsia="de-AT"/>
        </w:rPr>
        <mc:AlternateContent>
          <mc:Choice Requires="wps">
            <w:drawing>
              <wp:anchor distT="4294967295" distB="4294967295" distL="114300" distR="114300" simplePos="0" relativeHeight="251660800" behindDoc="0" locked="0" layoutInCell="1" allowOverlap="1" wp14:anchorId="523C2A0E" wp14:editId="26C1AA55">
                <wp:simplePos x="0" y="0"/>
                <wp:positionH relativeFrom="column">
                  <wp:posOffset>46355</wp:posOffset>
                </wp:positionH>
                <wp:positionV relativeFrom="paragraph">
                  <wp:posOffset>31750</wp:posOffset>
                </wp:positionV>
                <wp:extent cx="5760085" cy="0"/>
                <wp:effectExtent l="0" t="19050" r="31115" b="19050"/>
                <wp:wrapNone/>
                <wp:docPr id="7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7FB1" id="Line 17" o:spid="_x0000_s1026" style="position:absolute;flip:y;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2.5pt" to="457.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" strokecolor="#004730" strokeweight="3pt"/>
            </w:pict>
          </mc:Fallback>
        </mc:AlternateContent>
      </w:r>
    </w:p>
    <w:p w14:paraId="48F0CCCC" w14:textId="0FD1F539" w:rsidR="000C189A" w:rsidRDefault="000C189A">
      <w:pPr>
        <w:spacing w:before="0" w:after="0"/>
        <w:jc w:val="left"/>
      </w:pPr>
      <w:r>
        <w:br w:type="page"/>
      </w:r>
    </w:p>
    <w:p w14:paraId="549511D8" w14:textId="77777777" w:rsidR="000C189A" w:rsidRPr="008446A0" w:rsidRDefault="000C189A" w:rsidP="000C189A">
      <w:pPr>
        <w:pStyle w:val="DocTitle2"/>
      </w:pPr>
      <w:r>
        <w:rPr>
          <w:noProof/>
          <w:lang w:val="de-AT" w:eastAsia="de-AT" w:bidi="ar-SA"/>
        </w:rPr>
        <w:lastRenderedPageBreak/>
        <mc:AlternateContent>
          <mc:Choice Requires="wps">
            <w:drawing>
              <wp:anchor distT="4294967295" distB="4294967295" distL="114300" distR="114300" simplePos="0" relativeHeight="251666944" behindDoc="0" locked="0" layoutInCell="1" allowOverlap="1" wp14:anchorId="4BA4D423" wp14:editId="0D6B1BE2">
                <wp:simplePos x="0" y="0"/>
                <wp:positionH relativeFrom="column">
                  <wp:posOffset>65405</wp:posOffset>
                </wp:positionH>
                <wp:positionV relativeFrom="paragraph">
                  <wp:posOffset>215899</wp:posOffset>
                </wp:positionV>
                <wp:extent cx="5760085" cy="0"/>
                <wp:effectExtent l="0" t="19050" r="31115"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4D57" id="Line 5" o:spid="_x0000_s1026" style="position:absolute;flip:y;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17pt" to="458.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" strokecolor="#004730" strokeweight="3pt"/>
            </w:pict>
          </mc:Fallback>
        </mc:AlternateContent>
      </w:r>
    </w:p>
    <w:p w14:paraId="75DA617C" w14:textId="77777777" w:rsidR="000C189A" w:rsidRPr="006A39E8" w:rsidRDefault="000C189A" w:rsidP="000C189A">
      <w:pPr>
        <w:pStyle w:val="DocTitle2"/>
      </w:pPr>
      <w:r>
        <w:t>3D Geological model and reservoir simulation</w:t>
      </w:r>
      <w:r w:rsidRPr="006A39E8">
        <w:br/>
      </w:r>
      <w:r>
        <w:t>study of Concession nc74a</w:t>
      </w:r>
    </w:p>
    <w:p w14:paraId="55DABFF7" w14:textId="77777777" w:rsidR="000C189A" w:rsidRDefault="000C189A" w:rsidP="000C189A">
      <w:pPr>
        <w:pStyle w:val="DocTitle2"/>
      </w:pPr>
      <w:r>
        <w:t>Fidda</w:t>
      </w:r>
      <w:r w:rsidRPr="006A39E8">
        <w:t xml:space="preserve"> Reservoir</w:t>
      </w:r>
    </w:p>
    <w:p w14:paraId="4403528D" w14:textId="77777777" w:rsidR="000C189A" w:rsidRPr="001A67C1" w:rsidRDefault="000C189A" w:rsidP="000C189A">
      <w:pPr>
        <w:pStyle w:val="DocTitle2"/>
      </w:pPr>
    </w:p>
    <w:p w14:paraId="4E82D3AC" w14:textId="13FCE373" w:rsidR="000C189A" w:rsidRDefault="000C189A" w:rsidP="000C189A">
      <w:pPr>
        <w:pStyle w:val="DocTitle"/>
      </w:pPr>
      <w:r>
        <w:rPr>
          <w:noProof/>
          <w:lang w:bidi="ar-SA"/>
        </w:rPr>
        <w:t>3d geological modeling</w:t>
      </w:r>
      <w:r>
        <w:t xml:space="preserve"> </w:t>
      </w:r>
      <w:r>
        <w:br/>
        <w:t xml:space="preserve">Appendix 9.2 – satellite map of </w:t>
      </w:r>
      <w:r>
        <w:br/>
        <w:t>fidda field</w:t>
      </w:r>
    </w:p>
    <w:p w14:paraId="0BFF4F45" w14:textId="77777777" w:rsidR="000C189A" w:rsidRDefault="000C189A" w:rsidP="000C189A">
      <w:pPr>
        <w:pStyle w:val="DocTitle2"/>
      </w:pPr>
      <w:r>
        <w:rPr>
          <w:noProof/>
          <w:lang w:val="de-AT" w:eastAsia="de-AT" w:bidi="ar-SA"/>
        </w:rPr>
        <mc:AlternateContent>
          <mc:Choice Requires="wps">
            <w:drawing>
              <wp:anchor distT="4294967295" distB="4294967295" distL="114300" distR="114300" simplePos="0" relativeHeight="251667968" behindDoc="0" locked="0" layoutInCell="1" allowOverlap="1" wp14:anchorId="6119666C" wp14:editId="267B155A">
                <wp:simplePos x="0" y="0"/>
                <wp:positionH relativeFrom="column">
                  <wp:posOffset>20320</wp:posOffset>
                </wp:positionH>
                <wp:positionV relativeFrom="paragraph">
                  <wp:posOffset>51323</wp:posOffset>
                </wp:positionV>
                <wp:extent cx="5760085" cy="0"/>
                <wp:effectExtent l="0" t="0" r="31115"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1905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E0F1F" id="Line 6" o:spid="_x0000_s1026" style="position:absolute;flip:y;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4.05pt" to="455.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" strokecolor="#004730" strokeweight="1.5pt"/>
            </w:pict>
          </mc:Fallback>
        </mc:AlternateContent>
      </w:r>
    </w:p>
    <w:p w14:paraId="5C90BF1D" w14:textId="77777777" w:rsidR="000C189A" w:rsidRPr="00FD0B39" w:rsidRDefault="000C189A" w:rsidP="000C189A">
      <w:pPr>
        <w:pStyle w:val="IntenseQuote"/>
        <w:rPr>
          <w:rStyle w:val="IntenseReference"/>
          <w:sz w:val="40"/>
          <w:szCs w:val="40"/>
        </w:rPr>
      </w:pPr>
      <w:r>
        <w:rPr>
          <w:rStyle w:val="IntenseReference"/>
          <w:sz w:val="40"/>
          <w:szCs w:val="40"/>
        </w:rPr>
        <w:t>Final</w:t>
      </w:r>
      <w:r w:rsidRPr="00FD0B39">
        <w:rPr>
          <w:rStyle w:val="IntenseReference"/>
          <w:sz w:val="40"/>
          <w:szCs w:val="40"/>
        </w:rPr>
        <w:t xml:space="preserve"> Report</w:t>
      </w:r>
    </w:p>
    <w:p w14:paraId="3800AC74" w14:textId="77777777" w:rsidR="000C189A" w:rsidRDefault="000C189A" w:rsidP="000C189A">
      <w:pPr>
        <w:pStyle w:val="DocTitle2"/>
      </w:pPr>
    </w:p>
    <w:p w14:paraId="0CE4ADB8" w14:textId="77777777" w:rsidR="000C189A" w:rsidRDefault="000C189A" w:rsidP="000C189A">
      <w:pPr>
        <w:pStyle w:val="DocTitle2"/>
      </w:pPr>
      <w:r>
        <w:rPr>
          <w:noProof/>
          <w:lang w:val="de-AT" w:eastAsia="de-AT" w:bidi="ar-SA"/>
        </w:rPr>
        <w:drawing>
          <wp:anchor distT="0" distB="0" distL="114300" distR="114300" simplePos="0" relativeHeight="251670016" behindDoc="0" locked="0" layoutInCell="1" allowOverlap="1" wp14:anchorId="5AEEE88C" wp14:editId="1A5C2E4F">
            <wp:simplePos x="0" y="0"/>
            <wp:positionH relativeFrom="column">
              <wp:posOffset>1126778</wp:posOffset>
            </wp:positionH>
            <wp:positionV relativeFrom="paragraph">
              <wp:posOffset>167078</wp:posOffset>
            </wp:positionV>
            <wp:extent cx="1405519" cy="1436752"/>
            <wp:effectExtent l="0" t="0" r="4445" b="0"/>
            <wp:wrapNone/>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ha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05519" cy="14367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bidi="ar-SA"/>
        </w:rPr>
        <w:drawing>
          <wp:anchor distT="0" distB="0" distL="114300" distR="114300" simplePos="0" relativeHeight="251665920" behindDoc="0" locked="0" layoutInCell="1" allowOverlap="1" wp14:anchorId="5D69524E" wp14:editId="2C8770B9">
            <wp:simplePos x="0" y="0"/>
            <wp:positionH relativeFrom="column">
              <wp:posOffset>3380105</wp:posOffset>
            </wp:positionH>
            <wp:positionV relativeFrom="paragraph">
              <wp:posOffset>276860</wp:posOffset>
            </wp:positionV>
            <wp:extent cx="1800225" cy="1176655"/>
            <wp:effectExtent l="0" t="0" r="9525" b="4445"/>
            <wp:wrapNone/>
            <wp:docPr id="6" name="Picture 4" descr="H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L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17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91B93" w14:textId="77777777" w:rsidR="000C189A" w:rsidRDefault="000C189A" w:rsidP="000C189A">
      <w:pPr>
        <w:pStyle w:val="DocTitle2"/>
      </w:pPr>
    </w:p>
    <w:p w14:paraId="78D3A4ED" w14:textId="77777777" w:rsidR="000C189A" w:rsidRDefault="000C189A" w:rsidP="000C189A">
      <w:pPr>
        <w:pStyle w:val="DocTitle2"/>
      </w:pPr>
    </w:p>
    <w:p w14:paraId="6A6AFFB9" w14:textId="77777777" w:rsidR="000C189A" w:rsidRDefault="000C189A" w:rsidP="000C189A">
      <w:pPr>
        <w:pStyle w:val="DocTitle2"/>
      </w:pPr>
    </w:p>
    <w:p w14:paraId="25E13E24" w14:textId="77777777" w:rsidR="000C189A" w:rsidRDefault="000C189A" w:rsidP="000C189A">
      <w:pPr>
        <w:pStyle w:val="DocTitle2"/>
      </w:pPr>
    </w:p>
    <w:p w14:paraId="4D19AE10" w14:textId="77777777" w:rsidR="000C189A" w:rsidRDefault="000C189A" w:rsidP="000C189A">
      <w:pPr>
        <w:pStyle w:val="DocTitle2"/>
        <w:rPr>
          <w:lang w:val="en-GB"/>
        </w:rPr>
      </w:pPr>
    </w:p>
    <w:p w14:paraId="6D37847C" w14:textId="77777777" w:rsidR="000C189A" w:rsidRDefault="000C189A" w:rsidP="000C189A">
      <w:pPr>
        <w:pStyle w:val="DocTitle2"/>
        <w:rPr>
          <w:lang w:val="en-GB"/>
        </w:rPr>
      </w:pPr>
      <w:r>
        <w:rPr>
          <w:lang w:val="en-GB"/>
        </w:rPr>
        <w:t>By</w:t>
      </w:r>
    </w:p>
    <w:p w14:paraId="05E27FBD" w14:textId="77777777" w:rsidR="000C189A" w:rsidRPr="00D026F0" w:rsidRDefault="000C189A" w:rsidP="000C189A">
      <w:pPr>
        <w:pStyle w:val="DocTitle"/>
      </w:pPr>
      <w:r>
        <w:rPr>
          <w:lang w:val="en-GB"/>
        </w:rPr>
        <w:t>Heinemann Oil Gmbh</w:t>
      </w:r>
    </w:p>
    <w:p w14:paraId="5D4B1E58" w14:textId="77777777" w:rsidR="000C189A" w:rsidRPr="00644311" w:rsidRDefault="000C189A" w:rsidP="000C189A">
      <w:pPr>
        <w:pStyle w:val="DocTitle2"/>
      </w:pPr>
      <w:r>
        <w:t>july 2016</w:t>
      </w:r>
    </w:p>
    <w:p w14:paraId="25D80803" w14:textId="77777777" w:rsidR="000C189A" w:rsidRDefault="000C189A" w:rsidP="000C189A">
      <w:pPr>
        <w:spacing w:before="0" w:after="0"/>
        <w:jc w:val="left"/>
      </w:pPr>
      <w:r>
        <w:rPr>
          <w:noProof/>
          <w:lang w:val="de-AT" w:eastAsia="de-AT"/>
        </w:rPr>
        <mc:AlternateContent>
          <mc:Choice Requires="wps">
            <w:drawing>
              <wp:anchor distT="4294967295" distB="4294967295" distL="114300" distR="114300" simplePos="0" relativeHeight="251668992" behindDoc="0" locked="0" layoutInCell="1" allowOverlap="1" wp14:anchorId="62FC42BF" wp14:editId="0299758D">
                <wp:simplePos x="0" y="0"/>
                <wp:positionH relativeFrom="column">
                  <wp:posOffset>46355</wp:posOffset>
                </wp:positionH>
                <wp:positionV relativeFrom="paragraph">
                  <wp:posOffset>31750</wp:posOffset>
                </wp:positionV>
                <wp:extent cx="5760085" cy="0"/>
                <wp:effectExtent l="0" t="19050" r="31115" b="190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879B1" id="Line 17" o:spid="_x0000_s1026" style="position:absolute;flip:y;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2.5pt" to="457.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" strokecolor="#004730" strokeweight="3pt"/>
            </w:pict>
          </mc:Fallback>
        </mc:AlternateContent>
      </w:r>
    </w:p>
    <w:p w14:paraId="6BB82019" w14:textId="77777777" w:rsidR="000C189A" w:rsidRDefault="000C189A" w:rsidP="000C189A">
      <w:pPr>
        <w:spacing w:before="0" w:after="0"/>
        <w:jc w:val="left"/>
      </w:pPr>
      <w:r>
        <w:br w:type="page"/>
      </w:r>
    </w:p>
    <w:p w14:paraId="1F2EAA07" w14:textId="77777777" w:rsidR="000C189A" w:rsidRPr="008446A0" w:rsidRDefault="000C189A" w:rsidP="000C189A">
      <w:pPr>
        <w:pStyle w:val="DocTitle2"/>
      </w:pPr>
      <w:r>
        <w:rPr>
          <w:noProof/>
          <w:lang w:val="de-AT" w:eastAsia="de-AT" w:bidi="ar-SA"/>
        </w:rPr>
        <w:lastRenderedPageBreak/>
        <mc:AlternateContent>
          <mc:Choice Requires="wps">
            <w:drawing>
              <wp:anchor distT="4294967295" distB="4294967295" distL="114300" distR="114300" simplePos="0" relativeHeight="251673088" behindDoc="0" locked="0" layoutInCell="1" allowOverlap="1" wp14:anchorId="23A9684E" wp14:editId="35132FEF">
                <wp:simplePos x="0" y="0"/>
                <wp:positionH relativeFrom="column">
                  <wp:posOffset>65405</wp:posOffset>
                </wp:positionH>
                <wp:positionV relativeFrom="paragraph">
                  <wp:posOffset>215899</wp:posOffset>
                </wp:positionV>
                <wp:extent cx="5760085" cy="0"/>
                <wp:effectExtent l="0" t="19050" r="31115"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2E44E" id="Line 5" o:spid="_x0000_s1026" style="position:absolute;flip:y;z-index:251673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17pt" to="458.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" strokecolor="#004730" strokeweight="3pt"/>
            </w:pict>
          </mc:Fallback>
        </mc:AlternateContent>
      </w:r>
    </w:p>
    <w:p w14:paraId="5C3D9905" w14:textId="77777777" w:rsidR="000C189A" w:rsidRPr="006A39E8" w:rsidRDefault="000C189A" w:rsidP="000C189A">
      <w:pPr>
        <w:pStyle w:val="DocTitle2"/>
      </w:pPr>
      <w:r>
        <w:t>3D Geological model and reservoir simulation</w:t>
      </w:r>
      <w:r w:rsidRPr="006A39E8">
        <w:br/>
      </w:r>
      <w:r>
        <w:t>study of Concession nc74a</w:t>
      </w:r>
    </w:p>
    <w:p w14:paraId="422443C9" w14:textId="77777777" w:rsidR="000C189A" w:rsidRDefault="000C189A" w:rsidP="000C189A">
      <w:pPr>
        <w:pStyle w:val="DocTitle2"/>
      </w:pPr>
      <w:r>
        <w:t>Fidda</w:t>
      </w:r>
      <w:r w:rsidRPr="006A39E8">
        <w:t xml:space="preserve"> Reservoir</w:t>
      </w:r>
    </w:p>
    <w:p w14:paraId="0449503D" w14:textId="77777777" w:rsidR="000C189A" w:rsidRPr="001A67C1" w:rsidRDefault="000C189A" w:rsidP="000C189A">
      <w:pPr>
        <w:pStyle w:val="DocTitle2"/>
      </w:pPr>
    </w:p>
    <w:p w14:paraId="0B97DBF3" w14:textId="77777777" w:rsidR="000C189A" w:rsidRDefault="000C189A" w:rsidP="000C189A">
      <w:pPr>
        <w:pStyle w:val="DocTitle"/>
      </w:pPr>
      <w:r>
        <w:rPr>
          <w:noProof/>
          <w:lang w:bidi="ar-SA"/>
        </w:rPr>
        <w:t>3d geological modeling</w:t>
      </w:r>
      <w:r>
        <w:t xml:space="preserve"> </w:t>
      </w:r>
      <w:r>
        <w:br/>
        <w:t>Appendix 9.4 – Time Maps</w:t>
      </w:r>
    </w:p>
    <w:p w14:paraId="5BDDBE0F" w14:textId="77777777" w:rsidR="000C189A" w:rsidRDefault="000C189A" w:rsidP="000C189A">
      <w:pPr>
        <w:pStyle w:val="DocTitle2"/>
      </w:pPr>
      <w:r>
        <w:rPr>
          <w:noProof/>
          <w:lang w:val="de-AT" w:eastAsia="de-AT" w:bidi="ar-SA"/>
        </w:rPr>
        <mc:AlternateContent>
          <mc:Choice Requires="wps">
            <w:drawing>
              <wp:anchor distT="4294967295" distB="4294967295" distL="114300" distR="114300" simplePos="0" relativeHeight="251674112" behindDoc="0" locked="0" layoutInCell="1" allowOverlap="1" wp14:anchorId="3C22B51F" wp14:editId="1A8B432D">
                <wp:simplePos x="0" y="0"/>
                <wp:positionH relativeFrom="column">
                  <wp:posOffset>20320</wp:posOffset>
                </wp:positionH>
                <wp:positionV relativeFrom="paragraph">
                  <wp:posOffset>51323</wp:posOffset>
                </wp:positionV>
                <wp:extent cx="5760085" cy="0"/>
                <wp:effectExtent l="0" t="0" r="3111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1905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C87AB" id="Line 6" o:spid="_x0000_s1026" style="position:absolute;flip:y;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4.05pt" to="455.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" strokecolor="#004730" strokeweight="1.5pt"/>
            </w:pict>
          </mc:Fallback>
        </mc:AlternateContent>
      </w:r>
    </w:p>
    <w:p w14:paraId="64D13BE9" w14:textId="77777777" w:rsidR="000C189A" w:rsidRPr="00FD0B39" w:rsidRDefault="000C189A" w:rsidP="000C189A">
      <w:pPr>
        <w:pStyle w:val="IntenseQuote"/>
        <w:rPr>
          <w:rStyle w:val="IntenseReference"/>
          <w:sz w:val="40"/>
          <w:szCs w:val="40"/>
        </w:rPr>
      </w:pPr>
      <w:r>
        <w:rPr>
          <w:rStyle w:val="IntenseReference"/>
          <w:sz w:val="40"/>
          <w:szCs w:val="40"/>
        </w:rPr>
        <w:t>Final</w:t>
      </w:r>
      <w:r w:rsidRPr="00FD0B39">
        <w:rPr>
          <w:rStyle w:val="IntenseReference"/>
          <w:sz w:val="40"/>
          <w:szCs w:val="40"/>
        </w:rPr>
        <w:t xml:space="preserve"> Report</w:t>
      </w:r>
    </w:p>
    <w:p w14:paraId="49F43A27" w14:textId="77777777" w:rsidR="000C189A" w:rsidRDefault="000C189A" w:rsidP="000C189A">
      <w:pPr>
        <w:pStyle w:val="DocTitle2"/>
      </w:pPr>
    </w:p>
    <w:p w14:paraId="3967C236" w14:textId="77777777" w:rsidR="000C189A" w:rsidRDefault="000C189A" w:rsidP="000C189A">
      <w:pPr>
        <w:pStyle w:val="DocTitle2"/>
      </w:pPr>
      <w:r>
        <w:rPr>
          <w:noProof/>
          <w:lang w:val="de-AT" w:eastAsia="de-AT" w:bidi="ar-SA"/>
        </w:rPr>
        <w:drawing>
          <wp:anchor distT="0" distB="0" distL="114300" distR="114300" simplePos="0" relativeHeight="251676160" behindDoc="0" locked="0" layoutInCell="1" allowOverlap="1" wp14:anchorId="6B9CD1D0" wp14:editId="7A2A08CD">
            <wp:simplePos x="0" y="0"/>
            <wp:positionH relativeFrom="column">
              <wp:posOffset>1126778</wp:posOffset>
            </wp:positionH>
            <wp:positionV relativeFrom="paragraph">
              <wp:posOffset>167078</wp:posOffset>
            </wp:positionV>
            <wp:extent cx="1405519" cy="1436752"/>
            <wp:effectExtent l="0" t="0" r="4445"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ha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05519" cy="14367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bidi="ar-SA"/>
        </w:rPr>
        <w:drawing>
          <wp:anchor distT="0" distB="0" distL="114300" distR="114300" simplePos="0" relativeHeight="251672064" behindDoc="0" locked="0" layoutInCell="1" allowOverlap="1" wp14:anchorId="39A0A492" wp14:editId="62D657DE">
            <wp:simplePos x="0" y="0"/>
            <wp:positionH relativeFrom="column">
              <wp:posOffset>3380105</wp:posOffset>
            </wp:positionH>
            <wp:positionV relativeFrom="paragraph">
              <wp:posOffset>276860</wp:posOffset>
            </wp:positionV>
            <wp:extent cx="1800225" cy="1176655"/>
            <wp:effectExtent l="0" t="0" r="9525" b="4445"/>
            <wp:wrapNone/>
            <wp:docPr id="11" name="Picture 4" descr="H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L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17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25580" w14:textId="77777777" w:rsidR="000C189A" w:rsidRDefault="000C189A" w:rsidP="000C189A">
      <w:pPr>
        <w:pStyle w:val="DocTitle2"/>
      </w:pPr>
    </w:p>
    <w:p w14:paraId="74E6FF11" w14:textId="77777777" w:rsidR="000C189A" w:rsidRDefault="000C189A" w:rsidP="000C189A">
      <w:pPr>
        <w:pStyle w:val="DocTitle2"/>
      </w:pPr>
    </w:p>
    <w:p w14:paraId="5CD41AC5" w14:textId="77777777" w:rsidR="000C189A" w:rsidRDefault="000C189A" w:rsidP="000C189A">
      <w:pPr>
        <w:pStyle w:val="DocTitle2"/>
      </w:pPr>
    </w:p>
    <w:p w14:paraId="5013F179" w14:textId="77777777" w:rsidR="000C189A" w:rsidRDefault="000C189A" w:rsidP="000C189A">
      <w:pPr>
        <w:pStyle w:val="DocTitle2"/>
      </w:pPr>
    </w:p>
    <w:p w14:paraId="28239D1A" w14:textId="77777777" w:rsidR="000C189A" w:rsidRDefault="000C189A" w:rsidP="000C189A">
      <w:pPr>
        <w:pStyle w:val="DocTitle2"/>
        <w:rPr>
          <w:lang w:val="en-GB"/>
        </w:rPr>
      </w:pPr>
    </w:p>
    <w:p w14:paraId="794EC8BB" w14:textId="77777777" w:rsidR="000C189A" w:rsidRDefault="000C189A" w:rsidP="000C189A">
      <w:pPr>
        <w:pStyle w:val="DocTitle2"/>
        <w:rPr>
          <w:lang w:val="en-GB"/>
        </w:rPr>
      </w:pPr>
      <w:r>
        <w:rPr>
          <w:lang w:val="en-GB"/>
        </w:rPr>
        <w:t>By</w:t>
      </w:r>
    </w:p>
    <w:p w14:paraId="5E77A96A" w14:textId="77777777" w:rsidR="000C189A" w:rsidRPr="00D026F0" w:rsidRDefault="000C189A" w:rsidP="000C189A">
      <w:pPr>
        <w:pStyle w:val="DocTitle"/>
      </w:pPr>
      <w:r>
        <w:rPr>
          <w:lang w:val="en-GB"/>
        </w:rPr>
        <w:t>Heinemann Oil Gmbh</w:t>
      </w:r>
    </w:p>
    <w:p w14:paraId="2FAB2E89" w14:textId="77777777" w:rsidR="000C189A" w:rsidRPr="00644311" w:rsidRDefault="000C189A" w:rsidP="000C189A">
      <w:pPr>
        <w:pStyle w:val="DocTitle2"/>
      </w:pPr>
      <w:r>
        <w:t>july 2016</w:t>
      </w:r>
    </w:p>
    <w:p w14:paraId="55250E3E" w14:textId="77777777" w:rsidR="000C189A" w:rsidRDefault="000C189A" w:rsidP="000C189A">
      <w:pPr>
        <w:spacing w:before="0" w:after="0"/>
        <w:jc w:val="left"/>
      </w:pPr>
      <w:r>
        <w:rPr>
          <w:noProof/>
          <w:lang w:val="de-AT" w:eastAsia="de-AT"/>
        </w:rPr>
        <mc:AlternateContent>
          <mc:Choice Requires="wps">
            <w:drawing>
              <wp:anchor distT="4294967295" distB="4294967295" distL="114300" distR="114300" simplePos="0" relativeHeight="251675136" behindDoc="0" locked="0" layoutInCell="1" allowOverlap="1" wp14:anchorId="53F5CFE4" wp14:editId="18353B6B">
                <wp:simplePos x="0" y="0"/>
                <wp:positionH relativeFrom="column">
                  <wp:posOffset>46355</wp:posOffset>
                </wp:positionH>
                <wp:positionV relativeFrom="paragraph">
                  <wp:posOffset>31750</wp:posOffset>
                </wp:positionV>
                <wp:extent cx="5760085" cy="0"/>
                <wp:effectExtent l="0" t="19050" r="31115" b="190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D5EE5" id="Line 17" o:spid="_x0000_s1026" style="position:absolute;flip:y;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2.5pt" to="457.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" strokecolor="#004730" strokeweight="3pt"/>
            </w:pict>
          </mc:Fallback>
        </mc:AlternateContent>
      </w:r>
    </w:p>
    <w:p w14:paraId="509E50D6" w14:textId="381144CA" w:rsidR="00E37B8B" w:rsidRDefault="00E37B8B">
      <w:pPr>
        <w:spacing w:before="0" w:after="0"/>
        <w:jc w:val="left"/>
      </w:pPr>
      <w:r>
        <w:br w:type="page"/>
      </w:r>
    </w:p>
    <w:p w14:paraId="610DA406" w14:textId="77777777" w:rsidR="00E37B8B" w:rsidRPr="008446A0" w:rsidRDefault="00E37B8B" w:rsidP="00E37B8B">
      <w:pPr>
        <w:pStyle w:val="DocTitle2"/>
      </w:pPr>
      <w:r>
        <w:rPr>
          <w:noProof/>
          <w:lang w:val="de-AT" w:eastAsia="de-AT" w:bidi="ar-SA"/>
        </w:rPr>
        <w:lastRenderedPageBreak/>
        <mc:AlternateContent>
          <mc:Choice Requires="wps">
            <w:drawing>
              <wp:anchor distT="4294967295" distB="4294967295" distL="114300" distR="114300" simplePos="0" relativeHeight="251679232" behindDoc="0" locked="0" layoutInCell="1" allowOverlap="1" wp14:anchorId="06475C21" wp14:editId="7AA600FA">
                <wp:simplePos x="0" y="0"/>
                <wp:positionH relativeFrom="column">
                  <wp:posOffset>65405</wp:posOffset>
                </wp:positionH>
                <wp:positionV relativeFrom="paragraph">
                  <wp:posOffset>215899</wp:posOffset>
                </wp:positionV>
                <wp:extent cx="5760085" cy="0"/>
                <wp:effectExtent l="0" t="19050" r="31115"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ED2E3" id="Line 5" o:spid="_x0000_s1026" style="position:absolute;flip:y;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5pt,17pt" to="458.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" strokecolor="#004730" strokeweight="3pt"/>
            </w:pict>
          </mc:Fallback>
        </mc:AlternateContent>
      </w:r>
    </w:p>
    <w:p w14:paraId="635A682C" w14:textId="77777777" w:rsidR="00E37B8B" w:rsidRPr="006A39E8" w:rsidRDefault="00E37B8B" w:rsidP="00E37B8B">
      <w:pPr>
        <w:pStyle w:val="DocTitle2"/>
      </w:pPr>
      <w:r>
        <w:t>3D Geological model and reservoir simulation</w:t>
      </w:r>
      <w:r w:rsidRPr="006A39E8">
        <w:br/>
      </w:r>
      <w:r>
        <w:t>study of Concession nc74a</w:t>
      </w:r>
    </w:p>
    <w:p w14:paraId="1E5B52B4" w14:textId="77777777" w:rsidR="00E37B8B" w:rsidRDefault="00E37B8B" w:rsidP="00E37B8B">
      <w:pPr>
        <w:pStyle w:val="DocTitle2"/>
      </w:pPr>
      <w:r>
        <w:t>Fidda</w:t>
      </w:r>
      <w:r w:rsidRPr="006A39E8">
        <w:t xml:space="preserve"> Reservoir</w:t>
      </w:r>
    </w:p>
    <w:p w14:paraId="30807A64" w14:textId="77777777" w:rsidR="00E37B8B" w:rsidRPr="001A67C1" w:rsidRDefault="00E37B8B" w:rsidP="00E37B8B">
      <w:pPr>
        <w:pStyle w:val="DocTitle2"/>
      </w:pPr>
    </w:p>
    <w:p w14:paraId="4BE40E3E" w14:textId="3BBD7CC3" w:rsidR="00E37B8B" w:rsidRDefault="00E37B8B" w:rsidP="00E37B8B">
      <w:pPr>
        <w:pStyle w:val="DocTitle"/>
      </w:pPr>
      <w:r>
        <w:rPr>
          <w:noProof/>
          <w:lang w:bidi="ar-SA"/>
        </w:rPr>
        <w:t>3d geological mo</w:t>
      </w:r>
      <w:bookmarkStart w:id="0" w:name="_GoBack"/>
      <w:bookmarkEnd w:id="0"/>
      <w:r>
        <w:rPr>
          <w:noProof/>
          <w:lang w:bidi="ar-SA"/>
        </w:rPr>
        <w:t>deling</w:t>
      </w:r>
      <w:r>
        <w:t xml:space="preserve"> </w:t>
      </w:r>
      <w:r>
        <w:br/>
        <w:t>Appendix 9.</w:t>
      </w:r>
      <w:r w:rsidR="006200C6">
        <w:t>8</w:t>
      </w:r>
      <w:r>
        <w:t xml:space="preserve"> – </w:t>
      </w:r>
      <w:r>
        <w:br/>
        <w:t>petrophysical logplots</w:t>
      </w:r>
    </w:p>
    <w:p w14:paraId="0703380B" w14:textId="77777777" w:rsidR="00E37B8B" w:rsidRDefault="00E37B8B" w:rsidP="00E37B8B">
      <w:pPr>
        <w:pStyle w:val="DocTitle2"/>
      </w:pPr>
      <w:r>
        <w:rPr>
          <w:noProof/>
          <w:lang w:val="de-AT" w:eastAsia="de-AT" w:bidi="ar-SA"/>
        </w:rPr>
        <mc:AlternateContent>
          <mc:Choice Requires="wps">
            <w:drawing>
              <wp:anchor distT="4294967295" distB="4294967295" distL="114300" distR="114300" simplePos="0" relativeHeight="251680256" behindDoc="0" locked="0" layoutInCell="1" allowOverlap="1" wp14:anchorId="4D80705A" wp14:editId="53631E83">
                <wp:simplePos x="0" y="0"/>
                <wp:positionH relativeFrom="column">
                  <wp:posOffset>20320</wp:posOffset>
                </wp:positionH>
                <wp:positionV relativeFrom="paragraph">
                  <wp:posOffset>51323</wp:posOffset>
                </wp:positionV>
                <wp:extent cx="5760085" cy="0"/>
                <wp:effectExtent l="0" t="0" r="31115" b="1905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1905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4E4EC" id="Line 6" o:spid="_x0000_s1026" style="position:absolute;flip:y;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pt,4.05pt" to="455.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" strokecolor="#004730" strokeweight="1.5pt"/>
            </w:pict>
          </mc:Fallback>
        </mc:AlternateContent>
      </w:r>
    </w:p>
    <w:p w14:paraId="2189B778" w14:textId="77777777" w:rsidR="00E37B8B" w:rsidRPr="00FD0B39" w:rsidRDefault="00E37B8B" w:rsidP="00E37B8B">
      <w:pPr>
        <w:pStyle w:val="IntenseQuote"/>
        <w:rPr>
          <w:rStyle w:val="IntenseReference"/>
          <w:sz w:val="40"/>
          <w:szCs w:val="40"/>
        </w:rPr>
      </w:pPr>
      <w:r>
        <w:rPr>
          <w:rStyle w:val="IntenseReference"/>
          <w:sz w:val="40"/>
          <w:szCs w:val="40"/>
        </w:rPr>
        <w:t>Final</w:t>
      </w:r>
      <w:r w:rsidRPr="00FD0B39">
        <w:rPr>
          <w:rStyle w:val="IntenseReference"/>
          <w:sz w:val="40"/>
          <w:szCs w:val="40"/>
        </w:rPr>
        <w:t xml:space="preserve"> Report</w:t>
      </w:r>
    </w:p>
    <w:p w14:paraId="3B503649" w14:textId="77777777" w:rsidR="00E37B8B" w:rsidRDefault="00E37B8B" w:rsidP="00E37B8B">
      <w:pPr>
        <w:pStyle w:val="DocTitle2"/>
      </w:pPr>
    </w:p>
    <w:p w14:paraId="0F3F5122" w14:textId="77777777" w:rsidR="00E37B8B" w:rsidRDefault="00E37B8B" w:rsidP="00E37B8B">
      <w:pPr>
        <w:pStyle w:val="DocTitle2"/>
      </w:pPr>
      <w:r>
        <w:rPr>
          <w:noProof/>
          <w:lang w:val="de-AT" w:eastAsia="de-AT" w:bidi="ar-SA"/>
        </w:rPr>
        <w:drawing>
          <wp:anchor distT="0" distB="0" distL="114300" distR="114300" simplePos="0" relativeHeight="251682304" behindDoc="0" locked="0" layoutInCell="1" allowOverlap="1" wp14:anchorId="1C965E0F" wp14:editId="4FA33074">
            <wp:simplePos x="0" y="0"/>
            <wp:positionH relativeFrom="column">
              <wp:posOffset>1126778</wp:posOffset>
            </wp:positionH>
            <wp:positionV relativeFrom="paragraph">
              <wp:posOffset>167078</wp:posOffset>
            </wp:positionV>
            <wp:extent cx="1405519" cy="1436752"/>
            <wp:effectExtent l="0" t="0" r="4445" b="0"/>
            <wp:wrapNone/>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aha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05519" cy="14367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bidi="ar-SA"/>
        </w:rPr>
        <w:drawing>
          <wp:anchor distT="0" distB="0" distL="114300" distR="114300" simplePos="0" relativeHeight="251678208" behindDoc="0" locked="0" layoutInCell="1" allowOverlap="1" wp14:anchorId="4286A529" wp14:editId="427AF9A0">
            <wp:simplePos x="0" y="0"/>
            <wp:positionH relativeFrom="column">
              <wp:posOffset>3380105</wp:posOffset>
            </wp:positionH>
            <wp:positionV relativeFrom="paragraph">
              <wp:posOffset>276860</wp:posOffset>
            </wp:positionV>
            <wp:extent cx="1800225" cy="1176655"/>
            <wp:effectExtent l="0" t="0" r="9525" b="4445"/>
            <wp:wrapNone/>
            <wp:docPr id="15" name="Picture 4" descr="HO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L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225" cy="1176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84B30" w14:textId="77777777" w:rsidR="00E37B8B" w:rsidRDefault="00E37B8B" w:rsidP="00E37B8B">
      <w:pPr>
        <w:pStyle w:val="DocTitle2"/>
      </w:pPr>
    </w:p>
    <w:p w14:paraId="3E092F01" w14:textId="77777777" w:rsidR="00E37B8B" w:rsidRDefault="00E37B8B" w:rsidP="00E37B8B">
      <w:pPr>
        <w:pStyle w:val="DocTitle2"/>
      </w:pPr>
    </w:p>
    <w:p w14:paraId="015D068B" w14:textId="77777777" w:rsidR="00E37B8B" w:rsidRDefault="00E37B8B" w:rsidP="00E37B8B">
      <w:pPr>
        <w:pStyle w:val="DocTitle2"/>
      </w:pPr>
    </w:p>
    <w:p w14:paraId="68D0B96B" w14:textId="77777777" w:rsidR="00E37B8B" w:rsidRDefault="00E37B8B" w:rsidP="00E37B8B">
      <w:pPr>
        <w:pStyle w:val="DocTitle2"/>
      </w:pPr>
    </w:p>
    <w:p w14:paraId="2A661D2F" w14:textId="77777777" w:rsidR="00E37B8B" w:rsidRDefault="00E37B8B" w:rsidP="00E37B8B">
      <w:pPr>
        <w:pStyle w:val="DocTitle2"/>
        <w:rPr>
          <w:lang w:val="en-GB"/>
        </w:rPr>
      </w:pPr>
    </w:p>
    <w:p w14:paraId="2A7A54D0" w14:textId="77777777" w:rsidR="00E37B8B" w:rsidRDefault="00E37B8B" w:rsidP="00E37B8B">
      <w:pPr>
        <w:pStyle w:val="DocTitle2"/>
        <w:rPr>
          <w:lang w:val="en-GB"/>
        </w:rPr>
      </w:pPr>
      <w:r>
        <w:rPr>
          <w:lang w:val="en-GB"/>
        </w:rPr>
        <w:t>By</w:t>
      </w:r>
    </w:p>
    <w:p w14:paraId="32148701" w14:textId="77777777" w:rsidR="00E37B8B" w:rsidRPr="00D026F0" w:rsidRDefault="00E37B8B" w:rsidP="00E37B8B">
      <w:pPr>
        <w:pStyle w:val="DocTitle"/>
      </w:pPr>
      <w:r>
        <w:rPr>
          <w:lang w:val="en-GB"/>
        </w:rPr>
        <w:t>Heinemann Oil Gmbh</w:t>
      </w:r>
    </w:p>
    <w:p w14:paraId="588C0A3A" w14:textId="77777777" w:rsidR="00E37B8B" w:rsidRPr="00644311" w:rsidRDefault="00E37B8B" w:rsidP="00E37B8B">
      <w:pPr>
        <w:pStyle w:val="DocTitle2"/>
      </w:pPr>
      <w:r>
        <w:t>july 2016</w:t>
      </w:r>
    </w:p>
    <w:p w14:paraId="0F713D3F" w14:textId="77777777" w:rsidR="00E37B8B" w:rsidRDefault="00E37B8B" w:rsidP="00E37B8B">
      <w:pPr>
        <w:spacing w:before="0" w:after="0"/>
        <w:jc w:val="left"/>
      </w:pPr>
      <w:r>
        <w:rPr>
          <w:noProof/>
          <w:lang w:val="de-AT" w:eastAsia="de-AT"/>
        </w:rPr>
        <mc:AlternateContent>
          <mc:Choice Requires="wps">
            <w:drawing>
              <wp:anchor distT="4294967295" distB="4294967295" distL="114300" distR="114300" simplePos="0" relativeHeight="251681280" behindDoc="0" locked="0" layoutInCell="1" allowOverlap="1" wp14:anchorId="02C73FE7" wp14:editId="30EB2D0D">
                <wp:simplePos x="0" y="0"/>
                <wp:positionH relativeFrom="column">
                  <wp:posOffset>46355</wp:posOffset>
                </wp:positionH>
                <wp:positionV relativeFrom="paragraph">
                  <wp:posOffset>31750</wp:posOffset>
                </wp:positionV>
                <wp:extent cx="5760085" cy="0"/>
                <wp:effectExtent l="0" t="19050" r="31115" b="1905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38100">
                          <a:solidFill>
                            <a:srgbClr val="00473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07AB3" id="Line 17" o:spid="_x0000_s1026" style="position:absolute;flip:y;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2.5pt" to="457.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" strokecolor="#004730" strokeweight="3pt"/>
            </w:pict>
          </mc:Fallback>
        </mc:AlternateContent>
      </w:r>
    </w:p>
    <w:p w14:paraId="0988D2DA" w14:textId="77777777" w:rsidR="00DA2200" w:rsidRPr="004A0672" w:rsidRDefault="00DA2200" w:rsidP="004A0672"/>
    <w:sectPr w:rsidR="00DA2200" w:rsidRPr="004A0672" w:rsidSect="00723C10">
      <w:headerReference w:type="even" r:id="rId10"/>
      <w:headerReference w:type="default" r:id="rId11"/>
      <w:footerReference w:type="default" r:id="rId12"/>
      <w:pgSz w:w="11907" w:h="16840" w:code="9"/>
      <w:pgMar w:top="1701" w:right="1418" w:bottom="1440" w:left="1418" w:header="397" w:footer="794" w:gutter="0"/>
      <w:cols w:sep="1"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68095" w14:textId="77777777" w:rsidR="00A717F8" w:rsidRDefault="00A717F8" w:rsidP="004A0672">
      <w:r>
        <w:separator/>
      </w:r>
    </w:p>
    <w:p w14:paraId="445FA43A" w14:textId="77777777" w:rsidR="00A717F8" w:rsidRDefault="00A717F8" w:rsidP="004A0672"/>
    <w:p w14:paraId="242C2594" w14:textId="77777777" w:rsidR="00A717F8" w:rsidRDefault="00A717F8" w:rsidP="004A0672"/>
    <w:p w14:paraId="4CAA76CE" w14:textId="77777777" w:rsidR="00A717F8" w:rsidRDefault="00A717F8" w:rsidP="004A0672"/>
    <w:p w14:paraId="429CA716" w14:textId="77777777" w:rsidR="00A717F8" w:rsidRDefault="00A717F8" w:rsidP="004A0672"/>
    <w:p w14:paraId="0EC2C033" w14:textId="77777777" w:rsidR="00A717F8" w:rsidRDefault="00A717F8" w:rsidP="004A0672"/>
    <w:p w14:paraId="605429C2" w14:textId="77777777" w:rsidR="00A717F8" w:rsidRDefault="00A717F8" w:rsidP="004A0672"/>
    <w:p w14:paraId="17D2F163" w14:textId="77777777" w:rsidR="00A717F8" w:rsidRDefault="00A717F8" w:rsidP="004A0672"/>
    <w:p w14:paraId="12832AC0" w14:textId="77777777" w:rsidR="00A717F8" w:rsidRDefault="00A717F8" w:rsidP="004A0672"/>
  </w:endnote>
  <w:endnote w:type="continuationSeparator" w:id="0">
    <w:p w14:paraId="562BB0F7" w14:textId="77777777" w:rsidR="00A717F8" w:rsidRDefault="00A717F8" w:rsidP="004A0672">
      <w:r>
        <w:continuationSeparator/>
      </w:r>
    </w:p>
    <w:p w14:paraId="6530DAC1" w14:textId="77777777" w:rsidR="00A717F8" w:rsidRDefault="00A717F8" w:rsidP="004A0672"/>
    <w:p w14:paraId="1E4514F4" w14:textId="77777777" w:rsidR="00A717F8" w:rsidRDefault="00A717F8" w:rsidP="004A0672"/>
    <w:p w14:paraId="5B418B43" w14:textId="77777777" w:rsidR="00A717F8" w:rsidRDefault="00A717F8" w:rsidP="004A0672"/>
    <w:p w14:paraId="7C887323" w14:textId="77777777" w:rsidR="00A717F8" w:rsidRDefault="00A717F8" w:rsidP="004A0672"/>
    <w:p w14:paraId="19B5F1D7" w14:textId="77777777" w:rsidR="00A717F8" w:rsidRDefault="00A717F8" w:rsidP="004A0672"/>
    <w:p w14:paraId="740B7CC6" w14:textId="77777777" w:rsidR="00A717F8" w:rsidRDefault="00A717F8" w:rsidP="004A0672"/>
    <w:p w14:paraId="77BEB68E" w14:textId="77777777" w:rsidR="00A717F8" w:rsidRDefault="00A717F8" w:rsidP="004A0672"/>
    <w:p w14:paraId="6A6E64E3" w14:textId="77777777" w:rsidR="00A717F8" w:rsidRDefault="00A717F8" w:rsidP="004A0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2E7FD" w14:textId="77777777" w:rsidR="00D97F9A" w:rsidRDefault="00D97F9A" w:rsidP="0045249C">
    <w:pPr>
      <w:pStyle w:val="Footer"/>
      <w:jc w:val="left"/>
    </w:pPr>
    <w:r>
      <w:rPr>
        <w:noProof/>
        <w:lang w:val="de-AT" w:eastAsia="de-AT"/>
      </w:rPr>
      <mc:AlternateContent>
        <mc:Choice Requires="wps">
          <w:drawing>
            <wp:anchor distT="0" distB="0" distL="114300" distR="114300" simplePos="0" relativeHeight="251688960" behindDoc="1" locked="0" layoutInCell="1" allowOverlap="1" wp14:anchorId="71A1B1B1" wp14:editId="632AC4D1">
              <wp:simplePos x="0" y="0"/>
              <wp:positionH relativeFrom="column">
                <wp:posOffset>-867410</wp:posOffset>
              </wp:positionH>
              <wp:positionV relativeFrom="paragraph">
                <wp:posOffset>158115</wp:posOffset>
              </wp:positionV>
              <wp:extent cx="4648835" cy="467995"/>
              <wp:effectExtent l="0" t="0" r="0" b="8255"/>
              <wp:wrapNone/>
              <wp:docPr id="16"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835" cy="467995"/>
                      </a:xfrm>
                      <a:prstGeom prst="rect">
                        <a:avLst/>
                      </a:prstGeom>
                      <a:solidFill>
                        <a:srgbClr val="0047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CBC01" id="Rectangle 53" o:spid="_x0000_s1026" style="position:absolute;margin-left:-68.3pt;margin-top:12.45pt;width:366.05pt;height:36.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" fillcolor="#004730" stroked="f"/>
          </w:pict>
        </mc:Fallback>
      </mc:AlternateContent>
    </w:r>
  </w:p>
  <w:p w14:paraId="7CDAD170" w14:textId="71C055BE" w:rsidR="00D97F9A" w:rsidRPr="00027702" w:rsidRDefault="00D97F9A" w:rsidP="00E765EF">
    <w:pPr>
      <w:pStyle w:val="Footer"/>
      <w:jc w:val="left"/>
    </w:pPr>
    <w:r>
      <w:rPr>
        <w:noProof/>
        <w:lang w:val="de-AT" w:eastAsia="de-AT"/>
      </w:rPr>
      <mc:AlternateContent>
        <mc:Choice Requires="wps">
          <w:drawing>
            <wp:anchor distT="0" distB="0" distL="114300" distR="114300" simplePos="0" relativeHeight="251689984" behindDoc="1" locked="0" layoutInCell="1" allowOverlap="1" wp14:anchorId="7ACD66F4" wp14:editId="34F3A776">
              <wp:simplePos x="0" y="0"/>
              <wp:positionH relativeFrom="column">
                <wp:posOffset>-866140</wp:posOffset>
              </wp:positionH>
              <wp:positionV relativeFrom="paragraph">
                <wp:posOffset>175260</wp:posOffset>
              </wp:positionV>
              <wp:extent cx="7487920" cy="467995"/>
              <wp:effectExtent l="0" t="0" r="0" b="8255"/>
              <wp:wrapNone/>
              <wp:docPr id="1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7920" cy="467995"/>
                      </a:xfrm>
                      <a:prstGeom prst="rect">
                        <a:avLst/>
                      </a:prstGeom>
                      <a:solidFill>
                        <a:srgbClr val="969696">
                          <a:alpha val="5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75868" id="Rectangle 51" o:spid="_x0000_s1026" style="position:absolute;margin-left:-68.2pt;margin-top:13.8pt;width:589.6pt;height:36.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" fillcolor="#969696" stroked="f">
              <v:fill opacity="34181f"/>
            </v:rect>
          </w:pict>
        </mc:Fallback>
      </mc:AlternateContent>
    </w:r>
    <w:r w:rsidR="00A26D59">
      <w:tab/>
    </w:r>
    <w:r w:rsidR="00A26D5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BA40C" w14:textId="77777777" w:rsidR="00A717F8" w:rsidRDefault="00A717F8" w:rsidP="004A0672">
      <w:r>
        <w:separator/>
      </w:r>
    </w:p>
    <w:p w14:paraId="75F12045" w14:textId="77777777" w:rsidR="00A717F8" w:rsidRDefault="00A717F8" w:rsidP="004A0672"/>
    <w:p w14:paraId="3E6FF4F2" w14:textId="77777777" w:rsidR="00A717F8" w:rsidRDefault="00A717F8" w:rsidP="004A0672"/>
    <w:p w14:paraId="6814C7BF" w14:textId="77777777" w:rsidR="00A717F8" w:rsidRDefault="00A717F8" w:rsidP="004A0672"/>
    <w:p w14:paraId="003FD071" w14:textId="77777777" w:rsidR="00A717F8" w:rsidRDefault="00A717F8" w:rsidP="004A0672"/>
    <w:p w14:paraId="2B2C41AA" w14:textId="77777777" w:rsidR="00A717F8" w:rsidRDefault="00A717F8" w:rsidP="004A0672"/>
    <w:p w14:paraId="5BDFDC97" w14:textId="77777777" w:rsidR="00A717F8" w:rsidRDefault="00A717F8" w:rsidP="004A0672"/>
    <w:p w14:paraId="361E802C" w14:textId="77777777" w:rsidR="00A717F8" w:rsidRDefault="00A717F8" w:rsidP="004A0672"/>
    <w:p w14:paraId="4B27E05D" w14:textId="77777777" w:rsidR="00A717F8" w:rsidRDefault="00A717F8" w:rsidP="004A0672"/>
  </w:footnote>
  <w:footnote w:type="continuationSeparator" w:id="0">
    <w:p w14:paraId="0310D205" w14:textId="77777777" w:rsidR="00A717F8" w:rsidRDefault="00A717F8" w:rsidP="004A0672">
      <w:r>
        <w:continuationSeparator/>
      </w:r>
    </w:p>
    <w:p w14:paraId="3755CD7A" w14:textId="77777777" w:rsidR="00A717F8" w:rsidRDefault="00A717F8" w:rsidP="004A0672"/>
    <w:p w14:paraId="71B89BFC" w14:textId="77777777" w:rsidR="00A717F8" w:rsidRDefault="00A717F8" w:rsidP="004A0672"/>
    <w:p w14:paraId="5244FB25" w14:textId="77777777" w:rsidR="00A717F8" w:rsidRDefault="00A717F8" w:rsidP="004A0672"/>
    <w:p w14:paraId="3B63AA29" w14:textId="77777777" w:rsidR="00A717F8" w:rsidRDefault="00A717F8" w:rsidP="004A0672"/>
    <w:p w14:paraId="7983BA10" w14:textId="77777777" w:rsidR="00A717F8" w:rsidRDefault="00A717F8" w:rsidP="004A0672"/>
    <w:p w14:paraId="4D85E97A" w14:textId="77777777" w:rsidR="00A717F8" w:rsidRDefault="00A717F8" w:rsidP="004A0672"/>
    <w:p w14:paraId="255ADC4B" w14:textId="77777777" w:rsidR="00A717F8" w:rsidRDefault="00A717F8" w:rsidP="004A0672"/>
    <w:p w14:paraId="29C1DD19" w14:textId="77777777" w:rsidR="00A717F8" w:rsidRDefault="00A717F8" w:rsidP="004A06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12A71" w14:textId="77777777" w:rsidR="00D97F9A" w:rsidRDefault="00D97F9A" w:rsidP="004A0672"/>
  <w:p w14:paraId="757564DD" w14:textId="77777777" w:rsidR="00D97F9A" w:rsidRDefault="00D97F9A" w:rsidP="004A06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1D0F" w14:textId="77777777" w:rsidR="00D97F9A" w:rsidRDefault="00D97F9A" w:rsidP="00AA569A">
    <w:pPr>
      <w:pStyle w:val="Header"/>
    </w:pPr>
    <w:r>
      <w:rPr>
        <w:noProof/>
        <w:lang w:val="de-AT" w:eastAsia="de-AT"/>
      </w:rPr>
      <w:drawing>
        <wp:anchor distT="0" distB="0" distL="114300" distR="114300" simplePos="0" relativeHeight="251694080" behindDoc="0" locked="0" layoutInCell="1" allowOverlap="1" wp14:anchorId="75E4F11C" wp14:editId="6B02B256">
          <wp:simplePos x="0" y="0"/>
          <wp:positionH relativeFrom="column">
            <wp:posOffset>4758498</wp:posOffset>
          </wp:positionH>
          <wp:positionV relativeFrom="paragraph">
            <wp:posOffset>-62314</wp:posOffset>
          </wp:positionV>
          <wp:extent cx="597535" cy="610813"/>
          <wp:effectExtent l="0" t="0" r="0" b="0"/>
          <wp:wrapNone/>
          <wp:docPr id="7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aha_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7535" cy="6108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de-AT" w:eastAsia="de-AT"/>
      </w:rPr>
      <mc:AlternateContent>
        <mc:Choice Requires="wps">
          <w:drawing>
            <wp:anchor distT="0" distB="0" distL="114300" distR="114300" simplePos="0" relativeHeight="251692032" behindDoc="1" locked="0" layoutInCell="1" allowOverlap="1" wp14:anchorId="61806E1F" wp14:editId="170D9639">
              <wp:simplePos x="0" y="0"/>
              <wp:positionH relativeFrom="column">
                <wp:posOffset>-864870</wp:posOffset>
              </wp:positionH>
              <wp:positionV relativeFrom="paragraph">
                <wp:posOffset>17145</wp:posOffset>
              </wp:positionV>
              <wp:extent cx="4623435" cy="467995"/>
              <wp:effectExtent l="0" t="0" r="5715" b="8255"/>
              <wp:wrapTight wrapText="bothSides">
                <wp:wrapPolygon edited="0">
                  <wp:start x="0" y="0"/>
                  <wp:lineTo x="0" y="21102"/>
                  <wp:lineTo x="21538" y="21102"/>
                  <wp:lineTo x="21538" y="0"/>
                  <wp:lineTo x="0" y="0"/>
                </wp:wrapPolygon>
              </wp:wrapTight>
              <wp:docPr id="1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3435" cy="467995"/>
                      </a:xfrm>
                      <a:prstGeom prst="rect">
                        <a:avLst/>
                      </a:prstGeom>
                      <a:solidFill>
                        <a:srgbClr val="00473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67D83" w14:textId="77777777" w:rsidR="00D97F9A" w:rsidRPr="00AA569A" w:rsidRDefault="00D97F9A" w:rsidP="00AA569A">
                          <w:pPr>
                            <w:pStyle w:val="Header"/>
                            <w:rPr>
                              <w:sz w:val="32"/>
                            </w:rPr>
                          </w:pPr>
                        </w:p>
                        <w:p w14:paraId="0CD9DBBE" w14:textId="07CAC524" w:rsidR="00D97F9A" w:rsidRDefault="00D97F9A" w:rsidP="008A0163">
                          <w:pPr>
                            <w:pStyle w:val="Header"/>
                          </w:pPr>
                        </w:p>
                        <w:p w14:paraId="1CCFB0A3" w14:textId="77777777" w:rsidR="00D97F9A" w:rsidRPr="00027702" w:rsidRDefault="00D97F9A" w:rsidP="00AA569A">
                          <w:pPr>
                            <w:pStyle w:val="Header"/>
                          </w:pPr>
                          <w:r w:rsidRPr="00163023">
                            <w:rPr>
                              <w:noProof/>
                              <w:lang w:val="de-AT" w:eastAsia="de-AT"/>
                            </w:rPr>
                            <w:drawing>
                              <wp:inline distT="0" distB="0" distL="0" distR="0" wp14:anchorId="5CFE77B3" wp14:editId="2942E5B2">
                                <wp:extent cx="648335" cy="716661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8335" cy="7166610"/>
                                        </a:xfrm>
                                        <a:prstGeom prst="rect">
                                          <a:avLst/>
                                        </a:prstGeom>
                                        <a:noFill/>
                                        <a:ln>
                                          <a:noFill/>
                                        </a:ln>
                                      </pic:spPr>
                                    </pic:pic>
                                  </a:graphicData>
                                </a:graphic>
                              </wp:inline>
                            </w:drawing>
                          </w:r>
                          <w:r>
                            <w:t>dy</w:t>
                          </w:r>
                        </w:p>
                        <w:p w14:paraId="66B821EC" w14:textId="77777777" w:rsidR="00D97F9A" w:rsidRDefault="00D97F9A" w:rsidP="004A06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06E1F" id="Rectangle 48" o:spid="_x0000_s1026" style="position:absolute;left:0;text-align:left;margin-left:-68.1pt;margin-top:1.35pt;width:364.05pt;height:36.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" fillcolor="#004730" stroked="f">
              <v:textbox>
                <w:txbxContent>
                  <w:p w14:paraId="2F167D83" w14:textId="77777777" w:rsidR="00D97F9A" w:rsidRPr="00AA569A" w:rsidRDefault="00D97F9A" w:rsidP="00AA569A">
                    <w:pPr>
                      <w:pStyle w:val="Header"/>
                      <w:rPr>
                        <w:sz w:val="32"/>
                      </w:rPr>
                    </w:pPr>
                  </w:p>
                  <w:p w14:paraId="0CD9DBBE" w14:textId="07CAC524" w:rsidR="00D97F9A" w:rsidRDefault="00D97F9A" w:rsidP="008A0163">
                    <w:pPr>
                      <w:pStyle w:val="Header"/>
                    </w:pPr>
                  </w:p>
                  <w:p w14:paraId="1CCFB0A3" w14:textId="77777777" w:rsidR="00D97F9A" w:rsidRPr="00027702" w:rsidRDefault="00D97F9A" w:rsidP="00AA569A">
                    <w:pPr>
                      <w:pStyle w:val="Header"/>
                    </w:pPr>
                    <w:r w:rsidRPr="00163023">
                      <w:rPr>
                        <w:noProof/>
                        <w:lang w:val="de-AT" w:eastAsia="de-AT"/>
                      </w:rPr>
                      <w:drawing>
                        <wp:inline distT="0" distB="0" distL="0" distR="0" wp14:anchorId="5CFE77B3" wp14:editId="2942E5B2">
                          <wp:extent cx="648335" cy="716661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8335" cy="7166610"/>
                                  </a:xfrm>
                                  <a:prstGeom prst="rect">
                                    <a:avLst/>
                                  </a:prstGeom>
                                  <a:noFill/>
                                  <a:ln>
                                    <a:noFill/>
                                  </a:ln>
                                </pic:spPr>
                              </pic:pic>
                            </a:graphicData>
                          </a:graphic>
                        </wp:inline>
                      </w:drawing>
                    </w:r>
                    <w:r>
                      <w:t>dy</w:t>
                    </w:r>
                  </w:p>
                  <w:p w14:paraId="66B821EC" w14:textId="77777777" w:rsidR="00D97F9A" w:rsidRDefault="00D97F9A" w:rsidP="004A0672"/>
                </w:txbxContent>
              </v:textbox>
              <w10:wrap type="tight"/>
            </v:rect>
          </w:pict>
        </mc:Fallback>
      </mc:AlternateContent>
    </w:r>
    <w:r>
      <w:rPr>
        <w:noProof/>
        <w:lang w:val="de-AT" w:eastAsia="de-AT"/>
      </w:rPr>
      <mc:AlternateContent>
        <mc:Choice Requires="wps">
          <w:drawing>
            <wp:anchor distT="0" distB="0" distL="114300" distR="114300" simplePos="0" relativeHeight="251695104" behindDoc="0" locked="0" layoutInCell="1" allowOverlap="1" wp14:anchorId="7F48BEF4" wp14:editId="24D283F7">
              <wp:simplePos x="0" y="0"/>
              <wp:positionH relativeFrom="column">
                <wp:posOffset>-863600</wp:posOffset>
              </wp:positionH>
              <wp:positionV relativeFrom="paragraph">
                <wp:posOffset>-209550</wp:posOffset>
              </wp:positionV>
              <wp:extent cx="3443605" cy="467995"/>
              <wp:effectExtent l="0" t="0" r="4445" b="8255"/>
              <wp:wrapNone/>
              <wp:docPr id="1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3605" cy="467995"/>
                      </a:xfrm>
                      <a:prstGeom prst="rect">
                        <a:avLst/>
                      </a:prstGeom>
                      <a:solidFill>
                        <a:srgbClr val="969696">
                          <a:alpha val="52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75616" id="Rectangle 47" o:spid="_x0000_s1026" style="position:absolute;margin-left:-68pt;margin-top:-16.5pt;width:271.15pt;height:3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" fillcolor="#969696" stroked="f">
              <v:fill opacity="34181f"/>
            </v:rect>
          </w:pict>
        </mc:Fallback>
      </mc:AlternateContent>
    </w:r>
    <w:r>
      <w:rPr>
        <w:noProof/>
        <w:lang w:val="de-AT" w:eastAsia="de-AT"/>
      </w:rPr>
      <w:drawing>
        <wp:anchor distT="0" distB="0" distL="114300" distR="114300" simplePos="0" relativeHeight="251693056" behindDoc="1" locked="0" layoutInCell="1" allowOverlap="1" wp14:anchorId="3B1D4ECE" wp14:editId="6E6517E3">
          <wp:simplePos x="0" y="0"/>
          <wp:positionH relativeFrom="column">
            <wp:posOffset>5517515</wp:posOffset>
          </wp:positionH>
          <wp:positionV relativeFrom="paragraph">
            <wp:posOffset>17145</wp:posOffset>
          </wp:positionV>
          <wp:extent cx="720090" cy="473075"/>
          <wp:effectExtent l="0" t="0" r="3810" b="3175"/>
          <wp:wrapNone/>
          <wp:docPr id="80" name="Picture 49" descr="Logo_Tropfen_vektor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_Tropfen_vektor_fi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009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58751" w14:textId="77777777" w:rsidR="00D97F9A" w:rsidRDefault="00D97F9A" w:rsidP="00AA569A">
    <w:pPr>
      <w:pStyle w:val="Header"/>
    </w:pPr>
    <w:r>
      <w:rPr>
        <w:noProof/>
        <w:lang w:val="de-AT" w:eastAsia="de-AT"/>
      </w:rPr>
      <mc:AlternateContent>
        <mc:Choice Requires="wps">
          <w:drawing>
            <wp:anchor distT="0" distB="0" distL="114300" distR="114300" simplePos="0" relativeHeight="251696128" behindDoc="1" locked="0" layoutInCell="1" allowOverlap="1" wp14:anchorId="3752649D" wp14:editId="6EEAAC54">
              <wp:simplePos x="0" y="0"/>
              <wp:positionH relativeFrom="column">
                <wp:posOffset>-2506980</wp:posOffset>
              </wp:positionH>
              <wp:positionV relativeFrom="page">
                <wp:posOffset>2159162</wp:posOffset>
              </wp:positionV>
              <wp:extent cx="647778" cy="7170355"/>
              <wp:effectExtent l="0" t="0" r="0" b="0"/>
              <wp:wrapNone/>
              <wp:docPr id="20" name="Text Box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47778" cy="717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2A513" w14:textId="77777777" w:rsidR="00D97F9A" w:rsidRPr="00E17305" w:rsidRDefault="00D97F9A" w:rsidP="004A0672">
                          <w:pPr>
                            <w:rPr>
                              <w:rStyle w:val="IntenseReference"/>
                            </w:rPr>
                          </w:pPr>
                          <w:r w:rsidRPr="00E17305">
                            <w:rPr>
                              <w:rStyle w:val="IntenseReference"/>
                            </w:rPr>
                            <w:t>Interim Report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2649D" id="_x0000_t202" coordsize="21600,21600" o:spt="202" path="m,l,21600r21600,l21600,xe">
              <v:stroke joinstyle="miter"/>
              <v:path gradientshapeok="t" o:connecttype="rect"/>
            </v:shapetype>
            <v:shape id="Text Box 20" o:spid="_x0000_s1027" type="#_x0000_t202" style="position:absolute;left:0;text-align:left;margin-left:-197.4pt;margin-top:170pt;width:51pt;height:564.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" filled="f" stroked="f">
              <o:lock v:ext="edit" aspectratio="t"/>
              <v:textbox style="layout-flow:vertical;mso-layout-flow-alt:bottom-to-top">
                <w:txbxContent>
                  <w:p w14:paraId="0672A513" w14:textId="77777777" w:rsidR="00D97F9A" w:rsidRPr="00E17305" w:rsidRDefault="00D97F9A" w:rsidP="004A0672">
                    <w:pPr>
                      <w:rPr>
                        <w:rStyle w:val="IntenseReference"/>
                      </w:rPr>
                    </w:pPr>
                    <w:r w:rsidRPr="00E17305">
                      <w:rPr>
                        <w:rStyle w:val="IntenseReference"/>
                      </w:rPr>
                      <w:t>Interim Report</w:t>
                    </w:r>
                  </w:p>
                </w:txbxContent>
              </v:textbox>
              <w10:wrap anchory="page"/>
            </v:shape>
          </w:pict>
        </mc:Fallback>
      </mc:AlternateContent>
    </w:r>
  </w:p>
  <w:p w14:paraId="1F3872D8" w14:textId="77777777" w:rsidR="00D97F9A" w:rsidRDefault="00D97F9A" w:rsidP="004A06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88F"/>
    <w:multiLevelType w:val="hybridMultilevel"/>
    <w:tmpl w:val="A994117C"/>
    <w:lvl w:ilvl="0" w:tplc="2EB402F6">
      <w:start w:val="1"/>
      <w:numFmt w:val="bullet"/>
      <w:pStyle w:val="Bulleted"/>
      <w:lvlText w:val=""/>
      <w:lvlJc w:val="left"/>
      <w:pPr>
        <w:tabs>
          <w:tab w:val="num" w:pos="567"/>
        </w:tabs>
        <w:ind w:left="567" w:hanging="397"/>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0628CC"/>
    <w:multiLevelType w:val="hybridMultilevel"/>
    <w:tmpl w:val="371EF72C"/>
    <w:lvl w:ilvl="0" w:tplc="D8F2483E">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1B70387"/>
    <w:multiLevelType w:val="hybridMultilevel"/>
    <w:tmpl w:val="0DA23FFE"/>
    <w:lvl w:ilvl="0" w:tplc="FB602024">
      <w:start w:val="1"/>
      <w:numFmt w:val="decimal"/>
      <w:pStyle w:val="Reference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E0298B"/>
    <w:multiLevelType w:val="hybridMultilevel"/>
    <w:tmpl w:val="3F8C3A0C"/>
    <w:lvl w:ilvl="0" w:tplc="57B663C4">
      <w:start w:val="1"/>
      <w:numFmt w:val="decimal"/>
      <w:pStyle w:val="NormalNumbered"/>
      <w:lvlText w:val="%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0471FB4"/>
    <w:multiLevelType w:val="multilevel"/>
    <w:tmpl w:val="48FE971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941"/>
        </w:tabs>
        <w:ind w:left="94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575"/>
        </w:tabs>
        <w:ind w:left="9405" w:hanging="2160"/>
      </w:pPr>
      <w:rPr>
        <w:rFonts w:hint="default"/>
      </w:rPr>
    </w:lvl>
    <w:lvl w:ilvl="6">
      <w:start w:val="1"/>
      <w:numFmt w:val="decimal"/>
      <w:lvlText w:val="%1.%2.%3.%4.%5.%6.%7."/>
      <w:lvlJc w:val="left"/>
      <w:pPr>
        <w:tabs>
          <w:tab w:val="num" w:pos="1575"/>
        </w:tabs>
        <w:ind w:left="10539" w:hanging="2160"/>
      </w:pPr>
      <w:rPr>
        <w:rFonts w:hint="default"/>
      </w:rPr>
    </w:lvl>
    <w:lvl w:ilvl="7">
      <w:start w:val="1"/>
      <w:numFmt w:val="decimal"/>
      <w:lvlText w:val="%1.%2.%3.%4.%5.%6.%7.%8."/>
      <w:lvlJc w:val="left"/>
      <w:pPr>
        <w:tabs>
          <w:tab w:val="num" w:pos="1575"/>
        </w:tabs>
        <w:ind w:left="12033" w:hanging="2520"/>
      </w:pPr>
      <w:rPr>
        <w:rFonts w:hint="default"/>
      </w:rPr>
    </w:lvl>
    <w:lvl w:ilvl="8">
      <w:start w:val="1"/>
      <w:numFmt w:val="decimal"/>
      <w:lvlText w:val="%1.%2.%3.%4.%5.%6.%7.%8.%9."/>
      <w:lvlJc w:val="left"/>
      <w:pPr>
        <w:tabs>
          <w:tab w:val="num" w:pos="1575"/>
        </w:tabs>
        <w:ind w:left="13527" w:hanging="2880"/>
      </w:pPr>
      <w:rPr>
        <w:rFonts w:hint="default"/>
      </w:rPr>
    </w:lvl>
  </w:abstractNum>
  <w:abstractNum w:abstractNumId="5" w15:restartNumberingAfterBreak="0">
    <w:nsid w:val="606C651D"/>
    <w:multiLevelType w:val="hybridMultilevel"/>
    <w:tmpl w:val="8EF85094"/>
    <w:lvl w:ilvl="0" w:tplc="10FE252E">
      <w:start w:val="1"/>
      <w:numFmt w:val="bullet"/>
      <w:pStyle w:val="Bulleted1"/>
      <w:lvlText w:val="o"/>
      <w:lvlJc w:val="left"/>
      <w:pPr>
        <w:tabs>
          <w:tab w:val="num" w:pos="964"/>
        </w:tabs>
        <w:ind w:left="964" w:hanging="397"/>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rokecolor="silver">
      <v:stroke color="silver" filltype="pattern" weight="4.5pt"/>
      <o:colormru v:ext="edit" colors="#ddd,#393,#0047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38"/>
    <w:rsid w:val="000000C7"/>
    <w:rsid w:val="0000082A"/>
    <w:rsid w:val="00000A15"/>
    <w:rsid w:val="00000AA5"/>
    <w:rsid w:val="00000E40"/>
    <w:rsid w:val="000013C1"/>
    <w:rsid w:val="00001428"/>
    <w:rsid w:val="0000175E"/>
    <w:rsid w:val="000046C7"/>
    <w:rsid w:val="00004F28"/>
    <w:rsid w:val="0001042E"/>
    <w:rsid w:val="00010F1F"/>
    <w:rsid w:val="000112A4"/>
    <w:rsid w:val="00012ACD"/>
    <w:rsid w:val="00013B7D"/>
    <w:rsid w:val="0001429C"/>
    <w:rsid w:val="00014C4C"/>
    <w:rsid w:val="00014EF5"/>
    <w:rsid w:val="00014F27"/>
    <w:rsid w:val="00015B4F"/>
    <w:rsid w:val="000163D2"/>
    <w:rsid w:val="000165AB"/>
    <w:rsid w:val="000168BC"/>
    <w:rsid w:val="00016FA0"/>
    <w:rsid w:val="00017B59"/>
    <w:rsid w:val="0002036C"/>
    <w:rsid w:val="0002067D"/>
    <w:rsid w:val="00021EE6"/>
    <w:rsid w:val="000235E9"/>
    <w:rsid w:val="00023773"/>
    <w:rsid w:val="0002560D"/>
    <w:rsid w:val="0002767B"/>
    <w:rsid w:val="00027702"/>
    <w:rsid w:val="000304FD"/>
    <w:rsid w:val="00030B3E"/>
    <w:rsid w:val="00030B7C"/>
    <w:rsid w:val="00031244"/>
    <w:rsid w:val="00033F87"/>
    <w:rsid w:val="000362EF"/>
    <w:rsid w:val="00036ECD"/>
    <w:rsid w:val="000405B3"/>
    <w:rsid w:val="000416E4"/>
    <w:rsid w:val="00041F12"/>
    <w:rsid w:val="00042920"/>
    <w:rsid w:val="00042FAF"/>
    <w:rsid w:val="0004322C"/>
    <w:rsid w:val="00044166"/>
    <w:rsid w:val="00046728"/>
    <w:rsid w:val="00047CE5"/>
    <w:rsid w:val="000502B5"/>
    <w:rsid w:val="00050962"/>
    <w:rsid w:val="00050BA3"/>
    <w:rsid w:val="000517F5"/>
    <w:rsid w:val="000530F2"/>
    <w:rsid w:val="00053867"/>
    <w:rsid w:val="00053943"/>
    <w:rsid w:val="000539B8"/>
    <w:rsid w:val="000544FA"/>
    <w:rsid w:val="00054FE9"/>
    <w:rsid w:val="00055631"/>
    <w:rsid w:val="000559BF"/>
    <w:rsid w:val="000572DB"/>
    <w:rsid w:val="00060574"/>
    <w:rsid w:val="00060BA0"/>
    <w:rsid w:val="00060E45"/>
    <w:rsid w:val="00061245"/>
    <w:rsid w:val="00061554"/>
    <w:rsid w:val="000617B4"/>
    <w:rsid w:val="000617E2"/>
    <w:rsid w:val="00062089"/>
    <w:rsid w:val="000622FA"/>
    <w:rsid w:val="000628CE"/>
    <w:rsid w:val="00063251"/>
    <w:rsid w:val="00063685"/>
    <w:rsid w:val="0006474C"/>
    <w:rsid w:val="00064936"/>
    <w:rsid w:val="00065968"/>
    <w:rsid w:val="00065BCB"/>
    <w:rsid w:val="00067EAF"/>
    <w:rsid w:val="00070AED"/>
    <w:rsid w:val="000714A8"/>
    <w:rsid w:val="00071C7C"/>
    <w:rsid w:val="000737AB"/>
    <w:rsid w:val="00073C29"/>
    <w:rsid w:val="000744A1"/>
    <w:rsid w:val="00075106"/>
    <w:rsid w:val="00075505"/>
    <w:rsid w:val="00075E6E"/>
    <w:rsid w:val="000762B3"/>
    <w:rsid w:val="00077338"/>
    <w:rsid w:val="00083FDE"/>
    <w:rsid w:val="00085431"/>
    <w:rsid w:val="0008611B"/>
    <w:rsid w:val="000869F3"/>
    <w:rsid w:val="00086AC4"/>
    <w:rsid w:val="00087DDE"/>
    <w:rsid w:val="0009063C"/>
    <w:rsid w:val="00090EE6"/>
    <w:rsid w:val="0009157C"/>
    <w:rsid w:val="00091A04"/>
    <w:rsid w:val="00092217"/>
    <w:rsid w:val="000927B3"/>
    <w:rsid w:val="00094E91"/>
    <w:rsid w:val="00095511"/>
    <w:rsid w:val="00097AEA"/>
    <w:rsid w:val="000A06A0"/>
    <w:rsid w:val="000A1841"/>
    <w:rsid w:val="000A24D6"/>
    <w:rsid w:val="000A3998"/>
    <w:rsid w:val="000A3DA1"/>
    <w:rsid w:val="000A443D"/>
    <w:rsid w:val="000A49EE"/>
    <w:rsid w:val="000A4E86"/>
    <w:rsid w:val="000A50FB"/>
    <w:rsid w:val="000A5C6E"/>
    <w:rsid w:val="000A613A"/>
    <w:rsid w:val="000A633B"/>
    <w:rsid w:val="000B02BB"/>
    <w:rsid w:val="000B1491"/>
    <w:rsid w:val="000B1EC7"/>
    <w:rsid w:val="000B3526"/>
    <w:rsid w:val="000B36E6"/>
    <w:rsid w:val="000B4DCA"/>
    <w:rsid w:val="000B7442"/>
    <w:rsid w:val="000B75D7"/>
    <w:rsid w:val="000B7700"/>
    <w:rsid w:val="000C0472"/>
    <w:rsid w:val="000C189A"/>
    <w:rsid w:val="000C322D"/>
    <w:rsid w:val="000C3BFB"/>
    <w:rsid w:val="000C5445"/>
    <w:rsid w:val="000C60C1"/>
    <w:rsid w:val="000C6D7A"/>
    <w:rsid w:val="000C7782"/>
    <w:rsid w:val="000C7BA8"/>
    <w:rsid w:val="000D0105"/>
    <w:rsid w:val="000D08D4"/>
    <w:rsid w:val="000D17CC"/>
    <w:rsid w:val="000D2013"/>
    <w:rsid w:val="000D2BC4"/>
    <w:rsid w:val="000D372D"/>
    <w:rsid w:val="000D378E"/>
    <w:rsid w:val="000D43E1"/>
    <w:rsid w:val="000D5B63"/>
    <w:rsid w:val="000D6CE3"/>
    <w:rsid w:val="000D7300"/>
    <w:rsid w:val="000D7494"/>
    <w:rsid w:val="000D7670"/>
    <w:rsid w:val="000D7A48"/>
    <w:rsid w:val="000E0257"/>
    <w:rsid w:val="000E07B0"/>
    <w:rsid w:val="000E0D86"/>
    <w:rsid w:val="000E0DB3"/>
    <w:rsid w:val="000E2E5A"/>
    <w:rsid w:val="000E30DC"/>
    <w:rsid w:val="000E389F"/>
    <w:rsid w:val="000E5D30"/>
    <w:rsid w:val="000E629A"/>
    <w:rsid w:val="000E7BD9"/>
    <w:rsid w:val="000E7ED3"/>
    <w:rsid w:val="000F000F"/>
    <w:rsid w:val="000F0ECA"/>
    <w:rsid w:val="000F1F75"/>
    <w:rsid w:val="000F3062"/>
    <w:rsid w:val="000F5274"/>
    <w:rsid w:val="000F5820"/>
    <w:rsid w:val="000F6A09"/>
    <w:rsid w:val="000F7345"/>
    <w:rsid w:val="000F7D04"/>
    <w:rsid w:val="00103052"/>
    <w:rsid w:val="0010492F"/>
    <w:rsid w:val="00104B50"/>
    <w:rsid w:val="001053AA"/>
    <w:rsid w:val="001053C5"/>
    <w:rsid w:val="001071C5"/>
    <w:rsid w:val="00107E92"/>
    <w:rsid w:val="001112F0"/>
    <w:rsid w:val="00111819"/>
    <w:rsid w:val="001126B4"/>
    <w:rsid w:val="001129C2"/>
    <w:rsid w:val="00113023"/>
    <w:rsid w:val="00113215"/>
    <w:rsid w:val="001135CB"/>
    <w:rsid w:val="001141A3"/>
    <w:rsid w:val="0011547E"/>
    <w:rsid w:val="001157E4"/>
    <w:rsid w:val="00115A8E"/>
    <w:rsid w:val="001163B0"/>
    <w:rsid w:val="0011655B"/>
    <w:rsid w:val="00120348"/>
    <w:rsid w:val="00121312"/>
    <w:rsid w:val="001223CF"/>
    <w:rsid w:val="00122528"/>
    <w:rsid w:val="00122E3A"/>
    <w:rsid w:val="001240C9"/>
    <w:rsid w:val="00125235"/>
    <w:rsid w:val="00125A0B"/>
    <w:rsid w:val="00126504"/>
    <w:rsid w:val="001269E7"/>
    <w:rsid w:val="0012775B"/>
    <w:rsid w:val="0013147E"/>
    <w:rsid w:val="0013156C"/>
    <w:rsid w:val="00133139"/>
    <w:rsid w:val="00134568"/>
    <w:rsid w:val="00134E8F"/>
    <w:rsid w:val="00135402"/>
    <w:rsid w:val="00135970"/>
    <w:rsid w:val="00135CF6"/>
    <w:rsid w:val="0013608C"/>
    <w:rsid w:val="00136A66"/>
    <w:rsid w:val="001371EC"/>
    <w:rsid w:val="00140AA9"/>
    <w:rsid w:val="001426D1"/>
    <w:rsid w:val="001427B6"/>
    <w:rsid w:val="00142ED4"/>
    <w:rsid w:val="00142F22"/>
    <w:rsid w:val="00143CE2"/>
    <w:rsid w:val="00144065"/>
    <w:rsid w:val="00144818"/>
    <w:rsid w:val="00145503"/>
    <w:rsid w:val="00146117"/>
    <w:rsid w:val="0014725A"/>
    <w:rsid w:val="0014774C"/>
    <w:rsid w:val="00150DF1"/>
    <w:rsid w:val="00152783"/>
    <w:rsid w:val="0015318F"/>
    <w:rsid w:val="00153573"/>
    <w:rsid w:val="001545F3"/>
    <w:rsid w:val="00157067"/>
    <w:rsid w:val="0015795D"/>
    <w:rsid w:val="00160E06"/>
    <w:rsid w:val="00160F5C"/>
    <w:rsid w:val="0016195A"/>
    <w:rsid w:val="00161D17"/>
    <w:rsid w:val="00161FE6"/>
    <w:rsid w:val="001629E3"/>
    <w:rsid w:val="00163023"/>
    <w:rsid w:val="00163652"/>
    <w:rsid w:val="0016434E"/>
    <w:rsid w:val="00164DF0"/>
    <w:rsid w:val="00165EC1"/>
    <w:rsid w:val="00167385"/>
    <w:rsid w:val="00167649"/>
    <w:rsid w:val="00170F5A"/>
    <w:rsid w:val="00170FED"/>
    <w:rsid w:val="00172DED"/>
    <w:rsid w:val="00172EDB"/>
    <w:rsid w:val="00174404"/>
    <w:rsid w:val="00175E98"/>
    <w:rsid w:val="00176AF9"/>
    <w:rsid w:val="00176E39"/>
    <w:rsid w:val="00177626"/>
    <w:rsid w:val="00177804"/>
    <w:rsid w:val="00180589"/>
    <w:rsid w:val="00180ABA"/>
    <w:rsid w:val="00180F5B"/>
    <w:rsid w:val="00181882"/>
    <w:rsid w:val="00181E3D"/>
    <w:rsid w:val="0018242C"/>
    <w:rsid w:val="00183B67"/>
    <w:rsid w:val="001842AB"/>
    <w:rsid w:val="00186535"/>
    <w:rsid w:val="001868A8"/>
    <w:rsid w:val="00186A34"/>
    <w:rsid w:val="001872BE"/>
    <w:rsid w:val="0018764C"/>
    <w:rsid w:val="001934FE"/>
    <w:rsid w:val="0019399C"/>
    <w:rsid w:val="00193A32"/>
    <w:rsid w:val="00193CDB"/>
    <w:rsid w:val="00194AA1"/>
    <w:rsid w:val="00194DA7"/>
    <w:rsid w:val="00196424"/>
    <w:rsid w:val="00196D6F"/>
    <w:rsid w:val="00196DD2"/>
    <w:rsid w:val="001A0016"/>
    <w:rsid w:val="001A0E2E"/>
    <w:rsid w:val="001A1460"/>
    <w:rsid w:val="001A1922"/>
    <w:rsid w:val="001A1B93"/>
    <w:rsid w:val="001A249A"/>
    <w:rsid w:val="001A3F9C"/>
    <w:rsid w:val="001A3FBA"/>
    <w:rsid w:val="001A4E2F"/>
    <w:rsid w:val="001A4E58"/>
    <w:rsid w:val="001A67C1"/>
    <w:rsid w:val="001A6C5B"/>
    <w:rsid w:val="001A6CDC"/>
    <w:rsid w:val="001A73B0"/>
    <w:rsid w:val="001A762E"/>
    <w:rsid w:val="001A7ABE"/>
    <w:rsid w:val="001B06C0"/>
    <w:rsid w:val="001B0755"/>
    <w:rsid w:val="001B0BC2"/>
    <w:rsid w:val="001B0D50"/>
    <w:rsid w:val="001B1424"/>
    <w:rsid w:val="001B252C"/>
    <w:rsid w:val="001B2883"/>
    <w:rsid w:val="001B34CA"/>
    <w:rsid w:val="001B49C2"/>
    <w:rsid w:val="001B608D"/>
    <w:rsid w:val="001B63B2"/>
    <w:rsid w:val="001B645D"/>
    <w:rsid w:val="001B662D"/>
    <w:rsid w:val="001B7A20"/>
    <w:rsid w:val="001B7AA6"/>
    <w:rsid w:val="001C01B6"/>
    <w:rsid w:val="001C093C"/>
    <w:rsid w:val="001C0C19"/>
    <w:rsid w:val="001C2189"/>
    <w:rsid w:val="001C2BCC"/>
    <w:rsid w:val="001C2D74"/>
    <w:rsid w:val="001C3EEB"/>
    <w:rsid w:val="001C4F20"/>
    <w:rsid w:val="001C50C7"/>
    <w:rsid w:val="001C5202"/>
    <w:rsid w:val="001C5BA7"/>
    <w:rsid w:val="001C604D"/>
    <w:rsid w:val="001C68E1"/>
    <w:rsid w:val="001C6F43"/>
    <w:rsid w:val="001C7CC6"/>
    <w:rsid w:val="001C7CFD"/>
    <w:rsid w:val="001D004F"/>
    <w:rsid w:val="001D0808"/>
    <w:rsid w:val="001D15A4"/>
    <w:rsid w:val="001D1FF1"/>
    <w:rsid w:val="001D2F9F"/>
    <w:rsid w:val="001D3CD3"/>
    <w:rsid w:val="001D41B1"/>
    <w:rsid w:val="001D5066"/>
    <w:rsid w:val="001D5D59"/>
    <w:rsid w:val="001D6875"/>
    <w:rsid w:val="001D6F02"/>
    <w:rsid w:val="001D7BB7"/>
    <w:rsid w:val="001D7EDA"/>
    <w:rsid w:val="001E1C0D"/>
    <w:rsid w:val="001E1F70"/>
    <w:rsid w:val="001E3B88"/>
    <w:rsid w:val="001E3BC3"/>
    <w:rsid w:val="001E423A"/>
    <w:rsid w:val="001E431F"/>
    <w:rsid w:val="001E46ED"/>
    <w:rsid w:val="001E572E"/>
    <w:rsid w:val="001E767C"/>
    <w:rsid w:val="001F00D1"/>
    <w:rsid w:val="001F0321"/>
    <w:rsid w:val="001F0836"/>
    <w:rsid w:val="001F2076"/>
    <w:rsid w:val="001F21E7"/>
    <w:rsid w:val="001F29E6"/>
    <w:rsid w:val="001F2D42"/>
    <w:rsid w:val="001F2DF6"/>
    <w:rsid w:val="001F3456"/>
    <w:rsid w:val="001F4C1A"/>
    <w:rsid w:val="001F532E"/>
    <w:rsid w:val="001F5733"/>
    <w:rsid w:val="001F5E2C"/>
    <w:rsid w:val="001F6A4B"/>
    <w:rsid w:val="001F7918"/>
    <w:rsid w:val="001F7C71"/>
    <w:rsid w:val="00200526"/>
    <w:rsid w:val="00200611"/>
    <w:rsid w:val="00201F18"/>
    <w:rsid w:val="00202690"/>
    <w:rsid w:val="00203621"/>
    <w:rsid w:val="00203980"/>
    <w:rsid w:val="002042BF"/>
    <w:rsid w:val="0020466C"/>
    <w:rsid w:val="00204F9D"/>
    <w:rsid w:val="00205075"/>
    <w:rsid w:val="002058EA"/>
    <w:rsid w:val="00205C45"/>
    <w:rsid w:val="00206C27"/>
    <w:rsid w:val="002073A6"/>
    <w:rsid w:val="002110E8"/>
    <w:rsid w:val="0021137A"/>
    <w:rsid w:val="00213F42"/>
    <w:rsid w:val="002160EB"/>
    <w:rsid w:val="00216E55"/>
    <w:rsid w:val="00217D67"/>
    <w:rsid w:val="00222098"/>
    <w:rsid w:val="0022233C"/>
    <w:rsid w:val="002228BF"/>
    <w:rsid w:val="00222BFE"/>
    <w:rsid w:val="00223253"/>
    <w:rsid w:val="00223F28"/>
    <w:rsid w:val="002245F1"/>
    <w:rsid w:val="0022472B"/>
    <w:rsid w:val="00226B9C"/>
    <w:rsid w:val="0022728A"/>
    <w:rsid w:val="002300BA"/>
    <w:rsid w:val="002306BB"/>
    <w:rsid w:val="00230880"/>
    <w:rsid w:val="00230A5D"/>
    <w:rsid w:val="00231B0F"/>
    <w:rsid w:val="00232344"/>
    <w:rsid w:val="00233880"/>
    <w:rsid w:val="00235942"/>
    <w:rsid w:val="00235CFF"/>
    <w:rsid w:val="002368C2"/>
    <w:rsid w:val="00236CF2"/>
    <w:rsid w:val="002373D3"/>
    <w:rsid w:val="0023746F"/>
    <w:rsid w:val="002406C2"/>
    <w:rsid w:val="00242271"/>
    <w:rsid w:val="002422CD"/>
    <w:rsid w:val="002422DB"/>
    <w:rsid w:val="00243736"/>
    <w:rsid w:val="0024408B"/>
    <w:rsid w:val="00244126"/>
    <w:rsid w:val="0024430A"/>
    <w:rsid w:val="002443B1"/>
    <w:rsid w:val="002450E6"/>
    <w:rsid w:val="002450F8"/>
    <w:rsid w:val="0024598F"/>
    <w:rsid w:val="00246474"/>
    <w:rsid w:val="00246859"/>
    <w:rsid w:val="00246936"/>
    <w:rsid w:val="00247788"/>
    <w:rsid w:val="0025142E"/>
    <w:rsid w:val="002520A5"/>
    <w:rsid w:val="0025310E"/>
    <w:rsid w:val="00253715"/>
    <w:rsid w:val="00253864"/>
    <w:rsid w:val="002539C5"/>
    <w:rsid w:val="00254231"/>
    <w:rsid w:val="00255175"/>
    <w:rsid w:val="0025561E"/>
    <w:rsid w:val="002574E6"/>
    <w:rsid w:val="00257B19"/>
    <w:rsid w:val="00257D79"/>
    <w:rsid w:val="00260CDB"/>
    <w:rsid w:val="00261198"/>
    <w:rsid w:val="00261835"/>
    <w:rsid w:val="00262BD2"/>
    <w:rsid w:val="0026408D"/>
    <w:rsid w:val="00264D9C"/>
    <w:rsid w:val="00265E45"/>
    <w:rsid w:val="0026725A"/>
    <w:rsid w:val="00270055"/>
    <w:rsid w:val="002700D7"/>
    <w:rsid w:val="00270580"/>
    <w:rsid w:val="00270870"/>
    <w:rsid w:val="00270A89"/>
    <w:rsid w:val="0027206C"/>
    <w:rsid w:val="00272775"/>
    <w:rsid w:val="0027294E"/>
    <w:rsid w:val="00273389"/>
    <w:rsid w:val="0027395E"/>
    <w:rsid w:val="002757DF"/>
    <w:rsid w:val="00275812"/>
    <w:rsid w:val="002761BA"/>
    <w:rsid w:val="00276884"/>
    <w:rsid w:val="002768F5"/>
    <w:rsid w:val="00276CA5"/>
    <w:rsid w:val="00276D2A"/>
    <w:rsid w:val="00277110"/>
    <w:rsid w:val="00277209"/>
    <w:rsid w:val="00277E99"/>
    <w:rsid w:val="0028075F"/>
    <w:rsid w:val="002808B6"/>
    <w:rsid w:val="00282B97"/>
    <w:rsid w:val="00283EA8"/>
    <w:rsid w:val="0028619F"/>
    <w:rsid w:val="00286340"/>
    <w:rsid w:val="00286E23"/>
    <w:rsid w:val="0028763B"/>
    <w:rsid w:val="0029020B"/>
    <w:rsid w:val="002906AC"/>
    <w:rsid w:val="00290EC5"/>
    <w:rsid w:val="002911C4"/>
    <w:rsid w:val="0029251C"/>
    <w:rsid w:val="0029310E"/>
    <w:rsid w:val="0029361F"/>
    <w:rsid w:val="00293649"/>
    <w:rsid w:val="00293D42"/>
    <w:rsid w:val="00293EC1"/>
    <w:rsid w:val="002942F7"/>
    <w:rsid w:val="00294A90"/>
    <w:rsid w:val="00295704"/>
    <w:rsid w:val="00295BAC"/>
    <w:rsid w:val="002A0BE1"/>
    <w:rsid w:val="002A139C"/>
    <w:rsid w:val="002A2968"/>
    <w:rsid w:val="002A4483"/>
    <w:rsid w:val="002A46A2"/>
    <w:rsid w:val="002A4B93"/>
    <w:rsid w:val="002A5445"/>
    <w:rsid w:val="002A5759"/>
    <w:rsid w:val="002A5A8C"/>
    <w:rsid w:val="002A66C8"/>
    <w:rsid w:val="002B01A8"/>
    <w:rsid w:val="002B0FD4"/>
    <w:rsid w:val="002B165A"/>
    <w:rsid w:val="002B19D0"/>
    <w:rsid w:val="002B22A4"/>
    <w:rsid w:val="002B23C1"/>
    <w:rsid w:val="002B2650"/>
    <w:rsid w:val="002B2CD6"/>
    <w:rsid w:val="002B4820"/>
    <w:rsid w:val="002B4FC3"/>
    <w:rsid w:val="002B5D82"/>
    <w:rsid w:val="002C0F56"/>
    <w:rsid w:val="002C233E"/>
    <w:rsid w:val="002C4041"/>
    <w:rsid w:val="002C416D"/>
    <w:rsid w:val="002C56A3"/>
    <w:rsid w:val="002C57FD"/>
    <w:rsid w:val="002C7180"/>
    <w:rsid w:val="002C764B"/>
    <w:rsid w:val="002D0B3F"/>
    <w:rsid w:val="002D0FB9"/>
    <w:rsid w:val="002D1030"/>
    <w:rsid w:val="002D1813"/>
    <w:rsid w:val="002D3480"/>
    <w:rsid w:val="002D4934"/>
    <w:rsid w:val="002D499A"/>
    <w:rsid w:val="002D6502"/>
    <w:rsid w:val="002D6552"/>
    <w:rsid w:val="002D7896"/>
    <w:rsid w:val="002D7BC6"/>
    <w:rsid w:val="002E07AE"/>
    <w:rsid w:val="002E0EFC"/>
    <w:rsid w:val="002E1435"/>
    <w:rsid w:val="002E1EEC"/>
    <w:rsid w:val="002E247E"/>
    <w:rsid w:val="002E274B"/>
    <w:rsid w:val="002E3BE9"/>
    <w:rsid w:val="002E458F"/>
    <w:rsid w:val="002E61CD"/>
    <w:rsid w:val="002E6E50"/>
    <w:rsid w:val="002E70D7"/>
    <w:rsid w:val="002E7608"/>
    <w:rsid w:val="002E7AB7"/>
    <w:rsid w:val="002E7EAE"/>
    <w:rsid w:val="002E7FB5"/>
    <w:rsid w:val="002F03DB"/>
    <w:rsid w:val="002F0ACF"/>
    <w:rsid w:val="002F0D4A"/>
    <w:rsid w:val="002F1920"/>
    <w:rsid w:val="002F199C"/>
    <w:rsid w:val="002F2889"/>
    <w:rsid w:val="002F2E78"/>
    <w:rsid w:val="002F30D2"/>
    <w:rsid w:val="002F41E1"/>
    <w:rsid w:val="002F5C3D"/>
    <w:rsid w:val="002F6469"/>
    <w:rsid w:val="002F65CE"/>
    <w:rsid w:val="002F673A"/>
    <w:rsid w:val="002F77B5"/>
    <w:rsid w:val="002F7B99"/>
    <w:rsid w:val="002F7EE4"/>
    <w:rsid w:val="00300829"/>
    <w:rsid w:val="003016A6"/>
    <w:rsid w:val="00301712"/>
    <w:rsid w:val="00302553"/>
    <w:rsid w:val="00302738"/>
    <w:rsid w:val="003036F8"/>
    <w:rsid w:val="00305F6C"/>
    <w:rsid w:val="003068B3"/>
    <w:rsid w:val="00306D3E"/>
    <w:rsid w:val="00307BBE"/>
    <w:rsid w:val="003103A7"/>
    <w:rsid w:val="00310AAE"/>
    <w:rsid w:val="00311207"/>
    <w:rsid w:val="00311D15"/>
    <w:rsid w:val="00313963"/>
    <w:rsid w:val="00314698"/>
    <w:rsid w:val="003152E8"/>
    <w:rsid w:val="00316C73"/>
    <w:rsid w:val="003172B9"/>
    <w:rsid w:val="003211A1"/>
    <w:rsid w:val="003217D5"/>
    <w:rsid w:val="00321FD2"/>
    <w:rsid w:val="003224CF"/>
    <w:rsid w:val="0032293F"/>
    <w:rsid w:val="00323C73"/>
    <w:rsid w:val="00324957"/>
    <w:rsid w:val="0032563D"/>
    <w:rsid w:val="00325756"/>
    <w:rsid w:val="00326738"/>
    <w:rsid w:val="00326D84"/>
    <w:rsid w:val="00330132"/>
    <w:rsid w:val="003303B8"/>
    <w:rsid w:val="00330989"/>
    <w:rsid w:val="0033121F"/>
    <w:rsid w:val="00331A32"/>
    <w:rsid w:val="00333480"/>
    <w:rsid w:val="00333B8A"/>
    <w:rsid w:val="00333F4C"/>
    <w:rsid w:val="00334ECA"/>
    <w:rsid w:val="0033528C"/>
    <w:rsid w:val="00336E8A"/>
    <w:rsid w:val="00337AA4"/>
    <w:rsid w:val="00337D5C"/>
    <w:rsid w:val="003410D0"/>
    <w:rsid w:val="0034127C"/>
    <w:rsid w:val="00341456"/>
    <w:rsid w:val="00341821"/>
    <w:rsid w:val="00341DB4"/>
    <w:rsid w:val="00342609"/>
    <w:rsid w:val="003431C1"/>
    <w:rsid w:val="003445D7"/>
    <w:rsid w:val="00344E46"/>
    <w:rsid w:val="0034553B"/>
    <w:rsid w:val="00350B59"/>
    <w:rsid w:val="00350B60"/>
    <w:rsid w:val="00350E3F"/>
    <w:rsid w:val="00350FE1"/>
    <w:rsid w:val="003522F5"/>
    <w:rsid w:val="00352869"/>
    <w:rsid w:val="00354FBA"/>
    <w:rsid w:val="00355469"/>
    <w:rsid w:val="003554C1"/>
    <w:rsid w:val="00355D70"/>
    <w:rsid w:val="00356371"/>
    <w:rsid w:val="00356BE0"/>
    <w:rsid w:val="00357D2B"/>
    <w:rsid w:val="00357E7C"/>
    <w:rsid w:val="00361B83"/>
    <w:rsid w:val="0036201A"/>
    <w:rsid w:val="00362CBF"/>
    <w:rsid w:val="00363605"/>
    <w:rsid w:val="003637AB"/>
    <w:rsid w:val="003647F0"/>
    <w:rsid w:val="0036496E"/>
    <w:rsid w:val="00364F28"/>
    <w:rsid w:val="003653D5"/>
    <w:rsid w:val="00366CF6"/>
    <w:rsid w:val="00370101"/>
    <w:rsid w:val="00370C47"/>
    <w:rsid w:val="0037182B"/>
    <w:rsid w:val="00372B93"/>
    <w:rsid w:val="00373203"/>
    <w:rsid w:val="003738F4"/>
    <w:rsid w:val="00373D35"/>
    <w:rsid w:val="00380789"/>
    <w:rsid w:val="003818E7"/>
    <w:rsid w:val="00381B6A"/>
    <w:rsid w:val="00382B5C"/>
    <w:rsid w:val="003852C9"/>
    <w:rsid w:val="00385B90"/>
    <w:rsid w:val="00385CD3"/>
    <w:rsid w:val="00385D8F"/>
    <w:rsid w:val="00387AF3"/>
    <w:rsid w:val="00390842"/>
    <w:rsid w:val="0039243D"/>
    <w:rsid w:val="003930B9"/>
    <w:rsid w:val="00393DC6"/>
    <w:rsid w:val="003957EF"/>
    <w:rsid w:val="00395DC8"/>
    <w:rsid w:val="003A064A"/>
    <w:rsid w:val="003A07A1"/>
    <w:rsid w:val="003A1C5D"/>
    <w:rsid w:val="003A219C"/>
    <w:rsid w:val="003A2CE0"/>
    <w:rsid w:val="003A42D2"/>
    <w:rsid w:val="003A44A4"/>
    <w:rsid w:val="003A604E"/>
    <w:rsid w:val="003B097A"/>
    <w:rsid w:val="003B11B1"/>
    <w:rsid w:val="003B15A8"/>
    <w:rsid w:val="003B1A46"/>
    <w:rsid w:val="003B217F"/>
    <w:rsid w:val="003B2613"/>
    <w:rsid w:val="003B2B00"/>
    <w:rsid w:val="003B2FD9"/>
    <w:rsid w:val="003B3284"/>
    <w:rsid w:val="003B3D87"/>
    <w:rsid w:val="003B442B"/>
    <w:rsid w:val="003B4E73"/>
    <w:rsid w:val="003B5DC9"/>
    <w:rsid w:val="003B6F60"/>
    <w:rsid w:val="003B730E"/>
    <w:rsid w:val="003B79AA"/>
    <w:rsid w:val="003B7A0C"/>
    <w:rsid w:val="003C08B9"/>
    <w:rsid w:val="003C20C7"/>
    <w:rsid w:val="003C3E6D"/>
    <w:rsid w:val="003C422F"/>
    <w:rsid w:val="003C4935"/>
    <w:rsid w:val="003C4C12"/>
    <w:rsid w:val="003C4C8E"/>
    <w:rsid w:val="003C58E6"/>
    <w:rsid w:val="003C5A66"/>
    <w:rsid w:val="003C603E"/>
    <w:rsid w:val="003C6EBA"/>
    <w:rsid w:val="003D0161"/>
    <w:rsid w:val="003D063C"/>
    <w:rsid w:val="003D079A"/>
    <w:rsid w:val="003D0D27"/>
    <w:rsid w:val="003D24BB"/>
    <w:rsid w:val="003D2A23"/>
    <w:rsid w:val="003D2E2D"/>
    <w:rsid w:val="003D329B"/>
    <w:rsid w:val="003D3F1D"/>
    <w:rsid w:val="003D4707"/>
    <w:rsid w:val="003D4A57"/>
    <w:rsid w:val="003D53AE"/>
    <w:rsid w:val="003D572C"/>
    <w:rsid w:val="003D5EA5"/>
    <w:rsid w:val="003D6785"/>
    <w:rsid w:val="003D79F4"/>
    <w:rsid w:val="003D7B39"/>
    <w:rsid w:val="003E010C"/>
    <w:rsid w:val="003E020B"/>
    <w:rsid w:val="003E0514"/>
    <w:rsid w:val="003E13E6"/>
    <w:rsid w:val="003E1569"/>
    <w:rsid w:val="003E3A32"/>
    <w:rsid w:val="003E4267"/>
    <w:rsid w:val="003E612A"/>
    <w:rsid w:val="003E6A99"/>
    <w:rsid w:val="003E6CF3"/>
    <w:rsid w:val="003E7D84"/>
    <w:rsid w:val="003F0BDD"/>
    <w:rsid w:val="003F0F53"/>
    <w:rsid w:val="003F103E"/>
    <w:rsid w:val="003F1136"/>
    <w:rsid w:val="003F16ED"/>
    <w:rsid w:val="003F1781"/>
    <w:rsid w:val="003F18B2"/>
    <w:rsid w:val="003F21D1"/>
    <w:rsid w:val="003F2282"/>
    <w:rsid w:val="003F3D9B"/>
    <w:rsid w:val="003F58E3"/>
    <w:rsid w:val="003F6716"/>
    <w:rsid w:val="003F6D92"/>
    <w:rsid w:val="003F70CC"/>
    <w:rsid w:val="003F75A6"/>
    <w:rsid w:val="003F75EE"/>
    <w:rsid w:val="0040094E"/>
    <w:rsid w:val="00400B00"/>
    <w:rsid w:val="00401124"/>
    <w:rsid w:val="00401851"/>
    <w:rsid w:val="00402B29"/>
    <w:rsid w:val="004048E5"/>
    <w:rsid w:val="004050AA"/>
    <w:rsid w:val="004071E0"/>
    <w:rsid w:val="00407827"/>
    <w:rsid w:val="00410258"/>
    <w:rsid w:val="0041114C"/>
    <w:rsid w:val="00413EBB"/>
    <w:rsid w:val="00414177"/>
    <w:rsid w:val="0041474D"/>
    <w:rsid w:val="004150D5"/>
    <w:rsid w:val="00416E73"/>
    <w:rsid w:val="0041788F"/>
    <w:rsid w:val="00420B2E"/>
    <w:rsid w:val="00420F45"/>
    <w:rsid w:val="00422A5E"/>
    <w:rsid w:val="00424AB0"/>
    <w:rsid w:val="00424AF6"/>
    <w:rsid w:val="0043121B"/>
    <w:rsid w:val="0043216B"/>
    <w:rsid w:val="004343DB"/>
    <w:rsid w:val="0043520F"/>
    <w:rsid w:val="00435377"/>
    <w:rsid w:val="00435F99"/>
    <w:rsid w:val="00436EF2"/>
    <w:rsid w:val="004371D1"/>
    <w:rsid w:val="00437278"/>
    <w:rsid w:val="00437F17"/>
    <w:rsid w:val="004438BB"/>
    <w:rsid w:val="004446F8"/>
    <w:rsid w:val="00444C1C"/>
    <w:rsid w:val="00445E06"/>
    <w:rsid w:val="00446A56"/>
    <w:rsid w:val="00450089"/>
    <w:rsid w:val="00450B9C"/>
    <w:rsid w:val="00451131"/>
    <w:rsid w:val="00451720"/>
    <w:rsid w:val="00451F76"/>
    <w:rsid w:val="0045249C"/>
    <w:rsid w:val="004525FB"/>
    <w:rsid w:val="00452C5F"/>
    <w:rsid w:val="0045300C"/>
    <w:rsid w:val="004538FF"/>
    <w:rsid w:val="00453E5E"/>
    <w:rsid w:val="004546AD"/>
    <w:rsid w:val="00454E97"/>
    <w:rsid w:val="0045627D"/>
    <w:rsid w:val="00460263"/>
    <w:rsid w:val="00460485"/>
    <w:rsid w:val="004607C0"/>
    <w:rsid w:val="00461281"/>
    <w:rsid w:val="0046219A"/>
    <w:rsid w:val="00462F1B"/>
    <w:rsid w:val="004635DA"/>
    <w:rsid w:val="0046362A"/>
    <w:rsid w:val="004649E2"/>
    <w:rsid w:val="00464C47"/>
    <w:rsid w:val="00465B5B"/>
    <w:rsid w:val="00467521"/>
    <w:rsid w:val="00467BBE"/>
    <w:rsid w:val="00470AC3"/>
    <w:rsid w:val="0047263E"/>
    <w:rsid w:val="00473B11"/>
    <w:rsid w:val="00475629"/>
    <w:rsid w:val="00475EAB"/>
    <w:rsid w:val="004760AB"/>
    <w:rsid w:val="00476614"/>
    <w:rsid w:val="00480697"/>
    <w:rsid w:val="00480EF7"/>
    <w:rsid w:val="00481FF8"/>
    <w:rsid w:val="00485233"/>
    <w:rsid w:val="00485E4F"/>
    <w:rsid w:val="004864E1"/>
    <w:rsid w:val="00486625"/>
    <w:rsid w:val="00486F19"/>
    <w:rsid w:val="00490F0D"/>
    <w:rsid w:val="0049218C"/>
    <w:rsid w:val="00493137"/>
    <w:rsid w:val="004932A6"/>
    <w:rsid w:val="0049563D"/>
    <w:rsid w:val="004A05CB"/>
    <w:rsid w:val="004A0672"/>
    <w:rsid w:val="004A083A"/>
    <w:rsid w:val="004A0A21"/>
    <w:rsid w:val="004A0BDE"/>
    <w:rsid w:val="004A3BAC"/>
    <w:rsid w:val="004A52C2"/>
    <w:rsid w:val="004A57D4"/>
    <w:rsid w:val="004A5B65"/>
    <w:rsid w:val="004A5C22"/>
    <w:rsid w:val="004A7389"/>
    <w:rsid w:val="004A7D1B"/>
    <w:rsid w:val="004B06DF"/>
    <w:rsid w:val="004B1244"/>
    <w:rsid w:val="004B1598"/>
    <w:rsid w:val="004B236B"/>
    <w:rsid w:val="004B28E6"/>
    <w:rsid w:val="004B3226"/>
    <w:rsid w:val="004B3F55"/>
    <w:rsid w:val="004B4861"/>
    <w:rsid w:val="004B4A98"/>
    <w:rsid w:val="004B4D70"/>
    <w:rsid w:val="004B6DEB"/>
    <w:rsid w:val="004C07A8"/>
    <w:rsid w:val="004C1C35"/>
    <w:rsid w:val="004C2381"/>
    <w:rsid w:val="004C24B9"/>
    <w:rsid w:val="004C3AF0"/>
    <w:rsid w:val="004C3CBA"/>
    <w:rsid w:val="004C3ECA"/>
    <w:rsid w:val="004C4A52"/>
    <w:rsid w:val="004C5871"/>
    <w:rsid w:val="004C5E60"/>
    <w:rsid w:val="004C5F5D"/>
    <w:rsid w:val="004C669A"/>
    <w:rsid w:val="004D18FE"/>
    <w:rsid w:val="004D2D70"/>
    <w:rsid w:val="004D38C5"/>
    <w:rsid w:val="004D4981"/>
    <w:rsid w:val="004D6155"/>
    <w:rsid w:val="004D61CC"/>
    <w:rsid w:val="004D7B5D"/>
    <w:rsid w:val="004E06A6"/>
    <w:rsid w:val="004E0E99"/>
    <w:rsid w:val="004E36C6"/>
    <w:rsid w:val="004E390E"/>
    <w:rsid w:val="004E4AA6"/>
    <w:rsid w:val="004E5B93"/>
    <w:rsid w:val="004E5E98"/>
    <w:rsid w:val="004E7311"/>
    <w:rsid w:val="004F01D5"/>
    <w:rsid w:val="004F086C"/>
    <w:rsid w:val="004F18DD"/>
    <w:rsid w:val="004F2304"/>
    <w:rsid w:val="004F2F80"/>
    <w:rsid w:val="004F36B2"/>
    <w:rsid w:val="004F383F"/>
    <w:rsid w:val="004F4F05"/>
    <w:rsid w:val="0050058C"/>
    <w:rsid w:val="0050094A"/>
    <w:rsid w:val="005015B2"/>
    <w:rsid w:val="00502906"/>
    <w:rsid w:val="00502FBF"/>
    <w:rsid w:val="00503D94"/>
    <w:rsid w:val="00504EEC"/>
    <w:rsid w:val="00505B8B"/>
    <w:rsid w:val="00506693"/>
    <w:rsid w:val="00506FF9"/>
    <w:rsid w:val="005111CC"/>
    <w:rsid w:val="00512B7C"/>
    <w:rsid w:val="005130C2"/>
    <w:rsid w:val="0051363A"/>
    <w:rsid w:val="00513CE2"/>
    <w:rsid w:val="0051446B"/>
    <w:rsid w:val="00514B91"/>
    <w:rsid w:val="00515D1F"/>
    <w:rsid w:val="00516C3C"/>
    <w:rsid w:val="00517741"/>
    <w:rsid w:val="005179F4"/>
    <w:rsid w:val="00517F3F"/>
    <w:rsid w:val="005206D6"/>
    <w:rsid w:val="00521428"/>
    <w:rsid w:val="00521C86"/>
    <w:rsid w:val="005246D7"/>
    <w:rsid w:val="00524DBA"/>
    <w:rsid w:val="00524F96"/>
    <w:rsid w:val="0052527F"/>
    <w:rsid w:val="005253D7"/>
    <w:rsid w:val="005256FE"/>
    <w:rsid w:val="005300C7"/>
    <w:rsid w:val="00531706"/>
    <w:rsid w:val="0053204D"/>
    <w:rsid w:val="00533319"/>
    <w:rsid w:val="0053371C"/>
    <w:rsid w:val="0053449B"/>
    <w:rsid w:val="00534620"/>
    <w:rsid w:val="0053474B"/>
    <w:rsid w:val="00535A0F"/>
    <w:rsid w:val="005360A1"/>
    <w:rsid w:val="0053659C"/>
    <w:rsid w:val="005365C0"/>
    <w:rsid w:val="005366E7"/>
    <w:rsid w:val="00536F1C"/>
    <w:rsid w:val="0053728F"/>
    <w:rsid w:val="0054146E"/>
    <w:rsid w:val="00542B36"/>
    <w:rsid w:val="00544A7D"/>
    <w:rsid w:val="00544E05"/>
    <w:rsid w:val="0054552E"/>
    <w:rsid w:val="00545F3C"/>
    <w:rsid w:val="00545FBF"/>
    <w:rsid w:val="0054721F"/>
    <w:rsid w:val="0054794B"/>
    <w:rsid w:val="00547CE9"/>
    <w:rsid w:val="00547E91"/>
    <w:rsid w:val="00550415"/>
    <w:rsid w:val="005508FF"/>
    <w:rsid w:val="00550E51"/>
    <w:rsid w:val="0055326F"/>
    <w:rsid w:val="00553849"/>
    <w:rsid w:val="005548B7"/>
    <w:rsid w:val="005555B1"/>
    <w:rsid w:val="0055683F"/>
    <w:rsid w:val="005622E7"/>
    <w:rsid w:val="005627E0"/>
    <w:rsid w:val="00566527"/>
    <w:rsid w:val="00567A01"/>
    <w:rsid w:val="00567E7F"/>
    <w:rsid w:val="00570183"/>
    <w:rsid w:val="00570612"/>
    <w:rsid w:val="00571D39"/>
    <w:rsid w:val="00572BE2"/>
    <w:rsid w:val="005734BE"/>
    <w:rsid w:val="00574458"/>
    <w:rsid w:val="00574D3A"/>
    <w:rsid w:val="00575635"/>
    <w:rsid w:val="00577363"/>
    <w:rsid w:val="005778E1"/>
    <w:rsid w:val="0058301C"/>
    <w:rsid w:val="0058335A"/>
    <w:rsid w:val="00583F6A"/>
    <w:rsid w:val="00584770"/>
    <w:rsid w:val="00585340"/>
    <w:rsid w:val="00586190"/>
    <w:rsid w:val="0058723D"/>
    <w:rsid w:val="00587B34"/>
    <w:rsid w:val="005909F6"/>
    <w:rsid w:val="00590BA7"/>
    <w:rsid w:val="00590CC7"/>
    <w:rsid w:val="00590EF9"/>
    <w:rsid w:val="005919F4"/>
    <w:rsid w:val="00592FA5"/>
    <w:rsid w:val="0059300E"/>
    <w:rsid w:val="00593D7C"/>
    <w:rsid w:val="005940F4"/>
    <w:rsid w:val="00594862"/>
    <w:rsid w:val="00594B8B"/>
    <w:rsid w:val="00595317"/>
    <w:rsid w:val="0059605C"/>
    <w:rsid w:val="00596185"/>
    <w:rsid w:val="0059649D"/>
    <w:rsid w:val="00596647"/>
    <w:rsid w:val="00596668"/>
    <w:rsid w:val="00596AD2"/>
    <w:rsid w:val="00596C93"/>
    <w:rsid w:val="005A21B3"/>
    <w:rsid w:val="005A3A1C"/>
    <w:rsid w:val="005A3A41"/>
    <w:rsid w:val="005A5BB7"/>
    <w:rsid w:val="005A5F34"/>
    <w:rsid w:val="005A65D6"/>
    <w:rsid w:val="005A7917"/>
    <w:rsid w:val="005B06CA"/>
    <w:rsid w:val="005B0B96"/>
    <w:rsid w:val="005B0D5A"/>
    <w:rsid w:val="005B11D4"/>
    <w:rsid w:val="005B1B9D"/>
    <w:rsid w:val="005B22C4"/>
    <w:rsid w:val="005B2CC6"/>
    <w:rsid w:val="005B3D71"/>
    <w:rsid w:val="005B51C1"/>
    <w:rsid w:val="005B7019"/>
    <w:rsid w:val="005B7A65"/>
    <w:rsid w:val="005C03A2"/>
    <w:rsid w:val="005C0509"/>
    <w:rsid w:val="005C0DC9"/>
    <w:rsid w:val="005C1569"/>
    <w:rsid w:val="005C37E8"/>
    <w:rsid w:val="005C3867"/>
    <w:rsid w:val="005C5142"/>
    <w:rsid w:val="005C5409"/>
    <w:rsid w:val="005C6270"/>
    <w:rsid w:val="005C6ED7"/>
    <w:rsid w:val="005C7D89"/>
    <w:rsid w:val="005C7F8E"/>
    <w:rsid w:val="005D078F"/>
    <w:rsid w:val="005D0A20"/>
    <w:rsid w:val="005D0D47"/>
    <w:rsid w:val="005D20B5"/>
    <w:rsid w:val="005D20B9"/>
    <w:rsid w:val="005D22BF"/>
    <w:rsid w:val="005D296A"/>
    <w:rsid w:val="005D39C4"/>
    <w:rsid w:val="005D469C"/>
    <w:rsid w:val="005D6061"/>
    <w:rsid w:val="005D6217"/>
    <w:rsid w:val="005D74AB"/>
    <w:rsid w:val="005E043D"/>
    <w:rsid w:val="005E1E12"/>
    <w:rsid w:val="005E5CED"/>
    <w:rsid w:val="005E6E50"/>
    <w:rsid w:val="005F0997"/>
    <w:rsid w:val="005F113D"/>
    <w:rsid w:val="005F2963"/>
    <w:rsid w:val="005F34D8"/>
    <w:rsid w:val="005F3652"/>
    <w:rsid w:val="005F390B"/>
    <w:rsid w:val="005F4A31"/>
    <w:rsid w:val="005F7DD6"/>
    <w:rsid w:val="0060141A"/>
    <w:rsid w:val="00602EAF"/>
    <w:rsid w:val="00602F02"/>
    <w:rsid w:val="00603040"/>
    <w:rsid w:val="006030D7"/>
    <w:rsid w:val="00604545"/>
    <w:rsid w:val="006049EA"/>
    <w:rsid w:val="00604D30"/>
    <w:rsid w:val="00604E5D"/>
    <w:rsid w:val="00606375"/>
    <w:rsid w:val="006063B5"/>
    <w:rsid w:val="006064FE"/>
    <w:rsid w:val="006068DE"/>
    <w:rsid w:val="00606A78"/>
    <w:rsid w:val="00607DE1"/>
    <w:rsid w:val="00610F0B"/>
    <w:rsid w:val="00611A26"/>
    <w:rsid w:val="00611A30"/>
    <w:rsid w:val="00611E95"/>
    <w:rsid w:val="00612005"/>
    <w:rsid w:val="0061210B"/>
    <w:rsid w:val="00612A39"/>
    <w:rsid w:val="00615416"/>
    <w:rsid w:val="006158BC"/>
    <w:rsid w:val="00615A4A"/>
    <w:rsid w:val="00615D0D"/>
    <w:rsid w:val="00615E3E"/>
    <w:rsid w:val="00616890"/>
    <w:rsid w:val="00616893"/>
    <w:rsid w:val="006177DC"/>
    <w:rsid w:val="006177EB"/>
    <w:rsid w:val="0061789F"/>
    <w:rsid w:val="00617A44"/>
    <w:rsid w:val="00617E8C"/>
    <w:rsid w:val="006200C6"/>
    <w:rsid w:val="00620232"/>
    <w:rsid w:val="0062027E"/>
    <w:rsid w:val="00620572"/>
    <w:rsid w:val="006206FA"/>
    <w:rsid w:val="00621326"/>
    <w:rsid w:val="00621469"/>
    <w:rsid w:val="00622B40"/>
    <w:rsid w:val="00622C64"/>
    <w:rsid w:val="00623174"/>
    <w:rsid w:val="006239E6"/>
    <w:rsid w:val="00624609"/>
    <w:rsid w:val="0062742E"/>
    <w:rsid w:val="00631F72"/>
    <w:rsid w:val="00633820"/>
    <w:rsid w:val="00634B0B"/>
    <w:rsid w:val="00634B9B"/>
    <w:rsid w:val="006350A9"/>
    <w:rsid w:val="006359BE"/>
    <w:rsid w:val="0063715C"/>
    <w:rsid w:val="00637CEE"/>
    <w:rsid w:val="00640050"/>
    <w:rsid w:val="00640060"/>
    <w:rsid w:val="0064087A"/>
    <w:rsid w:val="00640907"/>
    <w:rsid w:val="00640AB7"/>
    <w:rsid w:val="00640DB5"/>
    <w:rsid w:val="00641C6F"/>
    <w:rsid w:val="00641FB8"/>
    <w:rsid w:val="0064221C"/>
    <w:rsid w:val="00642302"/>
    <w:rsid w:val="00642EA7"/>
    <w:rsid w:val="00643050"/>
    <w:rsid w:val="00643884"/>
    <w:rsid w:val="00644311"/>
    <w:rsid w:val="00645202"/>
    <w:rsid w:val="00646647"/>
    <w:rsid w:val="006473D3"/>
    <w:rsid w:val="00647B9D"/>
    <w:rsid w:val="006501B8"/>
    <w:rsid w:val="0065286A"/>
    <w:rsid w:val="006538DD"/>
    <w:rsid w:val="00654485"/>
    <w:rsid w:val="00654952"/>
    <w:rsid w:val="006552CB"/>
    <w:rsid w:val="006575AC"/>
    <w:rsid w:val="00661BC4"/>
    <w:rsid w:val="00661EC5"/>
    <w:rsid w:val="006666F1"/>
    <w:rsid w:val="0066678F"/>
    <w:rsid w:val="00666AA6"/>
    <w:rsid w:val="00667E25"/>
    <w:rsid w:val="00667F6F"/>
    <w:rsid w:val="00670660"/>
    <w:rsid w:val="00670ED9"/>
    <w:rsid w:val="006719CF"/>
    <w:rsid w:val="00671C1E"/>
    <w:rsid w:val="00671EB2"/>
    <w:rsid w:val="006720D7"/>
    <w:rsid w:val="006725A0"/>
    <w:rsid w:val="00672632"/>
    <w:rsid w:val="00672B63"/>
    <w:rsid w:val="00672CDC"/>
    <w:rsid w:val="006778E7"/>
    <w:rsid w:val="0067796F"/>
    <w:rsid w:val="00677F82"/>
    <w:rsid w:val="006802CE"/>
    <w:rsid w:val="0068199E"/>
    <w:rsid w:val="00681F37"/>
    <w:rsid w:val="00682A05"/>
    <w:rsid w:val="00683542"/>
    <w:rsid w:val="00684095"/>
    <w:rsid w:val="00685317"/>
    <w:rsid w:val="00687468"/>
    <w:rsid w:val="00687B83"/>
    <w:rsid w:val="00687C64"/>
    <w:rsid w:val="00690A47"/>
    <w:rsid w:val="00690F66"/>
    <w:rsid w:val="00691A25"/>
    <w:rsid w:val="00691B92"/>
    <w:rsid w:val="00691C5B"/>
    <w:rsid w:val="00692F0A"/>
    <w:rsid w:val="00695C7E"/>
    <w:rsid w:val="00696501"/>
    <w:rsid w:val="00696698"/>
    <w:rsid w:val="00696881"/>
    <w:rsid w:val="0069714B"/>
    <w:rsid w:val="00697381"/>
    <w:rsid w:val="00697842"/>
    <w:rsid w:val="006A021F"/>
    <w:rsid w:val="006A1114"/>
    <w:rsid w:val="006A1710"/>
    <w:rsid w:val="006A1DF8"/>
    <w:rsid w:val="006A2139"/>
    <w:rsid w:val="006A33B2"/>
    <w:rsid w:val="006A46B3"/>
    <w:rsid w:val="006A4768"/>
    <w:rsid w:val="006A4C9D"/>
    <w:rsid w:val="006A4E57"/>
    <w:rsid w:val="006A5375"/>
    <w:rsid w:val="006A6BFB"/>
    <w:rsid w:val="006A6F35"/>
    <w:rsid w:val="006B0348"/>
    <w:rsid w:val="006B0801"/>
    <w:rsid w:val="006B0DDB"/>
    <w:rsid w:val="006B1563"/>
    <w:rsid w:val="006B1B2C"/>
    <w:rsid w:val="006B2BDE"/>
    <w:rsid w:val="006B2EFF"/>
    <w:rsid w:val="006B325F"/>
    <w:rsid w:val="006B3D1F"/>
    <w:rsid w:val="006B41E5"/>
    <w:rsid w:val="006B4485"/>
    <w:rsid w:val="006B503A"/>
    <w:rsid w:val="006B517B"/>
    <w:rsid w:val="006B7733"/>
    <w:rsid w:val="006C1509"/>
    <w:rsid w:val="006C1CE4"/>
    <w:rsid w:val="006C2BB2"/>
    <w:rsid w:val="006C33ED"/>
    <w:rsid w:val="006C4558"/>
    <w:rsid w:val="006C467A"/>
    <w:rsid w:val="006C505B"/>
    <w:rsid w:val="006C557B"/>
    <w:rsid w:val="006C60F6"/>
    <w:rsid w:val="006D1091"/>
    <w:rsid w:val="006D1EB2"/>
    <w:rsid w:val="006D5C58"/>
    <w:rsid w:val="006D657D"/>
    <w:rsid w:val="006D678E"/>
    <w:rsid w:val="006D6FE3"/>
    <w:rsid w:val="006D7476"/>
    <w:rsid w:val="006D7AAD"/>
    <w:rsid w:val="006D7E50"/>
    <w:rsid w:val="006E05E2"/>
    <w:rsid w:val="006E125F"/>
    <w:rsid w:val="006E1590"/>
    <w:rsid w:val="006E214F"/>
    <w:rsid w:val="006E4B6A"/>
    <w:rsid w:val="006E5235"/>
    <w:rsid w:val="006E61AE"/>
    <w:rsid w:val="006E72BE"/>
    <w:rsid w:val="006E7334"/>
    <w:rsid w:val="006F00FD"/>
    <w:rsid w:val="006F03BA"/>
    <w:rsid w:val="006F086E"/>
    <w:rsid w:val="006F0A61"/>
    <w:rsid w:val="006F17C3"/>
    <w:rsid w:val="006F25A8"/>
    <w:rsid w:val="006F2C8A"/>
    <w:rsid w:val="006F358D"/>
    <w:rsid w:val="006F4FA9"/>
    <w:rsid w:val="006F5239"/>
    <w:rsid w:val="006F63FF"/>
    <w:rsid w:val="00701076"/>
    <w:rsid w:val="00705CC1"/>
    <w:rsid w:val="00706BF8"/>
    <w:rsid w:val="00707454"/>
    <w:rsid w:val="00707D1B"/>
    <w:rsid w:val="00710251"/>
    <w:rsid w:val="00710AD6"/>
    <w:rsid w:val="00710E12"/>
    <w:rsid w:val="007113DE"/>
    <w:rsid w:val="00711A6F"/>
    <w:rsid w:val="007122C4"/>
    <w:rsid w:val="00712A20"/>
    <w:rsid w:val="00712C57"/>
    <w:rsid w:val="00713EBD"/>
    <w:rsid w:val="0071513B"/>
    <w:rsid w:val="0071584A"/>
    <w:rsid w:val="00716C4F"/>
    <w:rsid w:val="00717AD1"/>
    <w:rsid w:val="00720F8D"/>
    <w:rsid w:val="00721C11"/>
    <w:rsid w:val="00721EB6"/>
    <w:rsid w:val="00722066"/>
    <w:rsid w:val="00722A94"/>
    <w:rsid w:val="00722B82"/>
    <w:rsid w:val="00723396"/>
    <w:rsid w:val="00723C10"/>
    <w:rsid w:val="0072417D"/>
    <w:rsid w:val="0072430E"/>
    <w:rsid w:val="00725240"/>
    <w:rsid w:val="0072595E"/>
    <w:rsid w:val="00725DD0"/>
    <w:rsid w:val="007314F1"/>
    <w:rsid w:val="00732EBE"/>
    <w:rsid w:val="007336FC"/>
    <w:rsid w:val="00734108"/>
    <w:rsid w:val="00735398"/>
    <w:rsid w:val="00735B5F"/>
    <w:rsid w:val="00735CDB"/>
    <w:rsid w:val="0073628C"/>
    <w:rsid w:val="0073699F"/>
    <w:rsid w:val="00740AB4"/>
    <w:rsid w:val="00742A41"/>
    <w:rsid w:val="00742DDA"/>
    <w:rsid w:val="00744337"/>
    <w:rsid w:val="00744A5E"/>
    <w:rsid w:val="007457E1"/>
    <w:rsid w:val="007460A5"/>
    <w:rsid w:val="007467E3"/>
    <w:rsid w:val="00747374"/>
    <w:rsid w:val="00747E79"/>
    <w:rsid w:val="0075119B"/>
    <w:rsid w:val="00752716"/>
    <w:rsid w:val="00753552"/>
    <w:rsid w:val="0075373B"/>
    <w:rsid w:val="00754668"/>
    <w:rsid w:val="00754FBD"/>
    <w:rsid w:val="0075641D"/>
    <w:rsid w:val="00756AA2"/>
    <w:rsid w:val="00756EA2"/>
    <w:rsid w:val="007572A1"/>
    <w:rsid w:val="007577BD"/>
    <w:rsid w:val="00760057"/>
    <w:rsid w:val="007606F2"/>
    <w:rsid w:val="00760A43"/>
    <w:rsid w:val="00761C86"/>
    <w:rsid w:val="00761E8C"/>
    <w:rsid w:val="00762DD0"/>
    <w:rsid w:val="00763BD2"/>
    <w:rsid w:val="00764286"/>
    <w:rsid w:val="00764961"/>
    <w:rsid w:val="00764E4E"/>
    <w:rsid w:val="007651E1"/>
    <w:rsid w:val="007670FB"/>
    <w:rsid w:val="007700FA"/>
    <w:rsid w:val="0077087F"/>
    <w:rsid w:val="007715DB"/>
    <w:rsid w:val="00771A1A"/>
    <w:rsid w:val="00772A46"/>
    <w:rsid w:val="00773B9B"/>
    <w:rsid w:val="007753CC"/>
    <w:rsid w:val="0077700E"/>
    <w:rsid w:val="00777ED9"/>
    <w:rsid w:val="00781813"/>
    <w:rsid w:val="00783C9B"/>
    <w:rsid w:val="00783D61"/>
    <w:rsid w:val="007851DC"/>
    <w:rsid w:val="00786A2F"/>
    <w:rsid w:val="00786C94"/>
    <w:rsid w:val="00786D60"/>
    <w:rsid w:val="00787517"/>
    <w:rsid w:val="00790736"/>
    <w:rsid w:val="00790979"/>
    <w:rsid w:val="00791642"/>
    <w:rsid w:val="00791C8E"/>
    <w:rsid w:val="0079223E"/>
    <w:rsid w:val="00793105"/>
    <w:rsid w:val="007931C4"/>
    <w:rsid w:val="00793F28"/>
    <w:rsid w:val="00793F4A"/>
    <w:rsid w:val="007948EC"/>
    <w:rsid w:val="00794EDA"/>
    <w:rsid w:val="007950C3"/>
    <w:rsid w:val="007952FB"/>
    <w:rsid w:val="00795B82"/>
    <w:rsid w:val="0079694C"/>
    <w:rsid w:val="00796C3A"/>
    <w:rsid w:val="007A0DA2"/>
    <w:rsid w:val="007A26C8"/>
    <w:rsid w:val="007A2F71"/>
    <w:rsid w:val="007A3B9F"/>
    <w:rsid w:val="007A40BC"/>
    <w:rsid w:val="007A41B3"/>
    <w:rsid w:val="007A4CE1"/>
    <w:rsid w:val="007A63C1"/>
    <w:rsid w:val="007A774D"/>
    <w:rsid w:val="007A7BB9"/>
    <w:rsid w:val="007A7CAC"/>
    <w:rsid w:val="007A7E1A"/>
    <w:rsid w:val="007B0318"/>
    <w:rsid w:val="007B0960"/>
    <w:rsid w:val="007B0AE5"/>
    <w:rsid w:val="007B18EE"/>
    <w:rsid w:val="007B2DE3"/>
    <w:rsid w:val="007B5974"/>
    <w:rsid w:val="007B5CDD"/>
    <w:rsid w:val="007B6221"/>
    <w:rsid w:val="007C057B"/>
    <w:rsid w:val="007C077D"/>
    <w:rsid w:val="007C0D3A"/>
    <w:rsid w:val="007C1D20"/>
    <w:rsid w:val="007C2956"/>
    <w:rsid w:val="007C3ED7"/>
    <w:rsid w:val="007C4A84"/>
    <w:rsid w:val="007C4C96"/>
    <w:rsid w:val="007C59D9"/>
    <w:rsid w:val="007C7A4A"/>
    <w:rsid w:val="007C7F10"/>
    <w:rsid w:val="007D01B8"/>
    <w:rsid w:val="007D1AA2"/>
    <w:rsid w:val="007D253B"/>
    <w:rsid w:val="007D27A5"/>
    <w:rsid w:val="007D2947"/>
    <w:rsid w:val="007D3B81"/>
    <w:rsid w:val="007D6C77"/>
    <w:rsid w:val="007D73F3"/>
    <w:rsid w:val="007D74B5"/>
    <w:rsid w:val="007D7A05"/>
    <w:rsid w:val="007E0825"/>
    <w:rsid w:val="007E1374"/>
    <w:rsid w:val="007E1EBC"/>
    <w:rsid w:val="007E28C0"/>
    <w:rsid w:val="007E3854"/>
    <w:rsid w:val="007E66A3"/>
    <w:rsid w:val="007F06F3"/>
    <w:rsid w:val="007F0818"/>
    <w:rsid w:val="007F18FD"/>
    <w:rsid w:val="007F254A"/>
    <w:rsid w:val="007F304C"/>
    <w:rsid w:val="007F5EFD"/>
    <w:rsid w:val="007F64C9"/>
    <w:rsid w:val="007F65DF"/>
    <w:rsid w:val="007F78F0"/>
    <w:rsid w:val="007F7A1D"/>
    <w:rsid w:val="007F7BF5"/>
    <w:rsid w:val="00800D26"/>
    <w:rsid w:val="0080101E"/>
    <w:rsid w:val="0080142C"/>
    <w:rsid w:val="00801AFA"/>
    <w:rsid w:val="00802590"/>
    <w:rsid w:val="00802F3B"/>
    <w:rsid w:val="008036C1"/>
    <w:rsid w:val="0080392D"/>
    <w:rsid w:val="0080573C"/>
    <w:rsid w:val="00805FB7"/>
    <w:rsid w:val="0080612F"/>
    <w:rsid w:val="008068B6"/>
    <w:rsid w:val="00806F35"/>
    <w:rsid w:val="0081049B"/>
    <w:rsid w:val="0081071B"/>
    <w:rsid w:val="00810833"/>
    <w:rsid w:val="00812183"/>
    <w:rsid w:val="008123A8"/>
    <w:rsid w:val="008125EC"/>
    <w:rsid w:val="00813104"/>
    <w:rsid w:val="008137B3"/>
    <w:rsid w:val="008138CD"/>
    <w:rsid w:val="00813B97"/>
    <w:rsid w:val="008157A6"/>
    <w:rsid w:val="00815C41"/>
    <w:rsid w:val="0081694E"/>
    <w:rsid w:val="00817FCB"/>
    <w:rsid w:val="00820557"/>
    <w:rsid w:val="008212B9"/>
    <w:rsid w:val="00822286"/>
    <w:rsid w:val="008229B4"/>
    <w:rsid w:val="0082344B"/>
    <w:rsid w:val="0082390D"/>
    <w:rsid w:val="00826815"/>
    <w:rsid w:val="00826C28"/>
    <w:rsid w:val="00827110"/>
    <w:rsid w:val="00830053"/>
    <w:rsid w:val="00830D52"/>
    <w:rsid w:val="00830F67"/>
    <w:rsid w:val="0083148E"/>
    <w:rsid w:val="00831BC2"/>
    <w:rsid w:val="008326CD"/>
    <w:rsid w:val="008329E8"/>
    <w:rsid w:val="00832A35"/>
    <w:rsid w:val="00833A04"/>
    <w:rsid w:val="00835183"/>
    <w:rsid w:val="00837896"/>
    <w:rsid w:val="00837C13"/>
    <w:rsid w:val="0084019B"/>
    <w:rsid w:val="008401B2"/>
    <w:rsid w:val="00841B2E"/>
    <w:rsid w:val="008425B9"/>
    <w:rsid w:val="00843E21"/>
    <w:rsid w:val="008446A0"/>
    <w:rsid w:val="008463EA"/>
    <w:rsid w:val="008511ED"/>
    <w:rsid w:val="0085187F"/>
    <w:rsid w:val="008518CB"/>
    <w:rsid w:val="00852666"/>
    <w:rsid w:val="00852DC2"/>
    <w:rsid w:val="00853450"/>
    <w:rsid w:val="00853A45"/>
    <w:rsid w:val="00853AB3"/>
    <w:rsid w:val="008541A2"/>
    <w:rsid w:val="0085503D"/>
    <w:rsid w:val="00855965"/>
    <w:rsid w:val="00855C08"/>
    <w:rsid w:val="00855F5E"/>
    <w:rsid w:val="0085603C"/>
    <w:rsid w:val="008569D8"/>
    <w:rsid w:val="00856ACF"/>
    <w:rsid w:val="00856D20"/>
    <w:rsid w:val="0085751C"/>
    <w:rsid w:val="008600E3"/>
    <w:rsid w:val="008633EF"/>
    <w:rsid w:val="0086399F"/>
    <w:rsid w:val="00864738"/>
    <w:rsid w:val="008664A4"/>
    <w:rsid w:val="00866AD7"/>
    <w:rsid w:val="00866C7E"/>
    <w:rsid w:val="008672E3"/>
    <w:rsid w:val="00867CD6"/>
    <w:rsid w:val="00867FD6"/>
    <w:rsid w:val="00870025"/>
    <w:rsid w:val="008707E3"/>
    <w:rsid w:val="0087080A"/>
    <w:rsid w:val="00870F8A"/>
    <w:rsid w:val="00871774"/>
    <w:rsid w:val="0087240F"/>
    <w:rsid w:val="0087241D"/>
    <w:rsid w:val="00872742"/>
    <w:rsid w:val="00872B05"/>
    <w:rsid w:val="00873794"/>
    <w:rsid w:val="008739DC"/>
    <w:rsid w:val="00874456"/>
    <w:rsid w:val="008745C6"/>
    <w:rsid w:val="00874EAE"/>
    <w:rsid w:val="00875188"/>
    <w:rsid w:val="008751EC"/>
    <w:rsid w:val="00875504"/>
    <w:rsid w:val="00875CA9"/>
    <w:rsid w:val="00876D38"/>
    <w:rsid w:val="00876E40"/>
    <w:rsid w:val="00880B2B"/>
    <w:rsid w:val="00881021"/>
    <w:rsid w:val="00883844"/>
    <w:rsid w:val="00883A16"/>
    <w:rsid w:val="00883EBB"/>
    <w:rsid w:val="00884FE2"/>
    <w:rsid w:val="008856E2"/>
    <w:rsid w:val="008863BA"/>
    <w:rsid w:val="00886A1D"/>
    <w:rsid w:val="00887563"/>
    <w:rsid w:val="00890412"/>
    <w:rsid w:val="00891863"/>
    <w:rsid w:val="0089327A"/>
    <w:rsid w:val="00893BFF"/>
    <w:rsid w:val="00894656"/>
    <w:rsid w:val="00894D10"/>
    <w:rsid w:val="008966AD"/>
    <w:rsid w:val="0089734F"/>
    <w:rsid w:val="008973E6"/>
    <w:rsid w:val="008A0163"/>
    <w:rsid w:val="008A0674"/>
    <w:rsid w:val="008A2FD5"/>
    <w:rsid w:val="008A3644"/>
    <w:rsid w:val="008A5649"/>
    <w:rsid w:val="008A6ADE"/>
    <w:rsid w:val="008A6B0F"/>
    <w:rsid w:val="008A7043"/>
    <w:rsid w:val="008A7574"/>
    <w:rsid w:val="008A768D"/>
    <w:rsid w:val="008A777E"/>
    <w:rsid w:val="008B0707"/>
    <w:rsid w:val="008B0CA7"/>
    <w:rsid w:val="008B28EB"/>
    <w:rsid w:val="008B369D"/>
    <w:rsid w:val="008B43CE"/>
    <w:rsid w:val="008B6B89"/>
    <w:rsid w:val="008B7489"/>
    <w:rsid w:val="008B74FA"/>
    <w:rsid w:val="008B7532"/>
    <w:rsid w:val="008C22EB"/>
    <w:rsid w:val="008C3333"/>
    <w:rsid w:val="008C3528"/>
    <w:rsid w:val="008C35C9"/>
    <w:rsid w:val="008C4F3A"/>
    <w:rsid w:val="008C68C3"/>
    <w:rsid w:val="008C6DC1"/>
    <w:rsid w:val="008D2F49"/>
    <w:rsid w:val="008D30A4"/>
    <w:rsid w:val="008D359C"/>
    <w:rsid w:val="008D4182"/>
    <w:rsid w:val="008D48E3"/>
    <w:rsid w:val="008D4D2B"/>
    <w:rsid w:val="008D57E2"/>
    <w:rsid w:val="008D73D6"/>
    <w:rsid w:val="008E08B3"/>
    <w:rsid w:val="008E1A35"/>
    <w:rsid w:val="008E1E01"/>
    <w:rsid w:val="008E1FFE"/>
    <w:rsid w:val="008E2E0E"/>
    <w:rsid w:val="008E2F52"/>
    <w:rsid w:val="008E436C"/>
    <w:rsid w:val="008E465A"/>
    <w:rsid w:val="008E67A5"/>
    <w:rsid w:val="008F0009"/>
    <w:rsid w:val="008F0DFE"/>
    <w:rsid w:val="008F0FA9"/>
    <w:rsid w:val="008F1493"/>
    <w:rsid w:val="008F19AC"/>
    <w:rsid w:val="008F1B9C"/>
    <w:rsid w:val="008F22C0"/>
    <w:rsid w:val="008F2588"/>
    <w:rsid w:val="008F2A98"/>
    <w:rsid w:val="008F307B"/>
    <w:rsid w:val="008F3225"/>
    <w:rsid w:val="008F3C82"/>
    <w:rsid w:val="008F44DB"/>
    <w:rsid w:val="008F5091"/>
    <w:rsid w:val="008F5738"/>
    <w:rsid w:val="008F68BF"/>
    <w:rsid w:val="008F6A6F"/>
    <w:rsid w:val="008F771D"/>
    <w:rsid w:val="008F7B13"/>
    <w:rsid w:val="008F7D0D"/>
    <w:rsid w:val="00904E87"/>
    <w:rsid w:val="0090590E"/>
    <w:rsid w:val="00905987"/>
    <w:rsid w:val="009062AC"/>
    <w:rsid w:val="0090631A"/>
    <w:rsid w:val="009063A1"/>
    <w:rsid w:val="00906CF1"/>
    <w:rsid w:val="0090756C"/>
    <w:rsid w:val="00907861"/>
    <w:rsid w:val="0091297E"/>
    <w:rsid w:val="00912CFF"/>
    <w:rsid w:val="00913EEE"/>
    <w:rsid w:val="00915DF6"/>
    <w:rsid w:val="00915F69"/>
    <w:rsid w:val="00916251"/>
    <w:rsid w:val="00916466"/>
    <w:rsid w:val="00916792"/>
    <w:rsid w:val="0091763C"/>
    <w:rsid w:val="009203F7"/>
    <w:rsid w:val="00920FD7"/>
    <w:rsid w:val="00921E98"/>
    <w:rsid w:val="00922EAA"/>
    <w:rsid w:val="00924D64"/>
    <w:rsid w:val="00925410"/>
    <w:rsid w:val="0092604C"/>
    <w:rsid w:val="009271A0"/>
    <w:rsid w:val="009313E5"/>
    <w:rsid w:val="00933F0D"/>
    <w:rsid w:val="009348FB"/>
    <w:rsid w:val="00935227"/>
    <w:rsid w:val="009352AD"/>
    <w:rsid w:val="009366D6"/>
    <w:rsid w:val="00936A3B"/>
    <w:rsid w:val="00941195"/>
    <w:rsid w:val="009449B3"/>
    <w:rsid w:val="009452B9"/>
    <w:rsid w:val="00945BC9"/>
    <w:rsid w:val="0094645C"/>
    <w:rsid w:val="009470F3"/>
    <w:rsid w:val="00947202"/>
    <w:rsid w:val="009479DB"/>
    <w:rsid w:val="00951387"/>
    <w:rsid w:val="009528E7"/>
    <w:rsid w:val="00953057"/>
    <w:rsid w:val="00954087"/>
    <w:rsid w:val="0095427A"/>
    <w:rsid w:val="00956CF0"/>
    <w:rsid w:val="00956F63"/>
    <w:rsid w:val="0096024A"/>
    <w:rsid w:val="00960695"/>
    <w:rsid w:val="00960B1E"/>
    <w:rsid w:val="00964F8C"/>
    <w:rsid w:val="00965138"/>
    <w:rsid w:val="0096574B"/>
    <w:rsid w:val="00967813"/>
    <w:rsid w:val="00967FA3"/>
    <w:rsid w:val="009701AE"/>
    <w:rsid w:val="00970914"/>
    <w:rsid w:val="009712F9"/>
    <w:rsid w:val="00971DD2"/>
    <w:rsid w:val="00972792"/>
    <w:rsid w:val="0097287C"/>
    <w:rsid w:val="009732EC"/>
    <w:rsid w:val="009741FD"/>
    <w:rsid w:val="00976B88"/>
    <w:rsid w:val="009774A0"/>
    <w:rsid w:val="00980A1B"/>
    <w:rsid w:val="00981096"/>
    <w:rsid w:val="00981BBB"/>
    <w:rsid w:val="0098302E"/>
    <w:rsid w:val="009839B9"/>
    <w:rsid w:val="00983D4D"/>
    <w:rsid w:val="009840FA"/>
    <w:rsid w:val="00984AC6"/>
    <w:rsid w:val="00984CE7"/>
    <w:rsid w:val="00985DBF"/>
    <w:rsid w:val="00986198"/>
    <w:rsid w:val="0098660D"/>
    <w:rsid w:val="0098725C"/>
    <w:rsid w:val="0098775B"/>
    <w:rsid w:val="009914CF"/>
    <w:rsid w:val="00994F82"/>
    <w:rsid w:val="009950B9"/>
    <w:rsid w:val="009952F6"/>
    <w:rsid w:val="00995957"/>
    <w:rsid w:val="00995A10"/>
    <w:rsid w:val="00995CCB"/>
    <w:rsid w:val="009A057A"/>
    <w:rsid w:val="009A10A2"/>
    <w:rsid w:val="009A165D"/>
    <w:rsid w:val="009A1827"/>
    <w:rsid w:val="009A1E97"/>
    <w:rsid w:val="009A369E"/>
    <w:rsid w:val="009A3836"/>
    <w:rsid w:val="009A3CE1"/>
    <w:rsid w:val="009A4B1F"/>
    <w:rsid w:val="009A55F4"/>
    <w:rsid w:val="009A5B14"/>
    <w:rsid w:val="009A5DA5"/>
    <w:rsid w:val="009A5EE5"/>
    <w:rsid w:val="009A5F92"/>
    <w:rsid w:val="009A759E"/>
    <w:rsid w:val="009A7871"/>
    <w:rsid w:val="009B063B"/>
    <w:rsid w:val="009B08FF"/>
    <w:rsid w:val="009B170C"/>
    <w:rsid w:val="009B1B6C"/>
    <w:rsid w:val="009B2071"/>
    <w:rsid w:val="009B24BD"/>
    <w:rsid w:val="009B3B97"/>
    <w:rsid w:val="009B3F53"/>
    <w:rsid w:val="009B4D5F"/>
    <w:rsid w:val="009B5088"/>
    <w:rsid w:val="009B5783"/>
    <w:rsid w:val="009B64AA"/>
    <w:rsid w:val="009B713A"/>
    <w:rsid w:val="009B7655"/>
    <w:rsid w:val="009B783D"/>
    <w:rsid w:val="009B789D"/>
    <w:rsid w:val="009B78E1"/>
    <w:rsid w:val="009C11B0"/>
    <w:rsid w:val="009C16B5"/>
    <w:rsid w:val="009C2384"/>
    <w:rsid w:val="009C279A"/>
    <w:rsid w:val="009C464B"/>
    <w:rsid w:val="009C516A"/>
    <w:rsid w:val="009C5D3D"/>
    <w:rsid w:val="009C629D"/>
    <w:rsid w:val="009C66CB"/>
    <w:rsid w:val="009C73FC"/>
    <w:rsid w:val="009C751E"/>
    <w:rsid w:val="009D0610"/>
    <w:rsid w:val="009D2286"/>
    <w:rsid w:val="009D37C4"/>
    <w:rsid w:val="009D7286"/>
    <w:rsid w:val="009D78E9"/>
    <w:rsid w:val="009D7A67"/>
    <w:rsid w:val="009E1299"/>
    <w:rsid w:val="009E1E96"/>
    <w:rsid w:val="009E2A07"/>
    <w:rsid w:val="009E34F4"/>
    <w:rsid w:val="009E5034"/>
    <w:rsid w:val="009E54C8"/>
    <w:rsid w:val="009E5639"/>
    <w:rsid w:val="009F0A51"/>
    <w:rsid w:val="009F161F"/>
    <w:rsid w:val="009F1CD6"/>
    <w:rsid w:val="009F371A"/>
    <w:rsid w:val="009F3843"/>
    <w:rsid w:val="009F38BB"/>
    <w:rsid w:val="009F4006"/>
    <w:rsid w:val="009F4301"/>
    <w:rsid w:val="009F4E08"/>
    <w:rsid w:val="009F7B10"/>
    <w:rsid w:val="00A00992"/>
    <w:rsid w:val="00A00A3A"/>
    <w:rsid w:val="00A019FA"/>
    <w:rsid w:val="00A02034"/>
    <w:rsid w:val="00A02CC0"/>
    <w:rsid w:val="00A03E11"/>
    <w:rsid w:val="00A05088"/>
    <w:rsid w:val="00A056CC"/>
    <w:rsid w:val="00A062D9"/>
    <w:rsid w:val="00A0658D"/>
    <w:rsid w:val="00A0725C"/>
    <w:rsid w:val="00A077D7"/>
    <w:rsid w:val="00A0790B"/>
    <w:rsid w:val="00A12726"/>
    <w:rsid w:val="00A1383F"/>
    <w:rsid w:val="00A16146"/>
    <w:rsid w:val="00A1737E"/>
    <w:rsid w:val="00A17588"/>
    <w:rsid w:val="00A212BC"/>
    <w:rsid w:val="00A217CC"/>
    <w:rsid w:val="00A21A7E"/>
    <w:rsid w:val="00A21C7F"/>
    <w:rsid w:val="00A22826"/>
    <w:rsid w:val="00A2314D"/>
    <w:rsid w:val="00A24ECF"/>
    <w:rsid w:val="00A25C52"/>
    <w:rsid w:val="00A25D6A"/>
    <w:rsid w:val="00A264F1"/>
    <w:rsid w:val="00A26AC6"/>
    <w:rsid w:val="00A26D59"/>
    <w:rsid w:val="00A276C8"/>
    <w:rsid w:val="00A27B88"/>
    <w:rsid w:val="00A30A00"/>
    <w:rsid w:val="00A31F8F"/>
    <w:rsid w:val="00A321E1"/>
    <w:rsid w:val="00A32691"/>
    <w:rsid w:val="00A328B9"/>
    <w:rsid w:val="00A32DA9"/>
    <w:rsid w:val="00A34BD1"/>
    <w:rsid w:val="00A3579D"/>
    <w:rsid w:val="00A35C7B"/>
    <w:rsid w:val="00A36EB7"/>
    <w:rsid w:val="00A402C7"/>
    <w:rsid w:val="00A4059F"/>
    <w:rsid w:val="00A40C9A"/>
    <w:rsid w:val="00A412CB"/>
    <w:rsid w:val="00A43A83"/>
    <w:rsid w:val="00A45D2F"/>
    <w:rsid w:val="00A45F1D"/>
    <w:rsid w:val="00A514BE"/>
    <w:rsid w:val="00A52A5D"/>
    <w:rsid w:val="00A52D78"/>
    <w:rsid w:val="00A52FF9"/>
    <w:rsid w:val="00A5344E"/>
    <w:rsid w:val="00A540E6"/>
    <w:rsid w:val="00A54B2C"/>
    <w:rsid w:val="00A55370"/>
    <w:rsid w:val="00A558DF"/>
    <w:rsid w:val="00A5631F"/>
    <w:rsid w:val="00A57332"/>
    <w:rsid w:val="00A573DB"/>
    <w:rsid w:val="00A57D57"/>
    <w:rsid w:val="00A608F8"/>
    <w:rsid w:val="00A61E5E"/>
    <w:rsid w:val="00A62C4E"/>
    <w:rsid w:val="00A640B2"/>
    <w:rsid w:val="00A640B5"/>
    <w:rsid w:val="00A64D78"/>
    <w:rsid w:val="00A64E77"/>
    <w:rsid w:val="00A6557E"/>
    <w:rsid w:val="00A6646C"/>
    <w:rsid w:val="00A66794"/>
    <w:rsid w:val="00A679BA"/>
    <w:rsid w:val="00A717F8"/>
    <w:rsid w:val="00A71BEA"/>
    <w:rsid w:val="00A71DB7"/>
    <w:rsid w:val="00A7210B"/>
    <w:rsid w:val="00A72B49"/>
    <w:rsid w:val="00A747F9"/>
    <w:rsid w:val="00A75CB3"/>
    <w:rsid w:val="00A75DDF"/>
    <w:rsid w:val="00A76140"/>
    <w:rsid w:val="00A80E53"/>
    <w:rsid w:val="00A8127E"/>
    <w:rsid w:val="00A823D0"/>
    <w:rsid w:val="00A86278"/>
    <w:rsid w:val="00A873FB"/>
    <w:rsid w:val="00A9014E"/>
    <w:rsid w:val="00A90C1A"/>
    <w:rsid w:val="00A91BD8"/>
    <w:rsid w:val="00A9298F"/>
    <w:rsid w:val="00A930E9"/>
    <w:rsid w:val="00A945EC"/>
    <w:rsid w:val="00A953BC"/>
    <w:rsid w:val="00A955C1"/>
    <w:rsid w:val="00A9566D"/>
    <w:rsid w:val="00A95E21"/>
    <w:rsid w:val="00A9704A"/>
    <w:rsid w:val="00A9774E"/>
    <w:rsid w:val="00A97830"/>
    <w:rsid w:val="00A97F7E"/>
    <w:rsid w:val="00AA004F"/>
    <w:rsid w:val="00AA0AF3"/>
    <w:rsid w:val="00AA0FAD"/>
    <w:rsid w:val="00AA1815"/>
    <w:rsid w:val="00AA2454"/>
    <w:rsid w:val="00AA2557"/>
    <w:rsid w:val="00AA2C61"/>
    <w:rsid w:val="00AA2EE8"/>
    <w:rsid w:val="00AA4440"/>
    <w:rsid w:val="00AA4A64"/>
    <w:rsid w:val="00AA4D1C"/>
    <w:rsid w:val="00AA4D66"/>
    <w:rsid w:val="00AA569A"/>
    <w:rsid w:val="00AA5B74"/>
    <w:rsid w:val="00AA5FB9"/>
    <w:rsid w:val="00AA6725"/>
    <w:rsid w:val="00AA71F7"/>
    <w:rsid w:val="00AA78D9"/>
    <w:rsid w:val="00AA7B25"/>
    <w:rsid w:val="00AA7D3A"/>
    <w:rsid w:val="00AB018F"/>
    <w:rsid w:val="00AB086A"/>
    <w:rsid w:val="00AB0DEE"/>
    <w:rsid w:val="00AB29B1"/>
    <w:rsid w:val="00AB3744"/>
    <w:rsid w:val="00AB3AC0"/>
    <w:rsid w:val="00AB3B57"/>
    <w:rsid w:val="00AB4172"/>
    <w:rsid w:val="00AB50FC"/>
    <w:rsid w:val="00AB6167"/>
    <w:rsid w:val="00AB649E"/>
    <w:rsid w:val="00AB7324"/>
    <w:rsid w:val="00AC04FA"/>
    <w:rsid w:val="00AC1A7D"/>
    <w:rsid w:val="00AC20CB"/>
    <w:rsid w:val="00AC264B"/>
    <w:rsid w:val="00AC2A6D"/>
    <w:rsid w:val="00AC32E7"/>
    <w:rsid w:val="00AC410F"/>
    <w:rsid w:val="00AC4718"/>
    <w:rsid w:val="00AC4F16"/>
    <w:rsid w:val="00AC559B"/>
    <w:rsid w:val="00AC61EC"/>
    <w:rsid w:val="00AC6303"/>
    <w:rsid w:val="00AC650C"/>
    <w:rsid w:val="00AD17CA"/>
    <w:rsid w:val="00AD1F73"/>
    <w:rsid w:val="00AD2BBB"/>
    <w:rsid w:val="00AD4E37"/>
    <w:rsid w:val="00AD5638"/>
    <w:rsid w:val="00AD5BCD"/>
    <w:rsid w:val="00AD79E6"/>
    <w:rsid w:val="00AE02B4"/>
    <w:rsid w:val="00AE0DF6"/>
    <w:rsid w:val="00AE3024"/>
    <w:rsid w:val="00AE4795"/>
    <w:rsid w:val="00AE524A"/>
    <w:rsid w:val="00AE5F2D"/>
    <w:rsid w:val="00AE6861"/>
    <w:rsid w:val="00AE74D5"/>
    <w:rsid w:val="00AE757B"/>
    <w:rsid w:val="00AE7868"/>
    <w:rsid w:val="00AE7DF8"/>
    <w:rsid w:val="00AF15F9"/>
    <w:rsid w:val="00AF1A9E"/>
    <w:rsid w:val="00AF1F08"/>
    <w:rsid w:val="00AF28B7"/>
    <w:rsid w:val="00AF35D1"/>
    <w:rsid w:val="00AF393F"/>
    <w:rsid w:val="00AF6016"/>
    <w:rsid w:val="00AF6244"/>
    <w:rsid w:val="00AF62C5"/>
    <w:rsid w:val="00AF633D"/>
    <w:rsid w:val="00AF6777"/>
    <w:rsid w:val="00AF75EF"/>
    <w:rsid w:val="00AF7A2F"/>
    <w:rsid w:val="00B00373"/>
    <w:rsid w:val="00B0189F"/>
    <w:rsid w:val="00B01C7A"/>
    <w:rsid w:val="00B02D28"/>
    <w:rsid w:val="00B0424D"/>
    <w:rsid w:val="00B0436E"/>
    <w:rsid w:val="00B045C6"/>
    <w:rsid w:val="00B05735"/>
    <w:rsid w:val="00B061E0"/>
    <w:rsid w:val="00B0735A"/>
    <w:rsid w:val="00B10368"/>
    <w:rsid w:val="00B103CD"/>
    <w:rsid w:val="00B1047B"/>
    <w:rsid w:val="00B110AB"/>
    <w:rsid w:val="00B11293"/>
    <w:rsid w:val="00B13782"/>
    <w:rsid w:val="00B15857"/>
    <w:rsid w:val="00B16CF9"/>
    <w:rsid w:val="00B17647"/>
    <w:rsid w:val="00B17AE3"/>
    <w:rsid w:val="00B17D61"/>
    <w:rsid w:val="00B20830"/>
    <w:rsid w:val="00B21B44"/>
    <w:rsid w:val="00B21BEF"/>
    <w:rsid w:val="00B228D0"/>
    <w:rsid w:val="00B22F9D"/>
    <w:rsid w:val="00B239EA"/>
    <w:rsid w:val="00B23EC3"/>
    <w:rsid w:val="00B241C6"/>
    <w:rsid w:val="00B244B7"/>
    <w:rsid w:val="00B24CC9"/>
    <w:rsid w:val="00B25A8B"/>
    <w:rsid w:val="00B25F53"/>
    <w:rsid w:val="00B26644"/>
    <w:rsid w:val="00B2695A"/>
    <w:rsid w:val="00B27125"/>
    <w:rsid w:val="00B27A93"/>
    <w:rsid w:val="00B30568"/>
    <w:rsid w:val="00B3066A"/>
    <w:rsid w:val="00B32341"/>
    <w:rsid w:val="00B329EC"/>
    <w:rsid w:val="00B3475A"/>
    <w:rsid w:val="00B3504B"/>
    <w:rsid w:val="00B35503"/>
    <w:rsid w:val="00B3621D"/>
    <w:rsid w:val="00B362B4"/>
    <w:rsid w:val="00B367B9"/>
    <w:rsid w:val="00B40F61"/>
    <w:rsid w:val="00B41865"/>
    <w:rsid w:val="00B42059"/>
    <w:rsid w:val="00B4372E"/>
    <w:rsid w:val="00B446A6"/>
    <w:rsid w:val="00B4642A"/>
    <w:rsid w:val="00B46FA7"/>
    <w:rsid w:val="00B47AAC"/>
    <w:rsid w:val="00B501DD"/>
    <w:rsid w:val="00B502F1"/>
    <w:rsid w:val="00B52B92"/>
    <w:rsid w:val="00B52CA8"/>
    <w:rsid w:val="00B53DBD"/>
    <w:rsid w:val="00B5439E"/>
    <w:rsid w:val="00B54803"/>
    <w:rsid w:val="00B5515F"/>
    <w:rsid w:val="00B55581"/>
    <w:rsid w:val="00B566EF"/>
    <w:rsid w:val="00B62405"/>
    <w:rsid w:val="00B625D7"/>
    <w:rsid w:val="00B630F5"/>
    <w:rsid w:val="00B632B8"/>
    <w:rsid w:val="00B63BAB"/>
    <w:rsid w:val="00B63FDA"/>
    <w:rsid w:val="00B6406B"/>
    <w:rsid w:val="00B64EAF"/>
    <w:rsid w:val="00B654CA"/>
    <w:rsid w:val="00B65869"/>
    <w:rsid w:val="00B662FE"/>
    <w:rsid w:val="00B66372"/>
    <w:rsid w:val="00B66BB5"/>
    <w:rsid w:val="00B675F3"/>
    <w:rsid w:val="00B701A7"/>
    <w:rsid w:val="00B70E62"/>
    <w:rsid w:val="00B711F5"/>
    <w:rsid w:val="00B72DD1"/>
    <w:rsid w:val="00B73D67"/>
    <w:rsid w:val="00B741D3"/>
    <w:rsid w:val="00B7463E"/>
    <w:rsid w:val="00B754B1"/>
    <w:rsid w:val="00B76434"/>
    <w:rsid w:val="00B77616"/>
    <w:rsid w:val="00B8087D"/>
    <w:rsid w:val="00B80ABE"/>
    <w:rsid w:val="00B80C3C"/>
    <w:rsid w:val="00B80D80"/>
    <w:rsid w:val="00B8139E"/>
    <w:rsid w:val="00B8161A"/>
    <w:rsid w:val="00B81AA5"/>
    <w:rsid w:val="00B81C13"/>
    <w:rsid w:val="00B83052"/>
    <w:rsid w:val="00B841A5"/>
    <w:rsid w:val="00B84B5D"/>
    <w:rsid w:val="00B84F06"/>
    <w:rsid w:val="00B85D78"/>
    <w:rsid w:val="00B85DAE"/>
    <w:rsid w:val="00B862DB"/>
    <w:rsid w:val="00B87384"/>
    <w:rsid w:val="00B87496"/>
    <w:rsid w:val="00B9114B"/>
    <w:rsid w:val="00B92694"/>
    <w:rsid w:val="00B92827"/>
    <w:rsid w:val="00B92BBB"/>
    <w:rsid w:val="00B941C2"/>
    <w:rsid w:val="00B944E0"/>
    <w:rsid w:val="00B9487C"/>
    <w:rsid w:val="00B94A2D"/>
    <w:rsid w:val="00B9623C"/>
    <w:rsid w:val="00B965E5"/>
    <w:rsid w:val="00B9664A"/>
    <w:rsid w:val="00B97508"/>
    <w:rsid w:val="00B977CF"/>
    <w:rsid w:val="00BA2311"/>
    <w:rsid w:val="00BA280E"/>
    <w:rsid w:val="00BA3369"/>
    <w:rsid w:val="00BA3568"/>
    <w:rsid w:val="00BA46E1"/>
    <w:rsid w:val="00BA53EF"/>
    <w:rsid w:val="00BA61C4"/>
    <w:rsid w:val="00BA64A4"/>
    <w:rsid w:val="00BA6ED0"/>
    <w:rsid w:val="00BA7C8D"/>
    <w:rsid w:val="00BB074A"/>
    <w:rsid w:val="00BB0830"/>
    <w:rsid w:val="00BB09F5"/>
    <w:rsid w:val="00BB0E69"/>
    <w:rsid w:val="00BB22A9"/>
    <w:rsid w:val="00BB2656"/>
    <w:rsid w:val="00BB26B1"/>
    <w:rsid w:val="00BB290D"/>
    <w:rsid w:val="00BB3627"/>
    <w:rsid w:val="00BB4362"/>
    <w:rsid w:val="00BB44DB"/>
    <w:rsid w:val="00BB59AA"/>
    <w:rsid w:val="00BB59FA"/>
    <w:rsid w:val="00BC126B"/>
    <w:rsid w:val="00BC1FBF"/>
    <w:rsid w:val="00BC2B7E"/>
    <w:rsid w:val="00BC2D7B"/>
    <w:rsid w:val="00BC3108"/>
    <w:rsid w:val="00BC3F6C"/>
    <w:rsid w:val="00BC6DA7"/>
    <w:rsid w:val="00BC7420"/>
    <w:rsid w:val="00BC7655"/>
    <w:rsid w:val="00BC7EB0"/>
    <w:rsid w:val="00BD0689"/>
    <w:rsid w:val="00BD0747"/>
    <w:rsid w:val="00BD111D"/>
    <w:rsid w:val="00BD3636"/>
    <w:rsid w:val="00BD4314"/>
    <w:rsid w:val="00BD72AD"/>
    <w:rsid w:val="00BE0B3F"/>
    <w:rsid w:val="00BE0D12"/>
    <w:rsid w:val="00BE1047"/>
    <w:rsid w:val="00BE1BBC"/>
    <w:rsid w:val="00BE2055"/>
    <w:rsid w:val="00BE3543"/>
    <w:rsid w:val="00BE3A74"/>
    <w:rsid w:val="00BE42EB"/>
    <w:rsid w:val="00BE4FAC"/>
    <w:rsid w:val="00BE5CFA"/>
    <w:rsid w:val="00BF0B11"/>
    <w:rsid w:val="00BF1813"/>
    <w:rsid w:val="00BF1E3E"/>
    <w:rsid w:val="00BF2536"/>
    <w:rsid w:val="00BF2621"/>
    <w:rsid w:val="00BF357B"/>
    <w:rsid w:val="00BF3BD1"/>
    <w:rsid w:val="00BF45A6"/>
    <w:rsid w:val="00BF4BB4"/>
    <w:rsid w:val="00BF5A78"/>
    <w:rsid w:val="00BF6BFA"/>
    <w:rsid w:val="00C01311"/>
    <w:rsid w:val="00C013DB"/>
    <w:rsid w:val="00C01F6F"/>
    <w:rsid w:val="00C02D5A"/>
    <w:rsid w:val="00C02E42"/>
    <w:rsid w:val="00C04871"/>
    <w:rsid w:val="00C053BC"/>
    <w:rsid w:val="00C055BD"/>
    <w:rsid w:val="00C05B3B"/>
    <w:rsid w:val="00C06BCD"/>
    <w:rsid w:val="00C06C07"/>
    <w:rsid w:val="00C077D1"/>
    <w:rsid w:val="00C113A9"/>
    <w:rsid w:val="00C11593"/>
    <w:rsid w:val="00C135C6"/>
    <w:rsid w:val="00C137B9"/>
    <w:rsid w:val="00C1422F"/>
    <w:rsid w:val="00C14DC5"/>
    <w:rsid w:val="00C157AE"/>
    <w:rsid w:val="00C15E43"/>
    <w:rsid w:val="00C168E7"/>
    <w:rsid w:val="00C1704E"/>
    <w:rsid w:val="00C202A3"/>
    <w:rsid w:val="00C2087B"/>
    <w:rsid w:val="00C214D1"/>
    <w:rsid w:val="00C2252C"/>
    <w:rsid w:val="00C23271"/>
    <w:rsid w:val="00C24AE4"/>
    <w:rsid w:val="00C24DB3"/>
    <w:rsid w:val="00C25013"/>
    <w:rsid w:val="00C25F6D"/>
    <w:rsid w:val="00C2685A"/>
    <w:rsid w:val="00C278FF"/>
    <w:rsid w:val="00C27E87"/>
    <w:rsid w:val="00C304B0"/>
    <w:rsid w:val="00C305B6"/>
    <w:rsid w:val="00C30FF9"/>
    <w:rsid w:val="00C3113B"/>
    <w:rsid w:val="00C32AB1"/>
    <w:rsid w:val="00C3427C"/>
    <w:rsid w:val="00C3455D"/>
    <w:rsid w:val="00C3491E"/>
    <w:rsid w:val="00C352F8"/>
    <w:rsid w:val="00C359D6"/>
    <w:rsid w:val="00C3602D"/>
    <w:rsid w:val="00C36782"/>
    <w:rsid w:val="00C36C51"/>
    <w:rsid w:val="00C37BA8"/>
    <w:rsid w:val="00C37C67"/>
    <w:rsid w:val="00C41FDE"/>
    <w:rsid w:val="00C424E5"/>
    <w:rsid w:val="00C4255D"/>
    <w:rsid w:val="00C4389E"/>
    <w:rsid w:val="00C44165"/>
    <w:rsid w:val="00C448C4"/>
    <w:rsid w:val="00C46538"/>
    <w:rsid w:val="00C50163"/>
    <w:rsid w:val="00C50436"/>
    <w:rsid w:val="00C5054B"/>
    <w:rsid w:val="00C51D6B"/>
    <w:rsid w:val="00C5219E"/>
    <w:rsid w:val="00C52A94"/>
    <w:rsid w:val="00C5339A"/>
    <w:rsid w:val="00C53963"/>
    <w:rsid w:val="00C54EC6"/>
    <w:rsid w:val="00C55E6E"/>
    <w:rsid w:val="00C56AD3"/>
    <w:rsid w:val="00C56D3B"/>
    <w:rsid w:val="00C57900"/>
    <w:rsid w:val="00C6068A"/>
    <w:rsid w:val="00C61275"/>
    <w:rsid w:val="00C61363"/>
    <w:rsid w:val="00C61AE5"/>
    <w:rsid w:val="00C622CF"/>
    <w:rsid w:val="00C62545"/>
    <w:rsid w:val="00C63D7F"/>
    <w:rsid w:val="00C64DFE"/>
    <w:rsid w:val="00C6516A"/>
    <w:rsid w:val="00C65A1D"/>
    <w:rsid w:val="00C65B22"/>
    <w:rsid w:val="00C66100"/>
    <w:rsid w:val="00C66959"/>
    <w:rsid w:val="00C6695F"/>
    <w:rsid w:val="00C66975"/>
    <w:rsid w:val="00C70730"/>
    <w:rsid w:val="00C709A5"/>
    <w:rsid w:val="00C7105C"/>
    <w:rsid w:val="00C71359"/>
    <w:rsid w:val="00C716EB"/>
    <w:rsid w:val="00C722D3"/>
    <w:rsid w:val="00C72B77"/>
    <w:rsid w:val="00C735F1"/>
    <w:rsid w:val="00C73BB7"/>
    <w:rsid w:val="00C73D1C"/>
    <w:rsid w:val="00C73D4C"/>
    <w:rsid w:val="00C746B2"/>
    <w:rsid w:val="00C768A6"/>
    <w:rsid w:val="00C8009F"/>
    <w:rsid w:val="00C81052"/>
    <w:rsid w:val="00C812D8"/>
    <w:rsid w:val="00C8244D"/>
    <w:rsid w:val="00C82B11"/>
    <w:rsid w:val="00C82FDF"/>
    <w:rsid w:val="00C840EA"/>
    <w:rsid w:val="00C85997"/>
    <w:rsid w:val="00C865DA"/>
    <w:rsid w:val="00C87CFA"/>
    <w:rsid w:val="00C904D6"/>
    <w:rsid w:val="00C911CF"/>
    <w:rsid w:val="00C9170A"/>
    <w:rsid w:val="00C929EC"/>
    <w:rsid w:val="00C92A77"/>
    <w:rsid w:val="00C92E22"/>
    <w:rsid w:val="00C9489F"/>
    <w:rsid w:val="00C9543C"/>
    <w:rsid w:val="00C967C2"/>
    <w:rsid w:val="00CA163F"/>
    <w:rsid w:val="00CA1C3B"/>
    <w:rsid w:val="00CA2709"/>
    <w:rsid w:val="00CA277A"/>
    <w:rsid w:val="00CA295C"/>
    <w:rsid w:val="00CA3FAB"/>
    <w:rsid w:val="00CA4991"/>
    <w:rsid w:val="00CA5ACC"/>
    <w:rsid w:val="00CA5B5E"/>
    <w:rsid w:val="00CA5BEB"/>
    <w:rsid w:val="00CA5EB5"/>
    <w:rsid w:val="00CA7606"/>
    <w:rsid w:val="00CA776D"/>
    <w:rsid w:val="00CB021A"/>
    <w:rsid w:val="00CB0434"/>
    <w:rsid w:val="00CB0767"/>
    <w:rsid w:val="00CB128E"/>
    <w:rsid w:val="00CB1477"/>
    <w:rsid w:val="00CB18FB"/>
    <w:rsid w:val="00CB1A13"/>
    <w:rsid w:val="00CB1D92"/>
    <w:rsid w:val="00CB2D5F"/>
    <w:rsid w:val="00CB3A7F"/>
    <w:rsid w:val="00CB47A8"/>
    <w:rsid w:val="00CB78BC"/>
    <w:rsid w:val="00CB7E07"/>
    <w:rsid w:val="00CC0D36"/>
    <w:rsid w:val="00CC3C85"/>
    <w:rsid w:val="00CC45F4"/>
    <w:rsid w:val="00CC5180"/>
    <w:rsid w:val="00CC57B1"/>
    <w:rsid w:val="00CC6134"/>
    <w:rsid w:val="00CC71DE"/>
    <w:rsid w:val="00CD012F"/>
    <w:rsid w:val="00CD03F8"/>
    <w:rsid w:val="00CD09E6"/>
    <w:rsid w:val="00CD1734"/>
    <w:rsid w:val="00CD36FC"/>
    <w:rsid w:val="00CD3BBD"/>
    <w:rsid w:val="00CD45A4"/>
    <w:rsid w:val="00CD489E"/>
    <w:rsid w:val="00CD4E55"/>
    <w:rsid w:val="00CD504F"/>
    <w:rsid w:val="00CD7365"/>
    <w:rsid w:val="00CD7A29"/>
    <w:rsid w:val="00CD7F47"/>
    <w:rsid w:val="00CE017B"/>
    <w:rsid w:val="00CE0372"/>
    <w:rsid w:val="00CE05F8"/>
    <w:rsid w:val="00CE15CB"/>
    <w:rsid w:val="00CE1D6B"/>
    <w:rsid w:val="00CE309B"/>
    <w:rsid w:val="00CE3329"/>
    <w:rsid w:val="00CE34CA"/>
    <w:rsid w:val="00CE3E0E"/>
    <w:rsid w:val="00CE4958"/>
    <w:rsid w:val="00CE50EF"/>
    <w:rsid w:val="00CE6FC1"/>
    <w:rsid w:val="00CE7372"/>
    <w:rsid w:val="00CF0C35"/>
    <w:rsid w:val="00CF17EB"/>
    <w:rsid w:val="00CF1E9B"/>
    <w:rsid w:val="00CF2317"/>
    <w:rsid w:val="00CF2DB0"/>
    <w:rsid w:val="00CF3072"/>
    <w:rsid w:val="00CF390F"/>
    <w:rsid w:val="00CF3BBC"/>
    <w:rsid w:val="00CF4689"/>
    <w:rsid w:val="00CF48C0"/>
    <w:rsid w:val="00CF5B6E"/>
    <w:rsid w:val="00CF61ED"/>
    <w:rsid w:val="00CF739C"/>
    <w:rsid w:val="00CF7CE3"/>
    <w:rsid w:val="00D007A1"/>
    <w:rsid w:val="00D00F7A"/>
    <w:rsid w:val="00D00FEA"/>
    <w:rsid w:val="00D01510"/>
    <w:rsid w:val="00D01AA4"/>
    <w:rsid w:val="00D03B6D"/>
    <w:rsid w:val="00D03BB0"/>
    <w:rsid w:val="00D03DA8"/>
    <w:rsid w:val="00D03DDB"/>
    <w:rsid w:val="00D06015"/>
    <w:rsid w:val="00D06EC4"/>
    <w:rsid w:val="00D07FFE"/>
    <w:rsid w:val="00D106E8"/>
    <w:rsid w:val="00D10CD9"/>
    <w:rsid w:val="00D10FE2"/>
    <w:rsid w:val="00D113FA"/>
    <w:rsid w:val="00D11938"/>
    <w:rsid w:val="00D13855"/>
    <w:rsid w:val="00D13D63"/>
    <w:rsid w:val="00D13DDE"/>
    <w:rsid w:val="00D1458C"/>
    <w:rsid w:val="00D14AB3"/>
    <w:rsid w:val="00D14F08"/>
    <w:rsid w:val="00D152DE"/>
    <w:rsid w:val="00D1555E"/>
    <w:rsid w:val="00D1595A"/>
    <w:rsid w:val="00D16D57"/>
    <w:rsid w:val="00D1736D"/>
    <w:rsid w:val="00D1779F"/>
    <w:rsid w:val="00D20DAB"/>
    <w:rsid w:val="00D2207C"/>
    <w:rsid w:val="00D22D29"/>
    <w:rsid w:val="00D22D75"/>
    <w:rsid w:val="00D22F54"/>
    <w:rsid w:val="00D24068"/>
    <w:rsid w:val="00D24936"/>
    <w:rsid w:val="00D24C3C"/>
    <w:rsid w:val="00D25427"/>
    <w:rsid w:val="00D2552A"/>
    <w:rsid w:val="00D2578F"/>
    <w:rsid w:val="00D25A6F"/>
    <w:rsid w:val="00D26BBB"/>
    <w:rsid w:val="00D3017C"/>
    <w:rsid w:val="00D3060B"/>
    <w:rsid w:val="00D313B2"/>
    <w:rsid w:val="00D3292B"/>
    <w:rsid w:val="00D35208"/>
    <w:rsid w:val="00D355AF"/>
    <w:rsid w:val="00D357BB"/>
    <w:rsid w:val="00D3586A"/>
    <w:rsid w:val="00D35CA4"/>
    <w:rsid w:val="00D35F04"/>
    <w:rsid w:val="00D36AA7"/>
    <w:rsid w:val="00D37DFA"/>
    <w:rsid w:val="00D40109"/>
    <w:rsid w:val="00D41637"/>
    <w:rsid w:val="00D421C0"/>
    <w:rsid w:val="00D42A4F"/>
    <w:rsid w:val="00D452C5"/>
    <w:rsid w:val="00D467BC"/>
    <w:rsid w:val="00D4722A"/>
    <w:rsid w:val="00D4763D"/>
    <w:rsid w:val="00D5000C"/>
    <w:rsid w:val="00D52433"/>
    <w:rsid w:val="00D5253E"/>
    <w:rsid w:val="00D52DE8"/>
    <w:rsid w:val="00D53782"/>
    <w:rsid w:val="00D53AC5"/>
    <w:rsid w:val="00D54209"/>
    <w:rsid w:val="00D562E5"/>
    <w:rsid w:val="00D57613"/>
    <w:rsid w:val="00D5773F"/>
    <w:rsid w:val="00D60792"/>
    <w:rsid w:val="00D60970"/>
    <w:rsid w:val="00D60A64"/>
    <w:rsid w:val="00D60CB9"/>
    <w:rsid w:val="00D62345"/>
    <w:rsid w:val="00D62400"/>
    <w:rsid w:val="00D6268C"/>
    <w:rsid w:val="00D6426B"/>
    <w:rsid w:val="00D6436A"/>
    <w:rsid w:val="00D645E7"/>
    <w:rsid w:val="00D66C8E"/>
    <w:rsid w:val="00D67190"/>
    <w:rsid w:val="00D6743E"/>
    <w:rsid w:val="00D67643"/>
    <w:rsid w:val="00D70179"/>
    <w:rsid w:val="00D703B1"/>
    <w:rsid w:val="00D717F5"/>
    <w:rsid w:val="00D71A84"/>
    <w:rsid w:val="00D725CE"/>
    <w:rsid w:val="00D7485C"/>
    <w:rsid w:val="00D74EA9"/>
    <w:rsid w:val="00D76D32"/>
    <w:rsid w:val="00D77838"/>
    <w:rsid w:val="00D80957"/>
    <w:rsid w:val="00D81010"/>
    <w:rsid w:val="00D810BF"/>
    <w:rsid w:val="00D81D09"/>
    <w:rsid w:val="00D82859"/>
    <w:rsid w:val="00D831DA"/>
    <w:rsid w:val="00D831F0"/>
    <w:rsid w:val="00D83235"/>
    <w:rsid w:val="00D833B5"/>
    <w:rsid w:val="00D8678E"/>
    <w:rsid w:val="00D86AA2"/>
    <w:rsid w:val="00D879F4"/>
    <w:rsid w:val="00D900F0"/>
    <w:rsid w:val="00D90B5D"/>
    <w:rsid w:val="00D90D6A"/>
    <w:rsid w:val="00D91630"/>
    <w:rsid w:val="00D92A95"/>
    <w:rsid w:val="00D92BA8"/>
    <w:rsid w:val="00D9303A"/>
    <w:rsid w:val="00D9378F"/>
    <w:rsid w:val="00D948F5"/>
    <w:rsid w:val="00D958E7"/>
    <w:rsid w:val="00D95C5C"/>
    <w:rsid w:val="00D97739"/>
    <w:rsid w:val="00D97F9A"/>
    <w:rsid w:val="00DA0292"/>
    <w:rsid w:val="00DA0901"/>
    <w:rsid w:val="00DA12B4"/>
    <w:rsid w:val="00DA1469"/>
    <w:rsid w:val="00DA2200"/>
    <w:rsid w:val="00DA312E"/>
    <w:rsid w:val="00DA3C62"/>
    <w:rsid w:val="00DA64DD"/>
    <w:rsid w:val="00DA66F2"/>
    <w:rsid w:val="00DA7CDB"/>
    <w:rsid w:val="00DB05A3"/>
    <w:rsid w:val="00DB1E9C"/>
    <w:rsid w:val="00DB24BA"/>
    <w:rsid w:val="00DB2C36"/>
    <w:rsid w:val="00DB438A"/>
    <w:rsid w:val="00DB52BD"/>
    <w:rsid w:val="00DB62AE"/>
    <w:rsid w:val="00DB63E3"/>
    <w:rsid w:val="00DB6793"/>
    <w:rsid w:val="00DB6A8D"/>
    <w:rsid w:val="00DB73B9"/>
    <w:rsid w:val="00DB763A"/>
    <w:rsid w:val="00DC0860"/>
    <w:rsid w:val="00DC2A21"/>
    <w:rsid w:val="00DC330A"/>
    <w:rsid w:val="00DC3DC5"/>
    <w:rsid w:val="00DC4A0D"/>
    <w:rsid w:val="00DC5942"/>
    <w:rsid w:val="00DC5DC7"/>
    <w:rsid w:val="00DC5E0C"/>
    <w:rsid w:val="00DC6FC4"/>
    <w:rsid w:val="00DC7CD7"/>
    <w:rsid w:val="00DC7CEF"/>
    <w:rsid w:val="00DD09B4"/>
    <w:rsid w:val="00DD0C4C"/>
    <w:rsid w:val="00DD1035"/>
    <w:rsid w:val="00DD1688"/>
    <w:rsid w:val="00DD16AF"/>
    <w:rsid w:val="00DD1A5A"/>
    <w:rsid w:val="00DD2673"/>
    <w:rsid w:val="00DD2A1B"/>
    <w:rsid w:val="00DD2E39"/>
    <w:rsid w:val="00DD79C4"/>
    <w:rsid w:val="00DD7A41"/>
    <w:rsid w:val="00DE005C"/>
    <w:rsid w:val="00DE2170"/>
    <w:rsid w:val="00DE2396"/>
    <w:rsid w:val="00DE2E61"/>
    <w:rsid w:val="00DE3EE5"/>
    <w:rsid w:val="00DE5425"/>
    <w:rsid w:val="00DE6DAB"/>
    <w:rsid w:val="00DE7A84"/>
    <w:rsid w:val="00DF0404"/>
    <w:rsid w:val="00DF14ED"/>
    <w:rsid w:val="00DF2263"/>
    <w:rsid w:val="00DF2A49"/>
    <w:rsid w:val="00DF3046"/>
    <w:rsid w:val="00DF362C"/>
    <w:rsid w:val="00DF3ACC"/>
    <w:rsid w:val="00DF4415"/>
    <w:rsid w:val="00DF6784"/>
    <w:rsid w:val="00DF6843"/>
    <w:rsid w:val="00DF7F17"/>
    <w:rsid w:val="00E00760"/>
    <w:rsid w:val="00E0082F"/>
    <w:rsid w:val="00E0191E"/>
    <w:rsid w:val="00E02327"/>
    <w:rsid w:val="00E057E1"/>
    <w:rsid w:val="00E05954"/>
    <w:rsid w:val="00E059E4"/>
    <w:rsid w:val="00E07D59"/>
    <w:rsid w:val="00E10115"/>
    <w:rsid w:val="00E1039D"/>
    <w:rsid w:val="00E10ABA"/>
    <w:rsid w:val="00E11634"/>
    <w:rsid w:val="00E130FE"/>
    <w:rsid w:val="00E1327B"/>
    <w:rsid w:val="00E13950"/>
    <w:rsid w:val="00E14491"/>
    <w:rsid w:val="00E156A5"/>
    <w:rsid w:val="00E1586C"/>
    <w:rsid w:val="00E15EEF"/>
    <w:rsid w:val="00E16387"/>
    <w:rsid w:val="00E166BA"/>
    <w:rsid w:val="00E16767"/>
    <w:rsid w:val="00E16EAD"/>
    <w:rsid w:val="00E2025A"/>
    <w:rsid w:val="00E20BEB"/>
    <w:rsid w:val="00E2131E"/>
    <w:rsid w:val="00E21FCD"/>
    <w:rsid w:val="00E22532"/>
    <w:rsid w:val="00E23EAA"/>
    <w:rsid w:val="00E240F8"/>
    <w:rsid w:val="00E24FD2"/>
    <w:rsid w:val="00E25087"/>
    <w:rsid w:val="00E25B27"/>
    <w:rsid w:val="00E27AB7"/>
    <w:rsid w:val="00E31E86"/>
    <w:rsid w:val="00E31F5E"/>
    <w:rsid w:val="00E32E79"/>
    <w:rsid w:val="00E32F56"/>
    <w:rsid w:val="00E3389B"/>
    <w:rsid w:val="00E33D5F"/>
    <w:rsid w:val="00E34DDA"/>
    <w:rsid w:val="00E36187"/>
    <w:rsid w:val="00E37B8B"/>
    <w:rsid w:val="00E4011A"/>
    <w:rsid w:val="00E406CB"/>
    <w:rsid w:val="00E408AA"/>
    <w:rsid w:val="00E42660"/>
    <w:rsid w:val="00E42898"/>
    <w:rsid w:val="00E42A5F"/>
    <w:rsid w:val="00E44916"/>
    <w:rsid w:val="00E459CA"/>
    <w:rsid w:val="00E45A9B"/>
    <w:rsid w:val="00E45B3D"/>
    <w:rsid w:val="00E46A3F"/>
    <w:rsid w:val="00E46BD3"/>
    <w:rsid w:val="00E47431"/>
    <w:rsid w:val="00E474EB"/>
    <w:rsid w:val="00E47E08"/>
    <w:rsid w:val="00E505AA"/>
    <w:rsid w:val="00E50C6B"/>
    <w:rsid w:val="00E50E38"/>
    <w:rsid w:val="00E5114A"/>
    <w:rsid w:val="00E54341"/>
    <w:rsid w:val="00E547CA"/>
    <w:rsid w:val="00E550C1"/>
    <w:rsid w:val="00E5583F"/>
    <w:rsid w:val="00E56C49"/>
    <w:rsid w:val="00E607CA"/>
    <w:rsid w:val="00E61849"/>
    <w:rsid w:val="00E61C16"/>
    <w:rsid w:val="00E6587C"/>
    <w:rsid w:val="00E66664"/>
    <w:rsid w:val="00E668E8"/>
    <w:rsid w:val="00E67EC4"/>
    <w:rsid w:val="00E701A6"/>
    <w:rsid w:val="00E70981"/>
    <w:rsid w:val="00E70FB9"/>
    <w:rsid w:val="00E71228"/>
    <w:rsid w:val="00E734EC"/>
    <w:rsid w:val="00E73A8E"/>
    <w:rsid w:val="00E742D3"/>
    <w:rsid w:val="00E74700"/>
    <w:rsid w:val="00E74873"/>
    <w:rsid w:val="00E74DD6"/>
    <w:rsid w:val="00E75B9D"/>
    <w:rsid w:val="00E765EF"/>
    <w:rsid w:val="00E7699F"/>
    <w:rsid w:val="00E77203"/>
    <w:rsid w:val="00E773E3"/>
    <w:rsid w:val="00E773E7"/>
    <w:rsid w:val="00E80AEB"/>
    <w:rsid w:val="00E80F14"/>
    <w:rsid w:val="00E8238C"/>
    <w:rsid w:val="00E83143"/>
    <w:rsid w:val="00E83E12"/>
    <w:rsid w:val="00E840DC"/>
    <w:rsid w:val="00E843C4"/>
    <w:rsid w:val="00E850E8"/>
    <w:rsid w:val="00E85DE8"/>
    <w:rsid w:val="00E86E5C"/>
    <w:rsid w:val="00E86EE1"/>
    <w:rsid w:val="00E86FB5"/>
    <w:rsid w:val="00E878F1"/>
    <w:rsid w:val="00E87B14"/>
    <w:rsid w:val="00E9184C"/>
    <w:rsid w:val="00E91AB0"/>
    <w:rsid w:val="00E91DB6"/>
    <w:rsid w:val="00E9368B"/>
    <w:rsid w:val="00E93984"/>
    <w:rsid w:val="00E93B39"/>
    <w:rsid w:val="00E94130"/>
    <w:rsid w:val="00E946C7"/>
    <w:rsid w:val="00E94CC6"/>
    <w:rsid w:val="00E95EDF"/>
    <w:rsid w:val="00E970B3"/>
    <w:rsid w:val="00E97293"/>
    <w:rsid w:val="00E97644"/>
    <w:rsid w:val="00E9772A"/>
    <w:rsid w:val="00EA0085"/>
    <w:rsid w:val="00EA0549"/>
    <w:rsid w:val="00EA090D"/>
    <w:rsid w:val="00EA105C"/>
    <w:rsid w:val="00EA237D"/>
    <w:rsid w:val="00EA2B66"/>
    <w:rsid w:val="00EA347A"/>
    <w:rsid w:val="00EA34C5"/>
    <w:rsid w:val="00EA373A"/>
    <w:rsid w:val="00EA3EBE"/>
    <w:rsid w:val="00EA4E10"/>
    <w:rsid w:val="00EA53FA"/>
    <w:rsid w:val="00EA5D2B"/>
    <w:rsid w:val="00EA623A"/>
    <w:rsid w:val="00EA6DA4"/>
    <w:rsid w:val="00EA7010"/>
    <w:rsid w:val="00EA76FE"/>
    <w:rsid w:val="00EB150C"/>
    <w:rsid w:val="00EB1C4A"/>
    <w:rsid w:val="00EB1FFC"/>
    <w:rsid w:val="00EB3694"/>
    <w:rsid w:val="00EB46A0"/>
    <w:rsid w:val="00EB4BC3"/>
    <w:rsid w:val="00EB59C5"/>
    <w:rsid w:val="00EB5FFE"/>
    <w:rsid w:val="00EB712A"/>
    <w:rsid w:val="00EB748E"/>
    <w:rsid w:val="00EC018E"/>
    <w:rsid w:val="00EC043A"/>
    <w:rsid w:val="00EC115D"/>
    <w:rsid w:val="00EC1431"/>
    <w:rsid w:val="00EC355A"/>
    <w:rsid w:val="00EC5DE7"/>
    <w:rsid w:val="00EC627D"/>
    <w:rsid w:val="00EC649F"/>
    <w:rsid w:val="00EC7004"/>
    <w:rsid w:val="00EC71B6"/>
    <w:rsid w:val="00ED0148"/>
    <w:rsid w:val="00ED1582"/>
    <w:rsid w:val="00ED1D42"/>
    <w:rsid w:val="00ED30F2"/>
    <w:rsid w:val="00ED330B"/>
    <w:rsid w:val="00ED44A4"/>
    <w:rsid w:val="00ED4AC1"/>
    <w:rsid w:val="00ED4D94"/>
    <w:rsid w:val="00ED4E71"/>
    <w:rsid w:val="00ED58EA"/>
    <w:rsid w:val="00ED65E8"/>
    <w:rsid w:val="00ED6A8C"/>
    <w:rsid w:val="00ED77D8"/>
    <w:rsid w:val="00EE022E"/>
    <w:rsid w:val="00EE05F4"/>
    <w:rsid w:val="00EE0EBB"/>
    <w:rsid w:val="00EE12A0"/>
    <w:rsid w:val="00EE1914"/>
    <w:rsid w:val="00EE3F9A"/>
    <w:rsid w:val="00EE5184"/>
    <w:rsid w:val="00EF1519"/>
    <w:rsid w:val="00EF1936"/>
    <w:rsid w:val="00EF1C18"/>
    <w:rsid w:val="00EF1EB1"/>
    <w:rsid w:val="00EF293A"/>
    <w:rsid w:val="00EF3F0A"/>
    <w:rsid w:val="00EF4887"/>
    <w:rsid w:val="00EF4BC6"/>
    <w:rsid w:val="00EF54B7"/>
    <w:rsid w:val="00EF72CF"/>
    <w:rsid w:val="00EF749C"/>
    <w:rsid w:val="00EF79DF"/>
    <w:rsid w:val="00F020B1"/>
    <w:rsid w:val="00F0219F"/>
    <w:rsid w:val="00F02485"/>
    <w:rsid w:val="00F02500"/>
    <w:rsid w:val="00F02CCC"/>
    <w:rsid w:val="00F02F87"/>
    <w:rsid w:val="00F03078"/>
    <w:rsid w:val="00F04473"/>
    <w:rsid w:val="00F04696"/>
    <w:rsid w:val="00F0577B"/>
    <w:rsid w:val="00F05CB0"/>
    <w:rsid w:val="00F06D8D"/>
    <w:rsid w:val="00F10156"/>
    <w:rsid w:val="00F107DD"/>
    <w:rsid w:val="00F11C09"/>
    <w:rsid w:val="00F1204A"/>
    <w:rsid w:val="00F13115"/>
    <w:rsid w:val="00F1319F"/>
    <w:rsid w:val="00F13CEA"/>
    <w:rsid w:val="00F14610"/>
    <w:rsid w:val="00F150BE"/>
    <w:rsid w:val="00F159F2"/>
    <w:rsid w:val="00F163A7"/>
    <w:rsid w:val="00F21B48"/>
    <w:rsid w:val="00F2288B"/>
    <w:rsid w:val="00F2294C"/>
    <w:rsid w:val="00F22C2E"/>
    <w:rsid w:val="00F23311"/>
    <w:rsid w:val="00F23E4C"/>
    <w:rsid w:val="00F2457B"/>
    <w:rsid w:val="00F24871"/>
    <w:rsid w:val="00F2528B"/>
    <w:rsid w:val="00F25D48"/>
    <w:rsid w:val="00F266C4"/>
    <w:rsid w:val="00F278EC"/>
    <w:rsid w:val="00F279A3"/>
    <w:rsid w:val="00F30525"/>
    <w:rsid w:val="00F30551"/>
    <w:rsid w:val="00F3231D"/>
    <w:rsid w:val="00F336E0"/>
    <w:rsid w:val="00F345EB"/>
    <w:rsid w:val="00F360F4"/>
    <w:rsid w:val="00F3659E"/>
    <w:rsid w:val="00F367BB"/>
    <w:rsid w:val="00F37175"/>
    <w:rsid w:val="00F37363"/>
    <w:rsid w:val="00F376E5"/>
    <w:rsid w:val="00F378F8"/>
    <w:rsid w:val="00F40575"/>
    <w:rsid w:val="00F40665"/>
    <w:rsid w:val="00F40B88"/>
    <w:rsid w:val="00F412D8"/>
    <w:rsid w:val="00F412FC"/>
    <w:rsid w:val="00F43373"/>
    <w:rsid w:val="00F43475"/>
    <w:rsid w:val="00F44195"/>
    <w:rsid w:val="00F441E1"/>
    <w:rsid w:val="00F44AF4"/>
    <w:rsid w:val="00F4527B"/>
    <w:rsid w:val="00F455F7"/>
    <w:rsid w:val="00F47408"/>
    <w:rsid w:val="00F47A7C"/>
    <w:rsid w:val="00F47B97"/>
    <w:rsid w:val="00F526C5"/>
    <w:rsid w:val="00F52877"/>
    <w:rsid w:val="00F53A6A"/>
    <w:rsid w:val="00F53DF7"/>
    <w:rsid w:val="00F55672"/>
    <w:rsid w:val="00F55CBC"/>
    <w:rsid w:val="00F55F30"/>
    <w:rsid w:val="00F562C3"/>
    <w:rsid w:val="00F57CBA"/>
    <w:rsid w:val="00F6344C"/>
    <w:rsid w:val="00F634D7"/>
    <w:rsid w:val="00F6519C"/>
    <w:rsid w:val="00F66238"/>
    <w:rsid w:val="00F66955"/>
    <w:rsid w:val="00F66BBE"/>
    <w:rsid w:val="00F7067F"/>
    <w:rsid w:val="00F72459"/>
    <w:rsid w:val="00F72E41"/>
    <w:rsid w:val="00F75F11"/>
    <w:rsid w:val="00F7688F"/>
    <w:rsid w:val="00F7717D"/>
    <w:rsid w:val="00F77640"/>
    <w:rsid w:val="00F803B9"/>
    <w:rsid w:val="00F80D6B"/>
    <w:rsid w:val="00F81F89"/>
    <w:rsid w:val="00F83255"/>
    <w:rsid w:val="00F847F4"/>
    <w:rsid w:val="00F864C0"/>
    <w:rsid w:val="00F87EDD"/>
    <w:rsid w:val="00F923B7"/>
    <w:rsid w:val="00F92E08"/>
    <w:rsid w:val="00F93171"/>
    <w:rsid w:val="00F9479F"/>
    <w:rsid w:val="00F947DC"/>
    <w:rsid w:val="00F9493D"/>
    <w:rsid w:val="00F94997"/>
    <w:rsid w:val="00F94A00"/>
    <w:rsid w:val="00F953B5"/>
    <w:rsid w:val="00F9736B"/>
    <w:rsid w:val="00F976E3"/>
    <w:rsid w:val="00F97E46"/>
    <w:rsid w:val="00F97EB9"/>
    <w:rsid w:val="00FA03BA"/>
    <w:rsid w:val="00FA07A4"/>
    <w:rsid w:val="00FA081E"/>
    <w:rsid w:val="00FA0FAE"/>
    <w:rsid w:val="00FA14BA"/>
    <w:rsid w:val="00FA2B85"/>
    <w:rsid w:val="00FA30FD"/>
    <w:rsid w:val="00FA5371"/>
    <w:rsid w:val="00FA5C76"/>
    <w:rsid w:val="00FA601E"/>
    <w:rsid w:val="00FA61B7"/>
    <w:rsid w:val="00FA7EF3"/>
    <w:rsid w:val="00FB0105"/>
    <w:rsid w:val="00FB0721"/>
    <w:rsid w:val="00FB106C"/>
    <w:rsid w:val="00FB1D0D"/>
    <w:rsid w:val="00FB27BE"/>
    <w:rsid w:val="00FB41D6"/>
    <w:rsid w:val="00FB4685"/>
    <w:rsid w:val="00FB4781"/>
    <w:rsid w:val="00FB532C"/>
    <w:rsid w:val="00FB582C"/>
    <w:rsid w:val="00FC0255"/>
    <w:rsid w:val="00FC1A52"/>
    <w:rsid w:val="00FC1A8F"/>
    <w:rsid w:val="00FC1E7E"/>
    <w:rsid w:val="00FC1F49"/>
    <w:rsid w:val="00FC34F3"/>
    <w:rsid w:val="00FC440E"/>
    <w:rsid w:val="00FC6675"/>
    <w:rsid w:val="00FC6DB8"/>
    <w:rsid w:val="00FC7177"/>
    <w:rsid w:val="00FD26F3"/>
    <w:rsid w:val="00FD4C6D"/>
    <w:rsid w:val="00FD4E00"/>
    <w:rsid w:val="00FD5351"/>
    <w:rsid w:val="00FD6A5A"/>
    <w:rsid w:val="00FD6DCB"/>
    <w:rsid w:val="00FD7C18"/>
    <w:rsid w:val="00FE0681"/>
    <w:rsid w:val="00FE080D"/>
    <w:rsid w:val="00FE14C2"/>
    <w:rsid w:val="00FE1694"/>
    <w:rsid w:val="00FE2AF5"/>
    <w:rsid w:val="00FE49C4"/>
    <w:rsid w:val="00FE62A1"/>
    <w:rsid w:val="00FF0A87"/>
    <w:rsid w:val="00FF0DD2"/>
    <w:rsid w:val="00FF1892"/>
    <w:rsid w:val="00FF288F"/>
    <w:rsid w:val="00FF2A8C"/>
    <w:rsid w:val="00FF3A37"/>
    <w:rsid w:val="00FF3C99"/>
    <w:rsid w:val="00FF507C"/>
    <w:rsid w:val="00FF5953"/>
    <w:rsid w:val="00FF6194"/>
    <w:rsid w:val="00FF63DE"/>
    <w:rsid w:val="00FF6E3F"/>
    <w:rsid w:val="00FF79D2"/>
    <w:rsid w:val="00FF7E10"/>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filltype="pattern" weight="4.5pt"/>
      <o:colormru v:ext="edit" colors="#ddd,#393,#004730"/>
    </o:shapedefaults>
    <o:shapelayout v:ext="edit">
      <o:idmap v:ext="edit" data="1"/>
    </o:shapelayout>
  </w:shapeDefaults>
  <w:decimalSymbol w:val=","/>
  <w:listSeparator w:val=";"/>
  <w14:docId w14:val="5EEF5E8D"/>
  <w15:docId w15:val="{9F74B2FE-7CAE-4CDA-8653-8DACEF955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de-AT" w:eastAsia="de-A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utoRedefine/>
    <w:qFormat/>
    <w:rsid w:val="004A0672"/>
    <w:pPr>
      <w:spacing w:before="240" w:after="240"/>
      <w:jc w:val="both"/>
    </w:pPr>
    <w:rPr>
      <w:rFonts w:ascii="Arial" w:hAnsi="Arial"/>
      <w:sz w:val="22"/>
      <w:lang w:val="en-US" w:eastAsia="ko-KR"/>
    </w:rPr>
  </w:style>
  <w:style w:type="paragraph" w:styleId="Heading1">
    <w:name w:val="heading 1"/>
    <w:next w:val="Normal"/>
    <w:link w:val="Heading1Char"/>
    <w:autoRedefine/>
    <w:qFormat/>
    <w:rsid w:val="002E1EEC"/>
    <w:pPr>
      <w:keepNext/>
      <w:pageBreakBefore/>
      <w:numPr>
        <w:numId w:val="3"/>
      </w:numPr>
      <w:pBdr>
        <w:bottom w:val="single" w:sz="24" w:space="1" w:color="004730"/>
      </w:pBdr>
      <w:spacing w:before="720" w:after="600"/>
      <w:outlineLvl w:val="0"/>
    </w:pPr>
    <w:rPr>
      <w:rFonts w:ascii="Arial" w:hAnsi="Arial" w:cs="Arial"/>
      <w:b/>
      <w:bCs/>
      <w:color w:val="004730"/>
      <w:kern w:val="32"/>
      <w:sz w:val="36"/>
      <w:szCs w:val="32"/>
      <w:lang w:val="en-US" w:eastAsia="ko-KR"/>
    </w:rPr>
  </w:style>
  <w:style w:type="paragraph" w:styleId="Heading2">
    <w:name w:val="heading 2"/>
    <w:next w:val="Normal"/>
    <w:link w:val="Heading2Char"/>
    <w:autoRedefine/>
    <w:qFormat/>
    <w:rsid w:val="00DD16AF"/>
    <w:pPr>
      <w:keepNext/>
      <w:numPr>
        <w:ilvl w:val="1"/>
        <w:numId w:val="3"/>
      </w:numPr>
      <w:pBdr>
        <w:bottom w:val="single" w:sz="18" w:space="1" w:color="000000"/>
      </w:pBdr>
      <w:spacing w:before="600" w:after="240"/>
      <w:outlineLvl w:val="1"/>
    </w:pPr>
    <w:rPr>
      <w:rFonts w:ascii="Arial" w:hAnsi="Arial" w:cs="Arial"/>
      <w:b/>
      <w:bCs/>
      <w:iCs/>
      <w:sz w:val="32"/>
      <w:szCs w:val="28"/>
      <w:lang w:val="en-US" w:eastAsia="ko-KR"/>
    </w:rPr>
  </w:style>
  <w:style w:type="paragraph" w:styleId="Heading3">
    <w:name w:val="heading 3"/>
    <w:basedOn w:val="Heading2"/>
    <w:next w:val="Normal"/>
    <w:link w:val="Heading3Char"/>
    <w:autoRedefine/>
    <w:qFormat/>
    <w:rsid w:val="007F06F3"/>
    <w:pPr>
      <w:keepLines/>
      <w:numPr>
        <w:ilvl w:val="2"/>
      </w:numPr>
      <w:outlineLvl w:val="2"/>
    </w:pPr>
    <w:rPr>
      <w:bCs w:val="0"/>
      <w:sz w:val="28"/>
      <w:szCs w:val="26"/>
    </w:rPr>
  </w:style>
  <w:style w:type="paragraph" w:styleId="Heading4">
    <w:name w:val="heading 4"/>
    <w:basedOn w:val="Heading3"/>
    <w:next w:val="Normal"/>
    <w:link w:val="Heading4Char"/>
    <w:autoRedefine/>
    <w:qFormat/>
    <w:rsid w:val="0040094E"/>
    <w:pPr>
      <w:numPr>
        <w:ilvl w:val="3"/>
      </w:numPr>
      <w:spacing w:before="480"/>
      <w:outlineLvl w:val="3"/>
    </w:pPr>
    <w:rPr>
      <w:bCs/>
      <w:sz w:val="26"/>
      <w:szCs w:val="28"/>
    </w:rPr>
  </w:style>
  <w:style w:type="paragraph" w:styleId="Heading5">
    <w:name w:val="heading 5"/>
    <w:basedOn w:val="Heading4"/>
    <w:next w:val="Normal"/>
    <w:qFormat/>
    <w:rsid w:val="008A7574"/>
    <w:pPr>
      <w:numPr>
        <w:ilvl w:val="4"/>
      </w:numPr>
      <w:outlineLvl w:val="4"/>
    </w:pPr>
    <w:rPr>
      <w:bCs w:val="0"/>
      <w:iCs w:val="0"/>
      <w:sz w:val="24"/>
      <w:szCs w:val="26"/>
    </w:rPr>
  </w:style>
  <w:style w:type="paragraph" w:styleId="Heading6">
    <w:name w:val="heading 6"/>
    <w:basedOn w:val="Normal"/>
    <w:next w:val="Normal"/>
    <w:qFormat/>
    <w:rsid w:val="00B566EF"/>
    <w:pPr>
      <w:spacing w:after="60"/>
      <w:outlineLvl w:val="5"/>
    </w:pPr>
    <w:rPr>
      <w:b/>
      <w:bCs/>
      <w:szCs w:val="22"/>
    </w:rPr>
  </w:style>
  <w:style w:type="paragraph" w:styleId="Heading7">
    <w:name w:val="heading 7"/>
    <w:basedOn w:val="Normal"/>
    <w:next w:val="Normal"/>
    <w:qFormat/>
    <w:rsid w:val="00B566EF"/>
    <w:pPr>
      <w:spacing w:after="60"/>
      <w:outlineLvl w:val="6"/>
    </w:pPr>
    <w:rPr>
      <w:szCs w:val="24"/>
    </w:rPr>
  </w:style>
  <w:style w:type="paragraph" w:styleId="Heading8">
    <w:name w:val="heading 8"/>
    <w:basedOn w:val="Normal"/>
    <w:next w:val="Normal"/>
    <w:qFormat/>
    <w:rsid w:val="00B566EF"/>
    <w:pPr>
      <w:spacing w:after="60"/>
      <w:outlineLvl w:val="7"/>
    </w:pPr>
    <w:rPr>
      <w:i/>
      <w:iCs/>
      <w:szCs w:val="24"/>
    </w:rPr>
  </w:style>
  <w:style w:type="paragraph" w:styleId="Heading9">
    <w:name w:val="heading 9"/>
    <w:basedOn w:val="Normal"/>
    <w:next w:val="Normal"/>
    <w:qFormat/>
    <w:rsid w:val="00B566EF"/>
    <w:p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2E1EEC"/>
    <w:rPr>
      <w:rFonts w:ascii="Arial" w:hAnsi="Arial" w:cs="Arial"/>
      <w:b/>
      <w:bCs/>
      <w:color w:val="004730"/>
      <w:kern w:val="32"/>
      <w:sz w:val="36"/>
      <w:szCs w:val="32"/>
      <w:lang w:val="en-US" w:eastAsia="ko-KR"/>
    </w:rPr>
  </w:style>
  <w:style w:type="character" w:customStyle="1" w:styleId="Heading2Char">
    <w:name w:val="Heading 2 Char"/>
    <w:link w:val="Heading2"/>
    <w:rsid w:val="00DD16AF"/>
    <w:rPr>
      <w:rFonts w:ascii="Arial" w:hAnsi="Arial" w:cs="Arial"/>
      <w:b/>
      <w:bCs/>
      <w:iCs/>
      <w:sz w:val="32"/>
      <w:szCs w:val="28"/>
      <w:lang w:val="en-US" w:eastAsia="ko-KR"/>
    </w:rPr>
  </w:style>
  <w:style w:type="character" w:customStyle="1" w:styleId="Heading3Char">
    <w:name w:val="Heading 3 Char"/>
    <w:link w:val="Heading3"/>
    <w:rsid w:val="007F06F3"/>
    <w:rPr>
      <w:rFonts w:ascii="Arial" w:hAnsi="Arial" w:cs="Arial"/>
      <w:b/>
      <w:iCs/>
      <w:sz w:val="28"/>
      <w:szCs w:val="26"/>
      <w:lang w:val="en-US" w:eastAsia="ko-KR"/>
    </w:rPr>
  </w:style>
  <w:style w:type="paragraph" w:customStyle="1" w:styleId="BulletedNext">
    <w:name w:val="Bulleted Next"/>
    <w:rsid w:val="0085187F"/>
    <w:pPr>
      <w:spacing w:before="240" w:after="240"/>
      <w:ind w:left="567"/>
      <w:jc w:val="both"/>
    </w:pPr>
    <w:rPr>
      <w:rFonts w:ascii="Arial" w:hAnsi="Arial"/>
      <w:sz w:val="22"/>
      <w:lang w:val="en-US" w:eastAsia="ko-KR"/>
    </w:rPr>
  </w:style>
  <w:style w:type="paragraph" w:styleId="Header">
    <w:name w:val="header"/>
    <w:autoRedefine/>
    <w:rsid w:val="00AA569A"/>
    <w:pPr>
      <w:tabs>
        <w:tab w:val="center" w:pos="4320"/>
        <w:tab w:val="right" w:pos="8640"/>
      </w:tabs>
      <w:ind w:left="1260"/>
    </w:pPr>
    <w:rPr>
      <w:rFonts w:ascii="Arial" w:hAnsi="Arial"/>
      <w:b/>
      <w:color w:val="999999"/>
      <w:lang w:val="en-US" w:eastAsia="ko-KR"/>
    </w:rPr>
  </w:style>
  <w:style w:type="paragraph" w:styleId="Footer">
    <w:name w:val="footer"/>
    <w:autoRedefine/>
    <w:rsid w:val="00385D8F"/>
    <w:pPr>
      <w:tabs>
        <w:tab w:val="center" w:pos="4320"/>
        <w:tab w:val="right" w:pos="9072"/>
      </w:tabs>
      <w:spacing w:before="60" w:after="60"/>
      <w:jc w:val="right"/>
    </w:pPr>
    <w:rPr>
      <w:rFonts w:ascii="Arial" w:hAnsi="Arial"/>
      <w:b/>
      <w:color w:val="999999"/>
      <w:lang w:val="en-US" w:eastAsia="ko-KR"/>
    </w:rPr>
  </w:style>
  <w:style w:type="paragraph" w:customStyle="1" w:styleId="NormalCentered">
    <w:name w:val="Normal Centered"/>
    <w:autoRedefine/>
    <w:rsid w:val="00C9170A"/>
    <w:pPr>
      <w:jc w:val="center"/>
    </w:pPr>
    <w:rPr>
      <w:rFonts w:ascii="Arial" w:hAnsi="Arial"/>
      <w:noProof/>
      <w:sz w:val="22"/>
      <w:lang w:val="en-US" w:eastAsia="en-US"/>
    </w:rPr>
  </w:style>
  <w:style w:type="paragraph" w:styleId="Caption">
    <w:name w:val="caption"/>
    <w:aliases w:val="Caption Char Char,Char2 Char Char,Caption1,Caption Char Char1 Char,caption figure,Caption Char Char1 Char Char,Caption Char Char Char Char Char Char,Caption Char Char Char Char Char,Caption Char Char Char,Caption1 Char Char"/>
    <w:next w:val="Normal"/>
    <w:link w:val="CaptionChar"/>
    <w:qFormat/>
    <w:rsid w:val="00C06C07"/>
    <w:pPr>
      <w:pBdr>
        <w:bottom w:val="single" w:sz="18" w:space="2" w:color="004730"/>
      </w:pBdr>
      <w:spacing w:before="120" w:after="120"/>
      <w:jc w:val="center"/>
    </w:pPr>
    <w:rPr>
      <w:rFonts w:ascii="Arial" w:hAnsi="Arial"/>
      <w:b/>
      <w:bCs/>
      <w:lang w:val="en-GB" w:eastAsia="ko-KR"/>
    </w:rPr>
  </w:style>
  <w:style w:type="character" w:customStyle="1" w:styleId="CaptionChar">
    <w:name w:val="Caption Char"/>
    <w:aliases w:val="Caption Char Char Char1,Char2 Char Char Char,Caption1 Char,Caption Char Char1 Char Char1,caption figure Char,Caption Char Char1 Char Char Char,Caption Char Char Char Char Char Char Char,Caption Char Char Char Char Char Char1"/>
    <w:link w:val="Caption"/>
    <w:rsid w:val="00C06C07"/>
    <w:rPr>
      <w:rFonts w:ascii="Arial" w:hAnsi="Arial"/>
      <w:b/>
      <w:bCs/>
      <w:lang w:val="en-GB" w:eastAsia="ko-KR"/>
    </w:rPr>
  </w:style>
  <w:style w:type="paragraph" w:customStyle="1" w:styleId="NormalIntend15">
    <w:name w:val="Normal Intend 1.5"/>
    <w:basedOn w:val="Normal"/>
    <w:link w:val="NormalIntend15Char"/>
    <w:autoRedefine/>
    <w:rsid w:val="006F25A8"/>
    <w:pPr>
      <w:ind w:left="851"/>
    </w:pPr>
  </w:style>
  <w:style w:type="character" w:customStyle="1" w:styleId="NormalIntend15Char">
    <w:name w:val="Normal Intend 1.5 Char"/>
    <w:link w:val="NormalIntend15"/>
    <w:rsid w:val="0045300C"/>
    <w:rPr>
      <w:rFonts w:ascii="Arial" w:eastAsia="Times" w:hAnsi="Arial"/>
      <w:sz w:val="22"/>
      <w:lang w:val="en-US" w:eastAsia="ko-KR" w:bidi="ar-SA"/>
    </w:rPr>
  </w:style>
  <w:style w:type="paragraph" w:customStyle="1" w:styleId="NormalNumbered">
    <w:name w:val="Normal Numbered"/>
    <w:basedOn w:val="Normal"/>
    <w:autoRedefine/>
    <w:rsid w:val="001B63B2"/>
    <w:pPr>
      <w:numPr>
        <w:numId w:val="2"/>
      </w:numPr>
    </w:pPr>
  </w:style>
  <w:style w:type="paragraph" w:customStyle="1" w:styleId="DocTitle">
    <w:name w:val="Doc Title"/>
    <w:next w:val="Normal"/>
    <w:autoRedefine/>
    <w:rsid w:val="00E86E5C"/>
    <w:pPr>
      <w:widowControl w:val="0"/>
      <w:spacing w:line="360" w:lineRule="auto"/>
      <w:jc w:val="center"/>
    </w:pPr>
    <w:rPr>
      <w:rFonts w:ascii="Arial" w:eastAsia="Times New Roman" w:hAnsi="Arial"/>
      <w:caps/>
      <w:sz w:val="44"/>
      <w:szCs w:val="24"/>
      <w:lang w:val="en-US" w:eastAsia="en-US" w:bidi="fa-IR"/>
    </w:rPr>
  </w:style>
  <w:style w:type="paragraph" w:customStyle="1" w:styleId="DocTitle2">
    <w:name w:val="Doc Title 2"/>
    <w:next w:val="Normal"/>
    <w:rsid w:val="00E86E5C"/>
    <w:pPr>
      <w:widowControl w:val="0"/>
      <w:spacing w:line="360" w:lineRule="auto"/>
      <w:jc w:val="center"/>
    </w:pPr>
    <w:rPr>
      <w:rFonts w:ascii="Arial" w:eastAsia="Times New Roman" w:hAnsi="Arial"/>
      <w:b/>
      <w:caps/>
      <w:sz w:val="32"/>
      <w:szCs w:val="32"/>
      <w:lang w:val="en-US" w:eastAsia="en-US" w:bidi="fa-IR"/>
    </w:rPr>
  </w:style>
  <w:style w:type="paragraph" w:customStyle="1" w:styleId="DocTitle1">
    <w:name w:val="Doc Title 1"/>
    <w:basedOn w:val="Normal"/>
    <w:next w:val="Normal"/>
    <w:autoRedefine/>
    <w:rsid w:val="008446A0"/>
    <w:pPr>
      <w:widowControl w:val="0"/>
      <w:spacing w:after="360" w:line="360" w:lineRule="auto"/>
      <w:jc w:val="center"/>
    </w:pPr>
    <w:rPr>
      <w:rFonts w:eastAsia="Times New Roman"/>
      <w:b/>
      <w:sz w:val="36"/>
      <w:szCs w:val="36"/>
      <w:lang w:eastAsia="en-US" w:bidi="fa-IR"/>
    </w:rPr>
  </w:style>
  <w:style w:type="paragraph" w:customStyle="1" w:styleId="HeadingTOC">
    <w:name w:val="Heading TOC"/>
    <w:autoRedefine/>
    <w:rsid w:val="00762DD0"/>
    <w:pPr>
      <w:pBdr>
        <w:bottom w:val="single" w:sz="24" w:space="1" w:color="004730"/>
      </w:pBdr>
      <w:spacing w:before="480" w:after="480"/>
    </w:pPr>
    <w:rPr>
      <w:rFonts w:ascii="Arial" w:hAnsi="Arial"/>
      <w:b/>
      <w:color w:val="004730"/>
      <w:sz w:val="40"/>
      <w:lang w:val="en-US" w:eastAsia="en-US" w:bidi="fa-IR"/>
    </w:rPr>
  </w:style>
  <w:style w:type="character" w:styleId="Hyperlink">
    <w:name w:val="Hyperlink"/>
    <w:uiPriority w:val="99"/>
    <w:rsid w:val="00FA5371"/>
    <w:rPr>
      <w:rFonts w:ascii="Arial" w:hAnsi="Arial"/>
      <w:color w:val="0000FF"/>
      <w:sz w:val="24"/>
      <w:u w:val="single"/>
    </w:rPr>
  </w:style>
  <w:style w:type="paragraph" w:styleId="TOC1">
    <w:name w:val="toc 1"/>
    <w:basedOn w:val="Normal"/>
    <w:next w:val="Normal"/>
    <w:autoRedefine/>
    <w:uiPriority w:val="39"/>
    <w:rsid w:val="00B367B9"/>
    <w:pPr>
      <w:tabs>
        <w:tab w:val="left" w:pos="440"/>
        <w:tab w:val="right" w:leader="dot" w:pos="9061"/>
      </w:tabs>
      <w:spacing w:before="360"/>
    </w:pPr>
    <w:rPr>
      <w:b/>
      <w:bCs/>
      <w:sz w:val="24"/>
      <w:szCs w:val="24"/>
    </w:rPr>
  </w:style>
  <w:style w:type="paragraph" w:styleId="TOC2">
    <w:name w:val="toc 2"/>
    <w:basedOn w:val="Normal"/>
    <w:next w:val="Normal"/>
    <w:autoRedefine/>
    <w:uiPriority w:val="39"/>
    <w:rsid w:val="00B367B9"/>
    <w:rPr>
      <w:b/>
      <w:bCs/>
    </w:rPr>
  </w:style>
  <w:style w:type="paragraph" w:styleId="TOC3">
    <w:name w:val="toc 3"/>
    <w:basedOn w:val="Normal"/>
    <w:next w:val="Normal"/>
    <w:autoRedefine/>
    <w:uiPriority w:val="39"/>
    <w:rsid w:val="00B367B9"/>
    <w:pPr>
      <w:ind w:left="220"/>
    </w:pPr>
  </w:style>
  <w:style w:type="paragraph" w:styleId="TableofFigures">
    <w:name w:val="table of figures"/>
    <w:aliases w:val="List of Tables"/>
    <w:next w:val="Normal"/>
    <w:uiPriority w:val="99"/>
    <w:rsid w:val="00C214D1"/>
    <w:pPr>
      <w:spacing w:after="120"/>
    </w:pPr>
    <w:rPr>
      <w:rFonts w:ascii="Arial" w:hAnsi="Arial"/>
      <w:iCs/>
      <w:lang w:val="en-US" w:eastAsia="ko-KR"/>
    </w:rPr>
  </w:style>
  <w:style w:type="paragraph" w:styleId="TOC4">
    <w:name w:val="toc 4"/>
    <w:basedOn w:val="Normal"/>
    <w:next w:val="Normal"/>
    <w:autoRedefine/>
    <w:uiPriority w:val="39"/>
    <w:rsid w:val="00B367B9"/>
    <w:pPr>
      <w:ind w:left="440"/>
    </w:pPr>
    <w:rPr>
      <w:sz w:val="20"/>
    </w:rPr>
  </w:style>
  <w:style w:type="paragraph" w:styleId="IntenseQuote">
    <w:name w:val="Intense Quote"/>
    <w:basedOn w:val="Normal"/>
    <w:next w:val="Normal"/>
    <w:link w:val="IntenseQuoteChar"/>
    <w:uiPriority w:val="30"/>
    <w:qFormat/>
    <w:rsid w:val="001630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3023"/>
    <w:rPr>
      <w:rFonts w:ascii="Arial" w:hAnsi="Arial"/>
      <w:i/>
      <w:iCs/>
      <w:color w:val="5B9BD5" w:themeColor="accent1"/>
      <w:sz w:val="22"/>
      <w:lang w:val="en-US" w:eastAsia="ko-KR"/>
    </w:rPr>
  </w:style>
  <w:style w:type="paragraph" w:customStyle="1" w:styleId="NormalBold">
    <w:name w:val="Normal Bold"/>
    <w:basedOn w:val="Normal"/>
    <w:link w:val="NormalBoldChar"/>
    <w:rsid w:val="004F4F05"/>
    <w:rPr>
      <w:b/>
    </w:rPr>
  </w:style>
  <w:style w:type="character" w:customStyle="1" w:styleId="NormalBoldChar">
    <w:name w:val="Normal Bold Char"/>
    <w:link w:val="NormalBold"/>
    <w:rsid w:val="0045300C"/>
    <w:rPr>
      <w:rFonts w:ascii="Arial" w:eastAsia="Times" w:hAnsi="Arial"/>
      <w:b/>
      <w:sz w:val="22"/>
      <w:lang w:val="en-US" w:eastAsia="ko-KR" w:bidi="ar-SA"/>
    </w:rPr>
  </w:style>
  <w:style w:type="table" w:customStyle="1" w:styleId="PlainTable41">
    <w:name w:val="Plain Table 41"/>
    <w:basedOn w:val="TableNormal"/>
    <w:uiPriority w:val="44"/>
    <w:rsid w:val="00F057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
    <w:name w:val="Figure"/>
    <w:link w:val="FigureChar"/>
    <w:rsid w:val="00B711F5"/>
    <w:pPr>
      <w:keepNext/>
      <w:pBdr>
        <w:top w:val="single" w:sz="24" w:space="6" w:color="004730"/>
      </w:pBdr>
      <w:spacing w:before="360"/>
      <w:jc w:val="center"/>
    </w:pPr>
    <w:rPr>
      <w:rFonts w:ascii="Arial" w:hAnsi="Arial"/>
      <w:sz w:val="22"/>
      <w:lang w:val="en-US" w:eastAsia="ko-KR"/>
    </w:rPr>
  </w:style>
  <w:style w:type="character" w:customStyle="1" w:styleId="FigureChar">
    <w:name w:val="Figure Char"/>
    <w:basedOn w:val="DefaultParagraphFont"/>
    <w:link w:val="Figure"/>
    <w:uiPriority w:val="99"/>
    <w:rsid w:val="00826815"/>
    <w:rPr>
      <w:rFonts w:ascii="Arial" w:hAnsi="Arial"/>
      <w:sz w:val="22"/>
      <w:lang w:val="en-US" w:eastAsia="ko-KR"/>
    </w:rPr>
  </w:style>
  <w:style w:type="character" w:customStyle="1" w:styleId="Subscript">
    <w:name w:val="Subscript"/>
    <w:basedOn w:val="DefaultParagraphFont"/>
    <w:qFormat/>
    <w:rsid w:val="00060E45"/>
    <w:rPr>
      <w:rFonts w:ascii="Arial" w:hAnsi="Arial"/>
      <w:sz w:val="22"/>
      <w:vertAlign w:val="subscript"/>
    </w:rPr>
  </w:style>
  <w:style w:type="paragraph" w:styleId="TOC5">
    <w:name w:val="toc 5"/>
    <w:basedOn w:val="Normal"/>
    <w:next w:val="Normal"/>
    <w:autoRedefine/>
    <w:uiPriority w:val="39"/>
    <w:rsid w:val="008A5649"/>
    <w:pPr>
      <w:ind w:left="660"/>
    </w:pPr>
    <w:rPr>
      <w:rFonts w:asciiTheme="minorHAnsi" w:hAnsiTheme="minorHAnsi"/>
      <w:sz w:val="20"/>
    </w:rPr>
  </w:style>
  <w:style w:type="paragraph" w:customStyle="1" w:styleId="TableContent10ptcentered">
    <w:name w:val="Table Content 10 pt centered"/>
    <w:rsid w:val="003C4935"/>
    <w:pPr>
      <w:jc w:val="center"/>
    </w:pPr>
    <w:rPr>
      <w:rFonts w:ascii="Arial" w:hAnsi="Arial"/>
      <w:color w:val="000000"/>
      <w:lang w:val="en-US" w:eastAsia="ko-KR"/>
    </w:rPr>
  </w:style>
  <w:style w:type="paragraph" w:customStyle="1" w:styleId="TableContent11ptcentered">
    <w:name w:val="Table Content 11 pt centered"/>
    <w:rsid w:val="00E86E5C"/>
    <w:pPr>
      <w:jc w:val="center"/>
    </w:pPr>
    <w:rPr>
      <w:rFonts w:ascii="Arial" w:hAnsi="Arial"/>
      <w:color w:val="000000"/>
      <w:sz w:val="22"/>
      <w:lang w:val="en-US" w:eastAsia="ko-KR"/>
    </w:rPr>
  </w:style>
  <w:style w:type="paragraph" w:customStyle="1" w:styleId="NormalItalic">
    <w:name w:val="Normal Italic"/>
    <w:basedOn w:val="Normal"/>
    <w:link w:val="NormalItalicChar"/>
    <w:rsid w:val="00BC2B7E"/>
    <w:rPr>
      <w:i/>
    </w:rPr>
  </w:style>
  <w:style w:type="character" w:customStyle="1" w:styleId="NormalItalicChar">
    <w:name w:val="Normal Italic Char"/>
    <w:link w:val="NormalItalic"/>
    <w:rsid w:val="0085187F"/>
    <w:rPr>
      <w:rFonts w:ascii="Arial" w:eastAsia="Times" w:hAnsi="Arial"/>
      <w:i/>
      <w:sz w:val="22"/>
      <w:lang w:val="en-US" w:eastAsia="ko-KR" w:bidi="ar-SA"/>
    </w:rPr>
  </w:style>
  <w:style w:type="paragraph" w:customStyle="1" w:styleId="Courier10pt">
    <w:name w:val="Courier 10 pt"/>
    <w:rsid w:val="006C557B"/>
    <w:rPr>
      <w:rFonts w:ascii="Courier New" w:hAnsi="Courier New"/>
      <w:lang w:val="en-US" w:eastAsia="ko-KR"/>
    </w:rPr>
  </w:style>
  <w:style w:type="paragraph" w:customStyle="1" w:styleId="TableContent10ptleft">
    <w:name w:val="Table Content 10 pt left"/>
    <w:basedOn w:val="TableContent10ptcentered"/>
    <w:rsid w:val="00592FA5"/>
    <w:pPr>
      <w:jc w:val="left"/>
    </w:pPr>
  </w:style>
  <w:style w:type="paragraph" w:customStyle="1" w:styleId="TableContent11ptleft">
    <w:name w:val="Table Content 11 pt left"/>
    <w:qFormat/>
    <w:rsid w:val="00E86E5C"/>
    <w:rPr>
      <w:rFonts w:ascii="Arial" w:hAnsi="Arial"/>
      <w:color w:val="000000"/>
      <w:sz w:val="22"/>
      <w:lang w:val="en-US" w:eastAsia="ko-KR"/>
    </w:rPr>
  </w:style>
  <w:style w:type="paragraph" w:styleId="TOC6">
    <w:name w:val="toc 6"/>
    <w:basedOn w:val="Normal"/>
    <w:next w:val="Normal"/>
    <w:autoRedefine/>
    <w:uiPriority w:val="39"/>
    <w:rsid w:val="0045300C"/>
    <w:pPr>
      <w:ind w:left="880"/>
    </w:pPr>
    <w:rPr>
      <w:rFonts w:asciiTheme="minorHAnsi" w:hAnsiTheme="minorHAnsi"/>
      <w:sz w:val="20"/>
    </w:rPr>
  </w:style>
  <w:style w:type="paragraph" w:styleId="TOC7">
    <w:name w:val="toc 7"/>
    <w:basedOn w:val="Normal"/>
    <w:next w:val="Normal"/>
    <w:autoRedefine/>
    <w:uiPriority w:val="39"/>
    <w:rsid w:val="0045300C"/>
    <w:pPr>
      <w:ind w:left="1100"/>
    </w:pPr>
    <w:rPr>
      <w:rFonts w:asciiTheme="minorHAnsi" w:hAnsiTheme="minorHAnsi"/>
      <w:sz w:val="20"/>
    </w:rPr>
  </w:style>
  <w:style w:type="paragraph" w:styleId="TOC8">
    <w:name w:val="toc 8"/>
    <w:basedOn w:val="Normal"/>
    <w:next w:val="Normal"/>
    <w:autoRedefine/>
    <w:uiPriority w:val="39"/>
    <w:rsid w:val="0045300C"/>
    <w:pPr>
      <w:ind w:left="1320"/>
    </w:pPr>
    <w:rPr>
      <w:rFonts w:asciiTheme="minorHAnsi" w:hAnsiTheme="minorHAnsi"/>
      <w:sz w:val="20"/>
    </w:rPr>
  </w:style>
  <w:style w:type="paragraph" w:styleId="TOC9">
    <w:name w:val="toc 9"/>
    <w:basedOn w:val="Normal"/>
    <w:next w:val="Normal"/>
    <w:autoRedefine/>
    <w:uiPriority w:val="39"/>
    <w:rsid w:val="0045300C"/>
    <w:pPr>
      <w:ind w:left="1540"/>
    </w:pPr>
    <w:rPr>
      <w:rFonts w:asciiTheme="minorHAnsi" w:hAnsiTheme="minorHAnsi"/>
      <w:sz w:val="20"/>
    </w:rPr>
  </w:style>
  <w:style w:type="table" w:styleId="TableGrid">
    <w:name w:val="Table Grid"/>
    <w:basedOn w:val="TableNormal"/>
    <w:rsid w:val="00F976E3"/>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character" w:styleId="IntenseReference">
    <w:name w:val="Intense Reference"/>
    <w:basedOn w:val="DefaultParagraphFont"/>
    <w:uiPriority w:val="32"/>
    <w:qFormat/>
    <w:rsid w:val="00163023"/>
    <w:rPr>
      <w:b/>
      <w:bCs/>
      <w:smallCaps/>
      <w:color w:val="5B9BD5" w:themeColor="accent1"/>
      <w:spacing w:val="5"/>
    </w:rPr>
  </w:style>
  <w:style w:type="paragraph" w:styleId="FootnoteText">
    <w:name w:val="footnote text"/>
    <w:basedOn w:val="Normal"/>
    <w:semiHidden/>
    <w:rsid w:val="0045300C"/>
    <w:rPr>
      <w:rFonts w:ascii="Times New Roman" w:eastAsia="Times New Roman" w:hAnsi="Times New Roman"/>
      <w:sz w:val="20"/>
      <w:lang w:eastAsia="en-US"/>
    </w:rPr>
  </w:style>
  <w:style w:type="paragraph" w:customStyle="1" w:styleId="Equation">
    <w:name w:val="Equation"/>
    <w:basedOn w:val="Normal"/>
    <w:next w:val="Normal"/>
    <w:link w:val="EquationChar"/>
    <w:autoRedefine/>
    <w:qFormat/>
    <w:rsid w:val="00920FD7"/>
    <w:pPr>
      <w:tabs>
        <w:tab w:val="num" w:pos="432"/>
      </w:tabs>
      <w:ind w:left="170"/>
    </w:pPr>
    <w:rPr>
      <w:rFonts w:eastAsia="Times New Roman"/>
      <w:szCs w:val="24"/>
      <w:lang w:eastAsia="en-US"/>
    </w:rPr>
  </w:style>
  <w:style w:type="table" w:customStyle="1" w:styleId="TableGridLight1">
    <w:name w:val="Table Grid Light1"/>
    <w:basedOn w:val="TableNormal"/>
    <w:uiPriority w:val="40"/>
    <w:rsid w:val="00E240F8"/>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paragraph" w:customStyle="1" w:styleId="NormalIntend15Bold">
    <w:name w:val="Normal Intend 1.5 Bold"/>
    <w:basedOn w:val="NormalIntend15"/>
    <w:rsid w:val="0082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cs="Helvetica"/>
      <w:b/>
      <w:szCs w:val="24"/>
      <w:lang w:eastAsia="de-AT"/>
    </w:rPr>
  </w:style>
  <w:style w:type="paragraph" w:customStyle="1" w:styleId="References">
    <w:name w:val="References"/>
    <w:basedOn w:val="Normal"/>
    <w:rsid w:val="00826815"/>
    <w:pPr>
      <w:widowControl w:val="0"/>
      <w:numPr>
        <w:numId w:val="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cs="Helvetica"/>
      <w:szCs w:val="24"/>
      <w:lang w:eastAsia="de-AT"/>
    </w:rPr>
  </w:style>
  <w:style w:type="paragraph" w:customStyle="1" w:styleId="Bulleted1">
    <w:name w:val="Bulleted 1"/>
    <w:qFormat/>
    <w:rsid w:val="00826815"/>
    <w:pPr>
      <w:numPr>
        <w:numId w:val="5"/>
      </w:numPr>
      <w:spacing w:before="120" w:after="120"/>
      <w:jc w:val="both"/>
    </w:pPr>
    <w:rPr>
      <w:rFonts w:ascii="Arial" w:hAnsi="Arial"/>
      <w:sz w:val="22"/>
      <w:lang w:val="en-GB" w:eastAsia="ko-KR"/>
    </w:rPr>
  </w:style>
  <w:style w:type="character" w:styleId="FollowedHyperlink">
    <w:name w:val="FollowedHyperlink"/>
    <w:uiPriority w:val="99"/>
    <w:unhideWhenUsed/>
    <w:rsid w:val="00826815"/>
    <w:rPr>
      <w:color w:val="800080"/>
      <w:u w:val="single"/>
    </w:rPr>
  </w:style>
  <w:style w:type="table" w:customStyle="1" w:styleId="TableGridLight11">
    <w:name w:val="Table Grid Light11"/>
    <w:basedOn w:val="TableNormal"/>
    <w:uiPriority w:val="40"/>
    <w:rsid w:val="00596647"/>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PlaceholderText">
    <w:name w:val="Placeholder Text"/>
    <w:basedOn w:val="DefaultParagraphFont"/>
    <w:uiPriority w:val="99"/>
    <w:semiHidden/>
    <w:rsid w:val="00596647"/>
    <w:rPr>
      <w:color w:val="808080"/>
    </w:rPr>
  </w:style>
  <w:style w:type="paragraph" w:customStyle="1" w:styleId="NormalIntend15Italic">
    <w:name w:val="Normal Intend 1.5 Italic"/>
    <w:basedOn w:val="NormalIntend15"/>
    <w:link w:val="NormalIntend15ItalicChar"/>
    <w:autoRedefine/>
    <w:qFormat/>
    <w:rsid w:val="00060574"/>
    <w:pPr>
      <w:tabs>
        <w:tab w:val="left" w:leader="dot" w:pos="2340"/>
      </w:tabs>
    </w:pPr>
    <w:rPr>
      <w:i/>
    </w:rPr>
  </w:style>
  <w:style w:type="character" w:customStyle="1" w:styleId="NormalIntend15ItalicChar">
    <w:name w:val="Normal Intend 1.5 Italic Char"/>
    <w:basedOn w:val="NormalIntend15Char"/>
    <w:link w:val="NormalIntend15Italic"/>
    <w:rsid w:val="00060574"/>
    <w:rPr>
      <w:rFonts w:ascii="Arial" w:eastAsia="Times" w:hAnsi="Arial"/>
      <w:i/>
      <w:sz w:val="22"/>
      <w:lang w:val="en-US" w:eastAsia="ko-KR" w:bidi="ar-SA"/>
    </w:rPr>
  </w:style>
  <w:style w:type="paragraph" w:customStyle="1" w:styleId="Titel1">
    <w:name w:val="Titel1"/>
    <w:basedOn w:val="Normal"/>
    <w:link w:val="Titel1Char"/>
    <w:rsid w:val="00333F4C"/>
    <w:pPr>
      <w:widowControl w:val="0"/>
      <w:spacing w:line="360" w:lineRule="auto"/>
      <w:jc w:val="center"/>
    </w:pPr>
    <w:rPr>
      <w:rFonts w:eastAsia="Times New Roman" w:cs="Arial"/>
      <w:b/>
      <w:color w:val="C0C0C0"/>
      <w:sz w:val="44"/>
      <w:lang w:val="it-IT" w:eastAsia="de-DE"/>
    </w:rPr>
  </w:style>
  <w:style w:type="character" w:customStyle="1" w:styleId="Titel1Char">
    <w:name w:val="Titel1 Char"/>
    <w:link w:val="Titel1"/>
    <w:rsid w:val="00333F4C"/>
    <w:rPr>
      <w:rFonts w:ascii="Arial" w:eastAsia="Times New Roman" w:hAnsi="Arial" w:cs="Arial"/>
      <w:b/>
      <w:color w:val="C0C0C0"/>
      <w:sz w:val="44"/>
      <w:lang w:val="it-IT" w:eastAsia="de-DE"/>
    </w:rPr>
  </w:style>
  <w:style w:type="paragraph" w:customStyle="1" w:styleId="TableContent11ptcenteredBold">
    <w:name w:val="Table Content 11 pt centered Bold"/>
    <w:basedOn w:val="TableContent11ptcentered"/>
    <w:autoRedefine/>
    <w:qFormat/>
    <w:rsid w:val="001071C5"/>
    <w:rPr>
      <w:b/>
      <w:noProof/>
    </w:rPr>
  </w:style>
  <w:style w:type="character" w:styleId="IntenseEmphasis">
    <w:name w:val="Intense Emphasis"/>
    <w:basedOn w:val="DefaultParagraphFont"/>
    <w:uiPriority w:val="21"/>
    <w:qFormat/>
    <w:rsid w:val="001071C5"/>
    <w:rPr>
      <w:i/>
      <w:iCs/>
      <w:color w:val="5B9BD5" w:themeColor="accent1"/>
    </w:rPr>
  </w:style>
  <w:style w:type="paragraph" w:customStyle="1" w:styleId="ChapterTitle">
    <w:name w:val="Chapter Title"/>
    <w:basedOn w:val="Titel1"/>
    <w:autoRedefine/>
    <w:rsid w:val="001071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rPr>
      <w:color w:val="auto"/>
      <w:sz w:val="36"/>
      <w:lang w:val="en-US"/>
    </w:rPr>
  </w:style>
  <w:style w:type="paragraph" w:styleId="BalloonText">
    <w:name w:val="Balloon Text"/>
    <w:basedOn w:val="Normal"/>
    <w:link w:val="BalloonTextChar"/>
    <w:rsid w:val="00AE3024"/>
    <w:rPr>
      <w:rFonts w:ascii="Segoe UI" w:hAnsi="Segoe UI" w:cs="Segoe UI"/>
      <w:sz w:val="18"/>
      <w:szCs w:val="18"/>
    </w:rPr>
  </w:style>
  <w:style w:type="character" w:customStyle="1" w:styleId="BalloonTextChar">
    <w:name w:val="Balloon Text Char"/>
    <w:basedOn w:val="DefaultParagraphFont"/>
    <w:link w:val="BalloonText"/>
    <w:rsid w:val="00AE3024"/>
    <w:rPr>
      <w:rFonts w:ascii="Segoe UI" w:hAnsi="Segoe UI" w:cs="Segoe UI"/>
      <w:sz w:val="18"/>
      <w:szCs w:val="18"/>
      <w:lang w:val="en-US" w:eastAsia="ko-KR"/>
    </w:rPr>
  </w:style>
  <w:style w:type="character" w:customStyle="1" w:styleId="EquationChar">
    <w:name w:val="Equation Char"/>
    <w:basedOn w:val="DefaultParagraphFont"/>
    <w:link w:val="Equation"/>
    <w:rsid w:val="00D60CB9"/>
    <w:rPr>
      <w:rFonts w:ascii="Arial" w:eastAsia="Times New Roman" w:hAnsi="Arial"/>
      <w:sz w:val="22"/>
      <w:szCs w:val="24"/>
      <w:lang w:val="en-US" w:eastAsia="en-US"/>
    </w:rPr>
  </w:style>
  <w:style w:type="character" w:customStyle="1" w:styleId="EquationCambriaMathItalic">
    <w:name w:val="Equation + Cambria Math Italic"/>
    <w:basedOn w:val="DefaultParagraphFont"/>
    <w:uiPriority w:val="1"/>
    <w:rsid w:val="00D60CB9"/>
    <w:rPr>
      <w:rFonts w:ascii="Cambria Math" w:hAnsi="Cambria Math"/>
      <w:i/>
    </w:rPr>
  </w:style>
  <w:style w:type="paragraph" w:styleId="Title">
    <w:name w:val="Title"/>
    <w:basedOn w:val="Normal"/>
    <w:next w:val="Normal"/>
    <w:link w:val="TitleChar"/>
    <w:qFormat/>
    <w:rsid w:val="00A326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32691"/>
    <w:rPr>
      <w:rFonts w:asciiTheme="majorHAnsi" w:eastAsiaTheme="majorEastAsia" w:hAnsiTheme="majorHAnsi" w:cstheme="majorBidi"/>
      <w:spacing w:val="-10"/>
      <w:kern w:val="28"/>
      <w:sz w:val="56"/>
      <w:szCs w:val="56"/>
      <w:lang w:val="en-US" w:eastAsia="ko-KR"/>
    </w:rPr>
  </w:style>
  <w:style w:type="character" w:styleId="PageNumber">
    <w:name w:val="page number"/>
    <w:rsid w:val="008B7532"/>
    <w:rPr>
      <w:rFonts w:ascii="Franklin Gothic Demi" w:hAnsi="Franklin Gothic Demi"/>
    </w:rPr>
  </w:style>
  <w:style w:type="paragraph" w:customStyle="1" w:styleId="TableContent11ptcenteredRED">
    <w:name w:val="Table Content 11 pt centered RED"/>
    <w:basedOn w:val="TableContent11ptcentered"/>
    <w:rsid w:val="008B7532"/>
    <w:rPr>
      <w:color w:val="FF0000"/>
    </w:rPr>
  </w:style>
  <w:style w:type="paragraph" w:customStyle="1" w:styleId="xl63">
    <w:name w:val="xl63"/>
    <w:basedOn w:val="Normal"/>
    <w:rsid w:val="008B7532"/>
    <w:pPr>
      <w:shd w:val="clear" w:color="000000" w:fill="E7E6E6"/>
      <w:spacing w:before="100" w:beforeAutospacing="1" w:after="100" w:afterAutospacing="1"/>
    </w:pPr>
    <w:rPr>
      <w:rFonts w:ascii="Times New Roman" w:eastAsia="Times New Roman" w:hAnsi="Times New Roman"/>
      <w:sz w:val="24"/>
      <w:szCs w:val="24"/>
      <w:lang w:val="de-AT" w:eastAsia="de-AT"/>
    </w:rPr>
  </w:style>
  <w:style w:type="paragraph" w:customStyle="1" w:styleId="xl64">
    <w:name w:val="xl64"/>
    <w:basedOn w:val="Normal"/>
    <w:rsid w:val="008B7532"/>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textAlignment w:val="center"/>
    </w:pPr>
    <w:rPr>
      <w:rFonts w:ascii="Times New Roman" w:eastAsia="Times New Roman" w:hAnsi="Times New Roman"/>
      <w:sz w:val="24"/>
      <w:szCs w:val="24"/>
      <w:lang w:val="de-AT" w:eastAsia="de-AT"/>
    </w:rPr>
  </w:style>
  <w:style w:type="paragraph" w:customStyle="1" w:styleId="xl65">
    <w:name w:val="xl65"/>
    <w:basedOn w:val="Normal"/>
    <w:rsid w:val="008B7532"/>
    <w:pPr>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Times New Roman" w:hAnsi="Times New Roman"/>
      <w:sz w:val="24"/>
      <w:szCs w:val="24"/>
      <w:lang w:val="de-AT" w:eastAsia="de-AT"/>
    </w:rPr>
  </w:style>
  <w:style w:type="paragraph" w:customStyle="1" w:styleId="xl66">
    <w:name w:val="xl66"/>
    <w:basedOn w:val="Normal"/>
    <w:rsid w:val="008B753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val="de-AT" w:eastAsia="de-AT"/>
    </w:rPr>
  </w:style>
  <w:style w:type="paragraph" w:customStyle="1" w:styleId="xl67">
    <w:name w:val="xl67"/>
    <w:basedOn w:val="Normal"/>
    <w:rsid w:val="008B753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Times New Roman" w:eastAsia="Times New Roman" w:hAnsi="Times New Roman"/>
      <w:sz w:val="24"/>
      <w:szCs w:val="24"/>
      <w:lang w:val="de-AT" w:eastAsia="de-AT"/>
    </w:rPr>
  </w:style>
  <w:style w:type="table" w:customStyle="1" w:styleId="TableGridLight2">
    <w:name w:val="Table Grid Light2"/>
    <w:basedOn w:val="TableNormal"/>
    <w:uiPriority w:val="40"/>
    <w:rsid w:val="008D48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8D48E3"/>
    <w:pPr>
      <w:keepLines/>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lang w:eastAsia="en-US"/>
    </w:rPr>
  </w:style>
  <w:style w:type="table" w:styleId="TableGrid1">
    <w:name w:val="Table Grid 1"/>
    <w:basedOn w:val="TableNormal"/>
    <w:rsid w:val="008D48E3"/>
    <w:pPr>
      <w:spacing w:before="240"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Bulleted">
    <w:name w:val="Bulleted"/>
    <w:link w:val="BulletedChar"/>
    <w:autoRedefine/>
    <w:qFormat/>
    <w:rsid w:val="00884FE2"/>
    <w:pPr>
      <w:numPr>
        <w:numId w:val="1"/>
      </w:numPr>
      <w:tabs>
        <w:tab w:val="left" w:pos="567"/>
      </w:tabs>
      <w:spacing w:before="120"/>
      <w:ind w:left="576" w:hanging="403"/>
    </w:pPr>
    <w:rPr>
      <w:rFonts w:ascii="Arial" w:hAnsi="Arial"/>
      <w:sz w:val="22"/>
      <w:lang w:val="en-US" w:eastAsia="ko-KR"/>
    </w:rPr>
  </w:style>
  <w:style w:type="character" w:customStyle="1" w:styleId="BulletedChar">
    <w:name w:val="Bulleted Char"/>
    <w:basedOn w:val="DefaultParagraphFont"/>
    <w:link w:val="Bulleted"/>
    <w:rsid w:val="00884FE2"/>
    <w:rPr>
      <w:rFonts w:ascii="Arial" w:hAnsi="Arial"/>
      <w:sz w:val="22"/>
      <w:lang w:val="en-US" w:eastAsia="ko-KR"/>
    </w:rPr>
  </w:style>
  <w:style w:type="character" w:styleId="Emphasis">
    <w:name w:val="Emphasis"/>
    <w:basedOn w:val="DefaultParagraphFont"/>
    <w:qFormat/>
    <w:rsid w:val="00186A34"/>
    <w:rPr>
      <w:i/>
      <w:iCs/>
    </w:rPr>
  </w:style>
  <w:style w:type="paragraph" w:styleId="NormalWeb">
    <w:name w:val="Normal (Web)"/>
    <w:basedOn w:val="Normal"/>
    <w:uiPriority w:val="99"/>
    <w:semiHidden/>
    <w:unhideWhenUsed/>
    <w:rsid w:val="00A873FB"/>
    <w:pPr>
      <w:spacing w:before="100" w:beforeAutospacing="1" w:after="100" w:afterAutospacing="1"/>
      <w:jc w:val="left"/>
    </w:pPr>
    <w:rPr>
      <w:rFonts w:ascii="Times New Roman" w:eastAsia="Times New Roman" w:hAnsi="Times New Roman"/>
      <w:sz w:val="24"/>
      <w:szCs w:val="24"/>
      <w:lang w:eastAsia="en-US"/>
    </w:rPr>
  </w:style>
  <w:style w:type="paragraph" w:customStyle="1" w:styleId="xl68">
    <w:name w:val="xl68"/>
    <w:basedOn w:val="Normal"/>
    <w:rsid w:val="00A873F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sz w:val="24"/>
      <w:szCs w:val="24"/>
      <w:lang w:eastAsia="en-US"/>
    </w:rPr>
  </w:style>
  <w:style w:type="paragraph" w:customStyle="1" w:styleId="xl69">
    <w:name w:val="xl69"/>
    <w:basedOn w:val="Normal"/>
    <w:rsid w:val="00A873FB"/>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rFonts w:eastAsia="Times New Roman" w:cs="Arial"/>
      <w:color w:val="000000"/>
      <w:sz w:val="24"/>
      <w:szCs w:val="24"/>
      <w:lang w:eastAsia="en-US"/>
    </w:rPr>
  </w:style>
  <w:style w:type="paragraph" w:customStyle="1" w:styleId="xl70">
    <w:name w:val="xl70"/>
    <w:basedOn w:val="Normal"/>
    <w:rsid w:val="00A873F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sz w:val="24"/>
      <w:szCs w:val="24"/>
      <w:lang w:eastAsia="en-US"/>
    </w:rPr>
  </w:style>
  <w:style w:type="paragraph" w:customStyle="1" w:styleId="xl71">
    <w:name w:val="xl71"/>
    <w:basedOn w:val="Normal"/>
    <w:rsid w:val="00A873F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sz w:val="24"/>
      <w:szCs w:val="24"/>
      <w:lang w:eastAsia="en-US"/>
    </w:rPr>
  </w:style>
  <w:style w:type="paragraph" w:customStyle="1" w:styleId="xl72">
    <w:name w:val="xl72"/>
    <w:basedOn w:val="Normal"/>
    <w:rsid w:val="00A873FB"/>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rFonts w:eastAsia="Times New Roman" w:cs="Arial"/>
      <w:color w:val="000000"/>
      <w:sz w:val="24"/>
      <w:szCs w:val="24"/>
      <w:lang w:eastAsia="en-US"/>
    </w:rPr>
  </w:style>
  <w:style w:type="paragraph" w:customStyle="1" w:styleId="xl73">
    <w:name w:val="xl73"/>
    <w:basedOn w:val="Normal"/>
    <w:rsid w:val="00A873F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sz w:val="24"/>
      <w:szCs w:val="24"/>
      <w:lang w:eastAsia="en-US"/>
    </w:rPr>
  </w:style>
  <w:style w:type="paragraph" w:customStyle="1" w:styleId="xl74">
    <w:name w:val="xl74"/>
    <w:basedOn w:val="Normal"/>
    <w:rsid w:val="00A873F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color w:val="000000"/>
      <w:sz w:val="24"/>
      <w:szCs w:val="24"/>
      <w:lang w:eastAsia="en-US"/>
    </w:rPr>
  </w:style>
  <w:style w:type="character" w:customStyle="1" w:styleId="Heading4Char">
    <w:name w:val="Heading 4 Char"/>
    <w:link w:val="Heading4"/>
    <w:rsid w:val="0040094E"/>
    <w:rPr>
      <w:rFonts w:ascii="Arial" w:hAnsi="Arial" w:cs="Arial"/>
      <w:b/>
      <w:bCs/>
      <w:iCs/>
      <w:sz w:val="26"/>
      <w:szCs w:val="28"/>
      <w:lang w:val="en-US" w:eastAsia="ko-KR"/>
    </w:rPr>
  </w:style>
  <w:style w:type="paragraph" w:styleId="DocumentMap">
    <w:name w:val="Document Map"/>
    <w:basedOn w:val="Normal"/>
    <w:link w:val="DocumentMapChar"/>
    <w:semiHidden/>
    <w:rsid w:val="005A3A41"/>
    <w:pPr>
      <w:shd w:val="clear" w:color="auto" w:fill="000080"/>
      <w:spacing w:before="0" w:after="0"/>
    </w:pPr>
    <w:rPr>
      <w:rFonts w:ascii="Tahoma" w:eastAsia="Times New Roman" w:hAnsi="Tahoma" w:cs="Arial Unicode MS"/>
      <w:sz w:val="24"/>
      <w:szCs w:val="24"/>
      <w:lang w:eastAsia="en-US"/>
    </w:rPr>
  </w:style>
  <w:style w:type="character" w:customStyle="1" w:styleId="DocumentMapChar">
    <w:name w:val="Document Map Char"/>
    <w:basedOn w:val="DefaultParagraphFont"/>
    <w:link w:val="DocumentMap"/>
    <w:semiHidden/>
    <w:rsid w:val="005A3A41"/>
    <w:rPr>
      <w:rFonts w:ascii="Tahoma" w:eastAsia="Times New Roman" w:hAnsi="Tahoma" w:cs="Arial Unicode MS"/>
      <w:sz w:val="24"/>
      <w:szCs w:val="24"/>
      <w:shd w:val="clear" w:color="auto" w:fill="000080"/>
      <w:lang w:val="en-US" w:eastAsia="en-US"/>
    </w:rPr>
  </w:style>
  <w:style w:type="paragraph" w:styleId="Index1">
    <w:name w:val="index 1"/>
    <w:basedOn w:val="Normal"/>
    <w:next w:val="Normal"/>
    <w:autoRedefine/>
    <w:semiHidden/>
    <w:rsid w:val="005A3A41"/>
    <w:pPr>
      <w:spacing w:before="0" w:after="0"/>
      <w:ind w:left="240" w:hanging="240"/>
      <w:jc w:val="left"/>
    </w:pPr>
    <w:rPr>
      <w:rFonts w:ascii="Times New Roman" w:eastAsia="Times New Roman" w:hAnsi="Times New Roman"/>
      <w:sz w:val="24"/>
      <w:szCs w:val="24"/>
      <w:lang w:eastAsia="en-US"/>
    </w:rPr>
  </w:style>
  <w:style w:type="paragraph" w:styleId="Index7">
    <w:name w:val="index 7"/>
    <w:basedOn w:val="Normal"/>
    <w:next w:val="Normal"/>
    <w:autoRedefine/>
    <w:semiHidden/>
    <w:rsid w:val="005A3A41"/>
    <w:pPr>
      <w:spacing w:before="0" w:after="0"/>
      <w:ind w:left="1680" w:hanging="240"/>
      <w:jc w:val="left"/>
    </w:pPr>
    <w:rPr>
      <w:rFonts w:ascii="Times New Roman" w:eastAsia="Times New Roman" w:hAnsi="Times New Roman"/>
      <w:sz w:val="24"/>
      <w:szCs w:val="24"/>
      <w:lang w:eastAsia="en-US"/>
    </w:rPr>
  </w:style>
  <w:style w:type="paragraph" w:styleId="Index8">
    <w:name w:val="index 8"/>
    <w:basedOn w:val="Normal"/>
    <w:next w:val="Normal"/>
    <w:autoRedefine/>
    <w:semiHidden/>
    <w:rsid w:val="005A3A41"/>
    <w:pPr>
      <w:spacing w:before="0" w:after="0"/>
      <w:ind w:left="1920" w:hanging="240"/>
      <w:jc w:val="left"/>
    </w:pPr>
    <w:rPr>
      <w:rFonts w:ascii="Times New Roman" w:eastAsia="Times New Roman" w:hAnsi="Times New Roman"/>
      <w:sz w:val="24"/>
      <w:szCs w:val="24"/>
      <w:lang w:eastAsia="en-US"/>
    </w:rPr>
  </w:style>
  <w:style w:type="paragraph" w:styleId="Index9">
    <w:name w:val="index 9"/>
    <w:basedOn w:val="Normal"/>
    <w:next w:val="Normal"/>
    <w:autoRedefine/>
    <w:semiHidden/>
    <w:rsid w:val="005A3A41"/>
    <w:pPr>
      <w:spacing w:before="0" w:after="0"/>
      <w:ind w:left="2160" w:hanging="240"/>
      <w:jc w:val="left"/>
    </w:pPr>
    <w:rPr>
      <w:rFonts w:ascii="Times New Roman" w:eastAsia="Times New Roman" w:hAnsi="Times New Roman"/>
      <w:sz w:val="24"/>
      <w:szCs w:val="24"/>
      <w:lang w:eastAsia="en-US"/>
    </w:rPr>
  </w:style>
  <w:style w:type="paragraph" w:styleId="IndexHeading">
    <w:name w:val="index heading"/>
    <w:basedOn w:val="Normal"/>
    <w:next w:val="Index1"/>
    <w:semiHidden/>
    <w:rsid w:val="005A3A41"/>
    <w:pPr>
      <w:spacing w:before="0" w:after="0"/>
      <w:jc w:val="left"/>
    </w:pPr>
    <w:rPr>
      <w:rFonts w:ascii="Times New Roman" w:eastAsia="Times New Roman" w:hAnsi="Times New Roman"/>
      <w:sz w:val="24"/>
      <w:szCs w:val="24"/>
      <w:lang w:eastAsia="en-US"/>
    </w:rPr>
  </w:style>
  <w:style w:type="paragraph" w:styleId="TableofAuthorities">
    <w:name w:val="table of authorities"/>
    <w:basedOn w:val="Normal"/>
    <w:next w:val="Normal"/>
    <w:semiHidden/>
    <w:rsid w:val="005A3A41"/>
    <w:pPr>
      <w:spacing w:before="0" w:after="0"/>
      <w:ind w:left="240" w:hanging="240"/>
      <w:jc w:val="left"/>
    </w:pPr>
    <w:rPr>
      <w:rFonts w:ascii="Times New Roman" w:eastAsia="Times New Roman" w:hAnsi="Times New Roman"/>
      <w:sz w:val="24"/>
      <w:szCs w:val="24"/>
      <w:lang w:val="nb-NO" w:eastAsia="en-US"/>
    </w:rPr>
  </w:style>
  <w:style w:type="paragraph" w:customStyle="1" w:styleId="Figurecentered">
    <w:name w:val="Figure centered"/>
    <w:rsid w:val="006B7733"/>
    <w:pPr>
      <w:keepNext/>
      <w:spacing w:before="360" w:after="120"/>
      <w:ind w:left="567"/>
      <w:jc w:val="center"/>
    </w:pPr>
    <w:rPr>
      <w:rFonts w:ascii="Times New Roman" w:hAnsi="Times New Roman"/>
      <w:sz w:val="24"/>
      <w:lang w:val="en-GB" w:eastAsia="ko-KR"/>
    </w:rPr>
  </w:style>
  <w:style w:type="character" w:customStyle="1" w:styleId="BulletedCharChar">
    <w:name w:val="Bulleted Char Char"/>
    <w:rsid w:val="0040094E"/>
    <w:rPr>
      <w:rFonts w:ascii="Arial" w:hAnsi="Arial"/>
      <w:sz w:val="22"/>
      <w:lang w:val="en-US" w:eastAsia="ko-KR"/>
    </w:rPr>
  </w:style>
  <w:style w:type="paragraph" w:customStyle="1" w:styleId="TableHeader11ptcentered">
    <w:name w:val="Table Header 11 pt centered"/>
    <w:rsid w:val="00F43373"/>
    <w:pPr>
      <w:jc w:val="center"/>
    </w:pPr>
    <w:rPr>
      <w:rFonts w:ascii="Arial" w:hAnsi="Arial"/>
      <w:color w:val="FFFFFF"/>
      <w:sz w:val="22"/>
      <w:lang w:val="en-US" w:eastAsia="ko-KR"/>
    </w:rPr>
  </w:style>
  <w:style w:type="paragraph" w:customStyle="1" w:styleId="TableHeader11ptleft">
    <w:name w:val="Table Header 11 pt left"/>
    <w:basedOn w:val="TableHeader11ptcentered"/>
    <w:rsid w:val="00F43373"/>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743">
      <w:bodyDiv w:val="1"/>
      <w:marLeft w:val="0"/>
      <w:marRight w:val="0"/>
      <w:marTop w:val="0"/>
      <w:marBottom w:val="0"/>
      <w:divBdr>
        <w:top w:val="none" w:sz="0" w:space="0" w:color="auto"/>
        <w:left w:val="none" w:sz="0" w:space="0" w:color="auto"/>
        <w:bottom w:val="none" w:sz="0" w:space="0" w:color="auto"/>
        <w:right w:val="none" w:sz="0" w:space="0" w:color="auto"/>
      </w:divBdr>
    </w:div>
    <w:div w:id="121969530">
      <w:bodyDiv w:val="1"/>
      <w:marLeft w:val="0"/>
      <w:marRight w:val="0"/>
      <w:marTop w:val="0"/>
      <w:marBottom w:val="0"/>
      <w:divBdr>
        <w:top w:val="none" w:sz="0" w:space="0" w:color="auto"/>
        <w:left w:val="none" w:sz="0" w:space="0" w:color="auto"/>
        <w:bottom w:val="none" w:sz="0" w:space="0" w:color="auto"/>
        <w:right w:val="none" w:sz="0" w:space="0" w:color="auto"/>
      </w:divBdr>
    </w:div>
    <w:div w:id="161286625">
      <w:bodyDiv w:val="1"/>
      <w:marLeft w:val="0"/>
      <w:marRight w:val="0"/>
      <w:marTop w:val="0"/>
      <w:marBottom w:val="0"/>
      <w:divBdr>
        <w:top w:val="none" w:sz="0" w:space="0" w:color="auto"/>
        <w:left w:val="none" w:sz="0" w:space="0" w:color="auto"/>
        <w:bottom w:val="none" w:sz="0" w:space="0" w:color="auto"/>
        <w:right w:val="none" w:sz="0" w:space="0" w:color="auto"/>
      </w:divBdr>
    </w:div>
    <w:div w:id="219946026">
      <w:bodyDiv w:val="1"/>
      <w:marLeft w:val="0"/>
      <w:marRight w:val="0"/>
      <w:marTop w:val="0"/>
      <w:marBottom w:val="0"/>
      <w:divBdr>
        <w:top w:val="none" w:sz="0" w:space="0" w:color="auto"/>
        <w:left w:val="none" w:sz="0" w:space="0" w:color="auto"/>
        <w:bottom w:val="none" w:sz="0" w:space="0" w:color="auto"/>
        <w:right w:val="none" w:sz="0" w:space="0" w:color="auto"/>
      </w:divBdr>
    </w:div>
    <w:div w:id="238447400">
      <w:bodyDiv w:val="1"/>
      <w:marLeft w:val="0"/>
      <w:marRight w:val="0"/>
      <w:marTop w:val="0"/>
      <w:marBottom w:val="0"/>
      <w:divBdr>
        <w:top w:val="none" w:sz="0" w:space="0" w:color="auto"/>
        <w:left w:val="none" w:sz="0" w:space="0" w:color="auto"/>
        <w:bottom w:val="none" w:sz="0" w:space="0" w:color="auto"/>
        <w:right w:val="none" w:sz="0" w:space="0" w:color="auto"/>
      </w:divBdr>
    </w:div>
    <w:div w:id="242572081">
      <w:bodyDiv w:val="1"/>
      <w:marLeft w:val="0"/>
      <w:marRight w:val="0"/>
      <w:marTop w:val="0"/>
      <w:marBottom w:val="0"/>
      <w:divBdr>
        <w:top w:val="none" w:sz="0" w:space="0" w:color="auto"/>
        <w:left w:val="none" w:sz="0" w:space="0" w:color="auto"/>
        <w:bottom w:val="none" w:sz="0" w:space="0" w:color="auto"/>
        <w:right w:val="none" w:sz="0" w:space="0" w:color="auto"/>
      </w:divBdr>
    </w:div>
    <w:div w:id="263156270">
      <w:bodyDiv w:val="1"/>
      <w:marLeft w:val="0"/>
      <w:marRight w:val="0"/>
      <w:marTop w:val="0"/>
      <w:marBottom w:val="0"/>
      <w:divBdr>
        <w:top w:val="none" w:sz="0" w:space="0" w:color="auto"/>
        <w:left w:val="none" w:sz="0" w:space="0" w:color="auto"/>
        <w:bottom w:val="none" w:sz="0" w:space="0" w:color="auto"/>
        <w:right w:val="none" w:sz="0" w:space="0" w:color="auto"/>
      </w:divBdr>
    </w:div>
    <w:div w:id="276064103">
      <w:bodyDiv w:val="1"/>
      <w:marLeft w:val="0"/>
      <w:marRight w:val="0"/>
      <w:marTop w:val="0"/>
      <w:marBottom w:val="0"/>
      <w:divBdr>
        <w:top w:val="none" w:sz="0" w:space="0" w:color="auto"/>
        <w:left w:val="none" w:sz="0" w:space="0" w:color="auto"/>
        <w:bottom w:val="none" w:sz="0" w:space="0" w:color="auto"/>
        <w:right w:val="none" w:sz="0" w:space="0" w:color="auto"/>
      </w:divBdr>
    </w:div>
    <w:div w:id="298612662">
      <w:bodyDiv w:val="1"/>
      <w:marLeft w:val="0"/>
      <w:marRight w:val="0"/>
      <w:marTop w:val="0"/>
      <w:marBottom w:val="0"/>
      <w:divBdr>
        <w:top w:val="none" w:sz="0" w:space="0" w:color="auto"/>
        <w:left w:val="none" w:sz="0" w:space="0" w:color="auto"/>
        <w:bottom w:val="none" w:sz="0" w:space="0" w:color="auto"/>
        <w:right w:val="none" w:sz="0" w:space="0" w:color="auto"/>
      </w:divBdr>
    </w:div>
    <w:div w:id="331565743">
      <w:bodyDiv w:val="1"/>
      <w:marLeft w:val="0"/>
      <w:marRight w:val="0"/>
      <w:marTop w:val="0"/>
      <w:marBottom w:val="0"/>
      <w:divBdr>
        <w:top w:val="none" w:sz="0" w:space="0" w:color="auto"/>
        <w:left w:val="none" w:sz="0" w:space="0" w:color="auto"/>
        <w:bottom w:val="none" w:sz="0" w:space="0" w:color="auto"/>
        <w:right w:val="none" w:sz="0" w:space="0" w:color="auto"/>
      </w:divBdr>
    </w:div>
    <w:div w:id="404112870">
      <w:bodyDiv w:val="1"/>
      <w:marLeft w:val="0"/>
      <w:marRight w:val="0"/>
      <w:marTop w:val="0"/>
      <w:marBottom w:val="0"/>
      <w:divBdr>
        <w:top w:val="none" w:sz="0" w:space="0" w:color="auto"/>
        <w:left w:val="none" w:sz="0" w:space="0" w:color="auto"/>
        <w:bottom w:val="none" w:sz="0" w:space="0" w:color="auto"/>
        <w:right w:val="none" w:sz="0" w:space="0" w:color="auto"/>
      </w:divBdr>
    </w:div>
    <w:div w:id="440031369">
      <w:bodyDiv w:val="1"/>
      <w:marLeft w:val="0"/>
      <w:marRight w:val="0"/>
      <w:marTop w:val="0"/>
      <w:marBottom w:val="0"/>
      <w:divBdr>
        <w:top w:val="none" w:sz="0" w:space="0" w:color="auto"/>
        <w:left w:val="none" w:sz="0" w:space="0" w:color="auto"/>
        <w:bottom w:val="none" w:sz="0" w:space="0" w:color="auto"/>
        <w:right w:val="none" w:sz="0" w:space="0" w:color="auto"/>
      </w:divBdr>
    </w:div>
    <w:div w:id="509683920">
      <w:bodyDiv w:val="1"/>
      <w:marLeft w:val="0"/>
      <w:marRight w:val="0"/>
      <w:marTop w:val="0"/>
      <w:marBottom w:val="0"/>
      <w:divBdr>
        <w:top w:val="none" w:sz="0" w:space="0" w:color="auto"/>
        <w:left w:val="none" w:sz="0" w:space="0" w:color="auto"/>
        <w:bottom w:val="none" w:sz="0" w:space="0" w:color="auto"/>
        <w:right w:val="none" w:sz="0" w:space="0" w:color="auto"/>
      </w:divBdr>
    </w:div>
    <w:div w:id="513111009">
      <w:bodyDiv w:val="1"/>
      <w:marLeft w:val="0"/>
      <w:marRight w:val="0"/>
      <w:marTop w:val="0"/>
      <w:marBottom w:val="0"/>
      <w:divBdr>
        <w:top w:val="none" w:sz="0" w:space="0" w:color="auto"/>
        <w:left w:val="none" w:sz="0" w:space="0" w:color="auto"/>
        <w:bottom w:val="none" w:sz="0" w:space="0" w:color="auto"/>
        <w:right w:val="none" w:sz="0" w:space="0" w:color="auto"/>
      </w:divBdr>
    </w:div>
    <w:div w:id="526334127">
      <w:bodyDiv w:val="1"/>
      <w:marLeft w:val="0"/>
      <w:marRight w:val="0"/>
      <w:marTop w:val="0"/>
      <w:marBottom w:val="0"/>
      <w:divBdr>
        <w:top w:val="none" w:sz="0" w:space="0" w:color="auto"/>
        <w:left w:val="none" w:sz="0" w:space="0" w:color="auto"/>
        <w:bottom w:val="none" w:sz="0" w:space="0" w:color="auto"/>
        <w:right w:val="none" w:sz="0" w:space="0" w:color="auto"/>
      </w:divBdr>
    </w:div>
    <w:div w:id="564101067">
      <w:bodyDiv w:val="1"/>
      <w:marLeft w:val="0"/>
      <w:marRight w:val="0"/>
      <w:marTop w:val="0"/>
      <w:marBottom w:val="0"/>
      <w:divBdr>
        <w:top w:val="none" w:sz="0" w:space="0" w:color="auto"/>
        <w:left w:val="none" w:sz="0" w:space="0" w:color="auto"/>
        <w:bottom w:val="none" w:sz="0" w:space="0" w:color="auto"/>
        <w:right w:val="none" w:sz="0" w:space="0" w:color="auto"/>
      </w:divBdr>
    </w:div>
    <w:div w:id="590506423">
      <w:bodyDiv w:val="1"/>
      <w:marLeft w:val="0"/>
      <w:marRight w:val="0"/>
      <w:marTop w:val="0"/>
      <w:marBottom w:val="0"/>
      <w:divBdr>
        <w:top w:val="none" w:sz="0" w:space="0" w:color="auto"/>
        <w:left w:val="none" w:sz="0" w:space="0" w:color="auto"/>
        <w:bottom w:val="none" w:sz="0" w:space="0" w:color="auto"/>
        <w:right w:val="none" w:sz="0" w:space="0" w:color="auto"/>
      </w:divBdr>
    </w:div>
    <w:div w:id="679357301">
      <w:bodyDiv w:val="1"/>
      <w:marLeft w:val="0"/>
      <w:marRight w:val="0"/>
      <w:marTop w:val="0"/>
      <w:marBottom w:val="0"/>
      <w:divBdr>
        <w:top w:val="none" w:sz="0" w:space="0" w:color="auto"/>
        <w:left w:val="none" w:sz="0" w:space="0" w:color="auto"/>
        <w:bottom w:val="none" w:sz="0" w:space="0" w:color="auto"/>
        <w:right w:val="none" w:sz="0" w:space="0" w:color="auto"/>
      </w:divBdr>
    </w:div>
    <w:div w:id="692732901">
      <w:bodyDiv w:val="1"/>
      <w:marLeft w:val="0"/>
      <w:marRight w:val="0"/>
      <w:marTop w:val="0"/>
      <w:marBottom w:val="0"/>
      <w:divBdr>
        <w:top w:val="none" w:sz="0" w:space="0" w:color="auto"/>
        <w:left w:val="none" w:sz="0" w:space="0" w:color="auto"/>
        <w:bottom w:val="none" w:sz="0" w:space="0" w:color="auto"/>
        <w:right w:val="none" w:sz="0" w:space="0" w:color="auto"/>
      </w:divBdr>
    </w:div>
    <w:div w:id="728769998">
      <w:bodyDiv w:val="1"/>
      <w:marLeft w:val="0"/>
      <w:marRight w:val="0"/>
      <w:marTop w:val="0"/>
      <w:marBottom w:val="0"/>
      <w:divBdr>
        <w:top w:val="none" w:sz="0" w:space="0" w:color="auto"/>
        <w:left w:val="none" w:sz="0" w:space="0" w:color="auto"/>
        <w:bottom w:val="none" w:sz="0" w:space="0" w:color="auto"/>
        <w:right w:val="none" w:sz="0" w:space="0" w:color="auto"/>
      </w:divBdr>
    </w:div>
    <w:div w:id="742681792">
      <w:bodyDiv w:val="1"/>
      <w:marLeft w:val="0"/>
      <w:marRight w:val="0"/>
      <w:marTop w:val="0"/>
      <w:marBottom w:val="0"/>
      <w:divBdr>
        <w:top w:val="none" w:sz="0" w:space="0" w:color="auto"/>
        <w:left w:val="none" w:sz="0" w:space="0" w:color="auto"/>
        <w:bottom w:val="none" w:sz="0" w:space="0" w:color="auto"/>
        <w:right w:val="none" w:sz="0" w:space="0" w:color="auto"/>
      </w:divBdr>
    </w:div>
    <w:div w:id="770515703">
      <w:bodyDiv w:val="1"/>
      <w:marLeft w:val="0"/>
      <w:marRight w:val="0"/>
      <w:marTop w:val="0"/>
      <w:marBottom w:val="0"/>
      <w:divBdr>
        <w:top w:val="none" w:sz="0" w:space="0" w:color="auto"/>
        <w:left w:val="none" w:sz="0" w:space="0" w:color="auto"/>
        <w:bottom w:val="none" w:sz="0" w:space="0" w:color="auto"/>
        <w:right w:val="none" w:sz="0" w:space="0" w:color="auto"/>
      </w:divBdr>
    </w:div>
    <w:div w:id="786043771">
      <w:bodyDiv w:val="1"/>
      <w:marLeft w:val="0"/>
      <w:marRight w:val="0"/>
      <w:marTop w:val="0"/>
      <w:marBottom w:val="0"/>
      <w:divBdr>
        <w:top w:val="none" w:sz="0" w:space="0" w:color="auto"/>
        <w:left w:val="none" w:sz="0" w:space="0" w:color="auto"/>
        <w:bottom w:val="none" w:sz="0" w:space="0" w:color="auto"/>
        <w:right w:val="none" w:sz="0" w:space="0" w:color="auto"/>
      </w:divBdr>
    </w:div>
    <w:div w:id="893127196">
      <w:bodyDiv w:val="1"/>
      <w:marLeft w:val="0"/>
      <w:marRight w:val="0"/>
      <w:marTop w:val="0"/>
      <w:marBottom w:val="0"/>
      <w:divBdr>
        <w:top w:val="none" w:sz="0" w:space="0" w:color="auto"/>
        <w:left w:val="none" w:sz="0" w:space="0" w:color="auto"/>
        <w:bottom w:val="none" w:sz="0" w:space="0" w:color="auto"/>
        <w:right w:val="none" w:sz="0" w:space="0" w:color="auto"/>
      </w:divBdr>
    </w:div>
    <w:div w:id="976834188">
      <w:bodyDiv w:val="1"/>
      <w:marLeft w:val="0"/>
      <w:marRight w:val="0"/>
      <w:marTop w:val="0"/>
      <w:marBottom w:val="0"/>
      <w:divBdr>
        <w:top w:val="none" w:sz="0" w:space="0" w:color="auto"/>
        <w:left w:val="none" w:sz="0" w:space="0" w:color="auto"/>
        <w:bottom w:val="none" w:sz="0" w:space="0" w:color="auto"/>
        <w:right w:val="none" w:sz="0" w:space="0" w:color="auto"/>
      </w:divBdr>
    </w:div>
    <w:div w:id="1026053890">
      <w:bodyDiv w:val="1"/>
      <w:marLeft w:val="0"/>
      <w:marRight w:val="0"/>
      <w:marTop w:val="0"/>
      <w:marBottom w:val="0"/>
      <w:divBdr>
        <w:top w:val="none" w:sz="0" w:space="0" w:color="auto"/>
        <w:left w:val="none" w:sz="0" w:space="0" w:color="auto"/>
        <w:bottom w:val="none" w:sz="0" w:space="0" w:color="auto"/>
        <w:right w:val="none" w:sz="0" w:space="0" w:color="auto"/>
      </w:divBdr>
    </w:div>
    <w:div w:id="1035429448">
      <w:bodyDiv w:val="1"/>
      <w:marLeft w:val="0"/>
      <w:marRight w:val="0"/>
      <w:marTop w:val="0"/>
      <w:marBottom w:val="0"/>
      <w:divBdr>
        <w:top w:val="none" w:sz="0" w:space="0" w:color="auto"/>
        <w:left w:val="none" w:sz="0" w:space="0" w:color="auto"/>
        <w:bottom w:val="none" w:sz="0" w:space="0" w:color="auto"/>
        <w:right w:val="none" w:sz="0" w:space="0" w:color="auto"/>
      </w:divBdr>
    </w:div>
    <w:div w:id="1062561628">
      <w:bodyDiv w:val="1"/>
      <w:marLeft w:val="0"/>
      <w:marRight w:val="0"/>
      <w:marTop w:val="0"/>
      <w:marBottom w:val="0"/>
      <w:divBdr>
        <w:top w:val="none" w:sz="0" w:space="0" w:color="auto"/>
        <w:left w:val="none" w:sz="0" w:space="0" w:color="auto"/>
        <w:bottom w:val="none" w:sz="0" w:space="0" w:color="auto"/>
        <w:right w:val="none" w:sz="0" w:space="0" w:color="auto"/>
      </w:divBdr>
    </w:div>
    <w:div w:id="1126390830">
      <w:bodyDiv w:val="1"/>
      <w:marLeft w:val="0"/>
      <w:marRight w:val="0"/>
      <w:marTop w:val="0"/>
      <w:marBottom w:val="0"/>
      <w:divBdr>
        <w:top w:val="none" w:sz="0" w:space="0" w:color="auto"/>
        <w:left w:val="none" w:sz="0" w:space="0" w:color="auto"/>
        <w:bottom w:val="none" w:sz="0" w:space="0" w:color="auto"/>
        <w:right w:val="none" w:sz="0" w:space="0" w:color="auto"/>
      </w:divBdr>
    </w:div>
    <w:div w:id="1159223881">
      <w:bodyDiv w:val="1"/>
      <w:marLeft w:val="0"/>
      <w:marRight w:val="0"/>
      <w:marTop w:val="0"/>
      <w:marBottom w:val="0"/>
      <w:divBdr>
        <w:top w:val="none" w:sz="0" w:space="0" w:color="auto"/>
        <w:left w:val="none" w:sz="0" w:space="0" w:color="auto"/>
        <w:bottom w:val="none" w:sz="0" w:space="0" w:color="auto"/>
        <w:right w:val="none" w:sz="0" w:space="0" w:color="auto"/>
      </w:divBdr>
      <w:divsChild>
        <w:div w:id="1902672229">
          <w:marLeft w:val="547"/>
          <w:marRight w:val="0"/>
          <w:marTop w:val="0"/>
          <w:marBottom w:val="0"/>
          <w:divBdr>
            <w:top w:val="none" w:sz="0" w:space="0" w:color="auto"/>
            <w:left w:val="none" w:sz="0" w:space="0" w:color="auto"/>
            <w:bottom w:val="none" w:sz="0" w:space="0" w:color="auto"/>
            <w:right w:val="none" w:sz="0" w:space="0" w:color="auto"/>
          </w:divBdr>
        </w:div>
      </w:divsChild>
    </w:div>
    <w:div w:id="1174302101">
      <w:bodyDiv w:val="1"/>
      <w:marLeft w:val="0"/>
      <w:marRight w:val="0"/>
      <w:marTop w:val="0"/>
      <w:marBottom w:val="0"/>
      <w:divBdr>
        <w:top w:val="none" w:sz="0" w:space="0" w:color="auto"/>
        <w:left w:val="none" w:sz="0" w:space="0" w:color="auto"/>
        <w:bottom w:val="none" w:sz="0" w:space="0" w:color="auto"/>
        <w:right w:val="none" w:sz="0" w:space="0" w:color="auto"/>
      </w:divBdr>
    </w:div>
    <w:div w:id="1194348520">
      <w:bodyDiv w:val="1"/>
      <w:marLeft w:val="0"/>
      <w:marRight w:val="0"/>
      <w:marTop w:val="0"/>
      <w:marBottom w:val="0"/>
      <w:divBdr>
        <w:top w:val="none" w:sz="0" w:space="0" w:color="auto"/>
        <w:left w:val="none" w:sz="0" w:space="0" w:color="auto"/>
        <w:bottom w:val="none" w:sz="0" w:space="0" w:color="auto"/>
        <w:right w:val="none" w:sz="0" w:space="0" w:color="auto"/>
      </w:divBdr>
    </w:div>
    <w:div w:id="1203984230">
      <w:bodyDiv w:val="1"/>
      <w:marLeft w:val="0"/>
      <w:marRight w:val="0"/>
      <w:marTop w:val="0"/>
      <w:marBottom w:val="0"/>
      <w:divBdr>
        <w:top w:val="none" w:sz="0" w:space="0" w:color="auto"/>
        <w:left w:val="none" w:sz="0" w:space="0" w:color="auto"/>
        <w:bottom w:val="none" w:sz="0" w:space="0" w:color="auto"/>
        <w:right w:val="none" w:sz="0" w:space="0" w:color="auto"/>
      </w:divBdr>
    </w:div>
    <w:div w:id="1210801391">
      <w:bodyDiv w:val="1"/>
      <w:marLeft w:val="0"/>
      <w:marRight w:val="0"/>
      <w:marTop w:val="0"/>
      <w:marBottom w:val="0"/>
      <w:divBdr>
        <w:top w:val="none" w:sz="0" w:space="0" w:color="auto"/>
        <w:left w:val="none" w:sz="0" w:space="0" w:color="auto"/>
        <w:bottom w:val="none" w:sz="0" w:space="0" w:color="auto"/>
        <w:right w:val="none" w:sz="0" w:space="0" w:color="auto"/>
      </w:divBdr>
    </w:div>
    <w:div w:id="1223559323">
      <w:bodyDiv w:val="1"/>
      <w:marLeft w:val="0"/>
      <w:marRight w:val="0"/>
      <w:marTop w:val="0"/>
      <w:marBottom w:val="0"/>
      <w:divBdr>
        <w:top w:val="none" w:sz="0" w:space="0" w:color="auto"/>
        <w:left w:val="none" w:sz="0" w:space="0" w:color="auto"/>
        <w:bottom w:val="none" w:sz="0" w:space="0" w:color="auto"/>
        <w:right w:val="none" w:sz="0" w:space="0" w:color="auto"/>
      </w:divBdr>
    </w:div>
    <w:div w:id="1246769291">
      <w:bodyDiv w:val="1"/>
      <w:marLeft w:val="0"/>
      <w:marRight w:val="0"/>
      <w:marTop w:val="0"/>
      <w:marBottom w:val="0"/>
      <w:divBdr>
        <w:top w:val="none" w:sz="0" w:space="0" w:color="auto"/>
        <w:left w:val="none" w:sz="0" w:space="0" w:color="auto"/>
        <w:bottom w:val="none" w:sz="0" w:space="0" w:color="auto"/>
        <w:right w:val="none" w:sz="0" w:space="0" w:color="auto"/>
      </w:divBdr>
    </w:div>
    <w:div w:id="1247420703">
      <w:bodyDiv w:val="1"/>
      <w:marLeft w:val="0"/>
      <w:marRight w:val="0"/>
      <w:marTop w:val="0"/>
      <w:marBottom w:val="0"/>
      <w:divBdr>
        <w:top w:val="none" w:sz="0" w:space="0" w:color="auto"/>
        <w:left w:val="none" w:sz="0" w:space="0" w:color="auto"/>
        <w:bottom w:val="none" w:sz="0" w:space="0" w:color="auto"/>
        <w:right w:val="none" w:sz="0" w:space="0" w:color="auto"/>
      </w:divBdr>
    </w:div>
    <w:div w:id="1265114085">
      <w:bodyDiv w:val="1"/>
      <w:marLeft w:val="0"/>
      <w:marRight w:val="0"/>
      <w:marTop w:val="0"/>
      <w:marBottom w:val="0"/>
      <w:divBdr>
        <w:top w:val="none" w:sz="0" w:space="0" w:color="auto"/>
        <w:left w:val="none" w:sz="0" w:space="0" w:color="auto"/>
        <w:bottom w:val="none" w:sz="0" w:space="0" w:color="auto"/>
        <w:right w:val="none" w:sz="0" w:space="0" w:color="auto"/>
      </w:divBdr>
    </w:div>
    <w:div w:id="1288778935">
      <w:bodyDiv w:val="1"/>
      <w:marLeft w:val="0"/>
      <w:marRight w:val="0"/>
      <w:marTop w:val="0"/>
      <w:marBottom w:val="0"/>
      <w:divBdr>
        <w:top w:val="none" w:sz="0" w:space="0" w:color="auto"/>
        <w:left w:val="none" w:sz="0" w:space="0" w:color="auto"/>
        <w:bottom w:val="none" w:sz="0" w:space="0" w:color="auto"/>
        <w:right w:val="none" w:sz="0" w:space="0" w:color="auto"/>
      </w:divBdr>
    </w:div>
    <w:div w:id="1325935660">
      <w:bodyDiv w:val="1"/>
      <w:marLeft w:val="0"/>
      <w:marRight w:val="0"/>
      <w:marTop w:val="0"/>
      <w:marBottom w:val="0"/>
      <w:divBdr>
        <w:top w:val="none" w:sz="0" w:space="0" w:color="auto"/>
        <w:left w:val="none" w:sz="0" w:space="0" w:color="auto"/>
        <w:bottom w:val="none" w:sz="0" w:space="0" w:color="auto"/>
        <w:right w:val="none" w:sz="0" w:space="0" w:color="auto"/>
      </w:divBdr>
    </w:div>
    <w:div w:id="1367949585">
      <w:bodyDiv w:val="1"/>
      <w:marLeft w:val="0"/>
      <w:marRight w:val="0"/>
      <w:marTop w:val="0"/>
      <w:marBottom w:val="0"/>
      <w:divBdr>
        <w:top w:val="none" w:sz="0" w:space="0" w:color="auto"/>
        <w:left w:val="none" w:sz="0" w:space="0" w:color="auto"/>
        <w:bottom w:val="none" w:sz="0" w:space="0" w:color="auto"/>
        <w:right w:val="none" w:sz="0" w:space="0" w:color="auto"/>
      </w:divBdr>
    </w:div>
    <w:div w:id="1467550545">
      <w:bodyDiv w:val="1"/>
      <w:marLeft w:val="0"/>
      <w:marRight w:val="0"/>
      <w:marTop w:val="0"/>
      <w:marBottom w:val="0"/>
      <w:divBdr>
        <w:top w:val="none" w:sz="0" w:space="0" w:color="auto"/>
        <w:left w:val="none" w:sz="0" w:space="0" w:color="auto"/>
        <w:bottom w:val="none" w:sz="0" w:space="0" w:color="auto"/>
        <w:right w:val="none" w:sz="0" w:space="0" w:color="auto"/>
      </w:divBdr>
    </w:div>
    <w:div w:id="1598639192">
      <w:bodyDiv w:val="1"/>
      <w:marLeft w:val="0"/>
      <w:marRight w:val="0"/>
      <w:marTop w:val="0"/>
      <w:marBottom w:val="0"/>
      <w:divBdr>
        <w:top w:val="none" w:sz="0" w:space="0" w:color="auto"/>
        <w:left w:val="none" w:sz="0" w:space="0" w:color="auto"/>
        <w:bottom w:val="none" w:sz="0" w:space="0" w:color="auto"/>
        <w:right w:val="none" w:sz="0" w:space="0" w:color="auto"/>
      </w:divBdr>
    </w:div>
    <w:div w:id="1601134436">
      <w:bodyDiv w:val="1"/>
      <w:marLeft w:val="0"/>
      <w:marRight w:val="0"/>
      <w:marTop w:val="0"/>
      <w:marBottom w:val="0"/>
      <w:divBdr>
        <w:top w:val="none" w:sz="0" w:space="0" w:color="auto"/>
        <w:left w:val="none" w:sz="0" w:space="0" w:color="auto"/>
        <w:bottom w:val="none" w:sz="0" w:space="0" w:color="auto"/>
        <w:right w:val="none" w:sz="0" w:space="0" w:color="auto"/>
      </w:divBdr>
    </w:div>
    <w:div w:id="1667441578">
      <w:bodyDiv w:val="1"/>
      <w:marLeft w:val="0"/>
      <w:marRight w:val="0"/>
      <w:marTop w:val="0"/>
      <w:marBottom w:val="0"/>
      <w:divBdr>
        <w:top w:val="none" w:sz="0" w:space="0" w:color="auto"/>
        <w:left w:val="none" w:sz="0" w:space="0" w:color="auto"/>
        <w:bottom w:val="none" w:sz="0" w:space="0" w:color="auto"/>
        <w:right w:val="none" w:sz="0" w:space="0" w:color="auto"/>
      </w:divBdr>
    </w:div>
    <w:div w:id="1746226262">
      <w:bodyDiv w:val="1"/>
      <w:marLeft w:val="0"/>
      <w:marRight w:val="0"/>
      <w:marTop w:val="0"/>
      <w:marBottom w:val="0"/>
      <w:divBdr>
        <w:top w:val="none" w:sz="0" w:space="0" w:color="auto"/>
        <w:left w:val="none" w:sz="0" w:space="0" w:color="auto"/>
        <w:bottom w:val="none" w:sz="0" w:space="0" w:color="auto"/>
        <w:right w:val="none" w:sz="0" w:space="0" w:color="auto"/>
      </w:divBdr>
    </w:div>
    <w:div w:id="1776093308">
      <w:bodyDiv w:val="1"/>
      <w:marLeft w:val="0"/>
      <w:marRight w:val="0"/>
      <w:marTop w:val="0"/>
      <w:marBottom w:val="0"/>
      <w:divBdr>
        <w:top w:val="none" w:sz="0" w:space="0" w:color="auto"/>
        <w:left w:val="none" w:sz="0" w:space="0" w:color="auto"/>
        <w:bottom w:val="none" w:sz="0" w:space="0" w:color="auto"/>
        <w:right w:val="none" w:sz="0" w:space="0" w:color="auto"/>
      </w:divBdr>
    </w:div>
    <w:div w:id="1833837733">
      <w:bodyDiv w:val="1"/>
      <w:marLeft w:val="0"/>
      <w:marRight w:val="0"/>
      <w:marTop w:val="0"/>
      <w:marBottom w:val="0"/>
      <w:divBdr>
        <w:top w:val="none" w:sz="0" w:space="0" w:color="auto"/>
        <w:left w:val="none" w:sz="0" w:space="0" w:color="auto"/>
        <w:bottom w:val="none" w:sz="0" w:space="0" w:color="auto"/>
        <w:right w:val="none" w:sz="0" w:space="0" w:color="auto"/>
      </w:divBdr>
    </w:div>
    <w:div w:id="1836798543">
      <w:bodyDiv w:val="1"/>
      <w:marLeft w:val="0"/>
      <w:marRight w:val="0"/>
      <w:marTop w:val="0"/>
      <w:marBottom w:val="0"/>
      <w:divBdr>
        <w:top w:val="none" w:sz="0" w:space="0" w:color="auto"/>
        <w:left w:val="none" w:sz="0" w:space="0" w:color="auto"/>
        <w:bottom w:val="none" w:sz="0" w:space="0" w:color="auto"/>
        <w:right w:val="none" w:sz="0" w:space="0" w:color="auto"/>
      </w:divBdr>
    </w:div>
    <w:div w:id="1955475330">
      <w:bodyDiv w:val="1"/>
      <w:marLeft w:val="0"/>
      <w:marRight w:val="0"/>
      <w:marTop w:val="0"/>
      <w:marBottom w:val="0"/>
      <w:divBdr>
        <w:top w:val="none" w:sz="0" w:space="0" w:color="auto"/>
        <w:left w:val="none" w:sz="0" w:space="0" w:color="auto"/>
        <w:bottom w:val="none" w:sz="0" w:space="0" w:color="auto"/>
        <w:right w:val="none" w:sz="0" w:space="0" w:color="auto"/>
      </w:divBdr>
    </w:div>
    <w:div w:id="1996564417">
      <w:bodyDiv w:val="1"/>
      <w:marLeft w:val="0"/>
      <w:marRight w:val="0"/>
      <w:marTop w:val="0"/>
      <w:marBottom w:val="0"/>
      <w:divBdr>
        <w:top w:val="none" w:sz="0" w:space="0" w:color="auto"/>
        <w:left w:val="none" w:sz="0" w:space="0" w:color="auto"/>
        <w:bottom w:val="none" w:sz="0" w:space="0" w:color="auto"/>
        <w:right w:val="none" w:sz="0" w:space="0" w:color="auto"/>
      </w:divBdr>
    </w:div>
    <w:div w:id="2005665122">
      <w:bodyDiv w:val="1"/>
      <w:marLeft w:val="0"/>
      <w:marRight w:val="0"/>
      <w:marTop w:val="0"/>
      <w:marBottom w:val="0"/>
      <w:divBdr>
        <w:top w:val="none" w:sz="0" w:space="0" w:color="auto"/>
        <w:left w:val="none" w:sz="0" w:space="0" w:color="auto"/>
        <w:bottom w:val="none" w:sz="0" w:space="0" w:color="auto"/>
        <w:right w:val="none" w:sz="0" w:space="0" w:color="auto"/>
      </w:divBdr>
    </w:div>
    <w:div w:id="2021735561">
      <w:bodyDiv w:val="1"/>
      <w:marLeft w:val="0"/>
      <w:marRight w:val="0"/>
      <w:marTop w:val="0"/>
      <w:marBottom w:val="0"/>
      <w:divBdr>
        <w:top w:val="none" w:sz="0" w:space="0" w:color="auto"/>
        <w:left w:val="none" w:sz="0" w:space="0" w:color="auto"/>
        <w:bottom w:val="none" w:sz="0" w:space="0" w:color="auto"/>
        <w:right w:val="none" w:sz="0" w:space="0" w:color="auto"/>
      </w:divBdr>
    </w:div>
    <w:div w:id="2037539123">
      <w:bodyDiv w:val="1"/>
      <w:marLeft w:val="0"/>
      <w:marRight w:val="0"/>
      <w:marTop w:val="0"/>
      <w:marBottom w:val="0"/>
      <w:divBdr>
        <w:top w:val="none" w:sz="0" w:space="0" w:color="auto"/>
        <w:left w:val="none" w:sz="0" w:space="0" w:color="auto"/>
        <w:bottom w:val="none" w:sz="0" w:space="0" w:color="auto"/>
        <w:right w:val="none" w:sz="0" w:space="0" w:color="auto"/>
      </w:divBdr>
    </w:div>
    <w:div w:id="2046246434">
      <w:bodyDiv w:val="1"/>
      <w:marLeft w:val="0"/>
      <w:marRight w:val="0"/>
      <w:marTop w:val="0"/>
      <w:marBottom w:val="0"/>
      <w:divBdr>
        <w:top w:val="none" w:sz="0" w:space="0" w:color="auto"/>
        <w:left w:val="none" w:sz="0" w:space="0" w:color="auto"/>
        <w:bottom w:val="none" w:sz="0" w:space="0" w:color="auto"/>
        <w:right w:val="none" w:sz="0" w:space="0" w:color="auto"/>
      </w:divBdr>
    </w:div>
    <w:div w:id="2064596039">
      <w:bodyDiv w:val="1"/>
      <w:marLeft w:val="0"/>
      <w:marRight w:val="0"/>
      <w:marTop w:val="0"/>
      <w:marBottom w:val="0"/>
      <w:divBdr>
        <w:top w:val="none" w:sz="0" w:space="0" w:color="auto"/>
        <w:left w:val="none" w:sz="0" w:space="0" w:color="auto"/>
        <w:bottom w:val="none" w:sz="0" w:space="0" w:color="auto"/>
        <w:right w:val="none" w:sz="0" w:space="0" w:color="auto"/>
      </w:divBdr>
    </w:div>
    <w:div w:id="2073692993">
      <w:bodyDiv w:val="1"/>
      <w:marLeft w:val="0"/>
      <w:marRight w:val="0"/>
      <w:marTop w:val="0"/>
      <w:marBottom w:val="0"/>
      <w:divBdr>
        <w:top w:val="none" w:sz="0" w:space="0" w:color="auto"/>
        <w:left w:val="none" w:sz="0" w:space="0" w:color="auto"/>
        <w:bottom w:val="none" w:sz="0" w:space="0" w:color="auto"/>
        <w:right w:val="none" w:sz="0" w:space="0" w:color="auto"/>
      </w:divBdr>
    </w:div>
    <w:div w:id="2108768431">
      <w:bodyDiv w:val="1"/>
      <w:marLeft w:val="0"/>
      <w:marRight w:val="0"/>
      <w:marTop w:val="0"/>
      <w:marBottom w:val="0"/>
      <w:divBdr>
        <w:top w:val="none" w:sz="0" w:space="0" w:color="auto"/>
        <w:left w:val="none" w:sz="0" w:space="0" w:color="auto"/>
        <w:bottom w:val="none" w:sz="0" w:space="0" w:color="auto"/>
        <w:right w:val="none" w:sz="0" w:space="0" w:color="auto"/>
      </w:divBdr>
    </w:div>
    <w:div w:id="2125495524">
      <w:bodyDiv w:val="1"/>
      <w:marLeft w:val="0"/>
      <w:marRight w:val="0"/>
      <w:marTop w:val="0"/>
      <w:marBottom w:val="0"/>
      <w:divBdr>
        <w:top w:val="none" w:sz="0" w:space="0" w:color="auto"/>
        <w:left w:val="none" w:sz="0" w:space="0" w:color="auto"/>
        <w:bottom w:val="none" w:sz="0" w:space="0" w:color="auto"/>
        <w:right w:val="none" w:sz="0" w:space="0" w:color="auto"/>
      </w:divBdr>
    </w:div>
    <w:div w:id="21391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0.emf"/><Relationship Id="rId2" Type="http://schemas.openxmlformats.org/officeDocument/2006/relationships/image" Target="media/image3.emf"/><Relationship Id="rId1" Type="http://schemas.openxmlformats.org/officeDocument/2006/relationships/image" Target="media/image1.jp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L\Desktop\Waha\WAHA_Concession31_Repor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9273-5EEF-4B51-8BF9-3F1DA0B0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WAHA_Concession31_Reports_Template.dot</Template>
  <TotalTime>0</TotalTime>
  <Pages>1</Pages>
  <Words>118</Words>
  <Characters>746</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JOANNEUM RESEARCH</Company>
  <LinksUpToDate>false</LinksUpToDate>
  <CharactersWithSpaces>863</CharactersWithSpaces>
  <SharedDoc>false</SharedDoc>
  <HLinks>
    <vt:vector size="1992" baseType="variant">
      <vt:variant>
        <vt:i4>2031667</vt:i4>
      </vt:variant>
      <vt:variant>
        <vt:i4>1994</vt:i4>
      </vt:variant>
      <vt:variant>
        <vt:i4>0</vt:i4>
      </vt:variant>
      <vt:variant>
        <vt:i4>5</vt:i4>
      </vt:variant>
      <vt:variant>
        <vt:lpwstr/>
      </vt:variant>
      <vt:variant>
        <vt:lpwstr>_Toc365448121</vt:lpwstr>
      </vt:variant>
      <vt:variant>
        <vt:i4>2031667</vt:i4>
      </vt:variant>
      <vt:variant>
        <vt:i4>1988</vt:i4>
      </vt:variant>
      <vt:variant>
        <vt:i4>0</vt:i4>
      </vt:variant>
      <vt:variant>
        <vt:i4>5</vt:i4>
      </vt:variant>
      <vt:variant>
        <vt:lpwstr/>
      </vt:variant>
      <vt:variant>
        <vt:lpwstr>_Toc365448120</vt:lpwstr>
      </vt:variant>
      <vt:variant>
        <vt:i4>1835059</vt:i4>
      </vt:variant>
      <vt:variant>
        <vt:i4>1982</vt:i4>
      </vt:variant>
      <vt:variant>
        <vt:i4>0</vt:i4>
      </vt:variant>
      <vt:variant>
        <vt:i4>5</vt:i4>
      </vt:variant>
      <vt:variant>
        <vt:lpwstr/>
      </vt:variant>
      <vt:variant>
        <vt:lpwstr>_Toc365448119</vt:lpwstr>
      </vt:variant>
      <vt:variant>
        <vt:i4>1835059</vt:i4>
      </vt:variant>
      <vt:variant>
        <vt:i4>1976</vt:i4>
      </vt:variant>
      <vt:variant>
        <vt:i4>0</vt:i4>
      </vt:variant>
      <vt:variant>
        <vt:i4>5</vt:i4>
      </vt:variant>
      <vt:variant>
        <vt:lpwstr/>
      </vt:variant>
      <vt:variant>
        <vt:lpwstr>_Toc365448118</vt:lpwstr>
      </vt:variant>
      <vt:variant>
        <vt:i4>1835059</vt:i4>
      </vt:variant>
      <vt:variant>
        <vt:i4>1970</vt:i4>
      </vt:variant>
      <vt:variant>
        <vt:i4>0</vt:i4>
      </vt:variant>
      <vt:variant>
        <vt:i4>5</vt:i4>
      </vt:variant>
      <vt:variant>
        <vt:lpwstr/>
      </vt:variant>
      <vt:variant>
        <vt:lpwstr>_Toc365448117</vt:lpwstr>
      </vt:variant>
      <vt:variant>
        <vt:i4>1835059</vt:i4>
      </vt:variant>
      <vt:variant>
        <vt:i4>1964</vt:i4>
      </vt:variant>
      <vt:variant>
        <vt:i4>0</vt:i4>
      </vt:variant>
      <vt:variant>
        <vt:i4>5</vt:i4>
      </vt:variant>
      <vt:variant>
        <vt:lpwstr/>
      </vt:variant>
      <vt:variant>
        <vt:lpwstr>_Toc365448116</vt:lpwstr>
      </vt:variant>
      <vt:variant>
        <vt:i4>1835059</vt:i4>
      </vt:variant>
      <vt:variant>
        <vt:i4>1958</vt:i4>
      </vt:variant>
      <vt:variant>
        <vt:i4>0</vt:i4>
      </vt:variant>
      <vt:variant>
        <vt:i4>5</vt:i4>
      </vt:variant>
      <vt:variant>
        <vt:lpwstr/>
      </vt:variant>
      <vt:variant>
        <vt:lpwstr>_Toc365448115</vt:lpwstr>
      </vt:variant>
      <vt:variant>
        <vt:i4>1835059</vt:i4>
      </vt:variant>
      <vt:variant>
        <vt:i4>1952</vt:i4>
      </vt:variant>
      <vt:variant>
        <vt:i4>0</vt:i4>
      </vt:variant>
      <vt:variant>
        <vt:i4>5</vt:i4>
      </vt:variant>
      <vt:variant>
        <vt:lpwstr/>
      </vt:variant>
      <vt:variant>
        <vt:lpwstr>_Toc365448114</vt:lpwstr>
      </vt:variant>
      <vt:variant>
        <vt:i4>1835059</vt:i4>
      </vt:variant>
      <vt:variant>
        <vt:i4>1946</vt:i4>
      </vt:variant>
      <vt:variant>
        <vt:i4>0</vt:i4>
      </vt:variant>
      <vt:variant>
        <vt:i4>5</vt:i4>
      </vt:variant>
      <vt:variant>
        <vt:lpwstr/>
      </vt:variant>
      <vt:variant>
        <vt:lpwstr>_Toc365448113</vt:lpwstr>
      </vt:variant>
      <vt:variant>
        <vt:i4>1835059</vt:i4>
      </vt:variant>
      <vt:variant>
        <vt:i4>1940</vt:i4>
      </vt:variant>
      <vt:variant>
        <vt:i4>0</vt:i4>
      </vt:variant>
      <vt:variant>
        <vt:i4>5</vt:i4>
      </vt:variant>
      <vt:variant>
        <vt:lpwstr/>
      </vt:variant>
      <vt:variant>
        <vt:lpwstr>_Toc365448112</vt:lpwstr>
      </vt:variant>
      <vt:variant>
        <vt:i4>1835059</vt:i4>
      </vt:variant>
      <vt:variant>
        <vt:i4>1934</vt:i4>
      </vt:variant>
      <vt:variant>
        <vt:i4>0</vt:i4>
      </vt:variant>
      <vt:variant>
        <vt:i4>5</vt:i4>
      </vt:variant>
      <vt:variant>
        <vt:lpwstr/>
      </vt:variant>
      <vt:variant>
        <vt:lpwstr>_Toc365448111</vt:lpwstr>
      </vt:variant>
      <vt:variant>
        <vt:i4>1835059</vt:i4>
      </vt:variant>
      <vt:variant>
        <vt:i4>1928</vt:i4>
      </vt:variant>
      <vt:variant>
        <vt:i4>0</vt:i4>
      </vt:variant>
      <vt:variant>
        <vt:i4>5</vt:i4>
      </vt:variant>
      <vt:variant>
        <vt:lpwstr/>
      </vt:variant>
      <vt:variant>
        <vt:lpwstr>_Toc365448110</vt:lpwstr>
      </vt:variant>
      <vt:variant>
        <vt:i4>1900595</vt:i4>
      </vt:variant>
      <vt:variant>
        <vt:i4>1922</vt:i4>
      </vt:variant>
      <vt:variant>
        <vt:i4>0</vt:i4>
      </vt:variant>
      <vt:variant>
        <vt:i4>5</vt:i4>
      </vt:variant>
      <vt:variant>
        <vt:lpwstr/>
      </vt:variant>
      <vt:variant>
        <vt:lpwstr>_Toc365448109</vt:lpwstr>
      </vt:variant>
      <vt:variant>
        <vt:i4>1900595</vt:i4>
      </vt:variant>
      <vt:variant>
        <vt:i4>1916</vt:i4>
      </vt:variant>
      <vt:variant>
        <vt:i4>0</vt:i4>
      </vt:variant>
      <vt:variant>
        <vt:i4>5</vt:i4>
      </vt:variant>
      <vt:variant>
        <vt:lpwstr/>
      </vt:variant>
      <vt:variant>
        <vt:lpwstr>_Toc365448108</vt:lpwstr>
      </vt:variant>
      <vt:variant>
        <vt:i4>1900595</vt:i4>
      </vt:variant>
      <vt:variant>
        <vt:i4>1910</vt:i4>
      </vt:variant>
      <vt:variant>
        <vt:i4>0</vt:i4>
      </vt:variant>
      <vt:variant>
        <vt:i4>5</vt:i4>
      </vt:variant>
      <vt:variant>
        <vt:lpwstr/>
      </vt:variant>
      <vt:variant>
        <vt:lpwstr>_Toc365448107</vt:lpwstr>
      </vt:variant>
      <vt:variant>
        <vt:i4>1900595</vt:i4>
      </vt:variant>
      <vt:variant>
        <vt:i4>1904</vt:i4>
      </vt:variant>
      <vt:variant>
        <vt:i4>0</vt:i4>
      </vt:variant>
      <vt:variant>
        <vt:i4>5</vt:i4>
      </vt:variant>
      <vt:variant>
        <vt:lpwstr/>
      </vt:variant>
      <vt:variant>
        <vt:lpwstr>_Toc365448106</vt:lpwstr>
      </vt:variant>
      <vt:variant>
        <vt:i4>1900595</vt:i4>
      </vt:variant>
      <vt:variant>
        <vt:i4>1898</vt:i4>
      </vt:variant>
      <vt:variant>
        <vt:i4>0</vt:i4>
      </vt:variant>
      <vt:variant>
        <vt:i4>5</vt:i4>
      </vt:variant>
      <vt:variant>
        <vt:lpwstr/>
      </vt:variant>
      <vt:variant>
        <vt:lpwstr>_Toc365448105</vt:lpwstr>
      </vt:variant>
      <vt:variant>
        <vt:i4>1900595</vt:i4>
      </vt:variant>
      <vt:variant>
        <vt:i4>1892</vt:i4>
      </vt:variant>
      <vt:variant>
        <vt:i4>0</vt:i4>
      </vt:variant>
      <vt:variant>
        <vt:i4>5</vt:i4>
      </vt:variant>
      <vt:variant>
        <vt:lpwstr/>
      </vt:variant>
      <vt:variant>
        <vt:lpwstr>_Toc365448104</vt:lpwstr>
      </vt:variant>
      <vt:variant>
        <vt:i4>1900595</vt:i4>
      </vt:variant>
      <vt:variant>
        <vt:i4>1886</vt:i4>
      </vt:variant>
      <vt:variant>
        <vt:i4>0</vt:i4>
      </vt:variant>
      <vt:variant>
        <vt:i4>5</vt:i4>
      </vt:variant>
      <vt:variant>
        <vt:lpwstr/>
      </vt:variant>
      <vt:variant>
        <vt:lpwstr>_Toc365448103</vt:lpwstr>
      </vt:variant>
      <vt:variant>
        <vt:i4>1900595</vt:i4>
      </vt:variant>
      <vt:variant>
        <vt:i4>1880</vt:i4>
      </vt:variant>
      <vt:variant>
        <vt:i4>0</vt:i4>
      </vt:variant>
      <vt:variant>
        <vt:i4>5</vt:i4>
      </vt:variant>
      <vt:variant>
        <vt:lpwstr/>
      </vt:variant>
      <vt:variant>
        <vt:lpwstr>_Toc365448102</vt:lpwstr>
      </vt:variant>
      <vt:variant>
        <vt:i4>1900595</vt:i4>
      </vt:variant>
      <vt:variant>
        <vt:i4>1874</vt:i4>
      </vt:variant>
      <vt:variant>
        <vt:i4>0</vt:i4>
      </vt:variant>
      <vt:variant>
        <vt:i4>5</vt:i4>
      </vt:variant>
      <vt:variant>
        <vt:lpwstr/>
      </vt:variant>
      <vt:variant>
        <vt:lpwstr>_Toc365448101</vt:lpwstr>
      </vt:variant>
      <vt:variant>
        <vt:i4>1900595</vt:i4>
      </vt:variant>
      <vt:variant>
        <vt:i4>1868</vt:i4>
      </vt:variant>
      <vt:variant>
        <vt:i4>0</vt:i4>
      </vt:variant>
      <vt:variant>
        <vt:i4>5</vt:i4>
      </vt:variant>
      <vt:variant>
        <vt:lpwstr/>
      </vt:variant>
      <vt:variant>
        <vt:lpwstr>_Toc365448100</vt:lpwstr>
      </vt:variant>
      <vt:variant>
        <vt:i4>1310770</vt:i4>
      </vt:variant>
      <vt:variant>
        <vt:i4>1862</vt:i4>
      </vt:variant>
      <vt:variant>
        <vt:i4>0</vt:i4>
      </vt:variant>
      <vt:variant>
        <vt:i4>5</vt:i4>
      </vt:variant>
      <vt:variant>
        <vt:lpwstr/>
      </vt:variant>
      <vt:variant>
        <vt:lpwstr>_Toc365448099</vt:lpwstr>
      </vt:variant>
      <vt:variant>
        <vt:i4>1310770</vt:i4>
      </vt:variant>
      <vt:variant>
        <vt:i4>1856</vt:i4>
      </vt:variant>
      <vt:variant>
        <vt:i4>0</vt:i4>
      </vt:variant>
      <vt:variant>
        <vt:i4>5</vt:i4>
      </vt:variant>
      <vt:variant>
        <vt:lpwstr/>
      </vt:variant>
      <vt:variant>
        <vt:lpwstr>_Toc365448098</vt:lpwstr>
      </vt:variant>
      <vt:variant>
        <vt:i4>1310770</vt:i4>
      </vt:variant>
      <vt:variant>
        <vt:i4>1850</vt:i4>
      </vt:variant>
      <vt:variant>
        <vt:i4>0</vt:i4>
      </vt:variant>
      <vt:variant>
        <vt:i4>5</vt:i4>
      </vt:variant>
      <vt:variant>
        <vt:lpwstr/>
      </vt:variant>
      <vt:variant>
        <vt:lpwstr>_Toc365448097</vt:lpwstr>
      </vt:variant>
      <vt:variant>
        <vt:i4>1310770</vt:i4>
      </vt:variant>
      <vt:variant>
        <vt:i4>1844</vt:i4>
      </vt:variant>
      <vt:variant>
        <vt:i4>0</vt:i4>
      </vt:variant>
      <vt:variant>
        <vt:i4>5</vt:i4>
      </vt:variant>
      <vt:variant>
        <vt:lpwstr/>
      </vt:variant>
      <vt:variant>
        <vt:lpwstr>_Toc365448096</vt:lpwstr>
      </vt:variant>
      <vt:variant>
        <vt:i4>1310770</vt:i4>
      </vt:variant>
      <vt:variant>
        <vt:i4>1838</vt:i4>
      </vt:variant>
      <vt:variant>
        <vt:i4>0</vt:i4>
      </vt:variant>
      <vt:variant>
        <vt:i4>5</vt:i4>
      </vt:variant>
      <vt:variant>
        <vt:lpwstr/>
      </vt:variant>
      <vt:variant>
        <vt:lpwstr>_Toc365448095</vt:lpwstr>
      </vt:variant>
      <vt:variant>
        <vt:i4>1310770</vt:i4>
      </vt:variant>
      <vt:variant>
        <vt:i4>1832</vt:i4>
      </vt:variant>
      <vt:variant>
        <vt:i4>0</vt:i4>
      </vt:variant>
      <vt:variant>
        <vt:i4>5</vt:i4>
      </vt:variant>
      <vt:variant>
        <vt:lpwstr/>
      </vt:variant>
      <vt:variant>
        <vt:lpwstr>_Toc365448094</vt:lpwstr>
      </vt:variant>
      <vt:variant>
        <vt:i4>1310770</vt:i4>
      </vt:variant>
      <vt:variant>
        <vt:i4>1826</vt:i4>
      </vt:variant>
      <vt:variant>
        <vt:i4>0</vt:i4>
      </vt:variant>
      <vt:variant>
        <vt:i4>5</vt:i4>
      </vt:variant>
      <vt:variant>
        <vt:lpwstr/>
      </vt:variant>
      <vt:variant>
        <vt:lpwstr>_Toc365448093</vt:lpwstr>
      </vt:variant>
      <vt:variant>
        <vt:i4>1310770</vt:i4>
      </vt:variant>
      <vt:variant>
        <vt:i4>1820</vt:i4>
      </vt:variant>
      <vt:variant>
        <vt:i4>0</vt:i4>
      </vt:variant>
      <vt:variant>
        <vt:i4>5</vt:i4>
      </vt:variant>
      <vt:variant>
        <vt:lpwstr/>
      </vt:variant>
      <vt:variant>
        <vt:lpwstr>_Toc365448092</vt:lpwstr>
      </vt:variant>
      <vt:variant>
        <vt:i4>1310770</vt:i4>
      </vt:variant>
      <vt:variant>
        <vt:i4>1814</vt:i4>
      </vt:variant>
      <vt:variant>
        <vt:i4>0</vt:i4>
      </vt:variant>
      <vt:variant>
        <vt:i4>5</vt:i4>
      </vt:variant>
      <vt:variant>
        <vt:lpwstr/>
      </vt:variant>
      <vt:variant>
        <vt:lpwstr>_Toc365448091</vt:lpwstr>
      </vt:variant>
      <vt:variant>
        <vt:i4>1310770</vt:i4>
      </vt:variant>
      <vt:variant>
        <vt:i4>1808</vt:i4>
      </vt:variant>
      <vt:variant>
        <vt:i4>0</vt:i4>
      </vt:variant>
      <vt:variant>
        <vt:i4>5</vt:i4>
      </vt:variant>
      <vt:variant>
        <vt:lpwstr/>
      </vt:variant>
      <vt:variant>
        <vt:lpwstr>_Toc365448090</vt:lpwstr>
      </vt:variant>
      <vt:variant>
        <vt:i4>1376306</vt:i4>
      </vt:variant>
      <vt:variant>
        <vt:i4>1802</vt:i4>
      </vt:variant>
      <vt:variant>
        <vt:i4>0</vt:i4>
      </vt:variant>
      <vt:variant>
        <vt:i4>5</vt:i4>
      </vt:variant>
      <vt:variant>
        <vt:lpwstr/>
      </vt:variant>
      <vt:variant>
        <vt:lpwstr>_Toc365448089</vt:lpwstr>
      </vt:variant>
      <vt:variant>
        <vt:i4>1376306</vt:i4>
      </vt:variant>
      <vt:variant>
        <vt:i4>1796</vt:i4>
      </vt:variant>
      <vt:variant>
        <vt:i4>0</vt:i4>
      </vt:variant>
      <vt:variant>
        <vt:i4>5</vt:i4>
      </vt:variant>
      <vt:variant>
        <vt:lpwstr/>
      </vt:variant>
      <vt:variant>
        <vt:lpwstr>_Toc365448088</vt:lpwstr>
      </vt:variant>
      <vt:variant>
        <vt:i4>1376306</vt:i4>
      </vt:variant>
      <vt:variant>
        <vt:i4>1790</vt:i4>
      </vt:variant>
      <vt:variant>
        <vt:i4>0</vt:i4>
      </vt:variant>
      <vt:variant>
        <vt:i4>5</vt:i4>
      </vt:variant>
      <vt:variant>
        <vt:lpwstr/>
      </vt:variant>
      <vt:variant>
        <vt:lpwstr>_Toc365448087</vt:lpwstr>
      </vt:variant>
      <vt:variant>
        <vt:i4>1376306</vt:i4>
      </vt:variant>
      <vt:variant>
        <vt:i4>1784</vt:i4>
      </vt:variant>
      <vt:variant>
        <vt:i4>0</vt:i4>
      </vt:variant>
      <vt:variant>
        <vt:i4>5</vt:i4>
      </vt:variant>
      <vt:variant>
        <vt:lpwstr/>
      </vt:variant>
      <vt:variant>
        <vt:lpwstr>_Toc365448086</vt:lpwstr>
      </vt:variant>
      <vt:variant>
        <vt:i4>1376306</vt:i4>
      </vt:variant>
      <vt:variant>
        <vt:i4>1778</vt:i4>
      </vt:variant>
      <vt:variant>
        <vt:i4>0</vt:i4>
      </vt:variant>
      <vt:variant>
        <vt:i4>5</vt:i4>
      </vt:variant>
      <vt:variant>
        <vt:lpwstr/>
      </vt:variant>
      <vt:variant>
        <vt:lpwstr>_Toc365448085</vt:lpwstr>
      </vt:variant>
      <vt:variant>
        <vt:i4>1376306</vt:i4>
      </vt:variant>
      <vt:variant>
        <vt:i4>1772</vt:i4>
      </vt:variant>
      <vt:variant>
        <vt:i4>0</vt:i4>
      </vt:variant>
      <vt:variant>
        <vt:i4>5</vt:i4>
      </vt:variant>
      <vt:variant>
        <vt:lpwstr/>
      </vt:variant>
      <vt:variant>
        <vt:lpwstr>_Toc365448084</vt:lpwstr>
      </vt:variant>
      <vt:variant>
        <vt:i4>1376306</vt:i4>
      </vt:variant>
      <vt:variant>
        <vt:i4>1766</vt:i4>
      </vt:variant>
      <vt:variant>
        <vt:i4>0</vt:i4>
      </vt:variant>
      <vt:variant>
        <vt:i4>5</vt:i4>
      </vt:variant>
      <vt:variant>
        <vt:lpwstr/>
      </vt:variant>
      <vt:variant>
        <vt:lpwstr>_Toc365448083</vt:lpwstr>
      </vt:variant>
      <vt:variant>
        <vt:i4>1376306</vt:i4>
      </vt:variant>
      <vt:variant>
        <vt:i4>1760</vt:i4>
      </vt:variant>
      <vt:variant>
        <vt:i4>0</vt:i4>
      </vt:variant>
      <vt:variant>
        <vt:i4>5</vt:i4>
      </vt:variant>
      <vt:variant>
        <vt:lpwstr/>
      </vt:variant>
      <vt:variant>
        <vt:lpwstr>_Toc365448082</vt:lpwstr>
      </vt:variant>
      <vt:variant>
        <vt:i4>1376306</vt:i4>
      </vt:variant>
      <vt:variant>
        <vt:i4>1754</vt:i4>
      </vt:variant>
      <vt:variant>
        <vt:i4>0</vt:i4>
      </vt:variant>
      <vt:variant>
        <vt:i4>5</vt:i4>
      </vt:variant>
      <vt:variant>
        <vt:lpwstr/>
      </vt:variant>
      <vt:variant>
        <vt:lpwstr>_Toc365448081</vt:lpwstr>
      </vt:variant>
      <vt:variant>
        <vt:i4>1376306</vt:i4>
      </vt:variant>
      <vt:variant>
        <vt:i4>1748</vt:i4>
      </vt:variant>
      <vt:variant>
        <vt:i4>0</vt:i4>
      </vt:variant>
      <vt:variant>
        <vt:i4>5</vt:i4>
      </vt:variant>
      <vt:variant>
        <vt:lpwstr/>
      </vt:variant>
      <vt:variant>
        <vt:lpwstr>_Toc365448080</vt:lpwstr>
      </vt:variant>
      <vt:variant>
        <vt:i4>1703986</vt:i4>
      </vt:variant>
      <vt:variant>
        <vt:i4>1742</vt:i4>
      </vt:variant>
      <vt:variant>
        <vt:i4>0</vt:i4>
      </vt:variant>
      <vt:variant>
        <vt:i4>5</vt:i4>
      </vt:variant>
      <vt:variant>
        <vt:lpwstr/>
      </vt:variant>
      <vt:variant>
        <vt:lpwstr>_Toc365448079</vt:lpwstr>
      </vt:variant>
      <vt:variant>
        <vt:i4>1703986</vt:i4>
      </vt:variant>
      <vt:variant>
        <vt:i4>1736</vt:i4>
      </vt:variant>
      <vt:variant>
        <vt:i4>0</vt:i4>
      </vt:variant>
      <vt:variant>
        <vt:i4>5</vt:i4>
      </vt:variant>
      <vt:variant>
        <vt:lpwstr/>
      </vt:variant>
      <vt:variant>
        <vt:lpwstr>_Toc365448078</vt:lpwstr>
      </vt:variant>
      <vt:variant>
        <vt:i4>1703986</vt:i4>
      </vt:variant>
      <vt:variant>
        <vt:i4>1730</vt:i4>
      </vt:variant>
      <vt:variant>
        <vt:i4>0</vt:i4>
      </vt:variant>
      <vt:variant>
        <vt:i4>5</vt:i4>
      </vt:variant>
      <vt:variant>
        <vt:lpwstr/>
      </vt:variant>
      <vt:variant>
        <vt:lpwstr>_Toc365448077</vt:lpwstr>
      </vt:variant>
      <vt:variant>
        <vt:i4>1703986</vt:i4>
      </vt:variant>
      <vt:variant>
        <vt:i4>1724</vt:i4>
      </vt:variant>
      <vt:variant>
        <vt:i4>0</vt:i4>
      </vt:variant>
      <vt:variant>
        <vt:i4>5</vt:i4>
      </vt:variant>
      <vt:variant>
        <vt:lpwstr/>
      </vt:variant>
      <vt:variant>
        <vt:lpwstr>_Toc365448076</vt:lpwstr>
      </vt:variant>
      <vt:variant>
        <vt:i4>1703986</vt:i4>
      </vt:variant>
      <vt:variant>
        <vt:i4>1718</vt:i4>
      </vt:variant>
      <vt:variant>
        <vt:i4>0</vt:i4>
      </vt:variant>
      <vt:variant>
        <vt:i4>5</vt:i4>
      </vt:variant>
      <vt:variant>
        <vt:lpwstr/>
      </vt:variant>
      <vt:variant>
        <vt:lpwstr>_Toc365448075</vt:lpwstr>
      </vt:variant>
      <vt:variant>
        <vt:i4>1703986</vt:i4>
      </vt:variant>
      <vt:variant>
        <vt:i4>1712</vt:i4>
      </vt:variant>
      <vt:variant>
        <vt:i4>0</vt:i4>
      </vt:variant>
      <vt:variant>
        <vt:i4>5</vt:i4>
      </vt:variant>
      <vt:variant>
        <vt:lpwstr/>
      </vt:variant>
      <vt:variant>
        <vt:lpwstr>_Toc365448074</vt:lpwstr>
      </vt:variant>
      <vt:variant>
        <vt:i4>1703986</vt:i4>
      </vt:variant>
      <vt:variant>
        <vt:i4>1706</vt:i4>
      </vt:variant>
      <vt:variant>
        <vt:i4>0</vt:i4>
      </vt:variant>
      <vt:variant>
        <vt:i4>5</vt:i4>
      </vt:variant>
      <vt:variant>
        <vt:lpwstr/>
      </vt:variant>
      <vt:variant>
        <vt:lpwstr>_Toc365448073</vt:lpwstr>
      </vt:variant>
      <vt:variant>
        <vt:i4>1703986</vt:i4>
      </vt:variant>
      <vt:variant>
        <vt:i4>1700</vt:i4>
      </vt:variant>
      <vt:variant>
        <vt:i4>0</vt:i4>
      </vt:variant>
      <vt:variant>
        <vt:i4>5</vt:i4>
      </vt:variant>
      <vt:variant>
        <vt:lpwstr/>
      </vt:variant>
      <vt:variant>
        <vt:lpwstr>_Toc365448072</vt:lpwstr>
      </vt:variant>
      <vt:variant>
        <vt:i4>1703986</vt:i4>
      </vt:variant>
      <vt:variant>
        <vt:i4>1694</vt:i4>
      </vt:variant>
      <vt:variant>
        <vt:i4>0</vt:i4>
      </vt:variant>
      <vt:variant>
        <vt:i4>5</vt:i4>
      </vt:variant>
      <vt:variant>
        <vt:lpwstr/>
      </vt:variant>
      <vt:variant>
        <vt:lpwstr>_Toc365448071</vt:lpwstr>
      </vt:variant>
      <vt:variant>
        <vt:i4>1703986</vt:i4>
      </vt:variant>
      <vt:variant>
        <vt:i4>1688</vt:i4>
      </vt:variant>
      <vt:variant>
        <vt:i4>0</vt:i4>
      </vt:variant>
      <vt:variant>
        <vt:i4>5</vt:i4>
      </vt:variant>
      <vt:variant>
        <vt:lpwstr/>
      </vt:variant>
      <vt:variant>
        <vt:lpwstr>_Toc365448070</vt:lpwstr>
      </vt:variant>
      <vt:variant>
        <vt:i4>1769522</vt:i4>
      </vt:variant>
      <vt:variant>
        <vt:i4>1682</vt:i4>
      </vt:variant>
      <vt:variant>
        <vt:i4>0</vt:i4>
      </vt:variant>
      <vt:variant>
        <vt:i4>5</vt:i4>
      </vt:variant>
      <vt:variant>
        <vt:lpwstr/>
      </vt:variant>
      <vt:variant>
        <vt:lpwstr>_Toc365448069</vt:lpwstr>
      </vt:variant>
      <vt:variant>
        <vt:i4>1769522</vt:i4>
      </vt:variant>
      <vt:variant>
        <vt:i4>1676</vt:i4>
      </vt:variant>
      <vt:variant>
        <vt:i4>0</vt:i4>
      </vt:variant>
      <vt:variant>
        <vt:i4>5</vt:i4>
      </vt:variant>
      <vt:variant>
        <vt:lpwstr/>
      </vt:variant>
      <vt:variant>
        <vt:lpwstr>_Toc365448068</vt:lpwstr>
      </vt:variant>
      <vt:variant>
        <vt:i4>1769522</vt:i4>
      </vt:variant>
      <vt:variant>
        <vt:i4>1670</vt:i4>
      </vt:variant>
      <vt:variant>
        <vt:i4>0</vt:i4>
      </vt:variant>
      <vt:variant>
        <vt:i4>5</vt:i4>
      </vt:variant>
      <vt:variant>
        <vt:lpwstr/>
      </vt:variant>
      <vt:variant>
        <vt:lpwstr>_Toc365448067</vt:lpwstr>
      </vt:variant>
      <vt:variant>
        <vt:i4>1769522</vt:i4>
      </vt:variant>
      <vt:variant>
        <vt:i4>1664</vt:i4>
      </vt:variant>
      <vt:variant>
        <vt:i4>0</vt:i4>
      </vt:variant>
      <vt:variant>
        <vt:i4>5</vt:i4>
      </vt:variant>
      <vt:variant>
        <vt:lpwstr/>
      </vt:variant>
      <vt:variant>
        <vt:lpwstr>_Toc365448066</vt:lpwstr>
      </vt:variant>
      <vt:variant>
        <vt:i4>1769522</vt:i4>
      </vt:variant>
      <vt:variant>
        <vt:i4>1658</vt:i4>
      </vt:variant>
      <vt:variant>
        <vt:i4>0</vt:i4>
      </vt:variant>
      <vt:variant>
        <vt:i4>5</vt:i4>
      </vt:variant>
      <vt:variant>
        <vt:lpwstr/>
      </vt:variant>
      <vt:variant>
        <vt:lpwstr>_Toc365448065</vt:lpwstr>
      </vt:variant>
      <vt:variant>
        <vt:i4>1769522</vt:i4>
      </vt:variant>
      <vt:variant>
        <vt:i4>1652</vt:i4>
      </vt:variant>
      <vt:variant>
        <vt:i4>0</vt:i4>
      </vt:variant>
      <vt:variant>
        <vt:i4>5</vt:i4>
      </vt:variant>
      <vt:variant>
        <vt:lpwstr/>
      </vt:variant>
      <vt:variant>
        <vt:lpwstr>_Toc365448064</vt:lpwstr>
      </vt:variant>
      <vt:variant>
        <vt:i4>1769522</vt:i4>
      </vt:variant>
      <vt:variant>
        <vt:i4>1646</vt:i4>
      </vt:variant>
      <vt:variant>
        <vt:i4>0</vt:i4>
      </vt:variant>
      <vt:variant>
        <vt:i4>5</vt:i4>
      </vt:variant>
      <vt:variant>
        <vt:lpwstr/>
      </vt:variant>
      <vt:variant>
        <vt:lpwstr>_Toc365448063</vt:lpwstr>
      </vt:variant>
      <vt:variant>
        <vt:i4>1769522</vt:i4>
      </vt:variant>
      <vt:variant>
        <vt:i4>1640</vt:i4>
      </vt:variant>
      <vt:variant>
        <vt:i4>0</vt:i4>
      </vt:variant>
      <vt:variant>
        <vt:i4>5</vt:i4>
      </vt:variant>
      <vt:variant>
        <vt:lpwstr/>
      </vt:variant>
      <vt:variant>
        <vt:lpwstr>_Toc365448062</vt:lpwstr>
      </vt:variant>
      <vt:variant>
        <vt:i4>1769522</vt:i4>
      </vt:variant>
      <vt:variant>
        <vt:i4>1634</vt:i4>
      </vt:variant>
      <vt:variant>
        <vt:i4>0</vt:i4>
      </vt:variant>
      <vt:variant>
        <vt:i4>5</vt:i4>
      </vt:variant>
      <vt:variant>
        <vt:lpwstr/>
      </vt:variant>
      <vt:variant>
        <vt:lpwstr>_Toc365448061</vt:lpwstr>
      </vt:variant>
      <vt:variant>
        <vt:i4>1769522</vt:i4>
      </vt:variant>
      <vt:variant>
        <vt:i4>1628</vt:i4>
      </vt:variant>
      <vt:variant>
        <vt:i4>0</vt:i4>
      </vt:variant>
      <vt:variant>
        <vt:i4>5</vt:i4>
      </vt:variant>
      <vt:variant>
        <vt:lpwstr/>
      </vt:variant>
      <vt:variant>
        <vt:lpwstr>_Toc365448060</vt:lpwstr>
      </vt:variant>
      <vt:variant>
        <vt:i4>1572914</vt:i4>
      </vt:variant>
      <vt:variant>
        <vt:i4>1622</vt:i4>
      </vt:variant>
      <vt:variant>
        <vt:i4>0</vt:i4>
      </vt:variant>
      <vt:variant>
        <vt:i4>5</vt:i4>
      </vt:variant>
      <vt:variant>
        <vt:lpwstr/>
      </vt:variant>
      <vt:variant>
        <vt:lpwstr>_Toc365448059</vt:lpwstr>
      </vt:variant>
      <vt:variant>
        <vt:i4>1572914</vt:i4>
      </vt:variant>
      <vt:variant>
        <vt:i4>1616</vt:i4>
      </vt:variant>
      <vt:variant>
        <vt:i4>0</vt:i4>
      </vt:variant>
      <vt:variant>
        <vt:i4>5</vt:i4>
      </vt:variant>
      <vt:variant>
        <vt:lpwstr/>
      </vt:variant>
      <vt:variant>
        <vt:lpwstr>_Toc365448058</vt:lpwstr>
      </vt:variant>
      <vt:variant>
        <vt:i4>1572914</vt:i4>
      </vt:variant>
      <vt:variant>
        <vt:i4>1610</vt:i4>
      </vt:variant>
      <vt:variant>
        <vt:i4>0</vt:i4>
      </vt:variant>
      <vt:variant>
        <vt:i4>5</vt:i4>
      </vt:variant>
      <vt:variant>
        <vt:lpwstr/>
      </vt:variant>
      <vt:variant>
        <vt:lpwstr>_Toc365448057</vt:lpwstr>
      </vt:variant>
      <vt:variant>
        <vt:i4>1572914</vt:i4>
      </vt:variant>
      <vt:variant>
        <vt:i4>1604</vt:i4>
      </vt:variant>
      <vt:variant>
        <vt:i4>0</vt:i4>
      </vt:variant>
      <vt:variant>
        <vt:i4>5</vt:i4>
      </vt:variant>
      <vt:variant>
        <vt:lpwstr/>
      </vt:variant>
      <vt:variant>
        <vt:lpwstr>_Toc365448056</vt:lpwstr>
      </vt:variant>
      <vt:variant>
        <vt:i4>1572914</vt:i4>
      </vt:variant>
      <vt:variant>
        <vt:i4>1598</vt:i4>
      </vt:variant>
      <vt:variant>
        <vt:i4>0</vt:i4>
      </vt:variant>
      <vt:variant>
        <vt:i4>5</vt:i4>
      </vt:variant>
      <vt:variant>
        <vt:lpwstr/>
      </vt:variant>
      <vt:variant>
        <vt:lpwstr>_Toc365448055</vt:lpwstr>
      </vt:variant>
      <vt:variant>
        <vt:i4>1572914</vt:i4>
      </vt:variant>
      <vt:variant>
        <vt:i4>1592</vt:i4>
      </vt:variant>
      <vt:variant>
        <vt:i4>0</vt:i4>
      </vt:variant>
      <vt:variant>
        <vt:i4>5</vt:i4>
      </vt:variant>
      <vt:variant>
        <vt:lpwstr/>
      </vt:variant>
      <vt:variant>
        <vt:lpwstr>_Toc365448054</vt:lpwstr>
      </vt:variant>
      <vt:variant>
        <vt:i4>1572914</vt:i4>
      </vt:variant>
      <vt:variant>
        <vt:i4>1586</vt:i4>
      </vt:variant>
      <vt:variant>
        <vt:i4>0</vt:i4>
      </vt:variant>
      <vt:variant>
        <vt:i4>5</vt:i4>
      </vt:variant>
      <vt:variant>
        <vt:lpwstr/>
      </vt:variant>
      <vt:variant>
        <vt:lpwstr>_Toc365448053</vt:lpwstr>
      </vt:variant>
      <vt:variant>
        <vt:i4>1572914</vt:i4>
      </vt:variant>
      <vt:variant>
        <vt:i4>1580</vt:i4>
      </vt:variant>
      <vt:variant>
        <vt:i4>0</vt:i4>
      </vt:variant>
      <vt:variant>
        <vt:i4>5</vt:i4>
      </vt:variant>
      <vt:variant>
        <vt:lpwstr/>
      </vt:variant>
      <vt:variant>
        <vt:lpwstr>_Toc365448052</vt:lpwstr>
      </vt:variant>
      <vt:variant>
        <vt:i4>1572914</vt:i4>
      </vt:variant>
      <vt:variant>
        <vt:i4>1574</vt:i4>
      </vt:variant>
      <vt:variant>
        <vt:i4>0</vt:i4>
      </vt:variant>
      <vt:variant>
        <vt:i4>5</vt:i4>
      </vt:variant>
      <vt:variant>
        <vt:lpwstr/>
      </vt:variant>
      <vt:variant>
        <vt:lpwstr>_Toc365448051</vt:lpwstr>
      </vt:variant>
      <vt:variant>
        <vt:i4>1572914</vt:i4>
      </vt:variant>
      <vt:variant>
        <vt:i4>1565</vt:i4>
      </vt:variant>
      <vt:variant>
        <vt:i4>0</vt:i4>
      </vt:variant>
      <vt:variant>
        <vt:i4>5</vt:i4>
      </vt:variant>
      <vt:variant>
        <vt:lpwstr/>
      </vt:variant>
      <vt:variant>
        <vt:lpwstr>_Toc365448050</vt:lpwstr>
      </vt:variant>
      <vt:variant>
        <vt:i4>1638450</vt:i4>
      </vt:variant>
      <vt:variant>
        <vt:i4>1559</vt:i4>
      </vt:variant>
      <vt:variant>
        <vt:i4>0</vt:i4>
      </vt:variant>
      <vt:variant>
        <vt:i4>5</vt:i4>
      </vt:variant>
      <vt:variant>
        <vt:lpwstr/>
      </vt:variant>
      <vt:variant>
        <vt:lpwstr>_Toc365448049</vt:lpwstr>
      </vt:variant>
      <vt:variant>
        <vt:i4>1638450</vt:i4>
      </vt:variant>
      <vt:variant>
        <vt:i4>1553</vt:i4>
      </vt:variant>
      <vt:variant>
        <vt:i4>0</vt:i4>
      </vt:variant>
      <vt:variant>
        <vt:i4>5</vt:i4>
      </vt:variant>
      <vt:variant>
        <vt:lpwstr/>
      </vt:variant>
      <vt:variant>
        <vt:lpwstr>_Toc365448048</vt:lpwstr>
      </vt:variant>
      <vt:variant>
        <vt:i4>1638450</vt:i4>
      </vt:variant>
      <vt:variant>
        <vt:i4>1547</vt:i4>
      </vt:variant>
      <vt:variant>
        <vt:i4>0</vt:i4>
      </vt:variant>
      <vt:variant>
        <vt:i4>5</vt:i4>
      </vt:variant>
      <vt:variant>
        <vt:lpwstr/>
      </vt:variant>
      <vt:variant>
        <vt:lpwstr>_Toc365448047</vt:lpwstr>
      </vt:variant>
      <vt:variant>
        <vt:i4>1638450</vt:i4>
      </vt:variant>
      <vt:variant>
        <vt:i4>1541</vt:i4>
      </vt:variant>
      <vt:variant>
        <vt:i4>0</vt:i4>
      </vt:variant>
      <vt:variant>
        <vt:i4>5</vt:i4>
      </vt:variant>
      <vt:variant>
        <vt:lpwstr/>
      </vt:variant>
      <vt:variant>
        <vt:lpwstr>_Toc365448046</vt:lpwstr>
      </vt:variant>
      <vt:variant>
        <vt:i4>1638450</vt:i4>
      </vt:variant>
      <vt:variant>
        <vt:i4>1535</vt:i4>
      </vt:variant>
      <vt:variant>
        <vt:i4>0</vt:i4>
      </vt:variant>
      <vt:variant>
        <vt:i4>5</vt:i4>
      </vt:variant>
      <vt:variant>
        <vt:lpwstr/>
      </vt:variant>
      <vt:variant>
        <vt:lpwstr>_Toc365448045</vt:lpwstr>
      </vt:variant>
      <vt:variant>
        <vt:i4>1638450</vt:i4>
      </vt:variant>
      <vt:variant>
        <vt:i4>1529</vt:i4>
      </vt:variant>
      <vt:variant>
        <vt:i4>0</vt:i4>
      </vt:variant>
      <vt:variant>
        <vt:i4>5</vt:i4>
      </vt:variant>
      <vt:variant>
        <vt:lpwstr/>
      </vt:variant>
      <vt:variant>
        <vt:lpwstr>_Toc365448044</vt:lpwstr>
      </vt:variant>
      <vt:variant>
        <vt:i4>1638450</vt:i4>
      </vt:variant>
      <vt:variant>
        <vt:i4>1523</vt:i4>
      </vt:variant>
      <vt:variant>
        <vt:i4>0</vt:i4>
      </vt:variant>
      <vt:variant>
        <vt:i4>5</vt:i4>
      </vt:variant>
      <vt:variant>
        <vt:lpwstr/>
      </vt:variant>
      <vt:variant>
        <vt:lpwstr>_Toc365448043</vt:lpwstr>
      </vt:variant>
      <vt:variant>
        <vt:i4>1638450</vt:i4>
      </vt:variant>
      <vt:variant>
        <vt:i4>1517</vt:i4>
      </vt:variant>
      <vt:variant>
        <vt:i4>0</vt:i4>
      </vt:variant>
      <vt:variant>
        <vt:i4>5</vt:i4>
      </vt:variant>
      <vt:variant>
        <vt:lpwstr/>
      </vt:variant>
      <vt:variant>
        <vt:lpwstr>_Toc365448042</vt:lpwstr>
      </vt:variant>
      <vt:variant>
        <vt:i4>1638450</vt:i4>
      </vt:variant>
      <vt:variant>
        <vt:i4>1511</vt:i4>
      </vt:variant>
      <vt:variant>
        <vt:i4>0</vt:i4>
      </vt:variant>
      <vt:variant>
        <vt:i4>5</vt:i4>
      </vt:variant>
      <vt:variant>
        <vt:lpwstr/>
      </vt:variant>
      <vt:variant>
        <vt:lpwstr>_Toc365448041</vt:lpwstr>
      </vt:variant>
      <vt:variant>
        <vt:i4>1638450</vt:i4>
      </vt:variant>
      <vt:variant>
        <vt:i4>1505</vt:i4>
      </vt:variant>
      <vt:variant>
        <vt:i4>0</vt:i4>
      </vt:variant>
      <vt:variant>
        <vt:i4>5</vt:i4>
      </vt:variant>
      <vt:variant>
        <vt:lpwstr/>
      </vt:variant>
      <vt:variant>
        <vt:lpwstr>_Toc365448040</vt:lpwstr>
      </vt:variant>
      <vt:variant>
        <vt:i4>1966130</vt:i4>
      </vt:variant>
      <vt:variant>
        <vt:i4>1499</vt:i4>
      </vt:variant>
      <vt:variant>
        <vt:i4>0</vt:i4>
      </vt:variant>
      <vt:variant>
        <vt:i4>5</vt:i4>
      </vt:variant>
      <vt:variant>
        <vt:lpwstr/>
      </vt:variant>
      <vt:variant>
        <vt:lpwstr>_Toc365448039</vt:lpwstr>
      </vt:variant>
      <vt:variant>
        <vt:i4>1966130</vt:i4>
      </vt:variant>
      <vt:variant>
        <vt:i4>1493</vt:i4>
      </vt:variant>
      <vt:variant>
        <vt:i4>0</vt:i4>
      </vt:variant>
      <vt:variant>
        <vt:i4>5</vt:i4>
      </vt:variant>
      <vt:variant>
        <vt:lpwstr/>
      </vt:variant>
      <vt:variant>
        <vt:lpwstr>_Toc365448038</vt:lpwstr>
      </vt:variant>
      <vt:variant>
        <vt:i4>1966130</vt:i4>
      </vt:variant>
      <vt:variant>
        <vt:i4>1487</vt:i4>
      </vt:variant>
      <vt:variant>
        <vt:i4>0</vt:i4>
      </vt:variant>
      <vt:variant>
        <vt:i4>5</vt:i4>
      </vt:variant>
      <vt:variant>
        <vt:lpwstr/>
      </vt:variant>
      <vt:variant>
        <vt:lpwstr>_Toc365448037</vt:lpwstr>
      </vt:variant>
      <vt:variant>
        <vt:i4>1966130</vt:i4>
      </vt:variant>
      <vt:variant>
        <vt:i4>1481</vt:i4>
      </vt:variant>
      <vt:variant>
        <vt:i4>0</vt:i4>
      </vt:variant>
      <vt:variant>
        <vt:i4>5</vt:i4>
      </vt:variant>
      <vt:variant>
        <vt:lpwstr/>
      </vt:variant>
      <vt:variant>
        <vt:lpwstr>_Toc365448036</vt:lpwstr>
      </vt:variant>
      <vt:variant>
        <vt:i4>1966130</vt:i4>
      </vt:variant>
      <vt:variant>
        <vt:i4>1475</vt:i4>
      </vt:variant>
      <vt:variant>
        <vt:i4>0</vt:i4>
      </vt:variant>
      <vt:variant>
        <vt:i4>5</vt:i4>
      </vt:variant>
      <vt:variant>
        <vt:lpwstr/>
      </vt:variant>
      <vt:variant>
        <vt:lpwstr>_Toc365448035</vt:lpwstr>
      </vt:variant>
      <vt:variant>
        <vt:i4>1966130</vt:i4>
      </vt:variant>
      <vt:variant>
        <vt:i4>1469</vt:i4>
      </vt:variant>
      <vt:variant>
        <vt:i4>0</vt:i4>
      </vt:variant>
      <vt:variant>
        <vt:i4>5</vt:i4>
      </vt:variant>
      <vt:variant>
        <vt:lpwstr/>
      </vt:variant>
      <vt:variant>
        <vt:lpwstr>_Toc365448034</vt:lpwstr>
      </vt:variant>
      <vt:variant>
        <vt:i4>1966130</vt:i4>
      </vt:variant>
      <vt:variant>
        <vt:i4>1463</vt:i4>
      </vt:variant>
      <vt:variant>
        <vt:i4>0</vt:i4>
      </vt:variant>
      <vt:variant>
        <vt:i4>5</vt:i4>
      </vt:variant>
      <vt:variant>
        <vt:lpwstr/>
      </vt:variant>
      <vt:variant>
        <vt:lpwstr>_Toc365448033</vt:lpwstr>
      </vt:variant>
      <vt:variant>
        <vt:i4>1966130</vt:i4>
      </vt:variant>
      <vt:variant>
        <vt:i4>1457</vt:i4>
      </vt:variant>
      <vt:variant>
        <vt:i4>0</vt:i4>
      </vt:variant>
      <vt:variant>
        <vt:i4>5</vt:i4>
      </vt:variant>
      <vt:variant>
        <vt:lpwstr/>
      </vt:variant>
      <vt:variant>
        <vt:lpwstr>_Toc365448032</vt:lpwstr>
      </vt:variant>
      <vt:variant>
        <vt:i4>1966130</vt:i4>
      </vt:variant>
      <vt:variant>
        <vt:i4>1451</vt:i4>
      </vt:variant>
      <vt:variant>
        <vt:i4>0</vt:i4>
      </vt:variant>
      <vt:variant>
        <vt:i4>5</vt:i4>
      </vt:variant>
      <vt:variant>
        <vt:lpwstr/>
      </vt:variant>
      <vt:variant>
        <vt:lpwstr>_Toc365448031</vt:lpwstr>
      </vt:variant>
      <vt:variant>
        <vt:i4>1966130</vt:i4>
      </vt:variant>
      <vt:variant>
        <vt:i4>1445</vt:i4>
      </vt:variant>
      <vt:variant>
        <vt:i4>0</vt:i4>
      </vt:variant>
      <vt:variant>
        <vt:i4>5</vt:i4>
      </vt:variant>
      <vt:variant>
        <vt:lpwstr/>
      </vt:variant>
      <vt:variant>
        <vt:lpwstr>_Toc365448030</vt:lpwstr>
      </vt:variant>
      <vt:variant>
        <vt:i4>2031666</vt:i4>
      </vt:variant>
      <vt:variant>
        <vt:i4>1439</vt:i4>
      </vt:variant>
      <vt:variant>
        <vt:i4>0</vt:i4>
      </vt:variant>
      <vt:variant>
        <vt:i4>5</vt:i4>
      </vt:variant>
      <vt:variant>
        <vt:lpwstr/>
      </vt:variant>
      <vt:variant>
        <vt:lpwstr>_Toc365448029</vt:lpwstr>
      </vt:variant>
      <vt:variant>
        <vt:i4>2031666</vt:i4>
      </vt:variant>
      <vt:variant>
        <vt:i4>1433</vt:i4>
      </vt:variant>
      <vt:variant>
        <vt:i4>0</vt:i4>
      </vt:variant>
      <vt:variant>
        <vt:i4>5</vt:i4>
      </vt:variant>
      <vt:variant>
        <vt:lpwstr/>
      </vt:variant>
      <vt:variant>
        <vt:lpwstr>_Toc365448028</vt:lpwstr>
      </vt:variant>
      <vt:variant>
        <vt:i4>2031666</vt:i4>
      </vt:variant>
      <vt:variant>
        <vt:i4>1427</vt:i4>
      </vt:variant>
      <vt:variant>
        <vt:i4>0</vt:i4>
      </vt:variant>
      <vt:variant>
        <vt:i4>5</vt:i4>
      </vt:variant>
      <vt:variant>
        <vt:lpwstr/>
      </vt:variant>
      <vt:variant>
        <vt:lpwstr>_Toc365448027</vt:lpwstr>
      </vt:variant>
      <vt:variant>
        <vt:i4>2031666</vt:i4>
      </vt:variant>
      <vt:variant>
        <vt:i4>1421</vt:i4>
      </vt:variant>
      <vt:variant>
        <vt:i4>0</vt:i4>
      </vt:variant>
      <vt:variant>
        <vt:i4>5</vt:i4>
      </vt:variant>
      <vt:variant>
        <vt:lpwstr/>
      </vt:variant>
      <vt:variant>
        <vt:lpwstr>_Toc365448026</vt:lpwstr>
      </vt:variant>
      <vt:variant>
        <vt:i4>2031666</vt:i4>
      </vt:variant>
      <vt:variant>
        <vt:i4>1415</vt:i4>
      </vt:variant>
      <vt:variant>
        <vt:i4>0</vt:i4>
      </vt:variant>
      <vt:variant>
        <vt:i4>5</vt:i4>
      </vt:variant>
      <vt:variant>
        <vt:lpwstr/>
      </vt:variant>
      <vt:variant>
        <vt:lpwstr>_Toc365448025</vt:lpwstr>
      </vt:variant>
      <vt:variant>
        <vt:i4>2031666</vt:i4>
      </vt:variant>
      <vt:variant>
        <vt:i4>1409</vt:i4>
      </vt:variant>
      <vt:variant>
        <vt:i4>0</vt:i4>
      </vt:variant>
      <vt:variant>
        <vt:i4>5</vt:i4>
      </vt:variant>
      <vt:variant>
        <vt:lpwstr/>
      </vt:variant>
      <vt:variant>
        <vt:lpwstr>_Toc365448024</vt:lpwstr>
      </vt:variant>
      <vt:variant>
        <vt:i4>2031666</vt:i4>
      </vt:variant>
      <vt:variant>
        <vt:i4>1403</vt:i4>
      </vt:variant>
      <vt:variant>
        <vt:i4>0</vt:i4>
      </vt:variant>
      <vt:variant>
        <vt:i4>5</vt:i4>
      </vt:variant>
      <vt:variant>
        <vt:lpwstr/>
      </vt:variant>
      <vt:variant>
        <vt:lpwstr>_Toc365448023</vt:lpwstr>
      </vt:variant>
      <vt:variant>
        <vt:i4>2031666</vt:i4>
      </vt:variant>
      <vt:variant>
        <vt:i4>1397</vt:i4>
      </vt:variant>
      <vt:variant>
        <vt:i4>0</vt:i4>
      </vt:variant>
      <vt:variant>
        <vt:i4>5</vt:i4>
      </vt:variant>
      <vt:variant>
        <vt:lpwstr/>
      </vt:variant>
      <vt:variant>
        <vt:lpwstr>_Toc365448022</vt:lpwstr>
      </vt:variant>
      <vt:variant>
        <vt:i4>2031666</vt:i4>
      </vt:variant>
      <vt:variant>
        <vt:i4>1391</vt:i4>
      </vt:variant>
      <vt:variant>
        <vt:i4>0</vt:i4>
      </vt:variant>
      <vt:variant>
        <vt:i4>5</vt:i4>
      </vt:variant>
      <vt:variant>
        <vt:lpwstr/>
      </vt:variant>
      <vt:variant>
        <vt:lpwstr>_Toc365448021</vt:lpwstr>
      </vt:variant>
      <vt:variant>
        <vt:i4>2031666</vt:i4>
      </vt:variant>
      <vt:variant>
        <vt:i4>1385</vt:i4>
      </vt:variant>
      <vt:variant>
        <vt:i4>0</vt:i4>
      </vt:variant>
      <vt:variant>
        <vt:i4>5</vt:i4>
      </vt:variant>
      <vt:variant>
        <vt:lpwstr/>
      </vt:variant>
      <vt:variant>
        <vt:lpwstr>_Toc365448020</vt:lpwstr>
      </vt:variant>
      <vt:variant>
        <vt:i4>1835058</vt:i4>
      </vt:variant>
      <vt:variant>
        <vt:i4>1379</vt:i4>
      </vt:variant>
      <vt:variant>
        <vt:i4>0</vt:i4>
      </vt:variant>
      <vt:variant>
        <vt:i4>5</vt:i4>
      </vt:variant>
      <vt:variant>
        <vt:lpwstr/>
      </vt:variant>
      <vt:variant>
        <vt:lpwstr>_Toc365448019</vt:lpwstr>
      </vt:variant>
      <vt:variant>
        <vt:i4>1835058</vt:i4>
      </vt:variant>
      <vt:variant>
        <vt:i4>1373</vt:i4>
      </vt:variant>
      <vt:variant>
        <vt:i4>0</vt:i4>
      </vt:variant>
      <vt:variant>
        <vt:i4>5</vt:i4>
      </vt:variant>
      <vt:variant>
        <vt:lpwstr/>
      </vt:variant>
      <vt:variant>
        <vt:lpwstr>_Toc365448018</vt:lpwstr>
      </vt:variant>
      <vt:variant>
        <vt:i4>1835058</vt:i4>
      </vt:variant>
      <vt:variant>
        <vt:i4>1367</vt:i4>
      </vt:variant>
      <vt:variant>
        <vt:i4>0</vt:i4>
      </vt:variant>
      <vt:variant>
        <vt:i4>5</vt:i4>
      </vt:variant>
      <vt:variant>
        <vt:lpwstr/>
      </vt:variant>
      <vt:variant>
        <vt:lpwstr>_Toc365448017</vt:lpwstr>
      </vt:variant>
      <vt:variant>
        <vt:i4>1835058</vt:i4>
      </vt:variant>
      <vt:variant>
        <vt:i4>1361</vt:i4>
      </vt:variant>
      <vt:variant>
        <vt:i4>0</vt:i4>
      </vt:variant>
      <vt:variant>
        <vt:i4>5</vt:i4>
      </vt:variant>
      <vt:variant>
        <vt:lpwstr/>
      </vt:variant>
      <vt:variant>
        <vt:lpwstr>_Toc365448016</vt:lpwstr>
      </vt:variant>
      <vt:variant>
        <vt:i4>1835058</vt:i4>
      </vt:variant>
      <vt:variant>
        <vt:i4>1355</vt:i4>
      </vt:variant>
      <vt:variant>
        <vt:i4>0</vt:i4>
      </vt:variant>
      <vt:variant>
        <vt:i4>5</vt:i4>
      </vt:variant>
      <vt:variant>
        <vt:lpwstr/>
      </vt:variant>
      <vt:variant>
        <vt:lpwstr>_Toc365448015</vt:lpwstr>
      </vt:variant>
      <vt:variant>
        <vt:i4>1835058</vt:i4>
      </vt:variant>
      <vt:variant>
        <vt:i4>1349</vt:i4>
      </vt:variant>
      <vt:variant>
        <vt:i4>0</vt:i4>
      </vt:variant>
      <vt:variant>
        <vt:i4>5</vt:i4>
      </vt:variant>
      <vt:variant>
        <vt:lpwstr/>
      </vt:variant>
      <vt:variant>
        <vt:lpwstr>_Toc365448014</vt:lpwstr>
      </vt:variant>
      <vt:variant>
        <vt:i4>1835058</vt:i4>
      </vt:variant>
      <vt:variant>
        <vt:i4>1343</vt:i4>
      </vt:variant>
      <vt:variant>
        <vt:i4>0</vt:i4>
      </vt:variant>
      <vt:variant>
        <vt:i4>5</vt:i4>
      </vt:variant>
      <vt:variant>
        <vt:lpwstr/>
      </vt:variant>
      <vt:variant>
        <vt:lpwstr>_Toc365448013</vt:lpwstr>
      </vt:variant>
      <vt:variant>
        <vt:i4>1835058</vt:i4>
      </vt:variant>
      <vt:variant>
        <vt:i4>1337</vt:i4>
      </vt:variant>
      <vt:variant>
        <vt:i4>0</vt:i4>
      </vt:variant>
      <vt:variant>
        <vt:i4>5</vt:i4>
      </vt:variant>
      <vt:variant>
        <vt:lpwstr/>
      </vt:variant>
      <vt:variant>
        <vt:lpwstr>_Toc365448012</vt:lpwstr>
      </vt:variant>
      <vt:variant>
        <vt:i4>1835058</vt:i4>
      </vt:variant>
      <vt:variant>
        <vt:i4>1331</vt:i4>
      </vt:variant>
      <vt:variant>
        <vt:i4>0</vt:i4>
      </vt:variant>
      <vt:variant>
        <vt:i4>5</vt:i4>
      </vt:variant>
      <vt:variant>
        <vt:lpwstr/>
      </vt:variant>
      <vt:variant>
        <vt:lpwstr>_Toc365448011</vt:lpwstr>
      </vt:variant>
      <vt:variant>
        <vt:i4>1835058</vt:i4>
      </vt:variant>
      <vt:variant>
        <vt:i4>1325</vt:i4>
      </vt:variant>
      <vt:variant>
        <vt:i4>0</vt:i4>
      </vt:variant>
      <vt:variant>
        <vt:i4>5</vt:i4>
      </vt:variant>
      <vt:variant>
        <vt:lpwstr/>
      </vt:variant>
      <vt:variant>
        <vt:lpwstr>_Toc365448010</vt:lpwstr>
      </vt:variant>
      <vt:variant>
        <vt:i4>1900594</vt:i4>
      </vt:variant>
      <vt:variant>
        <vt:i4>1319</vt:i4>
      </vt:variant>
      <vt:variant>
        <vt:i4>0</vt:i4>
      </vt:variant>
      <vt:variant>
        <vt:i4>5</vt:i4>
      </vt:variant>
      <vt:variant>
        <vt:lpwstr/>
      </vt:variant>
      <vt:variant>
        <vt:lpwstr>_Toc365448009</vt:lpwstr>
      </vt:variant>
      <vt:variant>
        <vt:i4>1900594</vt:i4>
      </vt:variant>
      <vt:variant>
        <vt:i4>1313</vt:i4>
      </vt:variant>
      <vt:variant>
        <vt:i4>0</vt:i4>
      </vt:variant>
      <vt:variant>
        <vt:i4>5</vt:i4>
      </vt:variant>
      <vt:variant>
        <vt:lpwstr/>
      </vt:variant>
      <vt:variant>
        <vt:lpwstr>_Toc365448008</vt:lpwstr>
      </vt:variant>
      <vt:variant>
        <vt:i4>1900594</vt:i4>
      </vt:variant>
      <vt:variant>
        <vt:i4>1307</vt:i4>
      </vt:variant>
      <vt:variant>
        <vt:i4>0</vt:i4>
      </vt:variant>
      <vt:variant>
        <vt:i4>5</vt:i4>
      </vt:variant>
      <vt:variant>
        <vt:lpwstr/>
      </vt:variant>
      <vt:variant>
        <vt:lpwstr>_Toc365448007</vt:lpwstr>
      </vt:variant>
      <vt:variant>
        <vt:i4>1900594</vt:i4>
      </vt:variant>
      <vt:variant>
        <vt:i4>1301</vt:i4>
      </vt:variant>
      <vt:variant>
        <vt:i4>0</vt:i4>
      </vt:variant>
      <vt:variant>
        <vt:i4>5</vt:i4>
      </vt:variant>
      <vt:variant>
        <vt:lpwstr/>
      </vt:variant>
      <vt:variant>
        <vt:lpwstr>_Toc365448006</vt:lpwstr>
      </vt:variant>
      <vt:variant>
        <vt:i4>1900594</vt:i4>
      </vt:variant>
      <vt:variant>
        <vt:i4>1295</vt:i4>
      </vt:variant>
      <vt:variant>
        <vt:i4>0</vt:i4>
      </vt:variant>
      <vt:variant>
        <vt:i4>5</vt:i4>
      </vt:variant>
      <vt:variant>
        <vt:lpwstr/>
      </vt:variant>
      <vt:variant>
        <vt:lpwstr>_Toc365448005</vt:lpwstr>
      </vt:variant>
      <vt:variant>
        <vt:i4>1900594</vt:i4>
      </vt:variant>
      <vt:variant>
        <vt:i4>1289</vt:i4>
      </vt:variant>
      <vt:variant>
        <vt:i4>0</vt:i4>
      </vt:variant>
      <vt:variant>
        <vt:i4>5</vt:i4>
      </vt:variant>
      <vt:variant>
        <vt:lpwstr/>
      </vt:variant>
      <vt:variant>
        <vt:lpwstr>_Toc365448004</vt:lpwstr>
      </vt:variant>
      <vt:variant>
        <vt:i4>1900594</vt:i4>
      </vt:variant>
      <vt:variant>
        <vt:i4>1283</vt:i4>
      </vt:variant>
      <vt:variant>
        <vt:i4>0</vt:i4>
      </vt:variant>
      <vt:variant>
        <vt:i4>5</vt:i4>
      </vt:variant>
      <vt:variant>
        <vt:lpwstr/>
      </vt:variant>
      <vt:variant>
        <vt:lpwstr>_Toc365448003</vt:lpwstr>
      </vt:variant>
      <vt:variant>
        <vt:i4>1900594</vt:i4>
      </vt:variant>
      <vt:variant>
        <vt:i4>1277</vt:i4>
      </vt:variant>
      <vt:variant>
        <vt:i4>0</vt:i4>
      </vt:variant>
      <vt:variant>
        <vt:i4>5</vt:i4>
      </vt:variant>
      <vt:variant>
        <vt:lpwstr/>
      </vt:variant>
      <vt:variant>
        <vt:lpwstr>_Toc365448002</vt:lpwstr>
      </vt:variant>
      <vt:variant>
        <vt:i4>1900594</vt:i4>
      </vt:variant>
      <vt:variant>
        <vt:i4>1271</vt:i4>
      </vt:variant>
      <vt:variant>
        <vt:i4>0</vt:i4>
      </vt:variant>
      <vt:variant>
        <vt:i4>5</vt:i4>
      </vt:variant>
      <vt:variant>
        <vt:lpwstr/>
      </vt:variant>
      <vt:variant>
        <vt:lpwstr>_Toc365448001</vt:lpwstr>
      </vt:variant>
      <vt:variant>
        <vt:i4>1900594</vt:i4>
      </vt:variant>
      <vt:variant>
        <vt:i4>1265</vt:i4>
      </vt:variant>
      <vt:variant>
        <vt:i4>0</vt:i4>
      </vt:variant>
      <vt:variant>
        <vt:i4>5</vt:i4>
      </vt:variant>
      <vt:variant>
        <vt:lpwstr/>
      </vt:variant>
      <vt:variant>
        <vt:lpwstr>_Toc365448000</vt:lpwstr>
      </vt:variant>
      <vt:variant>
        <vt:i4>1769531</vt:i4>
      </vt:variant>
      <vt:variant>
        <vt:i4>1259</vt:i4>
      </vt:variant>
      <vt:variant>
        <vt:i4>0</vt:i4>
      </vt:variant>
      <vt:variant>
        <vt:i4>5</vt:i4>
      </vt:variant>
      <vt:variant>
        <vt:lpwstr/>
      </vt:variant>
      <vt:variant>
        <vt:lpwstr>_Toc365447999</vt:lpwstr>
      </vt:variant>
      <vt:variant>
        <vt:i4>1769531</vt:i4>
      </vt:variant>
      <vt:variant>
        <vt:i4>1253</vt:i4>
      </vt:variant>
      <vt:variant>
        <vt:i4>0</vt:i4>
      </vt:variant>
      <vt:variant>
        <vt:i4>5</vt:i4>
      </vt:variant>
      <vt:variant>
        <vt:lpwstr/>
      </vt:variant>
      <vt:variant>
        <vt:lpwstr>_Toc365447998</vt:lpwstr>
      </vt:variant>
      <vt:variant>
        <vt:i4>1769531</vt:i4>
      </vt:variant>
      <vt:variant>
        <vt:i4>1247</vt:i4>
      </vt:variant>
      <vt:variant>
        <vt:i4>0</vt:i4>
      </vt:variant>
      <vt:variant>
        <vt:i4>5</vt:i4>
      </vt:variant>
      <vt:variant>
        <vt:lpwstr/>
      </vt:variant>
      <vt:variant>
        <vt:lpwstr>_Toc365447997</vt:lpwstr>
      </vt:variant>
      <vt:variant>
        <vt:i4>1769531</vt:i4>
      </vt:variant>
      <vt:variant>
        <vt:i4>1241</vt:i4>
      </vt:variant>
      <vt:variant>
        <vt:i4>0</vt:i4>
      </vt:variant>
      <vt:variant>
        <vt:i4>5</vt:i4>
      </vt:variant>
      <vt:variant>
        <vt:lpwstr/>
      </vt:variant>
      <vt:variant>
        <vt:lpwstr>_Toc365447996</vt:lpwstr>
      </vt:variant>
      <vt:variant>
        <vt:i4>1769531</vt:i4>
      </vt:variant>
      <vt:variant>
        <vt:i4>1235</vt:i4>
      </vt:variant>
      <vt:variant>
        <vt:i4>0</vt:i4>
      </vt:variant>
      <vt:variant>
        <vt:i4>5</vt:i4>
      </vt:variant>
      <vt:variant>
        <vt:lpwstr/>
      </vt:variant>
      <vt:variant>
        <vt:lpwstr>_Toc365447995</vt:lpwstr>
      </vt:variant>
      <vt:variant>
        <vt:i4>1769531</vt:i4>
      </vt:variant>
      <vt:variant>
        <vt:i4>1229</vt:i4>
      </vt:variant>
      <vt:variant>
        <vt:i4>0</vt:i4>
      </vt:variant>
      <vt:variant>
        <vt:i4>5</vt:i4>
      </vt:variant>
      <vt:variant>
        <vt:lpwstr/>
      </vt:variant>
      <vt:variant>
        <vt:lpwstr>_Toc365447994</vt:lpwstr>
      </vt:variant>
      <vt:variant>
        <vt:i4>1769531</vt:i4>
      </vt:variant>
      <vt:variant>
        <vt:i4>1223</vt:i4>
      </vt:variant>
      <vt:variant>
        <vt:i4>0</vt:i4>
      </vt:variant>
      <vt:variant>
        <vt:i4>5</vt:i4>
      </vt:variant>
      <vt:variant>
        <vt:lpwstr/>
      </vt:variant>
      <vt:variant>
        <vt:lpwstr>_Toc365447993</vt:lpwstr>
      </vt:variant>
      <vt:variant>
        <vt:i4>1769531</vt:i4>
      </vt:variant>
      <vt:variant>
        <vt:i4>1217</vt:i4>
      </vt:variant>
      <vt:variant>
        <vt:i4>0</vt:i4>
      </vt:variant>
      <vt:variant>
        <vt:i4>5</vt:i4>
      </vt:variant>
      <vt:variant>
        <vt:lpwstr/>
      </vt:variant>
      <vt:variant>
        <vt:lpwstr>_Toc365447992</vt:lpwstr>
      </vt:variant>
      <vt:variant>
        <vt:i4>1769531</vt:i4>
      </vt:variant>
      <vt:variant>
        <vt:i4>1211</vt:i4>
      </vt:variant>
      <vt:variant>
        <vt:i4>0</vt:i4>
      </vt:variant>
      <vt:variant>
        <vt:i4>5</vt:i4>
      </vt:variant>
      <vt:variant>
        <vt:lpwstr/>
      </vt:variant>
      <vt:variant>
        <vt:lpwstr>_Toc365447991</vt:lpwstr>
      </vt:variant>
      <vt:variant>
        <vt:i4>1769531</vt:i4>
      </vt:variant>
      <vt:variant>
        <vt:i4>1205</vt:i4>
      </vt:variant>
      <vt:variant>
        <vt:i4>0</vt:i4>
      </vt:variant>
      <vt:variant>
        <vt:i4>5</vt:i4>
      </vt:variant>
      <vt:variant>
        <vt:lpwstr/>
      </vt:variant>
      <vt:variant>
        <vt:lpwstr>_Toc365447990</vt:lpwstr>
      </vt:variant>
      <vt:variant>
        <vt:i4>1703995</vt:i4>
      </vt:variant>
      <vt:variant>
        <vt:i4>1199</vt:i4>
      </vt:variant>
      <vt:variant>
        <vt:i4>0</vt:i4>
      </vt:variant>
      <vt:variant>
        <vt:i4>5</vt:i4>
      </vt:variant>
      <vt:variant>
        <vt:lpwstr/>
      </vt:variant>
      <vt:variant>
        <vt:lpwstr>_Toc365447989</vt:lpwstr>
      </vt:variant>
      <vt:variant>
        <vt:i4>1703995</vt:i4>
      </vt:variant>
      <vt:variant>
        <vt:i4>1193</vt:i4>
      </vt:variant>
      <vt:variant>
        <vt:i4>0</vt:i4>
      </vt:variant>
      <vt:variant>
        <vt:i4>5</vt:i4>
      </vt:variant>
      <vt:variant>
        <vt:lpwstr/>
      </vt:variant>
      <vt:variant>
        <vt:lpwstr>_Toc365447988</vt:lpwstr>
      </vt:variant>
      <vt:variant>
        <vt:i4>1703995</vt:i4>
      </vt:variant>
      <vt:variant>
        <vt:i4>1187</vt:i4>
      </vt:variant>
      <vt:variant>
        <vt:i4>0</vt:i4>
      </vt:variant>
      <vt:variant>
        <vt:i4>5</vt:i4>
      </vt:variant>
      <vt:variant>
        <vt:lpwstr/>
      </vt:variant>
      <vt:variant>
        <vt:lpwstr>_Toc365447987</vt:lpwstr>
      </vt:variant>
      <vt:variant>
        <vt:i4>1703995</vt:i4>
      </vt:variant>
      <vt:variant>
        <vt:i4>1181</vt:i4>
      </vt:variant>
      <vt:variant>
        <vt:i4>0</vt:i4>
      </vt:variant>
      <vt:variant>
        <vt:i4>5</vt:i4>
      </vt:variant>
      <vt:variant>
        <vt:lpwstr/>
      </vt:variant>
      <vt:variant>
        <vt:lpwstr>_Toc365447986</vt:lpwstr>
      </vt:variant>
      <vt:variant>
        <vt:i4>1703995</vt:i4>
      </vt:variant>
      <vt:variant>
        <vt:i4>1175</vt:i4>
      </vt:variant>
      <vt:variant>
        <vt:i4>0</vt:i4>
      </vt:variant>
      <vt:variant>
        <vt:i4>5</vt:i4>
      </vt:variant>
      <vt:variant>
        <vt:lpwstr/>
      </vt:variant>
      <vt:variant>
        <vt:lpwstr>_Toc365447985</vt:lpwstr>
      </vt:variant>
      <vt:variant>
        <vt:i4>1703995</vt:i4>
      </vt:variant>
      <vt:variant>
        <vt:i4>1169</vt:i4>
      </vt:variant>
      <vt:variant>
        <vt:i4>0</vt:i4>
      </vt:variant>
      <vt:variant>
        <vt:i4>5</vt:i4>
      </vt:variant>
      <vt:variant>
        <vt:lpwstr/>
      </vt:variant>
      <vt:variant>
        <vt:lpwstr>_Toc365447984</vt:lpwstr>
      </vt:variant>
      <vt:variant>
        <vt:i4>1703995</vt:i4>
      </vt:variant>
      <vt:variant>
        <vt:i4>1163</vt:i4>
      </vt:variant>
      <vt:variant>
        <vt:i4>0</vt:i4>
      </vt:variant>
      <vt:variant>
        <vt:i4>5</vt:i4>
      </vt:variant>
      <vt:variant>
        <vt:lpwstr/>
      </vt:variant>
      <vt:variant>
        <vt:lpwstr>_Toc365447983</vt:lpwstr>
      </vt:variant>
      <vt:variant>
        <vt:i4>1703995</vt:i4>
      </vt:variant>
      <vt:variant>
        <vt:i4>1157</vt:i4>
      </vt:variant>
      <vt:variant>
        <vt:i4>0</vt:i4>
      </vt:variant>
      <vt:variant>
        <vt:i4>5</vt:i4>
      </vt:variant>
      <vt:variant>
        <vt:lpwstr/>
      </vt:variant>
      <vt:variant>
        <vt:lpwstr>_Toc365447982</vt:lpwstr>
      </vt:variant>
      <vt:variant>
        <vt:i4>1703995</vt:i4>
      </vt:variant>
      <vt:variant>
        <vt:i4>1151</vt:i4>
      </vt:variant>
      <vt:variant>
        <vt:i4>0</vt:i4>
      </vt:variant>
      <vt:variant>
        <vt:i4>5</vt:i4>
      </vt:variant>
      <vt:variant>
        <vt:lpwstr/>
      </vt:variant>
      <vt:variant>
        <vt:lpwstr>_Toc365447981</vt:lpwstr>
      </vt:variant>
      <vt:variant>
        <vt:i4>1703995</vt:i4>
      </vt:variant>
      <vt:variant>
        <vt:i4>1145</vt:i4>
      </vt:variant>
      <vt:variant>
        <vt:i4>0</vt:i4>
      </vt:variant>
      <vt:variant>
        <vt:i4>5</vt:i4>
      </vt:variant>
      <vt:variant>
        <vt:lpwstr/>
      </vt:variant>
      <vt:variant>
        <vt:lpwstr>_Toc365447980</vt:lpwstr>
      </vt:variant>
      <vt:variant>
        <vt:i4>1376315</vt:i4>
      </vt:variant>
      <vt:variant>
        <vt:i4>1139</vt:i4>
      </vt:variant>
      <vt:variant>
        <vt:i4>0</vt:i4>
      </vt:variant>
      <vt:variant>
        <vt:i4>5</vt:i4>
      </vt:variant>
      <vt:variant>
        <vt:lpwstr/>
      </vt:variant>
      <vt:variant>
        <vt:lpwstr>_Toc365447979</vt:lpwstr>
      </vt:variant>
      <vt:variant>
        <vt:i4>1376315</vt:i4>
      </vt:variant>
      <vt:variant>
        <vt:i4>1133</vt:i4>
      </vt:variant>
      <vt:variant>
        <vt:i4>0</vt:i4>
      </vt:variant>
      <vt:variant>
        <vt:i4>5</vt:i4>
      </vt:variant>
      <vt:variant>
        <vt:lpwstr/>
      </vt:variant>
      <vt:variant>
        <vt:lpwstr>_Toc365447978</vt:lpwstr>
      </vt:variant>
      <vt:variant>
        <vt:i4>1376315</vt:i4>
      </vt:variant>
      <vt:variant>
        <vt:i4>1127</vt:i4>
      </vt:variant>
      <vt:variant>
        <vt:i4>0</vt:i4>
      </vt:variant>
      <vt:variant>
        <vt:i4>5</vt:i4>
      </vt:variant>
      <vt:variant>
        <vt:lpwstr/>
      </vt:variant>
      <vt:variant>
        <vt:lpwstr>_Toc365447977</vt:lpwstr>
      </vt:variant>
      <vt:variant>
        <vt:i4>1376315</vt:i4>
      </vt:variant>
      <vt:variant>
        <vt:i4>1121</vt:i4>
      </vt:variant>
      <vt:variant>
        <vt:i4>0</vt:i4>
      </vt:variant>
      <vt:variant>
        <vt:i4>5</vt:i4>
      </vt:variant>
      <vt:variant>
        <vt:lpwstr/>
      </vt:variant>
      <vt:variant>
        <vt:lpwstr>_Toc365447976</vt:lpwstr>
      </vt:variant>
      <vt:variant>
        <vt:i4>1376315</vt:i4>
      </vt:variant>
      <vt:variant>
        <vt:i4>1115</vt:i4>
      </vt:variant>
      <vt:variant>
        <vt:i4>0</vt:i4>
      </vt:variant>
      <vt:variant>
        <vt:i4>5</vt:i4>
      </vt:variant>
      <vt:variant>
        <vt:lpwstr/>
      </vt:variant>
      <vt:variant>
        <vt:lpwstr>_Toc365447975</vt:lpwstr>
      </vt:variant>
      <vt:variant>
        <vt:i4>1376315</vt:i4>
      </vt:variant>
      <vt:variant>
        <vt:i4>1109</vt:i4>
      </vt:variant>
      <vt:variant>
        <vt:i4>0</vt:i4>
      </vt:variant>
      <vt:variant>
        <vt:i4>5</vt:i4>
      </vt:variant>
      <vt:variant>
        <vt:lpwstr/>
      </vt:variant>
      <vt:variant>
        <vt:lpwstr>_Toc365447974</vt:lpwstr>
      </vt:variant>
      <vt:variant>
        <vt:i4>1376315</vt:i4>
      </vt:variant>
      <vt:variant>
        <vt:i4>1103</vt:i4>
      </vt:variant>
      <vt:variant>
        <vt:i4>0</vt:i4>
      </vt:variant>
      <vt:variant>
        <vt:i4>5</vt:i4>
      </vt:variant>
      <vt:variant>
        <vt:lpwstr/>
      </vt:variant>
      <vt:variant>
        <vt:lpwstr>_Toc365447973</vt:lpwstr>
      </vt:variant>
      <vt:variant>
        <vt:i4>1376315</vt:i4>
      </vt:variant>
      <vt:variant>
        <vt:i4>1097</vt:i4>
      </vt:variant>
      <vt:variant>
        <vt:i4>0</vt:i4>
      </vt:variant>
      <vt:variant>
        <vt:i4>5</vt:i4>
      </vt:variant>
      <vt:variant>
        <vt:lpwstr/>
      </vt:variant>
      <vt:variant>
        <vt:lpwstr>_Toc365447972</vt:lpwstr>
      </vt:variant>
      <vt:variant>
        <vt:i4>1376315</vt:i4>
      </vt:variant>
      <vt:variant>
        <vt:i4>1091</vt:i4>
      </vt:variant>
      <vt:variant>
        <vt:i4>0</vt:i4>
      </vt:variant>
      <vt:variant>
        <vt:i4>5</vt:i4>
      </vt:variant>
      <vt:variant>
        <vt:lpwstr/>
      </vt:variant>
      <vt:variant>
        <vt:lpwstr>_Toc365447971</vt:lpwstr>
      </vt:variant>
      <vt:variant>
        <vt:i4>1376315</vt:i4>
      </vt:variant>
      <vt:variant>
        <vt:i4>1085</vt:i4>
      </vt:variant>
      <vt:variant>
        <vt:i4>0</vt:i4>
      </vt:variant>
      <vt:variant>
        <vt:i4>5</vt:i4>
      </vt:variant>
      <vt:variant>
        <vt:lpwstr/>
      </vt:variant>
      <vt:variant>
        <vt:lpwstr>_Toc365447970</vt:lpwstr>
      </vt:variant>
      <vt:variant>
        <vt:i4>1310779</vt:i4>
      </vt:variant>
      <vt:variant>
        <vt:i4>1079</vt:i4>
      </vt:variant>
      <vt:variant>
        <vt:i4>0</vt:i4>
      </vt:variant>
      <vt:variant>
        <vt:i4>5</vt:i4>
      </vt:variant>
      <vt:variant>
        <vt:lpwstr/>
      </vt:variant>
      <vt:variant>
        <vt:lpwstr>_Toc365447969</vt:lpwstr>
      </vt:variant>
      <vt:variant>
        <vt:i4>1310779</vt:i4>
      </vt:variant>
      <vt:variant>
        <vt:i4>1073</vt:i4>
      </vt:variant>
      <vt:variant>
        <vt:i4>0</vt:i4>
      </vt:variant>
      <vt:variant>
        <vt:i4>5</vt:i4>
      </vt:variant>
      <vt:variant>
        <vt:lpwstr/>
      </vt:variant>
      <vt:variant>
        <vt:lpwstr>_Toc365447968</vt:lpwstr>
      </vt:variant>
      <vt:variant>
        <vt:i4>1310779</vt:i4>
      </vt:variant>
      <vt:variant>
        <vt:i4>1067</vt:i4>
      </vt:variant>
      <vt:variant>
        <vt:i4>0</vt:i4>
      </vt:variant>
      <vt:variant>
        <vt:i4>5</vt:i4>
      </vt:variant>
      <vt:variant>
        <vt:lpwstr/>
      </vt:variant>
      <vt:variant>
        <vt:lpwstr>_Toc365447967</vt:lpwstr>
      </vt:variant>
      <vt:variant>
        <vt:i4>1310779</vt:i4>
      </vt:variant>
      <vt:variant>
        <vt:i4>1061</vt:i4>
      </vt:variant>
      <vt:variant>
        <vt:i4>0</vt:i4>
      </vt:variant>
      <vt:variant>
        <vt:i4>5</vt:i4>
      </vt:variant>
      <vt:variant>
        <vt:lpwstr/>
      </vt:variant>
      <vt:variant>
        <vt:lpwstr>_Toc365447966</vt:lpwstr>
      </vt:variant>
      <vt:variant>
        <vt:i4>1310779</vt:i4>
      </vt:variant>
      <vt:variant>
        <vt:i4>1055</vt:i4>
      </vt:variant>
      <vt:variant>
        <vt:i4>0</vt:i4>
      </vt:variant>
      <vt:variant>
        <vt:i4>5</vt:i4>
      </vt:variant>
      <vt:variant>
        <vt:lpwstr/>
      </vt:variant>
      <vt:variant>
        <vt:lpwstr>_Toc365447965</vt:lpwstr>
      </vt:variant>
      <vt:variant>
        <vt:i4>1310779</vt:i4>
      </vt:variant>
      <vt:variant>
        <vt:i4>1049</vt:i4>
      </vt:variant>
      <vt:variant>
        <vt:i4>0</vt:i4>
      </vt:variant>
      <vt:variant>
        <vt:i4>5</vt:i4>
      </vt:variant>
      <vt:variant>
        <vt:lpwstr/>
      </vt:variant>
      <vt:variant>
        <vt:lpwstr>_Toc365447964</vt:lpwstr>
      </vt:variant>
      <vt:variant>
        <vt:i4>1310779</vt:i4>
      </vt:variant>
      <vt:variant>
        <vt:i4>1043</vt:i4>
      </vt:variant>
      <vt:variant>
        <vt:i4>0</vt:i4>
      </vt:variant>
      <vt:variant>
        <vt:i4>5</vt:i4>
      </vt:variant>
      <vt:variant>
        <vt:lpwstr/>
      </vt:variant>
      <vt:variant>
        <vt:lpwstr>_Toc365447963</vt:lpwstr>
      </vt:variant>
      <vt:variant>
        <vt:i4>1310779</vt:i4>
      </vt:variant>
      <vt:variant>
        <vt:i4>1037</vt:i4>
      </vt:variant>
      <vt:variant>
        <vt:i4>0</vt:i4>
      </vt:variant>
      <vt:variant>
        <vt:i4>5</vt:i4>
      </vt:variant>
      <vt:variant>
        <vt:lpwstr/>
      </vt:variant>
      <vt:variant>
        <vt:lpwstr>_Toc365447962</vt:lpwstr>
      </vt:variant>
      <vt:variant>
        <vt:i4>1310779</vt:i4>
      </vt:variant>
      <vt:variant>
        <vt:i4>1031</vt:i4>
      </vt:variant>
      <vt:variant>
        <vt:i4>0</vt:i4>
      </vt:variant>
      <vt:variant>
        <vt:i4>5</vt:i4>
      </vt:variant>
      <vt:variant>
        <vt:lpwstr/>
      </vt:variant>
      <vt:variant>
        <vt:lpwstr>_Toc365447961</vt:lpwstr>
      </vt:variant>
      <vt:variant>
        <vt:i4>1310779</vt:i4>
      </vt:variant>
      <vt:variant>
        <vt:i4>1025</vt:i4>
      </vt:variant>
      <vt:variant>
        <vt:i4>0</vt:i4>
      </vt:variant>
      <vt:variant>
        <vt:i4>5</vt:i4>
      </vt:variant>
      <vt:variant>
        <vt:lpwstr/>
      </vt:variant>
      <vt:variant>
        <vt:lpwstr>_Toc365447960</vt:lpwstr>
      </vt:variant>
      <vt:variant>
        <vt:i4>1507387</vt:i4>
      </vt:variant>
      <vt:variant>
        <vt:i4>1019</vt:i4>
      </vt:variant>
      <vt:variant>
        <vt:i4>0</vt:i4>
      </vt:variant>
      <vt:variant>
        <vt:i4>5</vt:i4>
      </vt:variant>
      <vt:variant>
        <vt:lpwstr/>
      </vt:variant>
      <vt:variant>
        <vt:lpwstr>_Toc365447959</vt:lpwstr>
      </vt:variant>
      <vt:variant>
        <vt:i4>1507387</vt:i4>
      </vt:variant>
      <vt:variant>
        <vt:i4>1013</vt:i4>
      </vt:variant>
      <vt:variant>
        <vt:i4>0</vt:i4>
      </vt:variant>
      <vt:variant>
        <vt:i4>5</vt:i4>
      </vt:variant>
      <vt:variant>
        <vt:lpwstr/>
      </vt:variant>
      <vt:variant>
        <vt:lpwstr>_Toc365447958</vt:lpwstr>
      </vt:variant>
      <vt:variant>
        <vt:i4>1507387</vt:i4>
      </vt:variant>
      <vt:variant>
        <vt:i4>1007</vt:i4>
      </vt:variant>
      <vt:variant>
        <vt:i4>0</vt:i4>
      </vt:variant>
      <vt:variant>
        <vt:i4>5</vt:i4>
      </vt:variant>
      <vt:variant>
        <vt:lpwstr/>
      </vt:variant>
      <vt:variant>
        <vt:lpwstr>_Toc365447957</vt:lpwstr>
      </vt:variant>
      <vt:variant>
        <vt:i4>1507387</vt:i4>
      </vt:variant>
      <vt:variant>
        <vt:i4>1001</vt:i4>
      </vt:variant>
      <vt:variant>
        <vt:i4>0</vt:i4>
      </vt:variant>
      <vt:variant>
        <vt:i4>5</vt:i4>
      </vt:variant>
      <vt:variant>
        <vt:lpwstr/>
      </vt:variant>
      <vt:variant>
        <vt:lpwstr>_Toc365447956</vt:lpwstr>
      </vt:variant>
      <vt:variant>
        <vt:i4>1507387</vt:i4>
      </vt:variant>
      <vt:variant>
        <vt:i4>995</vt:i4>
      </vt:variant>
      <vt:variant>
        <vt:i4>0</vt:i4>
      </vt:variant>
      <vt:variant>
        <vt:i4>5</vt:i4>
      </vt:variant>
      <vt:variant>
        <vt:lpwstr/>
      </vt:variant>
      <vt:variant>
        <vt:lpwstr>_Toc365447955</vt:lpwstr>
      </vt:variant>
      <vt:variant>
        <vt:i4>1507387</vt:i4>
      </vt:variant>
      <vt:variant>
        <vt:i4>989</vt:i4>
      </vt:variant>
      <vt:variant>
        <vt:i4>0</vt:i4>
      </vt:variant>
      <vt:variant>
        <vt:i4>5</vt:i4>
      </vt:variant>
      <vt:variant>
        <vt:lpwstr/>
      </vt:variant>
      <vt:variant>
        <vt:lpwstr>_Toc365447954</vt:lpwstr>
      </vt:variant>
      <vt:variant>
        <vt:i4>1507387</vt:i4>
      </vt:variant>
      <vt:variant>
        <vt:i4>983</vt:i4>
      </vt:variant>
      <vt:variant>
        <vt:i4>0</vt:i4>
      </vt:variant>
      <vt:variant>
        <vt:i4>5</vt:i4>
      </vt:variant>
      <vt:variant>
        <vt:lpwstr/>
      </vt:variant>
      <vt:variant>
        <vt:lpwstr>_Toc365447953</vt:lpwstr>
      </vt:variant>
      <vt:variant>
        <vt:i4>1507387</vt:i4>
      </vt:variant>
      <vt:variant>
        <vt:i4>977</vt:i4>
      </vt:variant>
      <vt:variant>
        <vt:i4>0</vt:i4>
      </vt:variant>
      <vt:variant>
        <vt:i4>5</vt:i4>
      </vt:variant>
      <vt:variant>
        <vt:lpwstr/>
      </vt:variant>
      <vt:variant>
        <vt:lpwstr>_Toc365447952</vt:lpwstr>
      </vt:variant>
      <vt:variant>
        <vt:i4>1507387</vt:i4>
      </vt:variant>
      <vt:variant>
        <vt:i4>971</vt:i4>
      </vt:variant>
      <vt:variant>
        <vt:i4>0</vt:i4>
      </vt:variant>
      <vt:variant>
        <vt:i4>5</vt:i4>
      </vt:variant>
      <vt:variant>
        <vt:lpwstr/>
      </vt:variant>
      <vt:variant>
        <vt:lpwstr>_Toc365447951</vt:lpwstr>
      </vt:variant>
      <vt:variant>
        <vt:i4>1507387</vt:i4>
      </vt:variant>
      <vt:variant>
        <vt:i4>965</vt:i4>
      </vt:variant>
      <vt:variant>
        <vt:i4>0</vt:i4>
      </vt:variant>
      <vt:variant>
        <vt:i4>5</vt:i4>
      </vt:variant>
      <vt:variant>
        <vt:lpwstr/>
      </vt:variant>
      <vt:variant>
        <vt:lpwstr>_Toc365447950</vt:lpwstr>
      </vt:variant>
      <vt:variant>
        <vt:i4>1441851</vt:i4>
      </vt:variant>
      <vt:variant>
        <vt:i4>959</vt:i4>
      </vt:variant>
      <vt:variant>
        <vt:i4>0</vt:i4>
      </vt:variant>
      <vt:variant>
        <vt:i4>5</vt:i4>
      </vt:variant>
      <vt:variant>
        <vt:lpwstr/>
      </vt:variant>
      <vt:variant>
        <vt:lpwstr>_Toc365447949</vt:lpwstr>
      </vt:variant>
      <vt:variant>
        <vt:i4>1441851</vt:i4>
      </vt:variant>
      <vt:variant>
        <vt:i4>953</vt:i4>
      </vt:variant>
      <vt:variant>
        <vt:i4>0</vt:i4>
      </vt:variant>
      <vt:variant>
        <vt:i4>5</vt:i4>
      </vt:variant>
      <vt:variant>
        <vt:lpwstr/>
      </vt:variant>
      <vt:variant>
        <vt:lpwstr>_Toc365447948</vt:lpwstr>
      </vt:variant>
      <vt:variant>
        <vt:i4>1441851</vt:i4>
      </vt:variant>
      <vt:variant>
        <vt:i4>947</vt:i4>
      </vt:variant>
      <vt:variant>
        <vt:i4>0</vt:i4>
      </vt:variant>
      <vt:variant>
        <vt:i4>5</vt:i4>
      </vt:variant>
      <vt:variant>
        <vt:lpwstr/>
      </vt:variant>
      <vt:variant>
        <vt:lpwstr>_Toc365447947</vt:lpwstr>
      </vt:variant>
      <vt:variant>
        <vt:i4>1441851</vt:i4>
      </vt:variant>
      <vt:variant>
        <vt:i4>941</vt:i4>
      </vt:variant>
      <vt:variant>
        <vt:i4>0</vt:i4>
      </vt:variant>
      <vt:variant>
        <vt:i4>5</vt:i4>
      </vt:variant>
      <vt:variant>
        <vt:lpwstr/>
      </vt:variant>
      <vt:variant>
        <vt:lpwstr>_Toc365447946</vt:lpwstr>
      </vt:variant>
      <vt:variant>
        <vt:i4>1441851</vt:i4>
      </vt:variant>
      <vt:variant>
        <vt:i4>935</vt:i4>
      </vt:variant>
      <vt:variant>
        <vt:i4>0</vt:i4>
      </vt:variant>
      <vt:variant>
        <vt:i4>5</vt:i4>
      </vt:variant>
      <vt:variant>
        <vt:lpwstr/>
      </vt:variant>
      <vt:variant>
        <vt:lpwstr>_Toc365447945</vt:lpwstr>
      </vt:variant>
      <vt:variant>
        <vt:i4>1441851</vt:i4>
      </vt:variant>
      <vt:variant>
        <vt:i4>929</vt:i4>
      </vt:variant>
      <vt:variant>
        <vt:i4>0</vt:i4>
      </vt:variant>
      <vt:variant>
        <vt:i4>5</vt:i4>
      </vt:variant>
      <vt:variant>
        <vt:lpwstr/>
      </vt:variant>
      <vt:variant>
        <vt:lpwstr>_Toc365447944</vt:lpwstr>
      </vt:variant>
      <vt:variant>
        <vt:i4>1441851</vt:i4>
      </vt:variant>
      <vt:variant>
        <vt:i4>923</vt:i4>
      </vt:variant>
      <vt:variant>
        <vt:i4>0</vt:i4>
      </vt:variant>
      <vt:variant>
        <vt:i4>5</vt:i4>
      </vt:variant>
      <vt:variant>
        <vt:lpwstr/>
      </vt:variant>
      <vt:variant>
        <vt:lpwstr>_Toc365447943</vt:lpwstr>
      </vt:variant>
      <vt:variant>
        <vt:i4>1441851</vt:i4>
      </vt:variant>
      <vt:variant>
        <vt:i4>917</vt:i4>
      </vt:variant>
      <vt:variant>
        <vt:i4>0</vt:i4>
      </vt:variant>
      <vt:variant>
        <vt:i4>5</vt:i4>
      </vt:variant>
      <vt:variant>
        <vt:lpwstr/>
      </vt:variant>
      <vt:variant>
        <vt:lpwstr>_Toc365447942</vt:lpwstr>
      </vt:variant>
      <vt:variant>
        <vt:i4>1441851</vt:i4>
      </vt:variant>
      <vt:variant>
        <vt:i4>911</vt:i4>
      </vt:variant>
      <vt:variant>
        <vt:i4>0</vt:i4>
      </vt:variant>
      <vt:variant>
        <vt:i4>5</vt:i4>
      </vt:variant>
      <vt:variant>
        <vt:lpwstr/>
      </vt:variant>
      <vt:variant>
        <vt:lpwstr>_Toc365447941</vt:lpwstr>
      </vt:variant>
      <vt:variant>
        <vt:i4>1441851</vt:i4>
      </vt:variant>
      <vt:variant>
        <vt:i4>905</vt:i4>
      </vt:variant>
      <vt:variant>
        <vt:i4>0</vt:i4>
      </vt:variant>
      <vt:variant>
        <vt:i4>5</vt:i4>
      </vt:variant>
      <vt:variant>
        <vt:lpwstr/>
      </vt:variant>
      <vt:variant>
        <vt:lpwstr>_Toc365447940</vt:lpwstr>
      </vt:variant>
      <vt:variant>
        <vt:i4>1114171</vt:i4>
      </vt:variant>
      <vt:variant>
        <vt:i4>899</vt:i4>
      </vt:variant>
      <vt:variant>
        <vt:i4>0</vt:i4>
      </vt:variant>
      <vt:variant>
        <vt:i4>5</vt:i4>
      </vt:variant>
      <vt:variant>
        <vt:lpwstr/>
      </vt:variant>
      <vt:variant>
        <vt:lpwstr>_Toc365447939</vt:lpwstr>
      </vt:variant>
      <vt:variant>
        <vt:i4>1114171</vt:i4>
      </vt:variant>
      <vt:variant>
        <vt:i4>893</vt:i4>
      </vt:variant>
      <vt:variant>
        <vt:i4>0</vt:i4>
      </vt:variant>
      <vt:variant>
        <vt:i4>5</vt:i4>
      </vt:variant>
      <vt:variant>
        <vt:lpwstr/>
      </vt:variant>
      <vt:variant>
        <vt:lpwstr>_Toc365447938</vt:lpwstr>
      </vt:variant>
      <vt:variant>
        <vt:i4>1114171</vt:i4>
      </vt:variant>
      <vt:variant>
        <vt:i4>887</vt:i4>
      </vt:variant>
      <vt:variant>
        <vt:i4>0</vt:i4>
      </vt:variant>
      <vt:variant>
        <vt:i4>5</vt:i4>
      </vt:variant>
      <vt:variant>
        <vt:lpwstr/>
      </vt:variant>
      <vt:variant>
        <vt:lpwstr>_Toc365447937</vt:lpwstr>
      </vt:variant>
      <vt:variant>
        <vt:i4>1114171</vt:i4>
      </vt:variant>
      <vt:variant>
        <vt:i4>881</vt:i4>
      </vt:variant>
      <vt:variant>
        <vt:i4>0</vt:i4>
      </vt:variant>
      <vt:variant>
        <vt:i4>5</vt:i4>
      </vt:variant>
      <vt:variant>
        <vt:lpwstr/>
      </vt:variant>
      <vt:variant>
        <vt:lpwstr>_Toc365447936</vt:lpwstr>
      </vt:variant>
      <vt:variant>
        <vt:i4>1114171</vt:i4>
      </vt:variant>
      <vt:variant>
        <vt:i4>875</vt:i4>
      </vt:variant>
      <vt:variant>
        <vt:i4>0</vt:i4>
      </vt:variant>
      <vt:variant>
        <vt:i4>5</vt:i4>
      </vt:variant>
      <vt:variant>
        <vt:lpwstr/>
      </vt:variant>
      <vt:variant>
        <vt:lpwstr>_Toc365447935</vt:lpwstr>
      </vt:variant>
      <vt:variant>
        <vt:i4>1114171</vt:i4>
      </vt:variant>
      <vt:variant>
        <vt:i4>869</vt:i4>
      </vt:variant>
      <vt:variant>
        <vt:i4>0</vt:i4>
      </vt:variant>
      <vt:variant>
        <vt:i4>5</vt:i4>
      </vt:variant>
      <vt:variant>
        <vt:lpwstr/>
      </vt:variant>
      <vt:variant>
        <vt:lpwstr>_Toc365447934</vt:lpwstr>
      </vt:variant>
      <vt:variant>
        <vt:i4>1114171</vt:i4>
      </vt:variant>
      <vt:variant>
        <vt:i4>863</vt:i4>
      </vt:variant>
      <vt:variant>
        <vt:i4>0</vt:i4>
      </vt:variant>
      <vt:variant>
        <vt:i4>5</vt:i4>
      </vt:variant>
      <vt:variant>
        <vt:lpwstr/>
      </vt:variant>
      <vt:variant>
        <vt:lpwstr>_Toc365447933</vt:lpwstr>
      </vt:variant>
      <vt:variant>
        <vt:i4>1114171</vt:i4>
      </vt:variant>
      <vt:variant>
        <vt:i4>857</vt:i4>
      </vt:variant>
      <vt:variant>
        <vt:i4>0</vt:i4>
      </vt:variant>
      <vt:variant>
        <vt:i4>5</vt:i4>
      </vt:variant>
      <vt:variant>
        <vt:lpwstr/>
      </vt:variant>
      <vt:variant>
        <vt:lpwstr>_Toc365447932</vt:lpwstr>
      </vt:variant>
      <vt:variant>
        <vt:i4>1114171</vt:i4>
      </vt:variant>
      <vt:variant>
        <vt:i4>851</vt:i4>
      </vt:variant>
      <vt:variant>
        <vt:i4>0</vt:i4>
      </vt:variant>
      <vt:variant>
        <vt:i4>5</vt:i4>
      </vt:variant>
      <vt:variant>
        <vt:lpwstr/>
      </vt:variant>
      <vt:variant>
        <vt:lpwstr>_Toc365447931</vt:lpwstr>
      </vt:variant>
      <vt:variant>
        <vt:i4>1114171</vt:i4>
      </vt:variant>
      <vt:variant>
        <vt:i4>845</vt:i4>
      </vt:variant>
      <vt:variant>
        <vt:i4>0</vt:i4>
      </vt:variant>
      <vt:variant>
        <vt:i4>5</vt:i4>
      </vt:variant>
      <vt:variant>
        <vt:lpwstr/>
      </vt:variant>
      <vt:variant>
        <vt:lpwstr>_Toc365447930</vt:lpwstr>
      </vt:variant>
      <vt:variant>
        <vt:i4>1048635</vt:i4>
      </vt:variant>
      <vt:variant>
        <vt:i4>839</vt:i4>
      </vt:variant>
      <vt:variant>
        <vt:i4>0</vt:i4>
      </vt:variant>
      <vt:variant>
        <vt:i4>5</vt:i4>
      </vt:variant>
      <vt:variant>
        <vt:lpwstr/>
      </vt:variant>
      <vt:variant>
        <vt:lpwstr>_Toc365447929</vt:lpwstr>
      </vt:variant>
      <vt:variant>
        <vt:i4>1048635</vt:i4>
      </vt:variant>
      <vt:variant>
        <vt:i4>833</vt:i4>
      </vt:variant>
      <vt:variant>
        <vt:i4>0</vt:i4>
      </vt:variant>
      <vt:variant>
        <vt:i4>5</vt:i4>
      </vt:variant>
      <vt:variant>
        <vt:lpwstr/>
      </vt:variant>
      <vt:variant>
        <vt:lpwstr>_Toc365447928</vt:lpwstr>
      </vt:variant>
      <vt:variant>
        <vt:i4>1048635</vt:i4>
      </vt:variant>
      <vt:variant>
        <vt:i4>827</vt:i4>
      </vt:variant>
      <vt:variant>
        <vt:i4>0</vt:i4>
      </vt:variant>
      <vt:variant>
        <vt:i4>5</vt:i4>
      </vt:variant>
      <vt:variant>
        <vt:lpwstr/>
      </vt:variant>
      <vt:variant>
        <vt:lpwstr>_Toc365447927</vt:lpwstr>
      </vt:variant>
      <vt:variant>
        <vt:i4>1048635</vt:i4>
      </vt:variant>
      <vt:variant>
        <vt:i4>821</vt:i4>
      </vt:variant>
      <vt:variant>
        <vt:i4>0</vt:i4>
      </vt:variant>
      <vt:variant>
        <vt:i4>5</vt:i4>
      </vt:variant>
      <vt:variant>
        <vt:lpwstr/>
      </vt:variant>
      <vt:variant>
        <vt:lpwstr>_Toc365447926</vt:lpwstr>
      </vt:variant>
      <vt:variant>
        <vt:i4>1048635</vt:i4>
      </vt:variant>
      <vt:variant>
        <vt:i4>815</vt:i4>
      </vt:variant>
      <vt:variant>
        <vt:i4>0</vt:i4>
      </vt:variant>
      <vt:variant>
        <vt:i4>5</vt:i4>
      </vt:variant>
      <vt:variant>
        <vt:lpwstr/>
      </vt:variant>
      <vt:variant>
        <vt:lpwstr>_Toc365447925</vt:lpwstr>
      </vt:variant>
      <vt:variant>
        <vt:i4>1048635</vt:i4>
      </vt:variant>
      <vt:variant>
        <vt:i4>809</vt:i4>
      </vt:variant>
      <vt:variant>
        <vt:i4>0</vt:i4>
      </vt:variant>
      <vt:variant>
        <vt:i4>5</vt:i4>
      </vt:variant>
      <vt:variant>
        <vt:lpwstr/>
      </vt:variant>
      <vt:variant>
        <vt:lpwstr>_Toc365447924</vt:lpwstr>
      </vt:variant>
      <vt:variant>
        <vt:i4>1048635</vt:i4>
      </vt:variant>
      <vt:variant>
        <vt:i4>803</vt:i4>
      </vt:variant>
      <vt:variant>
        <vt:i4>0</vt:i4>
      </vt:variant>
      <vt:variant>
        <vt:i4>5</vt:i4>
      </vt:variant>
      <vt:variant>
        <vt:lpwstr/>
      </vt:variant>
      <vt:variant>
        <vt:lpwstr>_Toc365447923</vt:lpwstr>
      </vt:variant>
      <vt:variant>
        <vt:i4>1048635</vt:i4>
      </vt:variant>
      <vt:variant>
        <vt:i4>797</vt:i4>
      </vt:variant>
      <vt:variant>
        <vt:i4>0</vt:i4>
      </vt:variant>
      <vt:variant>
        <vt:i4>5</vt:i4>
      </vt:variant>
      <vt:variant>
        <vt:lpwstr/>
      </vt:variant>
      <vt:variant>
        <vt:lpwstr>_Toc365447922</vt:lpwstr>
      </vt:variant>
      <vt:variant>
        <vt:i4>1048635</vt:i4>
      </vt:variant>
      <vt:variant>
        <vt:i4>791</vt:i4>
      </vt:variant>
      <vt:variant>
        <vt:i4>0</vt:i4>
      </vt:variant>
      <vt:variant>
        <vt:i4>5</vt:i4>
      </vt:variant>
      <vt:variant>
        <vt:lpwstr/>
      </vt:variant>
      <vt:variant>
        <vt:lpwstr>_Toc365447921</vt:lpwstr>
      </vt:variant>
      <vt:variant>
        <vt:i4>1048635</vt:i4>
      </vt:variant>
      <vt:variant>
        <vt:i4>785</vt:i4>
      </vt:variant>
      <vt:variant>
        <vt:i4>0</vt:i4>
      </vt:variant>
      <vt:variant>
        <vt:i4>5</vt:i4>
      </vt:variant>
      <vt:variant>
        <vt:lpwstr/>
      </vt:variant>
      <vt:variant>
        <vt:lpwstr>_Toc365447920</vt:lpwstr>
      </vt:variant>
      <vt:variant>
        <vt:i4>1245243</vt:i4>
      </vt:variant>
      <vt:variant>
        <vt:i4>779</vt:i4>
      </vt:variant>
      <vt:variant>
        <vt:i4>0</vt:i4>
      </vt:variant>
      <vt:variant>
        <vt:i4>5</vt:i4>
      </vt:variant>
      <vt:variant>
        <vt:lpwstr/>
      </vt:variant>
      <vt:variant>
        <vt:lpwstr>_Toc365447919</vt:lpwstr>
      </vt:variant>
      <vt:variant>
        <vt:i4>1245243</vt:i4>
      </vt:variant>
      <vt:variant>
        <vt:i4>773</vt:i4>
      </vt:variant>
      <vt:variant>
        <vt:i4>0</vt:i4>
      </vt:variant>
      <vt:variant>
        <vt:i4>5</vt:i4>
      </vt:variant>
      <vt:variant>
        <vt:lpwstr/>
      </vt:variant>
      <vt:variant>
        <vt:lpwstr>_Toc365447918</vt:lpwstr>
      </vt:variant>
      <vt:variant>
        <vt:i4>1245243</vt:i4>
      </vt:variant>
      <vt:variant>
        <vt:i4>767</vt:i4>
      </vt:variant>
      <vt:variant>
        <vt:i4>0</vt:i4>
      </vt:variant>
      <vt:variant>
        <vt:i4>5</vt:i4>
      </vt:variant>
      <vt:variant>
        <vt:lpwstr/>
      </vt:variant>
      <vt:variant>
        <vt:lpwstr>_Toc365447917</vt:lpwstr>
      </vt:variant>
      <vt:variant>
        <vt:i4>1245243</vt:i4>
      </vt:variant>
      <vt:variant>
        <vt:i4>761</vt:i4>
      </vt:variant>
      <vt:variant>
        <vt:i4>0</vt:i4>
      </vt:variant>
      <vt:variant>
        <vt:i4>5</vt:i4>
      </vt:variant>
      <vt:variant>
        <vt:lpwstr/>
      </vt:variant>
      <vt:variant>
        <vt:lpwstr>_Toc365447916</vt:lpwstr>
      </vt:variant>
      <vt:variant>
        <vt:i4>1245243</vt:i4>
      </vt:variant>
      <vt:variant>
        <vt:i4>755</vt:i4>
      </vt:variant>
      <vt:variant>
        <vt:i4>0</vt:i4>
      </vt:variant>
      <vt:variant>
        <vt:i4>5</vt:i4>
      </vt:variant>
      <vt:variant>
        <vt:lpwstr/>
      </vt:variant>
      <vt:variant>
        <vt:lpwstr>_Toc365447915</vt:lpwstr>
      </vt:variant>
      <vt:variant>
        <vt:i4>1245243</vt:i4>
      </vt:variant>
      <vt:variant>
        <vt:i4>749</vt:i4>
      </vt:variant>
      <vt:variant>
        <vt:i4>0</vt:i4>
      </vt:variant>
      <vt:variant>
        <vt:i4>5</vt:i4>
      </vt:variant>
      <vt:variant>
        <vt:lpwstr/>
      </vt:variant>
      <vt:variant>
        <vt:lpwstr>_Toc365447914</vt:lpwstr>
      </vt:variant>
      <vt:variant>
        <vt:i4>1245243</vt:i4>
      </vt:variant>
      <vt:variant>
        <vt:i4>743</vt:i4>
      </vt:variant>
      <vt:variant>
        <vt:i4>0</vt:i4>
      </vt:variant>
      <vt:variant>
        <vt:i4>5</vt:i4>
      </vt:variant>
      <vt:variant>
        <vt:lpwstr/>
      </vt:variant>
      <vt:variant>
        <vt:lpwstr>_Toc365447913</vt:lpwstr>
      </vt:variant>
      <vt:variant>
        <vt:i4>1245243</vt:i4>
      </vt:variant>
      <vt:variant>
        <vt:i4>737</vt:i4>
      </vt:variant>
      <vt:variant>
        <vt:i4>0</vt:i4>
      </vt:variant>
      <vt:variant>
        <vt:i4>5</vt:i4>
      </vt:variant>
      <vt:variant>
        <vt:lpwstr/>
      </vt:variant>
      <vt:variant>
        <vt:lpwstr>_Toc365447912</vt:lpwstr>
      </vt:variant>
      <vt:variant>
        <vt:i4>1245243</vt:i4>
      </vt:variant>
      <vt:variant>
        <vt:i4>731</vt:i4>
      </vt:variant>
      <vt:variant>
        <vt:i4>0</vt:i4>
      </vt:variant>
      <vt:variant>
        <vt:i4>5</vt:i4>
      </vt:variant>
      <vt:variant>
        <vt:lpwstr/>
      </vt:variant>
      <vt:variant>
        <vt:lpwstr>_Toc365447911</vt:lpwstr>
      </vt:variant>
      <vt:variant>
        <vt:i4>1245243</vt:i4>
      </vt:variant>
      <vt:variant>
        <vt:i4>725</vt:i4>
      </vt:variant>
      <vt:variant>
        <vt:i4>0</vt:i4>
      </vt:variant>
      <vt:variant>
        <vt:i4>5</vt:i4>
      </vt:variant>
      <vt:variant>
        <vt:lpwstr/>
      </vt:variant>
      <vt:variant>
        <vt:lpwstr>_Toc365447910</vt:lpwstr>
      </vt:variant>
      <vt:variant>
        <vt:i4>1179707</vt:i4>
      </vt:variant>
      <vt:variant>
        <vt:i4>716</vt:i4>
      </vt:variant>
      <vt:variant>
        <vt:i4>0</vt:i4>
      </vt:variant>
      <vt:variant>
        <vt:i4>5</vt:i4>
      </vt:variant>
      <vt:variant>
        <vt:lpwstr/>
      </vt:variant>
      <vt:variant>
        <vt:lpwstr>_Toc365447909</vt:lpwstr>
      </vt:variant>
      <vt:variant>
        <vt:i4>1179707</vt:i4>
      </vt:variant>
      <vt:variant>
        <vt:i4>710</vt:i4>
      </vt:variant>
      <vt:variant>
        <vt:i4>0</vt:i4>
      </vt:variant>
      <vt:variant>
        <vt:i4>5</vt:i4>
      </vt:variant>
      <vt:variant>
        <vt:lpwstr/>
      </vt:variant>
      <vt:variant>
        <vt:lpwstr>_Toc365447908</vt:lpwstr>
      </vt:variant>
      <vt:variant>
        <vt:i4>1179707</vt:i4>
      </vt:variant>
      <vt:variant>
        <vt:i4>704</vt:i4>
      </vt:variant>
      <vt:variant>
        <vt:i4>0</vt:i4>
      </vt:variant>
      <vt:variant>
        <vt:i4>5</vt:i4>
      </vt:variant>
      <vt:variant>
        <vt:lpwstr/>
      </vt:variant>
      <vt:variant>
        <vt:lpwstr>_Toc365447907</vt:lpwstr>
      </vt:variant>
      <vt:variant>
        <vt:i4>1179707</vt:i4>
      </vt:variant>
      <vt:variant>
        <vt:i4>698</vt:i4>
      </vt:variant>
      <vt:variant>
        <vt:i4>0</vt:i4>
      </vt:variant>
      <vt:variant>
        <vt:i4>5</vt:i4>
      </vt:variant>
      <vt:variant>
        <vt:lpwstr/>
      </vt:variant>
      <vt:variant>
        <vt:lpwstr>_Toc365447906</vt:lpwstr>
      </vt:variant>
      <vt:variant>
        <vt:i4>1179707</vt:i4>
      </vt:variant>
      <vt:variant>
        <vt:i4>692</vt:i4>
      </vt:variant>
      <vt:variant>
        <vt:i4>0</vt:i4>
      </vt:variant>
      <vt:variant>
        <vt:i4>5</vt:i4>
      </vt:variant>
      <vt:variant>
        <vt:lpwstr/>
      </vt:variant>
      <vt:variant>
        <vt:lpwstr>_Toc365447905</vt:lpwstr>
      </vt:variant>
      <vt:variant>
        <vt:i4>1179707</vt:i4>
      </vt:variant>
      <vt:variant>
        <vt:i4>686</vt:i4>
      </vt:variant>
      <vt:variant>
        <vt:i4>0</vt:i4>
      </vt:variant>
      <vt:variant>
        <vt:i4>5</vt:i4>
      </vt:variant>
      <vt:variant>
        <vt:lpwstr/>
      </vt:variant>
      <vt:variant>
        <vt:lpwstr>_Toc365447904</vt:lpwstr>
      </vt:variant>
      <vt:variant>
        <vt:i4>1179707</vt:i4>
      </vt:variant>
      <vt:variant>
        <vt:i4>680</vt:i4>
      </vt:variant>
      <vt:variant>
        <vt:i4>0</vt:i4>
      </vt:variant>
      <vt:variant>
        <vt:i4>5</vt:i4>
      </vt:variant>
      <vt:variant>
        <vt:lpwstr/>
      </vt:variant>
      <vt:variant>
        <vt:lpwstr>_Toc365447903</vt:lpwstr>
      </vt:variant>
      <vt:variant>
        <vt:i4>1179707</vt:i4>
      </vt:variant>
      <vt:variant>
        <vt:i4>674</vt:i4>
      </vt:variant>
      <vt:variant>
        <vt:i4>0</vt:i4>
      </vt:variant>
      <vt:variant>
        <vt:i4>5</vt:i4>
      </vt:variant>
      <vt:variant>
        <vt:lpwstr/>
      </vt:variant>
      <vt:variant>
        <vt:lpwstr>_Toc365447902</vt:lpwstr>
      </vt:variant>
      <vt:variant>
        <vt:i4>1179707</vt:i4>
      </vt:variant>
      <vt:variant>
        <vt:i4>668</vt:i4>
      </vt:variant>
      <vt:variant>
        <vt:i4>0</vt:i4>
      </vt:variant>
      <vt:variant>
        <vt:i4>5</vt:i4>
      </vt:variant>
      <vt:variant>
        <vt:lpwstr/>
      </vt:variant>
      <vt:variant>
        <vt:lpwstr>_Toc365447901</vt:lpwstr>
      </vt:variant>
      <vt:variant>
        <vt:i4>1179707</vt:i4>
      </vt:variant>
      <vt:variant>
        <vt:i4>662</vt:i4>
      </vt:variant>
      <vt:variant>
        <vt:i4>0</vt:i4>
      </vt:variant>
      <vt:variant>
        <vt:i4>5</vt:i4>
      </vt:variant>
      <vt:variant>
        <vt:lpwstr/>
      </vt:variant>
      <vt:variant>
        <vt:lpwstr>_Toc365447900</vt:lpwstr>
      </vt:variant>
      <vt:variant>
        <vt:i4>1769530</vt:i4>
      </vt:variant>
      <vt:variant>
        <vt:i4>656</vt:i4>
      </vt:variant>
      <vt:variant>
        <vt:i4>0</vt:i4>
      </vt:variant>
      <vt:variant>
        <vt:i4>5</vt:i4>
      </vt:variant>
      <vt:variant>
        <vt:lpwstr/>
      </vt:variant>
      <vt:variant>
        <vt:lpwstr>_Toc365447899</vt:lpwstr>
      </vt:variant>
      <vt:variant>
        <vt:i4>1769530</vt:i4>
      </vt:variant>
      <vt:variant>
        <vt:i4>650</vt:i4>
      </vt:variant>
      <vt:variant>
        <vt:i4>0</vt:i4>
      </vt:variant>
      <vt:variant>
        <vt:i4>5</vt:i4>
      </vt:variant>
      <vt:variant>
        <vt:lpwstr/>
      </vt:variant>
      <vt:variant>
        <vt:lpwstr>_Toc365447898</vt:lpwstr>
      </vt:variant>
      <vt:variant>
        <vt:i4>1769530</vt:i4>
      </vt:variant>
      <vt:variant>
        <vt:i4>644</vt:i4>
      </vt:variant>
      <vt:variant>
        <vt:i4>0</vt:i4>
      </vt:variant>
      <vt:variant>
        <vt:i4>5</vt:i4>
      </vt:variant>
      <vt:variant>
        <vt:lpwstr/>
      </vt:variant>
      <vt:variant>
        <vt:lpwstr>_Toc365447897</vt:lpwstr>
      </vt:variant>
      <vt:variant>
        <vt:i4>1769530</vt:i4>
      </vt:variant>
      <vt:variant>
        <vt:i4>638</vt:i4>
      </vt:variant>
      <vt:variant>
        <vt:i4>0</vt:i4>
      </vt:variant>
      <vt:variant>
        <vt:i4>5</vt:i4>
      </vt:variant>
      <vt:variant>
        <vt:lpwstr/>
      </vt:variant>
      <vt:variant>
        <vt:lpwstr>_Toc365447896</vt:lpwstr>
      </vt:variant>
      <vt:variant>
        <vt:i4>1769530</vt:i4>
      </vt:variant>
      <vt:variant>
        <vt:i4>632</vt:i4>
      </vt:variant>
      <vt:variant>
        <vt:i4>0</vt:i4>
      </vt:variant>
      <vt:variant>
        <vt:i4>5</vt:i4>
      </vt:variant>
      <vt:variant>
        <vt:lpwstr/>
      </vt:variant>
      <vt:variant>
        <vt:lpwstr>_Toc365447895</vt:lpwstr>
      </vt:variant>
      <vt:variant>
        <vt:i4>1769530</vt:i4>
      </vt:variant>
      <vt:variant>
        <vt:i4>626</vt:i4>
      </vt:variant>
      <vt:variant>
        <vt:i4>0</vt:i4>
      </vt:variant>
      <vt:variant>
        <vt:i4>5</vt:i4>
      </vt:variant>
      <vt:variant>
        <vt:lpwstr/>
      </vt:variant>
      <vt:variant>
        <vt:lpwstr>_Toc365447894</vt:lpwstr>
      </vt:variant>
      <vt:variant>
        <vt:i4>1769530</vt:i4>
      </vt:variant>
      <vt:variant>
        <vt:i4>620</vt:i4>
      </vt:variant>
      <vt:variant>
        <vt:i4>0</vt:i4>
      </vt:variant>
      <vt:variant>
        <vt:i4>5</vt:i4>
      </vt:variant>
      <vt:variant>
        <vt:lpwstr/>
      </vt:variant>
      <vt:variant>
        <vt:lpwstr>_Toc365447893</vt:lpwstr>
      </vt:variant>
      <vt:variant>
        <vt:i4>1769530</vt:i4>
      </vt:variant>
      <vt:variant>
        <vt:i4>614</vt:i4>
      </vt:variant>
      <vt:variant>
        <vt:i4>0</vt:i4>
      </vt:variant>
      <vt:variant>
        <vt:i4>5</vt:i4>
      </vt:variant>
      <vt:variant>
        <vt:lpwstr/>
      </vt:variant>
      <vt:variant>
        <vt:lpwstr>_Toc365447892</vt:lpwstr>
      </vt:variant>
      <vt:variant>
        <vt:i4>1769530</vt:i4>
      </vt:variant>
      <vt:variant>
        <vt:i4>608</vt:i4>
      </vt:variant>
      <vt:variant>
        <vt:i4>0</vt:i4>
      </vt:variant>
      <vt:variant>
        <vt:i4>5</vt:i4>
      </vt:variant>
      <vt:variant>
        <vt:lpwstr/>
      </vt:variant>
      <vt:variant>
        <vt:lpwstr>_Toc365447891</vt:lpwstr>
      </vt:variant>
      <vt:variant>
        <vt:i4>1769530</vt:i4>
      </vt:variant>
      <vt:variant>
        <vt:i4>602</vt:i4>
      </vt:variant>
      <vt:variant>
        <vt:i4>0</vt:i4>
      </vt:variant>
      <vt:variant>
        <vt:i4>5</vt:i4>
      </vt:variant>
      <vt:variant>
        <vt:lpwstr/>
      </vt:variant>
      <vt:variant>
        <vt:lpwstr>_Toc365447890</vt:lpwstr>
      </vt:variant>
      <vt:variant>
        <vt:i4>1703994</vt:i4>
      </vt:variant>
      <vt:variant>
        <vt:i4>596</vt:i4>
      </vt:variant>
      <vt:variant>
        <vt:i4>0</vt:i4>
      </vt:variant>
      <vt:variant>
        <vt:i4>5</vt:i4>
      </vt:variant>
      <vt:variant>
        <vt:lpwstr/>
      </vt:variant>
      <vt:variant>
        <vt:lpwstr>_Toc365447889</vt:lpwstr>
      </vt:variant>
      <vt:variant>
        <vt:i4>1703994</vt:i4>
      </vt:variant>
      <vt:variant>
        <vt:i4>590</vt:i4>
      </vt:variant>
      <vt:variant>
        <vt:i4>0</vt:i4>
      </vt:variant>
      <vt:variant>
        <vt:i4>5</vt:i4>
      </vt:variant>
      <vt:variant>
        <vt:lpwstr/>
      </vt:variant>
      <vt:variant>
        <vt:lpwstr>_Toc365447888</vt:lpwstr>
      </vt:variant>
      <vt:variant>
        <vt:i4>1703994</vt:i4>
      </vt:variant>
      <vt:variant>
        <vt:i4>584</vt:i4>
      </vt:variant>
      <vt:variant>
        <vt:i4>0</vt:i4>
      </vt:variant>
      <vt:variant>
        <vt:i4>5</vt:i4>
      </vt:variant>
      <vt:variant>
        <vt:lpwstr/>
      </vt:variant>
      <vt:variant>
        <vt:lpwstr>_Toc365447887</vt:lpwstr>
      </vt:variant>
      <vt:variant>
        <vt:i4>1703994</vt:i4>
      </vt:variant>
      <vt:variant>
        <vt:i4>578</vt:i4>
      </vt:variant>
      <vt:variant>
        <vt:i4>0</vt:i4>
      </vt:variant>
      <vt:variant>
        <vt:i4>5</vt:i4>
      </vt:variant>
      <vt:variant>
        <vt:lpwstr/>
      </vt:variant>
      <vt:variant>
        <vt:lpwstr>_Toc365447886</vt:lpwstr>
      </vt:variant>
      <vt:variant>
        <vt:i4>1703994</vt:i4>
      </vt:variant>
      <vt:variant>
        <vt:i4>572</vt:i4>
      </vt:variant>
      <vt:variant>
        <vt:i4>0</vt:i4>
      </vt:variant>
      <vt:variant>
        <vt:i4>5</vt:i4>
      </vt:variant>
      <vt:variant>
        <vt:lpwstr/>
      </vt:variant>
      <vt:variant>
        <vt:lpwstr>_Toc365447885</vt:lpwstr>
      </vt:variant>
      <vt:variant>
        <vt:i4>1703994</vt:i4>
      </vt:variant>
      <vt:variant>
        <vt:i4>566</vt:i4>
      </vt:variant>
      <vt:variant>
        <vt:i4>0</vt:i4>
      </vt:variant>
      <vt:variant>
        <vt:i4>5</vt:i4>
      </vt:variant>
      <vt:variant>
        <vt:lpwstr/>
      </vt:variant>
      <vt:variant>
        <vt:lpwstr>_Toc365447884</vt:lpwstr>
      </vt:variant>
      <vt:variant>
        <vt:i4>1703994</vt:i4>
      </vt:variant>
      <vt:variant>
        <vt:i4>560</vt:i4>
      </vt:variant>
      <vt:variant>
        <vt:i4>0</vt:i4>
      </vt:variant>
      <vt:variant>
        <vt:i4>5</vt:i4>
      </vt:variant>
      <vt:variant>
        <vt:lpwstr/>
      </vt:variant>
      <vt:variant>
        <vt:lpwstr>_Toc365447883</vt:lpwstr>
      </vt:variant>
      <vt:variant>
        <vt:i4>1703994</vt:i4>
      </vt:variant>
      <vt:variant>
        <vt:i4>554</vt:i4>
      </vt:variant>
      <vt:variant>
        <vt:i4>0</vt:i4>
      </vt:variant>
      <vt:variant>
        <vt:i4>5</vt:i4>
      </vt:variant>
      <vt:variant>
        <vt:lpwstr/>
      </vt:variant>
      <vt:variant>
        <vt:lpwstr>_Toc365447882</vt:lpwstr>
      </vt:variant>
      <vt:variant>
        <vt:i4>1703994</vt:i4>
      </vt:variant>
      <vt:variant>
        <vt:i4>548</vt:i4>
      </vt:variant>
      <vt:variant>
        <vt:i4>0</vt:i4>
      </vt:variant>
      <vt:variant>
        <vt:i4>5</vt:i4>
      </vt:variant>
      <vt:variant>
        <vt:lpwstr/>
      </vt:variant>
      <vt:variant>
        <vt:lpwstr>_Toc365447881</vt:lpwstr>
      </vt:variant>
      <vt:variant>
        <vt:i4>1703994</vt:i4>
      </vt:variant>
      <vt:variant>
        <vt:i4>542</vt:i4>
      </vt:variant>
      <vt:variant>
        <vt:i4>0</vt:i4>
      </vt:variant>
      <vt:variant>
        <vt:i4>5</vt:i4>
      </vt:variant>
      <vt:variant>
        <vt:lpwstr/>
      </vt:variant>
      <vt:variant>
        <vt:lpwstr>_Toc365447880</vt:lpwstr>
      </vt:variant>
      <vt:variant>
        <vt:i4>1376314</vt:i4>
      </vt:variant>
      <vt:variant>
        <vt:i4>536</vt:i4>
      </vt:variant>
      <vt:variant>
        <vt:i4>0</vt:i4>
      </vt:variant>
      <vt:variant>
        <vt:i4>5</vt:i4>
      </vt:variant>
      <vt:variant>
        <vt:lpwstr/>
      </vt:variant>
      <vt:variant>
        <vt:lpwstr>_Toc365447879</vt:lpwstr>
      </vt:variant>
      <vt:variant>
        <vt:i4>1376314</vt:i4>
      </vt:variant>
      <vt:variant>
        <vt:i4>530</vt:i4>
      </vt:variant>
      <vt:variant>
        <vt:i4>0</vt:i4>
      </vt:variant>
      <vt:variant>
        <vt:i4>5</vt:i4>
      </vt:variant>
      <vt:variant>
        <vt:lpwstr/>
      </vt:variant>
      <vt:variant>
        <vt:lpwstr>_Toc365447878</vt:lpwstr>
      </vt:variant>
      <vt:variant>
        <vt:i4>1376314</vt:i4>
      </vt:variant>
      <vt:variant>
        <vt:i4>524</vt:i4>
      </vt:variant>
      <vt:variant>
        <vt:i4>0</vt:i4>
      </vt:variant>
      <vt:variant>
        <vt:i4>5</vt:i4>
      </vt:variant>
      <vt:variant>
        <vt:lpwstr/>
      </vt:variant>
      <vt:variant>
        <vt:lpwstr>_Toc365447877</vt:lpwstr>
      </vt:variant>
      <vt:variant>
        <vt:i4>1376314</vt:i4>
      </vt:variant>
      <vt:variant>
        <vt:i4>518</vt:i4>
      </vt:variant>
      <vt:variant>
        <vt:i4>0</vt:i4>
      </vt:variant>
      <vt:variant>
        <vt:i4>5</vt:i4>
      </vt:variant>
      <vt:variant>
        <vt:lpwstr/>
      </vt:variant>
      <vt:variant>
        <vt:lpwstr>_Toc365447876</vt:lpwstr>
      </vt:variant>
      <vt:variant>
        <vt:i4>1376314</vt:i4>
      </vt:variant>
      <vt:variant>
        <vt:i4>512</vt:i4>
      </vt:variant>
      <vt:variant>
        <vt:i4>0</vt:i4>
      </vt:variant>
      <vt:variant>
        <vt:i4>5</vt:i4>
      </vt:variant>
      <vt:variant>
        <vt:lpwstr/>
      </vt:variant>
      <vt:variant>
        <vt:lpwstr>_Toc365447875</vt:lpwstr>
      </vt:variant>
      <vt:variant>
        <vt:i4>1376314</vt:i4>
      </vt:variant>
      <vt:variant>
        <vt:i4>506</vt:i4>
      </vt:variant>
      <vt:variant>
        <vt:i4>0</vt:i4>
      </vt:variant>
      <vt:variant>
        <vt:i4>5</vt:i4>
      </vt:variant>
      <vt:variant>
        <vt:lpwstr/>
      </vt:variant>
      <vt:variant>
        <vt:lpwstr>_Toc365447874</vt:lpwstr>
      </vt:variant>
      <vt:variant>
        <vt:i4>1376314</vt:i4>
      </vt:variant>
      <vt:variant>
        <vt:i4>500</vt:i4>
      </vt:variant>
      <vt:variant>
        <vt:i4>0</vt:i4>
      </vt:variant>
      <vt:variant>
        <vt:i4>5</vt:i4>
      </vt:variant>
      <vt:variant>
        <vt:lpwstr/>
      </vt:variant>
      <vt:variant>
        <vt:lpwstr>_Toc365447873</vt:lpwstr>
      </vt:variant>
      <vt:variant>
        <vt:i4>1376314</vt:i4>
      </vt:variant>
      <vt:variant>
        <vt:i4>494</vt:i4>
      </vt:variant>
      <vt:variant>
        <vt:i4>0</vt:i4>
      </vt:variant>
      <vt:variant>
        <vt:i4>5</vt:i4>
      </vt:variant>
      <vt:variant>
        <vt:lpwstr/>
      </vt:variant>
      <vt:variant>
        <vt:lpwstr>_Toc365447872</vt:lpwstr>
      </vt:variant>
      <vt:variant>
        <vt:i4>1376314</vt:i4>
      </vt:variant>
      <vt:variant>
        <vt:i4>488</vt:i4>
      </vt:variant>
      <vt:variant>
        <vt:i4>0</vt:i4>
      </vt:variant>
      <vt:variant>
        <vt:i4>5</vt:i4>
      </vt:variant>
      <vt:variant>
        <vt:lpwstr/>
      </vt:variant>
      <vt:variant>
        <vt:lpwstr>_Toc365447871</vt:lpwstr>
      </vt:variant>
      <vt:variant>
        <vt:i4>1376314</vt:i4>
      </vt:variant>
      <vt:variant>
        <vt:i4>482</vt:i4>
      </vt:variant>
      <vt:variant>
        <vt:i4>0</vt:i4>
      </vt:variant>
      <vt:variant>
        <vt:i4>5</vt:i4>
      </vt:variant>
      <vt:variant>
        <vt:lpwstr/>
      </vt:variant>
      <vt:variant>
        <vt:lpwstr>_Toc365447870</vt:lpwstr>
      </vt:variant>
      <vt:variant>
        <vt:i4>1310778</vt:i4>
      </vt:variant>
      <vt:variant>
        <vt:i4>476</vt:i4>
      </vt:variant>
      <vt:variant>
        <vt:i4>0</vt:i4>
      </vt:variant>
      <vt:variant>
        <vt:i4>5</vt:i4>
      </vt:variant>
      <vt:variant>
        <vt:lpwstr/>
      </vt:variant>
      <vt:variant>
        <vt:lpwstr>_Toc365447869</vt:lpwstr>
      </vt:variant>
      <vt:variant>
        <vt:i4>1310778</vt:i4>
      </vt:variant>
      <vt:variant>
        <vt:i4>470</vt:i4>
      </vt:variant>
      <vt:variant>
        <vt:i4>0</vt:i4>
      </vt:variant>
      <vt:variant>
        <vt:i4>5</vt:i4>
      </vt:variant>
      <vt:variant>
        <vt:lpwstr/>
      </vt:variant>
      <vt:variant>
        <vt:lpwstr>_Toc365447868</vt:lpwstr>
      </vt:variant>
      <vt:variant>
        <vt:i4>1310778</vt:i4>
      </vt:variant>
      <vt:variant>
        <vt:i4>464</vt:i4>
      </vt:variant>
      <vt:variant>
        <vt:i4>0</vt:i4>
      </vt:variant>
      <vt:variant>
        <vt:i4>5</vt:i4>
      </vt:variant>
      <vt:variant>
        <vt:lpwstr/>
      </vt:variant>
      <vt:variant>
        <vt:lpwstr>_Toc365447867</vt:lpwstr>
      </vt:variant>
      <vt:variant>
        <vt:i4>1310778</vt:i4>
      </vt:variant>
      <vt:variant>
        <vt:i4>458</vt:i4>
      </vt:variant>
      <vt:variant>
        <vt:i4>0</vt:i4>
      </vt:variant>
      <vt:variant>
        <vt:i4>5</vt:i4>
      </vt:variant>
      <vt:variant>
        <vt:lpwstr/>
      </vt:variant>
      <vt:variant>
        <vt:lpwstr>_Toc365447866</vt:lpwstr>
      </vt:variant>
      <vt:variant>
        <vt:i4>1310778</vt:i4>
      </vt:variant>
      <vt:variant>
        <vt:i4>452</vt:i4>
      </vt:variant>
      <vt:variant>
        <vt:i4>0</vt:i4>
      </vt:variant>
      <vt:variant>
        <vt:i4>5</vt:i4>
      </vt:variant>
      <vt:variant>
        <vt:lpwstr/>
      </vt:variant>
      <vt:variant>
        <vt:lpwstr>_Toc365447865</vt:lpwstr>
      </vt:variant>
      <vt:variant>
        <vt:i4>1310778</vt:i4>
      </vt:variant>
      <vt:variant>
        <vt:i4>446</vt:i4>
      </vt:variant>
      <vt:variant>
        <vt:i4>0</vt:i4>
      </vt:variant>
      <vt:variant>
        <vt:i4>5</vt:i4>
      </vt:variant>
      <vt:variant>
        <vt:lpwstr/>
      </vt:variant>
      <vt:variant>
        <vt:lpwstr>_Toc365447864</vt:lpwstr>
      </vt:variant>
      <vt:variant>
        <vt:i4>1310778</vt:i4>
      </vt:variant>
      <vt:variant>
        <vt:i4>440</vt:i4>
      </vt:variant>
      <vt:variant>
        <vt:i4>0</vt:i4>
      </vt:variant>
      <vt:variant>
        <vt:i4>5</vt:i4>
      </vt:variant>
      <vt:variant>
        <vt:lpwstr/>
      </vt:variant>
      <vt:variant>
        <vt:lpwstr>_Toc365447863</vt:lpwstr>
      </vt:variant>
      <vt:variant>
        <vt:i4>1310778</vt:i4>
      </vt:variant>
      <vt:variant>
        <vt:i4>434</vt:i4>
      </vt:variant>
      <vt:variant>
        <vt:i4>0</vt:i4>
      </vt:variant>
      <vt:variant>
        <vt:i4>5</vt:i4>
      </vt:variant>
      <vt:variant>
        <vt:lpwstr/>
      </vt:variant>
      <vt:variant>
        <vt:lpwstr>_Toc365447862</vt:lpwstr>
      </vt:variant>
      <vt:variant>
        <vt:i4>1310778</vt:i4>
      </vt:variant>
      <vt:variant>
        <vt:i4>428</vt:i4>
      </vt:variant>
      <vt:variant>
        <vt:i4>0</vt:i4>
      </vt:variant>
      <vt:variant>
        <vt:i4>5</vt:i4>
      </vt:variant>
      <vt:variant>
        <vt:lpwstr/>
      </vt:variant>
      <vt:variant>
        <vt:lpwstr>_Toc365447861</vt:lpwstr>
      </vt:variant>
      <vt:variant>
        <vt:i4>1310778</vt:i4>
      </vt:variant>
      <vt:variant>
        <vt:i4>422</vt:i4>
      </vt:variant>
      <vt:variant>
        <vt:i4>0</vt:i4>
      </vt:variant>
      <vt:variant>
        <vt:i4>5</vt:i4>
      </vt:variant>
      <vt:variant>
        <vt:lpwstr/>
      </vt:variant>
      <vt:variant>
        <vt:lpwstr>_Toc365447860</vt:lpwstr>
      </vt:variant>
      <vt:variant>
        <vt:i4>1507386</vt:i4>
      </vt:variant>
      <vt:variant>
        <vt:i4>416</vt:i4>
      </vt:variant>
      <vt:variant>
        <vt:i4>0</vt:i4>
      </vt:variant>
      <vt:variant>
        <vt:i4>5</vt:i4>
      </vt:variant>
      <vt:variant>
        <vt:lpwstr/>
      </vt:variant>
      <vt:variant>
        <vt:lpwstr>_Toc365447859</vt:lpwstr>
      </vt:variant>
      <vt:variant>
        <vt:i4>1507386</vt:i4>
      </vt:variant>
      <vt:variant>
        <vt:i4>410</vt:i4>
      </vt:variant>
      <vt:variant>
        <vt:i4>0</vt:i4>
      </vt:variant>
      <vt:variant>
        <vt:i4>5</vt:i4>
      </vt:variant>
      <vt:variant>
        <vt:lpwstr/>
      </vt:variant>
      <vt:variant>
        <vt:lpwstr>_Toc365447858</vt:lpwstr>
      </vt:variant>
      <vt:variant>
        <vt:i4>1507386</vt:i4>
      </vt:variant>
      <vt:variant>
        <vt:i4>404</vt:i4>
      </vt:variant>
      <vt:variant>
        <vt:i4>0</vt:i4>
      </vt:variant>
      <vt:variant>
        <vt:i4>5</vt:i4>
      </vt:variant>
      <vt:variant>
        <vt:lpwstr/>
      </vt:variant>
      <vt:variant>
        <vt:lpwstr>_Toc365447857</vt:lpwstr>
      </vt:variant>
      <vt:variant>
        <vt:i4>1507386</vt:i4>
      </vt:variant>
      <vt:variant>
        <vt:i4>398</vt:i4>
      </vt:variant>
      <vt:variant>
        <vt:i4>0</vt:i4>
      </vt:variant>
      <vt:variant>
        <vt:i4>5</vt:i4>
      </vt:variant>
      <vt:variant>
        <vt:lpwstr/>
      </vt:variant>
      <vt:variant>
        <vt:lpwstr>_Toc365447856</vt:lpwstr>
      </vt:variant>
      <vt:variant>
        <vt:i4>1507386</vt:i4>
      </vt:variant>
      <vt:variant>
        <vt:i4>392</vt:i4>
      </vt:variant>
      <vt:variant>
        <vt:i4>0</vt:i4>
      </vt:variant>
      <vt:variant>
        <vt:i4>5</vt:i4>
      </vt:variant>
      <vt:variant>
        <vt:lpwstr/>
      </vt:variant>
      <vt:variant>
        <vt:lpwstr>_Toc365447855</vt:lpwstr>
      </vt:variant>
      <vt:variant>
        <vt:i4>1507386</vt:i4>
      </vt:variant>
      <vt:variant>
        <vt:i4>386</vt:i4>
      </vt:variant>
      <vt:variant>
        <vt:i4>0</vt:i4>
      </vt:variant>
      <vt:variant>
        <vt:i4>5</vt:i4>
      </vt:variant>
      <vt:variant>
        <vt:lpwstr/>
      </vt:variant>
      <vt:variant>
        <vt:lpwstr>_Toc365447854</vt:lpwstr>
      </vt:variant>
      <vt:variant>
        <vt:i4>1507386</vt:i4>
      </vt:variant>
      <vt:variant>
        <vt:i4>380</vt:i4>
      </vt:variant>
      <vt:variant>
        <vt:i4>0</vt:i4>
      </vt:variant>
      <vt:variant>
        <vt:i4>5</vt:i4>
      </vt:variant>
      <vt:variant>
        <vt:lpwstr/>
      </vt:variant>
      <vt:variant>
        <vt:lpwstr>_Toc365447853</vt:lpwstr>
      </vt:variant>
      <vt:variant>
        <vt:i4>1507386</vt:i4>
      </vt:variant>
      <vt:variant>
        <vt:i4>374</vt:i4>
      </vt:variant>
      <vt:variant>
        <vt:i4>0</vt:i4>
      </vt:variant>
      <vt:variant>
        <vt:i4>5</vt:i4>
      </vt:variant>
      <vt:variant>
        <vt:lpwstr/>
      </vt:variant>
      <vt:variant>
        <vt:lpwstr>_Toc365447852</vt:lpwstr>
      </vt:variant>
      <vt:variant>
        <vt:i4>1507386</vt:i4>
      </vt:variant>
      <vt:variant>
        <vt:i4>368</vt:i4>
      </vt:variant>
      <vt:variant>
        <vt:i4>0</vt:i4>
      </vt:variant>
      <vt:variant>
        <vt:i4>5</vt:i4>
      </vt:variant>
      <vt:variant>
        <vt:lpwstr/>
      </vt:variant>
      <vt:variant>
        <vt:lpwstr>_Toc365447851</vt:lpwstr>
      </vt:variant>
      <vt:variant>
        <vt:i4>1507386</vt:i4>
      </vt:variant>
      <vt:variant>
        <vt:i4>362</vt:i4>
      </vt:variant>
      <vt:variant>
        <vt:i4>0</vt:i4>
      </vt:variant>
      <vt:variant>
        <vt:i4>5</vt:i4>
      </vt:variant>
      <vt:variant>
        <vt:lpwstr/>
      </vt:variant>
      <vt:variant>
        <vt:lpwstr>_Toc365447850</vt:lpwstr>
      </vt:variant>
      <vt:variant>
        <vt:i4>1441850</vt:i4>
      </vt:variant>
      <vt:variant>
        <vt:i4>356</vt:i4>
      </vt:variant>
      <vt:variant>
        <vt:i4>0</vt:i4>
      </vt:variant>
      <vt:variant>
        <vt:i4>5</vt:i4>
      </vt:variant>
      <vt:variant>
        <vt:lpwstr/>
      </vt:variant>
      <vt:variant>
        <vt:lpwstr>_Toc365447849</vt:lpwstr>
      </vt:variant>
      <vt:variant>
        <vt:i4>1441850</vt:i4>
      </vt:variant>
      <vt:variant>
        <vt:i4>350</vt:i4>
      </vt:variant>
      <vt:variant>
        <vt:i4>0</vt:i4>
      </vt:variant>
      <vt:variant>
        <vt:i4>5</vt:i4>
      </vt:variant>
      <vt:variant>
        <vt:lpwstr/>
      </vt:variant>
      <vt:variant>
        <vt:lpwstr>_Toc365447848</vt:lpwstr>
      </vt:variant>
      <vt:variant>
        <vt:i4>1441850</vt:i4>
      </vt:variant>
      <vt:variant>
        <vt:i4>344</vt:i4>
      </vt:variant>
      <vt:variant>
        <vt:i4>0</vt:i4>
      </vt:variant>
      <vt:variant>
        <vt:i4>5</vt:i4>
      </vt:variant>
      <vt:variant>
        <vt:lpwstr/>
      </vt:variant>
      <vt:variant>
        <vt:lpwstr>_Toc365447847</vt:lpwstr>
      </vt:variant>
      <vt:variant>
        <vt:i4>1441850</vt:i4>
      </vt:variant>
      <vt:variant>
        <vt:i4>338</vt:i4>
      </vt:variant>
      <vt:variant>
        <vt:i4>0</vt:i4>
      </vt:variant>
      <vt:variant>
        <vt:i4>5</vt:i4>
      </vt:variant>
      <vt:variant>
        <vt:lpwstr/>
      </vt:variant>
      <vt:variant>
        <vt:lpwstr>_Toc365447846</vt:lpwstr>
      </vt:variant>
      <vt:variant>
        <vt:i4>1441850</vt:i4>
      </vt:variant>
      <vt:variant>
        <vt:i4>332</vt:i4>
      </vt:variant>
      <vt:variant>
        <vt:i4>0</vt:i4>
      </vt:variant>
      <vt:variant>
        <vt:i4>5</vt:i4>
      </vt:variant>
      <vt:variant>
        <vt:lpwstr/>
      </vt:variant>
      <vt:variant>
        <vt:lpwstr>_Toc365447845</vt:lpwstr>
      </vt:variant>
      <vt:variant>
        <vt:i4>1441850</vt:i4>
      </vt:variant>
      <vt:variant>
        <vt:i4>326</vt:i4>
      </vt:variant>
      <vt:variant>
        <vt:i4>0</vt:i4>
      </vt:variant>
      <vt:variant>
        <vt:i4>5</vt:i4>
      </vt:variant>
      <vt:variant>
        <vt:lpwstr/>
      </vt:variant>
      <vt:variant>
        <vt:lpwstr>_Toc365447844</vt:lpwstr>
      </vt:variant>
      <vt:variant>
        <vt:i4>1441850</vt:i4>
      </vt:variant>
      <vt:variant>
        <vt:i4>320</vt:i4>
      </vt:variant>
      <vt:variant>
        <vt:i4>0</vt:i4>
      </vt:variant>
      <vt:variant>
        <vt:i4>5</vt:i4>
      </vt:variant>
      <vt:variant>
        <vt:lpwstr/>
      </vt:variant>
      <vt:variant>
        <vt:lpwstr>_Toc365447843</vt:lpwstr>
      </vt:variant>
      <vt:variant>
        <vt:i4>1441850</vt:i4>
      </vt:variant>
      <vt:variant>
        <vt:i4>314</vt:i4>
      </vt:variant>
      <vt:variant>
        <vt:i4>0</vt:i4>
      </vt:variant>
      <vt:variant>
        <vt:i4>5</vt:i4>
      </vt:variant>
      <vt:variant>
        <vt:lpwstr/>
      </vt:variant>
      <vt:variant>
        <vt:lpwstr>_Toc365447842</vt:lpwstr>
      </vt:variant>
      <vt:variant>
        <vt:i4>1441850</vt:i4>
      </vt:variant>
      <vt:variant>
        <vt:i4>308</vt:i4>
      </vt:variant>
      <vt:variant>
        <vt:i4>0</vt:i4>
      </vt:variant>
      <vt:variant>
        <vt:i4>5</vt:i4>
      </vt:variant>
      <vt:variant>
        <vt:lpwstr/>
      </vt:variant>
      <vt:variant>
        <vt:lpwstr>_Toc365447841</vt:lpwstr>
      </vt:variant>
      <vt:variant>
        <vt:i4>1441850</vt:i4>
      </vt:variant>
      <vt:variant>
        <vt:i4>302</vt:i4>
      </vt:variant>
      <vt:variant>
        <vt:i4>0</vt:i4>
      </vt:variant>
      <vt:variant>
        <vt:i4>5</vt:i4>
      </vt:variant>
      <vt:variant>
        <vt:lpwstr/>
      </vt:variant>
      <vt:variant>
        <vt:lpwstr>_Toc365447840</vt:lpwstr>
      </vt:variant>
      <vt:variant>
        <vt:i4>1114170</vt:i4>
      </vt:variant>
      <vt:variant>
        <vt:i4>296</vt:i4>
      </vt:variant>
      <vt:variant>
        <vt:i4>0</vt:i4>
      </vt:variant>
      <vt:variant>
        <vt:i4>5</vt:i4>
      </vt:variant>
      <vt:variant>
        <vt:lpwstr/>
      </vt:variant>
      <vt:variant>
        <vt:lpwstr>_Toc365447839</vt:lpwstr>
      </vt:variant>
      <vt:variant>
        <vt:i4>1114170</vt:i4>
      </vt:variant>
      <vt:variant>
        <vt:i4>290</vt:i4>
      </vt:variant>
      <vt:variant>
        <vt:i4>0</vt:i4>
      </vt:variant>
      <vt:variant>
        <vt:i4>5</vt:i4>
      </vt:variant>
      <vt:variant>
        <vt:lpwstr/>
      </vt:variant>
      <vt:variant>
        <vt:lpwstr>_Toc365447838</vt:lpwstr>
      </vt:variant>
      <vt:variant>
        <vt:i4>1114170</vt:i4>
      </vt:variant>
      <vt:variant>
        <vt:i4>284</vt:i4>
      </vt:variant>
      <vt:variant>
        <vt:i4>0</vt:i4>
      </vt:variant>
      <vt:variant>
        <vt:i4>5</vt:i4>
      </vt:variant>
      <vt:variant>
        <vt:lpwstr/>
      </vt:variant>
      <vt:variant>
        <vt:lpwstr>_Toc365447837</vt:lpwstr>
      </vt:variant>
      <vt:variant>
        <vt:i4>1114170</vt:i4>
      </vt:variant>
      <vt:variant>
        <vt:i4>278</vt:i4>
      </vt:variant>
      <vt:variant>
        <vt:i4>0</vt:i4>
      </vt:variant>
      <vt:variant>
        <vt:i4>5</vt:i4>
      </vt:variant>
      <vt:variant>
        <vt:lpwstr/>
      </vt:variant>
      <vt:variant>
        <vt:lpwstr>_Toc365447836</vt:lpwstr>
      </vt:variant>
      <vt:variant>
        <vt:i4>1114170</vt:i4>
      </vt:variant>
      <vt:variant>
        <vt:i4>272</vt:i4>
      </vt:variant>
      <vt:variant>
        <vt:i4>0</vt:i4>
      </vt:variant>
      <vt:variant>
        <vt:i4>5</vt:i4>
      </vt:variant>
      <vt:variant>
        <vt:lpwstr/>
      </vt:variant>
      <vt:variant>
        <vt:lpwstr>_Toc365447835</vt:lpwstr>
      </vt:variant>
      <vt:variant>
        <vt:i4>1114170</vt:i4>
      </vt:variant>
      <vt:variant>
        <vt:i4>266</vt:i4>
      </vt:variant>
      <vt:variant>
        <vt:i4>0</vt:i4>
      </vt:variant>
      <vt:variant>
        <vt:i4>5</vt:i4>
      </vt:variant>
      <vt:variant>
        <vt:lpwstr/>
      </vt:variant>
      <vt:variant>
        <vt:lpwstr>_Toc365447834</vt:lpwstr>
      </vt:variant>
      <vt:variant>
        <vt:i4>1114170</vt:i4>
      </vt:variant>
      <vt:variant>
        <vt:i4>260</vt:i4>
      </vt:variant>
      <vt:variant>
        <vt:i4>0</vt:i4>
      </vt:variant>
      <vt:variant>
        <vt:i4>5</vt:i4>
      </vt:variant>
      <vt:variant>
        <vt:lpwstr/>
      </vt:variant>
      <vt:variant>
        <vt:lpwstr>_Toc365447833</vt:lpwstr>
      </vt:variant>
      <vt:variant>
        <vt:i4>1114170</vt:i4>
      </vt:variant>
      <vt:variant>
        <vt:i4>254</vt:i4>
      </vt:variant>
      <vt:variant>
        <vt:i4>0</vt:i4>
      </vt:variant>
      <vt:variant>
        <vt:i4>5</vt:i4>
      </vt:variant>
      <vt:variant>
        <vt:lpwstr/>
      </vt:variant>
      <vt:variant>
        <vt:lpwstr>_Toc365447832</vt:lpwstr>
      </vt:variant>
      <vt:variant>
        <vt:i4>1114170</vt:i4>
      </vt:variant>
      <vt:variant>
        <vt:i4>248</vt:i4>
      </vt:variant>
      <vt:variant>
        <vt:i4>0</vt:i4>
      </vt:variant>
      <vt:variant>
        <vt:i4>5</vt:i4>
      </vt:variant>
      <vt:variant>
        <vt:lpwstr/>
      </vt:variant>
      <vt:variant>
        <vt:lpwstr>_Toc365447831</vt:lpwstr>
      </vt:variant>
      <vt:variant>
        <vt:i4>1114170</vt:i4>
      </vt:variant>
      <vt:variant>
        <vt:i4>242</vt:i4>
      </vt:variant>
      <vt:variant>
        <vt:i4>0</vt:i4>
      </vt:variant>
      <vt:variant>
        <vt:i4>5</vt:i4>
      </vt:variant>
      <vt:variant>
        <vt:lpwstr/>
      </vt:variant>
      <vt:variant>
        <vt:lpwstr>_Toc365447830</vt:lpwstr>
      </vt:variant>
      <vt:variant>
        <vt:i4>1048634</vt:i4>
      </vt:variant>
      <vt:variant>
        <vt:i4>236</vt:i4>
      </vt:variant>
      <vt:variant>
        <vt:i4>0</vt:i4>
      </vt:variant>
      <vt:variant>
        <vt:i4>5</vt:i4>
      </vt:variant>
      <vt:variant>
        <vt:lpwstr/>
      </vt:variant>
      <vt:variant>
        <vt:lpwstr>_Toc365447829</vt:lpwstr>
      </vt:variant>
      <vt:variant>
        <vt:i4>1048634</vt:i4>
      </vt:variant>
      <vt:variant>
        <vt:i4>230</vt:i4>
      </vt:variant>
      <vt:variant>
        <vt:i4>0</vt:i4>
      </vt:variant>
      <vt:variant>
        <vt:i4>5</vt:i4>
      </vt:variant>
      <vt:variant>
        <vt:lpwstr/>
      </vt:variant>
      <vt:variant>
        <vt:lpwstr>_Toc365447828</vt:lpwstr>
      </vt:variant>
      <vt:variant>
        <vt:i4>1048634</vt:i4>
      </vt:variant>
      <vt:variant>
        <vt:i4>224</vt:i4>
      </vt:variant>
      <vt:variant>
        <vt:i4>0</vt:i4>
      </vt:variant>
      <vt:variant>
        <vt:i4>5</vt:i4>
      </vt:variant>
      <vt:variant>
        <vt:lpwstr/>
      </vt:variant>
      <vt:variant>
        <vt:lpwstr>_Toc365447827</vt:lpwstr>
      </vt:variant>
      <vt:variant>
        <vt:i4>1048634</vt:i4>
      </vt:variant>
      <vt:variant>
        <vt:i4>218</vt:i4>
      </vt:variant>
      <vt:variant>
        <vt:i4>0</vt:i4>
      </vt:variant>
      <vt:variant>
        <vt:i4>5</vt:i4>
      </vt:variant>
      <vt:variant>
        <vt:lpwstr/>
      </vt:variant>
      <vt:variant>
        <vt:lpwstr>_Toc365447826</vt:lpwstr>
      </vt:variant>
      <vt:variant>
        <vt:i4>1048634</vt:i4>
      </vt:variant>
      <vt:variant>
        <vt:i4>212</vt:i4>
      </vt:variant>
      <vt:variant>
        <vt:i4>0</vt:i4>
      </vt:variant>
      <vt:variant>
        <vt:i4>5</vt:i4>
      </vt:variant>
      <vt:variant>
        <vt:lpwstr/>
      </vt:variant>
      <vt:variant>
        <vt:lpwstr>_Toc365447825</vt:lpwstr>
      </vt:variant>
      <vt:variant>
        <vt:i4>1048634</vt:i4>
      </vt:variant>
      <vt:variant>
        <vt:i4>206</vt:i4>
      </vt:variant>
      <vt:variant>
        <vt:i4>0</vt:i4>
      </vt:variant>
      <vt:variant>
        <vt:i4>5</vt:i4>
      </vt:variant>
      <vt:variant>
        <vt:lpwstr/>
      </vt:variant>
      <vt:variant>
        <vt:lpwstr>_Toc365447824</vt:lpwstr>
      </vt:variant>
      <vt:variant>
        <vt:i4>1048634</vt:i4>
      </vt:variant>
      <vt:variant>
        <vt:i4>200</vt:i4>
      </vt:variant>
      <vt:variant>
        <vt:i4>0</vt:i4>
      </vt:variant>
      <vt:variant>
        <vt:i4>5</vt:i4>
      </vt:variant>
      <vt:variant>
        <vt:lpwstr/>
      </vt:variant>
      <vt:variant>
        <vt:lpwstr>_Toc365447823</vt:lpwstr>
      </vt:variant>
      <vt:variant>
        <vt:i4>1048634</vt:i4>
      </vt:variant>
      <vt:variant>
        <vt:i4>194</vt:i4>
      </vt:variant>
      <vt:variant>
        <vt:i4>0</vt:i4>
      </vt:variant>
      <vt:variant>
        <vt:i4>5</vt:i4>
      </vt:variant>
      <vt:variant>
        <vt:lpwstr/>
      </vt:variant>
      <vt:variant>
        <vt:lpwstr>_Toc365447822</vt:lpwstr>
      </vt:variant>
      <vt:variant>
        <vt:i4>1048634</vt:i4>
      </vt:variant>
      <vt:variant>
        <vt:i4>188</vt:i4>
      </vt:variant>
      <vt:variant>
        <vt:i4>0</vt:i4>
      </vt:variant>
      <vt:variant>
        <vt:i4>5</vt:i4>
      </vt:variant>
      <vt:variant>
        <vt:lpwstr/>
      </vt:variant>
      <vt:variant>
        <vt:lpwstr>_Toc365447821</vt:lpwstr>
      </vt:variant>
      <vt:variant>
        <vt:i4>1048634</vt:i4>
      </vt:variant>
      <vt:variant>
        <vt:i4>182</vt:i4>
      </vt:variant>
      <vt:variant>
        <vt:i4>0</vt:i4>
      </vt:variant>
      <vt:variant>
        <vt:i4>5</vt:i4>
      </vt:variant>
      <vt:variant>
        <vt:lpwstr/>
      </vt:variant>
      <vt:variant>
        <vt:lpwstr>_Toc365447820</vt:lpwstr>
      </vt:variant>
      <vt:variant>
        <vt:i4>1245242</vt:i4>
      </vt:variant>
      <vt:variant>
        <vt:i4>176</vt:i4>
      </vt:variant>
      <vt:variant>
        <vt:i4>0</vt:i4>
      </vt:variant>
      <vt:variant>
        <vt:i4>5</vt:i4>
      </vt:variant>
      <vt:variant>
        <vt:lpwstr/>
      </vt:variant>
      <vt:variant>
        <vt:lpwstr>_Toc365447819</vt:lpwstr>
      </vt:variant>
      <vt:variant>
        <vt:i4>1245242</vt:i4>
      </vt:variant>
      <vt:variant>
        <vt:i4>170</vt:i4>
      </vt:variant>
      <vt:variant>
        <vt:i4>0</vt:i4>
      </vt:variant>
      <vt:variant>
        <vt:i4>5</vt:i4>
      </vt:variant>
      <vt:variant>
        <vt:lpwstr/>
      </vt:variant>
      <vt:variant>
        <vt:lpwstr>_Toc365447818</vt:lpwstr>
      </vt:variant>
      <vt:variant>
        <vt:i4>1245242</vt:i4>
      </vt:variant>
      <vt:variant>
        <vt:i4>164</vt:i4>
      </vt:variant>
      <vt:variant>
        <vt:i4>0</vt:i4>
      </vt:variant>
      <vt:variant>
        <vt:i4>5</vt:i4>
      </vt:variant>
      <vt:variant>
        <vt:lpwstr/>
      </vt:variant>
      <vt:variant>
        <vt:lpwstr>_Toc365447817</vt:lpwstr>
      </vt:variant>
      <vt:variant>
        <vt:i4>1245242</vt:i4>
      </vt:variant>
      <vt:variant>
        <vt:i4>158</vt:i4>
      </vt:variant>
      <vt:variant>
        <vt:i4>0</vt:i4>
      </vt:variant>
      <vt:variant>
        <vt:i4>5</vt:i4>
      </vt:variant>
      <vt:variant>
        <vt:lpwstr/>
      </vt:variant>
      <vt:variant>
        <vt:lpwstr>_Toc365447816</vt:lpwstr>
      </vt:variant>
      <vt:variant>
        <vt:i4>1245242</vt:i4>
      </vt:variant>
      <vt:variant>
        <vt:i4>152</vt:i4>
      </vt:variant>
      <vt:variant>
        <vt:i4>0</vt:i4>
      </vt:variant>
      <vt:variant>
        <vt:i4>5</vt:i4>
      </vt:variant>
      <vt:variant>
        <vt:lpwstr/>
      </vt:variant>
      <vt:variant>
        <vt:lpwstr>_Toc365447815</vt:lpwstr>
      </vt:variant>
      <vt:variant>
        <vt:i4>1245242</vt:i4>
      </vt:variant>
      <vt:variant>
        <vt:i4>146</vt:i4>
      </vt:variant>
      <vt:variant>
        <vt:i4>0</vt:i4>
      </vt:variant>
      <vt:variant>
        <vt:i4>5</vt:i4>
      </vt:variant>
      <vt:variant>
        <vt:lpwstr/>
      </vt:variant>
      <vt:variant>
        <vt:lpwstr>_Toc365447814</vt:lpwstr>
      </vt:variant>
      <vt:variant>
        <vt:i4>1245242</vt:i4>
      </vt:variant>
      <vt:variant>
        <vt:i4>140</vt:i4>
      </vt:variant>
      <vt:variant>
        <vt:i4>0</vt:i4>
      </vt:variant>
      <vt:variant>
        <vt:i4>5</vt:i4>
      </vt:variant>
      <vt:variant>
        <vt:lpwstr/>
      </vt:variant>
      <vt:variant>
        <vt:lpwstr>_Toc365447813</vt:lpwstr>
      </vt:variant>
      <vt:variant>
        <vt:i4>1245242</vt:i4>
      </vt:variant>
      <vt:variant>
        <vt:i4>134</vt:i4>
      </vt:variant>
      <vt:variant>
        <vt:i4>0</vt:i4>
      </vt:variant>
      <vt:variant>
        <vt:i4>5</vt:i4>
      </vt:variant>
      <vt:variant>
        <vt:lpwstr/>
      </vt:variant>
      <vt:variant>
        <vt:lpwstr>_Toc365447812</vt:lpwstr>
      </vt:variant>
      <vt:variant>
        <vt:i4>1245242</vt:i4>
      </vt:variant>
      <vt:variant>
        <vt:i4>128</vt:i4>
      </vt:variant>
      <vt:variant>
        <vt:i4>0</vt:i4>
      </vt:variant>
      <vt:variant>
        <vt:i4>5</vt:i4>
      </vt:variant>
      <vt:variant>
        <vt:lpwstr/>
      </vt:variant>
      <vt:variant>
        <vt:lpwstr>_Toc365447811</vt:lpwstr>
      </vt:variant>
      <vt:variant>
        <vt:i4>1245242</vt:i4>
      </vt:variant>
      <vt:variant>
        <vt:i4>122</vt:i4>
      </vt:variant>
      <vt:variant>
        <vt:i4>0</vt:i4>
      </vt:variant>
      <vt:variant>
        <vt:i4>5</vt:i4>
      </vt:variant>
      <vt:variant>
        <vt:lpwstr/>
      </vt:variant>
      <vt:variant>
        <vt:lpwstr>_Toc365447810</vt:lpwstr>
      </vt:variant>
      <vt:variant>
        <vt:i4>1179706</vt:i4>
      </vt:variant>
      <vt:variant>
        <vt:i4>116</vt:i4>
      </vt:variant>
      <vt:variant>
        <vt:i4>0</vt:i4>
      </vt:variant>
      <vt:variant>
        <vt:i4>5</vt:i4>
      </vt:variant>
      <vt:variant>
        <vt:lpwstr/>
      </vt:variant>
      <vt:variant>
        <vt:lpwstr>_Toc365447809</vt:lpwstr>
      </vt:variant>
      <vt:variant>
        <vt:i4>1179706</vt:i4>
      </vt:variant>
      <vt:variant>
        <vt:i4>110</vt:i4>
      </vt:variant>
      <vt:variant>
        <vt:i4>0</vt:i4>
      </vt:variant>
      <vt:variant>
        <vt:i4>5</vt:i4>
      </vt:variant>
      <vt:variant>
        <vt:lpwstr/>
      </vt:variant>
      <vt:variant>
        <vt:lpwstr>_Toc365447808</vt:lpwstr>
      </vt:variant>
      <vt:variant>
        <vt:i4>1179706</vt:i4>
      </vt:variant>
      <vt:variant>
        <vt:i4>104</vt:i4>
      </vt:variant>
      <vt:variant>
        <vt:i4>0</vt:i4>
      </vt:variant>
      <vt:variant>
        <vt:i4>5</vt:i4>
      </vt:variant>
      <vt:variant>
        <vt:lpwstr/>
      </vt:variant>
      <vt:variant>
        <vt:lpwstr>_Toc365447807</vt:lpwstr>
      </vt:variant>
      <vt:variant>
        <vt:i4>1179706</vt:i4>
      </vt:variant>
      <vt:variant>
        <vt:i4>98</vt:i4>
      </vt:variant>
      <vt:variant>
        <vt:i4>0</vt:i4>
      </vt:variant>
      <vt:variant>
        <vt:i4>5</vt:i4>
      </vt:variant>
      <vt:variant>
        <vt:lpwstr/>
      </vt:variant>
      <vt:variant>
        <vt:lpwstr>_Toc365447806</vt:lpwstr>
      </vt:variant>
      <vt:variant>
        <vt:i4>1179706</vt:i4>
      </vt:variant>
      <vt:variant>
        <vt:i4>92</vt:i4>
      </vt:variant>
      <vt:variant>
        <vt:i4>0</vt:i4>
      </vt:variant>
      <vt:variant>
        <vt:i4>5</vt:i4>
      </vt:variant>
      <vt:variant>
        <vt:lpwstr/>
      </vt:variant>
      <vt:variant>
        <vt:lpwstr>_Toc365447805</vt:lpwstr>
      </vt:variant>
      <vt:variant>
        <vt:i4>1179706</vt:i4>
      </vt:variant>
      <vt:variant>
        <vt:i4>86</vt:i4>
      </vt:variant>
      <vt:variant>
        <vt:i4>0</vt:i4>
      </vt:variant>
      <vt:variant>
        <vt:i4>5</vt:i4>
      </vt:variant>
      <vt:variant>
        <vt:lpwstr/>
      </vt:variant>
      <vt:variant>
        <vt:lpwstr>_Toc365447804</vt:lpwstr>
      </vt:variant>
      <vt:variant>
        <vt:i4>1179706</vt:i4>
      </vt:variant>
      <vt:variant>
        <vt:i4>80</vt:i4>
      </vt:variant>
      <vt:variant>
        <vt:i4>0</vt:i4>
      </vt:variant>
      <vt:variant>
        <vt:i4>5</vt:i4>
      </vt:variant>
      <vt:variant>
        <vt:lpwstr/>
      </vt:variant>
      <vt:variant>
        <vt:lpwstr>_Toc365447803</vt:lpwstr>
      </vt:variant>
      <vt:variant>
        <vt:i4>1179706</vt:i4>
      </vt:variant>
      <vt:variant>
        <vt:i4>74</vt:i4>
      </vt:variant>
      <vt:variant>
        <vt:i4>0</vt:i4>
      </vt:variant>
      <vt:variant>
        <vt:i4>5</vt:i4>
      </vt:variant>
      <vt:variant>
        <vt:lpwstr/>
      </vt:variant>
      <vt:variant>
        <vt:lpwstr>_Toc365447802</vt:lpwstr>
      </vt:variant>
      <vt:variant>
        <vt:i4>1179706</vt:i4>
      </vt:variant>
      <vt:variant>
        <vt:i4>68</vt:i4>
      </vt:variant>
      <vt:variant>
        <vt:i4>0</vt:i4>
      </vt:variant>
      <vt:variant>
        <vt:i4>5</vt:i4>
      </vt:variant>
      <vt:variant>
        <vt:lpwstr/>
      </vt:variant>
      <vt:variant>
        <vt:lpwstr>_Toc365447801</vt:lpwstr>
      </vt:variant>
      <vt:variant>
        <vt:i4>1179706</vt:i4>
      </vt:variant>
      <vt:variant>
        <vt:i4>62</vt:i4>
      </vt:variant>
      <vt:variant>
        <vt:i4>0</vt:i4>
      </vt:variant>
      <vt:variant>
        <vt:i4>5</vt:i4>
      </vt:variant>
      <vt:variant>
        <vt:lpwstr/>
      </vt:variant>
      <vt:variant>
        <vt:lpwstr>_Toc365447800</vt:lpwstr>
      </vt:variant>
      <vt:variant>
        <vt:i4>1769525</vt:i4>
      </vt:variant>
      <vt:variant>
        <vt:i4>56</vt:i4>
      </vt:variant>
      <vt:variant>
        <vt:i4>0</vt:i4>
      </vt:variant>
      <vt:variant>
        <vt:i4>5</vt:i4>
      </vt:variant>
      <vt:variant>
        <vt:lpwstr/>
      </vt:variant>
      <vt:variant>
        <vt:lpwstr>_Toc365447799</vt:lpwstr>
      </vt:variant>
      <vt:variant>
        <vt:i4>1769525</vt:i4>
      </vt:variant>
      <vt:variant>
        <vt:i4>50</vt:i4>
      </vt:variant>
      <vt:variant>
        <vt:i4>0</vt:i4>
      </vt:variant>
      <vt:variant>
        <vt:i4>5</vt:i4>
      </vt:variant>
      <vt:variant>
        <vt:lpwstr/>
      </vt:variant>
      <vt:variant>
        <vt:lpwstr>_Toc365447798</vt:lpwstr>
      </vt:variant>
      <vt:variant>
        <vt:i4>1769525</vt:i4>
      </vt:variant>
      <vt:variant>
        <vt:i4>44</vt:i4>
      </vt:variant>
      <vt:variant>
        <vt:i4>0</vt:i4>
      </vt:variant>
      <vt:variant>
        <vt:i4>5</vt:i4>
      </vt:variant>
      <vt:variant>
        <vt:lpwstr/>
      </vt:variant>
      <vt:variant>
        <vt:lpwstr>_Toc365447797</vt:lpwstr>
      </vt:variant>
      <vt:variant>
        <vt:i4>1769525</vt:i4>
      </vt:variant>
      <vt:variant>
        <vt:i4>38</vt:i4>
      </vt:variant>
      <vt:variant>
        <vt:i4>0</vt:i4>
      </vt:variant>
      <vt:variant>
        <vt:i4>5</vt:i4>
      </vt:variant>
      <vt:variant>
        <vt:lpwstr/>
      </vt:variant>
      <vt:variant>
        <vt:lpwstr>_Toc365447796</vt:lpwstr>
      </vt:variant>
      <vt:variant>
        <vt:i4>1769525</vt:i4>
      </vt:variant>
      <vt:variant>
        <vt:i4>32</vt:i4>
      </vt:variant>
      <vt:variant>
        <vt:i4>0</vt:i4>
      </vt:variant>
      <vt:variant>
        <vt:i4>5</vt:i4>
      </vt:variant>
      <vt:variant>
        <vt:lpwstr/>
      </vt:variant>
      <vt:variant>
        <vt:lpwstr>_Toc365447795</vt:lpwstr>
      </vt:variant>
      <vt:variant>
        <vt:i4>1769525</vt:i4>
      </vt:variant>
      <vt:variant>
        <vt:i4>26</vt:i4>
      </vt:variant>
      <vt:variant>
        <vt:i4>0</vt:i4>
      </vt:variant>
      <vt:variant>
        <vt:i4>5</vt:i4>
      </vt:variant>
      <vt:variant>
        <vt:lpwstr/>
      </vt:variant>
      <vt:variant>
        <vt:lpwstr>_Toc365447794</vt:lpwstr>
      </vt:variant>
      <vt:variant>
        <vt:i4>1769525</vt:i4>
      </vt:variant>
      <vt:variant>
        <vt:i4>20</vt:i4>
      </vt:variant>
      <vt:variant>
        <vt:i4>0</vt:i4>
      </vt:variant>
      <vt:variant>
        <vt:i4>5</vt:i4>
      </vt:variant>
      <vt:variant>
        <vt:lpwstr/>
      </vt:variant>
      <vt:variant>
        <vt:lpwstr>_Toc365447793</vt:lpwstr>
      </vt:variant>
      <vt:variant>
        <vt:i4>1769525</vt:i4>
      </vt:variant>
      <vt:variant>
        <vt:i4>14</vt:i4>
      </vt:variant>
      <vt:variant>
        <vt:i4>0</vt:i4>
      </vt:variant>
      <vt:variant>
        <vt:i4>5</vt:i4>
      </vt:variant>
      <vt:variant>
        <vt:lpwstr/>
      </vt:variant>
      <vt:variant>
        <vt:lpwstr>_Toc365447792</vt:lpwstr>
      </vt:variant>
      <vt:variant>
        <vt:i4>1769525</vt:i4>
      </vt:variant>
      <vt:variant>
        <vt:i4>8</vt:i4>
      </vt:variant>
      <vt:variant>
        <vt:i4>0</vt:i4>
      </vt:variant>
      <vt:variant>
        <vt:i4>5</vt:i4>
      </vt:variant>
      <vt:variant>
        <vt:lpwstr/>
      </vt:variant>
      <vt:variant>
        <vt:lpwstr>_Toc365447791</vt:lpwstr>
      </vt:variant>
      <vt:variant>
        <vt:i4>1769525</vt:i4>
      </vt:variant>
      <vt:variant>
        <vt:i4>2</vt:i4>
      </vt:variant>
      <vt:variant>
        <vt:i4>0</vt:i4>
      </vt:variant>
      <vt:variant>
        <vt:i4>5</vt:i4>
      </vt:variant>
      <vt:variant>
        <vt:lpwstr/>
      </vt:variant>
      <vt:variant>
        <vt:lpwstr>_Toc365447790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HOL</dc:creator>
  <cp:lastModifiedBy>Andrea1</cp:lastModifiedBy>
  <cp:revision>13</cp:revision>
  <cp:lastPrinted>2016-12-10T11:16:00Z</cp:lastPrinted>
  <dcterms:created xsi:type="dcterms:W3CDTF">2014-07-07T17:59:00Z</dcterms:created>
  <dcterms:modified xsi:type="dcterms:W3CDTF">2016-12-10T11:17:00Z</dcterms:modified>
</cp:coreProperties>
</file>