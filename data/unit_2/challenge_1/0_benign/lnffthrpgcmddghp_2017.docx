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19AC2" w14:textId="0626F728" w:rsidR="00910B18" w:rsidRDefault="002804A0" w:rsidP="005206FD">
      <w:pPr>
        <w:pStyle w:val="Nombre"/>
      </w:pPr>
      <w:bookmarkStart w:id="0" w:name="_GoBack"/>
      <w:bookmarkEnd w:id="0"/>
      <w:r>
        <w:t>Nombre</w:t>
      </w:r>
      <w:r w:rsidR="005206FD">
        <w:t>:</w:t>
      </w:r>
    </w:p>
    <w:p w14:paraId="74C8B971" w14:textId="456B533D" w:rsidR="005206FD" w:rsidRDefault="00960461" w:rsidP="00960461">
      <w:pPr>
        <w:pStyle w:val="Listaconvietas"/>
      </w:pPr>
      <w:r>
        <w:t xml:space="preserve">Rebecca  Mayorga Darce </w:t>
      </w:r>
    </w:p>
    <w:p w14:paraId="242993F9" w14:textId="0335E81C" w:rsidR="008115E5" w:rsidRDefault="002A4561" w:rsidP="002A4561">
      <w:pPr>
        <w:pStyle w:val="Informacindecontacto"/>
        <w:numPr>
          <w:ilvl w:val="0"/>
          <w:numId w:val="14"/>
        </w:numPr>
      </w:pPr>
      <w:r>
        <w:t>San Juan</w:t>
      </w:r>
      <w:r w:rsidR="00910B18">
        <w:t xml:space="preserve"> de </w:t>
      </w:r>
      <w:r w:rsidR="007F1DBE">
        <w:t>Tibás</w:t>
      </w:r>
      <w:r>
        <w:t xml:space="preserve"> barrio</w:t>
      </w:r>
      <w:r w:rsidR="00910B18">
        <w:t xml:space="preserve"> </w:t>
      </w:r>
      <w:r w:rsidR="0036585D">
        <w:t>Virginia</w:t>
      </w:r>
      <w:r w:rsidR="007F1DBE">
        <w:t xml:space="preserve"> </w:t>
      </w:r>
    </w:p>
    <w:p w14:paraId="53AA50BC" w14:textId="4418C00C" w:rsidR="007F1DBE" w:rsidRDefault="007F1DBE" w:rsidP="002A4561">
      <w:pPr>
        <w:pStyle w:val="Informacindecontacto"/>
        <w:numPr>
          <w:ilvl w:val="0"/>
          <w:numId w:val="14"/>
        </w:numPr>
      </w:pPr>
      <w:r>
        <w:t>85336991</w:t>
      </w:r>
    </w:p>
    <w:p w14:paraId="3A615C25" w14:textId="36E0734E" w:rsidR="007F1DBE" w:rsidRDefault="001A52AD" w:rsidP="002A4561">
      <w:pPr>
        <w:pStyle w:val="Informacindecontacto"/>
        <w:numPr>
          <w:ilvl w:val="0"/>
          <w:numId w:val="14"/>
        </w:numPr>
      </w:pPr>
      <w:r>
        <w:t xml:space="preserve">Soltera </w:t>
      </w:r>
    </w:p>
    <w:p w14:paraId="0B437B5E" w14:textId="1ADF18AE" w:rsidR="001A52AD" w:rsidRDefault="00FB27CC" w:rsidP="002A4561">
      <w:pPr>
        <w:pStyle w:val="Informacindecontacto"/>
        <w:numPr>
          <w:ilvl w:val="0"/>
          <w:numId w:val="14"/>
        </w:numPr>
      </w:pPr>
      <w:hyperlink r:id="rId8" w:history="1">
        <w:r w:rsidR="008527ED" w:rsidRPr="00E35E7C">
          <w:rPr>
            <w:rStyle w:val="Hipervnculo"/>
          </w:rPr>
          <w:t>Kiaramayorga2014@gmail.com</w:t>
        </w:r>
      </w:hyperlink>
      <w:r w:rsidR="008527ED">
        <w:t xml:space="preserve"> </w:t>
      </w:r>
    </w:p>
    <w:p w14:paraId="6270C269" w14:textId="60669A27" w:rsidR="008527ED" w:rsidRDefault="00611BDC" w:rsidP="002A4561">
      <w:pPr>
        <w:pStyle w:val="Informacindecontacto"/>
        <w:numPr>
          <w:ilvl w:val="0"/>
          <w:numId w:val="14"/>
        </w:numPr>
      </w:pPr>
      <w:r>
        <w:t>#155825231933</w:t>
      </w:r>
    </w:p>
    <w:p w14:paraId="6503DDF3" w14:textId="621E8821" w:rsidR="00611BDC" w:rsidRDefault="008B26FD" w:rsidP="002A4561">
      <w:pPr>
        <w:pStyle w:val="Informacindecontacto"/>
        <w:numPr>
          <w:ilvl w:val="0"/>
          <w:numId w:val="14"/>
        </w:numPr>
      </w:pPr>
      <w:r>
        <w:t xml:space="preserve">29 Agosto </w:t>
      </w:r>
      <w:r w:rsidR="00BD6B03">
        <w:t>1983</w:t>
      </w:r>
    </w:p>
    <w:p w14:paraId="1D551043" w14:textId="1CD26147" w:rsidR="00542F6E" w:rsidRDefault="00E654CB" w:rsidP="00605E5B">
      <w:pPr>
        <w:pStyle w:val="Ttulo1"/>
        <w:rPr>
          <w:b w:val="0"/>
        </w:rPr>
      </w:pPr>
      <w:r>
        <w:rPr>
          <w:b w:val="0"/>
        </w:rPr>
        <w:t xml:space="preserve">OBJETIVO </w:t>
      </w:r>
      <w:r w:rsidR="00BA1C04">
        <w:rPr>
          <w:b w:val="0"/>
        </w:rPr>
        <w:t>:</w:t>
      </w:r>
    </w:p>
    <w:p w14:paraId="3C121592" w14:textId="62B5C4FB" w:rsidR="00BA1C04" w:rsidRPr="00BA1C04" w:rsidRDefault="00BA1C04" w:rsidP="00BA1C04">
      <w:pPr>
        <w:pStyle w:val="Listaconvietas"/>
      </w:pPr>
      <w:r>
        <w:t xml:space="preserve"> Es ser parte </w:t>
      </w:r>
      <w:r w:rsidR="0052201D">
        <w:t xml:space="preserve">del </w:t>
      </w:r>
      <w:r w:rsidR="00892ABF">
        <w:t xml:space="preserve">su </w:t>
      </w:r>
      <w:r w:rsidR="00CB4B30">
        <w:t xml:space="preserve">equipo de trabajo y poder crecer profesionalmente. </w:t>
      </w:r>
    </w:p>
    <w:p w14:paraId="1FCDB5F5" w14:textId="77777777" w:rsidR="00873641" w:rsidRPr="00873641" w:rsidRDefault="00873641" w:rsidP="00873641"/>
    <w:p w14:paraId="6A61AB07" w14:textId="3B865D53" w:rsidR="008115E5" w:rsidRDefault="008B7E35">
      <w:pPr>
        <w:pStyle w:val="Ttulo1"/>
      </w:pPr>
      <w:r>
        <w:t xml:space="preserve"> Experiencia</w:t>
      </w:r>
    </w:p>
    <w:p w14:paraId="3FEB1DBC" w14:textId="5A581183" w:rsidR="008115E5" w:rsidRDefault="0064432F">
      <w:r>
        <w:t>Asensa: Asesores en nutrición y servicios de alimentación</w:t>
      </w:r>
      <w:r w:rsidR="0094393F">
        <w:t xml:space="preserve">. </w:t>
      </w:r>
    </w:p>
    <w:p w14:paraId="0CCE1DC0" w14:textId="497DC3B0" w:rsidR="0094393F" w:rsidRDefault="00F511A3">
      <w:r>
        <w:t>Cajera y encargada de punto: septiembre 2015 a noviembre 2016</w:t>
      </w:r>
    </w:p>
    <w:p w14:paraId="65A39C4C" w14:textId="4F4AE0B5" w:rsidR="009C7ADC" w:rsidRDefault="00900BD0">
      <w:r>
        <w:t>Casa Luna :</w:t>
      </w:r>
    </w:p>
    <w:p w14:paraId="39E0883E" w14:textId="681BAFCD" w:rsidR="008115E5" w:rsidRDefault="00AB143F">
      <w:r>
        <w:t xml:space="preserve">Puesto: </w:t>
      </w:r>
      <w:r w:rsidR="009714ED">
        <w:t>Cajera, y</w:t>
      </w:r>
      <w:r>
        <w:t xml:space="preserve"> servicio al cliente</w:t>
      </w:r>
      <w:r w:rsidR="006235EA">
        <w:t xml:space="preserve"> </w:t>
      </w:r>
    </w:p>
    <w:p w14:paraId="61006B27" w14:textId="18494DBD" w:rsidR="006235EA" w:rsidRDefault="006235EA" w:rsidP="006235EA">
      <w:pPr>
        <w:pStyle w:val="Prrafodelista"/>
        <w:numPr>
          <w:ilvl w:val="0"/>
          <w:numId w:val="15"/>
        </w:numPr>
      </w:pPr>
      <w:r>
        <w:t>Diciembre</w:t>
      </w:r>
      <w:r w:rsidR="00A562C5">
        <w:t xml:space="preserve"> </w:t>
      </w:r>
      <w:r w:rsidR="00C33267">
        <w:t>2011 a Diciembre 2014</w:t>
      </w:r>
    </w:p>
    <w:p w14:paraId="3FFC992A" w14:textId="512A7D4D" w:rsidR="00E13162" w:rsidRDefault="009F5184" w:rsidP="006235EA">
      <w:pPr>
        <w:pStyle w:val="Prrafodelista"/>
        <w:numPr>
          <w:ilvl w:val="0"/>
          <w:numId w:val="15"/>
        </w:numPr>
      </w:pPr>
      <w:r>
        <w:t xml:space="preserve">El desarrollo de mi trabajo consistía en hacer pedidos, </w:t>
      </w:r>
      <w:r w:rsidR="00424FD6">
        <w:t>inventario, tenía</w:t>
      </w:r>
      <w:r>
        <w:t xml:space="preserve"> a cargo el </w:t>
      </w:r>
      <w:r w:rsidR="00B547C3">
        <w:t xml:space="preserve">personal </w:t>
      </w:r>
      <w:r w:rsidR="0065728E">
        <w:t xml:space="preserve"> de caja</w:t>
      </w:r>
      <w:r w:rsidR="00B547C3">
        <w:t>.</w:t>
      </w:r>
    </w:p>
    <w:p w14:paraId="69A0B869" w14:textId="58FE3C9A" w:rsidR="008115E5" w:rsidRDefault="00CE798F" w:rsidP="00CE798F">
      <w:pPr>
        <w:pStyle w:val="Listaconvietas"/>
        <w:numPr>
          <w:ilvl w:val="0"/>
          <w:numId w:val="0"/>
        </w:numPr>
        <w:ind w:left="216"/>
      </w:pPr>
      <w:r>
        <w:t xml:space="preserve"> </w:t>
      </w:r>
    </w:p>
    <w:p w14:paraId="55CF8CB4" w14:textId="783AEB78" w:rsidR="008115E5" w:rsidRDefault="00CD7B26">
      <w:pPr>
        <w:pStyle w:val="Ttulo1"/>
      </w:pPr>
      <w:r>
        <w:t>Educación</w:t>
      </w:r>
      <w:r w:rsidR="00867527">
        <w:t>:</w:t>
      </w:r>
    </w:p>
    <w:p w14:paraId="00487EF3" w14:textId="0EBF8E2A" w:rsidR="00867527" w:rsidRDefault="00A95668" w:rsidP="00867527">
      <w:pPr>
        <w:pStyle w:val="Prrafodelista"/>
        <w:numPr>
          <w:ilvl w:val="0"/>
          <w:numId w:val="16"/>
        </w:numPr>
      </w:pPr>
      <w:r>
        <w:t xml:space="preserve">Primaria </w:t>
      </w:r>
      <w:r w:rsidR="003A1767">
        <w:t xml:space="preserve">completa </w:t>
      </w:r>
    </w:p>
    <w:p w14:paraId="53A8D350" w14:textId="6E2BB25F" w:rsidR="003A1767" w:rsidRDefault="003A1767" w:rsidP="00867527">
      <w:pPr>
        <w:pStyle w:val="Prrafodelista"/>
        <w:numPr>
          <w:ilvl w:val="0"/>
          <w:numId w:val="16"/>
        </w:numPr>
      </w:pPr>
      <w:r>
        <w:t xml:space="preserve">Secundaria completa </w:t>
      </w:r>
    </w:p>
    <w:p w14:paraId="39C15379" w14:textId="07E4C03E" w:rsidR="009637F4" w:rsidRDefault="009637F4" w:rsidP="00867527">
      <w:pPr>
        <w:pStyle w:val="Prrafodelista"/>
        <w:numPr>
          <w:ilvl w:val="0"/>
          <w:numId w:val="16"/>
        </w:numPr>
      </w:pPr>
      <w:r>
        <w:t xml:space="preserve">Manipulación de Alimentos </w:t>
      </w:r>
    </w:p>
    <w:p w14:paraId="5A6429B9" w14:textId="10F1D09E" w:rsidR="008C42EA" w:rsidRPr="00867527" w:rsidRDefault="00D45515" w:rsidP="00867527">
      <w:pPr>
        <w:pStyle w:val="Prrafodelista"/>
        <w:numPr>
          <w:ilvl w:val="0"/>
          <w:numId w:val="16"/>
        </w:numPr>
      </w:pPr>
      <w:r>
        <w:t>Salud Ocupacional</w:t>
      </w:r>
    </w:p>
    <w:p w14:paraId="1655B933" w14:textId="3357BD68" w:rsidR="008115E5" w:rsidRDefault="00FB27CC"/>
    <w:p w14:paraId="71AE8AE7" w14:textId="3A00E5C6" w:rsidR="008115E5" w:rsidRDefault="007A7CF6">
      <w:pPr>
        <w:pStyle w:val="Ttulo1"/>
      </w:pPr>
      <w:r>
        <w:t>Formación:</w:t>
      </w:r>
    </w:p>
    <w:p w14:paraId="3180EC95" w14:textId="17145529" w:rsidR="007A7CF6" w:rsidRPr="007A7CF6" w:rsidRDefault="007A7CF6" w:rsidP="00DB61B3">
      <w:pPr>
        <w:pStyle w:val="Listaconvietas"/>
        <w:numPr>
          <w:ilvl w:val="0"/>
          <w:numId w:val="0"/>
        </w:numPr>
        <w:ind w:left="216"/>
      </w:pPr>
    </w:p>
    <w:p w14:paraId="1F066ADF" w14:textId="43A2D565" w:rsidR="008115E5" w:rsidRDefault="00FB27CC" w:rsidP="00C106C0">
      <w:pPr>
        <w:pStyle w:val="Listaconvietas"/>
        <w:numPr>
          <w:ilvl w:val="0"/>
          <w:numId w:val="0"/>
        </w:numPr>
      </w:pPr>
    </w:p>
    <w:sectPr w:rsidR="008115E5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85289" w14:textId="77777777" w:rsidR="00FB27CC" w:rsidRDefault="00FB27CC">
      <w:pPr>
        <w:spacing w:after="0" w:line="240" w:lineRule="auto"/>
      </w:pPr>
      <w:r>
        <w:separator/>
      </w:r>
    </w:p>
  </w:endnote>
  <w:endnote w:type="continuationSeparator" w:id="0">
    <w:p w14:paraId="059166AC" w14:textId="77777777" w:rsidR="00FB27CC" w:rsidRDefault="00FB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BA2BD" w14:textId="4C07FF4A" w:rsidR="008115E5" w:rsidRDefault="00A2031E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6E23E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6098E" w14:textId="77777777" w:rsidR="00FB27CC" w:rsidRDefault="00FB27CC">
      <w:pPr>
        <w:spacing w:after="0" w:line="240" w:lineRule="auto"/>
      </w:pPr>
      <w:r>
        <w:separator/>
      </w:r>
    </w:p>
  </w:footnote>
  <w:footnote w:type="continuationSeparator" w:id="0">
    <w:p w14:paraId="579539E1" w14:textId="77777777" w:rsidR="00FB27CC" w:rsidRDefault="00FB2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AC2EF" w14:textId="77777777" w:rsidR="008115E5" w:rsidRDefault="00A2031E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CED2AE" wp14:editId="4D753D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31EE3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83B91" w14:textId="364D71B7" w:rsidR="008115E5" w:rsidRDefault="006E23EF">
    <w:r>
      <w:rPr>
        <w:noProof/>
        <w:lang w:eastAsia="es-ES"/>
      </w:rPr>
      <w:pict w14:anchorId="5A4DE1FA">
        <v:group id="Grupo 4" o:spid="_x0000_s2050" alt="Title: Marco de página con tabulación" style="position:absolute;margin-left:0;margin-top:0;width:560.2pt;height:803.2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7D3AC7E2" w14:textId="77777777" w:rsidR="008115E5" w:rsidRDefault="00FB27CC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FFC242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4716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6AE34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BA674C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60141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EB2B8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E2656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E82F1B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BE4A5D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A64AE7"/>
    <w:multiLevelType w:val="hybridMultilevel"/>
    <w:tmpl w:val="895E7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E6E03"/>
    <w:multiLevelType w:val="hybridMultilevel"/>
    <w:tmpl w:val="5E0A1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F0881984"/>
    <w:lvl w:ilvl="0" w:tplc="98B285EC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88467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C43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A97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809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F01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E71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6D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A475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D667F"/>
    <w:multiLevelType w:val="hybridMultilevel"/>
    <w:tmpl w:val="E9E6C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F12A9E2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A782AB38" w:tentative="1">
      <w:start w:val="1"/>
      <w:numFmt w:val="lowerLetter"/>
      <w:lvlText w:val="%2."/>
      <w:lvlJc w:val="left"/>
      <w:pPr>
        <w:ind w:left="1440" w:hanging="360"/>
      </w:pPr>
    </w:lvl>
    <w:lvl w:ilvl="2" w:tplc="FE521956" w:tentative="1">
      <w:start w:val="1"/>
      <w:numFmt w:val="lowerRoman"/>
      <w:lvlText w:val="%3."/>
      <w:lvlJc w:val="right"/>
      <w:pPr>
        <w:ind w:left="2160" w:hanging="180"/>
      </w:pPr>
    </w:lvl>
    <w:lvl w:ilvl="3" w:tplc="5D366962" w:tentative="1">
      <w:start w:val="1"/>
      <w:numFmt w:val="decimal"/>
      <w:lvlText w:val="%4."/>
      <w:lvlJc w:val="left"/>
      <w:pPr>
        <w:ind w:left="2880" w:hanging="360"/>
      </w:pPr>
    </w:lvl>
    <w:lvl w:ilvl="4" w:tplc="31A02BB4" w:tentative="1">
      <w:start w:val="1"/>
      <w:numFmt w:val="lowerLetter"/>
      <w:lvlText w:val="%5."/>
      <w:lvlJc w:val="left"/>
      <w:pPr>
        <w:ind w:left="3600" w:hanging="360"/>
      </w:pPr>
    </w:lvl>
    <w:lvl w:ilvl="5" w:tplc="EDD6C760" w:tentative="1">
      <w:start w:val="1"/>
      <w:numFmt w:val="lowerRoman"/>
      <w:lvlText w:val="%6."/>
      <w:lvlJc w:val="right"/>
      <w:pPr>
        <w:ind w:left="4320" w:hanging="180"/>
      </w:pPr>
    </w:lvl>
    <w:lvl w:ilvl="6" w:tplc="395E42D6" w:tentative="1">
      <w:start w:val="1"/>
      <w:numFmt w:val="decimal"/>
      <w:lvlText w:val="%7."/>
      <w:lvlJc w:val="left"/>
      <w:pPr>
        <w:ind w:left="5040" w:hanging="360"/>
      </w:pPr>
    </w:lvl>
    <w:lvl w:ilvl="7" w:tplc="8F38C840" w:tentative="1">
      <w:start w:val="1"/>
      <w:numFmt w:val="lowerLetter"/>
      <w:lvlText w:val="%8."/>
      <w:lvlJc w:val="left"/>
      <w:pPr>
        <w:ind w:left="5760" w:hanging="360"/>
      </w:pPr>
    </w:lvl>
    <w:lvl w:ilvl="8" w:tplc="B15EEB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E6D83"/>
    <w:multiLevelType w:val="hybridMultilevel"/>
    <w:tmpl w:val="1ACEA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2"/>
  </w:num>
  <w:num w:numId="15">
    <w:abstractNumId w:val="11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19"/>
    <w:rsid w:val="000758F8"/>
    <w:rsid w:val="00136D89"/>
    <w:rsid w:val="001A52AD"/>
    <w:rsid w:val="001B25DE"/>
    <w:rsid w:val="00224638"/>
    <w:rsid w:val="00255419"/>
    <w:rsid w:val="002633E4"/>
    <w:rsid w:val="00272DA3"/>
    <w:rsid w:val="002804A0"/>
    <w:rsid w:val="00287939"/>
    <w:rsid w:val="002A4561"/>
    <w:rsid w:val="00345E7D"/>
    <w:rsid w:val="0036585D"/>
    <w:rsid w:val="003763DB"/>
    <w:rsid w:val="003A1767"/>
    <w:rsid w:val="00424FD6"/>
    <w:rsid w:val="004521DE"/>
    <w:rsid w:val="004661A9"/>
    <w:rsid w:val="004F3FD7"/>
    <w:rsid w:val="005206FD"/>
    <w:rsid w:val="0052201D"/>
    <w:rsid w:val="00522A8D"/>
    <w:rsid w:val="00542F6E"/>
    <w:rsid w:val="00605E5B"/>
    <w:rsid w:val="00611BDC"/>
    <w:rsid w:val="006235EA"/>
    <w:rsid w:val="0064432F"/>
    <w:rsid w:val="0065728E"/>
    <w:rsid w:val="006C512B"/>
    <w:rsid w:val="006C73FB"/>
    <w:rsid w:val="006C77DC"/>
    <w:rsid w:val="006E20A0"/>
    <w:rsid w:val="006E23EF"/>
    <w:rsid w:val="007A4A13"/>
    <w:rsid w:val="007A7CF6"/>
    <w:rsid w:val="007F1DBE"/>
    <w:rsid w:val="008527ED"/>
    <w:rsid w:val="00867527"/>
    <w:rsid w:val="00873641"/>
    <w:rsid w:val="00892ABF"/>
    <w:rsid w:val="008B26FD"/>
    <w:rsid w:val="008B7E35"/>
    <w:rsid w:val="008C42EA"/>
    <w:rsid w:val="00900BD0"/>
    <w:rsid w:val="009018F6"/>
    <w:rsid w:val="00910B18"/>
    <w:rsid w:val="0094393F"/>
    <w:rsid w:val="00960461"/>
    <w:rsid w:val="009637F4"/>
    <w:rsid w:val="009714ED"/>
    <w:rsid w:val="009C7ADC"/>
    <w:rsid w:val="009F3E06"/>
    <w:rsid w:val="009F5184"/>
    <w:rsid w:val="00A2031E"/>
    <w:rsid w:val="00A46A7D"/>
    <w:rsid w:val="00A562C5"/>
    <w:rsid w:val="00A95668"/>
    <w:rsid w:val="00AB143F"/>
    <w:rsid w:val="00B15E63"/>
    <w:rsid w:val="00B30078"/>
    <w:rsid w:val="00B547C3"/>
    <w:rsid w:val="00BA1C04"/>
    <w:rsid w:val="00BD6B03"/>
    <w:rsid w:val="00BF4B7B"/>
    <w:rsid w:val="00C106C0"/>
    <w:rsid w:val="00C33267"/>
    <w:rsid w:val="00CB4B30"/>
    <w:rsid w:val="00CD7B26"/>
    <w:rsid w:val="00CE798F"/>
    <w:rsid w:val="00D45515"/>
    <w:rsid w:val="00DA12A9"/>
    <w:rsid w:val="00DB61B3"/>
    <w:rsid w:val="00E13162"/>
    <w:rsid w:val="00E26463"/>
    <w:rsid w:val="00E654CB"/>
    <w:rsid w:val="00F511A3"/>
    <w:rsid w:val="00FB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5DBE8"/>
  <w15:docId w15:val="{08E4AF96-D5EF-1447-8EEF-2232EAD7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8527ED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aramayorga201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B092574-699C-9249-B224-1CFEB0573D65%7dtf5000201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08FF5-992B-A941-AF56-A23FA8EDAF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%7bDB092574-699C-9249-B224-1CFEB0573D65%7dtf50002018.dotx</Template>
  <TotalTime>0</TotalTime>
  <Pages>2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kiaramayorga2014@gmail.com</dc:creator>
  <cp:keywords/>
  <dc:description/>
  <cp:lastModifiedBy>kiaramayorga2014@gmail.com</cp:lastModifiedBy>
  <cp:revision>2</cp:revision>
  <dcterms:created xsi:type="dcterms:W3CDTF">2016-12-11T20:09:00Z</dcterms:created>
  <dcterms:modified xsi:type="dcterms:W3CDTF">2016-12-11T20:09:00Z</dcterms:modified>
</cp:coreProperties>
</file>