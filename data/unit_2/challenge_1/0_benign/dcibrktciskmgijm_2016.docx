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Currículum"/>
      </w:tblPr>
      <w:tblGrid>
        <w:gridCol w:w="2070"/>
        <w:gridCol w:w="7650"/>
      </w:tblGrid>
      <w:tr w:rsidR="006A2FDF" w:rsidRPr="00C552E4" w14:paraId="471153A7" w14:textId="77777777">
        <w:tc>
          <w:tcPr>
            <w:tcW w:w="2070" w:type="dxa"/>
          </w:tcPr>
          <w:p w14:paraId="61AEE9C6" w14:textId="77777777" w:rsidR="006A2FDF" w:rsidRDefault="006A2FDF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0E4B3D34" w14:textId="77777777" w:rsidR="006A2FDF" w:rsidRPr="00B41AEA" w:rsidRDefault="00BB7F36">
            <w:pPr>
              <w:pStyle w:val="Nombre"/>
              <w:rPr>
                <w:noProof/>
                <w:lang w:val="es-ES"/>
              </w:rPr>
            </w:pPr>
            <w:sdt>
              <w:sdtPr>
                <w:rPr>
                  <w:noProof/>
                  <w:color w:val="auto"/>
                  <w:lang w:val="es-ES"/>
                </w:rPr>
                <w:alias w:val="Su Nombre"/>
                <w:tag w:val=""/>
                <w:id w:val="1197042864"/>
                <w:placeholder>
                  <w:docPart w:val="9607F538E85F4E2582DB67FBF0B5445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6570CD" w:rsidRPr="00940A21">
                  <w:rPr>
                    <w:noProof/>
                    <w:color w:val="auto"/>
                    <w:lang w:val="es-CR"/>
                  </w:rPr>
                  <w:t>Alberto Rosito orué</w:t>
                </w:r>
              </w:sdtContent>
            </w:sdt>
          </w:p>
          <w:p w14:paraId="7777B96C" w14:textId="77777777" w:rsidR="006A2FDF" w:rsidRPr="00B41AEA" w:rsidRDefault="006570CD" w:rsidP="006570CD">
            <w:pPr>
              <w:pStyle w:val="Sinespaciado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Cartago, Costa Rica</w:t>
            </w:r>
            <w:r w:rsidR="005E2628" w:rsidRPr="00542015">
              <w:rPr>
                <w:rStyle w:val="Ttulo1Car"/>
                <w:lang w:val="es-ES"/>
              </w:rPr>
              <w:t xml:space="preserve">  </w:t>
            </w:r>
            <w:r w:rsidR="005E2628" w:rsidRPr="00542015">
              <w:rPr>
                <w:rStyle w:val="nfasis"/>
                <w:lang w:val="es-ES"/>
              </w:rPr>
              <w:t>|</w:t>
            </w:r>
            <w:r w:rsidR="005E2628" w:rsidRPr="00B41AEA">
              <w:rPr>
                <w:noProof/>
                <w:lang w:val="es-ES"/>
              </w:rPr>
              <w:t xml:space="preserve"> </w:t>
            </w:r>
            <w:r w:rsidR="005E2628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arosito.o@gmail.com</w:t>
            </w:r>
            <w:r w:rsidR="005E2628">
              <w:rPr>
                <w:noProof/>
                <w:lang w:val="es-ES"/>
              </w:rPr>
              <w:t xml:space="preserve">  </w:t>
            </w:r>
            <w:r w:rsidR="005E2628" w:rsidRPr="00542015">
              <w:rPr>
                <w:rStyle w:val="nfasis"/>
                <w:lang w:val="es-ES"/>
              </w:rPr>
              <w:t xml:space="preserve">| </w:t>
            </w:r>
            <w:r w:rsidR="005E2628" w:rsidRPr="00B41AEA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(506) 7107 8220.</w:t>
            </w:r>
          </w:p>
        </w:tc>
      </w:tr>
      <w:tr w:rsidR="006A2FDF" w:rsidRPr="00C552E4" w14:paraId="523C8EE2" w14:textId="77777777">
        <w:tc>
          <w:tcPr>
            <w:tcW w:w="2070" w:type="dxa"/>
          </w:tcPr>
          <w:p w14:paraId="7EC30B66" w14:textId="77777777" w:rsidR="006A2FDF" w:rsidRPr="00940A21" w:rsidRDefault="005725C5">
            <w:pPr>
              <w:pStyle w:val="Ttulo1"/>
              <w:rPr>
                <w:color w:val="auto"/>
              </w:rPr>
            </w:pPr>
            <w:r w:rsidRPr="00940A21">
              <w:rPr>
                <w:rFonts w:ascii="Arial" w:hAnsi="Arial"/>
                <w:color w:val="auto"/>
              </w:rPr>
              <w:t>Habilidades</w:t>
            </w:r>
          </w:p>
        </w:tc>
        <w:tc>
          <w:tcPr>
            <w:tcW w:w="7650" w:type="dxa"/>
          </w:tcPr>
          <w:p w14:paraId="1B99512D" w14:textId="77777777" w:rsidR="006A2FDF" w:rsidRPr="00940A21" w:rsidRDefault="006570CD" w:rsidP="006570CD">
            <w:pPr>
              <w:rPr>
                <w:noProof/>
                <w:color w:val="auto"/>
                <w:lang w:val="es-ES"/>
              </w:rPr>
            </w:pPr>
            <w:r w:rsidRPr="00940A21">
              <w:rPr>
                <w:noProof/>
                <w:color w:val="auto"/>
                <w:lang w:val="es-ES"/>
              </w:rPr>
              <w:t>Liderazgo</w:t>
            </w:r>
          </w:p>
          <w:p w14:paraId="63CBEE68" w14:textId="77777777" w:rsidR="006570CD" w:rsidRPr="00940A21" w:rsidRDefault="006570CD" w:rsidP="006570CD">
            <w:pPr>
              <w:rPr>
                <w:noProof/>
                <w:color w:val="auto"/>
                <w:lang w:val="es-ES"/>
              </w:rPr>
            </w:pPr>
            <w:r w:rsidRPr="00940A21">
              <w:rPr>
                <w:noProof/>
                <w:color w:val="auto"/>
                <w:lang w:val="es-ES"/>
              </w:rPr>
              <w:t>Desarrollo de marcas y proyetos.</w:t>
            </w:r>
          </w:p>
          <w:p w14:paraId="2185FB6D" w14:textId="77777777" w:rsidR="006570CD" w:rsidRPr="00940A21" w:rsidRDefault="006570CD" w:rsidP="006570CD">
            <w:pPr>
              <w:rPr>
                <w:noProof/>
                <w:color w:val="auto"/>
                <w:lang w:val="es-ES"/>
              </w:rPr>
            </w:pPr>
            <w:r w:rsidRPr="00940A21">
              <w:rPr>
                <w:noProof/>
                <w:color w:val="auto"/>
                <w:lang w:val="es-ES"/>
              </w:rPr>
              <w:t>Ejecucion de presupuestos de vetas e inveriones.</w:t>
            </w:r>
          </w:p>
          <w:p w14:paraId="2C0B50CD" w14:textId="77777777" w:rsidR="006570CD" w:rsidRPr="00940A21" w:rsidRDefault="006570CD" w:rsidP="006570CD">
            <w:pPr>
              <w:rPr>
                <w:noProof/>
                <w:color w:val="auto"/>
                <w:lang w:val="es-ES"/>
              </w:rPr>
            </w:pPr>
            <w:r w:rsidRPr="00940A21">
              <w:rPr>
                <w:noProof/>
                <w:color w:val="auto"/>
                <w:lang w:val="es-ES"/>
              </w:rPr>
              <w:t>Menejo de personal.</w:t>
            </w:r>
          </w:p>
          <w:p w14:paraId="492797E5" w14:textId="77777777" w:rsidR="006570CD" w:rsidRPr="00940A21" w:rsidRDefault="00656E60" w:rsidP="006570CD">
            <w:pPr>
              <w:rPr>
                <w:noProof/>
                <w:color w:val="auto"/>
                <w:lang w:val="es-ES"/>
              </w:rPr>
            </w:pPr>
            <w:r>
              <w:rPr>
                <w:noProof/>
                <w:color w:val="auto"/>
                <w:lang w:val="es-ES"/>
              </w:rPr>
              <w:t>Office.</w:t>
            </w:r>
          </w:p>
          <w:p w14:paraId="0EFB1AB7" w14:textId="77777777" w:rsidR="006570CD" w:rsidRPr="00940A21" w:rsidRDefault="006570CD" w:rsidP="006570CD">
            <w:pPr>
              <w:rPr>
                <w:noProof/>
                <w:color w:val="auto"/>
                <w:lang w:val="es-ES"/>
              </w:rPr>
            </w:pPr>
          </w:p>
        </w:tc>
      </w:tr>
      <w:tr w:rsidR="006A2FDF" w:rsidRPr="00C552E4" w14:paraId="6425D4BA" w14:textId="77777777">
        <w:tc>
          <w:tcPr>
            <w:tcW w:w="2070" w:type="dxa"/>
          </w:tcPr>
          <w:p w14:paraId="78425AFA" w14:textId="77777777" w:rsidR="006A2FDF" w:rsidRPr="00940A21" w:rsidRDefault="005725C5">
            <w:pPr>
              <w:pStyle w:val="Ttulo1"/>
              <w:rPr>
                <w:color w:val="auto"/>
              </w:rPr>
            </w:pPr>
            <w:r w:rsidRPr="00940A21">
              <w:rPr>
                <w:rFonts w:ascii="Arial" w:hAnsi="Arial"/>
                <w:color w:val="auto"/>
              </w:rPr>
              <w:t>Experiencia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noProof/>
                <w:color w:val="auto"/>
                <w:kern w:val="0"/>
                <w:lang w:val="es-ES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noProof/>
                    <w:color w:val="auto"/>
                    <w:kern w:val="0"/>
                    <w:lang w:val="es-ES"/>
                  </w:rPr>
                  <w:id w:val="221802691"/>
                  <w:placeholder>
                    <w:docPart w:val="B0362357B5CE4FDE95FBFEAB068EA549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24A911B9" w14:textId="3777FF25" w:rsidR="006A2FDF" w:rsidRPr="00940A21" w:rsidRDefault="00694FB0" w:rsidP="00C552E4">
                    <w:pPr>
                      <w:pStyle w:val="Ttulo2"/>
                      <w:spacing w:before="60"/>
                      <w:rPr>
                        <w:noProof/>
                        <w:color w:val="auto"/>
                        <w:sz w:val="22"/>
                        <w:szCs w:val="22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 xml:space="preserve"> </w:t>
                    </w:r>
                    <w:r w:rsidR="00F47F44">
                      <w:rPr>
                        <w:noProof/>
                        <w:color w:val="auto"/>
                        <w:lang w:val="es-ES"/>
                      </w:rPr>
                      <w:t>JIHER REPRESENTACIONES S.A.</w:t>
                    </w:r>
                  </w:p>
                  <w:p w14:paraId="3FA85130" w14:textId="77777777" w:rsidR="00EA31C0" w:rsidRDefault="00F47F44" w:rsidP="00D141DA">
                    <w:pPr>
                      <w:pStyle w:val="Ttulo3"/>
                      <w:rPr>
                        <w:noProof/>
                        <w:color w:val="auto"/>
                        <w:lang w:val="es-ES"/>
                      </w:rPr>
                    </w:pPr>
                    <w:r>
                      <w:rPr>
                        <w:noProof/>
                        <w:color w:val="auto"/>
                        <w:lang w:val="es-ES"/>
                      </w:rPr>
                      <w:t>MARZO 2014 / ABRIL 2016</w:t>
                    </w:r>
                    <w:r w:rsidR="006570CD" w:rsidRPr="00940A21">
                      <w:rPr>
                        <w:noProof/>
                        <w:color w:val="auto"/>
                        <w:lang w:val="es-ES"/>
                      </w:rPr>
                      <w:t>.</w:t>
                    </w:r>
                  </w:p>
                  <w:p w14:paraId="592E728E" w14:textId="4EEACEF7" w:rsidR="00D141DA" w:rsidRPr="00D42F34" w:rsidRDefault="00D141DA" w:rsidP="00D141DA">
                    <w:pPr>
                      <w:pStyle w:val="Ttulo3"/>
                      <w:rPr>
                        <w:b/>
                        <w:noProof/>
                        <w:color w:val="auto"/>
                        <w:lang w:val="es-ES"/>
                      </w:rPr>
                    </w:pPr>
                    <w:r w:rsidRPr="00D42F34">
                      <w:rPr>
                        <w:b/>
                        <w:noProof/>
                        <w:color w:val="auto"/>
                        <w:lang w:val="es-ES"/>
                      </w:rPr>
                      <w:t>SUPERVISOR DE VENTAS</w:t>
                    </w:r>
                    <w:r w:rsidR="00EA31C0" w:rsidRPr="00D42F34">
                      <w:rPr>
                        <w:b/>
                        <w:noProof/>
                        <w:color w:val="auto"/>
                        <w:lang w:val="es-ES"/>
                      </w:rPr>
                      <w:t>, CONSUMO MASIVO.</w:t>
                    </w:r>
                  </w:p>
                  <w:p w14:paraId="4616F7FC" w14:textId="77777777" w:rsidR="00EA31C0" w:rsidRDefault="00EA31C0" w:rsidP="00F47F44">
                    <w:pPr>
                      <w:spacing w:after="120" w:line="240" w:lineRule="auto"/>
                      <w:rPr>
                        <w:noProof/>
                        <w:color w:val="auto"/>
                        <w:lang w:val="es-ES"/>
                      </w:rPr>
                    </w:pPr>
                    <w:r>
                      <w:rPr>
                        <w:noProof/>
                        <w:color w:val="auto"/>
                        <w:lang w:val="es-ES"/>
                      </w:rPr>
                      <w:t xml:space="preserve">Importadora </w:t>
                    </w:r>
                    <w:r w:rsidR="00F47F44">
                      <w:rPr>
                        <w:noProof/>
                        <w:color w:val="auto"/>
                        <w:lang w:val="es-ES"/>
                      </w:rPr>
                      <w:t>de productos d consumo masivo desde Chile a Costa Rica , comercializacion y distribucion de alimentos.</w:t>
                    </w:r>
                  </w:p>
                  <w:p w14:paraId="43DE8C97" w14:textId="3FF99288" w:rsidR="006A2FDF" w:rsidRPr="00EA31C0" w:rsidRDefault="00EA31C0" w:rsidP="00F47F44">
                    <w:pPr>
                      <w:spacing w:after="120" w:line="240" w:lineRule="auto"/>
                      <w:rPr>
                        <w:noProof/>
                        <w:color w:val="auto"/>
                        <w:lang w:val="es-ES"/>
                      </w:rPr>
                    </w:pPr>
                    <w:r>
                      <w:rPr>
                        <w:noProof/>
                        <w:color w:val="auto"/>
                        <w:lang w:val="es-ES"/>
                      </w:rPr>
                      <w:t>Mi labor consistía en la supervisión en el canal tradicional, mercado de volumen</w:t>
                    </w:r>
                    <w:r w:rsidR="00B604FD">
                      <w:rPr>
                        <w:noProof/>
                        <w:color w:val="auto"/>
                        <w:lang w:val="es-ES"/>
                      </w:rPr>
                      <w:t>. Seguimiento a clientes 80/20. Supervisor de displays.</w:t>
                    </w:r>
                  </w:p>
                </w:sdtContent>
              </w:sdt>
              <w:p w14:paraId="24F4C41A" w14:textId="77777777" w:rsidR="00D01DA3" w:rsidRDefault="00D01DA3" w:rsidP="00C552E4">
                <w:pPr>
                  <w:pStyle w:val="Ttulo2"/>
                  <w:spacing w:before="60"/>
                  <w:rPr>
                    <w:b/>
                    <w:bCs/>
                    <w:caps w:val="0"/>
                    <w:noProof/>
                    <w:color w:val="auto"/>
                    <w:kern w:val="0"/>
                    <w:lang w:val="es-ES"/>
                  </w:rPr>
                </w:pPr>
              </w:p>
              <w:sdt>
                <w:sdtPr>
                  <w:rPr>
                    <w:b/>
                    <w:bCs/>
                    <w:caps w:val="0"/>
                    <w:noProof/>
                    <w:color w:val="auto"/>
                    <w:kern w:val="0"/>
                    <w:lang w:val="es-ES"/>
                  </w:rPr>
                  <w:id w:val="2065373275"/>
                  <w:placeholder>
                    <w:docPart w:val="D9BA073802294DB48C8A33465616221F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bookmarkStart w:id="0" w:name="_GoBack" w:displacedByCustomXml="prev"/>
                  <w:bookmarkEnd w:id="0" w:displacedByCustomXml="prev"/>
                  <w:p w14:paraId="4BC449A8" w14:textId="188E44DE" w:rsidR="00F47F44" w:rsidRPr="00940A21" w:rsidRDefault="00F47F44" w:rsidP="00C552E4">
                    <w:pPr>
                      <w:pStyle w:val="Ttulo2"/>
                      <w:spacing w:before="60"/>
                      <w:rPr>
                        <w:noProof/>
                        <w:color w:val="auto"/>
                        <w:sz w:val="22"/>
                        <w:szCs w:val="22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>tresmontes lucchetti (zuko).</w:t>
                    </w:r>
                  </w:p>
                  <w:p w14:paraId="444A92D7" w14:textId="77777777" w:rsidR="00F47F44" w:rsidRDefault="00F47F44">
                    <w:pPr>
                      <w:pStyle w:val="Ttulo3"/>
                      <w:rPr>
                        <w:noProof/>
                        <w:color w:val="auto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>marzo 2006 / octubre 2013.</w:t>
                    </w:r>
                  </w:p>
                  <w:p w14:paraId="5D99EEAA" w14:textId="77777777" w:rsidR="00AB1873" w:rsidRPr="00D42F34" w:rsidRDefault="00AB1873" w:rsidP="00AB1873">
                    <w:pPr>
                      <w:rPr>
                        <w:b/>
                        <w:lang w:val="es-ES"/>
                      </w:rPr>
                    </w:pPr>
                    <w:r w:rsidRPr="00D42F34">
                      <w:rPr>
                        <w:b/>
                        <w:lang w:val="es-ES"/>
                      </w:rPr>
                      <w:t xml:space="preserve">ENCARGADO DE MARCA </w:t>
                    </w:r>
                  </w:p>
                  <w:p w14:paraId="7BF00FA7" w14:textId="7565DBA7" w:rsidR="00F47F44" w:rsidRPr="00AB1873" w:rsidRDefault="00F47F44" w:rsidP="00AB1873">
                    <w:pPr>
                      <w:rPr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 xml:space="preserve"> Seguimiento de metas - cumplimiento, manejo de fuerza de ventas , inversiones de plan comercial, mercadeo , elaboración de presupuestos anuales.</w:t>
                    </w:r>
                  </w:p>
                  <w:p w14:paraId="439579CC" w14:textId="6FFA7F72" w:rsidR="00F47F44" w:rsidRPr="00940A21" w:rsidRDefault="00AB1873" w:rsidP="00282140">
                    <w:pPr>
                      <w:spacing w:after="120" w:line="240" w:lineRule="auto"/>
                      <w:rPr>
                        <w:noProof/>
                        <w:color w:val="auto"/>
                        <w:lang w:val="es-ES"/>
                      </w:rPr>
                    </w:pPr>
                    <w:r>
                      <w:rPr>
                        <w:noProof/>
                        <w:color w:val="auto"/>
                        <w:lang w:val="es-ES"/>
                      </w:rPr>
                      <w:t xml:space="preserve">Soporte para , </w:t>
                    </w:r>
                    <w:r w:rsidR="00F47F44" w:rsidRPr="00940A21">
                      <w:rPr>
                        <w:noProof/>
                        <w:color w:val="auto"/>
                        <w:lang w:val="es-ES"/>
                      </w:rPr>
                      <w:t>Guatemala, Honduras, El Salvador y Nicaragua. Seguimiento de metas y cumplimiento, inversiones de plan comercial, mercadeo , elaboración de presupuestos anuales.</w:t>
                    </w:r>
                  </w:p>
                  <w:p w14:paraId="586E51F6" w14:textId="77777777" w:rsidR="00F47F44" w:rsidRPr="00940A21" w:rsidRDefault="00F47F44" w:rsidP="00282140">
                    <w:pPr>
                      <w:rPr>
                        <w:color w:val="auto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>Reportes de resultados para junta directiva casa matriz (Chile ).</w:t>
                    </w:r>
                  </w:p>
                </w:sdtContent>
              </w:sdt>
              <w:p w14:paraId="1B4B35D1" w14:textId="77777777" w:rsidR="00282140" w:rsidRPr="00940A21" w:rsidRDefault="00282140" w:rsidP="00C552E4">
                <w:pPr>
                  <w:pStyle w:val="Ttulo2"/>
                  <w:spacing w:before="160"/>
                  <w:rPr>
                    <w:b/>
                    <w:bCs/>
                    <w:caps w:val="0"/>
                    <w:noProof/>
                    <w:color w:val="auto"/>
                    <w:kern w:val="0"/>
                    <w:lang w:val="es-ES"/>
                  </w:rPr>
                </w:pPr>
              </w:p>
              <w:sdt>
                <w:sdtPr>
                  <w:rPr>
                    <w:b/>
                    <w:bCs/>
                    <w:caps w:val="0"/>
                    <w:noProof/>
                    <w:color w:val="auto"/>
                    <w:kern w:val="0"/>
                    <w:lang w:val="es-ES"/>
                  </w:rPr>
                  <w:id w:val="68699791"/>
                  <w:placeholder>
                    <w:docPart w:val="B0362357B5CE4FDE95FBFEAB068EA549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2F5C5889" w14:textId="3B83C48E" w:rsidR="006A2FDF" w:rsidRPr="00940A21" w:rsidRDefault="006570CD" w:rsidP="00C552E4">
                    <w:pPr>
                      <w:pStyle w:val="Ttulo2"/>
                      <w:spacing w:before="160"/>
                      <w:rPr>
                        <w:noProof/>
                        <w:color w:val="auto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>prismar de costa rica ( PriceSmart)</w:t>
                    </w:r>
                  </w:p>
                  <w:p w14:paraId="04BD4FCC" w14:textId="77777777" w:rsidR="006A2FDF" w:rsidRDefault="006570CD">
                    <w:pPr>
                      <w:pStyle w:val="Ttulo3"/>
                      <w:rPr>
                        <w:noProof/>
                        <w:color w:val="auto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>agosto 2003 / marzo 2006</w:t>
                    </w:r>
                  </w:p>
                  <w:p w14:paraId="6D4FA255" w14:textId="23DD16FE" w:rsidR="00A92D01" w:rsidRPr="00D42F34" w:rsidRDefault="00A92D01" w:rsidP="00A92D01">
                    <w:pPr>
                      <w:rPr>
                        <w:b/>
                        <w:lang w:val="es-ES"/>
                      </w:rPr>
                    </w:pPr>
                    <w:r w:rsidRPr="00D42F34">
                      <w:rPr>
                        <w:b/>
                        <w:lang w:val="es-ES"/>
                      </w:rPr>
                      <w:t>ENCARGADO DE DEPARTAMENTO</w:t>
                    </w:r>
                  </w:p>
                  <w:p w14:paraId="6DAAF848" w14:textId="5DBE0AD8" w:rsidR="00282140" w:rsidRPr="00940A21" w:rsidRDefault="00A92D01" w:rsidP="006570CD">
                    <w:pPr>
                      <w:spacing w:line="240" w:lineRule="auto"/>
                      <w:rPr>
                        <w:noProof/>
                        <w:color w:val="auto"/>
                        <w:lang w:val="es-ES"/>
                      </w:rPr>
                    </w:pPr>
                    <w:r>
                      <w:rPr>
                        <w:noProof/>
                        <w:color w:val="auto"/>
                        <w:lang w:val="es-ES"/>
                      </w:rPr>
                      <w:t xml:space="preserve">Ventas </w:t>
                    </w:r>
                    <w:r w:rsidR="00282140" w:rsidRPr="00940A21">
                      <w:rPr>
                        <w:noProof/>
                        <w:color w:val="auto"/>
                        <w:lang w:val="es-ES"/>
                      </w:rPr>
                      <w:t xml:space="preserve"> por volúmen / membresí</w:t>
                    </w:r>
                    <w:r w:rsidR="006570CD" w:rsidRPr="00940A21">
                      <w:rPr>
                        <w:noProof/>
                        <w:color w:val="auto"/>
                        <w:lang w:val="es-ES"/>
                      </w:rPr>
                      <w:t>as . Mane</w:t>
                    </w:r>
                    <w:r w:rsidR="00282140" w:rsidRPr="00940A21">
                      <w:rPr>
                        <w:noProof/>
                        <w:color w:val="auto"/>
                        <w:lang w:val="es-ES"/>
                      </w:rPr>
                      <w:t>jo de personal de venta y almacé</w:t>
                    </w:r>
                    <w:r w:rsidR="006570CD" w:rsidRPr="00940A21">
                      <w:rPr>
                        <w:noProof/>
                        <w:color w:val="auto"/>
                        <w:lang w:val="es-ES"/>
                      </w:rPr>
                      <w:t xml:space="preserve">n en general. </w:t>
                    </w:r>
                    <w:r w:rsidR="00282140" w:rsidRPr="00940A21">
                      <w:rPr>
                        <w:noProof/>
                        <w:color w:val="auto"/>
                        <w:lang w:val="es-ES"/>
                      </w:rPr>
                      <w:t>Participació</w:t>
                    </w:r>
                    <w:r w:rsidR="006570CD" w:rsidRPr="00940A21">
                      <w:rPr>
                        <w:noProof/>
                        <w:color w:val="auto"/>
                        <w:lang w:val="es-ES"/>
                      </w:rPr>
                      <w:t>n activa en la apertura de nuevos almacen</w:t>
                    </w:r>
                    <w:r w:rsidR="00282140" w:rsidRPr="00940A21">
                      <w:rPr>
                        <w:noProof/>
                        <w:color w:val="auto"/>
                        <w:lang w:val="es-ES"/>
                      </w:rPr>
                      <w:t>e</w:t>
                    </w:r>
                    <w:r w:rsidR="006570CD" w:rsidRPr="00940A21">
                      <w:rPr>
                        <w:noProof/>
                        <w:color w:val="auto"/>
                        <w:lang w:val="es-ES"/>
                      </w:rPr>
                      <w:t>s , apertura de mercado.</w:t>
                    </w:r>
                  </w:p>
                </w:sdtContent>
              </w:sdt>
              <w:p w14:paraId="5303E4AE" w14:textId="77777777" w:rsidR="00282140" w:rsidRPr="00940A21" w:rsidRDefault="00282140" w:rsidP="00C552E4">
                <w:pPr>
                  <w:pStyle w:val="Ttulo2"/>
                  <w:spacing w:before="160"/>
                  <w:rPr>
                    <w:b/>
                    <w:bCs/>
                    <w:caps w:val="0"/>
                    <w:noProof/>
                    <w:color w:val="auto"/>
                    <w:kern w:val="0"/>
                    <w:lang w:val="es-ES"/>
                  </w:rPr>
                </w:pPr>
              </w:p>
              <w:sdt>
                <w:sdtPr>
                  <w:rPr>
                    <w:b/>
                    <w:bCs/>
                    <w:caps w:val="0"/>
                    <w:noProof/>
                    <w:color w:val="auto"/>
                    <w:kern w:val="0"/>
                    <w:lang w:val="es-ES"/>
                  </w:rPr>
                  <w:id w:val="571849806"/>
                  <w:placeholder>
                    <w:docPart w:val="407D35AC5B9D4E98A4B41C25DFE2E25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5768D13C" w14:textId="1BA19312" w:rsidR="00282140" w:rsidRPr="00940A21" w:rsidRDefault="00282140" w:rsidP="00C552E4">
                    <w:pPr>
                      <w:pStyle w:val="Ttulo2"/>
                      <w:spacing w:before="160"/>
                      <w:rPr>
                        <w:noProof/>
                        <w:color w:val="auto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 xml:space="preserve"> DHL Express.</w:t>
                    </w:r>
                  </w:p>
                  <w:p w14:paraId="6B2FC575" w14:textId="77777777" w:rsidR="00282140" w:rsidRDefault="00282140">
                    <w:pPr>
                      <w:pStyle w:val="Ttulo3"/>
                      <w:rPr>
                        <w:noProof/>
                        <w:color w:val="auto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>febrero 1999 /julio 2003</w:t>
                    </w:r>
                  </w:p>
                  <w:p w14:paraId="778496CC" w14:textId="0A3225AC" w:rsidR="00A86FC7" w:rsidRPr="00A86FC7" w:rsidRDefault="00A86FC7" w:rsidP="00A86FC7">
                    <w:pPr>
                      <w:rPr>
                        <w:b/>
                        <w:lang w:val="es-ES"/>
                      </w:rPr>
                    </w:pPr>
                    <w:r w:rsidRPr="00A86FC7">
                      <w:rPr>
                        <w:b/>
                        <w:lang w:val="es-ES"/>
                      </w:rPr>
                      <w:t>EJECUTIVO DE VENTAS</w:t>
                    </w:r>
                  </w:p>
                  <w:p w14:paraId="22B71177" w14:textId="77777777" w:rsidR="006A2FDF" w:rsidRPr="00940A21" w:rsidRDefault="00282140" w:rsidP="00282140">
                    <w:pPr>
                      <w:spacing w:line="240" w:lineRule="auto"/>
                      <w:rPr>
                        <w:noProof/>
                        <w:color w:val="auto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>Ejecutivo de cuentas claves</w:t>
                    </w:r>
                    <w:r w:rsidR="00940A21" w:rsidRPr="00940A21">
                      <w:rPr>
                        <w:noProof/>
                        <w:color w:val="auto"/>
                        <w:lang w:val="es-ES"/>
                      </w:rPr>
                      <w:t>, logística , importación / exportación. Proyecto Coca Cola Interamerican para centroamé</w:t>
                    </w:r>
                    <w:r w:rsidRPr="00940A21">
                      <w:rPr>
                        <w:noProof/>
                        <w:color w:val="auto"/>
                        <w:lang w:val="es-ES"/>
                      </w:rPr>
                      <w:t>rica.</w:t>
                    </w:r>
                  </w:p>
                </w:sdtContent>
              </w:sdt>
            </w:sdtContent>
          </w:sdt>
        </w:tc>
      </w:tr>
      <w:tr w:rsidR="006A2FDF" w:rsidRPr="00C552E4" w14:paraId="5677E414" w14:textId="77777777">
        <w:tc>
          <w:tcPr>
            <w:tcW w:w="2070" w:type="dxa"/>
          </w:tcPr>
          <w:p w14:paraId="1A5EBCE3" w14:textId="56E1F7FB" w:rsidR="006A2FDF" w:rsidRPr="00940A21" w:rsidRDefault="005725C5">
            <w:pPr>
              <w:pStyle w:val="Ttulo1"/>
              <w:rPr>
                <w:color w:val="auto"/>
              </w:rPr>
            </w:pPr>
            <w:r w:rsidRPr="00940A21">
              <w:rPr>
                <w:rFonts w:ascii="Arial" w:hAnsi="Arial"/>
                <w:color w:val="auto"/>
              </w:rPr>
              <w:lastRenderedPageBreak/>
              <w:t>Educación</w:t>
            </w:r>
          </w:p>
        </w:tc>
        <w:tc>
          <w:tcPr>
            <w:tcW w:w="7650" w:type="dxa"/>
          </w:tcPr>
          <w:sdt>
            <w:sdtPr>
              <w:rPr>
                <w:caps w:val="0"/>
                <w:noProof/>
                <w:color w:val="auto"/>
                <w:kern w:val="0"/>
                <w:sz w:val="17"/>
                <w:szCs w:val="17"/>
                <w:lang w:val="es-ES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noProof/>
                    <w:color w:val="auto"/>
                    <w:kern w:val="0"/>
                    <w:sz w:val="17"/>
                    <w:szCs w:val="17"/>
                    <w:lang w:val="es-ES"/>
                  </w:rPr>
                  <w:id w:val="-1126388115"/>
                  <w:placeholder>
                    <w:docPart w:val="B0362357B5CE4FDE95FBFEAB068EA549"/>
                  </w:placeholder>
                  <w15:repeatingSectionItem/>
                </w:sdtPr>
                <w:sdtEndPr/>
                <w:sdtContent>
                  <w:p w14:paraId="6072F6A7" w14:textId="77777777" w:rsidR="00AB5FE2" w:rsidRDefault="00940A21" w:rsidP="00582FE0">
                    <w:pPr>
                      <w:pStyle w:val="Ttulo2"/>
                      <w:spacing w:before="60"/>
                      <w:rPr>
                        <w:noProof/>
                        <w:color w:val="auto"/>
                        <w:sz w:val="17"/>
                        <w:szCs w:val="17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sz w:val="17"/>
                        <w:szCs w:val="17"/>
                        <w:lang w:val="es-ES"/>
                      </w:rPr>
                      <w:t>-</w:t>
                    </w:r>
                    <w:r w:rsidR="00AB5FE2">
                      <w:rPr>
                        <w:noProof/>
                        <w:color w:val="auto"/>
                        <w:sz w:val="17"/>
                        <w:szCs w:val="17"/>
                        <w:lang w:val="es-ES"/>
                      </w:rPr>
                      <w:t>BACHILLER EDUCACIÓN MEDIA</w:t>
                    </w:r>
                  </w:p>
                  <w:p w14:paraId="6FD326E5" w14:textId="77777777" w:rsidR="00B5043F" w:rsidRDefault="00AB5FE2" w:rsidP="00582FE0">
                    <w:pPr>
                      <w:pStyle w:val="Ttulo2"/>
                      <w:spacing w:before="60"/>
                      <w:rPr>
                        <w:noProof/>
                        <w:color w:val="auto"/>
                        <w:sz w:val="17"/>
                        <w:szCs w:val="17"/>
                        <w:lang w:val="es-ES"/>
                      </w:rPr>
                    </w:pPr>
                    <w:r>
                      <w:rPr>
                        <w:noProof/>
                        <w:color w:val="auto"/>
                        <w:sz w:val="17"/>
                        <w:szCs w:val="17"/>
                        <w:lang w:val="es-ES"/>
                      </w:rPr>
                      <w:t xml:space="preserve">Estudiante avanzado de Administración de empresas </w:t>
                    </w:r>
                    <w:r w:rsidR="00B5043F">
                      <w:rPr>
                        <w:noProof/>
                        <w:color w:val="auto"/>
                        <w:sz w:val="17"/>
                        <w:szCs w:val="17"/>
                        <w:lang w:val="es-ES"/>
                      </w:rPr>
                      <w:t>( UIA – 2002-2003)</w:t>
                    </w:r>
                  </w:p>
                  <w:p w14:paraId="4019B0DE" w14:textId="22B8CF51" w:rsidR="00B5043F" w:rsidRDefault="00940A21" w:rsidP="00582FE0">
                    <w:pPr>
                      <w:pStyle w:val="Ttulo2"/>
                      <w:spacing w:before="60"/>
                      <w:rPr>
                        <w:noProof/>
                        <w:color w:val="auto"/>
                        <w:sz w:val="17"/>
                        <w:szCs w:val="17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sz w:val="17"/>
                        <w:szCs w:val="17"/>
                        <w:lang w:val="es-ES"/>
                      </w:rPr>
                      <w:t>DOMINIO</w:t>
                    </w:r>
                    <w:r w:rsidR="00E67C4D">
                      <w:rPr>
                        <w:noProof/>
                        <w:color w:val="auto"/>
                        <w:sz w:val="17"/>
                        <w:szCs w:val="17"/>
                        <w:lang w:val="es-ES"/>
                      </w:rPr>
                      <w:t xml:space="preserve"> 80</w:t>
                    </w:r>
                    <w:r w:rsidR="00B5043F">
                      <w:rPr>
                        <w:noProof/>
                        <w:color w:val="auto"/>
                        <w:sz w:val="17"/>
                        <w:szCs w:val="17"/>
                        <w:lang w:val="es-ES"/>
                      </w:rPr>
                      <w:t xml:space="preserve"> %  DE IDIOMA INGLES , oral, lectura y escrito</w:t>
                    </w:r>
                  </w:p>
                  <w:p w14:paraId="3F8117B9" w14:textId="1C3B844A" w:rsidR="006A2FDF" w:rsidRPr="00D01DA3" w:rsidRDefault="00E67C4D" w:rsidP="00B5043F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MANEJO COMPLETO DE</w:t>
                    </w:r>
                    <w:r w:rsidR="00D01DA3">
                      <w:rPr>
                        <w:lang w:val="es-ES"/>
                      </w:rPr>
                      <w:t xml:space="preserve"> PAQUETE OFFICE.</w:t>
                    </w:r>
                  </w:p>
                </w:sdtContent>
              </w:sdt>
            </w:sdtContent>
          </w:sdt>
        </w:tc>
      </w:tr>
      <w:tr w:rsidR="006A2FDF" w:rsidRPr="00B41AEA" w14:paraId="6DA3C582" w14:textId="77777777">
        <w:tc>
          <w:tcPr>
            <w:tcW w:w="2070" w:type="dxa"/>
          </w:tcPr>
          <w:p w14:paraId="5075C53B" w14:textId="580A3FB9" w:rsidR="006A2FDF" w:rsidRPr="00940A21" w:rsidRDefault="005725C5">
            <w:pPr>
              <w:pStyle w:val="Ttulo1"/>
              <w:rPr>
                <w:color w:val="auto"/>
              </w:rPr>
            </w:pPr>
            <w:r w:rsidRPr="00940A21">
              <w:rPr>
                <w:rFonts w:ascii="Arial" w:hAnsi="Arial"/>
                <w:color w:val="auto"/>
              </w:rPr>
              <w:t>Referencias</w:t>
            </w:r>
          </w:p>
        </w:tc>
        <w:tc>
          <w:tcPr>
            <w:tcW w:w="7650" w:type="dxa"/>
          </w:tcPr>
          <w:sdt>
            <w:sdtPr>
              <w:rPr>
                <w:caps w:val="0"/>
                <w:noProof/>
                <w:color w:val="auto"/>
                <w:kern w:val="0"/>
                <w:lang w:val="es-ES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noProof/>
                    <w:color w:val="auto"/>
                    <w:kern w:val="0"/>
                    <w:lang w:val="es-ES"/>
                  </w:rPr>
                  <w:id w:val="-1368215953"/>
                  <w:placeholder>
                    <w:docPart w:val="B0362357B5CE4FDE95FBFEAB068EA549"/>
                  </w:placeholder>
                  <w15:color w:val="C0C0C0"/>
                  <w15:repeatingSectionItem/>
                </w:sdtPr>
                <w:sdtEndPr/>
                <w:sdtContent>
                  <w:p w14:paraId="511C4CD6" w14:textId="77777777" w:rsidR="006A2FDF" w:rsidRPr="00940A21" w:rsidRDefault="00940A21" w:rsidP="003F3103">
                    <w:pPr>
                      <w:pStyle w:val="Ttulo2"/>
                      <w:spacing w:before="40"/>
                      <w:rPr>
                        <w:noProof/>
                        <w:color w:val="auto"/>
                        <w:szCs w:val="16"/>
                        <w:lang w:val="es-ES"/>
                      </w:rPr>
                    </w:pPr>
                    <w:r w:rsidRPr="00940A21">
                      <w:rPr>
                        <w:rStyle w:val="Textoennegrita"/>
                        <w:noProof/>
                        <w:color w:val="auto"/>
                        <w:lang w:val="es-ES"/>
                      </w:rPr>
                      <w:t>JOSE ANTONIO WILSON</w:t>
                    </w:r>
                    <w:r w:rsidR="00694FB0" w:rsidRPr="00940A21">
                      <w:rPr>
                        <w:rStyle w:val="Textoennegrita"/>
                        <w:noProof/>
                        <w:color w:val="auto"/>
                        <w:lang w:val="es-ES"/>
                      </w:rPr>
                      <w:t xml:space="preserve">, </w:t>
                    </w:r>
                    <w:r w:rsidRPr="00940A21">
                      <w:rPr>
                        <w:noProof/>
                        <w:color w:val="auto"/>
                        <w:lang w:val="es-ES"/>
                      </w:rPr>
                      <w:t>SUB GERENTE SUDAMÉRICA</w:t>
                    </w:r>
                  </w:p>
                  <w:p w14:paraId="45BC96DE" w14:textId="77777777" w:rsidR="006A2FDF" w:rsidRPr="00940A21" w:rsidRDefault="00940A21">
                    <w:pPr>
                      <w:pStyle w:val="Ttulo3"/>
                      <w:rPr>
                        <w:noProof/>
                        <w:color w:val="auto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>TRESMONTES LUCCHETTI CHILE</w:t>
                    </w:r>
                  </w:p>
                  <w:p w14:paraId="6EF4966A" w14:textId="77777777" w:rsidR="00940A21" w:rsidRPr="00940A21" w:rsidRDefault="00940A21" w:rsidP="00940A21">
                    <w:pPr>
                      <w:spacing w:line="240" w:lineRule="auto"/>
                      <w:rPr>
                        <w:noProof/>
                        <w:color w:val="auto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 xml:space="preserve">(569) 8293 6621 / </w:t>
                    </w:r>
                    <w:hyperlink r:id="rId8" w:history="1">
                      <w:r w:rsidRPr="00940A21">
                        <w:rPr>
                          <w:rStyle w:val="Hipervnculo"/>
                          <w:noProof/>
                          <w:color w:val="auto"/>
                          <w:lang w:val="es-ES"/>
                        </w:rPr>
                        <w:t>jwilson@tmluc.com</w:t>
                      </w:r>
                    </w:hyperlink>
                    <w:r w:rsidRPr="00940A21">
                      <w:rPr>
                        <w:noProof/>
                        <w:color w:val="auto"/>
                        <w:lang w:val="es-ES"/>
                      </w:rPr>
                      <w:t>.</w:t>
                    </w:r>
                  </w:p>
                </w:sdtContent>
              </w:sdt>
              <w:p w14:paraId="383B638F" w14:textId="77777777" w:rsidR="00940A21" w:rsidRPr="00940A21" w:rsidRDefault="00940A21" w:rsidP="003F3103">
                <w:pPr>
                  <w:pStyle w:val="Ttulo2"/>
                  <w:spacing w:before="40"/>
                  <w:rPr>
                    <w:caps w:val="0"/>
                    <w:noProof/>
                    <w:color w:val="auto"/>
                    <w:kern w:val="0"/>
                    <w:lang w:val="es-ES"/>
                  </w:rPr>
                </w:pPr>
              </w:p>
              <w:sdt>
                <w:sdtPr>
                  <w:rPr>
                    <w:caps w:val="0"/>
                    <w:noProof/>
                    <w:color w:val="auto"/>
                    <w:kern w:val="0"/>
                    <w:lang w:val="es-ES"/>
                  </w:rPr>
                  <w:id w:val="-1290745514"/>
                  <w:placeholder>
                    <w:docPart w:val="5E423B9751FF4DDB998AFF1F50FFD0DB"/>
                  </w:placeholder>
                  <w15:color w:val="C0C0C0"/>
                  <w15:repeatingSectionItem/>
                </w:sdtPr>
                <w:sdtEndPr/>
                <w:sdtContent>
                  <w:p w14:paraId="596732F3" w14:textId="77777777" w:rsidR="00940A21" w:rsidRPr="00940A21" w:rsidRDefault="00940A21" w:rsidP="003F3103">
                    <w:pPr>
                      <w:pStyle w:val="Ttulo2"/>
                      <w:spacing w:before="40"/>
                      <w:rPr>
                        <w:noProof/>
                        <w:color w:val="auto"/>
                        <w:szCs w:val="16"/>
                        <w:lang w:val="es-ES"/>
                      </w:rPr>
                    </w:pPr>
                    <w:r w:rsidRPr="00940A21">
                      <w:rPr>
                        <w:rStyle w:val="Textoennegrita"/>
                        <w:noProof/>
                        <w:color w:val="auto"/>
                        <w:lang w:val="es-ES"/>
                      </w:rPr>
                      <w:t xml:space="preserve">paul kovaleski, </w:t>
                    </w:r>
                    <w:r w:rsidRPr="00940A21">
                      <w:rPr>
                        <w:noProof/>
                        <w:color w:val="auto"/>
                        <w:lang w:val="es-ES"/>
                      </w:rPr>
                      <w:t>gerente general costa rica.</w:t>
                    </w:r>
                  </w:p>
                  <w:p w14:paraId="671A717C" w14:textId="77777777" w:rsidR="00940A21" w:rsidRPr="00940A21" w:rsidRDefault="00940A21">
                    <w:pPr>
                      <w:pStyle w:val="Ttulo3"/>
                      <w:rPr>
                        <w:noProof/>
                        <w:color w:val="auto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>pricesmart.</w:t>
                    </w:r>
                  </w:p>
                  <w:p w14:paraId="7C80A0BF" w14:textId="77777777" w:rsidR="006A2FDF" w:rsidRPr="00940A21" w:rsidRDefault="00940A21" w:rsidP="00940A21">
                    <w:pPr>
                      <w:spacing w:line="240" w:lineRule="auto"/>
                      <w:rPr>
                        <w:noProof/>
                        <w:color w:val="auto"/>
                        <w:lang w:val="es-ES"/>
                      </w:rPr>
                    </w:pPr>
                    <w:r w:rsidRPr="00940A21">
                      <w:rPr>
                        <w:noProof/>
                        <w:color w:val="auto"/>
                        <w:lang w:val="es-ES"/>
                      </w:rPr>
                      <w:t>(506) 4035 1500.</w:t>
                    </w:r>
                  </w:p>
                </w:sdtContent>
              </w:sdt>
            </w:sdtContent>
          </w:sdt>
        </w:tc>
      </w:tr>
    </w:tbl>
    <w:p w14:paraId="3EDCEB76" w14:textId="77777777" w:rsidR="006A2FDF" w:rsidRPr="00B41AEA" w:rsidRDefault="006A2FDF">
      <w:pPr>
        <w:rPr>
          <w:lang w:val="es-ES"/>
        </w:rPr>
      </w:pPr>
    </w:p>
    <w:sectPr w:rsidR="006A2FDF" w:rsidRPr="00B41AEA">
      <w:footerReference w:type="default" r:id="rId9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71D71" w14:textId="77777777" w:rsidR="00BB7F36" w:rsidRDefault="00BB7F36">
      <w:pPr>
        <w:spacing w:after="0" w:line="240" w:lineRule="auto"/>
      </w:pPr>
      <w:r>
        <w:separator/>
      </w:r>
    </w:p>
  </w:endnote>
  <w:endnote w:type="continuationSeparator" w:id="0">
    <w:p w14:paraId="7F12856E" w14:textId="77777777" w:rsidR="00BB7F36" w:rsidRDefault="00BB7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E2B00" w14:textId="77777777" w:rsidR="006A2FDF" w:rsidRDefault="005725C5">
    <w:pPr>
      <w:pStyle w:val="Piedepgina"/>
    </w:pPr>
    <w:r>
      <w:rPr>
        <w:rFonts w:ascii="Arial" w:hAnsi="Arial"/>
        <w:color w:val="7C9E0E"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01DA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DFCF4" w14:textId="77777777" w:rsidR="00BB7F36" w:rsidRDefault="00BB7F36">
      <w:pPr>
        <w:spacing w:after="0" w:line="240" w:lineRule="auto"/>
      </w:pPr>
      <w:r>
        <w:separator/>
      </w:r>
    </w:p>
  </w:footnote>
  <w:footnote w:type="continuationSeparator" w:id="0">
    <w:p w14:paraId="23FD4B5D" w14:textId="77777777" w:rsidR="00BB7F36" w:rsidRDefault="00BB7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CD"/>
    <w:rsid w:val="000B6BE1"/>
    <w:rsid w:val="00254212"/>
    <w:rsid w:val="00282140"/>
    <w:rsid w:val="002D3A28"/>
    <w:rsid w:val="003F3103"/>
    <w:rsid w:val="00542015"/>
    <w:rsid w:val="005725C5"/>
    <w:rsid w:val="00582FE0"/>
    <w:rsid w:val="005B078D"/>
    <w:rsid w:val="005E2628"/>
    <w:rsid w:val="00656E60"/>
    <w:rsid w:val="006570CD"/>
    <w:rsid w:val="00694FB0"/>
    <w:rsid w:val="006A2FDF"/>
    <w:rsid w:val="00825A8D"/>
    <w:rsid w:val="00873635"/>
    <w:rsid w:val="008D3FEC"/>
    <w:rsid w:val="00940A21"/>
    <w:rsid w:val="00A86FC7"/>
    <w:rsid w:val="00A92D01"/>
    <w:rsid w:val="00AB1873"/>
    <w:rsid w:val="00AB5FE2"/>
    <w:rsid w:val="00B41AEA"/>
    <w:rsid w:val="00B5043F"/>
    <w:rsid w:val="00B604FD"/>
    <w:rsid w:val="00BB7F36"/>
    <w:rsid w:val="00BF5583"/>
    <w:rsid w:val="00C552E4"/>
    <w:rsid w:val="00C910D4"/>
    <w:rsid w:val="00D01DA3"/>
    <w:rsid w:val="00D141DA"/>
    <w:rsid w:val="00D42F34"/>
    <w:rsid w:val="00E67C4D"/>
    <w:rsid w:val="00EA31C0"/>
    <w:rsid w:val="00F4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FCD1"/>
  <w15:chartTrackingRefBased/>
  <w15:docId w15:val="{9AC48CDD-A9E6-4089-ADAE-C801A504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b/>
      <w:bCs/>
      <w:caps/>
      <w:color w:val="7C9E0E" w:themeColor="accent1"/>
      <w:kern w:val="20"/>
    </w:rPr>
  </w:style>
  <w:style w:type="character" w:customStyle="1" w:styleId="Ttulo2Car">
    <w:name w:val="Título 2 Car"/>
    <w:basedOn w:val="Fuentedeprrafopredeter"/>
    <w:link w:val="Ttulo2"/>
    <w:uiPriority w:val="1"/>
    <w:rPr>
      <w:caps/>
      <w:color w:val="000000" w:themeColor="text1"/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anudartabla">
    <w:name w:val="Reanudar tabla"/>
    <w:basedOn w:val="Tabla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3"/>
    <w:qFormat/>
    <w:pPr>
      <w:spacing w:after="0" w:line="240" w:lineRule="auto"/>
    </w:pPr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Pr>
      <w:caps/>
      <w:color w:val="7F7F7F" w:themeColor="text1" w:themeTint="80"/>
      <w:sz w:val="17"/>
      <w:szCs w:val="17"/>
    </w:rPr>
  </w:style>
  <w:style w:type="paragraph" w:customStyle="1" w:styleId="Nombre">
    <w:name w:val="Nombr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nfasis">
    <w:name w:val="Emphasis"/>
    <w:basedOn w:val="Fuentedeprrafopredeter"/>
    <w:uiPriority w:val="2"/>
    <w:unhideWhenUsed/>
    <w:qFormat/>
    <w:rPr>
      <w:i w:val="0"/>
      <w:iCs w:val="0"/>
      <w:color w:val="7C9E0E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bCs/>
      <w:caps/>
      <w:color w:val="7C9E0E" w:themeColor="accent1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0A21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wilson@tmluc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tago%2022\AppData\Roaming\Microsoft\Templates\Curr&#237;culum%20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07F538E85F4E2582DB67FBF0B54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9AFD-017E-445A-B844-C0EE06249CE6}"/>
      </w:docPartPr>
      <w:docPartBody>
        <w:p w:rsidR="007D7841" w:rsidRDefault="00672CFE">
          <w:pPr>
            <w:pStyle w:val="9607F538E85F4E2582DB67FBF0B54451"/>
          </w:pPr>
          <w:r w:rsidRPr="00B41AEA">
            <w:rPr>
              <w:noProof/>
              <w:lang w:val="es-ES"/>
            </w:rPr>
            <w:t>[</w:t>
          </w:r>
          <w:r>
            <w:rPr>
              <w:noProof/>
              <w:lang w:val="es-ES"/>
            </w:rPr>
            <w:t>SU NOMBRE</w:t>
          </w:r>
          <w:r w:rsidRPr="00B41AEA">
            <w:rPr>
              <w:noProof/>
              <w:lang w:val="es-ES"/>
            </w:rPr>
            <w:t>]</w:t>
          </w:r>
        </w:p>
      </w:docPartBody>
    </w:docPart>
    <w:docPart>
      <w:docPartPr>
        <w:name w:val="B0362357B5CE4FDE95FBFEAB068EA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961FA-CDAD-476D-98BC-B2FC9553E5C8}"/>
      </w:docPartPr>
      <w:docPartBody>
        <w:p w:rsidR="007D7841" w:rsidRDefault="00672CFE">
          <w:pPr>
            <w:pStyle w:val="B0362357B5CE4FDE95FBFEAB068EA549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7D35AC5B9D4E98A4B41C25DFE2E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68851-5963-4A16-811A-C8B5FAE04A0A}"/>
      </w:docPartPr>
      <w:docPartBody>
        <w:p w:rsidR="007D7841" w:rsidRDefault="00672CFE" w:rsidP="00672CFE">
          <w:pPr>
            <w:pStyle w:val="407D35AC5B9D4E98A4B41C25DFE2E25E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9BA073802294DB48C8A334656162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5C1C-21CE-41E1-B31E-549B2884A703}"/>
      </w:docPartPr>
      <w:docPartBody>
        <w:p w:rsidR="00B80C19" w:rsidRDefault="00BA14EE" w:rsidP="00BA14EE">
          <w:pPr>
            <w:pStyle w:val="D9BA073802294DB48C8A33465616221F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FE"/>
    <w:rsid w:val="001F52D6"/>
    <w:rsid w:val="00474064"/>
    <w:rsid w:val="00672CFE"/>
    <w:rsid w:val="007D7841"/>
    <w:rsid w:val="00950306"/>
    <w:rsid w:val="00B80C19"/>
    <w:rsid w:val="00BA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07F538E85F4E2582DB67FBF0B54451">
    <w:name w:val="9607F538E85F4E2582DB67FBF0B54451"/>
  </w:style>
  <w:style w:type="paragraph" w:customStyle="1" w:styleId="9B6CB19A28E04D8FABD4D453C1C3DBBC">
    <w:name w:val="9B6CB19A28E04D8FABD4D453C1C3DBBC"/>
  </w:style>
  <w:style w:type="paragraph" w:customStyle="1" w:styleId="82503F25C87F419881A8DF2D3E151B24">
    <w:name w:val="82503F25C87F419881A8DF2D3E151B24"/>
  </w:style>
  <w:style w:type="paragraph" w:customStyle="1" w:styleId="038CF240CBB140E5B5CBB75116743980">
    <w:name w:val="038CF240CBB140E5B5CBB75116743980"/>
  </w:style>
  <w:style w:type="paragraph" w:customStyle="1" w:styleId="1CAE8DB4A7054AB5ADF8ED353E9B1F41">
    <w:name w:val="1CAE8DB4A7054AB5ADF8ED353E9B1F41"/>
  </w:style>
  <w:style w:type="paragraph" w:customStyle="1" w:styleId="0B663F416BAE45A3AE81BB8F809C91F6">
    <w:name w:val="0B663F416BAE45A3AE81BB8F809C91F6"/>
  </w:style>
  <w:style w:type="character" w:styleId="Textodelmarcadordeposicin">
    <w:name w:val="Placeholder Text"/>
    <w:basedOn w:val="Fuentedeprrafopredeter"/>
    <w:uiPriority w:val="99"/>
    <w:semiHidden/>
    <w:rsid w:val="00BA14EE"/>
    <w:rPr>
      <w:color w:val="808080"/>
    </w:rPr>
  </w:style>
  <w:style w:type="paragraph" w:customStyle="1" w:styleId="B0362357B5CE4FDE95FBFEAB068EA549">
    <w:name w:val="B0362357B5CE4FDE95FBFEAB068EA549"/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B8064017D42A471C8680142939C71054">
    <w:name w:val="B8064017D42A471C8680142939C71054"/>
  </w:style>
  <w:style w:type="paragraph" w:customStyle="1" w:styleId="5233CCC2C44D4FBBB7A7FE29171BBC52">
    <w:name w:val="5233CCC2C44D4FBBB7A7FE29171BBC52"/>
  </w:style>
  <w:style w:type="paragraph" w:customStyle="1" w:styleId="0BB07A54F10D4F2982B2EAD43AD58446">
    <w:name w:val="0BB07A54F10D4F2982B2EAD43AD58446"/>
  </w:style>
  <w:style w:type="paragraph" w:customStyle="1" w:styleId="B40488DAE7FB4ECCB8DF6DEB732FEA42">
    <w:name w:val="B40488DAE7FB4ECCB8DF6DEB732FEA42"/>
  </w:style>
  <w:style w:type="paragraph" w:customStyle="1" w:styleId="D754DFB30D6045B6BA240F5D0A68E7E9">
    <w:name w:val="D754DFB30D6045B6BA240F5D0A68E7E9"/>
  </w:style>
  <w:style w:type="paragraph" w:customStyle="1" w:styleId="A62FFB8E9BE045F4A40455065538B274">
    <w:name w:val="A62FFB8E9BE045F4A40455065538B274"/>
  </w:style>
  <w:style w:type="paragraph" w:customStyle="1" w:styleId="F8D79D9AFD7445AFABC898B15C8A63CB">
    <w:name w:val="F8D79D9AFD7445AFABC898B15C8A63CB"/>
  </w:style>
  <w:style w:type="paragraph" w:customStyle="1" w:styleId="30E40ECC46E746B982E79EEDD22FF0C6">
    <w:name w:val="30E40ECC46E746B982E79EEDD22FF0C6"/>
  </w:style>
  <w:style w:type="paragraph" w:customStyle="1" w:styleId="C93FAF18D0EE47BAB5BF3EDD494632E0">
    <w:name w:val="C93FAF18D0EE47BAB5BF3EDD494632E0"/>
  </w:style>
  <w:style w:type="paragraph" w:customStyle="1" w:styleId="3B740BAEC4C94F6D8384331D60BD92FE">
    <w:name w:val="3B740BAEC4C94F6D8384331D60BD92FE"/>
  </w:style>
  <w:style w:type="paragraph" w:customStyle="1" w:styleId="B64E473277B24C25B89C82C21269595D">
    <w:name w:val="B64E473277B24C25B89C82C21269595D"/>
  </w:style>
  <w:style w:type="paragraph" w:customStyle="1" w:styleId="3E4E4AE9D5BB4ED28E2B12160907BC56">
    <w:name w:val="3E4E4AE9D5BB4ED28E2B12160907BC56"/>
  </w:style>
  <w:style w:type="paragraph" w:customStyle="1" w:styleId="C74174E9E4F344C99F44A8D359EB2FFC">
    <w:name w:val="C74174E9E4F344C99F44A8D359EB2FFC"/>
  </w:style>
  <w:style w:type="paragraph" w:customStyle="1" w:styleId="BFF26741AB544537B9158C8179F0D919">
    <w:name w:val="BFF26741AB544537B9158C8179F0D919"/>
  </w:style>
  <w:style w:type="paragraph" w:customStyle="1" w:styleId="407D35AC5B9D4E98A4B41C25DFE2E25E">
    <w:name w:val="407D35AC5B9D4E98A4B41C25DFE2E25E"/>
    <w:rsid w:val="00672CFE"/>
  </w:style>
  <w:style w:type="paragraph" w:customStyle="1" w:styleId="5E423B9751FF4DDB998AFF1F50FFD0DB">
    <w:name w:val="5E423B9751FF4DDB998AFF1F50FFD0DB"/>
    <w:rsid w:val="00672CFE"/>
  </w:style>
  <w:style w:type="paragraph" w:customStyle="1" w:styleId="D9BA073802294DB48C8A33465616221F">
    <w:name w:val="D9BA073802294DB48C8A33465616221F"/>
    <w:rsid w:val="00BA14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498B99-C127-2740-B2EA-5684DAC7E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C:\Users\cartago 22\AppData\Roaming\Microsoft\Templates\Currículum funcional.dotx</Template>
  <TotalTime>1</TotalTime>
  <Pages>2</Pages>
  <Words>297</Words>
  <Characters>1637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Rosito orué</dc:creator>
  <cp:keywords/>
  <dc:description/>
  <cp:lastModifiedBy>alberto rosito</cp:lastModifiedBy>
  <cp:revision>2</cp:revision>
  <dcterms:created xsi:type="dcterms:W3CDTF">2016-05-09T15:23:00Z</dcterms:created>
  <dcterms:modified xsi:type="dcterms:W3CDTF">2016-05-09T15:23:00Z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