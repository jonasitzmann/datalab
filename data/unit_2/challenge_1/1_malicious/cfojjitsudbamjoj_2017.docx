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8D" w:rsidRPr="008C1CB8" w:rsidRDefault="00AE4A8D" w:rsidP="008C1CB8">
      <w:bookmarkStart w:id="0" w:name="_GoBack"/>
      <w:bookmarkEnd w:id="0"/>
    </w:p>
    <w:sectPr w:rsidR="00AE4A8D" w:rsidRPr="008C1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3E"/>
    <w:rsid w:val="00205269"/>
    <w:rsid w:val="002E2579"/>
    <w:rsid w:val="003E13D6"/>
    <w:rsid w:val="005D0839"/>
    <w:rsid w:val="00756231"/>
    <w:rsid w:val="008A564C"/>
    <w:rsid w:val="008C1CB8"/>
    <w:rsid w:val="00AE4A8D"/>
    <w:rsid w:val="00BD7C73"/>
    <w:rsid w:val="00CB753E"/>
    <w:rsid w:val="00D152E7"/>
    <w:rsid w:val="00D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A8D"/>
  </w:style>
  <w:style w:type="paragraph" w:styleId="Titre1">
    <w:name w:val="heading 1"/>
    <w:basedOn w:val="Normal"/>
    <w:next w:val="Normal"/>
    <w:link w:val="Titre1Car"/>
    <w:uiPriority w:val="9"/>
    <w:qFormat/>
    <w:rsid w:val="00AE4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4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4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4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E4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E4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A8D"/>
  </w:style>
  <w:style w:type="paragraph" w:styleId="Titre1">
    <w:name w:val="heading 1"/>
    <w:basedOn w:val="Normal"/>
    <w:next w:val="Normal"/>
    <w:link w:val="Titre1Car"/>
    <w:uiPriority w:val="9"/>
    <w:qFormat/>
    <w:rsid w:val="00AE4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4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4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4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E4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E4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6B9A0623</Template>
  <TotalTime>10</TotalTime>
  <Pages>1</Pages>
  <Words>0</Words>
  <Characters>0</Characters>
  <Application>Microsoft Office Word</Application>
  <DocSecurity>0</DocSecurity>
  <Lines>0</Lines>
  <Paragraphs>0</Paragraphs>
  <ScaleCrop>false</ScaleCrop>
  <Company>Globaz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PERRIARD</dc:creator>
  <cp:lastModifiedBy>Romain PERRIARD</cp:lastModifiedBy>
  <cp:revision>1</cp:revision>
  <dcterms:created xsi:type="dcterms:W3CDTF">2016-12-08T19:08:00Z</dcterms:created>
  <dcterms:modified xsi:type="dcterms:W3CDTF">2016-12-08T19:18:00Z</dcterms:modified>
</cp:coreProperties>
</file>