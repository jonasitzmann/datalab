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29F" w:rsidRPr="008117E8" w:rsidRDefault="008117E8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sdfdasfdasfas</w:t>
      </w:r>
      <w:r w:rsidR="003B1527">
        <w:rPr>
          <w:lang w:val="en-US"/>
        </w:rPr>
        <w:t>AA</w:t>
      </w:r>
      <w:r>
        <w:rPr>
          <w:lang w:val="en-US"/>
        </w:rPr>
        <w:t>f</w:t>
      </w:r>
      <w:proofErr w:type="spellEnd"/>
    </w:p>
    <w:sectPr w:rsidR="0054429F" w:rsidRPr="00811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E8"/>
    <w:rsid w:val="00260657"/>
    <w:rsid w:val="003B1527"/>
    <w:rsid w:val="0054429F"/>
    <w:rsid w:val="006A5F4A"/>
    <w:rsid w:val="008117E8"/>
    <w:rsid w:val="009B488C"/>
    <w:rsid w:val="00C62A65"/>
    <w:rsid w:val="00E42D06"/>
    <w:rsid w:val="00F0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mcds>
    <wne:mcd wne:macroName="PROJECT.NEWMACROS.AUTO_OPEN" wne:name="Project.NewMacros.Auto_Open" wne:bEncrypt="00" wne:cmg="56"/>
    <wne:mcd wne:macroName="PROJECT.NEWMACROS.DEBUGGING" wne:name="Project.NewMacros.Debugging" wne:bEncrypt="00" wne:cmg="56"/>
    <wne:mcd wne:macroName="PROJECT.NEWMACROS.DOCUMENT_OPEN" wne:name="Project.NewMacros.Document_Open" wne:bEncrypt="00" wne:cmg="56"/>
    <wne:mcd wne:macroName="PROJECT.NEWMACROS.AUTOOPEN" wne:name="Project.NewMacros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SO_HOT_Vol72.dotm</Template>
  <TotalTime>24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Osipov</dc:creator>
  <cp:keywords/>
  <dc:description/>
  <cp:lastModifiedBy>Alexey Osipov</cp:lastModifiedBy>
  <cp:revision>19</cp:revision>
  <dcterms:created xsi:type="dcterms:W3CDTF">2016-06-06T20:14:00Z</dcterms:created>
  <dcterms:modified xsi:type="dcterms:W3CDTF">2016-06-06T21:24:00Z</dcterms:modified>
</cp:coreProperties>
</file>