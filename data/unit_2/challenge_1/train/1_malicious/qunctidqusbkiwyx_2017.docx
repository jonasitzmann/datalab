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11900" w:rsidRPr="00CD0DA9" w:rsidRDefault="00C11900">
      <w:pPr>
        <w:rPr>
          <w:rFonts w:ascii="Arial" w:hAnsi="Arial" w:cs="Arial"/>
          <w:color w:val="FFFFFF"/>
          <w:sz w:val="40"/>
          <w:szCs w:val="40"/>
        </w:rPr>
      </w:pPr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8pt;margin-top:-1in;width:103.25pt;height:103.25pt;z-index:251658752;mso-position-horizontal-relative:margin;mso-position-vertical-relative:margin">
            <v:imagedata r:id="rId6" o:title=""/>
            <w10:wrap type="square" anchorx="margin" anchory="margin"/>
          </v:shape>
        </w:pict>
      </w:r>
      <w:r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-1in;margin-top:1in;width:625.5pt;height:559.2pt;z-index:251656704;visibility:visible;mso-wrap-distance-top:3.6pt;mso-wrap-distance-bottom:3.6pt;mso-position-horizontal-relative:margin;mso-position-vertical-relative:margin" strokecolor="#006" strokeweight="0">
            <v:stroke opacity="0"/>
            <v:textbox style="mso-next-textbox:#Text Box 2">
              <w:txbxContent>
                <w:p w:rsidR="00C11900" w:rsidRPr="00044EC0" w:rsidRDefault="00C11900">
                  <w:pPr>
                    <w:ind w:left="900" w:right="600"/>
                    <w:rPr>
                      <w:rFonts w:ascii="MT Extra" w:hAnsi="MT Extra"/>
                    </w:rPr>
                  </w:pPr>
                  <w:r w:rsidRPr="00583178">
                    <w:rPr>
                      <w:rFonts w:ascii="MT Extra" w:hAnsi="MT Extra"/>
                    </w:rPr>
                    <w:t></w:t>
                  </w:r>
                  <w:r w:rsidRPr="00583178">
                    <w:rPr>
                      <w:rFonts w:ascii="MT Extra" w:hAnsi="MT Extra"/>
                    </w:rPr>
                    <w:t>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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noBreakHyphen/>
                  </w:r>
                  <w:r w:rsidRPr="00044EC0">
                    <w:rPr>
                      <w:rFonts w:ascii="MT Extra" w:hAnsi="MT Extra"/>
                    </w:rPr>
                    <w:t>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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noBreakHyphen/>
                  </w:r>
                  <w:r w:rsidRPr="00044EC0">
                    <w:rPr>
                      <w:rFonts w:ascii="MT Extra" w:hAnsi="MT Extra"/>
                    </w:rPr>
                    <w:t>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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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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noBreakHyphen/>
                  </w:r>
                  <w:r w:rsidRPr="00044EC0">
                    <w:rPr>
                      <w:rFonts w:ascii="MT Extra" w:hAnsi="MT Extra"/>
                    </w:rPr>
                    <w:t>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</w:p>
                <w:p w:rsidR="00C11900" w:rsidRPr="00044EC0" w:rsidRDefault="00C11900">
                  <w:pPr>
                    <w:ind w:left="900" w:right="600"/>
                    <w:rPr>
                      <w:rFonts w:ascii="MT Extra" w:hAnsi="MT Extra"/>
                    </w:rPr>
                  </w:pP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</w:t>
                  </w:r>
                  <w:r w:rsidRPr="00044EC0">
                    <w:rPr>
                      <w:rFonts w:ascii="MT Extra" w:hAnsi="MT Extra"/>
                    </w:rPr>
                    <w:t>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softHyphen/>
                  </w:r>
                  <w:r w:rsidRPr="00044EC0">
                    <w:rPr>
                      <w:rFonts w:ascii="MT Extra" w:hAnsi="MT Extra"/>
                    </w:rPr>
                    <w:t></w:t>
                  </w:r>
                  <w:r w:rsidRPr="00044EC0">
                    <w:rPr>
                      <w:rFonts w:ascii="MT Extra" w:hAnsi="MT Extra"/>
                    </w:rPr>
                    <w:t>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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softHyphen/>
                  </w:r>
                  <w:r w:rsidRPr="00044EC0">
                    <w:rPr>
                      <w:rFonts w:ascii="MT Extra" w:hAnsi="MT Extra"/>
                    </w:rPr>
                    <w:t></w:t>
                  </w:r>
                  <w:r w:rsidRPr="00044EC0">
                    <w:rPr>
                      <w:rFonts w:ascii="MT Extra" w:hAnsi="MT Extra"/>
                    </w:rPr>
                    <w:t>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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softHyphen/>
                  </w:r>
                  <w:r w:rsidRPr="00044EC0">
                    <w:rPr>
                      <w:rFonts w:ascii="MT Extra" w:hAnsi="MT Extra"/>
                    </w:rPr>
                    <w:t></w:t>
                  </w:r>
                  <w:r w:rsidRPr="00044EC0">
                    <w:rPr>
                      <w:rFonts w:ascii="MT Extra" w:hAnsi="MT Extra"/>
                    </w:rPr>
                    <w:t>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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softHyphen/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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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softHyphen/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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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softHyphen/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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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noBreakHyphen/>
                  </w:r>
                  <w:r w:rsidRPr="00044EC0">
                    <w:rPr>
                      <w:rFonts w:ascii="MT Extra" w:hAnsi="MT Extra"/>
                    </w:rPr>
                    <w:t>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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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</w:t>
                  </w:r>
                  <w:r w:rsidRPr="00044EC0">
                    <w:rPr>
                      <w:rFonts w:ascii="MT Extra" w:hAnsi="MT Extra"/>
                    </w:rPr>
                    <w:t>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softHyphen/>
                  </w:r>
                  <w:r w:rsidRPr="00044EC0">
                    <w:rPr>
                      <w:rFonts w:ascii="MT Extra" w:hAnsi="MT Extra"/>
                    </w:rPr>
                    <w:t></w:t>
                  </w:r>
                  <w:r w:rsidRPr="00044EC0">
                    <w:rPr>
                      <w:rFonts w:ascii="MT Extra" w:hAnsi="MT Extra"/>
                    </w:rPr>
                    <w:t>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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softHyphen/>
                  </w:r>
                  <w:r w:rsidRPr="00044EC0">
                    <w:rPr>
                      <w:rFonts w:ascii="MT Extra" w:hAnsi="MT Extra"/>
                    </w:rPr>
                    <w:t></w:t>
                  </w:r>
                  <w:r w:rsidRPr="00044EC0">
                    <w:rPr>
                      <w:rFonts w:ascii="MT Extra" w:hAnsi="MT Extra"/>
                    </w:rPr>
                    <w:t>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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softHyphen/>
                  </w:r>
                  <w:r w:rsidRPr="00044EC0">
                    <w:rPr>
                      <w:rFonts w:ascii="MT Extra" w:hAnsi="MT Extra"/>
                    </w:rPr>
                    <w:t></w:t>
                  </w:r>
                  <w:r w:rsidRPr="00044EC0">
                    <w:rPr>
                      <w:rFonts w:ascii="MT Extra" w:hAnsi="MT Extra"/>
                    </w:rPr>
                    <w:t>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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softHyphen/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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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softHyphen/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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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softHyphen/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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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noBreakHyphen/>
                  </w:r>
                  <w:r w:rsidRPr="00044EC0">
                    <w:rPr>
                      <w:rFonts w:ascii="MT Extra" w:hAnsi="MT Extra"/>
                    </w:rPr>
                    <w:t>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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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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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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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</w:p>
                <w:p w:rsidR="00C11900" w:rsidRPr="00044EC0" w:rsidRDefault="00C11900">
                  <w:pPr>
                    <w:ind w:left="900" w:right="600"/>
                    <w:rPr>
                      <w:rFonts w:ascii="MT Extra" w:hAnsi="MT Extra"/>
                    </w:rPr>
                  </w:pP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</w:t>
                  </w:r>
                  <w:r w:rsidRPr="00044EC0">
                    <w:rPr>
                      <w:rFonts w:ascii="MT Extra" w:hAnsi="MT Extra"/>
                    </w:rPr>
                    <w:t>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softHyphen/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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softHyphen/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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noBreakHyphen/>
                  </w:r>
                  <w:r w:rsidRPr="00044EC0">
                    <w:rPr>
                      <w:rFonts w:ascii="MT Extra" w:hAnsi="MT Extra"/>
                    </w:rPr>
                    <w:t>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</w:t>
                  </w:r>
                  <w:r w:rsidRPr="00044EC0">
                    <w:rPr>
                      <w:rFonts w:ascii="MT Extra" w:hAnsi="MT Extra"/>
                    </w:rPr>
                    <w:t>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softHyphen/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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softHyphen/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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noBreakHyphen/>
                  </w:r>
                  <w:r w:rsidRPr="00044EC0">
                    <w:rPr>
                      <w:rFonts w:ascii="MT Extra" w:hAnsi="MT Extra"/>
                    </w:rPr>
                    <w:t>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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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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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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</w:p>
                <w:p w:rsidR="00C11900" w:rsidRPr="00044EC0" w:rsidRDefault="00C11900">
                  <w:pPr>
                    <w:ind w:left="900" w:right="600"/>
                    <w:rPr>
                      <w:rFonts w:ascii="MT Extra" w:hAnsi="MT Extra"/>
                    </w:rPr>
                  </w:pPr>
                  <w:r w:rsidRPr="00044EC0">
                    <w:rPr>
                      <w:rFonts w:ascii="MT Extra" w:hAnsi="MT Extra"/>
                    </w:rPr>
                    <w:t>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</w:p>
                <w:p w:rsidR="00C11900" w:rsidRPr="00044EC0" w:rsidRDefault="00C11900">
                  <w:pPr>
                    <w:ind w:left="900" w:right="600"/>
                    <w:rPr>
                      <w:rFonts w:ascii="MT Extra" w:hAnsi="MT Extra"/>
                    </w:rPr>
                  </w:pP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br/>
                  </w:r>
                  <w:r w:rsidRPr="00044EC0">
                    <w:rPr>
                      <w:rFonts w:ascii="MT Extra" w:hAnsi="MT Extra"/>
                    </w:rPr>
                    <w:t>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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</w:p>
                <w:p w:rsidR="00C11900" w:rsidRPr="00044EC0" w:rsidRDefault="00C11900">
                  <w:pPr>
                    <w:ind w:left="900" w:right="600"/>
                    <w:rPr>
                      <w:rFonts w:ascii="MT Extra" w:hAnsi="MT Extra"/>
                    </w:rPr>
                  </w:pPr>
                  <w:r w:rsidRPr="00044EC0">
                    <w:rPr>
                      <w:rFonts w:ascii="MT Extra" w:hAnsi="MT Extra"/>
                    </w:rPr>
                    <w:t></w:t>
                  </w:r>
                  <w:r w:rsidRPr="00044EC0">
                    <w:rPr>
                      <w:rFonts w:ascii="MT Extra" w:hAnsi="MT Extra"/>
                    </w:rPr>
                    <w:t>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</w:t>
                  </w:r>
                  <w:r w:rsidRPr="00044EC0">
                    <w:rPr>
                      <w:rFonts w:ascii="MT Extra" w:hAnsi="MT Extra"/>
                    </w:rPr>
                    <w:br/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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</w:p>
                <w:p w:rsidR="00C11900" w:rsidRPr="00044EC0" w:rsidRDefault="00C11900">
                  <w:pPr>
                    <w:ind w:left="900" w:right="600"/>
                    <w:rPr>
                      <w:rFonts w:ascii="MT Extra" w:hAnsi="MT Extra"/>
                    </w:rPr>
                  </w:pPr>
                  <w:r w:rsidRPr="00044EC0">
                    <w:rPr>
                      <w:rFonts w:ascii="MT Extra" w:hAnsi="MT Extra"/>
                    </w:rPr>
                    <w:t></w:t>
                  </w:r>
                  <w:r w:rsidRPr="00044EC0">
                    <w:rPr>
                      <w:rFonts w:ascii="MT Extra" w:hAnsi="MT Extra"/>
                    </w:rPr>
                    <w:t>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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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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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</w:p>
                <w:p w:rsidR="00C11900" w:rsidRPr="00044EC0" w:rsidRDefault="00C11900">
                  <w:pPr>
                    <w:ind w:left="900" w:right="600"/>
                    <w:rPr>
                      <w:rFonts w:ascii="MT Extra" w:hAnsi="MT Extra"/>
                    </w:rPr>
                  </w:pPr>
                </w:p>
                <w:p w:rsidR="00C11900" w:rsidRPr="00044EC0" w:rsidRDefault="00C11900">
                  <w:pPr>
                    <w:ind w:left="900" w:right="600"/>
                    <w:rPr>
                      <w:rFonts w:ascii="MT Extra" w:hAnsi="MT Extra"/>
                    </w:rPr>
                  </w:pP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br/>
                  </w:r>
                  <w:r w:rsidRPr="00044EC0">
                    <w:rPr>
                      <w:rFonts w:ascii="MT Extra" w:hAnsi="MT Extra"/>
                    </w:rPr>
                    <w:t>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</w:t>
                  </w:r>
                  <w:r w:rsidRPr="00044EC0">
                    <w:rPr>
                      <w:rFonts w:ascii="MT Extra" w:hAnsi="MT Extra"/>
                    </w:rPr>
                    <w:t>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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</w:p>
                <w:p w:rsidR="00C11900" w:rsidRPr="00044EC0" w:rsidRDefault="00C11900">
                  <w:pPr>
                    <w:ind w:left="900" w:right="600"/>
                    <w:rPr>
                      <w:rFonts w:ascii="MT Extra" w:hAnsi="MT Extra"/>
                    </w:rPr>
                  </w:pPr>
                </w:p>
                <w:p w:rsidR="00C11900" w:rsidRPr="00044EC0" w:rsidRDefault="00C11900">
                  <w:pPr>
                    <w:ind w:left="900" w:right="600"/>
                    <w:rPr>
                      <w:rFonts w:ascii="MT Extra" w:hAnsi="MT Extra"/>
                    </w:rPr>
                  </w:pP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</w:t>
                  </w:r>
                  <w:r w:rsidRPr="00044EC0">
                    <w:rPr>
                      <w:rFonts w:ascii="MT Extra" w:hAnsi="MT Extra"/>
                    </w:rPr>
                    <w:br/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</w:t>
                  </w:r>
                  <w:r w:rsidRPr="00044EC0">
                    <w:rPr>
                      <w:rFonts w:ascii="MT Extra" w:hAnsi="MT Extra"/>
                    </w:rPr>
                    <w:t></w:t>
                  </w:r>
                  <w:r w:rsidRPr="00044EC0">
                    <w:rPr>
                      <w:rFonts w:ascii="MT Extra" w:hAnsi="MT Extra"/>
                    </w:rPr>
                    <w:t>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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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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</w:p>
                <w:p w:rsidR="00C11900" w:rsidRPr="00044EC0" w:rsidRDefault="00C11900">
                  <w:pPr>
                    <w:ind w:left="900" w:right="600"/>
                    <w:rPr>
                      <w:rFonts w:ascii="MT Extra" w:hAnsi="MT Extra"/>
                    </w:rPr>
                  </w:pP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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</w:t>
                  </w:r>
                  <w:r w:rsidRPr="00044EC0">
                    <w:rPr>
                      <w:rFonts w:ascii="MT Extra" w:hAnsi="MT Extra"/>
                    </w:rPr>
                    <w:noBreakHyphen/>
                  </w:r>
                  <w:r w:rsidRPr="00044EC0">
                    <w:rPr>
                      <w:rFonts w:ascii="MT Extra" w:hAnsi="MT Extra"/>
                    </w:rPr>
                    <w:t>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</w:t>
                  </w:r>
                  <w:r w:rsidRPr="00044EC0">
                    <w:rPr>
                      <w:rFonts w:ascii="MT Extra" w:hAnsi="MT Extra"/>
                    </w:rPr>
                    <w:t></w:t>
                  </w:r>
                  <w:r w:rsidRPr="00044EC0">
                    <w:rPr>
                      <w:rFonts w:ascii="MT Extra" w:hAnsi="MT Extra"/>
                    </w:rPr>
                    <w:t></w:t>
                  </w:r>
                  <w:r w:rsidRPr="00044EC0">
                    <w:rPr>
                      <w:rFonts w:ascii="MT Extra" w:hAnsi="MT Extra"/>
                    </w:rPr>
                    <w:t></w:t>
                  </w:r>
                </w:p>
                <w:p w:rsidR="00C11900" w:rsidRPr="00044EC0" w:rsidRDefault="00C11900">
                  <w:pPr>
                    <w:ind w:left="900" w:right="600"/>
                    <w:rPr>
                      <w:rFonts w:ascii="MT Extra" w:hAnsi="MT Extra"/>
                    </w:rPr>
                  </w:pPr>
                  <w:r w:rsidRPr="00044EC0">
                    <w:rPr>
                      <w:rFonts w:ascii="MT Extra" w:hAnsi="MT Extra"/>
                    </w:rPr>
                    <w:t>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</w:t>
                  </w:r>
                  <w:r w:rsidRPr="00044EC0">
                    <w:rPr>
                      <w:rFonts w:ascii="MT Extra" w:hAnsi="MT Extra"/>
                    </w:rPr>
                    <w:t></w:t>
                  </w:r>
                  <w:r w:rsidRPr="00044EC0">
                    <w:rPr>
                      <w:rFonts w:ascii="MT Extra" w:hAnsi="MT Extra"/>
                    </w:rPr>
                    <w:noBreakHyphen/>
                  </w:r>
                  <w:r w:rsidRPr="00044EC0">
                    <w:rPr>
                      <w:rFonts w:ascii="MT Extra" w:hAnsi="MT Extra"/>
                    </w:rPr>
                    <w:t>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</w:t>
                  </w:r>
                  <w:r w:rsidRPr="00044EC0">
                    <w:rPr>
                      <w:rFonts w:ascii="MT Extra" w:hAnsi="MT Extra"/>
                    </w:rPr>
                    <w:t></w:t>
                  </w:r>
                  <w:r w:rsidRPr="00044EC0">
                    <w:rPr>
                      <w:rFonts w:ascii="MT Extra" w:hAnsi="MT Extra"/>
                    </w:rPr>
                    <w:t></w:t>
                  </w:r>
                </w:p>
                <w:p w:rsidR="00C11900" w:rsidRPr="00044EC0" w:rsidRDefault="00C11900">
                  <w:pPr>
                    <w:ind w:left="900" w:right="600"/>
                    <w:rPr>
                      <w:rFonts w:ascii="MT Extra" w:hAnsi="MT Extra"/>
                    </w:rPr>
                  </w:pP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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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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</w:p>
                <w:p w:rsidR="00C11900" w:rsidRPr="00044EC0" w:rsidRDefault="00C11900">
                  <w:pPr>
                    <w:ind w:left="900" w:right="600"/>
                    <w:rPr>
                      <w:rFonts w:ascii="MT Extra" w:hAnsi="MT Extra"/>
                    </w:rPr>
                  </w:pP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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</w:t>
                  </w:r>
                  <w:r w:rsidRPr="00044EC0">
                    <w:rPr>
                      <w:rFonts w:ascii="MT Extra" w:hAnsi="MT Extra"/>
                    </w:rPr>
                    <w:noBreakHyphen/>
                  </w:r>
                  <w:r w:rsidRPr="00044EC0">
                    <w:rPr>
                      <w:rFonts w:ascii="MT Extra" w:hAnsi="MT Extra"/>
                    </w:rPr>
                    <w:t>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</w:t>
                  </w:r>
                  <w:r w:rsidRPr="00044EC0">
                    <w:rPr>
                      <w:rFonts w:ascii="MT Extra" w:hAnsi="MT Extra"/>
                    </w:rPr>
                    <w:t></w:t>
                  </w:r>
                  <w:r w:rsidRPr="00044EC0">
                    <w:rPr>
                      <w:rFonts w:ascii="MT Extra" w:hAnsi="MT Extra"/>
                    </w:rPr>
                    <w:t></w:t>
                  </w:r>
                  <w:r w:rsidRPr="00044EC0">
                    <w:rPr>
                      <w:rFonts w:ascii="MT Extra" w:hAnsi="MT Extra"/>
                    </w:rPr>
                    <w:t></w:t>
                  </w:r>
                </w:p>
                <w:p w:rsidR="00C11900" w:rsidRPr="00044EC0" w:rsidRDefault="00C11900">
                  <w:pPr>
                    <w:ind w:left="900" w:right="600"/>
                    <w:rPr>
                      <w:rFonts w:ascii="MT Extra" w:hAnsi="MT Extra"/>
                    </w:rPr>
                  </w:pPr>
                  <w:r w:rsidRPr="00044EC0">
                    <w:rPr>
                      <w:rFonts w:ascii="MT Extra" w:hAnsi="MT Extra"/>
                    </w:rPr>
                    <w:t>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</w:t>
                  </w:r>
                  <w:r w:rsidRPr="00044EC0">
                    <w:rPr>
                      <w:rFonts w:ascii="MT Extra" w:hAnsi="MT Extra"/>
                    </w:rPr>
                    <w:t></w:t>
                  </w:r>
                  <w:r w:rsidRPr="00044EC0">
                    <w:rPr>
                      <w:rFonts w:ascii="MT Extra" w:hAnsi="MT Extra"/>
                    </w:rPr>
                    <w:noBreakHyphen/>
                  </w:r>
                  <w:r w:rsidRPr="00044EC0">
                    <w:rPr>
                      <w:rFonts w:ascii="MT Extra" w:hAnsi="MT Extra"/>
                    </w:rPr>
                    <w:t>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</w:t>
                  </w:r>
                  <w:r w:rsidRPr="00044EC0">
                    <w:rPr>
                      <w:rFonts w:ascii="MT Extra" w:hAnsi="MT Extra"/>
                    </w:rPr>
                    <w:t></w:t>
                  </w:r>
                  <w:r w:rsidRPr="00044EC0">
                    <w:rPr>
                      <w:rFonts w:ascii="MT Extra" w:hAnsi="MT Extra"/>
                    </w:rPr>
                    <w:t></w:t>
                  </w:r>
                </w:p>
                <w:p w:rsidR="00C11900" w:rsidRPr="00044EC0" w:rsidRDefault="00C11900">
                  <w:pPr>
                    <w:ind w:left="900" w:right="600"/>
                    <w:rPr>
                      <w:rFonts w:ascii="MT Extra" w:hAnsi="MT Extra"/>
                    </w:rPr>
                  </w:pP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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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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</w:p>
                <w:p w:rsidR="00C11900" w:rsidRPr="00044EC0" w:rsidRDefault="00C11900">
                  <w:pPr>
                    <w:ind w:left="900" w:right="600"/>
                    <w:rPr>
                      <w:rFonts w:ascii="MT Extra" w:hAnsi="MT Extra"/>
                    </w:rPr>
                  </w:pP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</w:t>
                  </w:r>
                  <w:r w:rsidRPr="00044EC0">
                    <w:rPr>
                      <w:rFonts w:ascii="MT Extra" w:hAnsi="MT Extra"/>
                    </w:rPr>
                    <w:t>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</w:t>
                  </w:r>
                  <w:r w:rsidRPr="00044EC0">
                    <w:rPr>
                      <w:rFonts w:ascii="MT Extra" w:hAnsi="MT Extra"/>
                    </w:rPr>
                    <w:t></w:t>
                  </w:r>
                  <w:r w:rsidRPr="00044EC0">
                    <w:rPr>
                      <w:rFonts w:ascii="MT Extra" w:hAnsi="MT Extra"/>
                    </w:rPr>
                    <w:softHyphen/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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</w:t>
                  </w:r>
                  <w:r w:rsidRPr="00044EC0">
                    <w:rPr>
                      <w:rFonts w:ascii="MT Extra" w:hAnsi="MT Extra"/>
                    </w:rPr>
                    <w:t></w:t>
                  </w:r>
                  <w:r w:rsidRPr="00044EC0">
                    <w:rPr>
                      <w:rFonts w:ascii="MT Extra" w:hAnsi="MT Extra"/>
                    </w:rPr>
                    <w:t></w:t>
                  </w:r>
                  <w:r w:rsidRPr="00044EC0">
                    <w:rPr>
                      <w:rFonts w:ascii="MT Extra" w:hAnsi="MT Extra"/>
                    </w:rPr>
                    <w:t></w:t>
                  </w:r>
                  <w:r w:rsidRPr="00044EC0">
                    <w:rPr>
                      <w:rFonts w:ascii="MT Extra" w:hAnsi="MT Extra"/>
                    </w:rPr>
                    <w:softHyphen/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</w:t>
                  </w:r>
                  <w:r w:rsidRPr="00044EC0">
                    <w:rPr>
                      <w:rFonts w:ascii="MT Extra" w:hAnsi="MT Extra"/>
                    </w:rPr>
                    <w:t>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</w:t>
                  </w:r>
                  <w:r w:rsidRPr="00044EC0">
                    <w:rPr>
                      <w:rFonts w:ascii="MT Extra" w:hAnsi="MT Extra"/>
                    </w:rPr>
                    <w:t></w:t>
                  </w:r>
                  <w:r w:rsidRPr="00044EC0">
                    <w:rPr>
                      <w:rFonts w:ascii="MT Extra" w:hAnsi="MT Extra"/>
                    </w:rPr>
                    <w:t></w:t>
                  </w:r>
                  <w:r w:rsidRPr="00044EC0">
                    <w:rPr>
                      <w:rFonts w:ascii="MT Extra" w:hAnsi="MT Extra"/>
                    </w:rPr>
                    <w:t></w:t>
                  </w:r>
                  <w:r w:rsidRPr="00044EC0">
                    <w:rPr>
                      <w:rFonts w:ascii="MT Extra" w:hAnsi="MT Extra"/>
                    </w:rPr>
                    <w:noBreakHyphen/>
                  </w:r>
                  <w:r w:rsidRPr="00044EC0">
                    <w:rPr>
                      <w:rFonts w:ascii="MT Extra" w:hAnsi="MT Extra"/>
                    </w:rPr>
                    <w:t></w:t>
                  </w:r>
                  <w:r w:rsidRPr="00044EC0">
                    <w:rPr>
                      <w:rFonts w:ascii="MT Extra" w:hAnsi="MT Extra"/>
                    </w:rPr>
                    <w:t>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</w:t>
                  </w:r>
                  <w:r w:rsidRPr="00044EC0">
                    <w:rPr>
                      <w:rFonts w:ascii="MT Extra" w:hAnsi="MT Extra"/>
                    </w:rPr>
                    <w:t></w:t>
                  </w:r>
                  <w:r w:rsidRPr="00044EC0">
                    <w:rPr>
                      <w:rFonts w:ascii="MT Extra" w:hAnsi="MT Extra"/>
                    </w:rPr>
                    <w:t></w:t>
                  </w:r>
                  <w:r w:rsidRPr="00044EC0">
                    <w:rPr>
                      <w:rFonts w:ascii="MT Extra" w:hAnsi="MT Extra"/>
                    </w:rPr>
                    <w:t></w:t>
                  </w:r>
                  <w:r w:rsidRPr="00044EC0">
                    <w:rPr>
                      <w:rFonts w:ascii="MT Extra" w:hAnsi="MT Extra"/>
                    </w:rPr>
                    <w:t></w:t>
                  </w:r>
                </w:p>
                <w:p w:rsidR="00C11900" w:rsidRPr="00044EC0" w:rsidRDefault="00C11900">
                  <w:pPr>
                    <w:ind w:left="900" w:right="600"/>
                    <w:rPr>
                      <w:rFonts w:ascii="MT Extra" w:hAnsi="MT Extra"/>
                    </w:rPr>
                  </w:pPr>
                  <w:r w:rsidRPr="00044EC0">
                    <w:rPr>
                      <w:rFonts w:ascii="MT Extra" w:hAnsi="MT Extra"/>
                    </w:rPr>
                    <w:t></w:t>
                  </w:r>
                  <w:r w:rsidRPr="00044EC0">
                    <w:rPr>
                      <w:rFonts w:ascii="MT Extra" w:hAnsi="MT Extra"/>
                    </w:rPr>
                    <w:t>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</w:t>
                  </w:r>
                  <w:r w:rsidRPr="00044EC0">
                    <w:rPr>
                      <w:rFonts w:ascii="MT Extra" w:hAnsi="MT Extra"/>
                    </w:rPr>
                    <w:t></w:t>
                  </w:r>
                  <w:r w:rsidRPr="00044EC0">
                    <w:rPr>
                      <w:rFonts w:ascii="MT Extra" w:hAnsi="MT Extra"/>
                    </w:rPr>
                    <w:t></w:t>
                  </w:r>
                  <w:r w:rsidRPr="00044EC0">
                    <w:rPr>
                      <w:rFonts w:ascii="MT Extra" w:hAnsi="MT Extra"/>
                    </w:rPr>
                    <w:t></w:t>
                  </w:r>
                  <w:r w:rsidRPr="00044EC0">
                    <w:rPr>
                      <w:rFonts w:ascii="MT Extra" w:hAnsi="MT Extra"/>
                    </w:rPr>
                    <w:softHyphen/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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</w:t>
                  </w:r>
                  <w:r w:rsidRPr="00044EC0">
                    <w:rPr>
                      <w:rFonts w:ascii="MT Extra" w:hAnsi="MT Extra"/>
                    </w:rPr>
                    <w:t></w:t>
                  </w:r>
                  <w:r w:rsidRPr="00044EC0">
                    <w:rPr>
                      <w:rFonts w:ascii="MT Extra" w:hAnsi="MT Extra"/>
                    </w:rPr>
                    <w:t></w:t>
                  </w:r>
                  <w:r w:rsidRPr="00044EC0">
                    <w:rPr>
                      <w:rFonts w:ascii="MT Extra" w:hAnsi="MT Extra"/>
                    </w:rPr>
                    <w:t></w:t>
                  </w:r>
                  <w:r w:rsidRPr="00044EC0">
                    <w:rPr>
                      <w:rFonts w:ascii="MT Extra" w:hAnsi="MT Extra"/>
                    </w:rPr>
                    <w:softHyphen/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</w:t>
                  </w:r>
                  <w:r w:rsidRPr="00044EC0">
                    <w:rPr>
                      <w:rFonts w:ascii="MT Extra" w:hAnsi="MT Extra"/>
                    </w:rPr>
                    <w:t>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</w:t>
                  </w:r>
                  <w:r w:rsidRPr="00044EC0">
                    <w:rPr>
                      <w:rFonts w:ascii="MT Extra" w:hAnsi="MT Extra"/>
                    </w:rPr>
                    <w:t></w:t>
                  </w:r>
                  <w:r w:rsidRPr="00044EC0">
                    <w:rPr>
                      <w:rFonts w:ascii="MT Extra" w:hAnsi="MT Extra"/>
                    </w:rPr>
                    <w:t></w:t>
                  </w:r>
                  <w:r w:rsidRPr="00044EC0">
                    <w:rPr>
                      <w:rFonts w:ascii="MT Extra" w:hAnsi="MT Extra"/>
                    </w:rPr>
                    <w:t></w:t>
                  </w:r>
                  <w:r w:rsidRPr="00044EC0">
                    <w:rPr>
                      <w:rFonts w:ascii="MT Extra" w:hAnsi="MT Extra"/>
                    </w:rPr>
                    <w:noBreakHyphen/>
                  </w:r>
                  <w:r w:rsidRPr="00044EC0">
                    <w:rPr>
                      <w:rFonts w:ascii="MT Extra" w:hAnsi="MT Extra"/>
                    </w:rPr>
                    <w:t></w:t>
                  </w:r>
                  <w:r w:rsidRPr="00044EC0">
                    <w:rPr>
                      <w:rFonts w:ascii="MT Extra" w:hAnsi="MT Extra"/>
                    </w:rPr>
                    <w:t>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</w:t>
                  </w:r>
                  <w:r w:rsidRPr="00044EC0">
                    <w:rPr>
                      <w:rFonts w:ascii="MT Extra" w:hAnsi="MT Extra"/>
                    </w:rPr>
                    <w:t></w:t>
                  </w:r>
                  <w:r w:rsidRPr="00044EC0">
                    <w:rPr>
                      <w:rFonts w:ascii="MT Extra" w:hAnsi="MT Extra"/>
                    </w:rPr>
                    <w:t></w:t>
                  </w:r>
                  <w:r w:rsidRPr="00044EC0">
                    <w:rPr>
                      <w:rFonts w:ascii="MT Extra" w:hAnsi="MT Extra"/>
                    </w:rPr>
                    <w:t>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lang w:val="ru-RU" w:eastAsia="ru-RU"/>
        </w:rPr>
        <w:pict>
          <v:shape id="_x0000_s1028" type="#_x0000_t202" style="position:absolute;margin-left:-57.65pt;margin-top:-71.25pt;width:611.9pt;height:109.25pt;z-index:251657728;visibility:visible;mso-wrap-distance-top:3.6pt;mso-wrap-distance-bottom:3.6pt" fillcolor="#2c5897">
            <v:textbox style="mso-next-textbox:#_x0000_s1028">
              <w:txbxContent>
                <w:p w:rsidR="00C11900" w:rsidRPr="00944261" w:rsidRDefault="00C11900">
                  <w:pPr>
                    <w:ind w:right="690"/>
                    <w:rPr>
                      <w:rFonts w:ascii="Arial" w:hAnsi="Arial" w:cs="Arial"/>
                      <w:b/>
                      <w:color w:val="FFFFFF"/>
                      <w:sz w:val="10"/>
                      <w:szCs w:val="10"/>
                      <w:lang w:val="de-CH"/>
                    </w:rPr>
                  </w:pPr>
                </w:p>
                <w:p w:rsidR="00C11900" w:rsidRDefault="00C11900">
                  <w:pPr>
                    <w:spacing w:after="0"/>
                    <w:ind w:left="2790" w:right="690"/>
                    <w:rPr>
                      <w:rFonts w:ascii="Arial" w:hAnsi="Arial" w:cs="Arial"/>
                      <w:color w:val="FFFFFF"/>
                      <w:sz w:val="36"/>
                      <w:szCs w:val="36"/>
                      <w:lang w:val="de-CH"/>
                    </w:rPr>
                  </w:pPr>
                  <w:r>
                    <w:rPr>
                      <w:rFonts w:ascii="Arial" w:hAnsi="Arial" w:cs="Arial"/>
                      <w:color w:val="FFFFFF"/>
                      <w:sz w:val="36"/>
                      <w:szCs w:val="36"/>
                      <w:lang w:val="de-CH"/>
                    </w:rPr>
                    <w:t xml:space="preserve">   Bitte wählen Sie </w:t>
                  </w:r>
                  <w:r>
                    <w:rPr>
                      <w:rFonts w:ascii="Arial" w:hAnsi="Arial" w:cs="Arial"/>
                      <w:b/>
                      <w:color w:val="FFFFFF"/>
                      <w:sz w:val="36"/>
                      <w:szCs w:val="36"/>
                      <w:lang w:val="de-CH"/>
                    </w:rPr>
                    <w:t>Bearbeitung aktivieren</w:t>
                  </w:r>
                  <w:r>
                    <w:rPr>
                      <w:rFonts w:ascii="Arial" w:hAnsi="Arial" w:cs="Arial"/>
                      <w:color w:val="FFFFFF"/>
                      <w:sz w:val="36"/>
                      <w:szCs w:val="36"/>
                      <w:lang w:val="de-CH"/>
                    </w:rPr>
                    <w:t xml:space="preserve"> und </w:t>
                  </w:r>
                </w:p>
                <w:p w:rsidR="00C11900" w:rsidRDefault="00C11900">
                  <w:pPr>
                    <w:spacing w:after="0"/>
                    <w:ind w:left="2790" w:right="690"/>
                    <w:rPr>
                      <w:rFonts w:ascii="Arial" w:hAnsi="Arial" w:cs="Arial"/>
                      <w:color w:val="FFFFFF"/>
                      <w:sz w:val="36"/>
                      <w:szCs w:val="36"/>
                      <w:lang w:val="de-CH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  <w:sz w:val="36"/>
                      <w:szCs w:val="36"/>
                      <w:lang w:val="de-CH"/>
                    </w:rPr>
                    <w:t xml:space="preserve">   Inhalt aktivieren   </w:t>
                  </w:r>
                  <w:r>
                    <w:rPr>
                      <w:rFonts w:ascii="Arial" w:hAnsi="Arial" w:cs="Arial"/>
                      <w:color w:val="FFFFFF"/>
                      <w:sz w:val="36"/>
                      <w:szCs w:val="36"/>
                      <w:lang w:val="de-CH"/>
                    </w:rPr>
                    <w:t xml:space="preserve"> um die Kodierung dieses        </w:t>
                  </w:r>
                </w:p>
                <w:p w:rsidR="00C11900" w:rsidRDefault="00C11900">
                  <w:pPr>
                    <w:spacing w:after="0"/>
                    <w:ind w:left="2790" w:right="690"/>
                    <w:rPr>
                      <w:rFonts w:ascii="Arial" w:hAnsi="Arial" w:cs="Arial"/>
                      <w:color w:val="FFFFFF"/>
                      <w:sz w:val="36"/>
                      <w:szCs w:val="36"/>
                      <w:lang w:val="de-CH"/>
                    </w:rPr>
                  </w:pPr>
                  <w:r>
                    <w:rPr>
                      <w:rFonts w:ascii="Arial" w:hAnsi="Arial" w:cs="Arial"/>
                      <w:color w:val="FFFFFF"/>
                      <w:sz w:val="36"/>
                      <w:szCs w:val="36"/>
                      <w:lang w:val="de-CH"/>
                    </w:rPr>
                    <w:t xml:space="preserve">   Microsoft Word™ Dokumentes anzupassen    </w:t>
                  </w:r>
                </w:p>
                <w:p w:rsidR="00C11900" w:rsidRDefault="00C11900"/>
              </w:txbxContent>
            </v:textbox>
            <w10:wrap type="square"/>
          </v:shape>
        </w:pict>
      </w:r>
    </w:p>
    <w:sectPr w:rsidR="00C11900" w:rsidRPr="00CD0DA9" w:rsidSect="0093487D">
      <w:pgSz w:w="12240" w:h="15840"/>
      <w:pgMar w:top="1440" w:right="72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T Extra">
    <w:altName w:val="Wingdings 3"/>
    <w:panose1 w:val="00000000000000000000"/>
    <w:charset w:val="02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D4E39"/>
    <w:multiLevelType w:val="hybridMultilevel"/>
    <w:tmpl w:val="5E126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removePersonalInformation/>
  <w:displayBackgroundShape/>
  <w:documentProtection w:edit="readOnly" w:enforcement="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1900"/>
    <w:rsid w:val="00044EC0"/>
    <w:rsid w:val="00583178"/>
    <w:rsid w:val="0093487D"/>
    <w:rsid w:val="00944261"/>
    <w:rsid w:val="00C11900"/>
    <w:rsid w:val="00CD0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docEvents>
    <wne:eventDocClose/>
  </wne:docEvents>
  <wne:mcds>
    <wne:mcd wne:macroName="PROJECT.INLYJNDA.ILHOSSMU" wne:name="Project.InLYjNDa.IlhOSSmU" wne:bEncrypt="00" wne:cmg="56"/>
    <wne:mcd wne:macroName="PROJECT.UIBHRBSH.KILXRDJM" wne:name="Project.UIBHRbSH.KilXrdJm" wne:bEncrypt="00" wne:cmg="56"/>
    <wne:mcd wne:macroName="PROJECT.INLYJNDA.HJBKJDFDDDF" wne:name="Project.InLYjNDa.hJBKJdfDDDf" wne:bEncrypt="00" wne:cmg="56"/>
  </wne:mcds>
</wne:vbaSuppData>
</file>

<file path=word/webSettings.xml><?xml version="1.0" encoding="utf-8"?>
<w:webSettings xmlns:r="http://schemas.openxmlformats.org/officeDocument/2006/relationships" xmlns:w="http://schemas.openxmlformats.org/wordprocessingml/2006/main">
  <w:divs>
    <w:div w:id="94669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0</Words>
  <Characters>3</Characters>
  <Application>Microsoft Office Outlook</Application>
  <DocSecurity>8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81v@0y8J</dc:creator>
  <cp:keywords/>
  <cp:lastModifiedBy/>
  <cp:revision>3</cp:revision>
  <dcterms:created xsi:type="dcterms:W3CDTF">2016-08-03T22:09:00Z</dcterms:created>
  <dcterms:modified xsi:type="dcterms:W3CDTF">2016-08-10T13:42:00Z</dcterms:modified>
</cp:coreProperties>
</file>