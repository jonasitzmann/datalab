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A2" w:rsidRDefault="00C54483">
      <w:pPr>
        <w:pStyle w:val="Sinespaciado"/>
        <w:rPr>
          <w:sz w:val="8"/>
        </w:rPr>
      </w:pPr>
      <w:bookmarkStart w:id="0" w:name="_GoBack"/>
      <w:bookmarkEnd w:id="0"/>
      <w:r>
        <w:rPr>
          <w:noProof/>
          <w:sz w:val="8"/>
        </w:rPr>
        <w:drawing>
          <wp:anchor distT="0" distB="0" distL="114300" distR="114300" simplePos="0" relativeHeight="251658240" behindDoc="1" locked="0" layoutInCell="1" allowOverlap="1" wp14:anchorId="44AA254B" wp14:editId="4E6587EF">
            <wp:simplePos x="0" y="0"/>
            <wp:positionH relativeFrom="column">
              <wp:posOffset>4749165</wp:posOffset>
            </wp:positionH>
            <wp:positionV relativeFrom="paragraph">
              <wp:posOffset>-433070</wp:posOffset>
            </wp:positionV>
            <wp:extent cx="1133475" cy="12858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696585021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F6A09873FF6942DCA14D89BC05A3CF3C"/>
        </w:placeholder>
        <w:docPartList>
          <w:docPartGallery w:val="Quick Parts"/>
          <w:docPartCategory w:val=" Nombre del currículo"/>
        </w:docPartList>
      </w:sdtPr>
      <w:sdtEndPr/>
      <w:sdtContent>
        <w:p w:rsidR="00F74584" w:rsidRPr="000D1329" w:rsidRDefault="00F74584" w:rsidP="00F74584">
          <w:pPr>
            <w:pStyle w:val="Ttulo10"/>
            <w:jc w:val="left"/>
            <w:rPr>
              <w:rStyle w:val="Ttulodellibro"/>
            </w:rPr>
          </w:pPr>
          <w:r w:rsidRPr="000D1329">
            <w:rPr>
              <w:rStyle w:val="Ttulodellibro"/>
            </w:rPr>
            <w:t>Keila Lisbeth Ureña Murillo</w:t>
          </w:r>
          <w:r w:rsidR="00204B1D" w:rsidRPr="00204B1D">
            <w:rPr>
              <w:rFonts w:ascii="Times New Roman" w:eastAsia="Times New Roman" w:hAnsi="Times New Roman" w:cs="Times New Roman"/>
              <w:snapToGrid w:val="0"/>
              <w:color w:val="000000"/>
              <w:w w:val="0"/>
              <w:sz w:val="0"/>
              <w:szCs w:val="0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  <w:t xml:space="preserve"> </w:t>
          </w:r>
        </w:p>
        <w:p w:rsidR="00204B1D" w:rsidRPr="00204B1D" w:rsidRDefault="000E5620" w:rsidP="00204B1D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rFonts w:ascii="Arial" w:hAnsi="Arial" w:cs="Arial"/>
                <w:color w:val="545454"/>
                <w:shd w:val="clear" w:color="auto" w:fill="FFFFFF"/>
              </w:rPr>
              <w:alias w:val="Dirección de correo electrónico"/>
              <w:tag w:val=""/>
              <w:id w:val="492224369"/>
              <w:placeholder>
                <w:docPart w:val="0D019D6CFC294800BC6030247F2CD2A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74584">
                <w:rPr>
                  <w:rFonts w:ascii="Arial" w:hAnsi="Arial" w:cs="Arial"/>
                  <w:color w:val="545454"/>
                  <w:shd w:val="clear" w:color="auto" w:fill="FFFFFF"/>
                </w:rPr>
                <w:t>urenakeila</w:t>
              </w:r>
              <w:r w:rsidR="00FE7813" w:rsidRPr="00FE7813">
                <w:rPr>
                  <w:rFonts w:ascii="Arial" w:hAnsi="Arial" w:cs="Arial"/>
                  <w:color w:val="545454"/>
                  <w:shd w:val="clear" w:color="auto" w:fill="FFFFFF"/>
                </w:rPr>
                <w:t>@</w:t>
              </w:r>
              <w:r w:rsidR="00FE7813">
                <w:rPr>
                  <w:rFonts w:ascii="Arial" w:hAnsi="Arial" w:cs="Arial"/>
                  <w:color w:val="545454"/>
                  <w:shd w:val="clear" w:color="auto" w:fill="FFFFFF"/>
                </w:rPr>
                <w:t>hotmail.com</w:t>
              </w:r>
            </w:sdtContent>
          </w:sdt>
          <w:r w:rsidR="00FF0595">
            <w:rPr>
              <w:color w:val="2F5897" w:themeColor="text2"/>
              <w:lang w:val="es-ES"/>
            </w:rPr>
            <w:t xml:space="preserve"> </w:t>
          </w:r>
          <w:r w:rsidR="00FF0595">
            <w:rPr>
              <w:color w:val="7F7F7F" w:themeColor="text1" w:themeTint="80"/>
            </w:rPr>
            <w:sym w:font="Symbol" w:char="F0B7"/>
          </w:r>
          <w:r w:rsidR="00FF0595">
            <w:rPr>
              <w:color w:val="2F5897" w:themeColor="text2"/>
              <w:lang w:val="es-ES"/>
            </w:rPr>
            <w:t xml:space="preserve">  </w:t>
          </w:r>
          <w:sdt>
            <w:sdtPr>
              <w:rPr>
                <w:color w:val="2F5897" w:themeColor="text2"/>
              </w:rPr>
              <w:alias w:val="Dirección"/>
              <w:tag w:val=""/>
              <w:id w:val="-1128857918"/>
              <w:placeholder>
                <w:docPart w:val="7432BC41C4DB49879D1FDE43F526E2B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E7813">
                <w:rPr>
                  <w:color w:val="2F5897" w:themeColor="text2"/>
                </w:rPr>
                <w:t>Arraijan Cabecera</w:t>
              </w:r>
              <w:r w:rsidR="00601CC2">
                <w:rPr>
                  <w:color w:val="2F5897" w:themeColor="text2"/>
                </w:rPr>
                <w:t xml:space="preserve"> </w:t>
              </w:r>
            </w:sdtContent>
          </w:sdt>
          <w:r w:rsidR="00FF0595">
            <w:rPr>
              <w:color w:val="7F7F7F" w:themeColor="text1" w:themeTint="80"/>
            </w:rPr>
            <w:sym w:font="Symbol" w:char="F0B7"/>
          </w:r>
          <w:r w:rsidR="00FF0595">
            <w:rPr>
              <w:color w:val="2F5897" w:themeColor="text2"/>
              <w:lang w:val="es-ES"/>
            </w:rPr>
            <w:t xml:space="preserve"> </w:t>
          </w:r>
          <w:sdt>
            <w:sdtPr>
              <w:rPr>
                <w:color w:val="2F5897" w:themeColor="text2"/>
              </w:rPr>
              <w:alias w:val="Teléfono"/>
              <w:tag w:val=""/>
              <w:id w:val="-1095318542"/>
              <w:placeholder>
                <w:docPart w:val="D01F0524664D44A7A1FC59211539788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F74584">
                <w:rPr>
                  <w:color w:val="2F5897" w:themeColor="text2"/>
                </w:rPr>
                <w:t>66523861</w:t>
              </w:r>
            </w:sdtContent>
          </w:sdt>
        </w:p>
      </w:sdtContent>
    </w:sdt>
    <w:p w:rsidR="00204B1D" w:rsidRDefault="00204B1D" w:rsidP="00204B1D">
      <w:pPr>
        <w:spacing w:after="0" w:line="240" w:lineRule="auto"/>
        <w:jc w:val="both"/>
        <w:rPr>
          <w:rFonts w:asciiTheme="majorHAnsi" w:hAnsiTheme="majorHAnsi"/>
          <w:b/>
          <w:color w:val="42558C" w:themeColor="accent1" w:themeShade="BF"/>
          <w:sz w:val="20"/>
          <w:szCs w:val="20"/>
        </w:rPr>
      </w:pPr>
    </w:p>
    <w:p w:rsidR="00204B1D" w:rsidRPr="00204B1D" w:rsidRDefault="00204B1D" w:rsidP="00204B1D">
      <w:pPr>
        <w:spacing w:after="0" w:line="240" w:lineRule="auto"/>
        <w:jc w:val="both"/>
        <w:rPr>
          <w:rFonts w:asciiTheme="majorHAnsi" w:hAnsiTheme="majorHAnsi"/>
          <w:b/>
          <w:color w:val="42558C" w:themeColor="accent1" w:themeShade="BF"/>
          <w:sz w:val="20"/>
          <w:szCs w:val="20"/>
        </w:rPr>
      </w:pPr>
      <w:r w:rsidRPr="00204B1D">
        <w:rPr>
          <w:rFonts w:asciiTheme="majorHAnsi" w:hAnsiTheme="majorHAnsi"/>
          <w:b/>
          <w:color w:val="42558C" w:themeColor="accent1" w:themeShade="BF"/>
          <w:sz w:val="20"/>
          <w:szCs w:val="20"/>
        </w:rPr>
        <w:t>Objetivos</w:t>
      </w:r>
    </w:p>
    <w:p w:rsidR="00601CC2" w:rsidRPr="00204B1D" w:rsidRDefault="00FE7813" w:rsidP="00204B1D">
      <w:pPr>
        <w:spacing w:line="240" w:lineRule="auto"/>
        <w:jc w:val="both"/>
        <w:rPr>
          <w:color w:val="000000"/>
          <w:sz w:val="20"/>
          <w:szCs w:val="20"/>
        </w:rPr>
      </w:pPr>
      <w:r w:rsidRPr="00204B1D">
        <w:rPr>
          <w:color w:val="000000"/>
          <w:sz w:val="20"/>
          <w:szCs w:val="20"/>
        </w:rPr>
        <w:t>Formar parte de un equipo de trabajo y consolidarme profesionalmente en una empresa donde los logros personales y el desempeño sean reconocidos, además de permitir oportunidades de desarrollo personal y profesional.</w:t>
      </w:r>
    </w:p>
    <w:p w:rsidR="00204B1D" w:rsidRPr="00C54483" w:rsidRDefault="00204B1D" w:rsidP="00C54483">
      <w:pPr>
        <w:spacing w:after="0"/>
        <w:rPr>
          <w:rFonts w:asciiTheme="majorHAnsi" w:hAnsiTheme="majorHAnsi"/>
          <w:b/>
          <w:color w:val="42558C" w:themeColor="accent1" w:themeShade="BF"/>
          <w:sz w:val="24"/>
          <w:szCs w:val="24"/>
        </w:rPr>
      </w:pPr>
    </w:p>
    <w:p w:rsidR="00601CC2" w:rsidRPr="00C54483" w:rsidRDefault="00B07282" w:rsidP="00C54483">
      <w:pPr>
        <w:spacing w:after="0" w:line="240" w:lineRule="auto"/>
        <w:rPr>
          <w:rFonts w:asciiTheme="majorHAnsi" w:hAnsiTheme="majorHAnsi"/>
          <w:b/>
          <w:color w:val="42558C" w:themeColor="accent1" w:themeShade="BF"/>
          <w:sz w:val="24"/>
          <w:szCs w:val="24"/>
        </w:rPr>
      </w:pPr>
      <w:r w:rsidRPr="00C54483">
        <w:rPr>
          <w:rFonts w:asciiTheme="majorHAnsi" w:hAnsiTheme="majorHAnsi"/>
          <w:b/>
          <w:color w:val="42558C" w:themeColor="accent1" w:themeShade="BF"/>
          <w:sz w:val="24"/>
          <w:szCs w:val="24"/>
        </w:rPr>
        <w:t>Datos personales</w:t>
      </w:r>
    </w:p>
    <w:p w:rsidR="00601CC2" w:rsidRPr="00C54483" w:rsidRDefault="00F74584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Cedula: 8-848-2273</w:t>
      </w:r>
    </w:p>
    <w:p w:rsidR="00601CC2" w:rsidRPr="00C54483" w:rsidRDefault="00601CC2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Edad</w:t>
      </w:r>
      <w:r w:rsidR="00F74584" w:rsidRPr="00C54483">
        <w:rPr>
          <w:color w:val="000000"/>
          <w:sz w:val="24"/>
          <w:szCs w:val="24"/>
        </w:rPr>
        <w:t>: 24</w:t>
      </w:r>
      <w:r w:rsidRPr="00C54483">
        <w:rPr>
          <w:color w:val="000000"/>
          <w:sz w:val="24"/>
          <w:szCs w:val="24"/>
        </w:rPr>
        <w:t xml:space="preserve"> años</w:t>
      </w:r>
    </w:p>
    <w:p w:rsidR="00601CC2" w:rsidRPr="00C54483" w:rsidRDefault="00601CC2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F</w:t>
      </w:r>
      <w:r w:rsidR="00F74584" w:rsidRPr="00C54483">
        <w:rPr>
          <w:color w:val="000000"/>
          <w:sz w:val="24"/>
          <w:szCs w:val="24"/>
        </w:rPr>
        <w:t>echa de nacimiento: 18 de junio de 1991</w:t>
      </w:r>
    </w:p>
    <w:p w:rsidR="00601CC2" w:rsidRPr="00C54483" w:rsidRDefault="00601CC2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Nacionalidad: P</w:t>
      </w:r>
      <w:r w:rsidR="00F74584" w:rsidRPr="00C54483">
        <w:rPr>
          <w:color w:val="000000"/>
          <w:sz w:val="24"/>
          <w:szCs w:val="24"/>
        </w:rPr>
        <w:t>anameña</w:t>
      </w:r>
    </w:p>
    <w:p w:rsidR="00601CC2" w:rsidRPr="00C54483" w:rsidRDefault="00601CC2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Estado civil: C</w:t>
      </w:r>
      <w:r w:rsidR="00F74584" w:rsidRPr="00C54483">
        <w:rPr>
          <w:color w:val="000000"/>
          <w:sz w:val="24"/>
          <w:szCs w:val="24"/>
        </w:rPr>
        <w:t>asada</w:t>
      </w:r>
    </w:p>
    <w:p w:rsidR="00601CC2" w:rsidRPr="00C54483" w:rsidRDefault="00601CC2" w:rsidP="00C54483">
      <w:pPr>
        <w:spacing w:after="0" w:line="240" w:lineRule="auto"/>
        <w:rPr>
          <w:color w:val="000000"/>
          <w:sz w:val="24"/>
          <w:szCs w:val="24"/>
        </w:rPr>
      </w:pPr>
      <w:r w:rsidRPr="00C54483">
        <w:rPr>
          <w:color w:val="000000"/>
          <w:sz w:val="24"/>
          <w:szCs w:val="24"/>
        </w:rPr>
        <w:t>Hijos: 2</w:t>
      </w:r>
    </w:p>
    <w:p w:rsidR="00B962A2" w:rsidRPr="00C54483" w:rsidRDefault="00FF0595" w:rsidP="00C54483">
      <w:pPr>
        <w:pStyle w:val="Encabezadodeseccin"/>
        <w:rPr>
          <w:b/>
          <w:color w:val="42558C" w:themeColor="accent1" w:themeShade="BF"/>
          <w:sz w:val="24"/>
          <w:szCs w:val="24"/>
          <w:lang w:val="es-ES"/>
        </w:rPr>
      </w:pPr>
      <w:r w:rsidRPr="00C54483">
        <w:rPr>
          <w:b/>
          <w:color w:val="42558C" w:themeColor="accent1" w:themeShade="BF"/>
          <w:sz w:val="24"/>
          <w:szCs w:val="24"/>
          <w:lang w:val="es-ES"/>
        </w:rPr>
        <w:t>Educación</w:t>
      </w:r>
    </w:p>
    <w:p w:rsidR="00B05C13" w:rsidRPr="00C54483" w:rsidRDefault="00B05C13" w:rsidP="00C54483">
      <w:pPr>
        <w:spacing w:after="0" w:line="240" w:lineRule="auto"/>
        <w:rPr>
          <w:b/>
          <w:sz w:val="24"/>
          <w:szCs w:val="24"/>
          <w:lang w:val="es-ES"/>
        </w:rPr>
      </w:pPr>
      <w:r w:rsidRPr="00C54483">
        <w:rPr>
          <w:b/>
          <w:sz w:val="24"/>
          <w:szCs w:val="24"/>
          <w:lang w:val="es-ES"/>
        </w:rPr>
        <w:t>Instituto Bíblico</w:t>
      </w:r>
      <w:r w:rsidR="00D268DC" w:rsidRPr="00C54483">
        <w:rPr>
          <w:b/>
          <w:sz w:val="24"/>
          <w:szCs w:val="24"/>
          <w:lang w:val="es-ES"/>
        </w:rPr>
        <w:t xml:space="preserve"> / </w:t>
      </w:r>
      <w:r w:rsidRPr="00C54483">
        <w:rPr>
          <w:b/>
          <w:sz w:val="24"/>
          <w:szCs w:val="24"/>
          <w:lang w:val="es-ES"/>
        </w:rPr>
        <w:t>Iglesia Bíblica Nuevo Pacto</w:t>
      </w:r>
    </w:p>
    <w:p w:rsidR="00D268DC" w:rsidRPr="00C54483" w:rsidRDefault="00D268DC" w:rsidP="00C54483">
      <w:pPr>
        <w:pStyle w:val="Prrafodelista"/>
        <w:numPr>
          <w:ilvl w:val="0"/>
          <w:numId w:val="7"/>
        </w:numPr>
        <w:spacing w:after="0"/>
        <w:rPr>
          <w:sz w:val="24"/>
          <w:szCs w:val="24"/>
          <w:lang w:val="es-ES"/>
        </w:rPr>
      </w:pPr>
      <w:r w:rsidRPr="00C54483">
        <w:rPr>
          <w:sz w:val="24"/>
          <w:szCs w:val="24"/>
          <w:lang w:val="es-ES"/>
        </w:rPr>
        <w:t>Compendio de Teología Pastoral /</w:t>
      </w:r>
      <w:r w:rsidR="004C5FF6" w:rsidRPr="00C54483">
        <w:rPr>
          <w:sz w:val="24"/>
          <w:szCs w:val="24"/>
          <w:lang w:val="es-ES"/>
        </w:rPr>
        <w:t xml:space="preserve"> 2013 -2016</w:t>
      </w:r>
    </w:p>
    <w:p w:rsidR="00B05C13" w:rsidRPr="00C54483" w:rsidRDefault="00B05C13" w:rsidP="00C54483">
      <w:pPr>
        <w:pStyle w:val="Subseccin"/>
        <w:rPr>
          <w:b/>
        </w:rPr>
      </w:pPr>
      <w:r w:rsidRPr="00C54483">
        <w:rPr>
          <w:b/>
        </w:rPr>
        <w:t>Universidad de Panamá</w:t>
      </w:r>
    </w:p>
    <w:p w:rsidR="00B05C13" w:rsidRPr="00C54483" w:rsidRDefault="00B05C13" w:rsidP="00C54483">
      <w:pPr>
        <w:pStyle w:val="Prrafodelista"/>
        <w:numPr>
          <w:ilvl w:val="0"/>
          <w:numId w:val="7"/>
        </w:numPr>
        <w:spacing w:after="0"/>
        <w:rPr>
          <w:sz w:val="24"/>
          <w:szCs w:val="24"/>
        </w:rPr>
      </w:pPr>
      <w:r w:rsidRPr="00C54483">
        <w:rPr>
          <w:sz w:val="24"/>
          <w:szCs w:val="24"/>
        </w:rPr>
        <w:t>Lic. Diseño gráfico / 2014 -2015</w:t>
      </w:r>
      <w:r w:rsidR="004C5FF6" w:rsidRPr="00C54483">
        <w:rPr>
          <w:sz w:val="24"/>
          <w:szCs w:val="24"/>
        </w:rPr>
        <w:t xml:space="preserve"> / Segundo año</w:t>
      </w:r>
    </w:p>
    <w:p w:rsidR="00B962A2" w:rsidRPr="00C54483" w:rsidRDefault="00F74584" w:rsidP="00C54483">
      <w:pPr>
        <w:pStyle w:val="Subseccin"/>
        <w:rPr>
          <w:b/>
        </w:rPr>
      </w:pPr>
      <w:r w:rsidRPr="00C54483">
        <w:rPr>
          <w:b/>
        </w:rPr>
        <w:t>I.P.T.Fernando de Lesseps</w:t>
      </w:r>
    </w:p>
    <w:p w:rsidR="00B962A2" w:rsidRPr="00C54483" w:rsidRDefault="00B05C13" w:rsidP="00C54483">
      <w:pPr>
        <w:pStyle w:val="Prrafodelista"/>
        <w:numPr>
          <w:ilvl w:val="0"/>
          <w:numId w:val="6"/>
        </w:numPr>
        <w:spacing w:after="0"/>
        <w:rPr>
          <w:rStyle w:val="nfasisintenso"/>
          <w:sz w:val="24"/>
          <w:szCs w:val="24"/>
        </w:rPr>
      </w:pPr>
      <w:r w:rsidRPr="00C54483">
        <w:rPr>
          <w:sz w:val="24"/>
          <w:szCs w:val="24"/>
          <w:lang w:val="es-ES"/>
        </w:rPr>
        <w:t>Bachiller en comercio con énfasis en contabilidad / 2008 -2010</w:t>
      </w:r>
    </w:p>
    <w:p w:rsidR="00B962A2" w:rsidRDefault="00FF0595" w:rsidP="00C54483">
      <w:pPr>
        <w:pStyle w:val="Encabezadodeseccin"/>
        <w:rPr>
          <w:b/>
          <w:color w:val="42558C" w:themeColor="accent1" w:themeShade="BF"/>
          <w:sz w:val="24"/>
          <w:szCs w:val="24"/>
          <w:lang w:val="es-ES"/>
        </w:rPr>
      </w:pPr>
      <w:r w:rsidRPr="00C54483">
        <w:rPr>
          <w:b/>
          <w:color w:val="42558C" w:themeColor="accent1" w:themeShade="BF"/>
          <w:sz w:val="24"/>
          <w:szCs w:val="24"/>
          <w:lang w:val="es-ES"/>
        </w:rPr>
        <w:t>Experiencia</w:t>
      </w:r>
    </w:p>
    <w:p w:rsidR="00EB6729" w:rsidRPr="00EB6729" w:rsidRDefault="00EB6729" w:rsidP="00EB6729">
      <w:pPr>
        <w:spacing w:after="0" w:line="240" w:lineRule="auto"/>
        <w:rPr>
          <w:b/>
          <w:lang w:val="es-ES"/>
        </w:rPr>
      </w:pPr>
      <w:r w:rsidRPr="00EB6729">
        <w:rPr>
          <w:b/>
          <w:lang w:val="es-ES"/>
        </w:rPr>
        <w:t xml:space="preserve">Marcha Systems/ Marbella calle 74 </w:t>
      </w:r>
    </w:p>
    <w:p w:rsidR="00EB6729" w:rsidRPr="00EB6729" w:rsidRDefault="00EB6729" w:rsidP="00EB6729">
      <w:pPr>
        <w:spacing w:after="0" w:line="240" w:lineRule="auto"/>
        <w:rPr>
          <w:color w:val="2F5897" w:themeColor="text2"/>
          <w:lang w:val="es-ES"/>
        </w:rPr>
      </w:pPr>
      <w:r w:rsidRPr="00EB6729">
        <w:rPr>
          <w:color w:val="2F5897" w:themeColor="text2"/>
          <w:lang w:val="es-ES"/>
        </w:rPr>
        <w:t xml:space="preserve">Secretaria Recepcionista –  16 de mayo /Actualmente laborando </w:t>
      </w:r>
    </w:p>
    <w:p w:rsidR="00B962A2" w:rsidRPr="00EB6729" w:rsidRDefault="00F74584" w:rsidP="00EB6729">
      <w:pPr>
        <w:spacing w:after="0" w:line="240" w:lineRule="auto"/>
        <w:rPr>
          <w:lang w:val="es-ES"/>
        </w:rPr>
      </w:pPr>
      <w:r w:rsidRPr="00C54483">
        <w:rPr>
          <w:b/>
        </w:rPr>
        <w:t>Iglesia Bíblica Nuevo Pacto</w:t>
      </w:r>
      <w:r w:rsidR="00FF0595" w:rsidRPr="00C54483">
        <w:rPr>
          <w:b/>
          <w:color w:val="404040" w:themeColor="text1" w:themeTint="BF"/>
          <w:sz w:val="24"/>
          <w:szCs w:val="24"/>
          <w:lang w:val="es-ES"/>
        </w:rPr>
        <w:t xml:space="preserve">| </w:t>
      </w:r>
      <w:r w:rsidR="00CD5E54" w:rsidRPr="00C54483">
        <w:rPr>
          <w:b/>
          <w:color w:val="404040" w:themeColor="text1" w:themeTint="BF"/>
          <w:sz w:val="24"/>
          <w:szCs w:val="24"/>
        </w:rPr>
        <w:t>Vista Hermosa</w:t>
      </w:r>
    </w:p>
    <w:p w:rsidR="00B962A2" w:rsidRPr="00C54483" w:rsidRDefault="00F74584" w:rsidP="00EB6729">
      <w:pPr>
        <w:pStyle w:val="Fechadesubseccin"/>
        <w:spacing w:line="240" w:lineRule="auto"/>
        <w:rPr>
          <w:rStyle w:val="nfasis"/>
          <w:i w:val="0"/>
          <w:color w:val="6076B4" w:themeColor="accent1"/>
          <w:sz w:val="24"/>
          <w:szCs w:val="24"/>
        </w:rPr>
      </w:pPr>
      <w:r w:rsidRPr="00C54483">
        <w:rPr>
          <w:rStyle w:val="nfasisintenso"/>
          <w:b w:val="0"/>
          <w:i w:val="0"/>
          <w:sz w:val="24"/>
          <w:szCs w:val="24"/>
        </w:rPr>
        <w:t>Asistente</w:t>
      </w:r>
      <w:r w:rsidR="004C5FF6" w:rsidRPr="00C54483">
        <w:rPr>
          <w:rStyle w:val="nfasisintenso"/>
          <w:b w:val="0"/>
          <w:i w:val="0"/>
          <w:sz w:val="24"/>
          <w:szCs w:val="24"/>
        </w:rPr>
        <w:t xml:space="preserve"> Administrativa </w:t>
      </w:r>
      <w:r w:rsidR="00CD5E54" w:rsidRPr="00C54483">
        <w:rPr>
          <w:rStyle w:val="nfasisintenso"/>
          <w:b w:val="0"/>
          <w:i w:val="0"/>
          <w:sz w:val="24"/>
          <w:szCs w:val="24"/>
        </w:rPr>
        <w:t xml:space="preserve">- </w:t>
      </w:r>
      <w:r w:rsidRPr="00C54483">
        <w:rPr>
          <w:rStyle w:val="nfasisintenso"/>
          <w:b w:val="0"/>
          <w:i w:val="0"/>
          <w:sz w:val="24"/>
          <w:szCs w:val="24"/>
        </w:rPr>
        <w:t xml:space="preserve">agosto </w:t>
      </w:r>
      <w:r w:rsidRPr="00C54483">
        <w:rPr>
          <w:b/>
          <w:bCs/>
          <w:i/>
          <w:iCs/>
          <w:sz w:val="24"/>
          <w:szCs w:val="24"/>
        </w:rPr>
        <w:t>de 20</w:t>
      </w:r>
      <w:r w:rsidR="00685AB9" w:rsidRPr="00C54483">
        <w:rPr>
          <w:b/>
          <w:bCs/>
          <w:i/>
          <w:iCs/>
          <w:sz w:val="24"/>
          <w:szCs w:val="24"/>
        </w:rPr>
        <w:t>14 \marzo 2015</w:t>
      </w:r>
    </w:p>
    <w:p w:rsidR="00CD5E54" w:rsidRPr="00C54483" w:rsidRDefault="00685AB9" w:rsidP="00C54483">
      <w:pPr>
        <w:spacing w:after="0" w:line="240" w:lineRule="auto"/>
        <w:rPr>
          <w:sz w:val="24"/>
          <w:szCs w:val="24"/>
        </w:rPr>
      </w:pPr>
      <w:r w:rsidRPr="00C54483">
        <w:rPr>
          <w:sz w:val="24"/>
          <w:szCs w:val="24"/>
        </w:rPr>
        <w:t>Tomar llamadas, hacer cheques, depósitos, pagar planilla en css, etc.</w:t>
      </w:r>
    </w:p>
    <w:p w:rsidR="00CD5E54" w:rsidRPr="00C54483" w:rsidRDefault="000D1329" w:rsidP="00C54483">
      <w:pPr>
        <w:spacing w:after="0" w:line="240" w:lineRule="auto"/>
        <w:rPr>
          <w:b/>
          <w:sz w:val="24"/>
          <w:szCs w:val="24"/>
        </w:rPr>
      </w:pPr>
      <w:r w:rsidRPr="00C54483">
        <w:rPr>
          <w:b/>
          <w:sz w:val="24"/>
          <w:szCs w:val="24"/>
        </w:rPr>
        <w:t xml:space="preserve">Comercial Logistigs.S.A </w:t>
      </w:r>
      <w:r w:rsidRPr="00C54483">
        <w:rPr>
          <w:b/>
          <w:color w:val="404040" w:themeColor="text1" w:themeTint="BF"/>
          <w:sz w:val="24"/>
          <w:szCs w:val="24"/>
          <w:lang w:val="es-ES"/>
        </w:rPr>
        <w:t>|</w:t>
      </w:r>
      <w:r w:rsidRPr="00C54483">
        <w:rPr>
          <w:b/>
          <w:sz w:val="24"/>
          <w:szCs w:val="24"/>
        </w:rPr>
        <w:t xml:space="preserve"> </w:t>
      </w:r>
      <w:r w:rsidR="00CD5E54" w:rsidRPr="00C54483">
        <w:rPr>
          <w:b/>
          <w:sz w:val="24"/>
          <w:szCs w:val="24"/>
        </w:rPr>
        <w:t>Tumba Muerto el Dorado</w:t>
      </w:r>
    </w:p>
    <w:p w:rsidR="00CD5E54" w:rsidRPr="00C54483" w:rsidRDefault="00CD5E54" w:rsidP="00C54483">
      <w:pPr>
        <w:pStyle w:val="Fechadesubseccin"/>
        <w:spacing w:line="240" w:lineRule="auto"/>
        <w:rPr>
          <w:b/>
          <w:bCs/>
          <w:i/>
          <w:iCs/>
          <w:sz w:val="24"/>
          <w:szCs w:val="24"/>
        </w:rPr>
      </w:pPr>
      <w:r w:rsidRPr="00C54483">
        <w:rPr>
          <w:rStyle w:val="nfasisintenso"/>
          <w:b w:val="0"/>
          <w:i w:val="0"/>
          <w:sz w:val="24"/>
          <w:szCs w:val="24"/>
        </w:rPr>
        <w:t xml:space="preserve">Cajera; Operadora de Call Center; Azafata - mayo </w:t>
      </w:r>
      <w:r w:rsidRPr="00C54483">
        <w:rPr>
          <w:b/>
          <w:bCs/>
          <w:i/>
          <w:iCs/>
          <w:sz w:val="24"/>
          <w:szCs w:val="24"/>
        </w:rPr>
        <w:t>de 2014 \ agosto 2014</w:t>
      </w:r>
    </w:p>
    <w:p w:rsidR="004C5FF6" w:rsidRPr="00C54483" w:rsidRDefault="004C5FF6" w:rsidP="00C54483">
      <w:pPr>
        <w:pStyle w:val="Fechadesubseccin"/>
        <w:spacing w:line="240" w:lineRule="auto"/>
        <w:rPr>
          <w:color w:val="auto"/>
          <w:sz w:val="24"/>
          <w:szCs w:val="24"/>
        </w:rPr>
      </w:pPr>
      <w:r w:rsidRPr="00C54483">
        <w:rPr>
          <w:color w:val="auto"/>
          <w:sz w:val="24"/>
          <w:szCs w:val="24"/>
        </w:rPr>
        <w:t xml:space="preserve">Llevar caja fiscal, recibir </w:t>
      </w:r>
      <w:r w:rsidR="00204B1D" w:rsidRPr="00C54483">
        <w:rPr>
          <w:color w:val="auto"/>
          <w:sz w:val="24"/>
          <w:szCs w:val="24"/>
        </w:rPr>
        <w:t>llamadas de pedidos</w:t>
      </w:r>
      <w:r w:rsidRPr="00C54483">
        <w:rPr>
          <w:color w:val="auto"/>
          <w:sz w:val="24"/>
          <w:szCs w:val="24"/>
        </w:rPr>
        <w:t>, demostrar máquina</w:t>
      </w:r>
      <w:r w:rsidR="00204B1D" w:rsidRPr="00C54483">
        <w:rPr>
          <w:color w:val="auto"/>
          <w:sz w:val="24"/>
          <w:szCs w:val="24"/>
        </w:rPr>
        <w:t xml:space="preserve"> </w:t>
      </w:r>
      <w:r w:rsidRPr="00C54483">
        <w:rPr>
          <w:color w:val="auto"/>
          <w:sz w:val="24"/>
          <w:szCs w:val="24"/>
        </w:rPr>
        <w:t>de pedidos</w:t>
      </w:r>
    </w:p>
    <w:p w:rsidR="00204B1D" w:rsidRPr="00C54483" w:rsidRDefault="00204B1D" w:rsidP="00C54483">
      <w:pPr>
        <w:pStyle w:val="Fechadesubseccin"/>
        <w:spacing w:line="240" w:lineRule="auto"/>
        <w:rPr>
          <w:iCs/>
          <w:color w:val="auto"/>
          <w:sz w:val="24"/>
          <w:szCs w:val="24"/>
        </w:rPr>
      </w:pPr>
      <w:r w:rsidRPr="00C54483">
        <w:rPr>
          <w:color w:val="auto"/>
          <w:sz w:val="24"/>
          <w:szCs w:val="24"/>
        </w:rPr>
        <w:t>Ayudar en eventos, etc.</w:t>
      </w:r>
    </w:p>
    <w:p w:rsidR="00B962A2" w:rsidRPr="00C54483" w:rsidRDefault="000E5620" w:rsidP="00C54483">
      <w:pPr>
        <w:pStyle w:val="Encabezadodeseccin"/>
        <w:rPr>
          <w:sz w:val="24"/>
          <w:szCs w:val="24"/>
        </w:rPr>
      </w:pPr>
      <w:sdt>
        <w:sdtPr>
          <w:rPr>
            <w:sz w:val="24"/>
            <w:szCs w:val="24"/>
          </w:rPr>
          <w:id w:val="-51398160"/>
          <w:placeholder>
            <w:docPart w:val="7F28AC59BCB540BA9302C21DA5877E0C"/>
          </w:placeholder>
          <w:temporary/>
          <w:showingPlcHdr/>
        </w:sdtPr>
        <w:sdtEndPr/>
        <w:sdtContent>
          <w:r w:rsidR="00FF0595" w:rsidRPr="00C54483">
            <w:rPr>
              <w:b/>
              <w:color w:val="42558C" w:themeColor="accent1" w:themeShade="BF"/>
              <w:sz w:val="24"/>
              <w:szCs w:val="24"/>
              <w:lang w:val="es-ES"/>
            </w:rPr>
            <w:t>Aptitudes</w:t>
          </w:r>
        </w:sdtContent>
      </w:sdt>
    </w:p>
    <w:p w:rsidR="00B07282" w:rsidRPr="00C54483" w:rsidRDefault="00B07282" w:rsidP="00C54483">
      <w:pPr>
        <w:spacing w:after="0" w:line="240" w:lineRule="auto"/>
        <w:rPr>
          <w:iCs/>
          <w:color w:val="000000"/>
          <w:sz w:val="24"/>
          <w:szCs w:val="24"/>
          <w:shd w:val="clear" w:color="auto" w:fill="FFFFFF"/>
        </w:rPr>
      </w:pPr>
      <w:r w:rsidRPr="00C54483">
        <w:rPr>
          <w:iCs/>
          <w:color w:val="000000"/>
          <w:sz w:val="24"/>
          <w:szCs w:val="24"/>
          <w:shd w:val="clear" w:color="auto" w:fill="FFFFFF"/>
        </w:rPr>
        <w:t>Aptitud para trabajar en equipo y realizar proyectos en forma complementaria, habilidades comunicativas y sociales</w:t>
      </w:r>
    </w:p>
    <w:p w:rsidR="00C54483" w:rsidRDefault="00C54483" w:rsidP="00C54483">
      <w:pPr>
        <w:spacing w:after="0" w:line="240" w:lineRule="auto"/>
        <w:rPr>
          <w:rFonts w:asciiTheme="majorHAnsi" w:hAnsiTheme="majorHAnsi"/>
          <w:b/>
          <w:color w:val="42558C" w:themeColor="accent1" w:themeShade="BF"/>
          <w:sz w:val="24"/>
          <w:szCs w:val="24"/>
        </w:rPr>
      </w:pPr>
    </w:p>
    <w:p w:rsidR="00BF50A3" w:rsidRPr="00C54483" w:rsidRDefault="00CD5E54" w:rsidP="00C54483">
      <w:pPr>
        <w:spacing w:after="0" w:line="240" w:lineRule="auto"/>
        <w:rPr>
          <w:rFonts w:asciiTheme="majorHAnsi" w:hAnsiTheme="majorHAnsi"/>
          <w:color w:val="42558C" w:themeColor="accent1" w:themeShade="BF"/>
          <w:sz w:val="24"/>
          <w:szCs w:val="24"/>
        </w:rPr>
      </w:pPr>
      <w:r w:rsidRPr="00C54483">
        <w:rPr>
          <w:rFonts w:asciiTheme="majorHAnsi" w:hAnsiTheme="majorHAnsi"/>
          <w:b/>
          <w:color w:val="42558C" w:themeColor="accent1" w:themeShade="BF"/>
          <w:sz w:val="24"/>
          <w:szCs w:val="24"/>
        </w:rPr>
        <w:t>Referencias Personales</w:t>
      </w:r>
    </w:p>
    <w:p w:rsidR="00BF50A3" w:rsidRPr="00C54483" w:rsidRDefault="00BF50A3" w:rsidP="00C54483">
      <w:pPr>
        <w:spacing w:after="0" w:line="240" w:lineRule="auto"/>
        <w:rPr>
          <w:sz w:val="24"/>
          <w:szCs w:val="24"/>
        </w:rPr>
      </w:pPr>
      <w:r w:rsidRPr="00C54483">
        <w:rPr>
          <w:sz w:val="24"/>
          <w:szCs w:val="24"/>
        </w:rPr>
        <w:t>Verónica de flores  6231-6199</w:t>
      </w:r>
    </w:p>
    <w:p w:rsidR="00BF50A3" w:rsidRPr="00C54483" w:rsidRDefault="00BF50A3" w:rsidP="00C54483">
      <w:pPr>
        <w:spacing w:after="0" w:line="240" w:lineRule="auto"/>
        <w:rPr>
          <w:sz w:val="24"/>
          <w:szCs w:val="24"/>
        </w:rPr>
      </w:pPr>
      <w:r w:rsidRPr="00C54483">
        <w:rPr>
          <w:sz w:val="24"/>
          <w:szCs w:val="24"/>
        </w:rPr>
        <w:t>Rebeca Echevers 6679-0084</w:t>
      </w:r>
    </w:p>
    <w:p w:rsidR="00BF50A3" w:rsidRPr="00DC762C" w:rsidRDefault="00BF50A3" w:rsidP="00204B1D">
      <w:pPr>
        <w:spacing w:after="0" w:line="240" w:lineRule="auto"/>
      </w:pPr>
    </w:p>
    <w:p w:rsidR="00B962A2" w:rsidRDefault="00B962A2" w:rsidP="00BF50A3">
      <w:pPr>
        <w:pStyle w:val="Prrafodelista"/>
        <w:spacing w:after="0"/>
        <w:ind w:left="630" w:firstLine="0"/>
      </w:pPr>
    </w:p>
    <w:sectPr w:rsidR="00B962A2" w:rsidSect="00EB6729">
      <w:headerReference w:type="default" r:id="rId13"/>
      <w:pgSz w:w="11907" w:h="16839"/>
      <w:pgMar w:top="851" w:right="1701" w:bottom="1417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620" w:rsidRDefault="000E5620">
      <w:pPr>
        <w:spacing w:after="0" w:line="240" w:lineRule="auto"/>
      </w:pPr>
      <w:r>
        <w:separator/>
      </w:r>
    </w:p>
  </w:endnote>
  <w:endnote w:type="continuationSeparator" w:id="0">
    <w:p w:rsidR="000E5620" w:rsidRDefault="000E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620" w:rsidRDefault="000E5620">
      <w:pPr>
        <w:spacing w:after="0" w:line="240" w:lineRule="auto"/>
      </w:pPr>
      <w:r>
        <w:separator/>
      </w:r>
    </w:p>
  </w:footnote>
  <w:footnote w:type="continuationSeparator" w:id="0">
    <w:p w:rsidR="000E5620" w:rsidRDefault="000E5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2A2" w:rsidRDefault="000E5620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1138305779"/>
        <w:placeholder>
          <w:docPart w:val="46CB12B57E8145B5880045783721480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D5E54">
          <w:rPr>
            <w:color w:val="6076B4" w:themeColor="accent1"/>
          </w:rPr>
          <w:t>Yoel Antonio Barría</w:t>
        </w:r>
      </w:sdtContent>
    </w:sdt>
  </w:p>
  <w:p w:rsidR="00B962A2" w:rsidRDefault="00FF0595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4FD"/>
    <w:multiLevelType w:val="hybridMultilevel"/>
    <w:tmpl w:val="6B4EECC4"/>
    <w:lvl w:ilvl="0" w:tplc="1E00537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2071D"/>
    <w:multiLevelType w:val="hybridMultilevel"/>
    <w:tmpl w:val="61965130"/>
    <w:lvl w:ilvl="0" w:tplc="1E00537C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auto"/>
      </w:rPr>
    </w:lvl>
    <w:lvl w:ilvl="1" w:tplc="1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813"/>
    <w:rsid w:val="000D1329"/>
    <w:rsid w:val="000E5620"/>
    <w:rsid w:val="00193034"/>
    <w:rsid w:val="00204B1D"/>
    <w:rsid w:val="004C5FF6"/>
    <w:rsid w:val="00601CC2"/>
    <w:rsid w:val="00685AB9"/>
    <w:rsid w:val="00750AF8"/>
    <w:rsid w:val="008A0BFA"/>
    <w:rsid w:val="00B05C13"/>
    <w:rsid w:val="00B07282"/>
    <w:rsid w:val="00B962A2"/>
    <w:rsid w:val="00BF50A3"/>
    <w:rsid w:val="00C54483"/>
    <w:rsid w:val="00C56594"/>
    <w:rsid w:val="00CD5E54"/>
    <w:rsid w:val="00D268DC"/>
    <w:rsid w:val="00DC762C"/>
    <w:rsid w:val="00E2656F"/>
    <w:rsid w:val="00EB6729"/>
    <w:rsid w:val="00F74584"/>
    <w:rsid w:val="00F80C1F"/>
    <w:rsid w:val="00FE7813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elbp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A09873FF6942DCA14D89BC05A3C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93329-FA09-4667-87FA-2D169A864886}"/>
      </w:docPartPr>
      <w:docPartBody>
        <w:p w:rsidR="00850FC6" w:rsidRDefault="006A7528">
          <w:pPr>
            <w:pStyle w:val="F6A09873FF6942DCA14D89BC05A3CF3C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0D019D6CFC294800BC6030247F2CD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48ECB-7BC9-413C-9AB8-B85DD36371EF}"/>
      </w:docPartPr>
      <w:docPartBody>
        <w:p w:rsidR="00850FC6" w:rsidRDefault="006A7528">
          <w:pPr>
            <w:pStyle w:val="0D019D6CFC294800BC6030247F2CD2A8"/>
          </w:pPr>
          <w:r>
            <w:rPr>
              <w:color w:val="1F497D" w:themeColor="text2"/>
              <w:lang w:val="es-ES"/>
            </w:rPr>
            <w:t>[Escriba su correo electrónico]</w:t>
          </w:r>
        </w:p>
      </w:docPartBody>
    </w:docPart>
    <w:docPart>
      <w:docPartPr>
        <w:name w:val="7432BC41C4DB49879D1FDE43F526E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30390-C826-4280-850B-90627A059F58}"/>
      </w:docPartPr>
      <w:docPartBody>
        <w:p w:rsidR="00850FC6" w:rsidRDefault="006A7528">
          <w:pPr>
            <w:pStyle w:val="7432BC41C4DB49879D1FDE43F526E2BD"/>
          </w:pPr>
          <w:r>
            <w:rPr>
              <w:color w:val="1F497D" w:themeColor="text2"/>
              <w:lang w:val="es-ES"/>
            </w:rPr>
            <w:t>[Escriba su dirección]</w:t>
          </w:r>
        </w:p>
      </w:docPartBody>
    </w:docPart>
    <w:docPart>
      <w:docPartPr>
        <w:name w:val="D01F0524664D44A7A1FC592115397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65634-2F60-4A85-872E-93FE520B1DCC}"/>
      </w:docPartPr>
      <w:docPartBody>
        <w:p w:rsidR="00850FC6" w:rsidRDefault="006A7528">
          <w:pPr>
            <w:pStyle w:val="D01F0524664D44A7A1FC592115397885"/>
          </w:pPr>
          <w:r>
            <w:rPr>
              <w:color w:val="1F497D" w:themeColor="text2"/>
              <w:lang w:val="es-ES"/>
            </w:rPr>
            <w:t>[Escriba su número de teléfono]</w:t>
          </w:r>
        </w:p>
      </w:docPartBody>
    </w:docPart>
    <w:docPart>
      <w:docPartPr>
        <w:name w:val="7F28AC59BCB540BA9302C21DA587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84C8F-CFB1-4DEC-9FC9-01703FCF0192}"/>
      </w:docPartPr>
      <w:docPartBody>
        <w:p w:rsidR="00850FC6" w:rsidRDefault="006A7528">
          <w:pPr>
            <w:pStyle w:val="7F28AC59BCB540BA9302C21DA5877E0C"/>
          </w:pPr>
          <w:r>
            <w:rPr>
              <w:lang w:val="es-ES"/>
            </w:rPr>
            <w:t>Aptitudes</w:t>
          </w:r>
        </w:p>
      </w:docPartBody>
    </w:docPart>
    <w:docPart>
      <w:docPartPr>
        <w:name w:val="46CB12B57E8145B5880045783721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FF7B1-BD1E-4DCF-8E3D-A84D27E992CB}"/>
      </w:docPartPr>
      <w:docPartBody>
        <w:p w:rsidR="00850FC6" w:rsidRDefault="006A7528">
          <w:pPr>
            <w:pStyle w:val="46CB12B57E8145B58800457837214800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28"/>
    <w:rsid w:val="000742B8"/>
    <w:rsid w:val="003A261F"/>
    <w:rsid w:val="006A7528"/>
    <w:rsid w:val="00850FC6"/>
    <w:rsid w:val="00A86B0D"/>
    <w:rsid w:val="00C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F6A09873FF6942DCA14D89BC05A3CF3C">
    <w:name w:val="F6A09873FF6942DCA14D89BC05A3CF3C"/>
  </w:style>
  <w:style w:type="paragraph" w:customStyle="1" w:styleId="76823A8F01CA42B982D6702B9A7621F4">
    <w:name w:val="76823A8F01CA42B982D6702B9A7621F4"/>
  </w:style>
  <w:style w:type="paragraph" w:customStyle="1" w:styleId="0D019D6CFC294800BC6030247F2CD2A8">
    <w:name w:val="0D019D6CFC294800BC6030247F2CD2A8"/>
  </w:style>
  <w:style w:type="paragraph" w:customStyle="1" w:styleId="7432BC41C4DB49879D1FDE43F526E2BD">
    <w:name w:val="7432BC41C4DB49879D1FDE43F526E2BD"/>
  </w:style>
  <w:style w:type="paragraph" w:customStyle="1" w:styleId="D01F0524664D44A7A1FC592115397885">
    <w:name w:val="D01F0524664D44A7A1FC592115397885"/>
  </w:style>
  <w:style w:type="paragraph" w:customStyle="1" w:styleId="6579CFBF58F6432FAF3DA194031ABB29">
    <w:name w:val="6579CFBF58F6432FAF3DA194031ABB29"/>
  </w:style>
  <w:style w:type="paragraph" w:customStyle="1" w:styleId="E7E40A9BD40F4DA0AEBA951B0D94F790">
    <w:name w:val="E7E40A9BD40F4DA0AEBA951B0D94F790"/>
  </w:style>
  <w:style w:type="paragraph" w:customStyle="1" w:styleId="0EB95EC861414910A474ACD6F70941C6">
    <w:name w:val="0EB95EC861414910A474ACD6F70941C6"/>
  </w:style>
  <w:style w:type="paragraph" w:customStyle="1" w:styleId="649D344B044F4A339448FBE3026B2ECE">
    <w:name w:val="649D344B044F4A339448FBE3026B2ECE"/>
  </w:style>
  <w:style w:type="paragraph" w:customStyle="1" w:styleId="35D404A990D448C888E3C64981AAABFF">
    <w:name w:val="35D404A990D448C888E3C64981AAABFF"/>
  </w:style>
  <w:style w:type="paragraph" w:customStyle="1" w:styleId="82C7891FC8E34E72B43EF8427B53B6A8">
    <w:name w:val="82C7891FC8E34E72B43EF8427B53B6A8"/>
  </w:style>
  <w:style w:type="paragraph" w:customStyle="1" w:styleId="7AE87F949CD8486BAE89D8A4B8374073">
    <w:name w:val="7AE87F949CD8486BAE89D8A4B8374073"/>
  </w:style>
  <w:style w:type="paragraph" w:customStyle="1" w:styleId="3C9A06E4F2784B6D8605EF5B76773C50">
    <w:name w:val="3C9A06E4F2784B6D8605EF5B76773C5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567D1F3339A14EC5A0286858D12C1EB9">
    <w:name w:val="567D1F3339A14EC5A0286858D12C1EB9"/>
  </w:style>
  <w:style w:type="paragraph" w:customStyle="1" w:styleId="27EA30978B6F41A7BB7D07C599DE7608">
    <w:name w:val="27EA30978B6F41A7BB7D07C599DE7608"/>
  </w:style>
  <w:style w:type="paragraph" w:customStyle="1" w:styleId="5082E5371B1F4AF4B9F08BD858D268A5">
    <w:name w:val="5082E5371B1F4AF4B9F08BD858D268A5"/>
  </w:style>
  <w:style w:type="paragraph" w:customStyle="1" w:styleId="12F34B379C6C4251B1EAC062541A57C9">
    <w:name w:val="12F34B379C6C4251B1EAC062541A57C9"/>
  </w:style>
  <w:style w:type="paragraph" w:customStyle="1" w:styleId="7F28AC59BCB540BA9302C21DA5877E0C">
    <w:name w:val="7F28AC59BCB540BA9302C21DA5877E0C"/>
  </w:style>
  <w:style w:type="paragraph" w:customStyle="1" w:styleId="46CB12B57E8145B58800457837214800">
    <w:name w:val="46CB12B57E8145B588004578372148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F6A09873FF6942DCA14D89BC05A3CF3C">
    <w:name w:val="F6A09873FF6942DCA14D89BC05A3CF3C"/>
  </w:style>
  <w:style w:type="paragraph" w:customStyle="1" w:styleId="76823A8F01CA42B982D6702B9A7621F4">
    <w:name w:val="76823A8F01CA42B982D6702B9A7621F4"/>
  </w:style>
  <w:style w:type="paragraph" w:customStyle="1" w:styleId="0D019D6CFC294800BC6030247F2CD2A8">
    <w:name w:val="0D019D6CFC294800BC6030247F2CD2A8"/>
  </w:style>
  <w:style w:type="paragraph" w:customStyle="1" w:styleId="7432BC41C4DB49879D1FDE43F526E2BD">
    <w:name w:val="7432BC41C4DB49879D1FDE43F526E2BD"/>
  </w:style>
  <w:style w:type="paragraph" w:customStyle="1" w:styleId="D01F0524664D44A7A1FC592115397885">
    <w:name w:val="D01F0524664D44A7A1FC592115397885"/>
  </w:style>
  <w:style w:type="paragraph" w:customStyle="1" w:styleId="6579CFBF58F6432FAF3DA194031ABB29">
    <w:name w:val="6579CFBF58F6432FAF3DA194031ABB29"/>
  </w:style>
  <w:style w:type="paragraph" w:customStyle="1" w:styleId="E7E40A9BD40F4DA0AEBA951B0D94F790">
    <w:name w:val="E7E40A9BD40F4DA0AEBA951B0D94F790"/>
  </w:style>
  <w:style w:type="paragraph" w:customStyle="1" w:styleId="0EB95EC861414910A474ACD6F70941C6">
    <w:name w:val="0EB95EC861414910A474ACD6F70941C6"/>
  </w:style>
  <w:style w:type="paragraph" w:customStyle="1" w:styleId="649D344B044F4A339448FBE3026B2ECE">
    <w:name w:val="649D344B044F4A339448FBE3026B2ECE"/>
  </w:style>
  <w:style w:type="paragraph" w:customStyle="1" w:styleId="35D404A990D448C888E3C64981AAABFF">
    <w:name w:val="35D404A990D448C888E3C64981AAABFF"/>
  </w:style>
  <w:style w:type="paragraph" w:customStyle="1" w:styleId="82C7891FC8E34E72B43EF8427B53B6A8">
    <w:name w:val="82C7891FC8E34E72B43EF8427B53B6A8"/>
  </w:style>
  <w:style w:type="paragraph" w:customStyle="1" w:styleId="7AE87F949CD8486BAE89D8A4B8374073">
    <w:name w:val="7AE87F949CD8486BAE89D8A4B8374073"/>
  </w:style>
  <w:style w:type="paragraph" w:customStyle="1" w:styleId="3C9A06E4F2784B6D8605EF5B76773C50">
    <w:name w:val="3C9A06E4F2784B6D8605EF5B76773C50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567D1F3339A14EC5A0286858D12C1EB9">
    <w:name w:val="567D1F3339A14EC5A0286858D12C1EB9"/>
  </w:style>
  <w:style w:type="paragraph" w:customStyle="1" w:styleId="27EA30978B6F41A7BB7D07C599DE7608">
    <w:name w:val="27EA30978B6F41A7BB7D07C599DE7608"/>
  </w:style>
  <w:style w:type="paragraph" w:customStyle="1" w:styleId="5082E5371B1F4AF4B9F08BD858D268A5">
    <w:name w:val="5082E5371B1F4AF4B9F08BD858D268A5"/>
  </w:style>
  <w:style w:type="paragraph" w:customStyle="1" w:styleId="12F34B379C6C4251B1EAC062541A57C9">
    <w:name w:val="12F34B379C6C4251B1EAC062541A57C9"/>
  </w:style>
  <w:style w:type="paragraph" w:customStyle="1" w:styleId="7F28AC59BCB540BA9302C21DA5877E0C">
    <w:name w:val="7F28AC59BCB540BA9302C21DA5877E0C"/>
  </w:style>
  <w:style w:type="paragraph" w:customStyle="1" w:styleId="46CB12B57E8145B58800457837214800">
    <w:name w:val="46CB12B57E8145B588004578372148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Arraijan Cabecera </CompanyAddress>
  <CompanyPhone>66523861</CompanyPhone>
  <CompanyFax/>
  <CompanyEmail>urenakeila@hotmail.com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F38B5A-538C-41A9-9AED-62055576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Antonio Barría</dc:creator>
  <cp:lastModifiedBy>Recepcion</cp:lastModifiedBy>
  <cp:revision>2</cp:revision>
  <dcterms:created xsi:type="dcterms:W3CDTF">2016-06-08T15:33:00Z</dcterms:created>
  <dcterms:modified xsi:type="dcterms:W3CDTF">2016-06-08T15:33:00Z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