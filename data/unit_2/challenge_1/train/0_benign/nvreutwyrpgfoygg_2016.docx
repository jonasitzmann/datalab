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670" w:rsidRDefault="00CB2670" w:rsidP="006A67C4">
      <w:pPr>
        <w:spacing w:after="0"/>
        <w:jc w:val="center"/>
        <w:rPr>
          <w:b/>
          <w:color w:val="0070C0"/>
          <w:u w:val="single"/>
        </w:rPr>
      </w:pPr>
      <w:r>
        <w:rPr>
          <w:rFonts w:asciiTheme="majorHAnsi" w:hAnsiTheme="majorHAnsi"/>
          <w:b/>
          <w:caps/>
          <w:noProof/>
          <w:color w:val="0E0B05" w:themeColor="text2"/>
          <w:kern w:val="28"/>
          <w:sz w:val="16"/>
          <w:szCs w:val="16"/>
          <w:lang w:eastAsia="es-ES"/>
        </w:rPr>
        <w:drawing>
          <wp:anchor distT="0" distB="0" distL="114300" distR="114300" simplePos="0" relativeHeight="251659264" behindDoc="0" locked="0" layoutInCell="1" allowOverlap="1" wp14:anchorId="442445EB" wp14:editId="3E9B2C53">
            <wp:simplePos x="0" y="0"/>
            <wp:positionH relativeFrom="column">
              <wp:posOffset>5052060</wp:posOffset>
            </wp:positionH>
            <wp:positionV relativeFrom="paragraph">
              <wp:posOffset>0</wp:posOffset>
            </wp:positionV>
            <wp:extent cx="1088390" cy="87884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08839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70C0"/>
          <w:u w:val="single"/>
        </w:rPr>
        <w:t>FRANC</w:t>
      </w:r>
      <w:bookmarkStart w:id="0" w:name="_GoBack"/>
      <w:bookmarkEnd w:id="0"/>
      <w:r>
        <w:rPr>
          <w:b/>
          <w:color w:val="0070C0"/>
          <w:u w:val="single"/>
        </w:rPr>
        <w:t>ISCO ANTONIO FILOS LUCE</w:t>
      </w:r>
      <w:r w:rsidR="006A67C4">
        <w:rPr>
          <w:b/>
          <w:color w:val="0070C0"/>
          <w:u w:val="single"/>
        </w:rPr>
        <w:t>RO</w:t>
      </w:r>
    </w:p>
    <w:p w:rsidR="00C12D5E" w:rsidRPr="00CB2670" w:rsidRDefault="00C12D5E" w:rsidP="00CB2670">
      <w:pPr>
        <w:spacing w:after="0"/>
        <w:jc w:val="center"/>
        <w:rPr>
          <w:b/>
          <w:color w:val="0070C0"/>
          <w:u w:val="single"/>
        </w:rPr>
      </w:pPr>
      <w:r w:rsidRPr="0074710C"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  <w:t>direccion arraijan los tecales</w:t>
      </w:r>
    </w:p>
    <w:p w:rsidR="00C12D5E" w:rsidRPr="0074710C" w:rsidRDefault="00C12D5E" w:rsidP="001D7102">
      <w:pPr>
        <w:pStyle w:val="Listaconvietas"/>
        <w:numPr>
          <w:ilvl w:val="0"/>
          <w:numId w:val="0"/>
        </w:numPr>
        <w:ind w:left="216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</w:p>
    <w:p w:rsidR="00C12D5E" w:rsidRPr="0074710C" w:rsidRDefault="00C12D5E" w:rsidP="006C7997">
      <w:pPr>
        <w:pStyle w:val="Listaconvietas"/>
        <w:jc w:val="center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  <w:r w:rsidRPr="0074710C"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  <w:t>Datos personales</w:t>
      </w:r>
    </w:p>
    <w:p w:rsidR="00C12D5E" w:rsidRPr="0074710C" w:rsidRDefault="00C12D5E" w:rsidP="001D7102">
      <w:pPr>
        <w:pStyle w:val="Listaconvietas"/>
        <w:numPr>
          <w:ilvl w:val="0"/>
          <w:numId w:val="0"/>
        </w:numPr>
        <w:ind w:left="216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</w:p>
    <w:p w:rsidR="00C12D5E" w:rsidRPr="0097278C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97278C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fecha de nacimiento       18de febrero del 1996</w:t>
      </w:r>
    </w:p>
    <w:p w:rsidR="00C12D5E" w:rsidRPr="0097278C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97278C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edad                                  20 años</w:t>
      </w:r>
    </w:p>
    <w:p w:rsidR="00C12D5E" w:rsidRPr="0097278C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97278C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nacionalidad                    panameño</w:t>
      </w:r>
    </w:p>
    <w:p w:rsidR="00C12D5E" w:rsidRPr="0097278C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97278C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estado civil                     soltero</w:t>
      </w:r>
    </w:p>
    <w:p w:rsidR="0044165E" w:rsidRPr="0097278C" w:rsidRDefault="009E1546" w:rsidP="0044165E">
      <w:pPr>
        <w:pStyle w:val="Listaconvietas"/>
        <w:numPr>
          <w:ilvl w:val="4"/>
          <w:numId w:val="2"/>
        </w:numPr>
        <w:rPr>
          <w:i/>
        </w:rPr>
      </w:pPr>
      <w:r w:rsidRPr="0097278C">
        <w:rPr>
          <w:i/>
        </w:rPr>
        <w:t xml:space="preserve"> </w:t>
      </w:r>
      <w:r w:rsidR="0044165E" w:rsidRPr="0097278C">
        <w:rPr>
          <w:i/>
        </w:rPr>
        <w:t>Cedula                  8-903-20</w:t>
      </w:r>
      <w:r w:rsidR="0097278C" w:rsidRPr="0097278C">
        <w:rPr>
          <w:i/>
        </w:rPr>
        <w:t>5</w:t>
      </w:r>
    </w:p>
    <w:p w:rsidR="00C12D5E" w:rsidRPr="0097278C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97278C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teléfono                           65187563</w:t>
      </w:r>
    </w:p>
    <w:p w:rsidR="00C12D5E" w:rsidRPr="0097278C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97278C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disponibilidad                  inmediata</w:t>
      </w:r>
    </w:p>
    <w:p w:rsidR="00C12D5E" w:rsidRPr="0074710C" w:rsidRDefault="00C12D5E" w:rsidP="007C25A9">
      <w:pPr>
        <w:pStyle w:val="Listaconvietas"/>
        <w:numPr>
          <w:ilvl w:val="0"/>
          <w:numId w:val="0"/>
        </w:numPr>
        <w:ind w:left="216"/>
      </w:pPr>
    </w:p>
    <w:p w:rsidR="00C12D5E" w:rsidRPr="0074710C" w:rsidRDefault="00C12D5E" w:rsidP="006C7997">
      <w:pPr>
        <w:pStyle w:val="Listaconvietas"/>
        <w:jc w:val="center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  <w:r w:rsidRPr="0074710C"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  <w:t>estudios</w:t>
      </w:r>
    </w:p>
    <w:p w:rsidR="00C12D5E" w:rsidRPr="0074710C" w:rsidRDefault="00C12D5E" w:rsidP="007C25A9">
      <w:pPr>
        <w:pStyle w:val="Listaconvietas"/>
        <w:numPr>
          <w:ilvl w:val="0"/>
          <w:numId w:val="0"/>
        </w:numPr>
        <w:ind w:left="216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</w:p>
    <w:p w:rsidR="00C12D5E" w:rsidRPr="00FC101B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FC101B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primaria                           valle del sol</w:t>
      </w:r>
    </w:p>
    <w:p w:rsidR="00C12D5E" w:rsidRPr="00FC101B" w:rsidRDefault="00C12D5E" w:rsidP="007C25A9">
      <w:pPr>
        <w:pStyle w:val="Listaconvietas"/>
        <w:numPr>
          <w:ilvl w:val="0"/>
          <w:numId w:val="0"/>
        </w:numPr>
        <w:ind w:left="216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</w:p>
    <w:p w:rsidR="00C12D5E" w:rsidRPr="00FC101B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FC101B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secundaria                   andres bello</w:t>
      </w:r>
    </w:p>
    <w:p w:rsidR="00C12D5E" w:rsidRPr="0074710C" w:rsidRDefault="00C12D5E" w:rsidP="006C7997">
      <w:pPr>
        <w:pStyle w:val="Listaconvietas"/>
        <w:jc w:val="center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  <w:r w:rsidRPr="0074710C"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  <w:t>(5año)</w:t>
      </w:r>
    </w:p>
    <w:p w:rsidR="00C12D5E" w:rsidRPr="0074710C" w:rsidRDefault="001D7102" w:rsidP="007C25A9">
      <w:pPr>
        <w:pStyle w:val="Listaconvietas"/>
        <w:numPr>
          <w:ilvl w:val="0"/>
          <w:numId w:val="0"/>
        </w:numPr>
        <w:ind w:left="216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  <w:r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  <w:t xml:space="preserve"> </w:t>
      </w:r>
    </w:p>
    <w:p w:rsidR="00C12D5E" w:rsidRPr="00FC101B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74710C"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  <w:t xml:space="preserve">otros                  </w:t>
      </w:r>
      <w:r w:rsidRPr="00FC101B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colegio gastronómico I.G.A</w:t>
      </w:r>
    </w:p>
    <w:p w:rsidR="00C12D5E" w:rsidRPr="0074710C" w:rsidRDefault="00C12D5E" w:rsidP="006C7997">
      <w:pPr>
        <w:pStyle w:val="Listaconvietas"/>
        <w:jc w:val="center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  <w:r w:rsidRPr="0074710C"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  <w:t>(actualmente)</w:t>
      </w:r>
    </w:p>
    <w:p w:rsidR="00C12D5E" w:rsidRPr="0074710C" w:rsidRDefault="00C12D5E" w:rsidP="007C25A9">
      <w:pPr>
        <w:pStyle w:val="Listaconvietas"/>
        <w:numPr>
          <w:ilvl w:val="0"/>
          <w:numId w:val="0"/>
        </w:numPr>
        <w:ind w:left="216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</w:p>
    <w:p w:rsidR="00C12D5E" w:rsidRPr="0074710C" w:rsidRDefault="00C12D5E" w:rsidP="006C7997">
      <w:pPr>
        <w:pStyle w:val="Listaconvietas"/>
        <w:jc w:val="center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  <w:r w:rsidRPr="0074710C"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  <w:t>experiencias laborales</w:t>
      </w:r>
    </w:p>
    <w:p w:rsidR="00C12D5E" w:rsidRPr="0074710C" w:rsidRDefault="00C12D5E" w:rsidP="007C25A9">
      <w:pPr>
        <w:pStyle w:val="Listaconvietas"/>
        <w:numPr>
          <w:ilvl w:val="0"/>
          <w:numId w:val="0"/>
        </w:numPr>
        <w:ind w:left="216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</w:p>
    <w:p w:rsidR="00C12D5E" w:rsidRPr="00676DE6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676DE6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metrobus                    atencion al cliente</w:t>
      </w:r>
    </w:p>
    <w:p w:rsidR="00C12D5E" w:rsidRPr="00676DE6" w:rsidRDefault="00C12D5E" w:rsidP="007C25A9">
      <w:pPr>
        <w:pStyle w:val="Listaconvietas"/>
        <w:numPr>
          <w:ilvl w:val="0"/>
          <w:numId w:val="0"/>
        </w:numPr>
        <w:ind w:left="216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</w:p>
    <w:p w:rsidR="00C12D5E" w:rsidRPr="00676DE6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676DE6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cinepolis                     ayudante general</w:t>
      </w:r>
    </w:p>
    <w:p w:rsidR="00C12D5E" w:rsidRPr="00676DE6" w:rsidRDefault="00C12D5E" w:rsidP="001D7102">
      <w:pPr>
        <w:pStyle w:val="Listaconvietas"/>
        <w:numPr>
          <w:ilvl w:val="0"/>
          <w:numId w:val="0"/>
        </w:numPr>
        <w:ind w:left="216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</w:p>
    <w:p w:rsidR="00C12D5E" w:rsidRPr="00676DE6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676DE6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solomo's Deli goumet    ayudante de cocina</w:t>
      </w:r>
    </w:p>
    <w:p w:rsidR="00C12D5E" w:rsidRPr="00676DE6" w:rsidRDefault="00C12D5E" w:rsidP="001D7102">
      <w:pPr>
        <w:pStyle w:val="Listaconvietas"/>
        <w:numPr>
          <w:ilvl w:val="0"/>
          <w:numId w:val="0"/>
        </w:numPr>
        <w:ind w:left="216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</w:p>
    <w:p w:rsidR="00C12D5E" w:rsidRPr="0074710C" w:rsidRDefault="00C12D5E" w:rsidP="006C7997">
      <w:pPr>
        <w:pStyle w:val="Listaconvietas"/>
        <w:jc w:val="center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  <w:r w:rsidRPr="0074710C"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  <w:t>referencias personales</w:t>
      </w:r>
    </w:p>
    <w:p w:rsidR="00C12D5E" w:rsidRPr="00676DE6" w:rsidRDefault="00C12D5E" w:rsidP="001D7102">
      <w:pPr>
        <w:pStyle w:val="Listaconvietas"/>
        <w:numPr>
          <w:ilvl w:val="0"/>
          <w:numId w:val="0"/>
        </w:numPr>
        <w:ind w:left="216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</w:p>
    <w:p w:rsidR="00C12D5E" w:rsidRPr="00676DE6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676DE6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michel urrutia         65220880</w:t>
      </w:r>
    </w:p>
    <w:p w:rsidR="008115E5" w:rsidRPr="00676DE6" w:rsidRDefault="00C12D5E" w:rsidP="006C7997">
      <w:pPr>
        <w:pStyle w:val="Listaconvietas"/>
        <w:jc w:val="center"/>
        <w:rPr>
          <w:i/>
          <w:sz w:val="16"/>
          <w:szCs w:val="16"/>
        </w:rPr>
      </w:pPr>
      <w:r w:rsidRPr="00676DE6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Hiara lucero            67998001</w:t>
      </w:r>
    </w:p>
    <w:sectPr w:rsidR="008115E5" w:rsidRPr="00676DE6" w:rsidSect="00286DD1">
      <w:headerReference w:type="default" r:id="rId9"/>
      <w:footerReference w:type="default" r:id="rId10"/>
      <w:headerReference w:type="first" r:id="rId11"/>
      <w:pgSz w:w="12240" w:h="20160" w:code="5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FDA" w:rsidRDefault="003A7FDA">
      <w:pPr>
        <w:spacing w:after="0" w:line="240" w:lineRule="auto"/>
      </w:pPr>
      <w:r>
        <w:separator/>
      </w:r>
    </w:p>
  </w:endnote>
  <w:endnote w:type="continuationSeparator" w:id="0">
    <w:p w:rsidR="003A7FDA" w:rsidRDefault="003A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E5" w:rsidRDefault="008A56B8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 w:rsidR="006A67C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FDA" w:rsidRDefault="003A7FDA">
      <w:pPr>
        <w:spacing w:after="0" w:line="240" w:lineRule="auto"/>
      </w:pPr>
      <w:r>
        <w:separator/>
      </w:r>
    </w:p>
  </w:footnote>
  <w:footnote w:type="continuationSeparator" w:id="0">
    <w:p w:rsidR="003A7FDA" w:rsidRDefault="003A7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E5" w:rsidRDefault="008A56B8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F4BED2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E5" w:rsidRDefault="00685C24"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8751D6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4540" cy="10200640"/>
              <wp:effectExtent l="0" t="0" r="0" b="0"/>
              <wp:wrapNone/>
              <wp:docPr id="2" name="Grupo 4" descr="Title: Marco de página con tabulació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4540" cy="10200640"/>
                        <a:chOff x="1333" y="0"/>
                        <a:chExt cx="73152" cy="96012"/>
                      </a:xfrm>
                    </wpg:grpSpPr>
                    <wps:wsp>
                      <wps:cNvPr id="3" name="Marco 5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73152" cy="96012"/>
                        </a:xfrm>
                        <a:custGeom>
                          <a:avLst/>
                          <a:gdLst>
                            <a:gd name="T0" fmla="*/ 0 w 7315200"/>
                            <a:gd name="T1" fmla="*/ 0 h 9601200"/>
                            <a:gd name="T2" fmla="*/ 7315200 w 7315200"/>
                            <a:gd name="T3" fmla="*/ 0 h 9601200"/>
                            <a:gd name="T4" fmla="*/ 7315200 w 7315200"/>
                            <a:gd name="T5" fmla="*/ 9601200 h 9601200"/>
                            <a:gd name="T6" fmla="*/ 0 w 7315200"/>
                            <a:gd name="T7" fmla="*/ 9601200 h 9601200"/>
                            <a:gd name="T8" fmla="*/ 0 w 7315200"/>
                            <a:gd name="T9" fmla="*/ 0 h 9601200"/>
                            <a:gd name="T10" fmla="*/ 190488 w 7315200"/>
                            <a:gd name="T11" fmla="*/ 190488 h 9601200"/>
                            <a:gd name="T12" fmla="*/ 190488 w 7315200"/>
                            <a:gd name="T13" fmla="*/ 9410712 h 9601200"/>
                            <a:gd name="T14" fmla="*/ 7124712 w 7315200"/>
                            <a:gd name="T15" fmla="*/ 9410712 h 9601200"/>
                            <a:gd name="T16" fmla="*/ 7124712 w 7315200"/>
                            <a:gd name="T17" fmla="*/ 190488 h 9601200"/>
                            <a:gd name="T18" fmla="*/ 190488 w 7315200"/>
                            <a:gd name="T19" fmla="*/ 190488 h 960120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315200" h="960120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  <a:lnTo>
                                <a:pt x="7315200" y="9601200"/>
                              </a:lnTo>
                              <a:lnTo>
                                <a:pt x="0" y="96012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90488" y="190488"/>
                              </a:moveTo>
                              <a:lnTo>
                                <a:pt x="190488" y="9410712"/>
                              </a:lnTo>
                              <a:lnTo>
                                <a:pt x="7124712" y="9410712"/>
                              </a:lnTo>
                              <a:lnTo>
                                <a:pt x="7124712" y="190488"/>
                              </a:lnTo>
                              <a:lnTo>
                                <a:pt x="190488" y="1904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AB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Forma libre 8"/>
                      <wps:cNvSpPr>
                        <a:spLocks/>
                      </wps:cNvSpPr>
                      <wps:spPr bwMode="auto">
                        <a:xfrm>
                          <a:off x="2286" y="4286"/>
                          <a:ext cx="3581" cy="8020"/>
                        </a:xfrm>
                        <a:custGeom>
                          <a:avLst/>
                          <a:gdLst>
                            <a:gd name="T0" fmla="*/ 2985 w 240"/>
                            <a:gd name="T1" fmla="*/ 0 h 528"/>
                            <a:gd name="T2" fmla="*/ 252190 w 240"/>
                            <a:gd name="T3" fmla="*/ 0 h 528"/>
                            <a:gd name="T4" fmla="*/ 358140 w 240"/>
                            <a:gd name="T5" fmla="*/ 373661 h 528"/>
                            <a:gd name="T6" fmla="*/ 252190 w 240"/>
                            <a:gd name="T7" fmla="*/ 729095 h 528"/>
                            <a:gd name="T8" fmla="*/ 88043 w 240"/>
                            <a:gd name="T9" fmla="*/ 729095 h 528"/>
                            <a:gd name="T10" fmla="*/ 88043 w 240"/>
                            <a:gd name="T11" fmla="*/ 802005 h 528"/>
                            <a:gd name="T12" fmla="*/ 0 w 240"/>
                            <a:gd name="T13" fmla="*/ 729095 h 528"/>
                            <a:gd name="T14" fmla="*/ 2985 w 240"/>
                            <a:gd name="T15" fmla="*/ 729095 h 528"/>
                            <a:gd name="T16" fmla="*/ 2985 w 240"/>
                            <a:gd name="T17" fmla="*/ 0 h 52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40"/>
                            <a:gd name="T28" fmla="*/ 0 h 528"/>
                            <a:gd name="T29" fmla="*/ 240 w 240"/>
                            <a:gd name="T30" fmla="*/ 528 h 528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15E5" w:rsidRDefault="003A7F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8751D63" id="Grupo 4" o:spid="_x0000_s1026" alt="Title: Marco de página con tabulación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">
              <v:shape id="Marco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" path="m,l7315200,r,9601200l,9601200,,xm190488,190488r,9220224l7124712,9410712r,-9220224l190488,190488xe" fillcolor="#e3ab47" stroked="f" strokeweight="1pt">
                <v:stroke joinstyle="miter"/>
                <v:path arrowok="t" o:connecttype="custom" o:connectlocs="0,0;73152,0;73152,96012;0,96012;0,0;1905,1905;1905,94107;71247,94107;71247,1905;1905,1905" o:connectangles="0,0,0,0,0,0,0,0,0,0"/>
              </v:shape>
              <v:shape id="Forma libre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" adj="-11796480,,5400" path="m2,l169,r71,246l169,480r-110,l59,528,,480r2,l2,xe" fillcolor="black" stroked="f">
                <v:stroke joinstyle="round"/>
                <v:formulas/>
                <v:path arrowok="t" o:connecttype="custom" o:connectlocs="44539,0;3762885,0;5343747,5675684;3762885,11074511;1313675,11074511;1313675,12181970;0,11074511;44539,11074511;44539,0" o:connectangles="0,0,0,0,0,0,0,0,0" textboxrect="0,0,240,528"/>
                <v:textbox>
                  <w:txbxContent>
                    <w:p w:rsidR="008115E5" w:rsidRDefault="003A7FDA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A3FA4D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C1766D7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EC257A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401A7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B64C16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5E0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BC4099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9B2C9D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55CA7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AB58F06A"/>
    <w:lvl w:ilvl="0" w:tplc="0C0A0009">
      <w:start w:val="1"/>
      <w:numFmt w:val="bullet"/>
      <w:pStyle w:val="Listaconvietas"/>
      <w:lvlText w:val="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E885F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D87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CC6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B96266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659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6EFD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807F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538A45B8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0B8415BE" w:tentative="1">
      <w:start w:val="1"/>
      <w:numFmt w:val="lowerLetter"/>
      <w:lvlText w:val="%2."/>
      <w:lvlJc w:val="left"/>
      <w:pPr>
        <w:ind w:left="1440" w:hanging="360"/>
      </w:pPr>
    </w:lvl>
    <w:lvl w:ilvl="2" w:tplc="6C4AE5BA" w:tentative="1">
      <w:start w:val="1"/>
      <w:numFmt w:val="lowerRoman"/>
      <w:lvlText w:val="%3."/>
      <w:lvlJc w:val="right"/>
      <w:pPr>
        <w:ind w:left="2160" w:hanging="180"/>
      </w:pPr>
    </w:lvl>
    <w:lvl w:ilvl="3" w:tplc="D1C880E0" w:tentative="1">
      <w:start w:val="1"/>
      <w:numFmt w:val="decimal"/>
      <w:lvlText w:val="%4."/>
      <w:lvlJc w:val="left"/>
      <w:pPr>
        <w:ind w:left="2880" w:hanging="360"/>
      </w:pPr>
    </w:lvl>
    <w:lvl w:ilvl="4" w:tplc="6F0C9BAC" w:tentative="1">
      <w:start w:val="1"/>
      <w:numFmt w:val="lowerLetter"/>
      <w:lvlText w:val="%5."/>
      <w:lvlJc w:val="left"/>
      <w:pPr>
        <w:ind w:left="3600" w:hanging="360"/>
      </w:pPr>
    </w:lvl>
    <w:lvl w:ilvl="5" w:tplc="AADEABF2" w:tentative="1">
      <w:start w:val="1"/>
      <w:numFmt w:val="lowerRoman"/>
      <w:lvlText w:val="%6."/>
      <w:lvlJc w:val="right"/>
      <w:pPr>
        <w:ind w:left="4320" w:hanging="180"/>
      </w:pPr>
    </w:lvl>
    <w:lvl w:ilvl="6" w:tplc="E58A65CA" w:tentative="1">
      <w:start w:val="1"/>
      <w:numFmt w:val="decimal"/>
      <w:lvlText w:val="%7."/>
      <w:lvlJc w:val="left"/>
      <w:pPr>
        <w:ind w:left="5040" w:hanging="360"/>
      </w:pPr>
    </w:lvl>
    <w:lvl w:ilvl="7" w:tplc="56CC4D10" w:tentative="1">
      <w:start w:val="1"/>
      <w:numFmt w:val="lowerLetter"/>
      <w:lvlText w:val="%8."/>
      <w:lvlJc w:val="left"/>
      <w:pPr>
        <w:ind w:left="5760" w:hanging="360"/>
      </w:pPr>
    </w:lvl>
    <w:lvl w:ilvl="8" w:tplc="BD722FE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attachedTemplate r:id="rId1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B1"/>
    <w:rsid w:val="000B6BBA"/>
    <w:rsid w:val="0010130A"/>
    <w:rsid w:val="00140101"/>
    <w:rsid w:val="00190B92"/>
    <w:rsid w:val="001B1EBD"/>
    <w:rsid w:val="001D7102"/>
    <w:rsid w:val="0025380E"/>
    <w:rsid w:val="00270347"/>
    <w:rsid w:val="00286DD1"/>
    <w:rsid w:val="003A7FDA"/>
    <w:rsid w:val="00436949"/>
    <w:rsid w:val="0044165E"/>
    <w:rsid w:val="00450800"/>
    <w:rsid w:val="0053171F"/>
    <w:rsid w:val="00672CB3"/>
    <w:rsid w:val="00676DE6"/>
    <w:rsid w:val="00685C24"/>
    <w:rsid w:val="006A67C4"/>
    <w:rsid w:val="006C7997"/>
    <w:rsid w:val="0074710C"/>
    <w:rsid w:val="007802E6"/>
    <w:rsid w:val="007A5FA1"/>
    <w:rsid w:val="007C25A9"/>
    <w:rsid w:val="007C6448"/>
    <w:rsid w:val="00871C81"/>
    <w:rsid w:val="00873645"/>
    <w:rsid w:val="008A56B8"/>
    <w:rsid w:val="008D5A33"/>
    <w:rsid w:val="0092163B"/>
    <w:rsid w:val="0097278C"/>
    <w:rsid w:val="009C724C"/>
    <w:rsid w:val="009E1546"/>
    <w:rsid w:val="00A01FD1"/>
    <w:rsid w:val="00A94DA0"/>
    <w:rsid w:val="00B31DB1"/>
    <w:rsid w:val="00BD3790"/>
    <w:rsid w:val="00C07EB2"/>
    <w:rsid w:val="00C12D5E"/>
    <w:rsid w:val="00C9508D"/>
    <w:rsid w:val="00CB2670"/>
    <w:rsid w:val="00FC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8C49C9"/>
  <w15:docId w15:val="{E337D7F0-F41D-D64E-AC3D-3AAB6085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E7986AE-EA59-EB49-855D-84FD50F7EABD%7dtf5000201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96AD8-601D-9342-BFC4-44F09BF2AB0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%7b1E7986AE-EA59-EB49-855D-84FD50F7EABD%7dtf50002018.dotx</Template>
  <TotalTime>0</TotalTime>
  <Pages>1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sntonio filos</dc:creator>
  <cp:keywords/>
  <dc:description/>
  <cp:lastModifiedBy>francisco sntonio filos</cp:lastModifiedBy>
  <cp:revision>2</cp:revision>
  <dcterms:created xsi:type="dcterms:W3CDTF">2016-03-11T01:01:00Z</dcterms:created>
  <dcterms:modified xsi:type="dcterms:W3CDTF">2016-03-11T01:01:00Z</dcterms:modified>
</cp:coreProperties>
</file>