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Default="00685302">
      <w:bookmarkStart w:id="0" w:name="_GoBack"/>
      <w:bookmarkEnd w:id="0"/>
      <w:r w:rsidRPr="006F118F">
        <w:rPr>
          <w:noProof/>
          <w:lang w:val="es-ES" w:eastAsia="es-ES"/>
        </w:rPr>
        <w:drawing>
          <wp:anchor distT="0" distB="0" distL="114300" distR="114300" simplePos="0" relativeHeight="251807744" behindDoc="0" locked="0" layoutInCell="1" allowOverlap="1" wp14:anchorId="6E0C745C" wp14:editId="6ED8E335">
            <wp:simplePos x="0" y="0"/>
            <wp:positionH relativeFrom="column">
              <wp:posOffset>-209549</wp:posOffset>
            </wp:positionH>
            <wp:positionV relativeFrom="paragraph">
              <wp:posOffset>-409575</wp:posOffset>
            </wp:positionV>
            <wp:extent cx="1428750" cy="2398395"/>
            <wp:effectExtent l="0" t="0" r="0" b="1905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173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DE8169" wp14:editId="58176C77">
                <wp:simplePos x="0" y="0"/>
                <wp:positionH relativeFrom="column">
                  <wp:posOffset>-200025</wp:posOffset>
                </wp:positionH>
                <wp:positionV relativeFrom="paragraph">
                  <wp:posOffset>-352425</wp:posOffset>
                </wp:positionV>
                <wp:extent cx="1419225" cy="2084070"/>
                <wp:effectExtent l="0" t="0" r="9525" b="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84070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0C51" id="Rectángulo 277" o:spid="_x0000_s1026" style="position:absolute;margin-left:-15.75pt;margin-top:-27.75pt;width:111.75pt;height:164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" fillcolor="#f6dda7" stroked="f" strokeweight="1pt"/>
            </w:pict>
          </mc:Fallback>
        </mc:AlternateContent>
      </w:r>
      <w:r w:rsidR="00892EC9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B902A3" wp14:editId="03A73369">
                <wp:simplePos x="0" y="0"/>
                <wp:positionH relativeFrom="column">
                  <wp:posOffset>1828800</wp:posOffset>
                </wp:positionH>
                <wp:positionV relativeFrom="paragraph">
                  <wp:posOffset>-66675</wp:posOffset>
                </wp:positionV>
                <wp:extent cx="4733290" cy="1988820"/>
                <wp:effectExtent l="0" t="0" r="10160" b="1143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290" cy="1988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0ABCE" id="Rectángulo redondeado 279" o:spid="_x0000_s1026" style="position:absolute;margin-left:2in;margin-top:-5.25pt;width:372.7pt;height:15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" filled="f" strokecolor="#6179aa" strokeweight="1pt">
                <v:stroke joinstyle="miter"/>
              </v:roundrect>
            </w:pict>
          </mc:Fallback>
        </mc:AlternateContent>
      </w:r>
      <w:r w:rsidR="00892EC9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88DA44F" wp14:editId="3CE53268">
                <wp:simplePos x="0" y="0"/>
                <wp:positionH relativeFrom="page">
                  <wp:posOffset>2980093</wp:posOffset>
                </wp:positionH>
                <wp:positionV relativeFrom="paragraph">
                  <wp:posOffset>0</wp:posOffset>
                </wp:positionV>
                <wp:extent cx="4238625" cy="198882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98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D87" w:rsidRDefault="00A00D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2E2F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Dirección: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Transismica, PH Central Park, Torre Park, Piso N°13, Apto. N° E4</w:t>
                            </w:r>
                            <w:r w:rsidR="00892EC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,</w:t>
                            </w:r>
                            <w:r w:rsidR="002E2FE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Ciudad de Panamá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</w:t>
                            </w:r>
                          </w:p>
                          <w:p w:rsidR="00A00D87" w:rsidRDefault="00A00D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2E2F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Lugar Nacimiento: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San Cristóbal, Estado Táchira</w:t>
                            </w:r>
                          </w:p>
                          <w:p w:rsidR="00A00D87" w:rsidRDefault="00A00D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2E2F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Fecha de Nacimiento: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19/03/1986</w:t>
                            </w:r>
                          </w:p>
                          <w:p w:rsidR="006F118F" w:rsidRPr="00A00D87" w:rsidRDefault="00A00D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 w:rsidRPr="002E2F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Nacionalidad: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 xml:space="preserve"> Venezolana</w:t>
                            </w:r>
                          </w:p>
                          <w:p w:rsid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Edad:</w:t>
                            </w:r>
                            <w:r w:rsidR="00A00D8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A00D87" w:rsidRPr="00A00D8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30 Años</w:t>
                            </w:r>
                          </w:p>
                          <w:p w:rsidR="00A00D87" w:rsidRPr="009D3B1A" w:rsidRDefault="002E2F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Pasaporte: </w:t>
                            </w:r>
                            <w:r w:rsidRPr="002E2FE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N° 137480128</w:t>
                            </w:r>
                          </w:p>
                          <w:p w:rsidR="006F118F" w:rsidRPr="002E2FE9" w:rsidRDefault="002E2FE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Telefono: </w:t>
                            </w:r>
                            <w:r w:rsidRPr="002E2FE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6741 0724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2E2FE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2E2FE9" w:rsidRPr="002E2FE9">
                              <w:rPr>
                                <w:rFonts w:asciiTheme="majorHAnsi" w:hAnsiTheme="majorHAnsi"/>
                                <w:i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nayrimchacon22@gmail.com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DA44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4.65pt;margin-top:0;width:333.75pt;height:156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" filled="f" stroked="f">
                <v:textbox>
                  <w:txbxContent>
                    <w:p w:rsidR="00A00D87" w:rsidRDefault="00A00D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 w:rsidRPr="002E2F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VE"/>
                        </w:rPr>
                        <w:t>Dirección: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Transismica, PH Central Park, Torre Park, Piso N°13, Apto. N° E4</w:t>
                      </w:r>
                      <w:r w:rsidR="00892EC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>,</w:t>
                      </w:r>
                      <w:r w:rsidR="002E2FE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Ciudad de Panamá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</w:t>
                      </w:r>
                    </w:p>
                    <w:p w:rsidR="00A00D87" w:rsidRDefault="00A00D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 w:rsidRPr="002E2F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VE"/>
                        </w:rPr>
                        <w:t>Lugar Nacimiento: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San Cristóbal, Estado Táchira</w:t>
                      </w:r>
                    </w:p>
                    <w:p w:rsidR="00A00D87" w:rsidRDefault="00A00D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 w:rsidRPr="002E2F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VE"/>
                        </w:rPr>
                        <w:t>Fecha de Nacimiento: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19/03/1986</w:t>
                      </w:r>
                    </w:p>
                    <w:p w:rsidR="006F118F" w:rsidRPr="00A00D87" w:rsidRDefault="00A00D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 w:rsidRPr="002E2F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es-VE"/>
                        </w:rPr>
                        <w:t>Nacionalidad: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 xml:space="preserve"> Venezolana</w:t>
                      </w:r>
                    </w:p>
                    <w:p w:rsid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  <w:r w:rsidR="00A00D8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A00D87" w:rsidRPr="00A00D8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30 Años</w:t>
                      </w:r>
                    </w:p>
                    <w:p w:rsidR="00A00D87" w:rsidRPr="009D3B1A" w:rsidRDefault="002E2F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Pasaporte: </w:t>
                      </w:r>
                      <w:r w:rsidRPr="002E2FE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N° 137480128</w:t>
                      </w:r>
                    </w:p>
                    <w:p w:rsidR="006F118F" w:rsidRPr="002E2FE9" w:rsidRDefault="002E2FE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Telefono: </w:t>
                      </w:r>
                      <w:r w:rsidRPr="002E2FE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6741 0724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2E2FE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2E2FE9" w:rsidRPr="002E2FE9">
                        <w:rPr>
                          <w:rFonts w:asciiTheme="majorHAnsi" w:hAnsiTheme="majorHAnsi"/>
                          <w:i/>
                          <w:color w:val="515151"/>
                          <w:sz w:val="24"/>
                          <w:szCs w:val="24"/>
                          <w:lang w:val="pt-BR"/>
                        </w:rPr>
                        <w:t>nayrimchacon22@gmail.com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E2FE9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119156C7" wp14:editId="0FBAC0C6">
                <wp:simplePos x="0" y="0"/>
                <wp:positionH relativeFrom="page">
                  <wp:posOffset>2630170</wp:posOffset>
                </wp:positionH>
                <wp:positionV relativeFrom="paragraph">
                  <wp:posOffset>-702310</wp:posOffset>
                </wp:positionV>
                <wp:extent cx="4905375" cy="1404620"/>
                <wp:effectExtent l="0" t="0" r="9525" b="254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FE9" w:rsidRDefault="002E2FE9" w:rsidP="002E2FE9">
                            <w:pPr>
                              <w:spacing w:after="0"/>
                              <w:jc w:val="right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VE"/>
                              </w:rPr>
                            </w:pPr>
                          </w:p>
                          <w:p w:rsidR="006F118F" w:rsidRDefault="00A00D87" w:rsidP="002E2FE9">
                            <w:pPr>
                              <w:spacing w:after="0"/>
                              <w:jc w:val="right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V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VE"/>
                              </w:rPr>
                              <w:t>NAYRIM DAYANA CHACÓN ANSELMI</w:t>
                            </w:r>
                          </w:p>
                          <w:p w:rsidR="00A00D87" w:rsidRPr="00A00D87" w:rsidRDefault="00A00D87" w:rsidP="002E2FE9">
                            <w:pPr>
                              <w:spacing w:after="0"/>
                              <w:jc w:val="right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156C7" id="_x0000_s1027" type="#_x0000_t202" style="position:absolute;margin-left:207.1pt;margin-top:-55.3pt;width:386.25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" stroked="f">
                <v:textbox style="mso-fit-shape-to-text:t">
                  <w:txbxContent>
                    <w:p w:rsidR="002E2FE9" w:rsidRDefault="002E2FE9" w:rsidP="002E2FE9">
                      <w:pPr>
                        <w:spacing w:after="0"/>
                        <w:jc w:val="right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VE"/>
                        </w:rPr>
                      </w:pPr>
                    </w:p>
                    <w:p w:rsidR="006F118F" w:rsidRDefault="00A00D87" w:rsidP="002E2FE9">
                      <w:pPr>
                        <w:spacing w:after="0"/>
                        <w:jc w:val="right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VE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VE"/>
                        </w:rPr>
                        <w:t>NAYRIM DAYANA CHACÓN ANSELMI</w:t>
                      </w:r>
                    </w:p>
                    <w:p w:rsidR="00A00D87" w:rsidRPr="00A00D87" w:rsidRDefault="00A00D87" w:rsidP="002E2FE9">
                      <w:pPr>
                        <w:spacing w:after="0"/>
                        <w:jc w:val="right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  <w:lang w:val="es-V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118F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09BB71" wp14:editId="0C68B56C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98B4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</w:p>
    <w:p w:rsidR="00BB08EF" w:rsidRDefault="00F31624">
      <w:r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DF4C847" wp14:editId="22B41AFF">
                <wp:simplePos x="0" y="0"/>
                <wp:positionH relativeFrom="margin">
                  <wp:align>right</wp:align>
                </wp:positionH>
                <wp:positionV relativeFrom="paragraph">
                  <wp:posOffset>4381500</wp:posOffset>
                </wp:positionV>
                <wp:extent cx="5734050" cy="2895600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F68FE" w:rsidRDefault="002F68FE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</w:rPr>
                            </w:pPr>
                            <w:r w:rsidRPr="002F68FE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L &amp; L TOURS AGENCIA DE VIAJES, C.A.                       </w:t>
                            </w:r>
                            <w:r w:rsidR="003E66CA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</w:t>
                            </w:r>
                            <w:r w:rsidR="00B44485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2F68FE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24 MESES</w:t>
                            </w:r>
                            <w:r w:rsidR="00B44485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2F68FE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</w:t>
                            </w:r>
                            <w:r w:rsidR="00B44485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</w:t>
                            </w:r>
                            <w:r w:rsidRPr="002F68FE">
                              <w:rPr>
                                <w:rFonts w:asciiTheme="majorHAnsi" w:hAnsiTheme="majorHAnsi"/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ADMINISTRADORA</w:t>
                            </w:r>
                          </w:p>
                          <w:p w:rsidR="002F68FE" w:rsidRDefault="002F68FE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HIPPOCAMPUS VACATION CLUB, C.A.     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92EC9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30 MESES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            ASISTENTE ADM/CONT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>ABLE</w:t>
                            </w:r>
                          </w:p>
                          <w:p w:rsidR="002F68FE" w:rsidRPr="002F68FE" w:rsidRDefault="002F68FE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CONDOMINIO RATTAN PLAZA</w:t>
                            </w:r>
                            <w:r w:rsidR="00892EC9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, C.A.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      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6 MESES             ASISTENTE ADM/CONTABLE</w:t>
                            </w:r>
                          </w:p>
                          <w:p w:rsidR="002F68FE" w:rsidRDefault="00892EC9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BINGO DEL CARIBE, C.A.                          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24 MESES             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ASISTENTE ADM/CONTABLE</w:t>
                            </w:r>
                          </w:p>
                          <w:p w:rsidR="00892EC9" w:rsidRPr="002F68FE" w:rsidRDefault="00892EC9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VINCULOS, C.A.                                    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12 MESES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ENCARGADA</w:t>
                            </w:r>
                          </w:p>
                          <w:p w:rsidR="00892EC9" w:rsidRPr="002F68FE" w:rsidRDefault="00892EC9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CEMOMAR, C.A.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                   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6 MESES             ASISTENTE ADM/CONTABLE</w:t>
                            </w:r>
                          </w:p>
                          <w:p w:rsidR="00892EC9" w:rsidRDefault="00892EC9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QUINDI DONAS, C.A.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                                        </w:t>
                            </w:r>
                            <w:r w:rsidR="003E66CA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12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MESES 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             </w:t>
                            </w:r>
                            <w:r w:rsidRPr="002F68FE"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s-VE"/>
                              </w:rPr>
                              <w:t>ENCARGADA</w:t>
                            </w:r>
                          </w:p>
                          <w:p w:rsidR="00F31624" w:rsidRDefault="00F31624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1624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KAMMY BEACH, C.A.                                                      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22 MESES                          PROMOTORA</w:t>
                            </w:r>
                          </w:p>
                          <w:p w:rsidR="00F31624" w:rsidRDefault="00F31624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>BEACH BAR RESTAURANT                                                     12 MESES                            MESONERA</w:t>
                            </w:r>
                          </w:p>
                          <w:p w:rsidR="00F31624" w:rsidRDefault="00F31624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>PACIFICO RESTAURANT                                                           6 MESES</w:t>
                            </w:r>
                            <w:r w:rsidRPr="00F31624"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PROMOTORA</w:t>
                            </w:r>
                          </w:p>
                          <w:p w:rsidR="00F31624" w:rsidRDefault="00F31624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>DADDYS LATINO                                                                       8 MESES                            MESONERA</w:t>
                            </w:r>
                          </w:p>
                          <w:p w:rsidR="00F31624" w:rsidRPr="00F31624" w:rsidRDefault="00F31624" w:rsidP="00892EC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>EL REMO RESTAURANT                                                         13 MESES                          PROMOTORA</w:t>
                            </w:r>
                          </w:p>
                          <w:p w:rsidR="00892EC9" w:rsidRPr="00F31624" w:rsidRDefault="00F31624" w:rsidP="00892EC9">
                            <w:pPr>
                              <w:pStyle w:val="Prrafodelista"/>
                              <w:spacing w:after="0" w:line="240" w:lineRule="auto"/>
                              <w:ind w:left="0"/>
                              <w:jc w:val="both"/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1515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C847" id="_x0000_s1028" type="#_x0000_t202" style="position:absolute;margin-left:400.3pt;margin-top:345pt;width:451.5pt;height:228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" filled="f" stroked="f">
                <v:textbox>
                  <w:txbxContent>
                    <w:p w:rsidR="006F118F" w:rsidRPr="002F68FE" w:rsidRDefault="002F68FE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</w:rPr>
                      </w:pPr>
                      <w:r w:rsidRPr="002F68FE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L &amp; L TOURS AGENCIA DE VIAJES, C.A.                       </w:t>
                      </w:r>
                      <w:r w:rsidR="003E66CA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</w:t>
                      </w:r>
                      <w:r w:rsidR="00B44485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2F68FE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>24 MESES</w:t>
                      </w:r>
                      <w:r w:rsidR="00B44485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2F68FE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</w:t>
                      </w:r>
                      <w:r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</w:t>
                      </w:r>
                      <w:r w:rsidR="00B44485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</w:t>
                      </w:r>
                      <w:r w:rsidRPr="002F68FE">
                        <w:rPr>
                          <w:rFonts w:asciiTheme="majorHAnsi" w:hAnsiTheme="majorHAnsi"/>
                          <w:color w:val="515151"/>
                          <w:sz w:val="20"/>
                          <w:szCs w:val="20"/>
                          <w:lang w:val="es-VE"/>
                        </w:rPr>
                        <w:t>ADMINISTRADORA</w:t>
                      </w:r>
                    </w:p>
                    <w:p w:rsidR="002F68FE" w:rsidRDefault="002F68FE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 w:rsidRPr="002F68FE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HIPPOCAMPUS VACATION CLUB, C.A.     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92EC9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30 MESES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            ASISTENTE ADM/CONT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>ABLE</w:t>
                      </w:r>
                    </w:p>
                    <w:p w:rsidR="002F68FE" w:rsidRPr="002F68FE" w:rsidRDefault="002F68FE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</w:pP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CONDOMINIO RATTAN PLAZA</w:t>
                      </w:r>
                      <w:r w:rsidR="00892EC9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, C.A.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      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6 MESES             ASISTENTE ADM/CONTABLE</w:t>
                      </w:r>
                    </w:p>
                    <w:p w:rsidR="002F68FE" w:rsidRDefault="00892EC9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BINGO DEL CARIBE, C.A.                          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24 MESES             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ASISTENTE ADM/CONTABLE</w:t>
                      </w:r>
                    </w:p>
                    <w:p w:rsidR="00892EC9" w:rsidRPr="002F68FE" w:rsidRDefault="00892EC9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VINCULOS, C.A.                                    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12 MESES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ENCARGADA</w:t>
                      </w:r>
                    </w:p>
                    <w:p w:rsidR="00892EC9" w:rsidRPr="002F68FE" w:rsidRDefault="00892EC9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CEMOMAR, C.A.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                   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6 MESES             ASISTENTE ADM/CONTABLE</w:t>
                      </w:r>
                    </w:p>
                    <w:p w:rsidR="00892EC9" w:rsidRDefault="00892EC9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QUINDI DONAS, C.A.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                                        </w:t>
                      </w:r>
                      <w:r w:rsidR="003E66CA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12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MESES 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             </w:t>
                      </w:r>
                      <w:r w:rsidRPr="002F68FE"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s-VE"/>
                        </w:rPr>
                        <w:t>ENCARGADA</w:t>
                      </w:r>
                    </w:p>
                    <w:p w:rsidR="00F31624" w:rsidRDefault="00F31624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 w:rsidRPr="00F31624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KAMMY BEACH, C.A.                                                      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22 MESES                          PROMOTORA</w:t>
                      </w:r>
                    </w:p>
                    <w:p w:rsidR="00F31624" w:rsidRDefault="00F31624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>BEACH BAR RESTAURANT                                                     12 MESES                            MESONERA</w:t>
                      </w:r>
                    </w:p>
                    <w:p w:rsidR="00F31624" w:rsidRDefault="00F31624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>PACIFICO RESTAURANT                                                           6 MESES</w:t>
                      </w:r>
                      <w:r w:rsidRPr="00F31624"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                   PROMOTORA</w:t>
                      </w:r>
                    </w:p>
                    <w:p w:rsidR="00F31624" w:rsidRDefault="00F31624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>DADDYS LATINO                                                                       8 MESES                            MESONERA</w:t>
                      </w:r>
                    </w:p>
                    <w:p w:rsidR="00F31624" w:rsidRPr="00F31624" w:rsidRDefault="00F31624" w:rsidP="00892EC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360" w:lineRule="auto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>EL REMO RESTAURANT                                                         13 MESES                          PROMOTORA</w:t>
                      </w:r>
                    </w:p>
                    <w:p w:rsidR="00892EC9" w:rsidRPr="00F31624" w:rsidRDefault="00F31624" w:rsidP="00892EC9">
                      <w:pPr>
                        <w:pStyle w:val="Prrafodelista"/>
                        <w:spacing w:after="0" w:line="240" w:lineRule="auto"/>
                        <w:ind w:left="0"/>
                        <w:jc w:val="both"/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1515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285BB7" wp14:editId="3E53254A">
                <wp:simplePos x="0" y="0"/>
                <wp:positionH relativeFrom="margin">
                  <wp:posOffset>-2540</wp:posOffset>
                </wp:positionH>
                <wp:positionV relativeFrom="paragraph">
                  <wp:posOffset>7324725</wp:posOffset>
                </wp:positionV>
                <wp:extent cx="5705475" cy="1238250"/>
                <wp:effectExtent l="0" t="0" r="28575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382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6179A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18392" id="Rectángulo redondeado 14" o:spid="_x0000_s1026" style="position:absolute;margin-left:-.2pt;margin-top:576.75pt;width:449.25pt;height:97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" filled="f" strokecolor="#6179aa" strokeweight="1pt">
                <v:stroke joinstyle="miter"/>
                <w10:wrap anchorx="margin"/>
              </v:roundrect>
            </w:pict>
          </mc:Fallback>
        </mc:AlternateContent>
      </w:r>
      <w:r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FB9516E" wp14:editId="53759252">
                <wp:simplePos x="0" y="0"/>
                <wp:positionH relativeFrom="margin">
                  <wp:posOffset>-2540</wp:posOffset>
                </wp:positionH>
                <wp:positionV relativeFrom="paragraph">
                  <wp:posOffset>7317105</wp:posOffset>
                </wp:positionV>
                <wp:extent cx="5734050" cy="125730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533" w:rsidRPr="00F31624" w:rsidRDefault="00B44485" w:rsidP="00A4581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</w:pP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 xml:space="preserve">Mis funciones en la mayoría de mi Experiencia Laboral era la de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Procesar,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Analizar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y Evaluar t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odos los procesos administrativos y financieros de la empresa, como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también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, verificar todo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s los reportes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y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procesos tributarios,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así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como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también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,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ser el representante directo ante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cualquier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ente gubernamental,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 xml:space="preserve">como también, 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proporcional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asesoría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en materia fiscal y contable, gestionar los niveles de control, verificar todas las operaciones bancarias como también todo lo relacionado al Dpto. de Caja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, Cuentas por Cobrar y Cuentas por Pagar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, realizar los cuadres de caja como también procesar e ingresar al sistemas todo el inventario que le ingresaba a la empresa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>;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verificar la 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nómina</w:t>
                            </w:r>
                            <w:r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  <w:lang w:val="es-VE"/>
                              </w:rPr>
                              <w:t xml:space="preserve"> y todo lo relacionado con el Dpto. de RRHH</w:t>
                            </w:r>
                            <w:r w:rsidR="00311533" w:rsidRPr="00F31624">
                              <w:rPr>
                                <w:rFonts w:asciiTheme="majorHAnsi" w:hAnsiTheme="majorHAnsi"/>
                                <w:color w:val="0D0D0D"/>
                                <w:sz w:val="20"/>
                                <w:szCs w:val="20"/>
                                <w:shd w:val="clear" w:color="auto" w:fill="F6F6F6"/>
                              </w:rPr>
                              <w:t>.</w:t>
                            </w:r>
                          </w:p>
                          <w:p w:rsidR="00311533" w:rsidRPr="00B44485" w:rsidRDefault="00311533" w:rsidP="00A4581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</w:p>
                          <w:p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516E" id="_x0000_s1029" type="#_x0000_t202" style="position:absolute;margin-left:-.2pt;margin-top:576.15pt;width:451.5pt;height:9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" filled="f" stroked="f">
                <v:textbox>
                  <w:txbxContent>
                    <w:p w:rsidR="00311533" w:rsidRPr="00F31624" w:rsidRDefault="00B44485" w:rsidP="00A4581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</w:pP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 xml:space="preserve">Mis funciones en la mayoría de mi Experiencia Laboral era la de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Procesar,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Analizar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y Evaluar t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odos los procesos administrativos y financieros de la empresa, como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también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, verificar todo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s los reportes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y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procesos tributarios,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así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como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también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,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ser el representante directo ante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cualquier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ente gubernamental,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 xml:space="preserve">como también, 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proporcional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asesoría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en materia fiscal y contable, gestionar los niveles de control, verificar todas las operaciones bancarias como también todo lo relacionado al Dpto. de Caja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, Cuentas por Cobrar y Cuentas por Pagar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, realizar los cuadres de caja como también procesar e ingresar al sistemas todo el inventario que le ingresaba a la empresa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>;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 xml:space="preserve"> verificar la 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nómina</w:t>
                      </w:r>
                      <w:r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  <w:lang w:val="es-VE"/>
                        </w:rPr>
                        <w:t xml:space="preserve"> y todo lo relacionado con el Dpto. de RRHH</w:t>
                      </w:r>
                      <w:r w:rsidR="00311533" w:rsidRPr="00F31624">
                        <w:rPr>
                          <w:rFonts w:asciiTheme="majorHAnsi" w:hAnsiTheme="majorHAnsi"/>
                          <w:color w:val="0D0D0D"/>
                          <w:sz w:val="20"/>
                          <w:szCs w:val="20"/>
                          <w:shd w:val="clear" w:color="auto" w:fill="F6F6F6"/>
                        </w:rPr>
                        <w:t>.</w:t>
                      </w:r>
                    </w:p>
                    <w:p w:rsidR="00311533" w:rsidRPr="00B44485" w:rsidRDefault="00311533" w:rsidP="00A4581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</w:p>
                    <w:p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485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BA21F50" wp14:editId="65980106">
                <wp:simplePos x="0" y="0"/>
                <wp:positionH relativeFrom="margin">
                  <wp:posOffset>542925</wp:posOffset>
                </wp:positionH>
                <wp:positionV relativeFrom="paragraph">
                  <wp:posOffset>1885950</wp:posOffset>
                </wp:positionV>
                <wp:extent cx="4905375" cy="141922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533" w:rsidRPr="00311533" w:rsidRDefault="00311533" w:rsidP="0031153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</w:pP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>Soy una persona organizada, centrada y capaz de tomar decisiones  que se necesiten para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</w:rPr>
                              <w:t xml:space="preserve"> afrontar cualquier situación que tenga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 xml:space="preserve">dentro de 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>la organización, a fin, cumplir las metas y objetivos planteados por la gerencia;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</w:rPr>
                              <w:t xml:space="preserve"> 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 xml:space="preserve">una de mis virtudes es 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</w:rPr>
                              <w:t xml:space="preserve"> que lo que no se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>, trato de aprenderlo a su brevedad, y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</w:rPr>
                              <w:t xml:space="preserve"> lo que domino, voy mejorando</w:t>
                            </w:r>
                            <w:r w:rsidRPr="00311533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 xml:space="preserve"> para optimizar mis funciones laborales y personales</w:t>
                            </w:r>
                            <w:r w:rsidR="00142E7A">
                              <w:rPr>
                                <w:rFonts w:asciiTheme="majorHAnsi" w:hAnsiTheme="majorHAnsi"/>
                                <w:b/>
                                <w:color w:val="0D0D0D"/>
                                <w:sz w:val="26"/>
                                <w:szCs w:val="26"/>
                                <w:shd w:val="clear" w:color="auto" w:fill="F6F6F6"/>
                                <w:lang w:val="es-VE"/>
                              </w:rPr>
                              <w:t>.</w:t>
                            </w:r>
                          </w:p>
                          <w:p w:rsidR="006F118F" w:rsidRPr="00311533" w:rsidRDefault="006F118F" w:rsidP="00A4581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1F50" id="_x0000_s1030" type="#_x0000_t202" style="position:absolute;margin-left:42.75pt;margin-top:148.5pt;width:386.25pt;height:11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" filled="f" stroked="f">
                <v:textbox>
                  <w:txbxContent>
                    <w:p w:rsidR="00311533" w:rsidRPr="00311533" w:rsidRDefault="00311533" w:rsidP="0031153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</w:pP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>Soy una persona organizada, centrada y capaz de tomar decisiones  que se necesiten para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</w:rPr>
                        <w:t xml:space="preserve"> afrontar cualquier situación que tenga </w:t>
                      </w:r>
                      <w:r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 xml:space="preserve">dentro de 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>la organización, a fin, cumplir las metas y objetivos planteados por la gerencia;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</w:rPr>
                        <w:t xml:space="preserve"> 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 xml:space="preserve">una de mis virtudes es 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</w:rPr>
                        <w:t xml:space="preserve"> que lo que no se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>, trato de aprenderlo a su brevedad, y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</w:rPr>
                        <w:t xml:space="preserve"> lo que domino, voy mejorando</w:t>
                      </w:r>
                      <w:r w:rsidRPr="00311533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 xml:space="preserve"> para optimizar mis funciones laborales y personales</w:t>
                      </w:r>
                      <w:r w:rsidR="00142E7A">
                        <w:rPr>
                          <w:rFonts w:asciiTheme="majorHAnsi" w:hAnsiTheme="majorHAnsi"/>
                          <w:b/>
                          <w:color w:val="0D0D0D"/>
                          <w:sz w:val="26"/>
                          <w:szCs w:val="26"/>
                          <w:shd w:val="clear" w:color="auto" w:fill="F6F6F6"/>
                          <w:lang w:val="es-VE"/>
                        </w:rPr>
                        <w:t>.</w:t>
                      </w:r>
                    </w:p>
                    <w:p w:rsidR="006F118F" w:rsidRPr="00311533" w:rsidRDefault="006F118F" w:rsidP="00A4581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  <w:lang w:val="es-V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485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233680</wp:posOffset>
                </wp:positionH>
                <wp:positionV relativeFrom="paragraph">
                  <wp:posOffset>3495040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C214F" id="_x0000_s1031" type="#_x0000_t202" style="position:absolute;margin-left:18.4pt;margin-top:275.2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JUFgIAAAM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533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-232410</wp:posOffset>
                </wp:positionH>
                <wp:positionV relativeFrom="paragraph">
                  <wp:posOffset>3527425</wp:posOffset>
                </wp:positionV>
                <wp:extent cx="6100445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13959E" id="Group 1" o:spid="_x0000_s1026" style="position:absolute;margin-left:-18.3pt;margin-top:277.75pt;width:480.35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3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3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2F68FE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1C2799" wp14:editId="2027ED8E">
                <wp:simplePos x="0" y="0"/>
                <wp:positionH relativeFrom="margin">
                  <wp:posOffset>4181475</wp:posOffset>
                </wp:positionH>
                <wp:positionV relativeFrom="paragraph">
                  <wp:posOffset>3962400</wp:posOffset>
                </wp:positionV>
                <wp:extent cx="1533525" cy="412750"/>
                <wp:effectExtent l="0" t="0" r="9525" b="63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A63" w:rsidRPr="004F6A63" w:rsidRDefault="00486B38" w:rsidP="004F6A6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  <w:t>C</w:t>
                            </w:r>
                            <w:r w:rsidR="004F6A6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  <w:t>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2799" id="Rectángulo 6" o:spid="_x0000_s1032" style="position:absolute;margin-left:329.25pt;margin-top:312pt;width:120.75pt;height:32.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" fillcolor="#515151" stroked="f" strokeweight="1pt">
                <v:textbox>
                  <w:txbxContent>
                    <w:p w:rsidR="004F6A63" w:rsidRPr="004F6A63" w:rsidRDefault="00486B38" w:rsidP="004F6A6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VE"/>
                        </w:rPr>
                        <w:t>C</w:t>
                      </w:r>
                      <w:r w:rsidR="004F6A6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VE"/>
                        </w:rPr>
                        <w:t>A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VE"/>
                        </w:rPr>
                        <w:t>RGO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68FE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DCA217E" wp14:editId="7E73E3C5">
                <wp:simplePos x="0" y="0"/>
                <wp:positionH relativeFrom="margin">
                  <wp:posOffset>3190875</wp:posOffset>
                </wp:positionH>
                <wp:positionV relativeFrom="page">
                  <wp:posOffset>5162550</wp:posOffset>
                </wp:positionV>
                <wp:extent cx="866775" cy="412750"/>
                <wp:effectExtent l="0" t="0" r="9525" b="6350"/>
                <wp:wrapTopAndBottom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6A63" w:rsidRPr="002F68FE" w:rsidRDefault="00486B38" w:rsidP="00486B3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lang w:val="es-VE"/>
                              </w:rPr>
                            </w:pPr>
                            <w:r w:rsidRPr="002F68F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lang w:val="es-VE"/>
                              </w:rPr>
                              <w:t>DURACIÓN</w:t>
                            </w:r>
                          </w:p>
                          <w:p w:rsidR="004F6A63" w:rsidRPr="004F6A63" w:rsidRDefault="004F6A63" w:rsidP="004F6A6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217E" id="Rectángulo 5" o:spid="_x0000_s1033" style="position:absolute;margin-left:251.25pt;margin-top:406.5pt;width:68.25pt;height:32.5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" fillcolor="#515151" stroked="f" strokeweight="1pt">
                <v:textbox>
                  <w:txbxContent>
                    <w:p w:rsidR="004F6A63" w:rsidRPr="002F68FE" w:rsidRDefault="00486B38" w:rsidP="00486B3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lang w:val="es-VE"/>
                        </w:rPr>
                      </w:pPr>
                      <w:r w:rsidRPr="002F68FE">
                        <w:rPr>
                          <w:rFonts w:asciiTheme="majorHAnsi" w:hAnsiTheme="majorHAnsi"/>
                          <w:b/>
                          <w:color w:val="FFFFFF" w:themeColor="background1"/>
                          <w:lang w:val="es-VE"/>
                        </w:rPr>
                        <w:t>DURACIÓN</w:t>
                      </w:r>
                    </w:p>
                    <w:p w:rsidR="004F6A63" w:rsidRPr="004F6A63" w:rsidRDefault="004F6A63" w:rsidP="004F6A63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486B38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727C5BE3" wp14:editId="27DDF699">
                <wp:simplePos x="0" y="0"/>
                <wp:positionH relativeFrom="margin">
                  <wp:posOffset>638175</wp:posOffset>
                </wp:positionH>
                <wp:positionV relativeFrom="paragraph">
                  <wp:posOffset>4010025</wp:posOffset>
                </wp:positionV>
                <wp:extent cx="2131695" cy="285750"/>
                <wp:effectExtent l="0" t="0" r="0" b="0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69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4F6A63" w:rsidRDefault="004F6A63" w:rsidP="004F6A6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VE"/>
                              </w:rPr>
                              <w:t>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34" type="#_x0000_t202" style="position:absolute;margin-left:50.25pt;margin-top:315.75pt;width:167.85pt;height:22.5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" filled="f" stroked="f">
                <v:textbox>
                  <w:txbxContent>
                    <w:p w:rsidR="006F118F" w:rsidRPr="004F6A63" w:rsidRDefault="004F6A63" w:rsidP="004F6A6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VE"/>
                        </w:rPr>
                        <w:t>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B38" w:rsidRPr="006F118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314324</wp:posOffset>
                </wp:positionH>
                <wp:positionV relativeFrom="paragraph">
                  <wp:posOffset>3962400</wp:posOffset>
                </wp:positionV>
                <wp:extent cx="2733675" cy="412750"/>
                <wp:effectExtent l="0" t="0" r="9525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4966" id="Rectángulo 333" o:spid="_x0000_s1026" style="position:absolute;margin-left:24.75pt;margin-top:312pt;width:215.25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BB08EF">
        <w:br w:type="page"/>
      </w:r>
    </w:p>
    <w:p w:rsidR="004A17D5" w:rsidRDefault="00496173">
      <w:r w:rsidRPr="00A24E8B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8C85DE9" wp14:editId="39C7A7B6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734050" cy="197167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MANEJO BÁSICO DE INVENTARIOS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ATENCIÓN AL PÚBLICO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CONTROL Y MANEJO DE PERSONAL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MOTIVACIÓN AL LOGRO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ANALISIS Y DECLARACIÓN DEL IMPUESTO SOBRE LA RENTA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NOMINA</w:t>
                            </w:r>
                          </w:p>
                          <w:p w:rsidR="00496173" w:rsidRPr="00A4581F" w:rsidRDefault="00496173" w:rsidP="00A4581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Theme="majorHAnsi" w:hAnsiTheme="majorHAnsi"/>
                              </w:rPr>
                            </w:pPr>
                            <w:r w:rsidRPr="00A4581F">
                              <w:rPr>
                                <w:rFonts w:asciiTheme="majorHAnsi" w:hAnsiTheme="majorHAnsi"/>
                                <w:lang w:val="es-VE"/>
                              </w:rPr>
                              <w:t>REGISTROS CONTABLES, CUENTAS POR COBRAR Y CUENTAS POR PAGAR</w:t>
                            </w:r>
                          </w:p>
                          <w:p w:rsidR="00496173" w:rsidRPr="00496173" w:rsidRDefault="00496173" w:rsidP="003E66CA">
                            <w:pPr>
                              <w:pStyle w:val="Prrafodelista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5DE9" id="_x0000_s1035" type="#_x0000_t202" style="position:absolute;margin-left:400.3pt;margin-top:31.5pt;width:451.5pt;height:155.2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" filled="f" stroked="f">
                <v:textbox>
                  <w:txbxContent>
                    <w:p w:rsidR="00215398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MANEJO BÁSICO DE INVENTARIOS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ATENCIÓN AL PÚBLICO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CONTROL Y MANEJO DE PERSONAL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MOTIVACIÓN AL LOGRO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ANALISIS Y DECLARACIÓN DEL IMPUESTO SOBRE LA RENTA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NOMINA</w:t>
                      </w:r>
                    </w:p>
                    <w:p w:rsidR="00496173" w:rsidRPr="00A4581F" w:rsidRDefault="00496173" w:rsidP="00A4581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Theme="majorHAnsi" w:hAnsiTheme="majorHAnsi"/>
                        </w:rPr>
                      </w:pPr>
                      <w:r w:rsidRPr="00A4581F">
                        <w:rPr>
                          <w:rFonts w:asciiTheme="majorHAnsi" w:hAnsiTheme="majorHAnsi"/>
                          <w:lang w:val="es-VE"/>
                        </w:rPr>
                        <w:t>REGISTROS CONTABLES, CUENTAS POR COBRAR Y CUENTAS POR PAGAR</w:t>
                      </w:r>
                    </w:p>
                    <w:p w:rsidR="00496173" w:rsidRPr="00496173" w:rsidRDefault="00496173" w:rsidP="003E66CA">
                      <w:pPr>
                        <w:pStyle w:val="Prrafodelista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20F" w:rsidRPr="00A24E8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94079B" wp14:editId="5BF488F8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45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="00A4420F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4F376CC2" wp14:editId="1C542013">
                <wp:simplePos x="0" y="0"/>
                <wp:positionH relativeFrom="margin">
                  <wp:posOffset>81280</wp:posOffset>
                </wp:positionH>
                <wp:positionV relativeFrom="page">
                  <wp:posOffset>848449</wp:posOffset>
                </wp:positionV>
                <wp:extent cx="3997960" cy="351155"/>
                <wp:effectExtent l="0" t="0" r="254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496173" w:rsidRDefault="00496173" w:rsidP="00A24E8B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  <w:lang w:val="es-VE"/>
                              </w:rPr>
                              <w:t>CURSOS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6CC2" id="_x0000_s1036" type="#_x0000_t202" style="position:absolute;margin-left:6.4pt;margin-top:66.8pt;width:314.8pt;height:27.65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" stroked="f">
                <v:textbox style="mso-fit-shape-to-text:t">
                  <w:txbxContent>
                    <w:p w:rsidR="00A24E8B" w:rsidRPr="00496173" w:rsidRDefault="00496173" w:rsidP="00A24E8B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  <w:lang w:val="es-VE"/>
                        </w:rPr>
                        <w:t>CURSOS REALIZADOS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50F1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5F4B52" wp14:editId="7CD9817F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8432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p w:rsidR="004A17D5" w:rsidRDefault="004A17D5"/>
    <w:p w:rsidR="006A1130" w:rsidRDefault="00794CF5">
      <w:r w:rsidRPr="00A91A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FEE041" wp14:editId="5FEDF80D">
                <wp:simplePos x="0" y="0"/>
                <wp:positionH relativeFrom="margin">
                  <wp:posOffset>438150</wp:posOffset>
                </wp:positionH>
                <wp:positionV relativeFrom="paragraph">
                  <wp:posOffset>4663440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EE041" id="_x0000_s1037" type="#_x0000_t202" style="position:absolute;margin-left:34.5pt;margin-top:367.2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4697730</wp:posOffset>
                </wp:positionV>
                <wp:extent cx="6100445" cy="3124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46492D" id="Group 4" o:spid="_x0000_s1026" style="position:absolute;margin-left:-2.55pt;margin-top:369.9pt;width:480.35pt;height:24.6pt;z-index:251766784;mso-position-horizontal-relative:margin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">
                <v:rect id="Rectángulo 246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top:172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17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17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U1fCAAAA3AAAAA8AAABkcnMvZG93bnJldi54bWxET02LwjAQvQv+hzCCN00trkrXKFIVZA+C&#10;dQ+7t6EZ22IzKU3Urr/eHBY8Pt73ct2ZWtypdZVlBZNxBII4t7riQsH3eT9agHAeWWNtmRT8kYP1&#10;qt9bYqLtg090z3whQgi7BBWU3jeJlC4vyaAb24Y4cBfbGvQBtoXULT5CuKllHEUzabDi0FBiQ2lJ&#10;+TW7GQXNbJH/fh2OVD3n2/05vVja/UyVGg66zScIT51/i//dB60g/gjz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lNXwgAAANwAAAAPAAAAAAAAAAAAAAAAAJ8C&#10;AABkcnMvZG93bnJldi54bWxQSwUGAAAAAAQABAD3AAAAjgMAAAAA&#10;">
                  <v:imagedata r:id="rId18" o:title=""/>
                  <v:path arrowok="t"/>
                </v:shape>
                <w10:wrap anchorx="margin"/>
              </v:group>
            </w:pict>
          </mc:Fallback>
        </mc:AlternateContent>
      </w:r>
      <w:r w:rsidR="00A4581F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94794C7" wp14:editId="3A237168">
                <wp:simplePos x="0" y="0"/>
                <wp:positionH relativeFrom="margin">
                  <wp:posOffset>2465070</wp:posOffset>
                </wp:positionH>
                <wp:positionV relativeFrom="paragraph">
                  <wp:posOffset>3399155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Administración</w:t>
                            </w: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Impuestos</w:t>
                            </w:r>
                          </w:p>
                          <w:p w:rsidR="00BE4760" w:rsidRPr="00B03D9A" w:rsidRDefault="00BE4760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03D9A">
                              <w:rPr>
                                <w:color w:val="515151"/>
                                <w:sz w:val="24"/>
                                <w:szCs w:val="24"/>
                              </w:rPr>
                              <w:t>Contaduría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94C7" id="_x0000_s1038" type="#_x0000_t202" style="position:absolute;margin-left:194.1pt;margin-top:267.65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Administración</w:t>
                      </w: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Impuestos</w:t>
                      </w:r>
                    </w:p>
                    <w:p w:rsidR="00BE4760" w:rsidRPr="00B03D9A" w:rsidRDefault="00BE4760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</w:rPr>
                      </w:pPr>
                      <w:r w:rsidRPr="00B03D9A">
                        <w:rPr>
                          <w:color w:val="515151"/>
                          <w:sz w:val="24"/>
                          <w:szCs w:val="24"/>
                        </w:rPr>
                        <w:t>Contaduría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D9A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C0A29DE" wp14:editId="0CF5237C">
                <wp:simplePos x="0" y="0"/>
                <wp:positionH relativeFrom="margin">
                  <wp:align>left</wp:align>
                </wp:positionH>
                <wp:positionV relativeFrom="paragraph">
                  <wp:posOffset>5135880</wp:posOffset>
                </wp:positionV>
                <wp:extent cx="5405120" cy="1019175"/>
                <wp:effectExtent l="0" t="0" r="0" b="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B03D9A" w:rsidRDefault="00E26E85" w:rsidP="00B03D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03D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E26E85" w:rsidRPr="00B03D9A" w:rsidRDefault="00B03D9A" w:rsidP="00B03D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(</w:t>
                            </w:r>
                            <w:r w:rsidR="00E26E85" w:rsidRPr="00B03D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Básico)</w:t>
                            </w:r>
                          </w:p>
                          <w:p w:rsidR="00E26E85" w:rsidRPr="00B03D9A" w:rsidRDefault="00B03D9A" w:rsidP="00B03D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Administrador Windows Office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E26E85" w:rsidRPr="00B03D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Avanzado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)</w:t>
                            </w:r>
                          </w:p>
                          <w:p w:rsidR="00E26E85" w:rsidRPr="00B03D9A" w:rsidRDefault="00142E7A" w:rsidP="00B03D9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Premiun Soft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E26E85" w:rsidRPr="00B03D9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Intermedio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2 (Elegir entre Avanzado-Intermedio-Básico)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29DE" id="_x0000_s1039" type="#_x0000_t202" style="position:absolute;margin-left:0;margin-top:404.4pt;width:425.6pt;height:80.25pt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" filled="f" stroked="f">
                <v:textbox>
                  <w:txbxContent>
                    <w:p w:rsidR="00E26E85" w:rsidRPr="00B03D9A" w:rsidRDefault="00E26E85" w:rsidP="00B03D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03D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E26E85" w:rsidRPr="00B03D9A" w:rsidRDefault="00B03D9A" w:rsidP="00B03D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(</w:t>
                      </w:r>
                      <w:r w:rsidR="00E26E85" w:rsidRPr="00B03D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Básico)</w:t>
                      </w:r>
                    </w:p>
                    <w:p w:rsidR="00E26E85" w:rsidRPr="00B03D9A" w:rsidRDefault="00B03D9A" w:rsidP="00B03D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>Administrador Windows Office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 w:rsidR="00E26E85" w:rsidRPr="00B03D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Avanzado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>)</w:t>
                      </w:r>
                    </w:p>
                    <w:p w:rsidR="00E26E85" w:rsidRPr="00B03D9A" w:rsidRDefault="00142E7A" w:rsidP="00B03D9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>Premiun Soft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 w:rsidR="00E26E85" w:rsidRPr="00B03D9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Intermedio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VE"/>
                        </w:rPr>
                        <w:t>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2 (Elegir entre Avanzado-Intermedio-Básico)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D9A" w:rsidRPr="00D065C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499110</wp:posOffset>
                </wp:positionH>
                <wp:positionV relativeFrom="paragraph">
                  <wp:posOffset>4626610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40" type="#_x0000_t202" style="position:absolute;margin-left:39.3pt;margin-top:364.3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3D9A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CC277D2" wp14:editId="4B7BB9B6">
                <wp:simplePos x="0" y="0"/>
                <wp:positionH relativeFrom="margin">
                  <wp:posOffset>276225</wp:posOffset>
                </wp:positionH>
                <wp:positionV relativeFrom="paragraph">
                  <wp:posOffset>3402330</wp:posOffset>
                </wp:positionV>
                <wp:extent cx="192405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03D9A" w:rsidRDefault="00C54257" w:rsidP="00BE4760">
                            <w:pPr>
                              <w:spacing w:before="120"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E4760" w:rsidRPr="00B03D9A">
                              <w:rPr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Cuentas por Cobrar / Pagar</w:t>
                            </w: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Toma de Inventarios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77D2" id="_x0000_s1041" type="#_x0000_t202" style="position:absolute;margin-left:21.75pt;margin-top:267.9pt;width:151.5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" filled="f" stroked="f">
                <v:textbox>
                  <w:txbxContent>
                    <w:p w:rsidR="00BE4760" w:rsidRPr="00B03D9A" w:rsidRDefault="00C54257" w:rsidP="00BE4760">
                      <w:pPr>
                        <w:spacing w:before="120" w:after="0"/>
                        <w:jc w:val="both"/>
                        <w:rPr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BE4760" w:rsidRPr="00B03D9A">
                        <w:rPr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Cuentas por Cobrar / Pagar</w:t>
                      </w: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Toma de Inventarios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00BBA0" wp14:editId="3D2AAD4F">
                <wp:simplePos x="0" y="0"/>
                <wp:positionH relativeFrom="margin">
                  <wp:posOffset>4165600</wp:posOffset>
                </wp:positionH>
                <wp:positionV relativeFrom="paragraph">
                  <wp:posOffset>3408680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4635FB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</w:rPr>
                              <w:t>Análisis  E</w:t>
                            </w:r>
                            <w:r w:rsidR="00BE4760" w:rsidRPr="00B03D9A">
                              <w:rPr>
                                <w:color w:val="515151"/>
                                <w:sz w:val="24"/>
                                <w:szCs w:val="24"/>
                              </w:rPr>
                              <w:t>stadí</w:t>
                            </w:r>
                            <w:r w:rsidR="004635FB" w:rsidRPr="00B03D9A">
                              <w:rPr>
                                <w:color w:val="515151"/>
                                <w:sz w:val="24"/>
                                <w:szCs w:val="24"/>
                              </w:rPr>
                              <w:t>stico</w:t>
                            </w: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Supervisión / Control</w:t>
                            </w:r>
                          </w:p>
                          <w:p w:rsidR="00BE4760" w:rsidRPr="00B03D9A" w:rsidRDefault="00B03D9A" w:rsidP="00BE4760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</w:pPr>
                            <w:r>
                              <w:rPr>
                                <w:color w:val="515151"/>
                                <w:sz w:val="24"/>
                                <w:szCs w:val="24"/>
                                <w:lang w:val="es-VE"/>
                              </w:rPr>
                              <w:t>Toma de Decisiones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BBA0" id="_x0000_s1042" type="#_x0000_t202" style="position:absolute;margin-left:328pt;margin-top:268.4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4635FB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</w:rPr>
                        <w:t>Análisis  E</w:t>
                      </w:r>
                      <w:r w:rsidR="00BE4760" w:rsidRPr="00B03D9A">
                        <w:rPr>
                          <w:color w:val="515151"/>
                          <w:sz w:val="24"/>
                          <w:szCs w:val="24"/>
                        </w:rPr>
                        <w:t>stadí</w:t>
                      </w:r>
                      <w:r w:rsidR="004635FB" w:rsidRPr="00B03D9A">
                        <w:rPr>
                          <w:color w:val="515151"/>
                          <w:sz w:val="24"/>
                          <w:szCs w:val="24"/>
                        </w:rPr>
                        <w:t>stico</w:t>
                      </w: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Supervisión / Control</w:t>
                      </w:r>
                    </w:p>
                    <w:p w:rsidR="00BE4760" w:rsidRPr="00B03D9A" w:rsidRDefault="00B03D9A" w:rsidP="00BE4760">
                      <w:pPr>
                        <w:spacing w:after="0"/>
                        <w:jc w:val="both"/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</w:pPr>
                      <w:r>
                        <w:rPr>
                          <w:color w:val="515151"/>
                          <w:sz w:val="24"/>
                          <w:szCs w:val="24"/>
                          <w:lang w:val="es-VE"/>
                        </w:rPr>
                        <w:t>Toma de Decisiones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8DC8FF" wp14:editId="3C64BCF9">
                <wp:simplePos x="0" y="0"/>
                <wp:positionH relativeFrom="margin">
                  <wp:posOffset>408940</wp:posOffset>
                </wp:positionH>
                <wp:positionV relativeFrom="paragraph">
                  <wp:posOffset>3039110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C8FF" id="_x0000_s1043" type="#_x0000_t202" style="position:absolute;margin-left:32.2pt;margin-top:239.3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F37A2F4" wp14:editId="6473272E">
                <wp:simplePos x="0" y="0"/>
                <wp:positionH relativeFrom="column">
                  <wp:posOffset>-25400</wp:posOffset>
                </wp:positionH>
                <wp:positionV relativeFrom="paragraph">
                  <wp:posOffset>3071495</wp:posOffset>
                </wp:positionV>
                <wp:extent cx="6100445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42296F" id="Group 3" o:spid="_x0000_s1026" style="position:absolute;margin-left:-2pt;margin-top:241.85pt;width:480.35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9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9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5QHbDAAAA3AAAAA8AAABkcnMvZG93bnJldi54bWxEj82LwjAUxO/C/g/hLXjT1A9WqUYpLoJ4&#10;8+Pg8dk822rzUpKs1v/eCMIeh5n5DTNftqYWd3K+sqxg0E9AEOdWV1woOB7WvSkIH5A11pZJwZM8&#10;LBdfnTmm2j54R/d9KESEsE9RQRlCk0rp85IM+r5tiKN3sc5giNIVUjt8RLip5TBJfqTBiuNCiQ2t&#10;Sspv+z+j4MLZarzNs3o6Mdno11zPp93aKdX9brMZiEBt+A9/2hutYDgawPtMPA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lAdsMAAADcAAAADwAAAAAAAAAAAAAAAACf&#10;AgAAZHJzL2Rvd25yZXYueG1sUEsFBgAAAAAEAAQA9wAAAI8DAAAAAA==&#10;">
                  <v:imagedata r:id="rId20" o:title=""/>
                  <v:path arrowok="t"/>
                </v:shape>
              </v:group>
            </w:pict>
          </mc:Fallback>
        </mc:AlternateContent>
      </w:r>
      <w:r w:rsidR="000050AD" w:rsidRPr="0021539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272919" wp14:editId="42609BD1">
                <wp:simplePos x="0" y="0"/>
                <wp:positionH relativeFrom="column">
                  <wp:posOffset>28575</wp:posOffset>
                </wp:positionH>
                <wp:positionV relativeFrom="paragraph">
                  <wp:posOffset>2409190</wp:posOffset>
                </wp:positionV>
                <wp:extent cx="89535" cy="45085"/>
                <wp:effectExtent l="3175" t="0" r="8890" b="889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2A16" id="Triángulo isósceles 11" o:spid="_x0000_s1026" type="#_x0000_t5" style="position:absolute;margin-left:2.25pt;margin-top:189.7pt;width:7.05pt;height:3.55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" fillcolor="#a98e50" stroked="f" strokeweight="1pt"/>
            </w:pict>
          </mc:Fallback>
        </mc:AlternateContent>
      </w:r>
      <w:r w:rsidR="000050AD" w:rsidRPr="0021539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1E47CF7" wp14:editId="359ABC77">
                <wp:simplePos x="0" y="0"/>
                <wp:positionH relativeFrom="margin">
                  <wp:posOffset>121285</wp:posOffset>
                </wp:positionH>
                <wp:positionV relativeFrom="paragraph">
                  <wp:posOffset>1687830</wp:posOffset>
                </wp:positionV>
                <wp:extent cx="5667375" cy="342900"/>
                <wp:effectExtent l="0" t="0" r="9525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3E66CA" w:rsidRDefault="003E66CA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  <w:t>LICEO BÁSICO SAGRADO CORAZÓN DE JESUS</w:t>
                            </w:r>
                            <w:r w:rsidR="000050AD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  <w:t xml:space="preserve"> - SECUNDARIA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7CF7" id="_x0000_s1044" type="#_x0000_t202" style="position:absolute;margin-left:9.55pt;margin-top:132.9pt;width:446.25pt;height:27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" stroked="f">
                <v:textbox>
                  <w:txbxContent>
                    <w:p w:rsidR="00215398" w:rsidRPr="003E66CA" w:rsidRDefault="003E66CA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VE"/>
                        </w:rPr>
                        <w:t>LICEO BÁSICO SAGRADO CORAZÓN DE JESUS</w:t>
                      </w:r>
                      <w:r w:rsidR="000050AD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VE"/>
                        </w:rPr>
                        <w:t xml:space="preserve"> - SECUNDARIA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3CE592" wp14:editId="173FCF55">
                <wp:simplePos x="0" y="0"/>
                <wp:positionH relativeFrom="margin">
                  <wp:posOffset>133350</wp:posOffset>
                </wp:positionH>
                <wp:positionV relativeFrom="paragraph">
                  <wp:posOffset>1925955</wp:posOffset>
                </wp:positionV>
                <wp:extent cx="4219575" cy="27622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3E66CA" w:rsidRDefault="003E66CA" w:rsidP="00215398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  <w:lang w:val="es-VE"/>
                              </w:rPr>
                            </w:pPr>
                            <w:r w:rsidRPr="003E66CA">
                              <w:rPr>
                                <w:color w:val="515151"/>
                                <w:sz w:val="26"/>
                                <w:szCs w:val="26"/>
                                <w:lang w:val="es-VE"/>
                              </w:rPr>
                              <w:t>BACHILLER EN CIENCIAS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E592" id="_x0000_s1045" type="#_x0000_t202" style="position:absolute;margin-left:10.5pt;margin-top:151.65pt;width:332.25pt;height:21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" filled="f" stroked="f">
                <v:textbox>
                  <w:txbxContent>
                    <w:p w:rsidR="00215398" w:rsidRPr="003E66CA" w:rsidRDefault="003E66CA" w:rsidP="00215398">
                      <w:pPr>
                        <w:spacing w:after="0"/>
                        <w:jc w:val="both"/>
                        <w:rPr>
                          <w:color w:val="515151"/>
                          <w:sz w:val="26"/>
                          <w:szCs w:val="26"/>
                          <w:lang w:val="es-VE"/>
                        </w:rPr>
                      </w:pPr>
                      <w:r w:rsidRPr="003E66CA">
                        <w:rPr>
                          <w:color w:val="515151"/>
                          <w:sz w:val="26"/>
                          <w:szCs w:val="26"/>
                          <w:lang w:val="es-VE"/>
                        </w:rPr>
                        <w:t>BACHILLER EN CIENCIAS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21539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01E5121E" wp14:editId="4BF4BC99">
                <wp:simplePos x="0" y="0"/>
                <wp:positionH relativeFrom="margin">
                  <wp:posOffset>112660</wp:posOffset>
                </wp:positionH>
                <wp:positionV relativeFrom="paragraph">
                  <wp:posOffset>2245360</wp:posOffset>
                </wp:positionV>
                <wp:extent cx="5667375" cy="342900"/>
                <wp:effectExtent l="0" t="0" r="9525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0AD" w:rsidRPr="003E66CA" w:rsidRDefault="000050AD" w:rsidP="000050A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  <w:t>UNIDAD EDUCATIVA JUDITH VIVAS DE SUAREZ - 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121E" id="_x0000_s1046" type="#_x0000_t202" style="position:absolute;margin-left:8.85pt;margin-top:176.8pt;width:446.25pt;height:27pt;z-index:-25147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" stroked="f">
                <v:textbox>
                  <w:txbxContent>
                    <w:p w:rsidR="000050AD" w:rsidRPr="003E66CA" w:rsidRDefault="000050AD" w:rsidP="000050A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VE"/>
                        </w:rPr>
                        <w:t>UNIDAD EDUCATIVA JUDITH VIVAS DE SUAREZ - 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21539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D22F05" wp14:editId="7862D078">
                <wp:simplePos x="0" y="0"/>
                <wp:positionH relativeFrom="column">
                  <wp:posOffset>38735</wp:posOffset>
                </wp:positionH>
                <wp:positionV relativeFrom="paragraph">
                  <wp:posOffset>1831340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E914" id="Triángulo isósceles 243" o:spid="_x0000_s1026" type="#_x0000_t5" style="position:absolute;margin-left:3.05pt;margin-top:144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" fillcolor="#a98e50" stroked="f" strokeweight="1pt"/>
            </w:pict>
          </mc:Fallback>
        </mc:AlternateContent>
      </w:r>
      <w:r w:rsidR="000050AD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01B9B0" wp14:editId="0B3D4532">
                <wp:simplePos x="0" y="0"/>
                <wp:positionH relativeFrom="margin">
                  <wp:posOffset>130810</wp:posOffset>
                </wp:positionH>
                <wp:positionV relativeFrom="paragraph">
                  <wp:posOffset>1249680</wp:posOffset>
                </wp:positionV>
                <wp:extent cx="5657850" cy="457200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3E66CA" w:rsidRDefault="003E66CA" w:rsidP="00215398">
                            <w:pPr>
                              <w:spacing w:after="0"/>
                              <w:jc w:val="both"/>
                              <w:rPr>
                                <w:color w:val="515151"/>
                                <w:sz w:val="26"/>
                                <w:szCs w:val="26"/>
                                <w:lang w:val="es-VE"/>
                              </w:rPr>
                            </w:pPr>
                            <w:r w:rsidRPr="003E66CA">
                              <w:rPr>
                                <w:color w:val="515151"/>
                                <w:sz w:val="26"/>
                                <w:szCs w:val="26"/>
                                <w:lang w:val="es-VE"/>
                              </w:rPr>
                              <w:t>TECNICO SUPERIOR UNIVERSITARIO CONTABILIDAD Y FINANZAS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1B9B0" id="_x0000_s1047" type="#_x0000_t202" style="position:absolute;margin-left:10.3pt;margin-top:98.4pt;width:445.5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" filled="f" stroked="f">
                <v:textbox>
                  <w:txbxContent>
                    <w:p w:rsidR="00215398" w:rsidRPr="003E66CA" w:rsidRDefault="003E66CA" w:rsidP="00215398">
                      <w:pPr>
                        <w:spacing w:after="0"/>
                        <w:jc w:val="both"/>
                        <w:rPr>
                          <w:color w:val="515151"/>
                          <w:sz w:val="26"/>
                          <w:szCs w:val="26"/>
                          <w:lang w:val="es-VE"/>
                        </w:rPr>
                      </w:pPr>
                      <w:r w:rsidRPr="003E66CA">
                        <w:rPr>
                          <w:color w:val="515151"/>
                          <w:sz w:val="26"/>
                          <w:szCs w:val="26"/>
                          <w:lang w:val="es-VE"/>
                        </w:rPr>
                        <w:t>TECNICO SUPERIOR UNIVERSITARIO CONTABILIDAD Y FINANZAS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2D21D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35F0CDC" wp14:editId="607D3254">
                <wp:simplePos x="0" y="0"/>
                <wp:positionH relativeFrom="margin">
                  <wp:posOffset>104140</wp:posOffset>
                </wp:positionH>
                <wp:positionV relativeFrom="paragraph">
                  <wp:posOffset>735330</wp:posOffset>
                </wp:positionV>
                <wp:extent cx="5684520" cy="1404620"/>
                <wp:effectExtent l="0" t="0" r="0" b="6985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3E66CA" w:rsidRDefault="003E66CA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  <w:t>INSTITUTO UNIVERSITARIO DE TECNOLOGÍA DEL MAR (IUTEMAR)</w:t>
                            </w:r>
                            <w:r w:rsidR="000050AD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VE"/>
                              </w:rPr>
                              <w:t xml:space="preserve"> -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F0CDC" id="_x0000_s1048" type="#_x0000_t202" style="position:absolute;margin-left:8.2pt;margin-top:57.9pt;width:447.6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" stroked="f">
                <v:textbox style="mso-fit-shape-to-text:t">
                  <w:txbxContent>
                    <w:p w:rsidR="002D21DE" w:rsidRPr="003E66CA" w:rsidRDefault="003E66CA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VE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VE"/>
                        </w:rPr>
                        <w:t>INSTITUTO UNIVERSITARIO DE TECNOLOGÍA DEL MAR (IUTEMAR)</w:t>
                      </w:r>
                      <w:r w:rsidR="000050AD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VE"/>
                        </w:rPr>
                        <w:t xml:space="preserve"> - SUPERIOR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 w:rsidRPr="002D21D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43D79" wp14:editId="6AA71835">
                <wp:simplePos x="0" y="0"/>
                <wp:positionH relativeFrom="column">
                  <wp:posOffset>41910</wp:posOffset>
                </wp:positionH>
                <wp:positionV relativeFrom="paragraph">
                  <wp:posOffset>882015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60D6" id="Triángulo isósceles 241" o:spid="_x0000_s1026" type="#_x0000_t5" style="position:absolute;margin-left:3.3pt;margin-top:69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ArRJOf4QAA&#10;AAkBAAAPAAAAAAAAAAAAAAAAAAwFAABkcnMvZG93bnJldi54bWxQSwUGAAAAAAQABADzAAAAGgYA&#10;AAAA&#10;" fillcolor="#a98e50" stroked="f" strokeweight="1pt"/>
            </w:pict>
          </mc:Fallback>
        </mc:AlternateContent>
      </w:r>
      <w:r w:rsidR="000050AD" w:rsidRPr="00A24E8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1A3C7F" wp14:editId="368F7D59">
                <wp:simplePos x="0" y="0"/>
                <wp:positionH relativeFrom="margin">
                  <wp:posOffset>466725</wp:posOffset>
                </wp:positionH>
                <wp:positionV relativeFrom="paragraph">
                  <wp:posOffset>162560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A3C7F" id="_x0000_s1049" type="#_x0000_t202" style="position:absolute;margin-left:36.75pt;margin-top:12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iZFQIAAAQ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0AD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0B306EC" wp14:editId="5F1D6532">
                <wp:simplePos x="0" y="0"/>
                <wp:positionH relativeFrom="margin">
                  <wp:posOffset>-635</wp:posOffset>
                </wp:positionH>
                <wp:positionV relativeFrom="paragraph">
                  <wp:posOffset>181610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A8F83" id="Group 2" o:spid="_x0000_s1026" style="position:absolute;margin-left:-.05pt;margin-top:14.3pt;width:479.7pt;height:24.6pt;z-index:251748352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17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17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buvHCAAAA3AAAAA8AAABkcnMvZG93bnJldi54bWxET02LwjAQvQv+hzCCN02ti0rXKFIVZA+C&#10;dQ+7t6EZ22IzKU3Urr/eHBY8Pt73ct2ZWtypdZVlBZNxBII4t7riQsH3eT9agHAeWWNtmRT8kYP1&#10;qt9bYqLtg090z3whQgi7BBWU3jeJlC4vyaAb24Y4cBfbGvQBtoXULT5CuKllHEUzabDi0FBiQ2lJ&#10;+TW7GQXNbJH/fh2OVD3n2/05vVja/XwoNRx0m08Qnjr/Fv+7D1pBPA1r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m7rxwgAAANwAAAAPAAAAAAAAAAAAAAAAAJ8C&#10;AABkcnMvZG93bnJldi54bWxQSwUGAAAAAAQABAD3AAAAjgMAAAAA&#10;">
                  <v:imagedata r:id="rId18" o:title=""/>
                  <v:path arrowok="t"/>
                </v:shape>
                <w10:wrap anchorx="margin"/>
              </v:group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84583" wp14:editId="3AFF732E">
                <wp:simplePos x="0" y="0"/>
                <wp:positionH relativeFrom="column">
                  <wp:posOffset>39152</wp:posOffset>
                </wp:positionH>
                <wp:positionV relativeFrom="paragraph">
                  <wp:posOffset>7961630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BE27" id="Triángulo isósceles 263" o:spid="_x0000_s1026" type="#_x0000_t5" style="position:absolute;margin-left:3.1pt;margin-top:626.9pt;width:7.05pt;height:3.5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F27537" wp14:editId="1487B718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4E60" id="Triángulo isósceles 261" o:spid="_x0000_s1026" type="#_x0000_t5" style="position:absolute;margin-left:2.85pt;margin-top:589.7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SMsg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s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" fillcolor="#a98e50" stroked="f" strokeweight="1pt"/>
            </w:pict>
          </mc:Fallback>
        </mc:AlternateContent>
      </w:r>
      <w:r w:rsidR="00193CE6" w:rsidRPr="00193CE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CDCA" wp14:editId="35EE8F75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415F" id="Triángulo isósceles 262" o:spid="_x0000_s1026" type="#_x0000_t5" style="position:absolute;margin-left:2.7pt;margin-top:608.1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193CE6" w:rsidRPr="002D21D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024383" wp14:editId="1DE4C16C">
                <wp:simplePos x="0" y="0"/>
                <wp:positionH relativeFrom="column">
                  <wp:posOffset>36195</wp:posOffset>
                </wp:positionH>
                <wp:positionV relativeFrom="paragraph">
                  <wp:posOffset>7243663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C264" id="Triángulo isósceles 260" o:spid="_x0000_s1026" type="#_x0000_t5" style="position:absolute;margin-left:2.85pt;margin-top:570.3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" fillcolor="#a98e50" stroked="f" strokeweight="1pt"/>
            </w:pict>
          </mc:Fallback>
        </mc:AlternateContent>
      </w:r>
    </w:p>
    <w:sectPr w:rsidR="006A1130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04" w:rsidRDefault="00576304" w:rsidP="00A01AB1">
      <w:pPr>
        <w:spacing w:after="0" w:line="240" w:lineRule="auto"/>
      </w:pPr>
      <w:r>
        <w:separator/>
      </w:r>
    </w:p>
  </w:endnote>
  <w:endnote w:type="continuationSeparator" w:id="0">
    <w:p w:rsidR="00576304" w:rsidRDefault="00576304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04" w:rsidRDefault="00576304" w:rsidP="00A01AB1">
      <w:pPr>
        <w:spacing w:after="0" w:line="240" w:lineRule="auto"/>
      </w:pPr>
      <w:r>
        <w:separator/>
      </w:r>
    </w:p>
  </w:footnote>
  <w:footnote w:type="continuationSeparator" w:id="0">
    <w:p w:rsidR="00576304" w:rsidRDefault="00576304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B902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045"/>
      </v:shape>
    </w:pict>
  </w:numPicBullet>
  <w:abstractNum w:abstractNumId="0" w15:restartNumberingAfterBreak="0">
    <w:nsid w:val="218B0B0A"/>
    <w:multiLevelType w:val="hybridMultilevel"/>
    <w:tmpl w:val="6178D4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BC9"/>
    <w:multiLevelType w:val="hybridMultilevel"/>
    <w:tmpl w:val="E75A1D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5278"/>
    <w:multiLevelType w:val="hybridMultilevel"/>
    <w:tmpl w:val="FE76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14A1"/>
    <w:multiLevelType w:val="hybridMultilevel"/>
    <w:tmpl w:val="38E6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C1F42"/>
    <w:multiLevelType w:val="hybridMultilevel"/>
    <w:tmpl w:val="A50C6C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D7BED"/>
    <w:multiLevelType w:val="hybridMultilevel"/>
    <w:tmpl w:val="21507C9A"/>
    <w:lvl w:ilvl="0" w:tplc="1A66079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003FA"/>
    <w:multiLevelType w:val="hybridMultilevel"/>
    <w:tmpl w:val="90B60444"/>
    <w:lvl w:ilvl="0" w:tplc="1A66079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C4EDD"/>
    <w:multiLevelType w:val="hybridMultilevel"/>
    <w:tmpl w:val="74C2B8A4"/>
    <w:lvl w:ilvl="0" w:tplc="1A66079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25F0D"/>
    <w:multiLevelType w:val="hybridMultilevel"/>
    <w:tmpl w:val="88E40A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removePersonalInformation/>
  <w:removeDateAndTime/>
  <w:displayBackgroundShape/>
  <w:activeWritingStyle w:appName="MSWord" w:lang="pt-BR" w:vendorID="64" w:dllVersion="0" w:nlCheck="1" w:checkStyle="0"/>
  <w:activeWritingStyle w:appName="MSWord" w:lang="es-419" w:vendorID="64" w:dllVersion="0" w:nlCheck="1" w:checkStyle="1"/>
  <w:activeWritingStyle w:appName="MSWord" w:lang="en-US" w:vendorID="64" w:dllVersion="0" w:nlCheck="1" w:checkStyle="1"/>
  <w:activeWritingStyle w:appName="MSWord" w:lang="es-VE" w:vendorID="64" w:dllVersion="0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87"/>
    <w:rsid w:val="000050AD"/>
    <w:rsid w:val="00043E68"/>
    <w:rsid w:val="00055585"/>
    <w:rsid w:val="000D2471"/>
    <w:rsid w:val="00141993"/>
    <w:rsid w:val="00142E7A"/>
    <w:rsid w:val="00193CE6"/>
    <w:rsid w:val="00194AED"/>
    <w:rsid w:val="001B5912"/>
    <w:rsid w:val="001E4ECB"/>
    <w:rsid w:val="00215398"/>
    <w:rsid w:val="002803EC"/>
    <w:rsid w:val="002D21DE"/>
    <w:rsid w:val="002E2FE9"/>
    <w:rsid w:val="002F68FE"/>
    <w:rsid w:val="00311533"/>
    <w:rsid w:val="00366B75"/>
    <w:rsid w:val="003810F0"/>
    <w:rsid w:val="003D4523"/>
    <w:rsid w:val="003E66CA"/>
    <w:rsid w:val="00402008"/>
    <w:rsid w:val="00447C42"/>
    <w:rsid w:val="004635FB"/>
    <w:rsid w:val="00486B38"/>
    <w:rsid w:val="00496173"/>
    <w:rsid w:val="004A17D5"/>
    <w:rsid w:val="004D29B3"/>
    <w:rsid w:val="004D564D"/>
    <w:rsid w:val="004F6A63"/>
    <w:rsid w:val="00515C71"/>
    <w:rsid w:val="00534B33"/>
    <w:rsid w:val="00550F10"/>
    <w:rsid w:val="00560D1F"/>
    <w:rsid w:val="00576304"/>
    <w:rsid w:val="005A3C52"/>
    <w:rsid w:val="006220C2"/>
    <w:rsid w:val="0063761F"/>
    <w:rsid w:val="00685302"/>
    <w:rsid w:val="006A1130"/>
    <w:rsid w:val="006C6590"/>
    <w:rsid w:val="006F118F"/>
    <w:rsid w:val="00732C10"/>
    <w:rsid w:val="007635FB"/>
    <w:rsid w:val="00794CF5"/>
    <w:rsid w:val="007C43F4"/>
    <w:rsid w:val="007D1335"/>
    <w:rsid w:val="007E5532"/>
    <w:rsid w:val="00845EF5"/>
    <w:rsid w:val="00853A66"/>
    <w:rsid w:val="00886A8E"/>
    <w:rsid w:val="00892EC9"/>
    <w:rsid w:val="008B650E"/>
    <w:rsid w:val="009155E0"/>
    <w:rsid w:val="00960863"/>
    <w:rsid w:val="00972651"/>
    <w:rsid w:val="009D0702"/>
    <w:rsid w:val="009D3B1A"/>
    <w:rsid w:val="009E0C7D"/>
    <w:rsid w:val="009E6692"/>
    <w:rsid w:val="009F1953"/>
    <w:rsid w:val="00A00D87"/>
    <w:rsid w:val="00A01AB1"/>
    <w:rsid w:val="00A24E8B"/>
    <w:rsid w:val="00A4420F"/>
    <w:rsid w:val="00A4581F"/>
    <w:rsid w:val="00A637D8"/>
    <w:rsid w:val="00A91A4A"/>
    <w:rsid w:val="00AB1ACD"/>
    <w:rsid w:val="00AC54DD"/>
    <w:rsid w:val="00B03D9A"/>
    <w:rsid w:val="00B14BD5"/>
    <w:rsid w:val="00B304A1"/>
    <w:rsid w:val="00B31235"/>
    <w:rsid w:val="00B44485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F364B"/>
    <w:rsid w:val="00E06111"/>
    <w:rsid w:val="00E26E85"/>
    <w:rsid w:val="00E70370"/>
    <w:rsid w:val="00E8166E"/>
    <w:rsid w:val="00E90504"/>
    <w:rsid w:val="00EA3B3C"/>
    <w:rsid w:val="00F31624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48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5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0e8ec9-c0d5-46bf-ada4-d85cb00858d0"/>
    <ds:schemaRef ds:uri="904e2ea1-c14c-483b-89ef-f6b2df6ba23c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www.w3.org/2000/xmlns/"/>
    <ds:schemaRef ds:uri="f40e8ec9-c0d5-46bf-ada4-d85cb00858d0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Currículum%20cronológico%20(diseño%20en%20azul%20y%20con%20fotografía).dotx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2016-11-21T18:17:00Z</dcterms:created>
  <dcterms:modified xsi:type="dcterms:W3CDTF">2016-11-21T18:17:00Z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