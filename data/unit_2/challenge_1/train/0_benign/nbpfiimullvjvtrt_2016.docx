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EF" w:rsidRDefault="0065386A">
      <w:r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045100" wp14:editId="42A46E07">
                <wp:simplePos x="0" y="0"/>
                <wp:positionH relativeFrom="column">
                  <wp:posOffset>-162046</wp:posOffset>
                </wp:positionH>
                <wp:positionV relativeFrom="paragraph">
                  <wp:posOffset>-902824</wp:posOffset>
                </wp:positionV>
                <wp:extent cx="1461770" cy="2531600"/>
                <wp:effectExtent l="0" t="0" r="8890" b="2540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531600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386A" w:rsidRDefault="0065386A" w:rsidP="0065386A">
                            <w:pPr>
                              <w:jc w:val="center"/>
                              <w:rPr>
                                <w:noProof/>
                                <w:lang w:val="es-PA" w:eastAsia="es-PA"/>
                              </w:rPr>
                            </w:pPr>
                          </w:p>
                          <w:p w:rsidR="0065386A" w:rsidRDefault="0065386A" w:rsidP="0065386A">
                            <w:pPr>
                              <w:jc w:val="center"/>
                              <w:rPr>
                                <w:noProof/>
                                <w:lang w:val="es-PA" w:eastAsia="es-PA"/>
                              </w:rPr>
                            </w:pPr>
                          </w:p>
                          <w:p w:rsidR="0065386A" w:rsidRDefault="0065386A" w:rsidP="0065386A">
                            <w:pPr>
                              <w:jc w:val="center"/>
                              <w:rPr>
                                <w:noProof/>
                                <w:lang w:val="es-PA" w:eastAsia="es-PA"/>
                              </w:rPr>
                            </w:pPr>
                          </w:p>
                          <w:p w:rsidR="0065386A" w:rsidRDefault="0065386A" w:rsidP="0065386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66E18F78" wp14:editId="7649DA43">
                                  <wp:extent cx="1438981" cy="1597580"/>
                                  <wp:effectExtent l="0" t="0" r="8890" b="3175"/>
                                  <wp:docPr id="255" name="Imagen 2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776" cy="16006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45100" id="Rectángulo 277" o:spid="_x0000_s1026" style="position:absolute;margin-left:-12.75pt;margin-top:-71.1pt;width:115.1pt;height:199.35pt;z-index:251804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" fillcolor="#f6dda7" stroked="f" strokeweight="1pt">
                <v:textbox>
                  <w:txbxContent>
                    <w:p w:rsidR="0065386A" w:rsidRDefault="0065386A" w:rsidP="0065386A">
                      <w:pPr>
                        <w:jc w:val="center"/>
                        <w:rPr>
                          <w:noProof/>
                          <w:lang w:val="es-PA" w:eastAsia="es-PA"/>
                        </w:rPr>
                      </w:pPr>
                    </w:p>
                    <w:p w:rsidR="0065386A" w:rsidRDefault="0065386A" w:rsidP="0065386A">
                      <w:pPr>
                        <w:jc w:val="center"/>
                        <w:rPr>
                          <w:noProof/>
                          <w:lang w:val="es-PA" w:eastAsia="es-PA"/>
                        </w:rPr>
                      </w:pPr>
                    </w:p>
                    <w:p w:rsidR="0065386A" w:rsidRDefault="0065386A" w:rsidP="0065386A">
                      <w:pPr>
                        <w:jc w:val="center"/>
                        <w:rPr>
                          <w:noProof/>
                          <w:lang w:val="es-PA" w:eastAsia="es-PA"/>
                        </w:rPr>
                      </w:pPr>
                    </w:p>
                    <w:p w:rsidR="0065386A" w:rsidRDefault="0065386A" w:rsidP="0065386A">
                      <w:pPr>
                        <w:jc w:val="center"/>
                      </w:pPr>
                      <w:r>
                        <w:rPr>
                          <w:noProof/>
                          <w:lang w:val="es-PA" w:eastAsia="es-PA"/>
                        </w:rPr>
                        <w:drawing>
                          <wp:inline distT="0" distB="0" distL="0" distR="0" wp14:anchorId="66E18F78" wp14:editId="7649DA43">
                            <wp:extent cx="1438981" cy="1597580"/>
                            <wp:effectExtent l="0" t="0" r="8890" b="3175"/>
                            <wp:docPr id="255" name="Imagen 2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776" cy="16006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6F118F"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B46924" wp14:editId="7732901F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E1DAC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309AB0CE" wp14:editId="397D950B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Default="002B49C0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Zigeily Z. Concepción P.</w:t>
                            </w:r>
                          </w:p>
                          <w:p w:rsidR="006F118F" w:rsidRPr="00845EF5" w:rsidRDefault="002B49C0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 xml:space="preserve">Estudiante de Ing. Industrial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9AB0C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aZq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" stroked="f">
                <v:textbox style="mso-fit-shape-to-text:t">
                  <w:txbxContent>
                    <w:p w:rsidR="006F118F" w:rsidRDefault="002B49C0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Zigeily Z. Concepción P.</w:t>
                      </w:r>
                    </w:p>
                    <w:p w:rsidR="006F118F" w:rsidRPr="00845EF5" w:rsidRDefault="002B49C0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 xml:space="preserve">Estudiante de Ing. Industrial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49C0" w:rsidRDefault="00D465EE">
      <w:r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0A9D860" wp14:editId="3EDECEA4">
                <wp:simplePos x="0" y="0"/>
                <wp:positionH relativeFrom="column">
                  <wp:posOffset>1628775</wp:posOffset>
                </wp:positionH>
                <wp:positionV relativeFrom="paragraph">
                  <wp:posOffset>38100</wp:posOffset>
                </wp:positionV>
                <wp:extent cx="5714365" cy="1543685"/>
                <wp:effectExtent l="0" t="0" r="19685" b="1841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5436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F371C" id="Rectángulo redondeado 279" o:spid="_x0000_s1026" style="position:absolute;margin-left:128.25pt;margin-top:3pt;width:449.95pt;height:121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" filled="f" strokecolor="#6179aa" strokeweight="1pt">
                <v:stroke joinstyle="miter"/>
              </v:roundrect>
            </w:pict>
          </mc:Fallback>
        </mc:AlternateContent>
      </w:r>
      <w:r w:rsidR="006F118F"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2194B071" wp14:editId="60419CA4">
                <wp:simplePos x="0" y="0"/>
                <wp:positionH relativeFrom="page">
                  <wp:posOffset>2766695</wp:posOffset>
                </wp:positionH>
                <wp:positionV relativeFrom="paragraph">
                  <wp:posOffset>198232</wp:posOffset>
                </wp:positionV>
                <wp:extent cx="3776345" cy="1338580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6345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Calle</w:t>
                            </w:r>
                            <w:r w:rsidR="002B49C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59, </w:t>
                            </w:r>
                            <w:proofErr w:type="spellStart"/>
                            <w:r w:rsidR="002B49C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Obarrio</w:t>
                            </w:r>
                            <w:proofErr w:type="spellEnd"/>
                            <w:r w:rsidR="002B49C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F118F" w:rsidRDefault="0050378B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Fecha de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Nacimiento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: 9 de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Julio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de 1996</w:t>
                            </w:r>
                          </w:p>
                          <w:p w:rsidR="0050378B" w:rsidRPr="009D3B1A" w:rsidRDefault="0050378B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Lugar de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Nacimiento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 Panamá</w:t>
                            </w:r>
                          </w:p>
                          <w:p w:rsidR="006F118F" w:rsidRPr="009D3B1A" w:rsidRDefault="00C54257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Teléfono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2B49C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6548-5709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2B49C0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zigeilyzugey0996@hotmail.com</w:t>
                            </w:r>
                          </w:p>
                          <w:p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4B071" id="_x0000_s1028" type="#_x0000_t202" style="position:absolute;margin-left:217.85pt;margin-top:15.6pt;width:297.35pt;height:105.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" filled="f" stroked="f">
                <v:textbox>
                  <w:txbxContent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Calle</w:t>
                      </w:r>
                      <w:r w:rsidR="002B49C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59, </w:t>
                      </w:r>
                      <w:proofErr w:type="spellStart"/>
                      <w:r w:rsidR="002B49C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Obarrio</w:t>
                      </w:r>
                      <w:proofErr w:type="spellEnd"/>
                      <w:r w:rsidR="002B49C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.</w:t>
                      </w:r>
                    </w:p>
                    <w:p w:rsidR="006F118F" w:rsidRDefault="0050378B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Fecha de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Nacimiento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: 9 de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Julio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de 1996</w:t>
                      </w:r>
                    </w:p>
                    <w:p w:rsidR="0050378B" w:rsidRPr="009D3B1A" w:rsidRDefault="0050378B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Lugar de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Nacimiento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 Panamá</w:t>
                      </w:r>
                    </w:p>
                    <w:p w:rsidR="006F118F" w:rsidRPr="009D3B1A" w:rsidRDefault="00C54257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Teléfono</w:t>
                      </w:r>
                      <w:proofErr w:type="spellEnd"/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2B49C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6548-5709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2B49C0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zigeilyzugey0996@hotmail.com</w:t>
                      </w:r>
                    </w:p>
                    <w:p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2B49C0" w:rsidRDefault="00D465EE">
      <w:r w:rsidRPr="006F118F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A298D58" wp14:editId="37205098">
                <wp:simplePos x="0" y="0"/>
                <wp:positionH relativeFrom="column">
                  <wp:posOffset>1609725</wp:posOffset>
                </wp:positionH>
                <wp:positionV relativeFrom="paragraph">
                  <wp:posOffset>47625</wp:posOffset>
                </wp:positionV>
                <wp:extent cx="48260" cy="813435"/>
                <wp:effectExtent l="0" t="0" r="27940" b="2476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813435"/>
                          <a:chOff x="0" y="0"/>
                          <a:chExt cx="48260" cy="814378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0A3C91" id="Grupo 282" o:spid="_x0000_s1026" style="position:absolute;margin-left:126.75pt;margin-top:3.75pt;width:3.8pt;height:64.05pt;z-index:251810816;mso-height-relative:margin" coordsize="482,8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:rsidR="005F0494" w:rsidRDefault="005F0494"/>
    <w:p w:rsidR="005F0494" w:rsidRDefault="005F0494"/>
    <w:p w:rsidR="005F0494" w:rsidRDefault="005F0494"/>
    <w:p w:rsidR="005F0494" w:rsidRDefault="005F0494">
      <w:bookmarkStart w:id="0" w:name="_GoBack"/>
      <w:bookmarkEnd w:id="0"/>
      <w:r w:rsidRPr="006F118F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7575D131" wp14:editId="43E74980">
                <wp:simplePos x="0" y="0"/>
                <wp:positionH relativeFrom="margin">
                  <wp:posOffset>-289560</wp:posOffset>
                </wp:positionH>
                <wp:positionV relativeFrom="paragraph">
                  <wp:posOffset>415290</wp:posOffset>
                </wp:positionV>
                <wp:extent cx="6169660" cy="937260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9660" cy="937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2B49C0" w:rsidRPr="002B49C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Formar parte de un equipo de trabajo y consolidarme profesionalmente en una empresa donde los logros personales y el desempeño sean reconocidos, además de permitir oportunidades de desarrollo personal y profesional. Y así desempeñar mis habilidades de brindar un buen servicio al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D131" id="_x0000_s1029" type="#_x0000_t202" style="position:absolute;margin-left:-22.8pt;margin-top:32.7pt;width:485.8pt;height:73.8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" filled="f" stroked="f">
                <v:textbox>
                  <w:txbxContent>
                    <w:p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  <w:r w:rsidR="002B49C0" w:rsidRPr="002B49C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Formar parte de un equipo de trabajo y consolidarme profesionalmente en una empresa donde los logros personales y el desempeño sean reconocidos, además de permitir oportunidades de desarrollo personal y profesional. Y así desempeñar mis habilidades de brindar un buen servicio al cliente.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723C" w:rsidRDefault="005A723C"/>
    <w:p w:rsidR="006A1130" w:rsidRDefault="00B013B0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5DC02DC" wp14:editId="1466BA98">
                <wp:simplePos x="0" y="0"/>
                <wp:positionH relativeFrom="column">
                  <wp:posOffset>266218</wp:posOffset>
                </wp:positionH>
                <wp:positionV relativeFrom="paragraph">
                  <wp:posOffset>421762</wp:posOffset>
                </wp:positionV>
                <wp:extent cx="4687570" cy="347240"/>
                <wp:effectExtent l="0" t="0" r="17780" b="1524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570" cy="34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5A723C" w:rsidRDefault="005A723C">
                            <w:pPr>
                              <w:rPr>
                                <w:rFonts w:ascii="Corbel" w:hAnsi="Corbel"/>
                                <w:b/>
                                <w:color w:val="1F4E79" w:themeColor="accent1" w:themeShade="80"/>
                                <w:sz w:val="28"/>
                                <w:szCs w:val="30"/>
                              </w:rPr>
                            </w:pPr>
                            <w:r w:rsidRPr="005A723C">
                              <w:rPr>
                                <w:rFonts w:ascii="Corbel" w:hAnsi="Corbel"/>
                                <w:b/>
                                <w:color w:val="1F4E79" w:themeColor="accent1" w:themeShade="80"/>
                                <w:sz w:val="28"/>
                                <w:szCs w:val="30"/>
                              </w:rPr>
                              <w:t xml:space="preserve">Atención al Cliente y Ventas </w:t>
                            </w:r>
                          </w:p>
                          <w:p w:rsidR="005A723C" w:rsidRPr="005A723C" w:rsidRDefault="005A723C">
                            <w:pPr>
                              <w:rPr>
                                <w:rFonts w:ascii="Corbel" w:hAnsi="Corbel"/>
                                <w:b/>
                                <w:color w:val="1F4E79" w:themeColor="accent1" w:themeShade="80"/>
                                <w:sz w:val="28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C02DC" id="Cuadro de texto 21" o:spid="_x0000_s1030" type="#_x0000_t202" style="position:absolute;margin-left:20.95pt;margin-top:33.2pt;width:369.1pt;height:27.3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" fillcolor="white [3201]" strokecolor="white [3212]" strokeweight=".5pt">
                <v:textbox>
                  <w:txbxContent>
                    <w:p w:rsidR="005A723C" w:rsidRDefault="005A723C">
                      <w:pPr>
                        <w:rPr>
                          <w:rFonts w:ascii="Corbel" w:hAnsi="Corbel"/>
                          <w:b/>
                          <w:color w:val="1F4E79" w:themeColor="accent1" w:themeShade="80"/>
                          <w:sz w:val="28"/>
                          <w:szCs w:val="30"/>
                        </w:rPr>
                      </w:pPr>
                      <w:r w:rsidRPr="005A723C">
                        <w:rPr>
                          <w:rFonts w:ascii="Corbel" w:hAnsi="Corbel"/>
                          <w:b/>
                          <w:color w:val="1F4E79" w:themeColor="accent1" w:themeShade="80"/>
                          <w:sz w:val="28"/>
                          <w:szCs w:val="30"/>
                        </w:rPr>
                        <w:t xml:space="preserve">Atención al Cliente y Ventas </w:t>
                      </w:r>
                    </w:p>
                    <w:p w:rsidR="005A723C" w:rsidRPr="005A723C" w:rsidRDefault="005A723C">
                      <w:pPr>
                        <w:rPr>
                          <w:rFonts w:ascii="Corbel" w:hAnsi="Corbel"/>
                          <w:b/>
                          <w:color w:val="1F4E79" w:themeColor="accent1" w:themeShade="80"/>
                          <w:sz w:val="28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23C"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7BE14FF" wp14:editId="42383070">
                <wp:simplePos x="0" y="0"/>
                <wp:positionH relativeFrom="column">
                  <wp:posOffset>46789</wp:posOffset>
                </wp:positionH>
                <wp:positionV relativeFrom="paragraph">
                  <wp:posOffset>541333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F39B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3.7pt;margin-top:42.6pt;width:7.05pt;height:3.55pt;rotation:90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" fillcolor="#6179aa" stroked="f" strokeweight="1pt"/>
            </w:pict>
          </mc:Fallback>
        </mc:AlternateContent>
      </w:r>
      <w:r w:rsidR="005A723C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C7228ED" wp14:editId="729905B4">
                <wp:simplePos x="0" y="0"/>
                <wp:positionH relativeFrom="column">
                  <wp:posOffset>360101</wp:posOffset>
                </wp:positionH>
                <wp:positionV relativeFrom="paragraph">
                  <wp:posOffset>15956</wp:posOffset>
                </wp:positionV>
                <wp:extent cx="6102350" cy="31115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35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A723C" w:rsidRPr="005A723C" w:rsidRDefault="005A723C" w:rsidP="005A723C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723C">
                              <w:rPr>
                                <w:rFonts w:ascii="Corbel" w:hAnsi="Corbel"/>
                                <w:b/>
                                <w:noProof/>
                                <w:color w:val="FFFFFF" w:themeColor="background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EXPERIENCIA</w:t>
                            </w:r>
                            <w:r w:rsidRPr="005A723C">
                              <w:rPr>
                                <w:rFonts w:ascii="Corbel" w:hAnsi="Corbel"/>
                                <w:b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7228ED" id="Cuadro de texto 20" o:spid="_x0000_s1031" type="#_x0000_t202" style="position:absolute;margin-left:28.35pt;margin-top:1.25pt;width:480.5pt;height:24.5pt;z-index:2518487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" filled="f" stroked="f">
                <v:fill o:detectmouseclick="t"/>
                <v:textbox style="mso-fit-shape-to-text:t">
                  <w:txbxContent>
                    <w:p w:rsidR="005A723C" w:rsidRPr="005A723C" w:rsidRDefault="005A723C" w:rsidP="005A723C">
                      <w:pPr>
                        <w:jc w:val="center"/>
                        <w:rPr>
                          <w:rFonts w:ascii="Corbel" w:hAnsi="Corbel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723C">
                        <w:rPr>
                          <w:rFonts w:ascii="Corbel" w:hAnsi="Corbel"/>
                          <w:b/>
                          <w:noProof/>
                          <w:color w:val="FFFFFF" w:themeColor="background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EXPERIENCIA</w:t>
                      </w:r>
                      <w:r w:rsidRPr="005A723C">
                        <w:rPr>
                          <w:rFonts w:ascii="Corbel" w:hAnsi="Corbel"/>
                          <w:b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F196D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C4A0EF" wp14:editId="275EA2F4">
                <wp:simplePos x="0" y="0"/>
                <wp:positionH relativeFrom="column">
                  <wp:posOffset>247650</wp:posOffset>
                </wp:positionH>
                <wp:positionV relativeFrom="paragraph">
                  <wp:posOffset>7839710</wp:posOffset>
                </wp:positionV>
                <wp:extent cx="5410200" cy="74295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20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2A59" w:rsidRDefault="001B305E" w:rsidP="001B305E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Noemí Franco    6541-6990</w:t>
                            </w:r>
                            <w:r w:rsidRPr="001B305E">
                              <w:rPr>
                                <w:rFonts w:asciiTheme="majorHAnsi" w:hAnsiTheme="majorHAnsi"/>
                              </w:rPr>
                              <w:tab/>
                            </w:r>
                            <w:r>
                              <w:rPr>
                                <w:rFonts w:asciiTheme="majorHAnsi" w:hAnsiTheme="majorHAnsi"/>
                              </w:rPr>
                              <w:t xml:space="preserve">                                        </w:t>
                            </w:r>
                            <w:r w:rsidRPr="001B305E">
                              <w:rPr>
                                <w:rFonts w:asciiTheme="majorHAnsi" w:hAnsiTheme="majorHAnsi"/>
                              </w:rPr>
                              <w:t>Ana Montero     6717-9304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4A0EF" id="Cuadro de texto 9" o:spid="_x0000_s1032" type="#_x0000_t202" style="position:absolute;margin-left:19.5pt;margin-top:617.3pt;width:426pt;height:58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" fillcolor="white [3201]" strokecolor="white [3212]" strokeweight=".5pt">
                <v:textbox>
                  <w:txbxContent>
                    <w:p w:rsidR="004B2A59" w:rsidRDefault="001B305E" w:rsidP="001B305E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Noemí Franco    6541-6990</w:t>
                      </w:r>
                      <w:r w:rsidRPr="001B305E">
                        <w:rPr>
                          <w:rFonts w:asciiTheme="majorHAnsi" w:hAnsiTheme="majorHAnsi"/>
                        </w:rPr>
                        <w:tab/>
                      </w:r>
                      <w:r>
                        <w:rPr>
                          <w:rFonts w:asciiTheme="majorHAnsi" w:hAnsiTheme="majorHAnsi"/>
                        </w:rPr>
                        <w:t xml:space="preserve">                                        </w:t>
                      </w:r>
                      <w:r w:rsidRPr="001B305E">
                        <w:rPr>
                          <w:rFonts w:asciiTheme="majorHAnsi" w:hAnsiTheme="majorHAnsi"/>
                        </w:rPr>
                        <w:t>Ana Montero     6717-9304</w:t>
                      </w:r>
                    </w:p>
                  </w:txbxContent>
                </v:textbox>
              </v:shape>
            </w:pict>
          </mc:Fallback>
        </mc:AlternateContent>
      </w:r>
      <w:r w:rsidR="004B2A59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75EE2C" wp14:editId="673EBFF6">
                <wp:simplePos x="0" y="0"/>
                <wp:positionH relativeFrom="column">
                  <wp:posOffset>304165</wp:posOffset>
                </wp:positionH>
                <wp:positionV relativeFrom="paragraph">
                  <wp:posOffset>7334885</wp:posOffset>
                </wp:positionV>
                <wp:extent cx="3871595" cy="113919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1595" cy="1139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2A59" w:rsidRPr="003E3E66" w:rsidRDefault="003E3E66" w:rsidP="004B2A59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noProof/>
                                <w:color w:val="FFFFFF" w:themeColor="background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E3E66">
                              <w:rPr>
                                <w:rFonts w:ascii="Corbel" w:hAnsi="Corbel"/>
                                <w:b/>
                                <w:noProof/>
                                <w:color w:val="FFFFFF" w:themeColor="background1"/>
                                <w:sz w:val="36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5EE2C" id="Cuadro de texto 10" o:spid="_x0000_s1033" type="#_x0000_t202" style="position:absolute;margin-left:23.95pt;margin-top:577.55pt;width:304.85pt;height:89.7pt;z-index:251842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" filled="f" stroked="f">
                <v:textbox style="mso-fit-shape-to-text:t">
                  <w:txbxContent>
                    <w:p w:rsidR="004B2A59" w:rsidRPr="003E3E66" w:rsidRDefault="003E3E66" w:rsidP="004B2A59">
                      <w:pPr>
                        <w:jc w:val="center"/>
                        <w:rPr>
                          <w:rFonts w:ascii="Corbel" w:hAnsi="Corbel"/>
                          <w:b/>
                          <w:noProof/>
                          <w:color w:val="FFFFFF" w:themeColor="background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E3E66">
                        <w:rPr>
                          <w:rFonts w:ascii="Corbel" w:hAnsi="Corbel"/>
                          <w:b/>
                          <w:noProof/>
                          <w:color w:val="FFFFFF" w:themeColor="background1"/>
                          <w:sz w:val="36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  <w:r w:rsidR="004B2A59" w:rsidRPr="002D21DE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C5BDCB1" wp14:editId="6B2E793F">
                <wp:simplePos x="0" y="0"/>
                <wp:positionH relativeFrom="column">
                  <wp:posOffset>120015</wp:posOffset>
                </wp:positionH>
                <wp:positionV relativeFrom="paragraph">
                  <wp:posOffset>6852920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F7738" id="Triángulo isósceles 260" o:spid="_x0000_s1026" type="#_x0000_t5" style="position:absolute;margin-left:9.45pt;margin-top:539.6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8h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" fillcolor="#a98e50" stroked="f" strokeweight="1pt"/>
            </w:pict>
          </mc:Fallback>
        </mc:AlternateContent>
      </w:r>
      <w:r w:rsidR="004B2A59" w:rsidRPr="002D21DE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EE44F8" wp14:editId="7FD8CB43">
                <wp:simplePos x="0" y="0"/>
                <wp:positionH relativeFrom="column">
                  <wp:posOffset>123190</wp:posOffset>
                </wp:positionH>
                <wp:positionV relativeFrom="paragraph">
                  <wp:posOffset>6619240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D75C6" id="Triángulo isósceles 258" o:spid="_x0000_s1026" type="#_x0000_t5" style="position:absolute;margin-left:9.7pt;margin-top:521.2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" fillcolor="#a98e50" stroked="f" strokeweight="1pt"/>
            </w:pict>
          </mc:Fallback>
        </mc:AlternateContent>
      </w:r>
      <w:r w:rsidR="001E6069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AFABC35" wp14:editId="40130243">
                <wp:simplePos x="0" y="0"/>
                <wp:positionH relativeFrom="column">
                  <wp:posOffset>-82550</wp:posOffset>
                </wp:positionH>
                <wp:positionV relativeFrom="paragraph">
                  <wp:posOffset>4424045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DDF3D37" id="Group 3" o:spid="_x0000_s1026" style="position:absolute;margin-left:-6.5pt;margin-top:348.35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">
                  <v:imagedata r:id="rId12" o:title=""/>
                  <v:path arrowok="t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">
                  <v:imagedata r:id="rId12" o:title=""/>
                  <v:path arrowok="t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">
                  <v:imagedata r:id="rId13" o:title=""/>
                  <v:path arrowok="t"/>
                </v:shape>
              </v:group>
            </w:pict>
          </mc:Fallback>
        </mc:AlternateContent>
      </w:r>
      <w:r w:rsidR="00550F10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4AA958" wp14:editId="2F4F691D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049E5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" fillcolor="#a98e50" stroked="f" strokeweight="1pt">
                <w10:wrap anchorx="page"/>
              </v:rect>
            </w:pict>
          </mc:Fallback>
        </mc:AlternateContent>
      </w:r>
      <w:r w:rsidR="00C54257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48056B4" wp14:editId="1A8AF0B7">
                <wp:simplePos x="0" y="0"/>
                <wp:positionH relativeFrom="column">
                  <wp:posOffset>-25879</wp:posOffset>
                </wp:positionH>
                <wp:positionV relativeFrom="paragraph">
                  <wp:posOffset>2163074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F028CE" id="Group 2" o:spid="_x0000_s1026" style="position:absolute;margin-left:-2.05pt;margin-top:170.3pt;width:479.7pt;height:24.6pt;z-index:251748352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">
                  <v:imagedata r:id="rId18" o:title=""/>
                  <v:path arrowok="t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">
                  <v:imagedata r:id="rId18" o:title=""/>
                  <v:path arrowok="t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">
                  <v:imagedata r:id="rId19" o:title=""/>
                  <v:path arrowok="t"/>
                </v:shape>
              </v:group>
            </w:pict>
          </mc:Fallback>
        </mc:AlternateContent>
      </w:r>
      <w:r w:rsidR="00560D1F" w:rsidRPr="002D21DE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5F414E3B" wp14:editId="67631EA6">
                <wp:simplePos x="0" y="0"/>
                <wp:positionH relativeFrom="margin">
                  <wp:posOffset>67945</wp:posOffset>
                </wp:positionH>
                <wp:positionV relativeFrom="paragraph">
                  <wp:posOffset>2583180</wp:posOffset>
                </wp:positionV>
                <wp:extent cx="3997960" cy="1404620"/>
                <wp:effectExtent l="0" t="0" r="2540" b="0"/>
                <wp:wrapSquare wrapText="bothSides"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DE" w:rsidRPr="002D21DE" w:rsidRDefault="001E6069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Instituto Nacional de Panamá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14E3B" id="_x0000_s1034" type="#_x0000_t202" style="position:absolute;margin-left:5.35pt;margin-top:203.4pt;width:314.8pt;height:110.6pt;z-index:-251564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" stroked="f">
                <v:textbox style="mso-fit-shape-to-text:t">
                  <w:txbxContent>
                    <w:p w:rsidR="002D21DE" w:rsidRPr="002D21DE" w:rsidRDefault="001E6069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Instituto Nacional de Panamá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215398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09BB1C0" wp14:editId="4FFEFEB9">
                <wp:simplePos x="0" y="0"/>
                <wp:positionH relativeFrom="column">
                  <wp:posOffset>38735</wp:posOffset>
                </wp:positionH>
                <wp:positionV relativeFrom="paragraph">
                  <wp:posOffset>3545840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069" w:rsidRDefault="001E6069" w:rsidP="001E6069">
                            <w:pPr>
                              <w:jc w:val="center"/>
                            </w:pPr>
                          </w:p>
                          <w:p w:rsidR="001E6069" w:rsidRDefault="001E6069" w:rsidP="001E6069">
                            <w:pPr>
                              <w:jc w:val="center"/>
                            </w:pPr>
                          </w:p>
                          <w:p w:rsidR="001E6069" w:rsidRDefault="001E6069" w:rsidP="001E6069">
                            <w:pPr>
                              <w:jc w:val="center"/>
                            </w:pPr>
                          </w:p>
                          <w:p w:rsidR="001E6069" w:rsidRDefault="001E6069" w:rsidP="001E6069">
                            <w:pPr>
                              <w:jc w:val="center"/>
                            </w:pPr>
                          </w:p>
                          <w:p w:rsidR="001E6069" w:rsidRDefault="001E6069" w:rsidP="001E6069">
                            <w:pPr>
                              <w:jc w:val="center"/>
                            </w:pPr>
                          </w:p>
                          <w:p w:rsidR="001E6069" w:rsidRDefault="001E6069" w:rsidP="001E60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B1C0" id="Triángulo isósceles 243" o:spid="_x0000_s1035" type="#_x0000_t5" style="position:absolute;margin-left:3.05pt;margin-top:279.2pt;width:7.05pt;height:3.55pt;rotation:9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" fillcolor="#a98e50" stroked="f" strokeweight="1pt">
                <v:textbox>
                  <w:txbxContent>
                    <w:p w:rsidR="001E6069" w:rsidRDefault="001E6069" w:rsidP="001E6069">
                      <w:pPr>
                        <w:jc w:val="center"/>
                      </w:pPr>
                    </w:p>
                    <w:p w:rsidR="001E6069" w:rsidRDefault="001E6069" w:rsidP="001E6069">
                      <w:pPr>
                        <w:jc w:val="center"/>
                      </w:pPr>
                    </w:p>
                    <w:p w:rsidR="001E6069" w:rsidRDefault="001E6069" w:rsidP="001E6069">
                      <w:pPr>
                        <w:jc w:val="center"/>
                      </w:pPr>
                    </w:p>
                    <w:p w:rsidR="001E6069" w:rsidRDefault="001E6069" w:rsidP="001E6069">
                      <w:pPr>
                        <w:jc w:val="center"/>
                      </w:pPr>
                    </w:p>
                    <w:p w:rsidR="001E6069" w:rsidRDefault="001E6069" w:rsidP="001E6069">
                      <w:pPr>
                        <w:jc w:val="center"/>
                      </w:pPr>
                    </w:p>
                    <w:p w:rsidR="001E6069" w:rsidRDefault="001E6069" w:rsidP="001E60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15398" w:rsidRPr="00215398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047ECF3C" wp14:editId="0FE0E3FA">
                <wp:simplePos x="0" y="0"/>
                <wp:positionH relativeFrom="margin">
                  <wp:posOffset>60960</wp:posOffset>
                </wp:positionH>
                <wp:positionV relativeFrom="paragraph">
                  <wp:posOffset>3387725</wp:posOffset>
                </wp:positionV>
                <wp:extent cx="3997960" cy="1404620"/>
                <wp:effectExtent l="0" t="0" r="254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069" w:rsidRPr="001E6069" w:rsidRDefault="001E6069" w:rsidP="00215398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</w:rPr>
                              <w:t>Universidad Interamericana de Panamá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7ECF3C" id="_x0000_s1036" type="#_x0000_t202" style="position:absolute;margin-left:4.8pt;margin-top:266.75pt;width:314.8pt;height:110.6pt;z-index:-2515609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" stroked="f">
                <v:textbox style="mso-fit-shape-to-text:t">
                  <w:txbxContent>
                    <w:p w:rsidR="001E6069" w:rsidRPr="001E6069" w:rsidRDefault="001E6069" w:rsidP="00215398">
                      <w:pPr>
                        <w:spacing w:after="0"/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</w:rPr>
                        <w:t>Universidad Interamericana de Panamá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196A39E" wp14:editId="4B0FCE46">
                <wp:simplePos x="0" y="0"/>
                <wp:positionH relativeFrom="margin">
                  <wp:posOffset>76835</wp:posOffset>
                </wp:positionH>
                <wp:positionV relativeFrom="paragraph">
                  <wp:posOffset>2857500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398" w:rsidRPr="006C6590" w:rsidRDefault="001E6069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Bachiller en Ciencias</w:t>
                            </w:r>
                          </w:p>
                          <w:p w:rsidR="00215398" w:rsidRPr="006C6590" w:rsidRDefault="001E6069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2009-2014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6A39E" id="_x0000_s1037" type="#_x0000_t202" style="position:absolute;margin-left:6.05pt;margin-top:225pt;width:332.25pt;height:54.8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" filled="f" stroked="f">
                <v:textbox>
                  <w:txbxContent>
                    <w:p w:rsidR="00215398" w:rsidRPr="006C6590" w:rsidRDefault="001E6069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Bachiller en Ciencias</w:t>
                      </w:r>
                    </w:p>
                    <w:p w:rsidR="00215398" w:rsidRPr="006C6590" w:rsidRDefault="001E6069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2009-2014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5398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8692028" wp14:editId="3403785F">
                <wp:simplePos x="0" y="0"/>
                <wp:positionH relativeFrom="margin">
                  <wp:posOffset>456565</wp:posOffset>
                </wp:positionH>
                <wp:positionV relativeFrom="paragraph">
                  <wp:posOffset>4391660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92028" id="_x0000_s1038" type="#_x0000_t202" style="position:absolute;margin-left:35.95pt;margin-top:345.8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" filled="f" stroked="f">
                <v:textbox style="mso-fit-shape-to-text:t">
                  <w:txbxContent>
                    <w:p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21DE" w:rsidRPr="002D21DE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42DA630" wp14:editId="664D3276">
                <wp:simplePos x="0" y="0"/>
                <wp:positionH relativeFrom="column">
                  <wp:posOffset>41910</wp:posOffset>
                </wp:positionH>
                <wp:positionV relativeFrom="paragraph">
                  <wp:posOffset>2748915</wp:posOffset>
                </wp:positionV>
                <wp:extent cx="89535" cy="45085"/>
                <wp:effectExtent l="3175" t="0" r="8890" b="8890"/>
                <wp:wrapNone/>
                <wp:docPr id="241" name="Triángulo isóscele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A8A8C" id="Triángulo isósceles 241" o:spid="_x0000_s1026" type="#_x0000_t5" style="position:absolute;margin-left:3.3pt;margin-top:216.45pt;width:7.05pt;height:3.55pt;rotation: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" fillcolor="#a98e50" stroked="f" strokeweight="1pt"/>
            </w:pict>
          </mc:Fallback>
        </mc:AlternateContent>
      </w:r>
      <w:r w:rsidR="00972651"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A95CD75" wp14:editId="1FF7CD42">
                <wp:simplePos x="0" y="0"/>
                <wp:positionH relativeFrom="margin">
                  <wp:posOffset>438150</wp:posOffset>
                </wp:positionH>
                <wp:positionV relativeFrom="paragraph">
                  <wp:posOffset>2143760</wp:posOffset>
                </wp:positionV>
                <wp:extent cx="1630680" cy="1404620"/>
                <wp:effectExtent l="0" t="0" r="0" b="0"/>
                <wp:wrapSquare wrapText="bothSides"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95CD75" id="_x0000_s1039" type="#_x0000_t202" style="position:absolute;margin-left:34.5pt;margin-top:168.8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" filled="f" stroked="f">
                <v:textbox style="mso-fit-shape-to-text:t">
                  <w:txbxContent>
                    <w:p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4807" w:rsidRPr="00D065CD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08A28F5" wp14:editId="4F51F986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A28F5" id="_x0000_s1040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" filled="f" stroked="f">
                <v:textbox>
                  <w:txbxContent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F0494">
        <w:rPr>
          <w:noProof/>
          <w:lang w:val="es-PA" w:eastAsia="es-PA"/>
        </w:rPr>
        <w:drawing>
          <wp:inline distT="0" distB="0" distL="0" distR="0" wp14:anchorId="16DE5E34" wp14:editId="6BD0ABA2">
            <wp:extent cx="6102350" cy="3111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723C" w:rsidRDefault="005A723C"/>
    <w:p w:rsidR="005A723C" w:rsidRDefault="00B013B0">
      <w:r w:rsidRPr="006F118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9A911CA" wp14:editId="261C3CB7">
                <wp:simplePos x="0" y="0"/>
                <wp:positionH relativeFrom="margin">
                  <wp:posOffset>0</wp:posOffset>
                </wp:positionH>
                <wp:positionV relativeFrom="paragraph">
                  <wp:posOffset>196062</wp:posOffset>
                </wp:positionV>
                <wp:extent cx="1990846" cy="412750"/>
                <wp:effectExtent l="0" t="0" r="9525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846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13B0" w:rsidRPr="00B013B0" w:rsidRDefault="00B013B0" w:rsidP="00B013B0">
                            <w:pP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911CA" id="Rectángulo 333" o:spid="_x0000_s1041" style="position:absolute;margin-left:0;margin-top:15.45pt;width:156.75pt;height:3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" fillcolor="#515151" stroked="f" strokeweight="1pt">
                <v:textbox>
                  <w:txbxContent>
                    <w:p w:rsidR="00B013B0" w:rsidRPr="00B013B0" w:rsidRDefault="00B013B0" w:rsidP="00B013B0">
                      <w:pPr>
                        <w:rPr>
                          <w:rFonts w:ascii="Corbel" w:hAnsi="Corbel"/>
                          <w:b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13B0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EAF8B13" wp14:editId="2F7758DB">
                <wp:simplePos x="0" y="0"/>
                <wp:positionH relativeFrom="margin">
                  <wp:posOffset>0</wp:posOffset>
                </wp:positionH>
                <wp:positionV relativeFrom="paragraph">
                  <wp:posOffset>196062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13B0" w:rsidRPr="007E5532" w:rsidRDefault="00B013B0" w:rsidP="00B013B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Artesanías Vicky</w:t>
                            </w:r>
                          </w:p>
                          <w:p w:rsidR="00B013B0" w:rsidRPr="007E5532" w:rsidRDefault="00B013B0" w:rsidP="00B013B0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>Enero 2014-Julio 2015</w:t>
                            </w: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8B13" id="_x0000_s1042" type="#_x0000_t202" style="position:absolute;margin-left:0;margin-top:15.45pt;width:133.6pt;height:38.7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" filled="f" stroked="f">
                <v:textbox>
                  <w:txbxContent>
                    <w:p w:rsidR="00B013B0" w:rsidRPr="007E5532" w:rsidRDefault="00B013B0" w:rsidP="00B013B0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Artesanías Vicky</w:t>
                      </w:r>
                    </w:p>
                    <w:p w:rsidR="00B013B0" w:rsidRPr="007E5532" w:rsidRDefault="00B013B0" w:rsidP="00B013B0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>Enero 2014-Julio 2015</w:t>
                      </w: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723C" w:rsidRDefault="005A723C"/>
    <w:p w:rsidR="005A723C" w:rsidRDefault="00B013B0"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E94BCE4" wp14:editId="0B1F6F2B">
                <wp:simplePos x="0" y="0"/>
                <wp:positionH relativeFrom="column">
                  <wp:posOffset>381965</wp:posOffset>
                </wp:positionH>
                <wp:positionV relativeFrom="paragraph">
                  <wp:posOffset>157633</wp:posOffset>
                </wp:positionV>
                <wp:extent cx="4930815" cy="613458"/>
                <wp:effectExtent l="0" t="0" r="22225" b="152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0815" cy="613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B013B0" w:rsidRDefault="00B013B0">
                            <w:r>
                              <w:t xml:space="preserve">Brindar información al cliente sobre diversos productos e </w:t>
                            </w:r>
                            <w:r w:rsidR="00003FFF">
                              <w:t>incentivarlos a comprarlos, demostrando la calidad de los mismo y el beneficio que les proporciona.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4BCE4" id="Cuadro de texto 23" o:spid="_x0000_s1043" type="#_x0000_t202" style="position:absolute;margin-left:30.1pt;margin-top:12.4pt;width:388.25pt;height:48.3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" fillcolor="white [3201]" strokecolor="white [3212]" strokeweight=".5pt">
                <v:textbox>
                  <w:txbxContent>
                    <w:p w:rsidR="00B013B0" w:rsidRDefault="00B013B0">
                      <w:r>
                        <w:t xml:space="preserve">Brindar información al cliente sobre diversos productos e </w:t>
                      </w:r>
                      <w:r w:rsidR="00003FFF">
                        <w:t>incentivarlos a comprarlos, demostrando la calidad de los mismo y el beneficio que les proporciona.</w:t>
                      </w:r>
                    </w:p>
                  </w:txbxContent>
                </v:textbox>
              </v:shape>
            </w:pict>
          </mc:Fallback>
        </mc:AlternateContent>
      </w:r>
    </w:p>
    <w:p w:rsidR="005A723C" w:rsidRDefault="005A723C"/>
    <w:p w:rsidR="005A723C" w:rsidRDefault="005A723C"/>
    <w:p w:rsidR="005A723C" w:rsidRDefault="005A723C"/>
    <w:p w:rsidR="005A723C" w:rsidRDefault="005A723C"/>
    <w:p w:rsidR="005A723C" w:rsidRDefault="005A723C"/>
    <w:p w:rsidR="005A723C" w:rsidRDefault="005A723C"/>
    <w:p w:rsidR="005A723C" w:rsidRDefault="005A723C"/>
    <w:p w:rsidR="005A723C" w:rsidRDefault="00B013B0">
      <w:r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4FF86D28" wp14:editId="08807BA4">
                <wp:simplePos x="0" y="0"/>
                <wp:positionH relativeFrom="margin">
                  <wp:posOffset>57785</wp:posOffset>
                </wp:positionH>
                <wp:positionV relativeFrom="paragraph">
                  <wp:posOffset>106045</wp:posOffset>
                </wp:positionV>
                <wp:extent cx="4219575" cy="567055"/>
                <wp:effectExtent l="0" t="0" r="0" b="4445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5670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069" w:rsidRDefault="0050378B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Ing. Industrial con énfasis en Gestión de Operaciones </w:t>
                            </w:r>
                          </w:p>
                          <w:p w:rsidR="00215398" w:rsidRDefault="0050378B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Cursando 2do año de la carrera</w:t>
                            </w:r>
                          </w:p>
                          <w:p w:rsidR="001E6069" w:rsidRDefault="001E6069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1E6069" w:rsidRDefault="001E6069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1E6069" w:rsidRPr="006C6590" w:rsidRDefault="001E6069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86D28" id="_x0000_s1044" type="#_x0000_t202" style="position:absolute;margin-left:4.55pt;margin-top:8.35pt;width:332.25pt;height:44.6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" filled="f" stroked="f">
                <v:textbox>
                  <w:txbxContent>
                    <w:p w:rsidR="001E6069" w:rsidRDefault="0050378B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Ing. Industrial con énfasis en Gestión de Operaciones </w:t>
                      </w:r>
                    </w:p>
                    <w:p w:rsidR="00215398" w:rsidRDefault="0050378B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Cursando 2do año de la carrera</w:t>
                      </w:r>
                    </w:p>
                    <w:p w:rsidR="001E6069" w:rsidRDefault="001E6069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1E6069" w:rsidRDefault="001E6069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1E6069" w:rsidRPr="006C6590" w:rsidRDefault="001E6069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723C" w:rsidRDefault="005A723C"/>
    <w:p w:rsidR="005A723C" w:rsidRDefault="005A723C"/>
    <w:p w:rsidR="005A723C" w:rsidRDefault="00B013B0">
      <w:r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4413E977" wp14:editId="4AF05E7C">
                <wp:simplePos x="0" y="0"/>
                <wp:positionH relativeFrom="margin">
                  <wp:posOffset>3171190</wp:posOffset>
                </wp:positionH>
                <wp:positionV relativeFrom="paragraph">
                  <wp:posOffset>104140</wp:posOffset>
                </wp:positionV>
                <wp:extent cx="1893570" cy="931545"/>
                <wp:effectExtent l="0" t="0" r="0" b="1905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:rsidR="00BE4760" w:rsidRPr="00BE4760" w:rsidRDefault="0050378B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AUTOCAD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E977" id="_x0000_s1045" type="#_x0000_t202" style="position:absolute;margin-left:249.7pt;margin-top:8.2pt;width:149.1pt;height:73.3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" filled="f" stroked="f">
                <v:textbox>
                  <w:txbxContent>
                    <w:p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:rsidR="00BE4760" w:rsidRPr="00BE4760" w:rsidRDefault="0050378B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AUTOCAD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723C" w:rsidRDefault="00B013B0">
      <w:r w:rsidRPr="00A24E8B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265963D" wp14:editId="0E4157D0">
                <wp:simplePos x="0" y="0"/>
                <wp:positionH relativeFrom="column">
                  <wp:posOffset>45776</wp:posOffset>
                </wp:positionH>
                <wp:positionV relativeFrom="paragraph">
                  <wp:posOffset>256331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85A2D" id="Triángulo isósceles 264" o:spid="_x0000_s1026" type="#_x0000_t5" style="position:absolute;margin-left:3.6pt;margin-top:20.2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ssEsA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" fillcolor="#6179aa" stroked="f" strokeweight="1pt"/>
            </w:pict>
          </mc:Fallback>
        </mc:AlternateContent>
      </w:r>
      <w:r w:rsidRPr="00193CE6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796480" behindDoc="1" locked="0" layoutInCell="1" allowOverlap="1" wp14:anchorId="7BD27C23" wp14:editId="54F136B0">
                <wp:simplePos x="0" y="0"/>
                <wp:positionH relativeFrom="column">
                  <wp:posOffset>3028950</wp:posOffset>
                </wp:positionH>
                <wp:positionV relativeFrom="paragraph">
                  <wp:posOffset>274955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4137" id="Triángulo isósceles 267" o:spid="_x0000_s1026" type="#_x0000_t5" style="position:absolute;margin-left:238.5pt;margin-top:21.65pt;width:7.05pt;height:3.55pt;rotation:90;z-index:-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" fillcolor="#6179aa" stroked="f" strokeweight="1pt">
                <w10:wrap type="tight"/>
              </v:shape>
            </w:pict>
          </mc:Fallback>
        </mc:AlternateContent>
      </w:r>
      <w:r w:rsidRPr="00A24E8B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44CBCE09" wp14:editId="59AC0FC7">
                <wp:simplePos x="0" y="0"/>
                <wp:positionH relativeFrom="margin">
                  <wp:posOffset>104172</wp:posOffset>
                </wp:positionH>
                <wp:positionV relativeFrom="paragraph">
                  <wp:posOffset>-150150</wp:posOffset>
                </wp:positionV>
                <wp:extent cx="2114550" cy="90282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550" cy="902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378B" w:rsidRPr="0050378B" w:rsidRDefault="00C54257" w:rsidP="0050378B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378B"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50378B" w:rsidRPr="0050378B"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 xml:space="preserve">Microsoft: </w:t>
                            </w:r>
                            <w:r w:rsidR="0050378B"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>Word, Power Point, Excel, Publis</w:t>
                            </w:r>
                            <w:r w:rsidR="0050378B" w:rsidRPr="0050378B"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  <w:t>her</w:t>
                            </w:r>
                          </w:p>
                          <w:p w:rsidR="00BE4760" w:rsidRPr="0050378B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BCE09" id="_x0000_s1046" type="#_x0000_t202" style="position:absolute;margin-left:8.2pt;margin-top:-11.8pt;width:166.5pt;height:71.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" filled="f" stroked="f">
                <v:textbox>
                  <w:txbxContent>
                    <w:p w:rsidR="0050378B" w:rsidRPr="0050378B" w:rsidRDefault="00C54257" w:rsidP="0050378B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  <w:r w:rsidRPr="0050378B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br/>
                      </w:r>
                      <w:r w:rsidR="0050378B" w:rsidRPr="0050378B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 xml:space="preserve">Microsoft: </w:t>
                      </w:r>
                      <w:r w:rsidR="0050378B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Word, Power Point, Excel, Publis</w:t>
                      </w:r>
                      <w:r w:rsidR="0050378B" w:rsidRPr="0050378B"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  <w:t>her</w:t>
                      </w:r>
                    </w:p>
                    <w:p w:rsidR="00BE4760" w:rsidRPr="0050378B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723C" w:rsidRDefault="00003FFF"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39488" behindDoc="0" locked="0" layoutInCell="1" allowOverlap="1" wp14:anchorId="29C8C91F" wp14:editId="16D883CE">
                <wp:simplePos x="0" y="0"/>
                <wp:positionH relativeFrom="margin">
                  <wp:align>center</wp:align>
                </wp:positionH>
                <wp:positionV relativeFrom="paragraph">
                  <wp:posOffset>226</wp:posOffset>
                </wp:positionV>
                <wp:extent cx="6100445" cy="312420"/>
                <wp:effectExtent l="0" t="0" r="0" b="0"/>
                <wp:wrapThrough wrapText="bothSides">
                  <wp:wrapPolygon edited="0">
                    <wp:start x="0" y="0"/>
                    <wp:lineTo x="0" y="19756"/>
                    <wp:lineTo x="21517" y="19756"/>
                    <wp:lineTo x="21517" y="0"/>
                    <wp:lineTo x="0" y="0"/>
                  </wp:wrapPolygon>
                </wp:wrapThrough>
                <wp:docPr id="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445" cy="312420"/>
                          <a:chOff x="0" y="0"/>
                          <a:chExt cx="6100852" cy="312420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4569" y="86482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1AF5F56" id="Group 3" o:spid="_x0000_s1026" style="position:absolute;margin-left:0;margin-top:0;width:480.35pt;height:24.6pt;z-index:251839488;mso-position-horizontal:center;mso-position-horizontal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">
                <v:rect id="Rectángulo 5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" fillcolor="#6179aa" stroked="f" strokeweight="1pt"/>
                <v:shape id="Imagen 6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">
                  <v:imagedata r:id="rId12" o:title=""/>
                  <v:path arrowok="t"/>
                </v:shape>
                <v:shape id="Imagen 7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">
                  <v:imagedata r:id="rId12" o:title=""/>
                  <v:path arrowok="t"/>
                </v:shape>
                <v:shape id="Imagen 8" o:spid="_x0000_s1030" type="#_x0000_t75" style="position:absolute;left:18845;top:864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">
                  <v:imagedata r:id="rId13" o:title=""/>
                  <v:path arrowok="t"/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41F067E" wp14:editId="7548F0CD">
                <wp:simplePos x="0" y="0"/>
                <wp:positionH relativeFrom="column">
                  <wp:posOffset>266218</wp:posOffset>
                </wp:positionH>
                <wp:positionV relativeFrom="paragraph">
                  <wp:posOffset>-2909</wp:posOffset>
                </wp:positionV>
                <wp:extent cx="1828800" cy="182880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3FFF" w:rsidRPr="00003FFF" w:rsidRDefault="00003FFF" w:rsidP="00003FFF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FFF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F067E" id="Cuadro de texto 24" o:spid="_x0000_s1047" type="#_x0000_t202" style="position:absolute;margin-left:20.95pt;margin-top:-.25pt;width:2in;height:2in;z-index:251863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" filled="f" stroked="f">
                <v:fill o:detectmouseclick="t"/>
                <v:textbox style="mso-fit-shape-to-text:t">
                  <w:txbxContent>
                    <w:p w:rsidR="00003FFF" w:rsidRPr="00003FFF" w:rsidRDefault="00003FFF" w:rsidP="00003FFF">
                      <w:pPr>
                        <w:jc w:val="center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FFF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IDIOMAS</w:t>
                      </w:r>
                    </w:p>
                  </w:txbxContent>
                </v:textbox>
              </v:shape>
            </w:pict>
          </mc:Fallback>
        </mc:AlternateContent>
      </w:r>
      <w:r w:rsidR="005A723C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4AF14C" wp14:editId="781797CB">
                <wp:simplePos x="0" y="0"/>
                <wp:positionH relativeFrom="page">
                  <wp:posOffset>0</wp:posOffset>
                </wp:positionH>
                <wp:positionV relativeFrom="paragraph">
                  <wp:posOffset>-913154</wp:posOffset>
                </wp:positionV>
                <wp:extent cx="415636" cy="10674542"/>
                <wp:effectExtent l="0" t="0" r="381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E1F27" id="Rectángulo 22" o:spid="_x0000_s1026" style="position:absolute;margin-left:0;margin-top:-71.9pt;width:32.75pt;height:840.5pt;z-index:25185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" fillcolor="#a98e50" stroked="f" strokeweight="1pt">
                <w10:wrap anchorx="page"/>
              </v:rect>
            </w:pict>
          </mc:Fallback>
        </mc:AlternateContent>
      </w:r>
    </w:p>
    <w:p w:rsidR="005A723C" w:rsidRDefault="00266A0B">
      <w:r w:rsidRPr="00193CE6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 wp14:anchorId="2A42B20B" wp14:editId="5BB519A6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25" name="Triángulo isóscele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F75A2" id="Triángulo isósceles 225" o:spid="_x0000_s1026" type="#_x0000_t5" style="position:absolute;margin-left:0;margin-top:15.75pt;width:7.05pt;height:3.55pt;rotation:90;z-index:-251444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" fillcolor="#6179aa" stroked="f" strokeweight="1pt">
                <w10:wrap type="tight" anchorx="margin"/>
              </v:shape>
            </w:pict>
          </mc:Fallback>
        </mc:AlternateContent>
      </w:r>
      <w:r w:rsidR="00B013B0" w:rsidRPr="005A723C">
        <w:rPr>
          <w:noProof/>
          <w:lang w:val="es-PA" w:eastAsia="es-PA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4DA5E459" wp14:editId="70360B83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871595" cy="647700"/>
                <wp:effectExtent l="0" t="0" r="0" b="0"/>
                <wp:wrapSquare wrapText="bothSides"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1595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23C" w:rsidRPr="00266A0B" w:rsidRDefault="005A723C" w:rsidP="005A723C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</w:pPr>
                            <w:r w:rsidRPr="00266A0B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:rsidR="005A723C" w:rsidRPr="00266A0B" w:rsidRDefault="005A723C" w:rsidP="005A723C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</w:pPr>
                            <w:r w:rsidRPr="00266A0B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>Inglés (Intermedio)</w:t>
                            </w:r>
                            <w:r w:rsidR="00266A0B" w:rsidRPr="00266A0B">
                              <w:rPr>
                                <w:rFonts w:asciiTheme="majorHAnsi" w:hAnsiTheme="maj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66A0B" w:rsidRPr="00266A0B">
                              <w:rPr>
                                <w:rFonts w:asciiTheme="majorHAnsi" w:hAnsiTheme="majorHAnsi"/>
                                <w:i/>
                                <w:noProof/>
                                <w:sz w:val="24"/>
                                <w:szCs w:val="24"/>
                                <w:lang w:val="es-PA" w:eastAsia="es-PA"/>
                              </w:rPr>
                              <w:drawing>
                                <wp:inline distT="0" distB="0" distL="0" distR="0" wp14:anchorId="1F69A268" wp14:editId="3288286E">
                                  <wp:extent cx="22860" cy="81280"/>
                                  <wp:effectExtent l="0" t="0" r="0" b="0"/>
                                  <wp:docPr id="227" name="Imagen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60" cy="81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A723C" w:rsidRPr="00D35AA5" w:rsidRDefault="005A723C" w:rsidP="005A723C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E459" id="_x0000_s1048" type="#_x0000_t202" style="position:absolute;margin-left:0;margin-top:.75pt;width:304.85pt;height:51pt;z-index:251855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" filled="f" stroked="f">
                <v:textbox>
                  <w:txbxContent>
                    <w:p w:rsidR="005A723C" w:rsidRPr="00266A0B" w:rsidRDefault="005A723C" w:rsidP="005A723C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</w:pPr>
                      <w:r w:rsidRPr="00266A0B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Español (Lengua Nativa)</w:t>
                      </w:r>
                    </w:p>
                    <w:p w:rsidR="005A723C" w:rsidRPr="00266A0B" w:rsidRDefault="005A723C" w:rsidP="005A723C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</w:pPr>
                      <w:r w:rsidRPr="00266A0B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>Inglés (Intermedio)</w:t>
                      </w:r>
                      <w:r w:rsidR="00266A0B" w:rsidRPr="00266A0B">
                        <w:rPr>
                          <w:rFonts w:asciiTheme="majorHAnsi" w:hAnsiTheme="majorHAnsi"/>
                          <w:i/>
                          <w:sz w:val="24"/>
                          <w:szCs w:val="24"/>
                        </w:rPr>
                        <w:t xml:space="preserve"> </w:t>
                      </w:r>
                      <w:r w:rsidR="00266A0B" w:rsidRPr="00266A0B">
                        <w:rPr>
                          <w:rFonts w:asciiTheme="majorHAnsi" w:hAnsiTheme="majorHAnsi"/>
                          <w:i/>
                          <w:noProof/>
                          <w:sz w:val="24"/>
                          <w:szCs w:val="24"/>
                          <w:lang w:val="es-PA" w:eastAsia="es-PA"/>
                        </w:rPr>
                        <w:drawing>
                          <wp:inline distT="0" distB="0" distL="0" distR="0" wp14:anchorId="1F69A268" wp14:editId="3288286E">
                            <wp:extent cx="22860" cy="81280"/>
                            <wp:effectExtent l="0" t="0" r="0" b="0"/>
                            <wp:docPr id="227" name="Imagen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60" cy="81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A723C" w:rsidRPr="00D35AA5" w:rsidRDefault="005A723C" w:rsidP="005A723C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723C" w:rsidRDefault="00266A0B">
      <w:r w:rsidRPr="002D21DE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DF86454" wp14:editId="3D2DDCC8">
                <wp:simplePos x="0" y="0"/>
                <wp:positionH relativeFrom="margin">
                  <wp:align>left</wp:align>
                </wp:positionH>
                <wp:positionV relativeFrom="paragraph">
                  <wp:posOffset>1669125</wp:posOffset>
                </wp:positionV>
                <wp:extent cx="89535" cy="45085"/>
                <wp:effectExtent l="3175" t="0" r="8890" b="8890"/>
                <wp:wrapNone/>
                <wp:docPr id="228" name="Triángulo isóscele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064D2" id="Triángulo isósceles 228" o:spid="_x0000_s1026" type="#_x0000_t5" style="position:absolute;margin-left:0;margin-top:131.45pt;width:7.05pt;height:3.55pt;rotation:90;z-index:251876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" fillcolor="#a98e50" stroked="f" strokeweight="1pt">
                <w10:wrap anchorx="margin"/>
              </v:shape>
            </w:pict>
          </mc:Fallback>
        </mc:AlternateContent>
      </w:r>
      <w:r w:rsidRPr="002D21DE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E0FB415" wp14:editId="1B7C6C03">
                <wp:simplePos x="0" y="0"/>
                <wp:positionH relativeFrom="margin">
                  <wp:align>left</wp:align>
                </wp:positionH>
                <wp:positionV relativeFrom="paragraph">
                  <wp:posOffset>1399902</wp:posOffset>
                </wp:positionV>
                <wp:extent cx="89535" cy="45085"/>
                <wp:effectExtent l="3175" t="0" r="8890" b="8890"/>
                <wp:wrapNone/>
                <wp:docPr id="226" name="Triángulo isóscele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F7E6" id="Triángulo isósceles 226" o:spid="_x0000_s1026" type="#_x0000_t5" style="position:absolute;margin-left:0;margin-top:110.25pt;width:7.05pt;height:3.55pt;rotation:90;z-index:251874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" fillcolor="#a98e50" stroked="f" strokeweight="1pt">
                <w10:wrap anchorx="margin"/>
              </v:shape>
            </w:pict>
          </mc:Fallback>
        </mc:AlternateContent>
      </w:r>
      <w:r w:rsidRPr="00193CE6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70208" behindDoc="1" locked="0" layoutInCell="1" allowOverlap="1" wp14:anchorId="398061EB" wp14:editId="0D393EEE">
                <wp:simplePos x="0" y="0"/>
                <wp:positionH relativeFrom="margin">
                  <wp:align>left</wp:align>
                </wp:positionH>
                <wp:positionV relativeFrom="paragraph">
                  <wp:posOffset>118745</wp:posOffset>
                </wp:positionV>
                <wp:extent cx="89535" cy="45085"/>
                <wp:effectExtent l="3175" t="0" r="8890" b="8890"/>
                <wp:wrapTight wrapText="bothSides">
                  <wp:wrapPolygon edited="0">
                    <wp:start x="766" y="23121"/>
                    <wp:lineTo x="19149" y="23121"/>
                    <wp:lineTo x="19149" y="4868"/>
                    <wp:lineTo x="766" y="4868"/>
                    <wp:lineTo x="766" y="23121"/>
                  </wp:wrapPolygon>
                </wp:wrapTight>
                <wp:docPr id="224" name="Triángulo isóscele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2E4D" id="Triángulo isósceles 224" o:spid="_x0000_s1026" type="#_x0000_t5" style="position:absolute;margin-left:0;margin-top:9.35pt;width:7.05pt;height:3.55pt;rotation:90;z-index:-251446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" fillcolor="#6179aa" stroked="f" strokeweight="1pt">
                <w10:wrap type="tight" anchorx="margin"/>
              </v:shape>
            </w:pict>
          </mc:Fallback>
        </mc:AlternateContent>
      </w:r>
      <w:r w:rsidR="00003FFF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E956053" wp14:editId="539D28B7">
                <wp:simplePos x="0" y="0"/>
                <wp:positionH relativeFrom="margin">
                  <wp:align>left</wp:align>
                </wp:positionH>
                <wp:positionV relativeFrom="paragraph">
                  <wp:posOffset>570455</wp:posOffset>
                </wp:positionV>
                <wp:extent cx="6092190" cy="312420"/>
                <wp:effectExtent l="0" t="0" r="0" b="825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19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3FFF" w:rsidRPr="00003FFF" w:rsidRDefault="00003FFF" w:rsidP="00003FFF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3FFF">
                              <w:rPr>
                                <w:rFonts w:ascii="Corbel" w:hAnsi="Corbel"/>
                                <w:b/>
                                <w:noProof/>
                                <w:color w:val="FFFFFF" w:themeColor="background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REFERENCIAS PERSONALES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56053" id="Cuadro de texto 31" o:spid="_x0000_s1049" type="#_x0000_t202" style="position:absolute;margin-left:0;margin-top:44.9pt;width:479.7pt;height:24.6pt;z-index:25186816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" filled="f" stroked="f">
                <v:fill o:detectmouseclick="t"/>
                <v:textbox style="mso-fit-shape-to-text:t">
                  <w:txbxContent>
                    <w:p w:rsidR="00003FFF" w:rsidRPr="00003FFF" w:rsidRDefault="00003FFF" w:rsidP="00003FFF">
                      <w:pPr>
                        <w:jc w:val="center"/>
                        <w:rPr>
                          <w:rFonts w:ascii="Corbel" w:hAnsi="Corbel"/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03FFF">
                        <w:rPr>
                          <w:rFonts w:ascii="Corbel" w:hAnsi="Corbel"/>
                          <w:b/>
                          <w:noProof/>
                          <w:color w:val="FFFFFF" w:themeColor="background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REFERENCIAS PERSONALES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FFF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65088" behindDoc="0" locked="0" layoutInCell="1" allowOverlap="1" wp14:anchorId="125F7270" wp14:editId="72B5FF7C">
                <wp:simplePos x="0" y="0"/>
                <wp:positionH relativeFrom="margin">
                  <wp:posOffset>-219919</wp:posOffset>
                </wp:positionH>
                <wp:positionV relativeFrom="paragraph">
                  <wp:posOffset>603789</wp:posOffset>
                </wp:positionV>
                <wp:extent cx="6092226" cy="312420"/>
                <wp:effectExtent l="0" t="0" r="3810" b="0"/>
                <wp:wrapNone/>
                <wp:docPr id="2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6" name="Rectángulo 26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n 27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" name="Imagen 2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n 29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2956" y="80586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251AC2B" id="Group 2" o:spid="_x0000_s1026" style="position:absolute;margin-left:-17.3pt;margin-top:47.55pt;width:479.7pt;height:24.6pt;z-index:251865088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">
                <v:rect id="Rectángulo 26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" fillcolor="#a98e50" stroked="f" strokeweight="1pt"/>
                <v:shape id="Imagen 27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">
                  <v:imagedata r:id="rId22" o:title=""/>
                  <v:path arrowok="t"/>
                </v:shape>
                <v:shape id="Imagen 28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">
                  <v:imagedata r:id="rId22" o:title=""/>
                  <v:path arrowok="t"/>
                </v:shape>
                <v:shape id="Imagen 29" o:spid="_x0000_s1030" type="#_x0000_t75" style="position:absolute;left:35929;top:805;width:1810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">
                  <v:imagedata r:id="rId23" o:title=""/>
                  <v:path arrowok="t"/>
                </v:shape>
                <w10:wrap anchorx="margin"/>
              </v:group>
            </w:pict>
          </mc:Fallback>
        </mc:AlternateContent>
      </w:r>
      <w:r w:rsidR="00003FFF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E288E60" wp14:editId="04EAE9B9">
                <wp:simplePos x="0" y="0"/>
                <wp:positionH relativeFrom="column">
                  <wp:posOffset>219919</wp:posOffset>
                </wp:positionH>
                <wp:positionV relativeFrom="paragraph">
                  <wp:posOffset>1251971</wp:posOffset>
                </wp:positionV>
                <wp:extent cx="5289630" cy="1909823"/>
                <wp:effectExtent l="0" t="0" r="25400" b="1460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9630" cy="19098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003FFF" w:rsidRPr="00266A0B" w:rsidRDefault="00266A0B">
                            <w:pPr>
                              <w:rPr>
                                <w:i/>
                                <w:sz w:val="24"/>
                              </w:rPr>
                            </w:pPr>
                            <w:proofErr w:type="spellStart"/>
                            <w:r w:rsidRPr="00266A0B">
                              <w:rPr>
                                <w:i/>
                                <w:sz w:val="24"/>
                              </w:rPr>
                              <w:t>Mack</w:t>
                            </w:r>
                            <w:proofErr w:type="spellEnd"/>
                            <w:r w:rsidRPr="00266A0B">
                              <w:rPr>
                                <w:i/>
                                <w:sz w:val="24"/>
                              </w:rPr>
                              <w:t xml:space="preserve"> Martínez                      6787-2667</w:t>
                            </w:r>
                          </w:p>
                          <w:p w:rsidR="00266A0B" w:rsidRPr="00266A0B" w:rsidRDefault="00266A0B">
                            <w:pPr>
                              <w:rPr>
                                <w:i/>
                                <w:sz w:val="24"/>
                              </w:rPr>
                            </w:pPr>
                            <w:r w:rsidRPr="00266A0B">
                              <w:rPr>
                                <w:i/>
                                <w:sz w:val="24"/>
                              </w:rPr>
                              <w:t>Noemí Franco                       6541-6990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88E60" id="Cuadro de texto 30" o:spid="_x0000_s1050" type="#_x0000_t202" style="position:absolute;margin-left:17.3pt;margin-top:98.6pt;width:416.5pt;height:150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" fillcolor="white [3201]" strokecolor="white [3212]" strokeweight=".5pt">
                <v:textbox>
                  <w:txbxContent>
                    <w:p w:rsidR="00003FFF" w:rsidRPr="00266A0B" w:rsidRDefault="00266A0B">
                      <w:pPr>
                        <w:rPr>
                          <w:i/>
                          <w:sz w:val="24"/>
                        </w:rPr>
                      </w:pPr>
                      <w:proofErr w:type="spellStart"/>
                      <w:r w:rsidRPr="00266A0B">
                        <w:rPr>
                          <w:i/>
                          <w:sz w:val="24"/>
                        </w:rPr>
                        <w:t>Mack</w:t>
                      </w:r>
                      <w:proofErr w:type="spellEnd"/>
                      <w:r w:rsidRPr="00266A0B">
                        <w:rPr>
                          <w:i/>
                          <w:sz w:val="24"/>
                        </w:rPr>
                        <w:t xml:space="preserve"> Martínez                      6787-2667</w:t>
                      </w:r>
                    </w:p>
                    <w:p w:rsidR="00266A0B" w:rsidRPr="00266A0B" w:rsidRDefault="00266A0B">
                      <w:pPr>
                        <w:rPr>
                          <w:i/>
                          <w:sz w:val="24"/>
                        </w:rPr>
                      </w:pPr>
                      <w:r w:rsidRPr="00266A0B">
                        <w:rPr>
                          <w:i/>
                          <w:sz w:val="24"/>
                        </w:rPr>
                        <w:t>Noemí Franco                       6541-6990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A723C" w:rsidSect="00AB1ACD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56A" w:rsidRDefault="00FE256A" w:rsidP="00A01AB1">
      <w:pPr>
        <w:spacing w:after="0" w:line="240" w:lineRule="auto"/>
      </w:pPr>
      <w:r>
        <w:separator/>
      </w:r>
    </w:p>
  </w:endnote>
  <w:endnote w:type="continuationSeparator" w:id="0">
    <w:p w:rsidR="00FE256A" w:rsidRDefault="00FE256A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56A" w:rsidRDefault="00FE256A" w:rsidP="00A01AB1">
      <w:pPr>
        <w:spacing w:after="0" w:line="240" w:lineRule="auto"/>
      </w:pPr>
      <w:r>
        <w:separator/>
      </w:r>
    </w:p>
  </w:footnote>
  <w:footnote w:type="continuationSeparator" w:id="0">
    <w:p w:rsidR="00FE256A" w:rsidRDefault="00FE256A" w:rsidP="00A01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555F" w:rsidRDefault="00C5555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removePersonalInformation/>
  <w:removeDateAndTime/>
  <w:activeWritingStyle w:appName="MSWord" w:lang="pt-BR" w:vendorID="64" w:dllVersion="131078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9C0"/>
    <w:rsid w:val="00003FFF"/>
    <w:rsid w:val="00043E68"/>
    <w:rsid w:val="00055585"/>
    <w:rsid w:val="000D2471"/>
    <w:rsid w:val="00141993"/>
    <w:rsid w:val="00193CE6"/>
    <w:rsid w:val="001B305E"/>
    <w:rsid w:val="001B5912"/>
    <w:rsid w:val="001E4ECB"/>
    <w:rsid w:val="001E6069"/>
    <w:rsid w:val="00215398"/>
    <w:rsid w:val="00266A0B"/>
    <w:rsid w:val="002803EC"/>
    <w:rsid w:val="002B49C0"/>
    <w:rsid w:val="002D21DE"/>
    <w:rsid w:val="00366B75"/>
    <w:rsid w:val="003810F0"/>
    <w:rsid w:val="003D4523"/>
    <w:rsid w:val="003E3E66"/>
    <w:rsid w:val="00447C42"/>
    <w:rsid w:val="004635FB"/>
    <w:rsid w:val="004A17D5"/>
    <w:rsid w:val="004B2A59"/>
    <w:rsid w:val="004D29B3"/>
    <w:rsid w:val="004D564D"/>
    <w:rsid w:val="0050378B"/>
    <w:rsid w:val="00515C71"/>
    <w:rsid w:val="00534B33"/>
    <w:rsid w:val="00550F10"/>
    <w:rsid w:val="00560D1F"/>
    <w:rsid w:val="005A3C52"/>
    <w:rsid w:val="005A723C"/>
    <w:rsid w:val="005F0494"/>
    <w:rsid w:val="006220C2"/>
    <w:rsid w:val="0063761F"/>
    <w:rsid w:val="0065386A"/>
    <w:rsid w:val="006A1130"/>
    <w:rsid w:val="006C6590"/>
    <w:rsid w:val="006F118F"/>
    <w:rsid w:val="00732C10"/>
    <w:rsid w:val="007C43F4"/>
    <w:rsid w:val="007E5532"/>
    <w:rsid w:val="00845EF5"/>
    <w:rsid w:val="00853A66"/>
    <w:rsid w:val="00886A8E"/>
    <w:rsid w:val="008B650E"/>
    <w:rsid w:val="00960863"/>
    <w:rsid w:val="00972651"/>
    <w:rsid w:val="009D0702"/>
    <w:rsid w:val="009D3B1A"/>
    <w:rsid w:val="009E0C7D"/>
    <w:rsid w:val="009E6692"/>
    <w:rsid w:val="009F1953"/>
    <w:rsid w:val="00A01AB1"/>
    <w:rsid w:val="00A24E8B"/>
    <w:rsid w:val="00A4420F"/>
    <w:rsid w:val="00A637D8"/>
    <w:rsid w:val="00A91A4A"/>
    <w:rsid w:val="00AB1ACD"/>
    <w:rsid w:val="00AC54DD"/>
    <w:rsid w:val="00B013B0"/>
    <w:rsid w:val="00B14BD5"/>
    <w:rsid w:val="00B304A1"/>
    <w:rsid w:val="00B31235"/>
    <w:rsid w:val="00B86586"/>
    <w:rsid w:val="00BA12BC"/>
    <w:rsid w:val="00BB08EF"/>
    <w:rsid w:val="00BE4760"/>
    <w:rsid w:val="00C01070"/>
    <w:rsid w:val="00C01E2F"/>
    <w:rsid w:val="00C37AAD"/>
    <w:rsid w:val="00C54257"/>
    <w:rsid w:val="00C5555F"/>
    <w:rsid w:val="00D065CD"/>
    <w:rsid w:val="00D14807"/>
    <w:rsid w:val="00D2492A"/>
    <w:rsid w:val="00D35AA5"/>
    <w:rsid w:val="00D465EE"/>
    <w:rsid w:val="00DF196D"/>
    <w:rsid w:val="00DF364B"/>
    <w:rsid w:val="00E06111"/>
    <w:rsid w:val="00E26E85"/>
    <w:rsid w:val="00E70370"/>
    <w:rsid w:val="00E8166E"/>
    <w:rsid w:val="00E90504"/>
    <w:rsid w:val="00EA3B3C"/>
    <w:rsid w:val="00F1314A"/>
    <w:rsid w:val="00FA42B5"/>
    <w:rsid w:val="00FB7834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D70FF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Textodeglobo">
    <w:name w:val="Balloon Text"/>
    <w:basedOn w:val="Normal"/>
    <w:link w:val="TextodegloboCar"/>
    <w:uiPriority w:val="99"/>
    <w:semiHidden/>
    <w:unhideWhenUsed/>
    <w:rsid w:val="00503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37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ugey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FC20D6-0F90-43E9-BABB-5ED73E05CC13}">
  <ds:schemaRefs>
    <ds:schemaRef ds:uri="http://purl.org/dc/dcmitype/"/>
    <ds:schemaRef ds:uri="http://www.w3.org/XML/1998/namespace"/>
    <ds:schemaRef ds:uri="f40e8ec9-c0d5-46bf-ada4-d85cb00858d0"/>
    <ds:schemaRef ds:uri="http://purl.org/dc/terms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904e2ea1-c14c-483b-89ef-f6b2df6ba23c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</Template>
  <TotalTime>0</TotalTime>
  <Pages>2</Pages>
  <Words>11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2016-06-08T16:27:00Z</dcterms:created>
  <dcterms:modified xsi:type="dcterms:W3CDTF">2016-06-08T16:27:00Z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