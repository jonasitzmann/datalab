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81"/>
        <w:gridCol w:w="4085"/>
      </w:tblGrid>
      <w:tr w:rsidR="009C5836" w:rsidRPr="001E3C2E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4B786C" w:rsidP="001C2122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344AE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63452B" w:rsidP="00E27198">
            <w:pPr>
              <w:pStyle w:val="Heading1"/>
            </w:pPr>
            <w:r>
              <w:t>Invoice</w:t>
            </w:r>
          </w:p>
        </w:tc>
      </w:tr>
      <w:tr w:rsidR="009C5836" w:rsidRPr="001E3C2E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5842"/>
              <w:placeholder>
                <w:docPart w:val="05DD3721F32E41DB8F702942D746710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ED7EC0" w:rsidP="009C5836">
                <w:pPr>
                  <w:pStyle w:val="Name"/>
                </w:pPr>
                <w:r>
                  <w:t>PMD Plumbing &amp; Heating, LLC</w:t>
                </w:r>
              </w:p>
            </w:sdtContent>
          </w:sdt>
          <w:p w:rsidR="009C5836" w:rsidRDefault="009C5836" w:rsidP="00ED7EC0">
            <w:pPr>
              <w:pStyle w:val="Slogan"/>
              <w:rPr>
                <w:noProof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133BCB">
              <w:t>1210</w:t>
            </w:r>
          </w:p>
          <w:p w:rsidR="009C5836" w:rsidRDefault="009C5836" w:rsidP="00B52BC5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E047A964623A4B8D890E5E0FF62BB511"/>
                </w:placeholder>
                <w:date w:fullDate="2014-01-2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33BCB">
                  <w:t>January 29, 2014</w:t>
                </w:r>
              </w:sdtContent>
            </w:sdt>
          </w:p>
        </w:tc>
      </w:tr>
      <w:tr w:rsidR="007C7496" w:rsidRPr="001E3C2E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6B155C" w:rsidRDefault="00133BCB" w:rsidP="006B155C">
            <w:r>
              <w:t>2532 Codorus Ln Spring Grove Pa 17362</w:t>
            </w:r>
          </w:p>
          <w:p w:rsidR="006B155C" w:rsidRDefault="006B155C" w:rsidP="006B155C">
            <w:r w:rsidRPr="001E3C2E">
              <w:t xml:space="preserve">Phone </w:t>
            </w:r>
            <w:r w:rsidR="00ED7EC0">
              <w:t>443-206-5890</w:t>
            </w:r>
            <w:r>
              <w:t xml:space="preserve"> </w:t>
            </w:r>
          </w:p>
          <w:p w:rsidR="00E27198" w:rsidRDefault="00ED7EC0" w:rsidP="00ED7EC0">
            <w:r>
              <w:t>Waterworks728@hotmail.com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3"/>
        <w:gridCol w:w="5617"/>
        <w:gridCol w:w="4096"/>
      </w:tblGrid>
      <w:tr w:rsidR="00E075E1" w:rsidRPr="001E3C2E" w:rsidTr="00703682">
        <w:trPr>
          <w:trHeight w:val="1184"/>
        </w:trPr>
        <w:tc>
          <w:tcPr>
            <w:tcW w:w="450" w:type="dxa"/>
          </w:tcPr>
          <w:p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E075E1" w:rsidRDefault="00725736" w:rsidP="006B155C">
            <w:r>
              <w:t>Mike Sommer</w:t>
            </w:r>
          </w:p>
          <w:p w:rsidR="00725736" w:rsidRPr="001E3C2E" w:rsidRDefault="00725736" w:rsidP="006B155C">
            <w:r>
              <w:t>Mike@deltadiscountgrocery.com</w:t>
            </w:r>
          </w:p>
        </w:tc>
        <w:tc>
          <w:tcPr>
            <w:tcW w:w="4061" w:type="dxa"/>
          </w:tcPr>
          <w:p w:rsidR="00E075E1" w:rsidRPr="001E3C2E" w:rsidRDefault="00E075E1" w:rsidP="00E075E1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818"/>
        <w:gridCol w:w="5348"/>
      </w:tblGrid>
      <w:tr w:rsidR="004B786C" w:rsidRPr="001E3C2E" w:rsidTr="004B786C">
        <w:trPr>
          <w:cantSplit/>
          <w:trHeight w:val="288"/>
        </w:trPr>
        <w:tc>
          <w:tcPr>
            <w:tcW w:w="4832" w:type="dxa"/>
            <w:shd w:val="clear" w:color="auto" w:fill="DBE5F1" w:themeFill="accent1" w:themeFillTint="33"/>
            <w:vAlign w:val="center"/>
          </w:tcPr>
          <w:p w:rsidR="004B786C" w:rsidRPr="001E3C2E" w:rsidRDefault="004B786C" w:rsidP="00E075E1">
            <w:pPr>
              <w:pStyle w:val="ColumnHeadings"/>
            </w:pPr>
            <w:r>
              <w:t>job</w:t>
            </w:r>
          </w:p>
        </w:tc>
        <w:tc>
          <w:tcPr>
            <w:tcW w:w="5363" w:type="dxa"/>
            <w:shd w:val="clear" w:color="auto" w:fill="DBE5F1" w:themeFill="accent1" w:themeFillTint="33"/>
            <w:vAlign w:val="center"/>
          </w:tcPr>
          <w:p w:rsidR="004B786C" w:rsidRPr="001E3C2E" w:rsidRDefault="004B786C" w:rsidP="00E075E1">
            <w:pPr>
              <w:pStyle w:val="ColumnHeadings"/>
            </w:pPr>
            <w:r>
              <w:t>payment terms</w:t>
            </w:r>
          </w:p>
        </w:tc>
      </w:tr>
      <w:tr w:rsidR="004B786C" w:rsidRPr="001E3C2E" w:rsidTr="004B786C">
        <w:trPr>
          <w:cantSplit/>
          <w:trHeight w:val="288"/>
        </w:trPr>
        <w:tc>
          <w:tcPr>
            <w:tcW w:w="4832" w:type="dxa"/>
            <w:shd w:val="clear" w:color="auto" w:fill="auto"/>
            <w:vAlign w:val="center"/>
          </w:tcPr>
          <w:p w:rsidR="004B786C" w:rsidRDefault="00133BCB" w:rsidP="008A3C48">
            <w:pPr>
              <w:pStyle w:val="Centered"/>
            </w:pPr>
            <w:r>
              <w:t>Delta Discount 3 bowl sink service</w:t>
            </w:r>
          </w:p>
        </w:tc>
        <w:tc>
          <w:tcPr>
            <w:tcW w:w="5363" w:type="dxa"/>
            <w:shd w:val="clear" w:color="auto" w:fill="auto"/>
            <w:vAlign w:val="center"/>
          </w:tcPr>
          <w:p w:rsidR="004B786C" w:rsidRDefault="003E433E" w:rsidP="008A3C48">
            <w:pPr>
              <w:pStyle w:val="Centered"/>
            </w:pPr>
            <w:r>
              <w:t xml:space="preserve">Due upon </w:t>
            </w:r>
            <w:r w:rsidR="00371C23">
              <w:t>receipt</w:t>
            </w:r>
          </w:p>
        </w:tc>
      </w:tr>
    </w:tbl>
    <w:p w:rsidR="009C5836" w:rsidRDefault="009C5836" w:rsidP="00897D19"/>
    <w:p w:rsidR="004B786C" w:rsidRPr="001E3C2E" w:rsidRDefault="004B786C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6775"/>
        <w:gridCol w:w="1075"/>
        <w:gridCol w:w="1150"/>
      </w:tblGrid>
      <w:tr w:rsidR="00E075E1" w:rsidRPr="001E3C2E" w:rsidTr="004B786C">
        <w:trPr>
          <w:cantSplit/>
          <w:trHeight w:val="288"/>
        </w:trPr>
        <w:tc>
          <w:tcPr>
            <w:tcW w:w="1261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D7EC0" w:rsidP="00723603">
            <w:pPr>
              <w:pStyle w:val="ColumnHeadings"/>
            </w:pPr>
            <w:r>
              <w:t>DATE</w:t>
            </w:r>
          </w:p>
        </w:tc>
        <w:tc>
          <w:tcPr>
            <w:tcW w:w="667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07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</w:p>
        </w:tc>
        <w:tc>
          <w:tcPr>
            <w:tcW w:w="1151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</w:p>
        </w:tc>
      </w:tr>
      <w:tr w:rsidR="00E075E1" w:rsidRPr="001E3C2E" w:rsidTr="00ED7EC0">
        <w:trPr>
          <w:cantSplit/>
          <w:trHeight w:val="288"/>
        </w:trPr>
        <w:tc>
          <w:tcPr>
            <w:tcW w:w="12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133BCB" w:rsidP="001C2122">
            <w:r>
              <w:t>1/28</w:t>
            </w:r>
            <w:r w:rsidR="002D48A3">
              <w:t>/2014</w:t>
            </w:r>
          </w:p>
        </w:tc>
        <w:tc>
          <w:tcPr>
            <w:tcW w:w="68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133BCB" w:rsidP="002D48A3">
            <w:r>
              <w:t>This invoice is for replacing one drain and replacing some fittings due to tight joints could not reuse. Serviced other two drains by tighting and repacking. Billing for 2 hours plus material.</w:t>
            </w:r>
            <w:r w:rsidR="003E433E">
              <w:t xml:space="preserve"> </w:t>
            </w:r>
            <w:r w:rsidR="00ED7EC0">
              <w:t xml:space="preserve"> </w:t>
            </w:r>
          </w:p>
        </w:tc>
        <w:tc>
          <w:tcPr>
            <w:tcW w:w="10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96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9520ED" w:rsidRPr="001E3C2E" w:rsidTr="00ED7EC0">
        <w:trPr>
          <w:cantSplit/>
          <w:trHeight w:val="288"/>
        </w:trPr>
        <w:tc>
          <w:tcPr>
            <w:tcW w:w="8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96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4B786C" w:rsidP="003E433E">
            <w:pPr>
              <w:pStyle w:val="Amount"/>
            </w:pPr>
            <w:r>
              <w:t>$</w:t>
            </w:r>
            <w:r w:rsidR="00133BCB">
              <w:t>325</w:t>
            </w:r>
            <w:r w:rsidR="00B52BC5">
              <w:t>.00</w:t>
            </w:r>
          </w:p>
        </w:tc>
      </w:tr>
    </w:tbl>
    <w:p w:rsidR="00897D19" w:rsidRPr="001E3C2E" w:rsidRDefault="00897D19" w:rsidP="00F470F9"/>
    <w:p w:rsidR="004B786C" w:rsidRDefault="004B786C" w:rsidP="00D16DED">
      <w:pPr>
        <w:pStyle w:val="LowerCenteredText"/>
      </w:pPr>
    </w:p>
    <w:p w:rsidR="004B786C" w:rsidRDefault="004B786C" w:rsidP="00D16DED">
      <w:pPr>
        <w:pStyle w:val="LowerCenteredText"/>
      </w:pPr>
    </w:p>
    <w:p w:rsidR="004B786C" w:rsidRDefault="004B786C" w:rsidP="00D16DED">
      <w:pPr>
        <w:pStyle w:val="LowerCenteredText"/>
      </w:pPr>
    </w:p>
    <w:p w:rsidR="004B786C" w:rsidRDefault="004B786C" w:rsidP="00D16DED">
      <w:pPr>
        <w:pStyle w:val="LowerCenteredText"/>
      </w:pPr>
    </w:p>
    <w:p w:rsidR="00D16DED" w:rsidRDefault="00D16DED" w:rsidP="00D16DED">
      <w:pPr>
        <w:pStyle w:val="LowerCenteredText"/>
      </w:pPr>
      <w:r>
        <w:t xml:space="preserve">Make all checks payable to </w:t>
      </w:r>
      <w:sdt>
        <w:sdtPr>
          <w:alias w:val="Company"/>
          <w:tag w:val="Company"/>
          <w:id w:val="963385936"/>
          <w:placeholder>
            <w:docPart w:val="A9731C990552464ABE2363E30ACCCC6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D7EC0">
            <w:t>PMD Plumbing &amp; Heating, LLC</w:t>
          </w:r>
        </w:sdtContent>
      </w:sdt>
    </w:p>
    <w:p w:rsidR="00B764B8" w:rsidRPr="001E3C2E" w:rsidRDefault="004B786C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0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FA72F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CE" w:rsidRDefault="00890DCE">
      <w:r>
        <w:separator/>
      </w:r>
    </w:p>
  </w:endnote>
  <w:endnote w:type="continuationSeparator" w:id="0">
    <w:p w:rsidR="00890DCE" w:rsidRDefault="0089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CE" w:rsidRDefault="00890DCE">
      <w:r>
        <w:separator/>
      </w:r>
    </w:p>
  </w:footnote>
  <w:footnote w:type="continuationSeparator" w:id="0">
    <w:p w:rsidR="00890DCE" w:rsidRDefault="00890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C0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592C"/>
    <w:rsid w:val="0010192D"/>
    <w:rsid w:val="00133BCB"/>
    <w:rsid w:val="0015744F"/>
    <w:rsid w:val="001724F6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D48A3"/>
    <w:rsid w:val="00306515"/>
    <w:rsid w:val="00326411"/>
    <w:rsid w:val="00341D54"/>
    <w:rsid w:val="003465E2"/>
    <w:rsid w:val="00360D3D"/>
    <w:rsid w:val="0036466D"/>
    <w:rsid w:val="00371C23"/>
    <w:rsid w:val="003756B5"/>
    <w:rsid w:val="00387E68"/>
    <w:rsid w:val="003B7E00"/>
    <w:rsid w:val="003D6485"/>
    <w:rsid w:val="003E3D7F"/>
    <w:rsid w:val="003E433E"/>
    <w:rsid w:val="003F03CA"/>
    <w:rsid w:val="00413CC1"/>
    <w:rsid w:val="00416A5B"/>
    <w:rsid w:val="00436B94"/>
    <w:rsid w:val="004526C5"/>
    <w:rsid w:val="00473FA7"/>
    <w:rsid w:val="004776DC"/>
    <w:rsid w:val="004801EC"/>
    <w:rsid w:val="004B786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3452B"/>
    <w:rsid w:val="00640AAC"/>
    <w:rsid w:val="00647F33"/>
    <w:rsid w:val="0065596D"/>
    <w:rsid w:val="00657577"/>
    <w:rsid w:val="00685572"/>
    <w:rsid w:val="00696E46"/>
    <w:rsid w:val="006B155C"/>
    <w:rsid w:val="006C4528"/>
    <w:rsid w:val="006C6182"/>
    <w:rsid w:val="006D2782"/>
    <w:rsid w:val="006F21A0"/>
    <w:rsid w:val="00703682"/>
    <w:rsid w:val="00703C78"/>
    <w:rsid w:val="007106E2"/>
    <w:rsid w:val="00723603"/>
    <w:rsid w:val="00725736"/>
    <w:rsid w:val="0074437D"/>
    <w:rsid w:val="00751F2C"/>
    <w:rsid w:val="00763353"/>
    <w:rsid w:val="007835CE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90DCE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B03C9"/>
    <w:rsid w:val="00AD4870"/>
    <w:rsid w:val="00B52BC5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E3A4E"/>
    <w:rsid w:val="00CF01AF"/>
    <w:rsid w:val="00D10F72"/>
    <w:rsid w:val="00D16DED"/>
    <w:rsid w:val="00D33CEA"/>
    <w:rsid w:val="00D4146A"/>
    <w:rsid w:val="00D45E69"/>
    <w:rsid w:val="00D7042E"/>
    <w:rsid w:val="00D76A11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D7EC0"/>
    <w:rsid w:val="00EF58B4"/>
    <w:rsid w:val="00F1292B"/>
    <w:rsid w:val="00F470F9"/>
    <w:rsid w:val="00F47402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200CAD17-09F0-44F3-A903-F6B1949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_Gradient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DD3721F32E41DB8F702942D7467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52FE8-6778-4C43-8358-93261512F924}"/>
      </w:docPartPr>
      <w:docPartBody>
        <w:p w:rsidR="0067418C" w:rsidRDefault="0097796C">
          <w:pPr>
            <w:pStyle w:val="05DD3721F32E41DB8F702942D7467109"/>
          </w:pPr>
          <w:r>
            <w:t>[Company Name]</w:t>
          </w:r>
        </w:p>
      </w:docPartBody>
    </w:docPart>
    <w:docPart>
      <w:docPartPr>
        <w:name w:val="E047A964623A4B8D890E5E0FF62BB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F1EF-EB23-4E36-8595-9E84D7CAB5A1}"/>
      </w:docPartPr>
      <w:docPartBody>
        <w:p w:rsidR="0067418C" w:rsidRDefault="0097796C">
          <w:pPr>
            <w:pStyle w:val="E047A964623A4B8D890E5E0FF62BB511"/>
          </w:pPr>
          <w:r>
            <w:t>[Click to Select Date]</w:t>
          </w:r>
        </w:p>
      </w:docPartBody>
    </w:docPart>
    <w:docPart>
      <w:docPartPr>
        <w:name w:val="A9731C990552464ABE2363E30ACCC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AF7FC-9EBB-4FDC-9B1A-EE0A39C77B73}"/>
      </w:docPartPr>
      <w:docPartBody>
        <w:p w:rsidR="0067418C" w:rsidRDefault="0097796C">
          <w:pPr>
            <w:pStyle w:val="A9731C990552464ABE2363E30ACCCC61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6C"/>
    <w:rsid w:val="0067418C"/>
    <w:rsid w:val="006A069C"/>
    <w:rsid w:val="0097796C"/>
    <w:rsid w:val="00B2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D3721F32E41DB8F702942D7467109">
    <w:name w:val="05DD3721F32E41DB8F702942D7467109"/>
  </w:style>
  <w:style w:type="paragraph" w:customStyle="1" w:styleId="FBEC72EB2C0B4F8582E2ECEB2A35AAF2">
    <w:name w:val="FBEC72EB2C0B4F8582E2ECEB2A35AAF2"/>
  </w:style>
  <w:style w:type="paragraph" w:customStyle="1" w:styleId="51C482665A344AD08979325D59949E33">
    <w:name w:val="51C482665A344AD08979325D59949E33"/>
  </w:style>
  <w:style w:type="paragraph" w:customStyle="1" w:styleId="E047A964623A4B8D890E5E0FF62BB511">
    <w:name w:val="E047A964623A4B8D890E5E0FF62BB511"/>
  </w:style>
  <w:style w:type="paragraph" w:customStyle="1" w:styleId="F81F8633A7F741A9BE4941B35259BB03">
    <w:name w:val="F81F8633A7F741A9BE4941B35259BB03"/>
  </w:style>
  <w:style w:type="paragraph" w:customStyle="1" w:styleId="8122DE9DA36344CD8F36BA5B41F8BCDB">
    <w:name w:val="8122DE9DA36344CD8F36BA5B41F8BCDB"/>
  </w:style>
  <w:style w:type="paragraph" w:customStyle="1" w:styleId="93D3D801D0F24317A75BD21265324DF8">
    <w:name w:val="93D3D801D0F24317A75BD21265324DF8"/>
  </w:style>
  <w:style w:type="paragraph" w:customStyle="1" w:styleId="1805FA7E1E09422FB52F40902A09561C">
    <w:name w:val="1805FA7E1E09422FB52F40902A09561C"/>
  </w:style>
  <w:style w:type="paragraph" w:customStyle="1" w:styleId="7280110B9B1F4A18813D27C73C59ECFE">
    <w:name w:val="7280110B9B1F4A18813D27C73C59ECFE"/>
  </w:style>
  <w:style w:type="paragraph" w:customStyle="1" w:styleId="73B6E0C6765B4B378B41F3C09B5CC4D2">
    <w:name w:val="73B6E0C6765B4B378B41F3C09B5CC4D2"/>
  </w:style>
  <w:style w:type="paragraph" w:customStyle="1" w:styleId="B4F864064E2F4A42961C682344C5B247">
    <w:name w:val="B4F864064E2F4A42961C682344C5B247"/>
  </w:style>
  <w:style w:type="paragraph" w:customStyle="1" w:styleId="CFA5FFB3F0174BB9B4E113027130A49E">
    <w:name w:val="CFA5FFB3F0174BB9B4E113027130A49E"/>
  </w:style>
  <w:style w:type="paragraph" w:customStyle="1" w:styleId="7DF091ABDD994E91BDE21D29708C5385">
    <w:name w:val="7DF091ABDD994E91BDE21D29708C5385"/>
  </w:style>
  <w:style w:type="paragraph" w:customStyle="1" w:styleId="9B473CBEEEBA47D1A0E62AAFACBD381B">
    <w:name w:val="9B473CBEEEBA47D1A0E62AAFACBD381B"/>
  </w:style>
  <w:style w:type="paragraph" w:customStyle="1" w:styleId="A9731C990552464ABE2363E30ACCCC61">
    <w:name w:val="A9731C990552464ABE2363E30ACCC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57E77-00B1-42C1-AF92-3B350DEE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Blue_Gradient_Invoice_Service</Template>
  <TotalTime>2</TotalTime>
  <Pages>1</Pages>
  <Words>93</Words>
  <Characters>535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subject>PMD Plumbing &amp; Heating, LLC</dc:subject>
  <dc:creator>janet</dc:creator>
  <cp:lastModifiedBy>Microsoft account</cp:lastModifiedBy>
  <cp:revision>2</cp:revision>
  <cp:lastPrinted>2014-01-29T19:19:00Z</cp:lastPrinted>
  <dcterms:created xsi:type="dcterms:W3CDTF">2014-01-29T19:24:00Z</dcterms:created>
  <dcterms:modified xsi:type="dcterms:W3CDTF">2014-01-29T19:24:00Z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