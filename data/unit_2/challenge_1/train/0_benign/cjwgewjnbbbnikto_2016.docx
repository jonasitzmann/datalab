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ombre del currículo"/>
        <w:tag w:val="Nombre del currículo"/>
        <w:id w:val="-924265653"/>
        <w:placeholder>
          <w:docPart w:val="A6726CB9BBE545D6B0ADCCCFD0D3CEF6"/>
        </w:placeholder>
        <w:docPartList>
          <w:docPartGallery w:val="Quick Parts"/>
          <w:docPartCategory w:val=" Nombre del currículo"/>
        </w:docPartList>
      </w:sdtPr>
      <w:sdtEndPr/>
      <w:sdtContent>
        <w:p w:rsidR="00F454BC" w:rsidRPr="00366563" w:rsidRDefault="005A5FB7" w:rsidP="00366563">
          <w:pPr>
            <w:rPr>
              <w:lang w:val="es-ES"/>
            </w:rPr>
          </w:pPr>
          <w:proofErr w:type="spellStart"/>
          <w:r>
            <w:rPr>
              <w:sz w:val="36"/>
              <w:szCs w:val="36"/>
              <w:u w:val="single"/>
              <w:lang w:val="es-ES"/>
            </w:rPr>
            <w:t>Curriculum</w:t>
          </w:r>
          <w:proofErr w:type="spellEnd"/>
          <w:r>
            <w:rPr>
              <w:sz w:val="36"/>
              <w:szCs w:val="36"/>
              <w:u w:val="single"/>
              <w:lang w:val="es-ES"/>
            </w:rPr>
            <w:t xml:space="preserve"> vitae </w:t>
          </w:r>
        </w:p>
        <w:sdt>
          <w:sdtPr>
            <w:rPr>
              <w:lang w:val="es-ES"/>
            </w:rPr>
            <w:alias w:val="Teléfono"/>
            <w:tag w:val=""/>
            <w:id w:val="1357783703"/>
            <w:placeholder>
              <w:docPart w:val="148926AAF57A42C1965800AB59A12B2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F454BC" w:rsidRPr="005A5FB7" w:rsidRDefault="005A5FB7" w:rsidP="005A5FB7">
              <w:pPr>
                <w:pStyle w:val="Telfono"/>
                <w:rPr>
                  <w:lang w:val="es-ES"/>
                </w:rPr>
              </w:pPr>
              <w:r w:rsidRPr="005A5FB7">
                <w:rPr>
                  <w:lang w:val="es-ES"/>
                </w:rPr>
                <w:t>84587258</w:t>
              </w:r>
            </w:p>
          </w:sdtContent>
        </w:sdt>
        <w:sdt>
          <w:sdtPr>
            <w:rPr>
              <w:lang w:val="es-ES"/>
            </w:rPr>
            <w:alias w:val="Dirección de correo electrónico"/>
            <w:tag w:val=""/>
            <w:id w:val="527535243"/>
            <w:placeholder>
              <w:docPart w:val="BF07A0CEF0F545F88AFEF04E5CA9BAA3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F454BC" w:rsidRPr="005A5FB7" w:rsidRDefault="005A5FB7">
              <w:pPr>
                <w:pStyle w:val="Direccindelremitente"/>
                <w:rPr>
                  <w:lang w:val="es-ES"/>
                </w:rPr>
              </w:pPr>
              <w:r w:rsidRPr="005A5FB7">
                <w:rPr>
                  <w:lang w:val="es-ES"/>
                </w:rPr>
                <w:t>ghurtadoorozco@gmail.com</w:t>
              </w:r>
            </w:p>
          </w:sdtContent>
        </w:sdt>
        <w:sdt>
          <w:sdtPr>
            <w:rPr>
              <w:lang w:val="es-ES"/>
            </w:rPr>
            <w:alias w:val="Dirección"/>
            <w:tag w:val=""/>
            <w:id w:val="539556739"/>
            <w:placeholder>
              <w:docPart w:val="6DD51ED2545B46CEBA7A88B226029B9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F454BC" w:rsidRPr="005A5FB7" w:rsidRDefault="00573951">
              <w:pPr>
                <w:pStyle w:val="Direccindelremitente"/>
                <w:rPr>
                  <w:lang w:val="es-ES"/>
                </w:rPr>
              </w:pPr>
              <w:r>
                <w:rPr>
                  <w:lang w:val="es-ES"/>
                </w:rPr>
                <w:t>Residencial S</w:t>
              </w:r>
              <w:r w:rsidR="005A5FB7">
                <w:rPr>
                  <w:lang w:val="es-ES"/>
                </w:rPr>
                <w:t xml:space="preserve">anta Eduviges de la aguja 2da </w:t>
              </w:r>
              <w:r>
                <w:rPr>
                  <w:lang w:val="es-ES"/>
                </w:rPr>
                <w:t>calle, mano</w:t>
              </w:r>
              <w:r w:rsidR="005A5FB7">
                <w:rPr>
                  <w:lang w:val="es-ES"/>
                </w:rPr>
                <w:t xml:space="preserve"> izquierda al tope casa # p21</w:t>
              </w:r>
            </w:p>
          </w:sdtContent>
        </w:sdt>
        <w:p w:rsidR="00F454BC" w:rsidRPr="002D56A7" w:rsidRDefault="00F454BC">
          <w:pPr>
            <w:pStyle w:val="Direccindelremitente"/>
            <w:rPr>
              <w:lang w:val="es-NI"/>
            </w:rPr>
          </w:pPr>
        </w:p>
        <w:p w:rsidR="00F454BC" w:rsidRDefault="001B6815"/>
      </w:sdtContent>
    </w:sdt>
    <w:p w:rsidR="00F454BC" w:rsidRPr="005A5FB7" w:rsidRDefault="00124BE4">
      <w:pPr>
        <w:pStyle w:val="Encabezadodeseccin"/>
        <w:rPr>
          <w:lang w:val="es-ES"/>
        </w:rPr>
      </w:pPr>
      <w:r>
        <w:rPr>
          <w:lang w:val="es-ES"/>
        </w:rPr>
        <w:t>Objetivos</w:t>
      </w:r>
    </w:p>
    <w:p w:rsidR="00F454BC" w:rsidRPr="005A5FB7" w:rsidRDefault="005A5FB7">
      <w:pPr>
        <w:rPr>
          <w:lang w:val="es-ES"/>
        </w:rPr>
      </w:pPr>
      <w:r w:rsidRPr="005A5FB7">
        <w:rPr>
          <w:lang w:val="es-ES"/>
        </w:rPr>
        <w:t xml:space="preserve">Una persona muy </w:t>
      </w:r>
      <w:r w:rsidR="005A28BA">
        <w:rPr>
          <w:lang w:val="es-ES"/>
        </w:rPr>
        <w:t xml:space="preserve">emprendedora, </w:t>
      </w:r>
      <w:r w:rsidR="00573951" w:rsidRPr="005A5FB7">
        <w:rPr>
          <w:lang w:val="es-ES"/>
        </w:rPr>
        <w:t>trabajadora,</w:t>
      </w:r>
      <w:r w:rsidR="00573951">
        <w:rPr>
          <w:lang w:val="es-ES"/>
        </w:rPr>
        <w:t xml:space="preserve"> honesta, responsable, con gran deseo de superación y muchas metas a cumplir</w:t>
      </w:r>
      <w:r w:rsidR="005A28BA">
        <w:rPr>
          <w:lang w:val="es-ES"/>
        </w:rPr>
        <w:t xml:space="preserve">. </w:t>
      </w:r>
    </w:p>
    <w:p w:rsidR="00F454BC" w:rsidRPr="005A5FB7" w:rsidRDefault="00124BE4">
      <w:pPr>
        <w:pStyle w:val="Encabezadodeseccin"/>
        <w:rPr>
          <w:lang w:val="es-ES"/>
        </w:rPr>
      </w:pPr>
      <w:r>
        <w:rPr>
          <w:lang w:val="es-ES"/>
        </w:rPr>
        <w:t>Educación</w:t>
      </w:r>
    </w:p>
    <w:p w:rsidR="00F454BC" w:rsidRPr="005A5FB7" w:rsidRDefault="00B636FE">
      <w:pPr>
        <w:pStyle w:val="Subseccin"/>
        <w:rPr>
          <w:lang w:val="es-ES"/>
        </w:rPr>
      </w:pPr>
      <w:r w:rsidRPr="00B636FE">
        <w:rPr>
          <w:lang w:val="es-ES"/>
        </w:rPr>
        <w:t xml:space="preserve">colegio juan pablo segundo </w:t>
      </w:r>
    </w:p>
    <w:p w:rsidR="00F454BC" w:rsidRPr="003C4E0A" w:rsidRDefault="002D56A7" w:rsidP="003C4E0A">
      <w:pPr>
        <w:pStyle w:val="Fechadesubseccin"/>
        <w:spacing w:after="0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2015</w:t>
      </w:r>
      <w:r w:rsidR="00124BE4">
        <w:rPr>
          <w:color w:val="A9A57C" w:themeColor="accent1"/>
          <w:lang w:val="es-ES"/>
        </w:rPr>
        <w:t>|</w:t>
      </w:r>
      <w:r w:rsidR="00124BE4">
        <w:rPr>
          <w:lang w:val="es-ES"/>
        </w:rPr>
        <w:t xml:space="preserve"> </w:t>
      </w:r>
      <w:r w:rsidR="00B636FE" w:rsidRPr="00573951">
        <w:rPr>
          <w:lang w:val="es-ES"/>
        </w:rPr>
        <w:t xml:space="preserve">4to año </w:t>
      </w:r>
      <w:r w:rsidR="00573951" w:rsidRPr="00573951">
        <w:rPr>
          <w:lang w:val="es-ES"/>
        </w:rPr>
        <w:t>aprobado</w:t>
      </w:r>
      <w:r w:rsidR="00B636FE" w:rsidRPr="00573951">
        <w:rPr>
          <w:lang w:val="es-ES"/>
        </w:rPr>
        <w:t xml:space="preserve"> </w:t>
      </w:r>
      <w:r w:rsidR="00573951" w:rsidRPr="003C4E0A">
        <w:rPr>
          <w:lang w:val="es-ES"/>
        </w:rPr>
        <w:t xml:space="preserve"> </w:t>
      </w:r>
      <w:r w:rsidR="00B636FE" w:rsidRPr="003C4E0A">
        <w:rPr>
          <w:lang w:val="es-ES"/>
        </w:rPr>
        <w:t xml:space="preserve"> </w:t>
      </w:r>
    </w:p>
    <w:p w:rsidR="00F454BC" w:rsidRPr="005A5FB7" w:rsidRDefault="00124BE4">
      <w:pPr>
        <w:pStyle w:val="Encabezadodeseccin"/>
        <w:rPr>
          <w:lang w:val="es-ES"/>
        </w:rPr>
      </w:pPr>
      <w:r>
        <w:rPr>
          <w:lang w:val="es-ES"/>
        </w:rPr>
        <w:t>Experiencia</w:t>
      </w:r>
    </w:p>
    <w:p w:rsidR="003C4E0A" w:rsidRPr="003C4E0A" w:rsidRDefault="00573951">
      <w:pPr>
        <w:spacing w:after="0"/>
        <w:rPr>
          <w:rFonts w:asciiTheme="majorHAnsi" w:hAnsiTheme="majorHAnsi"/>
          <w:b/>
          <w:sz w:val="24"/>
          <w:lang w:val="es-ES"/>
        </w:rPr>
      </w:pPr>
      <w:r w:rsidRPr="003C4E0A">
        <w:rPr>
          <w:rFonts w:asciiTheme="majorHAnsi" w:hAnsiTheme="majorHAnsi"/>
          <w:b/>
          <w:sz w:val="24"/>
          <w:lang w:val="es-ES"/>
        </w:rPr>
        <w:t xml:space="preserve">Voluntario en  brigadas </w:t>
      </w:r>
      <w:r w:rsidR="003C4E0A" w:rsidRPr="003C4E0A">
        <w:rPr>
          <w:rFonts w:asciiTheme="majorHAnsi" w:hAnsiTheme="majorHAnsi"/>
          <w:b/>
          <w:sz w:val="24"/>
          <w:lang w:val="es-ES"/>
        </w:rPr>
        <w:t>médicas</w:t>
      </w:r>
      <w:r w:rsidRPr="003C4E0A">
        <w:rPr>
          <w:rFonts w:asciiTheme="majorHAnsi" w:hAnsiTheme="majorHAnsi"/>
          <w:b/>
          <w:sz w:val="24"/>
          <w:lang w:val="es-ES"/>
        </w:rPr>
        <w:t xml:space="preserve"> de</w:t>
      </w:r>
      <w:r w:rsidR="00B636FE" w:rsidRPr="003C4E0A">
        <w:rPr>
          <w:rFonts w:asciiTheme="majorHAnsi" w:hAnsiTheme="majorHAnsi"/>
          <w:b/>
          <w:sz w:val="24"/>
          <w:lang w:val="es-ES"/>
        </w:rPr>
        <w:t xml:space="preserve"> la </w:t>
      </w:r>
      <w:r w:rsidR="003C4E0A" w:rsidRPr="003C4E0A">
        <w:rPr>
          <w:rFonts w:asciiTheme="majorHAnsi" w:hAnsiTheme="majorHAnsi"/>
          <w:b/>
          <w:sz w:val="24"/>
          <w:lang w:val="es-ES"/>
        </w:rPr>
        <w:t>Alcaldía de Managua</w:t>
      </w:r>
    </w:p>
    <w:p w:rsidR="00F454BC" w:rsidRPr="00B636FE" w:rsidRDefault="00124BE4">
      <w:pPr>
        <w:spacing w:after="0"/>
        <w:rPr>
          <w:i/>
          <w:iCs/>
          <w:lang w:val="es-ES"/>
        </w:rPr>
      </w:pPr>
      <w:r>
        <w:rPr>
          <w:rStyle w:val="nfasisintenso"/>
          <w:lang w:val="es-ES"/>
        </w:rPr>
        <w:t xml:space="preserve"> </w:t>
      </w:r>
      <w:r w:rsidR="003C4E0A">
        <w:rPr>
          <w:b/>
          <w:bCs/>
          <w:i/>
          <w:iCs/>
          <w:color w:val="000000"/>
          <w:lang w:val="es-ES"/>
        </w:rPr>
        <w:t xml:space="preserve">16 de enero del 2014 al </w:t>
      </w:r>
      <w:r w:rsidR="002D56A7">
        <w:rPr>
          <w:b/>
          <w:bCs/>
          <w:i/>
          <w:iCs/>
          <w:color w:val="000000"/>
          <w:lang w:val="es-ES"/>
        </w:rPr>
        <w:t>15 de agosto del 2015</w:t>
      </w:r>
      <w:r w:rsidR="003C4E0A">
        <w:rPr>
          <w:lang w:val="es-ES"/>
        </w:rPr>
        <w:t xml:space="preserve"> </w:t>
      </w:r>
    </w:p>
    <w:p w:rsidR="005A28BA" w:rsidRDefault="005A28BA">
      <w:pPr>
        <w:rPr>
          <w:color w:val="675E47" w:themeColor="text2"/>
          <w:lang w:val="es-ES"/>
        </w:rPr>
      </w:pPr>
      <w:r>
        <w:rPr>
          <w:color w:val="675E47" w:themeColor="text2"/>
          <w:lang w:val="es-ES"/>
        </w:rPr>
        <w:t>Alcaldía de Managua.</w:t>
      </w:r>
    </w:p>
    <w:p w:rsidR="003C4E0A" w:rsidRDefault="003C4E0A">
      <w:pPr>
        <w:rPr>
          <w:color w:val="675E47" w:themeColor="text2"/>
          <w:lang w:val="es-ES"/>
        </w:rPr>
      </w:pPr>
      <w:r>
        <w:rPr>
          <w:color w:val="675E47" w:themeColor="text2"/>
          <w:lang w:val="es-ES"/>
        </w:rPr>
        <w:t>D</w:t>
      </w:r>
      <w:r w:rsidR="00B636FE">
        <w:rPr>
          <w:color w:val="675E47" w:themeColor="text2"/>
          <w:lang w:val="es-ES"/>
        </w:rPr>
        <w:t>e los</w:t>
      </w:r>
      <w:r>
        <w:rPr>
          <w:color w:val="675E47" w:themeColor="text2"/>
          <w:lang w:val="es-ES"/>
        </w:rPr>
        <w:t xml:space="preserve"> semáforos del zumen 2c al sur.</w:t>
      </w:r>
    </w:p>
    <w:p w:rsidR="00366563" w:rsidRDefault="00366563">
      <w:pPr>
        <w:pStyle w:val="Encabezadodeseccin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s-ES"/>
        </w:rPr>
      </w:pPr>
    </w:p>
    <w:p w:rsidR="005A28BA" w:rsidRPr="005A28BA" w:rsidRDefault="005A28BA">
      <w:pPr>
        <w:pStyle w:val="Encabezadodeseccin"/>
        <w:rPr>
          <w:lang w:val="es-ES"/>
        </w:rPr>
      </w:pPr>
      <w:r w:rsidRPr="005A28BA">
        <w:rPr>
          <w:lang w:val="es-ES"/>
        </w:rPr>
        <w:t xml:space="preserve">Ayudante de Gerencia </w:t>
      </w:r>
    </w:p>
    <w:p w:rsidR="005A28BA" w:rsidRDefault="002D56A7" w:rsidP="005A28BA">
      <w:pPr>
        <w:rPr>
          <w:lang w:val="es-ES"/>
        </w:rPr>
      </w:pPr>
      <w:r>
        <w:rPr>
          <w:lang w:val="es-ES"/>
        </w:rPr>
        <w:t>02 de septiembre del 2015 al 6 de enero del 2016</w:t>
      </w:r>
    </w:p>
    <w:p w:rsidR="005A28BA" w:rsidRDefault="005A28BA" w:rsidP="005A28BA">
      <w:pPr>
        <w:rPr>
          <w:lang w:val="es-ES"/>
        </w:rPr>
      </w:pPr>
      <w:r>
        <w:rPr>
          <w:lang w:val="es-ES"/>
        </w:rPr>
        <w:t xml:space="preserve">Agencia aduanera ADNICAR </w:t>
      </w:r>
    </w:p>
    <w:p w:rsidR="005A28BA" w:rsidRPr="005A28BA" w:rsidRDefault="005A28BA" w:rsidP="005A28BA">
      <w:pPr>
        <w:rPr>
          <w:lang w:val="es-ES"/>
        </w:rPr>
      </w:pPr>
      <w:r>
        <w:rPr>
          <w:lang w:val="es-ES"/>
        </w:rPr>
        <w:t xml:space="preserve">De Lugo </w:t>
      </w:r>
      <w:proofErr w:type="spellStart"/>
      <w:proofErr w:type="gramStart"/>
      <w:r>
        <w:rPr>
          <w:lang w:val="es-ES"/>
        </w:rPr>
        <w:t>RentaCar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una arriba.</w:t>
      </w:r>
    </w:p>
    <w:p w:rsidR="00366563" w:rsidRPr="002D56A7" w:rsidRDefault="00366563">
      <w:pPr>
        <w:pStyle w:val="Encabezadodeseccin"/>
        <w:rPr>
          <w:lang w:val="es-NI"/>
        </w:rPr>
      </w:pPr>
    </w:p>
    <w:p w:rsidR="00F454BC" w:rsidRPr="00366563" w:rsidRDefault="003C4E0A">
      <w:pPr>
        <w:pStyle w:val="Encabezadodeseccin"/>
      </w:pPr>
      <w:r w:rsidRPr="003C4E0A">
        <w:t>Nicaragua Spinning Mill S.A APTITUDES</w:t>
      </w:r>
    </w:p>
    <w:p w:rsidR="003C4E0A" w:rsidRPr="003C4E0A" w:rsidRDefault="003C4E0A" w:rsidP="003C4E0A">
      <w:pPr>
        <w:rPr>
          <w:lang w:val="es-ES"/>
        </w:rPr>
      </w:pPr>
      <w:r w:rsidRPr="003C4E0A">
        <w:rPr>
          <w:color w:val="675E47" w:themeColor="text2"/>
          <w:lang w:val="es-ES"/>
        </w:rPr>
        <w:t xml:space="preserve">Nicaragua Spinning Mill S.A  </w:t>
      </w:r>
    </w:p>
    <w:p w:rsidR="003C4E0A" w:rsidRPr="003C4E0A" w:rsidRDefault="003C4E0A" w:rsidP="003C4E0A">
      <w:pPr>
        <w:rPr>
          <w:lang w:val="es-ES"/>
        </w:rPr>
      </w:pPr>
      <w:r w:rsidRPr="00B636FE">
        <w:rPr>
          <w:lang w:val="es-ES"/>
        </w:rPr>
        <w:t>1</w:t>
      </w:r>
      <w:r w:rsidR="002D56A7">
        <w:rPr>
          <w:lang w:val="es-ES"/>
        </w:rPr>
        <w:t>1 de enero del 2016 al 16 de mayo del 2016</w:t>
      </w:r>
      <w:bookmarkStart w:id="0" w:name="_GoBack"/>
      <w:bookmarkEnd w:id="0"/>
    </w:p>
    <w:p w:rsidR="003C4E0A" w:rsidRPr="003C4E0A" w:rsidRDefault="003C4E0A" w:rsidP="003C4E0A">
      <w:pPr>
        <w:rPr>
          <w:lang w:val="es-ES"/>
        </w:rPr>
      </w:pPr>
      <w:r>
        <w:rPr>
          <w:color w:val="675E47" w:themeColor="text2"/>
          <w:lang w:val="es-ES"/>
        </w:rPr>
        <w:t>Del empalme de la cuesta el plomo,  1500 mt al Oeste.</w:t>
      </w:r>
    </w:p>
    <w:p w:rsidR="00F454BC" w:rsidRPr="005A5FB7" w:rsidRDefault="00B636FE">
      <w:pPr>
        <w:pStyle w:val="Prrafodelista"/>
        <w:numPr>
          <w:ilvl w:val="0"/>
          <w:numId w:val="4"/>
        </w:numPr>
        <w:spacing w:after="0"/>
        <w:ind w:left="288" w:hanging="288"/>
        <w:rPr>
          <w:lang w:val="es-ES"/>
        </w:rPr>
      </w:pPr>
      <w:r w:rsidRPr="007D57A1">
        <w:rPr>
          <w:lang w:val="es-ES"/>
        </w:rPr>
        <w:t xml:space="preserve">Conocimiento </w:t>
      </w:r>
      <w:r w:rsidR="007D57A1" w:rsidRPr="007D57A1">
        <w:rPr>
          <w:lang w:val="es-ES"/>
        </w:rPr>
        <w:t xml:space="preserve">en </w:t>
      </w:r>
      <w:r w:rsidR="003C4E0A" w:rsidRPr="007D57A1">
        <w:rPr>
          <w:lang w:val="es-ES"/>
        </w:rPr>
        <w:t>computación</w:t>
      </w:r>
      <w:r w:rsidR="003C4E0A">
        <w:rPr>
          <w:lang w:val="es-ES"/>
        </w:rPr>
        <w:t xml:space="preserve"> y</w:t>
      </w:r>
      <w:r w:rsidR="007D57A1" w:rsidRPr="007D57A1">
        <w:rPr>
          <w:lang w:val="es-ES"/>
        </w:rPr>
        <w:t xml:space="preserve"> control de </w:t>
      </w:r>
      <w:r w:rsidR="003C4E0A" w:rsidRPr="007D57A1">
        <w:rPr>
          <w:lang w:val="es-ES"/>
        </w:rPr>
        <w:t>calidad.</w:t>
      </w:r>
    </w:p>
    <w:p w:rsidR="00F454BC" w:rsidRPr="005A5FB7" w:rsidRDefault="00F454BC">
      <w:pPr>
        <w:spacing w:after="200" w:line="276" w:lineRule="auto"/>
        <w:rPr>
          <w:lang w:val="es-ES"/>
        </w:rPr>
      </w:pPr>
    </w:p>
    <w:sectPr w:rsidR="00F454BC" w:rsidRPr="005A5FB7">
      <w:headerReference w:type="even" r:id="rId10"/>
      <w:footerReference w:type="even" r:id="rId11"/>
      <w:footerReference w:type="default" r:id="rId12"/>
      <w:headerReference w:type="first" r:id="rId13"/>
      <w:pgSz w:w="11907" w:h="16839"/>
      <w:pgMar w:top="3061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815" w:rsidRDefault="001B6815">
      <w:pPr>
        <w:spacing w:after="0" w:line="240" w:lineRule="auto"/>
      </w:pPr>
      <w:r>
        <w:separator/>
      </w:r>
    </w:p>
  </w:endnote>
  <w:endnote w:type="continuationSeparator" w:id="0">
    <w:p w:rsidR="001B6815" w:rsidRDefault="001B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4BC" w:rsidRDefault="00124BE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54BC" w:rsidRDefault="00F454B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AIWY+f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F454BC" w:rsidRDefault="00F454B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54BC" w:rsidRDefault="00F454B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kLFwIAAIQEAAAOAAAAZHJzL2Uyb0RvYy54bWysVEFu2zAQvBfoHwjea8lG7d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" fillcolor="#a9a57c [3204]" stroked="f" strokeweight="2pt">
              <v:path arrowok="t"/>
              <v:textbox>
                <w:txbxContent>
                  <w:p w:rsidR="00F454BC" w:rsidRDefault="00F454B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F454BC" w:rsidRDefault="00124BE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D56A7" w:rsidRPr="002D56A7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QIkw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F454BC" w:rsidRDefault="00124BE4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2D56A7" w:rsidRPr="002D56A7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4BC" w:rsidRDefault="00124BE4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D0BC793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54BC" w:rsidRDefault="00F454B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OGThAMhAgAAggQAAA4AAAAAAAAAAAAAAAAALgIAAGRycy9lMm9Eb2MueG1s&#10;UEsBAi0AFAAGAAgAAAAhAE/JoCDeAAAABgEAAA8AAAAAAAAAAAAAAAAAewQAAGRycy9kb3ducmV2&#10;LnhtbFBLBQYAAAAABAAEAPMAAACGBQAAAAA=&#10;" fillcolor="#675e47 [3215]" stroked="f" strokeweight="2pt">
              <v:path arrowok="t"/>
              <v:textbox>
                <w:txbxContent>
                  <w:p w:rsidR="00F454BC" w:rsidRDefault="00F454B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54BC" w:rsidRDefault="00F454B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Ch&#10;7ChgFwIAAIQEAAAOAAAAAAAAAAAAAAAAAC4CAABkcnMvZTJvRG9jLnhtbFBLAQItABQABgAIAAAA&#10;IQCHA4n52gAAAAUBAAAPAAAAAAAAAAAAAAAAAHEEAABkcnMvZG93bnJldi54bWxQSwUGAAAAAAQA&#10;BADzAAAAeAUAAAAA&#10;" fillcolor="#a9a57c [3204]" stroked="f" strokeweight="2pt">
              <v:path arrowok="t"/>
              <v:textbox>
                <w:txbxContent>
                  <w:p w:rsidR="00F454BC" w:rsidRDefault="00F454B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F454BC" w:rsidRDefault="00124BE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F454BC" w:rsidRDefault="00124BE4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815" w:rsidRDefault="001B6815">
      <w:pPr>
        <w:spacing w:after="0" w:line="240" w:lineRule="auto"/>
      </w:pPr>
      <w:r>
        <w:separator/>
      </w:r>
    </w:p>
  </w:footnote>
  <w:footnote w:type="continuationSeparator" w:id="0">
    <w:p w:rsidR="001B6815" w:rsidRDefault="001B6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4BC" w:rsidRDefault="00124BE4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1D27601"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P0ElR2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454BC" w:rsidRDefault="00124BE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BdOEq+dAgAArg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p w:rsidR="00F454BC" w:rsidRDefault="00124BE4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54BC" w:rsidRDefault="00F454B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" fillcolor="#a9a57c [3204]" stroked="f" strokeweight="2pt">
              <v:path arrowok="t"/>
              <v:textbox>
                <w:txbxContent>
                  <w:p w:rsidR="00F454BC" w:rsidRDefault="00F454B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54BC" w:rsidRDefault="00F454B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" fillcolor="#675e47 [3215]" stroked="f" strokeweight="2pt">
              <v:path arrowok="t"/>
              <v:textbox>
                <w:txbxContent>
                  <w:p w:rsidR="00F454BC" w:rsidRDefault="00F454B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4BC" w:rsidRDefault="00124BE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728B515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54BC" w:rsidRDefault="00F454B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fSAy4CACAACC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F454BC" w:rsidRDefault="00F454B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54BC" w:rsidRDefault="00F454B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FZ7&#10;qWsWAgAAhQ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F454BC" w:rsidRDefault="00F454BC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B7"/>
    <w:rsid w:val="00124BE4"/>
    <w:rsid w:val="001B6815"/>
    <w:rsid w:val="002D56A7"/>
    <w:rsid w:val="00366563"/>
    <w:rsid w:val="00396EE0"/>
    <w:rsid w:val="003C4E0A"/>
    <w:rsid w:val="00573951"/>
    <w:rsid w:val="005A28BA"/>
    <w:rsid w:val="005A5FB7"/>
    <w:rsid w:val="007D57A1"/>
    <w:rsid w:val="00B636FE"/>
    <w:rsid w:val="00DB01BE"/>
    <w:rsid w:val="00F4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AAD01C-3186-4BC8-92C4-8124AB6D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FB7"/>
  </w:style>
  <w:style w:type="paragraph" w:styleId="Ttulo1">
    <w:name w:val="heading 1"/>
    <w:basedOn w:val="Normal"/>
    <w:next w:val="Normal"/>
    <w:link w:val="Ttulo1Car"/>
    <w:uiPriority w:val="9"/>
    <w:qFormat/>
    <w:rsid w:val="005A5F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F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5FB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5FB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5FB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5FB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554D3A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5FB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554D3A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5FB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A79C7E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5FB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A79C7E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5FB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A5F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5FB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5FB7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5FB7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5FB7"/>
    <w:rPr>
      <w:rFonts w:asciiTheme="majorHAnsi" w:eastAsiaTheme="majorEastAsia" w:hAnsiTheme="majorHAnsi" w:cstheme="majorBidi"/>
      <w:b/>
      <w:bCs/>
      <w:caps/>
      <w:color w:val="554D3A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5FB7"/>
    <w:rPr>
      <w:rFonts w:asciiTheme="majorHAnsi" w:eastAsiaTheme="majorEastAsia" w:hAnsiTheme="majorHAnsi" w:cstheme="majorBidi"/>
      <w:b/>
      <w:bCs/>
      <w:i/>
      <w:iCs/>
      <w:caps/>
      <w:color w:val="554D3A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5FB7"/>
    <w:rPr>
      <w:rFonts w:asciiTheme="majorHAnsi" w:eastAsiaTheme="majorEastAsia" w:hAnsiTheme="majorHAnsi" w:cstheme="majorBidi"/>
      <w:b/>
      <w:bCs/>
      <w:caps/>
      <w:color w:val="A79C7E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5FB7"/>
    <w:rPr>
      <w:rFonts w:asciiTheme="majorHAnsi" w:eastAsiaTheme="majorEastAsia" w:hAnsiTheme="majorHAnsi" w:cstheme="majorBidi"/>
      <w:b/>
      <w:bCs/>
      <w:i/>
      <w:iCs/>
      <w:caps/>
      <w:color w:val="A79C7E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5FB7"/>
    <w:pPr>
      <w:spacing w:line="240" w:lineRule="auto"/>
    </w:pPr>
    <w:rPr>
      <w:b/>
      <w:bCs/>
      <w:smallCaps/>
      <w:color w:val="887C5D" w:themeColor="text1" w:themeTint="A6"/>
    </w:rPr>
  </w:style>
  <w:style w:type="paragraph" w:customStyle="1" w:styleId="Ttulo">
    <w:name w:val="Título"/>
    <w:basedOn w:val="Normal"/>
    <w:next w:val="Normal"/>
    <w:link w:val="TitleChar"/>
    <w:uiPriority w:val="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A5FB7"/>
    <w:pPr>
      <w:numPr>
        <w:ilvl w:val="1"/>
      </w:numPr>
    </w:pPr>
    <w:rPr>
      <w:rFonts w:asciiTheme="majorHAnsi" w:eastAsiaTheme="majorEastAsia" w:hAnsiTheme="majorHAnsi" w:cstheme="majorBidi"/>
      <w:smallCaps/>
      <w:color w:val="887C5D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5FB7"/>
    <w:rPr>
      <w:rFonts w:asciiTheme="majorHAnsi" w:eastAsiaTheme="majorEastAsia" w:hAnsiTheme="majorHAnsi" w:cstheme="majorBidi"/>
      <w:smallCaps/>
      <w:color w:val="887C5D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A5FB7"/>
    <w:rPr>
      <w:b/>
      <w:bCs/>
    </w:rPr>
  </w:style>
  <w:style w:type="character" w:styleId="nfasis">
    <w:name w:val="Emphasis"/>
    <w:basedOn w:val="Fuentedeprrafopredeter"/>
    <w:uiPriority w:val="20"/>
    <w:qFormat/>
    <w:rsid w:val="005A5FB7"/>
    <w:rPr>
      <w:i/>
      <w:iCs/>
    </w:rPr>
  </w:style>
  <w:style w:type="paragraph" w:styleId="Sinespaciado">
    <w:name w:val="No Spacing"/>
    <w:link w:val="SinespaciadoCar"/>
    <w:uiPriority w:val="1"/>
    <w:qFormat/>
    <w:rsid w:val="005A5FB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A5FB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5A5FB7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5FB7"/>
    <w:pPr>
      <w:spacing w:before="280" w:after="280" w:line="240" w:lineRule="auto"/>
      <w:ind w:left="1080" w:right="1080"/>
      <w:jc w:val="center"/>
    </w:pPr>
    <w:rPr>
      <w:color w:val="6F654B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5FB7"/>
    <w:rPr>
      <w:color w:val="6F654B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A5FB7"/>
    <w:rPr>
      <w:i/>
      <w:iCs/>
      <w:color w:val="887C5D" w:themeColor="text1" w:themeTint="A6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sid w:val="005A5FB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A5FB7"/>
    <w:rPr>
      <w:smallCaps/>
      <w:color w:val="6F654B" w:themeColor="text1" w:themeTint="BF"/>
      <w:u w:val="single" w:color="A79C7E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A5FB7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5A5FB7"/>
    <w:rPr>
      <w:b/>
      <w:bCs/>
      <w:smallCaps/>
      <w:spacing w:val="7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FB7"/>
    <w:pPr>
      <w:outlineLvl w:val="9"/>
    </w:p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rPr>
      <w:b/>
      <w:sz w:val="28"/>
      <w:szCs w:val="28"/>
    </w:rPr>
  </w:style>
  <w:style w:type="paragraph" w:customStyle="1" w:styleId="Fechadesubseccin">
    <w:name w:val="Fecha de subsección"/>
    <w:basedOn w:val="Normal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rPr>
      <w:sz w:val="24"/>
    </w:rPr>
  </w:style>
  <w:style w:type="paragraph" w:customStyle="1" w:styleId="Direccindelremitente">
    <w:name w:val="Dirección del remitente"/>
    <w:basedOn w:val="Sinespaciado"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pPr>
      <w:numPr>
        <w:numId w:val="0"/>
      </w:numPr>
      <w:spacing w:line="276" w:lineRule="auto"/>
      <w:ind w:left="360" w:hanging="360"/>
      <w:contextualSpacing w:val="0"/>
    </w:p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  <w:style w:type="paragraph" w:styleId="Puesto">
    <w:name w:val="Title"/>
    <w:basedOn w:val="Normal"/>
    <w:next w:val="Normal"/>
    <w:link w:val="PuestoCar"/>
    <w:uiPriority w:val="10"/>
    <w:qFormat/>
    <w:rsid w:val="005A5F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6F654B" w:themeColor="text1" w:themeTint="BF"/>
      <w:spacing w:val="-1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5A5FB7"/>
    <w:rPr>
      <w:rFonts w:asciiTheme="majorHAnsi" w:eastAsiaTheme="majorEastAsia" w:hAnsiTheme="majorHAnsi" w:cstheme="majorBidi"/>
      <w:caps/>
      <w:color w:val="6F654B" w:themeColor="text1" w:themeTint="BF"/>
      <w:spacing w:val="-1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726CB9BBE545D6B0ADCCCFD0D3C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EE7AC-F094-4629-A9C8-5E3826E1756B}"/>
      </w:docPartPr>
      <w:docPartBody>
        <w:p w:rsidR="001133BF" w:rsidRDefault="00B20B6E">
          <w:pPr>
            <w:pStyle w:val="A6726CB9BBE545D6B0ADCCCFD0D3CEF6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148926AAF57A42C1965800AB59A12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84055-CEB7-41A0-A7E0-5F11DF7D726D}"/>
      </w:docPartPr>
      <w:docPartBody>
        <w:p w:rsidR="001133BF" w:rsidRDefault="00B20B6E">
          <w:pPr>
            <w:pStyle w:val="148926AAF57A42C1965800AB59A12B29"/>
          </w:pPr>
          <w:r>
            <w:rPr>
              <w:rStyle w:val="Textodelmarcadordeposicin"/>
              <w:color w:val="000000"/>
              <w:lang w:val="es-ES"/>
            </w:rPr>
            <w:t>[Escriba su número de teléfono]</w:t>
          </w:r>
        </w:p>
      </w:docPartBody>
    </w:docPart>
    <w:docPart>
      <w:docPartPr>
        <w:name w:val="BF07A0CEF0F545F88AFEF04E5CA9B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74163-9FB6-4DA9-918A-B405E000E741}"/>
      </w:docPartPr>
      <w:docPartBody>
        <w:p w:rsidR="001133BF" w:rsidRDefault="00B20B6E">
          <w:pPr>
            <w:pStyle w:val="BF07A0CEF0F545F88AFEF04E5CA9BAA3"/>
          </w:pPr>
          <w:r>
            <w:rPr>
              <w:rStyle w:val="Textodelmarcadordeposicin"/>
              <w:color w:val="000000"/>
              <w:lang w:val="es-ES"/>
            </w:rPr>
            <w:t>[Escriba su correo electrónico]</w:t>
          </w:r>
        </w:p>
      </w:docPartBody>
    </w:docPart>
    <w:docPart>
      <w:docPartPr>
        <w:name w:val="6DD51ED2545B46CEBA7A88B226029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9F00-6ECE-44BC-8E52-0B1D39A58F91}"/>
      </w:docPartPr>
      <w:docPartBody>
        <w:p w:rsidR="001133BF" w:rsidRDefault="00B20B6E">
          <w:pPr>
            <w:pStyle w:val="6DD51ED2545B46CEBA7A88B226029B92"/>
          </w:pPr>
          <w:r>
            <w:rPr>
              <w:rStyle w:val="Textodelmarcadordeposicin"/>
              <w:color w:val="000000"/>
              <w:lang w:val="es-ES"/>
            </w:rPr>
            <w:t>[Escriba su dirección]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6E"/>
    <w:rsid w:val="001133BF"/>
    <w:rsid w:val="0036344D"/>
    <w:rsid w:val="009D4B05"/>
    <w:rsid w:val="00A938E5"/>
    <w:rsid w:val="00B2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A6726CB9BBE545D6B0ADCCCFD0D3CEF6">
    <w:name w:val="A6726CB9BBE545D6B0ADCCCFD0D3CEF6"/>
  </w:style>
  <w:style w:type="paragraph" w:customStyle="1" w:styleId="32AF212690C6443C95393A4602617FB2">
    <w:name w:val="32AF212690C6443C95393A4602617FB2"/>
  </w:style>
  <w:style w:type="paragraph" w:customStyle="1" w:styleId="7C5094940F5E47F9941B93BF514590B8">
    <w:name w:val="7C5094940F5E47F9941B93BF514590B8"/>
  </w:style>
  <w:style w:type="paragraph" w:customStyle="1" w:styleId="148926AAF57A42C1965800AB59A12B29">
    <w:name w:val="148926AAF57A42C1965800AB59A12B29"/>
  </w:style>
  <w:style w:type="paragraph" w:customStyle="1" w:styleId="BF07A0CEF0F545F88AFEF04E5CA9BAA3">
    <w:name w:val="BF07A0CEF0F545F88AFEF04E5CA9BAA3"/>
  </w:style>
  <w:style w:type="paragraph" w:customStyle="1" w:styleId="6DD51ED2545B46CEBA7A88B226029B92">
    <w:name w:val="6DD51ED2545B46CEBA7A88B226029B92"/>
  </w:style>
  <w:style w:type="paragraph" w:customStyle="1" w:styleId="27F6173824EB4CC3AFD6FE89B42F8B96">
    <w:name w:val="27F6173824EB4CC3AFD6FE89B42F8B96"/>
  </w:style>
  <w:style w:type="paragraph" w:customStyle="1" w:styleId="174F941B97A7436186DE17AC24861D0F">
    <w:name w:val="174F941B97A7436186DE17AC24861D0F"/>
  </w:style>
  <w:style w:type="paragraph" w:customStyle="1" w:styleId="0B40221EA20644EF9AE16B20458AB68E">
    <w:name w:val="0B40221EA20644EF9AE16B20458AB68E"/>
  </w:style>
  <w:style w:type="paragraph" w:customStyle="1" w:styleId="88DA98A2A0124129B3F7300C739D5C39">
    <w:name w:val="88DA98A2A0124129B3F7300C739D5C39"/>
  </w:style>
  <w:style w:type="paragraph" w:customStyle="1" w:styleId="98E7CFF78F974621802F89D175CC242C">
    <w:name w:val="98E7CFF78F974621802F89D175CC242C"/>
  </w:style>
  <w:style w:type="paragraph" w:customStyle="1" w:styleId="0D4A11C1ECE0407FA6666497ADDD26D9">
    <w:name w:val="0D4A11C1ECE0407FA6666497ADDD26D9"/>
  </w:style>
  <w:style w:type="paragraph" w:customStyle="1" w:styleId="2E6CE4A9BBBC4512BB3EA63343BCBC73">
    <w:name w:val="2E6CE4A9BBBC4512BB3EA63343BCBC73"/>
  </w:style>
  <w:style w:type="paragraph" w:customStyle="1" w:styleId="46A600AE91CC4CF187CCD1CEC3CB2674">
    <w:name w:val="46A600AE91CC4CF187CCD1CEC3CB2674"/>
  </w:style>
  <w:style w:type="paragraph" w:customStyle="1" w:styleId="2FEC92630AA0403589EFA8568E3D750F">
    <w:name w:val="2FEC92630AA0403589EFA8568E3D750F"/>
  </w:style>
  <w:style w:type="paragraph" w:customStyle="1" w:styleId="BB4CB2FCD9CD4D09AA73563E7AC51C2E">
    <w:name w:val="BB4CB2FCD9CD4D09AA73563E7AC51C2E"/>
  </w:style>
  <w:style w:type="paragraph" w:customStyle="1" w:styleId="08B526CA54AB44AFB084767BB7444F9E">
    <w:name w:val="08B526CA54AB44AFB084767BB7444F9E"/>
  </w:style>
  <w:style w:type="paragraph" w:customStyle="1" w:styleId="EFE3B4BCF05F4226BFDFCCD4269E0379">
    <w:name w:val="EFE3B4BCF05F4226BFDFCCD4269E0379"/>
  </w:style>
  <w:style w:type="paragraph" w:customStyle="1" w:styleId="9D907720B7B047E68EBC7DF12966BAAC">
    <w:name w:val="9D907720B7B047E68EBC7DF12966BA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Residencial Santa Eduviges de la aguja 2da calle, mano izquierda al tope casa # p21</CompanyAddress>
  <CompanyPhone>84587258</CompanyPhone>
  <CompanyFax/>
  <CompanyEmail>ghurtadoorozco@gmail.com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DC0F8CB-AB5F-4166-80EA-25398D348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55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Ceci Berrios</cp:lastModifiedBy>
  <cp:revision>4</cp:revision>
  <dcterms:created xsi:type="dcterms:W3CDTF">2016-05-12T23:41:00Z</dcterms:created>
  <dcterms:modified xsi:type="dcterms:W3CDTF">2016-06-03T21:20:00Z</dcterms:modified>
</cp:coreProperties>
</file>