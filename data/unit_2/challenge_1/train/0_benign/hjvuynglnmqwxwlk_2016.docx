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D9A" w:rsidRDefault="007E4D9A" w:rsidP="00792EF6">
      <w:pPr>
        <w:rPr>
          <w:rFonts w:ascii="Arial" w:hAnsi="Arial" w:cs="Arial"/>
          <w:sz w:val="28"/>
          <w:szCs w:val="28"/>
        </w:rPr>
      </w:pPr>
    </w:p>
    <w:p w:rsidR="00827901" w:rsidRPr="00E377F4" w:rsidRDefault="00AD7BD6" w:rsidP="00E341C1">
      <w:pPr>
        <w:jc w:val="center"/>
        <w:rPr>
          <w:rFonts w:ascii="Arial" w:hAnsi="Arial" w:cs="Arial"/>
          <w:sz w:val="48"/>
          <w:szCs w:val="48"/>
        </w:rPr>
      </w:pPr>
      <w:r w:rsidRPr="00E377F4">
        <w:rPr>
          <w:rFonts w:ascii="Arial" w:hAnsi="Arial" w:cs="Arial"/>
          <w:sz w:val="48"/>
          <w:szCs w:val="48"/>
        </w:rPr>
        <w:t xml:space="preserve">Aristides Roberto </w:t>
      </w:r>
      <w:r w:rsidR="00E341C1" w:rsidRPr="00E377F4">
        <w:rPr>
          <w:rFonts w:ascii="Arial" w:hAnsi="Arial" w:cs="Arial"/>
          <w:sz w:val="48"/>
          <w:szCs w:val="48"/>
        </w:rPr>
        <w:t>G</w:t>
      </w:r>
      <w:r w:rsidR="00195AF5">
        <w:rPr>
          <w:rFonts w:ascii="Arial" w:hAnsi="Arial" w:cs="Arial"/>
          <w:sz w:val="48"/>
          <w:szCs w:val="48"/>
        </w:rPr>
        <w:t>ó</w:t>
      </w:r>
      <w:r w:rsidRPr="00E377F4">
        <w:rPr>
          <w:rFonts w:ascii="Arial" w:hAnsi="Arial" w:cs="Arial"/>
          <w:sz w:val="48"/>
          <w:szCs w:val="48"/>
        </w:rPr>
        <w:t xml:space="preserve">ndola </w:t>
      </w:r>
      <w:r w:rsidR="00E341C1" w:rsidRPr="00E377F4">
        <w:rPr>
          <w:rFonts w:ascii="Arial" w:hAnsi="Arial" w:cs="Arial"/>
          <w:sz w:val="48"/>
          <w:szCs w:val="48"/>
        </w:rPr>
        <w:t>Sánchez</w:t>
      </w:r>
    </w:p>
    <w:p w:rsidR="00AD7BD6" w:rsidRPr="00E341C1" w:rsidRDefault="00AD7BD6" w:rsidP="00E341C1">
      <w:pPr>
        <w:jc w:val="center"/>
        <w:rPr>
          <w:rFonts w:ascii="Arial" w:hAnsi="Arial" w:cs="Arial"/>
          <w:sz w:val="28"/>
          <w:szCs w:val="28"/>
        </w:rPr>
      </w:pPr>
      <w:r w:rsidRPr="00E341C1">
        <w:rPr>
          <w:rFonts w:ascii="Arial" w:hAnsi="Arial" w:cs="Arial"/>
          <w:sz w:val="28"/>
          <w:szCs w:val="28"/>
        </w:rPr>
        <w:t>Ced; 3-722-731</w:t>
      </w:r>
    </w:p>
    <w:p w:rsidR="00AD7BD6" w:rsidRPr="00E341C1" w:rsidRDefault="00AD7BD6" w:rsidP="00E341C1">
      <w:pPr>
        <w:jc w:val="center"/>
        <w:rPr>
          <w:rFonts w:ascii="Arial" w:hAnsi="Arial" w:cs="Arial"/>
          <w:sz w:val="28"/>
          <w:szCs w:val="28"/>
        </w:rPr>
      </w:pPr>
      <w:r w:rsidRPr="00E341C1">
        <w:rPr>
          <w:rFonts w:ascii="Arial" w:hAnsi="Arial" w:cs="Arial"/>
          <w:sz w:val="28"/>
          <w:szCs w:val="28"/>
        </w:rPr>
        <w:t>Dicc;</w:t>
      </w:r>
      <w:r w:rsidR="00E341C1">
        <w:rPr>
          <w:rFonts w:ascii="Arial" w:hAnsi="Arial" w:cs="Arial"/>
          <w:sz w:val="28"/>
          <w:szCs w:val="28"/>
        </w:rPr>
        <w:t xml:space="preserve"> Colón,</w:t>
      </w:r>
      <w:r w:rsidR="00195AF5">
        <w:rPr>
          <w:rFonts w:ascii="Arial" w:hAnsi="Arial" w:cs="Arial"/>
          <w:sz w:val="28"/>
          <w:szCs w:val="28"/>
        </w:rPr>
        <w:t xml:space="preserve"> la C</w:t>
      </w:r>
      <w:r w:rsidRPr="00E341C1">
        <w:rPr>
          <w:rFonts w:ascii="Arial" w:hAnsi="Arial" w:cs="Arial"/>
          <w:sz w:val="28"/>
          <w:szCs w:val="28"/>
        </w:rPr>
        <w:t>resta de los 4 altos</w:t>
      </w:r>
    </w:p>
    <w:p w:rsidR="00AD7BD6" w:rsidRDefault="00AD7BD6" w:rsidP="00E341C1">
      <w:pPr>
        <w:jc w:val="center"/>
        <w:rPr>
          <w:rFonts w:ascii="Arial" w:hAnsi="Arial" w:cs="Arial"/>
          <w:sz w:val="28"/>
          <w:szCs w:val="28"/>
        </w:rPr>
      </w:pPr>
      <w:r w:rsidRPr="00E341C1">
        <w:rPr>
          <w:rFonts w:ascii="Arial" w:hAnsi="Arial" w:cs="Arial"/>
          <w:sz w:val="28"/>
          <w:szCs w:val="28"/>
        </w:rPr>
        <w:t>Cell; 6080-9701</w:t>
      </w:r>
    </w:p>
    <w:p w:rsidR="00E341C1" w:rsidRPr="00E341C1" w:rsidRDefault="00E341C1" w:rsidP="00E341C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6153-9934</w:t>
      </w:r>
    </w:p>
    <w:p w:rsidR="00AD7BD6" w:rsidRPr="00E341C1" w:rsidRDefault="00E341C1" w:rsidP="00E341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</w:t>
      </w:r>
      <w:r w:rsidR="00195AF5">
        <w:rPr>
          <w:rFonts w:ascii="Arial" w:hAnsi="Arial" w:cs="Arial"/>
          <w:sz w:val="28"/>
          <w:szCs w:val="28"/>
        </w:rPr>
        <w:t xml:space="preserve">      Lic conducir E2</w:t>
      </w:r>
    </w:p>
    <w:p w:rsidR="00AD7BD6" w:rsidRPr="00E341C1" w:rsidRDefault="00E377F4" w:rsidP="00E341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</w:t>
      </w:r>
    </w:p>
    <w:p w:rsidR="00AD7BD6" w:rsidRPr="00E341C1" w:rsidRDefault="00AD7BD6" w:rsidP="00E341C1">
      <w:pPr>
        <w:rPr>
          <w:rFonts w:ascii="Arial" w:hAnsi="Arial" w:cs="Arial"/>
          <w:b/>
          <w:sz w:val="28"/>
          <w:szCs w:val="28"/>
          <w:u w:val="single"/>
        </w:rPr>
      </w:pPr>
      <w:r w:rsidRPr="00E341C1">
        <w:rPr>
          <w:rFonts w:ascii="Arial" w:hAnsi="Arial" w:cs="Arial"/>
          <w:b/>
          <w:sz w:val="28"/>
          <w:szCs w:val="28"/>
          <w:u w:val="single"/>
        </w:rPr>
        <w:t>Estudios realizado</w:t>
      </w:r>
    </w:p>
    <w:p w:rsidR="00AD7BD6" w:rsidRPr="00E341C1" w:rsidRDefault="00AD7BD6" w:rsidP="00E341C1">
      <w:pPr>
        <w:rPr>
          <w:rFonts w:ascii="Arial" w:hAnsi="Arial" w:cs="Arial"/>
          <w:sz w:val="28"/>
          <w:szCs w:val="28"/>
        </w:rPr>
      </w:pPr>
      <w:r w:rsidRPr="00E341C1">
        <w:rPr>
          <w:rFonts w:ascii="Arial" w:hAnsi="Arial" w:cs="Arial"/>
          <w:sz w:val="28"/>
          <w:szCs w:val="28"/>
        </w:rPr>
        <w:t>Primaria</w:t>
      </w:r>
    </w:p>
    <w:p w:rsidR="00AD7BD6" w:rsidRPr="00195AF5" w:rsidRDefault="00AD7BD6" w:rsidP="00E341C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42070">
        <w:rPr>
          <w:rFonts w:ascii="Arial" w:hAnsi="Arial" w:cs="Arial"/>
          <w:sz w:val="28"/>
          <w:szCs w:val="28"/>
        </w:rPr>
        <w:t>Crispino Ceballos</w:t>
      </w:r>
      <w:r w:rsidR="00195AF5">
        <w:rPr>
          <w:rFonts w:ascii="Arial" w:hAnsi="Arial" w:cs="Arial"/>
          <w:sz w:val="28"/>
          <w:szCs w:val="28"/>
        </w:rPr>
        <w:t xml:space="preserve"> </w:t>
      </w:r>
      <w:r w:rsidRPr="00195AF5">
        <w:rPr>
          <w:rFonts w:ascii="Arial" w:hAnsi="Arial" w:cs="Arial"/>
          <w:sz w:val="28"/>
          <w:szCs w:val="28"/>
        </w:rPr>
        <w:t>Secundaria</w:t>
      </w:r>
    </w:p>
    <w:p w:rsidR="00AD7BD6" w:rsidRPr="00E341C1" w:rsidRDefault="00195AF5" w:rsidP="00E341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AD7BD6" w:rsidRPr="00E341C1" w:rsidRDefault="00AD7BD6" w:rsidP="00E341C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341C1">
        <w:rPr>
          <w:rFonts w:ascii="Arial" w:hAnsi="Arial" w:cs="Arial"/>
          <w:sz w:val="28"/>
          <w:szCs w:val="28"/>
        </w:rPr>
        <w:t xml:space="preserve">Instituto </w:t>
      </w:r>
      <w:r w:rsidR="00894CA0">
        <w:rPr>
          <w:rFonts w:ascii="Arial" w:hAnsi="Arial" w:cs="Arial"/>
          <w:sz w:val="28"/>
          <w:szCs w:val="28"/>
        </w:rPr>
        <w:t>Profe</w:t>
      </w:r>
      <w:r w:rsidR="00F54D29" w:rsidRPr="00E341C1">
        <w:rPr>
          <w:rFonts w:ascii="Arial" w:hAnsi="Arial" w:cs="Arial"/>
          <w:sz w:val="28"/>
          <w:szCs w:val="28"/>
        </w:rPr>
        <w:t>sional T</w:t>
      </w:r>
      <w:r w:rsidR="00894CA0">
        <w:rPr>
          <w:rFonts w:ascii="Arial" w:hAnsi="Arial" w:cs="Arial"/>
          <w:sz w:val="28"/>
          <w:szCs w:val="28"/>
        </w:rPr>
        <w:t>ecnico de C</w:t>
      </w:r>
      <w:r w:rsidRPr="00E341C1">
        <w:rPr>
          <w:rFonts w:ascii="Arial" w:hAnsi="Arial" w:cs="Arial"/>
          <w:sz w:val="28"/>
          <w:szCs w:val="28"/>
        </w:rPr>
        <w:t>olon</w:t>
      </w:r>
    </w:p>
    <w:p w:rsidR="00F54D29" w:rsidRPr="00342070" w:rsidRDefault="00342070" w:rsidP="0034207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DB107F" w:rsidRPr="00342070">
        <w:rPr>
          <w:rFonts w:ascii="Arial" w:hAnsi="Arial" w:cs="Arial"/>
          <w:sz w:val="28"/>
          <w:szCs w:val="28"/>
        </w:rPr>
        <w:t>Bachiller en electricidad</w:t>
      </w:r>
      <w:r w:rsidRPr="00342070">
        <w:rPr>
          <w:rFonts w:ascii="Arial" w:hAnsi="Arial" w:cs="Arial"/>
          <w:sz w:val="28"/>
          <w:szCs w:val="28"/>
        </w:rPr>
        <w:t xml:space="preserve">  </w:t>
      </w:r>
    </w:p>
    <w:p w:rsidR="00342070" w:rsidRDefault="00342070" w:rsidP="00342070">
      <w:pPr>
        <w:ind w:firstLine="720"/>
        <w:rPr>
          <w:rFonts w:ascii="Arial" w:hAnsi="Arial" w:cs="Arial"/>
          <w:sz w:val="28"/>
          <w:szCs w:val="28"/>
        </w:rPr>
      </w:pPr>
    </w:p>
    <w:p w:rsidR="00342070" w:rsidRDefault="00342070" w:rsidP="0034207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Pr="00342070">
        <w:rPr>
          <w:rFonts w:ascii="Arial" w:hAnsi="Arial" w:cs="Arial"/>
          <w:sz w:val="28"/>
          <w:szCs w:val="28"/>
        </w:rPr>
        <w:t xml:space="preserve">Universidad </w:t>
      </w:r>
    </w:p>
    <w:p w:rsidR="00342070" w:rsidRPr="00342070" w:rsidRDefault="00195AF5" w:rsidP="0034207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Centro Tecnico Estudios Superiores</w:t>
      </w:r>
    </w:p>
    <w:p w:rsidR="00342070" w:rsidRDefault="00342070" w:rsidP="00E341C1">
      <w:pPr>
        <w:rPr>
          <w:rFonts w:ascii="Arial" w:hAnsi="Arial" w:cs="Arial"/>
          <w:b/>
          <w:sz w:val="28"/>
          <w:szCs w:val="28"/>
          <w:u w:val="single"/>
        </w:rPr>
      </w:pPr>
    </w:p>
    <w:p w:rsidR="00F54D29" w:rsidRPr="00E341C1" w:rsidRDefault="00F54D29" w:rsidP="00E341C1">
      <w:pPr>
        <w:rPr>
          <w:rFonts w:ascii="Arial" w:hAnsi="Arial" w:cs="Arial"/>
          <w:b/>
          <w:sz w:val="28"/>
          <w:szCs w:val="28"/>
          <w:u w:val="single"/>
        </w:rPr>
      </w:pPr>
      <w:r w:rsidRPr="00E341C1">
        <w:rPr>
          <w:rFonts w:ascii="Arial" w:hAnsi="Arial" w:cs="Arial"/>
          <w:b/>
          <w:sz w:val="28"/>
          <w:szCs w:val="28"/>
          <w:u w:val="single"/>
        </w:rPr>
        <w:t>Experiencia laboral</w:t>
      </w:r>
    </w:p>
    <w:p w:rsidR="00F54D29" w:rsidRPr="00E341C1" w:rsidRDefault="00F54D29" w:rsidP="00E341C1">
      <w:pPr>
        <w:rPr>
          <w:rFonts w:ascii="Arial" w:hAnsi="Arial" w:cs="Arial"/>
          <w:sz w:val="28"/>
          <w:szCs w:val="28"/>
        </w:rPr>
      </w:pPr>
    </w:p>
    <w:p w:rsidR="00F54D29" w:rsidRPr="00E341C1" w:rsidRDefault="00F54D29" w:rsidP="00E341C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341C1">
        <w:rPr>
          <w:rFonts w:ascii="Arial" w:hAnsi="Arial" w:cs="Arial"/>
          <w:sz w:val="28"/>
          <w:szCs w:val="28"/>
        </w:rPr>
        <w:t>Corporacion jeans (2007-2008)</w:t>
      </w:r>
    </w:p>
    <w:p w:rsidR="00F54D29" w:rsidRPr="00E341C1" w:rsidRDefault="00F54D29" w:rsidP="00E341C1">
      <w:pPr>
        <w:pStyle w:val="Prrafodelista"/>
        <w:ind w:left="852"/>
        <w:rPr>
          <w:rFonts w:ascii="Arial" w:hAnsi="Arial" w:cs="Arial"/>
          <w:sz w:val="28"/>
          <w:szCs w:val="28"/>
        </w:rPr>
      </w:pPr>
      <w:r w:rsidRPr="00E341C1">
        <w:rPr>
          <w:rFonts w:ascii="Arial" w:hAnsi="Arial" w:cs="Arial"/>
          <w:sz w:val="28"/>
          <w:szCs w:val="28"/>
        </w:rPr>
        <w:t>Verificador</w:t>
      </w:r>
    </w:p>
    <w:p w:rsidR="00F54D29" w:rsidRPr="00E341C1" w:rsidRDefault="00F54D29" w:rsidP="00E341C1">
      <w:pPr>
        <w:pStyle w:val="Prrafodelista"/>
        <w:ind w:left="852"/>
        <w:rPr>
          <w:rFonts w:ascii="Arial" w:hAnsi="Arial" w:cs="Arial"/>
          <w:sz w:val="28"/>
          <w:szCs w:val="28"/>
        </w:rPr>
      </w:pPr>
    </w:p>
    <w:p w:rsidR="00F54D29" w:rsidRPr="00E341C1" w:rsidRDefault="00F54D29" w:rsidP="00E341C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341C1">
        <w:rPr>
          <w:rFonts w:ascii="Arial" w:hAnsi="Arial" w:cs="Arial"/>
          <w:sz w:val="28"/>
          <w:szCs w:val="28"/>
        </w:rPr>
        <w:t>Mizratex (2008-2009)</w:t>
      </w:r>
    </w:p>
    <w:p w:rsidR="00F54D29" w:rsidRDefault="007E4D9A" w:rsidP="00342070">
      <w:pPr>
        <w:pStyle w:val="Prrafodelista"/>
        <w:ind w:left="85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Conductor </w:t>
      </w:r>
      <w:r w:rsidR="00E377F4">
        <w:rPr>
          <w:rFonts w:ascii="Arial" w:hAnsi="Arial" w:cs="Arial"/>
          <w:sz w:val="28"/>
          <w:szCs w:val="28"/>
        </w:rPr>
        <w:t>.Verificador</w:t>
      </w:r>
    </w:p>
    <w:p w:rsidR="00342070" w:rsidRPr="00E341C1" w:rsidRDefault="00342070" w:rsidP="00342070">
      <w:pPr>
        <w:pStyle w:val="Prrafodelista"/>
        <w:ind w:left="852"/>
        <w:rPr>
          <w:rFonts w:ascii="Arial" w:hAnsi="Arial" w:cs="Arial"/>
          <w:sz w:val="28"/>
          <w:szCs w:val="28"/>
        </w:rPr>
      </w:pPr>
    </w:p>
    <w:p w:rsidR="00F54D29" w:rsidRPr="00E341C1" w:rsidRDefault="00F54D29" w:rsidP="00E341C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341C1">
        <w:rPr>
          <w:rFonts w:ascii="Arial" w:hAnsi="Arial" w:cs="Arial"/>
          <w:sz w:val="28"/>
          <w:szCs w:val="28"/>
        </w:rPr>
        <w:t>Panama ports company (2010-2015)</w:t>
      </w:r>
    </w:p>
    <w:p w:rsidR="00342070" w:rsidRDefault="00342070" w:rsidP="00E341C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Operador</w:t>
      </w:r>
      <w:r w:rsidR="00D2554F">
        <w:rPr>
          <w:rFonts w:ascii="Arial" w:hAnsi="Arial" w:cs="Arial"/>
          <w:sz w:val="28"/>
          <w:szCs w:val="28"/>
        </w:rPr>
        <w:t xml:space="preserve"> equipo pesado. Y Grua</w:t>
      </w:r>
      <w:bookmarkStart w:id="0" w:name="_GoBack"/>
      <w:bookmarkEnd w:id="0"/>
    </w:p>
    <w:p w:rsidR="007E4D9A" w:rsidRDefault="00195AF5" w:rsidP="007E4D9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Conductor Tractor remolque</w:t>
      </w:r>
    </w:p>
    <w:p w:rsidR="00195AF5" w:rsidRDefault="00195AF5" w:rsidP="00195AF5">
      <w:pPr>
        <w:pStyle w:val="Prrafodelista"/>
        <w:ind w:left="852"/>
        <w:rPr>
          <w:rFonts w:ascii="Arial" w:hAnsi="Arial" w:cs="Arial"/>
          <w:sz w:val="28"/>
          <w:szCs w:val="28"/>
        </w:rPr>
      </w:pPr>
    </w:p>
    <w:p w:rsidR="00EA0A4B" w:rsidRPr="00EA0A4B" w:rsidRDefault="00EA0A4B" w:rsidP="00EA0A4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Ensa</w:t>
      </w:r>
      <w:r w:rsidR="00E377F4">
        <w:rPr>
          <w:rFonts w:ascii="Arial" w:hAnsi="Arial" w:cs="Arial"/>
          <w:sz w:val="28"/>
          <w:szCs w:val="28"/>
        </w:rPr>
        <w:t xml:space="preserve"> (2015)</w:t>
      </w:r>
    </w:p>
    <w:p w:rsidR="00EA0A4B" w:rsidRPr="00EA0A4B" w:rsidRDefault="00D2554F" w:rsidP="00EA0A4B">
      <w:pPr>
        <w:ind w:left="85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Tecnico en perdida ,conexio e</w:t>
      </w:r>
      <w:r w:rsidR="00342070">
        <w:rPr>
          <w:rFonts w:ascii="Arial" w:hAnsi="Arial" w:cs="Arial"/>
          <w:sz w:val="28"/>
          <w:szCs w:val="28"/>
        </w:rPr>
        <w:t xml:space="preserve"> instalacion </w:t>
      </w:r>
    </w:p>
    <w:p w:rsidR="00F54D29" w:rsidRPr="00E341C1" w:rsidRDefault="00E377F4" w:rsidP="00E341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</w:t>
      </w:r>
    </w:p>
    <w:p w:rsidR="00EA0A4B" w:rsidRPr="00342070" w:rsidRDefault="00F54D29" w:rsidP="00E341C1">
      <w:pPr>
        <w:rPr>
          <w:rFonts w:ascii="Arial" w:hAnsi="Arial" w:cs="Arial"/>
          <w:b/>
          <w:sz w:val="28"/>
          <w:szCs w:val="28"/>
          <w:u w:val="single"/>
        </w:rPr>
      </w:pPr>
      <w:r w:rsidRPr="00E341C1">
        <w:rPr>
          <w:rFonts w:ascii="Arial" w:hAnsi="Arial" w:cs="Arial"/>
          <w:b/>
          <w:sz w:val="28"/>
          <w:szCs w:val="28"/>
          <w:u w:val="single"/>
        </w:rPr>
        <w:t>Referencia</w:t>
      </w:r>
      <w:r w:rsidR="00E341C1" w:rsidRPr="00E341C1">
        <w:rPr>
          <w:rFonts w:ascii="Arial" w:hAnsi="Arial" w:cs="Arial"/>
          <w:b/>
          <w:sz w:val="28"/>
          <w:szCs w:val="28"/>
          <w:u w:val="single"/>
        </w:rPr>
        <w:t xml:space="preserve"> laborales</w:t>
      </w:r>
    </w:p>
    <w:p w:rsidR="00EA0A4B" w:rsidRDefault="00EA0A4B" w:rsidP="00EA0A4B">
      <w:pPr>
        <w:tabs>
          <w:tab w:val="left" w:pos="742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Ensa</w:t>
      </w:r>
      <w:r w:rsidR="00E377F4">
        <w:rPr>
          <w:rFonts w:ascii="Arial" w:hAnsi="Arial" w:cs="Arial"/>
          <w:sz w:val="28"/>
          <w:szCs w:val="28"/>
        </w:rPr>
        <w:t xml:space="preserve">                                                             Telf 340-4600 </w:t>
      </w:r>
      <w:r>
        <w:rPr>
          <w:rFonts w:ascii="Arial" w:hAnsi="Arial" w:cs="Arial"/>
          <w:sz w:val="28"/>
          <w:szCs w:val="28"/>
        </w:rPr>
        <w:t>cell 6550-8735</w:t>
      </w:r>
    </w:p>
    <w:p w:rsidR="00F54D29" w:rsidRPr="00E341C1" w:rsidRDefault="00F54D29" w:rsidP="00E341C1">
      <w:pPr>
        <w:rPr>
          <w:rFonts w:ascii="Arial" w:hAnsi="Arial" w:cs="Arial"/>
          <w:sz w:val="28"/>
          <w:szCs w:val="28"/>
        </w:rPr>
      </w:pPr>
      <w:r w:rsidRPr="00E341C1">
        <w:rPr>
          <w:rFonts w:ascii="Arial" w:hAnsi="Arial" w:cs="Arial"/>
          <w:sz w:val="28"/>
          <w:szCs w:val="28"/>
        </w:rPr>
        <w:t>Panama ports company                               Telf;433-7900   fax: 441-4676</w:t>
      </w:r>
    </w:p>
    <w:p w:rsidR="00F54D29" w:rsidRDefault="00E341C1" w:rsidP="00E341C1">
      <w:pPr>
        <w:rPr>
          <w:rFonts w:ascii="Arial" w:hAnsi="Arial" w:cs="Arial"/>
          <w:sz w:val="28"/>
          <w:szCs w:val="28"/>
        </w:rPr>
      </w:pPr>
      <w:r w:rsidRPr="00E341C1">
        <w:rPr>
          <w:rFonts w:ascii="Arial" w:hAnsi="Arial" w:cs="Arial"/>
          <w:sz w:val="28"/>
          <w:szCs w:val="28"/>
        </w:rPr>
        <w:t xml:space="preserve">Mizratex </w:t>
      </w:r>
      <w:r w:rsidR="00894CA0">
        <w:rPr>
          <w:rFonts w:ascii="Arial" w:hAnsi="Arial" w:cs="Arial"/>
          <w:sz w:val="28"/>
          <w:szCs w:val="28"/>
        </w:rPr>
        <w:t>int</w:t>
      </w:r>
      <w:r w:rsidRPr="00E341C1">
        <w:rPr>
          <w:rFonts w:ascii="Arial" w:hAnsi="Arial" w:cs="Arial"/>
          <w:sz w:val="28"/>
          <w:szCs w:val="28"/>
        </w:rPr>
        <w:t xml:space="preserve">                        </w:t>
      </w:r>
      <w:r w:rsidR="00E377F4">
        <w:rPr>
          <w:rFonts w:ascii="Arial" w:hAnsi="Arial" w:cs="Arial"/>
          <w:sz w:val="28"/>
          <w:szCs w:val="28"/>
        </w:rPr>
        <w:t xml:space="preserve">                            </w:t>
      </w:r>
      <w:r w:rsidRPr="00E341C1">
        <w:rPr>
          <w:rFonts w:ascii="Arial" w:hAnsi="Arial" w:cs="Arial"/>
          <w:sz w:val="28"/>
          <w:szCs w:val="28"/>
        </w:rPr>
        <w:t>Tel</w:t>
      </w:r>
      <w:r>
        <w:rPr>
          <w:rFonts w:ascii="Arial" w:hAnsi="Arial" w:cs="Arial"/>
          <w:sz w:val="28"/>
          <w:szCs w:val="28"/>
        </w:rPr>
        <w:t>f: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94CA0">
        <w:rPr>
          <w:rFonts w:ascii="Arial" w:hAnsi="Arial" w:cs="Arial"/>
          <w:sz w:val="28"/>
          <w:szCs w:val="28"/>
        </w:rPr>
        <w:t>44</w:t>
      </w:r>
      <w:r w:rsidR="00894CA0" w:rsidRPr="00894CA0">
        <w:rPr>
          <w:rFonts w:ascii="Arial" w:hAnsi="Arial" w:cs="Arial"/>
          <w:sz w:val="28"/>
          <w:szCs w:val="28"/>
        </w:rPr>
        <w:t>6-0200</w:t>
      </w:r>
    </w:p>
    <w:p w:rsidR="00894CA0" w:rsidRDefault="00894CA0" w:rsidP="00E341C1">
      <w:pPr>
        <w:rPr>
          <w:rFonts w:ascii="Arial" w:hAnsi="Arial" w:cs="Arial"/>
          <w:sz w:val="28"/>
          <w:szCs w:val="28"/>
        </w:rPr>
      </w:pPr>
    </w:p>
    <w:p w:rsidR="00894CA0" w:rsidRPr="00E341C1" w:rsidRDefault="00894CA0" w:rsidP="00E341C1">
      <w:pPr>
        <w:rPr>
          <w:b/>
          <w:sz w:val="28"/>
          <w:szCs w:val="28"/>
        </w:rPr>
      </w:pPr>
    </w:p>
    <w:sectPr w:rsidR="00894CA0" w:rsidRPr="00E3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9F1" w:rsidRDefault="004579F1">
      <w:r>
        <w:separator/>
      </w:r>
    </w:p>
  </w:endnote>
  <w:endnote w:type="continuationSeparator" w:id="0">
    <w:p w:rsidR="004579F1" w:rsidRDefault="00457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9F1" w:rsidRDefault="004579F1">
      <w:r>
        <w:separator/>
      </w:r>
    </w:p>
  </w:footnote>
  <w:footnote w:type="continuationSeparator" w:id="0">
    <w:p w:rsidR="004579F1" w:rsidRDefault="00457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757C1"/>
    <w:multiLevelType w:val="hybridMultilevel"/>
    <w:tmpl w:val="6D3287D0"/>
    <w:lvl w:ilvl="0" w:tplc="CBE003B4">
      <w:numFmt w:val="bullet"/>
      <w:lvlText w:val=""/>
      <w:lvlJc w:val="left"/>
      <w:pPr>
        <w:ind w:left="852" w:hanging="360"/>
      </w:pPr>
      <w:rPr>
        <w:rFonts w:ascii="Symbol" w:eastAsiaTheme="minorHAnsi" w:hAnsi="Symbol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D6"/>
    <w:rsid w:val="00195AF5"/>
    <w:rsid w:val="00342070"/>
    <w:rsid w:val="00357E1F"/>
    <w:rsid w:val="004579F1"/>
    <w:rsid w:val="00690271"/>
    <w:rsid w:val="00734E6E"/>
    <w:rsid w:val="00744EDF"/>
    <w:rsid w:val="00792EF6"/>
    <w:rsid w:val="007E4D9A"/>
    <w:rsid w:val="00827901"/>
    <w:rsid w:val="00894CA0"/>
    <w:rsid w:val="00AD7BD6"/>
    <w:rsid w:val="00D2554F"/>
    <w:rsid w:val="00D966C9"/>
    <w:rsid w:val="00DB107F"/>
    <w:rsid w:val="00E16931"/>
    <w:rsid w:val="00E341C1"/>
    <w:rsid w:val="00E377F4"/>
    <w:rsid w:val="00EA0A4B"/>
    <w:rsid w:val="00F32144"/>
    <w:rsid w:val="00F5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rsid w:val="00AD7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E%20HELEN\AppData\Roaming\Microsoft\Templates\Espaciado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3A8EA8-D6CE-4964-93B1-151A83260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simple.dotx</Template>
  <TotalTime>0</TotalTime>
  <Pages>2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2015-11-16T17:43:00Z</dcterms:created>
  <dcterms:modified xsi:type="dcterms:W3CDTF">2016-05-26T00:03:00Z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