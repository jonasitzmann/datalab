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3FA" w:rsidRPr="00DF57B9" w:rsidRDefault="00014287">
      <w:pPr>
        <w:pStyle w:val="Informacindecontacto"/>
        <w:rPr>
          <w:noProof/>
          <w:lang w:val="es-ES_tradnl"/>
        </w:rPr>
      </w:pPr>
      <w:r w:rsidRPr="00014287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5A0700BA" wp14:editId="59B3C506">
            <wp:simplePos x="0" y="0"/>
            <wp:positionH relativeFrom="column">
              <wp:posOffset>125730</wp:posOffset>
            </wp:positionH>
            <wp:positionV relativeFrom="paragraph">
              <wp:posOffset>109220</wp:posOffset>
            </wp:positionV>
            <wp:extent cx="112395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234" y="21442"/>
                <wp:lineTo x="21234" y="0"/>
                <wp:lineTo x="0" y="0"/>
              </wp:wrapPolygon>
            </wp:wrapTight>
            <wp:docPr id="7" name="Imagen 7" descr="C:\Users\Rosa\Downloads\1394373_717656648318671_902441470690298735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sa\Downloads\1394373_717656648318671_9024414706902987351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58" r="11613" b="11613"/>
                    <a:stretch/>
                  </pic:blipFill>
                  <pic:spPr bwMode="auto">
                    <a:xfrm>
                      <a:off x="0" y="0"/>
                      <a:ext cx="11239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noProof/>
            <w:lang w:val="es-ES_tradnl"/>
          </w:rPr>
          <w:alias w:val="Dirección postal"/>
          <w:tag w:val="Dirección postal"/>
          <w:id w:val="1415969137"/>
          <w:placeholder>
            <w:docPart w:val="AC15315FD2DB452FACCD57A54F723C17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E81781">
            <w:rPr>
              <w:noProof/>
              <w:lang w:val="es-ES_tradnl"/>
            </w:rPr>
            <w:t>Turrialba, Calle Vieja 100</w:t>
          </w:r>
          <w:r w:rsidR="003809E1">
            <w:rPr>
              <w:noProof/>
              <w:lang w:val="es-ES_tradnl"/>
            </w:rPr>
            <w:t xml:space="preserve"> metros Norte de la Ban</w:t>
          </w:r>
          <w:r w:rsidR="00E81781">
            <w:rPr>
              <w:noProof/>
              <w:lang w:val="es-ES_tradnl"/>
            </w:rPr>
            <w:t>da Municipal</w:t>
          </w:r>
        </w:sdtContent>
      </w:sdt>
    </w:p>
    <w:p w:rsidR="00E953FA" w:rsidRPr="00DF57B9" w:rsidRDefault="0004152D">
      <w:pPr>
        <w:pStyle w:val="Informacindecontacto"/>
        <w:rPr>
          <w:noProof/>
          <w:lang w:val="es-ES_tradnl"/>
        </w:rPr>
      </w:pPr>
      <w:sdt>
        <w:sdtPr>
          <w:rPr>
            <w:noProof/>
            <w:lang w:val="es-ES_tradnl"/>
          </w:rPr>
          <w:alias w:val="Categoría"/>
          <w:tag w:val=""/>
          <w:id w:val="1543715586"/>
          <w:placeholder>
            <w:docPart w:val="6FAF6BD260324D7481AA9EAED022357B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E81781">
            <w:rPr>
              <w:noProof/>
              <w:lang w:val="es-ES_tradnl"/>
            </w:rPr>
            <w:t>Turrialba, Cartago,</w:t>
          </w:r>
        </w:sdtContent>
      </w:sdt>
      <w:r w:rsidR="00E81781">
        <w:rPr>
          <w:noProof/>
          <w:lang w:val="es-ES_tradnl"/>
        </w:rPr>
        <w:t xml:space="preserve"> Costa Rica</w:t>
      </w:r>
    </w:p>
    <w:p w:rsidR="00E953FA" w:rsidRPr="00DF57B9" w:rsidRDefault="0004152D">
      <w:pPr>
        <w:pStyle w:val="Informacindecontacto"/>
        <w:rPr>
          <w:noProof/>
          <w:lang w:val="es-ES_tradnl"/>
        </w:rPr>
      </w:pPr>
      <w:sdt>
        <w:sdtPr>
          <w:rPr>
            <w:noProof/>
            <w:lang w:val="es-ES_tradnl"/>
          </w:rPr>
          <w:alias w:val="Teléfono"/>
          <w:tag w:val="Teléfono"/>
          <w:id w:val="599758962"/>
          <w:placeholder>
            <w:docPart w:val="91F066D2B9B04EF88F2E08EFBE8F51BB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25960">
            <w:rPr>
              <w:noProof/>
              <w:lang w:val="es-ES_tradnl"/>
            </w:rPr>
            <w:t xml:space="preserve">Tef </w:t>
          </w:r>
          <w:r w:rsidR="00E81781">
            <w:rPr>
              <w:noProof/>
              <w:lang w:val="es-ES_tradnl"/>
            </w:rPr>
            <w:t>50104479</w:t>
          </w:r>
        </w:sdtContent>
      </w:sdt>
    </w:p>
    <w:p w:rsidR="00E953FA" w:rsidRPr="00DF57B9" w:rsidRDefault="00425960">
      <w:pPr>
        <w:pStyle w:val="Informacindecontacto"/>
        <w:rPr>
          <w:noProof/>
          <w:lang w:val="es-ES_tradnl"/>
        </w:rPr>
      </w:pPr>
      <w:r>
        <w:rPr>
          <w:noProof/>
          <w:lang w:val="es-ES_tradnl"/>
        </w:rPr>
        <w:t xml:space="preserve">Ced </w:t>
      </w:r>
      <w:r w:rsidRPr="00425960">
        <w:rPr>
          <w:noProof/>
        </w:rPr>
        <w:t>3 461 238</w:t>
      </w:r>
      <w:r>
        <w:rPr>
          <w:noProof/>
          <w:lang w:val="es-ES_tradnl"/>
        </w:rPr>
        <w:t xml:space="preserve"> </w:t>
      </w:r>
    </w:p>
    <w:sdt>
      <w:sdtPr>
        <w:rPr>
          <w:rStyle w:val="nfasis"/>
          <w:noProof/>
          <w:lang w:val="es-ES_tradnl"/>
        </w:rPr>
        <w:alias w:val="Correo electrónico"/>
        <w:tag w:val=""/>
        <w:id w:val="1889536063"/>
        <w:placeholder>
          <w:docPart w:val="1182C63D4EF746DF90C5601C3D53EA34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is"/>
        </w:rPr>
      </w:sdtEndPr>
      <w:sdtContent>
        <w:p w:rsidR="00E953FA" w:rsidRPr="00DF57B9" w:rsidRDefault="00E81781">
          <w:pPr>
            <w:pStyle w:val="Informacindecontacto"/>
            <w:rPr>
              <w:rStyle w:val="nfasis"/>
              <w:noProof/>
              <w:lang w:val="es-ES_tradnl"/>
            </w:rPr>
          </w:pPr>
          <w:r>
            <w:rPr>
              <w:rStyle w:val="nfasis"/>
              <w:noProof/>
              <w:lang w:val="es-ES_tradnl"/>
            </w:rPr>
            <w:t>chesky22@hotmail.com</w:t>
          </w:r>
        </w:p>
      </w:sdtContent>
    </w:sdt>
    <w:p w:rsidR="00E953FA" w:rsidRPr="00DF57B9" w:rsidRDefault="0004152D">
      <w:pPr>
        <w:pStyle w:val="Nombre"/>
        <w:rPr>
          <w:noProof/>
          <w:lang w:val="es-ES_tradnl"/>
        </w:rPr>
      </w:pPr>
      <w:sdt>
        <w:sdtPr>
          <w:rPr>
            <w:noProof/>
            <w:lang w:val="es-ES_tradnl"/>
          </w:rPr>
          <w:alias w:val="SU NOMBRE"/>
          <w:tag w:val=""/>
          <w:id w:val="1197042864"/>
          <w:placeholder>
            <w:docPart w:val="ACA621F513C247318D7A39AE2022F48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25960">
            <w:rPr>
              <w:noProof/>
              <w:lang w:val="es-CR"/>
            </w:rPr>
            <w:t>Kevin JimÈ</w:t>
          </w:r>
          <w:r w:rsidR="00E81781">
            <w:rPr>
              <w:noProof/>
              <w:lang w:val="es-CR"/>
            </w:rPr>
            <w:t>nez Granados</w:t>
          </w:r>
          <w:r w:rsidR="00425960">
            <w:rPr>
              <w:noProof/>
              <w:lang w:val="es-CR"/>
            </w:rPr>
            <w:t xml:space="preserve"> </w:t>
          </w:r>
        </w:sdtContent>
      </w:sdt>
    </w:p>
    <w:tbl>
      <w:tblPr>
        <w:tblStyle w:val="Informeanual"/>
        <w:tblW w:w="5000" w:type="pct"/>
        <w:tblLook w:val="04A0" w:firstRow="1" w:lastRow="0" w:firstColumn="1" w:lastColumn="0" w:noHBand="0" w:noVBand="1"/>
        <w:tblDescription w:val="Resume"/>
      </w:tblPr>
      <w:tblGrid>
        <w:gridCol w:w="1788"/>
        <w:gridCol w:w="475"/>
        <w:gridCol w:w="7877"/>
      </w:tblGrid>
      <w:tr w:rsidR="00E953FA" w:rsidRPr="00DF57B9" w:rsidTr="00E81781">
        <w:tc>
          <w:tcPr>
            <w:tcW w:w="1788" w:type="dxa"/>
          </w:tcPr>
          <w:p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DF57B9">
              <w:rPr>
                <w:noProof/>
                <w:lang w:val="es-ES_tradnl"/>
              </w:rPr>
              <w:t>Experiencia</w:t>
            </w:r>
          </w:p>
        </w:tc>
        <w:tc>
          <w:tcPr>
            <w:tcW w:w="475" w:type="dxa"/>
          </w:tcPr>
          <w:p w:rsidR="00E953FA" w:rsidRDefault="00E953FA">
            <w:pPr>
              <w:rPr>
                <w:noProof/>
                <w:lang w:val="es-ES_tradnl"/>
              </w:rPr>
            </w:pPr>
          </w:p>
          <w:p w:rsidR="005B516D" w:rsidRPr="00DF57B9" w:rsidRDefault="005B516D">
            <w:pPr>
              <w:rPr>
                <w:noProof/>
                <w:lang w:val="es-ES_tradnl"/>
              </w:rPr>
            </w:pPr>
          </w:p>
        </w:tc>
        <w:tc>
          <w:tcPr>
            <w:tcW w:w="7877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221802691"/>
                  <w:placeholder>
                    <w:docPart w:val="FA940C0FD6464E17BD01D0AFF1FEE9D9"/>
                  </w:placeholder>
                  <w15:color w:val="C0C0C0"/>
                  <w15:repeatingSectionItem/>
                </w:sdtPr>
                <w:sdtEndPr/>
                <w:sdtContent>
                  <w:p w:rsidR="00DF57B9" w:rsidRPr="00DF57B9" w:rsidRDefault="002B4141" w:rsidP="00AC03C7">
                    <w:pPr>
                      <w:pStyle w:val="Ttulo2"/>
                      <w:spacing w:line="264" w:lineRule="auto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Encuestador costumer speak</w:t>
                    </w:r>
                  </w:p>
                  <w:p w:rsidR="00DF57B9" w:rsidRPr="00DF57B9" w:rsidRDefault="002B4141" w:rsidP="00AC03C7">
                    <w:pPr>
                      <w:pStyle w:val="Textodelcurrculumvtae"/>
                      <w:spacing w:line="264" w:lineRule="auto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2012</w:t>
                    </w:r>
                  </w:p>
                  <w:p w:rsidR="00DF57B9" w:rsidRPr="00DF57B9" w:rsidRDefault="002B4141" w:rsidP="00AC03C7">
                    <w:pPr>
                      <w:spacing w:line="264" w:lineRule="auto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Trabaje dos meses como encuestador via telefonica en la empresa Costumer Speak ubicada en planet mall, San Pedro, Montes de oca.</w:t>
                    </w:r>
                  </w:p>
                </w:sdtContent>
              </w:sdt>
              <w:sdt>
                <w:sdtPr>
                  <w:rPr>
                    <w:rFonts w:asciiTheme="minorHAnsi" w:eastAsiaTheme="minorHAnsi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-223295061"/>
                  <w:placeholder>
                    <w:docPart w:val="855BC70BFF5A41C48D32A93AE5C1E62C"/>
                  </w:placeholder>
                  <w:temporary/>
                  <w15:appearance w15:val="hidden"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lang w:val="es-ES_tradnl"/>
                        <w14:ligatures w14:val="none"/>
                      </w:rPr>
                      <w:id w:val="68699791"/>
                      <w:placeholder>
                        <w:docPart w:val="FA940C0FD6464E17BD01D0AFF1FEE9D9"/>
                      </w:placeholder>
                      <w15:color w:val="C0C0C0"/>
                      <w15:repeatingSectionItem/>
                    </w:sdtPr>
                    <w:sdtEndPr/>
                    <w:sdtContent>
                      <w:p w:rsidR="002B4141" w:rsidRPr="007152CF" w:rsidRDefault="007152CF" w:rsidP="002B4141">
                        <w:pPr>
                          <w:pStyle w:val="Ttulo2"/>
                          <w:spacing w:line="264" w:lineRule="auto"/>
                          <w:rPr>
                            <w:rFonts w:asciiTheme="minorHAnsi" w:eastAsiaTheme="minorEastAsia" w:hAnsiTheme="minorHAnsi" w:cstheme="minorBidi"/>
                            <w:bCs w:val="0"/>
                            <w:caps w:val="0"/>
                            <w:noProof/>
                            <w:color w:val="595959" w:themeColor="text1" w:themeTint="A6"/>
                            <w:lang w:val="es-ES_tradnl"/>
                            <w14:ligatures w14:val="none"/>
                          </w:rPr>
                        </w:pPr>
                        <w:r w:rsidRPr="007152CF">
                          <w:rPr>
                            <w:rFonts w:asciiTheme="minorHAnsi" w:eastAsiaTheme="minorEastAsia" w:hAnsiTheme="minorHAnsi" w:cstheme="minorBidi"/>
                            <w:bCs w:val="0"/>
                            <w:caps w:val="0"/>
                            <w:noProof/>
                            <w:color w:val="595959" w:themeColor="text1" w:themeTint="A6"/>
                            <w:lang w:val="es-ES_tradnl"/>
                            <w14:ligatures w14:val="none"/>
                          </w:rPr>
                          <w:t>TR Proyectos</w:t>
                        </w:r>
                      </w:p>
                      <w:p w:rsidR="00E953FA" w:rsidRDefault="007152CF" w:rsidP="007152CF">
                        <w:pPr>
                          <w:rPr>
                            <w:rFonts w:eastAsiaTheme="minorEastAsia"/>
                            <w:noProof/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2015</w:t>
                        </w:r>
                      </w:p>
                    </w:sdtContent>
                  </w:sdt>
                </w:sdtContent>
              </w:sdt>
            </w:sdtContent>
          </w:sdt>
          <w:p w:rsidR="007152CF" w:rsidRDefault="007152CF" w:rsidP="007152CF">
            <w:pPr>
              <w:rPr>
                <w:rFonts w:eastAsiaTheme="minorEastAsia"/>
                <w:noProof/>
                <w:lang w:val="es-ES_tradnl"/>
              </w:rPr>
            </w:pPr>
            <w:r>
              <w:rPr>
                <w:rFonts w:eastAsiaTheme="minorEastAsia"/>
                <w:noProof/>
                <w:lang w:val="es-ES_tradnl"/>
              </w:rPr>
              <w:t>Asistente de Servicio Tecnico en Electricidad</w:t>
            </w:r>
          </w:p>
          <w:p w:rsidR="00425960" w:rsidRPr="007152CF" w:rsidRDefault="00425960" w:rsidP="007152CF">
            <w:pPr>
              <w:rPr>
                <w:lang w:val="es-ES_tradnl"/>
              </w:rPr>
            </w:pPr>
          </w:p>
        </w:tc>
      </w:tr>
      <w:tr w:rsidR="00E953FA" w:rsidRPr="00DF57B9" w:rsidTr="00E81781">
        <w:tc>
          <w:tcPr>
            <w:tcW w:w="1788" w:type="dxa"/>
          </w:tcPr>
          <w:p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DF57B9">
              <w:rPr>
                <w:noProof/>
                <w:lang w:val="es-ES_tradnl"/>
              </w:rPr>
              <w:t>Formación</w:t>
            </w:r>
          </w:p>
        </w:tc>
        <w:tc>
          <w:tcPr>
            <w:tcW w:w="475" w:type="dxa"/>
          </w:tcPr>
          <w:p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77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-1126388115"/>
                  <w:placeholder>
                    <w:docPart w:val="3100BEAF17994DA697824D9901A6629E"/>
                  </w:placeholder>
                  <w15:repeatingSectionItem/>
                </w:sdtPr>
                <w:sdtEndPr/>
                <w:sdtContent>
                  <w:p w:rsidR="00DF57B9" w:rsidRPr="00DF57B9" w:rsidRDefault="00E81781" w:rsidP="00DF57B9">
                    <w:pPr>
                      <w:pStyle w:val="Ttulo2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Bachiller en educacion media</w:t>
                    </w:r>
                    <w:r w:rsidR="002B4141">
                      <w:rPr>
                        <w:noProof/>
                        <w:lang w:val="es-ES_tradnl"/>
                      </w:rPr>
                      <w:t xml:space="preserve"> Completo</w:t>
                    </w:r>
                  </w:p>
                  <w:p w:rsidR="00E81781" w:rsidRDefault="00E81781" w:rsidP="00E81781">
                    <w:pPr>
                      <w:spacing w:after="140" w:line="264" w:lineRule="auto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Intituto de Educacion Dr.Clodomiro Picado Twight</w:t>
                    </w:r>
                  </w:p>
                  <w:p w:rsidR="00E81781" w:rsidRPr="00DF57B9" w:rsidRDefault="00E81781" w:rsidP="00E81781">
                    <w:pPr>
                      <w:spacing w:after="140" w:line="264" w:lineRule="auto"/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2004-2010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3489933"/>
                  <w:placeholder>
                    <w:docPart w:val="21D2A22FA5A241EC94988FC12976CF25"/>
                  </w:placeholder>
                  <w15:repeatingSectionItem/>
                </w:sdtPr>
                <w:sdtEndPr/>
                <w:sdtContent>
                  <w:p w:rsidR="00E81781" w:rsidRDefault="00E81781" w:rsidP="00AF0223">
                    <w:pPr>
                      <w:pStyle w:val="Ttulo2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Bachille</w:t>
                    </w:r>
                    <w:r w:rsidR="002B4141">
                      <w:rPr>
                        <w:noProof/>
                        <w:lang w:val="es-ES_tradnl"/>
                      </w:rPr>
                      <w:t>Rato inforatica empresarial in</w:t>
                    </w:r>
                    <w:r w:rsidR="00AF0223">
                      <w:rPr>
                        <w:noProof/>
                        <w:lang w:val="es-ES_tradnl"/>
                      </w:rPr>
                      <w:t>complo</w:t>
                    </w:r>
                  </w:p>
                  <w:p w:rsidR="00AF0223" w:rsidRPr="00AF0223" w:rsidRDefault="00AF0223" w:rsidP="00AF0223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UCR</w:t>
                    </w:r>
                  </w:p>
                  <w:p w:rsidR="00425960" w:rsidRDefault="002B4141" w:rsidP="00E81781">
                    <w:pPr>
                      <w:spacing w:after="140" w:line="264" w:lineRule="auto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2011</w:t>
                    </w:r>
                    <w:r w:rsidR="00E81781">
                      <w:rPr>
                        <w:noProof/>
                        <w:lang w:val="es-ES_tradnl"/>
                      </w:rPr>
                      <w:t>-</w:t>
                    </w:r>
                    <w:r>
                      <w:rPr>
                        <w:noProof/>
                        <w:lang w:val="es-ES_tradnl"/>
                      </w:rPr>
                      <w:t>2015</w:t>
                    </w:r>
                  </w:p>
                  <w:p w:rsidR="00E953FA" w:rsidRPr="00DF57B9" w:rsidRDefault="00425960" w:rsidP="00E81781">
                    <w:pPr>
                      <w:spacing w:after="140" w:line="264" w:lineRule="auto"/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Actualmente estudiante de Informatica empresarial UCR</w:t>
                    </w:r>
                  </w:p>
                </w:sdtContent>
              </w:sdt>
            </w:sdtContent>
          </w:sdt>
        </w:tc>
        <w:bookmarkStart w:id="0" w:name="_GoBack"/>
        <w:bookmarkEnd w:id="0"/>
      </w:tr>
      <w:tr w:rsidR="00E953FA" w:rsidRPr="00DF57B9" w:rsidTr="00E81781">
        <w:tc>
          <w:tcPr>
            <w:tcW w:w="1788" w:type="dxa"/>
          </w:tcPr>
          <w:p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DF57B9">
              <w:rPr>
                <w:noProof/>
                <w:lang w:val="es-ES_tradnl"/>
              </w:rPr>
              <w:t>Comunicación</w:t>
            </w:r>
          </w:p>
        </w:tc>
        <w:tc>
          <w:tcPr>
            <w:tcW w:w="475" w:type="dxa"/>
          </w:tcPr>
          <w:p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77" w:type="dxa"/>
          </w:tcPr>
          <w:p w:rsidR="00E953FA" w:rsidRPr="00DF57B9" w:rsidRDefault="002B4141" w:rsidP="007152CF">
            <w:pPr>
              <w:pStyle w:val="Textodelcurrculumvtae"/>
              <w:spacing w:line="264" w:lineRule="auto"/>
              <w:ind w:right="1349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Me considero una persona responsable, puntual, pro activa con grandes deseos de desarrollarme en el area laboral</w:t>
            </w:r>
            <w:r w:rsidR="007152CF">
              <w:rPr>
                <w:noProof/>
                <w:lang w:val="es-ES_tradnl"/>
              </w:rPr>
              <w:t xml:space="preserve">, caracterizandome como </w:t>
            </w:r>
            <w:r>
              <w:rPr>
                <w:noProof/>
                <w:lang w:val="es-ES_tradnl"/>
              </w:rPr>
              <w:t>una persona ho</w:t>
            </w:r>
            <w:r w:rsidR="003809E1">
              <w:rPr>
                <w:noProof/>
                <w:lang w:val="es-ES_tradnl"/>
              </w:rPr>
              <w:t>n</w:t>
            </w:r>
            <w:r>
              <w:rPr>
                <w:noProof/>
                <w:lang w:val="es-ES_tradnl"/>
              </w:rPr>
              <w:t>rrada y trabajadora. Ademas cuento con disponibilidad total para laborar en cualquier parte de país.</w:t>
            </w:r>
          </w:p>
        </w:tc>
      </w:tr>
      <w:tr w:rsidR="00E953FA" w:rsidRPr="00DF57B9" w:rsidTr="00E81781">
        <w:tc>
          <w:tcPr>
            <w:tcW w:w="1788" w:type="dxa"/>
          </w:tcPr>
          <w:p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DF57B9">
              <w:rPr>
                <w:noProof/>
                <w:lang w:val="es-ES_tradnl"/>
              </w:rPr>
              <w:t>Referencias</w:t>
            </w:r>
          </w:p>
        </w:tc>
        <w:tc>
          <w:tcPr>
            <w:tcW w:w="475" w:type="dxa"/>
          </w:tcPr>
          <w:p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77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-1368215953"/>
                  <w:placeholder>
                    <w:docPart w:val="AA453D41C2CF43B38C2611E703F3AC1D"/>
                  </w:placeholder>
                  <w15:color w:val="C0C0C0"/>
                  <w15:repeatingSectionItem/>
                </w:sdtPr>
                <w:sdtEndPr/>
                <w:sdtContent>
                  <w:p w:rsidR="00DF57B9" w:rsidRPr="00DF57B9" w:rsidRDefault="00EC7D16" w:rsidP="00EC7D16">
                    <w:pPr>
                      <w:pStyle w:val="Ttulo2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Gerarddo duran marin</w:t>
                    </w:r>
                  </w:p>
                  <w:p w:rsidR="00C2176B" w:rsidRPr="00DF57B9" w:rsidRDefault="00EC7D16" w:rsidP="00AC03C7">
                    <w:pPr>
                      <w:spacing w:after="40" w:line="240" w:lineRule="auto"/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60554985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-249350257"/>
                  <w:placeholder>
                    <w:docPart w:val="4FB7A63B711A432AB032E0E9F048110E"/>
                  </w:placeholder>
                  <w15:color w:val="C0C0C0"/>
                  <w15:repeatingSectionItem/>
                </w:sdtPr>
                <w:sdtEndPr/>
                <w:sdtContent>
                  <w:p w:rsidR="00C2176B" w:rsidRPr="00DF57B9" w:rsidRDefault="00EC7D16" w:rsidP="00EC7D16">
                    <w:pPr>
                      <w:pStyle w:val="Ttulo2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Lic.alnadad granados fuentes</w:t>
                    </w:r>
                  </w:p>
                  <w:p w:rsidR="00C2176B" w:rsidRPr="00DF57B9" w:rsidRDefault="00EC7D16" w:rsidP="00C2176B">
                    <w:p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855444</w:t>
                    </w:r>
                  </w:p>
                </w:sdtContent>
              </w:sdt>
              <w:p w:rsidR="00E953FA" w:rsidRPr="00DF57B9" w:rsidRDefault="0004152D" w:rsidP="00EC7D16">
                <w:pPr>
                  <w:rPr>
                    <w:rFonts w:eastAsiaTheme="minorEastAsia"/>
                    <w:noProof/>
                    <w:lang w:val="es-ES_tradnl"/>
                  </w:rPr>
                </w:pPr>
              </w:p>
            </w:sdtContent>
          </w:sdt>
        </w:tc>
      </w:tr>
    </w:tbl>
    <w:p w:rsidR="00014287" w:rsidRPr="00DF57B9" w:rsidRDefault="00014287">
      <w:pPr>
        <w:rPr>
          <w:noProof/>
          <w:lang w:val="es-ES_tradnl"/>
        </w:rPr>
      </w:pPr>
    </w:p>
    <w:sectPr w:rsidR="00014287" w:rsidRPr="00DF57B9" w:rsidSect="009C7C5D">
      <w:footerReference w:type="default" r:id="rId11"/>
      <w:pgSz w:w="12240" w:h="15840" w:code="1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52D" w:rsidRDefault="0004152D">
      <w:pPr>
        <w:spacing w:before="0" w:after="0" w:line="240" w:lineRule="auto"/>
      </w:pPr>
      <w:r>
        <w:separator/>
      </w:r>
    </w:p>
  </w:endnote>
  <w:endnote w:type="continuationSeparator" w:id="0">
    <w:p w:rsidR="0004152D" w:rsidRDefault="000415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3FA" w:rsidRPr="000F33A6" w:rsidRDefault="00671A6A">
    <w:pPr>
      <w:pStyle w:val="Piedepgina"/>
    </w:pPr>
    <w:r w:rsidRPr="000F33A6">
      <w:t xml:space="preserve">Página </w:t>
    </w:r>
    <w:r w:rsidRPr="000F33A6">
      <w:fldChar w:fldCharType="begin"/>
    </w:r>
    <w:r w:rsidRPr="000F33A6">
      <w:instrText>PAGE</w:instrText>
    </w:r>
    <w:r w:rsidRPr="000F33A6">
      <w:fldChar w:fldCharType="separate"/>
    </w:r>
    <w:r w:rsidR="00014287">
      <w:rPr>
        <w:noProof/>
      </w:rPr>
      <w:t>2</w:t>
    </w:r>
    <w:r w:rsidRPr="000F33A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52D" w:rsidRDefault="0004152D">
      <w:pPr>
        <w:spacing w:before="0" w:after="0" w:line="240" w:lineRule="auto"/>
      </w:pPr>
      <w:r>
        <w:separator/>
      </w:r>
    </w:p>
  </w:footnote>
  <w:footnote w:type="continuationSeparator" w:id="0">
    <w:p w:rsidR="0004152D" w:rsidRDefault="0004152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81"/>
    <w:rsid w:val="00014287"/>
    <w:rsid w:val="0004152D"/>
    <w:rsid w:val="00047D69"/>
    <w:rsid w:val="000C1442"/>
    <w:rsid w:val="000F33A6"/>
    <w:rsid w:val="001B6A86"/>
    <w:rsid w:val="002039EC"/>
    <w:rsid w:val="00254747"/>
    <w:rsid w:val="002B4141"/>
    <w:rsid w:val="002F7A21"/>
    <w:rsid w:val="00306E16"/>
    <w:rsid w:val="0035607F"/>
    <w:rsid w:val="003809E1"/>
    <w:rsid w:val="00425960"/>
    <w:rsid w:val="004B617A"/>
    <w:rsid w:val="005B516D"/>
    <w:rsid w:val="005C02C4"/>
    <w:rsid w:val="00671A6A"/>
    <w:rsid w:val="007152CF"/>
    <w:rsid w:val="007E3A07"/>
    <w:rsid w:val="007F4112"/>
    <w:rsid w:val="009C7C5D"/>
    <w:rsid w:val="00A11106"/>
    <w:rsid w:val="00AA095A"/>
    <w:rsid w:val="00AC03C7"/>
    <w:rsid w:val="00AF0223"/>
    <w:rsid w:val="00C2176B"/>
    <w:rsid w:val="00CB5F70"/>
    <w:rsid w:val="00D0414B"/>
    <w:rsid w:val="00D83B47"/>
    <w:rsid w:val="00DF57B9"/>
    <w:rsid w:val="00E36737"/>
    <w:rsid w:val="00E81781"/>
    <w:rsid w:val="00E85F71"/>
    <w:rsid w:val="00E953FA"/>
    <w:rsid w:val="00EC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3421BA-AEB7-4A90-8CA3-D24A0733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"/>
    <w:rPr>
      <w:kern w:val="20"/>
    </w:rPr>
  </w:style>
  <w:style w:type="paragraph" w:styleId="Piedepgina">
    <w:name w:val="footer"/>
    <w:basedOn w:val="Normal"/>
    <w:link w:val="Piedepgina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2"/>
    <w:rPr>
      <w:kern w:val="20"/>
    </w:rPr>
  </w:style>
  <w:style w:type="paragraph" w:customStyle="1" w:styleId="Textodelcurrculumvtae">
    <w:name w:val="Texto del currículum vítae"/>
    <w:basedOn w:val="Normal"/>
    <w:qFormat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Informeanual">
    <w:name w:val="Informe anual"/>
    <w:basedOn w:val="Tab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s">
    <w:name w:val="Tabla de cartas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FechaCar">
    <w:name w:val="Fecha Car"/>
    <w:basedOn w:val="Fuentedeprrafopredeter"/>
    <w:link w:val="Fech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rio">
    <w:name w:val="Destinatario"/>
    <w:basedOn w:val="Normal"/>
    <w:uiPriority w:val="8"/>
    <w:unhideWhenUsed/>
    <w:qFormat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8"/>
    <w:unhideWhenUsed/>
    <w:qFormat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8"/>
    <w:rPr>
      <w:kern w:val="20"/>
    </w:rPr>
  </w:style>
  <w:style w:type="paragraph" w:styleId="Cierre">
    <w:name w:val="Closing"/>
    <w:basedOn w:val="Normal"/>
    <w:link w:val="CierreCar"/>
    <w:uiPriority w:val="8"/>
    <w:unhideWhenUsed/>
    <w:qFormat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8"/>
    <w:rPr>
      <w:kern w:val="20"/>
    </w:rPr>
  </w:style>
  <w:style w:type="paragraph" w:styleId="Firma">
    <w:name w:val="Signature"/>
    <w:basedOn w:val="Normal"/>
    <w:link w:val="FirmaCar"/>
    <w:uiPriority w:val="8"/>
    <w:unhideWhenUsed/>
    <w:qFormat/>
    <w:pPr>
      <w:spacing w:after="48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8"/>
    <w:rPr>
      <w:b/>
      <w:bCs/>
      <w:kern w:val="20"/>
    </w:rPr>
  </w:style>
  <w:style w:type="character" w:styleId="nfasis">
    <w:name w:val="Emphasis"/>
    <w:basedOn w:val="Fuentedeprrafopredeter"/>
    <w:uiPriority w:val="2"/>
    <w:unhideWhenUsed/>
    <w:qFormat/>
    <w:rPr>
      <w:color w:val="7E97AD" w:themeColor="accent1"/>
    </w:rPr>
  </w:style>
  <w:style w:type="paragraph" w:customStyle="1" w:styleId="Informacindecontacto">
    <w:name w:val="Información de contac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bre">
    <w:name w:val="Nombr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\AppData\Roaming\Microsoft\Plantillas\Curr&#237;culum%20atempor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15315FD2DB452FACCD57A54F723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F95AD-46E0-48B7-901F-18C2A0BD8B38}"/>
      </w:docPartPr>
      <w:docPartBody>
        <w:p w:rsidR="00C54BB2" w:rsidRDefault="00B921F8">
          <w:pPr>
            <w:pStyle w:val="AC15315FD2DB452FACCD57A54F723C17"/>
          </w:pPr>
          <w:r w:rsidRPr="000F33A6">
            <w:t>[Dirección postal]</w:t>
          </w:r>
        </w:p>
      </w:docPartBody>
    </w:docPart>
    <w:docPart>
      <w:docPartPr>
        <w:name w:val="6FAF6BD260324D7481AA9EAED0223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3639B-4025-4F0C-8632-82985A6C7149}"/>
      </w:docPartPr>
      <w:docPartBody>
        <w:p w:rsidR="00C54BB2" w:rsidRDefault="00B921F8">
          <w:pPr>
            <w:pStyle w:val="6FAF6BD260324D7481AA9EAED022357B"/>
          </w:pPr>
          <w:r w:rsidRPr="000F33A6">
            <w:t>[Código postal, ciudad y provincia o estado]</w:t>
          </w:r>
        </w:p>
      </w:docPartBody>
    </w:docPart>
    <w:docPart>
      <w:docPartPr>
        <w:name w:val="91F066D2B9B04EF88F2E08EFBE8F5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F6A46-FCDA-45B9-B3C9-ACD103992C7D}"/>
      </w:docPartPr>
      <w:docPartBody>
        <w:p w:rsidR="00C54BB2" w:rsidRDefault="00B921F8">
          <w:pPr>
            <w:pStyle w:val="91F066D2B9B04EF88F2E08EFBE8F51BB"/>
          </w:pPr>
          <w:r w:rsidRPr="000F33A6">
            <w:t>[Teléfono]</w:t>
          </w:r>
        </w:p>
      </w:docPartBody>
    </w:docPart>
    <w:docPart>
      <w:docPartPr>
        <w:name w:val="1182C63D4EF746DF90C5601C3D53E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7A89F-4C33-4527-A68A-45AD93FABBD6}"/>
      </w:docPartPr>
      <w:docPartBody>
        <w:p w:rsidR="00C54BB2" w:rsidRDefault="00B921F8">
          <w:pPr>
            <w:pStyle w:val="1182C63D4EF746DF90C5601C3D53EA34"/>
          </w:pPr>
          <w:r w:rsidRPr="000F33A6">
            <w:rPr>
              <w:rStyle w:val="nfasis"/>
            </w:rPr>
            <w:t>[Correo electrónico]</w:t>
          </w:r>
        </w:p>
      </w:docPartBody>
    </w:docPart>
    <w:docPart>
      <w:docPartPr>
        <w:name w:val="ACA621F513C247318D7A39AE2022F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9D081-98F0-4336-826E-9B88A3DE668F}"/>
      </w:docPartPr>
      <w:docPartBody>
        <w:p w:rsidR="00C54BB2" w:rsidRDefault="00B921F8">
          <w:pPr>
            <w:pStyle w:val="ACA621F513C247318D7A39AE2022F488"/>
          </w:pPr>
          <w:r w:rsidRPr="000F33A6">
            <w:t>[Su nombre]</w:t>
          </w:r>
        </w:p>
      </w:docPartBody>
    </w:docPart>
    <w:docPart>
      <w:docPartPr>
        <w:name w:val="FA940C0FD6464E17BD01D0AFF1FEE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EFED8-4B66-4A51-8514-F663AAC86F21}"/>
      </w:docPartPr>
      <w:docPartBody>
        <w:p w:rsidR="00C54BB2" w:rsidRDefault="00B921F8">
          <w:pPr>
            <w:pStyle w:val="FA940C0FD6464E17BD01D0AFF1FEE9D9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55BC70BFF5A41C48D32A93AE5C1E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69D48-A1F1-405B-8699-2D57A8D3AB94}"/>
      </w:docPartPr>
      <w:docPartBody>
        <w:p w:rsidR="00C54BB2" w:rsidRDefault="00B921F8">
          <w:pPr>
            <w:pStyle w:val="855BC70BFF5A41C48D32A93AE5C1E62C"/>
          </w:pPr>
          <w:r w:rsidRPr="007246B2">
            <w:rPr>
              <w:lang w:val="it-IT"/>
            </w:rPr>
            <w:t>Use este espacio para ofrecer un breve resumen de sus principales responsabilidades y sus logros más destacados.</w:t>
          </w:r>
        </w:p>
      </w:docPartBody>
    </w:docPart>
    <w:docPart>
      <w:docPartPr>
        <w:name w:val="3100BEAF17994DA697824D9901A66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CFE27-9AE9-4CC8-B99E-A58276A435AC}"/>
      </w:docPartPr>
      <w:docPartBody>
        <w:p w:rsidR="00C54BB2" w:rsidRDefault="00B921F8">
          <w:pPr>
            <w:pStyle w:val="3100BEAF17994DA697824D9901A6629E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453D41C2CF43B38C2611E703F3A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08838-BE21-4FC6-ACFA-33FA027F6239}"/>
      </w:docPartPr>
      <w:docPartBody>
        <w:p w:rsidR="00C54BB2" w:rsidRDefault="00B921F8">
          <w:pPr>
            <w:pStyle w:val="AA453D41C2CF43B38C2611E703F3AC1D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1D2A22FA5A241EC94988FC12976C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D9A3D-8B70-4547-BDEA-E3AE7061FD88}"/>
      </w:docPartPr>
      <w:docPartBody>
        <w:p w:rsidR="00C54BB2" w:rsidRDefault="00042781" w:rsidP="00042781">
          <w:pPr>
            <w:pStyle w:val="21D2A22FA5A241EC94988FC12976CF25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FB7A63B711A432AB032E0E9F0481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9359B-683F-481F-AC91-7431317E5E63}"/>
      </w:docPartPr>
      <w:docPartBody>
        <w:p w:rsidR="00C54BB2" w:rsidRDefault="00042781" w:rsidP="00042781">
          <w:pPr>
            <w:pStyle w:val="4FB7A63B711A432AB032E0E9F048110E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781"/>
    <w:rsid w:val="00030813"/>
    <w:rsid w:val="00042781"/>
    <w:rsid w:val="002743A3"/>
    <w:rsid w:val="00597058"/>
    <w:rsid w:val="00A76F35"/>
    <w:rsid w:val="00B921F8"/>
    <w:rsid w:val="00C54BB2"/>
    <w:rsid w:val="00E3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15315FD2DB452FACCD57A54F723C17">
    <w:name w:val="AC15315FD2DB452FACCD57A54F723C17"/>
  </w:style>
  <w:style w:type="paragraph" w:customStyle="1" w:styleId="6FAF6BD260324D7481AA9EAED022357B">
    <w:name w:val="6FAF6BD260324D7481AA9EAED022357B"/>
  </w:style>
  <w:style w:type="paragraph" w:customStyle="1" w:styleId="91F066D2B9B04EF88F2E08EFBE8F51BB">
    <w:name w:val="91F066D2B9B04EF88F2E08EFBE8F51BB"/>
  </w:style>
  <w:style w:type="paragraph" w:customStyle="1" w:styleId="B81EACCEEA1F49DE82239B4BB6F8C874">
    <w:name w:val="B81EACCEEA1F49DE82239B4BB6F8C874"/>
  </w:style>
  <w:style w:type="character" w:styleId="nfasis">
    <w:name w:val="Emphasis"/>
    <w:basedOn w:val="Fuentedeprrafopredeter"/>
    <w:uiPriority w:val="2"/>
    <w:unhideWhenUsed/>
    <w:qFormat/>
    <w:rPr>
      <w:color w:val="5B9BD5" w:themeColor="accent1"/>
    </w:rPr>
  </w:style>
  <w:style w:type="paragraph" w:customStyle="1" w:styleId="1182C63D4EF746DF90C5601C3D53EA34">
    <w:name w:val="1182C63D4EF746DF90C5601C3D53EA34"/>
  </w:style>
  <w:style w:type="paragraph" w:customStyle="1" w:styleId="ACA621F513C247318D7A39AE2022F488">
    <w:name w:val="ACA621F513C247318D7A39AE2022F488"/>
  </w:style>
  <w:style w:type="paragraph" w:customStyle="1" w:styleId="67F41B2BCABF4BE7B97D09CAD34FF4AF">
    <w:name w:val="67F41B2BCABF4BE7B97D09CAD34FF4AF"/>
  </w:style>
  <w:style w:type="paragraph" w:customStyle="1" w:styleId="Textodelcurrculumvtae">
    <w:name w:val="Texto del currículum vítae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val="es-ES" w:eastAsia="en-US"/>
    </w:rPr>
  </w:style>
  <w:style w:type="paragraph" w:customStyle="1" w:styleId="2CF99D82059E4FA3B970E2069855D467">
    <w:name w:val="2CF99D82059E4FA3B970E2069855D467"/>
  </w:style>
  <w:style w:type="character" w:styleId="Textodelmarcadordeposicin">
    <w:name w:val="Placeholder Text"/>
    <w:basedOn w:val="Fuentedeprrafopredeter"/>
    <w:uiPriority w:val="99"/>
    <w:semiHidden/>
    <w:rsid w:val="00030813"/>
    <w:rPr>
      <w:color w:val="808080"/>
    </w:rPr>
  </w:style>
  <w:style w:type="paragraph" w:customStyle="1" w:styleId="FA940C0FD6464E17BD01D0AFF1FEE9D9">
    <w:name w:val="FA940C0FD6464E17BD01D0AFF1FEE9D9"/>
  </w:style>
  <w:style w:type="paragraph" w:customStyle="1" w:styleId="B8BDD61DBCDF4712896A5E899859987A">
    <w:name w:val="B8BDD61DBCDF4712896A5E899859987A"/>
  </w:style>
  <w:style w:type="paragraph" w:customStyle="1" w:styleId="E0A5D505DE7747AF8246C04D26F13A5F">
    <w:name w:val="E0A5D505DE7747AF8246C04D26F13A5F"/>
  </w:style>
  <w:style w:type="paragraph" w:customStyle="1" w:styleId="855BC70BFF5A41C48D32A93AE5C1E62C">
    <w:name w:val="855BC70BFF5A41C48D32A93AE5C1E62C"/>
  </w:style>
  <w:style w:type="paragraph" w:customStyle="1" w:styleId="3100BEAF17994DA697824D9901A6629E">
    <w:name w:val="3100BEAF17994DA697824D9901A6629E"/>
  </w:style>
  <w:style w:type="paragraph" w:customStyle="1" w:styleId="DDC372EDA93447F58646FFF2DBACE06E">
    <w:name w:val="DDC372EDA93447F58646FFF2DBACE06E"/>
  </w:style>
  <w:style w:type="paragraph" w:customStyle="1" w:styleId="3042C431BA434CA4821D90F64EB47E63">
    <w:name w:val="3042C431BA434CA4821D90F64EB47E63"/>
  </w:style>
  <w:style w:type="paragraph" w:customStyle="1" w:styleId="DCE8171455144D5C8523D8E1EB15170F">
    <w:name w:val="DCE8171455144D5C8523D8E1EB15170F"/>
  </w:style>
  <w:style w:type="paragraph" w:customStyle="1" w:styleId="56846D0073574F85B12E954994F95008">
    <w:name w:val="56846D0073574F85B12E954994F95008"/>
  </w:style>
  <w:style w:type="paragraph" w:customStyle="1" w:styleId="AA453D41C2CF43B38C2611E703F3AC1D">
    <w:name w:val="AA453D41C2CF43B38C2611E703F3AC1D"/>
  </w:style>
  <w:style w:type="paragraph" w:customStyle="1" w:styleId="AFD3A218B56B4E33815CB9F43E45A35D">
    <w:name w:val="AFD3A218B56B4E33815CB9F43E45A35D"/>
  </w:style>
  <w:style w:type="paragraph" w:customStyle="1" w:styleId="5C9C56128B344A5091EAACBF71CD4415">
    <w:name w:val="5C9C56128B344A5091EAACBF71CD4415"/>
  </w:style>
  <w:style w:type="paragraph" w:customStyle="1" w:styleId="716A4006C4334995B275B871CBAA943F">
    <w:name w:val="716A4006C4334995B275B871CBAA943F"/>
  </w:style>
  <w:style w:type="paragraph" w:customStyle="1" w:styleId="21D2A22FA5A241EC94988FC12976CF25">
    <w:name w:val="21D2A22FA5A241EC94988FC12976CF25"/>
    <w:rsid w:val="00042781"/>
  </w:style>
  <w:style w:type="paragraph" w:customStyle="1" w:styleId="4FB7A63B711A432AB032E0E9F048110E">
    <w:name w:val="4FB7A63B711A432AB032E0E9F048110E"/>
    <w:rsid w:val="00042781"/>
  </w:style>
  <w:style w:type="paragraph" w:customStyle="1" w:styleId="3A61DB7DAD3D4862AF8C6BFB5A47EEDA">
    <w:name w:val="3A61DB7DAD3D4862AF8C6BFB5A47EEDA"/>
    <w:rsid w:val="00042781"/>
  </w:style>
  <w:style w:type="paragraph" w:customStyle="1" w:styleId="6A316EDB67FC4338B533614BD1327DD9">
    <w:name w:val="6A316EDB67FC4338B533614BD1327DD9"/>
    <w:rsid w:val="00042781"/>
  </w:style>
  <w:style w:type="paragraph" w:customStyle="1" w:styleId="54A730F3CB604F689E9279A09D21CD06">
    <w:name w:val="54A730F3CB604F689E9279A09D21CD06"/>
    <w:rsid w:val="00042781"/>
  </w:style>
  <w:style w:type="paragraph" w:customStyle="1" w:styleId="AD4C4D438BEE4ABFAA309DDB1BC84694">
    <w:name w:val="AD4C4D438BEE4ABFAA309DDB1BC84694"/>
    <w:rsid w:val="00042781"/>
  </w:style>
  <w:style w:type="paragraph" w:customStyle="1" w:styleId="D5307C7BC9F84457ADC70BC8F66712B2">
    <w:name w:val="D5307C7BC9F84457ADC70BC8F66712B2"/>
    <w:rsid w:val="00042781"/>
  </w:style>
  <w:style w:type="paragraph" w:customStyle="1" w:styleId="1ED9EC4226CA4460B8A24EA6C1888EE7">
    <w:name w:val="1ED9EC4226CA4460B8A24EA6C1888EE7"/>
    <w:rsid w:val="00042781"/>
  </w:style>
  <w:style w:type="paragraph" w:customStyle="1" w:styleId="755340029B7348E98201C78FB47275B3">
    <w:name w:val="755340029B7348E98201C78FB47275B3"/>
    <w:rsid w:val="00042781"/>
  </w:style>
  <w:style w:type="paragraph" w:customStyle="1" w:styleId="419D601F54F44D7E97E6CE94D1B9BAC3">
    <w:name w:val="419D601F54F44D7E97E6CE94D1B9BAC3"/>
    <w:rsid w:val="000308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Turrialba, Calle Vieja 100 metros Norte de la Banda Municipal</CompanyAddress>
  <CompanyPhone>Tef 50104479</CompanyPhone>
  <CompanyFax/>
  <CompanyEmail>chesky22@hotmail.com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F5DF50-DE56-4804-AD47-FD24022C4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13BF2FED-14F4-4486-9DD4-06634D971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atemporal</Template>
  <TotalTime>32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JimÈnez Granados </dc:creator>
  <cp:keywords/>
  <cp:lastModifiedBy>gerardo</cp:lastModifiedBy>
  <cp:revision>6</cp:revision>
  <dcterms:created xsi:type="dcterms:W3CDTF">2016-04-11T22:08:00Z</dcterms:created>
  <dcterms:modified xsi:type="dcterms:W3CDTF">2016-04-27T23:52:00Z</dcterms:modified>
  <cp:category>Turrialba, Cartago,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