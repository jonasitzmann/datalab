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B9B" w:rsidRDefault="00935210">
      <w:pPr>
        <w:pStyle w:val="Informacindecontacto"/>
        <w:rPr>
          <w:b/>
          <w:caps/>
          <w:spacing w:val="21"/>
          <w:sz w:val="36"/>
          <w:lang w:val="es-US"/>
        </w:rPr>
      </w:pPr>
      <w:bookmarkStart w:id="0" w:name="_GoBack"/>
      <w:bookmarkEnd w:id="0"/>
      <w:r>
        <w:rPr>
          <w:b/>
          <w:caps/>
          <w:spacing w:val="21"/>
          <w:sz w:val="36"/>
          <w:lang w:val="es-US"/>
        </w:rPr>
        <w:t xml:space="preserve">            </w:t>
      </w:r>
      <w:r w:rsidR="00582613">
        <w:rPr>
          <w:b/>
          <w:caps/>
          <w:spacing w:val="21"/>
          <w:sz w:val="36"/>
          <w:lang w:val="es-US"/>
        </w:rPr>
        <w:t xml:space="preserve"> </w:t>
      </w:r>
      <w:r>
        <w:rPr>
          <w:b/>
          <w:caps/>
          <w:spacing w:val="21"/>
          <w:sz w:val="36"/>
          <w:lang w:val="es-US"/>
        </w:rPr>
        <w:t xml:space="preserve">      </w:t>
      </w:r>
      <w:r w:rsidR="00F84B9B">
        <w:rPr>
          <w:b/>
          <w:caps/>
          <w:spacing w:val="21"/>
          <w:sz w:val="36"/>
          <w:lang w:val="es-US"/>
        </w:rPr>
        <w:t xml:space="preserve"> </w:t>
      </w:r>
      <w:r>
        <w:rPr>
          <w:b/>
          <w:caps/>
          <w:spacing w:val="21"/>
          <w:sz w:val="36"/>
          <w:lang w:val="es-US"/>
        </w:rPr>
        <w:t>KIANA ELOISA FLORES ALDANA</w:t>
      </w:r>
    </w:p>
    <w:p w:rsidR="00A9297D" w:rsidRDefault="000159A5">
      <w:pPr>
        <w:pStyle w:val="Informacindecontacto"/>
        <w:rPr>
          <w:b/>
          <w:caps/>
          <w:spacing w:val="21"/>
          <w:sz w:val="36"/>
          <w:lang w:val="es-US"/>
        </w:rPr>
      </w:pPr>
      <w:r>
        <w:rPr>
          <w:b/>
          <w:caps/>
          <w:spacing w:val="21"/>
          <w:sz w:val="36"/>
          <w:lang w:val="es-US"/>
        </w:rPr>
        <w:t xml:space="preserve">          </w:t>
      </w:r>
      <w:r w:rsidR="00A9297D">
        <w:rPr>
          <w:b/>
          <w:caps/>
          <w:spacing w:val="21"/>
          <w:sz w:val="36"/>
          <w:lang w:val="es-US"/>
        </w:rPr>
        <w:t xml:space="preserve">    Pedregal villa graciela casa </w:t>
      </w:r>
      <w:r>
        <w:rPr>
          <w:b/>
          <w:caps/>
          <w:spacing w:val="21"/>
          <w:sz w:val="36"/>
          <w:lang w:val="es-US"/>
        </w:rPr>
        <w:t>N°108</w:t>
      </w:r>
    </w:p>
    <w:p w:rsidR="000159A5" w:rsidRDefault="000159A5">
      <w:pPr>
        <w:pStyle w:val="Informacindecontacto"/>
        <w:rPr>
          <w:b/>
          <w:caps/>
          <w:spacing w:val="21"/>
          <w:sz w:val="36"/>
          <w:lang w:val="es-US"/>
        </w:rPr>
      </w:pPr>
      <w:r>
        <w:rPr>
          <w:b/>
          <w:caps/>
          <w:spacing w:val="21"/>
          <w:sz w:val="36"/>
          <w:lang w:val="es-US"/>
        </w:rPr>
        <w:t xml:space="preserve">                       Del: </w:t>
      </w:r>
      <w:r w:rsidR="0050554A">
        <w:rPr>
          <w:b/>
          <w:caps/>
          <w:spacing w:val="21"/>
          <w:sz w:val="36"/>
          <w:lang w:val="es-US"/>
        </w:rPr>
        <w:t>6076-8235 / Tel: 399-6808</w:t>
      </w:r>
    </w:p>
    <w:p w:rsidR="005A1F40" w:rsidRDefault="005A1F40">
      <w:pPr>
        <w:pStyle w:val="Informacindecontacto"/>
        <w:rPr>
          <w:b/>
          <w:caps/>
          <w:spacing w:val="21"/>
          <w:sz w:val="36"/>
          <w:lang w:val="es-US"/>
        </w:rPr>
      </w:pPr>
    </w:p>
    <w:p w:rsidR="00F84B9B" w:rsidRDefault="00F84B9B">
      <w:pPr>
        <w:pStyle w:val="Informacindecontacto"/>
        <w:rPr>
          <w:b/>
          <w:caps/>
          <w:spacing w:val="21"/>
          <w:sz w:val="36"/>
          <w:lang w:val="es-US"/>
        </w:rPr>
      </w:pPr>
    </w:p>
    <w:p w:rsidR="0059120E" w:rsidRDefault="007A094C">
      <w:pPr>
        <w:pStyle w:val="Informacindecontacto"/>
        <w:rPr>
          <w:b/>
          <w:caps/>
          <w:spacing w:val="21"/>
          <w:sz w:val="36"/>
          <w:lang w:val="es-US"/>
        </w:rPr>
      </w:pPr>
      <w:r>
        <w:rPr>
          <w:b/>
          <w:caps/>
          <w:spacing w:val="21"/>
          <w:sz w:val="36"/>
          <w:lang w:val="es-US"/>
        </w:rPr>
        <w:t>Datos Personales</w:t>
      </w:r>
    </w:p>
    <w:p w:rsidR="007A094C" w:rsidRDefault="007A094C">
      <w:pPr>
        <w:pStyle w:val="Informacindecontacto"/>
        <w:rPr>
          <w:b/>
          <w:caps/>
          <w:spacing w:val="21"/>
          <w:sz w:val="36"/>
          <w:lang w:val="es-US"/>
        </w:rPr>
      </w:pPr>
      <w:r>
        <w:rPr>
          <w:b/>
          <w:caps/>
          <w:spacing w:val="21"/>
          <w:sz w:val="36"/>
          <w:lang w:val="es-US"/>
        </w:rPr>
        <w:t>Cedula                               8-922-575</w:t>
      </w:r>
    </w:p>
    <w:p w:rsidR="007A094C" w:rsidRDefault="000D05EE">
      <w:pPr>
        <w:pStyle w:val="Informacindecontacto"/>
        <w:rPr>
          <w:b/>
          <w:caps/>
          <w:spacing w:val="21"/>
          <w:sz w:val="36"/>
          <w:lang w:val="es-US"/>
        </w:rPr>
      </w:pPr>
      <w:r>
        <w:rPr>
          <w:b/>
          <w:caps/>
          <w:spacing w:val="21"/>
          <w:sz w:val="36"/>
          <w:lang w:val="es-US"/>
        </w:rPr>
        <w:t>Fecha de nacimiento      16 de agosto de 1997</w:t>
      </w:r>
    </w:p>
    <w:p w:rsidR="000D05EE" w:rsidRDefault="000545AC">
      <w:pPr>
        <w:pStyle w:val="Informacindecontacto"/>
        <w:rPr>
          <w:b/>
          <w:caps/>
          <w:spacing w:val="21"/>
          <w:sz w:val="36"/>
          <w:lang w:val="es-US"/>
        </w:rPr>
      </w:pPr>
      <w:r>
        <w:rPr>
          <w:b/>
          <w:caps/>
          <w:spacing w:val="21"/>
          <w:sz w:val="36"/>
          <w:lang w:val="es-US"/>
        </w:rPr>
        <w:t>Status                                soltera</w:t>
      </w:r>
    </w:p>
    <w:p w:rsidR="002012C2" w:rsidRDefault="000545AC" w:rsidP="002012C2">
      <w:pPr>
        <w:pStyle w:val="Informacindecontacto"/>
        <w:rPr>
          <w:b/>
          <w:caps/>
          <w:spacing w:val="21"/>
          <w:sz w:val="36"/>
          <w:lang w:val="es-US"/>
        </w:rPr>
      </w:pPr>
      <w:r>
        <w:rPr>
          <w:b/>
          <w:caps/>
          <w:spacing w:val="21"/>
          <w:sz w:val="36"/>
          <w:lang w:val="es-US"/>
        </w:rPr>
        <w:t xml:space="preserve">Nacionalidad    </w:t>
      </w:r>
      <w:r w:rsidR="0034162F">
        <w:rPr>
          <w:b/>
          <w:caps/>
          <w:spacing w:val="21"/>
          <w:sz w:val="36"/>
          <w:lang w:val="es-US"/>
        </w:rPr>
        <w:t xml:space="preserve">             panameña</w:t>
      </w:r>
    </w:p>
    <w:p w:rsidR="00F84B9B" w:rsidRPr="002D1B04" w:rsidRDefault="002012C2" w:rsidP="002D1B04">
      <w:pPr>
        <w:pStyle w:val="Ttulo2"/>
        <w:rPr>
          <w:rFonts w:asciiTheme="minorHAnsi" w:eastAsiaTheme="minorHAnsi" w:hAnsiTheme="minorHAnsi" w:cstheme="minorBidi"/>
          <w:i w:val="0"/>
          <w:caps/>
          <w:sz w:val="36"/>
          <w:szCs w:val="22"/>
          <w:lang w:val="es-US"/>
        </w:rPr>
      </w:pPr>
      <w:r>
        <w:rPr>
          <w:rFonts w:asciiTheme="minorHAnsi" w:eastAsiaTheme="minorHAnsi" w:hAnsiTheme="minorHAnsi" w:cstheme="minorBidi"/>
          <w:i w:val="0"/>
          <w:caps/>
          <w:sz w:val="36"/>
          <w:szCs w:val="22"/>
          <w:lang w:val="es-US"/>
        </w:rPr>
        <w:t>FORMACIÓN ACADÉMICA</w:t>
      </w:r>
    </w:p>
    <w:p w:rsidR="002012C2" w:rsidRPr="002D318C" w:rsidRDefault="00292C8E" w:rsidP="002012C2">
      <w:pPr>
        <w:rPr>
          <w:sz w:val="24"/>
          <w:szCs w:val="24"/>
          <w:lang w:val="es-US"/>
        </w:rPr>
      </w:pPr>
      <w:r w:rsidRPr="002D318C">
        <w:rPr>
          <w:sz w:val="24"/>
          <w:szCs w:val="24"/>
          <w:lang w:val="es-US"/>
        </w:rPr>
        <w:t xml:space="preserve">COLEGIO ELENA CH. DE PINATE           </w:t>
      </w:r>
      <w:r w:rsidR="00FF06CD">
        <w:rPr>
          <w:sz w:val="24"/>
          <w:szCs w:val="24"/>
          <w:lang w:val="es-US"/>
        </w:rPr>
        <w:t xml:space="preserve">                          </w:t>
      </w:r>
      <w:r w:rsidR="00117EF5">
        <w:rPr>
          <w:sz w:val="24"/>
          <w:szCs w:val="24"/>
          <w:lang w:val="es-US"/>
        </w:rPr>
        <w:t xml:space="preserve">   </w:t>
      </w:r>
      <w:r w:rsidRPr="002D318C">
        <w:rPr>
          <w:sz w:val="24"/>
          <w:szCs w:val="24"/>
          <w:lang w:val="es-US"/>
        </w:rPr>
        <w:t xml:space="preserve"> </w:t>
      </w:r>
      <w:r w:rsidR="00735C51" w:rsidRPr="002D318C">
        <w:rPr>
          <w:sz w:val="24"/>
          <w:szCs w:val="24"/>
          <w:lang w:val="es-US"/>
        </w:rPr>
        <w:t>BACHILLER EN CIENCIAS</w:t>
      </w:r>
    </w:p>
    <w:p w:rsidR="00735C51" w:rsidRPr="002D318C" w:rsidRDefault="00735C51" w:rsidP="002012C2">
      <w:pPr>
        <w:rPr>
          <w:sz w:val="24"/>
          <w:szCs w:val="24"/>
          <w:lang w:val="es-US"/>
        </w:rPr>
      </w:pPr>
      <w:r w:rsidRPr="002D318C">
        <w:rPr>
          <w:sz w:val="24"/>
          <w:szCs w:val="24"/>
          <w:lang w:val="es-US"/>
        </w:rPr>
        <w:t>ESCUELA REP</w:t>
      </w:r>
      <w:r w:rsidR="00117EF5">
        <w:rPr>
          <w:sz w:val="24"/>
          <w:szCs w:val="24"/>
          <w:lang w:val="es-US"/>
        </w:rPr>
        <w:t>Ú</w:t>
      </w:r>
      <w:r w:rsidR="00FF06CD">
        <w:rPr>
          <w:sz w:val="24"/>
          <w:szCs w:val="24"/>
          <w:lang w:val="es-US"/>
        </w:rPr>
        <w:t xml:space="preserve">BLICA DE GUATEMALA           </w:t>
      </w:r>
      <w:r w:rsidR="00C71000" w:rsidRPr="002D318C">
        <w:rPr>
          <w:sz w:val="24"/>
          <w:szCs w:val="24"/>
          <w:lang w:val="es-US"/>
        </w:rPr>
        <w:t xml:space="preserve">                    PRIMARIA</w:t>
      </w:r>
    </w:p>
    <w:p w:rsidR="0098724C" w:rsidRDefault="005A7657" w:rsidP="002012C2">
      <w:pPr>
        <w:rPr>
          <w:sz w:val="24"/>
          <w:szCs w:val="24"/>
          <w:lang w:val="es-US"/>
        </w:rPr>
      </w:pPr>
      <w:r w:rsidRPr="002D318C">
        <w:rPr>
          <w:sz w:val="24"/>
          <w:szCs w:val="24"/>
          <w:lang w:val="es-US"/>
        </w:rPr>
        <w:t xml:space="preserve">UMECIT            </w:t>
      </w:r>
      <w:r w:rsidR="00945E30">
        <w:rPr>
          <w:sz w:val="24"/>
          <w:szCs w:val="24"/>
          <w:lang w:val="es-US"/>
        </w:rPr>
        <w:t xml:space="preserve">               </w:t>
      </w:r>
      <w:r w:rsidRPr="002D318C">
        <w:rPr>
          <w:sz w:val="24"/>
          <w:szCs w:val="24"/>
          <w:lang w:val="es-US"/>
        </w:rPr>
        <w:t xml:space="preserve">  </w:t>
      </w:r>
      <w:r w:rsidR="00AE515A" w:rsidRPr="002D318C">
        <w:rPr>
          <w:sz w:val="24"/>
          <w:szCs w:val="24"/>
          <w:lang w:val="es-US"/>
        </w:rPr>
        <w:t xml:space="preserve"> </w:t>
      </w:r>
      <w:r w:rsidR="0098724C">
        <w:rPr>
          <w:sz w:val="24"/>
          <w:szCs w:val="24"/>
          <w:lang w:val="es-US"/>
        </w:rPr>
        <w:t xml:space="preserve">                               </w:t>
      </w:r>
      <w:r w:rsidR="00AE515A" w:rsidRPr="002D318C">
        <w:rPr>
          <w:sz w:val="24"/>
          <w:szCs w:val="24"/>
          <w:lang w:val="es-US"/>
        </w:rPr>
        <w:t xml:space="preserve">   </w:t>
      </w:r>
      <w:r w:rsidR="0098724C">
        <w:rPr>
          <w:sz w:val="24"/>
          <w:szCs w:val="24"/>
          <w:lang w:val="es-US"/>
        </w:rPr>
        <w:t xml:space="preserve">                </w:t>
      </w:r>
      <w:r w:rsidR="00AE515A" w:rsidRPr="002D318C">
        <w:rPr>
          <w:sz w:val="24"/>
          <w:szCs w:val="24"/>
          <w:lang w:val="es-US"/>
        </w:rPr>
        <w:t xml:space="preserve"> CURSA</w:t>
      </w:r>
      <w:r w:rsidR="003F3036" w:rsidRPr="002D318C">
        <w:rPr>
          <w:sz w:val="24"/>
          <w:szCs w:val="24"/>
          <w:lang w:val="es-US"/>
        </w:rPr>
        <w:t>NDO 1 AÑO</w:t>
      </w:r>
    </w:p>
    <w:p w:rsidR="00C71000" w:rsidRPr="002D318C" w:rsidRDefault="00ED0622" w:rsidP="002012C2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 xml:space="preserve">                                                                                              </w:t>
      </w:r>
      <w:r w:rsidR="00117EF5">
        <w:rPr>
          <w:sz w:val="24"/>
          <w:szCs w:val="24"/>
          <w:lang w:val="es-US"/>
        </w:rPr>
        <w:t xml:space="preserve"> </w:t>
      </w:r>
      <w:r w:rsidR="00B80D10">
        <w:rPr>
          <w:sz w:val="24"/>
          <w:szCs w:val="24"/>
          <w:lang w:val="es-US"/>
        </w:rPr>
        <w:t>EN LIC. EN</w:t>
      </w:r>
      <w:r w:rsidR="003F3036" w:rsidRPr="002D318C">
        <w:rPr>
          <w:sz w:val="24"/>
          <w:szCs w:val="24"/>
          <w:lang w:val="es-US"/>
        </w:rPr>
        <w:t xml:space="preserve"> PSICOLOGIA </w:t>
      </w:r>
      <w:r w:rsidR="00945E30">
        <w:rPr>
          <w:sz w:val="24"/>
          <w:szCs w:val="24"/>
          <w:lang w:val="es-US"/>
        </w:rPr>
        <w:t xml:space="preserve"> </w:t>
      </w:r>
      <w:r w:rsidR="00FF06CD">
        <w:rPr>
          <w:sz w:val="24"/>
          <w:szCs w:val="24"/>
          <w:lang w:val="es-US"/>
        </w:rPr>
        <w:t xml:space="preserve"> </w:t>
      </w:r>
    </w:p>
    <w:p w:rsidR="009D244E" w:rsidRPr="002D318C" w:rsidRDefault="009D244E" w:rsidP="009D244E">
      <w:pPr>
        <w:rPr>
          <w:b/>
          <w:sz w:val="24"/>
          <w:szCs w:val="24"/>
          <w:lang w:val="es-US"/>
        </w:rPr>
      </w:pPr>
    </w:p>
    <w:p w:rsidR="00F84B9B" w:rsidRPr="002D1B04" w:rsidRDefault="009D244E" w:rsidP="009D244E">
      <w:pPr>
        <w:rPr>
          <w:b/>
          <w:sz w:val="36"/>
          <w:szCs w:val="36"/>
          <w:lang w:val="es-US"/>
        </w:rPr>
      </w:pPr>
      <w:r w:rsidRPr="001C261E">
        <w:rPr>
          <w:b/>
          <w:sz w:val="36"/>
          <w:szCs w:val="36"/>
          <w:lang w:val="es-US"/>
        </w:rPr>
        <w:t>EXPERIENCIA PROFESIONAL</w:t>
      </w:r>
    </w:p>
    <w:p w:rsidR="00986447" w:rsidRPr="00B50800" w:rsidRDefault="00986447" w:rsidP="009D244E">
      <w:pPr>
        <w:rPr>
          <w:sz w:val="24"/>
          <w:szCs w:val="24"/>
          <w:lang w:val="es-US"/>
        </w:rPr>
      </w:pPr>
      <w:r w:rsidRPr="00B50800">
        <w:rPr>
          <w:sz w:val="24"/>
          <w:szCs w:val="24"/>
          <w:lang w:val="es-US"/>
        </w:rPr>
        <w:t xml:space="preserve">PARTICIPACIÓN COMO PROMOTOR ELECTORAL EN LAS ELECCIONES GENERALES </w:t>
      </w:r>
      <w:r w:rsidR="005D20A0" w:rsidRPr="00B50800">
        <w:rPr>
          <w:sz w:val="24"/>
          <w:szCs w:val="24"/>
          <w:lang w:val="es-US"/>
        </w:rPr>
        <w:t>DEL 2014</w:t>
      </w:r>
    </w:p>
    <w:p w:rsidR="005D20A0" w:rsidRDefault="005D20A0" w:rsidP="009D244E">
      <w:pPr>
        <w:rPr>
          <w:lang w:val="es-US"/>
        </w:rPr>
      </w:pPr>
    </w:p>
    <w:p w:rsidR="00F84B9B" w:rsidRDefault="00F84B9B" w:rsidP="009D244E">
      <w:pPr>
        <w:rPr>
          <w:lang w:val="es-US"/>
        </w:rPr>
      </w:pPr>
    </w:p>
    <w:p w:rsidR="00F74C15" w:rsidRPr="002D1B04" w:rsidRDefault="005D20A0" w:rsidP="009D244E">
      <w:pPr>
        <w:rPr>
          <w:b/>
          <w:sz w:val="36"/>
          <w:szCs w:val="36"/>
          <w:lang w:val="es-US"/>
        </w:rPr>
      </w:pPr>
      <w:r w:rsidRPr="001C261E">
        <w:rPr>
          <w:b/>
          <w:sz w:val="36"/>
          <w:szCs w:val="36"/>
          <w:lang w:val="es-US"/>
        </w:rPr>
        <w:t>REFERENCIAS PERSONALES</w:t>
      </w:r>
    </w:p>
    <w:p w:rsidR="000D3DBB" w:rsidRPr="00B50800" w:rsidRDefault="00F74C15" w:rsidP="009D244E">
      <w:pPr>
        <w:rPr>
          <w:sz w:val="24"/>
          <w:szCs w:val="24"/>
          <w:lang w:val="es-US"/>
        </w:rPr>
      </w:pPr>
      <w:r w:rsidRPr="00B50800">
        <w:rPr>
          <w:sz w:val="24"/>
          <w:szCs w:val="24"/>
          <w:lang w:val="es-US"/>
        </w:rPr>
        <w:t>SR:</w:t>
      </w:r>
      <w:r w:rsidR="000D3DBB" w:rsidRPr="00B50800">
        <w:rPr>
          <w:sz w:val="24"/>
          <w:szCs w:val="24"/>
          <w:lang w:val="es-US"/>
        </w:rPr>
        <w:t>MANUEL SMITH</w:t>
      </w:r>
      <w:r w:rsidR="00E023B3" w:rsidRPr="00B50800">
        <w:rPr>
          <w:sz w:val="24"/>
          <w:szCs w:val="24"/>
          <w:lang w:val="es-US"/>
        </w:rPr>
        <w:t xml:space="preserve">                                                               CEL: 6215-4689</w:t>
      </w:r>
    </w:p>
    <w:p w:rsidR="00E023B3" w:rsidRPr="00B50800" w:rsidRDefault="00E023B3" w:rsidP="009D244E">
      <w:pPr>
        <w:rPr>
          <w:sz w:val="24"/>
          <w:szCs w:val="24"/>
          <w:lang w:val="es-US"/>
        </w:rPr>
      </w:pPr>
      <w:r w:rsidRPr="00B50800">
        <w:rPr>
          <w:sz w:val="24"/>
          <w:szCs w:val="24"/>
          <w:lang w:val="es-US"/>
        </w:rPr>
        <w:t xml:space="preserve">SR: </w:t>
      </w:r>
      <w:r w:rsidR="00F74C15" w:rsidRPr="00B50800">
        <w:rPr>
          <w:sz w:val="24"/>
          <w:szCs w:val="24"/>
          <w:lang w:val="es-US"/>
        </w:rPr>
        <w:t>XAVIER ONELL                                                                 CEL: 6525-2620</w:t>
      </w:r>
    </w:p>
    <w:p w:rsidR="00C17271" w:rsidRPr="00B50800" w:rsidRDefault="00C17271" w:rsidP="009D244E">
      <w:pPr>
        <w:rPr>
          <w:sz w:val="24"/>
          <w:szCs w:val="24"/>
          <w:lang w:val="es-US"/>
        </w:rPr>
      </w:pPr>
    </w:p>
    <w:p w:rsidR="00C17271" w:rsidRDefault="00C17271" w:rsidP="009D244E">
      <w:pPr>
        <w:rPr>
          <w:lang w:val="es-US"/>
        </w:rPr>
      </w:pPr>
    </w:p>
    <w:p w:rsidR="00C17271" w:rsidRPr="00B522A5" w:rsidRDefault="00B522A5" w:rsidP="009D244E">
      <w:pPr>
        <w:rPr>
          <w:b/>
          <w:sz w:val="36"/>
          <w:szCs w:val="36"/>
          <w:lang w:val="es-US"/>
        </w:rPr>
      </w:pPr>
      <w:r w:rsidRPr="00B522A5">
        <w:rPr>
          <w:b/>
          <w:sz w:val="36"/>
          <w:szCs w:val="36"/>
          <w:lang w:val="es-US"/>
        </w:rPr>
        <w:t>NOTA: HONESTA, HONRADA, EFICAZ Y PUNTUAL</w:t>
      </w:r>
    </w:p>
    <w:sectPr w:rsidR="00C17271" w:rsidRPr="00B522A5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E3A" w:rsidRDefault="00EC0E3A">
      <w:pPr>
        <w:spacing w:after="0" w:line="240" w:lineRule="auto"/>
      </w:pPr>
      <w:r>
        <w:separator/>
      </w:r>
    </w:p>
  </w:endnote>
  <w:endnote w:type="continuationSeparator" w:id="0">
    <w:p w:rsidR="00EC0E3A" w:rsidRDefault="00EC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120E" w:rsidRDefault="000545AC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1B0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E3A" w:rsidRDefault="00EC0E3A">
      <w:pPr>
        <w:spacing w:after="0" w:line="240" w:lineRule="auto"/>
      </w:pPr>
      <w:r>
        <w:rPr>
          <w:lang w:val="es-US"/>
        </w:rPr>
        <w:separator/>
      </w:r>
    </w:p>
  </w:footnote>
  <w:footnote w:type="continuationSeparator" w:id="0">
    <w:p w:rsidR="00EC0E3A" w:rsidRDefault="00EC0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20E" w:rsidRDefault="000545AC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14D746C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761" w:rsidRDefault="00C26F78">
    <w:pPr>
      <w:pStyle w:val="Encabezado"/>
      <w:rPr>
        <w:lang w:val="es-US"/>
      </w:rPr>
    </w:pPr>
    <w:r>
      <w:rPr>
        <w:lang w:val="es-US"/>
      </w:rPr>
      <w:t xml:space="preserve">                </w:t>
    </w:r>
  </w:p>
  <w:p w:rsidR="0059120E" w:rsidRDefault="000545AC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BE2D088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">
              <v:rect id="Rectángulo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6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61"/>
    <w:rsid w:val="00007BBD"/>
    <w:rsid w:val="000159A5"/>
    <w:rsid w:val="000545AC"/>
    <w:rsid w:val="0008670A"/>
    <w:rsid w:val="000D05EE"/>
    <w:rsid w:val="000D3DBB"/>
    <w:rsid w:val="00117EF5"/>
    <w:rsid w:val="001C261E"/>
    <w:rsid w:val="002012C2"/>
    <w:rsid w:val="00292C8E"/>
    <w:rsid w:val="002D1B04"/>
    <w:rsid w:val="002D318C"/>
    <w:rsid w:val="0034162F"/>
    <w:rsid w:val="003F3036"/>
    <w:rsid w:val="004A1AA2"/>
    <w:rsid w:val="0050554A"/>
    <w:rsid w:val="00582613"/>
    <w:rsid w:val="005A1F40"/>
    <w:rsid w:val="005A7657"/>
    <w:rsid w:val="005D20A0"/>
    <w:rsid w:val="0068380F"/>
    <w:rsid w:val="00735C51"/>
    <w:rsid w:val="007A094C"/>
    <w:rsid w:val="007A4375"/>
    <w:rsid w:val="007A6F45"/>
    <w:rsid w:val="007D12D3"/>
    <w:rsid w:val="00900097"/>
    <w:rsid w:val="00935210"/>
    <w:rsid w:val="00945E30"/>
    <w:rsid w:val="00986447"/>
    <w:rsid w:val="0098724C"/>
    <w:rsid w:val="009B6761"/>
    <w:rsid w:val="009D244E"/>
    <w:rsid w:val="009F326A"/>
    <w:rsid w:val="00A9297D"/>
    <w:rsid w:val="00AE515A"/>
    <w:rsid w:val="00B50800"/>
    <w:rsid w:val="00B522A5"/>
    <w:rsid w:val="00B80D10"/>
    <w:rsid w:val="00C17271"/>
    <w:rsid w:val="00C26F78"/>
    <w:rsid w:val="00C71000"/>
    <w:rsid w:val="00C863C1"/>
    <w:rsid w:val="00DB6215"/>
    <w:rsid w:val="00E023B3"/>
    <w:rsid w:val="00EC0E3A"/>
    <w:rsid w:val="00ED0622"/>
    <w:rsid w:val="00F74C15"/>
    <w:rsid w:val="00F84B9B"/>
    <w:rsid w:val="00FF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158F8E4-1EBB-ED4A-AF38-341381BB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</w:latentStyles>
  <w:style w:type="paragraph" w:default="1" w:styleId="Normal">
    <w:name w:val="Normal"/>
    <w:qFormat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4680076-9BDE-7D41-BA1E-46288BA77048%7dtf50002038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%7b04680076-9BDE-7D41-BA1E-46288BA77048%7dtf50002038.dotx</Template>
  <TotalTime>2</TotalTime>
  <Pages>1</Pages>
  <Words>170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</dc:creator>
  <cp:keywords/>
  <dc:description/>
  <cp:lastModifiedBy>Autor</cp:lastModifiedBy>
  <cp:revision>2</cp:revision>
  <dcterms:created xsi:type="dcterms:W3CDTF">2016-05-05T01:22:00Z</dcterms:created>
  <dcterms:modified xsi:type="dcterms:W3CDTF">2016-05-05T01:22:00Z</dcterms:modified>
</cp:coreProperties>
</file>