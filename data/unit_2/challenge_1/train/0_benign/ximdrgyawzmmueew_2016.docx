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54E" w:rsidRDefault="004A5069">
      <w:r w:rsidRPr="00953C4A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4E420D93" wp14:editId="570FA149">
                <wp:simplePos x="0" y="0"/>
                <wp:positionH relativeFrom="margin">
                  <wp:posOffset>-834887</wp:posOffset>
                </wp:positionH>
                <wp:positionV relativeFrom="paragraph">
                  <wp:posOffset>7454348</wp:posOffset>
                </wp:positionV>
                <wp:extent cx="3727174" cy="2216426"/>
                <wp:effectExtent l="0" t="0" r="0" b="0"/>
                <wp:wrapNone/>
                <wp:docPr id="2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174" cy="22164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535" w:rsidRPr="00B63254" w:rsidRDefault="004A5069" w:rsidP="00BB0535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 w:rsidRPr="00B6325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Erick Fajardo (Contable Disa Brasileñas S.A)</w:t>
                            </w:r>
                          </w:p>
                          <w:p w:rsidR="004A5069" w:rsidRPr="00B63254" w:rsidRDefault="004A5069" w:rsidP="004A5069">
                            <w:pPr>
                              <w:spacing w:before="120"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 w:rsidRPr="00B6325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8613-71-36</w:t>
                            </w:r>
                          </w:p>
                          <w:p w:rsidR="004A5069" w:rsidRPr="00B63254" w:rsidRDefault="004A5069" w:rsidP="004A5069">
                            <w:pPr>
                              <w:spacing w:before="120" w:after="0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 w:rsidRPr="00B6325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Lady Álvarez Ureña (Ex Contadora en Disa Brasileñas S.A actualmente en Grupo Metalco)</w:t>
                            </w:r>
                          </w:p>
                          <w:p w:rsidR="004A5069" w:rsidRPr="00B63254" w:rsidRDefault="004A5069" w:rsidP="004A5069">
                            <w:pPr>
                              <w:spacing w:before="120"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</w:pPr>
                            <w:r w:rsidRPr="00B6325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t>7207-72-83</w:t>
                            </w:r>
                          </w:p>
                          <w:bookmarkStart w:id="0" w:name="_GoBack"/>
                          <w:p w:rsidR="00BB0535" w:rsidRPr="00953C4A" w:rsidRDefault="00B63254" w:rsidP="00B63254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 w:rsidRPr="00B63254">
                              <w:rPr>
                                <w:rFonts w:ascii="Century Gothic" w:hAnsi="Century Gothic"/>
                                <w:b/>
                                <w:color w:val="727272"/>
                                <w:sz w:val="24"/>
                                <w:szCs w:val="24"/>
                              </w:rPr>
                              <w:object w:dxaOrig="2505" w:dyaOrig="81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25.25pt;height:40.5pt" o:ole="">
                                  <v:imagedata r:id="rId10" o:title=""/>
                                </v:shape>
                                <o:OLEObject Type="Embed" ProgID="Package" ShapeID="_x0000_i1025" DrawAspect="Content" ObjectID="_1527179571" r:id="rId11"/>
                              </w:objec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20D9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5.75pt;margin-top:586.95pt;width:293.5pt;height:174.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" filled="f" stroked="f">
                <v:textbox>
                  <w:txbxContent>
                    <w:p w:rsidR="00BB0535" w:rsidRPr="00B63254" w:rsidRDefault="004A5069" w:rsidP="00BB0535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 w:rsidRPr="00B6325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Erick Fajardo (Contable Disa Brasileñas S.A)</w:t>
                      </w:r>
                    </w:p>
                    <w:p w:rsidR="004A5069" w:rsidRPr="00B63254" w:rsidRDefault="004A5069" w:rsidP="004A5069">
                      <w:pPr>
                        <w:spacing w:before="120" w:after="0"/>
                        <w:jc w:val="center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 w:rsidRPr="00B6325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8613-71-36</w:t>
                      </w:r>
                    </w:p>
                    <w:p w:rsidR="004A5069" w:rsidRPr="00B63254" w:rsidRDefault="004A5069" w:rsidP="004A5069">
                      <w:pPr>
                        <w:spacing w:before="120" w:after="0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 w:rsidRPr="00B6325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Lady Álvarez Ureña (Ex Contadora en Disa Brasileñas S.A actualmente en Grupo Metalco)</w:t>
                      </w:r>
                    </w:p>
                    <w:p w:rsidR="004A5069" w:rsidRPr="00B63254" w:rsidRDefault="004A5069" w:rsidP="004A5069">
                      <w:pPr>
                        <w:spacing w:before="120" w:after="0"/>
                        <w:jc w:val="center"/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</w:pPr>
                      <w:r w:rsidRPr="00B6325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t>7207-72-83</w:t>
                      </w:r>
                    </w:p>
                    <w:bookmarkStart w:id="1" w:name="_GoBack"/>
                    <w:p w:rsidR="00BB0535" w:rsidRPr="00953C4A" w:rsidRDefault="00B63254" w:rsidP="00B63254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 w:rsidRPr="00B63254">
                        <w:rPr>
                          <w:rFonts w:ascii="Century Gothic" w:hAnsi="Century Gothic"/>
                          <w:b/>
                          <w:color w:val="727272"/>
                          <w:sz w:val="24"/>
                          <w:szCs w:val="24"/>
                        </w:rPr>
                        <w:object w:dxaOrig="2505" w:dyaOrig="810">
                          <v:shape id="_x0000_i1025" type="#_x0000_t75" style="width:125.25pt;height:40.5pt" o:ole="">
                            <v:imagedata r:id="rId10" o:title=""/>
                          </v:shape>
                          <o:OLEObject Type="Embed" ProgID="Package" ShapeID="_x0000_i1025" DrawAspect="Content" ObjectID="_1527179571" r:id="rId12"/>
                        </w:objec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9E2AD43" wp14:editId="181DC92C">
                <wp:simplePos x="0" y="0"/>
                <wp:positionH relativeFrom="page">
                  <wp:align>left</wp:align>
                </wp:positionH>
                <wp:positionV relativeFrom="paragraph">
                  <wp:posOffset>6991985</wp:posOffset>
                </wp:positionV>
                <wp:extent cx="3783330" cy="412115"/>
                <wp:effectExtent l="0" t="0" r="7620" b="698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3783330" cy="412115"/>
                          <a:chOff x="0" y="0"/>
                          <a:chExt cx="3783506" cy="412439"/>
                        </a:xfrm>
                      </wpg:grpSpPr>
                      <wps:wsp>
                        <wps:cNvPr id="259" name="Rectángulo redondeado 259"/>
                        <wps:cNvSpPr/>
                        <wps:spPr>
                          <a:xfrm>
                            <a:off x="405442" y="51759"/>
                            <a:ext cx="2988945" cy="360680"/>
                          </a:xfrm>
                          <a:prstGeom prst="round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ángulo 257"/>
                        <wps:cNvSpPr/>
                        <wps:spPr>
                          <a:xfrm>
                            <a:off x="0" y="0"/>
                            <a:ext cx="3783506" cy="145915"/>
                          </a:xfrm>
                          <a:prstGeom prst="rect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Redondear rectángulo de esquina del mismo lado 261"/>
                        <wps:cNvSpPr/>
                        <wps:spPr>
                          <a:xfrm rot="10800000">
                            <a:off x="339244" y="39757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5069" w:rsidRDefault="004A5069" w:rsidP="004A5069">
                              <w:pPr>
                                <w:jc w:val="center"/>
                              </w:pPr>
                              <w:r>
                                <w:t>Referencias.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2AD43" id="Group 4" o:spid="_x0000_s1027" style="position:absolute;margin-left:0;margin-top:550.55pt;width:297.9pt;height:32.45pt;rotation:180;z-index:251694080;mso-position-horizontal:left;mso-position-horizontal-relative:page" coordsize="37835,4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">
                <v:roundrect id="Rectángulo redondeado 259" o:spid="_x0000_s1028" style="position:absolute;left:4054;top:517;width:29889;height:360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Iu+8IA&#10;AADcAAAADwAAAGRycy9kb3ducmV2LnhtbESP3YrCMBSE74V9h3AWvNPUnxXtGkUEQfduqw9wbM62&#10;1eakJLHWtzcLgpfDzHzDLNedqUVLzleWFYyGCQji3OqKCwWn424wB+EDssbaMil4kIf16qO3xFTb&#10;O/9Sm4VCRAj7FBWUITSplD4vyaAf2oY4en/WGQxRukJqh/cIN7UcJ8lMGqw4LpTY0Lak/JrdjILp&#10;wrTHi5zo88TX+lSM3OHHOaX6n93mG0SgLrzDr/ZeKxh/LeD/TDwC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si77wgAAANwAAAAPAAAAAAAAAAAAAAAAAJgCAABkcnMvZG93&#10;bnJldi54bWxQSwUGAAAAAAQABAD1AAAAhwMAAAAA&#10;" fillcolor="#dadada" stroked="f" strokeweight="1.5pt">
                  <v:stroke endcap="round"/>
                </v:roundrect>
                <v:rect id="Rectángulo 257" o:spid="_x0000_s1029" style="position:absolute;width:37835;height:14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IDOcUA&#10;AADcAAAADwAAAGRycy9kb3ducmV2LnhtbESPQWvCQBSE74X+h+UVeqsbA20luoqEtuTQg43+gMfu&#10;M1nMvg3ZrUZ/vSsIHoeZ+YZZrEbXiSMNwXpWMJ1kIIi1N5YbBbvt99sMRIjIBjvPpOBMAVbL56cF&#10;Fsaf+I+OdWxEgnAoUEEbY19IGXRLDsPE98TJ2/vBYUxyaKQZ8JTgrpN5ln1Ih5bTQos9lS3pQ/3v&#10;FMgfO/s91/Yyfh1iWe1yXVYbrdTry7ieg4g0xkf43q6Mgvz9E25n0hG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8gM5xQAAANwAAAAPAAAAAAAAAAAAAAAAAJgCAABkcnMv&#10;ZG93bnJldi54bWxQSwUGAAAAAAQABAD1AAAAigMAAAAA&#10;" fillcolor="#6cc6c9" stroked="f" strokeweight="1.5pt">
                  <v:stroke endcap="round"/>
                </v:rect>
                <v:shape id="Redondear rectángulo de esquina del mismo lado 261" o:spid="_x0000_s1030" style="position:absolute;left:3392;top:397;width:29058;height:3613;rotation:180;visibility:visible;mso-wrap-style:square;v-text-anchor:middle" coordsize="2905760,36131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YsMQA&#10;AADcAAAADwAAAGRycy9kb3ducmV2LnhtbESPzYrCMBSF94LvEK4wO011UbRjFBE6OgsRqxt3l+ba&#10;lmluOk2s9e2NMDDLw/n5OMt1b2rRUesqywqmkwgEcW51xYWCyzkdz0E4j6yxtkwKnuRgvRoOlpho&#10;++ATdZkvRBhhl6CC0vsmkdLlJRl0E9sQB+9mW4M+yLaQusVHGDe1nEVRLA1WHAglNrQtKf/J7iZw&#10;F2n/21l32FTbr3R3/T7G5/tNqY9Rv/kE4an3/+G/9l4rmMVTeJ8JR0Cu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NmLDEAAAA3AAAAA8AAAAAAAAAAAAAAAAAmAIAAGRycy9k&#10;b3ducmV2LnhtbFBLBQYAAAAABAAEAPUAAACJAwAAAAA=&#10;" adj="-11796480,,5400" path="m60220,l2845540,v33259,,60220,26961,60220,60220l2905760,361315r,l,361315r,l,60220c,26961,26961,,60220,xe" fillcolor="#4b7f83" stroked="f" strokeweight="1.5pt">
                  <v:stroke joinstyle="miter" endcap="round"/>
                  <v:formulas/>
                  <v:path arrowok="t" o:connecttype="custom" o:connectlocs="60220,0;2845540,0;2905760,60220;2905760,361315;2905760,361315;0,361315;0,361315;0,60220;60220,0" o:connectangles="0,0,0,0,0,0,0,0,0" textboxrect="0,0,2905760,361315"/>
                  <v:textbox>
                    <w:txbxContent>
                      <w:p w:rsidR="004A5069" w:rsidRDefault="004A5069" w:rsidP="004A5069">
                        <w:pPr>
                          <w:jc w:val="center"/>
                        </w:pPr>
                        <w:r>
                          <w:t>Referencias.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26946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3F1ACB" wp14:editId="3DF3816A">
                <wp:simplePos x="0" y="0"/>
                <wp:positionH relativeFrom="margin">
                  <wp:posOffset>-895350</wp:posOffset>
                </wp:positionH>
                <wp:positionV relativeFrom="paragraph">
                  <wp:posOffset>5619750</wp:posOffset>
                </wp:positionV>
                <wp:extent cx="3627755" cy="50482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C26946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Bachillerato en Educación Media</w:t>
                            </w:r>
                          </w:p>
                          <w:p w:rsidR="00953C4A" w:rsidRDefault="00C26946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Colegio Técnico Profesional de Granadilla.</w:t>
                            </w:r>
                          </w:p>
                          <w:p w:rsidR="00C26946" w:rsidRPr="00C860D3" w:rsidRDefault="00C26946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1ACB" id="_x0000_s1031" type="#_x0000_t202" style="position:absolute;margin-left:-70.5pt;margin-top:442.5pt;width:285.65pt;height:39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" filled="f" stroked="f">
                <v:textbox>
                  <w:txbxContent>
                    <w:p w:rsidR="00953C4A" w:rsidRDefault="00C26946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Bachillerato en Educación Media</w:t>
                      </w:r>
                    </w:p>
                    <w:p w:rsidR="00953C4A" w:rsidRDefault="00C26946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Colegio Técnico Profesional de Granadilla.</w:t>
                      </w:r>
                    </w:p>
                    <w:p w:rsidR="00C26946" w:rsidRPr="00C860D3" w:rsidRDefault="00C26946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26946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1B884AB" wp14:editId="5EC660B2">
                <wp:simplePos x="0" y="0"/>
                <wp:positionH relativeFrom="margin">
                  <wp:posOffset>467995</wp:posOffset>
                </wp:positionH>
                <wp:positionV relativeFrom="paragraph">
                  <wp:posOffset>5335270</wp:posOffset>
                </wp:positionV>
                <wp:extent cx="1045210" cy="1404620"/>
                <wp:effectExtent l="0" t="0" r="0" b="254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C26946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2010 - 2015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884AB" id="_x0000_s1032" type="#_x0000_t202" style="position:absolute;margin-left:36.85pt;margin-top:420.1pt;width:82.3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C26946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2010 - 2015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3C59" w:rsidRPr="006F118F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B787EED" wp14:editId="58AA4A60">
                <wp:simplePos x="0" y="0"/>
                <wp:positionH relativeFrom="margin">
                  <wp:posOffset>-552450</wp:posOffset>
                </wp:positionH>
                <wp:positionV relativeFrom="paragraph">
                  <wp:posOffset>3590925</wp:posOffset>
                </wp:positionV>
                <wp:extent cx="6798310" cy="1085850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4D8" w:rsidRDefault="00B9110B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Me considero una persona </w:t>
                            </w:r>
                            <w:r w:rsidR="004E3C59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proactiva con ganas de desempeñarme de la mejor manera en el puesto ya que tengo las capacidades y conocimientos de Contabilidad y Finanzas, soy una persona de buenas costumbres, ordenada y dando lo mejor de mí en el trabajo, considero que trabajo bien bajo presión.</w:t>
                            </w:r>
                          </w:p>
                          <w:p w:rsidR="004E3C59" w:rsidRDefault="004E3C59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</w:p>
                          <w:p w:rsidR="004E3C59" w:rsidRDefault="004E3C59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Durante mi proceso laboral como asistente contable adquirí experiencias en las siguientes funciones: Conciliaciones bancarias, el formulario D-151, Cuentas por Pagar, Cuentas por Cobrar</w:t>
                            </w:r>
                            <w:r w:rsidR="00C26946"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 xml:space="preserve"> y A</w:t>
                            </w:r>
                            <w:r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  <w:t>sientos contables.</w:t>
                            </w:r>
                          </w:p>
                          <w:p w:rsidR="004E3C59" w:rsidRPr="00AD5FC0" w:rsidRDefault="004E3C59" w:rsidP="006134D8">
                            <w:pPr>
                              <w:spacing w:after="0"/>
                              <w:jc w:val="both"/>
                              <w:rPr>
                                <w:rFonts w:ascii="Century Gothic" w:hAnsi="Century Gothic"/>
                                <w:color w:val="4C4C4C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7EED" id="_x0000_s1033" type="#_x0000_t202" style="position:absolute;margin-left:-43.5pt;margin-top:282.75pt;width:535.3pt;height:85.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" filled="f" stroked="f">
                <v:textbox>
                  <w:txbxContent>
                    <w:p w:rsidR="006134D8" w:rsidRDefault="00B9110B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Me considero una persona </w:t>
                      </w:r>
                      <w:r w:rsidR="004E3C59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proactiva con ganas de desempeñarme de la mejor manera en el puesto ya que tengo las capacidades y conocimientos de Contabilidad y Finanzas, soy una persona de buenas costumbres, ordenada y dando lo mejor de mí en el trabajo, considero que trabajo bien bajo presión.</w:t>
                      </w:r>
                    </w:p>
                    <w:p w:rsidR="004E3C59" w:rsidRDefault="004E3C59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</w:p>
                    <w:p w:rsidR="004E3C59" w:rsidRDefault="004E3C59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Durante mi proceso laboral como asistente contable adquirí experiencias en las siguientes funciones: Conciliaciones bancarias, el formulario D-151, Cuentas por Pagar, Cuentas por Cobrar</w:t>
                      </w:r>
                      <w:r w:rsidR="00C26946"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 xml:space="preserve"> y A</w:t>
                      </w:r>
                      <w:r>
                        <w:rPr>
                          <w:rFonts w:ascii="Century Gothic" w:hAnsi="Century Gothic"/>
                          <w:color w:val="4C4C4C"/>
                          <w:sz w:val="20"/>
                        </w:rPr>
                        <w:t>sientos contables.</w:t>
                      </w:r>
                    </w:p>
                    <w:p w:rsidR="004E3C59" w:rsidRPr="00AD5FC0" w:rsidRDefault="004E3C59" w:rsidP="006134D8">
                      <w:pPr>
                        <w:spacing w:after="0"/>
                        <w:jc w:val="both"/>
                        <w:rPr>
                          <w:rFonts w:ascii="Century Gothic" w:hAnsi="Century Gothic"/>
                          <w:color w:val="4C4C4C"/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10B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17F41D85" wp14:editId="0B1D263A">
                <wp:simplePos x="0" y="0"/>
                <wp:positionH relativeFrom="column">
                  <wp:posOffset>-441960</wp:posOffset>
                </wp:positionH>
                <wp:positionV relativeFrom="paragraph">
                  <wp:posOffset>2279650</wp:posOffset>
                </wp:positionV>
                <wp:extent cx="6581140" cy="281940"/>
                <wp:effectExtent l="0" t="0" r="0" b="381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1140" cy="281940"/>
                          <a:chOff x="0" y="0"/>
                          <a:chExt cx="6550319" cy="282102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237486" y="0"/>
                            <a:ext cx="6070059" cy="282102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riángulo isósceles 7"/>
                        <wps:cNvSpPr/>
                        <wps:spPr>
                          <a:xfrm rot="16200000">
                            <a:off x="-19367" y="20548"/>
                            <a:ext cx="280670" cy="241935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ángulo isósceles 8"/>
                        <wps:cNvSpPr/>
                        <wps:spPr>
                          <a:xfrm rot="5400000">
                            <a:off x="6288965" y="20548"/>
                            <a:ext cx="280671" cy="242036"/>
                          </a:xfrm>
                          <a:prstGeom prst="triangle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BCB673" id="Grupo 9" o:spid="_x0000_s1026" style="position:absolute;margin-left:-34.8pt;margin-top:179.5pt;width:518.2pt;height:22.2pt;z-index:251651072;mso-width-relative:margin" coordsize="65503,2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">
                <v:rect id="Rectángulo 6" o:spid="_x0000_s1027" style="position:absolute;left:2374;width:60701;height:28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KjOsEA&#10;AADaAAAADwAAAGRycy9kb3ducmV2LnhtbESPT4vCMBTE7wt+h/AEb2uqoEg1lvp/r7o97PHRPNvS&#10;5qU0sdZvbxYW9jjMzG+YTTKYRvTUucqygtk0AkGcW11xoSD7Pn2uQDiPrLGxTApe5CDZjj42GGv7&#10;5Cv1N1+IAGEXo4LS+zaW0uUlGXRT2xIH7247gz7IrpC6w2eAm0bOo2gpDVYcFkpsaV9SXt8eRsGx&#10;7hcH02Q/5yhFN3td6t1xkSk1GQ/pGoSnwf+H/9pfWsESfq+EGy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iozrBAAAA2gAAAA8AAAAAAAAAAAAAAAAAmAIAAGRycy9kb3du&#10;cmV2LnhtbFBLBQYAAAAABAAEAPUAAACGAwAAAAA=&#10;" fillcolor="#4b7f83" stroked="f" strokeweight="1.5pt">
                  <v:stroke endcap="round"/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7" o:spid="_x0000_s1028" type="#_x0000_t5" style="position:absolute;left:-194;top:205;width:2807;height:241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IZrcIA&#10;AADaAAAADwAAAGRycy9kb3ducmV2LnhtbESPT2vCQBTE74V+h+UVvDWbFrQSXaUVlBxEqi2eX7LP&#10;JJh9G7KbP357Vyj0OMzMb5jlejS16Kl1lWUFb1EMgji3uuJCwe/P9nUOwnlkjbVlUnAjB+vV89MS&#10;E20HPlJ/8oUIEHYJKii9bxIpXV6SQRfZhjh4F9sa9EG2hdQtDgFuavkexzNpsOKwUGJDm5Ly66kz&#10;gRLvfb872PQr64tsuiH6PqedUpOX8XMBwtPo/8N/7VQr+IDHlXAD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8hmtwgAAANoAAAAPAAAAAAAAAAAAAAAAAJgCAABkcnMvZG93&#10;bnJldi54bWxQSwUGAAAAAAQABAD1AAAAhwMAAAAA&#10;" fillcolor="#4b7f83" stroked="f" strokeweight="1.5pt">
                  <v:stroke endcap="round"/>
                </v:shape>
                <v:shape id="Triángulo isósceles 8" o:spid="_x0000_s1029" type="#_x0000_t5" style="position:absolute;left:62889;top:205;width:2807;height:242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fVL4A&#10;AADaAAAADwAAAGRycy9kb3ducmV2LnhtbERPy4rCMBTdC/5DuIIbmaZ2IVJNZRhUXI34WLi8NNem&#10;THNTmmjr35vFgMvDea83g23EkzpfO1YwT1IQxKXTNVcKrpfd1xKED8gaG8ek4EUeNsV4tMZcu55P&#10;9DyHSsQQ9jkqMCG0uZS+NGTRJ64ljtzddRZDhF0ldYd9DLeNzNJ0IS3WHBsMtvRjqPw7P6yCW7+Y&#10;Odous0brk9+a7H7b/x6Vmk6G7xWIQEP4iP/dB60gbo1X4g2Qx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DYn1S+AAAA2gAAAA8AAAAAAAAAAAAAAAAAmAIAAGRycy9kb3ducmV2&#10;LnhtbFBLBQYAAAAABAAEAPUAAACDAwAAAAA=&#10;" fillcolor="#4b7f83" stroked="f" strokeweight="1.5pt">
                  <v:stroke endcap="round"/>
                </v:shape>
              </v:group>
            </w:pict>
          </mc:Fallback>
        </mc:AlternateContent>
      </w:r>
      <w:r w:rsidR="00B9110B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7850274E" wp14:editId="3600C9EE">
                <wp:simplePos x="0" y="0"/>
                <wp:positionH relativeFrom="margin">
                  <wp:posOffset>1419225</wp:posOffset>
                </wp:positionH>
                <wp:positionV relativeFrom="paragraph">
                  <wp:posOffset>1514475</wp:posOffset>
                </wp:positionV>
                <wp:extent cx="339090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3BF1" w:rsidRDefault="00B9110B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686868"/>
                                <w:sz w:val="40"/>
                                <w:szCs w:val="40"/>
                              </w:rPr>
                              <w:t>Valeria Zúñiga Fonseca</w:t>
                            </w:r>
                          </w:p>
                          <w:p w:rsidR="00983BF1" w:rsidRPr="00983BF1" w:rsidRDefault="00983BF1" w:rsidP="00983BF1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686868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50274E" id="_x0000_s1034" type="#_x0000_t202" style="position:absolute;margin-left:111.75pt;margin-top:119.25pt;width:267pt;height:110.6pt;z-index:251645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" stroked="f">
                <v:textbox style="mso-fit-shape-to-text:t">
                  <w:txbxContent>
                    <w:p w:rsidR="00983BF1" w:rsidRDefault="00B9110B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686868"/>
                          <w:sz w:val="40"/>
                          <w:szCs w:val="40"/>
                        </w:rPr>
                        <w:t>Valeria Zúñiga Fonseca</w:t>
                      </w:r>
                    </w:p>
                    <w:p w:rsidR="00983BF1" w:rsidRPr="00983BF1" w:rsidRDefault="00983BF1" w:rsidP="00983BF1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686868"/>
                          <w:sz w:val="30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5FC0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82AD47D" wp14:editId="0E2678CF">
                <wp:simplePos x="0" y="0"/>
                <wp:positionH relativeFrom="column">
                  <wp:posOffset>-905774</wp:posOffset>
                </wp:positionH>
                <wp:positionV relativeFrom="paragraph">
                  <wp:posOffset>4796287</wp:posOffset>
                </wp:positionV>
                <wp:extent cx="7550785" cy="387194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0785" cy="387194"/>
                          <a:chOff x="0" y="0"/>
                          <a:chExt cx="7550785" cy="387194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51758"/>
                            <a:ext cx="7550785" cy="82194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0" y="0"/>
                            <a:ext cx="7550785" cy="81915"/>
                          </a:xfrm>
                          <a:prstGeom prst="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Redondear rectángulo de esquina del mismo lado 262"/>
                        <wps:cNvSpPr/>
                        <wps:spPr>
                          <a:xfrm rot="10800000">
                            <a:off x="431321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dondear rectángulo de esquina del mismo lado 263"/>
                        <wps:cNvSpPr/>
                        <wps:spPr>
                          <a:xfrm rot="10800000">
                            <a:off x="4157932" y="25879"/>
                            <a:ext cx="2905760" cy="361315"/>
                          </a:xfrm>
                          <a:prstGeom prst="round2SameRect">
                            <a:avLst/>
                          </a:prstGeom>
                          <a:solidFill>
                            <a:srgbClr val="4B7F8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DB49A" id="Group 3" o:spid="_x0000_s1026" style="position:absolute;margin-left:-71.3pt;margin-top:377.65pt;width:594.55pt;height:30.5pt;z-index:251699200" coordsize="75507,3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">
                <v:rect id="Rectángulo 21" o:spid="_x0000_s1027" style="position:absolute;top:517;width:75507;height:8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5y78MA&#10;AADbAAAADwAAAGRycy9kb3ducmV2LnhtbESPS2vDMBCE74H8B7GF3BI5IX25VkIwGHIqNM6hx621&#10;flBrZSTFdv59VSj0OMzMN0x2nE0vRnK+s6xgu0lAEFdWd9wouJbF+gWED8gae8uk4E4ejoflIsNU&#10;24k/aLyERkQI+xQVtCEMqZS+asmg39iBOHq1dQZDlK6R2uEU4aaXuyR5kgY7jgstDpS3VH1fbkZB&#10;+f7InvL66gp83jdJ+fp1/wxKrR7m0xuIQHP4D/+1z1rBbgu/X+IPkI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5y78MAAADbAAAADwAAAAAAAAAAAAAAAACYAgAAZHJzL2Rv&#10;d25yZXYueG1sUEsFBgAAAAAEAAQA9QAAAIgDAAAAAA==&#10;" fillcolor="#dadada" stroked="f" strokeweight="1.5pt">
                  <v:stroke endcap="round"/>
                </v:rect>
                <v:rect id="Rectángulo 17" o:spid="_x0000_s1028" style="position:absolute;width:75507;height: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eA/sEA&#10;AADbAAAADwAAAGRycy9kb3ducmV2LnhtbERPS2vCQBC+F/oflil4azYWbCXNKmq17dWYg8chO01C&#10;srMhu+bx791Cobf5+J6TbifTioF6V1tWsIxiEMSF1TWXCvLL6XkNwnlkja1lUjCTg+3m8SHFRNuR&#10;zzRkvhQhhF2CCirvu0RKV1Rk0EW2Iw7cj+0N+gD7UuoexxBuWvkSx6/SYM2hocKODhUVTXYzCo7N&#10;sPowbX79jHfolvNXsz+ucqUWT9PuHYSnyf+L/9zfOsx/g99fwgFyc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3gP7BAAAA2wAAAA8AAAAAAAAAAAAAAAAAmAIAAGRycy9kb3du&#10;cmV2LnhtbFBLBQYAAAAABAAEAPUAAACGAwAAAAA=&#10;" fillcolor="#4b7f83" stroked="f" strokeweight="1.5pt">
                  <v:stroke endcap="round"/>
                </v:rect>
                <v:shape id="Redondear rectángulo de esquina del mismo lado 262" o:spid="_x0000_s1029" style="position:absolute;left:4313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PTcMUA&#10;AADcAAAADwAAAGRycy9kb3ducmV2LnhtbESPQWvCQBSE74X+h+UVvBTdmFaRmI1YoSBSBDXeH9nX&#10;bGj2bchuY/rvu0Khx2FmvmHyzWhbMVDvG8cK5rMEBHHldMO1gvLyPl2B8AFZY+uYFPyQh03x+JBj&#10;pt2NTzScQy0ihH2GCkwIXSalrwxZ9DPXEUfv0/UWQ5R9LXWPtwi3rUyTZCktNhwXDHa0M1R9nb+t&#10;gv3Cda/H8kM219I8v5UDXl7kQanJ07hdgwg0hv/wX3uvFaTLFO5n4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g9NwxQAAANwAAAAPAAAAAAAAAAAAAAAAAJgCAABkcnMv&#10;ZG93bnJldi54bWxQSwUGAAAAAAQABAD1AAAAigMAAAAA&#10;" path="m60220,l2845540,v33259,,60220,26961,60220,60220l2905760,361315r,l,361315r,l,60220c,26961,26961,,60220,xe" fillcolor="#4b7f83" stroked="f" strokeweight="1.5pt">
                  <v:stroke endcap="round"/>
                  <v:path arrowok="t" o:connecttype="custom" o:connectlocs="60220,0;2845540,0;2905760,60220;2905760,361315;2905760,361315;0,361315;0,361315;0,60220;60220,0" o:connectangles="0,0,0,0,0,0,0,0,0"/>
                </v:shape>
                <v:shape id="Redondear rectángulo de esquina del mismo lado 263" o:spid="_x0000_s1030" style="position:absolute;left:41579;top:258;width:29057;height:3613;rotation:180;visibility:visible;mso-wrap-style:square;v-text-anchor:middle" coordsize="2905760,3613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9268UA&#10;AADcAAAADwAAAGRycy9kb3ducmV2LnhtbESP3WrCQBSE74W+w3IK3kiz8adSYlapgiClFKrp/SF7&#10;zIZmz4bsGuPbu4WCl8PMfMPkm8E2oqfO144VTJMUBHHpdM2VguK0f3kD4QOyxsYxKbiRh836aZRj&#10;pt2Vv6k/hkpECPsMFZgQ2kxKXxqy6BPXEkfv7DqLIcqukrrDa4TbRs7SdCkt1hwXDLa0M1T+Hi9W&#10;weHVtYuv4lPWP4WZbIseT3P5odT4eXhfgQg0hEf4v33QCmbLOfydi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z3brxQAAANwAAAAPAAAAAAAAAAAAAAAAAJgCAABkcnMv&#10;ZG93bnJldi54bWxQSwUGAAAAAAQABAD1AAAAigMAAAAA&#10;" path="m60220,l2845540,v33259,,60220,26961,60220,60220l2905760,361315r,l,361315r,l,60220c,26961,26961,,60220,xe" fillcolor="#4b7f83" stroked="f" strokeweight="1.5pt">
                  <v:stroke endcap="round"/>
                  <v:path arrowok="t" o:connecttype="custom" o:connectlocs="60220,0;2845540,0;2905760,60220;2905760,361315;2905760,361315;0,361315;0,361315;0,60220;60220,0" o:connectangles="0,0,0,0,0,0,0,0,0"/>
                </v:shape>
              </v:group>
            </w:pict>
          </mc:Fallback>
        </mc:AlternateContent>
      </w:r>
      <w:r w:rsidR="003C0589" w:rsidRPr="00385645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42BC1C3" wp14:editId="5DB53E4A">
                <wp:simplePos x="0" y="0"/>
                <wp:positionH relativeFrom="column">
                  <wp:posOffset>2866773</wp:posOffset>
                </wp:positionH>
                <wp:positionV relativeFrom="paragraph">
                  <wp:posOffset>8020685</wp:posOffset>
                </wp:positionV>
                <wp:extent cx="220345" cy="480060"/>
                <wp:effectExtent l="0" t="0" r="27305" b="15240"/>
                <wp:wrapNone/>
                <wp:docPr id="291" name="Grupo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92" name="Conector recto 292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Conector recto 293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Conector recto 294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Elipse 295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Elipse 296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Elipse 297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FB1FD" id="Grupo 291" o:spid="_x0000_s1026" style="position:absolute;margin-left:225.75pt;margin-top:631.55pt;width:17.35pt;height:37.8pt;z-index:251756544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">
                <v:line id="Conector recto 292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PtTsYAAADcAAAADwAAAGRycy9kb3ducmV2LnhtbESPwW7CMBBE70j9B2srcQOnOVAIGEQL&#10;VKicChzgtoqXJGq8jmxD0n49roTU42hm3mhmi87U4kbOV5YVvAwTEMS51RUXCo6HzWAMwgdkjbVl&#10;UvBDHhbzp94MM21b/qLbPhQiQthnqKAMocmk9HlJBv3QNsTRu1hnMETpCqkdthFuapkmyUgarDgu&#10;lNjQe0n59/5qFJzS9SE/f65+T66qP+zb7nXZXpxS/eduOQURqAv/4Ud7qxWkkxT+zs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nz7U7GAAAA3AAAAA8AAAAAAAAA&#10;AAAAAAAAoQIAAGRycy9kb3ducmV2LnhtbFBLBQYAAAAABAAEAPkAAACUAwAAAAA=&#10;" strokecolor="#6cc6c9" strokeweight="1pt">
                  <v:stroke endcap="round"/>
                </v:line>
                <v:line id="Conector recto 293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9I1cYAAADcAAAADwAAAGRycy9kb3ducmV2LnhtbESPT2vCQBTE70K/w/IK3nTTFLRNXUXt&#10;H0RP1R7s7ZF9JqHZt2F3NbGf3hUEj8PM/IaZzDpTixM5X1lW8DRMQBDnVldcKPjZfQ5eQPiArLG2&#10;TArO5GE2fehNMNO25W86bUMhIoR9hgrKEJpMSp+XZNAPbUMcvYN1BkOUrpDaYRvhppZpkoykwYrj&#10;QokNLUvK/7ZHo2Cffuzy3/X7/95V9ZddbMbz9uCU6j928zcQgbpwD9/aK60gfX2G65l4BOT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/SNXGAAAA3AAAAA8AAAAAAAAA&#10;AAAAAAAAoQIAAGRycy9kb3ducmV2LnhtbFBLBQYAAAAABAAEAPkAAACUAwAAAAA=&#10;" strokecolor="#6cc6c9" strokeweight="1pt">
                  <v:stroke endcap="round"/>
                </v:line>
                <v:line id="Conector recto 294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bQocYAAADcAAAADwAAAGRycy9kb3ducmV2LnhtbESPT2vCQBTE70K/w/IK3nTTULRNXUXt&#10;H0RP1R7s7ZF9JqHZt2F3NbGf3hUEj8PM/IaZzDpTixM5X1lW8DRMQBDnVldcKPjZfQ5eQPiArLG2&#10;TArO5GE2fehNMNO25W86bUMhIoR9hgrKEJpMSp+XZNAPbUMcvYN1BkOUrpDaYRvhppZpkoykwYrj&#10;QokNLUvK/7ZHo2Cffuzy3/X7/95V9ZddbMbz9uCU6j928zcQgbpwD9/aK60gfX2G65l4BOT0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W0KHGAAAA3AAAAA8AAAAAAAAA&#10;AAAAAAAAoQIAAGRycy9kb3ducmV2LnhtbFBLBQYAAAAABAAEAPkAAACUAwAAAAA=&#10;" strokecolor="#6cc6c9" strokeweight="1pt">
                  <v:stroke endcap="round"/>
                </v:line>
                <v:oval id="Elipse 295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l3lsQA&#10;AADcAAAADwAAAGRycy9kb3ducmV2LnhtbESPzWrDMBCE74G+g9hCb4ncQJPWiRKKIeBiCklayHWx&#10;traptTKS4p+3rwKFHIeZ+YbZ7kfTip6cbywreF4kIIhLqxuuFHx/HeavIHxA1thaJgUTedjvHmZb&#10;TLUd+ET9OVQiQtinqKAOoUul9GVNBv3CdsTR+7HOYIjSVVI7HCLctHKZJCtpsOG4UGNHWU3l7/lq&#10;IqX4mFoZ1tVkXI6fyXGdXbJCqafH8X0DItAY7uH/dq4VLN9e4HYmHgG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Zd5bEAAAA3AAAAA8AAAAAAAAAAAAAAAAAmAIAAGRycy9k&#10;b3ducmV2LnhtbFBLBQYAAAAABAAEAPUAAACJAwAAAAA=&#10;" strokecolor="#6cc6c9" strokeweight="1.5pt">
                  <v:stroke endcap="round"/>
                </v:oval>
                <v:oval id="Elipse 296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vp4cQA&#10;AADcAAAADwAAAGRycy9kb3ducmV2LnhtbESPT2vCQBTE74V+h+UVvNVNPcQaXaUECkoQWhW8PrLP&#10;JJh9G3a3+fPt3UKhx2FmfsNsdqNpRU/ON5YVvM0TEMSl1Q1XCi7nz9d3ED4ga2wtk4KJPOy2z08b&#10;zLQd+Jv6U6hEhLDPUEEdQpdJ6cuaDPq57Yijd7POYIjSVVI7HCLctHKRJKk02HBcqLGjvKbyfvox&#10;kVIcplaGZTUZt8dj8rXMr3mh1Oxl/FiDCDSG//Bfe68VLFYp/J6JR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L6eHEAAAA3AAAAA8AAAAAAAAAAAAAAAAAmAIAAGRycy9k&#10;b3ducmV2LnhtbFBLBQYAAAAABAAEAPUAAACJAwAAAAA=&#10;" strokecolor="#6cc6c9" strokeweight="1.5pt">
                  <v:stroke endcap="round"/>
                </v:oval>
                <v:oval id="Elipse 297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dMesMA&#10;AADcAAAADwAAAGRycy9kb3ducmV2LnhtbESPT4vCMBTE78J+h/AWvGm6HqxWoyyFBUUE/yzs9dE8&#10;27LNS0mitt/eCILHYWZ+wyzXnWnEjZyvLSv4GicgiAuray4V/J5/RjMQPiBrbCyTgp48rFcfgyVm&#10;2t75SLdTKEWEsM9QQRVCm0npi4oM+rFtiaN3sc5giNKVUju8R7hp5CRJptJgzXGhwpbyior/09VE&#10;ym7bNzKkZW/cBvfJIc3/8p1Sw8/uewEiUBfe4Vd7oxVM5ik8z8Qj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dMesMAAADcAAAADwAAAAAAAAAAAAAAAACYAgAAZHJzL2Rv&#10;d25yZXYueG1sUEsFBgAAAAAEAAQA9QAAAIgDAAAAAA==&#10;" strokecolor="#6cc6c9" strokeweight="1.5pt">
                  <v:stroke endcap="round"/>
                </v:oval>
              </v:group>
            </w:pict>
          </mc:Fallback>
        </mc:AlternateContent>
      </w:r>
      <w:r w:rsidR="001E642F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82318A" wp14:editId="30B34AB5">
                <wp:simplePos x="0" y="0"/>
                <wp:positionH relativeFrom="column">
                  <wp:posOffset>3008530</wp:posOffset>
                </wp:positionH>
                <wp:positionV relativeFrom="paragraph">
                  <wp:posOffset>7262495</wp:posOffset>
                </wp:positionV>
                <wp:extent cx="3359150" cy="0"/>
                <wp:effectExtent l="0" t="0" r="31750" b="19050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91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845F3" id="Conector recto 28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9pt,571.85pt" to="501.4pt,5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" strokecolor="#6cc6c9" strokeweight="1.5pt">
                <v:stroke endcap="round"/>
              </v:line>
            </w:pict>
          </mc:Fallback>
        </mc:AlternateContent>
      </w:r>
      <w:r w:rsidR="00385645" w:rsidRPr="00385645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14CAD57" wp14:editId="55A2CF7A">
                <wp:simplePos x="0" y="0"/>
                <wp:positionH relativeFrom="margin">
                  <wp:posOffset>2947035</wp:posOffset>
                </wp:positionH>
                <wp:positionV relativeFrom="paragraph">
                  <wp:posOffset>7704569</wp:posOffset>
                </wp:positionV>
                <wp:extent cx="3627755" cy="1175385"/>
                <wp:effectExtent l="0" t="0" r="0" b="5715"/>
                <wp:wrapNone/>
                <wp:docPr id="2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Default="00B0241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Asistente Contable Disa Brasileñas S.A</w:t>
                            </w:r>
                          </w:p>
                          <w:p w:rsidR="00385645" w:rsidRDefault="00B0241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Formulario D-151</w:t>
                            </w:r>
                          </w:p>
                          <w:p w:rsidR="00385645" w:rsidRDefault="00B0241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Conciliaciones Bancarias</w:t>
                            </w:r>
                          </w:p>
                          <w:p w:rsidR="00385645" w:rsidRPr="00953C4A" w:rsidRDefault="00B0241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Funciones de Cuentas por Pagar y por Cobrar.</w:t>
                            </w:r>
                          </w:p>
                          <w:p w:rsidR="00385645" w:rsidRPr="00953C4A" w:rsidRDefault="0038564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CAD57" id="_x0000_s1035" type="#_x0000_t202" style="position:absolute;margin-left:232.05pt;margin-top:606.65pt;width:285.65pt;height:92.5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" filled="f" stroked="f">
                <v:textbox>
                  <w:txbxContent>
                    <w:p w:rsidR="00385645" w:rsidRDefault="00B0241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Asistente Contable Disa Brasileñas S.A</w:t>
                      </w:r>
                    </w:p>
                    <w:p w:rsidR="00385645" w:rsidRDefault="00B0241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Formulario D-151</w:t>
                      </w:r>
                    </w:p>
                    <w:p w:rsidR="00385645" w:rsidRDefault="00B0241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Conciliaciones Bancarias</w:t>
                      </w:r>
                    </w:p>
                    <w:p w:rsidR="00385645" w:rsidRPr="00953C4A" w:rsidRDefault="00B0241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Funciones de Cuentas por Pagar y por Cobrar.</w:t>
                      </w:r>
                    </w:p>
                    <w:p w:rsidR="00385645" w:rsidRPr="00953C4A" w:rsidRDefault="0038564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5645" w:rsidRPr="00385645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61FE523C" wp14:editId="74A5BC9B">
                <wp:simplePos x="0" y="0"/>
                <wp:positionH relativeFrom="margin">
                  <wp:posOffset>3235960</wp:posOffset>
                </wp:positionH>
                <wp:positionV relativeFrom="paragraph">
                  <wp:posOffset>7407275</wp:posOffset>
                </wp:positionV>
                <wp:extent cx="2880995" cy="1404620"/>
                <wp:effectExtent l="0" t="0" r="0" b="2540"/>
                <wp:wrapSquare wrapText="bothSides"/>
                <wp:docPr id="3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B02415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Setiembre-Octubre-Noviembre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E523C" id="_x0000_s1036" type="#_x0000_t202" style="position:absolute;margin-left:254.8pt;margin-top:583.25pt;width:226.8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" filled="f" stroked="f">
                <v:textbox style="mso-fit-shape-to-text:t">
                  <w:txbxContent>
                    <w:p w:rsidR="00385645" w:rsidRPr="00953C4A" w:rsidRDefault="00B02415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Setiembre-Octubre-Noviembre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 w:rsidRPr="00385645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15418D55" wp14:editId="0ED7B5A5">
                <wp:simplePos x="0" y="0"/>
                <wp:positionH relativeFrom="page">
                  <wp:posOffset>3904094</wp:posOffset>
                </wp:positionH>
                <wp:positionV relativeFrom="paragraph">
                  <wp:posOffset>8578215</wp:posOffset>
                </wp:positionV>
                <wp:extent cx="3281045" cy="698500"/>
                <wp:effectExtent l="0" t="0" r="0" b="6350"/>
                <wp:wrapNone/>
                <wp:docPr id="2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104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653052" w:rsidRDefault="00385645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</w:pPr>
                            <w:r w:rsidRPr="00653052">
                              <w:rPr>
                                <w:rFonts w:ascii="Century Gothic" w:hAnsi="Century Gothic"/>
                                <w:b/>
                                <w:color w:val="4C4C4C"/>
                                <w:sz w:val="24"/>
                                <w:szCs w:val="24"/>
                              </w:rPr>
                              <w:t>Logro destacado</w:t>
                            </w:r>
                          </w:p>
                          <w:p w:rsidR="00385645" w:rsidRPr="00653052" w:rsidRDefault="00B02415" w:rsidP="00385645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C4C4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4C4C4C"/>
                              </w:rPr>
                              <w:t>Mayor conocimiento en el ámbito Contable.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8D55" id="_x0000_s1037" type="#_x0000_t202" style="position:absolute;margin-left:307.4pt;margin-top:675.45pt;width:258.35pt;height:5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" filled="f" stroked="f">
                <v:textbox>
                  <w:txbxContent>
                    <w:p w:rsidR="00385645" w:rsidRPr="00653052" w:rsidRDefault="00385645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</w:pPr>
                      <w:r w:rsidRPr="00653052">
                        <w:rPr>
                          <w:rFonts w:ascii="Century Gothic" w:hAnsi="Century Gothic"/>
                          <w:b/>
                          <w:color w:val="4C4C4C"/>
                          <w:sz w:val="24"/>
                          <w:szCs w:val="24"/>
                        </w:rPr>
                        <w:t>Logro destacado</w:t>
                      </w:r>
                    </w:p>
                    <w:p w:rsidR="00385645" w:rsidRPr="00653052" w:rsidRDefault="00B02415" w:rsidP="00385645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C4C4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4C4C4C"/>
                        </w:rPr>
                        <w:t>Mayor conocimiento en el ámbito Contable.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5645" w:rsidRPr="00385645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604486" wp14:editId="7C318A63">
                <wp:simplePos x="0" y="0"/>
                <wp:positionH relativeFrom="column">
                  <wp:posOffset>3235960</wp:posOffset>
                </wp:positionH>
                <wp:positionV relativeFrom="paragraph">
                  <wp:posOffset>7411720</wp:posOffset>
                </wp:positionV>
                <wp:extent cx="2891790" cy="262255"/>
                <wp:effectExtent l="0" t="0" r="3810" b="4445"/>
                <wp:wrapNone/>
                <wp:docPr id="300" name="Proceso alternativ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FBA2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300" o:spid="_x0000_s1026" type="#_x0000_t176" style="position:absolute;margin-left:254.8pt;margin-top:583.6pt;width:227.7pt;height:20.6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139703A2" wp14:editId="23732782">
                <wp:simplePos x="0" y="0"/>
                <wp:positionH relativeFrom="margin">
                  <wp:posOffset>3235960</wp:posOffset>
                </wp:positionH>
                <wp:positionV relativeFrom="paragraph">
                  <wp:posOffset>5352415</wp:posOffset>
                </wp:positionV>
                <wp:extent cx="2880995" cy="1404620"/>
                <wp:effectExtent l="0" t="0" r="0" b="254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9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645" w:rsidRPr="00953C4A" w:rsidRDefault="00C26946" w:rsidP="0038564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Setiembre 2014 Pasantía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703A2" id="_x0000_s1038" type="#_x0000_t202" style="position:absolute;margin-left:254.8pt;margin-top:421.45pt;width:226.8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" filled="f" stroked="f">
                <v:textbox style="mso-fit-shape-to-text:t">
                  <w:txbxContent>
                    <w:p w:rsidR="00385645" w:rsidRPr="00953C4A" w:rsidRDefault="00C26946" w:rsidP="0038564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Setiembre 2014 Pasantía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5645" w:rsidRPr="00385645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3BF6EE9" wp14:editId="320E9B77">
                <wp:simplePos x="0" y="0"/>
                <wp:positionH relativeFrom="column">
                  <wp:posOffset>3049905</wp:posOffset>
                </wp:positionH>
                <wp:positionV relativeFrom="paragraph">
                  <wp:posOffset>8616950</wp:posOffset>
                </wp:positionV>
                <wp:extent cx="3167380" cy="595630"/>
                <wp:effectExtent l="0" t="0" r="0" b="0"/>
                <wp:wrapNone/>
                <wp:docPr id="298" name="Rectángul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7380" cy="59563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05497" id="Rectángulo 298" o:spid="_x0000_s1026" style="position:absolute;margin-left:240.15pt;margin-top:678.5pt;width:249.4pt;height:46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" fillcolor="#dadada" stroked="f" strokeweight="1.5pt">
                <v:stroke endcap="round"/>
              </v:rect>
            </w:pict>
          </mc:Fallback>
        </mc:AlternateContent>
      </w:r>
      <w:r w:rsidR="00385645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6EEE42" wp14:editId="3BB74580">
                <wp:simplePos x="0" y="0"/>
                <wp:positionH relativeFrom="column">
                  <wp:posOffset>3237230</wp:posOffset>
                </wp:positionH>
                <wp:positionV relativeFrom="paragraph">
                  <wp:posOffset>5370195</wp:posOffset>
                </wp:positionV>
                <wp:extent cx="2891790" cy="262255"/>
                <wp:effectExtent l="0" t="0" r="3810" b="4445"/>
                <wp:wrapNone/>
                <wp:docPr id="222" name="Proceso alternativ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790" cy="262255"/>
                        </a:xfrm>
                        <a:prstGeom prst="flowChartAlternateProcess">
                          <a:avLst/>
                        </a:prstGeom>
                        <a:solidFill>
                          <a:srgbClr val="6CC6C9"/>
                        </a:solidFill>
                        <a:ln w="0" cap="rnd">
                          <a:noFill/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2D19" id="Proceso alternativo 222" o:spid="_x0000_s1026" type="#_x0000_t176" style="position:absolute;margin-left:254.9pt;margin-top:422.85pt;width:227.7pt;height:20.6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" fillcolor="#6cc6c9" stroked="f" strokeweight="0">
                <v:stroke joinstyle="round" endcap="round"/>
              </v:shape>
            </w:pict>
          </mc:Fallback>
        </mc:AlternateContent>
      </w:r>
      <w:r w:rsidR="00385645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0F20C28" wp14:editId="60C90709">
                <wp:simplePos x="0" y="0"/>
                <wp:positionH relativeFrom="column">
                  <wp:posOffset>2868295</wp:posOffset>
                </wp:positionH>
                <wp:positionV relativeFrom="paragraph">
                  <wp:posOffset>5979160</wp:posOffset>
                </wp:positionV>
                <wp:extent cx="220345" cy="480060"/>
                <wp:effectExtent l="0" t="0" r="27305" b="15240"/>
                <wp:wrapNone/>
                <wp:docPr id="223" name="Grupo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345" cy="480060"/>
                          <a:chOff x="0" y="0"/>
                          <a:chExt cx="220345" cy="480322"/>
                        </a:xfrm>
                      </wpg:grpSpPr>
                      <wps:wsp>
                        <wps:cNvPr id="209" name="Conector recto 209"/>
                        <wps:cNvCnPr/>
                        <wps:spPr>
                          <a:xfrm>
                            <a:off x="0" y="40341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Conector recto 211"/>
                        <wps:cNvCnPr/>
                        <wps:spPr>
                          <a:xfrm>
                            <a:off x="0" y="228600"/>
                            <a:ext cx="1803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cto 212"/>
                        <wps:cNvCnPr/>
                        <wps:spPr>
                          <a:xfrm>
                            <a:off x="0" y="448235"/>
                            <a:ext cx="18087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Elipse 213"/>
                        <wps:cNvSpPr/>
                        <wps:spPr>
                          <a:xfrm>
                            <a:off x="152400" y="0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Elipse 214"/>
                        <wps:cNvSpPr/>
                        <wps:spPr>
                          <a:xfrm>
                            <a:off x="152400" y="192741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Elipse 215"/>
                        <wps:cNvSpPr/>
                        <wps:spPr>
                          <a:xfrm>
                            <a:off x="152400" y="412377"/>
                            <a:ext cx="67945" cy="6794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6CC6C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4032E1" id="Grupo 223" o:spid="_x0000_s1026" style="position:absolute;margin-left:225.85pt;margin-top:470.8pt;width:17.35pt;height:37.8pt;z-index:251743232" coordsize="220345,480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">
                <v:line id="Conector recto 209" o:spid="_x0000_s1027" style="position:absolute;visibility:visible;mso-wrap-style:square" from="0,40341" to="180340,40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3quMYAAADcAAAADwAAAGRycy9kb3ducmV2LnhtbESPwW7CMBBE75X4B2uReisOOZQ2xSCg&#10;LargROiB3lbxkkTE68h2SeDra6RKHEcz80YznfemEWdyvrasYDxKQBAXVtdcKvjefz69gPABWWNj&#10;mRRcyMN8NniYYqZtxzs656EUEcI+QwVVCG0mpS8qMuhHtiWO3tE6gyFKV0rtsItw08g0SZ6lwZrj&#10;QoUtrSoqTvmvUXBIP/bFz+b9enB1s7bL7WTRHZ1Sj8N+8QYiUB/u4f/2l1aQJq9wOxOPgJz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9d6rjGAAAA3AAAAA8AAAAAAAAA&#10;AAAAAAAAoQIAAGRycy9kb3ducmV2LnhtbFBLBQYAAAAABAAEAPkAAACUAwAAAAA=&#10;" strokecolor="#6cc6c9" strokeweight="1pt">
                  <v:stroke endcap="round"/>
                </v:line>
                <v:line id="Conector recto 211" o:spid="_x0000_s1028" style="position:absolute;visibility:visible;mso-wrap-style:square" from="0,228600" to="180340,228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JwY8YAAADcAAAADwAAAGRycy9kb3ducmV2LnhtbESPS2/CMBCE75X4D9YicStOcqBVwCAe&#10;BVXticcBbqt4SSLidWS7JO2vrytV4jiamW80s0VvGnEn52vLCtJxAoK4sLrmUsHpuH1+BeEDssbG&#10;Min4Jg+L+eBphrm2He/pfgiliBD2OSqoQmhzKX1RkUE/ti1x9K7WGQxRulJqh12Em0ZmSTKRBmuO&#10;CxW2tK6ouB2+jIJz9nYsLh+bn7Orm51dfb4su6tTajTsl1MQgfrwCP+337WCLE3h70w8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TycGPGAAAA3AAAAA8AAAAAAAAA&#10;AAAAAAAAoQIAAGRycy9kb3ducmV2LnhtbFBLBQYAAAAABAAEAPkAAACUAwAAAAA=&#10;" strokecolor="#6cc6c9" strokeweight="1pt">
                  <v:stroke endcap="round"/>
                </v:line>
                <v:line id="Conector recto 212" o:spid="_x0000_s1029" style="position:absolute;visibility:visible;mso-wrap-style:square" from="0,448235" to="180870,448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uFMUAAADcAAAADwAAAGRycy9kb3ducmV2LnhtbESPQWvCQBSE70L/w/IKvenGHKpEV9HW&#10;lqKnag96e2SfSTD7NuyuJvXXu4LgcZiZb5jpvDO1uJDzlWUFw0ECgji3uuJCwd/uqz8G4QOyxtoy&#10;KfgnD/PZS2+KmbYt/9JlGwoRIewzVFCG0GRS+rwkg35gG+LoHa0zGKJ0hdQO2wg3tUyT5F0arDgu&#10;lNjQR0n5aXs2Cvbpapcf1p/Xvavqb7vcjBbt0Sn19totJiACdeEZfrR/tIJ0mML9TDwC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DuFMUAAADcAAAADwAAAAAAAAAA&#10;AAAAAAChAgAAZHJzL2Rvd25yZXYueG1sUEsFBgAAAAAEAAQA+QAAAJMDAAAAAA==&#10;" strokecolor="#6cc6c9" strokeweight="1pt">
                  <v:stroke endcap="round"/>
                </v:line>
                <v:oval id="Elipse 213" o:spid="_x0000_s1030" style="position:absolute;left:152400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9JI8QA&#10;AADcAAAADwAAAGRycy9kb3ducmV2LnhtbESPzWrDMBCE74G+g9hCb4lsF5riRgnFUEgwhfwUel2s&#10;jW1irYykxPbbV4VAjsPMfMOsNqPpxI2cby0rSBcJCOLK6pZrBT+nr/k7CB+QNXaWScFEHjbrp9kK&#10;c20HPtDtGGoRIexzVNCE0OdS+qohg35he+Lona0zGKJ0tdQOhwg3ncyS5E0abDkuNNhT0VB1OV5N&#10;pJS7qZNhWU/GbfE72S+L36JU6uV5/PwAEWgMj/C9vdUKsvQV/s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vSSPEAAAA3AAAAA8AAAAAAAAAAAAAAAAAmAIAAGRycy9k&#10;b3ducmV2LnhtbFBLBQYAAAAABAAEAPUAAACJAwAAAAA=&#10;" strokecolor="#6cc6c9" strokeweight="1.5pt">
                  <v:stroke endcap="round"/>
                </v:oval>
                <v:oval id="Elipse 214" o:spid="_x0000_s1031" style="position:absolute;left:152400;top:192741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bRV8QA&#10;AADcAAAADwAAAGRycy9kb3ducmV2LnhtbESPzWrDMBCE74G+g9hCb4lsU5riRgnFUEgwhfwUel2s&#10;jW1irYykxPbbV4VAjsPMfMOsNqPpxI2cby0rSBcJCOLK6pZrBT+nr/k7CB+QNXaWScFEHjbrp9kK&#10;c20HPtDtGGoRIexzVNCE0OdS+qohg35he+Lona0zGKJ0tdQOhwg3ncyS5E0abDkuNNhT0VB1OV5N&#10;pJS7qZNhWU/GbfE72S+L36JU6uV5/PwAEWgMj/C9vdUKsvQV/s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G0VfEAAAA3AAAAA8AAAAAAAAAAAAAAAAAmAIAAGRycy9k&#10;b3ducmV2LnhtbFBLBQYAAAAABAAEAPUAAACJAwAAAAA=&#10;" strokecolor="#6cc6c9" strokeweight="1.5pt">
                  <v:stroke endcap="round"/>
                </v:oval>
                <v:oval id="Elipse 215" o:spid="_x0000_s1032" style="position:absolute;left:152400;top:412377;width:67945;height:679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p0zMQA&#10;AADcAAAADwAAAGRycy9kb3ducmV2LnhtbESPzWrDMBCE74G+g9hCb4lsQ5viRgnFUEgwhfwUel2s&#10;jW1irYykxPbbV4VAjsPMfMOsNqPpxI2cby0rSBcJCOLK6pZrBT+nr/k7CB+QNXaWScFEHjbrp9kK&#10;c20HPtDtGGoRIexzVNCE0OdS+qohg35he+Lona0zGKJ0tdQOhwg3ncyS5E0abDkuNNhT0VB1OV5N&#10;pJS7qZNhWU/GbfE72S+L36JU6uV5/PwAEWgMj/C9vdUKsvQV/s/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KdMzEAAAA3AAAAA8AAAAAAAAAAAAAAAAAmAIAAGRycy9k&#10;b3ducmV2LnhtbFBLBQYAAAAABAAEAPUAAACJAwAAAAA=&#10;" strokecolor="#6cc6c9" strokeweight="1.5pt">
                  <v:stroke endcap="round"/>
                </v:oval>
              </v:group>
            </w:pict>
          </mc:Fallback>
        </mc:AlternateContent>
      </w:r>
      <w:r w:rsidR="00385645" w:rsidRPr="00953C4A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B1FE06E" wp14:editId="30F19A14">
                <wp:simplePos x="0" y="0"/>
                <wp:positionH relativeFrom="margin">
                  <wp:posOffset>2954020</wp:posOffset>
                </wp:positionH>
                <wp:positionV relativeFrom="paragraph">
                  <wp:posOffset>5633834</wp:posOffset>
                </wp:positionV>
                <wp:extent cx="3627755" cy="1175385"/>
                <wp:effectExtent l="0" t="0" r="0" b="5715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1175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60D3" w:rsidRDefault="00C26946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Auxiliar Contable</w:t>
                            </w:r>
                            <w:r w:rsidR="00B02415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Municipalidad La Unión</w:t>
                            </w:r>
                          </w:p>
                          <w:p w:rsidR="00C860D3" w:rsidRDefault="00B02415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Conciliaciones Bancarias.</w:t>
                            </w:r>
                          </w:p>
                          <w:p w:rsidR="00A27777" w:rsidRDefault="00B02415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Revisión de Activos de la Empresa.</w:t>
                            </w:r>
                          </w:p>
                          <w:p w:rsidR="00A27777" w:rsidRPr="00953C4A" w:rsidRDefault="00B02415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  <w:t>Asientos contables.</w:t>
                            </w:r>
                          </w:p>
                          <w:p w:rsidR="00A27777" w:rsidRPr="00953C4A" w:rsidRDefault="00A27777" w:rsidP="00A27777">
                            <w:pPr>
                              <w:spacing w:after="6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FE06E" id="_x0000_s1039" type="#_x0000_t202" style="position:absolute;margin-left:232.6pt;margin-top:443.6pt;width:285.65pt;height:92.5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" filled="f" stroked="f">
                <v:textbox>
                  <w:txbxContent>
                    <w:p w:rsidR="00C860D3" w:rsidRDefault="00C26946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Auxiliar Contable</w:t>
                      </w:r>
                      <w:r w:rsidR="00B02415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Municipalidad La Unión</w:t>
                      </w:r>
                    </w:p>
                    <w:p w:rsidR="00C860D3" w:rsidRDefault="00B02415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Conciliaciones Bancarias.</w:t>
                      </w:r>
                    </w:p>
                    <w:p w:rsidR="00A27777" w:rsidRDefault="00B02415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Revisión de Activos de la Empresa.</w:t>
                      </w:r>
                    </w:p>
                    <w:p w:rsidR="00A27777" w:rsidRPr="00953C4A" w:rsidRDefault="00B02415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  <w:t>Asientos contables.</w:t>
                      </w:r>
                    </w:p>
                    <w:p w:rsidR="00A27777" w:rsidRPr="00953C4A" w:rsidRDefault="00A27777" w:rsidP="00A27777">
                      <w:pPr>
                        <w:spacing w:after="6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B0BAFF" wp14:editId="7A029848">
                <wp:simplePos x="0" y="0"/>
                <wp:positionH relativeFrom="column">
                  <wp:posOffset>476250</wp:posOffset>
                </wp:positionH>
                <wp:positionV relativeFrom="paragraph">
                  <wp:posOffset>5356860</wp:posOffset>
                </wp:positionV>
                <wp:extent cx="1001395" cy="262255"/>
                <wp:effectExtent l="0" t="0" r="8255" b="4445"/>
                <wp:wrapNone/>
                <wp:docPr id="26" name="Terminad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132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26" o:spid="_x0000_s1026" type="#_x0000_t116" style="position:absolute;margin-left:37.5pt;margin-top:421.8pt;width:78.85pt;height:2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RwoAIAAJc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" fillcolor="#6cc6c9" stroked="f" strokeweight="1.5pt">
                <v:stroke endcap="round"/>
              </v:shape>
            </w:pict>
          </mc:Fallback>
        </mc:AlternateContent>
      </w:r>
      <w:r w:rsidR="00C860D3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39805" behindDoc="0" locked="0" layoutInCell="1" allowOverlap="1" wp14:anchorId="50990594" wp14:editId="1977EFAF">
                <wp:simplePos x="0" y="0"/>
                <wp:positionH relativeFrom="column">
                  <wp:posOffset>483982</wp:posOffset>
                </wp:positionH>
                <wp:positionV relativeFrom="paragraph">
                  <wp:posOffset>6198870</wp:posOffset>
                </wp:positionV>
                <wp:extent cx="1001395" cy="262255"/>
                <wp:effectExtent l="0" t="0" r="8255" b="4445"/>
                <wp:wrapNone/>
                <wp:docPr id="256" name="Terminad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262255"/>
                        </a:xfrm>
                        <a:prstGeom prst="flowChartTerminator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AEC14" id="Terminador 256" o:spid="_x0000_s1026" type="#_x0000_t116" style="position:absolute;margin-left:38.1pt;margin-top:488.1pt;width:78.85pt;height:20.65pt;z-index:2516398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" fillcolor="#6cc6c9" stroked="f" strokeweight="1.5pt">
                <v:stroke endcap="round"/>
              </v:shape>
            </w:pict>
          </mc:Fallback>
        </mc:AlternateContent>
      </w:r>
      <w:r w:rsidR="00C860D3" w:rsidRPr="00953C4A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932DC26" wp14:editId="1F3473E6">
                <wp:simplePos x="0" y="0"/>
                <wp:positionH relativeFrom="margin">
                  <wp:posOffset>451485</wp:posOffset>
                </wp:positionH>
                <wp:positionV relativeFrom="paragraph">
                  <wp:posOffset>6177280</wp:posOffset>
                </wp:positionV>
                <wp:extent cx="1045210" cy="1404620"/>
                <wp:effectExtent l="0" t="0" r="0" b="254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2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Pr="00953C4A" w:rsidRDefault="00C26946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/>
                                <w:sz w:val="24"/>
                                <w:szCs w:val="24"/>
                              </w:rPr>
                              <w:t>2010 - 2016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32DC26" id="_x0000_s1040" type="#_x0000_t202" style="position:absolute;margin-left:35.55pt;margin-top:486.4pt;width:82.3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" filled="f" stroked="f">
                <v:textbox style="mso-fit-shape-to-text:t">
                  <w:txbxContent>
                    <w:p w:rsidR="00953C4A" w:rsidRPr="00953C4A" w:rsidRDefault="00C26946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/>
                          <w:sz w:val="24"/>
                          <w:szCs w:val="24"/>
                        </w:rPr>
                        <w:t>2010 - 2016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60D3" w:rsidRPr="00953C4A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A4F0D15" wp14:editId="05B59FE5">
                <wp:simplePos x="0" y="0"/>
                <wp:positionH relativeFrom="margin">
                  <wp:posOffset>-897667</wp:posOffset>
                </wp:positionH>
                <wp:positionV relativeFrom="paragraph">
                  <wp:posOffset>6461125</wp:posOffset>
                </wp:positionV>
                <wp:extent cx="3627755" cy="65151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75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3C4A" w:rsidRDefault="00C26946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Técnico en Contabilidad y Finanzas</w:t>
                            </w:r>
                          </w:p>
                          <w:p w:rsidR="00953C4A" w:rsidRPr="00C860D3" w:rsidRDefault="00C26946" w:rsidP="00953C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Pendiente examen Final</w:t>
                            </w:r>
                            <w:r w:rsidR="004A5069">
                              <w:rPr>
                                <w:rFonts w:ascii="Century Gothic" w:hAnsi="Century Gothic"/>
                                <w:i/>
                                <w:color w:val="4B7F83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0D15" id="_x0000_s1041" type="#_x0000_t202" style="position:absolute;margin-left:-70.7pt;margin-top:508.75pt;width:285.65pt;height:51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" filled="f" stroked="f">
                <v:textbox>
                  <w:txbxContent>
                    <w:p w:rsidR="00953C4A" w:rsidRDefault="00C26946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Técnico en Contabilidad y Finanzas</w:t>
                      </w:r>
                    </w:p>
                    <w:p w:rsidR="00953C4A" w:rsidRPr="00C860D3" w:rsidRDefault="00C26946" w:rsidP="00953C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4B7F83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4B7F83"/>
                        </w:rPr>
                        <w:t>Pendiente examen Final</w:t>
                      </w:r>
                      <w:r w:rsidR="004A5069">
                        <w:rPr>
                          <w:rFonts w:ascii="Century Gothic" w:hAnsi="Century Gothic"/>
                          <w:i/>
                          <w:color w:val="4B7F83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49D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3C3CFB0" wp14:editId="2A034EF5">
                <wp:simplePos x="0" y="0"/>
                <wp:positionH relativeFrom="margin">
                  <wp:posOffset>-231140</wp:posOffset>
                </wp:positionH>
                <wp:positionV relativeFrom="paragraph">
                  <wp:posOffset>2898663</wp:posOffset>
                </wp:positionV>
                <wp:extent cx="6138545" cy="311150"/>
                <wp:effectExtent l="0" t="0" r="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B9110B" w:rsidRDefault="00B9110B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E-mail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vale2797_z@outlook.com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ab/>
                            </w:r>
                            <w:r w:rsidR="009B749D" w:rsidRP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  </w:t>
                            </w:r>
                            <w:r w:rsidR="009B749D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                           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CFB0" id="_x0000_s1042" type="#_x0000_t202" style="position:absolute;margin-left:-18.2pt;margin-top:228.25pt;width:483.35pt;height:24.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" filled="f" stroked="f">
                <v:textbox>
                  <w:txbxContent>
                    <w:p w:rsidR="009B749D" w:rsidRPr="00B9110B" w:rsidRDefault="00B9110B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E-mail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vale2797_z@outlook.com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ab/>
                      </w:r>
                      <w:r w:rsidR="009B749D" w:rsidRP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  </w:t>
                      </w:r>
                      <w:r w:rsidR="009B749D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                           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49D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5BF8D36F" wp14:editId="73D43FA2">
                <wp:simplePos x="0" y="0"/>
                <wp:positionH relativeFrom="margin">
                  <wp:posOffset>-231140</wp:posOffset>
                </wp:positionH>
                <wp:positionV relativeFrom="paragraph">
                  <wp:posOffset>2579370</wp:posOffset>
                </wp:positionV>
                <wp:extent cx="6138545" cy="311150"/>
                <wp:effectExtent l="0" t="0" r="0" b="0"/>
                <wp:wrapSquare wrapText="bothSides"/>
                <wp:docPr id="1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854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49D" w:rsidRPr="00953C4A" w:rsidRDefault="009B749D" w:rsidP="009B749D">
                            <w:pPr>
                              <w:spacing w:after="0"/>
                              <w:rPr>
                                <w:rFonts w:ascii="Century Gothic" w:hAnsi="Century Gothic"/>
                                <w:i/>
                                <w:color w:val="4B7F8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Edad: </w:t>
                            </w:r>
                            <w:r w:rsidR="00B9110B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18 años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 w:rsidR="00AD5FC0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               Teléfono/celular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>:</w:t>
                            </w:r>
                            <w:r w:rsidR="00B9110B">
                              <w:rPr>
                                <w:rFonts w:ascii="Century Gothic" w:hAnsi="Century Gothic"/>
                                <w:b/>
                                <w:color w:val="4B7F83"/>
                                <w:sz w:val="24"/>
                                <w:szCs w:val="24"/>
                              </w:rPr>
                              <w:t xml:space="preserve">    8965-53-52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8D36F" id="_x0000_s1043" type="#_x0000_t202" style="position:absolute;margin-left:-18.2pt;margin-top:203.1pt;width:483.35pt;height:2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" filled="f" stroked="f">
                <v:textbox>
                  <w:txbxContent>
                    <w:p w:rsidR="009B749D" w:rsidRPr="00953C4A" w:rsidRDefault="009B749D" w:rsidP="009B749D">
                      <w:pPr>
                        <w:spacing w:after="0"/>
                        <w:rPr>
                          <w:rFonts w:ascii="Century Gothic" w:hAnsi="Century Gothic"/>
                          <w:i/>
                          <w:color w:val="4B7F83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Edad: </w:t>
                      </w:r>
                      <w:r w:rsidR="00B9110B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18 años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             </w:t>
                      </w:r>
                      <w:r w:rsidR="00AD5FC0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               Teléfono/celular</w:t>
                      </w:r>
                      <w:r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>:</w:t>
                      </w:r>
                      <w:r w:rsidR="00B9110B">
                        <w:rPr>
                          <w:rFonts w:ascii="Century Gothic" w:hAnsi="Century Gothic"/>
                          <w:b/>
                          <w:color w:val="4B7F83"/>
                          <w:sz w:val="24"/>
                          <w:szCs w:val="24"/>
                        </w:rPr>
                        <w:t xml:space="preserve">    8965-53-52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749D">
        <w:rPr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09A22C9" wp14:editId="24355974">
                <wp:simplePos x="0" y="0"/>
                <wp:positionH relativeFrom="column">
                  <wp:posOffset>1155560</wp:posOffset>
                </wp:positionH>
                <wp:positionV relativeFrom="paragraph">
                  <wp:posOffset>2652765</wp:posOffset>
                </wp:positionV>
                <wp:extent cx="2813274" cy="60025"/>
                <wp:effectExtent l="0" t="0" r="6350" b="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3274" cy="60025"/>
                          <a:chOff x="0" y="0"/>
                          <a:chExt cx="2813274" cy="60025"/>
                        </a:xfrm>
                      </wpg:grpSpPr>
                      <wps:wsp>
                        <wps:cNvPr id="199" name="Elipse 199"/>
                        <wps:cNvSpPr/>
                        <wps:spPr>
                          <a:xfrm>
                            <a:off x="0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ipse 200"/>
                        <wps:cNvSpPr/>
                        <wps:spPr>
                          <a:xfrm>
                            <a:off x="2753249" y="0"/>
                            <a:ext cx="60025" cy="60025"/>
                          </a:xfrm>
                          <a:prstGeom prst="ellipse">
                            <a:avLst/>
                          </a:prstGeom>
                          <a:solidFill>
                            <a:srgbClr val="6CC6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A156A7" id="Grupo 201" o:spid="_x0000_s1026" style="position:absolute;margin-left:91pt;margin-top:208.9pt;width:221.5pt;height:4.75pt;z-index:251727872" coordsize="28132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">
                <v:oval id="Elipse 199" o:spid="_x0000_s1027" style="position:absolute;width:60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hiPsUA&#10;AADcAAAADwAAAGRycy9kb3ducmV2LnhtbERPS2vCQBC+F/oflin0VjcqtJq6SlCEFunBF9LbkJ0m&#10;qdnZsLtNUn99tyB4m4/vObNFb2rRkvOVZQXDQQKCOLe64kLBYb9+moDwAVljbZkU/JKHxfz+boap&#10;th1vqd2FQsQQ9ikqKENoUil9XpJBP7ANceS+rDMYInSF1A67GG5qOUqSZ2mw4thQYkPLkvLz7sco&#10;2IRWv2fZ52kyHq5Gx+7j4sYv30o9PvTZK4hAfbiJr+43HedPp/D/TLx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uGI+xQAAANwAAAAPAAAAAAAAAAAAAAAAAJgCAABkcnMv&#10;ZG93bnJldi54bWxQSwUGAAAAAAQABAD1AAAAigMAAAAA&#10;" fillcolor="#6cc6c9" stroked="f" strokeweight="1.5pt">
                  <v:stroke endcap="round"/>
                </v:oval>
                <v:oval id="Elipse 200" o:spid="_x0000_s1028" style="position:absolute;left:27532;width:600;height: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0/WMYA&#10;AADcAAAADwAAAGRycy9kb3ducmV2LnhtbESPQWvCQBSE7wX/w/IEb3WjQpXUVUKLoEgP2hbx9si+&#10;JtHs27C7Jml/fbcg9DjMzDfMct2bWrTkfGVZwWScgCDOra64UPDxvnlcgPABWWNtmRR8k4f1avCw&#10;xFTbjg/UHkMhIoR9igrKEJpUSp+XZNCPbUMcvS/rDIYoXSG1wy7CTS2nSfIkDVYcF0ps6KWk/Hq8&#10;GQX70Opdlp1Pi9nkdfrZvf242fyi1GjYZ88gAvXhP3xvb7WCSIS/M/EI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a0/WMYAAADcAAAADwAAAAAAAAAAAAAAAACYAgAAZHJz&#10;L2Rvd25yZXYueG1sUEsFBgAAAAAEAAQA9QAAAIsDAAAAAA==&#10;" fillcolor="#6cc6c9" stroked="f" strokeweight="1.5pt">
                  <v:stroke endcap="round"/>
                </v:oval>
              </v:group>
            </w:pict>
          </mc:Fallback>
        </mc:AlternateContent>
      </w:r>
      <w:r w:rsidR="00C404D0">
        <w:rPr>
          <w:noProof/>
          <w:lang w:eastAsia="es-CR"/>
        </w:rPr>
        <w:drawing>
          <wp:anchor distT="0" distB="0" distL="114300" distR="114300" simplePos="0" relativeHeight="251655168" behindDoc="0" locked="0" layoutInCell="1" allowOverlap="1" wp14:anchorId="2DB58837" wp14:editId="28376DFD">
            <wp:simplePos x="0" y="0"/>
            <wp:positionH relativeFrom="margin">
              <wp:posOffset>2799080</wp:posOffset>
            </wp:positionH>
            <wp:positionV relativeFrom="paragraph">
              <wp:posOffset>2971053</wp:posOffset>
            </wp:positionV>
            <wp:extent cx="133350" cy="133350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d_2_resume_semana3_mexico_0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04D0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834BBD" wp14:editId="54FD80C7">
                <wp:simplePos x="0" y="0"/>
                <wp:positionH relativeFrom="column">
                  <wp:posOffset>-199390</wp:posOffset>
                </wp:positionH>
                <wp:positionV relativeFrom="paragraph">
                  <wp:posOffset>2893172</wp:posOffset>
                </wp:positionV>
                <wp:extent cx="6109397" cy="0"/>
                <wp:effectExtent l="0" t="0" r="2476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93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C8079" id="Conector recto 19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pt,227.8pt" to="465.35pt,2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" strokecolor="#6cc6c9" strokeweight="1.5pt">
                <v:stroke endcap="round"/>
              </v:line>
            </w:pict>
          </mc:Fallback>
        </mc:AlternateContent>
      </w:r>
      <w:r w:rsidR="001468FC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BB894" wp14:editId="0734CF33">
                <wp:simplePos x="0" y="0"/>
                <wp:positionH relativeFrom="column">
                  <wp:posOffset>2869160</wp:posOffset>
                </wp:positionH>
                <wp:positionV relativeFrom="paragraph">
                  <wp:posOffset>5234130</wp:posOffset>
                </wp:positionV>
                <wp:extent cx="4145" cy="4110375"/>
                <wp:effectExtent l="0" t="0" r="34290" b="2349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" cy="4110375"/>
                        </a:xfrm>
                        <a:prstGeom prst="line">
                          <a:avLst/>
                        </a:prstGeom>
                        <a:ln>
                          <a:solidFill>
                            <a:srgbClr val="6CC6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190E2" id="Conector rec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9pt,412.15pt" to="226.25pt,7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" strokecolor="#6cc6c9" strokeweight="1pt">
                <v:stroke endcap="round"/>
              </v:line>
            </w:pict>
          </mc:Fallback>
        </mc:AlternateContent>
      </w:r>
      <w:r w:rsidR="001468FC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FFD8B4E" wp14:editId="0CD5F685">
                <wp:simplePos x="0" y="0"/>
                <wp:positionH relativeFrom="margin">
                  <wp:posOffset>3411855</wp:posOffset>
                </wp:positionH>
                <wp:positionV relativeFrom="paragraph">
                  <wp:posOffset>4819650</wp:posOffset>
                </wp:positionV>
                <wp:extent cx="2553970" cy="1404620"/>
                <wp:effectExtent l="0" t="0" r="0" b="0"/>
                <wp:wrapSquare wrapText="bothSides"/>
                <wp:docPr id="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D8B4E" id="_x0000_s1044" type="#_x0000_t202" style="position:absolute;margin-left:268.65pt;margin-top:379.5pt;width:201.1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RBeFwIAAAQEAAAOAAAAZHJzL2Uyb0RvYy54bWysU9uO2yAQfa/Uf0C8N740zm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5F153A" wp14:editId="65BDFB6E">
                <wp:simplePos x="0" y="0"/>
                <wp:positionH relativeFrom="column">
                  <wp:posOffset>3209813</wp:posOffset>
                </wp:positionH>
                <wp:positionV relativeFrom="paragraph">
                  <wp:posOffset>4869180</wp:posOffset>
                </wp:positionV>
                <wp:extent cx="2988945" cy="360680"/>
                <wp:effectExtent l="0" t="0" r="1905" b="12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CEA6C3" id="Rectángulo redondeado 22" o:spid="_x0000_s1026" style="position:absolute;margin-left:252.75pt;margin-top:383.4pt;width:235.35pt;height:2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" fillcolor="#dadada" stroked="f" strokeweight="1.5pt">
                <v:stroke endcap="round"/>
              </v:roundrect>
            </w:pict>
          </mc:Fallback>
        </mc:AlternateContent>
      </w:r>
      <w:r w:rsidR="001468FC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4638EFE" wp14:editId="3A716C8F">
                <wp:simplePos x="0" y="0"/>
                <wp:positionH relativeFrom="margin">
                  <wp:posOffset>-288290</wp:posOffset>
                </wp:positionH>
                <wp:positionV relativeFrom="paragraph">
                  <wp:posOffset>4829810</wp:posOffset>
                </wp:positionV>
                <wp:extent cx="2553970" cy="1404620"/>
                <wp:effectExtent l="0" t="0" r="0" b="0"/>
                <wp:wrapSquare wrapText="bothSides"/>
                <wp:docPr id="2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60E" w:rsidRPr="00EC1BC7" w:rsidRDefault="0033060E" w:rsidP="0033060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38EFE" id="_x0000_s1045" type="#_x0000_t202" style="position:absolute;margin-left:-22.7pt;margin-top:380.3pt;width:201.1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" filled="f" stroked="f">
                <v:textbox style="mso-fit-shape-to-text:t">
                  <w:txbxContent>
                    <w:p w:rsidR="0033060E" w:rsidRPr="00EC1BC7" w:rsidRDefault="0033060E" w:rsidP="0033060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FORMACIÓN ACADÉMICA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468FC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5E6BF6" wp14:editId="3D60972E">
                <wp:simplePos x="0" y="0"/>
                <wp:positionH relativeFrom="column">
                  <wp:posOffset>-514764</wp:posOffset>
                </wp:positionH>
                <wp:positionV relativeFrom="paragraph">
                  <wp:posOffset>4871085</wp:posOffset>
                </wp:positionV>
                <wp:extent cx="2988945" cy="360680"/>
                <wp:effectExtent l="0" t="0" r="1905" b="127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945" cy="360680"/>
                        </a:xfrm>
                        <a:prstGeom prst="roundRect">
                          <a:avLst/>
                        </a:prstGeom>
                        <a:solidFill>
                          <a:srgbClr val="DADAD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10A792" id="Rectángulo redondeado 20" o:spid="_x0000_s1026" style="position:absolute;margin-left:-40.55pt;margin-top:383.55pt;width:235.35pt;height:2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" fillcolor="#dadada" stroked="f" strokeweight="1.5pt">
                <v:stroke endcap="round"/>
              </v:roundrect>
            </w:pict>
          </mc:Fallback>
        </mc:AlternateContent>
      </w:r>
      <w:r w:rsidR="0033060E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949F3F" wp14:editId="09ADFE12">
                <wp:simplePos x="0" y="0"/>
                <wp:positionH relativeFrom="margin">
                  <wp:posOffset>1681701</wp:posOffset>
                </wp:positionH>
                <wp:positionV relativeFrom="paragraph">
                  <wp:posOffset>3220085</wp:posOffset>
                </wp:positionV>
                <wp:extent cx="2374900" cy="1404620"/>
                <wp:effectExtent l="0" t="0" r="0" b="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BC7" w:rsidRPr="00EC1BC7" w:rsidRDefault="00EC1BC7" w:rsidP="00EC1BC7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C1BC7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EXTRACTO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949F3F" id="_x0000_s1046" type="#_x0000_t202" style="position:absolute;margin-left:132.4pt;margin-top:253.55pt;width:18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" filled="f" stroked="f">
                <v:textbox style="mso-fit-shape-to-text:t">
                  <w:txbxContent>
                    <w:p w:rsidR="00EC1BC7" w:rsidRPr="00EC1BC7" w:rsidRDefault="00EC1BC7" w:rsidP="00EC1BC7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C1BC7">
                        <w:rPr>
                          <w:rFonts w:ascii="Century Gothic" w:hAnsi="Century Gothic"/>
                          <w:b/>
                          <w:color w:val="FFFFFF" w:themeColor="background1"/>
                          <w:sz w:val="28"/>
                          <w:szCs w:val="28"/>
                        </w:rPr>
                        <w:t>EXTRACTO PROFESIONAL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43CD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F8A545" wp14:editId="47E932C4">
                <wp:simplePos x="0" y="0"/>
                <wp:positionH relativeFrom="page">
                  <wp:posOffset>3175</wp:posOffset>
                </wp:positionH>
                <wp:positionV relativeFrom="paragraph">
                  <wp:posOffset>3173730</wp:posOffset>
                </wp:positionV>
                <wp:extent cx="7550785" cy="389890"/>
                <wp:effectExtent l="0" t="0" r="0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389890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8976F0" id="Rectángulo 11" o:spid="_x0000_s1026" style="position:absolute;margin-left:.25pt;margin-top:249.9pt;width:594.55pt;height:30.7pt;z-index: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" fillcolor="#6cc6c9" stroked="f" strokeweight="1.5pt">
                <v:stroke endcap="round"/>
                <w10:wrap anchorx="page"/>
              </v:rect>
            </w:pict>
          </mc:Fallback>
        </mc:AlternateContent>
      </w:r>
      <w:r w:rsidR="005943CD"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D55DB" wp14:editId="29E3856E">
                <wp:simplePos x="0" y="0"/>
                <wp:positionH relativeFrom="page">
                  <wp:posOffset>3175</wp:posOffset>
                </wp:positionH>
                <wp:positionV relativeFrom="paragraph">
                  <wp:posOffset>4722495</wp:posOffset>
                </wp:positionV>
                <wp:extent cx="7550785" cy="8191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785" cy="81915"/>
                        </a:xfrm>
                        <a:prstGeom prst="rect">
                          <a:avLst/>
                        </a:prstGeom>
                        <a:solidFill>
                          <a:srgbClr val="6CC6C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06115" id="Rectángulo 16" o:spid="_x0000_s1026" style="position:absolute;margin-left:.25pt;margin-top:371.85pt;width:594.55pt;height:6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" fillcolor="#6cc6c9" stroked="f" strokeweight="1.5pt">
                <v:stroke endcap="round"/>
                <w10:wrap anchorx="page"/>
              </v:rect>
            </w:pict>
          </mc:Fallback>
        </mc:AlternateContent>
      </w:r>
      <w:r w:rsidR="00E046C6"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1882A2C2" wp14:editId="66AA9F20">
                <wp:simplePos x="0" y="0"/>
                <wp:positionH relativeFrom="margin">
                  <wp:posOffset>1005840</wp:posOffset>
                </wp:positionH>
                <wp:positionV relativeFrom="paragraph">
                  <wp:posOffset>2260600</wp:posOffset>
                </wp:positionV>
                <wp:extent cx="3749675" cy="1404620"/>
                <wp:effectExtent l="0" t="0" r="0" b="254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C6" w:rsidRPr="00E046C6" w:rsidRDefault="00B9110B" w:rsidP="00E046C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Concepción de Tres Ríos</w:t>
                            </w:r>
                            <w:r w:rsidR="00B02415"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/ Cartago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color w:val="FFFFF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82A2C2" id="_x0000_s1047" type="#_x0000_t202" style="position:absolute;margin-left:79.2pt;margin-top:178pt;width:295.25pt;height:110.6pt;z-index: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" filled="f" stroked="f">
                <v:textbox style="mso-fit-shape-to-text:t">
                  <w:txbxContent>
                    <w:p w:rsidR="00E046C6" w:rsidRPr="00E046C6" w:rsidRDefault="00B9110B" w:rsidP="00E046C6">
                      <w:pPr>
                        <w:spacing w:after="0"/>
                        <w:jc w:val="center"/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Concepción de Tres Ríos</w:t>
                      </w:r>
                      <w:r w:rsidR="00B02415"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/ Cartago</w:t>
                      </w:r>
                      <w:r>
                        <w:rPr>
                          <w:rFonts w:ascii="Century Gothic" w:hAnsi="Century Gothic"/>
                          <w:i/>
                          <w:color w:val="FFFFF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4E01">
        <w:rPr>
          <w:noProof/>
          <w:lang w:eastAsia="es-CR"/>
        </w:rPr>
        <w:drawing>
          <wp:anchor distT="0" distB="0" distL="114300" distR="114300" simplePos="0" relativeHeight="251642880" behindDoc="1" locked="0" layoutInCell="1" allowOverlap="1" wp14:anchorId="463C59ED" wp14:editId="1452A561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9334" cy="2422187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_2_resume_semana3_mexico_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113" cy="2433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354E" w:rsidSect="008A4E0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476" w:rsidRDefault="00852476" w:rsidP="00383DEB">
      <w:pPr>
        <w:spacing w:after="0" w:line="240" w:lineRule="auto"/>
      </w:pPr>
      <w:r>
        <w:separator/>
      </w:r>
    </w:p>
  </w:endnote>
  <w:endnote w:type="continuationSeparator" w:id="0">
    <w:p w:rsidR="00852476" w:rsidRDefault="00852476" w:rsidP="0038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476" w:rsidRDefault="00852476" w:rsidP="00383DEB">
      <w:pPr>
        <w:spacing w:after="0" w:line="240" w:lineRule="auto"/>
      </w:pPr>
      <w:r>
        <w:separator/>
      </w:r>
    </w:p>
  </w:footnote>
  <w:footnote w:type="continuationSeparator" w:id="0">
    <w:p w:rsidR="00852476" w:rsidRDefault="00852476" w:rsidP="00383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0404" w:rsidRDefault="003404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PersonalInformation/>
  <w:removeDateAndTime/>
  <w:doNotDisplayPageBoundaries/>
  <w:activeWritingStyle w:appName="MSWord" w:lang="pt-BR" w:vendorID="64" w:dllVersion="131078" w:nlCheck="1" w:checkStyle="0"/>
  <w:activeWritingStyle w:appName="MSWord" w:lang="es-CR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0B"/>
    <w:rsid w:val="000F7161"/>
    <w:rsid w:val="00130717"/>
    <w:rsid w:val="001468FC"/>
    <w:rsid w:val="001E642F"/>
    <w:rsid w:val="0033060E"/>
    <w:rsid w:val="0033354E"/>
    <w:rsid w:val="00340404"/>
    <w:rsid w:val="00361992"/>
    <w:rsid w:val="00383DEB"/>
    <w:rsid w:val="00385645"/>
    <w:rsid w:val="003C0589"/>
    <w:rsid w:val="004A5069"/>
    <w:rsid w:val="004E3C59"/>
    <w:rsid w:val="005410E7"/>
    <w:rsid w:val="005943CD"/>
    <w:rsid w:val="006134D8"/>
    <w:rsid w:val="00653052"/>
    <w:rsid w:val="007234DC"/>
    <w:rsid w:val="008119D5"/>
    <w:rsid w:val="00852476"/>
    <w:rsid w:val="008A4E01"/>
    <w:rsid w:val="008E50B4"/>
    <w:rsid w:val="00953C4A"/>
    <w:rsid w:val="00983BF1"/>
    <w:rsid w:val="009B749D"/>
    <w:rsid w:val="00A27777"/>
    <w:rsid w:val="00AD5FC0"/>
    <w:rsid w:val="00AF4773"/>
    <w:rsid w:val="00B02415"/>
    <w:rsid w:val="00B63254"/>
    <w:rsid w:val="00B9110B"/>
    <w:rsid w:val="00BB0535"/>
    <w:rsid w:val="00C26946"/>
    <w:rsid w:val="00C404D0"/>
    <w:rsid w:val="00C860D3"/>
    <w:rsid w:val="00D81BC2"/>
    <w:rsid w:val="00DA162D"/>
    <w:rsid w:val="00E01D2F"/>
    <w:rsid w:val="00E046C6"/>
    <w:rsid w:val="00EC1A6E"/>
    <w:rsid w:val="00EC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5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DEB"/>
  </w:style>
  <w:style w:type="paragraph" w:styleId="Piedepgina">
    <w:name w:val="footer"/>
    <w:basedOn w:val="Normal"/>
    <w:link w:val="PiedepginaCar"/>
    <w:uiPriority w:val="99"/>
    <w:unhideWhenUsed/>
    <w:rsid w:val="00383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emf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ard\AppData\Roaming\Microsoft\Plantillas\Curr&#237;culum%20con%20fotograf&#237;a%20(dise&#241;o%20en%20verde).dotx" TargetMode="External"/></Relationships>
</file>

<file path=word/theme/theme1.xml><?xml version="1.0" encoding="utf-8"?>
<a:theme xmlns:a="http://schemas.openxmlformats.org/drawingml/2006/main" name="Faceta">
  <a:themeElements>
    <a:clrScheme name="Amarillo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9E5F2-28AF-47E3-A2B0-DE01576642DF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9FCDB0F-5D40-4C39-86F9-2745CE3F0A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68621-0C86-4588-A01A-E6BD3A392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E98755-315C-4D82-9511-FD60AEE06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con fotografía (diseño en verde)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2016-05-31T01:19:00Z</dcterms:created>
  <dcterms:modified xsi:type="dcterms:W3CDTF">2016-06-12T01:46:00Z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