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BF" w:rsidRDefault="00B45EBF">
      <w:pPr>
        <w:ind w:right="-851"/>
        <w:rPr>
          <w:rFonts w:ascii="Arial" w:hAnsi="Arial"/>
        </w:rPr>
      </w:pP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</w:p>
    <w:p w:rsidR="00B45EBF" w:rsidRDefault="00B45EBF">
      <w:pPr>
        <w:rPr>
          <w:rFonts w:ascii="Arial" w:hAnsi="Arial"/>
          <w:sz w:val="8"/>
        </w:rPr>
      </w:pPr>
    </w:p>
    <w:p w:rsidR="00B45EBF" w:rsidRDefault="00B45EBF">
      <w:pPr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TELEFAX</w:t>
      </w:r>
    </w:p>
    <w:p w:rsidR="00B45EBF" w:rsidRDefault="00B45EBF">
      <w:pPr>
        <w:ind w:right="-567"/>
        <w:rPr>
          <w:rFonts w:ascii="Arial" w:hAnsi="Arial"/>
        </w:rPr>
      </w:pP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B45EBF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B45EBF" w:rsidRDefault="00B45EBF" w:rsidP="00E333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Firma</w:t>
            </w:r>
          </w:p>
          <w:p w:rsidR="00B45EBF" w:rsidRDefault="00B45EBF" w:rsidP="00E333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Kleineberg GmbH</w:t>
            </w:r>
          </w:p>
        </w:tc>
        <w:tc>
          <w:tcPr>
            <w:tcW w:w="4606" w:type="dxa"/>
          </w:tcPr>
          <w:p w:rsidR="00B45EBF" w:rsidRDefault="00B4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von</w:t>
            </w:r>
          </w:p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Thomas Dieber</w:t>
            </w:r>
          </w:p>
        </w:tc>
      </w:tr>
      <w:tr w:rsidR="00B45EBF">
        <w:tblPrEx>
          <w:tblCellMar>
            <w:top w:w="0" w:type="dxa"/>
            <w:bottom w:w="0" w:type="dxa"/>
          </w:tblCellMar>
        </w:tblPrEx>
        <w:tc>
          <w:tcPr>
            <w:tcW w:w="4606" w:type="dxa"/>
            <w:tcBorders>
              <w:top w:val="single" w:sz="6" w:space="0" w:color="auto"/>
            </w:tcBorders>
          </w:tcPr>
          <w:p w:rsidR="00B45EBF" w:rsidRDefault="00B45EBF">
            <w:pPr>
              <w:rPr>
                <w:rFonts w:ascii="Arial" w:hAnsi="Arial"/>
                <w:sz w:val="16"/>
              </w:rPr>
            </w:pPr>
          </w:p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Mail : hoehne@kleineberg.de</w:t>
            </w:r>
          </w:p>
        </w:tc>
        <w:tc>
          <w:tcPr>
            <w:tcW w:w="4606" w:type="dxa"/>
            <w:tcBorders>
              <w:top w:val="single" w:sz="6" w:space="0" w:color="auto"/>
            </w:tcBorders>
          </w:tcPr>
          <w:p w:rsidR="00B45EBF" w:rsidRDefault="00B4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Datum</w:t>
            </w:r>
          </w:p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TIME \@ "dd.MM.yyyy"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23.06.2016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B45EBF" w:rsidRPr="001372D8">
        <w:tblPrEx>
          <w:tblCellMar>
            <w:top w:w="0" w:type="dxa"/>
            <w:bottom w:w="0" w:type="dxa"/>
          </w:tblCellMar>
        </w:tblPrEx>
        <w:tc>
          <w:tcPr>
            <w:tcW w:w="4606" w:type="dxa"/>
            <w:tcBorders>
              <w:top w:val="single" w:sz="6" w:space="0" w:color="auto"/>
              <w:bottom w:val="single" w:sz="6" w:space="0" w:color="auto"/>
            </w:tcBorders>
          </w:tcPr>
          <w:p w:rsidR="00B45EBF" w:rsidRPr="001372D8" w:rsidRDefault="00B45EBF">
            <w:pPr>
              <w:rPr>
                <w:rFonts w:ascii="Arial" w:hAnsi="Arial"/>
                <w:i/>
                <w:sz w:val="16"/>
              </w:rPr>
            </w:pPr>
            <w:r w:rsidRPr="001372D8">
              <w:rPr>
                <w:rFonts w:ascii="Arial" w:hAnsi="Arial"/>
                <w:i/>
                <w:sz w:val="16"/>
              </w:rPr>
              <w:t>Telefaxnummer</w:t>
            </w:r>
          </w:p>
          <w:p w:rsidR="00B45EBF" w:rsidRPr="001372D8" w:rsidRDefault="00B45EBF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1372D8">
              <w:rPr>
                <w:rFonts w:ascii="Arial" w:hAnsi="Arial"/>
                <w:b/>
                <w:i/>
                <w:sz w:val="22"/>
                <w:szCs w:val="22"/>
              </w:rPr>
              <w:t>04174/590100</w:t>
            </w:r>
          </w:p>
        </w:tc>
        <w:tc>
          <w:tcPr>
            <w:tcW w:w="4606" w:type="dxa"/>
            <w:tcBorders>
              <w:top w:val="single" w:sz="6" w:space="0" w:color="auto"/>
              <w:bottom w:val="single" w:sz="6" w:space="0" w:color="auto"/>
            </w:tcBorders>
          </w:tcPr>
          <w:p w:rsidR="00B45EBF" w:rsidRPr="001372D8" w:rsidRDefault="00B45EBF">
            <w:pPr>
              <w:rPr>
                <w:rFonts w:ascii="Arial" w:hAnsi="Arial"/>
                <w:i/>
                <w:sz w:val="16"/>
              </w:rPr>
            </w:pPr>
            <w:r w:rsidRPr="001372D8">
              <w:rPr>
                <w:rFonts w:ascii="Arial" w:hAnsi="Arial"/>
                <w:i/>
                <w:sz w:val="16"/>
              </w:rPr>
              <w:t>Gesamtseiten (einschl. dieser)</w:t>
            </w:r>
          </w:p>
          <w:p w:rsidR="00B45EBF" w:rsidRPr="001372D8" w:rsidRDefault="00B45EBF">
            <w:pPr>
              <w:rPr>
                <w:rFonts w:ascii="Arial" w:hAnsi="Arial"/>
                <w:i/>
                <w:sz w:val="16"/>
              </w:rPr>
            </w:pPr>
            <w:r w:rsidRPr="001372D8">
              <w:rPr>
                <w:rFonts w:ascii="Arial" w:hAnsi="Arial"/>
                <w:i/>
              </w:rPr>
              <w:t>1</w:t>
            </w:r>
          </w:p>
        </w:tc>
      </w:tr>
      <w:tr w:rsidR="00B45EBF">
        <w:tblPrEx>
          <w:tblCellMar>
            <w:top w:w="0" w:type="dxa"/>
            <w:bottom w:w="0" w:type="dxa"/>
          </w:tblCellMar>
        </w:tblPrEx>
        <w:tc>
          <w:tcPr>
            <w:tcW w:w="4606" w:type="dxa"/>
            <w:tcBorders>
              <w:bottom w:val="single" w:sz="6" w:space="0" w:color="auto"/>
            </w:tcBorders>
          </w:tcPr>
          <w:p w:rsidR="00B45EBF" w:rsidRDefault="00B4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</w:t>
            </w:r>
          </w:p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04174/5900</w:t>
            </w:r>
          </w:p>
        </w:tc>
        <w:tc>
          <w:tcPr>
            <w:tcW w:w="4606" w:type="dxa"/>
            <w:tcBorders>
              <w:bottom w:val="single" w:sz="6" w:space="0" w:color="auto"/>
            </w:tcBorders>
          </w:tcPr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Ihr Zeichen</w:t>
            </w:r>
          </w:p>
          <w:p w:rsidR="00B45EBF" w:rsidRDefault="00B45EBF" w:rsidP="00ED6C5C">
            <w:pPr>
              <w:rPr>
                <w:rFonts w:ascii="Arial" w:hAnsi="Arial"/>
              </w:rPr>
            </w:pPr>
          </w:p>
        </w:tc>
      </w:tr>
      <w:tr w:rsidR="00B45EBF">
        <w:tblPrEx>
          <w:tblCellMar>
            <w:top w:w="0" w:type="dxa"/>
            <w:bottom w:w="0" w:type="dxa"/>
          </w:tblCellMar>
        </w:tblPrEx>
        <w:tc>
          <w:tcPr>
            <w:tcW w:w="4606" w:type="dxa"/>
            <w:tcBorders>
              <w:bottom w:val="single" w:sz="6" w:space="0" w:color="auto"/>
            </w:tcBorders>
          </w:tcPr>
          <w:p w:rsidR="00B45EBF" w:rsidRDefault="00B4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Betreff</w:t>
            </w:r>
          </w:p>
          <w:p w:rsidR="00B45EBF" w:rsidRDefault="00B4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Angebot</w:t>
            </w:r>
          </w:p>
        </w:tc>
        <w:tc>
          <w:tcPr>
            <w:tcW w:w="4606" w:type="dxa"/>
            <w:tcBorders>
              <w:bottom w:val="single" w:sz="6" w:space="0" w:color="auto"/>
            </w:tcBorders>
          </w:tcPr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Unser Zeichen</w:t>
            </w:r>
          </w:p>
          <w:p w:rsidR="00B45EBF" w:rsidRDefault="00B4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227</w:t>
            </w:r>
          </w:p>
        </w:tc>
      </w:tr>
    </w:tbl>
    <w:p w:rsidR="00B45EBF" w:rsidRDefault="00B45EBF">
      <w:pPr>
        <w:ind w:right="-567"/>
        <w:rPr>
          <w:rFonts w:ascii="Arial" w:hAnsi="Arial"/>
        </w:rPr>
      </w:pP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  <w:r>
        <w:rPr>
          <w:rFonts w:ascii="Arial" w:hAnsi="Arial"/>
          <w:u w:val="double"/>
        </w:rPr>
        <w:tab/>
      </w:r>
    </w:p>
    <w:p w:rsidR="00B45EBF" w:rsidRDefault="00B45EBF">
      <w:pPr>
        <w:rPr>
          <w:rFonts w:ascii="Arial" w:hAnsi="Arial"/>
        </w:rPr>
      </w:pPr>
    </w:p>
    <w:p w:rsidR="00B45EBF" w:rsidRDefault="00B45EBF">
      <w:pPr>
        <w:ind w:right="-567"/>
        <w:rPr>
          <w:rFonts w:ascii="Arial" w:hAnsi="Arial"/>
          <w:sz w:val="16"/>
        </w:rPr>
      </w:pPr>
      <w:r>
        <w:rPr>
          <w:rFonts w:ascii="Arial" w:hAnsi="Arial"/>
          <w:sz w:val="16"/>
        </w:rPr>
        <w:t>X  Dringend</w:t>
      </w:r>
      <w:r>
        <w:rPr>
          <w:rFonts w:ascii="Arial" w:hAnsi="Arial"/>
          <w:sz w:val="16"/>
        </w:rPr>
        <w:tab/>
        <w:t>X  Zur Erledigung</w:t>
      </w:r>
      <w:r>
        <w:rPr>
          <w:rFonts w:ascii="Arial" w:hAnsi="Arial"/>
          <w:sz w:val="16"/>
        </w:rPr>
        <w:tab/>
      </w:r>
      <w:bookmarkStart w:id="0" w:name="Kontrollkästchen3"/>
      <w:r>
        <w:rPr>
          <w:rFonts w:ascii="Arial" w:hAnsi="Arial"/>
          <w:sz w:val="16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6"/>
        </w:rPr>
        <w:instrText xml:space="preserve"> FORMCHECKBOX </w:instrText>
      </w:r>
      <w:r>
        <w:rPr>
          <w:rFonts w:ascii="Arial" w:hAnsi="Arial"/>
          <w:sz w:val="16"/>
        </w:rPr>
      </w:r>
      <w:r>
        <w:rPr>
          <w:rFonts w:ascii="Arial" w:hAnsi="Arial"/>
          <w:sz w:val="16"/>
        </w:rPr>
        <w:fldChar w:fldCharType="end"/>
      </w:r>
      <w:bookmarkEnd w:id="0"/>
      <w:r>
        <w:rPr>
          <w:rFonts w:ascii="Arial" w:hAnsi="Arial"/>
          <w:sz w:val="16"/>
        </w:rPr>
        <w:t xml:space="preserve"> zur Stellungnahme</w:t>
      </w:r>
      <w:r>
        <w:rPr>
          <w:rFonts w:ascii="Arial" w:hAnsi="Arial"/>
          <w:sz w:val="16"/>
        </w:rPr>
        <w:tab/>
      </w:r>
      <w:bookmarkStart w:id="1" w:name="Kontrollkästchen4"/>
      <w:r>
        <w:rPr>
          <w:rFonts w:ascii="Arial" w:hAnsi="Arial"/>
          <w:sz w:val="16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6"/>
        </w:rPr>
        <w:instrText xml:space="preserve"> FORMCHECKBOX </w:instrText>
      </w:r>
      <w:r>
        <w:rPr>
          <w:rFonts w:ascii="Arial" w:hAnsi="Arial"/>
          <w:sz w:val="16"/>
        </w:rPr>
      </w:r>
      <w:r>
        <w:rPr>
          <w:rFonts w:ascii="Arial" w:hAnsi="Arial"/>
          <w:sz w:val="16"/>
        </w:rPr>
        <w:fldChar w:fldCharType="end"/>
      </w:r>
      <w:bookmarkEnd w:id="1"/>
      <w:r>
        <w:rPr>
          <w:rFonts w:ascii="Arial" w:hAnsi="Arial"/>
          <w:sz w:val="16"/>
        </w:rPr>
        <w:t xml:space="preserve"> Zur Kenntnis</w:t>
      </w:r>
      <w:r>
        <w:rPr>
          <w:rFonts w:ascii="Arial" w:hAnsi="Arial"/>
          <w:sz w:val="16"/>
        </w:rPr>
        <w:tab/>
      </w:r>
      <w:bookmarkStart w:id="2" w:name="Kontrollkästchen5"/>
      <w:r>
        <w:rPr>
          <w:rFonts w:ascii="Arial" w:hAnsi="Arial"/>
          <w:sz w:val="16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6"/>
        </w:rPr>
        <w:instrText xml:space="preserve"> FORMCHECKBOX </w:instrText>
      </w:r>
      <w:r>
        <w:rPr>
          <w:rFonts w:ascii="Arial" w:hAnsi="Arial"/>
          <w:sz w:val="16"/>
        </w:rPr>
      </w:r>
      <w:r>
        <w:rPr>
          <w:rFonts w:ascii="Arial" w:hAnsi="Arial"/>
          <w:sz w:val="16"/>
        </w:rPr>
        <w:fldChar w:fldCharType="end"/>
      </w:r>
      <w:bookmarkEnd w:id="2"/>
      <w:r>
        <w:rPr>
          <w:rFonts w:ascii="Arial" w:hAnsi="Arial"/>
          <w:sz w:val="16"/>
        </w:rPr>
        <w:t xml:space="preserve"> Mit bestem Dank zurück</w:t>
      </w:r>
    </w:p>
    <w:p w:rsidR="00B45EBF" w:rsidRDefault="00B45EBF">
      <w:pPr>
        <w:ind w:right="-567"/>
        <w:rPr>
          <w:rFonts w:ascii="Arial" w:hAnsi="Arial"/>
          <w:sz w:val="16"/>
          <w:u w:val="double"/>
        </w:rPr>
      </w:pP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  <w:r>
        <w:rPr>
          <w:rFonts w:ascii="Arial" w:hAnsi="Arial"/>
          <w:sz w:val="16"/>
          <w:u w:val="double"/>
        </w:rPr>
        <w:tab/>
      </w:r>
    </w:p>
    <w:p w:rsidR="00B45EBF" w:rsidRDefault="00B45EBF">
      <w:pPr>
        <w:ind w:right="-567"/>
        <w:rPr>
          <w:rFonts w:ascii="Arial" w:hAnsi="Arial"/>
          <w:sz w:val="16"/>
        </w:rPr>
      </w:pPr>
    </w:p>
    <w:p w:rsidR="00B45EBF" w:rsidRDefault="00B45EBF">
      <w:pPr>
        <w:ind w:right="-567"/>
        <w:rPr>
          <w:rFonts w:ascii="Arial" w:hAnsi="Arial"/>
          <w:sz w:val="16"/>
        </w:rPr>
      </w:pPr>
      <w:r>
        <w:rPr>
          <w:rFonts w:ascii="Arial" w:hAnsi="Arial"/>
          <w:sz w:val="16"/>
        </w:rPr>
        <w:t>Nachricht:</w:t>
      </w:r>
    </w:p>
    <w:p w:rsidR="00B45EBF" w:rsidRDefault="00B45EBF">
      <w:pPr>
        <w:ind w:right="-567"/>
        <w:rPr>
          <w:rFonts w:ascii="Arial" w:hAnsi="Arial"/>
        </w:rPr>
        <w:sectPr w:rsidR="00B45EBF">
          <w:headerReference w:type="default" r:id="rId6"/>
          <w:footerReference w:type="default" r:id="rId7"/>
          <w:pgSz w:w="11907" w:h="16840" w:code="9"/>
          <w:pgMar w:top="851" w:right="1418" w:bottom="1134" w:left="1418" w:header="720" w:footer="851" w:gutter="0"/>
          <w:cols w:space="720"/>
        </w:sectPr>
      </w:pPr>
    </w:p>
    <w:p w:rsidR="00B45EBF" w:rsidRDefault="00B45EBF" w:rsidP="00A13ECD">
      <w:pPr>
        <w:pStyle w:val="BodyText"/>
        <w:spacing w:after="0" w:line="240" w:lineRule="auto"/>
        <w:ind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Sehr geehrte Damen und Herren,</w:t>
      </w:r>
    </w:p>
    <w:p w:rsidR="00B45EBF" w:rsidRDefault="00B45EBF" w:rsidP="00A13ECD">
      <w:pPr>
        <w:ind w:right="-567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ich bitte um  Übersendung eines </w:t>
      </w:r>
      <w:r w:rsidRPr="0081108F">
        <w:rPr>
          <w:rFonts w:ascii="Arial" w:hAnsi="Arial"/>
          <w:b/>
          <w:sz w:val="22"/>
        </w:rPr>
        <w:t>Angebotes</w:t>
      </w:r>
      <w:r>
        <w:rPr>
          <w:rFonts w:ascii="Arial" w:hAnsi="Arial"/>
          <w:b/>
          <w:sz w:val="22"/>
        </w:rPr>
        <w:t xml:space="preserve"> bis zum 27.06 2016  </w:t>
      </w:r>
      <w:r>
        <w:rPr>
          <w:rFonts w:ascii="Arial" w:hAnsi="Arial"/>
          <w:sz w:val="22"/>
        </w:rPr>
        <w:t>für folgende Artikel: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6237"/>
        <w:gridCol w:w="1666"/>
      </w:tblGrid>
      <w:tr w:rsidR="00B45EBF" w:rsidTr="001372D8">
        <w:tc>
          <w:tcPr>
            <w:tcW w:w="1384" w:type="dxa"/>
          </w:tcPr>
          <w:p w:rsidR="00B45EBF" w:rsidRDefault="00B45EBF" w:rsidP="00DB6C07">
            <w:pPr>
              <w:ind w:right="-567"/>
              <w:rPr>
                <w:rFonts w:ascii="Arial" w:hAnsi="Arial"/>
                <w:b/>
              </w:rPr>
            </w:pPr>
          </w:p>
        </w:tc>
        <w:tc>
          <w:tcPr>
            <w:tcW w:w="6237" w:type="dxa"/>
          </w:tcPr>
          <w:p w:rsidR="00B45EBF" w:rsidRDefault="00B45EBF" w:rsidP="00DB6C07">
            <w:pPr>
              <w:ind w:right="-56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Artikel</w:t>
            </w:r>
          </w:p>
        </w:tc>
        <w:tc>
          <w:tcPr>
            <w:tcW w:w="1666" w:type="dxa"/>
          </w:tcPr>
          <w:p w:rsidR="00B45EBF" w:rsidRDefault="00B45EBF" w:rsidP="00DB6C07">
            <w:pPr>
              <w:ind w:right="-5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Best.-Nr.: </w:t>
            </w:r>
          </w:p>
        </w:tc>
      </w:tr>
      <w:tr w:rsidR="00B45EBF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 Meter</w:t>
            </w: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Alu-Quadratrohr 50x50x4 mm</w:t>
            </w: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E02835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 Meter</w:t>
            </w: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Alu-Rohr Ø 120 x 5 mm</w:t>
            </w: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8A4421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Meter</w:t>
            </w: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Alu-Rohr Ø 110 x 5 mm</w:t>
            </w: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Meter</w:t>
            </w: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Alu-Rohr Ø 50 x 3 mm</w:t>
            </w: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8A4421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/>
                <w:sz w:val="22"/>
                <w:szCs w:val="22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ind w:right="-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RPr="00B711FA" w:rsidTr="001372D8">
        <w:tc>
          <w:tcPr>
            <w:tcW w:w="1384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B45EBF" w:rsidRDefault="00B45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5EBF" w:rsidTr="001372D8">
        <w:tc>
          <w:tcPr>
            <w:tcW w:w="1384" w:type="dxa"/>
          </w:tcPr>
          <w:p w:rsidR="00B45EBF" w:rsidRPr="00B711FA" w:rsidRDefault="00B45EBF">
            <w:pPr>
              <w:ind w:right="-567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7" w:type="dxa"/>
          </w:tcPr>
          <w:p w:rsidR="00B45EBF" w:rsidRDefault="00B45EBF">
            <w:pPr>
              <w:ind w:right="-567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Achtung :  Ladepakete max 1,5 t !!!</w:t>
            </w:r>
          </w:p>
        </w:tc>
        <w:tc>
          <w:tcPr>
            <w:tcW w:w="1666" w:type="dxa"/>
          </w:tcPr>
          <w:p w:rsidR="00B45EBF" w:rsidRDefault="00B45EBF" w:rsidP="00DB6C07">
            <w:pPr>
              <w:ind w:right="-567"/>
              <w:rPr>
                <w:rFonts w:ascii="Arial" w:hAnsi="Arial"/>
              </w:rPr>
            </w:pPr>
          </w:p>
        </w:tc>
      </w:tr>
    </w:tbl>
    <w:p w:rsidR="00B45EBF" w:rsidRDefault="00B45EBF" w:rsidP="00A13ECD">
      <w:pPr>
        <w:ind w:right="-567"/>
        <w:rPr>
          <w:rFonts w:ascii="Arial" w:hAnsi="Arial"/>
        </w:rPr>
      </w:pPr>
    </w:p>
    <w:p w:rsidR="00B45EBF" w:rsidRDefault="00B45EBF" w:rsidP="00A13ECD">
      <w:pPr>
        <w:ind w:right="-567"/>
        <w:rPr>
          <w:rFonts w:ascii="Arial" w:hAnsi="Arial"/>
          <w:sz w:val="22"/>
        </w:rPr>
      </w:pPr>
      <w:r>
        <w:rPr>
          <w:rFonts w:ascii="Arial" w:hAnsi="Arial"/>
          <w:sz w:val="22"/>
        </w:rPr>
        <w:t>Vielen Dank für die zügige Bearbeitung.</w:t>
      </w:r>
    </w:p>
    <w:p w:rsidR="00B45EBF" w:rsidRDefault="00B45EBF" w:rsidP="00A13ECD">
      <w:pPr>
        <w:ind w:right="-567"/>
        <w:rPr>
          <w:rFonts w:ascii="Arial" w:hAnsi="Arial"/>
          <w:sz w:val="22"/>
        </w:rPr>
      </w:pPr>
    </w:p>
    <w:p w:rsidR="00B45EBF" w:rsidRDefault="00B45EBF" w:rsidP="00A13ECD">
      <w:pPr>
        <w:ind w:right="-567"/>
        <w:rPr>
          <w:rFonts w:ascii="Arial" w:hAnsi="Arial"/>
          <w:sz w:val="22"/>
        </w:rPr>
      </w:pPr>
      <w:r>
        <w:rPr>
          <w:rFonts w:ascii="Arial" w:hAnsi="Arial"/>
          <w:sz w:val="22"/>
        </w:rPr>
        <w:t>Mit freundlichen Grüßen</w:t>
      </w:r>
    </w:p>
    <w:p w:rsidR="00B45EBF" w:rsidRDefault="00B45EBF" w:rsidP="001372D8">
      <w:pPr>
        <w:tabs>
          <w:tab w:val="left" w:pos="4320"/>
        </w:tabs>
        <w:ind w:right="-567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B45EBF" w:rsidRDefault="00B45EBF" w:rsidP="00A13ECD">
      <w:pPr>
        <w:ind w:right="-567"/>
        <w:rPr>
          <w:rFonts w:ascii="Arial" w:hAnsi="Arial"/>
          <w:sz w:val="22"/>
        </w:rPr>
      </w:pPr>
    </w:p>
    <w:p w:rsidR="00B45EBF" w:rsidRDefault="00B45EBF" w:rsidP="00595D8E">
      <w:pPr>
        <w:ind w:right="-567"/>
        <w:rPr>
          <w:rFonts w:ascii="Arial" w:hAnsi="Arial"/>
          <w:sz w:val="22"/>
        </w:rPr>
      </w:pPr>
      <w:r>
        <w:rPr>
          <w:rFonts w:ascii="Arial" w:hAnsi="Arial"/>
          <w:sz w:val="22"/>
        </w:rPr>
        <w:t>T. Dieber</w:t>
      </w:r>
    </w:p>
    <w:p w:rsidR="00B45EBF" w:rsidRDefault="00B45EBF" w:rsidP="00595D8E">
      <w:pPr>
        <w:ind w:right="-567"/>
      </w:pPr>
    </w:p>
    <w:sectPr w:rsidR="00B45EBF" w:rsidSect="00B45EBF">
      <w:type w:val="continuous"/>
      <w:pgSz w:w="11907" w:h="16840" w:code="9"/>
      <w:pgMar w:top="851" w:right="1418" w:bottom="1134" w:left="1418" w:header="720" w:footer="851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EBF" w:rsidRDefault="00B45EBF">
      <w:r>
        <w:separator/>
      </w:r>
    </w:p>
  </w:endnote>
  <w:endnote w:type="continuationSeparator" w:id="0">
    <w:p w:rsidR="00B45EBF" w:rsidRDefault="00B45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EBF" w:rsidRDefault="00B45EBF">
    <w:pPr>
      <w:pStyle w:val="Footer"/>
      <w:jc w:val="center"/>
      <w:rPr>
        <w:rFonts w:ascii="Arial" w:hAnsi="Arial"/>
        <w:sz w:val="18"/>
      </w:rPr>
    </w:pPr>
    <w:r>
      <w:rPr>
        <w:rFonts w:ascii="Arial" w:hAnsi="Arial"/>
        <w:sz w:val="18"/>
      </w:rPr>
      <w:t>JVA Billwerder•22113 Hamburg•Dweerlandweg 100</w:t>
    </w:r>
  </w:p>
  <w:p w:rsidR="00B45EBF" w:rsidRDefault="00B45EBF">
    <w:pPr>
      <w:pStyle w:val="Footer"/>
      <w:jc w:val="center"/>
      <w:rPr>
        <w:sz w:val="18"/>
      </w:rPr>
    </w:pPr>
    <w:r>
      <w:rPr>
        <w:rFonts w:ascii="Arial" w:hAnsi="Arial"/>
        <w:sz w:val="18"/>
      </w:rPr>
      <w:t>Tel.: 040/428 878 503 - Fax: 040/428 878 512</w:t>
    </w:r>
  </w:p>
  <w:p w:rsidR="00B45EBF" w:rsidRDefault="00B45EBF">
    <w:pPr>
      <w:pStyle w:val="Footer"/>
      <w:jc w:val="center"/>
      <w:rPr>
        <w:sz w:val="18"/>
      </w:rPr>
    </w:pPr>
    <w:r>
      <w:rPr>
        <w:sz w:val="18"/>
      </w:rPr>
      <w:t>jvabwkfmabteilung@justiz.hamburg.de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EBF" w:rsidRDefault="00B45EBF">
      <w:r>
        <w:separator/>
      </w:r>
    </w:p>
  </w:footnote>
  <w:footnote w:type="continuationSeparator" w:id="0">
    <w:p w:rsidR="00B45EBF" w:rsidRDefault="00B45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EBF" w:rsidRDefault="00B45EBF">
    <w:pPr>
      <w:pStyle w:val="Header"/>
      <w:tabs>
        <w:tab w:val="clear" w:pos="9072"/>
      </w:tabs>
      <w:rPr>
        <w:sz w:val="72"/>
      </w:rPr>
    </w:pPr>
    <w:r>
      <w:rPr>
        <w:noProof/>
      </w:rPr>
      <w:pict>
        <v:shape id="_x0000_s2049" style="position:absolute;margin-left:8.5pt;margin-top:297.65pt;width:17pt;height:.05pt;z-index:251660288;mso-position-horizontal-relative:page;mso-position-vertical-relative:page" coordsize="20000,20000" o:allowincell="f" path="m,20000l20000,,,20000xe" strokeweight=".25pt">
          <v:path arrowok="t"/>
          <w10:wrap anchorx="page" anchory="page"/>
        </v:shape>
      </w:pict>
    </w:r>
    <w:r>
      <w:rPr>
        <w:sz w:val="72"/>
      </w:rPr>
      <w:tab/>
    </w:r>
    <w:r>
      <w:rPr>
        <w:sz w:val="72"/>
      </w:rPr>
      <w:object w:dxaOrig="2784" w:dyaOrig="9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9.5pt;height:49.5pt" o:ole="" fillcolor="window">
          <v:imagedata r:id="rId1" o:title=""/>
        </v:shape>
        <o:OLEObject Type="Embed" ProgID="Word.Picture.8" ShapeID="_x0000_i1026" DrawAspect="Content" ObjectID="_1528182623" r:id="rId2"/>
      </w:object>
    </w:r>
  </w:p>
  <w:p w:rsidR="00B45EBF" w:rsidRDefault="00B45EBF">
    <w:pPr>
      <w:pStyle w:val="Header"/>
      <w:tabs>
        <w:tab w:val="clear" w:pos="9072"/>
      </w:tabs>
      <w:rPr>
        <w:sz w:val="10"/>
      </w:rPr>
    </w:pPr>
    <w:r>
      <w:rPr>
        <w:sz w:val="10"/>
      </w:rPr>
      <w:tab/>
    </w:r>
  </w:p>
  <w:p w:rsidR="00B45EBF" w:rsidRDefault="00B45EBF">
    <w:pPr>
      <w:pStyle w:val="Header"/>
      <w:tabs>
        <w:tab w:val="clear" w:pos="9072"/>
      </w:tabs>
      <w:rPr>
        <w:spacing w:val="40"/>
        <w:sz w:val="36"/>
      </w:rPr>
    </w:pPr>
    <w:r>
      <w:rPr>
        <w:spacing w:val="40"/>
        <w:sz w:val="36"/>
      </w:rPr>
      <w:tab/>
    </w:r>
    <w:r>
      <w:rPr>
        <w:rFonts w:ascii="Arial" w:hAnsi="Arial"/>
        <w:spacing w:val="40"/>
        <w:sz w:val="36"/>
      </w:rPr>
      <w:t xml:space="preserve"> Freie und Hansestadt Hamburg</w:t>
    </w:r>
  </w:p>
  <w:p w:rsidR="00B45EBF" w:rsidRDefault="00B45EBF">
    <w:pPr>
      <w:pStyle w:val="Header"/>
      <w:tabs>
        <w:tab w:val="clear" w:pos="9072"/>
      </w:tabs>
      <w:jc w:val="center"/>
      <w:rPr>
        <w:rFonts w:ascii="Arial" w:hAnsi="Arial"/>
        <w:spacing w:val="40"/>
        <w:sz w:val="28"/>
      </w:rPr>
    </w:pPr>
    <w:r>
      <w:rPr>
        <w:rFonts w:ascii="Arial" w:hAnsi="Arial"/>
        <w:spacing w:val="40"/>
        <w:sz w:val="28"/>
      </w:rPr>
      <w:t>Justizbehörde</w:t>
    </w:r>
  </w:p>
  <w:p w:rsidR="00B45EBF" w:rsidRDefault="00B45EBF">
    <w:pPr>
      <w:pStyle w:val="Header"/>
      <w:tabs>
        <w:tab w:val="clear" w:pos="9072"/>
      </w:tabs>
      <w:jc w:val="center"/>
      <w:rPr>
        <w:rFonts w:ascii="Arial" w:hAnsi="Arial"/>
        <w:spacing w:val="40"/>
      </w:rPr>
    </w:pPr>
    <w:r>
      <w:rPr>
        <w:rFonts w:ascii="Arial" w:hAnsi="Arial"/>
        <w:b/>
        <w:spacing w:val="40"/>
      </w:rPr>
      <w:t>Justizvollzugsanstalt Billwerder</w:t>
    </w:r>
  </w:p>
  <w:p w:rsidR="00B45EBF" w:rsidRDefault="00B45EBF">
    <w:pPr>
      <w:pStyle w:val="Header"/>
      <w:tabs>
        <w:tab w:val="clear" w:pos="9072"/>
      </w:tabs>
      <w:jc w:val="center"/>
      <w:rPr>
        <w:rFonts w:ascii="Arial" w:hAnsi="Arial"/>
        <w:spacing w:val="40"/>
      </w:rPr>
    </w:pPr>
    <w:r>
      <w:rPr>
        <w:rFonts w:ascii="Arial" w:hAnsi="Arial"/>
        <w:spacing w:val="40"/>
      </w:rPr>
      <w:t>Kaufmännische Abteilung</w:t>
    </w:r>
  </w:p>
  <w:p w:rsidR="00B45EBF" w:rsidRDefault="00B45E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A51"/>
    <w:rsid w:val="0001383B"/>
    <w:rsid w:val="00041E85"/>
    <w:rsid w:val="00061BC4"/>
    <w:rsid w:val="00066E52"/>
    <w:rsid w:val="00074C93"/>
    <w:rsid w:val="000C4189"/>
    <w:rsid w:val="000D7BB6"/>
    <w:rsid w:val="00116B27"/>
    <w:rsid w:val="00117FC8"/>
    <w:rsid w:val="00126E1B"/>
    <w:rsid w:val="001372D8"/>
    <w:rsid w:val="00137721"/>
    <w:rsid w:val="00171532"/>
    <w:rsid w:val="001A20BC"/>
    <w:rsid w:val="001A76A1"/>
    <w:rsid w:val="001C1C4C"/>
    <w:rsid w:val="001C2F36"/>
    <w:rsid w:val="001C3809"/>
    <w:rsid w:val="002412E7"/>
    <w:rsid w:val="002417A5"/>
    <w:rsid w:val="00256FE7"/>
    <w:rsid w:val="00262A95"/>
    <w:rsid w:val="002718E8"/>
    <w:rsid w:val="002B6B97"/>
    <w:rsid w:val="002E2EF2"/>
    <w:rsid w:val="00304906"/>
    <w:rsid w:val="00322583"/>
    <w:rsid w:val="003301F7"/>
    <w:rsid w:val="003514DD"/>
    <w:rsid w:val="0035316D"/>
    <w:rsid w:val="003B62AE"/>
    <w:rsid w:val="00431CD3"/>
    <w:rsid w:val="004752BC"/>
    <w:rsid w:val="0048699E"/>
    <w:rsid w:val="004B3FE6"/>
    <w:rsid w:val="004C0C53"/>
    <w:rsid w:val="00520951"/>
    <w:rsid w:val="00564A73"/>
    <w:rsid w:val="00571FFC"/>
    <w:rsid w:val="00576907"/>
    <w:rsid w:val="00591983"/>
    <w:rsid w:val="00595D8E"/>
    <w:rsid w:val="005E5E61"/>
    <w:rsid w:val="005E73B7"/>
    <w:rsid w:val="00644103"/>
    <w:rsid w:val="00682A1E"/>
    <w:rsid w:val="006A61E0"/>
    <w:rsid w:val="006F4592"/>
    <w:rsid w:val="007056BB"/>
    <w:rsid w:val="007B61D9"/>
    <w:rsid w:val="007F426D"/>
    <w:rsid w:val="00805A56"/>
    <w:rsid w:val="0081108F"/>
    <w:rsid w:val="008147B4"/>
    <w:rsid w:val="008153E2"/>
    <w:rsid w:val="0087575B"/>
    <w:rsid w:val="00875DFB"/>
    <w:rsid w:val="0089080B"/>
    <w:rsid w:val="008A4421"/>
    <w:rsid w:val="008C023D"/>
    <w:rsid w:val="008E2368"/>
    <w:rsid w:val="00904CC2"/>
    <w:rsid w:val="00916177"/>
    <w:rsid w:val="00924C9B"/>
    <w:rsid w:val="0092619A"/>
    <w:rsid w:val="00951D6F"/>
    <w:rsid w:val="00961172"/>
    <w:rsid w:val="00963ABB"/>
    <w:rsid w:val="00993329"/>
    <w:rsid w:val="009977E1"/>
    <w:rsid w:val="00A13ECD"/>
    <w:rsid w:val="00A93277"/>
    <w:rsid w:val="00AA2E47"/>
    <w:rsid w:val="00AD082F"/>
    <w:rsid w:val="00AD6128"/>
    <w:rsid w:val="00AD7B06"/>
    <w:rsid w:val="00AE4409"/>
    <w:rsid w:val="00AE6A51"/>
    <w:rsid w:val="00B14622"/>
    <w:rsid w:val="00B16A0B"/>
    <w:rsid w:val="00B21233"/>
    <w:rsid w:val="00B420BD"/>
    <w:rsid w:val="00B45EBF"/>
    <w:rsid w:val="00B711FA"/>
    <w:rsid w:val="00B8114B"/>
    <w:rsid w:val="00B97056"/>
    <w:rsid w:val="00BD7445"/>
    <w:rsid w:val="00C14BDC"/>
    <w:rsid w:val="00C24B75"/>
    <w:rsid w:val="00C3389E"/>
    <w:rsid w:val="00C562A6"/>
    <w:rsid w:val="00C6255B"/>
    <w:rsid w:val="00C97599"/>
    <w:rsid w:val="00CC2C9B"/>
    <w:rsid w:val="00CC4AE0"/>
    <w:rsid w:val="00CD1044"/>
    <w:rsid w:val="00D04727"/>
    <w:rsid w:val="00D36033"/>
    <w:rsid w:val="00D765C1"/>
    <w:rsid w:val="00D838C4"/>
    <w:rsid w:val="00D856CB"/>
    <w:rsid w:val="00DA35C7"/>
    <w:rsid w:val="00DB6C07"/>
    <w:rsid w:val="00DE67D6"/>
    <w:rsid w:val="00E02835"/>
    <w:rsid w:val="00E12ECF"/>
    <w:rsid w:val="00E3336C"/>
    <w:rsid w:val="00E7688A"/>
    <w:rsid w:val="00ED6C5C"/>
    <w:rsid w:val="00F06DA1"/>
    <w:rsid w:val="00F126FA"/>
    <w:rsid w:val="00F321D8"/>
    <w:rsid w:val="00F33A2A"/>
    <w:rsid w:val="00F42A36"/>
    <w:rsid w:val="00F6171F"/>
    <w:rsid w:val="00F806C2"/>
    <w:rsid w:val="00F85CAD"/>
    <w:rsid w:val="00FA4697"/>
    <w:rsid w:val="00FB7E70"/>
    <w:rsid w:val="00FD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68"/>
    <w:pPr>
      <w:keepNext/>
      <w:ind w:right="-567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0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003"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3003"/>
  </w:style>
  <w:style w:type="paragraph" w:styleId="BalloonText">
    <w:name w:val="Balloon Text"/>
    <w:basedOn w:val="Normal"/>
    <w:link w:val="BalloonTextChar"/>
    <w:uiPriority w:val="99"/>
    <w:semiHidden/>
    <w:rsid w:val="00AE6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003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595D8E"/>
    <w:pPr>
      <w:spacing w:after="240" w:line="240" w:lineRule="atLeast"/>
      <w:ind w:firstLine="360"/>
      <w:jc w:val="both"/>
    </w:pPr>
    <w:rPr>
      <w:rFonts w:ascii="Garamond" w:hAnsi="Garamond"/>
      <w:spacing w:val="-5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23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Jva12-srv-001\KaufmAbt\Vorlagen\Telefax-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Telefax-Vorlage.dot</Template>
  <TotalTime>0</TotalTime>
  <Pages>1</Pages>
  <Words>123</Words>
  <Characters>777</Characters>
  <Application>Microsoft Office Outlook</Application>
  <DocSecurity>0</DocSecurity>
  <Lines>0</Lines>
  <Paragraphs>0</Paragraphs>
  <ScaleCrop>false</ScaleCrop>
  <Company>JVA Vierlande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										</dc:title>
  <dc:subject/>
  <dc:creator>brottma</dc:creator>
  <cp:keywords/>
  <dc:description/>
  <cp:lastModifiedBy>Dieber, Thomas</cp:lastModifiedBy>
  <cp:revision>35</cp:revision>
  <cp:lastPrinted>2016-06-03T04:51:00Z</cp:lastPrinted>
  <dcterms:created xsi:type="dcterms:W3CDTF">2012-09-06T06:50:00Z</dcterms:created>
  <dcterms:modified xsi:type="dcterms:W3CDTF">2016-06-03T04:51:00Z</dcterms:modified>
</cp:coreProperties>
</file>