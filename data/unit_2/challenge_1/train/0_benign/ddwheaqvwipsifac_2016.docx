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D06" w:rsidRPr="009A6D06" w:rsidRDefault="009A6D06" w:rsidP="0026281A">
      <w:pPr>
        <w:jc w:val="center"/>
        <w:rPr>
          <w:b/>
          <w:sz w:val="28"/>
          <w:szCs w:val="28"/>
        </w:rPr>
      </w:pPr>
      <w:r w:rsidRPr="009A6D06">
        <w:rPr>
          <w:b/>
          <w:sz w:val="28"/>
          <w:szCs w:val="28"/>
        </w:rPr>
        <w:t>Leadership Bartow Class XV</w:t>
      </w:r>
      <w:r w:rsidR="007E4740">
        <w:rPr>
          <w:b/>
          <w:sz w:val="28"/>
          <w:szCs w:val="28"/>
        </w:rPr>
        <w:t>I</w:t>
      </w:r>
      <w:r w:rsidRPr="009A6D06">
        <w:rPr>
          <w:b/>
          <w:sz w:val="28"/>
          <w:szCs w:val="28"/>
        </w:rPr>
        <w:t>I</w:t>
      </w:r>
      <w:r w:rsidR="0026281A">
        <w:rPr>
          <w:b/>
          <w:sz w:val="28"/>
          <w:szCs w:val="28"/>
        </w:rPr>
        <w:t xml:space="preserve"> </w:t>
      </w:r>
      <w:r w:rsidRPr="009A6D06">
        <w:rPr>
          <w:b/>
          <w:sz w:val="28"/>
          <w:szCs w:val="28"/>
        </w:rPr>
        <w:t>Confidential Application</w:t>
      </w:r>
    </w:p>
    <w:p w:rsidR="009A6D06" w:rsidRPr="009A6D06" w:rsidRDefault="009A6D06" w:rsidP="009A6D06">
      <w:pPr>
        <w:rPr>
          <w:b/>
        </w:rPr>
      </w:pPr>
    </w:p>
    <w:p w:rsidR="009A6D06" w:rsidRPr="009A6D06" w:rsidRDefault="009A6D06" w:rsidP="009A6D06">
      <w:pPr>
        <w:rPr>
          <w:b/>
          <w:sz w:val="28"/>
          <w:szCs w:val="28"/>
        </w:rPr>
      </w:pPr>
      <w:r w:rsidRPr="009A6D06">
        <w:rPr>
          <w:b/>
          <w:sz w:val="28"/>
          <w:szCs w:val="28"/>
        </w:rPr>
        <w:t>Personal Information</w:t>
      </w:r>
    </w:p>
    <w:p w:rsidR="009A6D06" w:rsidRDefault="009A6D06" w:rsidP="009A6D06">
      <w:pPr>
        <w:rPr>
          <w:sz w:val="24"/>
          <w:szCs w:val="24"/>
        </w:rPr>
      </w:pPr>
      <w:r>
        <w:rPr>
          <w:sz w:val="24"/>
          <w:szCs w:val="24"/>
        </w:rPr>
        <w:t>Fir</w:t>
      </w:r>
      <w:r w:rsidR="00DA5C58">
        <w:rPr>
          <w:sz w:val="24"/>
          <w:szCs w:val="24"/>
        </w:rPr>
        <w:t xml:space="preserve">st:    </w:t>
      </w:r>
      <w:sdt>
        <w:sdtPr>
          <w:rPr>
            <w:sz w:val="24"/>
            <w:szCs w:val="24"/>
          </w:rPr>
          <w:id w:val="613749005"/>
          <w:placeholder>
            <w:docPart w:val="4808F5AE29D641FDAE2F8D119655D6CD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  <w:r>
        <w:rPr>
          <w:sz w:val="24"/>
          <w:szCs w:val="24"/>
        </w:rPr>
        <w:t xml:space="preserve"> </w:t>
      </w:r>
      <w:r w:rsidR="00D6389E">
        <w:rPr>
          <w:sz w:val="24"/>
          <w:szCs w:val="24"/>
        </w:rPr>
        <w:t xml:space="preserve"> </w:t>
      </w:r>
      <w:r>
        <w:rPr>
          <w:sz w:val="24"/>
          <w:szCs w:val="24"/>
        </w:rPr>
        <w:t>Middle Initi</w:t>
      </w:r>
      <w:r w:rsidR="00DA5C58">
        <w:rPr>
          <w:sz w:val="24"/>
          <w:szCs w:val="24"/>
        </w:rPr>
        <w:t xml:space="preserve">al:    </w:t>
      </w:r>
      <w:sdt>
        <w:sdtPr>
          <w:rPr>
            <w:sz w:val="24"/>
            <w:szCs w:val="24"/>
          </w:rPr>
          <w:id w:val="613749006"/>
          <w:placeholder>
            <w:docPart w:val="8B49E8334A19435184334DD6170D4C93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  <w:r>
        <w:rPr>
          <w:sz w:val="24"/>
          <w:szCs w:val="24"/>
        </w:rPr>
        <w:t xml:space="preserve"> </w:t>
      </w:r>
      <w:r w:rsidR="00D6389E">
        <w:rPr>
          <w:sz w:val="24"/>
          <w:szCs w:val="24"/>
        </w:rPr>
        <w:t xml:space="preserve"> Las</w:t>
      </w:r>
      <w:r w:rsidR="00DA5C58">
        <w:rPr>
          <w:sz w:val="24"/>
          <w:szCs w:val="24"/>
        </w:rPr>
        <w:t xml:space="preserve">t:    </w:t>
      </w:r>
      <w:sdt>
        <w:sdtPr>
          <w:rPr>
            <w:sz w:val="24"/>
            <w:szCs w:val="24"/>
          </w:rPr>
          <w:id w:val="613749007"/>
          <w:placeholder>
            <w:docPart w:val="BEBBD0A7BE694CB19EE61B244C24512A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</w:p>
    <w:p w:rsidR="009A6D06" w:rsidRDefault="009A6D06" w:rsidP="009A6D06">
      <w:pPr>
        <w:rPr>
          <w:sz w:val="24"/>
          <w:szCs w:val="24"/>
        </w:rPr>
      </w:pPr>
    </w:p>
    <w:p w:rsidR="00D6389E" w:rsidRDefault="009A6D06" w:rsidP="009A6D06">
      <w:r>
        <w:rPr>
          <w:sz w:val="24"/>
          <w:szCs w:val="24"/>
        </w:rPr>
        <w:t>N</w:t>
      </w:r>
      <w:r w:rsidRPr="009A6D06">
        <w:rPr>
          <w:sz w:val="24"/>
          <w:szCs w:val="24"/>
        </w:rPr>
        <w:t>ame for Leadership Badge</w:t>
      </w:r>
      <w:r>
        <w:rPr>
          <w:sz w:val="24"/>
          <w:szCs w:val="24"/>
        </w:rPr>
        <w:t xml:space="preserve">:  </w:t>
      </w:r>
      <w:sdt>
        <w:sdtPr>
          <w:rPr>
            <w:sz w:val="24"/>
            <w:szCs w:val="24"/>
          </w:rPr>
          <w:id w:val="613749008"/>
          <w:placeholder>
            <w:docPart w:val="5B8B3C96F7604C9C8522EA061BB6CD3B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  <w:r w:rsidR="00D6389E">
        <w:t xml:space="preserve">             </w:t>
      </w:r>
      <w:r w:rsidR="009F0EDE">
        <w:t xml:space="preserve">Married? Single?    </w:t>
      </w:r>
      <w:sdt>
        <w:sdtPr>
          <w:alias w:val="Status"/>
          <w:tag w:val="Status"/>
          <w:id w:val="613749099"/>
          <w:placeholder>
            <w:docPart w:val="061C9E27CF1F47BB8AF9BE86404DB861"/>
          </w:placeholder>
          <w:showingPlcHdr/>
          <w:comboBox>
            <w:listItem w:value="Choose an item."/>
            <w:listItem w:displayText="MARRIED" w:value="MARRIED"/>
            <w:listItem w:displayText="SINGLE" w:value="SINGLE"/>
          </w:comboBox>
        </w:sdtPr>
        <w:sdtEndPr/>
        <w:sdtContent>
          <w:r w:rsidR="009F0EDE" w:rsidRPr="004A47F0">
            <w:rPr>
              <w:rStyle w:val="PlaceholderText"/>
            </w:rPr>
            <w:t>Choose an item.</w:t>
          </w:r>
        </w:sdtContent>
      </w:sdt>
    </w:p>
    <w:p w:rsidR="009F0EDE" w:rsidRDefault="009F0EDE" w:rsidP="009A6D06">
      <w:pPr>
        <w:rPr>
          <w:sz w:val="24"/>
          <w:szCs w:val="24"/>
        </w:rPr>
      </w:pPr>
    </w:p>
    <w:p w:rsidR="009A6D06" w:rsidRPr="009A6D06" w:rsidRDefault="009A6D06" w:rsidP="009A6D06">
      <w:r w:rsidRPr="009A6D06">
        <w:rPr>
          <w:sz w:val="24"/>
          <w:szCs w:val="24"/>
        </w:rPr>
        <w:t>Date of Birth</w:t>
      </w:r>
      <w:r w:rsidR="00D6389E">
        <w:rPr>
          <w:sz w:val="24"/>
          <w:szCs w:val="24"/>
        </w:rPr>
        <w:t xml:space="preserve">:  </w:t>
      </w:r>
      <w:sdt>
        <w:sdtPr>
          <w:rPr>
            <w:sz w:val="24"/>
            <w:szCs w:val="24"/>
          </w:rPr>
          <w:id w:val="613749059"/>
          <w:placeholder>
            <w:docPart w:val="22517A95C2EC4C14BCF74EED9C4A2A7F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D6389E" w:rsidRPr="004A47F0">
            <w:rPr>
              <w:rStyle w:val="PlaceholderText"/>
            </w:rPr>
            <w:t>Click here to enter a date.</w:t>
          </w:r>
        </w:sdtContent>
      </w:sdt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r w:rsidRPr="009A6D06">
        <w:rPr>
          <w:sz w:val="24"/>
          <w:szCs w:val="24"/>
        </w:rPr>
        <w:t>Home Addre</w:t>
      </w:r>
      <w:r w:rsidR="00DA5C58">
        <w:rPr>
          <w:sz w:val="24"/>
          <w:szCs w:val="24"/>
        </w:rPr>
        <w:t xml:space="preserve">ss:    </w:t>
      </w:r>
      <w:sdt>
        <w:sdtPr>
          <w:rPr>
            <w:sz w:val="24"/>
            <w:szCs w:val="24"/>
          </w:rPr>
          <w:id w:val="613749011"/>
          <w:placeholder>
            <w:docPart w:val="9C5801B2C43241E39F7B63CCDE5C93D1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r w:rsidRPr="009A6D06">
        <w:rPr>
          <w:sz w:val="24"/>
          <w:szCs w:val="24"/>
        </w:rPr>
        <w:t xml:space="preserve">City </w:t>
      </w:r>
      <w:r w:rsidR="0073742C">
        <w:rPr>
          <w:sz w:val="24"/>
          <w:szCs w:val="24"/>
        </w:rPr>
        <w:t xml:space="preserve">:  </w:t>
      </w:r>
      <w:sdt>
        <w:sdtPr>
          <w:rPr>
            <w:sz w:val="24"/>
            <w:szCs w:val="24"/>
          </w:rPr>
          <w:id w:val="613749012"/>
          <w:placeholder>
            <w:docPart w:val="6CDAA8CD4FB44CF895ACD5AC1BE6EF57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  <w:r w:rsidR="00DA5C58">
        <w:rPr>
          <w:sz w:val="24"/>
          <w:szCs w:val="24"/>
        </w:rPr>
        <w:t xml:space="preserve">  </w:t>
      </w:r>
      <w:r w:rsidRPr="009A6D06">
        <w:rPr>
          <w:sz w:val="24"/>
          <w:szCs w:val="24"/>
        </w:rPr>
        <w:t>State</w:t>
      </w:r>
      <w:r w:rsidR="0073742C">
        <w:rPr>
          <w:sz w:val="24"/>
          <w:szCs w:val="24"/>
        </w:rPr>
        <w:t xml:space="preserve">:  </w:t>
      </w:r>
      <w:sdt>
        <w:sdtPr>
          <w:rPr>
            <w:sz w:val="24"/>
            <w:szCs w:val="24"/>
          </w:rPr>
          <w:id w:val="613749013"/>
          <w:placeholder>
            <w:docPart w:val="13311553681C438FBB3360B3256523A6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  <w:r w:rsidRPr="009A6D06">
        <w:rPr>
          <w:sz w:val="24"/>
          <w:szCs w:val="24"/>
        </w:rPr>
        <w:tab/>
      </w:r>
      <w:r w:rsidR="0073742C">
        <w:rPr>
          <w:sz w:val="24"/>
          <w:szCs w:val="24"/>
        </w:rPr>
        <w:t xml:space="preserve">  </w:t>
      </w:r>
      <w:r w:rsidRPr="009A6D06">
        <w:rPr>
          <w:sz w:val="24"/>
          <w:szCs w:val="24"/>
        </w:rPr>
        <w:t>Zip</w:t>
      </w:r>
      <w:r w:rsidR="0073742C">
        <w:rPr>
          <w:sz w:val="24"/>
          <w:szCs w:val="24"/>
        </w:rPr>
        <w:t xml:space="preserve">:  </w:t>
      </w:r>
      <w:sdt>
        <w:sdtPr>
          <w:rPr>
            <w:sz w:val="24"/>
            <w:szCs w:val="24"/>
          </w:rPr>
          <w:id w:val="613749014"/>
          <w:placeholder>
            <w:docPart w:val="8D30848BA6BA4923A6BBF36A901ECA38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</w:p>
    <w:p w:rsidR="009A6D06" w:rsidRPr="009A6D06" w:rsidRDefault="009A6D06" w:rsidP="009A6D06">
      <w:pPr>
        <w:rPr>
          <w:sz w:val="24"/>
          <w:szCs w:val="24"/>
        </w:rPr>
      </w:pPr>
    </w:p>
    <w:p w:rsidR="00DA5C58" w:rsidRDefault="009A6D06" w:rsidP="009A6D06">
      <w:r w:rsidRPr="009A6D06">
        <w:rPr>
          <w:sz w:val="24"/>
          <w:szCs w:val="24"/>
        </w:rPr>
        <w:t>Home</w:t>
      </w:r>
      <w:r w:rsidR="00DA5C58">
        <w:rPr>
          <w:sz w:val="24"/>
          <w:szCs w:val="24"/>
        </w:rPr>
        <w:t xml:space="preserve"> Phone:   </w:t>
      </w:r>
      <w:r w:rsidR="0026281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613749015"/>
          <w:placeholder>
            <w:docPart w:val="16C85BB8085E45B6BC5256C64295AD8F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  <w:r w:rsidR="0073742C">
        <w:rPr>
          <w:sz w:val="24"/>
          <w:szCs w:val="24"/>
        </w:rPr>
        <w:t xml:space="preserve"> </w:t>
      </w:r>
      <w:r w:rsidRPr="009A6D06">
        <w:rPr>
          <w:sz w:val="24"/>
          <w:szCs w:val="24"/>
        </w:rPr>
        <w:t>Cell</w:t>
      </w:r>
      <w:r w:rsidR="00DA5C58">
        <w:rPr>
          <w:sz w:val="24"/>
          <w:szCs w:val="24"/>
        </w:rPr>
        <w:t xml:space="preserve">:   </w:t>
      </w:r>
      <w:r w:rsidR="0026281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613749016"/>
          <w:placeholder>
            <w:docPart w:val="6FE0A3C6CEA84C9B97D852B8E6C9DF23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  <w:r w:rsidR="0026281A">
        <w:t xml:space="preserve"> </w:t>
      </w:r>
    </w:p>
    <w:p w:rsidR="00DA5C58" w:rsidRDefault="00DA5C58" w:rsidP="009A6D06"/>
    <w:p w:rsidR="009A6D06" w:rsidRPr="009A6D06" w:rsidRDefault="009A6D06" w:rsidP="009A6D06">
      <w:r w:rsidRPr="009A6D06">
        <w:rPr>
          <w:sz w:val="24"/>
          <w:szCs w:val="24"/>
        </w:rPr>
        <w:t>Work</w:t>
      </w:r>
      <w:r w:rsidR="0026281A">
        <w:rPr>
          <w:sz w:val="24"/>
          <w:szCs w:val="24"/>
        </w:rPr>
        <w:t xml:space="preserve"> </w:t>
      </w:r>
      <w:r w:rsidR="00DA5C58">
        <w:rPr>
          <w:sz w:val="24"/>
          <w:szCs w:val="24"/>
        </w:rPr>
        <w:t xml:space="preserve">Phone:    </w:t>
      </w:r>
      <w:r w:rsidR="0026281A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613749017"/>
          <w:placeholder>
            <w:docPart w:val="EA7B1C7858CA4A75894A2351A753778E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  <w:r w:rsidR="0026281A">
        <w:rPr>
          <w:sz w:val="24"/>
          <w:szCs w:val="24"/>
        </w:rPr>
        <w:t xml:space="preserve"> </w:t>
      </w:r>
      <w:r w:rsidR="00DA5C58">
        <w:rPr>
          <w:sz w:val="24"/>
          <w:szCs w:val="24"/>
        </w:rPr>
        <w:t xml:space="preserve">    Ext.:   </w:t>
      </w:r>
      <w:sdt>
        <w:sdtPr>
          <w:rPr>
            <w:sz w:val="24"/>
            <w:szCs w:val="24"/>
          </w:rPr>
          <w:id w:val="613749072"/>
          <w:placeholder>
            <w:docPart w:val="E65ECD9ECBB44D5D813EF1B50D72EE3E"/>
          </w:placeholder>
          <w:showingPlcHdr/>
          <w:text/>
        </w:sdtPr>
        <w:sdtEndPr/>
        <w:sdtContent>
          <w:r w:rsidR="00DA5C58" w:rsidRPr="004A47F0">
            <w:rPr>
              <w:rStyle w:val="PlaceholderText"/>
            </w:rPr>
            <w:t>Click here to enter text.</w:t>
          </w:r>
        </w:sdtContent>
      </w:sdt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r w:rsidRPr="009A6D06">
        <w:rPr>
          <w:sz w:val="24"/>
          <w:szCs w:val="24"/>
        </w:rPr>
        <w:t xml:space="preserve">Email Address </w:t>
      </w:r>
      <w:r w:rsidRPr="009A6D06">
        <w:rPr>
          <w:i/>
          <w:sz w:val="20"/>
          <w:szCs w:val="24"/>
        </w:rPr>
        <w:t>(for all Leadership communications)</w:t>
      </w:r>
      <w:r w:rsidR="0073742C">
        <w:rPr>
          <w:sz w:val="24"/>
          <w:szCs w:val="24"/>
        </w:rPr>
        <w:t>:</w:t>
      </w:r>
      <w:r w:rsidR="00DA5C58">
        <w:rPr>
          <w:sz w:val="24"/>
          <w:szCs w:val="24"/>
        </w:rPr>
        <w:t xml:space="preserve">  </w:t>
      </w:r>
      <w:r w:rsidR="0073742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613749019"/>
          <w:placeholder>
            <w:docPart w:val="8F8D0502FD42478FB425C0B5CBD9AC62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  <w:r w:rsidR="0073742C">
        <w:rPr>
          <w:sz w:val="24"/>
          <w:szCs w:val="24"/>
        </w:rPr>
        <w:t xml:space="preserve">   </w:t>
      </w:r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r w:rsidRPr="009A6D06">
        <w:rPr>
          <w:sz w:val="24"/>
          <w:szCs w:val="24"/>
        </w:rPr>
        <w:t>Spouse’s Name</w:t>
      </w:r>
      <w:r w:rsidR="0073742C">
        <w:rPr>
          <w:sz w:val="24"/>
          <w:szCs w:val="24"/>
        </w:rPr>
        <w:t xml:space="preserve">:  </w:t>
      </w:r>
      <w:sdt>
        <w:sdtPr>
          <w:rPr>
            <w:sz w:val="24"/>
            <w:szCs w:val="24"/>
          </w:rPr>
          <w:id w:val="613749020"/>
          <w:placeholder>
            <w:docPart w:val="64B4C9FC9390421EB1014BD07F239FB6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  <w:r w:rsidR="0073742C">
        <w:rPr>
          <w:sz w:val="24"/>
          <w:szCs w:val="24"/>
        </w:rPr>
        <w:t xml:space="preserve">  </w:t>
      </w:r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r w:rsidRPr="009A6D06">
        <w:rPr>
          <w:sz w:val="24"/>
          <w:szCs w:val="24"/>
        </w:rPr>
        <w:t>Children’s Names &amp; Ages</w:t>
      </w:r>
      <w:r w:rsidR="00D6389E">
        <w:rPr>
          <w:i/>
          <w:sz w:val="24"/>
          <w:szCs w:val="24"/>
        </w:rPr>
        <w:t xml:space="preserve">:  </w:t>
      </w:r>
      <w:sdt>
        <w:sdtPr>
          <w:rPr>
            <w:i/>
            <w:sz w:val="24"/>
            <w:szCs w:val="24"/>
          </w:rPr>
          <w:id w:val="613749064"/>
          <w:placeholder>
            <w:docPart w:val="F3D45E36992F4AEEBCAB16DA1CDCD557"/>
          </w:placeholder>
          <w:showingPlcHdr/>
          <w:text/>
        </w:sdtPr>
        <w:sdtEndPr/>
        <w:sdtContent>
          <w:r w:rsidR="00D6389E" w:rsidRPr="004A47F0">
            <w:rPr>
              <w:rStyle w:val="PlaceholderText"/>
            </w:rPr>
            <w:t>Click here to enter text.</w:t>
          </w:r>
        </w:sdtContent>
      </w:sdt>
    </w:p>
    <w:p w:rsidR="009A6D06" w:rsidRPr="009A6D06" w:rsidRDefault="009A6D06" w:rsidP="009A6D06">
      <w:pPr>
        <w:rPr>
          <w:i/>
          <w:sz w:val="24"/>
          <w:szCs w:val="24"/>
        </w:rPr>
      </w:pPr>
    </w:p>
    <w:p w:rsidR="009A6D06" w:rsidRPr="009A6D06" w:rsidRDefault="009A6D06" w:rsidP="00DA5C58">
      <w:pPr>
        <w:tabs>
          <w:tab w:val="left" w:pos="2955"/>
        </w:tabs>
      </w:pPr>
      <w:r w:rsidRPr="009A6D06">
        <w:rPr>
          <w:sz w:val="24"/>
          <w:szCs w:val="24"/>
        </w:rPr>
        <w:t>Education</w:t>
      </w:r>
      <w:r w:rsidR="00DA5C58">
        <w:rPr>
          <w:sz w:val="24"/>
          <w:szCs w:val="24"/>
        </w:rPr>
        <w:t xml:space="preserve">:         </w:t>
      </w:r>
      <w:sdt>
        <w:sdtPr>
          <w:rPr>
            <w:sz w:val="24"/>
            <w:szCs w:val="24"/>
          </w:rPr>
          <w:alias w:val="HIGHEST LEVEL ACHIEVED"/>
          <w:tag w:val="Education - highest level achieved:"/>
          <w:id w:val="613749078"/>
          <w:placeholder>
            <w:docPart w:val="96D6B306B98843309D2DB2495D95851C"/>
          </w:placeholder>
          <w:showingPlcHdr/>
          <w:dropDownList>
            <w:listItem w:displayText="Choose An Item" w:value=""/>
            <w:listItem w:displayText="High School" w:value="High School"/>
            <w:listItem w:displayText="Community College" w:value="Community College"/>
            <w:listItem w:displayText="Associates Degree" w:value="Associates Degree"/>
            <w:listItem w:displayText="Bachelors Degree" w:value="Bachelors Degree"/>
            <w:listItem w:displayText="Masters or above" w:value="Masters or above"/>
          </w:dropDownList>
        </w:sdtPr>
        <w:sdtEndPr/>
        <w:sdtContent>
          <w:r w:rsidR="00DA5C58" w:rsidRPr="004A47F0">
            <w:rPr>
              <w:rStyle w:val="PlaceholderText"/>
            </w:rPr>
            <w:t>Choose an item.</w:t>
          </w:r>
        </w:sdtContent>
      </w:sdt>
    </w:p>
    <w:p w:rsidR="009A6D06" w:rsidRPr="009A6D06" w:rsidRDefault="009A6D06" w:rsidP="009A6D06">
      <w:pPr>
        <w:tabs>
          <w:tab w:val="left" w:pos="2955"/>
        </w:tabs>
        <w:rPr>
          <w:sz w:val="24"/>
          <w:szCs w:val="24"/>
        </w:rPr>
      </w:pPr>
    </w:p>
    <w:p w:rsidR="009A6D06" w:rsidRPr="009A6D06" w:rsidRDefault="009A6D06" w:rsidP="009A6D06">
      <w:pPr>
        <w:rPr>
          <w:b/>
          <w:sz w:val="28"/>
          <w:szCs w:val="28"/>
        </w:rPr>
      </w:pPr>
      <w:r w:rsidRPr="009A6D06">
        <w:rPr>
          <w:b/>
          <w:sz w:val="28"/>
          <w:szCs w:val="28"/>
        </w:rPr>
        <w:t>Employment Information</w:t>
      </w:r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r w:rsidRPr="009A6D06">
        <w:rPr>
          <w:sz w:val="24"/>
          <w:szCs w:val="24"/>
        </w:rPr>
        <w:t>Employer</w:t>
      </w:r>
      <w:r w:rsidR="0073742C">
        <w:rPr>
          <w:sz w:val="24"/>
          <w:szCs w:val="24"/>
        </w:rPr>
        <w:t xml:space="preserve">:  </w:t>
      </w:r>
      <w:sdt>
        <w:sdtPr>
          <w:rPr>
            <w:sz w:val="24"/>
            <w:szCs w:val="24"/>
          </w:rPr>
          <w:id w:val="613749021"/>
          <w:placeholder>
            <w:docPart w:val="85ADCAD4F1924811837F50422795AF53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73742C" w:rsidP="009A6D06">
      <w:r>
        <w:rPr>
          <w:sz w:val="24"/>
          <w:szCs w:val="24"/>
        </w:rPr>
        <w:t xml:space="preserve">Employer Address:   </w:t>
      </w:r>
      <w:sdt>
        <w:sdtPr>
          <w:rPr>
            <w:sz w:val="24"/>
            <w:szCs w:val="24"/>
          </w:rPr>
          <w:id w:val="613749022"/>
          <w:placeholder>
            <w:docPart w:val="2A11163A1EF24B7C95E1D52BBAC83417"/>
          </w:placeholder>
          <w:showingPlcHdr/>
          <w:text/>
        </w:sdtPr>
        <w:sdtEndPr/>
        <w:sdtContent>
          <w:r w:rsidRPr="004A47F0">
            <w:rPr>
              <w:rStyle w:val="PlaceholderText"/>
            </w:rPr>
            <w:t>Click here to enter text.</w:t>
          </w:r>
        </w:sdtContent>
      </w:sdt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r w:rsidRPr="009A6D06">
        <w:rPr>
          <w:sz w:val="24"/>
          <w:szCs w:val="24"/>
        </w:rPr>
        <w:t>City</w:t>
      </w:r>
      <w:r w:rsidR="0073742C">
        <w:rPr>
          <w:sz w:val="24"/>
          <w:szCs w:val="24"/>
        </w:rPr>
        <w:t xml:space="preserve">:  </w:t>
      </w:r>
      <w:sdt>
        <w:sdtPr>
          <w:rPr>
            <w:sz w:val="24"/>
            <w:szCs w:val="24"/>
          </w:rPr>
          <w:id w:val="613749023"/>
          <w:placeholder>
            <w:docPart w:val="27B4DBEA7E044398AE62AF2F0C16FF00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  <w:r w:rsidRPr="009A6D06">
        <w:rPr>
          <w:sz w:val="24"/>
          <w:szCs w:val="24"/>
        </w:rPr>
        <w:tab/>
        <w:t>State</w:t>
      </w:r>
      <w:r w:rsidR="0073742C">
        <w:rPr>
          <w:sz w:val="24"/>
          <w:szCs w:val="24"/>
        </w:rPr>
        <w:t xml:space="preserve">: </w:t>
      </w:r>
      <w:r w:rsidR="00DA5C58">
        <w:rPr>
          <w:sz w:val="24"/>
          <w:szCs w:val="24"/>
        </w:rPr>
        <w:t xml:space="preserve">  </w:t>
      </w:r>
      <w:r w:rsidR="0073742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613749024"/>
          <w:placeholder>
            <w:docPart w:val="FE6A5B50897D4B1E9CE987D41ED4BC07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  <w:r w:rsidR="0073742C">
        <w:rPr>
          <w:sz w:val="24"/>
          <w:szCs w:val="24"/>
        </w:rPr>
        <w:t xml:space="preserve">   Z</w:t>
      </w:r>
      <w:r w:rsidR="00DA5C58">
        <w:rPr>
          <w:sz w:val="24"/>
          <w:szCs w:val="24"/>
        </w:rPr>
        <w:t xml:space="preserve">ip:   </w:t>
      </w:r>
      <w:sdt>
        <w:sdtPr>
          <w:rPr>
            <w:sz w:val="24"/>
            <w:szCs w:val="24"/>
          </w:rPr>
          <w:id w:val="613749029"/>
          <w:placeholder>
            <w:docPart w:val="C68EEB4110E747E0B0080A55299F2F89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</w:p>
    <w:p w:rsidR="009A6D06" w:rsidRPr="009A6D06" w:rsidRDefault="009A6D06" w:rsidP="009A6D06">
      <w:pPr>
        <w:rPr>
          <w:b/>
          <w:sz w:val="24"/>
          <w:szCs w:val="24"/>
        </w:rPr>
      </w:pPr>
    </w:p>
    <w:p w:rsidR="009A6D06" w:rsidRPr="009A6D06" w:rsidRDefault="0073742C" w:rsidP="009A6D06">
      <w:r>
        <w:rPr>
          <w:sz w:val="24"/>
          <w:szCs w:val="24"/>
        </w:rPr>
        <w:t xml:space="preserve">Employer Phone:  </w:t>
      </w:r>
      <w:sdt>
        <w:sdtPr>
          <w:rPr>
            <w:sz w:val="24"/>
            <w:szCs w:val="24"/>
          </w:rPr>
          <w:id w:val="613749033"/>
          <w:placeholder>
            <w:docPart w:val="F1AABDAC16D94F72B9BC93CF8A8F8C71"/>
          </w:placeholder>
          <w:showingPlcHdr/>
          <w:text/>
        </w:sdtPr>
        <w:sdtEndPr/>
        <w:sdtContent>
          <w:r w:rsidRPr="004A47F0">
            <w:rPr>
              <w:rStyle w:val="PlaceholderText"/>
            </w:rPr>
            <w:t>Click here to enter text.</w:t>
          </w:r>
        </w:sdtContent>
      </w:sdt>
      <w:r>
        <w:rPr>
          <w:sz w:val="24"/>
          <w:szCs w:val="24"/>
        </w:rPr>
        <w:t xml:space="preserve">   </w:t>
      </w:r>
      <w:r w:rsidR="009A6D06" w:rsidRPr="009A6D06">
        <w:rPr>
          <w:sz w:val="24"/>
          <w:szCs w:val="24"/>
        </w:rPr>
        <w:t>Website</w:t>
      </w:r>
      <w:r>
        <w:rPr>
          <w:sz w:val="24"/>
          <w:szCs w:val="24"/>
        </w:rPr>
        <w:t xml:space="preserve">: </w:t>
      </w:r>
      <w:sdt>
        <w:sdtPr>
          <w:rPr>
            <w:sz w:val="24"/>
            <w:szCs w:val="24"/>
          </w:rPr>
          <w:id w:val="613749032"/>
          <w:placeholder>
            <w:docPart w:val="A0F76767790340C0BC538C3960B7CB88"/>
          </w:placeholder>
          <w:showingPlcHdr/>
          <w:text/>
        </w:sdtPr>
        <w:sdtEndPr/>
        <w:sdtContent>
          <w:r w:rsidRPr="004A47F0">
            <w:rPr>
              <w:rStyle w:val="PlaceholderText"/>
            </w:rPr>
            <w:t>Click here to enter text.</w:t>
          </w:r>
        </w:sdtContent>
      </w:sdt>
      <w:r>
        <w:rPr>
          <w:sz w:val="24"/>
          <w:szCs w:val="24"/>
        </w:rPr>
        <w:t xml:space="preserve">  </w:t>
      </w:r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r w:rsidRPr="009A6D06">
        <w:rPr>
          <w:sz w:val="24"/>
          <w:szCs w:val="24"/>
        </w:rPr>
        <w:t>Position/Job Title</w:t>
      </w:r>
      <w:r w:rsidR="0073742C">
        <w:rPr>
          <w:sz w:val="24"/>
          <w:szCs w:val="24"/>
        </w:rPr>
        <w:t xml:space="preserve">:  </w:t>
      </w:r>
      <w:sdt>
        <w:sdtPr>
          <w:rPr>
            <w:sz w:val="24"/>
            <w:szCs w:val="24"/>
          </w:rPr>
          <w:id w:val="613749030"/>
          <w:placeholder>
            <w:docPart w:val="FED0AE96816C444EB891E06CF10A67AE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  <w:r w:rsidRPr="009A6D06">
        <w:rPr>
          <w:sz w:val="24"/>
          <w:szCs w:val="24"/>
        </w:rPr>
        <w:tab/>
        <w:t># Years</w:t>
      </w:r>
      <w:r w:rsidR="0073742C">
        <w:rPr>
          <w:sz w:val="24"/>
          <w:szCs w:val="24"/>
        </w:rPr>
        <w:t xml:space="preserve">: </w:t>
      </w:r>
      <w:sdt>
        <w:sdtPr>
          <w:rPr>
            <w:sz w:val="24"/>
            <w:szCs w:val="24"/>
          </w:rPr>
          <w:id w:val="613749031"/>
          <w:placeholder>
            <w:docPart w:val="5864A9CAFADC4A85B77414834F258B1A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  <w:r w:rsidR="0073742C">
        <w:rPr>
          <w:sz w:val="24"/>
          <w:szCs w:val="24"/>
        </w:rPr>
        <w:t xml:space="preserve"> </w:t>
      </w:r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r w:rsidRPr="009A6D06">
        <w:rPr>
          <w:sz w:val="24"/>
          <w:szCs w:val="24"/>
        </w:rPr>
        <w:t>Brief Job Description/</w:t>
      </w:r>
      <w:r w:rsidR="0073742C">
        <w:rPr>
          <w:sz w:val="24"/>
          <w:szCs w:val="24"/>
        </w:rPr>
        <w:t xml:space="preserve">Duties:   </w:t>
      </w:r>
      <w:sdt>
        <w:sdtPr>
          <w:rPr>
            <w:sz w:val="24"/>
            <w:szCs w:val="24"/>
          </w:rPr>
          <w:id w:val="613749034"/>
          <w:placeholder>
            <w:docPart w:val="4DA7993DBD384EC88A8532F54F671D5A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</w:p>
    <w:p w:rsidR="009A6D06" w:rsidRPr="009A6D06" w:rsidRDefault="009A6D06" w:rsidP="009A6D06"/>
    <w:p w:rsidR="009A6D06" w:rsidRPr="009A6D06" w:rsidRDefault="009A6D06" w:rsidP="009A6D06">
      <w:r w:rsidRPr="009A6D06">
        <w:rPr>
          <w:sz w:val="24"/>
          <w:szCs w:val="24"/>
        </w:rPr>
        <w:t xml:space="preserve">Previous </w:t>
      </w:r>
      <w:r w:rsidR="0073742C">
        <w:rPr>
          <w:sz w:val="24"/>
          <w:szCs w:val="24"/>
        </w:rPr>
        <w:t xml:space="preserve">Employer:   </w:t>
      </w:r>
      <w:sdt>
        <w:sdtPr>
          <w:rPr>
            <w:sz w:val="24"/>
            <w:szCs w:val="24"/>
          </w:rPr>
          <w:id w:val="613749035"/>
          <w:placeholder>
            <w:docPart w:val="46355F0DE7EA437BA391E7303E3F2041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</w:p>
    <w:p w:rsid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pPr>
        <w:rPr>
          <w:b/>
          <w:sz w:val="28"/>
          <w:szCs w:val="28"/>
        </w:rPr>
      </w:pPr>
      <w:r w:rsidRPr="009A6D06">
        <w:rPr>
          <w:b/>
          <w:sz w:val="28"/>
          <w:szCs w:val="28"/>
        </w:rPr>
        <w:t>Community Involvement</w:t>
      </w:r>
    </w:p>
    <w:p w:rsidR="009A6D06" w:rsidRPr="009A6D06" w:rsidRDefault="009A6D06" w:rsidP="009A6D06">
      <w:pPr>
        <w:rPr>
          <w:b/>
          <w:sz w:val="24"/>
          <w:szCs w:val="24"/>
        </w:rPr>
      </w:pPr>
    </w:p>
    <w:p w:rsidR="009A6D06" w:rsidRPr="009A6D06" w:rsidRDefault="009A6D06" w:rsidP="009A6D06">
      <w:r w:rsidRPr="009A6D06">
        <w:rPr>
          <w:sz w:val="24"/>
          <w:szCs w:val="24"/>
        </w:rPr>
        <w:t xml:space="preserve">Community/Civic </w:t>
      </w:r>
      <w:r w:rsidR="0073742C">
        <w:rPr>
          <w:sz w:val="24"/>
          <w:szCs w:val="24"/>
        </w:rPr>
        <w:t xml:space="preserve">Organizations:   </w:t>
      </w:r>
      <w:sdt>
        <w:sdtPr>
          <w:rPr>
            <w:sz w:val="24"/>
            <w:szCs w:val="24"/>
          </w:rPr>
          <w:id w:val="613749036"/>
          <w:placeholder>
            <w:docPart w:val="7349CF8B0BC94C78BC77B79724D8F272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</w:p>
    <w:p w:rsidR="009A6D06" w:rsidRPr="009A6D06" w:rsidRDefault="009A6D06" w:rsidP="009A6D06"/>
    <w:p w:rsidR="009A6D06" w:rsidRPr="009A6D06" w:rsidRDefault="009A6D06" w:rsidP="009A6D06">
      <w:r w:rsidRPr="009A6D06">
        <w:rPr>
          <w:sz w:val="24"/>
          <w:szCs w:val="24"/>
        </w:rPr>
        <w:t xml:space="preserve">Professional/Employer </w:t>
      </w:r>
      <w:r w:rsidR="0073742C">
        <w:rPr>
          <w:sz w:val="24"/>
          <w:szCs w:val="24"/>
        </w:rPr>
        <w:t xml:space="preserve">Organizations:   </w:t>
      </w:r>
      <w:sdt>
        <w:sdtPr>
          <w:rPr>
            <w:sz w:val="24"/>
            <w:szCs w:val="24"/>
          </w:rPr>
          <w:id w:val="613749037"/>
          <w:placeholder>
            <w:docPart w:val="1FA11E2C04254C74A517982F4F234FF7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pPr>
        <w:rPr>
          <w:b/>
          <w:sz w:val="24"/>
          <w:szCs w:val="24"/>
        </w:rPr>
      </w:pPr>
      <w:r w:rsidRPr="009A6D06">
        <w:rPr>
          <w:sz w:val="24"/>
          <w:szCs w:val="24"/>
        </w:rPr>
        <w:t>Awards/</w:t>
      </w:r>
      <w:r w:rsidR="0073742C" w:rsidRPr="0073742C">
        <w:rPr>
          <w:sz w:val="24"/>
          <w:szCs w:val="24"/>
        </w:rPr>
        <w:t xml:space="preserve"> </w:t>
      </w:r>
      <w:r w:rsidR="0073742C">
        <w:rPr>
          <w:sz w:val="24"/>
          <w:szCs w:val="24"/>
        </w:rPr>
        <w:t xml:space="preserve">Honors:   </w:t>
      </w:r>
      <w:sdt>
        <w:sdtPr>
          <w:rPr>
            <w:sz w:val="24"/>
            <w:szCs w:val="24"/>
          </w:rPr>
          <w:id w:val="613749038"/>
          <w:placeholder>
            <w:docPart w:val="3A6E9FEA9AB44C068B418B42FEDD4744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</w:p>
    <w:p w:rsidR="009A6D06" w:rsidRPr="009A6D06" w:rsidRDefault="009A6D06" w:rsidP="009A6D06">
      <w:pPr>
        <w:rPr>
          <w:b/>
          <w:sz w:val="28"/>
          <w:szCs w:val="28"/>
        </w:rPr>
      </w:pPr>
    </w:p>
    <w:p w:rsidR="009A6D06" w:rsidRPr="009A6D06" w:rsidRDefault="009A6D06" w:rsidP="009A6D06">
      <w:pPr>
        <w:rPr>
          <w:b/>
          <w:sz w:val="28"/>
          <w:szCs w:val="28"/>
        </w:rPr>
      </w:pPr>
      <w:r w:rsidRPr="009A6D06">
        <w:rPr>
          <w:b/>
          <w:sz w:val="28"/>
          <w:szCs w:val="28"/>
        </w:rPr>
        <w:t>Application Essays</w:t>
      </w:r>
    </w:p>
    <w:p w:rsidR="009A6D06" w:rsidRPr="009A6D06" w:rsidRDefault="009A6D06" w:rsidP="009A6D06">
      <w:pPr>
        <w:rPr>
          <w:b/>
          <w:sz w:val="24"/>
          <w:szCs w:val="24"/>
        </w:rPr>
      </w:pPr>
      <w:r w:rsidRPr="009A6D06">
        <w:rPr>
          <w:b/>
          <w:sz w:val="24"/>
          <w:szCs w:val="24"/>
        </w:rPr>
        <w:t xml:space="preserve">All questions must be answered. </w:t>
      </w:r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6D06">
        <w:rPr>
          <w:sz w:val="24"/>
          <w:szCs w:val="24"/>
        </w:rPr>
        <w:t>How do you think the Leadership Bartow program can help you fulfill your aspirations as a community volunteer/leader in the Bartow community?</w:t>
      </w:r>
    </w:p>
    <w:sdt>
      <w:sdtPr>
        <w:rPr>
          <w:sz w:val="24"/>
          <w:szCs w:val="24"/>
        </w:rPr>
        <w:id w:val="613749040"/>
        <w:placeholder>
          <w:docPart w:val="5677F1904E8B4263B7498A999ADC8080"/>
        </w:placeholder>
        <w:showingPlcHdr/>
        <w:text/>
      </w:sdtPr>
      <w:sdtEndPr/>
      <w:sdtContent>
        <w:p w:rsidR="009A6D06" w:rsidRPr="009A6D06" w:rsidRDefault="0073742C" w:rsidP="0073742C">
          <w:pPr>
            <w:ind w:left="720"/>
            <w:rPr>
              <w:sz w:val="24"/>
              <w:szCs w:val="24"/>
            </w:rPr>
          </w:pPr>
          <w:r w:rsidRPr="004A47F0">
            <w:rPr>
              <w:rStyle w:val="PlaceholderText"/>
            </w:rPr>
            <w:t>Click here to enter text.</w:t>
          </w:r>
        </w:p>
      </w:sdtContent>
    </w:sdt>
    <w:p w:rsidR="009A6D06" w:rsidRPr="009A6D06" w:rsidRDefault="009A6D06" w:rsidP="009A6D06">
      <w:pPr>
        <w:ind w:left="10800"/>
        <w:rPr>
          <w:sz w:val="24"/>
          <w:szCs w:val="24"/>
        </w:rPr>
      </w:pPr>
    </w:p>
    <w:p w:rsidR="009A6D06" w:rsidRPr="009A6D06" w:rsidRDefault="009A6D06" w:rsidP="009A6D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6D06">
        <w:rPr>
          <w:sz w:val="24"/>
          <w:szCs w:val="24"/>
        </w:rPr>
        <w:t>What, in your opinion, are the three (3) most positive aspects of living in Bartow/Polk County? Why?</w:t>
      </w:r>
    </w:p>
    <w:sdt>
      <w:sdtPr>
        <w:rPr>
          <w:sz w:val="24"/>
          <w:szCs w:val="24"/>
        </w:rPr>
        <w:id w:val="613749042"/>
        <w:placeholder>
          <w:docPart w:val="A610D75C977E4BAB859308E955B8494B"/>
        </w:placeholder>
        <w:showingPlcHdr/>
        <w:text/>
      </w:sdtPr>
      <w:sdtEndPr/>
      <w:sdtContent>
        <w:p w:rsidR="009A6D06" w:rsidRPr="009A6D06" w:rsidRDefault="0073742C" w:rsidP="0073742C">
          <w:pPr>
            <w:ind w:left="720"/>
            <w:rPr>
              <w:sz w:val="24"/>
              <w:szCs w:val="24"/>
            </w:rPr>
          </w:pPr>
          <w:r w:rsidRPr="004A47F0">
            <w:rPr>
              <w:rStyle w:val="PlaceholderText"/>
            </w:rPr>
            <w:t>Click here to enter text.</w:t>
          </w:r>
        </w:p>
      </w:sdtContent>
    </w:sdt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A6D06">
        <w:rPr>
          <w:sz w:val="24"/>
          <w:szCs w:val="24"/>
        </w:rPr>
        <w:t>If you had the opportunity to address the Selection Committee and describe yourself and why you should be selected for Leadership Bartow, what would you say?</w:t>
      </w:r>
    </w:p>
    <w:sdt>
      <w:sdtPr>
        <w:rPr>
          <w:sz w:val="24"/>
          <w:szCs w:val="24"/>
        </w:rPr>
        <w:id w:val="613749043"/>
        <w:placeholder>
          <w:docPart w:val="098176DEBA344F159AAED95A8F801B7D"/>
        </w:placeholder>
        <w:showingPlcHdr/>
        <w:text/>
      </w:sdtPr>
      <w:sdtEndPr/>
      <w:sdtContent>
        <w:p w:rsidR="009A6D06" w:rsidRPr="009A6D06" w:rsidRDefault="0073742C" w:rsidP="009A6D06">
          <w:pPr>
            <w:pStyle w:val="ListParagraph"/>
            <w:rPr>
              <w:sz w:val="24"/>
              <w:szCs w:val="24"/>
            </w:rPr>
          </w:pPr>
          <w:r w:rsidRPr="004A47F0">
            <w:rPr>
              <w:rStyle w:val="PlaceholderText"/>
            </w:rPr>
            <w:t>Click here to enter text.</w:t>
          </w:r>
        </w:p>
      </w:sdtContent>
    </w:sdt>
    <w:p w:rsidR="009A6D06" w:rsidRPr="009A6D06" w:rsidRDefault="009A6D06" w:rsidP="009A6D06">
      <w:pPr>
        <w:pStyle w:val="ListParagraph"/>
        <w:rPr>
          <w:sz w:val="24"/>
          <w:szCs w:val="24"/>
        </w:rPr>
      </w:pPr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pPr>
        <w:rPr>
          <w:b/>
          <w:sz w:val="28"/>
          <w:szCs w:val="28"/>
        </w:rPr>
      </w:pPr>
      <w:r w:rsidRPr="009A6D06">
        <w:rPr>
          <w:b/>
          <w:sz w:val="28"/>
          <w:szCs w:val="28"/>
        </w:rPr>
        <w:t>Applicant Photo</w:t>
      </w:r>
    </w:p>
    <w:p w:rsidR="009A6D06" w:rsidRDefault="009A6D06" w:rsidP="009A6D06">
      <w:pPr>
        <w:rPr>
          <w:sz w:val="24"/>
          <w:szCs w:val="24"/>
        </w:rPr>
      </w:pPr>
      <w:r w:rsidRPr="009A6D06">
        <w:rPr>
          <w:sz w:val="24"/>
          <w:szCs w:val="24"/>
        </w:rPr>
        <w:t>Please submit a photo</w:t>
      </w:r>
      <w:r w:rsidRPr="009A6D06">
        <w:rPr>
          <w:b/>
          <w:sz w:val="24"/>
          <w:szCs w:val="24"/>
        </w:rPr>
        <w:t xml:space="preserve"> </w:t>
      </w:r>
      <w:r w:rsidRPr="009A6D06">
        <w:rPr>
          <w:sz w:val="24"/>
          <w:szCs w:val="24"/>
        </w:rPr>
        <w:t xml:space="preserve">(headshot only) via email to </w:t>
      </w:r>
      <w:hyperlink r:id="rId7" w:history="1">
        <w:r w:rsidRPr="009A6D06">
          <w:rPr>
            <w:rStyle w:val="Hyperlink"/>
            <w:sz w:val="24"/>
            <w:szCs w:val="24"/>
            <w:u w:val="none"/>
          </w:rPr>
          <w:t>jeff@bartowchamber.com</w:t>
        </w:r>
      </w:hyperlink>
      <w:r w:rsidRPr="009A6D06">
        <w:rPr>
          <w:sz w:val="24"/>
          <w:szCs w:val="24"/>
        </w:rPr>
        <w:t>. Or you may paste one here.</w:t>
      </w:r>
    </w:p>
    <w:sdt>
      <w:sdtPr>
        <w:id w:val="613749058"/>
        <w:showingPlcHdr/>
        <w:picture/>
      </w:sdtPr>
      <w:sdtEndPr/>
      <w:sdtContent>
        <w:p w:rsidR="00D6389E" w:rsidRPr="009A6D06" w:rsidRDefault="00D6389E" w:rsidP="009A6D06">
          <w:r>
            <w:rPr>
              <w:noProof/>
            </w:rPr>
            <w:drawing>
              <wp:inline distT="0" distB="0" distL="0" distR="0">
                <wp:extent cx="1524000" cy="1524000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9A6D06" w:rsidRPr="009A6D06" w:rsidRDefault="009A6D06" w:rsidP="009A6D06">
      <w:pPr>
        <w:rPr>
          <w:b/>
          <w:sz w:val="28"/>
          <w:szCs w:val="28"/>
        </w:rPr>
      </w:pPr>
    </w:p>
    <w:p w:rsidR="00D6389E" w:rsidRDefault="00D6389E" w:rsidP="009A6D06">
      <w:pPr>
        <w:rPr>
          <w:b/>
          <w:sz w:val="28"/>
          <w:szCs w:val="28"/>
        </w:rPr>
      </w:pPr>
    </w:p>
    <w:p w:rsidR="009A6D06" w:rsidRPr="009A6D06" w:rsidRDefault="009A6D06" w:rsidP="009A6D06">
      <w:pPr>
        <w:rPr>
          <w:b/>
          <w:sz w:val="28"/>
          <w:szCs w:val="28"/>
        </w:rPr>
      </w:pPr>
      <w:r w:rsidRPr="009A6D06">
        <w:rPr>
          <w:b/>
          <w:sz w:val="28"/>
          <w:szCs w:val="28"/>
        </w:rPr>
        <w:t>Application Agreement</w:t>
      </w:r>
    </w:p>
    <w:p w:rsidR="009A6D06" w:rsidRPr="009A6D06" w:rsidRDefault="009A6D06" w:rsidP="009A6D06">
      <w:pPr>
        <w:rPr>
          <w:b/>
          <w:sz w:val="24"/>
          <w:szCs w:val="24"/>
        </w:rPr>
      </w:pPr>
      <w:r w:rsidRPr="009A6D06">
        <w:rPr>
          <w:b/>
          <w:sz w:val="24"/>
          <w:szCs w:val="24"/>
        </w:rPr>
        <w:t>(Applicant - please put your initial on each item)</w:t>
      </w:r>
    </w:p>
    <w:p w:rsidR="009A6D06" w:rsidRPr="009A6D06" w:rsidRDefault="009A6D06" w:rsidP="009A6D06">
      <w:pPr>
        <w:rPr>
          <w:b/>
          <w:sz w:val="24"/>
          <w:szCs w:val="24"/>
        </w:rPr>
      </w:pPr>
    </w:p>
    <w:p w:rsidR="009A6D06" w:rsidRPr="009A6D06" w:rsidRDefault="009B0A50" w:rsidP="009A6D06">
      <w:sdt>
        <w:sdtPr>
          <w:rPr>
            <w:sz w:val="24"/>
            <w:szCs w:val="24"/>
          </w:rPr>
          <w:id w:val="613749044"/>
          <w:placeholder>
            <w:docPart w:val="ECE324466B624349B17E46BEE9585862"/>
          </w:placeholder>
          <w:showingPlcHdr/>
          <w:text/>
        </w:sdtPr>
        <w:sdtEndPr/>
        <w:sdtContent>
          <w:r w:rsidR="00DA5C58" w:rsidRPr="004A47F0">
            <w:rPr>
              <w:rStyle w:val="PlaceholderText"/>
            </w:rPr>
            <w:t>Click here to enter text.</w:t>
          </w:r>
        </w:sdtContent>
      </w:sdt>
      <w:r w:rsidR="00DA5C58" w:rsidRPr="009A6D06">
        <w:rPr>
          <w:sz w:val="24"/>
          <w:szCs w:val="24"/>
        </w:rPr>
        <w:t xml:space="preserve"> </w:t>
      </w:r>
      <w:r w:rsidR="00DA5C58">
        <w:rPr>
          <w:sz w:val="24"/>
          <w:szCs w:val="24"/>
        </w:rPr>
        <w:t xml:space="preserve">      </w:t>
      </w:r>
      <w:r w:rsidR="009A6D06" w:rsidRPr="009A6D06">
        <w:rPr>
          <w:sz w:val="24"/>
          <w:szCs w:val="24"/>
        </w:rPr>
        <w:t>I understand the Leadership Bartow program is a 2-year commitment.</w:t>
      </w:r>
    </w:p>
    <w:p w:rsidR="009A6D06" w:rsidRPr="009A6D06" w:rsidRDefault="009A6D06" w:rsidP="009A6D06">
      <w:pPr>
        <w:rPr>
          <w:sz w:val="24"/>
          <w:szCs w:val="24"/>
        </w:rPr>
      </w:pPr>
      <w:r w:rsidRPr="009A6D06">
        <w:rPr>
          <w:sz w:val="24"/>
          <w:szCs w:val="24"/>
        </w:rPr>
        <w:t xml:space="preserve"> </w:t>
      </w:r>
    </w:p>
    <w:p w:rsidR="009A6D06" w:rsidRPr="009A6D06" w:rsidRDefault="009B0A50" w:rsidP="00DA5C58">
      <w:sdt>
        <w:sdtPr>
          <w:rPr>
            <w:sz w:val="24"/>
            <w:szCs w:val="24"/>
          </w:rPr>
          <w:id w:val="613749090"/>
          <w:placeholder>
            <w:docPart w:val="9D079CC7232543E08656F5FBAE79EB23"/>
          </w:placeholder>
          <w:showingPlcHdr/>
          <w:text/>
        </w:sdtPr>
        <w:sdtEndPr/>
        <w:sdtContent>
          <w:r w:rsidR="00DA5C58" w:rsidRPr="004A47F0">
            <w:rPr>
              <w:rStyle w:val="PlaceholderText"/>
            </w:rPr>
            <w:t>Click here to enter text.</w:t>
          </w:r>
        </w:sdtContent>
      </w:sdt>
      <w:r w:rsidR="00DA5C58" w:rsidRPr="009A6D06">
        <w:rPr>
          <w:sz w:val="24"/>
          <w:szCs w:val="24"/>
        </w:rPr>
        <w:t xml:space="preserve"> </w:t>
      </w:r>
      <w:r w:rsidR="00DA5C58">
        <w:rPr>
          <w:sz w:val="24"/>
          <w:szCs w:val="24"/>
        </w:rPr>
        <w:t xml:space="preserve">      </w:t>
      </w:r>
      <w:r w:rsidR="009A6D06" w:rsidRPr="009A6D06">
        <w:rPr>
          <w:sz w:val="24"/>
          <w:szCs w:val="24"/>
        </w:rPr>
        <w:t>I understand I must earn a MINIMUM of 6 credits the first year and 5 credits the second year and attend all of the MANDATORY</w:t>
      </w:r>
      <w:r w:rsidR="009A6D06" w:rsidRPr="009A6D06">
        <w:t xml:space="preserve"> </w:t>
      </w:r>
      <w:r w:rsidR="009A6D06" w:rsidRPr="009A6D06">
        <w:rPr>
          <w:sz w:val="24"/>
          <w:szCs w:val="24"/>
        </w:rPr>
        <w:t xml:space="preserve">events. If not, I will not be able to graduate with my class. </w:t>
      </w:r>
    </w:p>
    <w:p w:rsidR="009A6D06" w:rsidRPr="009A6D06" w:rsidRDefault="009A6D06" w:rsidP="009A6D06">
      <w:pPr>
        <w:ind w:firstLine="720"/>
        <w:rPr>
          <w:sz w:val="24"/>
          <w:szCs w:val="24"/>
        </w:rPr>
      </w:pPr>
      <w:r w:rsidRPr="009A6D06">
        <w:rPr>
          <w:sz w:val="24"/>
          <w:szCs w:val="24"/>
        </w:rPr>
        <w:t xml:space="preserve"> MANDATORY events include: Year 1 Retreat, Year 2 Retreat</w:t>
      </w:r>
      <w:r w:rsidR="00A34294">
        <w:rPr>
          <w:sz w:val="24"/>
          <w:szCs w:val="24"/>
        </w:rPr>
        <w:t xml:space="preserve">, </w:t>
      </w:r>
      <w:bookmarkStart w:id="0" w:name="_GoBack"/>
      <w:bookmarkEnd w:id="0"/>
      <w:r w:rsidRPr="009A6D06">
        <w:rPr>
          <w:sz w:val="24"/>
          <w:szCs w:val="24"/>
        </w:rPr>
        <w:t>Graduation</w:t>
      </w:r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DA5C58" w:rsidRDefault="009B0A50" w:rsidP="00DA5C58">
      <w:sdt>
        <w:sdtPr>
          <w:rPr>
            <w:sz w:val="24"/>
            <w:szCs w:val="24"/>
          </w:rPr>
          <w:id w:val="613749092"/>
          <w:placeholder>
            <w:docPart w:val="F100231CFE404FEA83FA35D4B2A484BA"/>
          </w:placeholder>
          <w:showingPlcHdr/>
          <w:text/>
        </w:sdtPr>
        <w:sdtEndPr/>
        <w:sdtContent>
          <w:r w:rsidR="00DA5C58" w:rsidRPr="004A47F0">
            <w:rPr>
              <w:rStyle w:val="PlaceholderText"/>
            </w:rPr>
            <w:t>Click here to enter text.</w:t>
          </w:r>
        </w:sdtContent>
      </w:sdt>
      <w:r w:rsidR="00DA5C58" w:rsidRPr="009A6D06">
        <w:rPr>
          <w:sz w:val="24"/>
          <w:szCs w:val="24"/>
        </w:rPr>
        <w:t xml:space="preserve"> </w:t>
      </w:r>
      <w:r w:rsidR="00DA5C58">
        <w:rPr>
          <w:sz w:val="24"/>
          <w:szCs w:val="24"/>
        </w:rPr>
        <w:t xml:space="preserve">      </w:t>
      </w:r>
      <w:r w:rsidR="009A6D06" w:rsidRPr="009A6D06">
        <w:rPr>
          <w:sz w:val="24"/>
          <w:szCs w:val="24"/>
        </w:rPr>
        <w:t>I understand the annual tuition (whether paid by Employer or myself) of $995 is due by August 15 of</w:t>
      </w:r>
      <w:r w:rsidR="00DA5C58">
        <w:rPr>
          <w:sz w:val="24"/>
          <w:szCs w:val="24"/>
        </w:rPr>
        <w:t xml:space="preserve"> </w:t>
      </w:r>
      <w:r w:rsidR="009A6D06" w:rsidRPr="009A6D06">
        <w:rPr>
          <w:sz w:val="24"/>
          <w:szCs w:val="24"/>
        </w:rPr>
        <w:t>each class year, and tuition is non-refundable and non-transferable.</w:t>
      </w:r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B0A50" w:rsidP="009A6D06">
      <w:sdt>
        <w:sdtPr>
          <w:rPr>
            <w:sz w:val="24"/>
            <w:szCs w:val="24"/>
          </w:rPr>
          <w:id w:val="613749094"/>
          <w:placeholder>
            <w:docPart w:val="47570A69F72A4821B6B71A03ACACEFF2"/>
          </w:placeholder>
          <w:showingPlcHdr/>
          <w:text/>
        </w:sdtPr>
        <w:sdtEndPr/>
        <w:sdtContent>
          <w:r w:rsidR="00DA5C58" w:rsidRPr="004A47F0">
            <w:rPr>
              <w:rStyle w:val="PlaceholderText"/>
            </w:rPr>
            <w:t>Click here to enter text.</w:t>
          </w:r>
        </w:sdtContent>
      </w:sdt>
      <w:r w:rsidR="00DA5C58" w:rsidRPr="009A6D06">
        <w:rPr>
          <w:sz w:val="24"/>
          <w:szCs w:val="24"/>
        </w:rPr>
        <w:t xml:space="preserve"> </w:t>
      </w:r>
      <w:r w:rsidR="00DA5C58">
        <w:rPr>
          <w:sz w:val="24"/>
          <w:szCs w:val="24"/>
        </w:rPr>
        <w:t xml:space="preserve">      </w:t>
      </w:r>
      <w:r w:rsidR="009A6D06" w:rsidRPr="009A6D06">
        <w:rPr>
          <w:sz w:val="24"/>
          <w:szCs w:val="24"/>
        </w:rPr>
        <w:t>I understand the Washington DC trip is NOT included in tuition and is approximately $1,000.</w:t>
      </w:r>
    </w:p>
    <w:p w:rsidR="009A6D06" w:rsidRPr="009A6D06" w:rsidRDefault="009A6D06" w:rsidP="009A6D06"/>
    <w:p w:rsidR="009A6D06" w:rsidRPr="009A6D06" w:rsidRDefault="009A6D06" w:rsidP="009A6D06"/>
    <w:p w:rsidR="009A6D06" w:rsidRPr="009A6D06" w:rsidRDefault="009A6D06" w:rsidP="009A6D06">
      <w:pPr>
        <w:rPr>
          <w:sz w:val="24"/>
          <w:szCs w:val="24"/>
        </w:rPr>
      </w:pPr>
      <w:r w:rsidRPr="009A6D06">
        <w:rPr>
          <w:sz w:val="24"/>
          <w:szCs w:val="24"/>
        </w:rPr>
        <w:t>By signing this application, I agree to be bound by this commitment if I am selected for Leadership Bartow.</w:t>
      </w:r>
    </w:p>
    <w:p w:rsidR="009A6D06" w:rsidRPr="009A6D06" w:rsidRDefault="009A6D06" w:rsidP="009A6D06">
      <w:pPr>
        <w:rPr>
          <w:sz w:val="24"/>
          <w:szCs w:val="24"/>
        </w:rPr>
      </w:pPr>
    </w:p>
    <w:p w:rsidR="00D6389E" w:rsidRDefault="009A6D06" w:rsidP="009A6D06">
      <w:pPr>
        <w:rPr>
          <w:sz w:val="24"/>
          <w:szCs w:val="24"/>
        </w:rPr>
      </w:pPr>
      <w:r w:rsidRPr="009A6D06">
        <w:rPr>
          <w:sz w:val="24"/>
          <w:szCs w:val="24"/>
        </w:rPr>
        <w:t xml:space="preserve">Signature </w:t>
      </w:r>
      <w:r w:rsidR="00D6389E">
        <w:rPr>
          <w:sz w:val="24"/>
          <w:szCs w:val="24"/>
        </w:rPr>
        <w:t>_______________________________________</w:t>
      </w:r>
      <w:r w:rsidR="00D6389E">
        <w:rPr>
          <w:sz w:val="24"/>
          <w:szCs w:val="24"/>
        </w:rPr>
        <w:tab/>
      </w:r>
      <w:r w:rsidRPr="009A6D06">
        <w:rPr>
          <w:sz w:val="24"/>
          <w:szCs w:val="24"/>
        </w:rPr>
        <w:tab/>
        <w:t>Date</w:t>
      </w:r>
      <w:r w:rsidR="00D6389E">
        <w:rPr>
          <w:sz w:val="24"/>
          <w:szCs w:val="24"/>
        </w:rPr>
        <w:t xml:space="preserve">:  </w:t>
      </w:r>
      <w:sdt>
        <w:sdtPr>
          <w:rPr>
            <w:sz w:val="24"/>
            <w:szCs w:val="24"/>
          </w:rPr>
          <w:id w:val="613749063"/>
          <w:placeholder>
            <w:docPart w:val="7D14259A1F6A48B6B8BDC3CF407935C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D6389E" w:rsidRPr="004A47F0">
            <w:rPr>
              <w:rStyle w:val="PlaceholderText"/>
            </w:rPr>
            <w:t>Click here to enter a date.</w:t>
          </w:r>
        </w:sdtContent>
      </w:sdt>
      <w:r w:rsidR="0073742C">
        <w:rPr>
          <w:sz w:val="24"/>
          <w:szCs w:val="24"/>
        </w:rPr>
        <w:t xml:space="preserve">  </w:t>
      </w:r>
    </w:p>
    <w:p w:rsidR="009A6D06" w:rsidRPr="009A6D06" w:rsidRDefault="009A6D06" w:rsidP="009A6D06">
      <w:r w:rsidRPr="009A6D06">
        <w:rPr>
          <w:i/>
          <w:color w:val="C00000"/>
          <w:sz w:val="24"/>
          <w:szCs w:val="24"/>
        </w:rPr>
        <w:lastRenderedPageBreak/>
        <w:t>Signature will be required on this form at a later date, if you are selected for the program.</w:t>
      </w:r>
    </w:p>
    <w:p w:rsidR="009A6D06" w:rsidRPr="009A6D06" w:rsidRDefault="009A6D06" w:rsidP="009A6D06"/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pPr>
        <w:rPr>
          <w:b/>
          <w:sz w:val="28"/>
          <w:szCs w:val="28"/>
        </w:rPr>
      </w:pPr>
      <w:r w:rsidRPr="009A6D06">
        <w:rPr>
          <w:b/>
          <w:sz w:val="28"/>
          <w:szCs w:val="28"/>
        </w:rPr>
        <w:t>Employer Authorization</w:t>
      </w:r>
    </w:p>
    <w:p w:rsidR="009A6D06" w:rsidRPr="009A6D06" w:rsidRDefault="009A6D06" w:rsidP="009A6D06">
      <w:r w:rsidRPr="009A6D06">
        <w:rPr>
          <w:sz w:val="24"/>
          <w:szCs w:val="24"/>
        </w:rPr>
        <w:t>I approve the</w:t>
      </w:r>
      <w:r w:rsidRPr="009A6D06">
        <w:rPr>
          <w:b/>
          <w:sz w:val="24"/>
          <w:szCs w:val="24"/>
        </w:rPr>
        <w:t xml:space="preserve"> </w:t>
      </w:r>
      <w:r w:rsidRPr="009A6D06">
        <w:rPr>
          <w:sz w:val="24"/>
          <w:szCs w:val="24"/>
        </w:rPr>
        <w:t xml:space="preserve">participation </w:t>
      </w:r>
      <w:r w:rsidR="0073742C">
        <w:rPr>
          <w:sz w:val="24"/>
          <w:szCs w:val="24"/>
        </w:rPr>
        <w:t xml:space="preserve">of </w:t>
      </w:r>
      <w:sdt>
        <w:sdtPr>
          <w:rPr>
            <w:sz w:val="24"/>
            <w:szCs w:val="24"/>
          </w:rPr>
          <w:id w:val="613749048"/>
          <w:placeholder>
            <w:docPart w:val="7C10E8715FCC445F9E6B266B6A973726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  <w:r w:rsidRPr="009A6D06">
        <w:rPr>
          <w:sz w:val="24"/>
          <w:szCs w:val="24"/>
        </w:rPr>
        <w:t xml:space="preserve"> in the Leadership Bartow program. </w:t>
      </w:r>
      <w:r w:rsidRPr="009A6D06">
        <w:rPr>
          <w:b/>
          <w:i/>
          <w:sz w:val="24"/>
          <w:szCs w:val="24"/>
        </w:rPr>
        <w:t>This applicant has the approval and full support of this organization, including the time required to successfully complete the Leadership Bartow program.</w:t>
      </w:r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r w:rsidRPr="009A6D06">
        <w:rPr>
          <w:sz w:val="24"/>
          <w:szCs w:val="24"/>
        </w:rPr>
        <w:t>Signature</w:t>
      </w:r>
      <w:r w:rsidR="0073742C">
        <w:rPr>
          <w:sz w:val="24"/>
          <w:szCs w:val="24"/>
        </w:rPr>
        <w:t xml:space="preserve"> _______________________________________</w:t>
      </w:r>
      <w:r w:rsidRPr="009A6D06">
        <w:rPr>
          <w:sz w:val="24"/>
          <w:szCs w:val="24"/>
        </w:rPr>
        <w:t xml:space="preserve"> </w:t>
      </w:r>
      <w:r w:rsidR="0073742C">
        <w:rPr>
          <w:sz w:val="24"/>
          <w:szCs w:val="24"/>
        </w:rPr>
        <w:tab/>
      </w:r>
      <w:r w:rsidR="0073742C">
        <w:rPr>
          <w:sz w:val="24"/>
          <w:szCs w:val="24"/>
        </w:rPr>
        <w:tab/>
        <w:t xml:space="preserve">Title:  </w:t>
      </w:r>
      <w:sdt>
        <w:sdtPr>
          <w:rPr>
            <w:sz w:val="24"/>
            <w:szCs w:val="24"/>
          </w:rPr>
          <w:id w:val="613749049"/>
          <w:placeholder>
            <w:docPart w:val="50A8FDBC918C4EE8888907120A385E80"/>
          </w:placeholder>
          <w:showingPlcHdr/>
          <w:text/>
        </w:sdtPr>
        <w:sdtEndPr/>
        <w:sdtContent>
          <w:r w:rsidR="0073742C" w:rsidRPr="004A47F0">
            <w:rPr>
              <w:rStyle w:val="PlaceholderText"/>
            </w:rPr>
            <w:t>Click here to enter text.</w:t>
          </w:r>
        </w:sdtContent>
      </w:sdt>
    </w:p>
    <w:p w:rsidR="009A6D06" w:rsidRPr="009A6D06" w:rsidRDefault="009A6D06" w:rsidP="009A6D06">
      <w:r w:rsidRPr="009A6D06">
        <w:rPr>
          <w:i/>
          <w:color w:val="C00000"/>
          <w:sz w:val="24"/>
          <w:szCs w:val="24"/>
        </w:rPr>
        <w:t>Signature will be required on this form at a later date, if your employee is selected for the program.</w:t>
      </w:r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pPr>
        <w:rPr>
          <w:sz w:val="24"/>
          <w:szCs w:val="24"/>
        </w:rPr>
      </w:pPr>
      <w:r w:rsidRPr="009A6D06">
        <w:rPr>
          <w:sz w:val="24"/>
          <w:szCs w:val="24"/>
        </w:rPr>
        <w:t>TYPE Name</w:t>
      </w:r>
      <w:r w:rsidR="00D6389E">
        <w:rPr>
          <w:sz w:val="24"/>
          <w:szCs w:val="24"/>
        </w:rPr>
        <w:t xml:space="preserve">:  </w:t>
      </w:r>
      <w:sdt>
        <w:sdtPr>
          <w:rPr>
            <w:sz w:val="24"/>
            <w:szCs w:val="24"/>
          </w:rPr>
          <w:id w:val="613749051"/>
          <w:placeholder>
            <w:docPart w:val="C30A74725E6C4A079258E3E8F170B1C2"/>
          </w:placeholder>
          <w:showingPlcHdr/>
          <w:text/>
        </w:sdtPr>
        <w:sdtEndPr/>
        <w:sdtContent>
          <w:r w:rsidR="00D6389E" w:rsidRPr="004A47F0">
            <w:rPr>
              <w:rStyle w:val="PlaceholderText"/>
            </w:rPr>
            <w:t>Click here to enter text.</w:t>
          </w:r>
        </w:sdtContent>
      </w:sdt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r w:rsidRPr="009A6D06">
        <w:rPr>
          <w:sz w:val="24"/>
          <w:szCs w:val="24"/>
        </w:rPr>
        <w:t>Organization Name</w:t>
      </w:r>
      <w:r w:rsidR="00D6389E">
        <w:rPr>
          <w:sz w:val="24"/>
          <w:szCs w:val="24"/>
        </w:rPr>
        <w:t xml:space="preserve">:  </w:t>
      </w:r>
      <w:sdt>
        <w:sdtPr>
          <w:rPr>
            <w:sz w:val="24"/>
            <w:szCs w:val="24"/>
          </w:rPr>
          <w:id w:val="613749052"/>
          <w:placeholder>
            <w:docPart w:val="5329E70F9F354818A92F4B60A61C7990"/>
          </w:placeholder>
          <w:showingPlcHdr/>
          <w:text/>
        </w:sdtPr>
        <w:sdtEndPr/>
        <w:sdtContent>
          <w:r w:rsidR="00D6389E" w:rsidRPr="004A47F0">
            <w:rPr>
              <w:rStyle w:val="PlaceholderText"/>
            </w:rPr>
            <w:t>Click here to enter text.</w:t>
          </w:r>
        </w:sdtContent>
      </w:sdt>
      <w:r w:rsidRPr="009A6D06">
        <w:rPr>
          <w:sz w:val="24"/>
          <w:szCs w:val="24"/>
        </w:rPr>
        <w:tab/>
      </w:r>
      <w:r w:rsidRPr="009A6D06">
        <w:rPr>
          <w:sz w:val="24"/>
          <w:szCs w:val="24"/>
        </w:rPr>
        <w:tab/>
        <w:t>Date</w:t>
      </w:r>
      <w:r w:rsidR="00D6389E">
        <w:rPr>
          <w:sz w:val="24"/>
          <w:szCs w:val="24"/>
        </w:rPr>
        <w:t xml:space="preserve">:  </w:t>
      </w:r>
      <w:sdt>
        <w:sdtPr>
          <w:rPr>
            <w:sz w:val="24"/>
            <w:szCs w:val="24"/>
          </w:rPr>
          <w:id w:val="613749060"/>
          <w:placeholder>
            <w:docPart w:val="DA5DDE4E28F641E99C8BF1E65252EE10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D6389E" w:rsidRPr="004A47F0">
            <w:rPr>
              <w:rStyle w:val="PlaceholderText"/>
            </w:rPr>
            <w:t>Click here to enter a date.</w:t>
          </w:r>
        </w:sdtContent>
      </w:sdt>
      <w:r w:rsidRPr="009A6D06">
        <w:rPr>
          <w:sz w:val="24"/>
          <w:szCs w:val="24"/>
        </w:rPr>
        <w:tab/>
      </w:r>
      <w:r w:rsidRPr="009A6D06">
        <w:rPr>
          <w:sz w:val="24"/>
          <w:szCs w:val="24"/>
        </w:rPr>
        <w:tab/>
      </w:r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r w:rsidRPr="009A6D06">
        <w:rPr>
          <w:sz w:val="24"/>
          <w:szCs w:val="24"/>
        </w:rPr>
        <w:t>I agree to pay $</w:t>
      </w:r>
      <w:r w:rsidR="00D6389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613749056"/>
          <w:placeholder>
            <w:docPart w:val="6F85F6F37B0F4279AA489D291BD8BD5D"/>
          </w:placeholder>
          <w:showingPlcHdr/>
          <w:text/>
        </w:sdtPr>
        <w:sdtEndPr/>
        <w:sdtContent>
          <w:r w:rsidR="00D6389E" w:rsidRPr="004A47F0">
            <w:rPr>
              <w:rStyle w:val="PlaceholderText"/>
            </w:rPr>
            <w:t>Click here to enter text.</w:t>
          </w:r>
        </w:sdtContent>
      </w:sdt>
      <w:r w:rsidR="00D6389E">
        <w:rPr>
          <w:sz w:val="24"/>
          <w:szCs w:val="24"/>
        </w:rPr>
        <w:t xml:space="preserve">  </w:t>
      </w:r>
      <w:r w:rsidRPr="009A6D06">
        <w:rPr>
          <w:sz w:val="24"/>
          <w:szCs w:val="24"/>
        </w:rPr>
        <w:t>of the Leadership Bartow tuition for the above applicant if accepted. I understand the tuition is nonrefundable and nontransferable.</w:t>
      </w:r>
    </w:p>
    <w:p w:rsidR="009A6D06" w:rsidRPr="009A6D06" w:rsidRDefault="009A6D06" w:rsidP="009A6D06">
      <w:pPr>
        <w:rPr>
          <w:sz w:val="24"/>
          <w:szCs w:val="24"/>
        </w:rPr>
      </w:pPr>
    </w:p>
    <w:p w:rsidR="0073742C" w:rsidRPr="009A6D06" w:rsidRDefault="0073742C" w:rsidP="0073742C">
      <w:r w:rsidRPr="009A6D06">
        <w:rPr>
          <w:sz w:val="24"/>
          <w:szCs w:val="24"/>
        </w:rPr>
        <w:t>Signature</w:t>
      </w:r>
      <w:r>
        <w:rPr>
          <w:sz w:val="24"/>
          <w:szCs w:val="24"/>
        </w:rPr>
        <w:t xml:space="preserve"> _______________________________________</w:t>
      </w:r>
      <w:r w:rsidRPr="009A6D0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Title:  </w:t>
      </w:r>
      <w:sdt>
        <w:sdtPr>
          <w:rPr>
            <w:sz w:val="24"/>
            <w:szCs w:val="24"/>
          </w:rPr>
          <w:id w:val="613749050"/>
          <w:placeholder>
            <w:docPart w:val="61B470923666455AB13325540A9BD80B"/>
          </w:placeholder>
          <w:showingPlcHdr/>
          <w:text/>
        </w:sdtPr>
        <w:sdtEndPr/>
        <w:sdtContent>
          <w:r w:rsidRPr="004A47F0">
            <w:rPr>
              <w:rStyle w:val="PlaceholderText"/>
            </w:rPr>
            <w:t>Click here to enter text.</w:t>
          </w:r>
        </w:sdtContent>
      </w:sdt>
    </w:p>
    <w:p w:rsidR="009A6D06" w:rsidRPr="009A6D06" w:rsidRDefault="0073742C" w:rsidP="0073742C">
      <w:r w:rsidRPr="009A6D06">
        <w:rPr>
          <w:color w:val="C00000"/>
          <w:sz w:val="24"/>
          <w:szCs w:val="24"/>
        </w:rPr>
        <w:t xml:space="preserve"> </w:t>
      </w:r>
      <w:r w:rsidR="009A6D06" w:rsidRPr="009A6D06">
        <w:rPr>
          <w:color w:val="C00000"/>
          <w:sz w:val="24"/>
          <w:szCs w:val="24"/>
        </w:rPr>
        <w:t>Signature will be required on this form at a later date, if your employee is selected for the program.</w:t>
      </w:r>
    </w:p>
    <w:p w:rsidR="009A6D06" w:rsidRPr="009A6D06" w:rsidRDefault="009A6D06" w:rsidP="009A6D06">
      <w:pPr>
        <w:rPr>
          <w:sz w:val="24"/>
          <w:szCs w:val="24"/>
        </w:rPr>
      </w:pPr>
    </w:p>
    <w:p w:rsidR="00D6389E" w:rsidRPr="009A6D06" w:rsidRDefault="00D6389E" w:rsidP="00D6389E">
      <w:r w:rsidRPr="009A6D06">
        <w:rPr>
          <w:sz w:val="24"/>
          <w:szCs w:val="24"/>
        </w:rPr>
        <w:t>Organization Name</w:t>
      </w:r>
      <w:r>
        <w:rPr>
          <w:sz w:val="24"/>
          <w:szCs w:val="24"/>
        </w:rPr>
        <w:t xml:space="preserve">:  </w:t>
      </w:r>
      <w:sdt>
        <w:sdtPr>
          <w:rPr>
            <w:sz w:val="24"/>
            <w:szCs w:val="24"/>
          </w:rPr>
          <w:id w:val="613749054"/>
          <w:placeholder>
            <w:docPart w:val="5D61753EF3E84630B4E2EAFB350F5B58"/>
          </w:placeholder>
          <w:showingPlcHdr/>
          <w:text/>
        </w:sdtPr>
        <w:sdtEndPr/>
        <w:sdtContent>
          <w:r w:rsidRPr="004A47F0">
            <w:rPr>
              <w:rStyle w:val="PlaceholderText"/>
            </w:rPr>
            <w:t>Click here to enter text.</w:t>
          </w:r>
        </w:sdtContent>
      </w:sdt>
      <w:r w:rsidRPr="009A6D06">
        <w:rPr>
          <w:sz w:val="24"/>
          <w:szCs w:val="24"/>
        </w:rPr>
        <w:tab/>
      </w:r>
      <w:r w:rsidRPr="009A6D06">
        <w:rPr>
          <w:sz w:val="24"/>
          <w:szCs w:val="24"/>
        </w:rPr>
        <w:tab/>
        <w:t>Date</w:t>
      </w:r>
      <w:r>
        <w:rPr>
          <w:sz w:val="24"/>
          <w:szCs w:val="24"/>
        </w:rPr>
        <w:t xml:space="preserve">:  </w:t>
      </w:r>
      <w:sdt>
        <w:sdtPr>
          <w:rPr>
            <w:sz w:val="24"/>
            <w:szCs w:val="24"/>
          </w:rPr>
          <w:id w:val="613749061"/>
          <w:placeholder>
            <w:docPart w:val="49FEE8798F3440B389CB6D59D2CA6575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4A47F0">
            <w:rPr>
              <w:rStyle w:val="PlaceholderText"/>
            </w:rPr>
            <w:t>Click here to enter a date.</w:t>
          </w:r>
        </w:sdtContent>
      </w:sdt>
      <w:r w:rsidRPr="009A6D06">
        <w:rPr>
          <w:sz w:val="24"/>
          <w:szCs w:val="24"/>
        </w:rPr>
        <w:tab/>
      </w:r>
      <w:r w:rsidRPr="009A6D06">
        <w:rPr>
          <w:sz w:val="24"/>
          <w:szCs w:val="24"/>
        </w:rPr>
        <w:tab/>
      </w:r>
      <w:r w:rsidRPr="009A6D06">
        <w:rPr>
          <w:sz w:val="24"/>
          <w:szCs w:val="24"/>
        </w:rPr>
        <w:tab/>
      </w:r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pPr>
        <w:rPr>
          <w:b/>
          <w:sz w:val="28"/>
          <w:szCs w:val="28"/>
        </w:rPr>
      </w:pPr>
      <w:r w:rsidRPr="009A6D06">
        <w:rPr>
          <w:b/>
          <w:sz w:val="28"/>
          <w:szCs w:val="28"/>
        </w:rPr>
        <w:t>Scholarships</w:t>
      </w:r>
    </w:p>
    <w:p w:rsidR="009A6D06" w:rsidRPr="009A6D06" w:rsidRDefault="009A6D06" w:rsidP="009A6D06">
      <w:pPr>
        <w:rPr>
          <w:sz w:val="24"/>
          <w:szCs w:val="24"/>
        </w:rPr>
      </w:pPr>
      <w:r w:rsidRPr="009A6D06">
        <w:rPr>
          <w:sz w:val="24"/>
          <w:szCs w:val="24"/>
        </w:rPr>
        <w:t>Partial scholarships may be available. You will need to request and complete a Leadership Bartow Scholarship Form and return it with this application. Please contact the Chamber to request a scholarship form.</w:t>
      </w:r>
    </w:p>
    <w:p w:rsidR="009A6D06" w:rsidRPr="009A6D06" w:rsidRDefault="009A6D06" w:rsidP="009A6D06">
      <w:pPr>
        <w:rPr>
          <w:sz w:val="24"/>
          <w:szCs w:val="24"/>
        </w:rPr>
      </w:pPr>
    </w:p>
    <w:p w:rsidR="009A6D06" w:rsidRPr="009A6D06" w:rsidRDefault="009A6D06" w:rsidP="009A6D06">
      <w:pPr>
        <w:rPr>
          <w:b/>
          <w:sz w:val="28"/>
          <w:szCs w:val="28"/>
        </w:rPr>
      </w:pPr>
      <w:r w:rsidRPr="009A6D06">
        <w:rPr>
          <w:b/>
          <w:sz w:val="28"/>
          <w:szCs w:val="28"/>
        </w:rPr>
        <w:t xml:space="preserve">Submit Application </w:t>
      </w:r>
    </w:p>
    <w:p w:rsidR="009A6D06" w:rsidRPr="009A6D06" w:rsidRDefault="009A6D06" w:rsidP="009A6D06">
      <w:r w:rsidRPr="009A6D06">
        <w:rPr>
          <w:sz w:val="24"/>
          <w:szCs w:val="24"/>
        </w:rPr>
        <w:t xml:space="preserve">Submit electronic copy of completed application, essays, and photo to: </w:t>
      </w:r>
      <w:hyperlink r:id="rId9" w:history="1">
        <w:r w:rsidRPr="009A6D06">
          <w:rPr>
            <w:rStyle w:val="Hyperlink"/>
            <w:sz w:val="24"/>
            <w:szCs w:val="24"/>
            <w:u w:val="none"/>
          </w:rPr>
          <w:t>jeff@bartowchamber.com</w:t>
        </w:r>
      </w:hyperlink>
    </w:p>
    <w:p w:rsidR="009A6D06" w:rsidRPr="009A6D06" w:rsidRDefault="009A6D06" w:rsidP="009A6D06">
      <w:pPr>
        <w:ind w:left="720"/>
        <w:rPr>
          <w:b/>
          <w:sz w:val="24"/>
          <w:szCs w:val="24"/>
        </w:rPr>
      </w:pPr>
      <w:r w:rsidRPr="009A6D06">
        <w:rPr>
          <w:b/>
          <w:sz w:val="24"/>
          <w:szCs w:val="24"/>
        </w:rPr>
        <w:t>OR</w:t>
      </w:r>
    </w:p>
    <w:p w:rsidR="009A6D06" w:rsidRPr="009A6D06" w:rsidRDefault="009A6D06" w:rsidP="009A6D06">
      <w:pPr>
        <w:rPr>
          <w:sz w:val="24"/>
          <w:szCs w:val="24"/>
        </w:rPr>
      </w:pPr>
      <w:r w:rsidRPr="009A6D06">
        <w:rPr>
          <w:sz w:val="24"/>
          <w:szCs w:val="24"/>
        </w:rPr>
        <w:t>Submit original copy of completed application and essays to:</w:t>
      </w:r>
    </w:p>
    <w:p w:rsidR="009A6D06" w:rsidRPr="009A6D06" w:rsidRDefault="009A6D06" w:rsidP="009A6D06">
      <w:pPr>
        <w:ind w:firstLine="720"/>
        <w:rPr>
          <w:sz w:val="24"/>
          <w:szCs w:val="24"/>
        </w:rPr>
      </w:pPr>
      <w:r w:rsidRPr="009A6D06">
        <w:rPr>
          <w:sz w:val="24"/>
          <w:szCs w:val="24"/>
        </w:rPr>
        <w:t>Greater Bartow Chamber of Commerce, 510 N. Broadway Ave., Bartow, FL 33830</w:t>
      </w:r>
    </w:p>
    <w:p w:rsidR="009A6D06" w:rsidRPr="009A6D06" w:rsidRDefault="009A6D06" w:rsidP="009A6D06">
      <w:pPr>
        <w:rPr>
          <w:b/>
          <w:sz w:val="28"/>
          <w:szCs w:val="28"/>
        </w:rPr>
      </w:pPr>
    </w:p>
    <w:p w:rsidR="002E57F0" w:rsidRPr="009A6D06" w:rsidRDefault="002E57F0"/>
    <w:sectPr w:rsidR="002E57F0" w:rsidRPr="009A6D06" w:rsidSect="00537568">
      <w:footerReference w:type="default" r:id="rId10"/>
      <w:pgSz w:w="12240" w:h="15840"/>
      <w:pgMar w:top="432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A50" w:rsidRDefault="009B0A50" w:rsidP="0014126E">
      <w:r>
        <w:separator/>
      </w:r>
    </w:p>
  </w:endnote>
  <w:endnote w:type="continuationSeparator" w:id="0">
    <w:p w:rsidR="009B0A50" w:rsidRDefault="009B0A50" w:rsidP="0014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568" w:rsidRDefault="0026281A">
    <w:pPr>
      <w:pStyle w:val="Footer"/>
    </w:pPr>
    <w:r>
      <w:rPr>
        <w:sz w:val="16"/>
        <w:szCs w:val="16"/>
      </w:rPr>
      <w:t>Leadership Bartow Application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Page </w:t>
    </w:r>
    <w:r w:rsidR="00671A30"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 xml:space="preserve"> PAGE \* ARABIC </w:instrText>
    </w:r>
    <w:r w:rsidR="00671A30">
      <w:rPr>
        <w:b/>
        <w:bCs/>
        <w:sz w:val="16"/>
        <w:szCs w:val="16"/>
      </w:rPr>
      <w:fldChar w:fldCharType="separate"/>
    </w:r>
    <w:r w:rsidR="00A34294">
      <w:rPr>
        <w:b/>
        <w:bCs/>
        <w:noProof/>
        <w:sz w:val="16"/>
        <w:szCs w:val="16"/>
      </w:rPr>
      <w:t>3</w:t>
    </w:r>
    <w:r w:rsidR="00671A30">
      <w:rPr>
        <w:b/>
        <w:bCs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 w:rsidR="00671A30"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 xml:space="preserve"> NUMPAGES \* ARABIC </w:instrText>
    </w:r>
    <w:r w:rsidR="00671A30">
      <w:rPr>
        <w:b/>
        <w:bCs/>
        <w:sz w:val="16"/>
        <w:szCs w:val="16"/>
      </w:rPr>
      <w:fldChar w:fldCharType="separate"/>
    </w:r>
    <w:r w:rsidR="00A34294">
      <w:rPr>
        <w:b/>
        <w:bCs/>
        <w:noProof/>
        <w:sz w:val="16"/>
        <w:szCs w:val="16"/>
      </w:rPr>
      <w:t>3</w:t>
    </w:r>
    <w:r w:rsidR="00671A30">
      <w:rPr>
        <w:b/>
        <w:bCs/>
        <w:sz w:val="16"/>
        <w:szCs w:val="16"/>
      </w:rPr>
      <w:fldChar w:fldCharType="end"/>
    </w:r>
  </w:p>
  <w:p w:rsidR="00537568" w:rsidRDefault="0026281A">
    <w:pPr>
      <w:jc w:val="center"/>
    </w:pPr>
    <w:r>
      <w:rPr>
        <w:b/>
        <w:sz w:val="24"/>
        <w:szCs w:val="24"/>
      </w:rPr>
      <w:t xml:space="preserve">APPLICATION DEADLINE IS THURSDAY, JULY </w:t>
    </w:r>
    <w:r w:rsidR="007E4740">
      <w:rPr>
        <w:b/>
        <w:sz w:val="24"/>
        <w:szCs w:val="24"/>
      </w:rPr>
      <w:t>1</w:t>
    </w:r>
    <w:r>
      <w:rPr>
        <w:b/>
        <w:sz w:val="24"/>
        <w:szCs w:val="24"/>
      </w:rPr>
      <w:t>, 201</w:t>
    </w:r>
    <w:r w:rsidR="007E4740">
      <w:rPr>
        <w:b/>
        <w:sz w:val="24"/>
        <w:szCs w:val="24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A50" w:rsidRDefault="009B0A50" w:rsidP="0014126E">
      <w:r>
        <w:separator/>
      </w:r>
    </w:p>
  </w:footnote>
  <w:footnote w:type="continuationSeparator" w:id="0">
    <w:p w:rsidR="009B0A50" w:rsidRDefault="009B0A50" w:rsidP="00141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36EBF"/>
    <w:multiLevelType w:val="multilevel"/>
    <w:tmpl w:val="E58CC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58BA"/>
    <w:rsid w:val="000004B2"/>
    <w:rsid w:val="00002363"/>
    <w:rsid w:val="0000259F"/>
    <w:rsid w:val="0000767A"/>
    <w:rsid w:val="000107FF"/>
    <w:rsid w:val="000108C3"/>
    <w:rsid w:val="00010FB5"/>
    <w:rsid w:val="000118D6"/>
    <w:rsid w:val="00012AF8"/>
    <w:rsid w:val="0001461F"/>
    <w:rsid w:val="00014734"/>
    <w:rsid w:val="000152D7"/>
    <w:rsid w:val="00016710"/>
    <w:rsid w:val="00022397"/>
    <w:rsid w:val="000239A8"/>
    <w:rsid w:val="00024EBC"/>
    <w:rsid w:val="0002566B"/>
    <w:rsid w:val="00026A2F"/>
    <w:rsid w:val="00026CA7"/>
    <w:rsid w:val="000278C3"/>
    <w:rsid w:val="00030508"/>
    <w:rsid w:val="00031BB6"/>
    <w:rsid w:val="00032903"/>
    <w:rsid w:val="000361DD"/>
    <w:rsid w:val="000370A8"/>
    <w:rsid w:val="00037132"/>
    <w:rsid w:val="00037C41"/>
    <w:rsid w:val="00041C4A"/>
    <w:rsid w:val="0004201D"/>
    <w:rsid w:val="000467D0"/>
    <w:rsid w:val="0004728F"/>
    <w:rsid w:val="000478DA"/>
    <w:rsid w:val="000522B7"/>
    <w:rsid w:val="000522DB"/>
    <w:rsid w:val="00052E3B"/>
    <w:rsid w:val="000532F4"/>
    <w:rsid w:val="000533A9"/>
    <w:rsid w:val="00054C31"/>
    <w:rsid w:val="00055423"/>
    <w:rsid w:val="000611BC"/>
    <w:rsid w:val="000665E5"/>
    <w:rsid w:val="00070515"/>
    <w:rsid w:val="0007173F"/>
    <w:rsid w:val="00073D5A"/>
    <w:rsid w:val="00074597"/>
    <w:rsid w:val="000745F2"/>
    <w:rsid w:val="0007589E"/>
    <w:rsid w:val="00077516"/>
    <w:rsid w:val="00077CCB"/>
    <w:rsid w:val="00077EBA"/>
    <w:rsid w:val="00080108"/>
    <w:rsid w:val="00082437"/>
    <w:rsid w:val="000832C9"/>
    <w:rsid w:val="00083641"/>
    <w:rsid w:val="00084D9C"/>
    <w:rsid w:val="00084E21"/>
    <w:rsid w:val="00086546"/>
    <w:rsid w:val="00086E84"/>
    <w:rsid w:val="0008702A"/>
    <w:rsid w:val="00087090"/>
    <w:rsid w:val="00091146"/>
    <w:rsid w:val="000928DC"/>
    <w:rsid w:val="0009472C"/>
    <w:rsid w:val="00094FED"/>
    <w:rsid w:val="000956BB"/>
    <w:rsid w:val="000A0BAD"/>
    <w:rsid w:val="000A1B15"/>
    <w:rsid w:val="000A2D40"/>
    <w:rsid w:val="000A372C"/>
    <w:rsid w:val="000A3E98"/>
    <w:rsid w:val="000A5D98"/>
    <w:rsid w:val="000A5EAF"/>
    <w:rsid w:val="000A63E9"/>
    <w:rsid w:val="000A67DB"/>
    <w:rsid w:val="000A6F0B"/>
    <w:rsid w:val="000A7D56"/>
    <w:rsid w:val="000B0E8C"/>
    <w:rsid w:val="000B1878"/>
    <w:rsid w:val="000B1CCE"/>
    <w:rsid w:val="000B3297"/>
    <w:rsid w:val="000B75A0"/>
    <w:rsid w:val="000C5172"/>
    <w:rsid w:val="000C5A6B"/>
    <w:rsid w:val="000C5C3C"/>
    <w:rsid w:val="000D0ECE"/>
    <w:rsid w:val="000D1A1F"/>
    <w:rsid w:val="000D1B71"/>
    <w:rsid w:val="000D36AA"/>
    <w:rsid w:val="000D4120"/>
    <w:rsid w:val="000E144F"/>
    <w:rsid w:val="000E2548"/>
    <w:rsid w:val="000E2AE4"/>
    <w:rsid w:val="000E38B5"/>
    <w:rsid w:val="000E3A00"/>
    <w:rsid w:val="000E41B4"/>
    <w:rsid w:val="000E460C"/>
    <w:rsid w:val="000F015F"/>
    <w:rsid w:val="000F0491"/>
    <w:rsid w:val="000F11B2"/>
    <w:rsid w:val="000F4B45"/>
    <w:rsid w:val="000F5073"/>
    <w:rsid w:val="000F5F7F"/>
    <w:rsid w:val="00100EC5"/>
    <w:rsid w:val="001020B3"/>
    <w:rsid w:val="00102BB9"/>
    <w:rsid w:val="001116A1"/>
    <w:rsid w:val="001116EE"/>
    <w:rsid w:val="00112475"/>
    <w:rsid w:val="0011343D"/>
    <w:rsid w:val="00113A0A"/>
    <w:rsid w:val="00113AAC"/>
    <w:rsid w:val="00114CB3"/>
    <w:rsid w:val="00120684"/>
    <w:rsid w:val="001208AA"/>
    <w:rsid w:val="00123A58"/>
    <w:rsid w:val="0012441D"/>
    <w:rsid w:val="00125B29"/>
    <w:rsid w:val="00127DA6"/>
    <w:rsid w:val="00133BCB"/>
    <w:rsid w:val="00133FEC"/>
    <w:rsid w:val="00135444"/>
    <w:rsid w:val="00136C24"/>
    <w:rsid w:val="0014126E"/>
    <w:rsid w:val="00142BB8"/>
    <w:rsid w:val="00143DDD"/>
    <w:rsid w:val="00144B9E"/>
    <w:rsid w:val="00144CF1"/>
    <w:rsid w:val="00146478"/>
    <w:rsid w:val="00151A21"/>
    <w:rsid w:val="00151E7B"/>
    <w:rsid w:val="00152EB3"/>
    <w:rsid w:val="00154B70"/>
    <w:rsid w:val="00155015"/>
    <w:rsid w:val="001555CF"/>
    <w:rsid w:val="0015573D"/>
    <w:rsid w:val="00155AED"/>
    <w:rsid w:val="00157813"/>
    <w:rsid w:val="00160503"/>
    <w:rsid w:val="0016183E"/>
    <w:rsid w:val="001618F4"/>
    <w:rsid w:val="0016531B"/>
    <w:rsid w:val="00170B67"/>
    <w:rsid w:val="0017241F"/>
    <w:rsid w:val="001727F8"/>
    <w:rsid w:val="00173355"/>
    <w:rsid w:val="00173802"/>
    <w:rsid w:val="001738F1"/>
    <w:rsid w:val="00175A48"/>
    <w:rsid w:val="001771E2"/>
    <w:rsid w:val="0018061E"/>
    <w:rsid w:val="00182E00"/>
    <w:rsid w:val="0018301A"/>
    <w:rsid w:val="00183900"/>
    <w:rsid w:val="001852D0"/>
    <w:rsid w:val="00192CC6"/>
    <w:rsid w:val="00193EF0"/>
    <w:rsid w:val="00194098"/>
    <w:rsid w:val="00197993"/>
    <w:rsid w:val="001A05A4"/>
    <w:rsid w:val="001A1A41"/>
    <w:rsid w:val="001A367D"/>
    <w:rsid w:val="001A3688"/>
    <w:rsid w:val="001A4C31"/>
    <w:rsid w:val="001A584C"/>
    <w:rsid w:val="001A62F4"/>
    <w:rsid w:val="001A7410"/>
    <w:rsid w:val="001A787E"/>
    <w:rsid w:val="001B03F7"/>
    <w:rsid w:val="001B05D6"/>
    <w:rsid w:val="001B0902"/>
    <w:rsid w:val="001B28B5"/>
    <w:rsid w:val="001B3FBC"/>
    <w:rsid w:val="001B4068"/>
    <w:rsid w:val="001C27A9"/>
    <w:rsid w:val="001C29CE"/>
    <w:rsid w:val="001C4A8F"/>
    <w:rsid w:val="001C7FEC"/>
    <w:rsid w:val="001D13DA"/>
    <w:rsid w:val="001D363D"/>
    <w:rsid w:val="001D384D"/>
    <w:rsid w:val="001D384E"/>
    <w:rsid w:val="001D3C6A"/>
    <w:rsid w:val="001D3D2B"/>
    <w:rsid w:val="001D41EC"/>
    <w:rsid w:val="001E1289"/>
    <w:rsid w:val="001E1510"/>
    <w:rsid w:val="001E2EFC"/>
    <w:rsid w:val="001E3238"/>
    <w:rsid w:val="001E3396"/>
    <w:rsid w:val="001E39FE"/>
    <w:rsid w:val="001E3B1D"/>
    <w:rsid w:val="001E3D95"/>
    <w:rsid w:val="001E5116"/>
    <w:rsid w:val="001E5A25"/>
    <w:rsid w:val="001E695A"/>
    <w:rsid w:val="001F1D74"/>
    <w:rsid w:val="001F215F"/>
    <w:rsid w:val="001F3A23"/>
    <w:rsid w:val="001F3A96"/>
    <w:rsid w:val="001F4FA6"/>
    <w:rsid w:val="001F66D7"/>
    <w:rsid w:val="001F74D3"/>
    <w:rsid w:val="00200C3F"/>
    <w:rsid w:val="00200DB3"/>
    <w:rsid w:val="00202175"/>
    <w:rsid w:val="00203A43"/>
    <w:rsid w:val="00205643"/>
    <w:rsid w:val="002107B7"/>
    <w:rsid w:val="00216409"/>
    <w:rsid w:val="00216BDD"/>
    <w:rsid w:val="002178F8"/>
    <w:rsid w:val="002200C8"/>
    <w:rsid w:val="0022139D"/>
    <w:rsid w:val="00221ECB"/>
    <w:rsid w:val="002225C3"/>
    <w:rsid w:val="002231FB"/>
    <w:rsid w:val="002249A2"/>
    <w:rsid w:val="00225D86"/>
    <w:rsid w:val="00225E8A"/>
    <w:rsid w:val="002265CD"/>
    <w:rsid w:val="002269A6"/>
    <w:rsid w:val="002316BD"/>
    <w:rsid w:val="00231F4E"/>
    <w:rsid w:val="00233C4B"/>
    <w:rsid w:val="0023455B"/>
    <w:rsid w:val="00234AFF"/>
    <w:rsid w:val="00235B0F"/>
    <w:rsid w:val="002372DA"/>
    <w:rsid w:val="00240F22"/>
    <w:rsid w:val="002429B5"/>
    <w:rsid w:val="00245287"/>
    <w:rsid w:val="002502E9"/>
    <w:rsid w:val="00252E41"/>
    <w:rsid w:val="002547F6"/>
    <w:rsid w:val="00260BD2"/>
    <w:rsid w:val="00260E4A"/>
    <w:rsid w:val="00261253"/>
    <w:rsid w:val="0026281A"/>
    <w:rsid w:val="00262F90"/>
    <w:rsid w:val="00262FDF"/>
    <w:rsid w:val="002647F8"/>
    <w:rsid w:val="00267E3D"/>
    <w:rsid w:val="00267EF7"/>
    <w:rsid w:val="0027106D"/>
    <w:rsid w:val="00271D6A"/>
    <w:rsid w:val="00273020"/>
    <w:rsid w:val="00276C15"/>
    <w:rsid w:val="002827C2"/>
    <w:rsid w:val="00283E83"/>
    <w:rsid w:val="00283E9E"/>
    <w:rsid w:val="0028441A"/>
    <w:rsid w:val="00286A29"/>
    <w:rsid w:val="00286A40"/>
    <w:rsid w:val="002906F6"/>
    <w:rsid w:val="00290734"/>
    <w:rsid w:val="00290FCF"/>
    <w:rsid w:val="0029123E"/>
    <w:rsid w:val="00294C43"/>
    <w:rsid w:val="002A0B14"/>
    <w:rsid w:val="002A0C49"/>
    <w:rsid w:val="002A0D72"/>
    <w:rsid w:val="002A4E35"/>
    <w:rsid w:val="002A5234"/>
    <w:rsid w:val="002B0297"/>
    <w:rsid w:val="002B2496"/>
    <w:rsid w:val="002B481D"/>
    <w:rsid w:val="002B5297"/>
    <w:rsid w:val="002B5631"/>
    <w:rsid w:val="002B5C1F"/>
    <w:rsid w:val="002B6E1B"/>
    <w:rsid w:val="002C0E23"/>
    <w:rsid w:val="002C1944"/>
    <w:rsid w:val="002C46B7"/>
    <w:rsid w:val="002C620E"/>
    <w:rsid w:val="002C787D"/>
    <w:rsid w:val="002D40ED"/>
    <w:rsid w:val="002D4107"/>
    <w:rsid w:val="002D4333"/>
    <w:rsid w:val="002D48AC"/>
    <w:rsid w:val="002D5357"/>
    <w:rsid w:val="002D5F5F"/>
    <w:rsid w:val="002D6A6E"/>
    <w:rsid w:val="002D78AD"/>
    <w:rsid w:val="002E0070"/>
    <w:rsid w:val="002E169F"/>
    <w:rsid w:val="002E2633"/>
    <w:rsid w:val="002E3402"/>
    <w:rsid w:val="002E3E71"/>
    <w:rsid w:val="002E4B4B"/>
    <w:rsid w:val="002E57F0"/>
    <w:rsid w:val="002E58C8"/>
    <w:rsid w:val="002E6230"/>
    <w:rsid w:val="002F0BAB"/>
    <w:rsid w:val="002F2611"/>
    <w:rsid w:val="002F4193"/>
    <w:rsid w:val="002F59B8"/>
    <w:rsid w:val="002F64E3"/>
    <w:rsid w:val="00300C53"/>
    <w:rsid w:val="00300E6B"/>
    <w:rsid w:val="003023C8"/>
    <w:rsid w:val="00303C3A"/>
    <w:rsid w:val="003055FB"/>
    <w:rsid w:val="003132EB"/>
    <w:rsid w:val="00315B2B"/>
    <w:rsid w:val="00315ED0"/>
    <w:rsid w:val="0031741B"/>
    <w:rsid w:val="003210CE"/>
    <w:rsid w:val="00321114"/>
    <w:rsid w:val="00322056"/>
    <w:rsid w:val="00322319"/>
    <w:rsid w:val="00323433"/>
    <w:rsid w:val="0032572A"/>
    <w:rsid w:val="00327F8C"/>
    <w:rsid w:val="00330AEF"/>
    <w:rsid w:val="00330EB3"/>
    <w:rsid w:val="00332FD2"/>
    <w:rsid w:val="00333EF3"/>
    <w:rsid w:val="003352B4"/>
    <w:rsid w:val="00340099"/>
    <w:rsid w:val="0034226C"/>
    <w:rsid w:val="003426C1"/>
    <w:rsid w:val="00343074"/>
    <w:rsid w:val="003435E4"/>
    <w:rsid w:val="00344C3F"/>
    <w:rsid w:val="003455F7"/>
    <w:rsid w:val="00345788"/>
    <w:rsid w:val="00347970"/>
    <w:rsid w:val="00351A41"/>
    <w:rsid w:val="00351F24"/>
    <w:rsid w:val="00352EFA"/>
    <w:rsid w:val="00353E16"/>
    <w:rsid w:val="0035455D"/>
    <w:rsid w:val="00354BBE"/>
    <w:rsid w:val="00355465"/>
    <w:rsid w:val="003554ED"/>
    <w:rsid w:val="00356000"/>
    <w:rsid w:val="00356E45"/>
    <w:rsid w:val="003602A4"/>
    <w:rsid w:val="00360ACA"/>
    <w:rsid w:val="00360FBA"/>
    <w:rsid w:val="003639D1"/>
    <w:rsid w:val="00363E68"/>
    <w:rsid w:val="0036645A"/>
    <w:rsid w:val="00370620"/>
    <w:rsid w:val="00370C4D"/>
    <w:rsid w:val="00370CB6"/>
    <w:rsid w:val="0037163D"/>
    <w:rsid w:val="003735F6"/>
    <w:rsid w:val="003740A5"/>
    <w:rsid w:val="003752C4"/>
    <w:rsid w:val="00375F7F"/>
    <w:rsid w:val="003761A7"/>
    <w:rsid w:val="00377A30"/>
    <w:rsid w:val="00377B57"/>
    <w:rsid w:val="00377B8D"/>
    <w:rsid w:val="00377DA6"/>
    <w:rsid w:val="00383291"/>
    <w:rsid w:val="00383462"/>
    <w:rsid w:val="00383484"/>
    <w:rsid w:val="0038387A"/>
    <w:rsid w:val="003840E2"/>
    <w:rsid w:val="00386A04"/>
    <w:rsid w:val="00387A37"/>
    <w:rsid w:val="0039151D"/>
    <w:rsid w:val="00395E71"/>
    <w:rsid w:val="00396A3B"/>
    <w:rsid w:val="003978D0"/>
    <w:rsid w:val="003A56CE"/>
    <w:rsid w:val="003A623B"/>
    <w:rsid w:val="003A7068"/>
    <w:rsid w:val="003B0496"/>
    <w:rsid w:val="003B059A"/>
    <w:rsid w:val="003B0F58"/>
    <w:rsid w:val="003B4287"/>
    <w:rsid w:val="003B5833"/>
    <w:rsid w:val="003B593E"/>
    <w:rsid w:val="003C47E4"/>
    <w:rsid w:val="003C5349"/>
    <w:rsid w:val="003C6CCD"/>
    <w:rsid w:val="003C6F08"/>
    <w:rsid w:val="003D0592"/>
    <w:rsid w:val="003D075F"/>
    <w:rsid w:val="003D2678"/>
    <w:rsid w:val="003D584A"/>
    <w:rsid w:val="003D5ABD"/>
    <w:rsid w:val="003D664B"/>
    <w:rsid w:val="003D7C65"/>
    <w:rsid w:val="003E1F8E"/>
    <w:rsid w:val="003E26FB"/>
    <w:rsid w:val="003E29F5"/>
    <w:rsid w:val="003E2BEE"/>
    <w:rsid w:val="003E5738"/>
    <w:rsid w:val="003E5C74"/>
    <w:rsid w:val="003E64B6"/>
    <w:rsid w:val="003E722F"/>
    <w:rsid w:val="003F1448"/>
    <w:rsid w:val="003F1521"/>
    <w:rsid w:val="003F1974"/>
    <w:rsid w:val="003F30F8"/>
    <w:rsid w:val="003F3507"/>
    <w:rsid w:val="003F39C6"/>
    <w:rsid w:val="003F7939"/>
    <w:rsid w:val="0040034F"/>
    <w:rsid w:val="00400A39"/>
    <w:rsid w:val="00404528"/>
    <w:rsid w:val="00404F65"/>
    <w:rsid w:val="00406442"/>
    <w:rsid w:val="00406481"/>
    <w:rsid w:val="00410D73"/>
    <w:rsid w:val="00410EC5"/>
    <w:rsid w:val="00411D07"/>
    <w:rsid w:val="004152D8"/>
    <w:rsid w:val="00415AF4"/>
    <w:rsid w:val="0041769A"/>
    <w:rsid w:val="0041788F"/>
    <w:rsid w:val="00423F9E"/>
    <w:rsid w:val="004243A3"/>
    <w:rsid w:val="004260A0"/>
    <w:rsid w:val="004262C8"/>
    <w:rsid w:val="004262D1"/>
    <w:rsid w:val="004310B9"/>
    <w:rsid w:val="004366EA"/>
    <w:rsid w:val="0043714C"/>
    <w:rsid w:val="004400A3"/>
    <w:rsid w:val="00443473"/>
    <w:rsid w:val="00444115"/>
    <w:rsid w:val="00446F7F"/>
    <w:rsid w:val="00447AA9"/>
    <w:rsid w:val="0045313A"/>
    <w:rsid w:val="0045407F"/>
    <w:rsid w:val="00454120"/>
    <w:rsid w:val="0045483A"/>
    <w:rsid w:val="00454BBF"/>
    <w:rsid w:val="00454C27"/>
    <w:rsid w:val="00455454"/>
    <w:rsid w:val="004556DB"/>
    <w:rsid w:val="00457D39"/>
    <w:rsid w:val="004619D8"/>
    <w:rsid w:val="00463B25"/>
    <w:rsid w:val="00463D8A"/>
    <w:rsid w:val="0046449C"/>
    <w:rsid w:val="0046577F"/>
    <w:rsid w:val="00465D45"/>
    <w:rsid w:val="004660EF"/>
    <w:rsid w:val="004706E6"/>
    <w:rsid w:val="00470A33"/>
    <w:rsid w:val="004732D1"/>
    <w:rsid w:val="0047464A"/>
    <w:rsid w:val="00474787"/>
    <w:rsid w:val="00474ACA"/>
    <w:rsid w:val="0048241D"/>
    <w:rsid w:val="004827FB"/>
    <w:rsid w:val="00483D31"/>
    <w:rsid w:val="00484D54"/>
    <w:rsid w:val="00487BC7"/>
    <w:rsid w:val="0049035D"/>
    <w:rsid w:val="004916E9"/>
    <w:rsid w:val="004926E5"/>
    <w:rsid w:val="0049278D"/>
    <w:rsid w:val="004957EA"/>
    <w:rsid w:val="004958BA"/>
    <w:rsid w:val="00495BC6"/>
    <w:rsid w:val="004967BD"/>
    <w:rsid w:val="004A1154"/>
    <w:rsid w:val="004A3407"/>
    <w:rsid w:val="004A424A"/>
    <w:rsid w:val="004A4B09"/>
    <w:rsid w:val="004A7932"/>
    <w:rsid w:val="004B4768"/>
    <w:rsid w:val="004B6440"/>
    <w:rsid w:val="004B75D5"/>
    <w:rsid w:val="004B76AF"/>
    <w:rsid w:val="004C018C"/>
    <w:rsid w:val="004C0FF8"/>
    <w:rsid w:val="004C2189"/>
    <w:rsid w:val="004C599B"/>
    <w:rsid w:val="004C5D9A"/>
    <w:rsid w:val="004D0C5C"/>
    <w:rsid w:val="004D1266"/>
    <w:rsid w:val="004D13B5"/>
    <w:rsid w:val="004D1EAB"/>
    <w:rsid w:val="004D3705"/>
    <w:rsid w:val="004D41D1"/>
    <w:rsid w:val="004D422D"/>
    <w:rsid w:val="004D423A"/>
    <w:rsid w:val="004D4D14"/>
    <w:rsid w:val="004D71F2"/>
    <w:rsid w:val="004D7466"/>
    <w:rsid w:val="004E0D9A"/>
    <w:rsid w:val="004E4113"/>
    <w:rsid w:val="004E59C2"/>
    <w:rsid w:val="004E5DD8"/>
    <w:rsid w:val="004E6589"/>
    <w:rsid w:val="004F1579"/>
    <w:rsid w:val="004F44E8"/>
    <w:rsid w:val="004F54CE"/>
    <w:rsid w:val="004F602E"/>
    <w:rsid w:val="004F7586"/>
    <w:rsid w:val="004F7918"/>
    <w:rsid w:val="004F7CC4"/>
    <w:rsid w:val="00501320"/>
    <w:rsid w:val="00501467"/>
    <w:rsid w:val="0050177F"/>
    <w:rsid w:val="005021D7"/>
    <w:rsid w:val="00503042"/>
    <w:rsid w:val="00504408"/>
    <w:rsid w:val="005049E4"/>
    <w:rsid w:val="005064FF"/>
    <w:rsid w:val="00510A7B"/>
    <w:rsid w:val="0051227B"/>
    <w:rsid w:val="00513A27"/>
    <w:rsid w:val="00516149"/>
    <w:rsid w:val="00516A66"/>
    <w:rsid w:val="00517F90"/>
    <w:rsid w:val="0052394F"/>
    <w:rsid w:val="0052404E"/>
    <w:rsid w:val="005256ED"/>
    <w:rsid w:val="0052628B"/>
    <w:rsid w:val="00531685"/>
    <w:rsid w:val="00531883"/>
    <w:rsid w:val="00535CE9"/>
    <w:rsid w:val="005378FA"/>
    <w:rsid w:val="00543937"/>
    <w:rsid w:val="00546A2A"/>
    <w:rsid w:val="00546F0A"/>
    <w:rsid w:val="005473FD"/>
    <w:rsid w:val="00550A3A"/>
    <w:rsid w:val="00550DA0"/>
    <w:rsid w:val="00553B42"/>
    <w:rsid w:val="00555734"/>
    <w:rsid w:val="005610C1"/>
    <w:rsid w:val="00562008"/>
    <w:rsid w:val="005625C8"/>
    <w:rsid w:val="00562D86"/>
    <w:rsid w:val="00563177"/>
    <w:rsid w:val="00563D4F"/>
    <w:rsid w:val="00564632"/>
    <w:rsid w:val="00565306"/>
    <w:rsid w:val="00565466"/>
    <w:rsid w:val="00565ADE"/>
    <w:rsid w:val="00566C11"/>
    <w:rsid w:val="0057084B"/>
    <w:rsid w:val="00571CAD"/>
    <w:rsid w:val="0057380A"/>
    <w:rsid w:val="00574F6C"/>
    <w:rsid w:val="005760FB"/>
    <w:rsid w:val="00576CD2"/>
    <w:rsid w:val="00577D5C"/>
    <w:rsid w:val="0058041E"/>
    <w:rsid w:val="005818AA"/>
    <w:rsid w:val="00582225"/>
    <w:rsid w:val="005843D7"/>
    <w:rsid w:val="00584C9D"/>
    <w:rsid w:val="0058629B"/>
    <w:rsid w:val="0059018F"/>
    <w:rsid w:val="00590193"/>
    <w:rsid w:val="005902D3"/>
    <w:rsid w:val="005903FB"/>
    <w:rsid w:val="0059194B"/>
    <w:rsid w:val="00592F45"/>
    <w:rsid w:val="005A0D72"/>
    <w:rsid w:val="005A10F4"/>
    <w:rsid w:val="005A1CAB"/>
    <w:rsid w:val="005A235B"/>
    <w:rsid w:val="005A2409"/>
    <w:rsid w:val="005A4DEE"/>
    <w:rsid w:val="005A663A"/>
    <w:rsid w:val="005A7EEE"/>
    <w:rsid w:val="005B048C"/>
    <w:rsid w:val="005B1306"/>
    <w:rsid w:val="005B2549"/>
    <w:rsid w:val="005B615F"/>
    <w:rsid w:val="005B7558"/>
    <w:rsid w:val="005C038B"/>
    <w:rsid w:val="005C0934"/>
    <w:rsid w:val="005C38B7"/>
    <w:rsid w:val="005C43E0"/>
    <w:rsid w:val="005C5451"/>
    <w:rsid w:val="005C708C"/>
    <w:rsid w:val="005D19C8"/>
    <w:rsid w:val="005D391C"/>
    <w:rsid w:val="005D5929"/>
    <w:rsid w:val="005D5CCE"/>
    <w:rsid w:val="005D635A"/>
    <w:rsid w:val="005E28E6"/>
    <w:rsid w:val="005E32BC"/>
    <w:rsid w:val="005E3372"/>
    <w:rsid w:val="005E4662"/>
    <w:rsid w:val="005E5365"/>
    <w:rsid w:val="005E5737"/>
    <w:rsid w:val="005F068E"/>
    <w:rsid w:val="005F0D0D"/>
    <w:rsid w:val="005F1558"/>
    <w:rsid w:val="005F4D8A"/>
    <w:rsid w:val="005F53D8"/>
    <w:rsid w:val="005F6BC2"/>
    <w:rsid w:val="005F6F72"/>
    <w:rsid w:val="005F76E6"/>
    <w:rsid w:val="005F78C1"/>
    <w:rsid w:val="006002AE"/>
    <w:rsid w:val="00600BA6"/>
    <w:rsid w:val="00601519"/>
    <w:rsid w:val="00601BDA"/>
    <w:rsid w:val="0060301F"/>
    <w:rsid w:val="00605221"/>
    <w:rsid w:val="0060599A"/>
    <w:rsid w:val="006062F6"/>
    <w:rsid w:val="006079C8"/>
    <w:rsid w:val="00610A51"/>
    <w:rsid w:val="006113CC"/>
    <w:rsid w:val="0061181E"/>
    <w:rsid w:val="00613735"/>
    <w:rsid w:val="00614FB2"/>
    <w:rsid w:val="00621773"/>
    <w:rsid w:val="00623690"/>
    <w:rsid w:val="00623A86"/>
    <w:rsid w:val="00623DA3"/>
    <w:rsid w:val="00624DB5"/>
    <w:rsid w:val="00626683"/>
    <w:rsid w:val="006305AB"/>
    <w:rsid w:val="0063161B"/>
    <w:rsid w:val="00631635"/>
    <w:rsid w:val="00632747"/>
    <w:rsid w:val="006327DA"/>
    <w:rsid w:val="0063386D"/>
    <w:rsid w:val="00635FF6"/>
    <w:rsid w:val="00636E6E"/>
    <w:rsid w:val="00636ECD"/>
    <w:rsid w:val="00637D9C"/>
    <w:rsid w:val="006406C7"/>
    <w:rsid w:val="006417B5"/>
    <w:rsid w:val="00641DBA"/>
    <w:rsid w:val="006444F8"/>
    <w:rsid w:val="0064506A"/>
    <w:rsid w:val="00645A96"/>
    <w:rsid w:val="00651A34"/>
    <w:rsid w:val="00651C78"/>
    <w:rsid w:val="00657485"/>
    <w:rsid w:val="006579A7"/>
    <w:rsid w:val="00662FBD"/>
    <w:rsid w:val="0066330B"/>
    <w:rsid w:val="006634D9"/>
    <w:rsid w:val="006647D7"/>
    <w:rsid w:val="00670909"/>
    <w:rsid w:val="00671618"/>
    <w:rsid w:val="00671900"/>
    <w:rsid w:val="00671A30"/>
    <w:rsid w:val="006774C0"/>
    <w:rsid w:val="0067750F"/>
    <w:rsid w:val="006777F3"/>
    <w:rsid w:val="0068084C"/>
    <w:rsid w:val="00682133"/>
    <w:rsid w:val="0068325F"/>
    <w:rsid w:val="00683CA5"/>
    <w:rsid w:val="00684D3F"/>
    <w:rsid w:val="006876C0"/>
    <w:rsid w:val="00687AD3"/>
    <w:rsid w:val="006907B0"/>
    <w:rsid w:val="00690A09"/>
    <w:rsid w:val="00691835"/>
    <w:rsid w:val="0069660C"/>
    <w:rsid w:val="006A1857"/>
    <w:rsid w:val="006B0FBA"/>
    <w:rsid w:val="006B1DE8"/>
    <w:rsid w:val="006B43F1"/>
    <w:rsid w:val="006C3BBC"/>
    <w:rsid w:val="006C4CDA"/>
    <w:rsid w:val="006C668C"/>
    <w:rsid w:val="006D1EC6"/>
    <w:rsid w:val="006D2E79"/>
    <w:rsid w:val="006D37D2"/>
    <w:rsid w:val="006D6B8C"/>
    <w:rsid w:val="006D7102"/>
    <w:rsid w:val="006E0705"/>
    <w:rsid w:val="006E1119"/>
    <w:rsid w:val="006E1A22"/>
    <w:rsid w:val="006E220D"/>
    <w:rsid w:val="006E3548"/>
    <w:rsid w:val="006E3FE7"/>
    <w:rsid w:val="006E4256"/>
    <w:rsid w:val="006E6B34"/>
    <w:rsid w:val="006F0EE4"/>
    <w:rsid w:val="006F1059"/>
    <w:rsid w:val="006F541D"/>
    <w:rsid w:val="006F5B64"/>
    <w:rsid w:val="006F64DF"/>
    <w:rsid w:val="00700A02"/>
    <w:rsid w:val="00700D8C"/>
    <w:rsid w:val="00701811"/>
    <w:rsid w:val="0070193E"/>
    <w:rsid w:val="00701ED7"/>
    <w:rsid w:val="00702449"/>
    <w:rsid w:val="00703C2A"/>
    <w:rsid w:val="0070427D"/>
    <w:rsid w:val="00704473"/>
    <w:rsid w:val="0070512F"/>
    <w:rsid w:val="00705510"/>
    <w:rsid w:val="00707518"/>
    <w:rsid w:val="00720907"/>
    <w:rsid w:val="00721BA3"/>
    <w:rsid w:val="0072391C"/>
    <w:rsid w:val="0072421D"/>
    <w:rsid w:val="0072483B"/>
    <w:rsid w:val="00724C0D"/>
    <w:rsid w:val="00730783"/>
    <w:rsid w:val="00732AEE"/>
    <w:rsid w:val="00733BAC"/>
    <w:rsid w:val="007368BC"/>
    <w:rsid w:val="0073742C"/>
    <w:rsid w:val="00742D63"/>
    <w:rsid w:val="00743333"/>
    <w:rsid w:val="00746F49"/>
    <w:rsid w:val="00747E8E"/>
    <w:rsid w:val="00751FFF"/>
    <w:rsid w:val="00761DF9"/>
    <w:rsid w:val="0076367D"/>
    <w:rsid w:val="0076384C"/>
    <w:rsid w:val="00764B53"/>
    <w:rsid w:val="0076537A"/>
    <w:rsid w:val="00771DE9"/>
    <w:rsid w:val="00772131"/>
    <w:rsid w:val="00774F43"/>
    <w:rsid w:val="007768C5"/>
    <w:rsid w:val="00783FB4"/>
    <w:rsid w:val="00784516"/>
    <w:rsid w:val="00785080"/>
    <w:rsid w:val="00785667"/>
    <w:rsid w:val="00785EDA"/>
    <w:rsid w:val="00786AE3"/>
    <w:rsid w:val="007907A6"/>
    <w:rsid w:val="00790933"/>
    <w:rsid w:val="00793A7C"/>
    <w:rsid w:val="00793FDF"/>
    <w:rsid w:val="007963FA"/>
    <w:rsid w:val="007964C7"/>
    <w:rsid w:val="007A16EE"/>
    <w:rsid w:val="007A28C1"/>
    <w:rsid w:val="007A40C1"/>
    <w:rsid w:val="007B24FA"/>
    <w:rsid w:val="007B3EFC"/>
    <w:rsid w:val="007B543B"/>
    <w:rsid w:val="007C0018"/>
    <w:rsid w:val="007C3A0D"/>
    <w:rsid w:val="007C61AD"/>
    <w:rsid w:val="007C62B8"/>
    <w:rsid w:val="007C65FD"/>
    <w:rsid w:val="007D0852"/>
    <w:rsid w:val="007D1B16"/>
    <w:rsid w:val="007D1E35"/>
    <w:rsid w:val="007D2954"/>
    <w:rsid w:val="007D466B"/>
    <w:rsid w:val="007D640C"/>
    <w:rsid w:val="007D6536"/>
    <w:rsid w:val="007E0A0F"/>
    <w:rsid w:val="007E2B62"/>
    <w:rsid w:val="007E4740"/>
    <w:rsid w:val="007E503D"/>
    <w:rsid w:val="007E5AB3"/>
    <w:rsid w:val="007F1165"/>
    <w:rsid w:val="007F182E"/>
    <w:rsid w:val="007F6CD1"/>
    <w:rsid w:val="007F75ED"/>
    <w:rsid w:val="00801332"/>
    <w:rsid w:val="00802178"/>
    <w:rsid w:val="00802D5A"/>
    <w:rsid w:val="00803E21"/>
    <w:rsid w:val="008041BB"/>
    <w:rsid w:val="0080442E"/>
    <w:rsid w:val="00806C9E"/>
    <w:rsid w:val="0080767C"/>
    <w:rsid w:val="008078F6"/>
    <w:rsid w:val="00810B6A"/>
    <w:rsid w:val="00812FF0"/>
    <w:rsid w:val="00814955"/>
    <w:rsid w:val="008214D7"/>
    <w:rsid w:val="0082362E"/>
    <w:rsid w:val="00823D0B"/>
    <w:rsid w:val="0082458E"/>
    <w:rsid w:val="00825405"/>
    <w:rsid w:val="0083220D"/>
    <w:rsid w:val="00834B73"/>
    <w:rsid w:val="0083549E"/>
    <w:rsid w:val="008357EB"/>
    <w:rsid w:val="00836511"/>
    <w:rsid w:val="0083695A"/>
    <w:rsid w:val="0084040B"/>
    <w:rsid w:val="00841CA5"/>
    <w:rsid w:val="00841D51"/>
    <w:rsid w:val="00842B39"/>
    <w:rsid w:val="00842F65"/>
    <w:rsid w:val="008431B8"/>
    <w:rsid w:val="00844316"/>
    <w:rsid w:val="00845C1B"/>
    <w:rsid w:val="00850309"/>
    <w:rsid w:val="008546E9"/>
    <w:rsid w:val="0085600E"/>
    <w:rsid w:val="008611A1"/>
    <w:rsid w:val="00861575"/>
    <w:rsid w:val="00861C76"/>
    <w:rsid w:val="0086401F"/>
    <w:rsid w:val="00865F60"/>
    <w:rsid w:val="0086605C"/>
    <w:rsid w:val="00866B45"/>
    <w:rsid w:val="00866E4C"/>
    <w:rsid w:val="008676AD"/>
    <w:rsid w:val="00870BF6"/>
    <w:rsid w:val="00870F82"/>
    <w:rsid w:val="008748D0"/>
    <w:rsid w:val="00875D11"/>
    <w:rsid w:val="00875E5F"/>
    <w:rsid w:val="008778A4"/>
    <w:rsid w:val="0088058C"/>
    <w:rsid w:val="008815AD"/>
    <w:rsid w:val="008819BF"/>
    <w:rsid w:val="008819D0"/>
    <w:rsid w:val="0088776A"/>
    <w:rsid w:val="00887DB8"/>
    <w:rsid w:val="00890C93"/>
    <w:rsid w:val="00891E4B"/>
    <w:rsid w:val="0089453D"/>
    <w:rsid w:val="0089545B"/>
    <w:rsid w:val="008A098B"/>
    <w:rsid w:val="008A1F2C"/>
    <w:rsid w:val="008A47C2"/>
    <w:rsid w:val="008A6C2E"/>
    <w:rsid w:val="008B1B61"/>
    <w:rsid w:val="008B241F"/>
    <w:rsid w:val="008B688C"/>
    <w:rsid w:val="008B6E5D"/>
    <w:rsid w:val="008B7EE7"/>
    <w:rsid w:val="008C0846"/>
    <w:rsid w:val="008C27E0"/>
    <w:rsid w:val="008C50A2"/>
    <w:rsid w:val="008C77F7"/>
    <w:rsid w:val="008D300E"/>
    <w:rsid w:val="008D3656"/>
    <w:rsid w:val="008D5DEB"/>
    <w:rsid w:val="008E4B29"/>
    <w:rsid w:val="008E556A"/>
    <w:rsid w:val="008F1901"/>
    <w:rsid w:val="008F2085"/>
    <w:rsid w:val="008F2835"/>
    <w:rsid w:val="008F4C39"/>
    <w:rsid w:val="008F4F74"/>
    <w:rsid w:val="008F5EA3"/>
    <w:rsid w:val="008F6F06"/>
    <w:rsid w:val="009003A9"/>
    <w:rsid w:val="00901041"/>
    <w:rsid w:val="00902024"/>
    <w:rsid w:val="009027BE"/>
    <w:rsid w:val="009066E3"/>
    <w:rsid w:val="009109C0"/>
    <w:rsid w:val="00911941"/>
    <w:rsid w:val="00912A5E"/>
    <w:rsid w:val="009137B5"/>
    <w:rsid w:val="00915B93"/>
    <w:rsid w:val="009213E0"/>
    <w:rsid w:val="0092158B"/>
    <w:rsid w:val="009237A4"/>
    <w:rsid w:val="009255A3"/>
    <w:rsid w:val="00925B9A"/>
    <w:rsid w:val="00926353"/>
    <w:rsid w:val="009266A3"/>
    <w:rsid w:val="0092673E"/>
    <w:rsid w:val="009310B6"/>
    <w:rsid w:val="00940AC7"/>
    <w:rsid w:val="0094299B"/>
    <w:rsid w:val="00943207"/>
    <w:rsid w:val="00943691"/>
    <w:rsid w:val="00944B16"/>
    <w:rsid w:val="00945087"/>
    <w:rsid w:val="0094636C"/>
    <w:rsid w:val="009474B4"/>
    <w:rsid w:val="00947C9A"/>
    <w:rsid w:val="00947E91"/>
    <w:rsid w:val="009507EF"/>
    <w:rsid w:val="00950D32"/>
    <w:rsid w:val="00955B4B"/>
    <w:rsid w:val="00956ED3"/>
    <w:rsid w:val="00957A4A"/>
    <w:rsid w:val="00957C5C"/>
    <w:rsid w:val="00960493"/>
    <w:rsid w:val="0096061F"/>
    <w:rsid w:val="009607B8"/>
    <w:rsid w:val="0096326F"/>
    <w:rsid w:val="0096535D"/>
    <w:rsid w:val="00967244"/>
    <w:rsid w:val="00967982"/>
    <w:rsid w:val="009679F5"/>
    <w:rsid w:val="00971443"/>
    <w:rsid w:val="0097160F"/>
    <w:rsid w:val="009717A3"/>
    <w:rsid w:val="00974B0F"/>
    <w:rsid w:val="0097522E"/>
    <w:rsid w:val="00975EB3"/>
    <w:rsid w:val="009770EF"/>
    <w:rsid w:val="00980889"/>
    <w:rsid w:val="00981983"/>
    <w:rsid w:val="009840F5"/>
    <w:rsid w:val="00986179"/>
    <w:rsid w:val="0098637A"/>
    <w:rsid w:val="009864AA"/>
    <w:rsid w:val="00993F7E"/>
    <w:rsid w:val="00995E5D"/>
    <w:rsid w:val="0099646F"/>
    <w:rsid w:val="0099756A"/>
    <w:rsid w:val="009A0A10"/>
    <w:rsid w:val="009A250F"/>
    <w:rsid w:val="009A2CBD"/>
    <w:rsid w:val="009A33F4"/>
    <w:rsid w:val="009A3D41"/>
    <w:rsid w:val="009A3DCC"/>
    <w:rsid w:val="009A4358"/>
    <w:rsid w:val="009A4829"/>
    <w:rsid w:val="009A5EFF"/>
    <w:rsid w:val="009A6D06"/>
    <w:rsid w:val="009A7172"/>
    <w:rsid w:val="009A71B0"/>
    <w:rsid w:val="009A7904"/>
    <w:rsid w:val="009B0A50"/>
    <w:rsid w:val="009B1A0E"/>
    <w:rsid w:val="009B2C8E"/>
    <w:rsid w:val="009B3E16"/>
    <w:rsid w:val="009B5CBA"/>
    <w:rsid w:val="009B7ADC"/>
    <w:rsid w:val="009C0C13"/>
    <w:rsid w:val="009C0DFD"/>
    <w:rsid w:val="009C18B0"/>
    <w:rsid w:val="009C22DB"/>
    <w:rsid w:val="009C30B4"/>
    <w:rsid w:val="009C48C9"/>
    <w:rsid w:val="009C74E2"/>
    <w:rsid w:val="009D0D75"/>
    <w:rsid w:val="009D1D7F"/>
    <w:rsid w:val="009D219F"/>
    <w:rsid w:val="009D22BE"/>
    <w:rsid w:val="009D7123"/>
    <w:rsid w:val="009D76FE"/>
    <w:rsid w:val="009E0120"/>
    <w:rsid w:val="009E099C"/>
    <w:rsid w:val="009E172D"/>
    <w:rsid w:val="009E2468"/>
    <w:rsid w:val="009E3367"/>
    <w:rsid w:val="009E4701"/>
    <w:rsid w:val="009E4DA9"/>
    <w:rsid w:val="009E7934"/>
    <w:rsid w:val="009F0B15"/>
    <w:rsid w:val="009F0EDE"/>
    <w:rsid w:val="009F1460"/>
    <w:rsid w:val="009F1C06"/>
    <w:rsid w:val="009F2913"/>
    <w:rsid w:val="009F2BD1"/>
    <w:rsid w:val="009F45CF"/>
    <w:rsid w:val="009F662E"/>
    <w:rsid w:val="009F6778"/>
    <w:rsid w:val="009F7BE0"/>
    <w:rsid w:val="00A01584"/>
    <w:rsid w:val="00A03626"/>
    <w:rsid w:val="00A047B0"/>
    <w:rsid w:val="00A05C2B"/>
    <w:rsid w:val="00A07670"/>
    <w:rsid w:val="00A076C3"/>
    <w:rsid w:val="00A07765"/>
    <w:rsid w:val="00A1167D"/>
    <w:rsid w:val="00A137E5"/>
    <w:rsid w:val="00A14BAE"/>
    <w:rsid w:val="00A15DDA"/>
    <w:rsid w:val="00A1659A"/>
    <w:rsid w:val="00A22818"/>
    <w:rsid w:val="00A24D06"/>
    <w:rsid w:val="00A24D51"/>
    <w:rsid w:val="00A25D8A"/>
    <w:rsid w:val="00A27687"/>
    <w:rsid w:val="00A2782C"/>
    <w:rsid w:val="00A27A1A"/>
    <w:rsid w:val="00A34294"/>
    <w:rsid w:val="00A356F0"/>
    <w:rsid w:val="00A36622"/>
    <w:rsid w:val="00A366F5"/>
    <w:rsid w:val="00A42FD8"/>
    <w:rsid w:val="00A439C9"/>
    <w:rsid w:val="00A465E1"/>
    <w:rsid w:val="00A47892"/>
    <w:rsid w:val="00A52003"/>
    <w:rsid w:val="00A5404E"/>
    <w:rsid w:val="00A54518"/>
    <w:rsid w:val="00A54A90"/>
    <w:rsid w:val="00A54FEA"/>
    <w:rsid w:val="00A60376"/>
    <w:rsid w:val="00A61ED9"/>
    <w:rsid w:val="00A67291"/>
    <w:rsid w:val="00A7072D"/>
    <w:rsid w:val="00A70B94"/>
    <w:rsid w:val="00A72770"/>
    <w:rsid w:val="00A743B4"/>
    <w:rsid w:val="00A74C37"/>
    <w:rsid w:val="00A76C47"/>
    <w:rsid w:val="00A77168"/>
    <w:rsid w:val="00A82232"/>
    <w:rsid w:val="00A8329F"/>
    <w:rsid w:val="00A833DC"/>
    <w:rsid w:val="00A836ED"/>
    <w:rsid w:val="00A9001F"/>
    <w:rsid w:val="00A93343"/>
    <w:rsid w:val="00A93FEF"/>
    <w:rsid w:val="00A9553E"/>
    <w:rsid w:val="00A960D8"/>
    <w:rsid w:val="00A964E4"/>
    <w:rsid w:val="00AA0223"/>
    <w:rsid w:val="00AA1CAF"/>
    <w:rsid w:val="00AA3302"/>
    <w:rsid w:val="00AA530E"/>
    <w:rsid w:val="00AA7574"/>
    <w:rsid w:val="00AA7BAB"/>
    <w:rsid w:val="00AB0E30"/>
    <w:rsid w:val="00AB1D22"/>
    <w:rsid w:val="00AB410C"/>
    <w:rsid w:val="00AC0DAF"/>
    <w:rsid w:val="00AC5AE9"/>
    <w:rsid w:val="00AC748C"/>
    <w:rsid w:val="00AD01BB"/>
    <w:rsid w:val="00AD0DB0"/>
    <w:rsid w:val="00AD2A55"/>
    <w:rsid w:val="00AD55CA"/>
    <w:rsid w:val="00AD5F19"/>
    <w:rsid w:val="00AD74C7"/>
    <w:rsid w:val="00AD7A06"/>
    <w:rsid w:val="00AE0279"/>
    <w:rsid w:val="00AE52C9"/>
    <w:rsid w:val="00AE54CB"/>
    <w:rsid w:val="00AE7E01"/>
    <w:rsid w:val="00AE7EF7"/>
    <w:rsid w:val="00AF39B9"/>
    <w:rsid w:val="00AF434F"/>
    <w:rsid w:val="00AF69DC"/>
    <w:rsid w:val="00B000F8"/>
    <w:rsid w:val="00B03940"/>
    <w:rsid w:val="00B06549"/>
    <w:rsid w:val="00B11377"/>
    <w:rsid w:val="00B11453"/>
    <w:rsid w:val="00B14DC8"/>
    <w:rsid w:val="00B21056"/>
    <w:rsid w:val="00B21B52"/>
    <w:rsid w:val="00B21CD5"/>
    <w:rsid w:val="00B24C00"/>
    <w:rsid w:val="00B264F7"/>
    <w:rsid w:val="00B26DA0"/>
    <w:rsid w:val="00B27B06"/>
    <w:rsid w:val="00B30931"/>
    <w:rsid w:val="00B34074"/>
    <w:rsid w:val="00B34530"/>
    <w:rsid w:val="00B34CC7"/>
    <w:rsid w:val="00B35147"/>
    <w:rsid w:val="00B35624"/>
    <w:rsid w:val="00B359D1"/>
    <w:rsid w:val="00B35E22"/>
    <w:rsid w:val="00B36125"/>
    <w:rsid w:val="00B363C3"/>
    <w:rsid w:val="00B36DCD"/>
    <w:rsid w:val="00B40AD0"/>
    <w:rsid w:val="00B40D89"/>
    <w:rsid w:val="00B42020"/>
    <w:rsid w:val="00B42267"/>
    <w:rsid w:val="00B46769"/>
    <w:rsid w:val="00B473BE"/>
    <w:rsid w:val="00B50B27"/>
    <w:rsid w:val="00B51A87"/>
    <w:rsid w:val="00B532EA"/>
    <w:rsid w:val="00B5339A"/>
    <w:rsid w:val="00B546D9"/>
    <w:rsid w:val="00B618FD"/>
    <w:rsid w:val="00B63C1F"/>
    <w:rsid w:val="00B64A9E"/>
    <w:rsid w:val="00B67B76"/>
    <w:rsid w:val="00B71921"/>
    <w:rsid w:val="00B81C59"/>
    <w:rsid w:val="00B82530"/>
    <w:rsid w:val="00B838D2"/>
    <w:rsid w:val="00B85B24"/>
    <w:rsid w:val="00B86010"/>
    <w:rsid w:val="00B875CF"/>
    <w:rsid w:val="00B875E2"/>
    <w:rsid w:val="00B963A3"/>
    <w:rsid w:val="00B97E9C"/>
    <w:rsid w:val="00BA2310"/>
    <w:rsid w:val="00BA29DE"/>
    <w:rsid w:val="00BA4F18"/>
    <w:rsid w:val="00BA758E"/>
    <w:rsid w:val="00BA7597"/>
    <w:rsid w:val="00BB2FBC"/>
    <w:rsid w:val="00BB325C"/>
    <w:rsid w:val="00BC07A7"/>
    <w:rsid w:val="00BC0F7A"/>
    <w:rsid w:val="00BC13F8"/>
    <w:rsid w:val="00BC4FA1"/>
    <w:rsid w:val="00BC6DA3"/>
    <w:rsid w:val="00BC7D05"/>
    <w:rsid w:val="00BD0ACA"/>
    <w:rsid w:val="00BD1FA2"/>
    <w:rsid w:val="00BD22EF"/>
    <w:rsid w:val="00BD6BC1"/>
    <w:rsid w:val="00BE250F"/>
    <w:rsid w:val="00BE4E5E"/>
    <w:rsid w:val="00BE6888"/>
    <w:rsid w:val="00BF2D93"/>
    <w:rsid w:val="00BF65B7"/>
    <w:rsid w:val="00BF7614"/>
    <w:rsid w:val="00C02DCF"/>
    <w:rsid w:val="00C0322A"/>
    <w:rsid w:val="00C03320"/>
    <w:rsid w:val="00C0572A"/>
    <w:rsid w:val="00C058E6"/>
    <w:rsid w:val="00C06852"/>
    <w:rsid w:val="00C06DE7"/>
    <w:rsid w:val="00C1061D"/>
    <w:rsid w:val="00C106E8"/>
    <w:rsid w:val="00C12D9F"/>
    <w:rsid w:val="00C138F2"/>
    <w:rsid w:val="00C157DD"/>
    <w:rsid w:val="00C1717E"/>
    <w:rsid w:val="00C17418"/>
    <w:rsid w:val="00C17CF3"/>
    <w:rsid w:val="00C17D3E"/>
    <w:rsid w:val="00C25E58"/>
    <w:rsid w:val="00C26F8B"/>
    <w:rsid w:val="00C277A8"/>
    <w:rsid w:val="00C33BBE"/>
    <w:rsid w:val="00C351D9"/>
    <w:rsid w:val="00C36E3F"/>
    <w:rsid w:val="00C40407"/>
    <w:rsid w:val="00C4054A"/>
    <w:rsid w:val="00C405D4"/>
    <w:rsid w:val="00C44299"/>
    <w:rsid w:val="00C47092"/>
    <w:rsid w:val="00C476F2"/>
    <w:rsid w:val="00C54656"/>
    <w:rsid w:val="00C54953"/>
    <w:rsid w:val="00C56276"/>
    <w:rsid w:val="00C602B0"/>
    <w:rsid w:val="00C60B1D"/>
    <w:rsid w:val="00C61018"/>
    <w:rsid w:val="00C6125E"/>
    <w:rsid w:val="00C631EA"/>
    <w:rsid w:val="00C636C8"/>
    <w:rsid w:val="00C64358"/>
    <w:rsid w:val="00C645A9"/>
    <w:rsid w:val="00C65A22"/>
    <w:rsid w:val="00C67AE2"/>
    <w:rsid w:val="00C7120C"/>
    <w:rsid w:val="00C71CFC"/>
    <w:rsid w:val="00C72CCE"/>
    <w:rsid w:val="00C74531"/>
    <w:rsid w:val="00C7470B"/>
    <w:rsid w:val="00C74A99"/>
    <w:rsid w:val="00C775C0"/>
    <w:rsid w:val="00C80116"/>
    <w:rsid w:val="00C802EF"/>
    <w:rsid w:val="00C80424"/>
    <w:rsid w:val="00C8067E"/>
    <w:rsid w:val="00C80DD9"/>
    <w:rsid w:val="00C82C26"/>
    <w:rsid w:val="00C85A74"/>
    <w:rsid w:val="00C85ED8"/>
    <w:rsid w:val="00C8757C"/>
    <w:rsid w:val="00C90314"/>
    <w:rsid w:val="00C91B3E"/>
    <w:rsid w:val="00C9253A"/>
    <w:rsid w:val="00C9323F"/>
    <w:rsid w:val="00C938AB"/>
    <w:rsid w:val="00C94F69"/>
    <w:rsid w:val="00C9554D"/>
    <w:rsid w:val="00C95DFF"/>
    <w:rsid w:val="00C95FD8"/>
    <w:rsid w:val="00C96D0D"/>
    <w:rsid w:val="00C97957"/>
    <w:rsid w:val="00CA07BA"/>
    <w:rsid w:val="00CA2662"/>
    <w:rsid w:val="00CA31E8"/>
    <w:rsid w:val="00CB2B52"/>
    <w:rsid w:val="00CB44C6"/>
    <w:rsid w:val="00CB62CC"/>
    <w:rsid w:val="00CB6DDB"/>
    <w:rsid w:val="00CB7487"/>
    <w:rsid w:val="00CB79F9"/>
    <w:rsid w:val="00CC0F60"/>
    <w:rsid w:val="00CC290B"/>
    <w:rsid w:val="00CC4EA3"/>
    <w:rsid w:val="00CC557C"/>
    <w:rsid w:val="00CC79E0"/>
    <w:rsid w:val="00CD0DB8"/>
    <w:rsid w:val="00CD3923"/>
    <w:rsid w:val="00CD396A"/>
    <w:rsid w:val="00CD64BD"/>
    <w:rsid w:val="00CE0FBC"/>
    <w:rsid w:val="00CE154D"/>
    <w:rsid w:val="00CE1BA2"/>
    <w:rsid w:val="00CE2160"/>
    <w:rsid w:val="00CE2C71"/>
    <w:rsid w:val="00CE43DC"/>
    <w:rsid w:val="00CE6C70"/>
    <w:rsid w:val="00CE7EF7"/>
    <w:rsid w:val="00CF266C"/>
    <w:rsid w:val="00CF398A"/>
    <w:rsid w:val="00CF4382"/>
    <w:rsid w:val="00CF4DFA"/>
    <w:rsid w:val="00CF5203"/>
    <w:rsid w:val="00CF5245"/>
    <w:rsid w:val="00CF606E"/>
    <w:rsid w:val="00D004CA"/>
    <w:rsid w:val="00D008B8"/>
    <w:rsid w:val="00D017D3"/>
    <w:rsid w:val="00D04E8D"/>
    <w:rsid w:val="00D06782"/>
    <w:rsid w:val="00D06D93"/>
    <w:rsid w:val="00D07AB6"/>
    <w:rsid w:val="00D07CF1"/>
    <w:rsid w:val="00D11489"/>
    <w:rsid w:val="00D116E5"/>
    <w:rsid w:val="00D121B1"/>
    <w:rsid w:val="00D14F28"/>
    <w:rsid w:val="00D155E0"/>
    <w:rsid w:val="00D15F22"/>
    <w:rsid w:val="00D166A9"/>
    <w:rsid w:val="00D16D62"/>
    <w:rsid w:val="00D170D2"/>
    <w:rsid w:val="00D173EE"/>
    <w:rsid w:val="00D17A48"/>
    <w:rsid w:val="00D20CAC"/>
    <w:rsid w:val="00D23486"/>
    <w:rsid w:val="00D23B53"/>
    <w:rsid w:val="00D23F4E"/>
    <w:rsid w:val="00D27447"/>
    <w:rsid w:val="00D27F3E"/>
    <w:rsid w:val="00D3079C"/>
    <w:rsid w:val="00D30A0E"/>
    <w:rsid w:val="00D312EC"/>
    <w:rsid w:val="00D32DFC"/>
    <w:rsid w:val="00D3400C"/>
    <w:rsid w:val="00D34D49"/>
    <w:rsid w:val="00D35CED"/>
    <w:rsid w:val="00D3627A"/>
    <w:rsid w:val="00D409ED"/>
    <w:rsid w:val="00D415B9"/>
    <w:rsid w:val="00D41B20"/>
    <w:rsid w:val="00D42F33"/>
    <w:rsid w:val="00D43B84"/>
    <w:rsid w:val="00D44220"/>
    <w:rsid w:val="00D448F7"/>
    <w:rsid w:val="00D45249"/>
    <w:rsid w:val="00D454AA"/>
    <w:rsid w:val="00D455C9"/>
    <w:rsid w:val="00D46440"/>
    <w:rsid w:val="00D5001B"/>
    <w:rsid w:val="00D50546"/>
    <w:rsid w:val="00D523B6"/>
    <w:rsid w:val="00D53244"/>
    <w:rsid w:val="00D56416"/>
    <w:rsid w:val="00D56F91"/>
    <w:rsid w:val="00D57453"/>
    <w:rsid w:val="00D626BE"/>
    <w:rsid w:val="00D63412"/>
    <w:rsid w:val="00D6389E"/>
    <w:rsid w:val="00D674D1"/>
    <w:rsid w:val="00D67E95"/>
    <w:rsid w:val="00D71BBC"/>
    <w:rsid w:val="00D732CE"/>
    <w:rsid w:val="00D73D1D"/>
    <w:rsid w:val="00D74A11"/>
    <w:rsid w:val="00D75869"/>
    <w:rsid w:val="00D75CD6"/>
    <w:rsid w:val="00D75D81"/>
    <w:rsid w:val="00D76A7B"/>
    <w:rsid w:val="00D803B7"/>
    <w:rsid w:val="00D811D7"/>
    <w:rsid w:val="00D8187F"/>
    <w:rsid w:val="00D83E44"/>
    <w:rsid w:val="00D83F20"/>
    <w:rsid w:val="00D86775"/>
    <w:rsid w:val="00D86B49"/>
    <w:rsid w:val="00D87552"/>
    <w:rsid w:val="00D9136A"/>
    <w:rsid w:val="00D92873"/>
    <w:rsid w:val="00D949E6"/>
    <w:rsid w:val="00D97272"/>
    <w:rsid w:val="00D97A44"/>
    <w:rsid w:val="00DA054B"/>
    <w:rsid w:val="00DA0B2B"/>
    <w:rsid w:val="00DA238D"/>
    <w:rsid w:val="00DA27C8"/>
    <w:rsid w:val="00DA3F89"/>
    <w:rsid w:val="00DA4549"/>
    <w:rsid w:val="00DA5C58"/>
    <w:rsid w:val="00DB3DFC"/>
    <w:rsid w:val="00DB3EA5"/>
    <w:rsid w:val="00DB54C3"/>
    <w:rsid w:val="00DB5C2E"/>
    <w:rsid w:val="00DB661C"/>
    <w:rsid w:val="00DB67D9"/>
    <w:rsid w:val="00DB745C"/>
    <w:rsid w:val="00DB785B"/>
    <w:rsid w:val="00DC1049"/>
    <w:rsid w:val="00DC1A76"/>
    <w:rsid w:val="00DC2C59"/>
    <w:rsid w:val="00DC6748"/>
    <w:rsid w:val="00DD2C9B"/>
    <w:rsid w:val="00DD5BA9"/>
    <w:rsid w:val="00DD6C4A"/>
    <w:rsid w:val="00DE0B52"/>
    <w:rsid w:val="00DE1CAD"/>
    <w:rsid w:val="00DE20AD"/>
    <w:rsid w:val="00DE25FC"/>
    <w:rsid w:val="00DE3256"/>
    <w:rsid w:val="00DE5FA3"/>
    <w:rsid w:val="00DE6990"/>
    <w:rsid w:val="00DF4714"/>
    <w:rsid w:val="00DF4F1F"/>
    <w:rsid w:val="00DF6B3E"/>
    <w:rsid w:val="00E0312B"/>
    <w:rsid w:val="00E035B1"/>
    <w:rsid w:val="00E038D4"/>
    <w:rsid w:val="00E03BFE"/>
    <w:rsid w:val="00E048BF"/>
    <w:rsid w:val="00E05068"/>
    <w:rsid w:val="00E06A99"/>
    <w:rsid w:val="00E06BF3"/>
    <w:rsid w:val="00E07FA8"/>
    <w:rsid w:val="00E10C41"/>
    <w:rsid w:val="00E11335"/>
    <w:rsid w:val="00E153DC"/>
    <w:rsid w:val="00E15C4A"/>
    <w:rsid w:val="00E1610D"/>
    <w:rsid w:val="00E2589D"/>
    <w:rsid w:val="00E27BCC"/>
    <w:rsid w:val="00E30319"/>
    <w:rsid w:val="00E33936"/>
    <w:rsid w:val="00E34B6F"/>
    <w:rsid w:val="00E34D20"/>
    <w:rsid w:val="00E35DF7"/>
    <w:rsid w:val="00E417AF"/>
    <w:rsid w:val="00E44DD2"/>
    <w:rsid w:val="00E45382"/>
    <w:rsid w:val="00E459DC"/>
    <w:rsid w:val="00E47BDA"/>
    <w:rsid w:val="00E513B2"/>
    <w:rsid w:val="00E54D2F"/>
    <w:rsid w:val="00E5567C"/>
    <w:rsid w:val="00E5641E"/>
    <w:rsid w:val="00E57859"/>
    <w:rsid w:val="00E61E14"/>
    <w:rsid w:val="00E645D7"/>
    <w:rsid w:val="00E71A78"/>
    <w:rsid w:val="00E741F6"/>
    <w:rsid w:val="00E743C5"/>
    <w:rsid w:val="00E74DD3"/>
    <w:rsid w:val="00E77704"/>
    <w:rsid w:val="00E81607"/>
    <w:rsid w:val="00E82F82"/>
    <w:rsid w:val="00E85750"/>
    <w:rsid w:val="00E870D6"/>
    <w:rsid w:val="00E87CB7"/>
    <w:rsid w:val="00E91869"/>
    <w:rsid w:val="00E92A82"/>
    <w:rsid w:val="00E93E81"/>
    <w:rsid w:val="00E949FF"/>
    <w:rsid w:val="00E94D4D"/>
    <w:rsid w:val="00E96138"/>
    <w:rsid w:val="00E967CE"/>
    <w:rsid w:val="00EA037C"/>
    <w:rsid w:val="00EA0A6F"/>
    <w:rsid w:val="00EA0AEF"/>
    <w:rsid w:val="00EA1826"/>
    <w:rsid w:val="00EA1C49"/>
    <w:rsid w:val="00EA2E21"/>
    <w:rsid w:val="00EA5965"/>
    <w:rsid w:val="00EA59BB"/>
    <w:rsid w:val="00EA714B"/>
    <w:rsid w:val="00EB06B7"/>
    <w:rsid w:val="00EB4533"/>
    <w:rsid w:val="00EB512C"/>
    <w:rsid w:val="00EC2C1B"/>
    <w:rsid w:val="00EC2F5C"/>
    <w:rsid w:val="00EC4481"/>
    <w:rsid w:val="00EC477B"/>
    <w:rsid w:val="00EC539B"/>
    <w:rsid w:val="00EC5F56"/>
    <w:rsid w:val="00EC6474"/>
    <w:rsid w:val="00EC64E0"/>
    <w:rsid w:val="00ED0EE2"/>
    <w:rsid w:val="00ED1269"/>
    <w:rsid w:val="00ED286F"/>
    <w:rsid w:val="00ED330A"/>
    <w:rsid w:val="00ED77EB"/>
    <w:rsid w:val="00EE0593"/>
    <w:rsid w:val="00EE1369"/>
    <w:rsid w:val="00EE14BC"/>
    <w:rsid w:val="00EE1934"/>
    <w:rsid w:val="00EE240C"/>
    <w:rsid w:val="00EE2A39"/>
    <w:rsid w:val="00EE4BB4"/>
    <w:rsid w:val="00EE7910"/>
    <w:rsid w:val="00EF0DD9"/>
    <w:rsid w:val="00EF18C4"/>
    <w:rsid w:val="00EF3117"/>
    <w:rsid w:val="00EF7DE4"/>
    <w:rsid w:val="00F01373"/>
    <w:rsid w:val="00F01A05"/>
    <w:rsid w:val="00F068EC"/>
    <w:rsid w:val="00F12C9D"/>
    <w:rsid w:val="00F12EA0"/>
    <w:rsid w:val="00F16473"/>
    <w:rsid w:val="00F204E7"/>
    <w:rsid w:val="00F237EF"/>
    <w:rsid w:val="00F26946"/>
    <w:rsid w:val="00F31EC9"/>
    <w:rsid w:val="00F341CA"/>
    <w:rsid w:val="00F3468B"/>
    <w:rsid w:val="00F347A1"/>
    <w:rsid w:val="00F353A2"/>
    <w:rsid w:val="00F378A4"/>
    <w:rsid w:val="00F37E9B"/>
    <w:rsid w:val="00F40AA4"/>
    <w:rsid w:val="00F41203"/>
    <w:rsid w:val="00F44DFA"/>
    <w:rsid w:val="00F45351"/>
    <w:rsid w:val="00F51B07"/>
    <w:rsid w:val="00F51F43"/>
    <w:rsid w:val="00F51FFE"/>
    <w:rsid w:val="00F524A2"/>
    <w:rsid w:val="00F52BF9"/>
    <w:rsid w:val="00F53583"/>
    <w:rsid w:val="00F569FC"/>
    <w:rsid w:val="00F56AC8"/>
    <w:rsid w:val="00F56E1D"/>
    <w:rsid w:val="00F60118"/>
    <w:rsid w:val="00F61F1C"/>
    <w:rsid w:val="00F6460B"/>
    <w:rsid w:val="00F65675"/>
    <w:rsid w:val="00F66900"/>
    <w:rsid w:val="00F706E1"/>
    <w:rsid w:val="00F72E87"/>
    <w:rsid w:val="00F73690"/>
    <w:rsid w:val="00F74202"/>
    <w:rsid w:val="00F766A3"/>
    <w:rsid w:val="00F77CD1"/>
    <w:rsid w:val="00F809DE"/>
    <w:rsid w:val="00F80C66"/>
    <w:rsid w:val="00F85092"/>
    <w:rsid w:val="00F852FF"/>
    <w:rsid w:val="00F8663F"/>
    <w:rsid w:val="00F8682C"/>
    <w:rsid w:val="00F86D12"/>
    <w:rsid w:val="00F9298A"/>
    <w:rsid w:val="00F92F5E"/>
    <w:rsid w:val="00F93228"/>
    <w:rsid w:val="00F95C08"/>
    <w:rsid w:val="00F9602A"/>
    <w:rsid w:val="00F9681F"/>
    <w:rsid w:val="00F971C0"/>
    <w:rsid w:val="00FA0DD1"/>
    <w:rsid w:val="00FA6B65"/>
    <w:rsid w:val="00FB169C"/>
    <w:rsid w:val="00FB1715"/>
    <w:rsid w:val="00FB1FDF"/>
    <w:rsid w:val="00FB2050"/>
    <w:rsid w:val="00FB3C1D"/>
    <w:rsid w:val="00FB4134"/>
    <w:rsid w:val="00FB521F"/>
    <w:rsid w:val="00FB5254"/>
    <w:rsid w:val="00FB5F6C"/>
    <w:rsid w:val="00FB7652"/>
    <w:rsid w:val="00FC066C"/>
    <w:rsid w:val="00FC1A10"/>
    <w:rsid w:val="00FC6458"/>
    <w:rsid w:val="00FC6A3A"/>
    <w:rsid w:val="00FC6CD4"/>
    <w:rsid w:val="00FC7413"/>
    <w:rsid w:val="00FD0D6F"/>
    <w:rsid w:val="00FD2498"/>
    <w:rsid w:val="00FD287F"/>
    <w:rsid w:val="00FD38BE"/>
    <w:rsid w:val="00FD64A4"/>
    <w:rsid w:val="00FD678E"/>
    <w:rsid w:val="00FD72D0"/>
    <w:rsid w:val="00FE1EB0"/>
    <w:rsid w:val="00FE2A0F"/>
    <w:rsid w:val="00FE4002"/>
    <w:rsid w:val="00FE7778"/>
    <w:rsid w:val="00FF0A5F"/>
    <w:rsid w:val="00FF3105"/>
    <w:rsid w:val="00FF3948"/>
    <w:rsid w:val="00FF46DA"/>
    <w:rsid w:val="00FF4F3B"/>
    <w:rsid w:val="00FF5235"/>
    <w:rsid w:val="00FF57D7"/>
    <w:rsid w:val="00FF5F0C"/>
    <w:rsid w:val="00FF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1B15CF-1D84-4EA3-B093-888B07A1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A6D06"/>
    <w:pPr>
      <w:suppressAutoHyphens/>
      <w:autoSpaceDN w:val="0"/>
      <w:textAlignment w:val="baseline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9A6D06"/>
    <w:pPr>
      <w:ind w:left="720"/>
    </w:pPr>
  </w:style>
  <w:style w:type="paragraph" w:styleId="Footer">
    <w:name w:val="footer"/>
    <w:basedOn w:val="Normal"/>
    <w:link w:val="FooterChar"/>
    <w:rsid w:val="009A6D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A6D06"/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rsid w:val="009A6D06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9A6D06"/>
    <w:rPr>
      <w:color w:val="808080"/>
    </w:rPr>
  </w:style>
  <w:style w:type="paragraph" w:styleId="BalloonText">
    <w:name w:val="Balloon Text"/>
    <w:basedOn w:val="Normal"/>
    <w:link w:val="BalloonTextChar"/>
    <w:rsid w:val="009A6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6D0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7E4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E4740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ff@bartowchamber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eff@bartowchambe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ginia\AppData\Roaming\Microsoft\Templates\Normal1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A11E2C04254C74A517982F4F234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374AD-B293-427A-B042-01CC3AA2F07C}"/>
      </w:docPartPr>
      <w:docPartBody>
        <w:p w:rsidR="003E083E" w:rsidRDefault="000E0B96" w:rsidP="000E0B96">
          <w:pPr>
            <w:pStyle w:val="1FA11E2C04254C74A517982F4F234FF73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3A6E9FEA9AB44C068B418B42FEDD4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BFA37-FD95-4E56-9C4B-80430603E850}"/>
      </w:docPartPr>
      <w:docPartBody>
        <w:p w:rsidR="003E083E" w:rsidRDefault="000E0B96" w:rsidP="000E0B96">
          <w:pPr>
            <w:pStyle w:val="3A6E9FEA9AB44C068B418B42FEDD47443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61B470923666455AB13325540A9BD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860B2-9C7A-4850-B525-122EF6E8A059}"/>
      </w:docPartPr>
      <w:docPartBody>
        <w:p w:rsidR="003E083E" w:rsidRDefault="000E0B96" w:rsidP="000E0B96">
          <w:pPr>
            <w:pStyle w:val="61B470923666455AB13325540A9BD80B3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5D61753EF3E84630B4E2EAFB350F5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F044F-9574-4B8D-A099-C76A3D75BDBA}"/>
      </w:docPartPr>
      <w:docPartBody>
        <w:p w:rsidR="003E083E" w:rsidRDefault="000E0B96" w:rsidP="000E0B96">
          <w:pPr>
            <w:pStyle w:val="5D61753EF3E84630B4E2EAFB350F5B583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4808F5AE29D641FDAE2F8D119655D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678AE-1CE5-4639-814B-48C53FEF563F}"/>
      </w:docPartPr>
      <w:docPartBody>
        <w:p w:rsidR="00A970EE" w:rsidRDefault="000E0B96" w:rsidP="000E0B96">
          <w:pPr>
            <w:pStyle w:val="4808F5AE29D641FDAE2F8D119655D6CD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8B49E8334A19435184334DD6170D4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92054-9A55-4EE0-A66E-F7727AE16FC9}"/>
      </w:docPartPr>
      <w:docPartBody>
        <w:p w:rsidR="00A970EE" w:rsidRDefault="000E0B96" w:rsidP="000E0B96">
          <w:pPr>
            <w:pStyle w:val="8B49E8334A19435184334DD6170D4C93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BEBBD0A7BE694CB19EE61B244C245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D4005-413A-436E-81A3-9E79FBA198A0}"/>
      </w:docPartPr>
      <w:docPartBody>
        <w:p w:rsidR="00A970EE" w:rsidRDefault="000E0B96" w:rsidP="000E0B96">
          <w:pPr>
            <w:pStyle w:val="BEBBD0A7BE694CB19EE61B244C24512A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5B8B3C96F7604C9C8522EA061BB6C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A7D35-90A5-4592-BDC3-C4B6D0F4A6DA}"/>
      </w:docPartPr>
      <w:docPartBody>
        <w:p w:rsidR="00A970EE" w:rsidRDefault="000E0B96" w:rsidP="000E0B96">
          <w:pPr>
            <w:pStyle w:val="5B8B3C96F7604C9C8522EA061BB6CD3B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22517A95C2EC4C14BCF74EED9C4A2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3F894-B820-411E-835F-5D3423CD5038}"/>
      </w:docPartPr>
      <w:docPartBody>
        <w:p w:rsidR="00A970EE" w:rsidRDefault="000E0B96" w:rsidP="000E0B96">
          <w:pPr>
            <w:pStyle w:val="22517A95C2EC4C14BCF74EED9C4A2A7F2"/>
          </w:pPr>
          <w:r w:rsidRPr="004A47F0">
            <w:rPr>
              <w:rStyle w:val="PlaceholderText"/>
            </w:rPr>
            <w:t>Click here to enter a date.</w:t>
          </w:r>
        </w:p>
      </w:docPartBody>
    </w:docPart>
    <w:docPart>
      <w:docPartPr>
        <w:name w:val="9C5801B2C43241E39F7B63CCDE5C9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3B910-EC54-4B31-BF47-99EB8EE281B0}"/>
      </w:docPartPr>
      <w:docPartBody>
        <w:p w:rsidR="00A970EE" w:rsidRDefault="000E0B96" w:rsidP="000E0B96">
          <w:pPr>
            <w:pStyle w:val="9C5801B2C43241E39F7B63CCDE5C93D1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6CDAA8CD4FB44CF895ACD5AC1BE6E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B1B90-1702-45D4-9F36-4D8A6483393A}"/>
      </w:docPartPr>
      <w:docPartBody>
        <w:p w:rsidR="00A970EE" w:rsidRDefault="000E0B96" w:rsidP="000E0B96">
          <w:pPr>
            <w:pStyle w:val="6CDAA8CD4FB44CF895ACD5AC1BE6EF57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13311553681C438FBB3360B325652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FCC34-6657-4EE7-A758-C38D58E2BF27}"/>
      </w:docPartPr>
      <w:docPartBody>
        <w:p w:rsidR="00A970EE" w:rsidRDefault="000E0B96" w:rsidP="000E0B96">
          <w:pPr>
            <w:pStyle w:val="13311553681C438FBB3360B3256523A6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8D30848BA6BA4923A6BBF36A901EC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07062-4C88-4D59-A89F-9A81D386841D}"/>
      </w:docPartPr>
      <w:docPartBody>
        <w:p w:rsidR="00A970EE" w:rsidRDefault="000E0B96" w:rsidP="000E0B96">
          <w:pPr>
            <w:pStyle w:val="8D30848BA6BA4923A6BBF36A901ECA38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16C85BB8085E45B6BC5256C64295A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239AF-711A-4F39-AF28-F5A4BCA71946}"/>
      </w:docPartPr>
      <w:docPartBody>
        <w:p w:rsidR="00A970EE" w:rsidRDefault="000E0B96" w:rsidP="000E0B96">
          <w:pPr>
            <w:pStyle w:val="16C85BB8085E45B6BC5256C64295AD8F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6FE0A3C6CEA84C9B97D852B8E6C9D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9E2AB-71CA-47E4-AEA4-C0D10A785BE5}"/>
      </w:docPartPr>
      <w:docPartBody>
        <w:p w:rsidR="00A970EE" w:rsidRDefault="000E0B96" w:rsidP="000E0B96">
          <w:pPr>
            <w:pStyle w:val="6FE0A3C6CEA84C9B97D852B8E6C9DF23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EA7B1C7858CA4A75894A2351A7537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22BC8-6585-4BA4-BBB8-2FC64A05703D}"/>
      </w:docPartPr>
      <w:docPartBody>
        <w:p w:rsidR="00A970EE" w:rsidRDefault="000E0B96" w:rsidP="000E0B96">
          <w:pPr>
            <w:pStyle w:val="EA7B1C7858CA4A75894A2351A753778E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8F8D0502FD42478FB425C0B5CBD9A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6437-79C5-488B-A0E0-CD0E9020CEFF}"/>
      </w:docPartPr>
      <w:docPartBody>
        <w:p w:rsidR="00A970EE" w:rsidRDefault="000E0B96" w:rsidP="000E0B96">
          <w:pPr>
            <w:pStyle w:val="8F8D0502FD42478FB425C0B5CBD9AC62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64B4C9FC9390421EB1014BD07F239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24DBE-0233-40B3-AA22-055F2E4ABFFD}"/>
      </w:docPartPr>
      <w:docPartBody>
        <w:p w:rsidR="00A970EE" w:rsidRDefault="000E0B96" w:rsidP="000E0B96">
          <w:pPr>
            <w:pStyle w:val="64B4C9FC9390421EB1014BD07F239FB6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F3D45E36992F4AEEBCAB16DA1CDCD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1D2DC-4B2A-4C61-B353-23D2FFED1808}"/>
      </w:docPartPr>
      <w:docPartBody>
        <w:p w:rsidR="00A970EE" w:rsidRDefault="000E0B96" w:rsidP="000E0B96">
          <w:pPr>
            <w:pStyle w:val="F3D45E36992F4AEEBCAB16DA1CDCD557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85ADCAD4F1924811837F50422795A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22328-F86B-4DE7-93EC-B023DF82D719}"/>
      </w:docPartPr>
      <w:docPartBody>
        <w:p w:rsidR="00A970EE" w:rsidRDefault="000E0B96" w:rsidP="000E0B96">
          <w:pPr>
            <w:pStyle w:val="85ADCAD4F1924811837F50422795AF53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2A11163A1EF24B7C95E1D52BBAC83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D56CA-FEE9-42F4-9AFC-8106955796FB}"/>
      </w:docPartPr>
      <w:docPartBody>
        <w:p w:rsidR="00A970EE" w:rsidRDefault="000E0B96" w:rsidP="000E0B96">
          <w:pPr>
            <w:pStyle w:val="2A11163A1EF24B7C95E1D52BBAC83417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27B4DBEA7E044398AE62AF2F0C16F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F742D-46AC-45D0-939C-A77C43BD486F}"/>
      </w:docPartPr>
      <w:docPartBody>
        <w:p w:rsidR="00A970EE" w:rsidRDefault="000E0B96" w:rsidP="000E0B96">
          <w:pPr>
            <w:pStyle w:val="27B4DBEA7E044398AE62AF2F0C16FF00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FE6A5B50897D4B1E9CE987D41ED4B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CD9CF-FB64-4CC7-8EB7-571C352E3339}"/>
      </w:docPartPr>
      <w:docPartBody>
        <w:p w:rsidR="00A970EE" w:rsidRDefault="000E0B96" w:rsidP="000E0B96">
          <w:pPr>
            <w:pStyle w:val="FE6A5B50897D4B1E9CE987D41ED4BC07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C68EEB4110E747E0B0080A55299F2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68894-C5FF-4E0F-BDCE-96EC771A1919}"/>
      </w:docPartPr>
      <w:docPartBody>
        <w:p w:rsidR="00A970EE" w:rsidRDefault="000E0B96" w:rsidP="000E0B96">
          <w:pPr>
            <w:pStyle w:val="C68EEB4110E747E0B0080A55299F2F89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F1AABDAC16D94F72B9BC93CF8A8F8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B6596-AF70-45BD-B0A5-937B8FE12DB5}"/>
      </w:docPartPr>
      <w:docPartBody>
        <w:p w:rsidR="00A970EE" w:rsidRDefault="000E0B96" w:rsidP="000E0B96">
          <w:pPr>
            <w:pStyle w:val="F1AABDAC16D94F72B9BC93CF8A8F8C71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A0F76767790340C0BC538C3960B7C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9F225-9A06-43D8-B3D0-B534ED5375D4}"/>
      </w:docPartPr>
      <w:docPartBody>
        <w:p w:rsidR="00A970EE" w:rsidRDefault="000E0B96" w:rsidP="000E0B96">
          <w:pPr>
            <w:pStyle w:val="A0F76767790340C0BC538C3960B7CB88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FED0AE96816C444EB891E06CF10A6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C0135-D877-46B7-A1A3-825D5DFD1F9D}"/>
      </w:docPartPr>
      <w:docPartBody>
        <w:p w:rsidR="00A970EE" w:rsidRDefault="000E0B96" w:rsidP="000E0B96">
          <w:pPr>
            <w:pStyle w:val="FED0AE96816C444EB891E06CF10A67AE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5864A9CAFADC4A85B77414834F258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DFC02-AFF7-48A8-8B0E-CE0132ECA8CD}"/>
      </w:docPartPr>
      <w:docPartBody>
        <w:p w:rsidR="00A970EE" w:rsidRDefault="000E0B96" w:rsidP="000E0B96">
          <w:pPr>
            <w:pStyle w:val="5864A9CAFADC4A85B77414834F258B1A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4DA7993DBD384EC88A8532F54F671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BD3F6-C958-4440-8861-56626001694E}"/>
      </w:docPartPr>
      <w:docPartBody>
        <w:p w:rsidR="00A970EE" w:rsidRDefault="000E0B96" w:rsidP="000E0B96">
          <w:pPr>
            <w:pStyle w:val="4DA7993DBD384EC88A8532F54F671D5A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46355F0DE7EA437BA391E7303E3F2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A1D82-2A88-4C61-9DBD-D55AB0D08922}"/>
      </w:docPartPr>
      <w:docPartBody>
        <w:p w:rsidR="00A970EE" w:rsidRDefault="000E0B96" w:rsidP="000E0B96">
          <w:pPr>
            <w:pStyle w:val="46355F0DE7EA437BA391E7303E3F2041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7349CF8B0BC94C78BC77B79724D8F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FB984-A514-44B3-A1A4-521895AAD9DA}"/>
      </w:docPartPr>
      <w:docPartBody>
        <w:p w:rsidR="00A970EE" w:rsidRDefault="000E0B96" w:rsidP="000E0B96">
          <w:pPr>
            <w:pStyle w:val="7349CF8B0BC94C78BC77B79724D8F272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5677F1904E8B4263B7498A999ADC8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45987-4362-4E87-A3EB-9E4467005899}"/>
      </w:docPartPr>
      <w:docPartBody>
        <w:p w:rsidR="00A970EE" w:rsidRDefault="000E0B96" w:rsidP="000E0B96">
          <w:pPr>
            <w:pStyle w:val="5677F1904E8B4263B7498A999ADC8080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A610D75C977E4BAB859308E955B84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ABD32-E069-4B17-8681-390E0FEF93CF}"/>
      </w:docPartPr>
      <w:docPartBody>
        <w:p w:rsidR="00A970EE" w:rsidRDefault="000E0B96" w:rsidP="000E0B96">
          <w:pPr>
            <w:pStyle w:val="A610D75C977E4BAB859308E955B8494B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098176DEBA344F159AAED95A8F801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8E4FC-C1BF-4126-B78C-DB8D622F8B34}"/>
      </w:docPartPr>
      <w:docPartBody>
        <w:p w:rsidR="00A970EE" w:rsidRDefault="000E0B96" w:rsidP="000E0B96">
          <w:pPr>
            <w:pStyle w:val="098176DEBA344F159AAED95A8F801B7D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7D14259A1F6A48B6B8BDC3CF40793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26F3D-766F-489C-B6D6-C43291D90650}"/>
      </w:docPartPr>
      <w:docPartBody>
        <w:p w:rsidR="00A970EE" w:rsidRDefault="000E0B96" w:rsidP="000E0B96">
          <w:pPr>
            <w:pStyle w:val="7D14259A1F6A48B6B8BDC3CF407935C72"/>
          </w:pPr>
          <w:r w:rsidRPr="004A47F0">
            <w:rPr>
              <w:rStyle w:val="PlaceholderText"/>
            </w:rPr>
            <w:t>Click here to enter a date.</w:t>
          </w:r>
        </w:p>
      </w:docPartBody>
    </w:docPart>
    <w:docPart>
      <w:docPartPr>
        <w:name w:val="7C10E8715FCC445F9E6B266B6A973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C8693-6D9D-469B-89F5-CAC3B8A18F8D}"/>
      </w:docPartPr>
      <w:docPartBody>
        <w:p w:rsidR="00A970EE" w:rsidRDefault="000E0B96" w:rsidP="000E0B96">
          <w:pPr>
            <w:pStyle w:val="7C10E8715FCC445F9E6B266B6A973726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50A8FDBC918C4EE8888907120A385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A296B-C5BA-464E-AB27-F78D368A43C6}"/>
      </w:docPartPr>
      <w:docPartBody>
        <w:p w:rsidR="00A970EE" w:rsidRDefault="000E0B96" w:rsidP="000E0B96">
          <w:pPr>
            <w:pStyle w:val="50A8FDBC918C4EE8888907120A385E80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C30A74725E6C4A079258E3E8F170B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4FD52-EFE4-4CA9-AABA-747AA36B22A4}"/>
      </w:docPartPr>
      <w:docPartBody>
        <w:p w:rsidR="00A970EE" w:rsidRDefault="000E0B96" w:rsidP="000E0B96">
          <w:pPr>
            <w:pStyle w:val="C30A74725E6C4A079258E3E8F170B1C2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5329E70F9F354818A92F4B60A61C7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DC23A-9DD3-41A8-9904-06DF54446B44}"/>
      </w:docPartPr>
      <w:docPartBody>
        <w:p w:rsidR="00A970EE" w:rsidRDefault="000E0B96" w:rsidP="000E0B96">
          <w:pPr>
            <w:pStyle w:val="5329E70F9F354818A92F4B60A61C7990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DA5DDE4E28F641E99C8BF1E65252E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1913B-1F65-4386-A4E1-6B566A11CAE1}"/>
      </w:docPartPr>
      <w:docPartBody>
        <w:p w:rsidR="00A970EE" w:rsidRDefault="000E0B96" w:rsidP="000E0B96">
          <w:pPr>
            <w:pStyle w:val="DA5DDE4E28F641E99C8BF1E65252EE102"/>
          </w:pPr>
          <w:r w:rsidRPr="004A47F0">
            <w:rPr>
              <w:rStyle w:val="PlaceholderText"/>
            </w:rPr>
            <w:t>Click here to enter a date.</w:t>
          </w:r>
        </w:p>
      </w:docPartBody>
    </w:docPart>
    <w:docPart>
      <w:docPartPr>
        <w:name w:val="6F85F6F37B0F4279AA489D291BD8B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75A8A-B5A1-4C60-A386-A7DC308BF88F}"/>
      </w:docPartPr>
      <w:docPartBody>
        <w:p w:rsidR="00A970EE" w:rsidRDefault="000E0B96" w:rsidP="000E0B96">
          <w:pPr>
            <w:pStyle w:val="6F85F6F37B0F4279AA489D291BD8BD5D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ECE324466B624349B17E46BEE9585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A7596-BA77-445E-96C1-5E64F1975E54}"/>
      </w:docPartPr>
      <w:docPartBody>
        <w:p w:rsidR="00A970EE" w:rsidRDefault="000E0B96" w:rsidP="000E0B96">
          <w:pPr>
            <w:pStyle w:val="ECE324466B624349B17E46BEE9585862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9D079CC7232543E08656F5FBAE79E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DC193-5D69-4579-822B-300F761CC751}"/>
      </w:docPartPr>
      <w:docPartBody>
        <w:p w:rsidR="00A970EE" w:rsidRDefault="000E0B96" w:rsidP="000E0B96">
          <w:pPr>
            <w:pStyle w:val="9D079CC7232543E08656F5FBAE79EB23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F100231CFE404FEA83FA35D4B2A48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78629-110B-48C1-946D-B4EBBD0DD3F6}"/>
      </w:docPartPr>
      <w:docPartBody>
        <w:p w:rsidR="00A970EE" w:rsidRDefault="000E0B96" w:rsidP="000E0B96">
          <w:pPr>
            <w:pStyle w:val="F100231CFE404FEA83FA35D4B2A484BA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47570A69F72A4821B6B71A03ACACE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CBE3B-DAEB-4D95-8318-74DCCD4D2932}"/>
      </w:docPartPr>
      <w:docPartBody>
        <w:p w:rsidR="00A970EE" w:rsidRDefault="000E0B96" w:rsidP="000E0B96">
          <w:pPr>
            <w:pStyle w:val="47570A69F72A4821B6B71A03ACACEFF22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061C9E27CF1F47BB8AF9BE86404DB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44A57-9ED4-4307-A917-8E0486920150}"/>
      </w:docPartPr>
      <w:docPartBody>
        <w:p w:rsidR="000E0B96" w:rsidRDefault="000E0B96" w:rsidP="000E0B96">
          <w:pPr>
            <w:pStyle w:val="061C9E27CF1F47BB8AF9BE86404DB8611"/>
          </w:pPr>
          <w:r w:rsidRPr="004A47F0">
            <w:rPr>
              <w:rStyle w:val="PlaceholderText"/>
            </w:rPr>
            <w:t>Choose an item.</w:t>
          </w:r>
        </w:p>
      </w:docPartBody>
    </w:docPart>
    <w:docPart>
      <w:docPartPr>
        <w:name w:val="E65ECD9ECBB44D5D813EF1B50D72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3A259-6E2B-4A02-A7E1-CF676BFA9A76}"/>
      </w:docPartPr>
      <w:docPartBody>
        <w:p w:rsidR="000E0B96" w:rsidRDefault="000E0B96" w:rsidP="000E0B96">
          <w:pPr>
            <w:pStyle w:val="E65ECD9ECBB44D5D813EF1B50D72EE3E1"/>
          </w:pPr>
          <w:r w:rsidRPr="004A47F0">
            <w:rPr>
              <w:rStyle w:val="PlaceholderText"/>
            </w:rPr>
            <w:t>Click here to enter text.</w:t>
          </w:r>
        </w:p>
      </w:docPartBody>
    </w:docPart>
    <w:docPart>
      <w:docPartPr>
        <w:name w:val="96D6B306B98843309D2DB2495D958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48D0B-CBE1-46E1-99B0-DE53C61CDE8B}"/>
      </w:docPartPr>
      <w:docPartBody>
        <w:p w:rsidR="000E0B96" w:rsidRDefault="000E0B96" w:rsidP="000E0B96">
          <w:pPr>
            <w:pStyle w:val="96D6B306B98843309D2DB2495D95851C1"/>
          </w:pPr>
          <w:r w:rsidRPr="004A47F0">
            <w:rPr>
              <w:rStyle w:val="PlaceholderText"/>
            </w:rPr>
            <w:t>Choose an item.</w:t>
          </w:r>
        </w:p>
      </w:docPartBody>
    </w:docPart>
    <w:docPart>
      <w:docPartPr>
        <w:name w:val="49FEE8798F3440B389CB6D59D2CA6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E2541-F632-4D6B-A4E1-5B4D8BEFCCAA}"/>
      </w:docPartPr>
      <w:docPartBody>
        <w:p w:rsidR="000E0B96" w:rsidRDefault="000E0B96" w:rsidP="000E0B96">
          <w:pPr>
            <w:pStyle w:val="49FEE8798F3440B389CB6D59D2CA65751"/>
          </w:pPr>
          <w:r w:rsidRPr="004A47F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5F54"/>
    <w:rsid w:val="00026293"/>
    <w:rsid w:val="000E0B96"/>
    <w:rsid w:val="003E083E"/>
    <w:rsid w:val="00553973"/>
    <w:rsid w:val="00625F54"/>
    <w:rsid w:val="00725804"/>
    <w:rsid w:val="00A9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0B96"/>
    <w:rPr>
      <w:color w:val="808080"/>
    </w:rPr>
  </w:style>
  <w:style w:type="paragraph" w:customStyle="1" w:styleId="B1CED3CF264A4AECA34A122073D5D128">
    <w:name w:val="B1CED3CF264A4AECA34A122073D5D128"/>
    <w:rsid w:val="00625F54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6BCEB10244FF4B12A117E8CACF552A69">
    <w:name w:val="6BCEB10244FF4B12A117E8CACF552A69"/>
    <w:rsid w:val="00625F54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71811A8B67AA4358B957F93418D31E17">
    <w:name w:val="71811A8B67AA4358B957F93418D31E17"/>
    <w:rsid w:val="00625F54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1FA11E2C04254C74A517982F4F234FF7">
    <w:name w:val="1FA11E2C04254C74A517982F4F234FF7"/>
    <w:rsid w:val="00625F54"/>
  </w:style>
  <w:style w:type="paragraph" w:customStyle="1" w:styleId="3A6E9FEA9AB44C068B418B42FEDD4744">
    <w:name w:val="3A6E9FEA9AB44C068B418B42FEDD4744"/>
    <w:rsid w:val="00625F54"/>
  </w:style>
  <w:style w:type="paragraph" w:customStyle="1" w:styleId="9E51F851FB3148DE917A1CE1EC28B3F5">
    <w:name w:val="9E51F851FB3148DE917A1CE1EC28B3F5"/>
    <w:rsid w:val="00625F54"/>
  </w:style>
  <w:style w:type="paragraph" w:customStyle="1" w:styleId="D839C1CFBBA84766AC0EBD122D9D537A">
    <w:name w:val="D839C1CFBBA84766AC0EBD122D9D537A"/>
    <w:rsid w:val="00625F54"/>
  </w:style>
  <w:style w:type="paragraph" w:customStyle="1" w:styleId="61B470923666455AB13325540A9BD80B">
    <w:name w:val="61B470923666455AB13325540A9BD80B"/>
    <w:rsid w:val="00625F54"/>
  </w:style>
  <w:style w:type="paragraph" w:customStyle="1" w:styleId="5D61753EF3E84630B4E2EAFB350F5B58">
    <w:name w:val="5D61753EF3E84630B4E2EAFB350F5B58"/>
    <w:rsid w:val="00625F54"/>
  </w:style>
  <w:style w:type="paragraph" w:customStyle="1" w:styleId="4808F5AE29D641FDAE2F8D119655D6CD">
    <w:name w:val="4808F5AE29D641FDAE2F8D119655D6CD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8B49E8334A19435184334DD6170D4C93">
    <w:name w:val="8B49E8334A19435184334DD6170D4C93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BEBBD0A7BE694CB19EE61B244C24512A">
    <w:name w:val="BEBBD0A7BE694CB19EE61B244C24512A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B8B3C96F7604C9C8522EA061BB6CD3B">
    <w:name w:val="5B8B3C96F7604C9C8522EA061BB6CD3B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22517A95C2EC4C14BCF74EED9C4A2A7F">
    <w:name w:val="22517A95C2EC4C14BCF74EED9C4A2A7F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9C5801B2C43241E39F7B63CCDE5C93D1">
    <w:name w:val="9C5801B2C43241E39F7B63CCDE5C93D1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6CDAA8CD4FB44CF895ACD5AC1BE6EF57">
    <w:name w:val="6CDAA8CD4FB44CF895ACD5AC1BE6EF57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13311553681C438FBB3360B3256523A6">
    <w:name w:val="13311553681C438FBB3360B3256523A6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8D30848BA6BA4923A6BBF36A901ECA38">
    <w:name w:val="8D30848BA6BA4923A6BBF36A901ECA38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16C85BB8085E45B6BC5256C64295AD8F">
    <w:name w:val="16C85BB8085E45B6BC5256C64295AD8F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6FE0A3C6CEA84C9B97D852B8E6C9DF23">
    <w:name w:val="6FE0A3C6CEA84C9B97D852B8E6C9DF23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EA7B1C7858CA4A75894A2351A753778E">
    <w:name w:val="EA7B1C7858CA4A75894A2351A753778E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8F8D0502FD42478FB425C0B5CBD9AC62">
    <w:name w:val="8F8D0502FD42478FB425C0B5CBD9AC62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64B4C9FC9390421EB1014BD07F239FB6">
    <w:name w:val="64B4C9FC9390421EB1014BD07F239FB6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F3D45E36992F4AEEBCAB16DA1CDCD557">
    <w:name w:val="F3D45E36992F4AEEBCAB16DA1CDCD557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85ADCAD4F1924811837F50422795AF53">
    <w:name w:val="85ADCAD4F1924811837F50422795AF53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2A11163A1EF24B7C95E1D52BBAC83417">
    <w:name w:val="2A11163A1EF24B7C95E1D52BBAC83417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27B4DBEA7E044398AE62AF2F0C16FF00">
    <w:name w:val="27B4DBEA7E044398AE62AF2F0C16FF00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FE6A5B50897D4B1E9CE987D41ED4BC07">
    <w:name w:val="FE6A5B50897D4B1E9CE987D41ED4BC07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C68EEB4110E747E0B0080A55299F2F89">
    <w:name w:val="C68EEB4110E747E0B0080A55299F2F89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F1AABDAC16D94F72B9BC93CF8A8F8C71">
    <w:name w:val="F1AABDAC16D94F72B9BC93CF8A8F8C71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A0F76767790340C0BC538C3960B7CB88">
    <w:name w:val="A0F76767790340C0BC538C3960B7CB88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FED0AE96816C444EB891E06CF10A67AE">
    <w:name w:val="FED0AE96816C444EB891E06CF10A67AE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864A9CAFADC4A85B77414834F258B1A">
    <w:name w:val="5864A9CAFADC4A85B77414834F258B1A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4DA7993DBD384EC88A8532F54F671D5A">
    <w:name w:val="4DA7993DBD384EC88A8532F54F671D5A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46355F0DE7EA437BA391E7303E3F2041">
    <w:name w:val="46355F0DE7EA437BA391E7303E3F2041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7349CF8B0BC94C78BC77B79724D8F272">
    <w:name w:val="7349CF8B0BC94C78BC77B79724D8F272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1FA11E2C04254C74A517982F4F234FF71">
    <w:name w:val="1FA11E2C04254C74A517982F4F234FF71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3A6E9FEA9AB44C068B418B42FEDD47441">
    <w:name w:val="3A6E9FEA9AB44C068B418B42FEDD47441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677F1904E8B4263B7498A999ADC8080">
    <w:name w:val="5677F1904E8B4263B7498A999ADC8080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A610D75C977E4BAB859308E955B8494B">
    <w:name w:val="A610D75C977E4BAB859308E955B8494B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098176DEBA344F159AAED95A8F801B7D">
    <w:name w:val="098176DEBA344F159AAED95A8F801B7D"/>
    <w:rsid w:val="003E083E"/>
    <w:pPr>
      <w:suppressAutoHyphens/>
      <w:autoSpaceDN w:val="0"/>
      <w:spacing w:after="0" w:line="240" w:lineRule="auto"/>
      <w:ind w:left="720"/>
      <w:textAlignment w:val="baseline"/>
    </w:pPr>
    <w:rPr>
      <w:rFonts w:ascii="Calibri" w:eastAsia="Calibri" w:hAnsi="Calibri" w:cs="Times New Roman"/>
    </w:rPr>
  </w:style>
  <w:style w:type="paragraph" w:customStyle="1" w:styleId="7D14259A1F6A48B6B8BDC3CF407935C7">
    <w:name w:val="7D14259A1F6A48B6B8BDC3CF407935C7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7C10E8715FCC445F9E6B266B6A973726">
    <w:name w:val="7C10E8715FCC445F9E6B266B6A973726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0A8FDBC918C4EE8888907120A385E80">
    <w:name w:val="50A8FDBC918C4EE8888907120A385E80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C30A74725E6C4A079258E3E8F170B1C2">
    <w:name w:val="C30A74725E6C4A079258E3E8F170B1C2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329E70F9F354818A92F4B60A61C7990">
    <w:name w:val="5329E70F9F354818A92F4B60A61C7990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DA5DDE4E28F641E99C8BF1E65252EE10">
    <w:name w:val="DA5DDE4E28F641E99C8BF1E65252EE10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6F85F6F37B0F4279AA489D291BD8BD5D">
    <w:name w:val="6F85F6F37B0F4279AA489D291BD8BD5D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61B470923666455AB13325540A9BD80B1">
    <w:name w:val="61B470923666455AB13325540A9BD80B1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D61753EF3E84630B4E2EAFB350F5B581">
    <w:name w:val="5D61753EF3E84630B4E2EAFB350F5B581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4A26C622A378435190BDAB7A0B83D3A0">
    <w:name w:val="4A26C622A378435190BDAB7A0B83D3A0"/>
    <w:rsid w:val="003E083E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09113CF47D3843B788D215FE7F6AADB5">
    <w:name w:val="09113CF47D3843B788D215FE7F6AADB5"/>
    <w:rsid w:val="003E083E"/>
  </w:style>
  <w:style w:type="paragraph" w:customStyle="1" w:styleId="4E51F03B56E94EEAB01D60F3EFCC4B33">
    <w:name w:val="4E51F03B56E94EEAB01D60F3EFCC4B33"/>
    <w:rsid w:val="003E083E"/>
  </w:style>
  <w:style w:type="paragraph" w:customStyle="1" w:styleId="ECE324466B624349B17E46BEE9585862">
    <w:name w:val="ECE324466B624349B17E46BEE9585862"/>
    <w:rsid w:val="003E083E"/>
  </w:style>
  <w:style w:type="paragraph" w:customStyle="1" w:styleId="9D079CC7232543E08656F5FBAE79EB23">
    <w:name w:val="9D079CC7232543E08656F5FBAE79EB23"/>
    <w:rsid w:val="003E083E"/>
  </w:style>
  <w:style w:type="paragraph" w:customStyle="1" w:styleId="F100231CFE404FEA83FA35D4B2A484BA">
    <w:name w:val="F100231CFE404FEA83FA35D4B2A484BA"/>
    <w:rsid w:val="003E083E"/>
  </w:style>
  <w:style w:type="paragraph" w:customStyle="1" w:styleId="47570A69F72A4821B6B71A03ACACEFF2">
    <w:name w:val="47570A69F72A4821B6B71A03ACACEFF2"/>
    <w:rsid w:val="003E083E"/>
  </w:style>
  <w:style w:type="paragraph" w:customStyle="1" w:styleId="4808F5AE29D641FDAE2F8D119655D6CD1">
    <w:name w:val="4808F5AE29D641FDAE2F8D119655D6CD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8B49E8334A19435184334DD6170D4C931">
    <w:name w:val="8B49E8334A19435184334DD6170D4C93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BEBBD0A7BE694CB19EE61B244C24512A1">
    <w:name w:val="BEBBD0A7BE694CB19EE61B244C24512A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B8B3C96F7604C9C8522EA061BB6CD3B1">
    <w:name w:val="5B8B3C96F7604C9C8522EA061BB6CD3B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061C9E27CF1F47BB8AF9BE86404DB861">
    <w:name w:val="061C9E27CF1F47BB8AF9BE86404DB86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22517A95C2EC4C14BCF74EED9C4A2A7F1">
    <w:name w:val="22517A95C2EC4C14BCF74EED9C4A2A7F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9C5801B2C43241E39F7B63CCDE5C93D11">
    <w:name w:val="9C5801B2C43241E39F7B63CCDE5C93D1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6CDAA8CD4FB44CF895ACD5AC1BE6EF571">
    <w:name w:val="6CDAA8CD4FB44CF895ACD5AC1BE6EF57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13311553681C438FBB3360B3256523A61">
    <w:name w:val="13311553681C438FBB3360B3256523A6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8D30848BA6BA4923A6BBF36A901ECA381">
    <w:name w:val="8D30848BA6BA4923A6BBF36A901ECA38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16C85BB8085E45B6BC5256C64295AD8F1">
    <w:name w:val="16C85BB8085E45B6BC5256C64295AD8F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6FE0A3C6CEA84C9B97D852B8E6C9DF231">
    <w:name w:val="6FE0A3C6CEA84C9B97D852B8E6C9DF23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EA7B1C7858CA4A75894A2351A753778E1">
    <w:name w:val="EA7B1C7858CA4A75894A2351A753778E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E65ECD9ECBB44D5D813EF1B50D72EE3E">
    <w:name w:val="E65ECD9ECBB44D5D813EF1B50D72EE3E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8F8D0502FD42478FB425C0B5CBD9AC621">
    <w:name w:val="8F8D0502FD42478FB425C0B5CBD9AC62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64B4C9FC9390421EB1014BD07F239FB61">
    <w:name w:val="64B4C9FC9390421EB1014BD07F239FB6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F3D45E36992F4AEEBCAB16DA1CDCD5571">
    <w:name w:val="F3D45E36992F4AEEBCAB16DA1CDCD557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96D6B306B98843309D2DB2495D95851C">
    <w:name w:val="96D6B306B98843309D2DB2495D95851C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85ADCAD4F1924811837F50422795AF531">
    <w:name w:val="85ADCAD4F1924811837F50422795AF53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2A11163A1EF24B7C95E1D52BBAC834171">
    <w:name w:val="2A11163A1EF24B7C95E1D52BBAC83417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27B4DBEA7E044398AE62AF2F0C16FF001">
    <w:name w:val="27B4DBEA7E044398AE62AF2F0C16FF00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FE6A5B50897D4B1E9CE987D41ED4BC071">
    <w:name w:val="FE6A5B50897D4B1E9CE987D41ED4BC07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C68EEB4110E747E0B0080A55299F2F891">
    <w:name w:val="C68EEB4110E747E0B0080A55299F2F89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F1AABDAC16D94F72B9BC93CF8A8F8C711">
    <w:name w:val="F1AABDAC16D94F72B9BC93CF8A8F8C71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A0F76767790340C0BC538C3960B7CB881">
    <w:name w:val="A0F76767790340C0BC538C3960B7CB88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FED0AE96816C444EB891E06CF10A67AE1">
    <w:name w:val="FED0AE96816C444EB891E06CF10A67AE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864A9CAFADC4A85B77414834F258B1A1">
    <w:name w:val="5864A9CAFADC4A85B77414834F258B1A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4DA7993DBD384EC88A8532F54F671D5A1">
    <w:name w:val="4DA7993DBD384EC88A8532F54F671D5A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46355F0DE7EA437BA391E7303E3F20411">
    <w:name w:val="46355F0DE7EA437BA391E7303E3F2041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7349CF8B0BC94C78BC77B79724D8F2721">
    <w:name w:val="7349CF8B0BC94C78BC77B79724D8F272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1FA11E2C04254C74A517982F4F234FF72">
    <w:name w:val="1FA11E2C04254C74A517982F4F234FF72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3A6E9FEA9AB44C068B418B42FEDD47442">
    <w:name w:val="3A6E9FEA9AB44C068B418B42FEDD47442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677F1904E8B4263B7498A999ADC80801">
    <w:name w:val="5677F1904E8B4263B7498A999ADC8080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A610D75C977E4BAB859308E955B8494B1">
    <w:name w:val="A610D75C977E4BAB859308E955B8494B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098176DEBA344F159AAED95A8F801B7D1">
    <w:name w:val="098176DEBA344F159AAED95A8F801B7D1"/>
    <w:rsid w:val="00553973"/>
    <w:pPr>
      <w:suppressAutoHyphens/>
      <w:autoSpaceDN w:val="0"/>
      <w:spacing w:after="0" w:line="240" w:lineRule="auto"/>
      <w:ind w:left="720"/>
      <w:textAlignment w:val="baseline"/>
    </w:pPr>
    <w:rPr>
      <w:rFonts w:ascii="Calibri" w:eastAsia="Calibri" w:hAnsi="Calibri" w:cs="Times New Roman"/>
    </w:rPr>
  </w:style>
  <w:style w:type="paragraph" w:customStyle="1" w:styleId="ECE324466B624349B17E46BEE95858621">
    <w:name w:val="ECE324466B624349B17E46BEE9585862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9D079CC7232543E08656F5FBAE79EB231">
    <w:name w:val="9D079CC7232543E08656F5FBAE79EB23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F100231CFE404FEA83FA35D4B2A484BA1">
    <w:name w:val="F100231CFE404FEA83FA35D4B2A484BA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47570A69F72A4821B6B71A03ACACEFF21">
    <w:name w:val="47570A69F72A4821B6B71A03ACACEFF2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7D14259A1F6A48B6B8BDC3CF407935C71">
    <w:name w:val="7D14259A1F6A48B6B8BDC3CF407935C7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7C10E8715FCC445F9E6B266B6A9737261">
    <w:name w:val="7C10E8715FCC445F9E6B266B6A973726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0A8FDBC918C4EE8888907120A385E801">
    <w:name w:val="50A8FDBC918C4EE8888907120A385E80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C30A74725E6C4A079258E3E8F170B1C21">
    <w:name w:val="C30A74725E6C4A079258E3E8F170B1C2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329E70F9F354818A92F4B60A61C79901">
    <w:name w:val="5329E70F9F354818A92F4B60A61C7990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DA5DDE4E28F641E99C8BF1E65252EE101">
    <w:name w:val="DA5DDE4E28F641E99C8BF1E65252EE10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6F85F6F37B0F4279AA489D291BD8BD5D1">
    <w:name w:val="6F85F6F37B0F4279AA489D291BD8BD5D1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61B470923666455AB13325540A9BD80B2">
    <w:name w:val="61B470923666455AB13325540A9BD80B2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D61753EF3E84630B4E2EAFB350F5B582">
    <w:name w:val="5D61753EF3E84630B4E2EAFB350F5B582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49FEE8798F3440B389CB6D59D2CA6575">
    <w:name w:val="49FEE8798F3440B389CB6D59D2CA6575"/>
    <w:rsid w:val="0055397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4808F5AE29D641FDAE2F8D119655D6CD2">
    <w:name w:val="4808F5AE29D641FDAE2F8D119655D6CD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8B49E8334A19435184334DD6170D4C932">
    <w:name w:val="8B49E8334A19435184334DD6170D4C93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BEBBD0A7BE694CB19EE61B244C24512A2">
    <w:name w:val="BEBBD0A7BE694CB19EE61B244C24512A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B8B3C96F7604C9C8522EA061BB6CD3B2">
    <w:name w:val="5B8B3C96F7604C9C8522EA061BB6CD3B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061C9E27CF1F47BB8AF9BE86404DB8611">
    <w:name w:val="061C9E27CF1F47BB8AF9BE86404DB8611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22517A95C2EC4C14BCF74EED9C4A2A7F2">
    <w:name w:val="22517A95C2EC4C14BCF74EED9C4A2A7F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9C5801B2C43241E39F7B63CCDE5C93D12">
    <w:name w:val="9C5801B2C43241E39F7B63CCDE5C93D1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6CDAA8CD4FB44CF895ACD5AC1BE6EF572">
    <w:name w:val="6CDAA8CD4FB44CF895ACD5AC1BE6EF57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13311553681C438FBB3360B3256523A62">
    <w:name w:val="13311553681C438FBB3360B3256523A6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8D30848BA6BA4923A6BBF36A901ECA382">
    <w:name w:val="8D30848BA6BA4923A6BBF36A901ECA38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16C85BB8085E45B6BC5256C64295AD8F2">
    <w:name w:val="16C85BB8085E45B6BC5256C64295AD8F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6FE0A3C6CEA84C9B97D852B8E6C9DF232">
    <w:name w:val="6FE0A3C6CEA84C9B97D852B8E6C9DF23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EA7B1C7858CA4A75894A2351A753778E2">
    <w:name w:val="EA7B1C7858CA4A75894A2351A753778E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E65ECD9ECBB44D5D813EF1B50D72EE3E1">
    <w:name w:val="E65ECD9ECBB44D5D813EF1B50D72EE3E1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8F8D0502FD42478FB425C0B5CBD9AC622">
    <w:name w:val="8F8D0502FD42478FB425C0B5CBD9AC62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64B4C9FC9390421EB1014BD07F239FB62">
    <w:name w:val="64B4C9FC9390421EB1014BD07F239FB6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F3D45E36992F4AEEBCAB16DA1CDCD5572">
    <w:name w:val="F3D45E36992F4AEEBCAB16DA1CDCD557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96D6B306B98843309D2DB2495D95851C1">
    <w:name w:val="96D6B306B98843309D2DB2495D95851C1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85ADCAD4F1924811837F50422795AF532">
    <w:name w:val="85ADCAD4F1924811837F50422795AF53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2A11163A1EF24B7C95E1D52BBAC834172">
    <w:name w:val="2A11163A1EF24B7C95E1D52BBAC83417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27B4DBEA7E044398AE62AF2F0C16FF002">
    <w:name w:val="27B4DBEA7E044398AE62AF2F0C16FF00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FE6A5B50897D4B1E9CE987D41ED4BC072">
    <w:name w:val="FE6A5B50897D4B1E9CE987D41ED4BC07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C68EEB4110E747E0B0080A55299F2F892">
    <w:name w:val="C68EEB4110E747E0B0080A55299F2F89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F1AABDAC16D94F72B9BC93CF8A8F8C712">
    <w:name w:val="F1AABDAC16D94F72B9BC93CF8A8F8C71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A0F76767790340C0BC538C3960B7CB882">
    <w:name w:val="A0F76767790340C0BC538C3960B7CB88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FED0AE96816C444EB891E06CF10A67AE2">
    <w:name w:val="FED0AE96816C444EB891E06CF10A67AE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864A9CAFADC4A85B77414834F258B1A2">
    <w:name w:val="5864A9CAFADC4A85B77414834F258B1A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4DA7993DBD384EC88A8532F54F671D5A2">
    <w:name w:val="4DA7993DBD384EC88A8532F54F671D5A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46355F0DE7EA437BA391E7303E3F20412">
    <w:name w:val="46355F0DE7EA437BA391E7303E3F2041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7349CF8B0BC94C78BC77B79724D8F2722">
    <w:name w:val="7349CF8B0BC94C78BC77B79724D8F272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1FA11E2C04254C74A517982F4F234FF73">
    <w:name w:val="1FA11E2C04254C74A517982F4F234FF73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3A6E9FEA9AB44C068B418B42FEDD47443">
    <w:name w:val="3A6E9FEA9AB44C068B418B42FEDD47443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677F1904E8B4263B7498A999ADC80802">
    <w:name w:val="5677F1904E8B4263B7498A999ADC8080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A610D75C977E4BAB859308E955B8494B2">
    <w:name w:val="A610D75C977E4BAB859308E955B8494B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098176DEBA344F159AAED95A8F801B7D2">
    <w:name w:val="098176DEBA344F159AAED95A8F801B7D2"/>
    <w:rsid w:val="000E0B96"/>
    <w:pPr>
      <w:suppressAutoHyphens/>
      <w:autoSpaceDN w:val="0"/>
      <w:spacing w:after="0" w:line="240" w:lineRule="auto"/>
      <w:ind w:left="720"/>
      <w:textAlignment w:val="baseline"/>
    </w:pPr>
    <w:rPr>
      <w:rFonts w:ascii="Calibri" w:eastAsia="Calibri" w:hAnsi="Calibri" w:cs="Times New Roman"/>
    </w:rPr>
  </w:style>
  <w:style w:type="paragraph" w:customStyle="1" w:styleId="ECE324466B624349B17E46BEE95858622">
    <w:name w:val="ECE324466B624349B17E46BEE9585862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9D079CC7232543E08656F5FBAE79EB232">
    <w:name w:val="9D079CC7232543E08656F5FBAE79EB23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F100231CFE404FEA83FA35D4B2A484BA2">
    <w:name w:val="F100231CFE404FEA83FA35D4B2A484BA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47570A69F72A4821B6B71A03ACACEFF22">
    <w:name w:val="47570A69F72A4821B6B71A03ACACEFF2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7D14259A1F6A48B6B8BDC3CF407935C72">
    <w:name w:val="7D14259A1F6A48B6B8BDC3CF407935C7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7C10E8715FCC445F9E6B266B6A9737262">
    <w:name w:val="7C10E8715FCC445F9E6B266B6A973726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0A8FDBC918C4EE8888907120A385E802">
    <w:name w:val="50A8FDBC918C4EE8888907120A385E80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C30A74725E6C4A079258E3E8F170B1C22">
    <w:name w:val="C30A74725E6C4A079258E3E8F170B1C2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329E70F9F354818A92F4B60A61C79902">
    <w:name w:val="5329E70F9F354818A92F4B60A61C7990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DA5DDE4E28F641E99C8BF1E65252EE102">
    <w:name w:val="DA5DDE4E28F641E99C8BF1E65252EE10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6F85F6F37B0F4279AA489D291BD8BD5D2">
    <w:name w:val="6F85F6F37B0F4279AA489D291BD8BD5D2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61B470923666455AB13325540A9BD80B3">
    <w:name w:val="61B470923666455AB13325540A9BD80B3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5D61753EF3E84630B4E2EAFB350F5B583">
    <w:name w:val="5D61753EF3E84630B4E2EAFB350F5B583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paragraph" w:customStyle="1" w:styleId="49FEE8798F3440B389CB6D59D2CA65751">
    <w:name w:val="49FEE8798F3440B389CB6D59D2CA65751"/>
    <w:rsid w:val="000E0B96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4</TotalTime>
  <Pages>3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Bartow Chamber of Commerce</Company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Turanga</dc:creator>
  <cp:lastModifiedBy>Virginia Condello</cp:lastModifiedBy>
  <cp:revision>4</cp:revision>
  <dcterms:created xsi:type="dcterms:W3CDTF">2014-12-24T20:11:00Z</dcterms:created>
  <dcterms:modified xsi:type="dcterms:W3CDTF">2016-04-18T17:33:00Z</dcterms:modified>
</cp:coreProperties>
</file>