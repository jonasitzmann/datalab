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7683B8" w14:textId="6DA81AF1" w:rsidR="0059120E" w:rsidRDefault="00AA6E40">
      <w:pPr>
        <w:pStyle w:val="Nombre"/>
      </w:pPr>
      <w:r w:rsidRPr="0029733F">
        <w:t>Roandy</w:t>
      </w:r>
      <w:r>
        <w:t xml:space="preserve"> morales </w:t>
      </w:r>
      <w:r w:rsidR="006B77F6">
        <w:t>brizuela</w:t>
      </w:r>
    </w:p>
    <w:p w14:paraId="5F313A14" w14:textId="1470CAC4" w:rsidR="00A21FEC" w:rsidRDefault="002A76F1">
      <w:pPr>
        <w:pStyle w:val="Nombre"/>
      </w:pPr>
      <w:r>
        <w:t>Ced.1-1629-0311</w:t>
      </w:r>
    </w:p>
    <w:p w14:paraId="0EA809E8" w14:textId="27BFA956" w:rsidR="0059120E" w:rsidRDefault="00E919F7">
      <w:pPr>
        <w:pStyle w:val="Informacindecontacto"/>
      </w:pPr>
      <w:r>
        <w:t xml:space="preserve">Pochote, </w:t>
      </w:r>
      <w:r w:rsidR="004B129F">
        <w:t xml:space="preserve">Barrio Cuba; </w:t>
      </w:r>
      <w:r w:rsidR="00A17E50">
        <w:t xml:space="preserve">puente </w:t>
      </w:r>
      <w:r w:rsidR="004B129F">
        <w:t xml:space="preserve">María </w:t>
      </w:r>
      <w:r w:rsidR="00C8736D">
        <w:t>Aguilar 70mts norte, 125mts</w:t>
      </w:r>
      <w:r w:rsidR="00153981">
        <w:t xml:space="preserve"> oeste casa color </w:t>
      </w:r>
      <w:r w:rsidR="00C8736D">
        <w:t>rojo.</w:t>
      </w:r>
    </w:p>
    <w:p w14:paraId="7E834FF1" w14:textId="4489494B" w:rsidR="00355FE8" w:rsidRDefault="0029305F">
      <w:pPr>
        <w:pStyle w:val="Informacindecontacto"/>
      </w:pPr>
      <w:r>
        <w:t>Tel:</w:t>
      </w:r>
      <w:r w:rsidR="008B0187">
        <w:t xml:space="preserve"> </w:t>
      </w:r>
      <w:r w:rsidR="00457D8C">
        <w:t>22229581</w:t>
      </w:r>
    </w:p>
    <w:p w14:paraId="535703ED" w14:textId="4C671158" w:rsidR="00457D8C" w:rsidRDefault="0029305F">
      <w:pPr>
        <w:pStyle w:val="Informacindecontacto"/>
      </w:pPr>
      <w:r>
        <w:t xml:space="preserve">Correo electrónico: </w:t>
      </w:r>
      <w:r w:rsidR="001B7D46">
        <w:t>breyniery@gmail.com</w:t>
      </w:r>
    </w:p>
    <w:p w14:paraId="5F90B783" w14:textId="77777777" w:rsidR="0059120E" w:rsidRDefault="006D7A48">
      <w:pPr>
        <w:pStyle w:val="Ttulo1"/>
      </w:pPr>
      <w:sdt>
        <w:sdtPr>
          <w:id w:val="-819804518"/>
          <w:placeholder>
            <w:docPart w:val="2A426A4DC334AB46A49261405702BCF1"/>
          </w:placeholder>
          <w:temporary/>
          <w:showingPlcHdr/>
        </w:sdtPr>
        <w:sdtEndPr/>
        <w:sdtContent>
          <w:r w:rsidR="0062442C">
            <w:t>Resumen de aptitudes</w:t>
          </w:r>
        </w:sdtContent>
      </w:sdt>
    </w:p>
    <w:p w14:paraId="4DDCF933" w14:textId="14D3BD33" w:rsidR="0059120E" w:rsidRDefault="00FC655A">
      <w:pPr>
        <w:spacing w:after="180"/>
      </w:pPr>
      <w:r>
        <w:t xml:space="preserve">En busca de una posición </w:t>
      </w:r>
      <w:r w:rsidR="00A10B24">
        <w:t>laboral,</w:t>
      </w:r>
      <w:r w:rsidR="008B0187">
        <w:t xml:space="preserve"> </w:t>
      </w:r>
      <w:r w:rsidR="00A10B24">
        <w:t xml:space="preserve">donde pueda desarrollarme </w:t>
      </w:r>
      <w:r w:rsidR="00A42246">
        <w:t>profesionalmente para el servicio de la empresa.</w:t>
      </w:r>
      <w:r w:rsidR="000133E8">
        <w:t xml:space="preserve"> </w:t>
      </w:r>
      <w:r w:rsidR="0001622C">
        <w:t>La sinceridad,</w:t>
      </w:r>
      <w:r w:rsidR="000133E8">
        <w:t xml:space="preserve"> </w:t>
      </w:r>
      <w:r w:rsidR="0001622C">
        <w:t>honradez,</w:t>
      </w:r>
      <w:r w:rsidR="000133E8">
        <w:t xml:space="preserve"> </w:t>
      </w:r>
      <w:r w:rsidR="0001622C">
        <w:t>puntualidad</w:t>
      </w:r>
      <w:r w:rsidR="00DA1E31">
        <w:t>,</w:t>
      </w:r>
      <w:r w:rsidR="000133E8">
        <w:t xml:space="preserve"> </w:t>
      </w:r>
      <w:r w:rsidR="00DA1E31">
        <w:t>responsabilidad</w:t>
      </w:r>
      <w:r w:rsidR="00A70E51">
        <w:t>,</w:t>
      </w:r>
      <w:r w:rsidR="000133E8">
        <w:t xml:space="preserve"> </w:t>
      </w:r>
      <w:r w:rsidR="00A70E51">
        <w:t>han sido las</w:t>
      </w:r>
      <w:r w:rsidR="00287918">
        <w:t xml:space="preserve"> fortalezas </w:t>
      </w:r>
      <w:r w:rsidR="00022AA4">
        <w:t>que me destacan en mi</w:t>
      </w:r>
      <w:r w:rsidR="00A70E51">
        <w:t xml:space="preserve"> carrera laboral.</w:t>
      </w:r>
    </w:p>
    <w:p w14:paraId="0C808D33" w14:textId="4EA226D4" w:rsidR="0059120E" w:rsidRDefault="006D7A48" w:rsidP="00BB4354">
      <w:pPr>
        <w:pStyle w:val="Ttulo1"/>
      </w:pPr>
      <w:sdt>
        <w:sdtPr>
          <w:id w:val="-1150367223"/>
          <w:placeholder>
            <w:docPart w:val="961FBEEE2596C740BC3BBE025F3AC9FE"/>
          </w:placeholder>
          <w:temporary/>
          <w:showingPlcHdr/>
        </w:sdtPr>
        <w:sdtEndPr/>
        <w:sdtContent>
          <w:r w:rsidR="0062442C">
            <w:t>Formación</w:t>
          </w:r>
        </w:sdtContent>
      </w:sdt>
    </w:p>
    <w:p w14:paraId="3AB59340" w14:textId="722D7FD1" w:rsidR="0059120E" w:rsidRDefault="006502FD">
      <w:r>
        <w:t>.</w:t>
      </w:r>
      <w:r w:rsidR="00E6094E">
        <w:t>Primaria completa.</w:t>
      </w:r>
      <w:r w:rsidR="009D073A">
        <w:t xml:space="preserve"> </w:t>
      </w:r>
      <w:r w:rsidR="00B47FB1">
        <w:t>Esc.</w:t>
      </w:r>
      <w:r w:rsidR="009D073A">
        <w:t xml:space="preserve"> </w:t>
      </w:r>
      <w:r w:rsidR="00B47FB1">
        <w:t>Omar Dengo G.</w:t>
      </w:r>
    </w:p>
    <w:p w14:paraId="7D4984D4" w14:textId="3D7A5CDE" w:rsidR="00B47FB1" w:rsidRDefault="002D41FC">
      <w:r>
        <w:t>.</w:t>
      </w:r>
      <w:r w:rsidR="00B47FB1">
        <w:t>8vo</w:t>
      </w:r>
      <w:r w:rsidR="00D20549">
        <w:t xml:space="preserve"> año. </w:t>
      </w:r>
      <w:r w:rsidR="007D174C">
        <w:t xml:space="preserve">En </w:t>
      </w:r>
      <w:r w:rsidR="00D20549">
        <w:t>Icer</w:t>
      </w:r>
    </w:p>
    <w:p w14:paraId="62DEE127" w14:textId="21FD5FE8" w:rsidR="0059120E" w:rsidRDefault="000F7EEB" w:rsidP="008A3C11">
      <w:r>
        <w:t>.</w:t>
      </w:r>
      <w:r w:rsidR="00EB043D">
        <w:t>9no año. En curso.</w:t>
      </w:r>
    </w:p>
    <w:p w14:paraId="359B6DFD" w14:textId="5C2B279B" w:rsidR="009C0647" w:rsidRDefault="0049539D" w:rsidP="009C0647">
      <w:pPr>
        <w:pStyle w:val="Ttulo2"/>
      </w:pPr>
      <w:r>
        <w:t>.</w:t>
      </w:r>
      <w:r w:rsidR="0019299E">
        <w:t xml:space="preserve">Inversiones </w:t>
      </w:r>
      <w:r w:rsidR="009C0647">
        <w:t>Shuya S.A.</w:t>
      </w:r>
    </w:p>
    <w:p w14:paraId="6F557D12" w14:textId="1FD6855A" w:rsidR="005A688E" w:rsidRDefault="00C76330" w:rsidP="009C0647">
      <w:r>
        <w:t>.</w:t>
      </w:r>
      <w:r w:rsidR="00200B4A">
        <w:t xml:space="preserve">Muebleria </w:t>
      </w:r>
      <w:r w:rsidR="005A688E">
        <w:t xml:space="preserve">Cova Comercial </w:t>
      </w:r>
      <w:r w:rsidR="00200B4A">
        <w:t>Valencia</w:t>
      </w:r>
      <w:r w:rsidR="005A688E">
        <w:t>.</w:t>
      </w:r>
    </w:p>
    <w:p w14:paraId="1401A52D" w14:textId="7403CC0C" w:rsidR="00C338B4" w:rsidRPr="005F29BE" w:rsidRDefault="00C338B4" w:rsidP="009C0647">
      <w:pPr>
        <w:rPr>
          <w:color w:val="4A5C6E" w:themeColor="accent3"/>
        </w:rPr>
      </w:pPr>
      <w:r>
        <w:t>.</w:t>
      </w:r>
      <w:r w:rsidRPr="0054013C">
        <w:t>Plataforma</w:t>
      </w:r>
      <w:r>
        <w:t xml:space="preserve"> Internacional</w:t>
      </w:r>
    </w:p>
    <w:p w14:paraId="44F31005" w14:textId="523EE3F1" w:rsidR="00354B57" w:rsidRDefault="0096511A" w:rsidP="00A143BC">
      <w:pPr>
        <w:pStyle w:val="Ttulo3"/>
      </w:pPr>
      <w:r>
        <w:t>Experiencia.</w:t>
      </w:r>
    </w:p>
    <w:p w14:paraId="1B605496" w14:textId="315418CC" w:rsidR="0059120E" w:rsidRPr="00F33250" w:rsidRDefault="00AF2AD1">
      <w:pPr>
        <w:rPr>
          <w:color w:val="DBA84D" w:themeColor="accent2"/>
        </w:rPr>
      </w:pPr>
      <w:r>
        <w:t>Ayudante en bodega</w:t>
      </w:r>
      <w:r w:rsidR="0068158C">
        <w:t>,dependiente.</w:t>
      </w:r>
    </w:p>
    <w:p w14:paraId="4F02967D" w14:textId="1ECCCBA0" w:rsidR="0068158C" w:rsidRDefault="00DE6B10">
      <w:r>
        <w:t>Área de acabados,</w:t>
      </w:r>
      <w:r w:rsidR="00DC58DE">
        <w:t>vendedor.</w:t>
      </w:r>
    </w:p>
    <w:p w14:paraId="2E3ABF62" w14:textId="19872448" w:rsidR="00DC58DE" w:rsidRDefault="00DC58DE" w:rsidP="009F0484">
      <w:r>
        <w:t>Operario de máquinas.</w:t>
      </w:r>
    </w:p>
    <w:p w14:paraId="5999C61F" w14:textId="39C9122C" w:rsidR="0059120E" w:rsidRDefault="006D7A48">
      <w:pPr>
        <w:pStyle w:val="Ttulo1"/>
      </w:pPr>
    </w:p>
    <w:p w14:paraId="257DE7B8" w14:textId="77777777" w:rsidR="00BA32FC" w:rsidRPr="00BA32FC" w:rsidRDefault="00BA32FC" w:rsidP="00BA32FC"/>
    <w:p w14:paraId="7B5285F9" w14:textId="3796362A" w:rsidR="0059120E" w:rsidRDefault="006D7A48">
      <w:pPr>
        <w:pStyle w:val="Ttulo2"/>
      </w:pPr>
      <w:bookmarkStart w:id="0" w:name="_GoBack"/>
      <w:bookmarkEnd w:id="0"/>
    </w:p>
    <w:p w14:paraId="27EAA52F" w14:textId="566B87B9" w:rsidR="0059120E" w:rsidRDefault="00A1594F">
      <w:r>
        <w:t xml:space="preserve"> </w:t>
      </w:r>
    </w:p>
    <w:sectPr w:rsidR="0059120E" w:rsidSect="008E2E2A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30567E" w14:textId="77777777" w:rsidR="006D7A48" w:rsidRDefault="006D7A48">
      <w:pPr>
        <w:spacing w:after="0" w:line="240" w:lineRule="auto"/>
      </w:pPr>
      <w:r>
        <w:separator/>
      </w:r>
    </w:p>
  </w:endnote>
  <w:endnote w:type="continuationSeparator" w:id="0">
    <w:p w14:paraId="46358C5B" w14:textId="77777777" w:rsidR="006D7A48" w:rsidRDefault="006D7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99574C" w14:textId="77777777" w:rsidR="0059120E" w:rsidRDefault="0062442C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B171AC" w14:textId="77777777" w:rsidR="006D7A48" w:rsidRDefault="006D7A48">
      <w:pPr>
        <w:spacing w:after="0" w:line="240" w:lineRule="auto"/>
      </w:pPr>
      <w:r>
        <w:separator/>
      </w:r>
    </w:p>
  </w:footnote>
  <w:footnote w:type="continuationSeparator" w:id="0">
    <w:p w14:paraId="5D68A3CE" w14:textId="77777777" w:rsidR="006D7A48" w:rsidRDefault="006D7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C7273" w14:textId="77777777" w:rsidR="0059120E" w:rsidRDefault="0062442C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79238F6" wp14:editId="1FA022EA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101F800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5B411" w14:textId="77777777" w:rsidR="0059120E" w:rsidRDefault="0062442C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D6833E9" wp14:editId="019C67B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AF9628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">
              <v:rect id="Rectángulo 6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257CBE"/>
    <w:multiLevelType w:val="hybridMultilevel"/>
    <w:tmpl w:val="B43CD1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5A7"/>
    <w:rsid w:val="0000333D"/>
    <w:rsid w:val="00011D4C"/>
    <w:rsid w:val="000133B1"/>
    <w:rsid w:val="000133E8"/>
    <w:rsid w:val="0001622C"/>
    <w:rsid w:val="00022AA4"/>
    <w:rsid w:val="00043FA1"/>
    <w:rsid w:val="00076411"/>
    <w:rsid w:val="000F7EEB"/>
    <w:rsid w:val="00104BA9"/>
    <w:rsid w:val="001451AC"/>
    <w:rsid w:val="00153981"/>
    <w:rsid w:val="0017512D"/>
    <w:rsid w:val="0019299E"/>
    <w:rsid w:val="001B7D46"/>
    <w:rsid w:val="001D3442"/>
    <w:rsid w:val="001D6D7C"/>
    <w:rsid w:val="00200B4A"/>
    <w:rsid w:val="00271FCC"/>
    <w:rsid w:val="00287918"/>
    <w:rsid w:val="0029305F"/>
    <w:rsid w:val="0029733F"/>
    <w:rsid w:val="002A2E2C"/>
    <w:rsid w:val="002A76F1"/>
    <w:rsid w:val="002D41FC"/>
    <w:rsid w:val="002D76B3"/>
    <w:rsid w:val="00354B57"/>
    <w:rsid w:val="00355FE8"/>
    <w:rsid w:val="003F6701"/>
    <w:rsid w:val="00457D8C"/>
    <w:rsid w:val="0049539D"/>
    <w:rsid w:val="004B129F"/>
    <w:rsid w:val="00535442"/>
    <w:rsid w:val="0054013C"/>
    <w:rsid w:val="005A688E"/>
    <w:rsid w:val="005D4825"/>
    <w:rsid w:val="005F29BE"/>
    <w:rsid w:val="005F7C02"/>
    <w:rsid w:val="0062442C"/>
    <w:rsid w:val="006502FD"/>
    <w:rsid w:val="0068158C"/>
    <w:rsid w:val="006B77F6"/>
    <w:rsid w:val="006D7A48"/>
    <w:rsid w:val="00790F45"/>
    <w:rsid w:val="007D174C"/>
    <w:rsid w:val="007F4B05"/>
    <w:rsid w:val="00827831"/>
    <w:rsid w:val="00884E97"/>
    <w:rsid w:val="008A3C11"/>
    <w:rsid w:val="008B0187"/>
    <w:rsid w:val="008B6139"/>
    <w:rsid w:val="008C4A6E"/>
    <w:rsid w:val="0096511A"/>
    <w:rsid w:val="009C0647"/>
    <w:rsid w:val="009D073A"/>
    <w:rsid w:val="009F0484"/>
    <w:rsid w:val="00A06DCD"/>
    <w:rsid w:val="00A10B24"/>
    <w:rsid w:val="00A143BC"/>
    <w:rsid w:val="00A1594F"/>
    <w:rsid w:val="00A17E50"/>
    <w:rsid w:val="00A21FEC"/>
    <w:rsid w:val="00A42246"/>
    <w:rsid w:val="00A70E51"/>
    <w:rsid w:val="00A933DB"/>
    <w:rsid w:val="00AA6E40"/>
    <w:rsid w:val="00AF2AD1"/>
    <w:rsid w:val="00B47FB1"/>
    <w:rsid w:val="00B85B21"/>
    <w:rsid w:val="00BA0302"/>
    <w:rsid w:val="00BA32FC"/>
    <w:rsid w:val="00BB4354"/>
    <w:rsid w:val="00C1474A"/>
    <w:rsid w:val="00C338B4"/>
    <w:rsid w:val="00C76330"/>
    <w:rsid w:val="00C8736D"/>
    <w:rsid w:val="00C9678B"/>
    <w:rsid w:val="00CD05A7"/>
    <w:rsid w:val="00D20549"/>
    <w:rsid w:val="00D757BF"/>
    <w:rsid w:val="00DA1E31"/>
    <w:rsid w:val="00DC58DE"/>
    <w:rsid w:val="00DE6B10"/>
    <w:rsid w:val="00E2671F"/>
    <w:rsid w:val="00E6094E"/>
    <w:rsid w:val="00E919F7"/>
    <w:rsid w:val="00EB043D"/>
    <w:rsid w:val="00EB7143"/>
    <w:rsid w:val="00EC67DD"/>
    <w:rsid w:val="00F33250"/>
    <w:rsid w:val="00F71744"/>
    <w:rsid w:val="00FA3D9A"/>
    <w:rsid w:val="00FC655A"/>
    <w:rsid w:val="00FD26D0"/>
    <w:rsid w:val="00FF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7C4E04"/>
  <w15:docId w15:val="{20E9330D-7B82-5C40-A5EE-3E3C497E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919D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A2F4CD49-2B58-D640-93A6-A31A6806CE23%7dtf5000203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A426A4DC334AB46A49261405702B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6EACD-E5E9-6D44-ADA2-D55346063381}"/>
      </w:docPartPr>
      <w:docPartBody>
        <w:p w:rsidR="005A0552" w:rsidRDefault="00FF425C">
          <w:pPr>
            <w:pStyle w:val="2A426A4DC334AB46A49261405702BCF1"/>
          </w:pPr>
          <w:r>
            <w:t>Resumen de aptitudes</w:t>
          </w:r>
        </w:p>
      </w:docPartBody>
    </w:docPart>
    <w:docPart>
      <w:docPartPr>
        <w:name w:val="961FBEEE2596C740BC3BBE025F3AC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F9713-D9F1-C84E-9183-C50A4ADA2B73}"/>
      </w:docPartPr>
      <w:docPartBody>
        <w:p w:rsidR="005A0552" w:rsidRDefault="00FF425C">
          <w:pPr>
            <w:pStyle w:val="961FBEEE2596C740BC3BBE025F3AC9FE"/>
          </w:pPr>
          <w:r>
            <w:t>Formación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C0"/>
    <w:rsid w:val="00241896"/>
    <w:rsid w:val="004F33D1"/>
    <w:rsid w:val="0056012F"/>
    <w:rsid w:val="005A0552"/>
    <w:rsid w:val="007502C0"/>
    <w:rsid w:val="008F59AD"/>
    <w:rsid w:val="00914DBD"/>
    <w:rsid w:val="00B32D8A"/>
    <w:rsid w:val="00BB7B06"/>
    <w:rsid w:val="00DE6A0D"/>
    <w:rsid w:val="00FF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D83474AC388A240997EC45AB34C2830">
    <w:name w:val="AD83474AC388A240997EC45AB34C2830"/>
  </w:style>
  <w:style w:type="paragraph" w:customStyle="1" w:styleId="D50BE373AF5EA749B9E086CF0A3023B1">
    <w:name w:val="D50BE373AF5EA749B9E086CF0A3023B1"/>
  </w:style>
  <w:style w:type="paragraph" w:customStyle="1" w:styleId="2A426A4DC334AB46A49261405702BCF1">
    <w:name w:val="2A426A4DC334AB46A49261405702BCF1"/>
  </w:style>
  <w:style w:type="paragraph" w:customStyle="1" w:styleId="CDB4536C897CE84CAAB45F48C320C7EF">
    <w:name w:val="CDB4536C897CE84CAAB45F48C320C7EF"/>
  </w:style>
  <w:style w:type="paragraph" w:customStyle="1" w:styleId="961FBEEE2596C740BC3BBE025F3AC9FE">
    <w:name w:val="961FBEEE2596C740BC3BBE025F3AC9FE"/>
  </w:style>
  <w:style w:type="paragraph" w:customStyle="1" w:styleId="8D94D57D827E5E4F9B4D0E13BBCEE698">
    <w:name w:val="8D94D57D827E5E4F9B4D0E13BBCEE698"/>
  </w:style>
  <w:style w:type="paragraph" w:customStyle="1" w:styleId="EF63D90785FD61488C2E6890934AB1CF">
    <w:name w:val="EF63D90785FD61488C2E6890934AB1CF"/>
  </w:style>
  <w:style w:type="paragraph" w:customStyle="1" w:styleId="A02DF19C1D7EBC45AE543E625E03B0B8">
    <w:name w:val="A02DF19C1D7EBC45AE543E625E03B0B8"/>
  </w:style>
  <w:style w:type="paragraph" w:customStyle="1" w:styleId="FC173B0FFF9D1541A00C32A641702E28">
    <w:name w:val="FC173B0FFF9D1541A00C32A641702E28"/>
  </w:style>
  <w:style w:type="paragraph" w:customStyle="1" w:styleId="379FAE338E84A2409A2B140955087ABD">
    <w:name w:val="379FAE338E84A2409A2B140955087ABD"/>
  </w:style>
  <w:style w:type="paragraph" w:customStyle="1" w:styleId="9E9CADE8EA51F545AF1C2418375FF8B2">
    <w:name w:val="9E9CADE8EA51F545AF1C2418375FF8B2"/>
  </w:style>
  <w:style w:type="paragraph" w:customStyle="1" w:styleId="C0B596241AC1634CA20388FE8C2116C5">
    <w:name w:val="C0B596241AC1634CA20388FE8C2116C5"/>
  </w:style>
  <w:style w:type="paragraph" w:customStyle="1" w:styleId="75B0BB5BA912534E965F2C2C0329A129">
    <w:name w:val="75B0BB5BA912534E965F2C2C0329A129"/>
  </w:style>
  <w:style w:type="paragraph" w:customStyle="1" w:styleId="7C61A0512C260E47A0102D0A5B23E256">
    <w:name w:val="7C61A0512C260E47A0102D0A5B23E256"/>
  </w:style>
  <w:style w:type="paragraph" w:customStyle="1" w:styleId="9CE595C09CA3304FBFB022149A7FA2DB">
    <w:name w:val="9CE595C09CA3304FBFB022149A7FA2DB"/>
    <w:rsid w:val="007502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%7bA2F4CD49-2B58-D640-93A6-A31A6806CE23%7dtf50002038.dotx</Template>
  <TotalTime>25</TotalTime>
  <Pages>1</Pages>
  <Words>108</Words>
  <Characters>596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Reyniery Brizuela</dc:creator>
  <cp:keywords/>
  <dc:description/>
  <cp:lastModifiedBy>Reyniery Brizuela</cp:lastModifiedBy>
  <cp:revision>27</cp:revision>
  <dcterms:created xsi:type="dcterms:W3CDTF">2016-11-13T20:26:00Z</dcterms:created>
  <dcterms:modified xsi:type="dcterms:W3CDTF">2016-11-28T17:16:00Z</dcterms:modified>
</cp:coreProperties>
</file>