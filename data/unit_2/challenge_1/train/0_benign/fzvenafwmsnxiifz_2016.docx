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FA" w:rsidRDefault="00FA08FA" w:rsidP="00FA08FA">
      <w:r>
        <w:t>Deutsche Gesellschaft</w:t>
      </w:r>
    </w:p>
    <w:p w:rsidR="00FA08FA" w:rsidRDefault="00501D53" w:rsidP="00FA08FA">
      <w:r>
        <w:t>für Internationale</w:t>
      </w:r>
      <w:r w:rsidR="00FA08FA">
        <w:t xml:space="preserve"> Zusammenarbeit</w:t>
      </w:r>
      <w:r w:rsidR="00FA08FA">
        <w:tab/>
      </w:r>
      <w:r w:rsidR="00FA08FA">
        <w:tab/>
      </w:r>
      <w:r w:rsidR="00FA08FA">
        <w:tab/>
      </w:r>
      <w:r w:rsidR="00FA08FA">
        <w:tab/>
      </w:r>
      <w:r w:rsidR="00FA08FA">
        <w:tab/>
      </w:r>
      <w:bookmarkStart w:id="0" w:name="_GoBack"/>
      <w:r w:rsidR="00FA08FA"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3"/>
      <w:r w:rsidR="00FA08FA">
        <w:instrText xml:space="preserve"> FORMCHECKBOX </w:instrText>
      </w:r>
      <w:r w:rsidR="00FA08FA">
        <w:fldChar w:fldCharType="end"/>
      </w:r>
      <w:bookmarkEnd w:id="1"/>
      <w:bookmarkEnd w:id="0"/>
      <w:r w:rsidR="00FA08FA">
        <w:t xml:space="preserve"> </w:t>
      </w:r>
      <w:r w:rsidR="00FA08FA" w:rsidRPr="0013177D">
        <w:rPr>
          <w:b/>
        </w:rPr>
        <w:t>Erstinformation</w:t>
      </w:r>
    </w:p>
    <w:p w:rsidR="00FA08FA" w:rsidRDefault="00FA08FA" w:rsidP="00FA08FA">
      <w:r>
        <w:t>(</w:t>
      </w:r>
      <w:r w:rsidR="00F81D39">
        <w:t>GIZ</w:t>
      </w:r>
      <w:r>
        <w:t>) GmbH</w:t>
      </w:r>
    </w:p>
    <w:p w:rsidR="00FA08FA" w:rsidRDefault="00D8310E" w:rsidP="00FA08FA">
      <w:r>
        <w:t>OE 6360</w:t>
      </w:r>
      <w:r w:rsidR="00A46697">
        <w:t>/</w:t>
      </w:r>
      <w:r w:rsidR="003A6BAD">
        <w:t>Gehaltsabrechnung</w:t>
      </w:r>
      <w:r w:rsidR="00B6343B">
        <w:t xml:space="preserve">                      </w:t>
      </w:r>
      <w:r w:rsidR="00FA08FA">
        <w:tab/>
      </w:r>
      <w:r w:rsidR="00FA08FA">
        <w:tab/>
      </w:r>
      <w:r w:rsidR="00A46697">
        <w:t xml:space="preserve">            </w:t>
      </w:r>
      <w:r w:rsidR="00FA08FA">
        <w:tab/>
      </w:r>
      <w:r w:rsidR="00FA08FA"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4"/>
      <w:r w:rsidR="00FA08FA">
        <w:instrText xml:space="preserve"> FORMCHECKBOX </w:instrText>
      </w:r>
      <w:r w:rsidR="00FA08FA">
        <w:fldChar w:fldCharType="end"/>
      </w:r>
      <w:bookmarkEnd w:id="2"/>
      <w:r w:rsidR="00FA08FA">
        <w:t xml:space="preserve"> </w:t>
      </w:r>
      <w:r w:rsidR="00FA08FA" w:rsidRPr="0013177D">
        <w:rPr>
          <w:b/>
        </w:rPr>
        <w:t>Änderungsmitteilung</w:t>
      </w:r>
    </w:p>
    <w:p w:rsidR="00FA08FA" w:rsidRDefault="00FA08FA" w:rsidP="00FA08FA">
      <w:r>
        <w:t>Postfach 5180</w:t>
      </w:r>
    </w:p>
    <w:p w:rsidR="00FA08FA" w:rsidRDefault="00FA08FA" w:rsidP="00FA08FA">
      <w:r>
        <w:t>D-65726 Eschborn</w:t>
      </w:r>
    </w:p>
    <w:p w:rsidR="00FA08FA" w:rsidRDefault="00FA08FA" w:rsidP="00FA08FA">
      <w:r>
        <w:t>GERMANY</w:t>
      </w:r>
    </w:p>
    <w:p w:rsidR="00FA08FA" w:rsidRDefault="00FA08FA" w:rsidP="00FA08FA"/>
    <w:p w:rsidR="00706EDD" w:rsidRDefault="00706EDD" w:rsidP="00FA08FA"/>
    <w:p w:rsidR="00706EDD" w:rsidRDefault="00706EDD" w:rsidP="00FA08FA"/>
    <w:p w:rsidR="00FA08FA" w:rsidRDefault="00FA08FA" w:rsidP="00FA08FA"/>
    <w:p w:rsidR="00FA08FA" w:rsidRPr="00AB3A45" w:rsidRDefault="00706EDD" w:rsidP="00FA08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Erklärung zum Schulbesuch</w:t>
      </w:r>
    </w:p>
    <w:p w:rsidR="00FA08FA" w:rsidRDefault="00FA08FA" w:rsidP="00FA08FA"/>
    <w:p w:rsidR="00FA08FA" w:rsidRDefault="00FA08FA" w:rsidP="00FA08FA">
      <w:r>
        <w:t>Hiermit erkläre ich, dass nachstehend genannte(s) Kind(er) die ange</w:t>
      </w:r>
      <w:r w:rsidR="00E22148">
        <w:t>ge</w:t>
      </w:r>
      <w:r>
        <w:t>bene Schule/</w:t>
      </w:r>
      <w:r>
        <w:br/>
        <w:t>das Inte</w:t>
      </w:r>
      <w:r>
        <w:t>r</w:t>
      </w:r>
      <w:r>
        <w:t>nat besucht/besuchen:</w:t>
      </w:r>
    </w:p>
    <w:p w:rsidR="00E11699" w:rsidRDefault="00E11699" w:rsidP="00FA08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3325"/>
        <w:gridCol w:w="1269"/>
        <w:gridCol w:w="1270"/>
      </w:tblGrid>
      <w:tr w:rsidR="00E11699" w:rsidTr="0073335D">
        <w:tc>
          <w:tcPr>
            <w:tcW w:w="3348" w:type="dxa"/>
          </w:tcPr>
          <w:p w:rsidR="00E11699" w:rsidRPr="0073335D" w:rsidRDefault="00E11699" w:rsidP="00FA08FA">
            <w:pPr>
              <w:rPr>
                <w:b/>
              </w:rPr>
            </w:pPr>
            <w:r w:rsidRPr="0073335D">
              <w:rPr>
                <w:b/>
              </w:rPr>
              <w:t>Name und Vorname</w:t>
            </w:r>
          </w:p>
        </w:tc>
        <w:tc>
          <w:tcPr>
            <w:tcW w:w="3325" w:type="dxa"/>
          </w:tcPr>
          <w:p w:rsidR="00E11699" w:rsidRPr="0073335D" w:rsidRDefault="00E11699" w:rsidP="00FA08FA">
            <w:pPr>
              <w:rPr>
                <w:b/>
              </w:rPr>
            </w:pPr>
            <w:r w:rsidRPr="0073335D">
              <w:rPr>
                <w:b/>
              </w:rPr>
              <w:t>Schule / Internat in</w:t>
            </w:r>
          </w:p>
        </w:tc>
        <w:tc>
          <w:tcPr>
            <w:tcW w:w="1269" w:type="dxa"/>
          </w:tcPr>
          <w:p w:rsidR="00E11699" w:rsidRPr="0073335D" w:rsidRDefault="00E11699" w:rsidP="00FA08FA">
            <w:pPr>
              <w:rPr>
                <w:b/>
              </w:rPr>
            </w:pPr>
            <w:r w:rsidRPr="0073335D">
              <w:rPr>
                <w:b/>
              </w:rPr>
              <w:t>Von</w:t>
            </w:r>
          </w:p>
        </w:tc>
        <w:tc>
          <w:tcPr>
            <w:tcW w:w="1270" w:type="dxa"/>
          </w:tcPr>
          <w:p w:rsidR="00E11699" w:rsidRPr="0073335D" w:rsidRDefault="00E11699" w:rsidP="00FA08FA">
            <w:pPr>
              <w:rPr>
                <w:b/>
              </w:rPr>
            </w:pPr>
            <w:r w:rsidRPr="0073335D">
              <w:rPr>
                <w:b/>
              </w:rPr>
              <w:t>bis</w:t>
            </w:r>
          </w:p>
        </w:tc>
      </w:tr>
      <w:tr w:rsidR="00E11699" w:rsidTr="0073335D">
        <w:tc>
          <w:tcPr>
            <w:tcW w:w="3348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" w:name="Text3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3325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4" w:name="Text3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1269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5" w:name="Text3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1270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6" w:name="Text3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E11699" w:rsidTr="0073335D">
        <w:tc>
          <w:tcPr>
            <w:tcW w:w="3348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7" w:name="Text3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3325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8" w:name="Text3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1269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9" w:name="Text3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1270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0" w:name="Text4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E11699" w:rsidTr="0073335D">
        <w:tc>
          <w:tcPr>
            <w:tcW w:w="3348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1" w:name="Text4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3325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2" w:name="Text4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1269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13" w:name="Text4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1270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14" w:name="Text4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="00E11699" w:rsidTr="0073335D">
        <w:tc>
          <w:tcPr>
            <w:tcW w:w="3348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15" w:name="Text4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325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6" w:name="Text4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1269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7" w:name="Text4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1270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18" w:name="Text4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</w:tr>
      <w:tr w:rsidR="00E11699" w:rsidTr="0073335D">
        <w:tc>
          <w:tcPr>
            <w:tcW w:w="3348" w:type="dxa"/>
          </w:tcPr>
          <w:p w:rsidR="00E11699" w:rsidRDefault="00BC64FC" w:rsidP="0073335D">
            <w:pPr>
              <w:spacing w:before="60" w:after="60"/>
            </w:pPr>
            <w: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325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9" w:name="Text5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1269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0" w:name="Text5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  <w:tc>
          <w:tcPr>
            <w:tcW w:w="1270" w:type="dxa"/>
          </w:tcPr>
          <w:p w:rsidR="00E11699" w:rsidRDefault="00E11699" w:rsidP="0073335D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21" w:name="Text5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</w:tr>
    </w:tbl>
    <w:p w:rsidR="00E11699" w:rsidRDefault="00E11699" w:rsidP="00FA08FA"/>
    <w:p w:rsidR="004F1503" w:rsidRDefault="004F1503" w:rsidP="00FA08FA">
      <w:r>
        <w:t>Das Schuljahr geht von</w:t>
      </w:r>
      <w:r w:rsidR="00904A53">
        <w:t xml:space="preserve">  </w:t>
      </w:r>
      <w:r w:rsidR="006C26E9">
        <w:t xml:space="preserve"> </w:t>
      </w:r>
      <w:r w:rsidR="006C26E9">
        <w:fldChar w:fldCharType="begin">
          <w:ffData>
            <w:name w:val="Text33"/>
            <w:enabled/>
            <w:calcOnExit w:val="0"/>
            <w:textInput/>
          </w:ffData>
        </w:fldChar>
      </w:r>
      <w:r w:rsidR="006C26E9">
        <w:instrText xml:space="preserve"> FORMTEXT </w:instrText>
      </w:r>
      <w:r w:rsidR="006C26E9">
        <w:fldChar w:fldCharType="separate"/>
      </w:r>
      <w:r w:rsidR="00F60FAA">
        <w:t> </w:t>
      </w:r>
      <w:r w:rsidR="00F60FAA">
        <w:t> </w:t>
      </w:r>
      <w:r w:rsidR="00F60FAA">
        <w:t> </w:t>
      </w:r>
      <w:r w:rsidR="00F60FAA">
        <w:t> </w:t>
      </w:r>
      <w:r w:rsidR="00F60FAA">
        <w:t> </w:t>
      </w:r>
      <w:r w:rsidR="006C26E9">
        <w:fldChar w:fldCharType="end"/>
      </w:r>
      <w:r w:rsidR="00CF2F25">
        <w:t xml:space="preserve"> </w:t>
      </w:r>
      <w:r w:rsidR="00904A53">
        <w:t xml:space="preserve"> (Mon./Jahr)    bis  </w:t>
      </w:r>
      <w:r>
        <w:t xml:space="preserve">  </w:t>
      </w:r>
      <w:r w:rsidR="006C26E9">
        <w:fldChar w:fldCharType="begin">
          <w:ffData>
            <w:name w:val="Text33"/>
            <w:enabled/>
            <w:calcOnExit w:val="0"/>
            <w:textInput/>
          </w:ffData>
        </w:fldChar>
      </w:r>
      <w:r w:rsidR="006C26E9">
        <w:instrText xml:space="preserve"> FORMTEXT </w:instrText>
      </w:r>
      <w:r w:rsidR="006C26E9">
        <w:fldChar w:fldCharType="separate"/>
      </w:r>
      <w:r w:rsidR="00B9171B">
        <w:t> </w:t>
      </w:r>
      <w:r w:rsidR="00B9171B">
        <w:t> </w:t>
      </w:r>
      <w:r w:rsidR="00B9171B">
        <w:t> </w:t>
      </w:r>
      <w:r w:rsidR="00B9171B">
        <w:t> </w:t>
      </w:r>
      <w:r w:rsidR="00B9171B">
        <w:t> </w:t>
      </w:r>
      <w:r w:rsidR="006C26E9">
        <w:fldChar w:fldCharType="end"/>
      </w:r>
      <w:r w:rsidR="00904A53">
        <w:t xml:space="preserve">  </w:t>
      </w:r>
      <w:r>
        <w:t xml:space="preserve"> (Mon./Jahr)</w:t>
      </w:r>
    </w:p>
    <w:p w:rsidR="004F1503" w:rsidRDefault="004F1503" w:rsidP="00FA08FA">
      <w:r>
        <w:t>Die einfache Entfernung zwischen Schul</w:t>
      </w:r>
      <w:r w:rsidR="006C26E9">
        <w:t xml:space="preserve">e und Elternhaus beträgt   </w:t>
      </w:r>
      <w:r w:rsidR="006C26E9">
        <w:fldChar w:fldCharType="begin">
          <w:ffData>
            <w:name w:val="Text33"/>
            <w:enabled/>
            <w:calcOnExit w:val="0"/>
            <w:textInput/>
          </w:ffData>
        </w:fldChar>
      </w:r>
      <w:r w:rsidR="006C26E9">
        <w:instrText xml:space="preserve"> FORMTEXT </w:instrText>
      </w:r>
      <w:r w:rsidR="006C26E9">
        <w:fldChar w:fldCharType="separate"/>
      </w:r>
      <w:r w:rsidR="00F60FAA">
        <w:t> </w:t>
      </w:r>
      <w:r w:rsidR="00F60FAA">
        <w:t> </w:t>
      </w:r>
      <w:r w:rsidR="00F60FAA">
        <w:t> </w:t>
      </w:r>
      <w:r w:rsidR="00F60FAA">
        <w:t> </w:t>
      </w:r>
      <w:r w:rsidR="00F60FAA">
        <w:t> </w:t>
      </w:r>
      <w:r w:rsidR="006C26E9">
        <w:fldChar w:fldCharType="end"/>
      </w:r>
      <w:r w:rsidR="00904A53">
        <w:t xml:space="preserve">  </w:t>
      </w:r>
      <w:r>
        <w:t xml:space="preserve"> Kilometer</w:t>
      </w:r>
    </w:p>
    <w:p w:rsidR="004F1503" w:rsidRDefault="004F1503" w:rsidP="00FA08FA"/>
    <w:p w:rsidR="00420AFB" w:rsidRDefault="00420AFB" w:rsidP="00FA08FA"/>
    <w:p w:rsidR="00356D10" w:rsidRDefault="00356D10" w:rsidP="00FA08FA">
      <w:r>
        <w:t xml:space="preserve">Das Recht der </w:t>
      </w:r>
      <w:r w:rsidR="00F81D39">
        <w:t>GIZ</w:t>
      </w:r>
      <w:r>
        <w:t xml:space="preserve"> auf Rückforderung / Gehaltseinbehalt evtl. zu viel gezahlter Schulbeihilfe erkenne ich ausdrücklich an.</w:t>
      </w:r>
    </w:p>
    <w:p w:rsidR="00356D10" w:rsidRDefault="00356D10" w:rsidP="00FA08FA"/>
    <w:p w:rsidR="00FA08FA" w:rsidRDefault="00356D10" w:rsidP="00FA08FA">
      <w:r>
        <w:fldChar w:fldCharType="begin">
          <w:ffData>
            <w:name w:val="Text57"/>
            <w:enabled/>
            <w:calcOnExit w:val="0"/>
            <w:textInput/>
          </w:ffData>
        </w:fldChar>
      </w:r>
      <w:bookmarkStart w:id="22" w:name="Text57"/>
      <w:r>
        <w:instrText xml:space="preserve"> FORMTEXT </w:instrText>
      </w:r>
      <w:r>
        <w:fldChar w:fldCharType="separate"/>
      </w:r>
      <w:r w:rsidR="00D462D9">
        <w:t> </w:t>
      </w:r>
      <w:r w:rsidR="00D462D9">
        <w:t> </w:t>
      </w:r>
      <w:r w:rsidR="00D462D9">
        <w:t> </w:t>
      </w:r>
      <w:r w:rsidR="00D462D9">
        <w:t> </w:t>
      </w:r>
      <w:r w:rsidR="00D462D9">
        <w:t> </w:t>
      </w:r>
      <w:r>
        <w:fldChar w:fldCharType="end"/>
      </w:r>
      <w:bookmarkEnd w:id="22"/>
      <w:r>
        <w:t xml:space="preserve">, den </w:t>
      </w:r>
      <w:r w:rsidR="00B9171B">
        <w:fldChar w:fldCharType="begin">
          <w:ffData>
            <w:name w:val="Text33"/>
            <w:enabled/>
            <w:calcOnExit w:val="0"/>
            <w:textInput/>
          </w:ffData>
        </w:fldChar>
      </w:r>
      <w:r w:rsidR="00B9171B">
        <w:instrText xml:space="preserve"> FORMTEXT </w:instrText>
      </w:r>
      <w:r w:rsidR="00B9171B">
        <w:fldChar w:fldCharType="separate"/>
      </w:r>
      <w:r w:rsidR="00B9171B">
        <w:t> </w:t>
      </w:r>
      <w:r w:rsidR="00B9171B">
        <w:t> </w:t>
      </w:r>
      <w:r w:rsidR="00B9171B">
        <w:t> </w:t>
      </w:r>
      <w:r w:rsidR="00B9171B">
        <w:t> </w:t>
      </w:r>
      <w:r w:rsidR="00B9171B">
        <w:t> </w:t>
      </w:r>
      <w:r w:rsidR="00B9171B">
        <w:fldChar w:fldCharType="end"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Text59"/>
            <w:enabled/>
            <w:calcOnExit w:val="0"/>
            <w:textInput/>
          </w:ffData>
        </w:fldChar>
      </w:r>
      <w:bookmarkStart w:id="23" w:name="Text5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3"/>
      <w:r>
        <w:t xml:space="preserve">, den </w:t>
      </w:r>
      <w:r w:rsidR="00B9171B">
        <w:fldChar w:fldCharType="begin">
          <w:ffData>
            <w:name w:val="Text33"/>
            <w:enabled/>
            <w:calcOnExit w:val="0"/>
            <w:textInput/>
          </w:ffData>
        </w:fldChar>
      </w:r>
      <w:r w:rsidR="00B9171B">
        <w:instrText xml:space="preserve"> FORMTEXT </w:instrText>
      </w:r>
      <w:r w:rsidR="00B9171B">
        <w:fldChar w:fldCharType="separate"/>
      </w:r>
      <w:r w:rsidR="00B9171B">
        <w:t> </w:t>
      </w:r>
      <w:r w:rsidR="00B9171B">
        <w:t> </w:t>
      </w:r>
      <w:r w:rsidR="00B9171B">
        <w:t> </w:t>
      </w:r>
      <w:r w:rsidR="00B9171B">
        <w:t> </w:t>
      </w:r>
      <w:r w:rsidR="00B9171B">
        <w:t> </w:t>
      </w:r>
      <w:r w:rsidR="00B9171B">
        <w:fldChar w:fldCharType="end"/>
      </w:r>
    </w:p>
    <w:p w:rsidR="00420AFB" w:rsidRDefault="00420AFB" w:rsidP="00FA08FA"/>
    <w:p w:rsidR="00356D10" w:rsidRDefault="00356D10" w:rsidP="00FA08FA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1"/>
        <w:gridCol w:w="425"/>
        <w:gridCol w:w="4253"/>
      </w:tblGrid>
      <w:tr w:rsidR="00FA08FA" w:rsidTr="0073335D">
        <w:tc>
          <w:tcPr>
            <w:tcW w:w="4361" w:type="dxa"/>
          </w:tcPr>
          <w:p w:rsidR="00FA08FA" w:rsidRPr="0073335D" w:rsidRDefault="00FA08FA" w:rsidP="0073335D">
            <w:pPr>
              <w:spacing w:before="40" w:after="40"/>
              <w:rPr>
                <w:sz w:val="18"/>
                <w:szCs w:val="18"/>
              </w:rPr>
            </w:pPr>
            <w:r w:rsidRPr="0073335D">
              <w:rPr>
                <w:sz w:val="18"/>
                <w:szCs w:val="18"/>
              </w:rPr>
              <w:t>Pers.Nr.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FA08FA" w:rsidRDefault="00FA08FA" w:rsidP="00706EDD"/>
        </w:tc>
        <w:tc>
          <w:tcPr>
            <w:tcW w:w="4253" w:type="dxa"/>
            <w:vMerge w:val="restart"/>
            <w:shd w:val="clear" w:color="auto" w:fill="auto"/>
          </w:tcPr>
          <w:p w:rsidR="00FA08FA" w:rsidRDefault="00FA08FA" w:rsidP="00706EDD"/>
          <w:p w:rsidR="00FA08FA" w:rsidRDefault="00FA08FA" w:rsidP="00706EDD"/>
          <w:p w:rsidR="00FA08FA" w:rsidRDefault="00FA08FA" w:rsidP="00706EDD">
            <w:r>
              <w:t>Ich bestätige die o.g. Ang</w:t>
            </w:r>
            <w:r>
              <w:t>a</w:t>
            </w:r>
            <w:r>
              <w:t xml:space="preserve">ben </w:t>
            </w:r>
            <w:r>
              <w:br/>
              <w:t>der Mitarbeiterin/des Mita</w:t>
            </w:r>
            <w:r>
              <w:t>r</w:t>
            </w:r>
            <w:r>
              <w:t>beiters</w:t>
            </w:r>
          </w:p>
        </w:tc>
      </w:tr>
      <w:tr w:rsidR="00FA08FA" w:rsidTr="0073335D">
        <w:tc>
          <w:tcPr>
            <w:tcW w:w="4361" w:type="dxa"/>
          </w:tcPr>
          <w:p w:rsidR="00FA08FA" w:rsidRPr="0073335D" w:rsidRDefault="00FA08FA" w:rsidP="0073335D">
            <w:pPr>
              <w:spacing w:before="40" w:after="40"/>
              <w:rPr>
                <w:b/>
                <w:sz w:val="28"/>
                <w:szCs w:val="28"/>
              </w:rPr>
            </w:pPr>
            <w:r w:rsidRPr="0073335D">
              <w:rPr>
                <w:b/>
                <w:sz w:val="28"/>
                <w:szCs w:val="2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24" w:name="Text4"/>
            <w:r w:rsidRPr="0073335D">
              <w:rPr>
                <w:b/>
                <w:sz w:val="28"/>
                <w:szCs w:val="28"/>
              </w:rPr>
              <w:instrText xml:space="preserve"> FORMTEXT </w:instrText>
            </w:r>
            <w:r w:rsidRPr="0073335D">
              <w:rPr>
                <w:b/>
                <w:sz w:val="28"/>
                <w:szCs w:val="28"/>
              </w:rPr>
            </w:r>
            <w:r w:rsidRPr="0073335D">
              <w:rPr>
                <w:b/>
                <w:sz w:val="28"/>
                <w:szCs w:val="28"/>
              </w:rPr>
              <w:fldChar w:fldCharType="separate"/>
            </w:r>
            <w:r w:rsidRPr="0073335D">
              <w:rPr>
                <w:b/>
                <w:noProof/>
                <w:sz w:val="28"/>
                <w:szCs w:val="28"/>
              </w:rPr>
              <w:t> </w:t>
            </w:r>
            <w:r w:rsidRPr="0073335D">
              <w:rPr>
                <w:b/>
                <w:noProof/>
                <w:sz w:val="28"/>
                <w:szCs w:val="28"/>
              </w:rPr>
              <w:t> </w:t>
            </w:r>
            <w:r w:rsidRPr="0073335D">
              <w:rPr>
                <w:b/>
                <w:noProof/>
                <w:sz w:val="28"/>
                <w:szCs w:val="28"/>
              </w:rPr>
              <w:t> </w:t>
            </w:r>
            <w:r w:rsidRPr="0073335D">
              <w:rPr>
                <w:b/>
                <w:noProof/>
                <w:sz w:val="28"/>
                <w:szCs w:val="28"/>
              </w:rPr>
              <w:t> </w:t>
            </w:r>
            <w:r w:rsidRPr="0073335D">
              <w:rPr>
                <w:b/>
                <w:noProof/>
                <w:sz w:val="28"/>
                <w:szCs w:val="28"/>
              </w:rPr>
              <w:t> </w:t>
            </w:r>
            <w:r w:rsidRPr="0073335D">
              <w:rPr>
                <w:b/>
                <w:sz w:val="28"/>
                <w:szCs w:val="28"/>
              </w:rPr>
              <w:fldChar w:fldCharType="end"/>
            </w:r>
            <w:bookmarkEnd w:id="24"/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FA08FA" w:rsidRDefault="00FA08FA" w:rsidP="00706EDD"/>
        </w:tc>
        <w:tc>
          <w:tcPr>
            <w:tcW w:w="4253" w:type="dxa"/>
            <w:vMerge/>
          </w:tcPr>
          <w:p w:rsidR="00FA08FA" w:rsidRDefault="00FA08FA" w:rsidP="00706EDD"/>
        </w:tc>
      </w:tr>
      <w:tr w:rsidR="00FA08FA" w:rsidTr="0073335D">
        <w:tc>
          <w:tcPr>
            <w:tcW w:w="4361" w:type="dxa"/>
          </w:tcPr>
          <w:p w:rsidR="00FA08FA" w:rsidRPr="0073335D" w:rsidRDefault="00FA08FA" w:rsidP="0073335D">
            <w:pPr>
              <w:spacing w:before="40" w:after="40"/>
              <w:rPr>
                <w:sz w:val="18"/>
                <w:szCs w:val="18"/>
              </w:rPr>
            </w:pPr>
            <w:r w:rsidRPr="0073335D">
              <w:rPr>
                <w:sz w:val="18"/>
                <w:szCs w:val="18"/>
              </w:rPr>
              <w:t>Name, Vorname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FA08FA" w:rsidRDefault="00FA08FA" w:rsidP="00706EDD"/>
        </w:tc>
        <w:tc>
          <w:tcPr>
            <w:tcW w:w="4253" w:type="dxa"/>
            <w:vMerge/>
            <w:shd w:val="clear" w:color="auto" w:fill="auto"/>
          </w:tcPr>
          <w:p w:rsidR="00FA08FA" w:rsidRDefault="00FA08FA" w:rsidP="00706EDD"/>
        </w:tc>
      </w:tr>
      <w:tr w:rsidR="00FA08FA" w:rsidTr="0073335D">
        <w:tc>
          <w:tcPr>
            <w:tcW w:w="4361" w:type="dxa"/>
          </w:tcPr>
          <w:p w:rsidR="00FA08FA" w:rsidRPr="0073335D" w:rsidRDefault="00FA08FA" w:rsidP="0073335D">
            <w:pPr>
              <w:spacing w:before="40" w:after="40"/>
              <w:rPr>
                <w:b/>
                <w:sz w:val="24"/>
                <w:szCs w:val="24"/>
              </w:rPr>
            </w:pPr>
            <w:r w:rsidRPr="0073335D">
              <w:rPr>
                <w:b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5" w:name="Text5"/>
            <w:r w:rsidRPr="0073335D">
              <w:rPr>
                <w:b/>
                <w:sz w:val="24"/>
                <w:szCs w:val="24"/>
              </w:rPr>
              <w:instrText xml:space="preserve"> FORMTEXT </w:instrText>
            </w:r>
            <w:r w:rsidRPr="0073335D">
              <w:rPr>
                <w:b/>
                <w:sz w:val="24"/>
                <w:szCs w:val="24"/>
              </w:rPr>
            </w:r>
            <w:r w:rsidRPr="0073335D">
              <w:rPr>
                <w:b/>
                <w:sz w:val="24"/>
                <w:szCs w:val="24"/>
              </w:rPr>
              <w:fldChar w:fldCharType="separate"/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sz w:val="24"/>
                <w:szCs w:val="24"/>
              </w:rPr>
              <w:fldChar w:fldCharType="end"/>
            </w:r>
            <w:bookmarkEnd w:id="25"/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FA08FA" w:rsidRDefault="00FA08FA" w:rsidP="00706EDD"/>
        </w:tc>
        <w:tc>
          <w:tcPr>
            <w:tcW w:w="4253" w:type="dxa"/>
            <w:vMerge/>
            <w:shd w:val="clear" w:color="auto" w:fill="auto"/>
          </w:tcPr>
          <w:p w:rsidR="00FA08FA" w:rsidRDefault="00FA08FA" w:rsidP="00706EDD"/>
        </w:tc>
      </w:tr>
      <w:tr w:rsidR="00FA08FA" w:rsidTr="0073335D">
        <w:tc>
          <w:tcPr>
            <w:tcW w:w="4361" w:type="dxa"/>
          </w:tcPr>
          <w:p w:rsidR="00FA08FA" w:rsidRPr="0073335D" w:rsidRDefault="00FA08FA" w:rsidP="0073335D">
            <w:pPr>
              <w:spacing w:before="40" w:after="40"/>
              <w:rPr>
                <w:sz w:val="18"/>
                <w:szCs w:val="18"/>
              </w:rPr>
            </w:pPr>
            <w:r w:rsidRPr="0073335D">
              <w:rPr>
                <w:sz w:val="18"/>
                <w:szCs w:val="18"/>
              </w:rPr>
              <w:t>Einsatzland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FA08FA" w:rsidRDefault="00FA08FA" w:rsidP="00706EDD"/>
        </w:tc>
        <w:tc>
          <w:tcPr>
            <w:tcW w:w="4253" w:type="dxa"/>
            <w:shd w:val="clear" w:color="auto" w:fill="auto"/>
          </w:tcPr>
          <w:p w:rsidR="00FA08FA" w:rsidRDefault="00FA08FA" w:rsidP="0073335D">
            <w:pPr>
              <w:spacing w:before="40" w:after="40"/>
            </w:pPr>
            <w:r w:rsidRPr="0073335D">
              <w:rPr>
                <w:sz w:val="18"/>
                <w:szCs w:val="18"/>
              </w:rPr>
              <w:t>Name, Vorname des/der Bürole</w:t>
            </w:r>
            <w:r w:rsidRPr="0073335D">
              <w:rPr>
                <w:sz w:val="18"/>
                <w:szCs w:val="18"/>
              </w:rPr>
              <w:t>i</w:t>
            </w:r>
            <w:r w:rsidRPr="0073335D">
              <w:rPr>
                <w:sz w:val="18"/>
                <w:szCs w:val="18"/>
              </w:rPr>
              <w:t>ter/in</w:t>
            </w:r>
          </w:p>
        </w:tc>
      </w:tr>
      <w:tr w:rsidR="00FA08FA" w:rsidTr="0073335D">
        <w:tc>
          <w:tcPr>
            <w:tcW w:w="4361" w:type="dxa"/>
          </w:tcPr>
          <w:p w:rsidR="00FA08FA" w:rsidRPr="0073335D" w:rsidRDefault="00FA08FA" w:rsidP="0073335D">
            <w:pPr>
              <w:spacing w:before="40" w:after="40"/>
              <w:rPr>
                <w:b/>
                <w:sz w:val="24"/>
                <w:szCs w:val="24"/>
              </w:rPr>
            </w:pPr>
            <w:r w:rsidRPr="0073335D">
              <w:rPr>
                <w:b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6" w:name="Text6"/>
            <w:r w:rsidRPr="0073335D">
              <w:rPr>
                <w:b/>
                <w:sz w:val="24"/>
                <w:szCs w:val="24"/>
              </w:rPr>
              <w:instrText xml:space="preserve"> FORMTEXT </w:instrText>
            </w:r>
            <w:r w:rsidRPr="0073335D">
              <w:rPr>
                <w:b/>
                <w:sz w:val="24"/>
                <w:szCs w:val="24"/>
              </w:rPr>
            </w:r>
            <w:r w:rsidRPr="0073335D">
              <w:rPr>
                <w:b/>
                <w:sz w:val="24"/>
                <w:szCs w:val="24"/>
              </w:rPr>
              <w:fldChar w:fldCharType="separate"/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sz w:val="24"/>
                <w:szCs w:val="24"/>
              </w:rPr>
              <w:fldChar w:fldCharType="end"/>
            </w:r>
            <w:bookmarkEnd w:id="26"/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FA08FA" w:rsidRDefault="00FA08FA" w:rsidP="00706EDD"/>
        </w:tc>
        <w:tc>
          <w:tcPr>
            <w:tcW w:w="4253" w:type="dxa"/>
            <w:shd w:val="clear" w:color="auto" w:fill="auto"/>
          </w:tcPr>
          <w:p w:rsidR="00FA08FA" w:rsidRDefault="00FA08FA" w:rsidP="0073335D">
            <w:pPr>
              <w:spacing w:before="40" w:after="40"/>
            </w:pPr>
            <w:r w:rsidRPr="0073335D">
              <w:rPr>
                <w:b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3335D">
              <w:rPr>
                <w:b/>
                <w:sz w:val="24"/>
                <w:szCs w:val="24"/>
              </w:rPr>
              <w:instrText xml:space="preserve"> FORMTEXT </w:instrText>
            </w:r>
            <w:r w:rsidRPr="0073335D">
              <w:rPr>
                <w:b/>
                <w:sz w:val="24"/>
                <w:szCs w:val="24"/>
              </w:rPr>
            </w:r>
            <w:r w:rsidRPr="0073335D">
              <w:rPr>
                <w:b/>
                <w:sz w:val="24"/>
                <w:szCs w:val="24"/>
              </w:rPr>
              <w:fldChar w:fldCharType="separate"/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sz w:val="24"/>
                <w:szCs w:val="24"/>
              </w:rPr>
              <w:fldChar w:fldCharType="end"/>
            </w:r>
          </w:p>
        </w:tc>
      </w:tr>
      <w:tr w:rsidR="00FA08FA" w:rsidTr="0073335D">
        <w:tc>
          <w:tcPr>
            <w:tcW w:w="4361" w:type="dxa"/>
          </w:tcPr>
          <w:p w:rsidR="00FA08FA" w:rsidRPr="0073335D" w:rsidRDefault="00FA08FA" w:rsidP="0073335D">
            <w:pPr>
              <w:spacing w:before="40" w:after="40"/>
              <w:rPr>
                <w:sz w:val="18"/>
                <w:szCs w:val="18"/>
              </w:rPr>
            </w:pPr>
            <w:r w:rsidRPr="0073335D">
              <w:rPr>
                <w:sz w:val="18"/>
                <w:szCs w:val="18"/>
              </w:rPr>
              <w:t>Bearbeitungs-Nr.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FA08FA" w:rsidRDefault="00FA08FA" w:rsidP="00706EDD"/>
        </w:tc>
        <w:tc>
          <w:tcPr>
            <w:tcW w:w="4253" w:type="dxa"/>
          </w:tcPr>
          <w:p w:rsidR="00FA08FA" w:rsidRDefault="00FA08FA" w:rsidP="0073335D">
            <w:pPr>
              <w:spacing w:before="40" w:after="40"/>
            </w:pPr>
            <w:r w:rsidRPr="0073335D">
              <w:rPr>
                <w:sz w:val="18"/>
                <w:szCs w:val="18"/>
              </w:rPr>
              <w:t xml:space="preserve">Unterschrift </w:t>
            </w:r>
          </w:p>
        </w:tc>
      </w:tr>
      <w:tr w:rsidR="00FA08FA" w:rsidTr="0073335D">
        <w:tc>
          <w:tcPr>
            <w:tcW w:w="4361" w:type="dxa"/>
          </w:tcPr>
          <w:p w:rsidR="00FA08FA" w:rsidRPr="0073335D" w:rsidRDefault="00FA08FA" w:rsidP="0073335D">
            <w:pPr>
              <w:spacing w:before="40" w:after="40"/>
              <w:rPr>
                <w:b/>
                <w:sz w:val="24"/>
                <w:szCs w:val="24"/>
              </w:rPr>
            </w:pPr>
            <w:r w:rsidRPr="0073335D">
              <w:rPr>
                <w:b/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7" w:name="Text8"/>
            <w:r w:rsidRPr="0073335D">
              <w:rPr>
                <w:b/>
                <w:sz w:val="24"/>
                <w:szCs w:val="24"/>
              </w:rPr>
              <w:instrText xml:space="preserve"> FORMTEXT </w:instrText>
            </w:r>
            <w:r w:rsidRPr="0073335D">
              <w:rPr>
                <w:b/>
                <w:sz w:val="24"/>
                <w:szCs w:val="24"/>
              </w:rPr>
            </w:r>
            <w:r w:rsidRPr="0073335D">
              <w:rPr>
                <w:b/>
                <w:sz w:val="24"/>
                <w:szCs w:val="24"/>
              </w:rPr>
              <w:fldChar w:fldCharType="separate"/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noProof/>
                <w:sz w:val="24"/>
                <w:szCs w:val="24"/>
              </w:rPr>
              <w:t> </w:t>
            </w:r>
            <w:r w:rsidRPr="0073335D">
              <w:rPr>
                <w:b/>
                <w:sz w:val="24"/>
                <w:szCs w:val="24"/>
              </w:rPr>
              <w:fldChar w:fldCharType="end"/>
            </w:r>
            <w:bookmarkEnd w:id="27"/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FA08FA" w:rsidRDefault="00FA08FA" w:rsidP="00706EDD"/>
        </w:tc>
        <w:tc>
          <w:tcPr>
            <w:tcW w:w="4253" w:type="dxa"/>
            <w:vMerge w:val="restart"/>
          </w:tcPr>
          <w:p w:rsidR="00FA08FA" w:rsidRPr="0073335D" w:rsidRDefault="00FA08FA" w:rsidP="0073335D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FA08FA" w:rsidTr="0073335D">
        <w:tc>
          <w:tcPr>
            <w:tcW w:w="4361" w:type="dxa"/>
          </w:tcPr>
          <w:p w:rsidR="00FA08FA" w:rsidRPr="0073335D" w:rsidRDefault="00FA08FA" w:rsidP="0073335D">
            <w:pPr>
              <w:spacing w:before="40" w:after="40"/>
              <w:rPr>
                <w:sz w:val="18"/>
                <w:szCs w:val="18"/>
              </w:rPr>
            </w:pPr>
            <w:r w:rsidRPr="0073335D">
              <w:rPr>
                <w:sz w:val="18"/>
                <w:szCs w:val="18"/>
              </w:rPr>
              <w:t>Unterschrift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FA08FA" w:rsidRDefault="00FA08FA" w:rsidP="00706EDD"/>
        </w:tc>
        <w:tc>
          <w:tcPr>
            <w:tcW w:w="4253" w:type="dxa"/>
            <w:vMerge/>
          </w:tcPr>
          <w:p w:rsidR="00FA08FA" w:rsidRPr="0073335D" w:rsidRDefault="00FA08FA" w:rsidP="0073335D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FA08FA" w:rsidTr="0073335D">
        <w:tc>
          <w:tcPr>
            <w:tcW w:w="4361" w:type="dxa"/>
          </w:tcPr>
          <w:p w:rsidR="00FA08FA" w:rsidRPr="0073335D" w:rsidRDefault="00FA08FA" w:rsidP="00706EDD">
            <w:pPr>
              <w:rPr>
                <w:b/>
                <w:sz w:val="24"/>
                <w:szCs w:val="24"/>
              </w:rPr>
            </w:pPr>
            <w:r w:rsidRPr="0073335D">
              <w:rPr>
                <w:b/>
                <w:sz w:val="24"/>
                <w:szCs w:val="24"/>
              </w:rPr>
              <w:br/>
            </w:r>
            <w:r w:rsidRPr="0073335D">
              <w:rPr>
                <w:b/>
                <w:sz w:val="24"/>
                <w:szCs w:val="24"/>
              </w:rPr>
              <w:br/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FA08FA" w:rsidRDefault="00FA08FA" w:rsidP="00706EDD"/>
        </w:tc>
        <w:tc>
          <w:tcPr>
            <w:tcW w:w="4253" w:type="dxa"/>
            <w:vMerge/>
          </w:tcPr>
          <w:p w:rsidR="00FA08FA" w:rsidRDefault="00FA08FA" w:rsidP="00706EDD"/>
        </w:tc>
      </w:tr>
    </w:tbl>
    <w:p w:rsidR="00A45707" w:rsidRPr="00A45707" w:rsidRDefault="00A45707" w:rsidP="00706EDD"/>
    <w:sectPr w:rsidR="00A45707" w:rsidRPr="00A45707">
      <w:head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AB4" w:rsidRDefault="003C2AB4">
      <w:r>
        <w:separator/>
      </w:r>
    </w:p>
  </w:endnote>
  <w:endnote w:type="continuationSeparator" w:id="0">
    <w:p w:rsidR="003C2AB4" w:rsidRDefault="003C2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AB4" w:rsidRDefault="003C2AB4">
      <w:r>
        <w:separator/>
      </w:r>
    </w:p>
  </w:footnote>
  <w:footnote w:type="continuationSeparator" w:id="0">
    <w:p w:rsidR="003C2AB4" w:rsidRDefault="003C2A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43B" w:rsidRDefault="00FE34D2" w:rsidP="00706EDD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5267960</wp:posOffset>
          </wp:positionH>
          <wp:positionV relativeFrom="paragraph">
            <wp:posOffset>-363220</wp:posOffset>
          </wp:positionV>
          <wp:extent cx="895350" cy="895350"/>
          <wp:effectExtent l="0" t="0" r="0" b="0"/>
          <wp:wrapNone/>
          <wp:docPr id="1" name="Grafik 4" descr="gizlogo-standard-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 descr="gizlogo-standard-rg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l0U0s0OALLCtUjjhfbBwB1yQcPg=" w:salt="P+FFZ7O64rht365UZ6Luzg==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BAD"/>
    <w:rsid w:val="00002AF7"/>
    <w:rsid w:val="00195492"/>
    <w:rsid w:val="002107EA"/>
    <w:rsid w:val="0025551C"/>
    <w:rsid w:val="002A58F9"/>
    <w:rsid w:val="002E0D32"/>
    <w:rsid w:val="0031508B"/>
    <w:rsid w:val="00356D10"/>
    <w:rsid w:val="00371FC0"/>
    <w:rsid w:val="003912B5"/>
    <w:rsid w:val="003A6BAD"/>
    <w:rsid w:val="003C2AB4"/>
    <w:rsid w:val="003D4A55"/>
    <w:rsid w:val="00420AFB"/>
    <w:rsid w:val="00430CA2"/>
    <w:rsid w:val="004E4703"/>
    <w:rsid w:val="004F1503"/>
    <w:rsid w:val="00501D53"/>
    <w:rsid w:val="005134B5"/>
    <w:rsid w:val="00534CC1"/>
    <w:rsid w:val="00575929"/>
    <w:rsid w:val="0058654E"/>
    <w:rsid w:val="005D4204"/>
    <w:rsid w:val="00613643"/>
    <w:rsid w:val="00693CC5"/>
    <w:rsid w:val="006C26E9"/>
    <w:rsid w:val="00706EDD"/>
    <w:rsid w:val="0073335D"/>
    <w:rsid w:val="0074206F"/>
    <w:rsid w:val="007C32D1"/>
    <w:rsid w:val="008F640E"/>
    <w:rsid w:val="00904A53"/>
    <w:rsid w:val="009615B6"/>
    <w:rsid w:val="00972E5F"/>
    <w:rsid w:val="009C4332"/>
    <w:rsid w:val="009E02EC"/>
    <w:rsid w:val="00A45707"/>
    <w:rsid w:val="00A46697"/>
    <w:rsid w:val="00A67CCD"/>
    <w:rsid w:val="00AB399E"/>
    <w:rsid w:val="00B40E25"/>
    <w:rsid w:val="00B6343B"/>
    <w:rsid w:val="00B6426B"/>
    <w:rsid w:val="00B9171B"/>
    <w:rsid w:val="00BC0641"/>
    <w:rsid w:val="00BC64FC"/>
    <w:rsid w:val="00BF0DE2"/>
    <w:rsid w:val="00C005F9"/>
    <w:rsid w:val="00CB4FB2"/>
    <w:rsid w:val="00CF2F25"/>
    <w:rsid w:val="00D462D9"/>
    <w:rsid w:val="00D8310E"/>
    <w:rsid w:val="00DA0ABC"/>
    <w:rsid w:val="00E11699"/>
    <w:rsid w:val="00E22148"/>
    <w:rsid w:val="00E676E8"/>
    <w:rsid w:val="00F60FAA"/>
    <w:rsid w:val="00F81D39"/>
    <w:rsid w:val="00F87A05"/>
    <w:rsid w:val="00FA08FA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A08F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F640E"/>
    <w:p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8F640E"/>
    <w:p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F640E"/>
    <w:pPr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1Einrckung">
    <w:name w:val="1. Einrückung"/>
    <w:basedOn w:val="Standard"/>
    <w:rsid w:val="00E676E8"/>
    <w:pPr>
      <w:tabs>
        <w:tab w:val="left" w:pos="567"/>
      </w:tabs>
      <w:ind w:left="567" w:hanging="567"/>
    </w:pPr>
  </w:style>
  <w:style w:type="paragraph" w:customStyle="1" w:styleId="2Einrckung">
    <w:name w:val="2. Einrückung"/>
    <w:basedOn w:val="Standard"/>
    <w:rsid w:val="00E676E8"/>
    <w:pPr>
      <w:tabs>
        <w:tab w:val="left" w:pos="567"/>
        <w:tab w:val="left" w:pos="1134"/>
      </w:tabs>
      <w:ind w:left="1134" w:hanging="567"/>
    </w:pPr>
  </w:style>
  <w:style w:type="paragraph" w:customStyle="1" w:styleId="3Einrckung">
    <w:name w:val="3. Einrückung"/>
    <w:basedOn w:val="Standard"/>
    <w:rsid w:val="00E676E8"/>
    <w:pPr>
      <w:tabs>
        <w:tab w:val="left" w:pos="567"/>
        <w:tab w:val="left" w:pos="1134"/>
        <w:tab w:val="left" w:pos="1701"/>
      </w:tabs>
      <w:ind w:left="1701" w:hanging="567"/>
    </w:pPr>
  </w:style>
  <w:style w:type="paragraph" w:styleId="Funotentext">
    <w:name w:val="footnote text"/>
    <w:basedOn w:val="Standard"/>
    <w:semiHidden/>
    <w:rsid w:val="00A45707"/>
    <w:pPr>
      <w:tabs>
        <w:tab w:val="left" w:pos="170"/>
      </w:tabs>
      <w:ind w:left="170" w:hanging="170"/>
    </w:pPr>
    <w:rPr>
      <w:sz w:val="20"/>
    </w:rPr>
  </w:style>
  <w:style w:type="character" w:styleId="Funotenzeichen">
    <w:name w:val="footnote reference"/>
    <w:semiHidden/>
    <w:rsid w:val="005D4204"/>
    <w:rPr>
      <w:vertAlign w:val="superscript"/>
    </w:rPr>
  </w:style>
  <w:style w:type="paragraph" w:styleId="Kopfzeile">
    <w:name w:val="header"/>
    <w:basedOn w:val="Standard"/>
    <w:rsid w:val="00FA08FA"/>
    <w:pPr>
      <w:tabs>
        <w:tab w:val="center" w:pos="4819"/>
        <w:tab w:val="right" w:pos="9071"/>
      </w:tabs>
    </w:pPr>
  </w:style>
  <w:style w:type="table" w:styleId="Tabellengitternetz">
    <w:name w:val="Tabellengitternetz"/>
    <w:basedOn w:val="NormaleTabelle"/>
    <w:rsid w:val="00FA0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zeile">
    <w:name w:val="footer"/>
    <w:basedOn w:val="Standard"/>
    <w:rsid w:val="003912B5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534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A08F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8F640E"/>
    <w:p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8F640E"/>
    <w:p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F640E"/>
    <w:pPr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1Einrckung">
    <w:name w:val="1. Einrückung"/>
    <w:basedOn w:val="Standard"/>
    <w:rsid w:val="00E676E8"/>
    <w:pPr>
      <w:tabs>
        <w:tab w:val="left" w:pos="567"/>
      </w:tabs>
      <w:ind w:left="567" w:hanging="567"/>
    </w:pPr>
  </w:style>
  <w:style w:type="paragraph" w:customStyle="1" w:styleId="2Einrckung">
    <w:name w:val="2. Einrückung"/>
    <w:basedOn w:val="Standard"/>
    <w:rsid w:val="00E676E8"/>
    <w:pPr>
      <w:tabs>
        <w:tab w:val="left" w:pos="567"/>
        <w:tab w:val="left" w:pos="1134"/>
      </w:tabs>
      <w:ind w:left="1134" w:hanging="567"/>
    </w:pPr>
  </w:style>
  <w:style w:type="paragraph" w:customStyle="1" w:styleId="3Einrckung">
    <w:name w:val="3. Einrückung"/>
    <w:basedOn w:val="Standard"/>
    <w:rsid w:val="00E676E8"/>
    <w:pPr>
      <w:tabs>
        <w:tab w:val="left" w:pos="567"/>
        <w:tab w:val="left" w:pos="1134"/>
        <w:tab w:val="left" w:pos="1701"/>
      </w:tabs>
      <w:ind w:left="1701" w:hanging="567"/>
    </w:pPr>
  </w:style>
  <w:style w:type="paragraph" w:styleId="Funotentext">
    <w:name w:val="footnote text"/>
    <w:basedOn w:val="Standard"/>
    <w:semiHidden/>
    <w:rsid w:val="00A45707"/>
    <w:pPr>
      <w:tabs>
        <w:tab w:val="left" w:pos="170"/>
      </w:tabs>
      <w:ind w:left="170" w:hanging="170"/>
    </w:pPr>
    <w:rPr>
      <w:sz w:val="20"/>
    </w:rPr>
  </w:style>
  <w:style w:type="character" w:styleId="Funotenzeichen">
    <w:name w:val="footnote reference"/>
    <w:semiHidden/>
    <w:rsid w:val="005D4204"/>
    <w:rPr>
      <w:vertAlign w:val="superscript"/>
    </w:rPr>
  </w:style>
  <w:style w:type="paragraph" w:styleId="Kopfzeile">
    <w:name w:val="header"/>
    <w:basedOn w:val="Standard"/>
    <w:rsid w:val="00FA08FA"/>
    <w:pPr>
      <w:tabs>
        <w:tab w:val="center" w:pos="4819"/>
        <w:tab w:val="right" w:pos="9071"/>
      </w:tabs>
    </w:pPr>
  </w:style>
  <w:style w:type="table" w:styleId="Tabellengitternetz">
    <w:name w:val="Tabellengitternetz"/>
    <w:basedOn w:val="NormaleTabelle"/>
    <w:rsid w:val="00FA0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zeile">
    <w:name w:val="footer"/>
    <w:basedOn w:val="Standard"/>
    <w:rsid w:val="003912B5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534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isma\SB-Erkl&#228;rung-2007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SB-Erklärung-2007.dot</Template>
  <TotalTime>0</TotalTime>
  <Pages>1</Pages>
  <Words>215</Words>
  <Characters>1360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GTZ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Waltraud Hofer</dc:creator>
  <cp:lastModifiedBy>Susanne Koscielski</cp:lastModifiedBy>
  <cp:revision>2</cp:revision>
  <cp:lastPrinted>2008-04-17T08:57:00Z</cp:lastPrinted>
  <dcterms:created xsi:type="dcterms:W3CDTF">2014-04-15T06:26:00Z</dcterms:created>
  <dcterms:modified xsi:type="dcterms:W3CDTF">2014-04-15T06:26:00Z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