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7"/>
        <w:gridCol w:w="1951"/>
        <w:gridCol w:w="1734"/>
        <w:gridCol w:w="3374"/>
      </w:tblGrid>
      <w:tr w:rsidR="00F31CD2" w:rsidRPr="00F31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4"/>
        </w:trPr>
        <w:tc>
          <w:tcPr>
            <w:tcW w:w="10216" w:type="dxa"/>
            <w:gridSpan w:val="4"/>
            <w:tcBorders>
              <w:top w:val="single" w:sz="5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  <w:shd w:val="clear" w:color="auto" w:fill="000000"/>
          </w:tcPr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before="2" w:after="0" w:line="130" w:lineRule="exact"/>
              <w:rPr>
                <w:rFonts w:ascii="Times New Roman" w:hAnsi="Times New Roman"/>
                <w:sz w:val="13"/>
                <w:szCs w:val="13"/>
              </w:rPr>
            </w:pPr>
            <w:bookmarkStart w:id="0" w:name="_GoBack"/>
            <w:bookmarkEnd w:id="0"/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F31CD2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Ap</w:t>
            </w:r>
            <w:r w:rsidRPr="00F31CD2">
              <w:rPr>
                <w:rFonts w:ascii="Verdana" w:hAnsi="Verdana" w:cs="Verdana"/>
                <w:b/>
                <w:bCs/>
                <w:color w:val="FFFFFF"/>
                <w:spacing w:val="1"/>
                <w:sz w:val="28"/>
                <w:szCs w:val="28"/>
              </w:rPr>
              <w:t>p</w:t>
            </w:r>
            <w:r w:rsidRPr="00F31CD2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l</w:t>
            </w:r>
            <w:r w:rsidRPr="00F31CD2">
              <w:rPr>
                <w:rFonts w:ascii="Verdana" w:hAnsi="Verdana" w:cs="Verdana"/>
                <w:b/>
                <w:bCs/>
                <w:color w:val="FFFFFF"/>
                <w:spacing w:val="-2"/>
                <w:sz w:val="28"/>
                <w:szCs w:val="28"/>
              </w:rPr>
              <w:t>i</w:t>
            </w:r>
            <w:r w:rsidRPr="00F31CD2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cati</w:t>
            </w:r>
            <w:r w:rsidRPr="00F31CD2">
              <w:rPr>
                <w:rFonts w:ascii="Verdana" w:hAnsi="Verdana" w:cs="Verdana"/>
                <w:b/>
                <w:bCs/>
                <w:color w:val="FFFFFF"/>
                <w:spacing w:val="-1"/>
                <w:sz w:val="28"/>
                <w:szCs w:val="28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n De</w:t>
            </w:r>
            <w:r w:rsidRPr="00F31CD2">
              <w:rPr>
                <w:rFonts w:ascii="Verdana" w:hAnsi="Verdana" w:cs="Verdana"/>
                <w:b/>
                <w:bCs/>
                <w:color w:val="FFFFFF"/>
                <w:spacing w:val="-3"/>
                <w:sz w:val="28"/>
                <w:szCs w:val="28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ails</w:t>
            </w:r>
          </w:p>
        </w:tc>
      </w:tr>
      <w:tr w:rsidR="00F31CD2" w:rsidRPr="00F31CD2" w:rsidTr="000736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08"/>
        </w:trPr>
        <w:tc>
          <w:tcPr>
            <w:tcW w:w="10216" w:type="dxa"/>
            <w:gridSpan w:val="4"/>
            <w:tcBorders>
              <w:top w:val="single" w:sz="4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before="16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Verdana" w:hAnsi="Verdana" w:cs="Verdana"/>
              </w:rPr>
            </w:pPr>
            <w:r w:rsidRPr="00F31CD2">
              <w:rPr>
                <w:rFonts w:ascii="Verdana" w:hAnsi="Verdana" w:cs="Verdana"/>
                <w:b/>
                <w:bCs/>
              </w:rPr>
              <w:t xml:space="preserve">Notes </w:t>
            </w:r>
            <w:r w:rsidRPr="00F31CD2">
              <w:rPr>
                <w:rFonts w:ascii="Verdana" w:hAnsi="Verdana" w:cs="Verdana"/>
                <w:b/>
                <w:bCs/>
                <w:spacing w:val="-3"/>
              </w:rPr>
              <w:t>o</w:t>
            </w:r>
            <w:r w:rsidRPr="00F31CD2">
              <w:rPr>
                <w:rFonts w:ascii="Verdana" w:hAnsi="Verdana" w:cs="Verdana"/>
                <w:b/>
                <w:bCs/>
              </w:rPr>
              <w:t>n c</w:t>
            </w:r>
            <w:r w:rsidRPr="00F31CD2">
              <w:rPr>
                <w:rFonts w:ascii="Verdana" w:hAnsi="Verdana" w:cs="Verdana"/>
                <w:b/>
                <w:bCs/>
                <w:spacing w:val="-1"/>
              </w:rPr>
              <w:t>ompl</w:t>
            </w:r>
            <w:r w:rsidRPr="00F31CD2">
              <w:rPr>
                <w:rFonts w:ascii="Verdana" w:hAnsi="Verdana" w:cs="Verdana"/>
                <w:b/>
                <w:bCs/>
              </w:rPr>
              <w:t>et</w:t>
            </w:r>
            <w:r w:rsidRPr="00F31CD2">
              <w:rPr>
                <w:rFonts w:ascii="Verdana" w:hAnsi="Verdana" w:cs="Verdana"/>
                <w:b/>
                <w:bCs/>
                <w:spacing w:val="-1"/>
              </w:rPr>
              <w:t>i</w:t>
            </w:r>
            <w:r w:rsidRPr="00F31CD2">
              <w:rPr>
                <w:rFonts w:ascii="Verdana" w:hAnsi="Verdana" w:cs="Verdana"/>
                <w:b/>
                <w:bCs/>
              </w:rPr>
              <w:t xml:space="preserve">on </w:t>
            </w:r>
            <w:r w:rsidRPr="00F31CD2">
              <w:rPr>
                <w:rFonts w:ascii="Verdana" w:hAnsi="Verdana" w:cs="Verdana"/>
                <w:b/>
                <w:bCs/>
                <w:spacing w:val="-1"/>
              </w:rPr>
              <w:t>a</w:t>
            </w:r>
            <w:r w:rsidRPr="00F31CD2">
              <w:rPr>
                <w:rFonts w:ascii="Verdana" w:hAnsi="Verdana" w:cs="Verdana"/>
                <w:b/>
                <w:bCs/>
                <w:spacing w:val="1"/>
              </w:rPr>
              <w:t>n</w:t>
            </w:r>
            <w:r w:rsidRPr="00F31CD2">
              <w:rPr>
                <w:rFonts w:ascii="Verdana" w:hAnsi="Verdana" w:cs="Verdana"/>
                <w:b/>
                <w:bCs/>
              </w:rPr>
              <w:t>d</w:t>
            </w:r>
            <w:r w:rsidRPr="00F31CD2">
              <w:rPr>
                <w:rFonts w:ascii="Verdana" w:hAnsi="Verdana" w:cs="Verdana"/>
                <w:b/>
                <w:bCs/>
                <w:spacing w:val="-1"/>
              </w:rPr>
              <w:t xml:space="preserve"> s</w:t>
            </w:r>
            <w:r w:rsidRPr="00F31CD2">
              <w:rPr>
                <w:rFonts w:ascii="Verdana" w:hAnsi="Verdana" w:cs="Verdana"/>
                <w:b/>
                <w:bCs/>
                <w:spacing w:val="1"/>
              </w:rPr>
              <w:t>u</w:t>
            </w:r>
            <w:r w:rsidRPr="00F31CD2">
              <w:rPr>
                <w:rFonts w:ascii="Verdana" w:hAnsi="Verdana" w:cs="Verdana"/>
                <w:b/>
                <w:bCs/>
                <w:spacing w:val="-1"/>
              </w:rPr>
              <w:t>bmi</w:t>
            </w:r>
            <w:r w:rsidRPr="00F31CD2">
              <w:rPr>
                <w:rFonts w:ascii="Verdana" w:hAnsi="Verdana" w:cs="Verdana"/>
                <w:b/>
                <w:bCs/>
                <w:spacing w:val="1"/>
              </w:rPr>
              <w:t>ss</w:t>
            </w:r>
            <w:r w:rsidRPr="00F31CD2">
              <w:rPr>
                <w:rFonts w:ascii="Verdana" w:hAnsi="Verdana" w:cs="Verdana"/>
                <w:b/>
                <w:bCs/>
                <w:spacing w:val="-1"/>
              </w:rPr>
              <w:t>i</w:t>
            </w:r>
            <w:r w:rsidRPr="00F31CD2">
              <w:rPr>
                <w:rFonts w:ascii="Verdana" w:hAnsi="Verdana" w:cs="Verdana"/>
                <w:b/>
                <w:bCs/>
                <w:spacing w:val="-3"/>
              </w:rPr>
              <w:t>o</w:t>
            </w:r>
            <w:r w:rsidRPr="00F31CD2">
              <w:rPr>
                <w:rFonts w:ascii="Verdana" w:hAnsi="Verdana" w:cs="Verdana"/>
                <w:b/>
                <w:bCs/>
              </w:rPr>
              <w:t xml:space="preserve">n </w:t>
            </w:r>
            <w:r w:rsidRPr="00F31CD2">
              <w:rPr>
                <w:rFonts w:ascii="Verdana" w:hAnsi="Verdana" w:cs="Verdana"/>
                <w:b/>
                <w:bCs/>
                <w:spacing w:val="-3"/>
              </w:rPr>
              <w:t>o</w:t>
            </w:r>
            <w:r w:rsidRPr="00F31CD2">
              <w:rPr>
                <w:rFonts w:ascii="Verdana" w:hAnsi="Verdana" w:cs="Verdana"/>
                <w:b/>
                <w:bCs/>
              </w:rPr>
              <w:t>f t</w:t>
            </w:r>
            <w:r w:rsidRPr="00F31CD2">
              <w:rPr>
                <w:rFonts w:ascii="Verdana" w:hAnsi="Verdana" w:cs="Verdana"/>
                <w:b/>
                <w:bCs/>
                <w:spacing w:val="1"/>
              </w:rPr>
              <w:t>h</w:t>
            </w:r>
            <w:r w:rsidRPr="00F31CD2">
              <w:rPr>
                <w:rFonts w:ascii="Verdana" w:hAnsi="Verdana" w:cs="Verdana"/>
                <w:b/>
                <w:bCs/>
                <w:spacing w:val="-1"/>
              </w:rPr>
              <w:t>i</w:t>
            </w:r>
            <w:r w:rsidRPr="00F31CD2">
              <w:rPr>
                <w:rFonts w:ascii="Verdana" w:hAnsi="Verdana" w:cs="Verdana"/>
                <w:b/>
                <w:bCs/>
              </w:rPr>
              <w:t>s</w:t>
            </w:r>
            <w:r w:rsidRPr="00F31CD2">
              <w:rPr>
                <w:rFonts w:ascii="Verdana" w:hAnsi="Verdana" w:cs="Verdana"/>
                <w:b/>
                <w:bCs/>
                <w:spacing w:val="3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</w:rPr>
              <w:t>f</w:t>
            </w:r>
            <w:r w:rsidRPr="00F31CD2">
              <w:rPr>
                <w:rFonts w:ascii="Verdana" w:hAnsi="Verdana" w:cs="Verdana"/>
                <w:b/>
                <w:bCs/>
                <w:spacing w:val="-3"/>
              </w:rPr>
              <w:t>o</w:t>
            </w:r>
            <w:r w:rsidRPr="00F31CD2">
              <w:rPr>
                <w:rFonts w:ascii="Verdana" w:hAnsi="Verdana" w:cs="Verdana"/>
                <w:b/>
                <w:bCs/>
              </w:rPr>
              <w:t>rm</w:t>
            </w:r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before="66" w:after="0" w:line="240" w:lineRule="auto"/>
              <w:ind w:left="109"/>
              <w:rPr>
                <w:rFonts w:ascii="Verdana" w:hAnsi="Verdana" w:cs="Verdana"/>
                <w:sz w:val="16"/>
                <w:szCs w:val="16"/>
              </w:rPr>
            </w:pP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B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ef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 xml:space="preserve"> c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om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ng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his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m, pl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se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efe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r 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he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m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nt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 xml:space="preserve"> “G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b/>
                <w:bCs/>
                <w:spacing w:val="2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an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for 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b/>
                <w:bCs/>
                <w:spacing w:val="2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s” for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h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is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 xml:space="preserve"> </w:t>
            </w:r>
            <w:r w:rsidR="002E01C0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 xml:space="preserve">funding </w:t>
            </w:r>
            <w:r w:rsidR="00073677">
              <w:rPr>
                <w:rFonts w:ascii="Verdana" w:hAnsi="Verdana" w:cs="Verdana"/>
                <w:b/>
                <w:bCs/>
                <w:sz w:val="16"/>
                <w:szCs w:val="16"/>
              </w:rPr>
              <w:t>programme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.</w:t>
            </w:r>
          </w:p>
          <w:p w:rsidR="00F31CD2" w:rsidRDefault="00F31CD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09" w:right="294"/>
              <w:rPr>
                <w:rFonts w:ascii="Verdana" w:hAnsi="Verdana" w:cs="Verdana"/>
                <w:spacing w:val="3"/>
                <w:sz w:val="16"/>
                <w:szCs w:val="16"/>
              </w:rPr>
            </w:pP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G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f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pp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ca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r </w:t>
            </w:r>
            <w:r w:rsidR="00073677">
              <w:rPr>
                <w:rFonts w:ascii="Verdana" w:hAnsi="Verdana" w:cs="Verdana"/>
                <w:sz w:val="16"/>
                <w:szCs w:val="16"/>
              </w:rPr>
              <w:t>programme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m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ntati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n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v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aila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b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pacing w:val="4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se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="00073677">
              <w:rPr>
                <w:rFonts w:ascii="Verdana" w:hAnsi="Verdana" w:cs="Verdana"/>
                <w:spacing w:val="-2"/>
                <w:sz w:val="16"/>
                <w:szCs w:val="16"/>
              </w:rPr>
              <w:t>programme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 w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bs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3"/>
                <w:sz w:val="16"/>
                <w:szCs w:val="16"/>
              </w:rPr>
              <w:t xml:space="preserve"> </w:t>
            </w:r>
          </w:p>
          <w:p w:rsidR="00073677" w:rsidRPr="00073677" w:rsidRDefault="00073677" w:rsidP="00073677">
            <w:pPr>
              <w:rPr>
                <w:rFonts w:ascii="Verdana" w:hAnsi="Verdana" w:cs="Verdana"/>
                <w:spacing w:val="-2"/>
                <w:sz w:val="16"/>
                <w:szCs w:val="16"/>
              </w:rPr>
            </w:pPr>
            <w:r>
              <w:rPr>
                <w:rFonts w:ascii="Verdana" w:hAnsi="Verdana" w:cs="Verdana"/>
                <w:spacing w:val="-2"/>
                <w:sz w:val="16"/>
                <w:szCs w:val="16"/>
              </w:rPr>
              <w:t xml:space="preserve">  </w:t>
            </w:r>
            <w:hyperlink r:id="rId9" w:history="1">
              <w:r w:rsidRPr="00073677">
                <w:rPr>
                  <w:rFonts w:ascii="Verdana" w:hAnsi="Verdana" w:cs="Verdana"/>
                  <w:spacing w:val="-2"/>
                  <w:sz w:val="16"/>
                  <w:szCs w:val="16"/>
                </w:rPr>
                <w:t>www.financebirmingham.com/</w:t>
              </w:r>
              <w:r w:rsidR="00AA34DC">
                <w:rPr>
                  <w:rFonts w:ascii="Verdana" w:hAnsi="Verdana" w:cs="Verdana"/>
                  <w:spacing w:val="-2"/>
                  <w:sz w:val="16"/>
                  <w:szCs w:val="16"/>
                </w:rPr>
                <w:t>tooling</w:t>
              </w:r>
            </w:hyperlink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09"/>
              <w:rPr>
                <w:rFonts w:ascii="Verdana" w:hAnsi="Verdana" w:cs="Verdana"/>
                <w:sz w:val="16"/>
                <w:szCs w:val="16"/>
              </w:rPr>
            </w:pP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h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ec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k 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w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ha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s a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3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om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b/>
                <w:bCs/>
                <w:spacing w:val="-3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ub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m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ion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for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h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b/>
                <w:bCs/>
                <w:spacing w:val="3"/>
                <w:sz w:val="16"/>
                <w:szCs w:val="16"/>
              </w:rPr>
              <w:t xml:space="preserve"> </w:t>
            </w:r>
            <w:r w:rsidR="00073677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programme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.</w:t>
            </w:r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09" w:right="371"/>
              <w:rPr>
                <w:rFonts w:ascii="Verdana" w:hAnsi="Verdana" w:cs="Verdana"/>
                <w:sz w:val="16"/>
                <w:szCs w:val="16"/>
              </w:rPr>
            </w:pP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tail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y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dd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iti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l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me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ntati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n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q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ed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(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w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hi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ch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lu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ppe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ces)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lu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n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G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f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pp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ca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s.</w:t>
            </w:r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127"/>
              <w:rPr>
                <w:rFonts w:ascii="Verdana" w:hAnsi="Verdana" w:cs="Verdana"/>
                <w:sz w:val="16"/>
                <w:szCs w:val="16"/>
              </w:rPr>
            </w:pP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om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et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ion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of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h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fo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m: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x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y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eas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wi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n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m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x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 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zes. </w:t>
            </w:r>
            <w:r w:rsidRPr="00F31CD2">
              <w:rPr>
                <w:rFonts w:ascii="Verdana" w:hAnsi="Verdana" w:cs="Verdana"/>
                <w:spacing w:val="3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ca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m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st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tha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t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r c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t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ntain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ed wi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n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b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un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es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f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4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x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t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eas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h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wn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RI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 w:rsidRPr="00F31CD2">
              <w:rPr>
                <w:rFonts w:ascii="Verdana" w:hAnsi="Verdana" w:cs="Verdana"/>
                <w:b/>
                <w:bCs/>
                <w:spacing w:val="-2"/>
                <w:sz w:val="16"/>
                <w:szCs w:val="16"/>
              </w:rPr>
              <w:t>IE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W</w:t>
            </w:r>
            <w:r w:rsidRPr="00F31CD2">
              <w:rPr>
                <w:rFonts w:ascii="Verdana" w:hAnsi="Verdana" w:cs="Verdana"/>
                <w:b/>
                <w:bCs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r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n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int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ed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v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a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ca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n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m.  A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y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t 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ed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w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hi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ch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v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b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n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f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m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r w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hi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ch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g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es b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yo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d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g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g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h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ca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n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1"/>
              <w:rPr>
                <w:rFonts w:ascii="Verdana" w:hAnsi="Verdana" w:cs="Verdana"/>
                <w:sz w:val="16"/>
                <w:szCs w:val="16"/>
              </w:rPr>
            </w:pPr>
            <w:r w:rsidRPr="00F31CD2">
              <w:rPr>
                <w:rFonts w:ascii="Verdana" w:hAnsi="Verdana" w:cs="Verdana"/>
                <w:sz w:val="16"/>
                <w:szCs w:val="16"/>
              </w:rPr>
              <w:t>G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ce </w:t>
            </w:r>
            <w:r w:rsidR="00983403">
              <w:rPr>
                <w:rFonts w:ascii="Verdana" w:hAnsi="Verdana" w:cs="Verdana"/>
                <w:spacing w:val="1"/>
                <w:sz w:val="16"/>
                <w:szCs w:val="16"/>
              </w:rPr>
              <w:t>Notes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wi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l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t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b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ss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ss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3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ca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. </w:t>
            </w:r>
            <w:r w:rsidRPr="00F31CD2">
              <w:rPr>
                <w:rFonts w:ascii="Verdana" w:hAnsi="Verdana" w:cs="Verdana"/>
                <w:spacing w:val="3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t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y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ce,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t 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ze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 c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r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r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e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x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t 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ntr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y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eas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ar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p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m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ed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 m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st 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t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b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ha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g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.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me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t m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st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be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v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ed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5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M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cr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pacing w:val="-3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6"/>
                <w:szCs w:val="16"/>
              </w:rPr>
              <w:t>W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u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me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t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(.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r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.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c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x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),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p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x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ed wi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h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w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</w:t>
            </w:r>
            <w:r w:rsidRPr="00F31CD2">
              <w:rPr>
                <w:rFonts w:ascii="Verdana" w:hAnsi="Verdana" w:cs="Verdana"/>
                <w:spacing w:val="-3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NAL –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nl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y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th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st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v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m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ar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k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 xml:space="preserve">d 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F</w:t>
            </w:r>
            <w:r w:rsidRPr="00F31CD2">
              <w:rPr>
                <w:rFonts w:ascii="Verdana" w:hAnsi="Verdana" w:cs="Verdana"/>
                <w:spacing w:val="2"/>
                <w:sz w:val="16"/>
                <w:szCs w:val="16"/>
              </w:rPr>
              <w:t>I</w:t>
            </w:r>
            <w:r w:rsidRPr="00F31CD2">
              <w:rPr>
                <w:rFonts w:ascii="Verdana" w:hAnsi="Verdana" w:cs="Verdana"/>
                <w:spacing w:val="1"/>
                <w:sz w:val="16"/>
                <w:szCs w:val="16"/>
              </w:rPr>
              <w:t>N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AL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wi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l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 xml:space="preserve"> 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be</w:t>
            </w:r>
            <w:r w:rsidRPr="00F31CD2">
              <w:rPr>
                <w:rFonts w:ascii="Verdana" w:hAnsi="Verdana" w:cs="Verdana"/>
                <w:spacing w:val="-1"/>
                <w:sz w:val="16"/>
                <w:szCs w:val="16"/>
              </w:rPr>
              <w:t xml:space="preserve"> a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ss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ss</w:t>
            </w:r>
            <w:r w:rsidRPr="00F31CD2">
              <w:rPr>
                <w:rFonts w:ascii="Verdana" w:hAnsi="Verdana" w:cs="Verdana"/>
                <w:spacing w:val="-2"/>
                <w:sz w:val="16"/>
                <w:szCs w:val="16"/>
              </w:rPr>
              <w:t>e</w:t>
            </w:r>
            <w:r w:rsidRPr="00F31CD2">
              <w:rPr>
                <w:rFonts w:ascii="Verdana" w:hAnsi="Verdana" w:cs="Verdana"/>
                <w:sz w:val="16"/>
                <w:szCs w:val="16"/>
              </w:rPr>
              <w:t>d.</w:t>
            </w:r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31CD2" w:rsidRPr="00F31CD2" w:rsidRDefault="00F31C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26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0C7D" w:rsidRPr="00F31CD2" w:rsidTr="00160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5108" w:type="dxa"/>
            <w:gridSpan w:val="2"/>
            <w:tcBorders>
              <w:top w:val="single" w:sz="6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020C7D" w:rsidRPr="00E1160B" w:rsidRDefault="00020C7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9"/>
              <w:rPr>
                <w:b/>
                <w:sz w:val="24"/>
                <w:szCs w:val="24"/>
              </w:rPr>
            </w:pPr>
            <w:r w:rsidRPr="00E1160B">
              <w:rPr>
                <w:rFonts w:cs="Calibri"/>
                <w:b/>
                <w:sz w:val="24"/>
                <w:szCs w:val="24"/>
              </w:rPr>
              <w:t>Funding Programme – Tooling Loan Fund</w:t>
            </w:r>
          </w:p>
        </w:tc>
        <w:tc>
          <w:tcPr>
            <w:tcW w:w="5108" w:type="dxa"/>
            <w:gridSpan w:val="2"/>
            <w:tcBorders>
              <w:top w:val="single" w:sz="6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020C7D" w:rsidRPr="00E1160B" w:rsidRDefault="00020C7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number:</w:t>
            </w:r>
          </w:p>
        </w:tc>
      </w:tr>
      <w:tr w:rsidR="00D771FB" w:rsidRPr="00F31CD2" w:rsidTr="00775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</w:trPr>
        <w:tc>
          <w:tcPr>
            <w:tcW w:w="3157" w:type="dxa"/>
            <w:tcBorders>
              <w:top w:val="single" w:sz="4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D771FB" w:rsidRPr="00E1160B" w:rsidRDefault="00D771FB" w:rsidP="00D771FB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rPr>
                <w:b/>
                <w:sz w:val="24"/>
                <w:szCs w:val="24"/>
              </w:rPr>
            </w:pPr>
            <w:r w:rsidRPr="00E1160B">
              <w:rPr>
                <w:rFonts w:cs="Verdana"/>
                <w:b/>
                <w:bCs/>
                <w:sz w:val="24"/>
                <w:szCs w:val="24"/>
              </w:rPr>
              <w:t xml:space="preserve">  P</w:t>
            </w:r>
            <w:r w:rsidRPr="00E1160B">
              <w:rPr>
                <w:rFonts w:cs="Verdana"/>
                <w:b/>
                <w:bCs/>
                <w:spacing w:val="-1"/>
                <w:sz w:val="24"/>
                <w:szCs w:val="24"/>
              </w:rPr>
              <w:t>roj</w:t>
            </w:r>
            <w:r w:rsidRPr="00E1160B">
              <w:rPr>
                <w:rFonts w:cs="Verdana"/>
                <w:b/>
                <w:bCs/>
                <w:sz w:val="24"/>
                <w:szCs w:val="24"/>
              </w:rPr>
              <w:t>ect tit</w:t>
            </w:r>
            <w:r w:rsidRPr="00E1160B">
              <w:rPr>
                <w:rFonts w:cs="Verdana"/>
                <w:b/>
                <w:bCs/>
                <w:spacing w:val="1"/>
                <w:sz w:val="24"/>
                <w:szCs w:val="24"/>
              </w:rPr>
              <w:t>l</w:t>
            </w:r>
            <w:r w:rsidRPr="00E1160B">
              <w:rPr>
                <w:rFonts w:cs="Verdana"/>
                <w:b/>
                <w:bCs/>
                <w:sz w:val="24"/>
                <w:szCs w:val="24"/>
              </w:rPr>
              <w:t>e:</w:t>
            </w:r>
          </w:p>
        </w:tc>
        <w:tc>
          <w:tcPr>
            <w:tcW w:w="7059" w:type="dxa"/>
            <w:gridSpan w:val="3"/>
            <w:tcBorders>
              <w:top w:val="single" w:sz="4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9"/>
              <w:rPr>
                <w:b/>
                <w:sz w:val="24"/>
                <w:szCs w:val="24"/>
              </w:rPr>
            </w:pPr>
          </w:p>
        </w:tc>
      </w:tr>
      <w:tr w:rsidR="00D771FB" w:rsidRPr="00F31CD2" w:rsidTr="00775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</w:trPr>
        <w:tc>
          <w:tcPr>
            <w:tcW w:w="3157" w:type="dxa"/>
            <w:tcBorders>
              <w:top w:val="single" w:sz="4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D771FB" w:rsidRPr="00E1160B" w:rsidRDefault="00D771FB" w:rsidP="00D771FB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before="75"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1160B">
              <w:rPr>
                <w:rFonts w:cs="Verdana"/>
                <w:b/>
                <w:bCs/>
                <w:position w:val="5"/>
                <w:sz w:val="24"/>
                <w:szCs w:val="24"/>
              </w:rPr>
              <w:t xml:space="preserve">  Applicant Company name </w:t>
            </w:r>
            <w:r w:rsidRPr="00E1160B">
              <w:rPr>
                <w:rFonts w:cs="Verdana"/>
                <w:b/>
                <w:bCs/>
                <w:position w:val="5"/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3"/>
            <w:tcBorders>
              <w:top w:val="single" w:sz="4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b/>
                <w:sz w:val="24"/>
                <w:szCs w:val="24"/>
              </w:rPr>
            </w:pPr>
          </w:p>
        </w:tc>
      </w:tr>
      <w:tr w:rsidR="00D771FB" w:rsidRPr="00F31CD2" w:rsidTr="00775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</w:trPr>
        <w:tc>
          <w:tcPr>
            <w:tcW w:w="3157" w:type="dxa"/>
            <w:tcBorders>
              <w:top w:val="single" w:sz="4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D771FB" w:rsidRPr="00E1160B" w:rsidRDefault="00D771FB" w:rsidP="00A632A6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before="75" w:after="0" w:line="240" w:lineRule="auto"/>
              <w:ind w:left="109"/>
              <w:rPr>
                <w:b/>
                <w:sz w:val="24"/>
                <w:szCs w:val="24"/>
              </w:rPr>
            </w:pPr>
            <w:r w:rsidRPr="00E1160B">
              <w:rPr>
                <w:rFonts w:cs="Verdana"/>
                <w:b/>
                <w:bCs/>
                <w:position w:val="5"/>
                <w:sz w:val="24"/>
                <w:szCs w:val="24"/>
              </w:rPr>
              <w:t xml:space="preserve">Applicant Company contact                                   </w:t>
            </w:r>
          </w:p>
        </w:tc>
        <w:tc>
          <w:tcPr>
            <w:tcW w:w="7059" w:type="dxa"/>
            <w:gridSpan w:val="3"/>
            <w:tcBorders>
              <w:top w:val="single" w:sz="4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D771FB" w:rsidRPr="00E1160B" w:rsidRDefault="00D771FB" w:rsidP="00A632A6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before="75" w:after="0" w:line="240" w:lineRule="auto"/>
              <w:ind w:left="109"/>
              <w:rPr>
                <w:b/>
                <w:sz w:val="24"/>
                <w:szCs w:val="24"/>
              </w:rPr>
            </w:pPr>
          </w:p>
        </w:tc>
      </w:tr>
      <w:tr w:rsidR="00D771FB" w:rsidRPr="00F31CD2" w:rsidTr="00D771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74"/>
        </w:trPr>
        <w:tc>
          <w:tcPr>
            <w:tcW w:w="3157" w:type="dxa"/>
            <w:tcBorders>
              <w:top w:val="single" w:sz="4" w:space="0" w:color="CC0000"/>
              <w:left w:val="single" w:sz="4" w:space="0" w:color="CC0000"/>
              <w:bottom w:val="single" w:sz="6" w:space="0" w:color="CC0000"/>
              <w:right w:val="single" w:sz="4" w:space="0" w:color="CC0000"/>
            </w:tcBorders>
          </w:tcPr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109"/>
              <w:rPr>
                <w:rFonts w:cs="Verdana"/>
                <w:b/>
                <w:bCs/>
                <w:sz w:val="24"/>
                <w:szCs w:val="24"/>
              </w:rPr>
            </w:pPr>
            <w:r w:rsidRPr="00E1160B">
              <w:rPr>
                <w:rFonts w:cs="Verdana"/>
                <w:b/>
                <w:bCs/>
                <w:sz w:val="24"/>
                <w:szCs w:val="24"/>
              </w:rPr>
              <w:t>Address</w:t>
            </w:r>
          </w:p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109"/>
              <w:rPr>
                <w:rFonts w:cs="Verdana"/>
                <w:b/>
                <w:bCs/>
                <w:sz w:val="24"/>
                <w:szCs w:val="24"/>
              </w:rPr>
            </w:pPr>
          </w:p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109"/>
              <w:rPr>
                <w:b/>
                <w:sz w:val="24"/>
                <w:szCs w:val="24"/>
              </w:rPr>
            </w:pPr>
          </w:p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109"/>
              <w:rPr>
                <w:b/>
                <w:sz w:val="24"/>
                <w:szCs w:val="24"/>
              </w:rPr>
            </w:pPr>
            <w:r w:rsidRPr="00E1160B">
              <w:rPr>
                <w:b/>
                <w:sz w:val="24"/>
                <w:szCs w:val="24"/>
              </w:rPr>
              <w:t>Postcode</w:t>
            </w:r>
          </w:p>
        </w:tc>
        <w:tc>
          <w:tcPr>
            <w:tcW w:w="7059" w:type="dxa"/>
            <w:gridSpan w:val="3"/>
            <w:tcBorders>
              <w:top w:val="single" w:sz="4" w:space="0" w:color="CC0000"/>
              <w:left w:val="single" w:sz="4" w:space="0" w:color="CC0000"/>
              <w:bottom w:val="single" w:sz="6" w:space="0" w:color="CC0000"/>
              <w:right w:val="single" w:sz="4" w:space="0" w:color="CC0000"/>
            </w:tcBorders>
          </w:tcPr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109"/>
              <w:rPr>
                <w:b/>
                <w:sz w:val="24"/>
                <w:szCs w:val="24"/>
              </w:rPr>
            </w:pPr>
          </w:p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109"/>
              <w:rPr>
                <w:b/>
                <w:sz w:val="24"/>
                <w:szCs w:val="24"/>
              </w:rPr>
            </w:pPr>
          </w:p>
        </w:tc>
      </w:tr>
      <w:tr w:rsidR="00D771FB" w:rsidRPr="00F31CD2" w:rsidTr="00775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</w:trPr>
        <w:tc>
          <w:tcPr>
            <w:tcW w:w="3157" w:type="dxa"/>
            <w:tcBorders>
              <w:top w:val="single" w:sz="6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109"/>
              <w:rPr>
                <w:b/>
                <w:sz w:val="24"/>
                <w:szCs w:val="24"/>
              </w:rPr>
            </w:pPr>
            <w:r w:rsidRPr="00E1160B">
              <w:rPr>
                <w:rFonts w:cs="Verdana"/>
                <w:b/>
                <w:bCs/>
                <w:spacing w:val="-1"/>
                <w:sz w:val="24"/>
                <w:szCs w:val="24"/>
              </w:rPr>
              <w:t>Email address</w:t>
            </w:r>
          </w:p>
        </w:tc>
        <w:tc>
          <w:tcPr>
            <w:tcW w:w="7059" w:type="dxa"/>
            <w:gridSpan w:val="3"/>
            <w:tcBorders>
              <w:top w:val="single" w:sz="6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D771FB" w:rsidRPr="00E1160B" w:rsidRDefault="00D771FB">
            <w:pPr>
              <w:widowControl w:val="0"/>
              <w:tabs>
                <w:tab w:val="left" w:pos="1760"/>
              </w:tabs>
              <w:autoSpaceDE w:val="0"/>
              <w:autoSpaceDN w:val="0"/>
              <w:adjustRightInd w:val="0"/>
              <w:spacing w:before="63" w:after="0" w:line="240" w:lineRule="auto"/>
              <w:ind w:left="100"/>
              <w:rPr>
                <w:b/>
                <w:sz w:val="24"/>
                <w:szCs w:val="24"/>
              </w:rPr>
            </w:pPr>
          </w:p>
        </w:tc>
      </w:tr>
      <w:tr w:rsidR="00D771FB" w:rsidRPr="00F31CD2" w:rsidTr="00775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</w:trPr>
        <w:tc>
          <w:tcPr>
            <w:tcW w:w="3157" w:type="dxa"/>
            <w:tcBorders>
              <w:top w:val="single" w:sz="6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 w:rsidRPr="00E1160B">
              <w:rPr>
                <w:b/>
                <w:sz w:val="24"/>
                <w:szCs w:val="24"/>
              </w:rPr>
              <w:t xml:space="preserve">  Phone number(s)</w:t>
            </w:r>
          </w:p>
        </w:tc>
        <w:tc>
          <w:tcPr>
            <w:tcW w:w="7059" w:type="dxa"/>
            <w:gridSpan w:val="3"/>
            <w:tcBorders>
              <w:top w:val="single" w:sz="6" w:space="0" w:color="CC0000"/>
              <w:left w:val="single" w:sz="4" w:space="0" w:color="CC0000"/>
              <w:bottom w:val="single" w:sz="4" w:space="0" w:color="CC0000"/>
              <w:right w:val="single" w:sz="4" w:space="0" w:color="CC0000"/>
            </w:tcBorders>
          </w:tcPr>
          <w:p w:rsidR="00D771FB" w:rsidRPr="00E1160B" w:rsidRDefault="00D77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771FB" w:rsidRPr="00F31CD2" w:rsidTr="00775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</w:trPr>
        <w:tc>
          <w:tcPr>
            <w:tcW w:w="3157" w:type="dxa"/>
            <w:tcBorders>
              <w:top w:val="single" w:sz="4" w:space="0" w:color="CC0000"/>
              <w:left w:val="single" w:sz="4" w:space="0" w:color="CC0000"/>
              <w:bottom w:val="single" w:sz="6" w:space="0" w:color="CC0000"/>
              <w:right w:val="single" w:sz="4" w:space="0" w:color="CC0000"/>
            </w:tcBorders>
          </w:tcPr>
          <w:p w:rsidR="00D771FB" w:rsidRPr="00E1160B" w:rsidRDefault="00D771FB" w:rsidP="00D771FB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rPr>
                <w:b/>
                <w:sz w:val="24"/>
                <w:szCs w:val="24"/>
              </w:rPr>
            </w:pPr>
            <w:r w:rsidRPr="00E1160B">
              <w:rPr>
                <w:rFonts w:cs="Verdana"/>
                <w:b/>
                <w:bCs/>
                <w:sz w:val="24"/>
                <w:szCs w:val="24"/>
              </w:rPr>
              <w:t xml:space="preserve">  Sector</w:t>
            </w:r>
          </w:p>
        </w:tc>
        <w:tc>
          <w:tcPr>
            <w:tcW w:w="7059" w:type="dxa"/>
            <w:gridSpan w:val="3"/>
            <w:tcBorders>
              <w:top w:val="single" w:sz="4" w:space="0" w:color="CC0000"/>
              <w:left w:val="single" w:sz="4" w:space="0" w:color="CC0000"/>
              <w:bottom w:val="single" w:sz="6" w:space="0" w:color="CC0000"/>
              <w:right w:val="single" w:sz="4" w:space="0" w:color="CC0000"/>
            </w:tcBorders>
          </w:tcPr>
          <w:p w:rsidR="00D771FB" w:rsidRPr="00E1160B" w:rsidRDefault="00D771FB" w:rsidP="00D771FB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rPr>
                <w:b/>
                <w:sz w:val="24"/>
                <w:szCs w:val="24"/>
              </w:rPr>
            </w:pPr>
          </w:p>
        </w:tc>
      </w:tr>
      <w:tr w:rsidR="007757C7" w:rsidRPr="00F31CD2" w:rsidTr="00FC78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1"/>
        </w:trPr>
        <w:tc>
          <w:tcPr>
            <w:tcW w:w="10216" w:type="dxa"/>
            <w:gridSpan w:val="4"/>
            <w:tcBorders>
              <w:top w:val="single" w:sz="6" w:space="0" w:color="CC0000"/>
              <w:left w:val="single" w:sz="4" w:space="0" w:color="CC0000"/>
              <w:bottom w:val="single" w:sz="6" w:space="0" w:color="CC0000"/>
              <w:right w:val="single" w:sz="4" w:space="0" w:color="CC0000"/>
            </w:tcBorders>
            <w:shd w:val="clear" w:color="auto" w:fill="000000"/>
          </w:tcPr>
          <w:p w:rsidR="007757C7" w:rsidRPr="00E1160B" w:rsidRDefault="004221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50090">
              <w:rPr>
                <w:b/>
                <w:sz w:val="24"/>
                <w:szCs w:val="24"/>
              </w:rPr>
              <w:t xml:space="preserve">Summary of Proposed </w:t>
            </w:r>
            <w:r w:rsidR="00020C7D">
              <w:rPr>
                <w:b/>
                <w:sz w:val="24"/>
                <w:szCs w:val="24"/>
              </w:rPr>
              <w:t xml:space="preserve">Tooling </w:t>
            </w:r>
            <w:r w:rsidR="00850090">
              <w:rPr>
                <w:b/>
                <w:sz w:val="24"/>
                <w:szCs w:val="24"/>
              </w:rPr>
              <w:t>Project</w:t>
            </w:r>
          </w:p>
        </w:tc>
      </w:tr>
      <w:tr w:rsidR="00F31CD2" w:rsidRPr="00F31CD2" w:rsidTr="00A57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</w:trPr>
        <w:tc>
          <w:tcPr>
            <w:tcW w:w="6842" w:type="dxa"/>
            <w:gridSpan w:val="3"/>
            <w:tcBorders>
              <w:top w:val="single" w:sz="6" w:space="0" w:color="CC0000"/>
              <w:left w:val="single" w:sz="4" w:space="0" w:color="CC0000"/>
              <w:bottom w:val="single" w:sz="6" w:space="0" w:color="CC0000"/>
              <w:right w:val="single" w:sz="6" w:space="0" w:color="CC0000"/>
            </w:tcBorders>
          </w:tcPr>
          <w:p w:rsidR="00F31CD2" w:rsidRPr="00E1160B" w:rsidRDefault="00D771FB" w:rsidP="00D771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b/>
                <w:sz w:val="24"/>
                <w:szCs w:val="24"/>
              </w:rPr>
            </w:pPr>
            <w:r w:rsidRPr="00E1160B">
              <w:rPr>
                <w:rFonts w:cs="Verdana"/>
                <w:b/>
                <w:bCs/>
                <w:sz w:val="24"/>
                <w:szCs w:val="24"/>
              </w:rPr>
              <w:t xml:space="preserve">  Estimated sta</w:t>
            </w:r>
            <w:r w:rsidR="00850090">
              <w:rPr>
                <w:rFonts w:cs="Verdana"/>
                <w:b/>
                <w:bCs/>
                <w:sz w:val="24"/>
                <w:szCs w:val="24"/>
              </w:rPr>
              <w:t>r</w:t>
            </w:r>
            <w:r w:rsidRPr="00E1160B">
              <w:rPr>
                <w:rFonts w:cs="Verdana"/>
                <w:b/>
                <w:bCs/>
                <w:sz w:val="24"/>
                <w:szCs w:val="24"/>
              </w:rPr>
              <w:t>t date</w:t>
            </w:r>
          </w:p>
        </w:tc>
        <w:tc>
          <w:tcPr>
            <w:tcW w:w="3374" w:type="dxa"/>
            <w:tcBorders>
              <w:top w:val="single" w:sz="6" w:space="0" w:color="CC0000"/>
              <w:left w:val="single" w:sz="6" w:space="0" w:color="CC0000"/>
              <w:bottom w:val="single" w:sz="6" w:space="0" w:color="CC0000"/>
              <w:right w:val="single" w:sz="4" w:space="0" w:color="CC0000"/>
            </w:tcBorders>
          </w:tcPr>
          <w:p w:rsidR="00F31CD2" w:rsidRPr="00E1160B" w:rsidRDefault="00F31C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F31CD2" w:rsidRPr="00F31CD2" w:rsidTr="00A57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</w:trPr>
        <w:tc>
          <w:tcPr>
            <w:tcW w:w="6842" w:type="dxa"/>
            <w:gridSpan w:val="3"/>
            <w:tcBorders>
              <w:top w:val="single" w:sz="6" w:space="0" w:color="CC0000"/>
              <w:left w:val="single" w:sz="4" w:space="0" w:color="CC0000"/>
              <w:bottom w:val="single" w:sz="6" w:space="0" w:color="CC0000"/>
              <w:right w:val="single" w:sz="6" w:space="0" w:color="CC0000"/>
            </w:tcBorders>
          </w:tcPr>
          <w:p w:rsidR="00F31CD2" w:rsidRPr="00E1160B" w:rsidRDefault="00775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 w:rsidRPr="00E1160B">
              <w:rPr>
                <w:b/>
                <w:sz w:val="24"/>
                <w:szCs w:val="24"/>
              </w:rPr>
              <w:t xml:space="preserve">  Project duration</w:t>
            </w:r>
          </w:p>
        </w:tc>
        <w:tc>
          <w:tcPr>
            <w:tcW w:w="3374" w:type="dxa"/>
            <w:tcBorders>
              <w:top w:val="single" w:sz="6" w:space="0" w:color="CC0000"/>
              <w:left w:val="single" w:sz="6" w:space="0" w:color="CC0000"/>
              <w:bottom w:val="single" w:sz="6" w:space="0" w:color="CC0000"/>
              <w:right w:val="single" w:sz="4" w:space="0" w:color="CC0000"/>
            </w:tcBorders>
          </w:tcPr>
          <w:p w:rsidR="00F31CD2" w:rsidRPr="00E1160B" w:rsidRDefault="00775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 w:rsidRPr="00E1160B">
              <w:rPr>
                <w:b/>
                <w:sz w:val="24"/>
                <w:szCs w:val="24"/>
              </w:rPr>
              <w:t xml:space="preserve">         </w:t>
            </w:r>
            <w:r w:rsidR="004C7E2D">
              <w:rPr>
                <w:b/>
                <w:sz w:val="24"/>
                <w:szCs w:val="24"/>
              </w:rPr>
              <w:t xml:space="preserve">X X </w:t>
            </w:r>
            <w:r w:rsidRPr="00E1160B">
              <w:rPr>
                <w:b/>
                <w:sz w:val="24"/>
                <w:szCs w:val="24"/>
              </w:rPr>
              <w:t>months</w:t>
            </w:r>
          </w:p>
        </w:tc>
      </w:tr>
      <w:tr w:rsidR="00F31CD2" w:rsidRPr="00F31CD2" w:rsidTr="00A57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</w:trPr>
        <w:tc>
          <w:tcPr>
            <w:tcW w:w="6842" w:type="dxa"/>
            <w:gridSpan w:val="3"/>
            <w:tcBorders>
              <w:top w:val="single" w:sz="6" w:space="0" w:color="CC0000"/>
              <w:left w:val="single" w:sz="4" w:space="0" w:color="CC0000"/>
              <w:bottom w:val="single" w:sz="6" w:space="0" w:color="CC0000"/>
              <w:right w:val="single" w:sz="6" w:space="0" w:color="CC0000"/>
            </w:tcBorders>
          </w:tcPr>
          <w:p w:rsidR="00F31CD2" w:rsidRPr="00E1160B" w:rsidRDefault="00775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 w:rsidRPr="00E1160B">
              <w:rPr>
                <w:b/>
                <w:sz w:val="24"/>
                <w:szCs w:val="24"/>
              </w:rPr>
              <w:t xml:space="preserve">  Total value of project</w:t>
            </w:r>
          </w:p>
        </w:tc>
        <w:tc>
          <w:tcPr>
            <w:tcW w:w="3374" w:type="dxa"/>
            <w:tcBorders>
              <w:top w:val="single" w:sz="6" w:space="0" w:color="CC0000"/>
              <w:left w:val="single" w:sz="6" w:space="0" w:color="CC0000"/>
              <w:bottom w:val="single" w:sz="6" w:space="0" w:color="CC0000"/>
              <w:right w:val="single" w:sz="4" w:space="0" w:color="CC0000"/>
            </w:tcBorders>
          </w:tcPr>
          <w:p w:rsidR="00F31CD2" w:rsidRPr="00E1160B" w:rsidRDefault="00775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 w:rsidRPr="00E1160B">
              <w:rPr>
                <w:b/>
                <w:sz w:val="24"/>
                <w:szCs w:val="24"/>
              </w:rPr>
              <w:t xml:space="preserve">  £</w:t>
            </w:r>
          </w:p>
        </w:tc>
      </w:tr>
      <w:tr w:rsidR="00F31CD2" w:rsidRPr="00F31CD2" w:rsidTr="00A57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6842" w:type="dxa"/>
            <w:gridSpan w:val="3"/>
            <w:tcBorders>
              <w:top w:val="single" w:sz="6" w:space="0" w:color="CC0000"/>
              <w:left w:val="single" w:sz="4" w:space="0" w:color="CC0000"/>
              <w:bottom w:val="single" w:sz="6" w:space="0" w:color="CC0000"/>
              <w:right w:val="single" w:sz="6" w:space="0" w:color="CC0000"/>
            </w:tcBorders>
          </w:tcPr>
          <w:p w:rsidR="00F31CD2" w:rsidRPr="00E1160B" w:rsidRDefault="007757C7" w:rsidP="007757C7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b/>
                <w:sz w:val="24"/>
                <w:szCs w:val="24"/>
              </w:rPr>
            </w:pPr>
            <w:r w:rsidRPr="00E1160B">
              <w:rPr>
                <w:rFonts w:cs="Verdana"/>
                <w:b/>
                <w:bCs/>
                <w:sz w:val="24"/>
                <w:szCs w:val="24"/>
              </w:rPr>
              <w:t xml:space="preserve">  Loan funding applied for</w:t>
            </w:r>
          </w:p>
        </w:tc>
        <w:tc>
          <w:tcPr>
            <w:tcW w:w="3374" w:type="dxa"/>
            <w:tcBorders>
              <w:top w:val="single" w:sz="6" w:space="0" w:color="CC0000"/>
              <w:left w:val="single" w:sz="6" w:space="0" w:color="CC0000"/>
              <w:bottom w:val="single" w:sz="6" w:space="0" w:color="CC0000"/>
              <w:right w:val="single" w:sz="4" w:space="0" w:color="CC0000"/>
            </w:tcBorders>
          </w:tcPr>
          <w:p w:rsidR="00F31CD2" w:rsidRPr="00E1160B" w:rsidRDefault="007757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 w:rsidRPr="00E1160B">
              <w:rPr>
                <w:b/>
                <w:sz w:val="24"/>
                <w:szCs w:val="24"/>
              </w:rPr>
              <w:t xml:space="preserve">  £</w:t>
            </w:r>
          </w:p>
        </w:tc>
      </w:tr>
      <w:tr w:rsidR="001F3C20" w:rsidRPr="00F31CD2" w:rsidTr="00A57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852"/>
        </w:trPr>
        <w:tc>
          <w:tcPr>
            <w:tcW w:w="6842" w:type="dxa"/>
            <w:gridSpan w:val="3"/>
            <w:tcBorders>
              <w:top w:val="single" w:sz="6" w:space="0" w:color="CC0000"/>
              <w:left w:val="single" w:sz="4" w:space="0" w:color="CC0000"/>
              <w:bottom w:val="single" w:sz="6" w:space="0" w:color="CC0000"/>
              <w:right w:val="single" w:sz="6" w:space="0" w:color="CC0000"/>
            </w:tcBorders>
          </w:tcPr>
          <w:p w:rsidR="001F3C20" w:rsidRDefault="001F3C20" w:rsidP="00A579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80" w:hanging="180"/>
              <w:rPr>
                <w:rFonts w:cs="Verdana"/>
                <w:b/>
                <w:bCs/>
                <w:sz w:val="24"/>
                <w:szCs w:val="24"/>
              </w:rPr>
            </w:pPr>
            <w:r>
              <w:rPr>
                <w:rFonts w:cs="Verdana"/>
                <w:b/>
                <w:bCs/>
                <w:sz w:val="24"/>
                <w:szCs w:val="24"/>
              </w:rPr>
              <w:t xml:space="preserve">  </w:t>
            </w:r>
            <w:r w:rsidRPr="00422143">
              <w:rPr>
                <w:rFonts w:cs="Verdana"/>
                <w:b/>
                <w:bCs/>
                <w:sz w:val="24"/>
                <w:szCs w:val="24"/>
              </w:rPr>
              <w:t>Number of jobs to be created in the</w:t>
            </w:r>
          </w:p>
          <w:p w:rsidR="001F3C20" w:rsidRPr="00E1160B" w:rsidRDefault="001F3C20" w:rsidP="00A579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b/>
                <w:sz w:val="24"/>
                <w:szCs w:val="24"/>
              </w:rPr>
            </w:pPr>
            <w:r w:rsidRPr="00422143">
              <w:rPr>
                <w:rFonts w:cs="Verdana"/>
                <w:b/>
                <w:bCs/>
                <w:sz w:val="24"/>
                <w:szCs w:val="24"/>
              </w:rPr>
              <w:t xml:space="preserve">  tooling project</w:t>
            </w:r>
          </w:p>
        </w:tc>
        <w:tc>
          <w:tcPr>
            <w:tcW w:w="3374" w:type="dxa"/>
            <w:tcBorders>
              <w:top w:val="single" w:sz="6" w:space="0" w:color="CC0000"/>
              <w:left w:val="single" w:sz="6" w:space="0" w:color="CC0000"/>
              <w:bottom w:val="single" w:sz="6" w:space="0" w:color="CC0000"/>
              <w:right w:val="single" w:sz="4" w:space="0" w:color="CC0000"/>
            </w:tcBorders>
          </w:tcPr>
          <w:p w:rsidR="001F3C20" w:rsidRPr="00E1160B" w:rsidRDefault="001F3C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1F3C20" w:rsidRPr="00F31CD2" w:rsidTr="00A57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431"/>
        </w:trPr>
        <w:tc>
          <w:tcPr>
            <w:tcW w:w="6842" w:type="dxa"/>
            <w:gridSpan w:val="3"/>
            <w:tcBorders>
              <w:top w:val="single" w:sz="6" w:space="0" w:color="CC0000"/>
              <w:left w:val="single" w:sz="4" w:space="0" w:color="CC0000"/>
              <w:bottom w:val="single" w:sz="6" w:space="0" w:color="CC0000"/>
              <w:right w:val="single" w:sz="6" w:space="0" w:color="CC0000"/>
            </w:tcBorders>
          </w:tcPr>
          <w:p w:rsidR="001F3C20" w:rsidRDefault="001F3C20" w:rsidP="00A579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80" w:hanging="180"/>
              <w:rPr>
                <w:rFonts w:cs="Verdana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E1160B">
              <w:rPr>
                <w:b/>
                <w:sz w:val="24"/>
                <w:szCs w:val="24"/>
              </w:rPr>
              <w:t xml:space="preserve">Number of </w:t>
            </w:r>
            <w:r w:rsidR="00A5791C">
              <w:rPr>
                <w:b/>
                <w:sz w:val="24"/>
                <w:szCs w:val="24"/>
              </w:rPr>
              <w:t xml:space="preserve">existing </w:t>
            </w:r>
            <w:r w:rsidRPr="00E1160B">
              <w:rPr>
                <w:b/>
                <w:sz w:val="24"/>
                <w:szCs w:val="24"/>
              </w:rPr>
              <w:t xml:space="preserve">jobs that would be made </w:t>
            </w:r>
            <w:r w:rsidR="00A5791C">
              <w:rPr>
                <w:b/>
                <w:sz w:val="24"/>
                <w:szCs w:val="24"/>
              </w:rPr>
              <w:t>redundant unless funding is received for this tooling project.  This means a job(s) that would have been lost without provision of the funding within 12 months from the date the applicant first receives the funds.</w:t>
            </w:r>
          </w:p>
        </w:tc>
        <w:tc>
          <w:tcPr>
            <w:tcW w:w="3374" w:type="dxa"/>
            <w:tcBorders>
              <w:top w:val="single" w:sz="6" w:space="0" w:color="CC0000"/>
              <w:left w:val="single" w:sz="6" w:space="0" w:color="CC0000"/>
              <w:bottom w:val="single" w:sz="6" w:space="0" w:color="CC0000"/>
              <w:right w:val="single" w:sz="4" w:space="0" w:color="CC0000"/>
            </w:tcBorders>
          </w:tcPr>
          <w:p w:rsidR="001F3C20" w:rsidRPr="00E1160B" w:rsidRDefault="001F3C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F31CD2" w:rsidRPr="00F31CD2" w:rsidTr="00A579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04"/>
        </w:trPr>
        <w:tc>
          <w:tcPr>
            <w:tcW w:w="6842" w:type="dxa"/>
            <w:gridSpan w:val="3"/>
            <w:tcBorders>
              <w:top w:val="single" w:sz="6" w:space="0" w:color="CC0000"/>
              <w:left w:val="single" w:sz="4" w:space="0" w:color="CC0000"/>
              <w:bottom w:val="single" w:sz="4" w:space="0" w:color="CC0000"/>
              <w:right w:val="single" w:sz="6" w:space="0" w:color="CC0000"/>
            </w:tcBorders>
          </w:tcPr>
          <w:p w:rsidR="00422143" w:rsidRDefault="00422143" w:rsidP="004221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7757C7" w:rsidRPr="00E1160B">
              <w:rPr>
                <w:b/>
                <w:sz w:val="24"/>
                <w:szCs w:val="24"/>
              </w:rPr>
              <w:t xml:space="preserve">Name and address of the company that </w:t>
            </w:r>
          </w:p>
          <w:p w:rsidR="00422143" w:rsidRDefault="00422143" w:rsidP="004221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7757C7" w:rsidRPr="00E1160B">
              <w:rPr>
                <w:b/>
                <w:sz w:val="24"/>
                <w:szCs w:val="24"/>
              </w:rPr>
              <w:t xml:space="preserve">will be the final location of the tool (if </w:t>
            </w:r>
          </w:p>
          <w:p w:rsidR="00422143" w:rsidRDefault="00422143" w:rsidP="004221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7757C7" w:rsidRPr="00E1160B">
              <w:rPr>
                <w:b/>
                <w:sz w:val="24"/>
                <w:szCs w:val="24"/>
              </w:rPr>
              <w:t xml:space="preserve">different from the address set out </w:t>
            </w:r>
          </w:p>
          <w:p w:rsidR="00F31CD2" w:rsidRPr="00E1160B" w:rsidRDefault="00422143" w:rsidP="004221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7757C7" w:rsidRPr="00E1160B">
              <w:rPr>
                <w:b/>
                <w:sz w:val="24"/>
                <w:szCs w:val="24"/>
              </w:rPr>
              <w:t>above).</w:t>
            </w:r>
          </w:p>
        </w:tc>
        <w:tc>
          <w:tcPr>
            <w:tcW w:w="3374" w:type="dxa"/>
            <w:tcBorders>
              <w:top w:val="single" w:sz="6" w:space="0" w:color="CC0000"/>
              <w:left w:val="single" w:sz="6" w:space="0" w:color="CC0000"/>
              <w:bottom w:val="single" w:sz="4" w:space="0" w:color="CC0000"/>
              <w:right w:val="single" w:sz="4" w:space="0" w:color="CC0000"/>
            </w:tcBorders>
          </w:tcPr>
          <w:p w:rsidR="00F31CD2" w:rsidRPr="00E1160B" w:rsidRDefault="00F31C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0B78CD" w:rsidRDefault="000B78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696"/>
      </w:tblGrid>
      <w:tr w:rsidR="000B78CD" w:rsidRPr="00077350" w:rsidTr="00077350">
        <w:tc>
          <w:tcPr>
            <w:tcW w:w="10696" w:type="dxa"/>
            <w:shd w:val="clear" w:color="auto" w:fill="000000"/>
          </w:tcPr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before="120" w:after="120" w:line="330" w:lineRule="exact"/>
              <w:ind w:left="218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Pr="00077350">
              <w:rPr>
                <w:rFonts w:ascii="Verdana" w:hAnsi="Verdana" w:cs="Verdana"/>
                <w:b/>
                <w:bCs/>
                <w:color w:val="FFFFFF"/>
                <w:spacing w:val="-1"/>
                <w:position w:val="-2"/>
                <w:sz w:val="28"/>
                <w:szCs w:val="28"/>
              </w:rPr>
              <w:t>Su</w:t>
            </w:r>
            <w:r w:rsidRPr="00077350">
              <w:rPr>
                <w:rFonts w:ascii="Verdana" w:hAnsi="Verdana" w:cs="Verdana"/>
                <w:b/>
                <w:bCs/>
                <w:color w:val="FFFFFF"/>
                <w:position w:val="-2"/>
                <w:sz w:val="28"/>
                <w:szCs w:val="28"/>
              </w:rPr>
              <w:t>m</w:t>
            </w:r>
            <w:r w:rsidRPr="00077350">
              <w:rPr>
                <w:rFonts w:ascii="Verdana" w:hAnsi="Verdana" w:cs="Verdana"/>
                <w:b/>
                <w:bCs/>
                <w:color w:val="FFFFFF"/>
                <w:spacing w:val="1"/>
                <w:position w:val="-2"/>
                <w:sz w:val="28"/>
                <w:szCs w:val="28"/>
              </w:rPr>
              <w:t>m</w:t>
            </w:r>
            <w:r w:rsidRPr="00077350">
              <w:rPr>
                <w:rFonts w:ascii="Verdana" w:hAnsi="Verdana" w:cs="Verdana"/>
                <w:b/>
                <w:bCs/>
                <w:color w:val="FFFFFF"/>
                <w:position w:val="-2"/>
                <w:sz w:val="28"/>
                <w:szCs w:val="28"/>
              </w:rPr>
              <w:t xml:space="preserve">ary </w:t>
            </w:r>
            <w:r w:rsidRPr="00077350">
              <w:rPr>
                <w:rFonts w:ascii="Verdana" w:hAnsi="Verdana" w:cs="Verdana"/>
                <w:b/>
                <w:bCs/>
                <w:color w:val="FFFFFF"/>
                <w:spacing w:val="-1"/>
                <w:position w:val="-2"/>
                <w:sz w:val="28"/>
                <w:szCs w:val="2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FFFFFF"/>
                <w:position w:val="-2"/>
                <w:sz w:val="28"/>
                <w:szCs w:val="2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FFFFFF"/>
                <w:spacing w:val="-3"/>
                <w:position w:val="-2"/>
                <w:sz w:val="28"/>
                <w:szCs w:val="2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FFFFFF"/>
                <w:position w:val="-2"/>
                <w:sz w:val="28"/>
                <w:szCs w:val="28"/>
              </w:rPr>
              <w:t>Tooling Project</w:t>
            </w:r>
          </w:p>
        </w:tc>
      </w:tr>
      <w:tr w:rsidR="000B78CD" w:rsidRPr="00077350" w:rsidTr="00077350">
        <w:tc>
          <w:tcPr>
            <w:tcW w:w="10696" w:type="dxa"/>
            <w:shd w:val="clear" w:color="auto" w:fill="auto"/>
          </w:tcPr>
          <w:p w:rsidR="000B78CD" w:rsidRPr="00077350" w:rsidRDefault="000B78CD" w:rsidP="00DB0D2D">
            <w:pPr>
              <w:widowControl w:val="0"/>
              <w:autoSpaceDE w:val="0"/>
              <w:autoSpaceDN w:val="0"/>
              <w:adjustRightInd w:val="0"/>
              <w:spacing w:before="28" w:after="0" w:line="240" w:lineRule="auto"/>
              <w:ind w:right="201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pro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v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a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sho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r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t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umm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r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="002E01C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ooling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r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oj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ect indicating whether you are seeking a loan for</w:t>
            </w:r>
            <w:r w:rsidR="002E01C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the manufacture of a particular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tool</w:t>
            </w:r>
            <w:r w:rsidR="002E01C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(s)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or whether you are looking to increase the tool manufacturing capability of your business.  The summary should also include details of the number of jobs to be created and/or safeguarded in England as a result of </w:t>
            </w:r>
            <w:r w:rsidR="006A3913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the tool being made and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allowing a manufacturing process to be undertaken in England.  </w:t>
            </w: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before="28" w:after="0" w:line="240" w:lineRule="auto"/>
              <w:ind w:left="227" w:right="20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8CD" w:rsidRPr="00077350" w:rsidTr="00077350">
        <w:tc>
          <w:tcPr>
            <w:tcW w:w="10696" w:type="dxa"/>
            <w:shd w:val="clear" w:color="auto" w:fill="auto"/>
          </w:tcPr>
          <w:p w:rsidR="000B78CD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54745A" w:rsidRPr="0054745A" w:rsidRDefault="0054745A" w:rsidP="00DB0D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How</w:t>
            </w:r>
            <w:r w:rsidR="00BE7C32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does this request for funding align with the</w:t>
            </w:r>
            <w:r w:rsidR="00B97646">
              <w:rPr>
                <w:rFonts w:ascii="Verdana" w:hAnsi="Verdana"/>
                <w:b/>
                <w:sz w:val="18"/>
                <w:szCs w:val="18"/>
              </w:rPr>
              <w:t xml:space="preserve"> scope of the Tooling Loan Fund?</w:t>
            </w: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B78CD" w:rsidRPr="00077350" w:rsidRDefault="000B78C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2512" w:rsidRDefault="00E025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696"/>
      </w:tblGrid>
      <w:tr w:rsidR="00E02512" w:rsidRPr="00077350" w:rsidTr="00077350">
        <w:tc>
          <w:tcPr>
            <w:tcW w:w="10696" w:type="dxa"/>
            <w:shd w:val="clear" w:color="auto" w:fill="000000"/>
          </w:tcPr>
          <w:p w:rsidR="00E02512" w:rsidRPr="00077350" w:rsidRDefault="00BE7C32" w:rsidP="00077350">
            <w:pPr>
              <w:widowControl w:val="0"/>
              <w:autoSpaceDE w:val="0"/>
              <w:autoSpaceDN w:val="0"/>
              <w:adjustRightInd w:val="0"/>
              <w:spacing w:before="120" w:after="120" w:line="330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lastRenderedPageBreak/>
              <w:t>Section 1 –The project p</w:t>
            </w:r>
            <w:r w:rsidR="00E02512"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 xml:space="preserve">roposal </w:t>
            </w:r>
            <w:r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(the business case)</w:t>
            </w:r>
          </w:p>
        </w:tc>
      </w:tr>
      <w:tr w:rsidR="00E02512" w:rsidRPr="00077350" w:rsidTr="00077350">
        <w:tc>
          <w:tcPr>
            <w:tcW w:w="10696" w:type="dxa"/>
            <w:shd w:val="clear" w:color="auto" w:fill="auto"/>
          </w:tcPr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r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er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G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r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c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um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ent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r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etai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4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sp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ec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ifi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c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qu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s to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 xml:space="preserve"> b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 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ddr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ed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b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w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n each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ecti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on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.</w:t>
            </w: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2512" w:rsidRPr="00077350" w:rsidTr="00077350">
        <w:tc>
          <w:tcPr>
            <w:tcW w:w="10696" w:type="dxa"/>
            <w:shd w:val="clear" w:color="auto" w:fill="auto"/>
          </w:tcPr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BE7C32" w:rsidP="00BE7C3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What is the</w:t>
            </w:r>
            <w:r w:rsidR="00E02512" w:rsidRPr="00077350">
              <w:rPr>
                <w:rFonts w:ascii="Verdana" w:hAnsi="Verdana"/>
                <w:b/>
                <w:sz w:val="18"/>
                <w:szCs w:val="18"/>
              </w:rPr>
              <w:t xml:space="preserve"> tooling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project </w:t>
            </w:r>
            <w:r w:rsidR="00E02512" w:rsidRPr="00077350">
              <w:rPr>
                <w:rFonts w:ascii="Verdana" w:hAnsi="Verdana"/>
                <w:b/>
                <w:sz w:val="18"/>
                <w:szCs w:val="18"/>
              </w:rPr>
              <w:t xml:space="preserve">that is </w:t>
            </w:r>
            <w:r w:rsidR="00B97646">
              <w:rPr>
                <w:rFonts w:ascii="Verdana" w:hAnsi="Verdana"/>
                <w:b/>
                <w:sz w:val="18"/>
                <w:szCs w:val="18"/>
              </w:rPr>
              <w:t>subject of this finance request?</w:t>
            </w: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C0CAC" w:rsidRPr="00077350" w:rsidRDefault="005C0CAC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2512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2512" w:rsidRDefault="00E025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696"/>
      </w:tblGrid>
      <w:tr w:rsidR="00052FCC" w:rsidRPr="00077350" w:rsidTr="00077350">
        <w:tc>
          <w:tcPr>
            <w:tcW w:w="10696" w:type="dxa"/>
            <w:shd w:val="clear" w:color="auto" w:fill="000000"/>
          </w:tcPr>
          <w:p w:rsidR="00052FCC" w:rsidRPr="00077350" w:rsidRDefault="00E02512" w:rsidP="00077350">
            <w:pPr>
              <w:widowControl w:val="0"/>
              <w:autoSpaceDE w:val="0"/>
              <w:autoSpaceDN w:val="0"/>
              <w:adjustRightInd w:val="0"/>
              <w:spacing w:before="120" w:after="120" w:line="330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="00BE7C32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Section 2 - Project added v</w:t>
            </w:r>
            <w:r w:rsidR="00052FCC"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 xml:space="preserve">alue </w:t>
            </w:r>
          </w:p>
        </w:tc>
      </w:tr>
      <w:tr w:rsidR="00052FCC" w:rsidRPr="00077350" w:rsidTr="00077350">
        <w:tc>
          <w:tcPr>
            <w:tcW w:w="10696" w:type="dxa"/>
            <w:shd w:val="clear" w:color="auto" w:fill="auto"/>
          </w:tcPr>
          <w:p w:rsidR="00A975B8" w:rsidRDefault="00A975B8" w:rsidP="00A975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8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A975B8" w:rsidRDefault="00A975B8" w:rsidP="00F2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er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to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G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ce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ca</w:t>
            </w:r>
            <w:r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um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ent 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r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etai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sp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ec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ifi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c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qu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ti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s to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 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ddr</w:t>
            </w:r>
            <w:r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ed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b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pp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ca</w:t>
            </w:r>
            <w:r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w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n each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ecti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on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. P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numb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er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r a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sw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.</w:t>
            </w:r>
          </w:p>
          <w:p w:rsidR="00052FCC" w:rsidRPr="00077350" w:rsidRDefault="00052FCC" w:rsidP="00A975B8">
            <w:pPr>
              <w:widowControl w:val="0"/>
              <w:autoSpaceDE w:val="0"/>
              <w:autoSpaceDN w:val="0"/>
              <w:adjustRightInd w:val="0"/>
              <w:spacing w:before="28" w:after="0" w:line="240" w:lineRule="auto"/>
              <w:ind w:left="218" w:right="6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FCC" w:rsidRPr="00077350" w:rsidTr="00077350">
        <w:tc>
          <w:tcPr>
            <w:tcW w:w="10696" w:type="dxa"/>
            <w:shd w:val="clear" w:color="auto" w:fill="auto"/>
          </w:tcPr>
          <w:p w:rsidR="00A55E65" w:rsidRPr="00077350" w:rsidRDefault="00A55E65" w:rsidP="00F209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8" w:after="0" w:line="240" w:lineRule="auto"/>
              <w:ind w:left="284" w:right="6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  <w:r w:rsidRPr="00077350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>What outcomes does the project proposal deliver in terms of new jobs created or safeguarded or any other outcomes?</w:t>
            </w:r>
          </w:p>
          <w:p w:rsidR="00A55E65" w:rsidRPr="00077350" w:rsidRDefault="00A55E65" w:rsidP="00F209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8" w:after="0" w:line="240" w:lineRule="auto"/>
              <w:ind w:left="284" w:right="6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  <w:r w:rsidRPr="00077350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 xml:space="preserve">How does financial support from this </w:t>
            </w:r>
            <w:r w:rsidR="00F2092F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>tooling f</w:t>
            </w:r>
            <w:r w:rsidRPr="00077350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>und</w:t>
            </w:r>
            <w:r w:rsidR="00F2092F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>ing programme</w:t>
            </w:r>
            <w:r w:rsidRPr="00077350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 xml:space="preserve"> add value?</w:t>
            </w:r>
          </w:p>
          <w:p w:rsidR="00052FCC" w:rsidRPr="00077350" w:rsidRDefault="00052FCC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C0CAC" w:rsidRPr="00077350" w:rsidRDefault="005C0CAC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77ED" w:rsidRPr="00077350" w:rsidRDefault="00BC77ED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7F23" w:rsidRPr="00077350" w:rsidTr="00077350">
        <w:tc>
          <w:tcPr>
            <w:tcW w:w="10696" w:type="dxa"/>
            <w:shd w:val="clear" w:color="auto" w:fill="000000"/>
          </w:tcPr>
          <w:p w:rsidR="00907F23" w:rsidRPr="00077350" w:rsidRDefault="00E02512" w:rsidP="00032281">
            <w:pPr>
              <w:widowControl w:val="0"/>
              <w:autoSpaceDE w:val="0"/>
              <w:autoSpaceDN w:val="0"/>
              <w:adjustRightInd w:val="0"/>
              <w:spacing w:before="120" w:after="120" w:line="330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="00907F23"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Se</w:t>
            </w:r>
            <w:r w:rsidR="00907F23" w:rsidRPr="00077350">
              <w:rPr>
                <w:rFonts w:ascii="Verdana" w:hAnsi="Verdana" w:cs="Verdana"/>
                <w:b/>
                <w:bCs/>
                <w:color w:val="FFFFFF"/>
                <w:spacing w:val="1"/>
                <w:sz w:val="28"/>
                <w:szCs w:val="28"/>
              </w:rPr>
              <w:t>c</w:t>
            </w:r>
            <w:r w:rsidR="00907F23" w:rsidRPr="00077350">
              <w:rPr>
                <w:rFonts w:ascii="Verdana" w:hAnsi="Verdana" w:cs="Verdana"/>
                <w:b/>
                <w:bCs/>
                <w:color w:val="FFFFFF"/>
                <w:spacing w:val="-1"/>
                <w:sz w:val="28"/>
                <w:szCs w:val="28"/>
              </w:rPr>
              <w:t>t</w:t>
            </w:r>
            <w:r w:rsidR="00907F23"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i</w:t>
            </w:r>
            <w:r w:rsidR="00907F23" w:rsidRPr="00077350">
              <w:rPr>
                <w:rFonts w:ascii="Verdana" w:hAnsi="Verdana" w:cs="Verdana"/>
                <w:b/>
                <w:bCs/>
                <w:color w:val="FFFFFF"/>
                <w:spacing w:val="-1"/>
                <w:sz w:val="28"/>
                <w:szCs w:val="28"/>
              </w:rPr>
              <w:t>o</w:t>
            </w:r>
            <w:r w:rsidR="00907F23"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n 3 –</w:t>
            </w:r>
            <w:r w:rsidR="00907F23" w:rsidRPr="00077350">
              <w:rPr>
                <w:rFonts w:ascii="Verdana" w:hAnsi="Verdana" w:cs="Verdana"/>
                <w:b/>
                <w:bCs/>
                <w:color w:val="FFFFFF"/>
                <w:spacing w:val="-2"/>
                <w:sz w:val="28"/>
                <w:szCs w:val="28"/>
              </w:rPr>
              <w:t xml:space="preserve"> </w:t>
            </w:r>
            <w:r w:rsidR="00907F23"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Funding</w:t>
            </w:r>
            <w:r w:rsidR="00907F23" w:rsidRPr="00077350">
              <w:rPr>
                <w:rFonts w:ascii="Verdana" w:hAnsi="Verdana" w:cs="Verdana"/>
                <w:b/>
                <w:bCs/>
                <w:color w:val="FFFFFF"/>
                <w:spacing w:val="-2"/>
                <w:sz w:val="28"/>
                <w:szCs w:val="28"/>
              </w:rPr>
              <w:t xml:space="preserve"> the </w:t>
            </w:r>
            <w:r w:rsidR="00032281">
              <w:rPr>
                <w:rFonts w:ascii="Verdana" w:hAnsi="Verdana" w:cs="Verdana"/>
                <w:b/>
                <w:bCs/>
                <w:color w:val="FFFFFF"/>
                <w:spacing w:val="-2"/>
                <w:sz w:val="28"/>
                <w:szCs w:val="28"/>
              </w:rPr>
              <w:t>tooling project</w:t>
            </w:r>
          </w:p>
        </w:tc>
      </w:tr>
      <w:tr w:rsidR="00907F23" w:rsidRPr="00077350" w:rsidTr="00077350">
        <w:tc>
          <w:tcPr>
            <w:tcW w:w="10696" w:type="dxa"/>
            <w:shd w:val="clear" w:color="auto" w:fill="auto"/>
          </w:tcPr>
          <w:p w:rsidR="00AE7797" w:rsidRPr="00077350" w:rsidRDefault="00AE7797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8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AE7797" w:rsidRPr="00077350" w:rsidRDefault="00AE7797" w:rsidP="000322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r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er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G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r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r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etai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l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sp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ec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ifi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c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qu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s to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 xml:space="preserve"> b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dr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d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b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</w:p>
          <w:p w:rsidR="00AE7797" w:rsidRDefault="00AE7797" w:rsidP="000322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w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n each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ecti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ns</w:t>
            </w:r>
            <w:r w:rsidR="002E01C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.</w:t>
            </w:r>
          </w:p>
          <w:p w:rsidR="00AE7797" w:rsidRPr="00077350" w:rsidRDefault="00AE7797" w:rsidP="0015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7F23" w:rsidRPr="00077350" w:rsidTr="00077350">
        <w:tc>
          <w:tcPr>
            <w:tcW w:w="10696" w:type="dxa"/>
            <w:shd w:val="clear" w:color="auto" w:fill="auto"/>
          </w:tcPr>
          <w:p w:rsidR="00AE7797" w:rsidRPr="00077350" w:rsidRDefault="00AE7797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15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Please submit the following financial documentation in support of this application to the Tooling Loan Fund.</w:t>
            </w:r>
          </w:p>
          <w:p w:rsidR="0015362B" w:rsidRDefault="0015362B" w:rsidP="0015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1.  The last 3 years year end accounts. </w:t>
            </w:r>
          </w:p>
          <w:p w:rsidR="0015362B" w:rsidRDefault="0015362B" w:rsidP="0015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2.  Management accounts covering the current year to date.</w:t>
            </w:r>
          </w:p>
          <w:p w:rsidR="0015362B" w:rsidRDefault="0015362B" w:rsidP="0015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3.  Financial forecasts covering the period of the requested loan from the Tooling Loan Fund.</w:t>
            </w:r>
          </w:p>
          <w:p w:rsidR="0015362B" w:rsidRPr="00077350" w:rsidRDefault="0015362B" w:rsidP="0015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4.  Any other supporting information you believe is relevant.</w:t>
            </w:r>
          </w:p>
          <w:p w:rsidR="00AE7797" w:rsidRPr="00077350" w:rsidRDefault="00AE7797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362B" w:rsidRPr="00077350" w:rsidTr="00077350">
        <w:tc>
          <w:tcPr>
            <w:tcW w:w="10696" w:type="dxa"/>
            <w:shd w:val="clear" w:color="auto" w:fill="auto"/>
          </w:tcPr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Pr="00077350" w:rsidRDefault="001D1319" w:rsidP="001D1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6" w:hanging="426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4.   </w:t>
            </w:r>
            <w:r w:rsidR="0015362B"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What is the propo</w:t>
            </w:r>
            <w:r w:rsidR="0015362B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sed funding requirement of the t</w:t>
            </w:r>
            <w:r w:rsidR="0015362B"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ooling project and in particular why support is required from the Tooling Loan Fund?</w:t>
            </w: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D1319" w:rsidRDefault="001D1319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5362B" w:rsidRDefault="0015362B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D217A5" w:rsidRPr="00077350" w:rsidRDefault="00D217A5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0C7371" w:rsidRPr="00077350" w:rsidTr="00077350">
        <w:tc>
          <w:tcPr>
            <w:tcW w:w="10696" w:type="dxa"/>
            <w:shd w:val="clear" w:color="auto" w:fill="000000"/>
          </w:tcPr>
          <w:p w:rsidR="000C7371" w:rsidRPr="00077350" w:rsidRDefault="000C7371" w:rsidP="002E01C0">
            <w:pPr>
              <w:widowControl w:val="0"/>
              <w:autoSpaceDE w:val="0"/>
              <w:autoSpaceDN w:val="0"/>
              <w:adjustRightInd w:val="0"/>
              <w:spacing w:before="120" w:after="120" w:line="330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lastRenderedPageBreak/>
              <w:t xml:space="preserve">Section 4 – Project </w:t>
            </w:r>
            <w:r w:rsidR="002E01C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 xml:space="preserve">risks </w:t>
            </w:r>
          </w:p>
        </w:tc>
      </w:tr>
      <w:tr w:rsidR="000C7371" w:rsidRPr="00077350" w:rsidTr="00077350">
        <w:tc>
          <w:tcPr>
            <w:tcW w:w="10696" w:type="dxa"/>
            <w:shd w:val="clear" w:color="auto" w:fill="auto"/>
          </w:tcPr>
          <w:p w:rsidR="000C7371" w:rsidRPr="00077350" w:rsidRDefault="00DB0D2D" w:rsidP="00227D6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>Please refer t the Guidance for Applicants for details of the specific questions to be addressed by applicants within each of these sectio</w:t>
            </w:r>
            <w:r w:rsidR="002E01C0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>ns.</w:t>
            </w:r>
          </w:p>
        </w:tc>
      </w:tr>
      <w:tr w:rsidR="00227D60" w:rsidRPr="00077350" w:rsidTr="00077350">
        <w:tc>
          <w:tcPr>
            <w:tcW w:w="10696" w:type="dxa"/>
            <w:shd w:val="clear" w:color="auto" w:fill="auto"/>
          </w:tcPr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 xml:space="preserve">5.    </w:t>
            </w:r>
            <w:r w:rsidRPr="00077350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>What are the risks (technical, commercial and environ</w:t>
            </w:r>
            <w:r w:rsidR="00B97646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 xml:space="preserve">mental) to project success and </w:t>
            </w:r>
            <w:r w:rsidRPr="00077350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 xml:space="preserve">how will </w:t>
            </w:r>
            <w:r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>they be managed to ensure successful project delivery?</w:t>
            </w: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ind w:left="426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227D60" w:rsidRDefault="00227D60" w:rsidP="00227D60">
            <w:pPr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D217A5" w:rsidRDefault="00D217A5" w:rsidP="00227D60">
            <w:pPr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D217A5" w:rsidRDefault="00D217A5" w:rsidP="00227D60">
            <w:pPr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</w:tc>
      </w:tr>
    </w:tbl>
    <w:p w:rsidR="00B97F06" w:rsidRDefault="00B97F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696"/>
      </w:tblGrid>
      <w:tr w:rsidR="00B97F06" w:rsidRPr="00077350" w:rsidTr="00077350">
        <w:tc>
          <w:tcPr>
            <w:tcW w:w="10696" w:type="dxa"/>
            <w:shd w:val="clear" w:color="auto" w:fill="000000"/>
          </w:tcPr>
          <w:p w:rsidR="00B97F06" w:rsidRPr="00077350" w:rsidRDefault="00B97F06" w:rsidP="00077350">
            <w:pPr>
              <w:widowControl w:val="0"/>
              <w:autoSpaceDE w:val="0"/>
              <w:autoSpaceDN w:val="0"/>
              <w:adjustRightInd w:val="0"/>
              <w:spacing w:before="120" w:after="120" w:line="330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="002E01C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Section 5 – Building capacity in the b</w:t>
            </w:r>
            <w:r w:rsidR="007C0281"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usiness</w:t>
            </w:r>
            <w:r w:rsidR="007C0281"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ab/>
              <w:t>Page 1 of 2</w:t>
            </w:r>
          </w:p>
        </w:tc>
      </w:tr>
      <w:tr w:rsidR="00B97F06" w:rsidRPr="00077350" w:rsidTr="00077350">
        <w:tc>
          <w:tcPr>
            <w:tcW w:w="10696" w:type="dxa"/>
            <w:shd w:val="clear" w:color="auto" w:fill="auto"/>
          </w:tcPr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before="4" w:after="0" w:line="160" w:lineRule="exac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  <w:p w:rsidR="007C0281" w:rsidRPr="00077350" w:rsidRDefault="007C0281" w:rsidP="00906A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right="77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r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er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G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r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c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um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en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r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etai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sp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ec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ifi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c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qu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on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o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b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 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ddr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ed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b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pp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ca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2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w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n each 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ecti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on</w:t>
            </w:r>
            <w:r w:rsidRPr="00077350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.</w:t>
            </w:r>
          </w:p>
          <w:p w:rsidR="00B97F06" w:rsidRPr="00077350" w:rsidRDefault="00B97F06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7F06" w:rsidRPr="00077350" w:rsidTr="00077350">
        <w:tc>
          <w:tcPr>
            <w:tcW w:w="10696" w:type="dxa"/>
            <w:shd w:val="clear" w:color="auto" w:fill="auto"/>
          </w:tcPr>
          <w:p w:rsidR="00A66DCF" w:rsidRDefault="00A66DCF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227D60" w:rsidP="004003B2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426" w:right="77" w:hanging="426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 xml:space="preserve">6.   </w:t>
            </w:r>
            <w:r w:rsidR="00906A05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 xml:space="preserve">What is the project plan and does the business have the right skills and experience and access to facilities to deliver the identified benefits? </w:t>
            </w: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A975B8" w:rsidRPr="00077350" w:rsidRDefault="00A975B8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78" w:right="77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</w:p>
          <w:p w:rsidR="00B97F06" w:rsidRDefault="00B97F06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55D62" w:rsidRDefault="00555D6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55D62" w:rsidRPr="00077350" w:rsidRDefault="00555D6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0281" w:rsidRPr="00077350" w:rsidTr="00077350">
        <w:tc>
          <w:tcPr>
            <w:tcW w:w="10696" w:type="dxa"/>
            <w:shd w:val="clear" w:color="auto" w:fill="000000"/>
          </w:tcPr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before="120" w:after="120" w:line="330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Section 5 – Bui</w:t>
            </w:r>
            <w:r w:rsidR="002E01C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lding capacity in the b</w:t>
            </w:r>
            <w:r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usiness</w:t>
            </w:r>
            <w:r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ab/>
              <w:t>Page 2 of 2</w:t>
            </w:r>
          </w:p>
        </w:tc>
      </w:tr>
      <w:tr w:rsidR="007C0281" w:rsidRPr="00077350" w:rsidTr="00077350">
        <w:tc>
          <w:tcPr>
            <w:tcW w:w="10696" w:type="dxa"/>
            <w:shd w:val="clear" w:color="auto" w:fill="auto"/>
          </w:tcPr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2F93" w:rsidRPr="00077350" w:rsidRDefault="001F2F93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55D62" w:rsidRPr="00077350" w:rsidRDefault="00555D6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0281" w:rsidRPr="00077350" w:rsidTr="00077350">
        <w:tc>
          <w:tcPr>
            <w:tcW w:w="10696" w:type="dxa"/>
            <w:shd w:val="clear" w:color="auto" w:fill="000000"/>
          </w:tcPr>
          <w:p w:rsidR="007C0281" w:rsidRPr="00077350" w:rsidRDefault="007C0281" w:rsidP="002E01C0">
            <w:pPr>
              <w:widowControl w:val="0"/>
              <w:autoSpaceDE w:val="0"/>
              <w:autoSpaceDN w:val="0"/>
              <w:adjustRightInd w:val="0"/>
              <w:spacing w:before="120" w:after="120" w:line="330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  <w:r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 xml:space="preserve">Public Description of the </w:t>
            </w:r>
            <w:r w:rsidR="002E01C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tooling p</w:t>
            </w:r>
            <w:r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roject</w:t>
            </w:r>
          </w:p>
        </w:tc>
      </w:tr>
      <w:tr w:rsidR="007C0281" w:rsidRPr="00077350" w:rsidTr="00077350">
        <w:tc>
          <w:tcPr>
            <w:tcW w:w="10696" w:type="dxa"/>
            <w:shd w:val="clear" w:color="auto" w:fill="auto"/>
          </w:tcPr>
          <w:p w:rsidR="00900C45" w:rsidRDefault="00900C45" w:rsidP="00900C45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238" w:right="51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7C0281" w:rsidRDefault="00900C45" w:rsidP="00900C45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238" w:right="51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If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ou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r 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pp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su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cce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ss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ll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ow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in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g 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umm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ou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r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al</w:t>
            </w:r>
            <w:r>
              <w:rPr>
                <w:rFonts w:ascii="Verdana" w:hAnsi="Verdana" w:cs="Verdana"/>
                <w:b/>
                <w:bCs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w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il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l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b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pub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hed to c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omp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w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th 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g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ver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nm</w:t>
            </w:r>
            <w:r>
              <w:rPr>
                <w:rFonts w:ascii="Verdana" w:hAnsi="Verdana" w:cs="Verdana"/>
                <w:b/>
                <w:bCs/>
                <w:color w:val="000000"/>
                <w:spacing w:val="3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 re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qu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eme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ts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ro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v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h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 w:rsidR="00906A05"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description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m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nd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or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y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b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u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t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w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il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no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t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b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 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2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ed.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ea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ens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ur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t 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su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ab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r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pub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li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c 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cl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color w:val="000000"/>
                <w:spacing w:val="1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color w:val="000000"/>
                <w:spacing w:val="-1"/>
                <w:sz w:val="18"/>
                <w:szCs w:val="18"/>
              </w:rPr>
              <w:t>ur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</w:t>
            </w:r>
          </w:p>
          <w:p w:rsidR="00900C45" w:rsidRPr="00077350" w:rsidRDefault="00900C45" w:rsidP="00900C45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238" w:right="51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0281" w:rsidRPr="00077350" w:rsidTr="00077350">
        <w:tc>
          <w:tcPr>
            <w:tcW w:w="10696" w:type="dxa"/>
            <w:shd w:val="clear" w:color="auto" w:fill="auto"/>
          </w:tcPr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94A9C" w:rsidRDefault="00C94A9C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94A9C" w:rsidRDefault="00C94A9C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94A9C" w:rsidRDefault="00C94A9C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94A9C" w:rsidRPr="00077350" w:rsidRDefault="00C94A9C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C0281" w:rsidRPr="00077350" w:rsidRDefault="007C0281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31CD2" w:rsidRDefault="00F31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0281" w:rsidRDefault="007C02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391"/>
        <w:gridCol w:w="4238"/>
        <w:gridCol w:w="1637"/>
        <w:gridCol w:w="2430"/>
      </w:tblGrid>
      <w:tr w:rsidR="00091152" w:rsidRPr="00077350" w:rsidTr="00077350">
        <w:tc>
          <w:tcPr>
            <w:tcW w:w="10696" w:type="dxa"/>
            <w:gridSpan w:val="4"/>
            <w:shd w:val="clear" w:color="auto" w:fill="000000"/>
          </w:tcPr>
          <w:p w:rsidR="00091152" w:rsidRPr="00077350" w:rsidRDefault="002E01C0" w:rsidP="00077350">
            <w:pPr>
              <w:widowControl w:val="0"/>
              <w:autoSpaceDE w:val="0"/>
              <w:autoSpaceDN w:val="0"/>
              <w:adjustRightInd w:val="0"/>
              <w:spacing w:before="120" w:after="120" w:line="330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Other funding from public sector b</w:t>
            </w:r>
            <w:r w:rsidR="00091152" w:rsidRPr="00077350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odies</w:t>
            </w:r>
          </w:p>
        </w:tc>
      </w:tr>
      <w:tr w:rsidR="00091152" w:rsidRPr="00077350" w:rsidTr="00077350">
        <w:tc>
          <w:tcPr>
            <w:tcW w:w="10696" w:type="dxa"/>
            <w:gridSpan w:val="4"/>
            <w:shd w:val="clear" w:color="auto" w:fill="auto"/>
          </w:tcPr>
          <w:p w:rsidR="00091152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:rsidR="00091152" w:rsidRPr="00077350" w:rsidRDefault="00091152" w:rsidP="00C100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69C9">
              <w:t>Pl</w:t>
            </w:r>
            <w:r w:rsidR="002E01C0">
              <w:t>ease include any funding for this</w:t>
            </w:r>
            <w:r w:rsidRPr="003A69C9">
              <w:t xml:space="preserve"> </w:t>
            </w:r>
            <w:r w:rsidR="002E01C0">
              <w:t xml:space="preserve">tooling </w:t>
            </w:r>
            <w:r w:rsidRPr="003A69C9">
              <w:t xml:space="preserve">project from public sector bodies for which you have applied separately and not as part of </w:t>
            </w:r>
            <w:r>
              <w:t xml:space="preserve">this </w:t>
            </w:r>
            <w:r w:rsidR="00C100F7">
              <w:t xml:space="preserve">application to this Tooling Loan </w:t>
            </w:r>
            <w:r>
              <w:t>Fund.  Funding from other public sector b</w:t>
            </w:r>
            <w:r w:rsidRPr="003A69C9">
              <w:t>odies might include other applicatio</w:t>
            </w:r>
            <w:r>
              <w:t>ns to Research Councils, other government d</w:t>
            </w:r>
            <w:r w:rsidRPr="003A69C9">
              <w:t>epartments, Devolved Administrations, Public Sector Organisations or European Commission progra</w:t>
            </w:r>
            <w:r>
              <w:t>mmes.  The purpose of this</w:t>
            </w:r>
            <w:r w:rsidRPr="003A69C9">
              <w:t xml:space="preserve"> is to provide information on the total public funding for the </w:t>
            </w:r>
            <w:r w:rsidR="00C100F7">
              <w:t xml:space="preserve">tooling </w:t>
            </w:r>
            <w:r w:rsidRPr="003A69C9">
              <w:t>project.</w:t>
            </w:r>
          </w:p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152" w:rsidRPr="00077350" w:rsidTr="00115A72">
        <w:tc>
          <w:tcPr>
            <w:tcW w:w="2391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P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ub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li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c 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s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ect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r 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b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od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y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spacing w:val="2"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m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38" w:type="dxa"/>
            <w:shd w:val="clear" w:color="auto" w:fill="auto"/>
          </w:tcPr>
          <w:p w:rsidR="00115A72" w:rsidRPr="00F31CD2" w:rsidRDefault="00115A72" w:rsidP="00900C45">
            <w:pPr>
              <w:widowControl w:val="0"/>
              <w:autoSpaceDE w:val="0"/>
              <w:autoSpaceDN w:val="0"/>
              <w:adjustRightInd w:val="0"/>
              <w:spacing w:before="61" w:after="0" w:line="240" w:lineRule="auto"/>
              <w:ind w:right="1274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F31CD2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Sou</w:t>
            </w:r>
            <w:r w:rsidRPr="00F31CD2">
              <w:rPr>
                <w:rFonts w:ascii="Verdana" w:hAnsi="Verdana" w:cs="Verdana"/>
                <w:b/>
                <w:bCs/>
                <w:spacing w:val="2"/>
                <w:sz w:val="18"/>
                <w:szCs w:val="18"/>
              </w:rPr>
              <w:t>r</w:t>
            </w:r>
            <w:r w:rsidRPr="00F31CD2">
              <w:rPr>
                <w:rFonts w:ascii="Verdana" w:hAnsi="Verdana" w:cs="Verdana"/>
                <w:b/>
                <w:bCs/>
                <w:sz w:val="18"/>
                <w:szCs w:val="18"/>
              </w:rPr>
              <w:t>ce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z w:val="18"/>
                <w:szCs w:val="18"/>
              </w:rPr>
              <w:t>f</w:t>
            </w:r>
            <w:r w:rsidRPr="00F31CD2">
              <w:rPr>
                <w:rFonts w:ascii="Verdana" w:hAnsi="Verdana" w:cs="Verdana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f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und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s</w:t>
            </w:r>
            <w:r w:rsidRPr="00F31CD2"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  <w:p w:rsidR="00091152" w:rsidRPr="00077350" w:rsidRDefault="00115A72" w:rsidP="00900C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CD2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N</w:t>
            </w:r>
            <w:r w:rsidRPr="00F31CD2">
              <w:rPr>
                <w:rFonts w:ascii="Verdana" w:hAnsi="Verdana" w:cs="Verdana"/>
                <w:b/>
                <w:bCs/>
                <w:sz w:val="18"/>
                <w:szCs w:val="18"/>
              </w:rPr>
              <w:t>a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m</w:t>
            </w:r>
            <w:r w:rsidRPr="00F31CD2"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z w:val="18"/>
                <w:szCs w:val="18"/>
              </w:rPr>
              <w:t>f</w:t>
            </w:r>
            <w:r w:rsidRPr="00F31CD2">
              <w:rPr>
                <w:rFonts w:ascii="Verdana" w:hAnsi="Verdana" w:cs="Verdana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progr</w:t>
            </w:r>
            <w:r w:rsidRPr="00F31CD2">
              <w:rPr>
                <w:rFonts w:ascii="Verdana" w:hAnsi="Verdana" w:cs="Verdana"/>
                <w:b/>
                <w:bCs/>
                <w:spacing w:val="2"/>
                <w:sz w:val="18"/>
                <w:szCs w:val="18"/>
              </w:rPr>
              <w:t>a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mm</w:t>
            </w:r>
            <w:r w:rsidRPr="00F31CD2"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 w:rsidRPr="00F31CD2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o</w:t>
            </w:r>
            <w:r w:rsidRPr="00F31CD2">
              <w:rPr>
                <w:rFonts w:ascii="Verdana" w:hAnsi="Verdana" w:cs="Verdana"/>
                <w:b/>
                <w:bCs/>
                <w:sz w:val="18"/>
                <w:szCs w:val="18"/>
              </w:rPr>
              <w:t>r</w:t>
            </w:r>
            <w:r w:rsidRPr="00F31CD2">
              <w:rPr>
                <w:rFonts w:ascii="Verdana" w:hAnsi="Verdana" w:cs="Verdana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s</w:t>
            </w:r>
            <w:r w:rsidRPr="00F31CD2">
              <w:rPr>
                <w:rFonts w:ascii="Verdana" w:hAnsi="Verdana" w:cs="Verdana"/>
                <w:b/>
                <w:bCs/>
                <w:sz w:val="18"/>
                <w:szCs w:val="18"/>
              </w:rPr>
              <w:t>c</w:t>
            </w:r>
            <w:r w:rsidRPr="00F31CD2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h</w:t>
            </w:r>
            <w:r w:rsidRPr="00F31CD2">
              <w:rPr>
                <w:rFonts w:ascii="Verdana" w:hAnsi="Verdana" w:cs="Verdana"/>
                <w:b/>
                <w:bCs/>
                <w:sz w:val="18"/>
                <w:szCs w:val="18"/>
              </w:rPr>
              <w:t>eme</w:t>
            </w:r>
          </w:p>
        </w:tc>
        <w:tc>
          <w:tcPr>
            <w:tcW w:w="1637" w:type="dxa"/>
            <w:shd w:val="clear" w:color="auto" w:fill="auto"/>
          </w:tcPr>
          <w:p w:rsidR="00091152" w:rsidRPr="00077350" w:rsidRDefault="00271914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m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un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t 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 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und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s (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£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30" w:type="dxa"/>
            <w:shd w:val="clear" w:color="auto" w:fill="auto"/>
          </w:tcPr>
          <w:p w:rsidR="00091152" w:rsidRPr="00077350" w:rsidRDefault="00271914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t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n 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o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r 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b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y 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wh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ch 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f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u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d</w:t>
            </w:r>
            <w:r w:rsidRPr="00077350">
              <w:rPr>
                <w:rFonts w:ascii="Verdana" w:hAnsi="Verdana" w:cs="Verdana"/>
                <w:b/>
                <w:bCs/>
                <w:spacing w:val="1"/>
                <w:sz w:val="18"/>
                <w:szCs w:val="18"/>
              </w:rPr>
              <w:t>i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n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g a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w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a</w:t>
            </w:r>
            <w:r w:rsidRPr="00077350">
              <w:rPr>
                <w:rFonts w:ascii="Verdana" w:hAnsi="Verdana" w:cs="Verdana"/>
                <w:b/>
                <w:bCs/>
                <w:spacing w:val="-1"/>
                <w:sz w:val="18"/>
                <w:szCs w:val="18"/>
              </w:rPr>
              <w:t>rd</w:t>
            </w:r>
            <w:r w:rsidRPr="00077350">
              <w:rPr>
                <w:rFonts w:ascii="Verdana" w:hAnsi="Verdana" w:cs="Verdana"/>
                <w:b/>
                <w:bCs/>
                <w:spacing w:val="3"/>
                <w:sz w:val="18"/>
                <w:szCs w:val="18"/>
              </w:rPr>
              <w:t>e</w:t>
            </w:r>
            <w:r w:rsidRPr="00077350">
              <w:rPr>
                <w:rFonts w:ascii="Verdana" w:hAnsi="Verdana" w:cs="Verdana"/>
                <w:b/>
                <w:bCs/>
                <w:sz w:val="18"/>
                <w:szCs w:val="18"/>
              </w:rPr>
              <w:t>d</w:t>
            </w:r>
          </w:p>
        </w:tc>
      </w:tr>
      <w:tr w:rsidR="00091152" w:rsidRPr="00077350" w:rsidTr="00115A72">
        <w:tc>
          <w:tcPr>
            <w:tcW w:w="2391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8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7" w:type="dxa"/>
            <w:shd w:val="clear" w:color="auto" w:fill="auto"/>
          </w:tcPr>
          <w:p w:rsidR="00091152" w:rsidRPr="00077350" w:rsidRDefault="00271914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3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30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152" w:rsidRPr="00077350" w:rsidTr="00115A72">
        <w:tc>
          <w:tcPr>
            <w:tcW w:w="2391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8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7" w:type="dxa"/>
            <w:shd w:val="clear" w:color="auto" w:fill="auto"/>
          </w:tcPr>
          <w:p w:rsidR="00091152" w:rsidRPr="00077350" w:rsidRDefault="00271914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3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30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152" w:rsidRPr="00077350" w:rsidTr="00115A72">
        <w:tc>
          <w:tcPr>
            <w:tcW w:w="2391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8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7" w:type="dxa"/>
            <w:shd w:val="clear" w:color="auto" w:fill="auto"/>
          </w:tcPr>
          <w:p w:rsidR="00091152" w:rsidRPr="00077350" w:rsidRDefault="00271914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3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30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152" w:rsidRPr="00077350" w:rsidTr="00115A72">
        <w:tc>
          <w:tcPr>
            <w:tcW w:w="2391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8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7" w:type="dxa"/>
            <w:shd w:val="clear" w:color="auto" w:fill="auto"/>
          </w:tcPr>
          <w:p w:rsidR="00091152" w:rsidRPr="00077350" w:rsidRDefault="00271914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35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30" w:type="dxa"/>
            <w:shd w:val="clear" w:color="auto" w:fill="auto"/>
          </w:tcPr>
          <w:p w:rsidR="00091152" w:rsidRPr="00077350" w:rsidRDefault="00091152" w:rsidP="00077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31CD2" w:rsidRDefault="00F31CD2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sz w:val="15"/>
          <w:szCs w:val="15"/>
        </w:rPr>
      </w:pPr>
    </w:p>
    <w:p w:rsidR="00273D26" w:rsidRDefault="00273D26" w:rsidP="00983403">
      <w:pPr>
        <w:widowControl w:val="0"/>
        <w:autoSpaceDE w:val="0"/>
        <w:autoSpaceDN w:val="0"/>
        <w:adjustRightInd w:val="0"/>
        <w:spacing w:before="28" w:after="0" w:line="240" w:lineRule="auto"/>
        <w:ind w:left="218" w:right="201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F31CD2" w:rsidRDefault="00F31CD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Verdana" w:hAnsi="Verdana" w:cs="Verdana"/>
          <w:color w:val="000000"/>
          <w:sz w:val="12"/>
          <w:szCs w:val="12"/>
        </w:rPr>
      </w:pPr>
    </w:p>
    <w:sectPr w:rsidR="00F31CD2" w:rsidSect="00D87183">
      <w:headerReference w:type="default" r:id="rId10"/>
      <w:footerReference w:type="default" r:id="rId11"/>
      <w:pgSz w:w="11920" w:h="16840"/>
      <w:pgMar w:top="860" w:right="720" w:bottom="280" w:left="720" w:header="671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742" w:rsidRDefault="005B2742">
      <w:pPr>
        <w:spacing w:after="0" w:line="240" w:lineRule="auto"/>
      </w:pPr>
      <w:r>
        <w:separator/>
      </w:r>
    </w:p>
  </w:endnote>
  <w:endnote w:type="continuationSeparator" w:id="0">
    <w:p w:rsidR="005B2742" w:rsidRDefault="005B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83" w:rsidRPr="00D87183" w:rsidRDefault="00D87183" w:rsidP="00D87183">
    <w:pPr>
      <w:pStyle w:val="Footer"/>
      <w:spacing w:after="0"/>
      <w:rPr>
        <w:noProof/>
        <w:sz w:val="18"/>
        <w:szCs w:val="18"/>
        <w:lang w:val="en-GB"/>
      </w:rPr>
    </w:pPr>
    <w:r>
      <w:rPr>
        <w:lang w:val="en-GB"/>
      </w:rPr>
      <w:t xml:space="preserve"> </w:t>
    </w:r>
    <w:r w:rsidRPr="00D87183">
      <w:rPr>
        <w:sz w:val="18"/>
        <w:szCs w:val="18"/>
        <w:lang w:val="en-GB"/>
      </w:rPr>
      <w:t xml:space="preserve">Page </w:t>
    </w:r>
    <w:r w:rsidRPr="00D87183">
      <w:rPr>
        <w:sz w:val="18"/>
        <w:szCs w:val="18"/>
      </w:rPr>
      <w:fldChar w:fldCharType="begin"/>
    </w:r>
    <w:r w:rsidRPr="00D87183">
      <w:rPr>
        <w:sz w:val="18"/>
        <w:szCs w:val="18"/>
      </w:rPr>
      <w:instrText xml:space="preserve"> PAGE   \* MERGEFORMAT </w:instrText>
    </w:r>
    <w:r w:rsidRPr="00D87183">
      <w:rPr>
        <w:sz w:val="18"/>
        <w:szCs w:val="18"/>
      </w:rPr>
      <w:fldChar w:fldCharType="separate"/>
    </w:r>
    <w:r w:rsidR="00D539B3">
      <w:rPr>
        <w:noProof/>
        <w:sz w:val="18"/>
        <w:szCs w:val="18"/>
      </w:rPr>
      <w:t>2</w:t>
    </w:r>
    <w:r w:rsidRPr="00D87183">
      <w:rPr>
        <w:noProof/>
        <w:sz w:val="18"/>
        <w:szCs w:val="18"/>
      </w:rPr>
      <w:fldChar w:fldCharType="end"/>
    </w:r>
  </w:p>
  <w:p w:rsidR="00D87183" w:rsidRPr="00D87183" w:rsidRDefault="00D87183" w:rsidP="00D87183">
    <w:pPr>
      <w:pStyle w:val="Footer"/>
      <w:spacing w:after="0"/>
      <w:jc w:val="right"/>
      <w:rPr>
        <w:noProof/>
        <w:sz w:val="18"/>
        <w:szCs w:val="18"/>
        <w:lang w:val="en-GB"/>
      </w:rPr>
    </w:pPr>
    <w:r w:rsidRPr="00D87183">
      <w:rPr>
        <w:noProof/>
        <w:sz w:val="18"/>
        <w:szCs w:val="18"/>
        <w:lang w:val="en-GB"/>
      </w:rPr>
      <w:t>Tooling Loan Fund Application Form</w:t>
    </w:r>
  </w:p>
  <w:p w:rsidR="00D87183" w:rsidRPr="00D87183" w:rsidRDefault="00D87183" w:rsidP="00D87183">
    <w:pPr>
      <w:pStyle w:val="Footer"/>
      <w:spacing w:after="0"/>
      <w:jc w:val="right"/>
      <w:rPr>
        <w:sz w:val="18"/>
        <w:szCs w:val="18"/>
        <w:lang w:val="en-GB"/>
      </w:rPr>
    </w:pPr>
    <w:r w:rsidRPr="00D87183">
      <w:rPr>
        <w:noProof/>
        <w:sz w:val="18"/>
        <w:szCs w:val="18"/>
        <w:lang w:val="en-GB"/>
      </w:rPr>
      <w:t>March 2014</w:t>
    </w:r>
  </w:p>
  <w:p w:rsidR="00793943" w:rsidRPr="00D87183" w:rsidRDefault="00793943" w:rsidP="00D87183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742" w:rsidRDefault="005B2742">
      <w:pPr>
        <w:spacing w:after="0" w:line="240" w:lineRule="auto"/>
      </w:pPr>
      <w:r>
        <w:separator/>
      </w:r>
    </w:p>
  </w:footnote>
  <w:footnote w:type="continuationSeparator" w:id="0">
    <w:p w:rsidR="005B2742" w:rsidRDefault="005B2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83" w:rsidRPr="006C4F1B" w:rsidRDefault="00D539B3">
    <w:pPr>
      <w:widowControl w:val="0"/>
      <w:autoSpaceDE w:val="0"/>
      <w:autoSpaceDN w:val="0"/>
      <w:adjustRightInd w:val="0"/>
      <w:spacing w:after="0" w:line="73" w:lineRule="exac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5705475</wp:posOffset>
              </wp:positionH>
              <wp:positionV relativeFrom="paragraph">
                <wp:posOffset>-283210</wp:posOffset>
              </wp:positionV>
              <wp:extent cx="933450" cy="2374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4F1B" w:rsidRPr="006C4F1B" w:rsidRDefault="006C4F1B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9.25pt;margin-top:-22.3pt;width:73.5pt;height:1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" strokecolor="white">
              <v:textbox>
                <w:txbxContent>
                  <w:p w:rsidR="006C4F1B" w:rsidRPr="006C4F1B" w:rsidRDefault="006C4F1B">
                    <w:pPr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2E01C0" w:rsidRPr="006C4F1B">
      <w:rPr>
        <w:rFonts w:ascii="Times New Roman" w:hAnsi="Times New Roman"/>
      </w:rPr>
      <w:tab/>
    </w:r>
    <w:r w:rsidR="002E01C0" w:rsidRPr="006C4F1B">
      <w:rPr>
        <w:rFonts w:ascii="Times New Roman" w:hAnsi="Times New Roman"/>
      </w:rPr>
      <w:tab/>
    </w:r>
    <w:r w:rsidR="002E01C0" w:rsidRPr="006C4F1B">
      <w:rPr>
        <w:rFonts w:ascii="Times New Roman" w:hAnsi="Times New Roman"/>
      </w:rPr>
      <w:tab/>
    </w:r>
    <w:r w:rsidR="002E01C0" w:rsidRPr="006C4F1B">
      <w:rPr>
        <w:rFonts w:ascii="Times New Roman" w:hAnsi="Times New Roman"/>
      </w:rPr>
      <w:tab/>
    </w:r>
    <w:r w:rsidR="002E01C0" w:rsidRPr="006C4F1B">
      <w:rPr>
        <w:rFonts w:ascii="Times New Roman" w:hAnsi="Times New Roman"/>
      </w:rPr>
      <w:tab/>
    </w:r>
    <w:r w:rsidR="002E01C0" w:rsidRPr="006C4F1B">
      <w:rPr>
        <w:rFonts w:ascii="Times New Roman" w:hAnsi="Times New Roman"/>
      </w:rPr>
      <w:tab/>
    </w:r>
  </w:p>
  <w:p w:rsidR="00D87183" w:rsidRDefault="00D87183">
    <w:pPr>
      <w:widowControl w:val="0"/>
      <w:autoSpaceDE w:val="0"/>
      <w:autoSpaceDN w:val="0"/>
      <w:adjustRightInd w:val="0"/>
      <w:spacing w:after="0" w:line="73" w:lineRule="exact"/>
      <w:rPr>
        <w:rFonts w:ascii="Times New Roman" w:hAnsi="Times New Roman"/>
        <w:sz w:val="7"/>
        <w:szCs w:val="7"/>
      </w:rPr>
    </w:pPr>
  </w:p>
  <w:p w:rsidR="00D87183" w:rsidRDefault="00D87183">
    <w:pPr>
      <w:widowControl w:val="0"/>
      <w:autoSpaceDE w:val="0"/>
      <w:autoSpaceDN w:val="0"/>
      <w:adjustRightInd w:val="0"/>
      <w:spacing w:after="0" w:line="73" w:lineRule="exact"/>
      <w:rPr>
        <w:rFonts w:ascii="Times New Roman" w:hAnsi="Times New Roman"/>
        <w:sz w:val="7"/>
        <w:szCs w:val="7"/>
      </w:rPr>
    </w:pPr>
  </w:p>
  <w:p w:rsidR="00F31CD2" w:rsidRDefault="00D539B3">
    <w:pPr>
      <w:widowControl w:val="0"/>
      <w:autoSpaceDE w:val="0"/>
      <w:autoSpaceDN w:val="0"/>
      <w:adjustRightInd w:val="0"/>
      <w:spacing w:after="0" w:line="73" w:lineRule="exact"/>
      <w:rPr>
        <w:rFonts w:ascii="Times New Roman" w:hAnsi="Times New Roman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528320</wp:posOffset>
              </wp:positionH>
              <wp:positionV relativeFrom="page">
                <wp:posOffset>228600</wp:posOffset>
              </wp:positionV>
              <wp:extent cx="1403985" cy="151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9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1CD2" w:rsidRDefault="00F31CD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30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omm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rc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  <w:sz w:val="20"/>
                              <w:szCs w:val="20"/>
                            </w:rPr>
                            <w:t>al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1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  <w:sz w:val="20"/>
                              <w:szCs w:val="20"/>
                            </w:rPr>
                            <w:t>in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2"/>
                              <w:position w:val="1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nc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1.6pt;margin-top:18pt;width:110.55pt;height:11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" o:allowincell="f" filled="f" stroked="f">
              <v:textbox inset="0,0,0,0">
                <w:txbxContent>
                  <w:p w:rsidR="00F31CD2" w:rsidRDefault="00F31CD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30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b/>
                        <w:bCs/>
                        <w:position w:val="1"/>
                        <w:sz w:val="20"/>
                        <w:szCs w:val="20"/>
                      </w:rPr>
                      <w:t>C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  <w:sz w:val="20"/>
                        <w:szCs w:val="20"/>
                      </w:rPr>
                      <w:t>omm</w:t>
                    </w:r>
                    <w:r>
                      <w:rPr>
                        <w:rFonts w:cs="Calibri"/>
                        <w:b/>
                        <w:bCs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  <w:sz w:val="20"/>
                        <w:szCs w:val="20"/>
                      </w:rPr>
                      <w:t>rc</w:t>
                    </w: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  <w:sz w:val="20"/>
                        <w:szCs w:val="20"/>
                      </w:rPr>
                      <w:t>i</w:t>
                    </w:r>
                    <w:r>
                      <w:rPr>
                        <w:rFonts w:cs="Calibri"/>
                        <w:b/>
                        <w:bCs/>
                        <w:position w:val="1"/>
                        <w:sz w:val="20"/>
                        <w:szCs w:val="20"/>
                      </w:rPr>
                      <w:t>al</w:t>
                    </w:r>
                    <w:r>
                      <w:rPr>
                        <w:rFonts w:cs="Calibri"/>
                        <w:b/>
                        <w:bCs/>
                        <w:spacing w:val="-11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bCs/>
                        <w:position w:val="1"/>
                        <w:sz w:val="20"/>
                        <w:szCs w:val="20"/>
                      </w:rPr>
                      <w:t>in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bCs/>
                        <w:position w:val="1"/>
                        <w:sz w:val="20"/>
                        <w:szCs w:val="20"/>
                      </w:rPr>
                      <w:t>C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  <w:sz w:val="20"/>
                        <w:szCs w:val="20"/>
                      </w:rPr>
                      <w:t>on</w:t>
                    </w:r>
                    <w:r>
                      <w:rPr>
                        <w:rFonts w:cs="Calibri"/>
                        <w:b/>
                        <w:bCs/>
                        <w:position w:val="1"/>
                        <w:sz w:val="20"/>
                        <w:szCs w:val="20"/>
                      </w:rPr>
                      <w:t>f</w:t>
                    </w:r>
                    <w:r>
                      <w:rPr>
                        <w:rFonts w:cs="Calibri"/>
                        <w:b/>
                        <w:bCs/>
                        <w:spacing w:val="-2"/>
                        <w:position w:val="1"/>
                        <w:sz w:val="20"/>
                        <w:szCs w:val="20"/>
                      </w:rPr>
                      <w:t>i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cs="Calibri"/>
                        <w:b/>
                        <w:bCs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  <w:sz w:val="20"/>
                        <w:szCs w:val="20"/>
                      </w:rPr>
                      <w:t>nc</w:t>
                    </w:r>
                    <w:r>
                      <w:rPr>
                        <w:rFonts w:cs="Calibri"/>
                        <w:b/>
                        <w:bCs/>
                        <w:position w:val="1"/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B58"/>
    <w:multiLevelType w:val="hybridMultilevel"/>
    <w:tmpl w:val="C7049D0E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">
    <w:nsid w:val="18967455"/>
    <w:multiLevelType w:val="hybridMultilevel"/>
    <w:tmpl w:val="F0300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239C3"/>
    <w:multiLevelType w:val="hybridMultilevel"/>
    <w:tmpl w:val="1C08D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22AED"/>
    <w:multiLevelType w:val="hybridMultilevel"/>
    <w:tmpl w:val="3DDEF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A67D1"/>
    <w:multiLevelType w:val="hybridMultilevel"/>
    <w:tmpl w:val="FDAE8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D02CD"/>
    <w:multiLevelType w:val="hybridMultilevel"/>
    <w:tmpl w:val="D1789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4"/>
    <w:rsid w:val="00013CD7"/>
    <w:rsid w:val="00020C7D"/>
    <w:rsid w:val="00032281"/>
    <w:rsid w:val="00052FCC"/>
    <w:rsid w:val="000604B0"/>
    <w:rsid w:val="00063DC7"/>
    <w:rsid w:val="00073677"/>
    <w:rsid w:val="00077350"/>
    <w:rsid w:val="00091152"/>
    <w:rsid w:val="000B68B4"/>
    <w:rsid w:val="000B78CD"/>
    <w:rsid w:val="000C7371"/>
    <w:rsid w:val="000F6A07"/>
    <w:rsid w:val="00115A72"/>
    <w:rsid w:val="0015362B"/>
    <w:rsid w:val="00160A5E"/>
    <w:rsid w:val="001744EA"/>
    <w:rsid w:val="00174535"/>
    <w:rsid w:val="00181B8E"/>
    <w:rsid w:val="001C5789"/>
    <w:rsid w:val="001D1319"/>
    <w:rsid w:val="001D24D1"/>
    <w:rsid w:val="001F2F93"/>
    <w:rsid w:val="001F3C20"/>
    <w:rsid w:val="00205125"/>
    <w:rsid w:val="00227D60"/>
    <w:rsid w:val="0026707D"/>
    <w:rsid w:val="00271914"/>
    <w:rsid w:val="00273D26"/>
    <w:rsid w:val="002E01C0"/>
    <w:rsid w:val="003013AE"/>
    <w:rsid w:val="00307CBC"/>
    <w:rsid w:val="00384189"/>
    <w:rsid w:val="0040035A"/>
    <w:rsid w:val="004003B2"/>
    <w:rsid w:val="00422143"/>
    <w:rsid w:val="0043184D"/>
    <w:rsid w:val="00450DB8"/>
    <w:rsid w:val="004C7793"/>
    <w:rsid w:val="004C7E2D"/>
    <w:rsid w:val="004F39CB"/>
    <w:rsid w:val="005323D1"/>
    <w:rsid w:val="00541C4B"/>
    <w:rsid w:val="0054745A"/>
    <w:rsid w:val="00555D62"/>
    <w:rsid w:val="005704B1"/>
    <w:rsid w:val="005B2742"/>
    <w:rsid w:val="005C0CAC"/>
    <w:rsid w:val="005C75F5"/>
    <w:rsid w:val="005F342B"/>
    <w:rsid w:val="0060573F"/>
    <w:rsid w:val="006341BC"/>
    <w:rsid w:val="0065353D"/>
    <w:rsid w:val="006A3913"/>
    <w:rsid w:val="006B071C"/>
    <w:rsid w:val="006C11F7"/>
    <w:rsid w:val="006C341B"/>
    <w:rsid w:val="006C4F1B"/>
    <w:rsid w:val="006D12EB"/>
    <w:rsid w:val="00706F23"/>
    <w:rsid w:val="0073637C"/>
    <w:rsid w:val="00747E80"/>
    <w:rsid w:val="00760754"/>
    <w:rsid w:val="007757C7"/>
    <w:rsid w:val="00785755"/>
    <w:rsid w:val="00793943"/>
    <w:rsid w:val="007C0281"/>
    <w:rsid w:val="0084678C"/>
    <w:rsid w:val="00850090"/>
    <w:rsid w:val="00900C45"/>
    <w:rsid w:val="00906A05"/>
    <w:rsid w:val="00907F23"/>
    <w:rsid w:val="00912D04"/>
    <w:rsid w:val="009366C0"/>
    <w:rsid w:val="00983403"/>
    <w:rsid w:val="009C3A04"/>
    <w:rsid w:val="00A36F55"/>
    <w:rsid w:val="00A463A0"/>
    <w:rsid w:val="00A55E65"/>
    <w:rsid w:val="00A5791C"/>
    <w:rsid w:val="00A631AC"/>
    <w:rsid w:val="00A632A6"/>
    <w:rsid w:val="00A66DCF"/>
    <w:rsid w:val="00A975B8"/>
    <w:rsid w:val="00AA34DC"/>
    <w:rsid w:val="00AE7797"/>
    <w:rsid w:val="00B27FE8"/>
    <w:rsid w:val="00B31B38"/>
    <w:rsid w:val="00B525B7"/>
    <w:rsid w:val="00B97646"/>
    <w:rsid w:val="00B97F06"/>
    <w:rsid w:val="00BC77ED"/>
    <w:rsid w:val="00BE7C32"/>
    <w:rsid w:val="00C100F7"/>
    <w:rsid w:val="00C237E8"/>
    <w:rsid w:val="00C649C6"/>
    <w:rsid w:val="00C94A9C"/>
    <w:rsid w:val="00CB68E0"/>
    <w:rsid w:val="00CE0221"/>
    <w:rsid w:val="00D217A5"/>
    <w:rsid w:val="00D539B3"/>
    <w:rsid w:val="00D76526"/>
    <w:rsid w:val="00D771FB"/>
    <w:rsid w:val="00D8406B"/>
    <w:rsid w:val="00D87183"/>
    <w:rsid w:val="00DB0D2D"/>
    <w:rsid w:val="00DC381A"/>
    <w:rsid w:val="00DD5D5C"/>
    <w:rsid w:val="00DE493E"/>
    <w:rsid w:val="00DF42F3"/>
    <w:rsid w:val="00E02512"/>
    <w:rsid w:val="00E1160B"/>
    <w:rsid w:val="00E56C4B"/>
    <w:rsid w:val="00EA07BA"/>
    <w:rsid w:val="00EA29D3"/>
    <w:rsid w:val="00F2092F"/>
    <w:rsid w:val="00F23687"/>
    <w:rsid w:val="00F31CD2"/>
    <w:rsid w:val="00F92061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A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736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3677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7367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3677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7367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D0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2D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7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C94A9C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A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736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3677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7367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3677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7367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D0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2D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7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C94A9C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financebirmingham.com/ams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8E106-6676-482C-AB32-5E998BA7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BE395F7B</Template>
  <TotalTime>0</TotalTime>
  <Pages>9</Pages>
  <Words>916</Words>
  <Characters>5223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details</vt:lpstr>
    </vt:vector>
  </TitlesOfParts>
  <Company>Intercept-IT</Company>
  <LinksUpToDate>false</LinksUpToDate>
  <CharactersWithSpaces>6127</CharactersWithSpaces>
  <SharedDoc>false</SharedDoc>
  <HLinks>
    <vt:vector size="6" baseType="variant">
      <vt:variant>
        <vt:i4>3276836</vt:i4>
      </vt:variant>
      <vt:variant>
        <vt:i4>0</vt:i4>
      </vt:variant>
      <vt:variant>
        <vt:i4>0</vt:i4>
      </vt:variant>
      <vt:variant>
        <vt:i4>5</vt:i4>
      </vt:variant>
      <vt:variant>
        <vt:lpwstr>http://www.financebirmingham.com/amsci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details</dc:title>
  <dc:creator>Gordon</dc:creator>
  <dc:description>Document was created by {applicationname}, version: {version}</dc:description>
  <cp:lastModifiedBy>Pauline Watson</cp:lastModifiedBy>
  <cp:revision>2</cp:revision>
  <cp:lastPrinted>2013-12-17T07:42:00Z</cp:lastPrinted>
  <dcterms:created xsi:type="dcterms:W3CDTF">2014-06-25T12:20:00Z</dcterms:created>
  <dcterms:modified xsi:type="dcterms:W3CDTF">2014-06-25T12:20:00Z</dcterms:modified>
</cp:coreProperties>
</file>