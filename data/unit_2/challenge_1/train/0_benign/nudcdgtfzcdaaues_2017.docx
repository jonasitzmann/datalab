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F67" w:rsidRDefault="00805E90">
      <w:pPr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Curriculum</w:t>
      </w:r>
      <w:proofErr w:type="spellEnd"/>
    </w:p>
    <w:p w:rsidR="00F12F67" w:rsidRDefault="00F12F67">
      <w:pPr>
        <w:jc w:val="center"/>
        <w:rPr>
          <w:rFonts w:ascii="Arial" w:hAnsi="Arial" w:cs="Arial"/>
        </w:rPr>
      </w:pPr>
    </w:p>
    <w:p w:rsidR="00F12F67" w:rsidRDefault="00F12F67"/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Nombre: Jaime Anderson </w:t>
      </w:r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>Cedula: 8-395-774</w:t>
      </w:r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>Fecha de nacimiento: 20 de febrero de 1954</w:t>
      </w:r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Edad: 62 años </w:t>
      </w:r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>Estado civil: Unido</w:t>
      </w:r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>Lugar: La Chorrera</w:t>
      </w:r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Residencia: </w:t>
      </w:r>
      <w:proofErr w:type="spellStart"/>
      <w:r>
        <w:rPr>
          <w:rFonts w:ascii="Arial" w:hAnsi="Arial" w:cs="Arial"/>
        </w:rPr>
        <w:t>Montelimar</w:t>
      </w:r>
      <w:proofErr w:type="spellEnd"/>
      <w:r>
        <w:rPr>
          <w:rFonts w:ascii="Arial" w:hAnsi="Arial" w:cs="Arial"/>
        </w:rPr>
        <w:t xml:space="preserve">, Casa  </w:t>
      </w:r>
      <w:r>
        <w:rPr>
          <w:rFonts w:ascii="Arial" w:hAnsi="Arial" w:cs="Arial"/>
        </w:rPr>
        <w:t>A-351, Calle: El Recodo</w:t>
      </w:r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>Corregimiento: Barrio Colon</w:t>
      </w:r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>Teléfono: 345-06-02, 65139972</w:t>
      </w:r>
    </w:p>
    <w:p w:rsidR="00F12F67" w:rsidRDefault="00805E90">
      <w:r>
        <w:rPr>
          <w:rFonts w:ascii="Arial" w:hAnsi="Arial" w:cs="Arial"/>
        </w:rPr>
        <w:t xml:space="preserve">Correo: </w:t>
      </w:r>
      <w:hyperlink r:id="rId7" w:history="1">
        <w:r>
          <w:rPr>
            <w:rStyle w:val="Hyperlink"/>
            <w:rFonts w:ascii="Arial" w:hAnsi="Arial" w:cs="Arial"/>
          </w:rPr>
          <w:t>Pamelaanderson0120@gmail.com</w:t>
        </w:r>
      </w:hyperlink>
    </w:p>
    <w:p w:rsidR="00F12F67" w:rsidRDefault="00805E9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ESTUDIOS REALIZADOS:</w:t>
      </w:r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Primaria: 1° a 6° grado Colegio Ernesto </w:t>
      </w:r>
      <w:proofErr w:type="spellStart"/>
      <w:r>
        <w:rPr>
          <w:rFonts w:ascii="Arial" w:hAnsi="Arial" w:cs="Arial"/>
        </w:rPr>
        <w:t>Telefebre</w:t>
      </w:r>
      <w:proofErr w:type="spellEnd"/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>Secundaria: 1</w:t>
      </w:r>
      <w:r>
        <w:rPr>
          <w:rFonts w:ascii="Arial" w:hAnsi="Arial" w:cs="Arial"/>
        </w:rPr>
        <w:t xml:space="preserve"> a 3 años Colegio Instituto Rodolfo Diesel</w:t>
      </w:r>
    </w:p>
    <w:p w:rsidR="00F12F67" w:rsidRDefault="00805E9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EXPERIENCIA:</w:t>
      </w:r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>Ministerio de salud/ Mecánico, 1973-1975.</w:t>
      </w:r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>Ministerio de economía y finanza/ aduana-inspector  fiscal y conductor; 1975-1990.</w:t>
      </w:r>
    </w:p>
    <w:p w:rsidR="00F12F67" w:rsidRDefault="00805E9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Stamile</w:t>
      </w:r>
      <w:proofErr w:type="spellEnd"/>
      <w:r>
        <w:rPr>
          <w:rFonts w:ascii="Arial" w:hAnsi="Arial" w:cs="Arial"/>
        </w:rPr>
        <w:t xml:space="preserve"> Jimmy </w:t>
      </w:r>
      <w:proofErr w:type="spellStart"/>
      <w:r>
        <w:rPr>
          <w:rFonts w:ascii="Arial" w:hAnsi="Arial" w:cs="Arial"/>
        </w:rPr>
        <w:t>trucks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parts</w:t>
      </w:r>
      <w:proofErr w:type="spellEnd"/>
      <w:r>
        <w:rPr>
          <w:rFonts w:ascii="Arial" w:hAnsi="Arial" w:cs="Arial"/>
        </w:rPr>
        <w:t xml:space="preserve"> de equipo pesado y conductor, </w:t>
      </w:r>
      <w:proofErr w:type="spellStart"/>
      <w:r>
        <w:rPr>
          <w:rFonts w:ascii="Arial" w:hAnsi="Arial" w:cs="Arial"/>
        </w:rPr>
        <w:t>transpanama</w:t>
      </w:r>
      <w:proofErr w:type="spellEnd"/>
      <w:r>
        <w:rPr>
          <w:rFonts w:ascii="Arial" w:hAnsi="Arial" w:cs="Arial"/>
        </w:rPr>
        <w:t>.</w:t>
      </w:r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Brisas del golf de </w:t>
      </w:r>
      <w:proofErr w:type="spellStart"/>
      <w:r>
        <w:rPr>
          <w:rFonts w:ascii="Arial" w:hAnsi="Arial" w:cs="Arial"/>
        </w:rPr>
        <w:t>arra</w:t>
      </w:r>
      <w:bookmarkStart w:id="0" w:name="_GoBack"/>
      <w:bookmarkEnd w:id="0"/>
      <w:r>
        <w:rPr>
          <w:rFonts w:ascii="Arial" w:hAnsi="Arial" w:cs="Arial"/>
        </w:rPr>
        <w:t>ijan</w:t>
      </w:r>
      <w:proofErr w:type="spellEnd"/>
      <w:r>
        <w:rPr>
          <w:rFonts w:ascii="Arial" w:hAnsi="Arial" w:cs="Arial"/>
        </w:rPr>
        <w:t xml:space="preserve"> mecánico </w:t>
      </w:r>
    </w:p>
    <w:p w:rsidR="00F12F67" w:rsidRDefault="00805E9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Referencias:</w:t>
      </w:r>
    </w:p>
    <w:p w:rsidR="00F12F67" w:rsidRDefault="00805E9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Beyda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Guzman</w:t>
      </w:r>
      <w:proofErr w:type="spellEnd"/>
      <w:r>
        <w:rPr>
          <w:rFonts w:ascii="Arial" w:hAnsi="Arial" w:cs="Arial"/>
        </w:rPr>
        <w:t xml:space="preserve"> de Águila </w:t>
      </w:r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>Teléfono: 68544136</w:t>
      </w:r>
    </w:p>
    <w:p w:rsidR="00F12F67" w:rsidRDefault="00805E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Karina de </w:t>
      </w:r>
      <w:proofErr w:type="spellStart"/>
      <w:r>
        <w:rPr>
          <w:rFonts w:ascii="Arial" w:hAnsi="Arial" w:cs="Arial"/>
        </w:rPr>
        <w:t>Ritter</w:t>
      </w:r>
      <w:proofErr w:type="spellEnd"/>
      <w:r>
        <w:rPr>
          <w:rFonts w:ascii="Arial" w:hAnsi="Arial" w:cs="Arial"/>
        </w:rPr>
        <w:t xml:space="preserve"> </w:t>
      </w:r>
    </w:p>
    <w:p w:rsidR="00F12F67" w:rsidRDefault="00805E90">
      <w:r>
        <w:rPr>
          <w:rFonts w:ascii="Arial" w:hAnsi="Arial" w:cs="Arial"/>
        </w:rPr>
        <w:t>Teléfono: 69322297</w:t>
      </w:r>
    </w:p>
    <w:sectPr w:rsidR="00F12F6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E90" w:rsidRDefault="00805E90">
      <w:pPr>
        <w:spacing w:after="0" w:line="240" w:lineRule="auto"/>
      </w:pPr>
      <w:r>
        <w:separator/>
      </w:r>
    </w:p>
  </w:endnote>
  <w:endnote w:type="continuationSeparator" w:id="0">
    <w:p w:rsidR="00805E90" w:rsidRDefault="0080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E90" w:rsidRDefault="00805E9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05E90" w:rsidRDefault="00805E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2F67"/>
    <w:rsid w:val="0015527D"/>
    <w:rsid w:val="00805E90"/>
    <w:rsid w:val="00AE1F93"/>
    <w:rsid w:val="00F1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PA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PA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melaanderson0120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2016-10-27T17:18:00Z</dcterms:created>
  <dcterms:modified xsi:type="dcterms:W3CDTF">2016-10-27T17:18:00Z</dcterms:modified>
</cp:coreProperties>
</file>