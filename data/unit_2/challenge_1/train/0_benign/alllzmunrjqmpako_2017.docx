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  <w:lang w:val="es-US"/>
        </w:rPr>
        <w:alias w:val="Nombre del currículo"/>
        <w:tag w:val="Nombre del currículo"/>
        <w:id w:val="1517890734"/>
        <w:placeholder>
          <w:docPart w:val="46C0827D58E143CD920C1EFFA7E596F7"/>
        </w:placeholder>
        <w:docPartList>
          <w:docPartGallery w:val="Quick Parts"/>
          <w:docPartCategory w:val=" Nombre del currículo"/>
        </w:docPartList>
      </w:sdtPr>
      <w:sdtEndPr>
        <w:rPr>
          <w:lang w:val="en-US"/>
        </w:rPr>
      </w:sdtEndPr>
      <w:sdtContent>
        <w:tbl>
          <w:tblPr>
            <w:tblW w:w="5473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230"/>
            <w:gridCol w:w="8741"/>
          </w:tblGrid>
          <w:tr w:rsidR="00913200" w14:paraId="79443A51" w14:textId="77777777" w:rsidTr="003407B5">
            <w:trPr>
              <w:trHeight w:val="806"/>
              <w:jc w:val="center"/>
            </w:trPr>
            <w:tc>
              <w:tcPr>
                <w:tcW w:w="223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14:paraId="7099691B" w14:textId="77777777" w:rsidR="00FC518E" w:rsidRDefault="00FC518E">
                <w:pPr>
                  <w:pStyle w:val="Nombre"/>
                  <w:spacing w:line="240" w:lineRule="auto"/>
                </w:pPr>
              </w:p>
            </w:tc>
            <w:tc>
              <w:tcPr>
                <w:tcW w:w="874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14:paraId="48622C24" w14:textId="2CE8E439" w:rsidR="00FC518E" w:rsidRDefault="00A10DCD" w:rsidP="00A10DCD">
                <w:pPr>
                  <w:pStyle w:val="Nombre"/>
                  <w:spacing w:line="240" w:lineRule="auto"/>
                </w:pPr>
                <w:r>
                  <w:rPr>
                    <w:lang w:val="es-VE"/>
                  </w:rPr>
                  <w:t>José Alejandro Gámez Méndez</w:t>
                </w:r>
              </w:p>
            </w:tc>
          </w:tr>
          <w:tr w:rsidR="00913200" w14:paraId="7BDE384E" w14:textId="77777777" w:rsidTr="003407B5">
            <w:trPr>
              <w:trHeight w:val="179"/>
              <w:jc w:val="center"/>
            </w:trPr>
            <w:tc>
              <w:tcPr>
                <w:tcW w:w="223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55816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393094403"/>
                  <w:placeholder>
                    <w:docPart w:val="40274D7C307E4C43BA7EF5A9B1E1287F"/>
                  </w:placeholder>
                  <w:date w:fullDate="1991-08-1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497E1C14" w14:textId="476BFE56" w:rsidR="00FC518E" w:rsidRDefault="00A10DCD" w:rsidP="00E75736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rPr>
                        <w:lang w:val="es-ES"/>
                      </w:rPr>
                      <w:t>14-8-1991</w:t>
                    </w:r>
                  </w:p>
                </w:sdtContent>
              </w:sdt>
            </w:tc>
            <w:tc>
              <w:tcPr>
                <w:tcW w:w="8742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A5300F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0607FF6A" w14:textId="77777777" w:rsidR="00FC518E" w:rsidRDefault="00FC518E">
                <w:pPr>
                  <w:spacing w:after="0"/>
                </w:pPr>
              </w:p>
            </w:tc>
          </w:tr>
          <w:tr w:rsidR="00913200" w:rsidRPr="007901B4" w14:paraId="1599CCC1" w14:textId="77777777" w:rsidTr="003407B5">
            <w:trPr>
              <w:trHeight w:val="320"/>
              <w:jc w:val="center"/>
            </w:trPr>
            <w:tc>
              <w:tcPr>
                <w:tcW w:w="22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7230E63" w14:textId="7216F138" w:rsidR="00FC518E" w:rsidRDefault="00FA27FA">
                <w:pPr>
                  <w:spacing w:after="0"/>
                  <w:jc w:val="center"/>
                </w:pPr>
                <w:r>
                  <w:rPr>
                    <w:noProof/>
                    <w:lang w:val="es-PA" w:eastAsia="es-PA"/>
                  </w:rPr>
                  <w:drawing>
                    <wp:inline distT="0" distB="0" distL="0" distR="0" wp14:anchorId="7530F8E3" wp14:editId="72C90CEE">
                      <wp:extent cx="1238250" cy="1714500"/>
                      <wp:effectExtent l="0" t="0" r="0" b="0"/>
                      <wp:docPr id="7" name="5 Imagen" descr="jos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5 Imagen" descr="jose2.jpg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0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7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36EB9DCB" w14:textId="7E105F34" w:rsidR="00FC518E" w:rsidRPr="005C1001" w:rsidRDefault="00A24E53" w:rsidP="00E75736">
                <w:pPr>
                  <w:pStyle w:val="Direccindelremitente0"/>
                  <w:rPr>
                    <w:rFonts w:asciiTheme="majorHAnsi" w:hAnsiTheme="majorHAnsi"/>
                    <w:sz w:val="28"/>
                    <w:lang w:val="es-VE"/>
                  </w:rPr>
                </w:pPr>
                <w:r w:rsidRPr="00913200">
                  <w:rPr>
                    <w:rFonts w:asciiTheme="majorHAnsi" w:hAnsiTheme="majorHAnsi"/>
                    <w:sz w:val="28"/>
                    <w:lang w:val="es-VE"/>
                  </w:rPr>
                  <w:t xml:space="preserve">Vista Hermosa, calle 2da, Edificio Gino, Apartamento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  <w:r w:rsidR="00CA77FD" w:rsidRPr="00913200">
                  <w:rPr>
                    <w:rFonts w:asciiTheme="majorHAnsi" w:hAnsiTheme="majorHAnsi"/>
                    <w:sz w:val="28"/>
                    <w:lang w:val="es-VE"/>
                  </w:rPr>
                  <w:br/>
                </w:r>
                <w:r w:rsidR="003407B5">
                  <w:rPr>
                    <w:rFonts w:asciiTheme="majorHAnsi" w:hAnsiTheme="majorHAnsi"/>
                    <w:sz w:val="28"/>
                    <w:lang w:val="es-VE"/>
                  </w:rPr>
                  <w:t>(+507) 62489696</w:t>
                </w:r>
                <w:r w:rsidR="00E75736" w:rsidRPr="00913200">
                  <w:rPr>
                    <w:rFonts w:asciiTheme="majorHAnsi" w:hAnsiTheme="majorHAnsi"/>
                    <w:sz w:val="28"/>
                    <w:lang w:val="es-VE"/>
                  </w:rPr>
                  <w:t xml:space="preserve">  </w:t>
                </w:r>
                <w:r w:rsidR="00CA77FD" w:rsidRPr="00913200">
                  <w:rPr>
                    <w:rFonts w:asciiTheme="majorHAnsi" w:hAnsiTheme="majorHAnsi"/>
                    <w:sz w:val="28"/>
                    <w:lang w:val="es-VE"/>
                  </w:rPr>
                  <w:br/>
                </w:r>
                <w:r w:rsidR="003407B5">
                  <w:rPr>
                    <w:rFonts w:asciiTheme="majorHAnsi" w:hAnsiTheme="majorHAnsi"/>
                    <w:sz w:val="28"/>
                    <w:lang w:val="es-VE"/>
                  </w:rPr>
                  <w:t>josegamez200</w:t>
                </w:r>
                <w:r w:rsidR="00E75736" w:rsidRPr="003407B5">
                  <w:rPr>
                    <w:rFonts w:asciiTheme="majorHAnsi" w:hAnsiTheme="majorHAnsi"/>
                    <w:sz w:val="28"/>
                    <w:lang w:val="es-VE"/>
                  </w:rPr>
                  <w:t>@gmail.com</w:t>
                </w:r>
              </w:p>
              <w:p w14:paraId="08114692" w14:textId="77777777" w:rsidR="00E75736" w:rsidRPr="001E023E" w:rsidRDefault="00E75736" w:rsidP="00E75736">
                <w:pPr>
                  <w:pStyle w:val="Direccindelremitente0"/>
                  <w:rPr>
                    <w:rFonts w:asciiTheme="majorHAnsi" w:hAnsiTheme="majorHAnsi"/>
                    <w:sz w:val="28"/>
                    <w:lang w:val="es-PA"/>
                  </w:rPr>
                </w:pPr>
                <w:r w:rsidRPr="001E023E">
                  <w:rPr>
                    <w:rFonts w:asciiTheme="majorHAnsi" w:hAnsiTheme="majorHAnsi"/>
                    <w:sz w:val="28"/>
                    <w:lang w:val="es-PA"/>
                  </w:rPr>
                  <w:t>Venezolano</w:t>
                </w:r>
              </w:p>
              <w:p w14:paraId="19CD1001" w14:textId="77777777" w:rsidR="00E75736" w:rsidRDefault="00E75736" w:rsidP="00E75736">
                <w:pPr>
                  <w:pStyle w:val="Direccindelremitente0"/>
                  <w:rPr>
                    <w:rFonts w:asciiTheme="majorHAnsi" w:hAnsiTheme="majorHAnsi"/>
                    <w:sz w:val="28"/>
                    <w:lang w:val="es-PA"/>
                  </w:rPr>
                </w:pPr>
                <w:r w:rsidRPr="001E023E">
                  <w:rPr>
                    <w:rFonts w:asciiTheme="majorHAnsi" w:hAnsiTheme="majorHAnsi"/>
                    <w:sz w:val="28"/>
                    <w:lang w:val="es-PA"/>
                  </w:rPr>
                  <w:t>Soltero</w:t>
                </w:r>
              </w:p>
              <w:p w14:paraId="70A56ED5" w14:textId="49CD59FA" w:rsidR="005C1001" w:rsidRPr="00913200" w:rsidRDefault="002162E8" w:rsidP="002162E8">
                <w:pPr>
                  <w:pStyle w:val="Direccindelremitente0"/>
                  <w:rPr>
                    <w:rFonts w:asciiTheme="majorHAnsi" w:hAnsiTheme="majorHAnsi"/>
                    <w:sz w:val="28"/>
                    <w:lang w:val="es-VE"/>
                  </w:rPr>
                </w:pPr>
                <w:r>
                  <w:rPr>
                    <w:rFonts w:asciiTheme="majorHAnsi" w:hAnsiTheme="majorHAnsi"/>
                    <w:sz w:val="28"/>
                    <w:lang w:val="es-PA"/>
                  </w:rPr>
                  <w:t>Resolución de residencia</w:t>
                </w:r>
                <w:r w:rsidR="003407B5">
                  <w:rPr>
                    <w:rFonts w:asciiTheme="majorHAnsi" w:hAnsiTheme="majorHAnsi"/>
                    <w:sz w:val="28"/>
                    <w:lang w:val="es-PA"/>
                  </w:rPr>
                  <w:t>:  Ven-2540-2016</w:t>
                </w:r>
              </w:p>
            </w:tc>
          </w:tr>
        </w:tbl>
        <w:p w14:paraId="4850C6D4" w14:textId="633BF675" w:rsidR="00FC518E" w:rsidRDefault="0000646B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4"/>
        <w:gridCol w:w="9488"/>
      </w:tblGrid>
      <w:tr w:rsidR="00FC518E" w:rsidRPr="0072338D" w14:paraId="167DE1D8" w14:textId="77777777" w:rsidTr="001E023E">
        <w:trPr>
          <w:trHeight w:val="288"/>
          <w:jc w:val="center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88E20" w14:textId="77777777" w:rsidR="00FC518E" w:rsidRDefault="00FC518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B703DD" w14:textId="77777777" w:rsidR="008A54CE" w:rsidRPr="00A24E53" w:rsidRDefault="008A54CE" w:rsidP="008A54CE">
            <w:pPr>
              <w:pStyle w:val="Seccin"/>
              <w:spacing w:after="0"/>
              <w:rPr>
                <w:lang w:val="es-VE"/>
              </w:rPr>
            </w:pPr>
            <w:r>
              <w:rPr>
                <w:lang w:val="es-ES"/>
              </w:rPr>
              <w:t>Objetivos</w:t>
            </w:r>
          </w:p>
          <w:p w14:paraId="20FB534A" w14:textId="03EF6BF3" w:rsidR="008A54CE" w:rsidRPr="008A54CE" w:rsidRDefault="008A54CE" w:rsidP="008A54CE">
            <w:pPr>
              <w:spacing w:after="0" w:line="240" w:lineRule="auto"/>
              <w:jc w:val="both"/>
              <w:rPr>
                <w:lang w:val="es-VE"/>
              </w:rPr>
            </w:pPr>
            <w:r w:rsidRPr="00E75736">
              <w:rPr>
                <w:lang w:val="es-VE"/>
              </w:rPr>
              <w:t xml:space="preserve">Joven emprendedor con deseos de superación con altos valores morales y familiares, dispuesto a </w:t>
            </w:r>
            <w:r w:rsidR="002162E8">
              <w:rPr>
                <w:lang w:val="es-VE"/>
              </w:rPr>
              <w:t>aprender y enseñar, responsable y</w:t>
            </w:r>
            <w:r w:rsidRPr="00E75736">
              <w:rPr>
                <w:lang w:val="es-VE"/>
              </w:rPr>
              <w:t xml:space="preserve"> puntual. Disponible</w:t>
            </w:r>
            <w:r>
              <w:rPr>
                <w:lang w:val="es-VE"/>
              </w:rPr>
              <w:t xml:space="preserve"> de forma inmediata</w:t>
            </w:r>
            <w:r w:rsidRPr="00E75736">
              <w:rPr>
                <w:lang w:val="es-VE"/>
              </w:rPr>
              <w:t xml:space="preserve"> para cualquier turno y con mucha disposición a colaborar y a comprometerme con </w:t>
            </w:r>
            <w:proofErr w:type="gramStart"/>
            <w:r w:rsidR="00371745" w:rsidRPr="00E75736">
              <w:rPr>
                <w:lang w:val="es-VE"/>
              </w:rPr>
              <w:t>mi</w:t>
            </w:r>
            <w:proofErr w:type="gramEnd"/>
            <w:r w:rsidRPr="00E75736">
              <w:rPr>
                <w:lang w:val="es-VE"/>
              </w:rPr>
              <w:t xml:space="preserve"> trabajo.</w:t>
            </w:r>
          </w:p>
          <w:p w14:paraId="3DA15D08" w14:textId="77777777" w:rsidR="0006627A" w:rsidRPr="00A24E53" w:rsidRDefault="0006627A" w:rsidP="0006627A">
            <w:pPr>
              <w:pStyle w:val="Seccin"/>
              <w:spacing w:after="0"/>
              <w:rPr>
                <w:lang w:val="es-VE"/>
              </w:rPr>
            </w:pPr>
            <w:r>
              <w:rPr>
                <w:lang w:val="es-ES"/>
              </w:rPr>
              <w:t>experiencia</w:t>
            </w:r>
          </w:p>
          <w:p w14:paraId="098157CF" w14:textId="77777777" w:rsidR="00FA27FA" w:rsidRPr="00FA27FA" w:rsidRDefault="00FA27FA" w:rsidP="00FA27FA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jc w:val="both"/>
              <w:rPr>
                <w:b/>
                <w:lang w:val="es-VE"/>
              </w:rPr>
            </w:pPr>
            <w:proofErr w:type="spellStart"/>
            <w:r w:rsidRPr="00FA27FA">
              <w:rPr>
                <w:b/>
                <w:lang w:val="es-VE"/>
              </w:rPr>
              <w:t>Godel</w:t>
            </w:r>
            <w:proofErr w:type="spellEnd"/>
            <w:r w:rsidRPr="00FA27FA">
              <w:rPr>
                <w:b/>
                <w:lang w:val="es-VE"/>
              </w:rPr>
              <w:t xml:space="preserve"> </w:t>
            </w:r>
            <w:proofErr w:type="spellStart"/>
            <w:r w:rsidRPr="00FA27FA">
              <w:rPr>
                <w:b/>
                <w:lang w:val="es-VE"/>
              </w:rPr>
              <w:t>Paint</w:t>
            </w:r>
            <w:proofErr w:type="spellEnd"/>
            <w:r w:rsidRPr="00FA27FA">
              <w:rPr>
                <w:b/>
                <w:lang w:val="es-VE"/>
              </w:rPr>
              <w:t xml:space="preserve"> (</w:t>
            </w:r>
            <w:proofErr w:type="spellStart"/>
            <w:r w:rsidRPr="00FA27FA">
              <w:rPr>
                <w:b/>
                <w:lang w:val="es-VE"/>
              </w:rPr>
              <w:t>Panama</w:t>
            </w:r>
            <w:proofErr w:type="spellEnd"/>
            <w:r w:rsidRPr="00FA27FA">
              <w:rPr>
                <w:b/>
                <w:lang w:val="es-VE"/>
              </w:rPr>
              <w:t>)</w:t>
            </w:r>
            <w:r>
              <w:rPr>
                <w:b/>
                <w:lang w:val="es-VE"/>
              </w:rPr>
              <w:t xml:space="preserve">: </w:t>
            </w:r>
            <w:r>
              <w:rPr>
                <w:lang w:val="es-VE"/>
              </w:rPr>
              <w:t xml:space="preserve">Desempeñando el Cargo De Vendedor Y Distribuidor </w:t>
            </w:r>
          </w:p>
          <w:p w14:paraId="4518FF80" w14:textId="56824A1A" w:rsidR="00FA27FA" w:rsidRPr="00FA27FA" w:rsidRDefault="00FA27FA" w:rsidP="00FA2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b/>
                <w:lang w:val="es-VE"/>
              </w:rPr>
            </w:pPr>
            <w:r w:rsidRPr="00FA27FA">
              <w:rPr>
                <w:b/>
                <w:lang w:val="es-VE"/>
              </w:rPr>
              <w:t>Ana De Artola: +507 6436</w:t>
            </w:r>
            <w:r>
              <w:rPr>
                <w:b/>
                <w:lang w:val="es-VE"/>
              </w:rPr>
              <w:t>-</w:t>
            </w:r>
            <w:r w:rsidRPr="00FA27FA">
              <w:rPr>
                <w:b/>
                <w:lang w:val="es-VE"/>
              </w:rPr>
              <w:t>1054</w:t>
            </w:r>
          </w:p>
          <w:p w14:paraId="6B0EB30E" w14:textId="77777777" w:rsidR="00FA27FA" w:rsidRPr="00FA27FA" w:rsidRDefault="00FA27FA" w:rsidP="00FA2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lang w:val="es-VE"/>
              </w:rPr>
            </w:pPr>
            <w:bookmarkStart w:id="0" w:name="_GoBack"/>
            <w:bookmarkEnd w:id="0"/>
          </w:p>
          <w:p w14:paraId="2601F907" w14:textId="3D6775A5" w:rsidR="00FA27FA" w:rsidRPr="00FA27FA" w:rsidRDefault="00A10DCD" w:rsidP="00FA27FA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jc w:val="both"/>
              <w:rPr>
                <w:lang w:val="es-VE"/>
              </w:rPr>
            </w:pPr>
            <w:r>
              <w:rPr>
                <w:b/>
                <w:lang w:val="es-VE"/>
              </w:rPr>
              <w:t>Panadería y Pastelería Noel (Panamá)</w:t>
            </w:r>
            <w:r w:rsidR="00636AC5">
              <w:rPr>
                <w:lang w:val="es-VE"/>
              </w:rPr>
              <w:t>:</w:t>
            </w:r>
            <w:r w:rsidR="00636AC5" w:rsidRPr="00E75736">
              <w:rPr>
                <w:lang w:val="es-VE"/>
              </w:rPr>
              <w:t xml:space="preserve"> </w:t>
            </w:r>
            <w:r>
              <w:rPr>
                <w:lang w:val="es-VE"/>
              </w:rPr>
              <w:t>Encargado de la Cafetería</w:t>
            </w:r>
            <w:r w:rsidR="00FA27FA">
              <w:rPr>
                <w:lang w:val="es-VE"/>
              </w:rPr>
              <w:t>.</w:t>
            </w:r>
            <w:r>
              <w:rPr>
                <w:lang w:val="es-VE"/>
              </w:rPr>
              <w:t xml:space="preserve"> </w:t>
            </w:r>
            <w:r w:rsidR="00636AC5">
              <w:rPr>
                <w:lang w:val="es-VE"/>
              </w:rPr>
              <w:t xml:space="preserve"> </w:t>
            </w:r>
          </w:p>
          <w:p w14:paraId="6E556752" w14:textId="24F1B2CC" w:rsidR="0006627A" w:rsidRPr="00FA27FA" w:rsidRDefault="00A10DCD" w:rsidP="00FA2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b/>
                <w:lang w:val="es-VE"/>
              </w:rPr>
            </w:pPr>
            <w:r w:rsidRPr="00FA27FA">
              <w:rPr>
                <w:b/>
                <w:lang w:val="es-VE"/>
              </w:rPr>
              <w:t xml:space="preserve">Belkis B: +507 </w:t>
            </w:r>
            <w:r w:rsidR="00FA27FA" w:rsidRPr="00FA27FA">
              <w:rPr>
                <w:b/>
                <w:lang w:val="es-VE"/>
              </w:rPr>
              <w:t>62792522</w:t>
            </w:r>
          </w:p>
          <w:p w14:paraId="0EDBE8E9" w14:textId="77777777" w:rsidR="00A10DCD" w:rsidRPr="00E75736" w:rsidRDefault="00A10DCD" w:rsidP="00A10DC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lang w:val="es-VE"/>
              </w:rPr>
            </w:pPr>
          </w:p>
          <w:p w14:paraId="4ACF9FCC" w14:textId="7D881B78" w:rsidR="003407B5" w:rsidRDefault="00A10DCD" w:rsidP="0006627A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jc w:val="both"/>
              <w:rPr>
                <w:lang w:val="es-VE"/>
              </w:rPr>
            </w:pPr>
            <w:r>
              <w:rPr>
                <w:b/>
                <w:lang w:val="es-VE"/>
              </w:rPr>
              <w:t>Lavandería</w:t>
            </w:r>
            <w:r w:rsidR="003407B5">
              <w:rPr>
                <w:b/>
                <w:lang w:val="es-VE"/>
              </w:rPr>
              <w:t xml:space="preserve"> Mi </w:t>
            </w:r>
            <w:r>
              <w:rPr>
                <w:b/>
                <w:lang w:val="es-VE"/>
              </w:rPr>
              <w:t>Panamá</w:t>
            </w:r>
            <w:r w:rsidR="003407B5">
              <w:rPr>
                <w:b/>
                <w:lang w:val="es-VE"/>
              </w:rPr>
              <w:t xml:space="preserve"> (</w:t>
            </w:r>
            <w:r>
              <w:rPr>
                <w:b/>
                <w:lang w:val="es-VE"/>
              </w:rPr>
              <w:t>Panamá</w:t>
            </w:r>
            <w:r w:rsidR="003407B5">
              <w:rPr>
                <w:b/>
                <w:lang w:val="es-VE"/>
              </w:rPr>
              <w:t>)</w:t>
            </w:r>
            <w:r w:rsidR="00AC6F49" w:rsidRPr="00AC6F49">
              <w:rPr>
                <w:lang w:val="es-VE"/>
              </w:rPr>
              <w:t>:</w:t>
            </w:r>
            <w:r w:rsidR="003407B5">
              <w:rPr>
                <w:lang w:val="es-VE"/>
              </w:rPr>
              <w:t xml:space="preserve"> Ayudante General </w:t>
            </w:r>
            <w:r w:rsidR="003407B5" w:rsidRPr="00A10DCD">
              <w:rPr>
                <w:b/>
                <w:lang w:val="es-VE"/>
              </w:rPr>
              <w:t>Edward</w:t>
            </w:r>
            <w:r>
              <w:rPr>
                <w:b/>
                <w:lang w:val="es-VE"/>
              </w:rPr>
              <w:t xml:space="preserve"> H:</w:t>
            </w:r>
            <w:r w:rsidR="003407B5" w:rsidRPr="00A10DCD">
              <w:rPr>
                <w:b/>
                <w:lang w:val="es-VE"/>
              </w:rPr>
              <w:t xml:space="preserve"> </w:t>
            </w:r>
            <w:r w:rsidRPr="00A10DCD">
              <w:rPr>
                <w:b/>
                <w:lang w:val="es-VE"/>
              </w:rPr>
              <w:t>+507 6745-6046</w:t>
            </w:r>
          </w:p>
          <w:p w14:paraId="5D69B7D6" w14:textId="1F63981F" w:rsidR="0006627A" w:rsidRPr="00E75736" w:rsidRDefault="00AC6F49" w:rsidP="003407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lang w:val="es-VE"/>
              </w:rPr>
            </w:pPr>
            <w:r w:rsidRPr="00AC6F49">
              <w:rPr>
                <w:lang w:val="es-VE"/>
              </w:rPr>
              <w:t xml:space="preserve"> </w:t>
            </w:r>
          </w:p>
          <w:p w14:paraId="17085F13" w14:textId="28068641" w:rsidR="003407B5" w:rsidRDefault="003407B5" w:rsidP="0006627A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jc w:val="both"/>
              <w:rPr>
                <w:lang w:val="es-VE"/>
              </w:rPr>
            </w:pPr>
            <w:r>
              <w:rPr>
                <w:b/>
                <w:lang w:val="es-VE"/>
              </w:rPr>
              <w:t>Woodie Bar(Venezuela)</w:t>
            </w:r>
            <w:r w:rsidR="00492569">
              <w:rPr>
                <w:lang w:val="es-VE"/>
              </w:rPr>
              <w:t>:</w:t>
            </w:r>
            <w:r>
              <w:rPr>
                <w:lang w:val="es-VE"/>
              </w:rPr>
              <w:t xml:space="preserve"> Desempeñando el Cargo de Ayudante Barra</w:t>
            </w:r>
          </w:p>
          <w:p w14:paraId="3BBE811B" w14:textId="676EFDAB" w:rsidR="0006627A" w:rsidRPr="00E75736" w:rsidRDefault="0006627A" w:rsidP="003407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  <w:jc w:val="both"/>
              <w:rPr>
                <w:lang w:val="es-VE"/>
              </w:rPr>
            </w:pPr>
          </w:p>
          <w:p w14:paraId="166BC606" w14:textId="64C23690" w:rsidR="0006627A" w:rsidRPr="00E75736" w:rsidRDefault="003407B5" w:rsidP="0006627A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jc w:val="both"/>
              <w:rPr>
                <w:lang w:val="es-VE"/>
              </w:rPr>
            </w:pPr>
            <w:r w:rsidRPr="003407B5">
              <w:rPr>
                <w:b/>
                <w:lang w:val="es-VE"/>
              </w:rPr>
              <w:t>Comunicaciones Agente Autorizado Movistar</w:t>
            </w:r>
            <w:r>
              <w:rPr>
                <w:b/>
                <w:lang w:val="es-VE"/>
              </w:rPr>
              <w:t xml:space="preserve"> (VENEZUELA)</w:t>
            </w:r>
            <w:r>
              <w:rPr>
                <w:lang w:val="es-VE"/>
              </w:rPr>
              <w:t>: Desempeñando el cargo de Asesor de Ventas</w:t>
            </w:r>
            <w:r w:rsidR="00875422" w:rsidRPr="00875422">
              <w:rPr>
                <w:lang w:val="es-VE"/>
              </w:rPr>
              <w:t>.</w:t>
            </w:r>
          </w:p>
          <w:p w14:paraId="3EBDDE2E" w14:textId="77777777" w:rsidR="003407B5" w:rsidRDefault="003407B5">
            <w:pPr>
              <w:pStyle w:val="Seccin"/>
              <w:spacing w:after="0"/>
              <w:rPr>
                <w:lang w:val="es-ES"/>
              </w:rPr>
            </w:pPr>
          </w:p>
          <w:p w14:paraId="7563B167" w14:textId="77777777" w:rsidR="00FC518E" w:rsidRPr="00A24E53" w:rsidRDefault="00CA77FD">
            <w:pPr>
              <w:pStyle w:val="Seccin"/>
              <w:spacing w:after="0"/>
              <w:rPr>
                <w:lang w:val="es-VE"/>
              </w:rPr>
            </w:pPr>
            <w:r>
              <w:rPr>
                <w:lang w:val="es-ES"/>
              </w:rPr>
              <w:t>Formación académica</w:t>
            </w:r>
          </w:p>
          <w:p w14:paraId="347F170E" w14:textId="77777777" w:rsidR="00A10DCD" w:rsidRDefault="00A10DCD" w:rsidP="00E75736">
            <w:pPr>
              <w:spacing w:line="240" w:lineRule="auto"/>
              <w:rPr>
                <w:rFonts w:asciiTheme="majorHAnsi" w:hAnsiTheme="majorHAnsi"/>
                <w:sz w:val="22"/>
                <w:lang w:val="es-VE"/>
              </w:rPr>
            </w:pPr>
          </w:p>
          <w:p w14:paraId="021C638C" w14:textId="381E2AA2" w:rsidR="00FC518E" w:rsidRPr="00E75736" w:rsidRDefault="00E75736" w:rsidP="00E75736">
            <w:pPr>
              <w:spacing w:line="240" w:lineRule="auto"/>
              <w:rPr>
                <w:rFonts w:asciiTheme="majorHAnsi" w:hAnsiTheme="majorHAnsi"/>
                <w:sz w:val="22"/>
                <w:lang w:val="es-VE"/>
              </w:rPr>
            </w:pPr>
            <w:r w:rsidRPr="00E75736">
              <w:rPr>
                <w:rFonts w:asciiTheme="majorHAnsi" w:hAnsiTheme="majorHAnsi"/>
                <w:sz w:val="22"/>
                <w:lang w:val="es-VE"/>
              </w:rPr>
              <w:t>Educación Media Básica</w:t>
            </w:r>
            <w:r w:rsidR="00A10DCD">
              <w:rPr>
                <w:rFonts w:asciiTheme="majorHAnsi" w:hAnsiTheme="majorHAnsi"/>
                <w:sz w:val="22"/>
                <w:lang w:val="es-VE"/>
              </w:rPr>
              <w:t xml:space="preserve"> Diversificada</w:t>
            </w:r>
            <w:r w:rsidRPr="00E75736">
              <w:rPr>
                <w:rFonts w:asciiTheme="majorHAnsi" w:hAnsiTheme="majorHAnsi"/>
                <w:sz w:val="22"/>
                <w:lang w:val="es-VE"/>
              </w:rPr>
              <w:t xml:space="preserve">: </w:t>
            </w:r>
            <w:r w:rsidRPr="00E75736">
              <w:rPr>
                <w:rFonts w:asciiTheme="majorHAnsi" w:hAnsiTheme="majorHAnsi"/>
                <w:sz w:val="22"/>
                <w:lang w:val="es-VE"/>
              </w:rPr>
              <w:tab/>
            </w:r>
            <w:r w:rsidR="00A10DCD">
              <w:rPr>
                <w:rFonts w:asciiTheme="majorHAnsi" w:hAnsiTheme="majorHAnsi"/>
                <w:sz w:val="22"/>
                <w:lang w:val="es-VE"/>
              </w:rPr>
              <w:t xml:space="preserve"> U.E. Colegio P. Coromoto    </w:t>
            </w:r>
            <w:r w:rsidR="00A10DCD" w:rsidRPr="00A10DCD">
              <w:rPr>
                <w:rFonts w:asciiTheme="majorHAnsi" w:hAnsiTheme="majorHAnsi"/>
                <w:b/>
                <w:sz w:val="22"/>
                <w:lang w:val="es-VE"/>
              </w:rPr>
              <w:t>Bachiller En Ciencias</w:t>
            </w:r>
            <w:r w:rsidR="002162E8">
              <w:rPr>
                <w:rFonts w:asciiTheme="majorHAnsi" w:hAnsiTheme="majorHAnsi"/>
                <w:sz w:val="22"/>
                <w:lang w:val="es-VE"/>
              </w:rPr>
              <w:t xml:space="preserve">            </w:t>
            </w:r>
          </w:p>
          <w:p w14:paraId="162394C7" w14:textId="77777777" w:rsidR="00FC518E" w:rsidRPr="00913200" w:rsidRDefault="00913200">
            <w:pPr>
              <w:pStyle w:val="Seccin"/>
              <w:spacing w:after="0"/>
              <w:rPr>
                <w:lang w:val="es-VE"/>
              </w:rPr>
            </w:pPr>
            <w:r>
              <w:rPr>
                <w:lang w:val="es-ES"/>
              </w:rPr>
              <w:t>Referencias Personales</w:t>
            </w:r>
          </w:p>
          <w:p w14:paraId="6E0F627F" w14:textId="746A8004" w:rsidR="00FC518E" w:rsidRDefault="00A10DCD" w:rsidP="00913200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VE"/>
              </w:rPr>
            </w:pPr>
            <w:r>
              <w:rPr>
                <w:lang w:val="es-VE"/>
              </w:rPr>
              <w:t xml:space="preserve">Desiré Flores Ureña </w:t>
            </w:r>
            <w:r w:rsidR="00913200" w:rsidRPr="00913200">
              <w:rPr>
                <w:lang w:val="es-VE"/>
              </w:rPr>
              <w:t xml:space="preserve">          </w:t>
            </w:r>
            <w:r>
              <w:rPr>
                <w:lang w:val="es-VE"/>
              </w:rPr>
              <w:t xml:space="preserve">      </w:t>
            </w:r>
            <w:r>
              <w:rPr>
                <w:lang w:val="es-VE"/>
              </w:rPr>
              <w:tab/>
              <w:t xml:space="preserve">                </w:t>
            </w:r>
            <w:r w:rsidR="00913200" w:rsidRPr="00913200">
              <w:rPr>
                <w:lang w:val="es-VE"/>
              </w:rPr>
              <w:t xml:space="preserve"> </w:t>
            </w:r>
            <w:r w:rsidR="00A04101">
              <w:rPr>
                <w:lang w:val="es-VE"/>
              </w:rPr>
              <w:t>Tfno.:  (</w:t>
            </w:r>
            <w:r>
              <w:rPr>
                <w:lang w:val="es-VE"/>
              </w:rPr>
              <w:t xml:space="preserve">+507) </w:t>
            </w:r>
            <w:r w:rsidR="00FA27FA">
              <w:rPr>
                <w:lang w:val="es-VE"/>
              </w:rPr>
              <w:t>6430-4451</w:t>
            </w:r>
          </w:p>
          <w:p w14:paraId="7E6706AC" w14:textId="6F4A575B" w:rsidR="00FC518E" w:rsidRDefault="00CE38D5" w:rsidP="00F9428F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FA27FA">
              <w:rPr>
                <w:lang w:val="es-VE"/>
              </w:rPr>
              <w:t xml:space="preserve"> Anthony R. Sierra</w:t>
            </w:r>
            <w:r w:rsidR="008B1940">
              <w:rPr>
                <w:lang w:val="es-VE"/>
              </w:rPr>
              <w:t xml:space="preserve">                               </w:t>
            </w:r>
            <w:r w:rsidR="00FA27FA">
              <w:rPr>
                <w:lang w:val="es-VE"/>
              </w:rPr>
              <w:t xml:space="preserve">         </w:t>
            </w:r>
            <w:r w:rsidR="0072338D">
              <w:rPr>
                <w:lang w:val="es-VE"/>
              </w:rPr>
              <w:t xml:space="preserve"> </w:t>
            </w:r>
            <w:r w:rsidR="00FA27FA">
              <w:rPr>
                <w:lang w:val="es-VE"/>
              </w:rPr>
              <w:t>Tfno.:  (+507) 66751715</w:t>
            </w:r>
          </w:p>
          <w:p w14:paraId="5F428890" w14:textId="476C7436" w:rsidR="002162E8" w:rsidRPr="00CE38D5" w:rsidRDefault="002162E8" w:rsidP="002162E8">
            <w:pPr>
              <w:pStyle w:val="Seccin"/>
              <w:spacing w:after="0"/>
              <w:rPr>
                <w:lang w:val="es-MX"/>
              </w:rPr>
            </w:pPr>
          </w:p>
        </w:tc>
      </w:tr>
    </w:tbl>
    <w:p w14:paraId="289FF2F9" w14:textId="2DF80CF5" w:rsidR="00FC518E" w:rsidRPr="00A24E53" w:rsidRDefault="00FC518E" w:rsidP="00FA21FE">
      <w:pPr>
        <w:rPr>
          <w:lang w:val="es-VE"/>
        </w:rPr>
      </w:pPr>
    </w:p>
    <w:sectPr w:rsidR="00FC518E" w:rsidRPr="00A24E53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555D2" w14:textId="77777777" w:rsidR="0000646B" w:rsidRDefault="0000646B">
      <w:pPr>
        <w:spacing w:after="0" w:line="240" w:lineRule="auto"/>
      </w:pPr>
      <w:r>
        <w:separator/>
      </w:r>
    </w:p>
  </w:endnote>
  <w:endnote w:type="continuationSeparator" w:id="0">
    <w:p w14:paraId="2CC7638E" w14:textId="77777777" w:rsidR="0000646B" w:rsidRDefault="0000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7C968" w14:textId="77777777" w:rsidR="00FC518E" w:rsidRDefault="00FC518E"/>
  <w:p w14:paraId="168652E8" w14:textId="2D6461BB" w:rsidR="00FC518E" w:rsidRDefault="00CA77FD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B52A1" w:rsidRPr="00BB52A1">
      <w:rPr>
        <w:noProof/>
        <w:sz w:val="24"/>
        <w:szCs w:val="24"/>
        <w:lang w:val="es-ES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189C" w14:textId="77777777" w:rsidR="0000646B" w:rsidRDefault="0000646B">
      <w:pPr>
        <w:spacing w:after="0" w:line="240" w:lineRule="auto"/>
      </w:pPr>
      <w:r>
        <w:separator/>
      </w:r>
    </w:p>
  </w:footnote>
  <w:footnote w:type="continuationSeparator" w:id="0">
    <w:p w14:paraId="1D19C3DC" w14:textId="77777777" w:rsidR="0000646B" w:rsidRDefault="0000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4ED9E41" w14:textId="77777777" w:rsidR="00FC518E" w:rsidRDefault="00913200">
        <w:pPr>
          <w:pStyle w:val="Encabezadoimpar"/>
        </w:pPr>
        <w:r>
          <w:rPr>
            <w:lang w:val="es-VE"/>
          </w:rPr>
          <w:t>Anthony José Rey Sierra</w:t>
        </w:r>
      </w:p>
    </w:sdtContent>
  </w:sdt>
  <w:p w14:paraId="1ADCF909" w14:textId="77777777" w:rsidR="00FC518E" w:rsidRDefault="00FC51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B7663F"/>
    <w:multiLevelType w:val="hybridMultilevel"/>
    <w:tmpl w:val="F5568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55816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53"/>
    <w:rsid w:val="0000646B"/>
    <w:rsid w:val="0006627A"/>
    <w:rsid w:val="000E2825"/>
    <w:rsid w:val="001725C9"/>
    <w:rsid w:val="001E023E"/>
    <w:rsid w:val="00207F24"/>
    <w:rsid w:val="002162E8"/>
    <w:rsid w:val="0029201C"/>
    <w:rsid w:val="002A1E55"/>
    <w:rsid w:val="002E56CD"/>
    <w:rsid w:val="00327544"/>
    <w:rsid w:val="003407B5"/>
    <w:rsid w:val="00371745"/>
    <w:rsid w:val="00492569"/>
    <w:rsid w:val="004E45E5"/>
    <w:rsid w:val="004F0CE7"/>
    <w:rsid w:val="0051405C"/>
    <w:rsid w:val="005B694B"/>
    <w:rsid w:val="005C1001"/>
    <w:rsid w:val="005C69A4"/>
    <w:rsid w:val="006048DA"/>
    <w:rsid w:val="00636AC5"/>
    <w:rsid w:val="00670326"/>
    <w:rsid w:val="0068477E"/>
    <w:rsid w:val="006A5E3F"/>
    <w:rsid w:val="006B6F90"/>
    <w:rsid w:val="00710B74"/>
    <w:rsid w:val="0072338D"/>
    <w:rsid w:val="007901B4"/>
    <w:rsid w:val="007F7751"/>
    <w:rsid w:val="00875422"/>
    <w:rsid w:val="008A54CE"/>
    <w:rsid w:val="008B1940"/>
    <w:rsid w:val="00913200"/>
    <w:rsid w:val="009133A4"/>
    <w:rsid w:val="009A35FA"/>
    <w:rsid w:val="009A3AE0"/>
    <w:rsid w:val="009B49D8"/>
    <w:rsid w:val="00A04101"/>
    <w:rsid w:val="00A10DCD"/>
    <w:rsid w:val="00A24E53"/>
    <w:rsid w:val="00AC6F49"/>
    <w:rsid w:val="00B3527C"/>
    <w:rsid w:val="00B86D10"/>
    <w:rsid w:val="00BB52A1"/>
    <w:rsid w:val="00CA77FD"/>
    <w:rsid w:val="00CE38D5"/>
    <w:rsid w:val="00E01554"/>
    <w:rsid w:val="00E3372A"/>
    <w:rsid w:val="00E6722F"/>
    <w:rsid w:val="00E75736"/>
    <w:rsid w:val="00EA583A"/>
    <w:rsid w:val="00F9428F"/>
    <w:rsid w:val="00FA21FE"/>
    <w:rsid w:val="00FA27FA"/>
    <w:rsid w:val="00FA3E45"/>
    <w:rsid w:val="00FC518E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AE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323232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A5300F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323232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55816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A5300F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E19825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323232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323232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55816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A5300F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6D49" w:themeColor="accent1" w:themeTint="99"/>
        <w:bottom w:val="single" w:sz="24" w:space="10" w:color="EE6D49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323232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323232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323232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A5300F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323232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55816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A5300F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E19825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6B9F2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55816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55816" w:themeColor="accent2"/>
        <w:left w:val="double" w:sz="12" w:space="10" w:color="D55816" w:themeColor="accent2"/>
        <w:bottom w:val="double" w:sz="12" w:space="10" w:color="D55816" w:themeColor="accent2"/>
        <w:right w:val="double" w:sz="12" w:space="10" w:color="D5581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5581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55816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A5300F" w:themeColor="accent1"/>
      <w:spacing w:val="10"/>
      <w:w w:val="100"/>
      <w:position w:val="0"/>
      <w:sz w:val="20"/>
      <w:szCs w:val="20"/>
      <w:u w:val="single" w:color="A5300F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A5300F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55816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323232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55816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55816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55816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323232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323232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323232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323232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A5300F" w:themeColor="accent1"/>
      </w:pBdr>
    </w:pPr>
    <w:rPr>
      <w:color w:val="323232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A5300F" w:themeColor="accent1"/>
      </w:pBdr>
      <w:jc w:val="right"/>
    </w:pPr>
    <w:rPr>
      <w:color w:val="323232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A5300F" w:themeColor="accent1"/>
      </w:pBdr>
    </w:pPr>
    <w:rPr>
      <w:b/>
      <w:color w:val="323232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A5300F" w:themeColor="accent1"/>
      </w:pBdr>
      <w:jc w:val="right"/>
    </w:pPr>
    <w:rPr>
      <w:b/>
      <w:color w:val="323232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323232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323232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A5300F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323232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55816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A5300F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E19825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323232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323232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55816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A5300F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6D49" w:themeColor="accent1" w:themeTint="99"/>
        <w:bottom w:val="single" w:sz="24" w:space="10" w:color="EE6D49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323232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323232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323232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A5300F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323232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55816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A5300F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E19825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6B9F2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55816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55816" w:themeColor="accent2"/>
        <w:left w:val="double" w:sz="12" w:space="10" w:color="D55816" w:themeColor="accent2"/>
        <w:bottom w:val="double" w:sz="12" w:space="10" w:color="D55816" w:themeColor="accent2"/>
        <w:right w:val="double" w:sz="12" w:space="10" w:color="D5581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5581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55816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A5300F" w:themeColor="accent1"/>
      <w:spacing w:val="10"/>
      <w:w w:val="100"/>
      <w:position w:val="0"/>
      <w:sz w:val="20"/>
      <w:szCs w:val="20"/>
      <w:u w:val="single" w:color="A5300F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A5300F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55816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323232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55816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55816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55816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323232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323232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323232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323232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A5300F" w:themeColor="accent1"/>
      </w:pBdr>
    </w:pPr>
    <w:rPr>
      <w:color w:val="323232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A5300F" w:themeColor="accent1"/>
      </w:pBdr>
      <w:jc w:val="right"/>
    </w:pPr>
    <w:rPr>
      <w:color w:val="323232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A5300F" w:themeColor="accent1"/>
      </w:pBdr>
    </w:pPr>
    <w:rPr>
      <w:b/>
      <w:color w:val="323232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A5300F" w:themeColor="accent1"/>
      </w:pBdr>
      <w:jc w:val="right"/>
    </w:pPr>
    <w:rPr>
      <w:b/>
      <w:color w:val="323232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323232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ly\AppData\Roaming\Microsoft\Templates\Curr&#237;culum%20vita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C0827D58E143CD920C1EFFA7E5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742F-C863-4169-A647-8BCFAF29AE79}"/>
      </w:docPartPr>
      <w:docPartBody>
        <w:p w:rsidR="00E72306" w:rsidRDefault="004E1DBB">
          <w:pPr>
            <w:pStyle w:val="46C0827D58E143CD920C1EFFA7E596F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40274D7C307E4C43BA7EF5A9B1E1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005A4-EF41-4640-A94E-A5BE36CD2583}"/>
      </w:docPartPr>
      <w:docPartBody>
        <w:p w:rsidR="00E72306" w:rsidRDefault="004E1DBB">
          <w:pPr>
            <w:pStyle w:val="40274D7C307E4C43BA7EF5A9B1E1287F"/>
          </w:pPr>
          <w:r>
            <w:rPr>
              <w:lang w:val="es-ES"/>
            </w:rPr>
            <w:t>[Seleccionar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BB"/>
    <w:rsid w:val="00210F72"/>
    <w:rsid w:val="00265EC4"/>
    <w:rsid w:val="002A1578"/>
    <w:rsid w:val="0042417B"/>
    <w:rsid w:val="004E1DBB"/>
    <w:rsid w:val="004F4FEF"/>
    <w:rsid w:val="005B3C74"/>
    <w:rsid w:val="009F6EAC"/>
    <w:rsid w:val="00AA2B98"/>
    <w:rsid w:val="00BF66CE"/>
    <w:rsid w:val="00C6018A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46C0827D58E143CD920C1EFFA7E596F7">
    <w:name w:val="46C0827D58E143CD920C1EFFA7E596F7"/>
  </w:style>
  <w:style w:type="paragraph" w:customStyle="1" w:styleId="98284A93F630440DAC11AC4A3A780440">
    <w:name w:val="98284A93F630440DAC11AC4A3A780440"/>
  </w:style>
  <w:style w:type="paragraph" w:customStyle="1" w:styleId="40274D7C307E4C43BA7EF5A9B1E1287F">
    <w:name w:val="40274D7C307E4C43BA7EF5A9B1E1287F"/>
  </w:style>
  <w:style w:type="paragraph" w:customStyle="1" w:styleId="BDC029E8BD744227A6772036A2361FF0">
    <w:name w:val="BDC029E8BD744227A6772036A2361FF0"/>
  </w:style>
  <w:style w:type="paragraph" w:customStyle="1" w:styleId="A5E2D5B343F14C8DB05F25773F51C823">
    <w:name w:val="A5E2D5B343F14C8DB05F25773F51C823"/>
  </w:style>
  <w:style w:type="paragraph" w:customStyle="1" w:styleId="A7FD9B862B4D44E7B8DEE518F67AD7DD">
    <w:name w:val="A7FD9B862B4D44E7B8DEE518F67AD7DD"/>
  </w:style>
  <w:style w:type="paragraph" w:customStyle="1" w:styleId="24B497410C1B4E06A189F455112AA752">
    <w:name w:val="24B497410C1B4E06A189F455112AA752"/>
  </w:style>
  <w:style w:type="paragraph" w:customStyle="1" w:styleId="634E7DC5F6E04F81B5CA1CEB2D43D20F">
    <w:name w:val="634E7DC5F6E04F81B5CA1CEB2D43D20F"/>
  </w:style>
  <w:style w:type="paragraph" w:customStyle="1" w:styleId="650D96276F4C4767A771881DD3417CC4">
    <w:name w:val="650D96276F4C4767A771881DD3417CC4"/>
  </w:style>
  <w:style w:type="paragraph" w:customStyle="1" w:styleId="C9983185E4784AD39D1B10252B6B9A67">
    <w:name w:val="C9983185E4784AD39D1B10252B6B9A67"/>
  </w:style>
  <w:style w:type="paragraph" w:customStyle="1" w:styleId="9CE93E2077564F2A85D58D4DF0275308">
    <w:name w:val="9CE93E2077564F2A85D58D4DF0275308"/>
  </w:style>
  <w:style w:type="paragraph" w:customStyle="1" w:styleId="C1B2324C95F440EB9186A0913B31ACAF">
    <w:name w:val="C1B2324C95F440EB9186A0913B31ACAF"/>
  </w:style>
  <w:style w:type="paragraph" w:customStyle="1" w:styleId="E072BF55A60F4FB9BF03264C687195B9">
    <w:name w:val="E072BF55A60F4FB9BF03264C687195B9"/>
  </w:style>
  <w:style w:type="paragraph" w:customStyle="1" w:styleId="EE8ECCE16D3647E99A4D367C49DF1724">
    <w:name w:val="EE8ECCE16D3647E99A4D367C49DF1724"/>
  </w:style>
  <w:style w:type="paragraph" w:customStyle="1" w:styleId="52118D35880F4C61A90F09F88FBB8BE6">
    <w:name w:val="52118D35880F4C61A90F09F88FBB8BE6"/>
  </w:style>
  <w:style w:type="paragraph" w:customStyle="1" w:styleId="2354BE1CB09C447CA27E9A4E4F1A5115">
    <w:name w:val="2354BE1CB09C447CA27E9A4E4F1A5115"/>
  </w:style>
  <w:style w:type="paragraph" w:customStyle="1" w:styleId="887534FCE1CF4C9BB38DD4723986CAE4">
    <w:name w:val="887534FCE1CF4C9BB38DD4723986CA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46C0827D58E143CD920C1EFFA7E596F7">
    <w:name w:val="46C0827D58E143CD920C1EFFA7E596F7"/>
  </w:style>
  <w:style w:type="paragraph" w:customStyle="1" w:styleId="98284A93F630440DAC11AC4A3A780440">
    <w:name w:val="98284A93F630440DAC11AC4A3A780440"/>
  </w:style>
  <w:style w:type="paragraph" w:customStyle="1" w:styleId="40274D7C307E4C43BA7EF5A9B1E1287F">
    <w:name w:val="40274D7C307E4C43BA7EF5A9B1E1287F"/>
  </w:style>
  <w:style w:type="paragraph" w:customStyle="1" w:styleId="BDC029E8BD744227A6772036A2361FF0">
    <w:name w:val="BDC029E8BD744227A6772036A2361FF0"/>
  </w:style>
  <w:style w:type="paragraph" w:customStyle="1" w:styleId="A5E2D5B343F14C8DB05F25773F51C823">
    <w:name w:val="A5E2D5B343F14C8DB05F25773F51C823"/>
  </w:style>
  <w:style w:type="paragraph" w:customStyle="1" w:styleId="A7FD9B862B4D44E7B8DEE518F67AD7DD">
    <w:name w:val="A7FD9B862B4D44E7B8DEE518F67AD7DD"/>
  </w:style>
  <w:style w:type="paragraph" w:customStyle="1" w:styleId="24B497410C1B4E06A189F455112AA752">
    <w:name w:val="24B497410C1B4E06A189F455112AA752"/>
  </w:style>
  <w:style w:type="paragraph" w:customStyle="1" w:styleId="634E7DC5F6E04F81B5CA1CEB2D43D20F">
    <w:name w:val="634E7DC5F6E04F81B5CA1CEB2D43D20F"/>
  </w:style>
  <w:style w:type="paragraph" w:customStyle="1" w:styleId="650D96276F4C4767A771881DD3417CC4">
    <w:name w:val="650D96276F4C4767A771881DD3417CC4"/>
  </w:style>
  <w:style w:type="paragraph" w:customStyle="1" w:styleId="C9983185E4784AD39D1B10252B6B9A67">
    <w:name w:val="C9983185E4784AD39D1B10252B6B9A67"/>
  </w:style>
  <w:style w:type="paragraph" w:customStyle="1" w:styleId="9CE93E2077564F2A85D58D4DF0275308">
    <w:name w:val="9CE93E2077564F2A85D58D4DF0275308"/>
  </w:style>
  <w:style w:type="paragraph" w:customStyle="1" w:styleId="C1B2324C95F440EB9186A0913B31ACAF">
    <w:name w:val="C1B2324C95F440EB9186A0913B31ACAF"/>
  </w:style>
  <w:style w:type="paragraph" w:customStyle="1" w:styleId="E072BF55A60F4FB9BF03264C687195B9">
    <w:name w:val="E072BF55A60F4FB9BF03264C687195B9"/>
  </w:style>
  <w:style w:type="paragraph" w:customStyle="1" w:styleId="EE8ECCE16D3647E99A4D367C49DF1724">
    <w:name w:val="EE8ECCE16D3647E99A4D367C49DF1724"/>
  </w:style>
  <w:style w:type="paragraph" w:customStyle="1" w:styleId="52118D35880F4C61A90F09F88FBB8BE6">
    <w:name w:val="52118D35880F4C61A90F09F88FBB8BE6"/>
  </w:style>
  <w:style w:type="paragraph" w:customStyle="1" w:styleId="2354BE1CB09C447CA27E9A4E4F1A5115">
    <w:name w:val="2354BE1CB09C447CA27E9A4E4F1A5115"/>
  </w:style>
  <w:style w:type="paragraph" w:customStyle="1" w:styleId="887534FCE1CF4C9BB38DD4723986CAE4">
    <w:name w:val="887534FCE1CF4C9BB38DD4723986C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icrosurc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Intermedio)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José Rey Sierra</dc:creator>
  <cp:lastModifiedBy>od</cp:lastModifiedBy>
  <cp:revision>2</cp:revision>
  <cp:lastPrinted>2016-11-15T02:14:00Z</cp:lastPrinted>
  <dcterms:created xsi:type="dcterms:W3CDTF">2016-11-15T02:14:00Z</dcterms:created>
  <dcterms:modified xsi:type="dcterms:W3CDTF">2016-11-15T02:14:00Z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