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!--aes128:oI0jKnH5Arpqdy3Vxq5uIRQ4lAzdNRt4Q0oOIkfNjGY=--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23" w:rsidRPr="002A7A28" w:rsidRDefault="002A7A28" w:rsidP="002A7A28">
      <w:pPr>
        <w:rPr>
          <w:rFonts w:asciiTheme="majorHAnsi" w:hAnsiTheme="majorHAnsi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-1238249</wp:posOffset>
                </wp:positionH>
                <wp:positionV relativeFrom="paragraph">
                  <wp:posOffset>9096374</wp:posOffset>
                </wp:positionV>
                <wp:extent cx="361950" cy="857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361950" cy="85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A28" w:rsidRPr="001C67FA" w:rsidRDefault="002A7A2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C67FA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twodog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97.5pt;margin-top:716.25pt;width:28.5pt;height:6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" filled="f" stroked="f" strokeweight=".5pt">
                <v:textbox>
                  <w:txbxContent>
                    <w:p w:rsidR="002A7A28" w:rsidRPr="001C67FA" w:rsidRDefault="002A7A2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1C67FA">
                        <w:rPr>
                          <w:color w:val="FFFFFF" w:themeColor="background1"/>
                          <w:sz w:val="16"/>
                          <w:szCs w:val="16"/>
                        </w:rPr>
                        <w:t>twodog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A7A28">
        <w:t>V</w:t>
      </w:r>
      <w:r w:rsidRPr="002A7A28">
        <w:rPr>
          <w:rFonts w:asciiTheme="majorHAnsi" w:hAnsiTheme="majorHAnsi"/>
        </w:rPr>
        <w:t>1c5</w:t>
      </w:r>
      <w:r w:rsidRPr="002A7A28">
        <w:t>MU</w:t>
      </w:r>
      <w:r w:rsidRPr="002A7A28">
        <w:rPr>
          <w:rFonts w:asciiTheme="majorHAnsi" w:hAnsiTheme="majorHAnsi"/>
        </w:rPr>
        <w:t>lH</w:t>
      </w:r>
      <w:r w:rsidRPr="002A7A28">
        <w:t>N</w:t>
      </w:r>
      <w:r w:rsidRPr="002A7A28">
        <w:rPr>
          <w:rFonts w:asciiTheme="majorHAnsi" w:hAnsiTheme="majorHAnsi"/>
        </w:rPr>
        <w:t>W</w:t>
      </w:r>
      <w:r w:rsidRPr="002A7A28">
        <w:t>xa</w:t>
      </w:r>
      <w:r w:rsidRPr="002A7A28">
        <w:rPr>
          <w:rFonts w:asciiTheme="majorHAnsi" w:hAnsiTheme="majorHAnsi"/>
        </w:rPr>
        <w:t>V</w:t>
      </w:r>
      <w:r w:rsidRPr="002A7A28">
        <w:t>1FnZE</w:t>
      </w:r>
      <w:r w:rsidRPr="002A7A28">
        <w:rPr>
          <w:rFonts w:asciiTheme="majorHAnsi" w:hAnsiTheme="majorHAnsi"/>
        </w:rPr>
        <w:t>c</w:t>
      </w:r>
      <w:r w:rsidRPr="002A7A28">
        <w:t>4Z2JHO</w:t>
      </w:r>
      <w:r w:rsidRPr="002A7A28">
        <w:rPr>
          <w:rFonts w:asciiTheme="majorHAnsi" w:hAnsiTheme="majorHAnsi"/>
        </w:rPr>
        <w:t>X</w:t>
      </w:r>
      <w:r w:rsidRPr="002A7A28">
        <w:t>Zh</w:t>
      </w:r>
      <w:r w:rsidRPr="002A7A28">
        <w:rPr>
          <w:rFonts w:asciiTheme="majorHAnsi" w:hAnsiTheme="majorHAnsi"/>
        </w:rPr>
        <w:t>eU</w:t>
      </w:r>
      <w:r w:rsidRPr="002A7A28">
        <w:t>JrWldWd1pYST0=</w:t>
      </w:r>
      <w:bookmarkStart w:id="0" w:name="_GoBack"/>
      <w:bookmarkEnd w:id="0"/>
    </w:p>
    <w:sectPr w:rsidR="00A61F23" w:rsidRPr="002A7A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C38" w:rsidRDefault="00B95C38" w:rsidP="001624DE">
      <w:pPr>
        <w:spacing w:after="0" w:line="240" w:lineRule="auto"/>
      </w:pPr>
      <w:r>
        <w:separator/>
      </w:r>
    </w:p>
  </w:endnote>
  <w:endnote w:type="continuationSeparator" w:id="0">
    <w:p w:rsidR="00B95C38" w:rsidRDefault="00B95C38" w:rsidP="0016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DE" w:rsidRDefault="001624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DE" w:rsidRDefault="001624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DE" w:rsidRDefault="00162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C38" w:rsidRDefault="00B95C38" w:rsidP="001624DE">
      <w:pPr>
        <w:spacing w:after="0" w:line="240" w:lineRule="auto"/>
      </w:pPr>
      <w:r>
        <w:separator/>
      </w:r>
    </w:p>
  </w:footnote>
  <w:footnote w:type="continuationSeparator" w:id="0">
    <w:p w:rsidR="00B95C38" w:rsidRDefault="00B95C38" w:rsidP="0016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DE" w:rsidRDefault="001624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DE" w:rsidRDefault="001624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DE" w:rsidRDefault="001624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WwNDI3szCyNDaxNDZU0lEKTi0uzszPAykwrgUATVPgOywAAAA="/>
  </w:docVars>
  <w:rsids>
    <w:rsidRoot w:val="002A7A28"/>
    <w:rsid w:val="001624DE"/>
    <w:rsid w:val="001C67FA"/>
    <w:rsid w:val="002A7A28"/>
    <w:rsid w:val="00885F8C"/>
    <w:rsid w:val="00A61F23"/>
    <w:rsid w:val="00B602CC"/>
    <w:rsid w:val="00B95C38"/>
    <w:rsid w:val="00C45EA3"/>
    <w:rsid w:val="00E1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4DE"/>
  </w:style>
  <w:style w:type="paragraph" w:styleId="Footer">
    <w:name w:val="footer"/>
    <w:basedOn w:val="Normal"/>
    <w:link w:val="FooterChar"/>
    <w:uiPriority w:val="99"/>
    <w:unhideWhenUsed/>
    <w:rsid w:val="0016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9687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threefish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2016-12-11T01:30:00Z</dcterms:created>
  <dcterms:modified xsi:type="dcterms:W3CDTF">2016-12-11T01:47:00Z</dcterms:modified>
</cp:coreProperties>
</file>