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EE6" w:rsidRPr="00E75974" w:rsidRDefault="002A5E74" w:rsidP="00DB7B1D">
      <w:pPr>
        <w:spacing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2A5E74">
        <w:rPr>
          <w:rFonts w:ascii="Arial" w:hAnsi="Arial" w:cs="Arial"/>
          <w:b/>
          <w:noProof/>
          <w:sz w:val="44"/>
          <w:szCs w:val="44"/>
          <w:lang w:eastAsia="es-VE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4757139</wp:posOffset>
            </wp:positionH>
            <wp:positionV relativeFrom="paragraph">
              <wp:posOffset>-325637</wp:posOffset>
            </wp:positionV>
            <wp:extent cx="889872" cy="1084521"/>
            <wp:effectExtent l="0" t="0" r="5715" b="1905"/>
            <wp:wrapNone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5000" contras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64" t="28397" r="50252" b="54365"/>
                    <a:stretch/>
                  </pic:blipFill>
                  <pic:spPr bwMode="auto">
                    <a:xfrm>
                      <a:off x="0" y="0"/>
                      <a:ext cx="889872" cy="1084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E5E">
        <w:rPr>
          <w:rFonts w:ascii="Arial" w:hAnsi="Arial" w:cs="Arial"/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1621155</wp:posOffset>
                </wp:positionH>
                <wp:positionV relativeFrom="paragraph">
                  <wp:posOffset>-294005</wp:posOffset>
                </wp:positionV>
                <wp:extent cx="2397125" cy="414020"/>
                <wp:effectExtent l="0" t="0" r="0" b="5080"/>
                <wp:wrapNone/>
                <wp:docPr id="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7125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C16DB" w:rsidRPr="00EE45B1" w:rsidRDefault="00EE45B1" w:rsidP="005C16DB">
                            <w:pPr>
                              <w:rPr>
                                <w:b/>
                                <w:sz w:val="44"/>
                                <w:szCs w:val="60"/>
                                <w:lang w:val="es-ES"/>
                              </w:rPr>
                            </w:pPr>
                            <w:r w:rsidRPr="00EE45B1">
                              <w:rPr>
                                <w:b/>
                                <w:sz w:val="44"/>
                                <w:szCs w:val="60"/>
                                <w:lang w:val="es-ES"/>
                              </w:rPr>
                              <w:t>Hoja de Vida</w:t>
                            </w:r>
                            <w:r w:rsidR="005C16DB" w:rsidRPr="00EE45B1">
                              <w:rPr>
                                <w:b/>
                                <w:sz w:val="44"/>
                                <w:szCs w:val="6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left:0;text-align:left;margin-left:127.65pt;margin-top:-23.15pt;width:188.75pt;height:32.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" filled="f" stroked="f" strokecolor="black [3213]" strokeweight=".5pt">
                <v:textbox>
                  <w:txbxContent>
                    <w:p w:rsidR="005C16DB" w:rsidRPr="00EE45B1" w:rsidRDefault="00EE45B1" w:rsidP="005C16DB">
                      <w:pPr>
                        <w:rPr>
                          <w:b/>
                          <w:sz w:val="44"/>
                          <w:szCs w:val="60"/>
                          <w:lang w:val="es-ES"/>
                        </w:rPr>
                      </w:pPr>
                      <w:r w:rsidRPr="00EE45B1">
                        <w:rPr>
                          <w:b/>
                          <w:sz w:val="44"/>
                          <w:szCs w:val="60"/>
                          <w:lang w:val="es-ES"/>
                        </w:rPr>
                        <w:t>Hoja de Vida</w:t>
                      </w:r>
                      <w:r w:rsidR="005C16DB" w:rsidRPr="00EE45B1">
                        <w:rPr>
                          <w:b/>
                          <w:sz w:val="44"/>
                          <w:szCs w:val="60"/>
                          <w:lang w:val="es-E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032E5E">
        <w:rPr>
          <w:rFonts w:ascii="Arial" w:hAnsi="Arial" w:cs="Arial"/>
          <w:noProof/>
          <w:lang w:eastAsia="es-VE"/>
        </w:rPr>
        <mc:AlternateContent>
          <mc:Choice Requires="wps">
            <w:drawing>
              <wp:anchor distT="4294967295" distB="4294967295" distL="114300" distR="114300" simplePos="0" relativeHeight="251665920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178434</wp:posOffset>
                </wp:positionV>
                <wp:extent cx="4810760" cy="0"/>
                <wp:effectExtent l="0" t="0" r="27940" b="19050"/>
                <wp:wrapNone/>
                <wp:docPr id="7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076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3" o:spid="_x0000_s1026" type="#_x0000_t32" style="position:absolute;margin-left:-2.6pt;margin-top:14.05pt;width:378.8pt;height:0;z-index:2516659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" strokeweight="1pt">
                <v:stroke dashstyle="1 1"/>
              </v:shape>
            </w:pict>
          </mc:Fallback>
        </mc:AlternateContent>
      </w:r>
      <w:r w:rsidR="00032E5E">
        <w:rPr>
          <w:rFonts w:ascii="Arial" w:hAnsi="Arial" w:cs="Arial"/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-246380</wp:posOffset>
                </wp:positionH>
                <wp:positionV relativeFrom="paragraph">
                  <wp:posOffset>163195</wp:posOffset>
                </wp:positionV>
                <wp:extent cx="5302885" cy="422275"/>
                <wp:effectExtent l="0" t="0" r="0" b="635"/>
                <wp:wrapNone/>
                <wp:docPr id="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2885" cy="422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B4180" w:rsidRPr="008465E8" w:rsidRDefault="008465E8" w:rsidP="006B4180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8465E8">
                              <w:rPr>
                                <w:b/>
                                <w:sz w:val="40"/>
                                <w:szCs w:val="40"/>
                                <w:lang w:val="es-ES"/>
                              </w:rPr>
                              <w:t>LCDO</w:t>
                            </w:r>
                            <w:r w:rsidR="006B4180" w:rsidRPr="008465E8">
                              <w:rPr>
                                <w:b/>
                                <w:sz w:val="40"/>
                                <w:szCs w:val="40"/>
                                <w:lang w:val="es-ES"/>
                              </w:rPr>
                              <w:t>.</w:t>
                            </w:r>
                            <w:r w:rsidRPr="008465E8">
                              <w:rPr>
                                <w:b/>
                                <w:sz w:val="40"/>
                                <w:szCs w:val="40"/>
                                <w:lang w:val="es-ES"/>
                              </w:rPr>
                              <w:t xml:space="preserve"> JOSÉ VICENTE FASQUIAS GONZALEZ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7" style="position:absolute;left:0;text-align:left;margin-left:-19.4pt;margin-top:12.85pt;width:417.55pt;height:33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" filled="f" stroked="f" strokecolor="black [3213]" strokeweight=".5pt">
                <v:textbox>
                  <w:txbxContent>
                    <w:p w:rsidR="006B4180" w:rsidRPr="008465E8" w:rsidRDefault="008465E8" w:rsidP="006B4180">
                      <w:pPr>
                        <w:jc w:val="center"/>
                        <w:rPr>
                          <w:b/>
                          <w:sz w:val="40"/>
                          <w:szCs w:val="40"/>
                          <w:lang w:val="es-ES"/>
                        </w:rPr>
                      </w:pPr>
                      <w:r w:rsidRPr="008465E8">
                        <w:rPr>
                          <w:b/>
                          <w:sz w:val="40"/>
                          <w:szCs w:val="40"/>
                          <w:lang w:val="es-ES"/>
                        </w:rPr>
                        <w:t>LCDO</w:t>
                      </w:r>
                      <w:r w:rsidR="006B4180" w:rsidRPr="008465E8">
                        <w:rPr>
                          <w:b/>
                          <w:sz w:val="40"/>
                          <w:szCs w:val="40"/>
                          <w:lang w:val="es-ES"/>
                        </w:rPr>
                        <w:t>.</w:t>
                      </w:r>
                      <w:r w:rsidRPr="008465E8">
                        <w:rPr>
                          <w:b/>
                          <w:sz w:val="40"/>
                          <w:szCs w:val="40"/>
                          <w:lang w:val="es-ES"/>
                        </w:rPr>
                        <w:t xml:space="preserve"> JOSÉ VICENTE FASQUIAS GONZALEZ</w:t>
                      </w:r>
                    </w:p>
                  </w:txbxContent>
                </v:textbox>
              </v:rect>
            </w:pict>
          </mc:Fallback>
        </mc:AlternateContent>
      </w:r>
      <w:r w:rsidR="00032E5E">
        <w:rPr>
          <w:rFonts w:ascii="Arial" w:hAnsi="Arial" w:cs="Arial"/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ragraph">
                  <wp:posOffset>-356870</wp:posOffset>
                </wp:positionV>
                <wp:extent cx="5685155" cy="1148715"/>
                <wp:effectExtent l="19050" t="19050" r="29845" b="32385"/>
                <wp:wrapNone/>
                <wp:docPr id="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5155" cy="1148715"/>
                        </a:xfrm>
                        <a:prstGeom prst="rect">
                          <a:avLst/>
                        </a:prstGeom>
                        <a:noFill/>
                        <a:ln w="5397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-3.2pt;margin-top:-28.1pt;width:447.65pt;height:90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" filled="f" strokecolor="#0070c0" strokeweight="4.25pt"/>
            </w:pict>
          </mc:Fallback>
        </mc:AlternateContent>
      </w:r>
      <w:r w:rsidR="00032E5E">
        <w:rPr>
          <w:rFonts w:ascii="Arial" w:hAnsi="Arial" w:cs="Arial"/>
          <w:b/>
          <w:noProof/>
          <w:sz w:val="44"/>
          <w:szCs w:val="44"/>
          <w:lang w:eastAsia="es-VE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-389255</wp:posOffset>
                </wp:positionV>
                <wp:extent cx="5754370" cy="1220470"/>
                <wp:effectExtent l="0" t="0" r="17780" b="17780"/>
                <wp:wrapNone/>
                <wp:docPr id="5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4370" cy="122047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-5.75pt;margin-top:-30.65pt;width:453.1pt;height:96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" filled="f" strokeweight="2pt"/>
            </w:pict>
          </mc:Fallback>
        </mc:AlternateContent>
      </w:r>
      <w:r w:rsidR="00032E5E">
        <w:rPr>
          <w:rFonts w:ascii="Arial" w:hAnsi="Arial" w:cs="Arial"/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-366395</wp:posOffset>
                </wp:positionV>
                <wp:extent cx="5038725" cy="1057275"/>
                <wp:effectExtent l="0" t="0" r="28575" b="28575"/>
                <wp:wrapNone/>
                <wp:docPr id="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-3.3pt;margin-top:-28.85pt;width:396.75pt;height:83.25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" strokecolor="#7f7f7f [1612]"/>
            </w:pict>
          </mc:Fallback>
        </mc:AlternateContent>
      </w:r>
    </w:p>
    <w:p w:rsidR="00216F38" w:rsidRPr="00DB7B1D" w:rsidRDefault="00216F38" w:rsidP="00FD1A08">
      <w:pPr>
        <w:rPr>
          <w:rFonts w:ascii="Arial" w:hAnsi="Arial" w:cs="Arial"/>
        </w:rPr>
      </w:pPr>
    </w:p>
    <w:tbl>
      <w:tblPr>
        <w:tblpPr w:leftFromText="141" w:rightFromText="141" w:vertAnchor="page" w:horzAnchor="margin" w:tblpY="279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24"/>
        <w:gridCol w:w="3379"/>
        <w:gridCol w:w="1148"/>
      </w:tblGrid>
      <w:tr w:rsidR="002533E1" w:rsidRPr="00DB7B1D" w:rsidTr="001C7E92">
        <w:tc>
          <w:tcPr>
            <w:tcW w:w="5000" w:type="pct"/>
            <w:gridSpan w:val="4"/>
            <w:shd w:val="clear" w:color="auto" w:fill="0070C0"/>
            <w:vAlign w:val="center"/>
          </w:tcPr>
          <w:p w:rsidR="002533E1" w:rsidRPr="00DB7B1D" w:rsidRDefault="006B693E" w:rsidP="001C7E9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>Información Personal</w:t>
            </w:r>
          </w:p>
        </w:tc>
      </w:tr>
      <w:tr w:rsidR="002533E1" w:rsidRPr="00DB7B1D" w:rsidTr="001C7E92">
        <w:trPr>
          <w:trHeight w:val="557"/>
        </w:trPr>
        <w:tc>
          <w:tcPr>
            <w:tcW w:w="2487" w:type="pct"/>
            <w:vAlign w:val="center"/>
          </w:tcPr>
          <w:p w:rsidR="002533E1" w:rsidRPr="00DB7B1D" w:rsidRDefault="006B693E" w:rsidP="001C7E9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Correo electrónico: </w:t>
            </w:r>
            <w:r w:rsidR="008465E8" w:rsidRPr="008465E8">
              <w:rPr>
                <w:rFonts w:ascii="Arial" w:hAnsi="Arial" w:cs="Arial"/>
              </w:rPr>
              <w:t>fasquias45</w:t>
            </w:r>
            <w:r w:rsidR="00FE74AE" w:rsidRPr="008465E8">
              <w:rPr>
                <w:rFonts w:ascii="Arial" w:hAnsi="Arial" w:cs="Arial"/>
              </w:rPr>
              <w:t>@</w:t>
            </w:r>
            <w:r w:rsidRPr="008465E8">
              <w:rPr>
                <w:rFonts w:ascii="Arial" w:hAnsi="Arial" w:cs="Arial"/>
              </w:rPr>
              <w:t>hotmail.com</w:t>
            </w:r>
          </w:p>
        </w:tc>
        <w:tc>
          <w:tcPr>
            <w:tcW w:w="2513" w:type="pct"/>
            <w:gridSpan w:val="3"/>
            <w:vAlign w:val="center"/>
          </w:tcPr>
          <w:p w:rsidR="00F931C1" w:rsidRPr="00DB7B1D" w:rsidRDefault="00FE74AE" w:rsidP="001C7E92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Teléfonos: </w:t>
            </w:r>
            <w:r w:rsidR="00DB49E2">
              <w:rPr>
                <w:rFonts w:ascii="Arial" w:hAnsi="Arial" w:cs="Arial"/>
              </w:rPr>
              <w:t>+507-62136869</w:t>
            </w:r>
          </w:p>
        </w:tc>
      </w:tr>
      <w:tr w:rsidR="00DD754B" w:rsidRPr="00DB7B1D" w:rsidTr="001C7E92">
        <w:trPr>
          <w:trHeight w:val="284"/>
        </w:trPr>
        <w:tc>
          <w:tcPr>
            <w:tcW w:w="2487" w:type="pct"/>
            <w:vAlign w:val="center"/>
          </w:tcPr>
          <w:p w:rsidR="00562CE7" w:rsidRPr="00562CE7" w:rsidRDefault="00F931C1" w:rsidP="001C7E92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DB7B1D">
              <w:rPr>
                <w:rFonts w:ascii="Arial" w:hAnsi="Arial" w:cs="Arial"/>
                <w:b/>
              </w:rPr>
              <w:t>Fecha de Nacimiento:</w:t>
            </w:r>
            <w:r w:rsidR="008465E8">
              <w:rPr>
                <w:rFonts w:ascii="Arial" w:hAnsi="Arial" w:cs="Arial"/>
              </w:rPr>
              <w:t xml:space="preserve"> 16/08/1988</w:t>
            </w:r>
          </w:p>
        </w:tc>
        <w:tc>
          <w:tcPr>
            <w:tcW w:w="2513" w:type="pct"/>
            <w:gridSpan w:val="3"/>
            <w:vAlign w:val="center"/>
          </w:tcPr>
          <w:p w:rsidR="00DD754B" w:rsidRPr="00DB7B1D" w:rsidRDefault="00F931C1" w:rsidP="001C7E92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DB7B1D">
              <w:rPr>
                <w:rFonts w:ascii="Arial" w:hAnsi="Arial" w:cs="Arial"/>
                <w:b/>
              </w:rPr>
              <w:t>Estado Civ</w:t>
            </w:r>
            <w:bookmarkStart w:id="0" w:name="_GoBack"/>
            <w:bookmarkEnd w:id="0"/>
            <w:r w:rsidRPr="00DB7B1D">
              <w:rPr>
                <w:rFonts w:ascii="Arial" w:hAnsi="Arial" w:cs="Arial"/>
                <w:b/>
              </w:rPr>
              <w:t>il:</w:t>
            </w:r>
            <w:r w:rsidR="008465E8">
              <w:rPr>
                <w:rFonts w:ascii="Arial" w:hAnsi="Arial" w:cs="Arial"/>
              </w:rPr>
              <w:t xml:space="preserve"> Casado</w:t>
            </w:r>
            <w:r>
              <w:rPr>
                <w:rFonts w:ascii="Arial" w:hAnsi="Arial" w:cs="Arial"/>
              </w:rPr>
              <w:t>.</w:t>
            </w:r>
          </w:p>
        </w:tc>
      </w:tr>
      <w:tr w:rsidR="00F931C1" w:rsidRPr="00DB7B1D" w:rsidTr="001C7E92">
        <w:trPr>
          <w:trHeight w:val="376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center"/>
          </w:tcPr>
          <w:p w:rsidR="00F931C1" w:rsidRPr="00DB7B1D" w:rsidRDefault="00F931C1" w:rsidP="001C7E92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DB7B1D">
              <w:rPr>
                <w:rFonts w:ascii="Arial" w:hAnsi="Arial" w:cs="Arial"/>
                <w:b/>
              </w:rPr>
              <w:t>Dirección Habitación: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8465E8">
              <w:rPr>
                <w:rFonts w:ascii="Arial" w:hAnsi="Arial" w:cs="Arial"/>
              </w:rPr>
              <w:t xml:space="preserve">Calle 67E, PH </w:t>
            </w:r>
            <w:proofErr w:type="spellStart"/>
            <w:r w:rsidR="008465E8">
              <w:rPr>
                <w:rFonts w:ascii="Arial" w:hAnsi="Arial" w:cs="Arial"/>
              </w:rPr>
              <w:t>The</w:t>
            </w:r>
            <w:proofErr w:type="spellEnd"/>
            <w:r w:rsidR="008465E8">
              <w:rPr>
                <w:rFonts w:ascii="Arial" w:hAnsi="Arial" w:cs="Arial"/>
              </w:rPr>
              <w:t xml:space="preserve"> Cosmopolitan, Apto 15-A-3, Torre A. San Francisco. Panamá.</w:t>
            </w:r>
          </w:p>
        </w:tc>
      </w:tr>
      <w:tr w:rsidR="00F931C1" w:rsidRPr="00DB7B1D" w:rsidTr="001C7E92">
        <w:trPr>
          <w:trHeight w:val="593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65" w:rsidRPr="008465E8" w:rsidRDefault="00F03D65" w:rsidP="001C7E92">
            <w:pPr>
              <w:tabs>
                <w:tab w:val="center" w:pos="1903"/>
              </w:tabs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Identificación Venezolana: </w:t>
            </w:r>
            <w:r>
              <w:rPr>
                <w:rFonts w:ascii="Arial" w:hAnsi="Arial" w:cs="Arial"/>
              </w:rPr>
              <w:t>p</w:t>
            </w:r>
            <w:r w:rsidRPr="00F931C1">
              <w:rPr>
                <w:rFonts w:ascii="Arial" w:hAnsi="Arial" w:cs="Arial"/>
              </w:rPr>
              <w:t xml:space="preserve">asaporte Nº </w:t>
            </w:r>
            <w:r w:rsidR="008465E8">
              <w:rPr>
                <w:rFonts w:ascii="Arial" w:hAnsi="Arial" w:cs="Arial"/>
              </w:rPr>
              <w:t>113248340</w:t>
            </w:r>
            <w:r>
              <w:rPr>
                <w:rFonts w:ascii="Arial" w:hAnsi="Arial" w:cs="Arial"/>
              </w:rPr>
              <w:t>.</w:t>
            </w:r>
          </w:p>
          <w:p w:rsidR="00F931C1" w:rsidRPr="00DB7B1D" w:rsidRDefault="00F03D65" w:rsidP="001C7E92">
            <w:pPr>
              <w:tabs>
                <w:tab w:val="center" w:pos="1903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-Residencia Permanente en la República de Panamá</w:t>
            </w:r>
            <w:r w:rsidR="008465E8">
              <w:rPr>
                <w:rFonts w:ascii="Arial" w:hAnsi="Arial" w:cs="Arial"/>
              </w:rPr>
              <w:t xml:space="preserve"> en Proceso</w:t>
            </w:r>
            <w:r>
              <w:rPr>
                <w:rFonts w:ascii="Arial" w:hAnsi="Arial" w:cs="Arial"/>
              </w:rPr>
              <w:t>.</w:t>
            </w:r>
          </w:p>
        </w:tc>
      </w:tr>
      <w:tr w:rsidR="0013662A" w:rsidRPr="00DB7B1D" w:rsidTr="001C7E92">
        <w:trPr>
          <w:trHeight w:val="77"/>
        </w:trPr>
        <w:tc>
          <w:tcPr>
            <w:tcW w:w="50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3662A" w:rsidRPr="00BE443F" w:rsidRDefault="0013662A" w:rsidP="001C7E92">
            <w:pPr>
              <w:spacing w:after="0" w:line="240" w:lineRule="auto"/>
              <w:rPr>
                <w:rFonts w:ascii="Arial" w:hAnsi="Arial" w:cs="Arial"/>
                <w:sz w:val="12"/>
              </w:rPr>
            </w:pPr>
          </w:p>
        </w:tc>
      </w:tr>
      <w:tr w:rsidR="0013662A" w:rsidRPr="00DB7B1D" w:rsidTr="001C7E92">
        <w:trPr>
          <w:trHeight w:val="77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</w:tcPr>
          <w:p w:rsidR="0013662A" w:rsidRPr="006B4180" w:rsidRDefault="0013662A" w:rsidP="001C7E9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Perfil Profesional</w:t>
            </w:r>
            <w:r w:rsidRPr="006B4180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</w:tr>
      <w:tr w:rsidR="0013662A" w:rsidRPr="00DB7B1D" w:rsidTr="001C7E92">
        <w:trPr>
          <w:trHeight w:val="77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662A" w:rsidRPr="004A0AC6" w:rsidRDefault="0013662A" w:rsidP="001C7E92">
            <w:pPr>
              <w:pStyle w:val="Default"/>
              <w:rPr>
                <w:sz w:val="4"/>
              </w:rPr>
            </w:pPr>
          </w:p>
          <w:p w:rsidR="0013662A" w:rsidRPr="004A0AC6" w:rsidRDefault="0013662A" w:rsidP="001C7E92">
            <w:pPr>
              <w:pStyle w:val="Default"/>
              <w:numPr>
                <w:ilvl w:val="0"/>
                <w:numId w:val="2"/>
              </w:numPr>
              <w:ind w:left="782" w:hanging="35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A0AC6">
              <w:rPr>
                <w:rFonts w:ascii="Arial" w:hAnsi="Arial" w:cs="Arial"/>
                <w:iCs/>
                <w:sz w:val="22"/>
                <w:szCs w:val="22"/>
              </w:rPr>
              <w:t xml:space="preserve">Profesional con ética, capaz de trabajar en equipo con competitividad individual. </w:t>
            </w:r>
          </w:p>
          <w:p w:rsidR="0013662A" w:rsidRPr="004A0AC6" w:rsidRDefault="0013662A" w:rsidP="001C7E92">
            <w:pPr>
              <w:pStyle w:val="Default"/>
              <w:numPr>
                <w:ilvl w:val="0"/>
                <w:numId w:val="2"/>
              </w:numPr>
              <w:ind w:left="782" w:hanging="357"/>
              <w:rPr>
                <w:rFonts w:ascii="Arial" w:hAnsi="Arial" w:cs="Arial"/>
                <w:sz w:val="22"/>
                <w:szCs w:val="22"/>
              </w:rPr>
            </w:pPr>
            <w:r w:rsidRPr="004A0AC6">
              <w:rPr>
                <w:rFonts w:ascii="Arial" w:hAnsi="Arial" w:cs="Arial"/>
                <w:iCs/>
                <w:sz w:val="22"/>
                <w:szCs w:val="22"/>
              </w:rPr>
              <w:t xml:space="preserve">Exigente en aspectos de calidad profesional </w:t>
            </w:r>
            <w:r>
              <w:rPr>
                <w:rFonts w:ascii="Arial" w:hAnsi="Arial" w:cs="Arial"/>
                <w:iCs/>
                <w:sz w:val="22"/>
                <w:szCs w:val="22"/>
              </w:rPr>
              <w:t>de cualquier trabajo a realizar</w:t>
            </w:r>
            <w:r w:rsidRPr="004A0AC6">
              <w:rPr>
                <w:rFonts w:ascii="Arial" w:hAnsi="Arial" w:cs="Arial"/>
                <w:iCs/>
                <w:sz w:val="22"/>
                <w:szCs w:val="22"/>
              </w:rPr>
              <w:t xml:space="preserve">. </w:t>
            </w:r>
          </w:p>
          <w:p w:rsidR="0013662A" w:rsidRPr="004A0AC6" w:rsidRDefault="000F5431" w:rsidP="001C7E92">
            <w:pPr>
              <w:pStyle w:val="Default"/>
              <w:numPr>
                <w:ilvl w:val="0"/>
                <w:numId w:val="2"/>
              </w:numPr>
              <w:ind w:left="782" w:hanging="357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Capacitado para programar y controlar equipos de laboratorio automatizados y manuales</w:t>
            </w:r>
            <w:r w:rsidR="0013662A" w:rsidRPr="004A0AC6">
              <w:rPr>
                <w:rFonts w:ascii="Arial" w:hAnsi="Arial" w:cs="Arial"/>
                <w:iCs/>
                <w:sz w:val="22"/>
                <w:szCs w:val="22"/>
              </w:rPr>
              <w:t xml:space="preserve">. </w:t>
            </w:r>
          </w:p>
          <w:p w:rsidR="000F5431" w:rsidRPr="000F5431" w:rsidRDefault="0013662A" w:rsidP="000F5431">
            <w:pPr>
              <w:pStyle w:val="Default"/>
              <w:numPr>
                <w:ilvl w:val="0"/>
                <w:numId w:val="2"/>
              </w:numPr>
              <w:ind w:left="782" w:hanging="357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 xml:space="preserve">Capacitado para </w:t>
            </w:r>
            <w:r w:rsidR="000F5431">
              <w:rPr>
                <w:rFonts w:ascii="Arial" w:hAnsi="Arial" w:cs="Arial"/>
                <w:iCs/>
                <w:sz w:val="22"/>
                <w:szCs w:val="22"/>
              </w:rPr>
              <w:t>el análisis de muestras biológicas y experiencia en toma de muestra</w:t>
            </w:r>
            <w:r w:rsidRPr="004A0AC6">
              <w:rPr>
                <w:rFonts w:ascii="Arial" w:hAnsi="Arial" w:cs="Arial"/>
                <w:iCs/>
                <w:sz w:val="22"/>
                <w:szCs w:val="22"/>
              </w:rPr>
              <w:t xml:space="preserve">. </w:t>
            </w:r>
          </w:p>
          <w:p w:rsidR="000F5431" w:rsidRDefault="0013662A" w:rsidP="000F5431">
            <w:pPr>
              <w:pStyle w:val="Default"/>
              <w:numPr>
                <w:ilvl w:val="0"/>
                <w:numId w:val="2"/>
              </w:numPr>
              <w:ind w:left="782" w:hanging="357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Experiencia en área de compras, ventas y atención al cliente</w:t>
            </w:r>
            <w:r w:rsidR="000F5431">
              <w:rPr>
                <w:rFonts w:ascii="Arial" w:hAnsi="Arial" w:cs="Arial"/>
                <w:iCs/>
                <w:sz w:val="22"/>
                <w:szCs w:val="22"/>
              </w:rPr>
              <w:t>/paciente</w:t>
            </w:r>
            <w:r w:rsidRPr="000F5431">
              <w:rPr>
                <w:rFonts w:ascii="Arial" w:hAnsi="Arial" w:cs="Arial"/>
                <w:iCs/>
                <w:sz w:val="22"/>
                <w:szCs w:val="22"/>
              </w:rPr>
              <w:t>.</w:t>
            </w:r>
          </w:p>
          <w:p w:rsidR="004B1F7C" w:rsidRDefault="000F5431" w:rsidP="000F5431">
            <w:pPr>
              <w:pStyle w:val="Default"/>
              <w:numPr>
                <w:ilvl w:val="0"/>
                <w:numId w:val="2"/>
              </w:numPr>
              <w:ind w:left="782" w:hanging="357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Abierto a cualquier ramo del campo laboral.</w:t>
            </w:r>
          </w:p>
          <w:p w:rsidR="000F5431" w:rsidRDefault="000F5431" w:rsidP="000F5431">
            <w:pPr>
              <w:pStyle w:val="Default"/>
              <w:numPr>
                <w:ilvl w:val="0"/>
                <w:numId w:val="2"/>
              </w:numPr>
              <w:ind w:left="782" w:hanging="357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Conocimiento básico de computadora.</w:t>
            </w:r>
          </w:p>
          <w:p w:rsidR="00D2555F" w:rsidRDefault="00D2555F" w:rsidP="000F5431">
            <w:pPr>
              <w:pStyle w:val="Default"/>
              <w:numPr>
                <w:ilvl w:val="0"/>
                <w:numId w:val="2"/>
              </w:numPr>
              <w:ind w:left="782" w:hanging="357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Conocimiento básico del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ideoma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ingles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0F5431" w:rsidRDefault="000F5431" w:rsidP="000F5431">
            <w:pPr>
              <w:pStyle w:val="Default"/>
              <w:numPr>
                <w:ilvl w:val="0"/>
                <w:numId w:val="2"/>
              </w:numPr>
              <w:ind w:left="782" w:hanging="357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Responsable, proactivo, puntual y con capacidad para aprender.</w:t>
            </w:r>
          </w:p>
          <w:p w:rsidR="00375CA1" w:rsidRPr="00375CA1" w:rsidRDefault="00375CA1" w:rsidP="00375CA1">
            <w:pPr>
              <w:pStyle w:val="Default"/>
              <w:numPr>
                <w:ilvl w:val="0"/>
                <w:numId w:val="2"/>
              </w:numPr>
              <w:ind w:left="782" w:hanging="357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Experiencia en realización de pruebas especiales.</w:t>
            </w:r>
          </w:p>
        </w:tc>
      </w:tr>
      <w:tr w:rsidR="0013662A" w:rsidRPr="00DB7B1D" w:rsidTr="001C7E92">
        <w:trPr>
          <w:trHeight w:val="77"/>
        </w:trPr>
        <w:tc>
          <w:tcPr>
            <w:tcW w:w="50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3662A" w:rsidRPr="00BE443F" w:rsidRDefault="0013662A" w:rsidP="001C7E92">
            <w:pPr>
              <w:spacing w:after="0" w:line="240" w:lineRule="auto"/>
              <w:rPr>
                <w:rFonts w:ascii="Arial" w:hAnsi="Arial" w:cs="Arial"/>
                <w:sz w:val="12"/>
              </w:rPr>
            </w:pPr>
          </w:p>
        </w:tc>
      </w:tr>
      <w:tr w:rsidR="00FA5B3E" w:rsidRPr="00DB7B1D" w:rsidTr="001C7E92">
        <w:trPr>
          <w:trHeight w:val="77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</w:tcPr>
          <w:p w:rsidR="00FA5B3E" w:rsidRPr="00DB7B1D" w:rsidRDefault="00FA5B3E" w:rsidP="001C7E9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103DB">
              <w:rPr>
                <w:rFonts w:ascii="Arial" w:hAnsi="Arial" w:cs="Arial"/>
                <w:b/>
                <w:sz w:val="24"/>
                <w:szCs w:val="24"/>
              </w:rPr>
              <w:t>Experiencia Laboral.</w:t>
            </w:r>
          </w:p>
        </w:tc>
      </w:tr>
      <w:tr w:rsidR="00FA5B3E" w:rsidRPr="00DB7B1D" w:rsidTr="001C7E92">
        <w:trPr>
          <w:trHeight w:val="77"/>
        </w:trPr>
        <w:tc>
          <w:tcPr>
            <w:tcW w:w="2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A5B3E" w:rsidRPr="00DB7B1D" w:rsidRDefault="00FA5B3E" w:rsidP="001C7E9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DB7B1D">
              <w:rPr>
                <w:rFonts w:ascii="Arial" w:hAnsi="Arial" w:cs="Arial"/>
                <w:b/>
              </w:rPr>
              <w:t>Empresa</w:t>
            </w:r>
          </w:p>
        </w:tc>
        <w:tc>
          <w:tcPr>
            <w:tcW w:w="18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A5B3E" w:rsidRPr="00310924" w:rsidRDefault="00FA5B3E" w:rsidP="001C7E9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B37D8">
              <w:rPr>
                <w:rFonts w:ascii="Arial" w:hAnsi="Arial" w:cs="Arial"/>
                <w:b/>
                <w:szCs w:val="20"/>
              </w:rPr>
              <w:t>Cargo/Actividad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A5B3E" w:rsidRPr="00DB7B1D" w:rsidRDefault="00FA5B3E" w:rsidP="001C7E9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DB7B1D">
              <w:rPr>
                <w:rFonts w:ascii="Arial" w:hAnsi="Arial" w:cs="Arial"/>
                <w:b/>
              </w:rPr>
              <w:t>Año</w:t>
            </w:r>
          </w:p>
        </w:tc>
      </w:tr>
      <w:tr w:rsidR="00FA5B3E" w:rsidRPr="00DB7B1D" w:rsidTr="00803E61">
        <w:trPr>
          <w:trHeight w:val="1251"/>
        </w:trPr>
        <w:tc>
          <w:tcPr>
            <w:tcW w:w="2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92B" w:rsidRDefault="00375CA1" w:rsidP="001C7E9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Policlinica</w:t>
            </w:r>
            <w:proofErr w:type="spellEnd"/>
            <w:r>
              <w:rPr>
                <w:rFonts w:ascii="Arial" w:hAnsi="Arial" w:cs="Arial"/>
              </w:rPr>
              <w:t xml:space="preserve"> general </w:t>
            </w:r>
          </w:p>
          <w:p w:rsidR="00D2555F" w:rsidRPr="001A58F2" w:rsidRDefault="00D2555F" w:rsidP="001C7E9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Panama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8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5B3E" w:rsidRDefault="001A58F2" w:rsidP="001C7E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Tecnólogo medico encargado del área de hematología, química analítica,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urinalisis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coproanalisis</w:t>
            </w:r>
            <w:proofErr w:type="spellEnd"/>
            <w:r w:rsidR="00512E3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Atención al cliente, toma de muestra.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5B3E" w:rsidRDefault="001A58F2" w:rsidP="001C7E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Abril2016/Actual.</w:t>
            </w:r>
          </w:p>
        </w:tc>
      </w:tr>
      <w:tr w:rsidR="007330DB" w:rsidRPr="00DB7B1D" w:rsidTr="001C7E92">
        <w:trPr>
          <w:trHeight w:val="1968"/>
        </w:trPr>
        <w:tc>
          <w:tcPr>
            <w:tcW w:w="2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0DB" w:rsidRDefault="00D2555F" w:rsidP="001C7E9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Focus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Your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Mind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D2555F" w:rsidRDefault="00D2555F" w:rsidP="001C7E9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Panama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8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0DB" w:rsidRDefault="001A58F2" w:rsidP="007330D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Ejecutivo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maketing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0DB" w:rsidRDefault="001A58F2" w:rsidP="002618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Marzo 2016/ abril 2016</w:t>
            </w:r>
          </w:p>
        </w:tc>
      </w:tr>
      <w:tr w:rsidR="00FA5B3E" w:rsidRPr="00DB7B1D" w:rsidTr="001C7E92">
        <w:trPr>
          <w:trHeight w:val="1968"/>
        </w:trPr>
        <w:tc>
          <w:tcPr>
            <w:tcW w:w="2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5B3E" w:rsidRPr="001A58F2" w:rsidRDefault="001A58F2" w:rsidP="00512E3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1A58F2">
              <w:rPr>
                <w:rFonts w:ascii="Arial" w:hAnsi="Arial" w:cs="Arial"/>
              </w:rPr>
              <w:lastRenderedPageBreak/>
              <w:t xml:space="preserve">Laboratorio </w:t>
            </w:r>
            <w:proofErr w:type="spellStart"/>
            <w:r w:rsidR="00A27480">
              <w:rPr>
                <w:rFonts w:ascii="Arial" w:hAnsi="Arial" w:cs="Arial"/>
              </w:rPr>
              <w:t>C</w:t>
            </w:r>
            <w:r w:rsidRPr="001A58F2">
              <w:rPr>
                <w:rFonts w:ascii="Arial" w:hAnsi="Arial" w:cs="Arial"/>
              </w:rPr>
              <w:t>linic</w:t>
            </w:r>
            <w:r w:rsidR="00A27480">
              <w:rPr>
                <w:rFonts w:ascii="Arial" w:hAnsi="Arial" w:cs="Arial"/>
              </w:rPr>
              <w:t>o</w:t>
            </w:r>
            <w:proofErr w:type="spellEnd"/>
            <w:r w:rsidRPr="001A58F2">
              <w:rPr>
                <w:rFonts w:ascii="Arial" w:hAnsi="Arial" w:cs="Arial"/>
              </w:rPr>
              <w:t xml:space="preserve"> </w:t>
            </w:r>
            <w:proofErr w:type="spellStart"/>
            <w:r w:rsidR="00A27480">
              <w:rPr>
                <w:rFonts w:ascii="Arial" w:hAnsi="Arial" w:cs="Arial"/>
              </w:rPr>
              <w:t>A</w:t>
            </w:r>
            <w:r w:rsidRPr="001A58F2">
              <w:rPr>
                <w:rFonts w:ascii="Arial" w:hAnsi="Arial" w:cs="Arial"/>
              </w:rPr>
              <w:t>ndre</w:t>
            </w:r>
            <w:r w:rsidR="00A27480">
              <w:rPr>
                <w:rFonts w:ascii="Arial" w:hAnsi="Arial" w:cs="Arial"/>
              </w:rPr>
              <w:t>s</w:t>
            </w:r>
            <w:proofErr w:type="spellEnd"/>
            <w:r w:rsidR="00A27480">
              <w:rPr>
                <w:rFonts w:ascii="Arial" w:hAnsi="Arial" w:cs="Arial"/>
              </w:rPr>
              <w:t xml:space="preserve"> B</w:t>
            </w:r>
            <w:r w:rsidRPr="001A58F2">
              <w:rPr>
                <w:rFonts w:ascii="Arial" w:hAnsi="Arial" w:cs="Arial"/>
              </w:rPr>
              <w:t>ello C.</w:t>
            </w:r>
            <w:r>
              <w:rPr>
                <w:rFonts w:ascii="Arial" w:hAnsi="Arial" w:cs="Arial"/>
              </w:rPr>
              <w:t>A</w:t>
            </w:r>
            <w:r w:rsidRPr="001A58F2">
              <w:rPr>
                <w:rFonts w:ascii="Arial" w:hAnsi="Arial" w:cs="Arial"/>
              </w:rPr>
              <w:t xml:space="preserve"> (Venezuela)</w:t>
            </w:r>
          </w:p>
        </w:tc>
        <w:tc>
          <w:tcPr>
            <w:tcW w:w="18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480" w:rsidRDefault="00A27480" w:rsidP="00A274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27480">
              <w:rPr>
                <w:rFonts w:ascii="Arial" w:hAnsi="Arial" w:cs="Arial"/>
                <w:sz w:val="20"/>
                <w:szCs w:val="20"/>
              </w:rPr>
              <w:t>Analista de compra de los reactivos y equipos de laboratorio clínico, realización de inventarios de los materiales a utilizar. Atención directa con el cliente.</w:t>
            </w:r>
          </w:p>
          <w:p w:rsidR="00A27480" w:rsidRPr="00310924" w:rsidRDefault="00A27480" w:rsidP="00A274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Tecnologo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medico encargado del área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Hematologia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química,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urinalisis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coproanalisis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 pruebas especiales.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0DB" w:rsidRPr="00D541C6" w:rsidRDefault="00A27480" w:rsidP="002618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Mayo 2015/ enero 2016</w:t>
            </w:r>
          </w:p>
        </w:tc>
      </w:tr>
      <w:tr w:rsidR="00FA5B3E" w:rsidRPr="00DB7B1D" w:rsidTr="00803E61">
        <w:trPr>
          <w:trHeight w:val="507"/>
        </w:trPr>
        <w:tc>
          <w:tcPr>
            <w:tcW w:w="2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880" w:rsidRDefault="00A27480" w:rsidP="001C7E9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Laboratorio </w:t>
            </w:r>
            <w:proofErr w:type="spellStart"/>
            <w:r>
              <w:rPr>
                <w:rFonts w:ascii="Arial" w:hAnsi="Arial" w:cs="Arial"/>
              </w:rPr>
              <w:t>Clinico</w:t>
            </w:r>
            <w:proofErr w:type="spellEnd"/>
            <w:r>
              <w:rPr>
                <w:rFonts w:ascii="Arial" w:hAnsi="Arial" w:cs="Arial"/>
              </w:rPr>
              <w:t xml:space="preserve"> Guadalupe C.A</w:t>
            </w:r>
          </w:p>
          <w:p w:rsidR="00A27480" w:rsidRDefault="00A27480" w:rsidP="001C7E9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(Venezuela)</w:t>
            </w:r>
          </w:p>
        </w:tc>
        <w:tc>
          <w:tcPr>
            <w:tcW w:w="18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480" w:rsidRDefault="00A27480" w:rsidP="00A274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27480">
              <w:rPr>
                <w:rFonts w:ascii="Arial" w:hAnsi="Arial" w:cs="Arial"/>
                <w:sz w:val="20"/>
                <w:szCs w:val="20"/>
              </w:rPr>
              <w:t>Analista de compra de los reactivos y equipos de laboratorio clínico, realización de inventarios de los materiales a utilizar. Atención directa con el cliente.</w:t>
            </w:r>
          </w:p>
          <w:p w:rsidR="00FA5B3E" w:rsidRPr="00310924" w:rsidRDefault="00A27480" w:rsidP="00A274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Tecnologo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medico encargado del área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Hematologia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química,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urinalisis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coproanalisis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en turno nocturno.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5B3E" w:rsidRPr="00D541C6" w:rsidRDefault="00A27480" w:rsidP="00B90E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Agosto 2014/ Enero 2016</w:t>
            </w:r>
          </w:p>
        </w:tc>
      </w:tr>
      <w:tr w:rsidR="00FA5B3E" w:rsidRPr="00DB7B1D" w:rsidTr="001C7E92">
        <w:trPr>
          <w:trHeight w:val="77"/>
        </w:trPr>
        <w:tc>
          <w:tcPr>
            <w:tcW w:w="2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5B3E" w:rsidRDefault="00A27480" w:rsidP="001C7E9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Laboratorio </w:t>
            </w:r>
            <w:proofErr w:type="spellStart"/>
            <w:r>
              <w:rPr>
                <w:rFonts w:ascii="Arial" w:hAnsi="Arial" w:cs="Arial"/>
              </w:rPr>
              <w:t>Clinico</w:t>
            </w:r>
            <w:proofErr w:type="spellEnd"/>
            <w:r>
              <w:rPr>
                <w:rFonts w:ascii="Arial" w:hAnsi="Arial" w:cs="Arial"/>
              </w:rPr>
              <w:t xml:space="preserve"> Vargas blanco C.A</w:t>
            </w:r>
          </w:p>
          <w:p w:rsidR="00A27480" w:rsidRPr="00DB7B1D" w:rsidRDefault="00A27480" w:rsidP="001C7E9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(Venezuela)</w:t>
            </w:r>
          </w:p>
        </w:tc>
        <w:tc>
          <w:tcPr>
            <w:tcW w:w="18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480" w:rsidRDefault="00A27480" w:rsidP="00A274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27480">
              <w:rPr>
                <w:rFonts w:ascii="Arial" w:hAnsi="Arial" w:cs="Arial"/>
                <w:sz w:val="20"/>
                <w:szCs w:val="20"/>
              </w:rPr>
              <w:t>Analista de compra de los reactivos y equipos de laboratorio clínico, realización de inventarios de los materiales a utilizar. Atención directa con el cliente.</w:t>
            </w:r>
          </w:p>
          <w:p w:rsidR="00FA5B3E" w:rsidRPr="00310924" w:rsidRDefault="00A27480" w:rsidP="00A274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Tecnologo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medico encargado del área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Hematologia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química,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urinalisis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coproanalisis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 pruebas especiales.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5B3E" w:rsidRPr="00D541C6" w:rsidRDefault="00A27480" w:rsidP="001C7E9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Febrero 2014/ Diciembre 2014</w:t>
            </w:r>
          </w:p>
          <w:p w:rsidR="000236B3" w:rsidRPr="00D541C6" w:rsidRDefault="000236B3" w:rsidP="000236B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36B3" w:rsidRPr="00DB7B1D" w:rsidTr="001C7E92">
        <w:trPr>
          <w:trHeight w:val="77"/>
        </w:trPr>
        <w:tc>
          <w:tcPr>
            <w:tcW w:w="2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6B3" w:rsidRDefault="00A27480" w:rsidP="000236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Metuvinca</w:t>
            </w:r>
            <w:proofErr w:type="spellEnd"/>
            <w:r>
              <w:rPr>
                <w:rFonts w:ascii="Arial" w:hAnsi="Arial" w:cs="Arial"/>
              </w:rPr>
              <w:t xml:space="preserve"> 2000 C.A</w:t>
            </w:r>
          </w:p>
          <w:p w:rsidR="00D2555F" w:rsidRDefault="00D2555F" w:rsidP="000236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(Venezuela)</w:t>
            </w:r>
          </w:p>
        </w:tc>
        <w:tc>
          <w:tcPr>
            <w:tcW w:w="18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6B3" w:rsidRDefault="00A27480" w:rsidP="001C7E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Compra y venta de materiales para la herrería y construcción, atención al cliente.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6B3" w:rsidRDefault="00A27480" w:rsidP="001C7E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Febrero 2013/ diciembre 2015</w:t>
            </w:r>
          </w:p>
        </w:tc>
      </w:tr>
      <w:tr w:rsidR="00D86ABD" w:rsidRPr="00DB7B1D" w:rsidTr="001C7E92">
        <w:trPr>
          <w:trHeight w:val="77"/>
        </w:trPr>
        <w:tc>
          <w:tcPr>
            <w:tcW w:w="2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ABD" w:rsidRDefault="00A27480" w:rsidP="000236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Fundacion</w:t>
            </w:r>
            <w:proofErr w:type="spellEnd"/>
            <w:r>
              <w:rPr>
                <w:rFonts w:ascii="Arial" w:hAnsi="Arial" w:cs="Arial"/>
              </w:rPr>
              <w:t xml:space="preserve"> Tigres de Aragua C.A</w:t>
            </w:r>
          </w:p>
          <w:p w:rsidR="00D2555F" w:rsidRDefault="00D2555F" w:rsidP="000236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(Venezuela)</w:t>
            </w:r>
          </w:p>
        </w:tc>
        <w:tc>
          <w:tcPr>
            <w:tcW w:w="18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ABD" w:rsidRDefault="00A27480" w:rsidP="001C7E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Manejo de personal, protocolo e imagen de la fundación 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ABD" w:rsidRDefault="00A27480" w:rsidP="001C7E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Nov 2012/ febrero 2013</w:t>
            </w:r>
          </w:p>
          <w:p w:rsidR="00A27480" w:rsidRDefault="00A27480" w:rsidP="00A2748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2555F" w:rsidRPr="00DB7B1D" w:rsidTr="001C7E92">
        <w:trPr>
          <w:trHeight w:val="77"/>
        </w:trPr>
        <w:tc>
          <w:tcPr>
            <w:tcW w:w="2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55F" w:rsidRDefault="00D2555F" w:rsidP="000236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Distribuidora </w:t>
            </w:r>
            <w:proofErr w:type="spellStart"/>
            <w:r>
              <w:rPr>
                <w:rFonts w:ascii="Arial" w:hAnsi="Arial" w:cs="Arial"/>
              </w:rPr>
              <w:t>Intercotton</w:t>
            </w:r>
            <w:proofErr w:type="spellEnd"/>
            <w:r>
              <w:rPr>
                <w:rFonts w:ascii="Arial" w:hAnsi="Arial" w:cs="Arial"/>
              </w:rPr>
              <w:t xml:space="preserve"> C.A </w:t>
            </w:r>
          </w:p>
          <w:p w:rsidR="00D2555F" w:rsidRDefault="00D2555F" w:rsidP="000236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(Venezuela)</w:t>
            </w:r>
          </w:p>
        </w:tc>
        <w:tc>
          <w:tcPr>
            <w:tcW w:w="18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55F" w:rsidRDefault="00D2555F" w:rsidP="001C7E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Impulsador de marca de ropa. Venta de prendas de vestir. Promoción del producto. Realización de inventarios. Atención al cliente 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55F" w:rsidRDefault="00D2555F" w:rsidP="001C7E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Nov 2011/nov 2012</w:t>
            </w:r>
          </w:p>
        </w:tc>
      </w:tr>
      <w:tr w:rsidR="00D2555F" w:rsidRPr="00DB7B1D" w:rsidTr="001C7E92">
        <w:trPr>
          <w:trHeight w:val="77"/>
        </w:trPr>
        <w:tc>
          <w:tcPr>
            <w:tcW w:w="2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55F" w:rsidRDefault="00D2555F" w:rsidP="000236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Tiendas RORI C.A</w:t>
            </w:r>
          </w:p>
          <w:p w:rsidR="00D2555F" w:rsidRDefault="00D2555F" w:rsidP="000236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(Venezuela)</w:t>
            </w:r>
          </w:p>
        </w:tc>
        <w:tc>
          <w:tcPr>
            <w:tcW w:w="18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55F" w:rsidRDefault="00D2555F" w:rsidP="001C7E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Vendedor e impulsador de la marca, realización de inventarios, atención al cliente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55F" w:rsidRDefault="00D2555F" w:rsidP="001C7E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Oct 2009/oct 2010</w:t>
            </w:r>
          </w:p>
        </w:tc>
      </w:tr>
      <w:tr w:rsidR="001C7E92" w:rsidRPr="00DB7B1D" w:rsidTr="00803E61">
        <w:trPr>
          <w:trHeight w:val="169"/>
        </w:trPr>
        <w:tc>
          <w:tcPr>
            <w:tcW w:w="24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C7E92" w:rsidRDefault="001C7E92" w:rsidP="001C7E92">
            <w:pPr>
              <w:spacing w:after="0" w:line="240" w:lineRule="auto"/>
              <w:jc w:val="center"/>
              <w:rPr>
                <w:rFonts w:ascii="Arial" w:hAnsi="Arial" w:cs="Arial"/>
                <w:sz w:val="4"/>
              </w:rPr>
            </w:pPr>
          </w:p>
          <w:p w:rsidR="00D2555F" w:rsidRDefault="00D2555F" w:rsidP="001C7E92">
            <w:pPr>
              <w:spacing w:after="0" w:line="240" w:lineRule="auto"/>
              <w:jc w:val="center"/>
              <w:rPr>
                <w:rFonts w:ascii="Arial" w:hAnsi="Arial" w:cs="Arial"/>
                <w:sz w:val="4"/>
              </w:rPr>
            </w:pPr>
          </w:p>
          <w:p w:rsidR="00D2555F" w:rsidRDefault="00D2555F" w:rsidP="001C7E92">
            <w:pPr>
              <w:spacing w:after="0" w:line="240" w:lineRule="auto"/>
              <w:jc w:val="center"/>
              <w:rPr>
                <w:rFonts w:ascii="Arial" w:hAnsi="Arial" w:cs="Arial"/>
                <w:sz w:val="4"/>
              </w:rPr>
            </w:pPr>
          </w:p>
          <w:p w:rsidR="00D2555F" w:rsidRPr="00803E61" w:rsidRDefault="00D2555F" w:rsidP="001C7E92">
            <w:pPr>
              <w:spacing w:after="0" w:line="240" w:lineRule="auto"/>
              <w:jc w:val="center"/>
              <w:rPr>
                <w:rFonts w:ascii="Arial" w:hAnsi="Arial" w:cs="Arial"/>
                <w:sz w:val="4"/>
              </w:rPr>
            </w:pPr>
          </w:p>
        </w:tc>
        <w:tc>
          <w:tcPr>
            <w:tcW w:w="18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C7E92" w:rsidRPr="00DB7B1D" w:rsidRDefault="001C7E92" w:rsidP="001C7E9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C7E92" w:rsidRPr="00DB7B1D" w:rsidRDefault="001C7E92" w:rsidP="001C7E9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1C7E92" w:rsidRPr="00DB7B1D" w:rsidTr="001C7E92">
        <w:trPr>
          <w:trHeight w:val="77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1C7E92" w:rsidRPr="00DB7B1D" w:rsidRDefault="001C7E92" w:rsidP="001C7E9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B7B1D">
              <w:rPr>
                <w:rFonts w:ascii="Arial" w:hAnsi="Arial" w:cs="Arial"/>
                <w:b/>
                <w:sz w:val="24"/>
              </w:rPr>
              <w:t>Estudios Realizados.</w:t>
            </w:r>
          </w:p>
        </w:tc>
      </w:tr>
      <w:tr w:rsidR="001C7E92" w:rsidRPr="00DB7B1D" w:rsidTr="001C7E92">
        <w:trPr>
          <w:trHeight w:val="77"/>
        </w:trPr>
        <w:tc>
          <w:tcPr>
            <w:tcW w:w="2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C7E92" w:rsidRPr="00DB7B1D" w:rsidRDefault="001C7E92" w:rsidP="001C7E9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Instituto</w:t>
            </w:r>
          </w:p>
        </w:tc>
        <w:tc>
          <w:tcPr>
            <w:tcW w:w="18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C7E92" w:rsidRPr="00DB7B1D" w:rsidRDefault="001C7E92" w:rsidP="001C7E9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DB7B1D">
              <w:rPr>
                <w:rFonts w:ascii="Arial" w:hAnsi="Arial" w:cs="Arial"/>
                <w:b/>
              </w:rPr>
              <w:t xml:space="preserve">Título 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C7E92" w:rsidRPr="00DB7B1D" w:rsidRDefault="001C7E92" w:rsidP="001C7E9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DB7B1D">
              <w:rPr>
                <w:rFonts w:ascii="Arial" w:hAnsi="Arial" w:cs="Arial"/>
                <w:b/>
              </w:rPr>
              <w:t>Año</w:t>
            </w:r>
          </w:p>
        </w:tc>
      </w:tr>
      <w:tr w:rsidR="001C7E92" w:rsidRPr="00DB7B1D" w:rsidTr="001C7E92">
        <w:trPr>
          <w:trHeight w:val="20"/>
        </w:trPr>
        <w:tc>
          <w:tcPr>
            <w:tcW w:w="2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55F" w:rsidRDefault="00D2555F" w:rsidP="001C7E9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1C7E92" w:rsidRPr="00DB7B1D" w:rsidRDefault="001C7E92" w:rsidP="001C7E9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B7B1D">
              <w:rPr>
                <w:rFonts w:ascii="Arial" w:hAnsi="Arial" w:cs="Arial"/>
              </w:rPr>
              <w:t>Un</w:t>
            </w:r>
            <w:r w:rsidR="00F4178A">
              <w:rPr>
                <w:rFonts w:ascii="Arial" w:hAnsi="Arial" w:cs="Arial"/>
              </w:rPr>
              <w:t>iversidad De Carabobo</w:t>
            </w:r>
            <w:r w:rsidR="00032E5E">
              <w:rPr>
                <w:rFonts w:ascii="Arial" w:hAnsi="Arial" w:cs="Arial"/>
              </w:rPr>
              <w:t xml:space="preserve"> Núcleo Aragua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8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E92" w:rsidRPr="00DB7B1D" w:rsidRDefault="00032E5E" w:rsidP="001C7E9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Licenciado en </w:t>
            </w:r>
            <w:proofErr w:type="spellStart"/>
            <w:r>
              <w:rPr>
                <w:rFonts w:ascii="Arial" w:hAnsi="Arial" w:cs="Arial"/>
              </w:rPr>
              <w:t>Bioaná</w:t>
            </w:r>
            <w:r w:rsidR="00F4178A">
              <w:rPr>
                <w:rFonts w:ascii="Arial" w:hAnsi="Arial" w:cs="Arial"/>
              </w:rPr>
              <w:t>lisis</w:t>
            </w:r>
            <w:proofErr w:type="spellEnd"/>
            <w:r>
              <w:rPr>
                <w:rFonts w:ascii="Arial" w:hAnsi="Arial" w:cs="Arial"/>
              </w:rPr>
              <w:t xml:space="preserve"> (Tecnólogo Médico)</w:t>
            </w:r>
            <w:r w:rsidR="001C7E92" w:rsidRPr="00DB7B1D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E92" w:rsidRPr="00DB7B1D" w:rsidRDefault="00F4178A" w:rsidP="001C7E9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</w:t>
            </w:r>
          </w:p>
        </w:tc>
      </w:tr>
      <w:tr w:rsidR="001C7E92" w:rsidRPr="00DB7B1D" w:rsidTr="001C7E92">
        <w:trPr>
          <w:trHeight w:val="77"/>
        </w:trPr>
        <w:tc>
          <w:tcPr>
            <w:tcW w:w="2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E92" w:rsidRPr="00DB7B1D" w:rsidRDefault="001C7E92" w:rsidP="001C7E9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B7B1D">
              <w:rPr>
                <w:rFonts w:ascii="Arial" w:hAnsi="Arial" w:cs="Arial"/>
              </w:rPr>
              <w:t>Unidad</w:t>
            </w:r>
            <w:r w:rsidR="00F4178A">
              <w:rPr>
                <w:rFonts w:ascii="Arial" w:hAnsi="Arial" w:cs="Arial"/>
              </w:rPr>
              <w:t xml:space="preserve"> Educativa C</w:t>
            </w:r>
            <w:r w:rsidR="00032E5E">
              <w:rPr>
                <w:rFonts w:ascii="Arial" w:hAnsi="Arial" w:cs="Arial"/>
              </w:rPr>
              <w:t xml:space="preserve">olegio </w:t>
            </w:r>
            <w:proofErr w:type="spellStart"/>
            <w:r w:rsidR="00032E5E">
              <w:rPr>
                <w:rFonts w:ascii="Arial" w:hAnsi="Arial" w:cs="Arial"/>
              </w:rPr>
              <w:t>Felix</w:t>
            </w:r>
            <w:proofErr w:type="spellEnd"/>
            <w:r w:rsidR="00032E5E">
              <w:rPr>
                <w:rFonts w:ascii="Arial" w:hAnsi="Arial" w:cs="Arial"/>
              </w:rPr>
              <w:t xml:space="preserve"> María Paredes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8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E92" w:rsidRPr="00DB7B1D" w:rsidRDefault="001C7E92" w:rsidP="001C7E9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B7B1D">
              <w:rPr>
                <w:rFonts w:ascii="Arial" w:hAnsi="Arial" w:cs="Arial"/>
              </w:rPr>
              <w:t>Bachiller en Ciencias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E92" w:rsidRPr="00DB7B1D" w:rsidRDefault="00F4178A" w:rsidP="001C7E9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2005</w:t>
            </w:r>
          </w:p>
        </w:tc>
      </w:tr>
      <w:tr w:rsidR="004B1F7C" w:rsidRPr="00DB7B1D" w:rsidTr="001C7E92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</w:tcPr>
          <w:p w:rsidR="004B1F7C" w:rsidRPr="00DB7B1D" w:rsidRDefault="004B1F7C" w:rsidP="004B1F7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Cursos de Formación </w:t>
            </w:r>
            <w:r w:rsidR="00803E61">
              <w:rPr>
                <w:rFonts w:ascii="Arial" w:hAnsi="Arial" w:cs="Arial"/>
                <w:b/>
                <w:sz w:val="24"/>
              </w:rPr>
              <w:t>Continua</w:t>
            </w:r>
            <w:r w:rsidRPr="00DB7B1D">
              <w:rPr>
                <w:rFonts w:ascii="Arial" w:hAnsi="Arial" w:cs="Arial"/>
                <w:b/>
                <w:sz w:val="24"/>
              </w:rPr>
              <w:t>.</w:t>
            </w:r>
          </w:p>
        </w:tc>
      </w:tr>
      <w:tr w:rsidR="00454569" w:rsidRPr="00DB7B1D" w:rsidTr="00F644CB">
        <w:tc>
          <w:tcPr>
            <w:tcW w:w="4366" w:type="pct"/>
            <w:gridSpan w:val="3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454569" w:rsidRPr="00DB7B1D" w:rsidRDefault="00454569" w:rsidP="004B1F7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34" w:type="pct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454569" w:rsidRPr="00DB7B1D" w:rsidRDefault="00454569" w:rsidP="004B1F7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DB7B1D">
              <w:rPr>
                <w:rFonts w:ascii="Arial" w:hAnsi="Arial" w:cs="Arial"/>
                <w:b/>
              </w:rPr>
              <w:t>Año</w:t>
            </w:r>
          </w:p>
        </w:tc>
      </w:tr>
      <w:tr w:rsidR="00454569" w:rsidRPr="00DB7B1D" w:rsidTr="00454569">
        <w:trPr>
          <w:trHeight w:val="522"/>
        </w:trPr>
        <w:tc>
          <w:tcPr>
            <w:tcW w:w="4366" w:type="pct"/>
            <w:gridSpan w:val="3"/>
            <w:tcBorders>
              <w:bottom w:val="single" w:sz="4" w:space="0" w:color="000000"/>
            </w:tcBorders>
            <w:vAlign w:val="center"/>
          </w:tcPr>
          <w:p w:rsidR="00454569" w:rsidRPr="00310924" w:rsidRDefault="00454569" w:rsidP="004B1F7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 xml:space="preserve">Jornada </w:t>
            </w:r>
            <w:proofErr w:type="spellStart"/>
            <w:r>
              <w:rPr>
                <w:rFonts w:ascii="Arial" w:hAnsi="Arial" w:cs="Arial"/>
              </w:rPr>
              <w:t>Cientifica</w:t>
            </w:r>
            <w:proofErr w:type="spellEnd"/>
            <w:r>
              <w:rPr>
                <w:rFonts w:ascii="Arial" w:hAnsi="Arial" w:cs="Arial"/>
              </w:rPr>
              <w:t xml:space="preserve"> “</w:t>
            </w:r>
            <w:r>
              <w:rPr>
                <w:rFonts w:ascii="Arial" w:hAnsi="Arial" w:cs="Arial"/>
                <w:b/>
              </w:rPr>
              <w:t>Profesora Omaira Figueroa”</w:t>
            </w:r>
          </w:p>
        </w:tc>
        <w:tc>
          <w:tcPr>
            <w:tcW w:w="634" w:type="pct"/>
            <w:tcBorders>
              <w:bottom w:val="single" w:sz="4" w:space="0" w:color="000000"/>
            </w:tcBorders>
            <w:vAlign w:val="center"/>
          </w:tcPr>
          <w:p w:rsidR="00454569" w:rsidRPr="00CA2A3A" w:rsidRDefault="00454569" w:rsidP="004B1F7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2012</w:t>
            </w:r>
          </w:p>
        </w:tc>
      </w:tr>
      <w:tr w:rsidR="00454569" w:rsidRPr="00DB7B1D" w:rsidTr="00F644CB">
        <w:trPr>
          <w:trHeight w:val="372"/>
        </w:trPr>
        <w:tc>
          <w:tcPr>
            <w:tcW w:w="4366" w:type="pct"/>
            <w:gridSpan w:val="3"/>
            <w:tcBorders>
              <w:bottom w:val="single" w:sz="4" w:space="0" w:color="000000"/>
            </w:tcBorders>
            <w:vAlign w:val="center"/>
          </w:tcPr>
          <w:p w:rsidR="00454569" w:rsidRPr="00310924" w:rsidRDefault="00454569" w:rsidP="004B1F7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lastRenderedPageBreak/>
              <w:t xml:space="preserve">II Taller de </w:t>
            </w:r>
            <w:r w:rsidR="00F7549B">
              <w:rPr>
                <w:rFonts w:ascii="Arial" w:hAnsi="Arial" w:cs="Arial"/>
              </w:rPr>
              <w:t>Actualización</w:t>
            </w:r>
            <w:r>
              <w:rPr>
                <w:rFonts w:ascii="Arial" w:hAnsi="Arial" w:cs="Arial"/>
              </w:rPr>
              <w:t xml:space="preserve"> En Pruebas Especiales.</w:t>
            </w:r>
          </w:p>
        </w:tc>
        <w:tc>
          <w:tcPr>
            <w:tcW w:w="634" w:type="pct"/>
            <w:tcBorders>
              <w:bottom w:val="single" w:sz="4" w:space="0" w:color="000000"/>
            </w:tcBorders>
            <w:vAlign w:val="center"/>
          </w:tcPr>
          <w:p w:rsidR="00454569" w:rsidRPr="00CA2A3A" w:rsidRDefault="002A5E74" w:rsidP="004B1F7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</w:t>
            </w:r>
          </w:p>
        </w:tc>
      </w:tr>
      <w:tr w:rsidR="002A5E74" w:rsidRPr="00DB7B1D" w:rsidTr="00F644CB">
        <w:tc>
          <w:tcPr>
            <w:tcW w:w="4366" w:type="pct"/>
            <w:gridSpan w:val="3"/>
            <w:vAlign w:val="center"/>
          </w:tcPr>
          <w:p w:rsidR="002A5E74" w:rsidRPr="00310924" w:rsidRDefault="002A5E74" w:rsidP="004B1F7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 xml:space="preserve">V Taller de </w:t>
            </w:r>
            <w:r w:rsidR="00F7549B">
              <w:rPr>
                <w:rFonts w:ascii="Arial" w:hAnsi="Arial" w:cs="Arial"/>
              </w:rPr>
              <w:t>Actualización</w:t>
            </w:r>
            <w:r>
              <w:rPr>
                <w:rFonts w:ascii="Arial" w:hAnsi="Arial" w:cs="Arial"/>
              </w:rPr>
              <w:t xml:space="preserve"> en </w:t>
            </w:r>
            <w:r w:rsidR="00F7549B">
              <w:rPr>
                <w:rFonts w:ascii="Arial" w:hAnsi="Arial" w:cs="Arial"/>
              </w:rPr>
              <w:t>Bioquímica</w:t>
            </w:r>
            <w:r>
              <w:rPr>
                <w:rFonts w:ascii="Arial" w:hAnsi="Arial" w:cs="Arial"/>
              </w:rPr>
              <w:t xml:space="preserve"> </w:t>
            </w:r>
            <w:r w:rsidR="00F7549B">
              <w:rPr>
                <w:rFonts w:ascii="Arial" w:hAnsi="Arial" w:cs="Arial"/>
              </w:rPr>
              <w:t>Clínica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634" w:type="pct"/>
            <w:vAlign w:val="center"/>
          </w:tcPr>
          <w:p w:rsidR="002A5E74" w:rsidRPr="00CA2A3A" w:rsidRDefault="002A5E74" w:rsidP="004B1F7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2014</w:t>
            </w:r>
          </w:p>
        </w:tc>
      </w:tr>
      <w:tr w:rsidR="004B1F7C" w:rsidRPr="00DB7B1D" w:rsidTr="001C7E92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4B1F7C" w:rsidRPr="00D704ED" w:rsidRDefault="004B1F7C" w:rsidP="004B1F7C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24"/>
              </w:rPr>
            </w:pPr>
          </w:p>
        </w:tc>
      </w:tr>
      <w:tr w:rsidR="004B1F7C" w:rsidRPr="00DB7B1D" w:rsidTr="001C7E92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</w:tcPr>
          <w:p w:rsidR="004B1F7C" w:rsidRDefault="004B1F7C" w:rsidP="004B1F7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Referencias Personales</w:t>
            </w:r>
            <w:r w:rsidRPr="006B4180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</w:tr>
      <w:tr w:rsidR="004B1F7C" w:rsidRPr="00DB7B1D" w:rsidTr="001C7E92"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B1F7C" w:rsidRDefault="004B1F7C" w:rsidP="004B1F7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B1F7C" w:rsidRDefault="004B1F7C" w:rsidP="004B1F7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Teléfono</w:t>
            </w:r>
          </w:p>
        </w:tc>
      </w:tr>
      <w:tr w:rsidR="004B1F7C" w:rsidRPr="00DB7B1D" w:rsidTr="001C7E92"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1F7C" w:rsidRPr="00E36797" w:rsidRDefault="004B1F7C" w:rsidP="004B1F7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Delgado</w:t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1F7C" w:rsidRPr="00E36797" w:rsidRDefault="004B1F7C" w:rsidP="004B1F7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6294-7205</w:t>
            </w:r>
          </w:p>
        </w:tc>
      </w:tr>
      <w:tr w:rsidR="00F644CB" w:rsidRPr="00DB7B1D" w:rsidTr="001C7E92"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4CB" w:rsidRPr="00E36797" w:rsidRDefault="00F644CB" w:rsidP="00F644C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Anny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Riera</w:t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4CB" w:rsidRPr="00E36797" w:rsidRDefault="00F644CB" w:rsidP="00F644C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6294-5874</w:t>
            </w:r>
          </w:p>
        </w:tc>
      </w:tr>
      <w:tr w:rsidR="00F644CB" w:rsidRPr="00DB7B1D" w:rsidTr="001C7E92"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4CB" w:rsidRPr="00E36797" w:rsidRDefault="00F644CB" w:rsidP="00F644C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36797">
              <w:rPr>
                <w:rFonts w:ascii="Arial" w:hAnsi="Arial" w:cs="Arial"/>
                <w:sz w:val="24"/>
                <w:szCs w:val="24"/>
              </w:rPr>
              <w:t>Mike González</w:t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4CB" w:rsidRPr="00E36797" w:rsidRDefault="00F644CB" w:rsidP="00F644C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6233-4440</w:t>
            </w:r>
          </w:p>
        </w:tc>
      </w:tr>
    </w:tbl>
    <w:p w:rsidR="005B17D2" w:rsidRPr="006E243B" w:rsidRDefault="005B17D2" w:rsidP="009B590D">
      <w:pPr>
        <w:rPr>
          <w:noProof/>
          <w:lang w:eastAsia="es-VE"/>
        </w:rPr>
      </w:pPr>
    </w:p>
    <w:sectPr w:rsidR="005B17D2" w:rsidRPr="006E243B" w:rsidSect="002359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826F0"/>
    <w:multiLevelType w:val="hybridMultilevel"/>
    <w:tmpl w:val="F49A8178"/>
    <w:lvl w:ilvl="0" w:tplc="0C0A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">
    <w:nsid w:val="5DF015A5"/>
    <w:multiLevelType w:val="hybridMultilevel"/>
    <w:tmpl w:val="257438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C06"/>
    <w:rsid w:val="000236B3"/>
    <w:rsid w:val="000309EC"/>
    <w:rsid w:val="00032E5E"/>
    <w:rsid w:val="000441A4"/>
    <w:rsid w:val="00047DE2"/>
    <w:rsid w:val="00057D41"/>
    <w:rsid w:val="000A4000"/>
    <w:rsid w:val="000B0B7C"/>
    <w:rsid w:val="000C666A"/>
    <w:rsid w:val="000D35D3"/>
    <w:rsid w:val="000D3678"/>
    <w:rsid w:val="000F5431"/>
    <w:rsid w:val="001068D9"/>
    <w:rsid w:val="001347A6"/>
    <w:rsid w:val="00134A3C"/>
    <w:rsid w:val="0013662A"/>
    <w:rsid w:val="00151B04"/>
    <w:rsid w:val="00151B12"/>
    <w:rsid w:val="00153C92"/>
    <w:rsid w:val="001946E3"/>
    <w:rsid w:val="001A58F2"/>
    <w:rsid w:val="001C5960"/>
    <w:rsid w:val="001C7E92"/>
    <w:rsid w:val="001E6DCA"/>
    <w:rsid w:val="001F201D"/>
    <w:rsid w:val="001F22C3"/>
    <w:rsid w:val="001F4FA4"/>
    <w:rsid w:val="00216F38"/>
    <w:rsid w:val="00222BB7"/>
    <w:rsid w:val="00235924"/>
    <w:rsid w:val="002533E1"/>
    <w:rsid w:val="00261880"/>
    <w:rsid w:val="0027568D"/>
    <w:rsid w:val="002A0D28"/>
    <w:rsid w:val="002A1C06"/>
    <w:rsid w:val="002A5E74"/>
    <w:rsid w:val="002B6232"/>
    <w:rsid w:val="002D7A5C"/>
    <w:rsid w:val="002E5978"/>
    <w:rsid w:val="00310924"/>
    <w:rsid w:val="00332D3E"/>
    <w:rsid w:val="003361DA"/>
    <w:rsid w:val="003503E5"/>
    <w:rsid w:val="00350E8E"/>
    <w:rsid w:val="00370AF7"/>
    <w:rsid w:val="00375CA1"/>
    <w:rsid w:val="00381729"/>
    <w:rsid w:val="00381D32"/>
    <w:rsid w:val="003C6087"/>
    <w:rsid w:val="003F0076"/>
    <w:rsid w:val="004468A3"/>
    <w:rsid w:val="00454569"/>
    <w:rsid w:val="00491800"/>
    <w:rsid w:val="004A0AC6"/>
    <w:rsid w:val="004B1F7C"/>
    <w:rsid w:val="004D6391"/>
    <w:rsid w:val="00512E37"/>
    <w:rsid w:val="005133FF"/>
    <w:rsid w:val="00514CF2"/>
    <w:rsid w:val="00533C29"/>
    <w:rsid w:val="0055701A"/>
    <w:rsid w:val="00562C2C"/>
    <w:rsid w:val="00562CE7"/>
    <w:rsid w:val="00587E2D"/>
    <w:rsid w:val="005B17D2"/>
    <w:rsid w:val="005C16DB"/>
    <w:rsid w:val="005F4F94"/>
    <w:rsid w:val="00635E18"/>
    <w:rsid w:val="006704CB"/>
    <w:rsid w:val="00677528"/>
    <w:rsid w:val="006915F5"/>
    <w:rsid w:val="006941AC"/>
    <w:rsid w:val="006A6147"/>
    <w:rsid w:val="006B4180"/>
    <w:rsid w:val="006B693E"/>
    <w:rsid w:val="006B6C5C"/>
    <w:rsid w:val="006D714A"/>
    <w:rsid w:val="006E243B"/>
    <w:rsid w:val="006F679C"/>
    <w:rsid w:val="007330DB"/>
    <w:rsid w:val="00736780"/>
    <w:rsid w:val="00737D6D"/>
    <w:rsid w:val="00775427"/>
    <w:rsid w:val="007900D5"/>
    <w:rsid w:val="007A52AB"/>
    <w:rsid w:val="007A6360"/>
    <w:rsid w:val="007B37D8"/>
    <w:rsid w:val="007B5E30"/>
    <w:rsid w:val="007B6D75"/>
    <w:rsid w:val="007C2F9F"/>
    <w:rsid w:val="007D1E41"/>
    <w:rsid w:val="007D5E19"/>
    <w:rsid w:val="007E7102"/>
    <w:rsid w:val="00803E61"/>
    <w:rsid w:val="00817B63"/>
    <w:rsid w:val="00830CF8"/>
    <w:rsid w:val="00832B90"/>
    <w:rsid w:val="00843E05"/>
    <w:rsid w:val="008465E8"/>
    <w:rsid w:val="008519A1"/>
    <w:rsid w:val="0085528D"/>
    <w:rsid w:val="00864854"/>
    <w:rsid w:val="008969F4"/>
    <w:rsid w:val="008A310F"/>
    <w:rsid w:val="008E2A0D"/>
    <w:rsid w:val="008F6091"/>
    <w:rsid w:val="008F6FC2"/>
    <w:rsid w:val="00911BED"/>
    <w:rsid w:val="00920940"/>
    <w:rsid w:val="009277E3"/>
    <w:rsid w:val="009310D7"/>
    <w:rsid w:val="009673F8"/>
    <w:rsid w:val="00971ECA"/>
    <w:rsid w:val="009A1AFE"/>
    <w:rsid w:val="009B590D"/>
    <w:rsid w:val="009C09BA"/>
    <w:rsid w:val="009E32AF"/>
    <w:rsid w:val="00A27480"/>
    <w:rsid w:val="00A447CE"/>
    <w:rsid w:val="00A50794"/>
    <w:rsid w:val="00A62164"/>
    <w:rsid w:val="00AA229E"/>
    <w:rsid w:val="00AB0A83"/>
    <w:rsid w:val="00AB3EDD"/>
    <w:rsid w:val="00AC392B"/>
    <w:rsid w:val="00AD6506"/>
    <w:rsid w:val="00B103DB"/>
    <w:rsid w:val="00B215D0"/>
    <w:rsid w:val="00B428FA"/>
    <w:rsid w:val="00B5407F"/>
    <w:rsid w:val="00B610D5"/>
    <w:rsid w:val="00B90E4A"/>
    <w:rsid w:val="00BA5488"/>
    <w:rsid w:val="00BC50AF"/>
    <w:rsid w:val="00BD593D"/>
    <w:rsid w:val="00BE275C"/>
    <w:rsid w:val="00BE443F"/>
    <w:rsid w:val="00BF7AF9"/>
    <w:rsid w:val="00C2552F"/>
    <w:rsid w:val="00C40CED"/>
    <w:rsid w:val="00C63EE6"/>
    <w:rsid w:val="00CA0487"/>
    <w:rsid w:val="00CA2A3A"/>
    <w:rsid w:val="00CB4199"/>
    <w:rsid w:val="00CF4518"/>
    <w:rsid w:val="00CF5D85"/>
    <w:rsid w:val="00D2555F"/>
    <w:rsid w:val="00D541C6"/>
    <w:rsid w:val="00D54DFC"/>
    <w:rsid w:val="00D62666"/>
    <w:rsid w:val="00D63336"/>
    <w:rsid w:val="00D704ED"/>
    <w:rsid w:val="00D8273E"/>
    <w:rsid w:val="00D86ABD"/>
    <w:rsid w:val="00D92615"/>
    <w:rsid w:val="00D977AC"/>
    <w:rsid w:val="00DA6EFC"/>
    <w:rsid w:val="00DB3EE2"/>
    <w:rsid w:val="00DB49E2"/>
    <w:rsid w:val="00DB7B1D"/>
    <w:rsid w:val="00DD754B"/>
    <w:rsid w:val="00DF33B7"/>
    <w:rsid w:val="00E36797"/>
    <w:rsid w:val="00E5249E"/>
    <w:rsid w:val="00E66ADB"/>
    <w:rsid w:val="00E715BA"/>
    <w:rsid w:val="00E75974"/>
    <w:rsid w:val="00E80CCD"/>
    <w:rsid w:val="00EB0304"/>
    <w:rsid w:val="00EB55E6"/>
    <w:rsid w:val="00ED6CB1"/>
    <w:rsid w:val="00EE45B1"/>
    <w:rsid w:val="00EE514B"/>
    <w:rsid w:val="00F03D65"/>
    <w:rsid w:val="00F20446"/>
    <w:rsid w:val="00F26583"/>
    <w:rsid w:val="00F32645"/>
    <w:rsid w:val="00F33DC8"/>
    <w:rsid w:val="00F4178A"/>
    <w:rsid w:val="00F468CA"/>
    <w:rsid w:val="00F559C2"/>
    <w:rsid w:val="00F644CB"/>
    <w:rsid w:val="00F7549B"/>
    <w:rsid w:val="00F84E89"/>
    <w:rsid w:val="00F90374"/>
    <w:rsid w:val="00F931C1"/>
    <w:rsid w:val="00FA5B3E"/>
    <w:rsid w:val="00FB6E3F"/>
    <w:rsid w:val="00FC58A5"/>
    <w:rsid w:val="00FD1A08"/>
    <w:rsid w:val="00FE74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924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B6D7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B6D7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6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650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A0AC6"/>
    <w:pPr>
      <w:ind w:left="720"/>
      <w:contextualSpacing/>
    </w:pPr>
  </w:style>
  <w:style w:type="paragraph" w:customStyle="1" w:styleId="Default">
    <w:name w:val="Default"/>
    <w:rsid w:val="004A0AC6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924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B6D7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B6D7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6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650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A0AC6"/>
    <w:pPr>
      <w:ind w:left="720"/>
      <w:contextualSpacing/>
    </w:pPr>
  </w:style>
  <w:style w:type="paragraph" w:customStyle="1" w:styleId="Default">
    <w:name w:val="Default"/>
    <w:rsid w:val="004A0AC6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Y%20GABRIELA\Documents\DOCs%20%20ANNY\SISTESIS_CURRICULAR_ANNY_RIERA%20act%2003-201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SISTESIS_CURRICULAR_ANNY_RIERA act 03-2011</Template>
  <TotalTime>0</TotalTime>
  <Pages>3</Pages>
  <Words>538</Words>
  <Characters>2961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Sony Electronics, Inc.</Company>
  <LinksUpToDate>false</LinksUpToDate>
  <CharactersWithSpaces>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ANNY GABRIELA</dc:creator>
  <cp:lastModifiedBy>Jose y Anabel</cp:lastModifiedBy>
  <cp:revision>2</cp:revision>
  <cp:lastPrinted>2016-05-11T21:42:00Z</cp:lastPrinted>
  <dcterms:created xsi:type="dcterms:W3CDTF">2016-05-25T04:56:00Z</dcterms:created>
  <dcterms:modified xsi:type="dcterms:W3CDTF">2016-05-25T04:56:00Z</dcterms:modified>
</cp:coreProperties>
</file>