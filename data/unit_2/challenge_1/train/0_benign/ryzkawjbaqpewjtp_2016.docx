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EastAsia" w:hAnsi="Arial" w:cs="Arial"/>
          <w:caps w:val="0"/>
          <w:color w:val="auto"/>
          <w:spacing w:val="0"/>
          <w:kern w:val="0"/>
          <w:sz w:val="24"/>
          <w:szCs w:val="24"/>
        </w:rPr>
        <w:alias w:val="Nombre del currículo"/>
        <w:tag w:val="Nombre del currículo"/>
        <w:id w:val="-104278397"/>
        <w:placeholder>
          <w:docPart w:val="46435F4F67EE427FBFA3DA2C7C9892A4"/>
        </w:placeholder>
        <w:docPartList>
          <w:docPartGallery w:val="Quick Parts"/>
          <w:docPartCategory w:val=" Nombre del currículo"/>
        </w:docPartList>
      </w:sdtPr>
      <w:sdtEndPr/>
      <w:sdtContent>
        <w:p w:rsidR="001369AB" w:rsidRPr="00A01D1F" w:rsidRDefault="00AD1712" w:rsidP="0054773F">
          <w:pPr>
            <w:pStyle w:val="Ttulo"/>
            <w:spacing w:line="480" w:lineRule="auto"/>
            <w:rPr>
              <w:rFonts w:ascii="Arial" w:hAnsi="Arial" w:cs="Arial"/>
              <w:b/>
              <w:sz w:val="24"/>
              <w:szCs w:val="24"/>
            </w:rPr>
          </w:pPr>
          <w:sdt>
            <w:sdtPr>
              <w:rPr>
                <w:rFonts w:ascii="Arial" w:hAnsi="Arial" w:cs="Arial"/>
                <w:b/>
                <w:sz w:val="40"/>
                <w:szCs w:val="40"/>
              </w:rPr>
              <w:alias w:val="Autor"/>
              <w:tag w:val=""/>
              <w:id w:val="1823003119"/>
              <w:placeholder>
                <w:docPart w:val="D213BF8633AA406A84A439360264A55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420B9B" w:rsidRPr="0054773F">
                <w:rPr>
                  <w:rFonts w:ascii="Arial" w:hAnsi="Arial" w:cs="Arial"/>
                  <w:b/>
                  <w:sz w:val="40"/>
                  <w:szCs w:val="40"/>
                </w:rPr>
                <w:t>Joleny lisset</w:t>
              </w:r>
              <w:r w:rsidR="005A0C2F">
                <w:rPr>
                  <w:rFonts w:ascii="Arial" w:hAnsi="Arial" w:cs="Arial"/>
                  <w:b/>
                  <w:sz w:val="40"/>
                  <w:szCs w:val="40"/>
                </w:rPr>
                <w:t>T</w:t>
              </w:r>
              <w:r w:rsidR="00420B9B" w:rsidRPr="0054773F">
                <w:rPr>
                  <w:rFonts w:ascii="Arial" w:hAnsi="Arial" w:cs="Arial"/>
                  <w:b/>
                  <w:sz w:val="40"/>
                  <w:szCs w:val="40"/>
                </w:rPr>
                <w:t>e montero Peralta</w:t>
              </w:r>
            </w:sdtContent>
          </w:sdt>
        </w:p>
        <w:sdt>
          <w:sdtPr>
            <w:rPr>
              <w:rFonts w:ascii="Arial" w:hAnsi="Arial" w:cs="Arial"/>
              <w:b/>
              <w:sz w:val="24"/>
              <w:szCs w:val="24"/>
            </w:rPr>
            <w:alias w:val="Dirección de correo electrónico"/>
            <w:tag w:val=""/>
            <w:id w:val="527535243"/>
            <w:placeholder>
              <w:docPart w:val="CB409723CCA84EEE8FDCA80654189D2A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1369AB" w:rsidRPr="00A01D1F" w:rsidRDefault="00821EE7" w:rsidP="00664D64">
              <w:pPr>
                <w:pStyle w:val="Sinespaciado"/>
                <w:spacing w:line="480" w:lineRule="auto"/>
                <w:jc w:val="both"/>
                <w:rPr>
                  <w:rFonts w:ascii="Arial" w:hAnsi="Arial" w:cs="Arial"/>
                  <w:b/>
                  <w:sz w:val="24"/>
                  <w:szCs w:val="24"/>
                </w:rPr>
              </w:pPr>
              <w:r w:rsidRPr="00A01D1F">
                <w:rPr>
                  <w:rFonts w:ascii="Arial" w:hAnsi="Arial" w:cs="Arial"/>
                  <w:b/>
                  <w:sz w:val="24"/>
                  <w:szCs w:val="24"/>
                </w:rPr>
                <w:t>joly_07_21@hotmail.com</w:t>
              </w:r>
            </w:p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alias w:val="Dirección"/>
            <w:tag w:val=""/>
            <w:id w:val="539556739"/>
            <w:placeholder>
              <w:docPart w:val="5B92ABA7360F46BF87E3A7F87D9399E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1369AB" w:rsidRPr="00A01D1F" w:rsidRDefault="009E500F" w:rsidP="00664D64">
              <w:pPr>
                <w:pStyle w:val="Sinespaciado"/>
                <w:spacing w:line="480" w:lineRule="auto"/>
                <w:jc w:val="both"/>
                <w:rPr>
                  <w:rFonts w:ascii="Arial" w:hAnsi="Arial" w:cs="Arial"/>
                  <w:b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sz w:val="24"/>
                  <w:szCs w:val="24"/>
                  <w:lang w:val="es-ES"/>
                </w:rPr>
                <w:t>Parque Real, Mañanitas</w:t>
              </w:r>
            </w:p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alias w:val="Teléfono"/>
            <w:tag w:val=""/>
            <w:id w:val="1357783703"/>
            <w:placeholder>
              <w:docPart w:val="798E9E4A0403490FBAE1740345C841FC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1369AB" w:rsidRPr="00A01D1F" w:rsidRDefault="006A4901" w:rsidP="00664D64">
              <w:pPr>
                <w:pStyle w:val="Sinespaciado"/>
                <w:spacing w:line="480" w:lineRule="auto"/>
                <w:jc w:val="both"/>
                <w:rPr>
                  <w:rFonts w:ascii="Arial" w:hAnsi="Arial" w:cs="Arial"/>
                  <w:b/>
                  <w:sz w:val="24"/>
                  <w:szCs w:val="24"/>
                </w:rPr>
              </w:pPr>
              <w:r w:rsidRPr="00A01D1F">
                <w:rPr>
                  <w:rFonts w:ascii="Arial" w:hAnsi="Arial" w:cs="Arial"/>
                  <w:b/>
                  <w:sz w:val="24"/>
                  <w:szCs w:val="24"/>
                </w:rPr>
                <w:t xml:space="preserve">Celular: </w:t>
              </w:r>
              <w:r w:rsidR="00821EE7" w:rsidRPr="00A01D1F">
                <w:rPr>
                  <w:rFonts w:ascii="Arial" w:hAnsi="Arial" w:cs="Arial"/>
                  <w:b/>
                  <w:sz w:val="24"/>
                  <w:szCs w:val="24"/>
                </w:rPr>
                <w:t xml:space="preserve">67105018 </w:t>
              </w:r>
              <w:r w:rsidRPr="00A01D1F">
                <w:rPr>
                  <w:rFonts w:ascii="Arial" w:hAnsi="Arial" w:cs="Arial"/>
                  <w:b/>
                  <w:sz w:val="24"/>
                  <w:szCs w:val="24"/>
                </w:rPr>
                <w:t>–</w:t>
              </w:r>
              <w:r w:rsidR="00821EE7" w:rsidRPr="00A01D1F">
                <w:rPr>
                  <w:rFonts w:ascii="Arial" w:hAnsi="Arial" w:cs="Arial"/>
                  <w:b/>
                  <w:sz w:val="24"/>
                  <w:szCs w:val="24"/>
                </w:rPr>
                <w:t xml:space="preserve"> </w:t>
              </w:r>
              <w:r w:rsidRPr="00A01D1F">
                <w:rPr>
                  <w:rFonts w:ascii="Arial" w:hAnsi="Arial" w:cs="Arial"/>
                  <w:b/>
                  <w:sz w:val="24"/>
                  <w:szCs w:val="24"/>
                </w:rPr>
                <w:t xml:space="preserve">Teléfono: </w:t>
              </w:r>
              <w:r w:rsidR="00821EE7" w:rsidRPr="00A01D1F">
                <w:rPr>
                  <w:rFonts w:ascii="Arial" w:hAnsi="Arial" w:cs="Arial"/>
                  <w:b/>
                  <w:sz w:val="24"/>
                  <w:szCs w:val="24"/>
                </w:rPr>
                <w:t>3916084</w:t>
              </w:r>
            </w:p>
          </w:sdtContent>
        </w:sdt>
        <w:sdt>
          <w:sdtPr>
            <w:rPr>
              <w:rStyle w:val="Textodelmarcadordeposicin"/>
              <w:rFonts w:ascii="Arial" w:hAnsi="Arial" w:cs="Arial"/>
              <w:b/>
              <w:color w:val="000000"/>
              <w:sz w:val="24"/>
              <w:szCs w:val="24"/>
            </w:rPr>
            <w:id w:val="1753779621"/>
            <w:placeholder>
              <w:docPart w:val="741AAFE61E02481186BC96908D54A9EB"/>
            </w:placeholder>
            <w:text/>
          </w:sdtPr>
          <w:sdtEndPr>
            <w:rPr>
              <w:rStyle w:val="Textodelmarcadordeposicin"/>
            </w:rPr>
          </w:sdtEndPr>
          <w:sdtContent>
            <w:p w:rsidR="001369AB" w:rsidRPr="00A01D1F" w:rsidRDefault="00821EE7" w:rsidP="00664D64">
              <w:pPr>
                <w:spacing w:line="480" w:lineRule="auto"/>
                <w:jc w:val="both"/>
                <w:rPr>
                  <w:rFonts w:ascii="Arial" w:hAnsi="Arial" w:cs="Arial"/>
                  <w:b/>
                  <w:sz w:val="24"/>
                  <w:szCs w:val="24"/>
                </w:rPr>
              </w:pPr>
              <w:r w:rsidRPr="00A01D1F">
                <w:rPr>
                  <w:rStyle w:val="Textodelmarcadordeposicin"/>
                  <w:rFonts w:ascii="Arial" w:hAnsi="Arial" w:cs="Arial"/>
                  <w:b/>
                  <w:color w:val="000000"/>
                  <w:sz w:val="24"/>
                  <w:szCs w:val="24"/>
                </w:rPr>
                <w:t>Estado Civil:</w:t>
              </w:r>
              <w:r w:rsidR="006A4901" w:rsidRPr="00A01D1F">
                <w:rPr>
                  <w:rStyle w:val="Textodelmarcadordeposicin"/>
                  <w:rFonts w:ascii="Arial" w:hAnsi="Arial" w:cs="Arial"/>
                  <w:b/>
                  <w:color w:val="000000"/>
                  <w:sz w:val="24"/>
                  <w:szCs w:val="24"/>
                </w:rPr>
                <w:t xml:space="preserve"> Ca</w:t>
              </w:r>
              <w:r w:rsidRPr="00A01D1F">
                <w:rPr>
                  <w:rStyle w:val="Textodelmarcadordeposicin"/>
                  <w:rFonts w:ascii="Arial" w:hAnsi="Arial" w:cs="Arial"/>
                  <w:b/>
                  <w:color w:val="000000"/>
                  <w:sz w:val="24"/>
                  <w:szCs w:val="24"/>
                </w:rPr>
                <w:t>sada</w:t>
              </w:r>
            </w:p>
          </w:sdtContent>
        </w:sdt>
        <w:p w:rsidR="001369AB" w:rsidRPr="00664D64" w:rsidRDefault="00AD1712" w:rsidP="00664D64">
          <w:pPr>
            <w:spacing w:line="480" w:lineRule="auto"/>
            <w:jc w:val="both"/>
            <w:rPr>
              <w:rFonts w:ascii="Arial" w:hAnsi="Arial" w:cs="Arial"/>
              <w:sz w:val="24"/>
              <w:szCs w:val="24"/>
            </w:rPr>
          </w:pPr>
        </w:p>
      </w:sdtContent>
    </w:sdt>
    <w:p w:rsidR="001369AB" w:rsidRPr="00A01D1F" w:rsidRDefault="003B6786" w:rsidP="00664D64">
      <w:pPr>
        <w:pStyle w:val="Encabezadodeseccin"/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 w:rsidRPr="00A01D1F">
        <w:rPr>
          <w:rFonts w:ascii="Arial" w:hAnsi="Arial" w:cs="Arial"/>
          <w:b/>
          <w:sz w:val="28"/>
          <w:szCs w:val="28"/>
          <w:lang w:val="es-ES"/>
        </w:rPr>
        <w:t>Objetivos</w:t>
      </w:r>
    </w:p>
    <w:p w:rsidR="006E6E14" w:rsidRDefault="00664D64" w:rsidP="006E6E14">
      <w:pPr>
        <w:pStyle w:val="Textodelcurrculumvtae"/>
        <w:spacing w:line="480" w:lineRule="auto"/>
        <w:ind w:right="360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D64">
        <w:rPr>
          <w:rFonts w:ascii="Arial" w:hAnsi="Arial" w:cs="Arial"/>
          <w:color w:val="000000" w:themeColor="text1"/>
          <w:sz w:val="24"/>
          <w:szCs w:val="24"/>
        </w:rPr>
        <w:t>Persona con más de cinco</w:t>
      </w:r>
      <w:r w:rsidR="00BD5512" w:rsidRPr="00664D64">
        <w:rPr>
          <w:rFonts w:ascii="Arial" w:hAnsi="Arial" w:cs="Arial"/>
          <w:color w:val="000000" w:themeColor="text1"/>
          <w:sz w:val="24"/>
          <w:szCs w:val="24"/>
        </w:rPr>
        <w:t xml:space="preserve"> años de experiencia, en el área de la educación preescolar. Con el deseo de emplear mis conocimientos, capacidades y servicios profesionales en el trabajo eficiente.</w:t>
      </w:r>
    </w:p>
    <w:p w:rsidR="001369AB" w:rsidRDefault="006E6E14" w:rsidP="006E6E14">
      <w:pPr>
        <w:pStyle w:val="Textodelcurrculumvtae"/>
        <w:spacing w:line="480" w:lineRule="auto"/>
        <w:ind w:right="360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Al mismo tiempo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dispuesta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 adquirir nuevos conocimiento y destrezas que me permitan </w:t>
      </w:r>
      <w:r w:rsidRPr="00664D64">
        <w:rPr>
          <w:rFonts w:ascii="Arial" w:hAnsi="Arial" w:cs="Arial"/>
          <w:color w:val="000000" w:themeColor="text1"/>
          <w:sz w:val="24"/>
          <w:szCs w:val="24"/>
        </w:rPr>
        <w:t>contribuir con l</w:t>
      </w:r>
      <w:r>
        <w:rPr>
          <w:rFonts w:ascii="Arial" w:hAnsi="Arial" w:cs="Arial"/>
          <w:color w:val="000000" w:themeColor="text1"/>
          <w:sz w:val="24"/>
          <w:szCs w:val="24"/>
        </w:rPr>
        <w:t>a formación integra de la niñez.</w:t>
      </w:r>
    </w:p>
    <w:p w:rsidR="00A01D1F" w:rsidRPr="00664D64" w:rsidRDefault="00A01D1F" w:rsidP="00664D64">
      <w:pPr>
        <w:pStyle w:val="Textodelcurrculumvtae"/>
        <w:spacing w:line="480" w:lineRule="auto"/>
        <w:ind w:righ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71CCF" w:rsidRDefault="003B6786" w:rsidP="00651073">
      <w:pPr>
        <w:pStyle w:val="Encabezadodeseccin"/>
        <w:spacing w:line="480" w:lineRule="auto"/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A01D1F">
        <w:rPr>
          <w:rFonts w:ascii="Arial" w:hAnsi="Arial" w:cs="Arial"/>
          <w:b/>
          <w:sz w:val="28"/>
          <w:szCs w:val="28"/>
          <w:lang w:val="es-ES"/>
        </w:rPr>
        <w:t>Educación</w:t>
      </w:r>
    </w:p>
    <w:p w:rsidR="00651073" w:rsidRPr="00651073" w:rsidRDefault="00651073" w:rsidP="00E14FF9">
      <w:pPr>
        <w:ind w:firstLine="720"/>
        <w:rPr>
          <w:rFonts w:ascii="Arial" w:hAnsi="Arial" w:cs="Arial"/>
          <w:b/>
          <w:sz w:val="32"/>
          <w:szCs w:val="32"/>
          <w:lang w:val="es-ES"/>
        </w:rPr>
      </w:pPr>
      <w:r w:rsidRPr="00651073">
        <w:rPr>
          <w:rFonts w:ascii="Arial" w:hAnsi="Arial" w:cs="Arial"/>
          <w:b/>
          <w:sz w:val="32"/>
          <w:szCs w:val="32"/>
          <w:lang w:val="es-ES"/>
        </w:rPr>
        <w:t>Secundaria</w:t>
      </w:r>
    </w:p>
    <w:p w:rsidR="001369AB" w:rsidRPr="00664D64" w:rsidRDefault="00821EE7" w:rsidP="00664D64">
      <w:pPr>
        <w:pStyle w:val="Subseccin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64D64">
        <w:rPr>
          <w:rFonts w:ascii="Arial" w:hAnsi="Arial" w:cs="Arial"/>
          <w:sz w:val="24"/>
          <w:szCs w:val="24"/>
        </w:rPr>
        <w:t>I.P.T.C Nicolás del Rosario</w:t>
      </w:r>
    </w:p>
    <w:p w:rsidR="007203D4" w:rsidRDefault="00821EE7" w:rsidP="00664D64">
      <w:p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D6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Diciembre 2005</w:t>
      </w:r>
      <w:r w:rsidR="003B6786" w:rsidRPr="00664D6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</w:t>
      </w:r>
      <w:r w:rsidR="004F5355" w:rsidRPr="00664D64">
        <w:rPr>
          <w:rFonts w:ascii="Arial" w:hAnsi="Arial" w:cs="Arial"/>
          <w:color w:val="000000" w:themeColor="text1"/>
          <w:sz w:val="24"/>
          <w:szCs w:val="24"/>
        </w:rPr>
        <w:t>Bachiller en C</w:t>
      </w:r>
      <w:r w:rsidRPr="00664D64">
        <w:rPr>
          <w:rFonts w:ascii="Arial" w:hAnsi="Arial" w:cs="Arial"/>
          <w:color w:val="000000" w:themeColor="text1"/>
          <w:sz w:val="24"/>
          <w:szCs w:val="24"/>
        </w:rPr>
        <w:t>omercio con énfasis en Contabilidad</w:t>
      </w:r>
      <w:r w:rsidR="00E14F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14FF9" w:rsidRPr="00E14FF9" w:rsidRDefault="00E14FF9" w:rsidP="00E14FF9">
      <w:pPr>
        <w:spacing w:line="480" w:lineRule="auto"/>
        <w:ind w:firstLine="720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E14FF9">
        <w:rPr>
          <w:rFonts w:ascii="Arial" w:hAnsi="Arial" w:cs="Arial"/>
          <w:b/>
          <w:color w:val="000000" w:themeColor="text1"/>
          <w:sz w:val="32"/>
          <w:szCs w:val="32"/>
        </w:rPr>
        <w:t>Universitaria</w:t>
      </w:r>
    </w:p>
    <w:p w:rsidR="004F5355" w:rsidRPr="00664D64" w:rsidRDefault="004F5355" w:rsidP="00664D64">
      <w:pPr>
        <w:pStyle w:val="Subseccin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64D64">
        <w:rPr>
          <w:rFonts w:ascii="Arial" w:hAnsi="Arial" w:cs="Arial"/>
          <w:sz w:val="24"/>
          <w:szCs w:val="24"/>
        </w:rPr>
        <w:t>Universidad Especializada de las Américas</w:t>
      </w:r>
    </w:p>
    <w:p w:rsidR="004F5355" w:rsidRPr="00664D64" w:rsidRDefault="006A4901" w:rsidP="00664D64">
      <w:pPr>
        <w:spacing w:line="48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664D6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Febrero del 2009: </w:t>
      </w:r>
      <w:r w:rsidRPr="00664D64">
        <w:rPr>
          <w:rFonts w:ascii="Arial" w:hAnsi="Arial" w:cs="Arial"/>
          <w:bCs/>
          <w:iCs/>
          <w:color w:val="000000" w:themeColor="text1"/>
          <w:sz w:val="24"/>
          <w:szCs w:val="24"/>
        </w:rPr>
        <w:t>Técnica Especializada en Dificultades en el Aprendizaje.</w:t>
      </w:r>
    </w:p>
    <w:p w:rsidR="001369AB" w:rsidRPr="00664D64" w:rsidRDefault="006A4901" w:rsidP="00664D64">
      <w:pPr>
        <w:spacing w:line="480" w:lineRule="auto"/>
        <w:jc w:val="both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r w:rsidRPr="00664D6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Mayo del 2010: </w:t>
      </w:r>
      <w:r w:rsidRPr="00664D64">
        <w:rPr>
          <w:rFonts w:ascii="Arial" w:hAnsi="Arial" w:cs="Arial"/>
          <w:bCs/>
          <w:iCs/>
          <w:color w:val="000000" w:themeColor="text1"/>
          <w:sz w:val="24"/>
          <w:szCs w:val="24"/>
        </w:rPr>
        <w:t>Licenciada en Educación con Especialización en Dificultades en el Aprendizaje.</w:t>
      </w:r>
    </w:p>
    <w:p w:rsidR="001369AB" w:rsidRPr="00771CCF" w:rsidRDefault="003B6786" w:rsidP="00664D64">
      <w:pPr>
        <w:pStyle w:val="Encabezadodeseccin"/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771CCF">
        <w:rPr>
          <w:rFonts w:ascii="Arial" w:hAnsi="Arial" w:cs="Arial"/>
          <w:b/>
          <w:sz w:val="28"/>
          <w:szCs w:val="28"/>
          <w:lang w:val="es-ES"/>
        </w:rPr>
        <w:lastRenderedPageBreak/>
        <w:t>Experiencia</w:t>
      </w:r>
    </w:p>
    <w:p w:rsidR="001369AB" w:rsidRPr="00664D64" w:rsidRDefault="004F5355" w:rsidP="00664D64">
      <w:pPr>
        <w:pStyle w:val="Subseccin"/>
        <w:spacing w:line="480" w:lineRule="auto"/>
        <w:jc w:val="both"/>
        <w:rPr>
          <w:rFonts w:ascii="Arial" w:hAnsi="Arial" w:cs="Arial"/>
          <w:vanish/>
          <w:sz w:val="24"/>
          <w:szCs w:val="24"/>
          <w:specVanish/>
        </w:rPr>
      </w:pPr>
      <w:r w:rsidRPr="00664D64">
        <w:rPr>
          <w:rFonts w:ascii="Arial" w:hAnsi="Arial" w:cs="Arial"/>
          <w:sz w:val="24"/>
          <w:szCs w:val="24"/>
        </w:rPr>
        <w:t xml:space="preserve">Centro Educativo </w:t>
      </w:r>
      <w:proofErr w:type="spellStart"/>
      <w:r w:rsidRPr="00664D64">
        <w:rPr>
          <w:rFonts w:ascii="Arial" w:hAnsi="Arial" w:cs="Arial"/>
          <w:sz w:val="24"/>
          <w:szCs w:val="24"/>
        </w:rPr>
        <w:t>First</w:t>
      </w:r>
      <w:proofErr w:type="spellEnd"/>
      <w:r w:rsidRPr="00664D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D64">
        <w:rPr>
          <w:rFonts w:ascii="Arial" w:hAnsi="Arial" w:cs="Arial"/>
          <w:sz w:val="24"/>
          <w:szCs w:val="24"/>
        </w:rPr>
        <w:t>Start</w:t>
      </w:r>
      <w:proofErr w:type="spellEnd"/>
    </w:p>
    <w:p w:rsidR="001369AB" w:rsidRPr="00664D64" w:rsidRDefault="003B6786" w:rsidP="00664D64">
      <w:pPr>
        <w:pStyle w:val="Sinespaciado"/>
        <w:spacing w:line="480" w:lineRule="auto"/>
        <w:jc w:val="both"/>
        <w:rPr>
          <w:rFonts w:ascii="Arial" w:eastAsiaTheme="majorEastAsia" w:hAnsi="Arial" w:cs="Arial"/>
          <w:b/>
          <w:color w:val="40BAD2" w:themeColor="accent1"/>
          <w:sz w:val="24"/>
          <w:szCs w:val="24"/>
        </w:rPr>
      </w:pPr>
      <w:r w:rsidRPr="00664D64">
        <w:rPr>
          <w:rFonts w:ascii="Arial" w:eastAsiaTheme="majorEastAsia" w:hAnsi="Arial" w:cs="Arial"/>
          <w:color w:val="40BAD2" w:themeColor="accent1"/>
          <w:sz w:val="24"/>
          <w:szCs w:val="24"/>
          <w:lang w:val="es-ES"/>
        </w:rPr>
        <w:t xml:space="preserve"> </w:t>
      </w:r>
      <w:r w:rsidRPr="00664D64">
        <w:rPr>
          <w:rFonts w:ascii="Arial" w:eastAsiaTheme="majorEastAsia" w:hAnsi="Arial" w:cs="Arial"/>
          <w:b/>
          <w:color w:val="C00000"/>
          <w:sz w:val="24"/>
          <w:szCs w:val="24"/>
          <w:lang w:val="es-ES"/>
        </w:rPr>
        <w:t xml:space="preserve">| </w:t>
      </w:r>
      <w:r w:rsidR="00946807" w:rsidRPr="00664D64">
        <w:rPr>
          <w:rFonts w:ascii="Arial" w:eastAsiaTheme="majorEastAsia" w:hAnsi="Arial" w:cs="Arial"/>
          <w:b/>
          <w:color w:val="C00000"/>
          <w:sz w:val="24"/>
          <w:szCs w:val="24"/>
          <w:lang w:val="es-ES"/>
        </w:rPr>
        <w:t>Cerró</w:t>
      </w:r>
      <w:r w:rsidR="004F5355" w:rsidRPr="00664D64">
        <w:rPr>
          <w:rFonts w:ascii="Arial" w:eastAsiaTheme="majorEastAsia" w:hAnsi="Arial" w:cs="Arial"/>
          <w:b/>
          <w:color w:val="C00000"/>
          <w:sz w:val="24"/>
          <w:szCs w:val="24"/>
          <w:lang w:val="es-ES"/>
        </w:rPr>
        <w:t xml:space="preserve"> Viento - </w:t>
      </w:r>
      <w:r w:rsidR="004F5355" w:rsidRPr="00664D64">
        <w:rPr>
          <w:rFonts w:ascii="Arial" w:eastAsiaTheme="majorEastAsia" w:hAnsi="Arial" w:cs="Arial"/>
          <w:b/>
          <w:color w:val="C00000"/>
          <w:sz w:val="24"/>
          <w:szCs w:val="24"/>
        </w:rPr>
        <w:t>Circunvalación B</w:t>
      </w:r>
      <w:r w:rsidR="00E710D7">
        <w:rPr>
          <w:rFonts w:ascii="Arial" w:eastAsiaTheme="majorEastAsia" w:hAnsi="Arial" w:cs="Arial"/>
          <w:b/>
          <w:color w:val="C00000"/>
          <w:sz w:val="24"/>
          <w:szCs w:val="24"/>
        </w:rPr>
        <w:t>.</w:t>
      </w:r>
    </w:p>
    <w:p w:rsidR="00044C49" w:rsidRDefault="004F5355" w:rsidP="00664D64">
      <w:pPr>
        <w:spacing w:line="480" w:lineRule="auto"/>
        <w:jc w:val="both"/>
        <w:rPr>
          <w:rStyle w:val="nfasis"/>
          <w:rFonts w:ascii="Arial" w:hAnsi="Arial" w:cs="Arial"/>
          <w:color w:val="000000" w:themeColor="text1"/>
          <w:sz w:val="24"/>
          <w:szCs w:val="24"/>
          <w:lang w:val="es-ES"/>
        </w:rPr>
      </w:pPr>
      <w:r w:rsidRPr="00664D64">
        <w:rPr>
          <w:rStyle w:val="nfasisintenso"/>
          <w:rFonts w:ascii="Arial" w:hAnsi="Arial" w:cs="Arial"/>
          <w:color w:val="000000" w:themeColor="text1"/>
          <w:sz w:val="24"/>
          <w:szCs w:val="24"/>
        </w:rPr>
        <w:t>Maestra</w:t>
      </w:r>
      <w:r w:rsidR="003B6786" w:rsidRPr="00664D64">
        <w:rPr>
          <w:rStyle w:val="nfasisintenso"/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D41C40" w:rsidRPr="00664D64">
        <w:rPr>
          <w:rStyle w:val="nfasisintenso"/>
          <w:rFonts w:ascii="Arial" w:hAnsi="Arial" w:cs="Arial"/>
          <w:color w:val="000000" w:themeColor="text1"/>
          <w:sz w:val="24"/>
          <w:szCs w:val="24"/>
          <w:lang w:val="es-ES"/>
        </w:rPr>
        <w:t xml:space="preserve"> de Preescolar </w:t>
      </w:r>
      <w:r w:rsidRPr="00664D64">
        <w:rPr>
          <w:rStyle w:val="nfasis"/>
          <w:rFonts w:ascii="Arial" w:hAnsi="Arial" w:cs="Arial"/>
          <w:color w:val="000000" w:themeColor="text1"/>
          <w:sz w:val="24"/>
          <w:szCs w:val="24"/>
        </w:rPr>
        <w:t>Inicio</w:t>
      </w:r>
      <w:r w:rsidR="00D41C40" w:rsidRPr="00664D64">
        <w:rPr>
          <w:rStyle w:val="nfasis"/>
          <w:rFonts w:ascii="Arial" w:hAnsi="Arial" w:cs="Arial"/>
          <w:color w:val="000000" w:themeColor="text1"/>
          <w:sz w:val="24"/>
          <w:szCs w:val="24"/>
        </w:rPr>
        <w:t>: 2010</w:t>
      </w:r>
      <w:r w:rsidRPr="00664D64">
        <w:rPr>
          <w:rStyle w:val="nfasis"/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044C49">
        <w:rPr>
          <w:rStyle w:val="nfasis"/>
          <w:rFonts w:ascii="Arial" w:hAnsi="Arial" w:cs="Arial"/>
          <w:color w:val="000000" w:themeColor="text1"/>
          <w:sz w:val="24"/>
          <w:szCs w:val="24"/>
          <w:lang w:val="es-ES"/>
        </w:rPr>
        <w:t>a Junio 2015</w:t>
      </w:r>
    </w:p>
    <w:p w:rsidR="00D41C40" w:rsidRPr="00D311CB" w:rsidRDefault="00A17FFD" w:rsidP="00D311CB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11CB">
        <w:rPr>
          <w:rFonts w:ascii="Arial" w:hAnsi="Arial" w:cs="Arial"/>
          <w:color w:val="000000" w:themeColor="text1"/>
          <w:sz w:val="24"/>
          <w:szCs w:val="24"/>
        </w:rPr>
        <w:t>Planeamientos diarios y a</w:t>
      </w:r>
      <w:r w:rsidR="00D41C40" w:rsidRPr="00D311CB">
        <w:rPr>
          <w:rFonts w:ascii="Arial" w:hAnsi="Arial" w:cs="Arial"/>
          <w:color w:val="000000" w:themeColor="text1"/>
          <w:sz w:val="24"/>
          <w:szCs w:val="24"/>
        </w:rPr>
        <w:t>nual</w:t>
      </w:r>
      <w:r w:rsidRPr="00D311CB">
        <w:rPr>
          <w:rFonts w:ascii="Arial" w:hAnsi="Arial" w:cs="Arial"/>
          <w:color w:val="000000" w:themeColor="text1"/>
          <w:sz w:val="24"/>
          <w:szCs w:val="24"/>
        </w:rPr>
        <w:t>es.</w:t>
      </w:r>
    </w:p>
    <w:p w:rsidR="00161E4B" w:rsidRPr="00D311CB" w:rsidRDefault="00161E4B" w:rsidP="00D311CB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11CB">
        <w:rPr>
          <w:rFonts w:ascii="Arial" w:hAnsi="Arial" w:cs="Arial"/>
          <w:color w:val="000000" w:themeColor="text1"/>
          <w:sz w:val="24"/>
          <w:szCs w:val="24"/>
        </w:rPr>
        <w:t>Planificar las actividades educativas a desarrollar.</w:t>
      </w:r>
    </w:p>
    <w:p w:rsidR="00161E4B" w:rsidRPr="00D311CB" w:rsidRDefault="00161E4B" w:rsidP="00D311CB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11CB">
        <w:rPr>
          <w:rFonts w:ascii="Arial" w:hAnsi="Arial" w:cs="Arial"/>
          <w:color w:val="000000" w:themeColor="text1"/>
          <w:sz w:val="24"/>
          <w:szCs w:val="24"/>
        </w:rPr>
        <w:t>Informar a padres y representantes sobre el rendimiento y comportamiento de los alumnos</w:t>
      </w:r>
    </w:p>
    <w:p w:rsidR="001F5CC7" w:rsidRPr="00D311CB" w:rsidRDefault="001F5CC7" w:rsidP="00D311CB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11CB">
        <w:rPr>
          <w:rFonts w:ascii="Arial" w:hAnsi="Arial" w:cs="Arial"/>
          <w:color w:val="000000" w:themeColor="text1"/>
          <w:sz w:val="24"/>
          <w:szCs w:val="24"/>
        </w:rPr>
        <w:t>Elaboro boletines informativos de actuación de los niños, actividades complementarias y demás.</w:t>
      </w:r>
    </w:p>
    <w:p w:rsidR="001F5CC7" w:rsidRPr="00D311CB" w:rsidRDefault="00CA5325" w:rsidP="00D311CB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11CB">
        <w:rPr>
          <w:rFonts w:ascii="Arial" w:hAnsi="Arial" w:cs="Arial"/>
          <w:color w:val="000000" w:themeColor="text1"/>
          <w:sz w:val="24"/>
          <w:szCs w:val="24"/>
        </w:rPr>
        <w:t>Detecto problemas individuales del niño y reporto a padres, orientadores, personal médico, según sea el caso.</w:t>
      </w:r>
    </w:p>
    <w:p w:rsidR="000A1255" w:rsidRPr="00D311CB" w:rsidRDefault="000A1255" w:rsidP="00D311CB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11CB">
        <w:rPr>
          <w:rFonts w:ascii="Arial" w:hAnsi="Arial" w:cs="Arial"/>
          <w:color w:val="000000" w:themeColor="text1"/>
          <w:sz w:val="24"/>
          <w:szCs w:val="24"/>
        </w:rPr>
        <w:t>Mantengo en orden el equipo, sitio de trabajo y también mis alumnos.</w:t>
      </w:r>
    </w:p>
    <w:p w:rsidR="0016471F" w:rsidRPr="00D311CB" w:rsidRDefault="0016471F" w:rsidP="00D311CB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11CB">
        <w:rPr>
          <w:rFonts w:ascii="Arial" w:hAnsi="Arial" w:cs="Arial"/>
          <w:color w:val="000000" w:themeColor="text1"/>
          <w:sz w:val="24"/>
          <w:szCs w:val="24"/>
        </w:rPr>
        <w:t>Intervención educativa.</w:t>
      </w:r>
    </w:p>
    <w:p w:rsidR="0016471F" w:rsidRPr="00D311CB" w:rsidRDefault="00082859" w:rsidP="00D311CB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11CB">
        <w:rPr>
          <w:rFonts w:ascii="Arial" w:hAnsi="Arial" w:cs="Arial"/>
          <w:color w:val="000000" w:themeColor="text1"/>
          <w:sz w:val="24"/>
          <w:szCs w:val="24"/>
        </w:rPr>
        <w:t>Evaluación de cada uno de los parámetros solicitados.</w:t>
      </w:r>
    </w:p>
    <w:p w:rsidR="00BE19B0" w:rsidRPr="00D311CB" w:rsidRDefault="00BE19B0" w:rsidP="00D311CB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11CB">
        <w:rPr>
          <w:rFonts w:ascii="Arial" w:hAnsi="Arial" w:cs="Arial"/>
          <w:color w:val="000000" w:themeColor="text1"/>
          <w:sz w:val="24"/>
          <w:szCs w:val="24"/>
        </w:rPr>
        <w:t>Evalúo las necesidades del niño a través de la observación, pruebas y terapias de grupo.</w:t>
      </w:r>
    </w:p>
    <w:p w:rsidR="00031B75" w:rsidRPr="00D311CB" w:rsidRDefault="00031B75" w:rsidP="00D311CB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11CB">
        <w:rPr>
          <w:rFonts w:ascii="Arial" w:hAnsi="Arial" w:cs="Arial"/>
          <w:color w:val="000000" w:themeColor="text1"/>
          <w:sz w:val="24"/>
          <w:szCs w:val="24"/>
        </w:rPr>
        <w:t>Velo porque los niños cumplan con sus hábitos alimenticios e higiene, evaluando su desenvolvimiento durante sus actividades diarias.</w:t>
      </w:r>
    </w:p>
    <w:p w:rsidR="002C209C" w:rsidRPr="00D311CB" w:rsidRDefault="002C209C" w:rsidP="00D311CB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11CB">
        <w:rPr>
          <w:rFonts w:ascii="Arial" w:hAnsi="Arial" w:cs="Arial"/>
          <w:color w:val="000000" w:themeColor="text1"/>
          <w:sz w:val="24"/>
          <w:szCs w:val="24"/>
        </w:rPr>
        <w:t>Creo hábitos de estudio, alimentación e higiene, orientándolos en el aprendizaje en dichas áreas.</w:t>
      </w:r>
    </w:p>
    <w:p w:rsidR="002C209C" w:rsidRPr="00D311CB" w:rsidRDefault="002C209C" w:rsidP="00D311CB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11CB">
        <w:rPr>
          <w:rFonts w:ascii="Arial" w:hAnsi="Arial" w:cs="Arial"/>
          <w:color w:val="000000" w:themeColor="text1"/>
          <w:sz w:val="24"/>
          <w:szCs w:val="24"/>
        </w:rPr>
        <w:t>Desarrollo habilidades y destrezas de niños en edad preescolar,</w:t>
      </w:r>
      <w:r w:rsidR="00670CFB" w:rsidRPr="00D311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311CB">
        <w:rPr>
          <w:rFonts w:ascii="Arial" w:hAnsi="Arial" w:cs="Arial"/>
          <w:color w:val="000000" w:themeColor="text1"/>
          <w:sz w:val="24"/>
          <w:szCs w:val="24"/>
        </w:rPr>
        <w:t>como: lectura, lenguaje y hábitos</w:t>
      </w:r>
      <w:r w:rsidR="00670CFB" w:rsidRPr="00D311C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30817" w:rsidRPr="00D311CB" w:rsidRDefault="00E30817" w:rsidP="00D311CB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11CB">
        <w:rPr>
          <w:rFonts w:ascii="Arial" w:hAnsi="Arial" w:cs="Arial"/>
          <w:color w:val="000000" w:themeColor="text1"/>
          <w:sz w:val="24"/>
          <w:szCs w:val="24"/>
        </w:rPr>
        <w:t>Imparto enseñanza diaria a niños habilitándolos y adiestrándolos a través de técnicas de grupo.</w:t>
      </w:r>
    </w:p>
    <w:p w:rsidR="00E30817" w:rsidRDefault="00E30817" w:rsidP="00D311CB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11CB">
        <w:rPr>
          <w:rFonts w:ascii="Arial" w:hAnsi="Arial" w:cs="Arial"/>
          <w:color w:val="000000" w:themeColor="text1"/>
          <w:sz w:val="24"/>
          <w:szCs w:val="24"/>
        </w:rPr>
        <w:t xml:space="preserve">Evalúo las actividades </w:t>
      </w:r>
      <w:proofErr w:type="spellStart"/>
      <w:r w:rsidRPr="00D311CB">
        <w:rPr>
          <w:rFonts w:ascii="Arial" w:hAnsi="Arial" w:cs="Arial"/>
          <w:color w:val="000000" w:themeColor="text1"/>
          <w:sz w:val="24"/>
          <w:szCs w:val="24"/>
        </w:rPr>
        <w:t>psico</w:t>
      </w:r>
      <w:proofErr w:type="spellEnd"/>
      <w:r w:rsidRPr="00D311CB">
        <w:rPr>
          <w:rFonts w:ascii="Arial" w:hAnsi="Arial" w:cs="Arial"/>
          <w:color w:val="000000" w:themeColor="text1"/>
          <w:sz w:val="24"/>
          <w:szCs w:val="24"/>
        </w:rPr>
        <w:t>-motoras y socio-afectivas en el niño.</w:t>
      </w:r>
    </w:p>
    <w:p w:rsidR="0036150F" w:rsidRDefault="0036150F" w:rsidP="0036150F">
      <w:pPr>
        <w:pStyle w:val="Prrafodelista"/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6150F" w:rsidRDefault="0036150F" w:rsidP="0036150F">
      <w:pPr>
        <w:spacing w:line="480" w:lineRule="auto"/>
        <w:jc w:val="both"/>
        <w:rPr>
          <w:rStyle w:val="nfasis"/>
          <w:rFonts w:ascii="Arial" w:hAnsi="Arial" w:cs="Arial"/>
          <w:b/>
          <w:color w:val="A62326" w:themeColor="accent6" w:themeShade="BF"/>
          <w:sz w:val="24"/>
          <w:szCs w:val="24"/>
          <w:lang w:val="es-ES"/>
        </w:rPr>
      </w:pPr>
      <w:r>
        <w:rPr>
          <w:rStyle w:val="nfasis"/>
          <w:rFonts w:ascii="Arial" w:hAnsi="Arial" w:cs="Arial"/>
          <w:b/>
          <w:color w:val="A62326" w:themeColor="accent6" w:themeShade="BF"/>
          <w:sz w:val="24"/>
          <w:szCs w:val="24"/>
          <w:lang w:val="es-ES"/>
        </w:rPr>
        <w:t>Colegio Saint Mary</w:t>
      </w:r>
      <w:r w:rsidRPr="00044C49">
        <w:rPr>
          <w:rStyle w:val="nfasis"/>
          <w:rFonts w:ascii="Arial" w:hAnsi="Arial" w:cs="Arial"/>
          <w:b/>
          <w:color w:val="A62326" w:themeColor="accent6" w:themeShade="BF"/>
          <w:sz w:val="24"/>
          <w:szCs w:val="24"/>
          <w:lang w:val="es-ES"/>
        </w:rPr>
        <w:t>.</w:t>
      </w:r>
    </w:p>
    <w:p w:rsidR="006E79B0" w:rsidRPr="00BB0EE1" w:rsidRDefault="0036150F" w:rsidP="00BB0EE1">
      <w:pPr>
        <w:spacing w:line="480" w:lineRule="auto"/>
        <w:jc w:val="both"/>
        <w:rPr>
          <w:rFonts w:ascii="Arial" w:hAnsi="Arial" w:cs="Arial"/>
          <w:i/>
          <w:iCs/>
          <w:color w:val="000000" w:themeColor="text1"/>
          <w:sz w:val="24"/>
          <w:szCs w:val="24"/>
          <w:lang w:val="es-ES"/>
        </w:rPr>
      </w:pPr>
      <w:r>
        <w:rPr>
          <w:rStyle w:val="nfasisintenso"/>
          <w:rFonts w:ascii="Arial" w:hAnsi="Arial" w:cs="Arial"/>
          <w:color w:val="000000" w:themeColor="text1"/>
          <w:sz w:val="24"/>
          <w:szCs w:val="24"/>
        </w:rPr>
        <w:t>Asistente</w:t>
      </w:r>
      <w:r w:rsidRPr="00664D64">
        <w:rPr>
          <w:rStyle w:val="nfasisintenso"/>
          <w:rFonts w:ascii="Arial" w:hAnsi="Arial" w:cs="Arial"/>
          <w:color w:val="000000" w:themeColor="text1"/>
          <w:sz w:val="24"/>
          <w:szCs w:val="24"/>
          <w:lang w:val="es-ES"/>
        </w:rPr>
        <w:t xml:space="preserve">  de Preescolar </w:t>
      </w:r>
      <w:r w:rsidRPr="00664D64">
        <w:rPr>
          <w:rStyle w:val="nfasis"/>
          <w:rFonts w:ascii="Arial" w:hAnsi="Arial" w:cs="Arial"/>
          <w:color w:val="000000" w:themeColor="text1"/>
          <w:sz w:val="24"/>
          <w:szCs w:val="24"/>
        </w:rPr>
        <w:t xml:space="preserve">Inicio: </w:t>
      </w:r>
      <w:r>
        <w:rPr>
          <w:rStyle w:val="nfasis"/>
          <w:rFonts w:ascii="Arial" w:hAnsi="Arial" w:cs="Arial"/>
          <w:color w:val="000000" w:themeColor="text1"/>
          <w:sz w:val="24"/>
          <w:szCs w:val="24"/>
        </w:rPr>
        <w:t xml:space="preserve">Julio de </w:t>
      </w:r>
      <w:r w:rsidRPr="00664D64">
        <w:rPr>
          <w:rStyle w:val="nfasis"/>
          <w:rFonts w:ascii="Arial" w:hAnsi="Arial" w:cs="Arial"/>
          <w:color w:val="000000" w:themeColor="text1"/>
          <w:sz w:val="24"/>
          <w:szCs w:val="24"/>
        </w:rPr>
        <w:t>201</w:t>
      </w:r>
      <w:r>
        <w:rPr>
          <w:rStyle w:val="nfasis"/>
          <w:rFonts w:ascii="Arial" w:hAnsi="Arial" w:cs="Arial"/>
          <w:color w:val="000000" w:themeColor="text1"/>
          <w:sz w:val="24"/>
          <w:szCs w:val="24"/>
        </w:rPr>
        <w:t>5</w:t>
      </w:r>
      <w:r w:rsidRPr="00664D64">
        <w:rPr>
          <w:rStyle w:val="nfasis"/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FC41B2">
        <w:rPr>
          <w:rStyle w:val="nfasis"/>
          <w:rFonts w:ascii="Arial" w:hAnsi="Arial" w:cs="Arial"/>
          <w:color w:val="000000" w:themeColor="text1"/>
          <w:sz w:val="24"/>
          <w:szCs w:val="24"/>
          <w:lang w:val="es-ES"/>
        </w:rPr>
        <w:t>a Mayo de 2016</w:t>
      </w:r>
      <w:r>
        <w:rPr>
          <w:rStyle w:val="nfasis"/>
          <w:rFonts w:ascii="Arial" w:hAnsi="Arial" w:cs="Arial"/>
          <w:color w:val="000000" w:themeColor="text1"/>
          <w:sz w:val="24"/>
          <w:szCs w:val="24"/>
          <w:lang w:val="es-ES"/>
        </w:rPr>
        <w:t>.</w:t>
      </w:r>
    </w:p>
    <w:p w:rsidR="006E79B0" w:rsidRPr="00D311CB" w:rsidRDefault="006E79B0" w:rsidP="006E79B0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11CB">
        <w:rPr>
          <w:rFonts w:ascii="Arial" w:hAnsi="Arial" w:cs="Arial"/>
          <w:color w:val="000000" w:themeColor="text1"/>
          <w:sz w:val="24"/>
          <w:szCs w:val="24"/>
        </w:rPr>
        <w:t>Planificar las actividades educativas a desarrollar.</w:t>
      </w:r>
    </w:p>
    <w:p w:rsidR="006E79B0" w:rsidRDefault="006E79B0" w:rsidP="006E79B0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11CB">
        <w:rPr>
          <w:rFonts w:ascii="Arial" w:hAnsi="Arial" w:cs="Arial"/>
          <w:color w:val="000000" w:themeColor="text1"/>
          <w:sz w:val="24"/>
          <w:szCs w:val="24"/>
        </w:rPr>
        <w:t>Informar a padres y representantes sobre el rendimiento y comportamiento de los alumnos</w:t>
      </w:r>
    </w:p>
    <w:p w:rsidR="006E79B0" w:rsidRPr="00D311CB" w:rsidRDefault="006E79B0" w:rsidP="006E79B0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11CB">
        <w:rPr>
          <w:rFonts w:ascii="Arial" w:hAnsi="Arial" w:cs="Arial"/>
          <w:color w:val="000000" w:themeColor="text1"/>
          <w:sz w:val="24"/>
          <w:szCs w:val="24"/>
        </w:rPr>
        <w:t>Evaluación de cada uno de los parámetros solicitados.</w:t>
      </w:r>
    </w:p>
    <w:p w:rsidR="006E79B0" w:rsidRPr="00D311CB" w:rsidRDefault="006E79B0" w:rsidP="006E79B0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11CB">
        <w:rPr>
          <w:rFonts w:ascii="Arial" w:hAnsi="Arial" w:cs="Arial"/>
          <w:color w:val="000000" w:themeColor="text1"/>
          <w:sz w:val="24"/>
          <w:szCs w:val="24"/>
        </w:rPr>
        <w:t>Evalúo las necesidades del niño a través de la observación, pruebas y terapias de grupo.</w:t>
      </w:r>
    </w:p>
    <w:p w:rsidR="006E79B0" w:rsidRPr="00D311CB" w:rsidRDefault="006E79B0" w:rsidP="006E79B0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11CB">
        <w:rPr>
          <w:rFonts w:ascii="Arial" w:hAnsi="Arial" w:cs="Arial"/>
          <w:color w:val="000000" w:themeColor="text1"/>
          <w:sz w:val="24"/>
          <w:szCs w:val="24"/>
        </w:rPr>
        <w:t>Velo porque los niños cumplan con sus hábitos alimenticios e higiene, evaluando su desenvolvimiento durante sus actividades diarias.</w:t>
      </w:r>
    </w:p>
    <w:p w:rsidR="006E79B0" w:rsidRPr="00D311CB" w:rsidRDefault="006E79B0" w:rsidP="006E79B0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11CB">
        <w:rPr>
          <w:rFonts w:ascii="Arial" w:hAnsi="Arial" w:cs="Arial"/>
          <w:color w:val="000000" w:themeColor="text1"/>
          <w:sz w:val="24"/>
          <w:szCs w:val="24"/>
        </w:rPr>
        <w:t>Creo hábitos de estudio, alimentación e higiene, orientándolos en el aprendizaje en dichas áreas.</w:t>
      </w:r>
    </w:p>
    <w:p w:rsidR="006E79B0" w:rsidRPr="00D311CB" w:rsidRDefault="006E79B0" w:rsidP="006E79B0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11CB">
        <w:rPr>
          <w:rFonts w:ascii="Arial" w:hAnsi="Arial" w:cs="Arial"/>
          <w:color w:val="000000" w:themeColor="text1"/>
          <w:sz w:val="24"/>
          <w:szCs w:val="24"/>
        </w:rPr>
        <w:t>Desarrollo habilidades y destrezas de niños en edad preescolar, como: lectura, lenguaje y hábitos.</w:t>
      </w:r>
    </w:p>
    <w:p w:rsidR="0036150F" w:rsidRPr="004E5BC6" w:rsidRDefault="006E79B0" w:rsidP="004E5BC6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11CB">
        <w:rPr>
          <w:rFonts w:ascii="Arial" w:hAnsi="Arial" w:cs="Arial"/>
          <w:color w:val="000000" w:themeColor="text1"/>
          <w:sz w:val="24"/>
          <w:szCs w:val="24"/>
        </w:rPr>
        <w:t>Imparto enseñanza diaria a niños habilitándolos y adiestrándolos a través de técnicas de grupo.</w:t>
      </w:r>
    </w:p>
    <w:p w:rsidR="001369AB" w:rsidRPr="00664D64" w:rsidRDefault="003B6786" w:rsidP="00664D64">
      <w:pPr>
        <w:pStyle w:val="Encabezadodeseccin"/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664D64">
        <w:rPr>
          <w:rFonts w:ascii="Arial" w:hAnsi="Arial" w:cs="Arial"/>
          <w:b/>
          <w:sz w:val="24"/>
          <w:szCs w:val="24"/>
          <w:lang w:val="es-ES"/>
        </w:rPr>
        <w:t>Aptitudes</w:t>
      </w:r>
    </w:p>
    <w:p w:rsidR="001369AB" w:rsidRPr="00664D64" w:rsidRDefault="00DD1EF0" w:rsidP="00664D64">
      <w:pPr>
        <w:pStyle w:val="Prrafodelista"/>
        <w:numPr>
          <w:ilvl w:val="0"/>
          <w:numId w:val="4"/>
        </w:numPr>
        <w:spacing w:line="480" w:lineRule="auto"/>
        <w:ind w:hanging="28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D64">
        <w:rPr>
          <w:rFonts w:ascii="Arial" w:hAnsi="Arial" w:cs="Arial"/>
          <w:color w:val="000000" w:themeColor="text1"/>
          <w:sz w:val="24"/>
          <w:szCs w:val="24"/>
        </w:rPr>
        <w:t>Responsable.</w:t>
      </w:r>
    </w:p>
    <w:p w:rsidR="00DD1EF0" w:rsidRPr="00664D64" w:rsidRDefault="00DD1EF0" w:rsidP="00664D64">
      <w:pPr>
        <w:pStyle w:val="Prrafodelista"/>
        <w:numPr>
          <w:ilvl w:val="0"/>
          <w:numId w:val="4"/>
        </w:numPr>
        <w:spacing w:line="480" w:lineRule="auto"/>
        <w:ind w:hanging="28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D64">
        <w:rPr>
          <w:rFonts w:ascii="Arial" w:hAnsi="Arial" w:cs="Arial"/>
          <w:color w:val="000000" w:themeColor="text1"/>
          <w:sz w:val="24"/>
          <w:szCs w:val="24"/>
        </w:rPr>
        <w:t>Proactiva.</w:t>
      </w:r>
    </w:p>
    <w:p w:rsidR="00DD1EF0" w:rsidRPr="00664D64" w:rsidRDefault="00DD1EF0" w:rsidP="00664D64">
      <w:pPr>
        <w:pStyle w:val="Prrafodelista"/>
        <w:numPr>
          <w:ilvl w:val="0"/>
          <w:numId w:val="4"/>
        </w:numPr>
        <w:spacing w:line="480" w:lineRule="auto"/>
        <w:ind w:hanging="28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D64">
        <w:rPr>
          <w:rFonts w:ascii="Arial" w:hAnsi="Arial" w:cs="Arial"/>
          <w:color w:val="000000" w:themeColor="text1"/>
          <w:sz w:val="24"/>
          <w:szCs w:val="24"/>
        </w:rPr>
        <w:t>Puntual.</w:t>
      </w:r>
    </w:p>
    <w:p w:rsidR="00BA4EC6" w:rsidRDefault="00BA4EC6" w:rsidP="00664D64">
      <w:pPr>
        <w:pStyle w:val="Prrafodelista"/>
        <w:numPr>
          <w:ilvl w:val="0"/>
          <w:numId w:val="4"/>
        </w:numPr>
        <w:spacing w:line="480" w:lineRule="auto"/>
        <w:ind w:hanging="28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D64">
        <w:rPr>
          <w:rFonts w:ascii="Arial" w:hAnsi="Arial" w:cs="Arial"/>
          <w:color w:val="000000" w:themeColor="text1"/>
          <w:sz w:val="24"/>
          <w:szCs w:val="24"/>
        </w:rPr>
        <w:t>Innovadora</w:t>
      </w:r>
      <w:r w:rsidR="00E2383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2383D" w:rsidRDefault="00E2383D" w:rsidP="00664D64">
      <w:pPr>
        <w:pStyle w:val="Prrafodelista"/>
        <w:numPr>
          <w:ilvl w:val="0"/>
          <w:numId w:val="4"/>
        </w:numPr>
        <w:spacing w:line="480" w:lineRule="auto"/>
        <w:ind w:hanging="28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Dinamista.</w:t>
      </w:r>
    </w:p>
    <w:p w:rsidR="00B10E50" w:rsidRDefault="00B10E50" w:rsidP="00664D64">
      <w:pPr>
        <w:pStyle w:val="Prrafodelista"/>
        <w:numPr>
          <w:ilvl w:val="0"/>
          <w:numId w:val="4"/>
        </w:numPr>
        <w:spacing w:line="480" w:lineRule="auto"/>
        <w:ind w:hanging="28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Excelente en el trabajo de equipo.</w:t>
      </w:r>
    </w:p>
    <w:p w:rsidR="001E4A27" w:rsidRDefault="001E4A27" w:rsidP="00664D64">
      <w:pPr>
        <w:pStyle w:val="Prrafodelista"/>
        <w:numPr>
          <w:ilvl w:val="0"/>
          <w:numId w:val="4"/>
        </w:numPr>
        <w:spacing w:line="480" w:lineRule="auto"/>
        <w:ind w:hanging="28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Actitud abierta a la participación.</w:t>
      </w:r>
    </w:p>
    <w:p w:rsidR="001E4A27" w:rsidRDefault="001E4A27" w:rsidP="00664D64">
      <w:pPr>
        <w:pStyle w:val="Prrafodelista"/>
        <w:numPr>
          <w:ilvl w:val="0"/>
          <w:numId w:val="4"/>
        </w:numPr>
        <w:spacing w:line="480" w:lineRule="auto"/>
        <w:ind w:hanging="28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Tolerante.</w:t>
      </w:r>
    </w:p>
    <w:p w:rsidR="001E4A27" w:rsidRDefault="001E4A27" w:rsidP="00664D64">
      <w:pPr>
        <w:pStyle w:val="Prrafodelista"/>
        <w:numPr>
          <w:ilvl w:val="0"/>
          <w:numId w:val="4"/>
        </w:numPr>
        <w:spacing w:line="480" w:lineRule="auto"/>
        <w:ind w:hanging="28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Paciente, con actitud coherente y estable.</w:t>
      </w:r>
    </w:p>
    <w:p w:rsidR="007035F2" w:rsidRPr="00664D64" w:rsidRDefault="007035F2" w:rsidP="00664D64">
      <w:pPr>
        <w:pStyle w:val="Prrafodelista"/>
        <w:numPr>
          <w:ilvl w:val="0"/>
          <w:numId w:val="4"/>
        </w:numPr>
        <w:spacing w:line="480" w:lineRule="auto"/>
        <w:ind w:hanging="28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Enfocada hacia la búsqueda y el descubrimiento del estudio y la formación.</w:t>
      </w:r>
    </w:p>
    <w:p w:rsidR="00BA4EC6" w:rsidRDefault="00BA4EC6" w:rsidP="00664D64">
      <w:p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F4A22" w:rsidRDefault="004F4A22" w:rsidP="004F4A22">
      <w:pPr>
        <w:spacing w:line="480" w:lineRule="auto"/>
        <w:jc w:val="both"/>
        <w:rPr>
          <w:rFonts w:ascii="Arial" w:hAnsi="Arial" w:cs="Arial"/>
          <w:b/>
          <w:color w:val="A62326" w:themeColor="accent6" w:themeShade="BF"/>
          <w:sz w:val="28"/>
          <w:szCs w:val="28"/>
        </w:rPr>
      </w:pPr>
      <w:r>
        <w:rPr>
          <w:rFonts w:ascii="Arial" w:hAnsi="Arial" w:cs="Arial"/>
          <w:b/>
          <w:color w:val="A62326" w:themeColor="accent6" w:themeShade="BF"/>
          <w:sz w:val="28"/>
          <w:szCs w:val="28"/>
        </w:rPr>
        <w:t>Conocimientos</w:t>
      </w:r>
    </w:p>
    <w:p w:rsidR="004F4A22" w:rsidRPr="00333709" w:rsidRDefault="005A0CB4" w:rsidP="00333709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33709">
        <w:rPr>
          <w:rFonts w:ascii="Arial" w:hAnsi="Arial" w:cs="Arial"/>
          <w:sz w:val="24"/>
          <w:szCs w:val="24"/>
        </w:rPr>
        <w:t xml:space="preserve">Conocimientos en programas ofimáticos como Word, Excel. </w:t>
      </w:r>
      <w:proofErr w:type="spellStart"/>
      <w:r w:rsidRPr="00333709">
        <w:rPr>
          <w:rFonts w:ascii="Arial" w:hAnsi="Arial" w:cs="Arial"/>
          <w:sz w:val="24"/>
          <w:szCs w:val="24"/>
        </w:rPr>
        <w:t>Power</w:t>
      </w:r>
      <w:proofErr w:type="spellEnd"/>
      <w:r w:rsidRPr="003337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3709">
        <w:rPr>
          <w:rFonts w:ascii="Arial" w:hAnsi="Arial" w:cs="Arial"/>
          <w:sz w:val="24"/>
          <w:szCs w:val="24"/>
        </w:rPr>
        <w:t>point</w:t>
      </w:r>
      <w:proofErr w:type="spellEnd"/>
      <w:r w:rsidRPr="00333709">
        <w:rPr>
          <w:rFonts w:ascii="Arial" w:hAnsi="Arial" w:cs="Arial"/>
          <w:sz w:val="24"/>
          <w:szCs w:val="24"/>
        </w:rPr>
        <w:t>, Publisher.</w:t>
      </w:r>
    </w:p>
    <w:p w:rsidR="005A0CB4" w:rsidRPr="00333709" w:rsidRDefault="005A0CB4" w:rsidP="00333709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33709">
        <w:rPr>
          <w:rFonts w:ascii="Arial" w:hAnsi="Arial" w:cs="Arial"/>
          <w:sz w:val="24"/>
          <w:szCs w:val="24"/>
        </w:rPr>
        <w:t>Manejo de plataformas educativas y páginas web.</w:t>
      </w:r>
    </w:p>
    <w:p w:rsidR="005A0CB4" w:rsidRPr="00333709" w:rsidRDefault="005A0CB4" w:rsidP="00333709">
      <w:pPr>
        <w:pStyle w:val="Prrafodelista"/>
        <w:numPr>
          <w:ilvl w:val="0"/>
          <w:numId w:val="6"/>
        </w:numPr>
        <w:tabs>
          <w:tab w:val="left" w:pos="399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33709">
        <w:rPr>
          <w:rFonts w:ascii="Arial" w:hAnsi="Arial" w:cs="Arial"/>
          <w:sz w:val="24"/>
          <w:szCs w:val="24"/>
        </w:rPr>
        <w:t>Conocimientos básicos en inglés.</w:t>
      </w:r>
      <w:r w:rsidRPr="00333709">
        <w:rPr>
          <w:rFonts w:ascii="Arial" w:hAnsi="Arial" w:cs="Arial"/>
          <w:sz w:val="24"/>
          <w:szCs w:val="24"/>
        </w:rPr>
        <w:tab/>
      </w:r>
    </w:p>
    <w:p w:rsidR="005A0CB4" w:rsidRPr="00333709" w:rsidRDefault="005A0CB4" w:rsidP="00333709">
      <w:pPr>
        <w:pStyle w:val="Prrafodelista"/>
        <w:numPr>
          <w:ilvl w:val="0"/>
          <w:numId w:val="6"/>
        </w:numPr>
        <w:tabs>
          <w:tab w:val="left" w:pos="399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33709">
        <w:rPr>
          <w:rFonts w:ascii="Arial" w:hAnsi="Arial" w:cs="Arial"/>
          <w:sz w:val="24"/>
          <w:szCs w:val="24"/>
        </w:rPr>
        <w:t>Conocimientos en didáctica del aprendizaje.</w:t>
      </w:r>
    </w:p>
    <w:p w:rsidR="00E0456E" w:rsidRPr="00333709" w:rsidRDefault="00E0456E" w:rsidP="00333709">
      <w:pPr>
        <w:pStyle w:val="Prrafodelista"/>
        <w:numPr>
          <w:ilvl w:val="0"/>
          <w:numId w:val="6"/>
        </w:numPr>
        <w:tabs>
          <w:tab w:val="left" w:pos="399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33709">
        <w:rPr>
          <w:rFonts w:ascii="Arial" w:hAnsi="Arial" w:cs="Arial"/>
          <w:sz w:val="24"/>
          <w:szCs w:val="24"/>
        </w:rPr>
        <w:t>Conocimiento en educación especial.</w:t>
      </w:r>
    </w:p>
    <w:p w:rsidR="00BA7DD3" w:rsidRDefault="00BA7DD3" w:rsidP="00BA7DD3">
      <w:pPr>
        <w:spacing w:line="480" w:lineRule="auto"/>
        <w:jc w:val="both"/>
        <w:rPr>
          <w:rFonts w:ascii="Arial" w:hAnsi="Arial" w:cs="Arial"/>
          <w:b/>
          <w:color w:val="A62326" w:themeColor="accent6" w:themeShade="BF"/>
          <w:sz w:val="28"/>
          <w:szCs w:val="28"/>
        </w:rPr>
      </w:pPr>
      <w:r>
        <w:rPr>
          <w:rFonts w:ascii="Arial" w:hAnsi="Arial" w:cs="Arial"/>
          <w:b/>
          <w:color w:val="A62326" w:themeColor="accent6" w:themeShade="BF"/>
          <w:sz w:val="28"/>
          <w:szCs w:val="28"/>
        </w:rPr>
        <w:t>Cursos</w:t>
      </w:r>
    </w:p>
    <w:p w:rsidR="00BB0EE1" w:rsidRPr="004E5BC6" w:rsidRDefault="00BA7DD3" w:rsidP="004F4A22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color w:val="A62326" w:themeColor="accent6" w:themeShade="BF"/>
          <w:sz w:val="24"/>
          <w:szCs w:val="24"/>
        </w:rPr>
      </w:pPr>
      <w:r w:rsidRPr="00BA7DD3">
        <w:rPr>
          <w:rFonts w:ascii="Arial" w:hAnsi="Arial" w:cs="Arial"/>
          <w:sz w:val="24"/>
          <w:szCs w:val="24"/>
        </w:rPr>
        <w:t>Didácticas</w:t>
      </w:r>
      <w:r w:rsidRPr="00BA7DD3">
        <w:rPr>
          <w:rFonts w:ascii="Arial" w:hAnsi="Arial" w:cs="Arial"/>
          <w:color w:val="A62326" w:themeColor="accent6" w:themeShade="BF"/>
          <w:sz w:val="24"/>
          <w:szCs w:val="24"/>
        </w:rPr>
        <w:t xml:space="preserve"> </w:t>
      </w:r>
      <w:r w:rsidRPr="00BA7DD3">
        <w:rPr>
          <w:rFonts w:ascii="Arial" w:hAnsi="Arial" w:cs="Arial"/>
          <w:sz w:val="24"/>
          <w:szCs w:val="24"/>
        </w:rPr>
        <w:t>sobre el aprendizaje.</w:t>
      </w:r>
      <w:bookmarkStart w:id="0" w:name="_GoBack"/>
      <w:bookmarkEnd w:id="0"/>
    </w:p>
    <w:p w:rsidR="00BA4EC6" w:rsidRPr="003F0633" w:rsidRDefault="000B21DA" w:rsidP="00664D64">
      <w:pPr>
        <w:spacing w:line="480" w:lineRule="auto"/>
        <w:jc w:val="both"/>
        <w:rPr>
          <w:rFonts w:ascii="Arial" w:hAnsi="Arial" w:cs="Arial"/>
          <w:b/>
          <w:color w:val="A62326" w:themeColor="accent6" w:themeShade="BF"/>
          <w:sz w:val="28"/>
          <w:szCs w:val="28"/>
        </w:rPr>
      </w:pPr>
      <w:r w:rsidRPr="003F0633">
        <w:rPr>
          <w:rFonts w:ascii="Arial" w:hAnsi="Arial" w:cs="Arial"/>
          <w:b/>
          <w:color w:val="A62326" w:themeColor="accent6" w:themeShade="BF"/>
          <w:sz w:val="28"/>
          <w:szCs w:val="28"/>
        </w:rPr>
        <w:t>Referencias</w:t>
      </w:r>
    </w:p>
    <w:p w:rsidR="000B21DA" w:rsidRPr="00664D64" w:rsidRDefault="00EE341F" w:rsidP="00664D64">
      <w:p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D64">
        <w:rPr>
          <w:rFonts w:ascii="Arial" w:hAnsi="Arial" w:cs="Arial"/>
          <w:color w:val="000000" w:themeColor="text1"/>
          <w:sz w:val="24"/>
          <w:szCs w:val="24"/>
        </w:rPr>
        <w:t>L</w:t>
      </w:r>
      <w:r w:rsidR="00044C49">
        <w:rPr>
          <w:rFonts w:ascii="Arial" w:hAnsi="Arial" w:cs="Arial"/>
          <w:color w:val="000000" w:themeColor="text1"/>
          <w:sz w:val="24"/>
          <w:szCs w:val="24"/>
        </w:rPr>
        <w:t xml:space="preserve">ic. Jennifer </w:t>
      </w:r>
      <w:proofErr w:type="spellStart"/>
      <w:r w:rsidR="00044C49">
        <w:rPr>
          <w:rFonts w:ascii="Arial" w:hAnsi="Arial" w:cs="Arial"/>
          <w:color w:val="000000" w:themeColor="text1"/>
          <w:sz w:val="24"/>
          <w:szCs w:val="24"/>
        </w:rPr>
        <w:t>Archbold</w:t>
      </w:r>
      <w:proofErr w:type="spellEnd"/>
      <w:r w:rsidR="00044C49">
        <w:rPr>
          <w:rFonts w:ascii="Arial" w:hAnsi="Arial" w:cs="Arial"/>
          <w:color w:val="000000" w:themeColor="text1"/>
          <w:sz w:val="24"/>
          <w:szCs w:val="24"/>
        </w:rPr>
        <w:t>. 6940-3792</w:t>
      </w:r>
    </w:p>
    <w:p w:rsidR="000728FC" w:rsidRPr="00664D64" w:rsidRDefault="00EE341F" w:rsidP="000728FC">
      <w:pPr>
        <w:tabs>
          <w:tab w:val="right" w:pos="9807"/>
        </w:tabs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D64">
        <w:rPr>
          <w:rFonts w:ascii="Arial" w:hAnsi="Arial" w:cs="Arial"/>
          <w:color w:val="000000" w:themeColor="text1"/>
          <w:sz w:val="24"/>
          <w:szCs w:val="24"/>
        </w:rPr>
        <w:t>Lic. Emmy Prados. 6668-0874</w:t>
      </w:r>
      <w:r w:rsidR="000728FC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BA4EC6" w:rsidRDefault="00EE341F" w:rsidP="00664D64">
      <w:p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D64">
        <w:rPr>
          <w:rFonts w:ascii="Arial" w:hAnsi="Arial" w:cs="Arial"/>
          <w:color w:val="000000" w:themeColor="text1"/>
          <w:sz w:val="24"/>
          <w:szCs w:val="24"/>
        </w:rPr>
        <w:t>Lic. Katiuska Contreras.</w:t>
      </w:r>
      <w:r w:rsidR="00044C49">
        <w:rPr>
          <w:rFonts w:ascii="Arial" w:hAnsi="Arial" w:cs="Arial"/>
          <w:color w:val="000000" w:themeColor="text1"/>
          <w:sz w:val="24"/>
          <w:szCs w:val="24"/>
        </w:rPr>
        <w:t xml:space="preserve"> 6229-.7313</w:t>
      </w:r>
    </w:p>
    <w:p w:rsidR="000728FC" w:rsidRPr="003F0633" w:rsidRDefault="000728FC" w:rsidP="00074EBA">
      <w:pPr>
        <w:spacing w:line="48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BA4EC6" w:rsidRPr="00664D64" w:rsidRDefault="00BA4EC6" w:rsidP="00664D6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BA4EC6" w:rsidRPr="00664D64" w:rsidRDefault="00BA4EC6" w:rsidP="00664D6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BA4EC6" w:rsidRPr="00664D64" w:rsidRDefault="00BA4EC6" w:rsidP="00664D6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BA4EC6" w:rsidRPr="00664D64">
      <w:footerReference w:type="default" r:id="rId10"/>
      <w:headerReference w:type="first" r:id="rId11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712" w:rsidRDefault="00AD1712">
      <w:pPr>
        <w:spacing w:after="0" w:line="240" w:lineRule="auto"/>
      </w:pPr>
      <w:r>
        <w:separator/>
      </w:r>
    </w:p>
  </w:endnote>
  <w:endnote w:type="continuationSeparator" w:id="0">
    <w:p w:rsidR="00AD1712" w:rsidRDefault="00AD1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9AB" w:rsidRDefault="003B6786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4FB931D" id="Rectángulo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4BF7477" id="Rectángulo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YMnQIAADQFAAAOAAAAZHJzL2Uyb0RvYy54bWysVNuO0zAQfUfiHyy/d3MhvSTadLXbpQhp&#10;gRULH+A6TmLhG7bbdEF8DN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NB19gy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F09C7C5" id="Rectángulo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FcslBpwCAAA0BQAADgAAAAAAAAAAAAAAAAAuAgAAZHJzL2Uy&#10;b0RvYy54bWxQSwECLQAUAAYACAAAACEA+rTL590AAAAEAQAADwAAAAAAAAAAAAAAAAD2BAAAZHJz&#10;L2Rvd25yZXYueG1sUEsFBgAAAAAEAAQA8wAAAAAGAAAAAA==&#10;" fillcolor="#545454 [3215]" stroked="f">
              <w10:wrap anchorx="margin" anchory="margin"/>
            </v:rect>
          </w:pict>
        </mc:Fallback>
      </mc:AlternateContent>
    </w:r>
  </w:p>
  <w:p w:rsidR="001369AB" w:rsidRDefault="001369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712" w:rsidRDefault="00AD1712">
      <w:pPr>
        <w:spacing w:after="0" w:line="240" w:lineRule="auto"/>
      </w:pPr>
      <w:r>
        <w:separator/>
      </w:r>
    </w:p>
  </w:footnote>
  <w:footnote w:type="continuationSeparator" w:id="0">
    <w:p w:rsidR="00AD1712" w:rsidRDefault="00AD1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9AB" w:rsidRDefault="003B6786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C6D0615" id="Rectángulo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FXevad+AgAA/g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FF8140B" id="Rectángulo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PJ3FTG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881B8A3" id="Rectángulo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IASIW2dAgAANAUAAA4AAAAAAAAAAAAAAAAALgIAAGRycy9l&#10;Mm9Eb2MueG1sUEsBAi0AFAAGAAgAAAAhAPq0y+fdAAAABAEAAA8AAAAAAAAAAAAAAAAA9wQAAGRy&#10;cy9kb3ducmV2LnhtbFBLBQYAAAAABAAEAPMAAAABBgAAAAA=&#10;" fillcolor="#545454 [3215]" stroked="f">
              <w10:wrap anchorx="margin" anchory="margin"/>
            </v:rect>
          </w:pict>
        </mc:Fallback>
      </mc:AlternateContent>
    </w:r>
  </w:p>
  <w:p w:rsidR="001369AB" w:rsidRDefault="001369A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45F2E23"/>
    <w:multiLevelType w:val="hybridMultilevel"/>
    <w:tmpl w:val="4A66810C"/>
    <w:lvl w:ilvl="0" w:tplc="04C68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37530"/>
    <w:multiLevelType w:val="hybridMultilevel"/>
    <w:tmpl w:val="151644A4"/>
    <w:lvl w:ilvl="0" w:tplc="04C68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F79C2"/>
    <w:multiLevelType w:val="hybridMultilevel"/>
    <w:tmpl w:val="9F3E9D74"/>
    <w:lvl w:ilvl="0" w:tplc="04C68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EE7"/>
    <w:rsid w:val="00013907"/>
    <w:rsid w:val="00031B75"/>
    <w:rsid w:val="00035408"/>
    <w:rsid w:val="00044C49"/>
    <w:rsid w:val="00057BDE"/>
    <w:rsid w:val="0007274E"/>
    <w:rsid w:val="000728FC"/>
    <w:rsid w:val="00074EBA"/>
    <w:rsid w:val="00082859"/>
    <w:rsid w:val="000A1255"/>
    <w:rsid w:val="000B21DA"/>
    <w:rsid w:val="00101224"/>
    <w:rsid w:val="001369AB"/>
    <w:rsid w:val="00146CA3"/>
    <w:rsid w:val="00161E4B"/>
    <w:rsid w:val="0016471F"/>
    <w:rsid w:val="001804BF"/>
    <w:rsid w:val="001965B4"/>
    <w:rsid w:val="001E4A27"/>
    <w:rsid w:val="001F5CC7"/>
    <w:rsid w:val="001F755F"/>
    <w:rsid w:val="002262BC"/>
    <w:rsid w:val="002C209C"/>
    <w:rsid w:val="00333709"/>
    <w:rsid w:val="0036150F"/>
    <w:rsid w:val="003B0783"/>
    <w:rsid w:val="003B6786"/>
    <w:rsid w:val="003F0633"/>
    <w:rsid w:val="00420B9B"/>
    <w:rsid w:val="00453A0A"/>
    <w:rsid w:val="004E5BC6"/>
    <w:rsid w:val="004F4A22"/>
    <w:rsid w:val="004F5355"/>
    <w:rsid w:val="0054773F"/>
    <w:rsid w:val="005A0C2F"/>
    <w:rsid w:val="005A0CB4"/>
    <w:rsid w:val="00627D8A"/>
    <w:rsid w:val="00651073"/>
    <w:rsid w:val="00664D64"/>
    <w:rsid w:val="00670CFB"/>
    <w:rsid w:val="006A4901"/>
    <w:rsid w:val="006E6E14"/>
    <w:rsid w:val="006E79B0"/>
    <w:rsid w:val="00703568"/>
    <w:rsid w:val="007035F2"/>
    <w:rsid w:val="00710919"/>
    <w:rsid w:val="007203D4"/>
    <w:rsid w:val="00771CCF"/>
    <w:rsid w:val="007B0B3C"/>
    <w:rsid w:val="007F7D9B"/>
    <w:rsid w:val="00821EE7"/>
    <w:rsid w:val="0085090D"/>
    <w:rsid w:val="00946807"/>
    <w:rsid w:val="00990091"/>
    <w:rsid w:val="009E500F"/>
    <w:rsid w:val="00A01D1F"/>
    <w:rsid w:val="00A17FFD"/>
    <w:rsid w:val="00A4630C"/>
    <w:rsid w:val="00AD1712"/>
    <w:rsid w:val="00AF507D"/>
    <w:rsid w:val="00B10E50"/>
    <w:rsid w:val="00B26213"/>
    <w:rsid w:val="00B33C6A"/>
    <w:rsid w:val="00B376EA"/>
    <w:rsid w:val="00BA4EC6"/>
    <w:rsid w:val="00BA7DD3"/>
    <w:rsid w:val="00BB0EE1"/>
    <w:rsid w:val="00BD5512"/>
    <w:rsid w:val="00BE19B0"/>
    <w:rsid w:val="00C064B6"/>
    <w:rsid w:val="00CA5325"/>
    <w:rsid w:val="00D113D8"/>
    <w:rsid w:val="00D311CB"/>
    <w:rsid w:val="00D41C40"/>
    <w:rsid w:val="00DD1EF0"/>
    <w:rsid w:val="00E0456E"/>
    <w:rsid w:val="00E14FF9"/>
    <w:rsid w:val="00E2383D"/>
    <w:rsid w:val="00E30817"/>
    <w:rsid w:val="00E710D7"/>
    <w:rsid w:val="00EE341F"/>
    <w:rsid w:val="00F40C4E"/>
    <w:rsid w:val="00FC41B2"/>
    <w:rsid w:val="00FE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9A7451-558C-4A15-B6BD-E8AF38FA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PA" w:eastAsia="es-PA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EC6"/>
  </w:style>
  <w:style w:type="paragraph" w:styleId="Ttulo1">
    <w:name w:val="heading 1"/>
    <w:basedOn w:val="Normal"/>
    <w:next w:val="Normal"/>
    <w:link w:val="Ttulo1Car"/>
    <w:uiPriority w:val="9"/>
    <w:qFormat/>
    <w:rsid w:val="00BA4EC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62326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EC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62326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4E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62326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4E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393D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4E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393D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4E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393D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4E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393D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4E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393D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4E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393D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A4EC6"/>
    <w:rPr>
      <w:rFonts w:asciiTheme="majorHAnsi" w:eastAsiaTheme="majorEastAsia" w:hAnsiTheme="majorHAnsi" w:cstheme="majorBidi"/>
      <w:color w:val="A62326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4EC6"/>
    <w:rPr>
      <w:rFonts w:asciiTheme="majorHAnsi" w:eastAsiaTheme="majorEastAsia" w:hAnsiTheme="majorHAnsi" w:cstheme="majorBidi"/>
      <w:color w:val="A62326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4EC6"/>
    <w:rPr>
      <w:rFonts w:asciiTheme="majorHAnsi" w:eastAsiaTheme="majorEastAsia" w:hAnsiTheme="majorHAnsi" w:cstheme="majorBidi"/>
      <w:color w:val="A62326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4EC6"/>
    <w:rPr>
      <w:rFonts w:asciiTheme="majorHAnsi" w:eastAsiaTheme="majorEastAsia" w:hAnsiTheme="majorHAnsi" w:cstheme="majorBidi"/>
      <w:color w:val="D5393D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4EC6"/>
    <w:rPr>
      <w:rFonts w:asciiTheme="majorHAnsi" w:eastAsiaTheme="majorEastAsia" w:hAnsiTheme="majorHAnsi" w:cstheme="majorBidi"/>
      <w:i/>
      <w:iCs/>
      <w:color w:val="D5393D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4EC6"/>
    <w:rPr>
      <w:rFonts w:asciiTheme="majorHAnsi" w:eastAsiaTheme="majorEastAsia" w:hAnsiTheme="majorHAnsi" w:cstheme="majorBidi"/>
      <w:color w:val="D5393D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4EC6"/>
    <w:rPr>
      <w:rFonts w:asciiTheme="majorHAnsi" w:eastAsiaTheme="majorEastAsia" w:hAnsiTheme="majorHAnsi" w:cstheme="majorBidi"/>
      <w:b/>
      <w:bCs/>
      <w:color w:val="D5393D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4EC6"/>
    <w:rPr>
      <w:rFonts w:asciiTheme="majorHAnsi" w:eastAsiaTheme="majorEastAsia" w:hAnsiTheme="majorHAnsi" w:cstheme="majorBidi"/>
      <w:b/>
      <w:bCs/>
      <w:i/>
      <w:iCs/>
      <w:color w:val="D5393D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4EC6"/>
    <w:rPr>
      <w:rFonts w:asciiTheme="majorHAnsi" w:eastAsiaTheme="majorEastAsia" w:hAnsiTheme="majorHAnsi" w:cstheme="majorBidi"/>
      <w:i/>
      <w:iCs/>
      <w:color w:val="D5393D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A4EC6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tulo">
    <w:name w:val="Título"/>
    <w:basedOn w:val="Normal"/>
    <w:next w:val="Normal"/>
    <w:link w:val="TitleChar"/>
    <w:uiPriority w:val="10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A4E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A4EC6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A4EC6"/>
    <w:rPr>
      <w:b/>
      <w:bCs/>
    </w:rPr>
  </w:style>
  <w:style w:type="character" w:styleId="nfasis">
    <w:name w:val="Emphasis"/>
    <w:basedOn w:val="Fuentedeprrafopredeter"/>
    <w:uiPriority w:val="20"/>
    <w:qFormat/>
    <w:rsid w:val="00BA4EC6"/>
    <w:rPr>
      <w:i/>
      <w:iCs/>
      <w:color w:val="D5393D" w:themeColor="accent6"/>
    </w:rPr>
  </w:style>
  <w:style w:type="paragraph" w:styleId="Sinespaciado">
    <w:name w:val="No Spacing"/>
    <w:link w:val="SinespaciadoCar"/>
    <w:uiPriority w:val="1"/>
    <w:qFormat/>
    <w:rsid w:val="00BA4EC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A4EC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A4EC6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4EC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393D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4EC6"/>
    <w:rPr>
      <w:rFonts w:asciiTheme="majorHAnsi" w:eastAsiaTheme="majorEastAsia" w:hAnsiTheme="majorHAnsi" w:cstheme="majorBidi"/>
      <w:i/>
      <w:iCs/>
      <w:color w:val="D5393D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A4EC6"/>
    <w:rPr>
      <w:i/>
      <w:iCs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sid w:val="00BA4EC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A4EC6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A4EC6"/>
    <w:rPr>
      <w:b/>
      <w:bCs/>
      <w:smallCaps/>
      <w:color w:val="D5393D" w:themeColor="accent6"/>
    </w:rPr>
  </w:style>
  <w:style w:type="character" w:styleId="Ttulodellibro">
    <w:name w:val="Book Title"/>
    <w:basedOn w:val="Fuentedeprrafopredeter"/>
    <w:uiPriority w:val="33"/>
    <w:qFormat/>
    <w:rsid w:val="00BA4EC6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A4EC6"/>
    <w:pPr>
      <w:outlineLvl w:val="9"/>
    </w:p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pPr>
      <w:spacing w:before="12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rPr>
      <w:b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Nombre">
    <w:name w:val="Nombre"/>
    <w:basedOn w:val="Ttulo"/>
    <w:rPr>
      <w:sz w:val="48"/>
    </w:rPr>
  </w:style>
  <w:style w:type="paragraph" w:customStyle="1" w:styleId="Textodelcurrculumvtae">
    <w:name w:val="Texto del currículum vítae"/>
    <w:basedOn w:val="Normal"/>
    <w:rsid w:val="00BD5512"/>
    <w:pPr>
      <w:spacing w:before="40" w:after="40"/>
      <w:ind w:right="1440"/>
    </w:pPr>
    <w:rPr>
      <w:rFonts w:eastAsiaTheme="minorHAnsi"/>
      <w:color w:val="595959" w:themeColor="text1" w:themeTint="A6"/>
      <w:kern w:val="20"/>
      <w:sz w:val="20"/>
      <w:szCs w:val="20"/>
      <w:lang w:val="es-ES" w:eastAsia="en-US"/>
    </w:rPr>
  </w:style>
  <w:style w:type="paragraph" w:styleId="Puesto">
    <w:name w:val="Title"/>
    <w:basedOn w:val="Normal"/>
    <w:next w:val="Normal"/>
    <w:link w:val="PuestoCar"/>
    <w:uiPriority w:val="10"/>
    <w:qFormat/>
    <w:rsid w:val="00BA4E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BA4EC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435F4F67EE427FBFA3DA2C7C989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E79E1-7FD6-484B-83D9-9A5E06376494}"/>
      </w:docPartPr>
      <w:docPartBody>
        <w:p w:rsidR="00F062B5" w:rsidRDefault="001A73EF">
          <w:pPr>
            <w:pStyle w:val="46435F4F67EE427FBFA3DA2C7C9892A4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D213BF8633AA406A84A439360264A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D49A2-36E6-4F2E-BE4F-75D7D7AECBC9}"/>
      </w:docPartPr>
      <w:docPartBody>
        <w:p w:rsidR="00F062B5" w:rsidRDefault="001A73EF">
          <w:pPr>
            <w:pStyle w:val="D213BF8633AA406A84A439360264A550"/>
          </w:pPr>
          <w:r>
            <w:rPr>
              <w:rStyle w:val="Textodelmarcadordeposicin"/>
              <w:lang w:val="es-ES"/>
            </w:rPr>
            <w:t>[Escriba su nombre]</w:t>
          </w:r>
        </w:p>
      </w:docPartBody>
    </w:docPart>
    <w:docPart>
      <w:docPartPr>
        <w:name w:val="CB409723CCA84EEE8FDCA80654189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FB140-BFAD-4374-86D4-DA93945E0746}"/>
      </w:docPartPr>
      <w:docPartBody>
        <w:p w:rsidR="00F062B5" w:rsidRDefault="001A73EF">
          <w:pPr>
            <w:pStyle w:val="CB409723CCA84EEE8FDCA80654189D2A"/>
          </w:pPr>
          <w:r>
            <w:rPr>
              <w:rStyle w:val="Textodelmarcadordeposicin"/>
              <w:color w:val="000000"/>
              <w:lang w:val="es-ES"/>
            </w:rPr>
            <w:t>[Escriba su correo electrónico]</w:t>
          </w:r>
        </w:p>
      </w:docPartBody>
    </w:docPart>
    <w:docPart>
      <w:docPartPr>
        <w:name w:val="5B92ABA7360F46BF87E3A7F87D939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71D8-C19E-4612-8C02-4A672B248A75}"/>
      </w:docPartPr>
      <w:docPartBody>
        <w:p w:rsidR="00F062B5" w:rsidRDefault="001A73EF">
          <w:pPr>
            <w:pStyle w:val="5B92ABA7360F46BF87E3A7F87D9399EE"/>
          </w:pPr>
          <w:r>
            <w:rPr>
              <w:rStyle w:val="Textodelmarcadordeposicin"/>
              <w:color w:val="000000"/>
              <w:lang w:val="es-ES"/>
            </w:rPr>
            <w:t>[Escriba su dirección]</w:t>
          </w:r>
        </w:p>
      </w:docPartBody>
    </w:docPart>
    <w:docPart>
      <w:docPartPr>
        <w:name w:val="798E9E4A0403490FBAE1740345C84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84B8F-93C4-433B-887C-A16C2F254D37}"/>
      </w:docPartPr>
      <w:docPartBody>
        <w:p w:rsidR="00F062B5" w:rsidRDefault="001A73EF">
          <w:pPr>
            <w:pStyle w:val="798E9E4A0403490FBAE1740345C841FC"/>
          </w:pPr>
          <w:r>
            <w:rPr>
              <w:rStyle w:val="Textodelmarcadordeposicin"/>
              <w:color w:val="000000"/>
              <w:lang w:val="es-ES"/>
            </w:rPr>
            <w:t>[Escriba su número de teléfono]</w:t>
          </w:r>
        </w:p>
      </w:docPartBody>
    </w:docPart>
    <w:docPart>
      <w:docPartPr>
        <w:name w:val="741AAFE61E02481186BC96908D54A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C5A-F29C-403F-8151-178342C20708}"/>
      </w:docPartPr>
      <w:docPartBody>
        <w:p w:rsidR="00F062B5" w:rsidRDefault="001A73EF">
          <w:pPr>
            <w:pStyle w:val="741AAFE61E02481186BC96908D54A9EB"/>
          </w:pPr>
          <w:r>
            <w:rPr>
              <w:rStyle w:val="Textodelmarcadordeposicin"/>
              <w:color w:val="000000"/>
              <w:lang w:val="es-ES"/>
            </w:rPr>
            <w:t>[Escriba su sitio web]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3EF"/>
    <w:rsid w:val="000D2309"/>
    <w:rsid w:val="00192A6E"/>
    <w:rsid w:val="001A73EF"/>
    <w:rsid w:val="00286E04"/>
    <w:rsid w:val="003A194F"/>
    <w:rsid w:val="00493BEF"/>
    <w:rsid w:val="004A235D"/>
    <w:rsid w:val="005437AA"/>
    <w:rsid w:val="006C2E94"/>
    <w:rsid w:val="008705AF"/>
    <w:rsid w:val="00885BCE"/>
    <w:rsid w:val="00B52EEE"/>
    <w:rsid w:val="00D258C0"/>
    <w:rsid w:val="00E325AE"/>
    <w:rsid w:val="00E43314"/>
    <w:rsid w:val="00E55347"/>
    <w:rsid w:val="00F0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46435F4F67EE427FBFA3DA2C7C9892A4">
    <w:name w:val="46435F4F67EE427FBFA3DA2C7C9892A4"/>
  </w:style>
  <w:style w:type="paragraph" w:customStyle="1" w:styleId="D213BF8633AA406A84A439360264A550">
    <w:name w:val="D213BF8633AA406A84A439360264A550"/>
  </w:style>
  <w:style w:type="paragraph" w:customStyle="1" w:styleId="CB409723CCA84EEE8FDCA80654189D2A">
    <w:name w:val="CB409723CCA84EEE8FDCA80654189D2A"/>
  </w:style>
  <w:style w:type="paragraph" w:customStyle="1" w:styleId="5B92ABA7360F46BF87E3A7F87D9399EE">
    <w:name w:val="5B92ABA7360F46BF87E3A7F87D9399EE"/>
  </w:style>
  <w:style w:type="paragraph" w:customStyle="1" w:styleId="798E9E4A0403490FBAE1740345C841FC">
    <w:name w:val="798E9E4A0403490FBAE1740345C841FC"/>
  </w:style>
  <w:style w:type="paragraph" w:customStyle="1" w:styleId="741AAFE61E02481186BC96908D54A9EB">
    <w:name w:val="741AAFE61E02481186BC96908D54A9EB"/>
  </w:style>
  <w:style w:type="paragraph" w:customStyle="1" w:styleId="0C35681498FA41ABA3202A8C7AE691BD">
    <w:name w:val="0C35681498FA41ABA3202A8C7AE691BD"/>
  </w:style>
  <w:style w:type="paragraph" w:customStyle="1" w:styleId="860285D08C3043E4A3647C3C6B8EEF0D">
    <w:name w:val="860285D08C3043E4A3647C3C6B8EEF0D"/>
  </w:style>
  <w:style w:type="paragraph" w:customStyle="1" w:styleId="3D58554107384B2199EF6716C871B083">
    <w:name w:val="3D58554107384B2199EF6716C871B083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44546A" w:themeColor="text2"/>
    </w:rPr>
  </w:style>
  <w:style w:type="paragraph" w:customStyle="1" w:styleId="A300167746754150B484E5A6F868C5F4">
    <w:name w:val="A300167746754150B484E5A6F868C5F4"/>
  </w:style>
  <w:style w:type="paragraph" w:customStyle="1" w:styleId="C0E695B66DF64D8F8AA3193A6F78EACF">
    <w:name w:val="C0E695B66DF64D8F8AA3193A6F78EACF"/>
  </w:style>
  <w:style w:type="paragraph" w:customStyle="1" w:styleId="E9D8A35E731E406285F7AFDFAEE49F61">
    <w:name w:val="E9D8A35E731E406285F7AFDFAEE49F61"/>
  </w:style>
  <w:style w:type="paragraph" w:customStyle="1" w:styleId="AC4C1C0475914BF2A55DB1AECB62B7EB">
    <w:name w:val="AC4C1C0475914BF2A55DB1AECB62B7EB"/>
  </w:style>
  <w:style w:type="paragraph" w:customStyle="1" w:styleId="3E582909D57046EF96B8951691B03A57">
    <w:name w:val="3E582909D57046EF96B8951691B03A57"/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customStyle="1" w:styleId="26B2CC4D5BE3468D80A57E9D523C7872">
    <w:name w:val="26B2CC4D5BE3468D80A57E9D523C7872"/>
  </w:style>
  <w:style w:type="paragraph" w:customStyle="1" w:styleId="E2BA22C41EC14B468F0570FD1F16733D">
    <w:name w:val="E2BA22C41EC14B468F0570FD1F16733D"/>
  </w:style>
  <w:style w:type="paragraph" w:customStyle="1" w:styleId="DE594EF16EF84FA8AD153465D67A35AF">
    <w:name w:val="DE594EF16EF84FA8AD153465D67A35AF"/>
  </w:style>
  <w:style w:type="paragraph" w:customStyle="1" w:styleId="FC4EEEA508324B0B8B74061129E15B69">
    <w:name w:val="FC4EEEA508324B0B8B74061129E15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arco">
  <a:themeElements>
    <a:clrScheme name="Marco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Marco">
      <a:majorFont>
        <a:latin typeface="Corbe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Marco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Parque Real, Mañanitas</CompanyAddress>
  <CompanyPhone>Celular: 67105018 – Teléfono: 3916084</CompanyPhone>
  <CompanyFax/>
  <CompanyEmail>joly_07_21@hotmail.com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E3AE55B-1135-478C-A4B1-32632AD9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150</TotalTime>
  <Pages>1</Pages>
  <Words>543</Words>
  <Characters>2991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Joleny lissetTe montero Peralta</dc:creator>
  <cp:lastModifiedBy>Fran-Jole</cp:lastModifiedBy>
  <cp:revision>75</cp:revision>
  <dcterms:created xsi:type="dcterms:W3CDTF">2014-09-19T15:52:00Z</dcterms:created>
  <dcterms:modified xsi:type="dcterms:W3CDTF">2016-06-07T18:34:00Z</dcterms:modified>
</cp:coreProperties>
</file>