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27" w:rsidRDefault="003D0927" w:rsidP="00831274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28" w:color="auto" w:shadow="1"/>
        </w:pBdr>
        <w:shd w:val="clear" w:color="auto" w:fill="0F243E"/>
        <w:spacing w:after="200" w:line="276" w:lineRule="auto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pt;margin-top:-45pt;width:91.25pt;height:126pt;z-index:251659776">
            <v:imagedata r:id="rId5" o:title=""/>
          </v:shape>
        </w:pict>
      </w: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margin-left:-54pt;margin-top:-36pt;width:527.25pt;height:90pt;z-index:251657728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" stroked="f" strokeweight="0" insetpen="t">
            <v:shadow color="white"/>
            <v:textbox style="mso-next-textbox:#Text Box 9" inset="2.85pt,2.85pt,2.85pt,2.85pt">
              <w:txbxContent>
                <w:p w:rsidR="003D0927" w:rsidRPr="00BC7E12" w:rsidRDefault="003D0927" w:rsidP="00BC7E12">
                  <w:pPr>
                    <w:pStyle w:val="msotitle3"/>
                    <w:widowControl w:val="0"/>
                    <w:ind w:left="-2160" w:firstLine="2160"/>
                    <w:jc w:val="center"/>
                    <w:rPr>
                      <w:color w:val="000080"/>
                      <w:sz w:val="72"/>
                      <w:szCs w:val="56"/>
                      <w:lang w:val="es-ES"/>
                    </w:rPr>
                  </w:pPr>
                  <w:r>
                    <w:rPr>
                      <w:color w:val="000080"/>
                      <w:sz w:val="56"/>
                      <w:szCs w:val="56"/>
                      <w:lang w:val="es-ES"/>
                    </w:rPr>
                    <w:t>Curriculum Vitae</w:t>
                  </w:r>
                </w:p>
                <w:p w:rsidR="003D0927" w:rsidRPr="00D364EE" w:rsidRDefault="003D0927" w:rsidP="00BC7E12">
                  <w:pPr>
                    <w:pStyle w:val="msotitle3"/>
                    <w:widowControl w:val="0"/>
                    <w:ind w:left="-2160" w:firstLine="2160"/>
                    <w:jc w:val="center"/>
                    <w:rPr>
                      <w:color w:val="000080"/>
                      <w:sz w:val="56"/>
                      <w:szCs w:val="56"/>
                      <w:lang w:val="es-ES"/>
                    </w:rPr>
                  </w:pPr>
                  <w:r>
                    <w:rPr>
                      <w:color w:val="000080"/>
                      <w:sz w:val="56"/>
                      <w:szCs w:val="56"/>
                      <w:lang w:val="es-ES"/>
                    </w:rPr>
                    <w:t xml:space="preserve">          </w:t>
                  </w:r>
                  <w:r w:rsidRPr="00D364EE">
                    <w:rPr>
                      <w:color w:val="000080"/>
                      <w:sz w:val="56"/>
                      <w:szCs w:val="56"/>
                      <w:lang w:val="es-ES"/>
                    </w:rPr>
                    <w:t>Enrique Alberto Segura  Álvarez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line id="Line 14" o:spid="_x0000_s1028" style="position:absolute;z-index:251658752;visibility:visible;mso-wrap-distance-left:2.88pt;mso-wrap-distance-top:2.88pt;mso-wrap-distance-right:2.88pt;mso-wrap-distance-bottom:2.88pt" from="41.95pt,4.5pt" to="41.95pt,7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" strokeweight="1pt">
            <v:shadow color="white"/>
          </v:line>
        </w:pict>
      </w:r>
    </w:p>
    <w:p w:rsidR="003D0927" w:rsidRDefault="003D0927"/>
    <w:p w:rsidR="003D0927" w:rsidRDefault="003D0927" w:rsidP="00915964">
      <w:pPr>
        <w:spacing w:after="200" w:line="276" w:lineRule="auto"/>
      </w:pPr>
      <w:r>
        <w:rPr>
          <w:noProof/>
          <w:lang w:val="en-US" w:eastAsia="en-US"/>
        </w:rPr>
        <w:pict>
          <v:shape id="Cuadro de texto 6" o:spid="_x0000_s1029" type="#_x0000_t202" style="position:absolute;margin-left:41.95pt;margin-top:15.3pt;width:444.05pt;height:108pt;z-index:251655680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" stroked="f" strokeweight="0" insetpen="t">
            <v:shadow color="white"/>
            <v:textbox style="mso-next-textbox:#Cuadro de texto 6" inset="2.85pt,2.85pt,2.85pt,2.85pt">
              <w:txbxContent>
                <w:p w:rsidR="003D0927" w:rsidRPr="000A3DAA" w:rsidRDefault="003D0927" w:rsidP="00F84566">
                  <w:pPr>
                    <w:pStyle w:val="msoaddress"/>
                    <w:widowControl w:val="0"/>
                    <w:rPr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0A3DAA">
                    <w:rPr>
                      <w:b/>
                      <w:bCs/>
                      <w:sz w:val="24"/>
                      <w:szCs w:val="24"/>
                      <w:lang w:val="es-ES"/>
                    </w:rPr>
                    <w:t xml:space="preserve">Dirección: San José, Costa Rica, Rincón Grande Pavas Urb. Bribrí, casa # 11. </w:t>
                  </w:r>
                </w:p>
                <w:p w:rsidR="003D0927" w:rsidRPr="000A3DAA" w:rsidRDefault="003D0927" w:rsidP="0029056A">
                  <w:pPr>
                    <w:pStyle w:val="msoaddress"/>
                    <w:widowControl w:val="0"/>
                    <w:rPr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0A3DAA">
                    <w:rPr>
                      <w:b/>
                      <w:bCs/>
                      <w:sz w:val="24"/>
                      <w:szCs w:val="24"/>
                      <w:lang w:val="es-ES"/>
                    </w:rPr>
                    <w:t xml:space="preserve">Teléfono:   </w:t>
                  </w:r>
                  <w:r>
                    <w:rPr>
                      <w:b/>
                      <w:bCs/>
                      <w:sz w:val="24"/>
                      <w:szCs w:val="24"/>
                      <w:lang w:val="es-ES"/>
                    </w:rPr>
                    <w:t xml:space="preserve"> </w:t>
                  </w:r>
                  <w:r w:rsidRPr="000A3DAA">
                    <w:rPr>
                      <w:b/>
                      <w:bCs/>
                      <w:sz w:val="24"/>
                      <w:szCs w:val="24"/>
                      <w:lang w:val="es-ES"/>
                    </w:rPr>
                    <w:t>22-13-07-50</w:t>
                  </w:r>
                  <w:r>
                    <w:rPr>
                      <w:b/>
                      <w:bCs/>
                      <w:sz w:val="24"/>
                      <w:szCs w:val="24"/>
                      <w:lang w:val="es-ES"/>
                    </w:rPr>
                    <w:t xml:space="preserve"> </w:t>
                  </w:r>
                </w:p>
                <w:p w:rsidR="003D0927" w:rsidRPr="00C36AE6" w:rsidRDefault="003D0927" w:rsidP="0029056A">
                  <w:pPr>
                    <w:pStyle w:val="msoaddress"/>
                    <w:widowControl w:val="0"/>
                    <w:rPr>
                      <w:b/>
                      <w:bCs/>
                      <w:color w:val="000080"/>
                      <w:sz w:val="24"/>
                      <w:szCs w:val="24"/>
                      <w:lang w:val="es-ES"/>
                    </w:rPr>
                  </w:pPr>
                  <w:r w:rsidRPr="000A3DAA">
                    <w:rPr>
                      <w:b/>
                      <w:bCs/>
                      <w:sz w:val="24"/>
                      <w:szCs w:val="24"/>
                      <w:lang w:val="es-ES"/>
                    </w:rPr>
                    <w:t xml:space="preserve">Celular:      86-97-98-43                                                                                           </w:t>
                  </w:r>
                  <w:r>
                    <w:rPr>
                      <w:b/>
                      <w:bCs/>
                      <w:sz w:val="24"/>
                      <w:szCs w:val="24"/>
                      <w:lang w:val="es-ES"/>
                    </w:rPr>
                    <w:t xml:space="preserve">   </w:t>
                  </w:r>
                  <w:r w:rsidRPr="000A3DAA">
                    <w:rPr>
                      <w:b/>
                      <w:bCs/>
                      <w:sz w:val="24"/>
                      <w:szCs w:val="24"/>
                      <w:lang w:val="es-ES"/>
                    </w:rPr>
                    <w:t xml:space="preserve">Correo electrónico: </w:t>
                  </w:r>
                  <w:hyperlink r:id="rId6" w:history="1">
                    <w:r w:rsidRPr="0089449A">
                      <w:rPr>
                        <w:rStyle w:val="Hyperlink"/>
                        <w:b/>
                        <w:bCs/>
                        <w:sz w:val="24"/>
                        <w:szCs w:val="24"/>
                        <w:lang w:val="es-ES"/>
                      </w:rPr>
                      <w:t>eseguraalvarez@yahoo.com</w:t>
                    </w:r>
                  </w:hyperlink>
                </w:p>
                <w:p w:rsidR="003D0927" w:rsidRPr="000A3DAA" w:rsidRDefault="003D0927" w:rsidP="0029056A">
                  <w:pPr>
                    <w:pStyle w:val="msoaddress"/>
                    <w:widowControl w:val="0"/>
                    <w:rPr>
                      <w:sz w:val="24"/>
                      <w:szCs w:val="24"/>
                      <w:lang w:val="es-ES"/>
                    </w:rPr>
                  </w:pPr>
                </w:p>
                <w:p w:rsidR="003D0927" w:rsidRPr="000A3DAA" w:rsidRDefault="003D0927" w:rsidP="0029056A">
                  <w:pPr>
                    <w:pStyle w:val="msoaddress"/>
                    <w:widowControl w:val="0"/>
                    <w:rPr>
                      <w:b/>
                      <w:bCs/>
                      <w:color w:val="3366FF"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b/>
                      <w:color w:val="3366FF"/>
                    </w:rPr>
                    <w:t>DISPONIBILIDAD INMEDIATA</w:t>
                  </w:r>
                </w:p>
                <w:p w:rsidR="003D0927" w:rsidRPr="00675255" w:rsidRDefault="003D0927" w:rsidP="0029056A">
                  <w:pPr>
                    <w:pStyle w:val="msoaddress"/>
                    <w:widowControl w:val="0"/>
                    <w:rPr>
                      <w:rFonts w:ascii="Arial Narrow" w:hAnsi="Arial Narrow"/>
                      <w:b/>
                      <w:bCs/>
                      <w:color w:val="000080"/>
                      <w:sz w:val="28"/>
                      <w:szCs w:val="28"/>
                      <w:lang w:val="es-ES"/>
                    </w:rPr>
                  </w:pPr>
                </w:p>
                <w:p w:rsidR="003D0927" w:rsidRDefault="003D0927" w:rsidP="0029056A">
                  <w:pPr>
                    <w:pStyle w:val="msoaddress"/>
                    <w:widowControl w:val="0"/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</w:pPr>
                </w:p>
                <w:p w:rsidR="003D0927" w:rsidRDefault="003D0927" w:rsidP="0029056A">
                  <w:pPr>
                    <w:pStyle w:val="msoaddress"/>
                    <w:widowControl w:val="0"/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Cuadro de texto 1" o:spid="_x0000_s1030" type="#_x0000_t202" style="position:absolute;margin-left:41.95pt;margin-top:105.3pt;width:435.05pt;height:603pt;z-index:251656704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" filled="f" fillcolor="black" stroked="f" strokeweight="0" insetpen="t">
            <v:textbox style="mso-next-textbox:#Cuadro de texto 1" inset="2.85pt,2.85pt,2.85pt,2.85pt">
              <w:txbxContent>
                <w:p w:rsidR="003D0927" w:rsidRDefault="003D0927" w:rsidP="0029056A">
                  <w:pPr>
                    <w:pStyle w:val="Heading4"/>
                    <w:widowControl w:val="0"/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</w:pPr>
                </w:p>
                <w:p w:rsidR="003D0927" w:rsidRPr="00C36AE6" w:rsidRDefault="003D0927" w:rsidP="0029056A">
                  <w:pPr>
                    <w:pStyle w:val="Heading4"/>
                    <w:widowControl w:val="0"/>
                    <w:rPr>
                      <w:rFonts w:ascii="Arial Narrow" w:hAnsi="Arial Narrow"/>
                      <w:b/>
                      <w:bCs/>
                      <w:color w:val="000080"/>
                      <w:sz w:val="28"/>
                      <w:szCs w:val="28"/>
                      <w:u w:val="single"/>
                      <w:lang w:val="es-ES"/>
                    </w:rPr>
                  </w:pPr>
                  <w:r w:rsidRPr="00C36AE6">
                    <w:rPr>
                      <w:rFonts w:ascii="Arial Narrow" w:hAnsi="Arial Narrow"/>
                      <w:b/>
                      <w:bCs/>
                      <w:color w:val="000080"/>
                      <w:sz w:val="28"/>
                      <w:szCs w:val="28"/>
                      <w:u w:val="single"/>
                      <w:lang w:val="es-ES"/>
                    </w:rPr>
                    <w:t>Datos personales</w:t>
                  </w:r>
                </w:p>
                <w:p w:rsidR="003D0927" w:rsidRPr="00BC7E12" w:rsidRDefault="003D0927" w:rsidP="0029056A">
                  <w:pPr>
                    <w:pStyle w:val="Heading4"/>
                    <w:widowControl w:val="0"/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BC7E12"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  <w:t> </w:t>
                  </w:r>
                </w:p>
                <w:p w:rsidR="003D0927" w:rsidRPr="000A3DAA" w:rsidRDefault="003D0927" w:rsidP="0029056A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Fecha de nacimiento</w:t>
                  </w:r>
                  <w:r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:    </w:t>
                  </w: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 6 de diciembre de</w:t>
                  </w:r>
                  <w:r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</w:t>
                  </w: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1966.</w:t>
                  </w:r>
                </w:p>
                <w:p w:rsidR="003D0927" w:rsidRPr="000A3DAA" w:rsidRDefault="003D0927" w:rsidP="0029056A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Nacionalidad:                </w:t>
                  </w: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Costarricense.                                     </w:t>
                  </w:r>
                  <w:r w:rsidRPr="000A3DAA">
                    <w:rPr>
                      <w:rFonts w:ascii="Monotype Corsiva" w:hAnsi="Monotype Corsiva"/>
                      <w:sz w:val="28"/>
                      <w:szCs w:val="28"/>
                    </w:rPr>
                    <w:t xml:space="preserve"> </w:t>
                  </w:r>
                </w:p>
                <w:p w:rsidR="003D0927" w:rsidRPr="000A3DAA" w:rsidRDefault="003D0927" w:rsidP="0029056A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Cedula: </w:t>
                  </w:r>
                  <w:r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                         </w:t>
                  </w: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1 0689 0439.</w:t>
                  </w:r>
                </w:p>
                <w:p w:rsidR="003D0927" w:rsidRPr="000A3DAA" w:rsidRDefault="003D0927" w:rsidP="0029056A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color w:val="333399"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Estado Civil: </w:t>
                  </w:r>
                  <w:r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                </w:t>
                  </w: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Casado</w:t>
                  </w:r>
                </w:p>
                <w:p w:rsidR="003D0927" w:rsidRPr="00BC7E12" w:rsidRDefault="003D0927" w:rsidP="0029056A">
                  <w:pPr>
                    <w:pStyle w:val="Heading4"/>
                    <w:widowControl w:val="0"/>
                    <w:rPr>
                      <w:rFonts w:ascii="Arial Narrow" w:hAnsi="Arial Narrow"/>
                      <w:b/>
                      <w:bCs/>
                      <w:color w:val="333399"/>
                      <w:sz w:val="24"/>
                      <w:szCs w:val="28"/>
                      <w:lang w:val="es-ES"/>
                    </w:rPr>
                  </w:pPr>
                </w:p>
                <w:p w:rsidR="003D0927" w:rsidRPr="00BC7E12" w:rsidRDefault="003D0927" w:rsidP="00AF68B4">
                  <w:pPr>
                    <w:pStyle w:val="Heading4"/>
                    <w:widowControl w:val="0"/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</w:pPr>
                  <w:r w:rsidRPr="00BC7E12"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  <w:t>Estudios Académicos </w:t>
                  </w:r>
                </w:p>
                <w:p w:rsidR="003D0927" w:rsidRPr="000A3DAA" w:rsidRDefault="003D0927" w:rsidP="00AF68B4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Primaria</w:t>
                  </w:r>
                </w:p>
                <w:p w:rsidR="003D0927" w:rsidRPr="000A3DAA" w:rsidRDefault="003D0927" w:rsidP="00AF68B4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Escuela Don Bosco.</w:t>
                  </w:r>
                </w:p>
                <w:p w:rsidR="003D0927" w:rsidRPr="000A3DAA" w:rsidRDefault="003D0927" w:rsidP="0029056A">
                  <w:pPr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Bachiller </w:t>
                  </w:r>
                </w:p>
                <w:p w:rsidR="003D0927" w:rsidRPr="000A3DAA" w:rsidRDefault="003D0927" w:rsidP="00AF68B4">
                  <w:pPr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Liceo de Pavas</w:t>
                  </w:r>
                </w:p>
                <w:p w:rsidR="003D0927" w:rsidRPr="000A3DAA" w:rsidRDefault="003D0927" w:rsidP="00AF68B4">
                  <w:pPr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Conocimientos básicos en computación e ingles básicos.</w:t>
                  </w:r>
                </w:p>
                <w:p w:rsidR="003D0927" w:rsidRPr="000A3DAA" w:rsidRDefault="003D0927" w:rsidP="00AF68B4">
                  <w:pPr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Licencia de conducir  B2—104380439 (vehículo</w:t>
                  </w:r>
                  <w:bookmarkStart w:id="0" w:name="_GoBack"/>
                  <w:bookmarkEnd w:id="0"/>
                  <w:r w:rsidRPr="000A3DAA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propio)</w:t>
                  </w:r>
                </w:p>
                <w:p w:rsidR="003D0927" w:rsidRPr="00BC7E12" w:rsidRDefault="003D0927" w:rsidP="00AF68B4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28"/>
                      <w:szCs w:val="28"/>
                      <w:u w:val="single"/>
                      <w:lang w:val="es-ES"/>
                    </w:rPr>
                  </w:pPr>
                </w:p>
                <w:p w:rsidR="003D0927" w:rsidRPr="00BC7E12" w:rsidRDefault="003D0927" w:rsidP="00AF68B4">
                  <w:pPr>
                    <w:widowControl w:val="0"/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</w:pPr>
                  <w:r w:rsidRPr="00BC7E12"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  <w:t>Experiencia</w:t>
                  </w:r>
                </w:p>
                <w:p w:rsidR="003D0927" w:rsidRPr="00C36AE6" w:rsidRDefault="003D0927" w:rsidP="00BE09D1">
                  <w:pPr>
                    <w:pStyle w:val="BodyText3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>
                    <w:rPr>
                      <w:lang w:val="es-ES"/>
                    </w:rPr>
                    <w:t> </w:t>
                  </w:r>
                  <w:r w:rsidRPr="00C36AE6">
                    <w:rPr>
                      <w:rFonts w:ascii="Monotype Corsiva" w:hAnsi="Monotype Corsiva"/>
                      <w:b/>
                      <w:sz w:val="28"/>
                      <w:szCs w:val="28"/>
                      <w:lang w:val="es-ES"/>
                    </w:rPr>
                    <w:t xml:space="preserve">Tengo amplia experiencia en atención y servicio al publico, ya que durante muchos años trabaje como agente vendedor de productos de consumo masivo (GRUMA) 1989 </w:t>
                  </w:r>
                  <w:r>
                    <w:rPr>
                      <w:rFonts w:ascii="Monotype Corsiva" w:hAnsi="Monotype Corsiva"/>
                      <w:b/>
                      <w:sz w:val="28"/>
                      <w:szCs w:val="28"/>
                      <w:lang w:val="es-ES"/>
                    </w:rPr>
                    <w:t xml:space="preserve"> </w:t>
                  </w:r>
                  <w:r w:rsidRPr="00C36AE6">
                    <w:rPr>
                      <w:rFonts w:ascii="Monotype Corsiva" w:hAnsi="Monotype Corsiva"/>
                      <w:b/>
                      <w:sz w:val="28"/>
                      <w:szCs w:val="28"/>
                      <w:lang w:val="es-ES"/>
                    </w:rPr>
                    <w:t xml:space="preserve">a 1994, luego me dedique a trabajar por cuenta propia hasta </w:t>
                  </w:r>
                  <w:r>
                    <w:rPr>
                      <w:rFonts w:ascii="Monotype Corsiva" w:hAnsi="Monotype Corsiva"/>
                      <w:b/>
                      <w:sz w:val="28"/>
                      <w:szCs w:val="28"/>
                      <w:lang w:val="es-ES"/>
                    </w:rPr>
                    <w:t xml:space="preserve">el </w:t>
                  </w:r>
                  <w:r w:rsidRPr="00C36AE6">
                    <w:rPr>
                      <w:rFonts w:ascii="Monotype Corsiva" w:hAnsi="Monotype Corsiva"/>
                      <w:b/>
                      <w:sz w:val="28"/>
                      <w:szCs w:val="28"/>
                      <w:lang w:val="es-ES"/>
                    </w:rPr>
                    <w:t>2014, y  trabaje de Ejecu</w:t>
                  </w:r>
                  <w:r>
                    <w:rPr>
                      <w:rFonts w:ascii="Monotype Corsiva" w:hAnsi="Monotype Corsiva"/>
                      <w:b/>
                      <w:sz w:val="28"/>
                      <w:szCs w:val="28"/>
                      <w:lang w:val="es-ES"/>
                    </w:rPr>
                    <w:t>tivo de Ventas hasta 27</w:t>
                  </w:r>
                  <w:r w:rsidRPr="00C36AE6">
                    <w:rPr>
                      <w:rFonts w:ascii="Monotype Corsiva" w:hAnsi="Monotype Corsiva"/>
                      <w:b/>
                      <w:sz w:val="28"/>
                      <w:szCs w:val="28"/>
                      <w:lang w:val="es-ES"/>
                    </w:rPr>
                    <w:t xml:space="preserve"> de mayo del 2016 </w:t>
                  </w: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(1 año y 7 meses).</w:t>
                  </w:r>
                </w:p>
                <w:p w:rsidR="003D0927" w:rsidRPr="00BC7E12" w:rsidRDefault="003D0927" w:rsidP="0029056A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</w:pPr>
                </w:p>
                <w:p w:rsidR="003D0927" w:rsidRPr="00BC7E12" w:rsidRDefault="003D0927" w:rsidP="00DD7DB9">
                  <w:pPr>
                    <w:widowControl w:val="0"/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lang w:val="es-ES"/>
                    </w:rPr>
                  </w:pPr>
                  <w:r w:rsidRPr="00BC7E12"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  <w:t> </w:t>
                  </w:r>
                  <w:r w:rsidRPr="00BC7E12"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  <w:t>Trabajos anteriores:</w:t>
                  </w:r>
                </w:p>
                <w:p w:rsidR="003D0927" w:rsidRPr="00BC7E12" w:rsidRDefault="003D0927" w:rsidP="0029056A">
                  <w:pPr>
                    <w:pStyle w:val="Heading4"/>
                    <w:widowControl w:val="0"/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BC7E12"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  <w:t> </w:t>
                  </w:r>
                </w:p>
                <w:p w:rsidR="003D0927" w:rsidRPr="00C36AE6" w:rsidRDefault="003D0927" w:rsidP="0029056A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u w:val="single"/>
                      <w:lang w:val="es-ES"/>
                    </w:rPr>
                  </w:pP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DEMASA (Grupo  MASECA),  Agente de ventas.</w:t>
                  </w:r>
                  <w:r w:rsidRPr="00C36AE6">
                    <w:rPr>
                      <w:rFonts w:ascii="Monotype Corsiva" w:hAnsi="Monotype Corsiva"/>
                      <w:sz w:val="28"/>
                      <w:szCs w:val="28"/>
                    </w:rPr>
                    <w:t xml:space="preserve"> </w:t>
                  </w:r>
                  <w:smartTag w:uri="urn:schemas-microsoft-com:office:smarttags" w:element="metricconverter">
                    <w:smartTagPr>
                      <w:attr w:name="ProductID" w:val="2014 a"/>
                    </w:smartTagPr>
                    <w:r w:rsidRPr="00C36AE6">
                      <w:rPr>
                        <w:rFonts w:ascii="Monotype Corsiva" w:hAnsi="Monotype Corsiva"/>
                        <w:b/>
                        <w:sz w:val="28"/>
                        <w:szCs w:val="28"/>
                        <w:lang w:val="es-ES"/>
                      </w:rPr>
                      <w:t>1989 a</w:t>
                    </w:r>
                  </w:smartTag>
                  <w:r w:rsidRPr="00C36AE6">
                    <w:rPr>
                      <w:rFonts w:ascii="Monotype Corsiva" w:hAnsi="Monotype Corsiva"/>
                      <w:b/>
                      <w:sz w:val="28"/>
                      <w:szCs w:val="28"/>
                      <w:lang w:val="es-ES"/>
                    </w:rPr>
                    <w:t xml:space="preserve"> 1994</w:t>
                  </w:r>
                </w:p>
                <w:p w:rsidR="003D0927" w:rsidRPr="00C36AE6" w:rsidRDefault="003D0927" w:rsidP="0029056A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Abastecedor Bella Vista, Pavas. </w:t>
                  </w:r>
                  <w:smartTag w:uri="urn:schemas-microsoft-com:office:smarttags" w:element="metricconverter">
                    <w:smartTagPr>
                      <w:attr w:name="ProductID" w:val="2014 a"/>
                    </w:smartTagPr>
                    <w:r w:rsidRPr="00C36AE6">
                      <w:rPr>
                        <w:rFonts w:ascii="Monotype Corsiva" w:hAnsi="Monotype Corsiva"/>
                        <w:b/>
                        <w:bCs/>
                        <w:sz w:val="28"/>
                        <w:szCs w:val="28"/>
                        <w:lang w:val="es-ES"/>
                      </w:rPr>
                      <w:t>1994 a</w:t>
                    </w:r>
                  </w:smartTag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2014</w:t>
                  </w:r>
                </w:p>
                <w:p w:rsidR="003D0927" w:rsidRPr="00C36AE6" w:rsidRDefault="003D0927" w:rsidP="0029056A">
                  <w:pPr>
                    <w:pStyle w:val="Heading4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Distribuidora Belladona S. A.  14 de octubre </w:t>
                  </w:r>
                  <w:smartTag w:uri="urn:schemas-microsoft-com:office:smarttags" w:element="metricconverter">
                    <w:smartTagPr>
                      <w:attr w:name="ProductID" w:val="2014 a"/>
                    </w:smartTagPr>
                    <w:r w:rsidRPr="00C36AE6">
                      <w:rPr>
                        <w:rFonts w:ascii="Monotype Corsiva" w:hAnsi="Monotype Corsiva"/>
                        <w:b/>
                        <w:bCs/>
                        <w:sz w:val="28"/>
                        <w:szCs w:val="28"/>
                        <w:lang w:val="es-ES"/>
                      </w:rPr>
                      <w:t>2014 a</w:t>
                    </w:r>
                  </w:smartTag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27 de mayo 2016.</w:t>
                  </w:r>
                </w:p>
                <w:p w:rsidR="003D0927" w:rsidRPr="00343252" w:rsidRDefault="003D0927" w:rsidP="0029056A">
                  <w:pPr>
                    <w:pStyle w:val="Heading4"/>
                    <w:widowControl w:val="0"/>
                    <w:rPr>
                      <w:rFonts w:ascii="Times New Roman" w:hAnsi="Times New Roman"/>
                      <w:b/>
                      <w:bCs/>
                      <w:color w:val="333399"/>
                      <w:sz w:val="28"/>
                      <w:szCs w:val="28"/>
                      <w:lang w:val="es-ES"/>
                    </w:rPr>
                  </w:pPr>
                </w:p>
                <w:p w:rsidR="003D0927" w:rsidRPr="00BC7E12" w:rsidRDefault="003D0927" w:rsidP="0029056A">
                  <w:pPr>
                    <w:pStyle w:val="Heading4"/>
                    <w:widowControl w:val="0"/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</w:pPr>
                </w:p>
                <w:p w:rsidR="003D0927" w:rsidRPr="00BC7E12" w:rsidRDefault="003D0927" w:rsidP="0029056A">
                  <w:pPr>
                    <w:pStyle w:val="Heading4"/>
                    <w:widowControl w:val="0"/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</w:pPr>
                  <w:r w:rsidRPr="00BC7E12">
                    <w:rPr>
                      <w:rFonts w:ascii="Arial Narrow" w:hAnsi="Arial Narrow"/>
                      <w:b/>
                      <w:bCs/>
                      <w:color w:val="333399"/>
                      <w:sz w:val="28"/>
                      <w:szCs w:val="28"/>
                      <w:u w:val="single"/>
                      <w:lang w:val="es-ES"/>
                    </w:rPr>
                    <w:t>Referencias</w:t>
                  </w:r>
                </w:p>
                <w:p w:rsidR="003D0927" w:rsidRPr="00BC7E12" w:rsidRDefault="003D0927" w:rsidP="0029056A">
                  <w:pPr>
                    <w:pStyle w:val="BodyText3"/>
                    <w:widowControl w:val="0"/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BC7E12">
                    <w:rPr>
                      <w:rFonts w:ascii="Arial Narrow" w:hAnsi="Arial Narrow"/>
                      <w:b/>
                      <w:bCs/>
                      <w:sz w:val="28"/>
                      <w:szCs w:val="28"/>
                      <w:lang w:val="es-ES"/>
                    </w:rPr>
                    <w:t> </w:t>
                  </w:r>
                </w:p>
                <w:p w:rsidR="003D0927" w:rsidRPr="00C36AE6" w:rsidRDefault="003D0927" w:rsidP="0029056A">
                  <w:pPr>
                    <w:pStyle w:val="BodyText3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Edgar Madriz Ataví</w:t>
                  </w:r>
                  <w:r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a, Librería y Bazar Bella Vista,</w:t>
                  </w: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      Tel. 2213-0773.</w:t>
                  </w:r>
                </w:p>
                <w:p w:rsidR="003D0927" w:rsidRPr="00C36AE6" w:rsidRDefault="003D0927" w:rsidP="0029056A">
                  <w:pPr>
                    <w:pStyle w:val="BodyText3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Dr. Alcides Alberto López Jiménez,                               </w:t>
                  </w:r>
                  <w:r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   </w:t>
                  </w: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Tel. 8392-7187.</w:t>
                  </w:r>
                </w:p>
                <w:p w:rsidR="003D0927" w:rsidRPr="00C36AE6" w:rsidRDefault="003D0927" w:rsidP="0029056A">
                  <w:pPr>
                    <w:pStyle w:val="BodyText3"/>
                    <w:widowControl w:val="0"/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Arturo Sandi Mora,                                                           Tel. 7106</w:t>
                  </w:r>
                  <w:r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>-</w:t>
                  </w:r>
                  <w:r w:rsidRPr="00C36AE6">
                    <w:rPr>
                      <w:rFonts w:ascii="Monotype Corsiva" w:hAnsi="Monotype Corsiva"/>
                      <w:b/>
                      <w:bCs/>
                      <w:sz w:val="28"/>
                      <w:szCs w:val="28"/>
                      <w:lang w:val="es-ES"/>
                    </w:rPr>
                    <w:t xml:space="preserve">0755. </w:t>
                  </w:r>
                </w:p>
                <w:p w:rsidR="003D0927" w:rsidRPr="00AF68B4" w:rsidRDefault="003D0927" w:rsidP="0029056A">
                  <w:pPr>
                    <w:pStyle w:val="BodyText3"/>
                    <w:widowControl w:val="0"/>
                    <w:rPr>
                      <w:rFonts w:ascii="Arial Narrow" w:hAnsi="Arial Narrow"/>
                      <w:b/>
                      <w:bCs/>
                      <w:sz w:val="24"/>
                      <w:szCs w:val="28"/>
                      <w:lang w:val="es-ES"/>
                    </w:rPr>
                  </w:pPr>
                </w:p>
                <w:p w:rsidR="003D0927" w:rsidRPr="00AF68B4" w:rsidRDefault="003D0927" w:rsidP="0029056A">
                  <w:pPr>
                    <w:pStyle w:val="BodyText3"/>
                    <w:widowControl w:val="0"/>
                    <w:rPr>
                      <w:rFonts w:ascii="Arial Narrow" w:hAnsi="Arial Narrow"/>
                      <w:b/>
                      <w:bCs/>
                      <w:sz w:val="24"/>
                      <w:szCs w:val="28"/>
                      <w:lang w:val="es-ES"/>
                    </w:rPr>
                  </w:pPr>
                  <w:r w:rsidRPr="00AF68B4">
                    <w:rPr>
                      <w:rFonts w:ascii="Arial Narrow" w:hAnsi="Arial Narrow"/>
                      <w:b/>
                      <w:bCs/>
                      <w:sz w:val="24"/>
                      <w:szCs w:val="28"/>
                      <w:lang w:val="es-ES"/>
                    </w:rPr>
                    <w:t> </w:t>
                  </w:r>
                </w:p>
                <w:p w:rsidR="003D0927" w:rsidRPr="00AF68B4" w:rsidRDefault="003D0927" w:rsidP="0029056A">
                  <w:pPr>
                    <w:pStyle w:val="BodyText3"/>
                    <w:widowControl w:val="0"/>
                    <w:rPr>
                      <w:rFonts w:ascii="Arial Narrow" w:hAnsi="Arial Narrow"/>
                      <w:b/>
                      <w:bCs/>
                      <w:sz w:val="24"/>
                      <w:szCs w:val="28"/>
                      <w:lang w:val="es-ES"/>
                    </w:rPr>
                  </w:pPr>
                  <w:r w:rsidRPr="00AF68B4">
                    <w:rPr>
                      <w:rFonts w:ascii="Arial Narrow" w:hAnsi="Arial Narrow"/>
                      <w:b/>
                      <w:bCs/>
                      <w:sz w:val="24"/>
                      <w:szCs w:val="28"/>
                      <w:lang w:val="es-ES"/>
                    </w:rPr>
                    <w:t> </w:t>
                  </w:r>
                </w:p>
              </w:txbxContent>
            </v:textbox>
          </v:shape>
        </w:pict>
      </w:r>
    </w:p>
    <w:sectPr w:rsidR="003D0927" w:rsidSect="00D97D90">
      <w:pgSz w:w="11907" w:h="16839" w:code="9"/>
      <w:pgMar w:top="1417" w:right="1701" w:bottom="1417" w:left="1701" w:header="708" w:footer="708" w:gutter="0"/>
      <w:pgBorders w:offsetFrom="page">
        <w:top w:val="single" w:sz="6" w:space="24" w:color="4F81BD" w:shadow="1"/>
        <w:left w:val="single" w:sz="6" w:space="24" w:color="4F81BD" w:shadow="1"/>
        <w:bottom w:val="single" w:sz="6" w:space="24" w:color="4F81BD" w:shadow="1"/>
        <w:right w:val="single" w:sz="6" w:space="24" w:color="4F81BD" w:shadow="1"/>
      </w:pgBorders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Demi Cond">
    <w:altName w:val="Haettenschweiler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63AF4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0862D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6F2B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1B8D3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B4A9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1AD6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480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D8BE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765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A00D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056A"/>
    <w:rsid w:val="000377A1"/>
    <w:rsid w:val="00077DEE"/>
    <w:rsid w:val="000A3DAA"/>
    <w:rsid w:val="00163EC2"/>
    <w:rsid w:val="001D641B"/>
    <w:rsid w:val="001D671A"/>
    <w:rsid w:val="001E20C7"/>
    <w:rsid w:val="0029056A"/>
    <w:rsid w:val="00290703"/>
    <w:rsid w:val="002F2D59"/>
    <w:rsid w:val="0030208B"/>
    <w:rsid w:val="0031699B"/>
    <w:rsid w:val="00343252"/>
    <w:rsid w:val="003513DC"/>
    <w:rsid w:val="003A2C8C"/>
    <w:rsid w:val="003B686F"/>
    <w:rsid w:val="003D0927"/>
    <w:rsid w:val="003D0A0B"/>
    <w:rsid w:val="004101DB"/>
    <w:rsid w:val="00416638"/>
    <w:rsid w:val="00445C06"/>
    <w:rsid w:val="00486904"/>
    <w:rsid w:val="004B626D"/>
    <w:rsid w:val="004E2509"/>
    <w:rsid w:val="004E63A4"/>
    <w:rsid w:val="005940E3"/>
    <w:rsid w:val="005B00E6"/>
    <w:rsid w:val="0061760E"/>
    <w:rsid w:val="00646C5F"/>
    <w:rsid w:val="00675255"/>
    <w:rsid w:val="006B4E37"/>
    <w:rsid w:val="00711A47"/>
    <w:rsid w:val="00740837"/>
    <w:rsid w:val="007619D0"/>
    <w:rsid w:val="007733D3"/>
    <w:rsid w:val="007C605E"/>
    <w:rsid w:val="007E7070"/>
    <w:rsid w:val="00822C47"/>
    <w:rsid w:val="00831274"/>
    <w:rsid w:val="0089449A"/>
    <w:rsid w:val="008E6328"/>
    <w:rsid w:val="00915964"/>
    <w:rsid w:val="009F0AF1"/>
    <w:rsid w:val="00A44881"/>
    <w:rsid w:val="00AC453D"/>
    <w:rsid w:val="00AF68B4"/>
    <w:rsid w:val="00B05852"/>
    <w:rsid w:val="00B1058F"/>
    <w:rsid w:val="00B31CA8"/>
    <w:rsid w:val="00B32F4B"/>
    <w:rsid w:val="00B50AE3"/>
    <w:rsid w:val="00BC7E12"/>
    <w:rsid w:val="00BD1740"/>
    <w:rsid w:val="00BE09D1"/>
    <w:rsid w:val="00C12C4F"/>
    <w:rsid w:val="00C36AE6"/>
    <w:rsid w:val="00C95998"/>
    <w:rsid w:val="00CC23F9"/>
    <w:rsid w:val="00CE2BF5"/>
    <w:rsid w:val="00D0493B"/>
    <w:rsid w:val="00D364EE"/>
    <w:rsid w:val="00D97D90"/>
    <w:rsid w:val="00DD7DB9"/>
    <w:rsid w:val="00ED4BAC"/>
    <w:rsid w:val="00F83190"/>
    <w:rsid w:val="00F8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6A"/>
    <w:rPr>
      <w:rFonts w:ascii="Times New Roman" w:eastAsia="Times New Roman" w:hAnsi="Times New Roman"/>
      <w:color w:val="000000"/>
      <w:kern w:val="28"/>
      <w:sz w:val="20"/>
      <w:szCs w:val="20"/>
      <w:lang w:val="es-ES_tradnl" w:eastAsia="es-ES_tradnl"/>
    </w:rPr>
  </w:style>
  <w:style w:type="paragraph" w:styleId="Heading4">
    <w:name w:val="heading 4"/>
    <w:basedOn w:val="Normal"/>
    <w:link w:val="Heading4Char"/>
    <w:uiPriority w:val="99"/>
    <w:qFormat/>
    <w:rsid w:val="0029056A"/>
    <w:pPr>
      <w:outlineLvl w:val="3"/>
    </w:pPr>
    <w:rPr>
      <w:rFonts w:ascii="Franklin Gothic Demi Cond" w:hAnsi="Franklin Gothic Demi Cond"/>
      <w:sz w:val="23"/>
      <w:szCs w:val="2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29056A"/>
    <w:rPr>
      <w:rFonts w:ascii="Franklin Gothic Demi Cond" w:hAnsi="Franklin Gothic Demi Cond" w:cs="Times New Roman"/>
      <w:color w:val="000000"/>
      <w:kern w:val="28"/>
      <w:sz w:val="23"/>
      <w:szCs w:val="23"/>
      <w:lang w:val="es-ES_tradnl" w:eastAsia="es-ES_tradnl" w:bidi="ar-SA"/>
    </w:rPr>
  </w:style>
  <w:style w:type="paragraph" w:styleId="BodyText3">
    <w:name w:val="Body Text 3"/>
    <w:basedOn w:val="Normal"/>
    <w:link w:val="BodyText3Char"/>
    <w:uiPriority w:val="99"/>
    <w:semiHidden/>
    <w:rsid w:val="0029056A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9056A"/>
    <w:rPr>
      <w:rFonts w:ascii="Times New Roman" w:hAnsi="Times New Roman" w:cs="Times New Roman"/>
      <w:color w:val="000000"/>
      <w:kern w:val="28"/>
      <w:sz w:val="22"/>
      <w:szCs w:val="22"/>
      <w:lang w:val="es-ES_tradnl" w:eastAsia="es-ES_tradnl" w:bidi="ar-SA"/>
    </w:rPr>
  </w:style>
  <w:style w:type="paragraph" w:customStyle="1" w:styleId="msoaddress">
    <w:name w:val="msoaddress"/>
    <w:uiPriority w:val="99"/>
    <w:rsid w:val="0029056A"/>
    <w:rPr>
      <w:rFonts w:ascii="Times New Roman" w:eastAsia="Times New Roman" w:hAnsi="Times New Roman"/>
      <w:color w:val="000000"/>
      <w:kern w:val="28"/>
      <w:lang w:val="es-ES_tradnl" w:eastAsia="es-ES_tradnl"/>
    </w:rPr>
  </w:style>
  <w:style w:type="paragraph" w:customStyle="1" w:styleId="msotitle3">
    <w:name w:val="msotitle3"/>
    <w:uiPriority w:val="99"/>
    <w:rsid w:val="0029056A"/>
    <w:rPr>
      <w:rFonts w:ascii="Times New Roman" w:eastAsia="Times New Roman" w:hAnsi="Times New Roman"/>
      <w:b/>
      <w:bCs/>
      <w:color w:val="000000"/>
      <w:kern w:val="28"/>
      <w:sz w:val="36"/>
      <w:szCs w:val="36"/>
      <w:lang w:val="es-ES_tradnl" w:eastAsia="es-ES_tradnl"/>
    </w:rPr>
  </w:style>
  <w:style w:type="paragraph" w:styleId="BalloonText">
    <w:name w:val="Balloon Text"/>
    <w:basedOn w:val="Normal"/>
    <w:link w:val="BalloonTextChar"/>
    <w:uiPriority w:val="99"/>
    <w:semiHidden/>
    <w:rsid w:val="00290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056A"/>
    <w:rPr>
      <w:rFonts w:ascii="Tahoma" w:hAnsi="Tahoma" w:cs="Tahoma"/>
      <w:color w:val="000000"/>
      <w:kern w:val="28"/>
      <w:sz w:val="16"/>
      <w:szCs w:val="16"/>
      <w:lang w:eastAsia="es-ES_tradnl"/>
    </w:rPr>
  </w:style>
  <w:style w:type="character" w:styleId="Hyperlink">
    <w:name w:val="Hyperlink"/>
    <w:basedOn w:val="DefaultParagraphFont"/>
    <w:uiPriority w:val="99"/>
    <w:rsid w:val="00BC7E1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eguraalvarez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520</TotalTime>
  <Pages>1</Pages>
  <Words>1</Words>
  <Characters>7</Characters>
  <Application>Microsoft Office Outlook</Application>
  <DocSecurity>0</DocSecurity>
  <Lines>0</Lines>
  <Paragraphs>0</Paragraphs>
  <ScaleCrop>false</ScaleCrop>
  <Company>Luffi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Enrique</cp:lastModifiedBy>
  <cp:revision>36</cp:revision>
  <cp:lastPrinted>2016-06-16T10:20:00Z</cp:lastPrinted>
  <dcterms:created xsi:type="dcterms:W3CDTF">2013-01-05T00:38:00Z</dcterms:created>
  <dcterms:modified xsi:type="dcterms:W3CDTF">2016-06-18T16:27:00Z</dcterms:modified>
</cp:coreProperties>
</file>