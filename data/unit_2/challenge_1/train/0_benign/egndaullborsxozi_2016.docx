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670" w:rsidRDefault="00CB2670" w:rsidP="006A67C4">
      <w:pPr>
        <w:spacing w:after="0"/>
        <w:jc w:val="center"/>
        <w:rPr>
          <w:b/>
          <w:color w:val="0070C0"/>
          <w:u w:val="single"/>
        </w:rPr>
      </w:pPr>
      <w:bookmarkStart w:id="0" w:name="_GoBack"/>
      <w:bookmarkEnd w:id="0"/>
      <w:r>
        <w:rPr>
          <w:rFonts w:asciiTheme="majorHAnsi" w:hAnsiTheme="majorHAnsi"/>
          <w:b/>
          <w:caps/>
          <w:noProof/>
          <w:color w:val="0E0B05" w:themeColor="text2"/>
          <w:kern w:val="28"/>
          <w:sz w:val="16"/>
          <w:szCs w:val="16"/>
          <w:lang w:eastAsia="es-ES"/>
        </w:rPr>
        <w:drawing>
          <wp:anchor distT="0" distB="0" distL="114300" distR="114300" simplePos="0" relativeHeight="251659264" behindDoc="0" locked="0" layoutInCell="1" allowOverlap="1" wp14:anchorId="442445EB" wp14:editId="3E9B2C53">
            <wp:simplePos x="0" y="0"/>
            <wp:positionH relativeFrom="column">
              <wp:posOffset>5052060</wp:posOffset>
            </wp:positionH>
            <wp:positionV relativeFrom="paragraph">
              <wp:posOffset>0</wp:posOffset>
            </wp:positionV>
            <wp:extent cx="1088390" cy="87884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08839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0070C0"/>
          <w:u w:val="single"/>
        </w:rPr>
        <w:t>FRANCISCO ANTONIO FILOS LUCE</w:t>
      </w:r>
      <w:r w:rsidR="006A67C4">
        <w:rPr>
          <w:b/>
          <w:color w:val="0070C0"/>
          <w:u w:val="single"/>
        </w:rPr>
        <w:t>RO</w:t>
      </w:r>
    </w:p>
    <w:p w:rsidR="00C12D5E" w:rsidRPr="00CB2670" w:rsidRDefault="00C12D5E" w:rsidP="00CB2670">
      <w:pPr>
        <w:spacing w:after="0"/>
        <w:jc w:val="center"/>
        <w:rPr>
          <w:b/>
          <w:color w:val="0070C0"/>
          <w:u w:val="single"/>
        </w:rPr>
      </w:pPr>
      <w:r w:rsidRPr="0074710C"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  <w:t>direccion arraijan los tecales</w:t>
      </w:r>
    </w:p>
    <w:p w:rsidR="00C12D5E" w:rsidRPr="0074710C" w:rsidRDefault="00C12D5E" w:rsidP="001D7102">
      <w:pPr>
        <w:pStyle w:val="Listaconvietas"/>
        <w:numPr>
          <w:ilvl w:val="0"/>
          <w:numId w:val="0"/>
        </w:numPr>
        <w:ind w:left="216"/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</w:pPr>
    </w:p>
    <w:p w:rsidR="00C12D5E" w:rsidRPr="0074710C" w:rsidRDefault="00C12D5E" w:rsidP="006C7997">
      <w:pPr>
        <w:pStyle w:val="Listaconvietas"/>
        <w:jc w:val="center"/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</w:pPr>
      <w:r w:rsidRPr="0074710C"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  <w:t>Datos personales</w:t>
      </w:r>
    </w:p>
    <w:p w:rsidR="00C12D5E" w:rsidRPr="0074710C" w:rsidRDefault="00C12D5E" w:rsidP="001D7102">
      <w:pPr>
        <w:pStyle w:val="Listaconvietas"/>
        <w:numPr>
          <w:ilvl w:val="0"/>
          <w:numId w:val="0"/>
        </w:numPr>
        <w:ind w:left="216"/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</w:pPr>
    </w:p>
    <w:p w:rsidR="00C12D5E" w:rsidRPr="0097278C" w:rsidRDefault="00C12D5E" w:rsidP="006C7997">
      <w:pPr>
        <w:pStyle w:val="Listaconvietas"/>
        <w:jc w:val="center"/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</w:pPr>
      <w:r w:rsidRPr="0097278C"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  <w:t>fecha de nacimiento       18de febrero del 1996</w:t>
      </w:r>
    </w:p>
    <w:p w:rsidR="00C12D5E" w:rsidRPr="0097278C" w:rsidRDefault="00C12D5E" w:rsidP="006C7997">
      <w:pPr>
        <w:pStyle w:val="Listaconvietas"/>
        <w:jc w:val="center"/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</w:pPr>
      <w:r w:rsidRPr="0097278C"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  <w:t>edad                                  20 años</w:t>
      </w:r>
    </w:p>
    <w:p w:rsidR="00C12D5E" w:rsidRPr="0097278C" w:rsidRDefault="00C12D5E" w:rsidP="006C7997">
      <w:pPr>
        <w:pStyle w:val="Listaconvietas"/>
        <w:jc w:val="center"/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</w:pPr>
      <w:r w:rsidRPr="0097278C"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  <w:t>nacionalidad                    panameño</w:t>
      </w:r>
    </w:p>
    <w:p w:rsidR="00C12D5E" w:rsidRPr="0097278C" w:rsidRDefault="00C12D5E" w:rsidP="006C7997">
      <w:pPr>
        <w:pStyle w:val="Listaconvietas"/>
        <w:jc w:val="center"/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</w:pPr>
      <w:r w:rsidRPr="0097278C"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  <w:t>estado civil                     soltero</w:t>
      </w:r>
    </w:p>
    <w:p w:rsidR="0044165E" w:rsidRPr="0097278C" w:rsidRDefault="009E1546" w:rsidP="0044165E">
      <w:pPr>
        <w:pStyle w:val="Listaconvietas"/>
        <w:numPr>
          <w:ilvl w:val="4"/>
          <w:numId w:val="2"/>
        </w:numPr>
        <w:rPr>
          <w:i/>
        </w:rPr>
      </w:pPr>
      <w:r w:rsidRPr="0097278C">
        <w:rPr>
          <w:i/>
        </w:rPr>
        <w:t xml:space="preserve"> </w:t>
      </w:r>
      <w:r w:rsidR="0044165E" w:rsidRPr="0097278C">
        <w:rPr>
          <w:i/>
        </w:rPr>
        <w:t>Cedula                  8-903-20</w:t>
      </w:r>
      <w:r w:rsidR="0097278C" w:rsidRPr="0097278C">
        <w:rPr>
          <w:i/>
        </w:rPr>
        <w:t>5</w:t>
      </w:r>
    </w:p>
    <w:p w:rsidR="00C12D5E" w:rsidRPr="0097278C" w:rsidRDefault="00C12D5E" w:rsidP="006C7997">
      <w:pPr>
        <w:pStyle w:val="Listaconvietas"/>
        <w:jc w:val="center"/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</w:pPr>
      <w:r w:rsidRPr="0097278C"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  <w:t>teléfono                           65187563</w:t>
      </w:r>
    </w:p>
    <w:p w:rsidR="00C12D5E" w:rsidRPr="0097278C" w:rsidRDefault="00C12D5E" w:rsidP="006C7997">
      <w:pPr>
        <w:pStyle w:val="Listaconvietas"/>
        <w:jc w:val="center"/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</w:pPr>
      <w:r w:rsidRPr="0097278C"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  <w:t>disponibilidad                  inmediata</w:t>
      </w:r>
    </w:p>
    <w:p w:rsidR="00C12D5E" w:rsidRPr="0074710C" w:rsidRDefault="00C12D5E" w:rsidP="007C25A9">
      <w:pPr>
        <w:pStyle w:val="Listaconvietas"/>
        <w:numPr>
          <w:ilvl w:val="0"/>
          <w:numId w:val="0"/>
        </w:numPr>
        <w:ind w:left="216"/>
      </w:pPr>
    </w:p>
    <w:p w:rsidR="00C12D5E" w:rsidRPr="0074710C" w:rsidRDefault="00C12D5E" w:rsidP="006C7997">
      <w:pPr>
        <w:pStyle w:val="Listaconvietas"/>
        <w:jc w:val="center"/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</w:pPr>
      <w:r w:rsidRPr="0074710C"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  <w:t>estudios</w:t>
      </w:r>
    </w:p>
    <w:p w:rsidR="00C12D5E" w:rsidRPr="0074710C" w:rsidRDefault="00C12D5E" w:rsidP="007C25A9">
      <w:pPr>
        <w:pStyle w:val="Listaconvietas"/>
        <w:numPr>
          <w:ilvl w:val="0"/>
          <w:numId w:val="0"/>
        </w:numPr>
        <w:ind w:left="216"/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</w:pPr>
    </w:p>
    <w:p w:rsidR="00C12D5E" w:rsidRPr="00FC101B" w:rsidRDefault="00C12D5E" w:rsidP="006C7997">
      <w:pPr>
        <w:pStyle w:val="Listaconvietas"/>
        <w:jc w:val="center"/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</w:pPr>
      <w:r w:rsidRPr="00FC101B"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  <w:t>primaria                           valle del sol</w:t>
      </w:r>
    </w:p>
    <w:p w:rsidR="00C12D5E" w:rsidRPr="00FC101B" w:rsidRDefault="00C12D5E" w:rsidP="007C25A9">
      <w:pPr>
        <w:pStyle w:val="Listaconvietas"/>
        <w:numPr>
          <w:ilvl w:val="0"/>
          <w:numId w:val="0"/>
        </w:numPr>
        <w:ind w:left="216"/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</w:pPr>
    </w:p>
    <w:p w:rsidR="00C12D5E" w:rsidRPr="00FC101B" w:rsidRDefault="00C12D5E" w:rsidP="006C7997">
      <w:pPr>
        <w:pStyle w:val="Listaconvietas"/>
        <w:jc w:val="center"/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</w:pPr>
      <w:r w:rsidRPr="00FC101B"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  <w:t>secundaria                   andres bello</w:t>
      </w:r>
    </w:p>
    <w:p w:rsidR="00C12D5E" w:rsidRPr="0074710C" w:rsidRDefault="00C12D5E" w:rsidP="006C7997">
      <w:pPr>
        <w:pStyle w:val="Listaconvietas"/>
        <w:jc w:val="center"/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</w:pPr>
      <w:r w:rsidRPr="0074710C"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  <w:t>(5año)</w:t>
      </w:r>
    </w:p>
    <w:p w:rsidR="00C12D5E" w:rsidRPr="0074710C" w:rsidRDefault="001D7102" w:rsidP="007C25A9">
      <w:pPr>
        <w:pStyle w:val="Listaconvietas"/>
        <w:numPr>
          <w:ilvl w:val="0"/>
          <w:numId w:val="0"/>
        </w:numPr>
        <w:ind w:left="216"/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</w:pPr>
      <w:r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  <w:t xml:space="preserve"> </w:t>
      </w:r>
    </w:p>
    <w:p w:rsidR="00C12D5E" w:rsidRPr="00FC101B" w:rsidRDefault="00C12D5E" w:rsidP="006C7997">
      <w:pPr>
        <w:pStyle w:val="Listaconvietas"/>
        <w:jc w:val="center"/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</w:pPr>
      <w:r w:rsidRPr="0074710C"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  <w:t xml:space="preserve">otros                  </w:t>
      </w:r>
      <w:r w:rsidRPr="00FC101B"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  <w:t>colegio gastronómico I.G.A</w:t>
      </w:r>
    </w:p>
    <w:p w:rsidR="00C12D5E" w:rsidRPr="0074710C" w:rsidRDefault="00C12D5E" w:rsidP="006C7997">
      <w:pPr>
        <w:pStyle w:val="Listaconvietas"/>
        <w:jc w:val="center"/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</w:pPr>
      <w:r w:rsidRPr="0074710C"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  <w:t>(actualmente)</w:t>
      </w:r>
    </w:p>
    <w:p w:rsidR="00C12D5E" w:rsidRPr="0074710C" w:rsidRDefault="00C12D5E" w:rsidP="007C25A9">
      <w:pPr>
        <w:pStyle w:val="Listaconvietas"/>
        <w:numPr>
          <w:ilvl w:val="0"/>
          <w:numId w:val="0"/>
        </w:numPr>
        <w:ind w:left="216"/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</w:pPr>
    </w:p>
    <w:p w:rsidR="00C12D5E" w:rsidRPr="0074710C" w:rsidRDefault="00C12D5E" w:rsidP="006C7997">
      <w:pPr>
        <w:pStyle w:val="Listaconvietas"/>
        <w:jc w:val="center"/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</w:pPr>
      <w:r w:rsidRPr="0074710C"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  <w:t>experiencias laborales</w:t>
      </w:r>
    </w:p>
    <w:p w:rsidR="00C12D5E" w:rsidRPr="0074710C" w:rsidRDefault="00C12D5E" w:rsidP="007C25A9">
      <w:pPr>
        <w:pStyle w:val="Listaconvietas"/>
        <w:numPr>
          <w:ilvl w:val="0"/>
          <w:numId w:val="0"/>
        </w:numPr>
        <w:ind w:left="216"/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</w:pPr>
    </w:p>
    <w:p w:rsidR="00C12D5E" w:rsidRPr="00676DE6" w:rsidRDefault="00C12D5E" w:rsidP="006C7997">
      <w:pPr>
        <w:pStyle w:val="Listaconvietas"/>
        <w:jc w:val="center"/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</w:pPr>
      <w:r w:rsidRPr="00676DE6"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  <w:t>metrobus                    atencion al cliente</w:t>
      </w:r>
    </w:p>
    <w:p w:rsidR="00C12D5E" w:rsidRPr="00676DE6" w:rsidRDefault="00640A46" w:rsidP="007C25A9">
      <w:pPr>
        <w:pStyle w:val="Listaconvietas"/>
        <w:numPr>
          <w:ilvl w:val="0"/>
          <w:numId w:val="0"/>
        </w:numPr>
        <w:ind w:left="216"/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</w:pPr>
      <w:r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  <w:t>q11</w:t>
      </w:r>
      <w:r w:rsidR="00A25877"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  <w:t>scxv</w:t>
      </w:r>
    </w:p>
    <w:p w:rsidR="00C12D5E" w:rsidRPr="00676DE6" w:rsidRDefault="00C12D5E" w:rsidP="006C7997">
      <w:pPr>
        <w:pStyle w:val="Listaconvietas"/>
        <w:jc w:val="center"/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</w:pPr>
      <w:r w:rsidRPr="00676DE6"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  <w:t>cinepolis                     ayudante general</w:t>
      </w:r>
    </w:p>
    <w:p w:rsidR="00C12D5E" w:rsidRPr="00676DE6" w:rsidRDefault="00C12D5E" w:rsidP="001D7102">
      <w:pPr>
        <w:pStyle w:val="Listaconvietas"/>
        <w:numPr>
          <w:ilvl w:val="0"/>
          <w:numId w:val="0"/>
        </w:numPr>
        <w:ind w:left="216"/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</w:pPr>
    </w:p>
    <w:p w:rsidR="00C12D5E" w:rsidRPr="00676DE6" w:rsidRDefault="00C12D5E" w:rsidP="006C7997">
      <w:pPr>
        <w:pStyle w:val="Listaconvietas"/>
        <w:jc w:val="center"/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</w:pPr>
      <w:r w:rsidRPr="00676DE6"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  <w:t>solomo's Deli goumet    ayudante de cocina</w:t>
      </w:r>
    </w:p>
    <w:p w:rsidR="00C12D5E" w:rsidRPr="00676DE6" w:rsidRDefault="00C12D5E" w:rsidP="001D7102">
      <w:pPr>
        <w:pStyle w:val="Listaconvietas"/>
        <w:numPr>
          <w:ilvl w:val="0"/>
          <w:numId w:val="0"/>
        </w:numPr>
        <w:ind w:left="216"/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</w:pPr>
    </w:p>
    <w:p w:rsidR="00C12D5E" w:rsidRPr="0074710C" w:rsidRDefault="00C12D5E" w:rsidP="006C7997">
      <w:pPr>
        <w:pStyle w:val="Listaconvietas"/>
        <w:jc w:val="center"/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</w:pPr>
      <w:r w:rsidRPr="0074710C">
        <w:rPr>
          <w:rFonts w:asciiTheme="majorHAnsi" w:hAnsiTheme="majorHAnsi"/>
          <w:b/>
          <w:caps/>
          <w:color w:val="0E0B05" w:themeColor="text2"/>
          <w:kern w:val="28"/>
          <w:sz w:val="16"/>
          <w:szCs w:val="16"/>
        </w:rPr>
        <w:t>referencias personales</w:t>
      </w:r>
    </w:p>
    <w:p w:rsidR="00C12D5E" w:rsidRPr="00676DE6" w:rsidRDefault="00C12D5E" w:rsidP="001D7102">
      <w:pPr>
        <w:pStyle w:val="Listaconvietas"/>
        <w:numPr>
          <w:ilvl w:val="0"/>
          <w:numId w:val="0"/>
        </w:numPr>
        <w:ind w:left="216"/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</w:pPr>
    </w:p>
    <w:p w:rsidR="00C12D5E" w:rsidRPr="00676DE6" w:rsidRDefault="00C12D5E" w:rsidP="006C7997">
      <w:pPr>
        <w:pStyle w:val="Listaconvietas"/>
        <w:jc w:val="center"/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</w:pPr>
      <w:r w:rsidRPr="00676DE6"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  <w:t>michel urrutia         65220880</w:t>
      </w:r>
    </w:p>
    <w:p w:rsidR="008115E5" w:rsidRPr="00676DE6" w:rsidRDefault="00C12D5E" w:rsidP="006C7997">
      <w:pPr>
        <w:pStyle w:val="Listaconvietas"/>
        <w:jc w:val="center"/>
        <w:rPr>
          <w:i/>
          <w:sz w:val="16"/>
          <w:szCs w:val="16"/>
        </w:rPr>
      </w:pPr>
      <w:r w:rsidRPr="00676DE6">
        <w:rPr>
          <w:rFonts w:asciiTheme="majorHAnsi" w:hAnsiTheme="majorHAnsi"/>
          <w:i/>
          <w:caps/>
          <w:color w:val="0E0B05" w:themeColor="text2"/>
          <w:kern w:val="28"/>
          <w:sz w:val="16"/>
          <w:szCs w:val="16"/>
        </w:rPr>
        <w:t>Hiara lucero            67998001</w:t>
      </w:r>
    </w:p>
    <w:sectPr w:rsidR="008115E5" w:rsidRPr="00676DE6" w:rsidSect="00286DD1">
      <w:headerReference w:type="default" r:id="rId9"/>
      <w:footerReference w:type="default" r:id="rId10"/>
      <w:headerReference w:type="first" r:id="rId11"/>
      <w:pgSz w:w="12240" w:h="20160" w:code="5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C6E" w:rsidRDefault="006A2C6E">
      <w:pPr>
        <w:spacing w:after="0" w:line="240" w:lineRule="auto"/>
      </w:pPr>
      <w:r>
        <w:separator/>
      </w:r>
    </w:p>
  </w:endnote>
  <w:endnote w:type="continuationSeparator" w:id="0">
    <w:p w:rsidR="006A2C6E" w:rsidRDefault="006A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5E5" w:rsidRDefault="008A56B8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 w:rsidR="006A67C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C6E" w:rsidRDefault="006A2C6E">
      <w:pPr>
        <w:spacing w:after="0" w:line="240" w:lineRule="auto"/>
      </w:pPr>
      <w:r>
        <w:separator/>
      </w:r>
    </w:p>
  </w:footnote>
  <w:footnote w:type="continuationSeparator" w:id="0">
    <w:p w:rsidR="006A2C6E" w:rsidRDefault="006A2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5E5" w:rsidRDefault="008A56B8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F4BED2" id="Marco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5E5" w:rsidRDefault="00685C24"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8751D6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14540" cy="10200640"/>
              <wp:effectExtent l="0" t="0" r="0" b="0"/>
              <wp:wrapNone/>
              <wp:docPr id="2" name="Grupo 4" descr="Title: Marco de página con tabulación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14540" cy="10200640"/>
                        <a:chOff x="1333" y="0"/>
                        <a:chExt cx="73152" cy="96012"/>
                      </a:xfrm>
                    </wpg:grpSpPr>
                    <wps:wsp>
                      <wps:cNvPr id="3" name="Marco 5"/>
                      <wps:cNvSpPr>
                        <a:spLocks/>
                      </wps:cNvSpPr>
                      <wps:spPr bwMode="auto">
                        <a:xfrm>
                          <a:off x="1333" y="0"/>
                          <a:ext cx="73152" cy="96012"/>
                        </a:xfrm>
                        <a:custGeom>
                          <a:avLst/>
                          <a:gdLst>
                            <a:gd name="T0" fmla="*/ 0 w 7315200"/>
                            <a:gd name="T1" fmla="*/ 0 h 9601200"/>
                            <a:gd name="T2" fmla="*/ 7315200 w 7315200"/>
                            <a:gd name="T3" fmla="*/ 0 h 9601200"/>
                            <a:gd name="T4" fmla="*/ 7315200 w 7315200"/>
                            <a:gd name="T5" fmla="*/ 9601200 h 9601200"/>
                            <a:gd name="T6" fmla="*/ 0 w 7315200"/>
                            <a:gd name="T7" fmla="*/ 9601200 h 9601200"/>
                            <a:gd name="T8" fmla="*/ 0 w 7315200"/>
                            <a:gd name="T9" fmla="*/ 0 h 9601200"/>
                            <a:gd name="T10" fmla="*/ 190488 w 7315200"/>
                            <a:gd name="T11" fmla="*/ 190488 h 9601200"/>
                            <a:gd name="T12" fmla="*/ 190488 w 7315200"/>
                            <a:gd name="T13" fmla="*/ 9410712 h 9601200"/>
                            <a:gd name="T14" fmla="*/ 7124712 w 7315200"/>
                            <a:gd name="T15" fmla="*/ 9410712 h 9601200"/>
                            <a:gd name="T16" fmla="*/ 7124712 w 7315200"/>
                            <a:gd name="T17" fmla="*/ 190488 h 9601200"/>
                            <a:gd name="T18" fmla="*/ 190488 w 7315200"/>
                            <a:gd name="T19" fmla="*/ 190488 h 9601200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7315200" h="960120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  <a:lnTo>
                                <a:pt x="7315200" y="9601200"/>
                              </a:lnTo>
                              <a:lnTo>
                                <a:pt x="0" y="96012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90488" y="190488"/>
                              </a:moveTo>
                              <a:lnTo>
                                <a:pt x="190488" y="9410712"/>
                              </a:lnTo>
                              <a:lnTo>
                                <a:pt x="7124712" y="9410712"/>
                              </a:lnTo>
                              <a:lnTo>
                                <a:pt x="7124712" y="190488"/>
                              </a:lnTo>
                              <a:lnTo>
                                <a:pt x="190488" y="1904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AB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Forma libre 8"/>
                      <wps:cNvSpPr>
                        <a:spLocks/>
                      </wps:cNvSpPr>
                      <wps:spPr bwMode="auto">
                        <a:xfrm>
                          <a:off x="2286" y="4286"/>
                          <a:ext cx="3581" cy="8020"/>
                        </a:xfrm>
                        <a:custGeom>
                          <a:avLst/>
                          <a:gdLst>
                            <a:gd name="T0" fmla="*/ 2985 w 240"/>
                            <a:gd name="T1" fmla="*/ 0 h 528"/>
                            <a:gd name="T2" fmla="*/ 252190 w 240"/>
                            <a:gd name="T3" fmla="*/ 0 h 528"/>
                            <a:gd name="T4" fmla="*/ 358140 w 240"/>
                            <a:gd name="T5" fmla="*/ 373661 h 528"/>
                            <a:gd name="T6" fmla="*/ 252190 w 240"/>
                            <a:gd name="T7" fmla="*/ 729095 h 528"/>
                            <a:gd name="T8" fmla="*/ 88043 w 240"/>
                            <a:gd name="T9" fmla="*/ 729095 h 528"/>
                            <a:gd name="T10" fmla="*/ 88043 w 240"/>
                            <a:gd name="T11" fmla="*/ 802005 h 528"/>
                            <a:gd name="T12" fmla="*/ 0 w 240"/>
                            <a:gd name="T13" fmla="*/ 729095 h 528"/>
                            <a:gd name="T14" fmla="*/ 2985 w 240"/>
                            <a:gd name="T15" fmla="*/ 729095 h 528"/>
                            <a:gd name="T16" fmla="*/ 2985 w 240"/>
                            <a:gd name="T17" fmla="*/ 0 h 52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240"/>
                            <a:gd name="T28" fmla="*/ 0 h 528"/>
                            <a:gd name="T29" fmla="*/ 240 w 240"/>
                            <a:gd name="T30" fmla="*/ 528 h 528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15E5" w:rsidRDefault="006A2C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8751D63" id="Grupo 4" o:spid="_x0000_s1026" alt="Title: Marco de página con tabulación" style="position:absolute;margin-left:0;margin-top:0;width:560.2pt;height:803.2pt;z-index:-251655168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">
              <v:shape id="Marco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" path="m,l7315200,r,9601200l,9601200,,xm190488,190488r,9220224l7124712,9410712r,-9220224l190488,190488xe" fillcolor="#e3ab47" stroked="f" strokeweight="1pt">
                <v:stroke joinstyle="miter"/>
                <v:path arrowok="t" o:connecttype="custom" o:connectlocs="0,0;73152,0;73152,96012;0,96012;0,0;1905,1905;1905,94107;71247,94107;71247,1905;1905,1905" o:connectangles="0,0,0,0,0,0,0,0,0,0"/>
              </v:shape>
              <v:shape id="Forma libre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" adj="-11796480,,5400" path="m2,l169,r71,246l169,480r-110,l59,528,,480r2,l2,xe" fillcolor="black" stroked="f">
                <v:stroke joinstyle="round"/>
                <v:formulas/>
                <v:path arrowok="t" o:connecttype="custom" o:connectlocs="44539,0;3762885,0;5343747,5675684;3762885,11074511;1313675,11074511;1313675,12181970;0,11074511;44539,11074511;44539,0" o:connectangles="0,0,0,0,0,0,0,0,0" textboxrect="0,0,240,528"/>
                <v:textbox>
                  <w:txbxContent>
                    <w:p w:rsidR="008115E5" w:rsidRDefault="00C0190D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A3FA4D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C1766D7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EC257A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401A7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B64C16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5E0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BC4099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9B2C9D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55CA7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AB58F06A"/>
    <w:lvl w:ilvl="0" w:tplc="0C0A0009">
      <w:start w:val="1"/>
      <w:numFmt w:val="bullet"/>
      <w:pStyle w:val="Listaconvietas"/>
      <w:lvlText w:val="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3E885F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D874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CC6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B96266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659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6EFD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807F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538A45B8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0B8415BE" w:tentative="1">
      <w:start w:val="1"/>
      <w:numFmt w:val="lowerLetter"/>
      <w:lvlText w:val="%2."/>
      <w:lvlJc w:val="left"/>
      <w:pPr>
        <w:ind w:left="1440" w:hanging="360"/>
      </w:pPr>
    </w:lvl>
    <w:lvl w:ilvl="2" w:tplc="6C4AE5BA" w:tentative="1">
      <w:start w:val="1"/>
      <w:numFmt w:val="lowerRoman"/>
      <w:lvlText w:val="%3."/>
      <w:lvlJc w:val="right"/>
      <w:pPr>
        <w:ind w:left="2160" w:hanging="180"/>
      </w:pPr>
    </w:lvl>
    <w:lvl w:ilvl="3" w:tplc="D1C880E0" w:tentative="1">
      <w:start w:val="1"/>
      <w:numFmt w:val="decimal"/>
      <w:lvlText w:val="%4."/>
      <w:lvlJc w:val="left"/>
      <w:pPr>
        <w:ind w:left="2880" w:hanging="360"/>
      </w:pPr>
    </w:lvl>
    <w:lvl w:ilvl="4" w:tplc="6F0C9BAC" w:tentative="1">
      <w:start w:val="1"/>
      <w:numFmt w:val="lowerLetter"/>
      <w:lvlText w:val="%5."/>
      <w:lvlJc w:val="left"/>
      <w:pPr>
        <w:ind w:left="3600" w:hanging="360"/>
      </w:pPr>
    </w:lvl>
    <w:lvl w:ilvl="5" w:tplc="AADEABF2" w:tentative="1">
      <w:start w:val="1"/>
      <w:numFmt w:val="lowerRoman"/>
      <w:lvlText w:val="%6."/>
      <w:lvlJc w:val="right"/>
      <w:pPr>
        <w:ind w:left="4320" w:hanging="180"/>
      </w:pPr>
    </w:lvl>
    <w:lvl w:ilvl="6" w:tplc="E58A65CA" w:tentative="1">
      <w:start w:val="1"/>
      <w:numFmt w:val="decimal"/>
      <w:lvlText w:val="%7."/>
      <w:lvlJc w:val="left"/>
      <w:pPr>
        <w:ind w:left="5040" w:hanging="360"/>
      </w:pPr>
    </w:lvl>
    <w:lvl w:ilvl="7" w:tplc="56CC4D10" w:tentative="1">
      <w:start w:val="1"/>
      <w:numFmt w:val="lowerLetter"/>
      <w:lvlText w:val="%8."/>
      <w:lvlJc w:val="left"/>
      <w:pPr>
        <w:ind w:left="5760" w:hanging="360"/>
      </w:pPr>
    </w:lvl>
    <w:lvl w:ilvl="8" w:tplc="BD722FE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attachedTemplate r:id="rId1"/>
  <w:defaultTabStop w:val="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DB1"/>
    <w:rsid w:val="000B6BBA"/>
    <w:rsid w:val="0010130A"/>
    <w:rsid w:val="001308D0"/>
    <w:rsid w:val="00140101"/>
    <w:rsid w:val="00190B92"/>
    <w:rsid w:val="001B1EBD"/>
    <w:rsid w:val="001D7102"/>
    <w:rsid w:val="0024564A"/>
    <w:rsid w:val="0025380E"/>
    <w:rsid w:val="00270347"/>
    <w:rsid w:val="00286DD1"/>
    <w:rsid w:val="002E0F9F"/>
    <w:rsid w:val="00436949"/>
    <w:rsid w:val="0044165E"/>
    <w:rsid w:val="0044673C"/>
    <w:rsid w:val="00450800"/>
    <w:rsid w:val="0053171F"/>
    <w:rsid w:val="00640A46"/>
    <w:rsid w:val="00672CB3"/>
    <w:rsid w:val="00676DE6"/>
    <w:rsid w:val="00685C24"/>
    <w:rsid w:val="006A2C6E"/>
    <w:rsid w:val="006A67C4"/>
    <w:rsid w:val="006C7997"/>
    <w:rsid w:val="0074710C"/>
    <w:rsid w:val="007802E6"/>
    <w:rsid w:val="007A5FA1"/>
    <w:rsid w:val="007C25A9"/>
    <w:rsid w:val="007C6448"/>
    <w:rsid w:val="008064BC"/>
    <w:rsid w:val="00871C81"/>
    <w:rsid w:val="00873645"/>
    <w:rsid w:val="008A56B8"/>
    <w:rsid w:val="008D5A33"/>
    <w:rsid w:val="0092163B"/>
    <w:rsid w:val="0097278C"/>
    <w:rsid w:val="009C724C"/>
    <w:rsid w:val="009E1546"/>
    <w:rsid w:val="00A01FD1"/>
    <w:rsid w:val="00A25877"/>
    <w:rsid w:val="00A34C26"/>
    <w:rsid w:val="00A94DA0"/>
    <w:rsid w:val="00B31DB1"/>
    <w:rsid w:val="00BD3790"/>
    <w:rsid w:val="00C0190D"/>
    <w:rsid w:val="00C07EB2"/>
    <w:rsid w:val="00C12D5E"/>
    <w:rsid w:val="00C9508D"/>
    <w:rsid w:val="00CB2670"/>
    <w:rsid w:val="00FC101B"/>
    <w:rsid w:val="00FF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E337D7F0-F41D-D64E-AC3D-3AAB6085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9D0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ndecontacto">
    <w:name w:val="Información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bre">
    <w:name w:val="Nombr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E7986AE-EA59-EB49-855D-84FD50F7EABD%7dtf50002018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C39DF-CFB6-D04B-BEB9-BB3E94E47DD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%7b1E7986AE-EA59-EB49-855D-84FD50F7EABD%7dtf50002018.dotx</Template>
  <TotalTime>0</TotalTime>
  <Pages>1</Pages>
  <Words>125</Words>
  <Characters>692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sntonio filos</dc:creator>
  <cp:keywords/>
  <dc:description/>
  <cp:lastModifiedBy>francisco sntonio filos</cp:lastModifiedBy>
  <cp:revision>3</cp:revision>
  <dcterms:created xsi:type="dcterms:W3CDTF">2016-04-27T13:17:00Z</dcterms:created>
  <dcterms:modified xsi:type="dcterms:W3CDTF">2016-05-19T17:59:00Z</dcterms:modified>
</cp:coreProperties>
</file>