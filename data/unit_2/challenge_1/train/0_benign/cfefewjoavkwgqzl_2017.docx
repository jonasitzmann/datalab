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388" w:rsidRPr="002F2900" w:rsidRDefault="00381388" w:rsidP="007A3FA0">
      <w:pPr>
        <w:pStyle w:val="Default"/>
        <w:rPr>
          <w:sz w:val="32"/>
          <w:szCs w:val="32"/>
        </w:rPr>
      </w:pPr>
      <w:r>
        <w:rPr>
          <w:noProof/>
          <w:lang w:eastAsia="es-C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" o:spid="_x0000_s1026" type="#_x0000_t75" style="position:absolute;margin-left:352.05pt;margin-top:8.55pt;width:91.5pt;height:121.5pt;z-index:-251658240;visibility:visible">
            <v:imagedata r:id="rId4" o:title=""/>
          </v:shape>
        </w:pict>
      </w:r>
      <w:r w:rsidRPr="007A3FA0">
        <w:t xml:space="preserve"> </w:t>
      </w:r>
      <w:r w:rsidRPr="002F2900">
        <w:rPr>
          <w:b/>
          <w:bCs/>
          <w:sz w:val="32"/>
          <w:szCs w:val="32"/>
        </w:rPr>
        <w:t xml:space="preserve">ADRIANA VÁSQUEZ GUERRERO </w:t>
      </w:r>
    </w:p>
    <w:p w:rsidR="00381388" w:rsidRPr="002F2900" w:rsidRDefault="00381388" w:rsidP="007A3FA0">
      <w:pPr>
        <w:pStyle w:val="Default"/>
        <w:rPr>
          <w:u w:val="single"/>
        </w:rPr>
      </w:pPr>
      <w:r w:rsidRPr="0046455F">
        <w:rPr>
          <w:b/>
          <w:bCs/>
          <w:i/>
          <w:iCs/>
          <w:sz w:val="28"/>
          <w:szCs w:val="28"/>
        </w:rPr>
        <w:t xml:space="preserve">                      </w:t>
      </w:r>
      <w:r w:rsidRPr="002F2900">
        <w:rPr>
          <w:b/>
          <w:bCs/>
          <w:i/>
          <w:iCs/>
          <w:u w:val="single"/>
        </w:rPr>
        <w:t>DATOS PERSONALES</w:t>
      </w:r>
    </w:p>
    <w:p w:rsidR="00381388" w:rsidRPr="00442EF5" w:rsidRDefault="00381388" w:rsidP="007A3FA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 xml:space="preserve">Cédula:                                                                            </w:t>
      </w:r>
      <w:r>
        <w:rPr>
          <w:sz w:val="22"/>
          <w:szCs w:val="22"/>
        </w:rPr>
        <w:t xml:space="preserve">         </w:t>
      </w:r>
      <w:r w:rsidRPr="00442EF5">
        <w:rPr>
          <w:sz w:val="22"/>
          <w:szCs w:val="22"/>
        </w:rPr>
        <w:t xml:space="preserve"> 1-1228-0993. </w:t>
      </w:r>
    </w:p>
    <w:p w:rsidR="00381388" w:rsidRPr="00442EF5" w:rsidRDefault="00381388" w:rsidP="007A3FA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 xml:space="preserve">Sexo:                                                                                 </w:t>
      </w:r>
      <w:r>
        <w:rPr>
          <w:sz w:val="22"/>
          <w:szCs w:val="22"/>
        </w:rPr>
        <w:t xml:space="preserve">         </w:t>
      </w:r>
      <w:r w:rsidRPr="00442EF5">
        <w:rPr>
          <w:sz w:val="22"/>
          <w:szCs w:val="22"/>
        </w:rPr>
        <w:t xml:space="preserve">    Femenino. </w:t>
      </w:r>
    </w:p>
    <w:p w:rsidR="00381388" w:rsidRPr="00442EF5" w:rsidRDefault="00381388" w:rsidP="007A3FA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 xml:space="preserve">Edad:                                                                                    </w:t>
      </w:r>
      <w:r>
        <w:rPr>
          <w:sz w:val="22"/>
          <w:szCs w:val="22"/>
        </w:rPr>
        <w:t xml:space="preserve">         </w:t>
      </w:r>
      <w:r w:rsidRPr="00442EF5">
        <w:rPr>
          <w:sz w:val="22"/>
          <w:szCs w:val="22"/>
        </w:rPr>
        <w:t xml:space="preserve">   31</w:t>
      </w:r>
      <w:bookmarkStart w:id="0" w:name="_GoBack"/>
      <w:bookmarkEnd w:id="0"/>
      <w:r w:rsidRPr="00442EF5">
        <w:rPr>
          <w:sz w:val="22"/>
          <w:szCs w:val="22"/>
        </w:rPr>
        <w:t xml:space="preserve"> Años.  </w:t>
      </w:r>
    </w:p>
    <w:p w:rsidR="00381388" w:rsidRPr="00442EF5" w:rsidRDefault="00381388" w:rsidP="007A3FA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 xml:space="preserve">Nacionalidad:                                                                  </w:t>
      </w:r>
      <w:r>
        <w:rPr>
          <w:sz w:val="22"/>
          <w:szCs w:val="22"/>
        </w:rPr>
        <w:t xml:space="preserve">        </w:t>
      </w:r>
      <w:r w:rsidRPr="00442EF5">
        <w:rPr>
          <w:sz w:val="22"/>
          <w:szCs w:val="22"/>
        </w:rPr>
        <w:t xml:space="preserve">Costarricense. </w:t>
      </w:r>
    </w:p>
    <w:p w:rsidR="00381388" w:rsidRPr="00442EF5" w:rsidRDefault="00381388" w:rsidP="007A3FA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 xml:space="preserve">Dirección:                                                       </w:t>
      </w:r>
      <w:r>
        <w:rPr>
          <w:sz w:val="22"/>
          <w:szCs w:val="22"/>
        </w:rPr>
        <w:t xml:space="preserve">         </w:t>
      </w:r>
      <w:r w:rsidRPr="00442EF5">
        <w:rPr>
          <w:sz w:val="22"/>
          <w:szCs w:val="22"/>
        </w:rPr>
        <w:t xml:space="preserve"> Pavas, Villa Esperanza.</w:t>
      </w:r>
    </w:p>
    <w:p w:rsidR="00381388" w:rsidRPr="00442EF5" w:rsidRDefault="00381388" w:rsidP="007A3FA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 xml:space="preserve">Teléfono:                                                                     </w:t>
      </w:r>
      <w:r>
        <w:rPr>
          <w:sz w:val="22"/>
          <w:szCs w:val="22"/>
        </w:rPr>
        <w:t xml:space="preserve">        </w:t>
      </w:r>
      <w:r w:rsidRPr="00442EF5">
        <w:rPr>
          <w:sz w:val="22"/>
          <w:szCs w:val="22"/>
        </w:rPr>
        <w:t xml:space="preserve">        8432-7141.</w:t>
      </w:r>
    </w:p>
    <w:p w:rsidR="00381388" w:rsidRPr="00442EF5" w:rsidRDefault="00381388" w:rsidP="004D6C4F">
      <w:pPr>
        <w:pStyle w:val="Default"/>
        <w:rPr>
          <w:sz w:val="22"/>
          <w:szCs w:val="22"/>
        </w:rPr>
      </w:pPr>
      <w:r w:rsidRPr="00442EF5">
        <w:rPr>
          <w:vanish/>
          <w:sz w:val="22"/>
          <w:szCs w:val="22"/>
        </w:rPr>
        <w:t>q@@qq@”</w:t>
      </w:r>
      <w:r w:rsidRPr="00442EF5">
        <w:rPr>
          <w:sz w:val="22"/>
          <w:szCs w:val="22"/>
        </w:rPr>
        <w:t xml:space="preserve"> </w:t>
      </w:r>
    </w:p>
    <w:p w:rsidR="00381388" w:rsidRDefault="00381388" w:rsidP="004D6C4F">
      <w:pPr>
        <w:pStyle w:val="Default"/>
      </w:pPr>
    </w:p>
    <w:p w:rsidR="00381388" w:rsidRPr="0046455F" w:rsidRDefault="00381388" w:rsidP="004D6C4F">
      <w:pPr>
        <w:pStyle w:val="Default"/>
      </w:pPr>
    </w:p>
    <w:p w:rsidR="00381388" w:rsidRPr="00442EF5" w:rsidRDefault="00381388" w:rsidP="00E901F9">
      <w:pPr>
        <w:pStyle w:val="Default"/>
        <w:jc w:val="center"/>
        <w:rPr>
          <w:sz w:val="26"/>
          <w:szCs w:val="26"/>
          <w:u w:val="single"/>
        </w:rPr>
      </w:pPr>
      <w:r w:rsidRPr="00442EF5">
        <w:rPr>
          <w:b/>
          <w:bCs/>
          <w:i/>
          <w:iCs/>
          <w:sz w:val="26"/>
          <w:szCs w:val="26"/>
          <w:u w:val="single"/>
        </w:rPr>
        <w:t>EXPERIENCIA LABORAL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b/>
          <w:bCs/>
          <w:sz w:val="22"/>
          <w:szCs w:val="22"/>
        </w:rPr>
        <w:t>MISCELÁNEA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en </w:t>
      </w:r>
      <w:r w:rsidRPr="00442EF5">
        <w:rPr>
          <w:b/>
          <w:bCs/>
          <w:sz w:val="22"/>
          <w:szCs w:val="22"/>
        </w:rPr>
        <w:t>Seguridad y Limpieza YALE S.A.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De 2010 a 2014.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b/>
          <w:bCs/>
          <w:sz w:val="22"/>
          <w:szCs w:val="22"/>
        </w:rPr>
        <w:t>Funciones: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Manejo de Desechos Comunes y Peligrosos.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Limpieza y Aseo de Interiores y Exteriores.</w:t>
      </w:r>
    </w:p>
    <w:p w:rsidR="00381388" w:rsidRPr="00442EF5" w:rsidRDefault="00381388" w:rsidP="002F2900">
      <w:pPr>
        <w:pStyle w:val="Default"/>
      </w:pP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b/>
          <w:bCs/>
          <w:sz w:val="22"/>
          <w:szCs w:val="22"/>
        </w:rPr>
        <w:t>MISCELÁNEA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en </w:t>
      </w:r>
      <w:r w:rsidRPr="00442EF5">
        <w:rPr>
          <w:b/>
          <w:bCs/>
          <w:sz w:val="22"/>
          <w:szCs w:val="22"/>
        </w:rPr>
        <w:t>La Yema Dorada  S.A.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De 2014  a 2015.</w:t>
      </w:r>
      <w:r w:rsidRPr="00442EF5">
        <w:rPr>
          <w:b/>
          <w:bCs/>
          <w:sz w:val="22"/>
          <w:szCs w:val="22"/>
        </w:rPr>
        <w:t xml:space="preserve"> 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b/>
          <w:bCs/>
          <w:sz w:val="22"/>
          <w:szCs w:val="22"/>
        </w:rPr>
        <w:t>Funciones: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Limpieza y Aseo de Planta y Oficinas.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Manejo de Desechos.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Encargada de Pedido y Almacenamiento en Bodega de Suministros de Limpieza.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Entrega y Lavado de Gabachas al Personal.</w:t>
      </w:r>
    </w:p>
    <w:p w:rsidR="00381388" w:rsidRDefault="00381388" w:rsidP="002F290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Apoyo en la Línea de Empaque.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</w:p>
    <w:p w:rsidR="00381388" w:rsidRPr="00442EF5" w:rsidRDefault="00381388" w:rsidP="002F2900">
      <w:pPr>
        <w:pStyle w:val="Default"/>
      </w:pPr>
    </w:p>
    <w:p w:rsidR="00381388" w:rsidRPr="00442EF5" w:rsidRDefault="00381388" w:rsidP="002F2900">
      <w:pPr>
        <w:pStyle w:val="Default"/>
        <w:jc w:val="center"/>
        <w:rPr>
          <w:b/>
          <w:bCs/>
          <w:i/>
          <w:iCs/>
          <w:sz w:val="26"/>
          <w:szCs w:val="26"/>
          <w:u w:val="single"/>
        </w:rPr>
      </w:pPr>
      <w:r w:rsidRPr="00442EF5">
        <w:rPr>
          <w:b/>
          <w:bCs/>
          <w:i/>
          <w:iCs/>
          <w:sz w:val="26"/>
          <w:szCs w:val="26"/>
          <w:u w:val="single"/>
        </w:rPr>
        <w:t>ESTUDIOS REALIZADOS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b/>
          <w:bCs/>
          <w:sz w:val="22"/>
          <w:szCs w:val="22"/>
        </w:rPr>
        <w:t xml:space="preserve">Primaria: </w:t>
      </w:r>
      <w:r w:rsidRPr="00442EF5">
        <w:rPr>
          <w:sz w:val="22"/>
          <w:szCs w:val="22"/>
        </w:rPr>
        <w:t xml:space="preserve">Escuela Daniel Oduber Quirós. 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</w:t>
      </w:r>
      <w:r w:rsidRPr="00442EF5">
        <w:rPr>
          <w:sz w:val="22"/>
          <w:szCs w:val="22"/>
        </w:rPr>
        <w:t xml:space="preserve"> 1991 a</w:t>
      </w:r>
      <w:r>
        <w:rPr>
          <w:sz w:val="22"/>
          <w:szCs w:val="22"/>
        </w:rPr>
        <w:t xml:space="preserve"> </w:t>
      </w:r>
      <w:r w:rsidRPr="00442EF5">
        <w:rPr>
          <w:sz w:val="22"/>
          <w:szCs w:val="22"/>
        </w:rPr>
        <w:t xml:space="preserve">1997. 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b/>
          <w:bCs/>
          <w:sz w:val="22"/>
          <w:szCs w:val="22"/>
        </w:rPr>
        <w:t xml:space="preserve">Título: </w:t>
      </w:r>
      <w:r w:rsidRPr="00442EF5">
        <w:rPr>
          <w:sz w:val="22"/>
          <w:szCs w:val="22"/>
        </w:rPr>
        <w:t>Sexto Grado 1997.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 xml:space="preserve"> 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 w:rsidRPr="00442EF5">
        <w:rPr>
          <w:b/>
          <w:bCs/>
          <w:sz w:val="22"/>
          <w:szCs w:val="22"/>
        </w:rPr>
        <w:t xml:space="preserve">Secundaria: </w:t>
      </w:r>
      <w:r w:rsidRPr="00442EF5">
        <w:rPr>
          <w:sz w:val="22"/>
          <w:szCs w:val="22"/>
        </w:rPr>
        <w:t xml:space="preserve">Liceo de Pavas. 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</w:t>
      </w:r>
      <w:r w:rsidRPr="00442EF5">
        <w:rPr>
          <w:sz w:val="22"/>
          <w:szCs w:val="22"/>
        </w:rPr>
        <w:t xml:space="preserve"> 1998 a 2002. </w:t>
      </w:r>
    </w:p>
    <w:p w:rsidR="00381388" w:rsidRDefault="00381388" w:rsidP="002F2900">
      <w:pPr>
        <w:pStyle w:val="Default"/>
        <w:rPr>
          <w:sz w:val="22"/>
          <w:szCs w:val="22"/>
        </w:rPr>
      </w:pPr>
      <w:r w:rsidRPr="00442EF5">
        <w:rPr>
          <w:b/>
          <w:bCs/>
          <w:sz w:val="22"/>
          <w:szCs w:val="22"/>
        </w:rPr>
        <w:t xml:space="preserve">Título: </w:t>
      </w:r>
      <w:r w:rsidRPr="00442EF5">
        <w:rPr>
          <w:sz w:val="22"/>
          <w:szCs w:val="22"/>
        </w:rPr>
        <w:t>Bachiller en Educación Media 2013.</w:t>
      </w:r>
    </w:p>
    <w:p w:rsidR="00381388" w:rsidRPr="00442EF5" w:rsidRDefault="00381388" w:rsidP="002F2900">
      <w:pPr>
        <w:pStyle w:val="Default"/>
        <w:rPr>
          <w:sz w:val="22"/>
          <w:szCs w:val="22"/>
        </w:rPr>
      </w:pPr>
    </w:p>
    <w:p w:rsidR="00381388" w:rsidRPr="0046455F" w:rsidRDefault="00381388" w:rsidP="002F2900">
      <w:pPr>
        <w:pStyle w:val="Default"/>
        <w:rPr>
          <w:i/>
          <w:iCs/>
        </w:rPr>
      </w:pPr>
    </w:p>
    <w:p w:rsidR="00381388" w:rsidRPr="00442EF5" w:rsidRDefault="00381388" w:rsidP="00442EF5">
      <w:pPr>
        <w:pStyle w:val="Default"/>
        <w:jc w:val="center"/>
        <w:rPr>
          <w:i/>
          <w:iCs/>
          <w:sz w:val="26"/>
          <w:szCs w:val="26"/>
        </w:rPr>
      </w:pPr>
      <w:r w:rsidRPr="00442EF5">
        <w:rPr>
          <w:b/>
          <w:bCs/>
          <w:i/>
          <w:iCs/>
          <w:sz w:val="26"/>
          <w:szCs w:val="26"/>
          <w:u w:val="single"/>
        </w:rPr>
        <w:t>OTROS ESTUDIOS</w:t>
      </w:r>
    </w:p>
    <w:p w:rsidR="00381388" w:rsidRPr="00442EF5" w:rsidRDefault="00381388" w:rsidP="00442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EF5">
        <w:rPr>
          <w:rFonts w:ascii="Times New Roman" w:hAnsi="Times New Roman" w:cs="Times New Roman"/>
          <w:b/>
          <w:bCs/>
          <w:color w:val="000000"/>
        </w:rPr>
        <w:t xml:space="preserve">Manipulación de alimentos: </w:t>
      </w:r>
      <w:r w:rsidRPr="00442EF5">
        <w:rPr>
          <w:rFonts w:ascii="Times New Roman" w:hAnsi="Times New Roman" w:cs="Times New Roman"/>
          <w:color w:val="000000"/>
        </w:rPr>
        <w:t>Instituto Nacional de Aprendizaje (I.N.A.)</w:t>
      </w:r>
    </w:p>
    <w:p w:rsidR="00381388" w:rsidRPr="00442EF5" w:rsidRDefault="00381388" w:rsidP="00442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EF5">
        <w:rPr>
          <w:rFonts w:ascii="Times New Roman" w:hAnsi="Times New Roman" w:cs="Times New Roman"/>
          <w:color w:val="000000"/>
        </w:rPr>
        <w:t>Agosto 2014</w:t>
      </w:r>
    </w:p>
    <w:p w:rsidR="00381388" w:rsidRPr="00442EF5" w:rsidRDefault="00381388" w:rsidP="00442E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442EF5">
        <w:rPr>
          <w:rFonts w:ascii="Times New Roman" w:hAnsi="Times New Roman" w:cs="Times New Roman"/>
          <w:b/>
          <w:bCs/>
          <w:color w:val="000000"/>
        </w:rPr>
        <w:t xml:space="preserve">Título: </w:t>
      </w:r>
      <w:r w:rsidRPr="00442EF5">
        <w:rPr>
          <w:rFonts w:ascii="Times New Roman" w:hAnsi="Times New Roman" w:cs="Times New Roman"/>
          <w:color w:val="000000"/>
        </w:rPr>
        <w:t>Manipulación de Alimentos</w:t>
      </w:r>
    </w:p>
    <w:p w:rsidR="00381388" w:rsidRDefault="00381388" w:rsidP="00442EF5">
      <w:pPr>
        <w:pStyle w:val="Default"/>
      </w:pPr>
    </w:p>
    <w:p w:rsidR="00381388" w:rsidRPr="00442EF5" w:rsidRDefault="00381388" w:rsidP="00442EF5">
      <w:pPr>
        <w:pStyle w:val="Default"/>
        <w:jc w:val="center"/>
        <w:rPr>
          <w:sz w:val="26"/>
          <w:szCs w:val="26"/>
          <w:u w:val="single"/>
        </w:rPr>
      </w:pPr>
      <w:r w:rsidRPr="00442EF5">
        <w:rPr>
          <w:b/>
          <w:bCs/>
          <w:i/>
          <w:iCs/>
          <w:sz w:val="26"/>
          <w:szCs w:val="26"/>
          <w:u w:val="single"/>
        </w:rPr>
        <w:t>REFERENCIAS</w:t>
      </w:r>
    </w:p>
    <w:p w:rsidR="00381388" w:rsidRPr="00442EF5" w:rsidRDefault="00381388" w:rsidP="00442EF5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Mariana Flores García, Registros Médicos, Área de Salud de Aserrí. Teléfono: 8833-5238.</w:t>
      </w:r>
    </w:p>
    <w:p w:rsidR="00381388" w:rsidRPr="00442EF5" w:rsidRDefault="00381388" w:rsidP="00442EF5">
      <w:pPr>
        <w:pStyle w:val="Default"/>
        <w:rPr>
          <w:sz w:val="22"/>
          <w:szCs w:val="22"/>
        </w:rPr>
      </w:pPr>
      <w:r w:rsidRPr="00442EF5">
        <w:rPr>
          <w:sz w:val="22"/>
          <w:szCs w:val="22"/>
        </w:rPr>
        <w:t>Naylin Diaz Chaves, Asistente de Proveeduría, La Yema Dorada S.A. Teléfono: 8563-5950.</w:t>
      </w:r>
    </w:p>
    <w:p w:rsidR="00381388" w:rsidRPr="0046455F" w:rsidRDefault="00381388" w:rsidP="00DE4EDA">
      <w:pPr>
        <w:pStyle w:val="Default"/>
        <w:jc w:val="center"/>
      </w:pPr>
    </w:p>
    <w:p w:rsidR="00381388" w:rsidRPr="00442EF5" w:rsidRDefault="00381388" w:rsidP="00442EF5">
      <w:pPr>
        <w:pStyle w:val="Default"/>
        <w:jc w:val="center"/>
        <w:rPr>
          <w:sz w:val="26"/>
          <w:szCs w:val="26"/>
          <w:u w:val="single"/>
        </w:rPr>
      </w:pPr>
      <w:r w:rsidRPr="00442EF5">
        <w:rPr>
          <w:b/>
          <w:bCs/>
          <w:i/>
          <w:iCs/>
          <w:sz w:val="26"/>
          <w:szCs w:val="26"/>
          <w:u w:val="single"/>
        </w:rPr>
        <w:t>OTROS DATOS</w:t>
      </w:r>
    </w:p>
    <w:p w:rsidR="00381388" w:rsidRPr="00442EF5" w:rsidRDefault="00381388" w:rsidP="0046455F">
      <w:pPr>
        <w:jc w:val="both"/>
        <w:rPr>
          <w:rFonts w:ascii="Times New Roman" w:hAnsi="Times New Roman" w:cs="Times New Roman"/>
        </w:rPr>
      </w:pPr>
      <w:r w:rsidRPr="00442EF5">
        <w:rPr>
          <w:rFonts w:ascii="Times New Roman" w:hAnsi="Times New Roman" w:cs="Times New Roman"/>
        </w:rPr>
        <w:t>Disponibilidad inmediata, el empleo aplica a cualquier plaza disponible, salario a convenir, horario flexible, deseos de superación y disposición para realizar cualquier labor que me encomienden ya que soy de fácil aprendizaje.</w:t>
      </w:r>
    </w:p>
    <w:sectPr w:rsidR="00381388" w:rsidRPr="00442EF5" w:rsidSect="0038316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1A46"/>
    <w:rsid w:val="002F2900"/>
    <w:rsid w:val="00320A6D"/>
    <w:rsid w:val="0034113F"/>
    <w:rsid w:val="00354729"/>
    <w:rsid w:val="00381388"/>
    <w:rsid w:val="00383162"/>
    <w:rsid w:val="003E5360"/>
    <w:rsid w:val="00442EF5"/>
    <w:rsid w:val="0046455F"/>
    <w:rsid w:val="00470F19"/>
    <w:rsid w:val="004A243A"/>
    <w:rsid w:val="004D6C4F"/>
    <w:rsid w:val="006A2B34"/>
    <w:rsid w:val="00731A46"/>
    <w:rsid w:val="007A3FA0"/>
    <w:rsid w:val="00B51397"/>
    <w:rsid w:val="00BC1933"/>
    <w:rsid w:val="00C26776"/>
    <w:rsid w:val="00C403FE"/>
    <w:rsid w:val="00C47C16"/>
    <w:rsid w:val="00C5121B"/>
    <w:rsid w:val="00CC57E0"/>
    <w:rsid w:val="00D80144"/>
    <w:rsid w:val="00DC38B5"/>
    <w:rsid w:val="00DD5F90"/>
    <w:rsid w:val="00DE4EDA"/>
    <w:rsid w:val="00DF221C"/>
    <w:rsid w:val="00E90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7E0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7A3FA0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7A3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A3FA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D6C4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128</TotalTime>
  <Pages>1</Pages>
  <Words>295</Words>
  <Characters>1625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compac</dc:creator>
  <cp:keywords/>
  <dc:description/>
  <cp:lastModifiedBy>usuario</cp:lastModifiedBy>
  <cp:revision>15</cp:revision>
  <dcterms:created xsi:type="dcterms:W3CDTF">2014-04-28T03:32:00Z</dcterms:created>
  <dcterms:modified xsi:type="dcterms:W3CDTF">2016-12-11T04:01:00Z</dcterms:modified>
</cp:coreProperties>
</file>