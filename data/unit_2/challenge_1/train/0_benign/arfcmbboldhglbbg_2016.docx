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3" w:rsidRDefault="00414EF3">
      <w:pPr>
        <w:pStyle w:val="ParaAttribute0"/>
        <w:rPr>
          <w:b/>
          <w:bCs/>
          <w:i/>
          <w:iCs/>
          <w:color w:val="333333"/>
          <w:spacing w:val="-20"/>
          <w:sz w:val="56"/>
          <w:szCs w:val="56"/>
        </w:rPr>
      </w:pPr>
      <w:r>
        <w:rPr>
          <w:noProof/>
          <w:lang w:val="es-PA" w:eastAsia="es-PA"/>
        </w:rPr>
        <w:pict>
          <v:roundrect id="AutoShape 8" o:spid="_x0000_s1026" style="position:absolute;margin-left:68.75pt;margin-top:-1.1pt;width:397.1pt;height:56pt;z-index:251654656;visibility:visible;v-text-anchor:middle" arcsize="10923f" fillcolor="#eaeaea" strokecolor="silver" strokeweight=".25pt">
            <v:stroke joinstyle="miter"/>
            <v:path arrowok="t"/>
            <v:textbox>
              <w:txbxContent>
                <w:p w:rsidR="00414EF3" w:rsidRDefault="00414EF3" w:rsidP="00A01096">
                  <w:pPr>
                    <w:pStyle w:val="ParaAttribute1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</w:rPr>
                    <w:t>E-mail: seba232318@gmail.com</w:t>
                  </w:r>
                </w:p>
                <w:p w:rsidR="00414EF3" w:rsidRDefault="00414EF3">
                  <w:pPr>
                    <w:pStyle w:val="ParaAttribute1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rStyle w:val="CharAttribute3"/>
                      <w:rFonts w:eastAsia="Batang"/>
                      <w:color w:val="000000"/>
                    </w:rPr>
                    <w:t>San miguelito Torrijos Carter -  Tel: 6756-5133 -  6374-4912</w:t>
                  </w:r>
                </w:p>
                <w:p w:rsidR="00414EF3" w:rsidRDefault="00414EF3">
                  <w:pPr>
                    <w:pStyle w:val="ParaAttribute2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Style w:val="CharAttribute5"/>
                      <w:rFonts w:eastAsia="Batang" w:cs="Times New Roman"/>
                      <w:color w:val="000000"/>
                    </w:rPr>
                    <w:tab/>
                  </w:r>
                </w:p>
                <w:p w:rsidR="00414EF3" w:rsidRDefault="00414EF3">
                  <w:pPr>
                    <w:pStyle w:val="ParaAttribute3"/>
                    <w:rPr>
                      <w:sz w:val="26"/>
                      <w:szCs w:val="26"/>
                    </w:rPr>
                  </w:pPr>
                </w:p>
                <w:p w:rsidR="00414EF3" w:rsidRDefault="00414EF3">
                  <w:pPr>
                    <w:pStyle w:val="ParaAttribute3"/>
                    <w:rPr>
                      <w:sz w:val="26"/>
                      <w:szCs w:val="26"/>
                    </w:rPr>
                  </w:pP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Spec="center" w:tblpY="1547"/>
        <w:tblW w:w="9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635"/>
        <w:gridCol w:w="5364"/>
      </w:tblGrid>
      <w:tr w:rsidR="00414EF3" w:rsidTr="00E565B7">
        <w:trPr>
          <w:trHeight w:val="1009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pict>
                <v:roundrect id="AutoShape 7" o:spid="_x0000_s1027" style="position:absolute;left:0;text-align:left;margin-left:-.1pt;margin-top:3.5pt;width:499.6pt;height:3in;z-index:-251659776;visibility:visible" arcsize="10923f" filled="f" strokecolor="#eaeaea" strokeweight="4.5pt">
                  <v:stroke joinstyle="miter"/>
                  <v:path arrowok="t"/>
                </v:roundrect>
              </w:pict>
            </w:r>
            <w:r w:rsidRPr="008412F5">
              <w:rPr>
                <w:rStyle w:val="CharAttribute12"/>
                <w:rFonts w:eastAsia="Batang"/>
              </w:rPr>
              <w:t xml:space="preserve">  DATOS PERSONALES</w:t>
            </w:r>
          </w:p>
        </w:tc>
        <w:tc>
          <w:tcPr>
            <w:tcW w:w="5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6"/>
              <w:spacing w:line="220" w:lineRule="atLeast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414EF3" w:rsidRDefault="00414EF3" w:rsidP="008412F5">
            <w:pPr>
              <w:pStyle w:val="ParaAttribute7"/>
              <w:spacing w:line="220" w:lineRule="atLeast"/>
            </w:pPr>
          </w:p>
        </w:tc>
      </w:tr>
      <w:tr w:rsidR="00414EF3" w:rsidRPr="00437A3C" w:rsidTr="00E565B7">
        <w:trPr>
          <w:trHeight w:val="3901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3"/>
              <w:rPr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margin-left:-7pt;margin-top:1pt;width:484pt;height:0;flip:x;z-index:251657728;visibility:visible;mso-wrap-distance-top:-3e-5mm;mso-wrap-distance-bottom:-3e-5mm;mso-position-horizontal-relative:text;mso-position-vertical-relative:text" strokecolor="#ddd" strokeweight="2.25pt">
                  <v:stroke joinstyle="miter"/>
                  <o:lock v:ext="edit" shapetype="f"/>
                </v:shape>
              </w:pict>
            </w:r>
            <w:r w:rsidRPr="008412F5">
              <w:rPr>
                <w:noProof/>
                <w:lang w:val="es-PA" w:eastAsia="es-P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/data/data/com.infraware.polarisoffice/app_polarisTemp/1491177480/image1.jpeg" style="width:195pt;height:169.5pt;rotation:90;visibility:visible">
                  <v:imagedata r:id="rId4" o:title="" croptop="5098f" cropbottom="2791f" cropleft="12795f" cropright="8279f"/>
                </v:shape>
              </w:pict>
            </w:r>
          </w:p>
        </w:tc>
        <w:tc>
          <w:tcPr>
            <w:tcW w:w="5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7"/>
              <w:spacing w:line="220" w:lineRule="atLeas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pict>
                <v:shape id="AutoShape 5" o:spid="_x0000_s1029" type="#_x0000_t32" style="position:absolute;margin-left:-2pt;margin-top:1pt;width:1pt;height:499pt;flip:y;z-index:251658752;visibility:visible;mso-position-horizontal-relative:text;mso-position-vertical-relative:text" strokecolor="#ddd" strokeweight="2.25pt">
                  <v:stroke joinstyle="miter"/>
                  <o:lock v:ext="edit" shapetype="f"/>
                </v:shape>
              </w:pic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>Nacionalidad:</w:t>
            </w:r>
            <w:r w:rsidRPr="008412F5">
              <w:rPr>
                <w:rStyle w:val="CharAttribute18"/>
                <w:rFonts w:eastAsia="Batang" w:cs="Times New Roman"/>
              </w:rPr>
              <w:tab/>
            </w:r>
            <w:r w:rsidRPr="008412F5">
              <w:rPr>
                <w:rStyle w:val="CharAttribute18"/>
                <w:rFonts w:eastAsia="Batang" w:cs="Times New Roman"/>
              </w:rPr>
              <w:tab/>
            </w:r>
            <w:r w:rsidRPr="008412F5">
              <w:rPr>
                <w:rStyle w:val="CharAttribute18"/>
                <w:rFonts w:eastAsia="Batang"/>
              </w:rPr>
              <w:t xml:space="preserve"> paname</w:t>
            </w:r>
            <w:r w:rsidRPr="008412F5">
              <w:rPr>
                <w:rStyle w:val="CharAttribute18"/>
                <w:rFonts w:eastAsia="Batang" w:cs="Times New Roman"/>
              </w:rPr>
              <w:t>ñ</w:t>
            </w:r>
            <w:r w:rsidRPr="008412F5">
              <w:rPr>
                <w:rStyle w:val="CharAttribute18"/>
                <w:rFonts w:eastAsia="Batang"/>
              </w:rPr>
              <w:t>o</w: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>Fecha de Nacimiento:</w:t>
            </w:r>
            <w:r w:rsidRPr="008412F5">
              <w:rPr>
                <w:rStyle w:val="CharAttribute18"/>
                <w:rFonts w:eastAsia="Batang" w:cs="Times New Roman"/>
              </w:rPr>
              <w:tab/>
            </w:r>
            <w:r w:rsidRPr="008412F5">
              <w:rPr>
                <w:rStyle w:val="CharAttribute18"/>
                <w:rFonts w:eastAsia="Batang"/>
              </w:rPr>
              <w:t xml:space="preserve"> 23 octubre de 1991</w: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>Lugar de Nacimiento:</w:t>
            </w:r>
            <w:r w:rsidRPr="008412F5">
              <w:rPr>
                <w:rStyle w:val="CharAttribute18"/>
                <w:rFonts w:eastAsia="Batang"/>
              </w:rPr>
              <w:t xml:space="preserve">       Cocl</w:t>
            </w:r>
            <w:r w:rsidRPr="008412F5">
              <w:rPr>
                <w:rStyle w:val="CharAttribute18"/>
                <w:rFonts w:eastAsia="Batang" w:cs="Times New Roman"/>
              </w:rPr>
              <w:t>é</w:t>
            </w:r>
            <w:r w:rsidRPr="008412F5">
              <w:rPr>
                <w:rStyle w:val="CharAttribute18"/>
                <w:rFonts w:eastAsia="Batang"/>
              </w:rPr>
              <w:t>- Panam</w:t>
            </w:r>
            <w:r w:rsidRPr="008412F5">
              <w:rPr>
                <w:rStyle w:val="CharAttribute18"/>
                <w:rFonts w:eastAsia="Batang" w:cs="Times New Roman"/>
              </w:rPr>
              <w:t>á</w: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>Cedula de ciudadan</w:t>
            </w:r>
            <w:r w:rsidRPr="008412F5">
              <w:rPr>
                <w:rStyle w:val="CharAttribute17"/>
                <w:rFonts w:eastAsia="Batang" w:cs="Times New Roman"/>
              </w:rPr>
              <w:t>í</w:t>
            </w:r>
            <w:r w:rsidRPr="008412F5">
              <w:rPr>
                <w:rStyle w:val="CharAttribute17"/>
                <w:rFonts w:eastAsia="Batang"/>
              </w:rPr>
              <w:t>a:</w:t>
            </w:r>
            <w:r w:rsidRPr="008412F5">
              <w:rPr>
                <w:rStyle w:val="CharAttribute18"/>
                <w:rFonts w:eastAsia="Batang"/>
              </w:rPr>
              <w:t xml:space="preserve">     2-728-605 </w: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>Edad:</w:t>
            </w:r>
            <w:r w:rsidRPr="008412F5">
              <w:rPr>
                <w:rStyle w:val="CharAttribute18"/>
                <w:rFonts w:eastAsia="Batang"/>
              </w:rPr>
              <w:t xml:space="preserve">                                  24  a</w:t>
            </w:r>
            <w:r w:rsidRPr="008412F5">
              <w:rPr>
                <w:rStyle w:val="CharAttribute18"/>
                <w:rFonts w:eastAsia="Batang" w:cs="Times New Roman"/>
              </w:rPr>
              <w:t>ñ</w:t>
            </w:r>
            <w:r w:rsidRPr="008412F5">
              <w:rPr>
                <w:rStyle w:val="CharAttribute18"/>
                <w:rFonts w:eastAsia="Batang"/>
              </w:rPr>
              <w:t xml:space="preserve">os. </w:t>
            </w:r>
          </w:p>
          <w:p w:rsidR="00414EF3" w:rsidRPr="008412F5" w:rsidRDefault="00414EF3" w:rsidP="008412F5">
            <w:pPr>
              <w:pStyle w:val="ParaAttribute8"/>
              <w:spacing w:line="220" w:lineRule="atLeast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 xml:space="preserve">Estado civil: </w:t>
            </w:r>
            <w:r w:rsidRPr="008412F5">
              <w:rPr>
                <w:rStyle w:val="CharAttribute17"/>
                <w:rFonts w:eastAsia="Batang"/>
              </w:rPr>
              <w:tab/>
            </w:r>
            <w:r w:rsidRPr="008412F5">
              <w:rPr>
                <w:rStyle w:val="CharAttribute18"/>
                <w:rFonts w:eastAsia="Batang" w:cs="Times New Roman"/>
              </w:rPr>
              <w:tab/>
            </w:r>
            <w:r w:rsidRPr="008412F5">
              <w:rPr>
                <w:rStyle w:val="CharAttribute18"/>
                <w:rFonts w:eastAsia="Batang"/>
              </w:rPr>
              <w:t xml:space="preserve"> Soltero</w:t>
            </w:r>
          </w:p>
        </w:tc>
      </w:tr>
      <w:tr w:rsidR="00414EF3" w:rsidTr="00E565B7">
        <w:trPr>
          <w:trHeight w:val="454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9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pict>
                <v:shape id="AutoShape 4" o:spid="_x0000_s1030" type="#_x0000_t32" style="position:absolute;margin-left:-7pt;margin-top:22pt;width:483pt;height:1pt;flip:x;z-index:251659776;visibility:visible;mso-position-horizontal-relative:text;mso-position-vertical-relative:text" strokecolor="#ddd" strokeweight="2.25pt">
                  <v:stroke joinstyle="miter"/>
                  <o:lock v:ext="edit" shapetype="f"/>
                </v:shape>
              </w:pict>
            </w:r>
            <w:r w:rsidRPr="008412F5">
              <w:rPr>
                <w:rStyle w:val="CharAttribute12"/>
                <w:rFonts w:eastAsia="Batang"/>
              </w:rPr>
              <w:t>EDUCACI</w:t>
            </w:r>
            <w:r w:rsidRPr="008412F5">
              <w:rPr>
                <w:rStyle w:val="CharAttribute12"/>
                <w:rFonts w:eastAsia="Batang" w:cs="Times New Roman"/>
              </w:rPr>
              <w:t>Ó</w:t>
            </w:r>
            <w:r w:rsidRPr="008412F5">
              <w:rPr>
                <w:rStyle w:val="CharAttribute12"/>
                <w:rFonts w:eastAsia="Batang"/>
              </w:rPr>
              <w:t>N</w:t>
            </w:r>
          </w:p>
        </w:tc>
        <w:tc>
          <w:tcPr>
            <w:tcW w:w="5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Default="00414EF3" w:rsidP="008412F5">
            <w:pPr>
              <w:pStyle w:val="ParaAttribute10"/>
            </w:pPr>
          </w:p>
        </w:tc>
      </w:tr>
      <w:tr w:rsidR="00414EF3" w:rsidTr="00E565B7">
        <w:trPr>
          <w:trHeight w:val="5376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 w:rsidP="008412F5">
            <w:pPr>
              <w:pStyle w:val="ParaAttribute11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Primaria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 w:hAnsi="Arial"/>
              </w:rPr>
              <w:t>El Progreso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Las cumbres.</w:t>
            </w:r>
          </w:p>
          <w:p w:rsidR="00414EF3" w:rsidRPr="008412F5" w:rsidRDefault="00414EF3" w:rsidP="008412F5">
            <w:pPr>
              <w:pStyle w:val="ParaAttribute11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 xml:space="preserve">Secundaria   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 w:hAnsi="Arial"/>
              </w:rPr>
              <w:t>Canadian International School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 xml:space="preserve">Bachiller  Comercio 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Fonts w:ascii="Arial" w:hAnsi="Arial" w:cs="Arial"/>
                <w:i/>
                <w:iCs/>
                <w:sz w:val="24"/>
                <w:szCs w:val="24"/>
              </w:rPr>
              <w:t>Universidad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Universidad de panama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Fonts w:ascii="Arial" w:hAnsi="Arial" w:cs="Arial"/>
                <w:i/>
                <w:iCs/>
                <w:sz w:val="24"/>
                <w:szCs w:val="24"/>
              </w:rPr>
              <w:t>Lic. Administracion de empresas(en curso)</w:t>
            </w: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414EF3" w:rsidRPr="008412F5" w:rsidRDefault="00414EF3" w:rsidP="008412F5">
            <w:pPr>
              <w:pStyle w:val="ParaAttribute1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Cursos</w:t>
            </w:r>
          </w:p>
          <w:p w:rsidR="00414EF3" w:rsidRPr="008412F5" w:rsidRDefault="00414EF3" w:rsidP="008412F5">
            <w:pPr>
              <w:pStyle w:val="ParaAttribute3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 w:hAnsi="Arial"/>
              </w:rPr>
              <w:t>KOE</w:t>
            </w:r>
          </w:p>
          <w:p w:rsidR="00414EF3" w:rsidRPr="008412F5" w:rsidRDefault="00414EF3" w:rsidP="008412F5">
            <w:pPr>
              <w:pStyle w:val="ParaAttribute3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Ingle básica, intermedia.</w:t>
            </w:r>
          </w:p>
          <w:p w:rsidR="00414EF3" w:rsidRPr="008412F5" w:rsidRDefault="00414EF3" w:rsidP="008412F5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4EF3" w:rsidRDefault="00414EF3">
      <w:pPr>
        <w:pStyle w:val="ParaAttribute4"/>
        <w:rPr>
          <w:b/>
          <w:bCs/>
          <w:i/>
          <w:iCs/>
          <w:color w:val="333333"/>
          <w:spacing w:val="-20"/>
          <w:sz w:val="56"/>
          <w:szCs w:val="56"/>
        </w:rPr>
      </w:pPr>
      <w:r>
        <w:rPr>
          <w:rStyle w:val="CharAttribute9"/>
        </w:rPr>
        <w:t>Sebastián Pinto</w:t>
      </w:r>
    </w:p>
    <w:p w:rsidR="00414EF3" w:rsidRDefault="00414EF3">
      <w:pPr>
        <w:pStyle w:val="ParaAttribute3"/>
        <w:rPr>
          <w:i/>
          <w:iCs/>
          <w:sz w:val="24"/>
          <w:szCs w:val="24"/>
        </w:rPr>
      </w:pP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573"/>
        <w:gridCol w:w="6909"/>
      </w:tblGrid>
      <w:tr w:rsidR="00414EF3" w:rsidRPr="00E56ABF" w:rsidTr="00E565B7">
        <w:trPr>
          <w:trHeight w:val="3528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pict>
                <v:shape id="AutoShape 3" o:spid="_x0000_s1031" type="#_x0000_t32" style="position:absolute;left:0;text-align:left;margin-left:110pt;margin-top:23pt;width:0;height:425pt;z-index:251655680;visibility:visible;mso-wrap-distance-left:3.17497mm;mso-wrap-distance-right:3.17497mm" strokecolor="#ddd" strokeweight="2.25pt">
                  <v:stroke joinstyle="miter"/>
                  <o:lock v:ext="edit" shapetype="f"/>
                </v:shape>
              </w:pict>
            </w:r>
            <w:r w:rsidRPr="008412F5">
              <w:rPr>
                <w:rStyle w:val="CharAttribute17"/>
                <w:rFonts w:eastAsia="Batang"/>
              </w:rPr>
              <w:t xml:space="preserve">  EXPERIENCIA</w:t>
            </w:r>
          </w:p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 xml:space="preserve">  LABORAL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13"/>
              <w:rPr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13"/>
              <w:rPr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13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Cases</w:t>
            </w:r>
          </w:p>
          <w:p w:rsidR="00414EF3" w:rsidRPr="008412F5" w:rsidRDefault="00414EF3" w:rsidP="00A34823">
            <w:pPr>
              <w:pStyle w:val="ParaAttribute13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 w:hAnsi="Arial"/>
              </w:rPr>
              <w:t>Asesor de ventas</w:t>
            </w:r>
          </w:p>
          <w:p w:rsidR="00414EF3" w:rsidRPr="008412F5" w:rsidRDefault="00414EF3">
            <w:pPr>
              <w:pStyle w:val="ParaAttribute13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414EF3" w:rsidRPr="008412F5" w:rsidRDefault="00414EF3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Fonts w:ascii="Arial" w:hAnsi="Arial" w:cs="Arial"/>
                <w:sz w:val="24"/>
                <w:szCs w:val="24"/>
              </w:rPr>
              <w:t>IBOPE Media</w:t>
            </w:r>
          </w:p>
          <w:p w:rsidR="00414EF3" w:rsidRPr="008412F5" w:rsidRDefault="00414EF3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Fonts w:ascii="Arial" w:hAnsi="Arial" w:cs="Arial"/>
                <w:sz w:val="24"/>
                <w:szCs w:val="24"/>
              </w:rPr>
              <w:t>Captador de datos</w:t>
            </w:r>
          </w:p>
          <w:p w:rsidR="00414EF3" w:rsidRPr="008412F5" w:rsidRDefault="00414EF3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</w:p>
          <w:p w:rsidR="00414EF3" w:rsidRPr="008412F5" w:rsidRDefault="00414EF3" w:rsidP="000125AF">
            <w:pPr>
              <w:pStyle w:val="ParaAttribute13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IPSOS TMG</w:t>
            </w:r>
          </w:p>
          <w:p w:rsidR="00414EF3" w:rsidRPr="008412F5" w:rsidRDefault="00414EF3" w:rsidP="000125AF">
            <w:pPr>
              <w:pStyle w:val="ParaAttribute13"/>
              <w:rPr>
                <w:rFonts w:ascii="Arial" w:hAnsi="Arial" w:cs="Arial"/>
                <w:sz w:val="24"/>
                <w:szCs w:val="24"/>
                <w:lang w:val="es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US"/>
              </w:rPr>
              <w:t>Agente de call center</w:t>
            </w:r>
          </w:p>
        </w:tc>
      </w:tr>
      <w:tr w:rsidR="00414EF3" w:rsidTr="00E565B7">
        <w:trPr>
          <w:trHeight w:val="1127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 xml:space="preserve">  REFERENCIAS </w:t>
            </w:r>
          </w:p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7"/>
                <w:rFonts w:eastAsia="Batang"/>
              </w:rPr>
              <w:t xml:space="preserve">  PERSONALES    </w:t>
            </w: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13"/>
              <w:rPr>
                <w:i/>
                <w:iCs/>
                <w:sz w:val="24"/>
                <w:szCs w:val="24"/>
              </w:rPr>
            </w:pPr>
          </w:p>
        </w:tc>
      </w:tr>
      <w:tr w:rsidR="00414EF3" w:rsidTr="00E565B7">
        <w:trPr>
          <w:trHeight w:val="2200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Nombre: Mónica Rebolledo </w:t>
            </w: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Ocupación: coordinadora de RH</w:t>
            </w: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Tel: 263-6087</w:t>
            </w: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Nombre: Juan Atencio</w:t>
            </w: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Ocupación: Asesor de ventas</w:t>
            </w:r>
          </w:p>
          <w:p w:rsidR="00414EF3" w:rsidRPr="008412F5" w:rsidRDefault="00414EF3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8412F5">
              <w:rPr>
                <w:rStyle w:val="CharAttribute21"/>
                <w:rFonts w:eastAsia="Batang" w:hAnsi="Arial"/>
              </w:rPr>
              <w:t xml:space="preserve">  Celular: 6258-4311</w:t>
            </w: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</w:tc>
      </w:tr>
      <w:tr w:rsidR="00414EF3" w:rsidTr="00E565B7">
        <w:trPr>
          <w:trHeight w:val="825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9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2"/>
                <w:rFonts w:eastAsia="Batang"/>
              </w:rPr>
              <w:t>REFERENCIAS</w:t>
            </w:r>
          </w:p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  <w:r w:rsidRPr="008412F5">
              <w:rPr>
                <w:rStyle w:val="CharAttribute12"/>
                <w:rFonts w:eastAsia="Batang"/>
              </w:rPr>
              <w:t xml:space="preserve">  FAMILIARES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13"/>
              <w:rPr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13"/>
              <w:rPr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3"/>
              <w:rPr>
                <w:i/>
                <w:iCs/>
                <w:sz w:val="24"/>
                <w:szCs w:val="24"/>
              </w:rPr>
            </w:pPr>
          </w:p>
        </w:tc>
      </w:tr>
      <w:tr w:rsidR="00414EF3" w:rsidRPr="00437A3C" w:rsidTr="00E565B7">
        <w:trPr>
          <w:trHeight w:val="3100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5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14"/>
              <w:rPr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15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/>
              </w:rPr>
              <w:t xml:space="preserve">    Nombre:</w:t>
            </w:r>
            <w:r w:rsidRPr="008412F5">
              <w:rPr>
                <w:rStyle w:val="CharAttribute18"/>
                <w:rFonts w:eastAsia="Batang"/>
              </w:rPr>
              <w:tab/>
            </w:r>
            <w:r w:rsidRPr="008412F5">
              <w:rPr>
                <w:rStyle w:val="CharAttribute18"/>
                <w:rFonts w:eastAsia="Batang"/>
              </w:rPr>
              <w:tab/>
            </w:r>
            <w:r w:rsidRPr="008412F5">
              <w:rPr>
                <w:rStyle w:val="CharAttribute17"/>
                <w:rFonts w:eastAsia="Batang"/>
              </w:rPr>
              <w:t xml:space="preserve">Otilia </w:t>
            </w:r>
            <w:r w:rsidRPr="008412F5">
              <w:rPr>
                <w:rStyle w:val="CharAttribute17"/>
                <w:rFonts w:eastAsia="Batang" w:cs="Times New Roman"/>
              </w:rPr>
              <w:t>Á</w:t>
            </w:r>
            <w:r w:rsidRPr="008412F5">
              <w:rPr>
                <w:rStyle w:val="CharAttribute17"/>
                <w:rFonts w:eastAsia="Batang"/>
              </w:rPr>
              <w:t xml:space="preserve">lveo  </w:t>
            </w:r>
          </w:p>
          <w:p w:rsidR="00414EF3" w:rsidRPr="008412F5" w:rsidRDefault="00414EF3">
            <w:pPr>
              <w:pStyle w:val="ParaAttribute15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/>
              </w:rPr>
              <w:t xml:space="preserve">   Ocupaci</w:t>
            </w:r>
            <w:r w:rsidRPr="008412F5">
              <w:rPr>
                <w:rStyle w:val="CharAttribute18"/>
                <w:rFonts w:eastAsia="Batang" w:cs="Times New Roman"/>
              </w:rPr>
              <w:t>ó</w:t>
            </w:r>
            <w:r w:rsidRPr="008412F5">
              <w:rPr>
                <w:rStyle w:val="CharAttribute18"/>
                <w:rFonts w:eastAsia="Batang"/>
              </w:rPr>
              <w:t xml:space="preserve">n :          Asistente </w:t>
            </w:r>
          </w:p>
          <w:p w:rsidR="00414EF3" w:rsidRPr="008412F5" w:rsidRDefault="00414EF3">
            <w:pPr>
              <w:pStyle w:val="ParaAttribute16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/>
              </w:rPr>
              <w:t xml:space="preserve">   Tel</w:t>
            </w:r>
            <w:r w:rsidRPr="008412F5">
              <w:rPr>
                <w:rStyle w:val="CharAttribute18"/>
                <w:rFonts w:eastAsia="Batang" w:cs="Times New Roman"/>
              </w:rPr>
              <w:t>é</w:t>
            </w:r>
            <w:r w:rsidRPr="008412F5">
              <w:rPr>
                <w:rStyle w:val="CharAttribute18"/>
                <w:rFonts w:eastAsia="Batang"/>
              </w:rPr>
              <w:t>fono:</w:t>
            </w:r>
            <w:r w:rsidRPr="008412F5">
              <w:rPr>
                <w:rStyle w:val="CharAttribute18"/>
                <w:rFonts w:eastAsia="Batang"/>
              </w:rPr>
              <w:tab/>
              <w:t xml:space="preserve">6374-4912 </w:t>
            </w: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</w:tc>
      </w:tr>
      <w:tr w:rsidR="00414EF3" w:rsidRPr="00437A3C" w:rsidTr="00E565B7">
        <w:trPr>
          <w:trHeight w:val="3039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9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EF3" w:rsidRPr="008412F5" w:rsidRDefault="00414EF3">
            <w:pPr>
              <w:pStyle w:val="ParaAttribute14"/>
              <w:rPr>
                <w:i/>
                <w:iCs/>
                <w:sz w:val="24"/>
                <w:szCs w:val="24"/>
              </w:rPr>
            </w:pPr>
            <w:r w:rsidRPr="008412F5">
              <w:rPr>
                <w:rStyle w:val="CharAttribute18"/>
                <w:rFonts w:eastAsia="Batang"/>
              </w:rPr>
              <w:t xml:space="preserve"> Nombre:                 Michael Hidalgo</w:t>
            </w: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  <w:r w:rsidRPr="008412F5">
              <w:rPr>
                <w:rStyle w:val="CharAttribute21"/>
                <w:rFonts w:eastAsia="Batang"/>
              </w:rPr>
              <w:t xml:space="preserve"> Ocupaci</w:t>
            </w:r>
            <w:r w:rsidRPr="008412F5">
              <w:rPr>
                <w:rStyle w:val="CharAttribute21"/>
                <w:rFonts w:eastAsia="Batang" w:cs="Times New Roman"/>
              </w:rPr>
              <w:t>ó</w:t>
            </w:r>
            <w:r w:rsidRPr="008412F5">
              <w:rPr>
                <w:rStyle w:val="CharAttribute21"/>
                <w:rFonts w:eastAsia="Batang"/>
              </w:rPr>
              <w:t>n:            licenciado</w:t>
            </w:r>
          </w:p>
          <w:p w:rsidR="00414EF3" w:rsidRPr="008412F5" w:rsidRDefault="00414EF3">
            <w:pPr>
              <w:pStyle w:val="ParaAttribute3"/>
              <w:rPr>
                <w:sz w:val="24"/>
                <w:szCs w:val="24"/>
              </w:rPr>
            </w:pPr>
            <w:r w:rsidRPr="008412F5">
              <w:rPr>
                <w:rStyle w:val="CharAttribute21"/>
                <w:rFonts w:eastAsia="Batang"/>
              </w:rPr>
              <w:t xml:space="preserve"> Celular:                  6750-7924</w:t>
            </w:r>
          </w:p>
        </w:tc>
      </w:tr>
    </w:tbl>
    <w:p w:rsidR="00414EF3" w:rsidRDefault="00414EF3">
      <w:pPr>
        <w:pStyle w:val="ParaAttribute18"/>
        <w:rPr>
          <w:sz w:val="26"/>
          <w:szCs w:val="26"/>
        </w:rPr>
      </w:pPr>
      <w:r>
        <w:rPr>
          <w:noProof/>
          <w:lang w:val="es-PA" w:eastAsia="es-PA"/>
        </w:rPr>
        <w:pict>
          <v:roundrect id="AutoShape 2" o:spid="_x0000_s1032" style="position:absolute;left:0;text-align:left;margin-left:-41pt;margin-top:113pt;width:547pt;height:3in;z-index:-251655680;visibility:visible;mso-position-horizontal-relative:text;mso-position-vertical-relative:text" arcsize="10923f" filled="f" strokecolor="#eaeaea" strokeweight="4.5pt">
            <v:stroke joinstyle="miter"/>
            <v:path arrowok="t"/>
          </v:roundrect>
        </w:pict>
      </w:r>
    </w:p>
    <w:sectPr w:rsidR="00414EF3" w:rsidSect="00A01096">
      <w:pgSz w:w="12240" w:h="15840" w:code="1"/>
      <w:pgMar w:top="720" w:right="720" w:bottom="720" w:left="72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oNotHyphenateCaps/>
  <w:noPunctuationKerning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0BA5"/>
    <w:rsid w:val="000125AF"/>
    <w:rsid w:val="0008415C"/>
    <w:rsid w:val="000C029F"/>
    <w:rsid w:val="00160BA5"/>
    <w:rsid w:val="002011C9"/>
    <w:rsid w:val="00224B9F"/>
    <w:rsid w:val="002C1723"/>
    <w:rsid w:val="00340DC8"/>
    <w:rsid w:val="0035705C"/>
    <w:rsid w:val="00366CE4"/>
    <w:rsid w:val="00414EF3"/>
    <w:rsid w:val="00437A3C"/>
    <w:rsid w:val="00656A3E"/>
    <w:rsid w:val="007F2CEF"/>
    <w:rsid w:val="008412F5"/>
    <w:rsid w:val="008757E6"/>
    <w:rsid w:val="00890200"/>
    <w:rsid w:val="00941C22"/>
    <w:rsid w:val="009A5B3D"/>
    <w:rsid w:val="00A01096"/>
    <w:rsid w:val="00A21A8A"/>
    <w:rsid w:val="00A34823"/>
    <w:rsid w:val="00A51E2F"/>
    <w:rsid w:val="00AB7ED0"/>
    <w:rsid w:val="00AD2259"/>
    <w:rsid w:val="00B56157"/>
    <w:rsid w:val="00BC54DA"/>
    <w:rsid w:val="00BE2849"/>
    <w:rsid w:val="00C71838"/>
    <w:rsid w:val="00DA3BAF"/>
    <w:rsid w:val="00E565B7"/>
    <w:rsid w:val="00E56ABF"/>
    <w:rsid w:val="00E91765"/>
    <w:rsid w:val="00F30B69"/>
    <w:rsid w:val="00FE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sz w:val="22"/>
        <w:szCs w:val="22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22"/>
    <w:pPr>
      <w:widowControl w:val="0"/>
      <w:wordWrap w:val="0"/>
      <w:autoSpaceDE w:val="0"/>
      <w:autoSpaceDN w:val="0"/>
      <w:jc w:val="both"/>
    </w:pPr>
    <w:rPr>
      <w:rFonts w:ascii="Batang" w:cs="Batang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uiPriority w:val="99"/>
    <w:rsid w:val="00941C22"/>
    <w:rPr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uiPriority w:val="99"/>
    <w:rsid w:val="00941C22"/>
    <w:pPr>
      <w:widowControl w:val="0"/>
      <w:wordWrap w:val="0"/>
      <w:spacing w:before="360" w:after="440"/>
    </w:pPr>
    <w:rPr>
      <w:sz w:val="20"/>
      <w:szCs w:val="20"/>
      <w:lang w:val="es-ES" w:eastAsia="es-ES"/>
    </w:rPr>
  </w:style>
  <w:style w:type="paragraph" w:customStyle="1" w:styleId="ParaAttribute1">
    <w:name w:val="ParaAttribute1"/>
    <w:uiPriority w:val="99"/>
    <w:rsid w:val="00941C22"/>
    <w:pPr>
      <w:keepNext/>
      <w:widowControl w:val="0"/>
      <w:wordWrap w:val="0"/>
      <w:jc w:val="center"/>
    </w:pPr>
    <w:rPr>
      <w:sz w:val="20"/>
      <w:szCs w:val="20"/>
      <w:lang w:val="es-ES" w:eastAsia="es-ES"/>
    </w:rPr>
  </w:style>
  <w:style w:type="paragraph" w:customStyle="1" w:styleId="ParaAttribute2">
    <w:name w:val="ParaAttribute2"/>
    <w:uiPriority w:val="99"/>
    <w:rsid w:val="00941C22"/>
    <w:pPr>
      <w:widowControl w:val="0"/>
      <w:wordWrap w:val="0"/>
      <w:jc w:val="center"/>
    </w:pPr>
    <w:rPr>
      <w:sz w:val="20"/>
      <w:szCs w:val="20"/>
      <w:lang w:val="es-ES" w:eastAsia="es-ES"/>
    </w:rPr>
  </w:style>
  <w:style w:type="paragraph" w:customStyle="1" w:styleId="ParaAttribute3">
    <w:name w:val="ParaAttribute3"/>
    <w:uiPriority w:val="99"/>
    <w:rsid w:val="00941C22"/>
    <w:pPr>
      <w:widowControl w:val="0"/>
      <w:wordWrap w:val="0"/>
    </w:pPr>
    <w:rPr>
      <w:sz w:val="20"/>
      <w:szCs w:val="20"/>
      <w:lang w:val="es-ES" w:eastAsia="es-ES"/>
    </w:rPr>
  </w:style>
  <w:style w:type="paragraph" w:customStyle="1" w:styleId="ParaAttribute4">
    <w:name w:val="ParaAttribute4"/>
    <w:uiPriority w:val="99"/>
    <w:rsid w:val="00941C22"/>
    <w:pPr>
      <w:widowControl w:val="0"/>
      <w:wordWrap w:val="0"/>
      <w:spacing w:before="360" w:after="440"/>
      <w:jc w:val="center"/>
    </w:pPr>
    <w:rPr>
      <w:sz w:val="20"/>
      <w:szCs w:val="20"/>
      <w:lang w:val="es-ES" w:eastAsia="es-ES"/>
    </w:rPr>
  </w:style>
  <w:style w:type="paragraph" w:customStyle="1" w:styleId="ParaAttribute5">
    <w:name w:val="ParaAttribute5"/>
    <w:uiPriority w:val="99"/>
    <w:rsid w:val="00941C22"/>
    <w:pPr>
      <w:keepNext/>
      <w:widowControl w:val="0"/>
      <w:wordWrap w:val="0"/>
      <w:spacing w:line="400" w:lineRule="exact"/>
      <w:ind w:left="-108"/>
    </w:pPr>
    <w:rPr>
      <w:sz w:val="20"/>
      <w:szCs w:val="20"/>
      <w:lang w:val="es-ES" w:eastAsia="es-ES"/>
    </w:rPr>
  </w:style>
  <w:style w:type="paragraph" w:customStyle="1" w:styleId="ParaAttribute6">
    <w:name w:val="ParaAttribute6"/>
    <w:uiPriority w:val="99"/>
    <w:rsid w:val="00941C22"/>
    <w:pPr>
      <w:widowControl w:val="0"/>
      <w:wordWrap w:val="0"/>
      <w:spacing w:before="120"/>
    </w:pPr>
    <w:rPr>
      <w:sz w:val="20"/>
      <w:szCs w:val="20"/>
      <w:lang w:val="es-ES" w:eastAsia="es-ES"/>
    </w:rPr>
  </w:style>
  <w:style w:type="paragraph" w:customStyle="1" w:styleId="ParaAttribute7">
    <w:name w:val="ParaAttribute7"/>
    <w:uiPriority w:val="99"/>
    <w:rsid w:val="00941C22"/>
    <w:pPr>
      <w:widowControl w:val="0"/>
      <w:wordWrap w:val="0"/>
    </w:pPr>
    <w:rPr>
      <w:sz w:val="20"/>
      <w:szCs w:val="20"/>
      <w:lang w:val="es-ES" w:eastAsia="es-ES"/>
    </w:rPr>
  </w:style>
  <w:style w:type="paragraph" w:customStyle="1" w:styleId="ParaAttribute8">
    <w:name w:val="ParaAttribute8"/>
    <w:uiPriority w:val="99"/>
    <w:rsid w:val="00941C22"/>
    <w:pPr>
      <w:widowControl w:val="0"/>
      <w:wordWrap w:val="0"/>
    </w:pPr>
    <w:rPr>
      <w:sz w:val="20"/>
      <w:szCs w:val="20"/>
      <w:lang w:val="es-ES" w:eastAsia="es-ES"/>
    </w:rPr>
  </w:style>
  <w:style w:type="paragraph" w:customStyle="1" w:styleId="ParaAttribute9">
    <w:name w:val="ParaAttribute9"/>
    <w:uiPriority w:val="99"/>
    <w:rsid w:val="00941C22"/>
    <w:pPr>
      <w:keepNext/>
      <w:widowControl w:val="0"/>
      <w:wordWrap w:val="0"/>
      <w:spacing w:line="400" w:lineRule="exact"/>
    </w:pPr>
    <w:rPr>
      <w:sz w:val="20"/>
      <w:szCs w:val="20"/>
      <w:lang w:val="es-ES" w:eastAsia="es-ES"/>
    </w:rPr>
  </w:style>
  <w:style w:type="paragraph" w:customStyle="1" w:styleId="ParaAttribute10">
    <w:name w:val="ParaAttribute10"/>
    <w:uiPriority w:val="99"/>
    <w:rsid w:val="00941C22"/>
    <w:pPr>
      <w:widowControl w:val="0"/>
      <w:tabs>
        <w:tab w:val="left" w:pos="2160"/>
        <w:tab w:val="right" w:pos="6480"/>
      </w:tabs>
      <w:wordWrap w:val="0"/>
      <w:spacing w:line="360" w:lineRule="exact"/>
    </w:pPr>
    <w:rPr>
      <w:sz w:val="20"/>
      <w:szCs w:val="20"/>
      <w:lang w:val="es-ES" w:eastAsia="es-ES"/>
    </w:rPr>
  </w:style>
  <w:style w:type="paragraph" w:customStyle="1" w:styleId="ParaAttribute11">
    <w:name w:val="ParaAttribute11"/>
    <w:uiPriority w:val="99"/>
    <w:rsid w:val="00941C22"/>
    <w:pPr>
      <w:widowControl w:val="0"/>
      <w:tabs>
        <w:tab w:val="left" w:pos="2160"/>
        <w:tab w:val="right" w:pos="6480"/>
      </w:tabs>
      <w:wordWrap w:val="0"/>
      <w:spacing w:before="120" w:line="360" w:lineRule="exact"/>
    </w:pPr>
    <w:rPr>
      <w:sz w:val="20"/>
      <w:szCs w:val="20"/>
      <w:lang w:val="es-ES" w:eastAsia="es-ES"/>
    </w:rPr>
  </w:style>
  <w:style w:type="paragraph" w:customStyle="1" w:styleId="ParaAttribute12">
    <w:name w:val="ParaAttribute12"/>
    <w:uiPriority w:val="99"/>
    <w:rsid w:val="00941C22"/>
    <w:pPr>
      <w:widowControl w:val="0"/>
      <w:wordWrap w:val="0"/>
      <w:spacing w:before="360" w:after="440"/>
      <w:ind w:left="-421"/>
    </w:pPr>
    <w:rPr>
      <w:sz w:val="20"/>
      <w:szCs w:val="20"/>
      <w:lang w:val="es-ES" w:eastAsia="es-ES"/>
    </w:rPr>
  </w:style>
  <w:style w:type="paragraph" w:customStyle="1" w:styleId="ParaAttribute13">
    <w:name w:val="ParaAttribute13"/>
    <w:uiPriority w:val="99"/>
    <w:rsid w:val="00941C22"/>
    <w:pPr>
      <w:widowControl w:val="0"/>
      <w:wordWrap w:val="0"/>
      <w:ind w:left="360"/>
    </w:pPr>
    <w:rPr>
      <w:sz w:val="20"/>
      <w:szCs w:val="20"/>
      <w:lang w:val="es-ES" w:eastAsia="es-ES"/>
    </w:rPr>
  </w:style>
  <w:style w:type="paragraph" w:customStyle="1" w:styleId="ParaAttribute14">
    <w:name w:val="ParaAttribute14"/>
    <w:uiPriority w:val="99"/>
    <w:rsid w:val="00941C22"/>
    <w:pPr>
      <w:keepNext/>
      <w:widowControl w:val="0"/>
      <w:wordWrap w:val="0"/>
      <w:spacing w:line="400" w:lineRule="exact"/>
      <w:jc w:val="both"/>
    </w:pPr>
    <w:rPr>
      <w:sz w:val="20"/>
      <w:szCs w:val="20"/>
      <w:lang w:val="es-ES" w:eastAsia="es-ES"/>
    </w:rPr>
  </w:style>
  <w:style w:type="paragraph" w:customStyle="1" w:styleId="ParaAttribute15">
    <w:name w:val="ParaAttribute15"/>
    <w:uiPriority w:val="99"/>
    <w:rsid w:val="00941C22"/>
    <w:pPr>
      <w:keepNext/>
      <w:widowControl w:val="0"/>
      <w:wordWrap w:val="0"/>
      <w:spacing w:line="400" w:lineRule="exact"/>
      <w:ind w:left="-108"/>
      <w:jc w:val="both"/>
    </w:pPr>
    <w:rPr>
      <w:sz w:val="20"/>
      <w:szCs w:val="20"/>
      <w:lang w:val="es-ES" w:eastAsia="es-ES"/>
    </w:rPr>
  </w:style>
  <w:style w:type="paragraph" w:customStyle="1" w:styleId="ParaAttribute16">
    <w:name w:val="ParaAttribute16"/>
    <w:uiPriority w:val="99"/>
    <w:rsid w:val="00941C22"/>
    <w:pPr>
      <w:keepNext/>
      <w:widowControl w:val="0"/>
      <w:tabs>
        <w:tab w:val="left" w:pos="2100"/>
      </w:tabs>
      <w:wordWrap w:val="0"/>
      <w:spacing w:line="400" w:lineRule="exact"/>
      <w:ind w:left="-108"/>
    </w:pPr>
    <w:rPr>
      <w:sz w:val="20"/>
      <w:szCs w:val="20"/>
      <w:lang w:val="es-ES" w:eastAsia="es-ES"/>
    </w:rPr>
  </w:style>
  <w:style w:type="paragraph" w:customStyle="1" w:styleId="ParaAttribute17">
    <w:name w:val="ParaAttribute17"/>
    <w:uiPriority w:val="99"/>
    <w:rsid w:val="00941C22"/>
    <w:pPr>
      <w:widowControl w:val="0"/>
      <w:wordWrap w:val="0"/>
      <w:ind w:left="-9"/>
    </w:pPr>
    <w:rPr>
      <w:sz w:val="20"/>
      <w:szCs w:val="20"/>
      <w:lang w:val="es-ES" w:eastAsia="es-ES"/>
    </w:rPr>
  </w:style>
  <w:style w:type="paragraph" w:customStyle="1" w:styleId="ParaAttribute18">
    <w:name w:val="ParaAttribute18"/>
    <w:uiPriority w:val="99"/>
    <w:rsid w:val="00941C22"/>
    <w:pPr>
      <w:widowControl w:val="0"/>
      <w:wordWrap w:val="0"/>
      <w:jc w:val="both"/>
    </w:pPr>
    <w:rPr>
      <w:sz w:val="20"/>
      <w:szCs w:val="20"/>
      <w:lang w:val="es-ES" w:eastAsia="es-ES"/>
    </w:rPr>
  </w:style>
  <w:style w:type="character" w:customStyle="1" w:styleId="CharAttribute0">
    <w:name w:val="CharAttribute0"/>
    <w:uiPriority w:val="99"/>
    <w:rsid w:val="00941C22"/>
    <w:rPr>
      <w:rFonts w:ascii="Times New Roman" w:eastAsia="Batang" w:cs="Times New Roman"/>
      <w:b/>
      <w:bCs/>
      <w:i/>
      <w:iCs/>
      <w:color w:val="333333"/>
      <w:spacing w:val="-20"/>
      <w:sz w:val="56"/>
      <w:szCs w:val="56"/>
    </w:rPr>
  </w:style>
  <w:style w:type="character" w:customStyle="1" w:styleId="CharAttribute1">
    <w:name w:val="CharAttribute1"/>
    <w:uiPriority w:val="99"/>
    <w:rsid w:val="00941C22"/>
    <w:rPr>
      <w:rFonts w:ascii="Times New Roman" w:eastAsia="Batang" w:cs="Times New Roman"/>
    </w:rPr>
  </w:style>
  <w:style w:type="character" w:customStyle="1" w:styleId="CharAttribute2">
    <w:name w:val="CharAttribute2"/>
    <w:uiPriority w:val="99"/>
    <w:rsid w:val="00941C22"/>
    <w:rPr>
      <w:rFonts w:ascii="Times New Roman" w:eastAsia="Batang" w:cs="Times New Roman"/>
      <w:b/>
      <w:bCs/>
      <w:i/>
      <w:iCs/>
      <w:sz w:val="26"/>
      <w:szCs w:val="26"/>
    </w:rPr>
  </w:style>
  <w:style w:type="character" w:customStyle="1" w:styleId="CharAttribute3">
    <w:name w:val="CharAttribute3"/>
    <w:uiPriority w:val="99"/>
    <w:rsid w:val="00941C22"/>
    <w:rPr>
      <w:rFonts w:ascii="Arial" w:eastAsia="Times New Roman" w:cs="Arial"/>
      <w:b/>
      <w:bCs/>
      <w:i/>
      <w:iCs/>
      <w:sz w:val="26"/>
      <w:szCs w:val="26"/>
    </w:rPr>
  </w:style>
  <w:style w:type="character" w:customStyle="1" w:styleId="CharAttribute4">
    <w:name w:val="CharAttribute4"/>
    <w:uiPriority w:val="99"/>
    <w:rsid w:val="00941C22"/>
    <w:rPr>
      <w:rFonts w:ascii="Times New Roman" w:eastAsia="Batang" w:cs="Times New Roman"/>
      <w:b/>
      <w:bCs/>
      <w:sz w:val="26"/>
      <w:szCs w:val="26"/>
    </w:rPr>
  </w:style>
  <w:style w:type="character" w:customStyle="1" w:styleId="CharAttribute5">
    <w:name w:val="CharAttribute5"/>
    <w:uiPriority w:val="99"/>
    <w:rsid w:val="00941C22"/>
    <w:rPr>
      <w:rFonts w:ascii="Arial" w:eastAsia="Times New Roman" w:cs="Arial"/>
      <w:b/>
      <w:bCs/>
      <w:sz w:val="26"/>
      <w:szCs w:val="26"/>
    </w:rPr>
  </w:style>
  <w:style w:type="character" w:customStyle="1" w:styleId="CharAttribute6">
    <w:name w:val="CharAttribute6"/>
    <w:uiPriority w:val="99"/>
    <w:rsid w:val="00941C22"/>
    <w:rPr>
      <w:rFonts w:ascii="Times New Roman" w:eastAsia="Batang" w:cs="Times New Roman"/>
      <w:sz w:val="26"/>
      <w:szCs w:val="26"/>
    </w:rPr>
  </w:style>
  <w:style w:type="character" w:customStyle="1" w:styleId="CharAttribute7">
    <w:name w:val="CharAttribute7"/>
    <w:uiPriority w:val="99"/>
    <w:rsid w:val="00941C22"/>
    <w:rPr>
      <w:rFonts w:ascii="Arial" w:eastAsia="Times New Roman" w:cs="Arial"/>
      <w:sz w:val="26"/>
      <w:szCs w:val="26"/>
    </w:rPr>
  </w:style>
  <w:style w:type="character" w:customStyle="1" w:styleId="CharAttribute8">
    <w:name w:val="CharAttribute8"/>
    <w:uiPriority w:val="99"/>
    <w:rsid w:val="00941C22"/>
    <w:rPr>
      <w:rFonts w:ascii="Times New Roman" w:eastAsia="Batang" w:cs="Times New Roman"/>
      <w:b/>
      <w:bCs/>
      <w:i/>
      <w:iCs/>
      <w:color w:val="333333"/>
      <w:spacing w:val="-20"/>
      <w:sz w:val="56"/>
      <w:szCs w:val="56"/>
    </w:rPr>
  </w:style>
  <w:style w:type="character" w:customStyle="1" w:styleId="CharAttribute9">
    <w:name w:val="CharAttribute9"/>
    <w:uiPriority w:val="99"/>
    <w:rsid w:val="00941C22"/>
    <w:rPr>
      <w:rFonts w:ascii="Times New Roman" w:eastAsia="Batang" w:cs="Times New Roman"/>
      <w:b/>
      <w:bCs/>
      <w:i/>
      <w:iCs/>
      <w:color w:val="333333"/>
      <w:spacing w:val="-20"/>
      <w:sz w:val="56"/>
      <w:szCs w:val="56"/>
    </w:rPr>
  </w:style>
  <w:style w:type="character" w:customStyle="1" w:styleId="CharAttribute10">
    <w:name w:val="CharAttribute10"/>
    <w:uiPriority w:val="99"/>
    <w:rsid w:val="00941C22"/>
    <w:rPr>
      <w:rFonts w:ascii="Times New Roman" w:eastAsia="Batang" w:cs="Times New Roman"/>
      <w:b/>
      <w:bCs/>
      <w:i/>
      <w:iCs/>
      <w:sz w:val="24"/>
      <w:szCs w:val="24"/>
    </w:rPr>
  </w:style>
  <w:style w:type="character" w:customStyle="1" w:styleId="CharAttribute11">
    <w:name w:val="CharAttribute11"/>
    <w:uiPriority w:val="99"/>
    <w:rsid w:val="00941C22"/>
    <w:rPr>
      <w:rFonts w:ascii="Times New Roman" w:eastAsia="Batang" w:cs="Times New Roman"/>
      <w:b/>
      <w:bCs/>
      <w:i/>
      <w:iCs/>
      <w:sz w:val="24"/>
      <w:szCs w:val="24"/>
    </w:rPr>
  </w:style>
  <w:style w:type="character" w:customStyle="1" w:styleId="CharAttribute12">
    <w:name w:val="CharAttribute12"/>
    <w:uiPriority w:val="99"/>
    <w:rsid w:val="00941C22"/>
    <w:rPr>
      <w:rFonts w:ascii="Arial" w:eastAsia="Times New Roman" w:cs="Arial"/>
      <w:b/>
      <w:bCs/>
      <w:i/>
      <w:iCs/>
      <w:sz w:val="24"/>
      <w:szCs w:val="24"/>
      <w:shd w:val="clear" w:color="auto" w:fill="C0C0C0"/>
    </w:rPr>
  </w:style>
  <w:style w:type="character" w:customStyle="1" w:styleId="CharAttribute13">
    <w:name w:val="CharAttribute13"/>
    <w:uiPriority w:val="99"/>
    <w:rsid w:val="00941C22"/>
    <w:rPr>
      <w:rFonts w:ascii="Times New Roman" w:eastAsia="Batang" w:cs="Times New Roman"/>
      <w:sz w:val="24"/>
      <w:szCs w:val="24"/>
    </w:rPr>
  </w:style>
  <w:style w:type="character" w:customStyle="1" w:styleId="CharAttribute14">
    <w:name w:val="CharAttribute14"/>
    <w:uiPriority w:val="99"/>
    <w:rsid w:val="00941C22"/>
    <w:rPr>
      <w:rFonts w:ascii="Times New Roman" w:eastAsia="Batang" w:cs="Times New Roman"/>
    </w:rPr>
  </w:style>
  <w:style w:type="character" w:customStyle="1" w:styleId="CharAttribute15">
    <w:name w:val="CharAttribute15"/>
    <w:uiPriority w:val="99"/>
    <w:rsid w:val="00941C22"/>
    <w:rPr>
      <w:rFonts w:ascii="Times New Roman" w:eastAsia="Batang" w:cs="Times New Roman"/>
      <w:sz w:val="24"/>
      <w:szCs w:val="24"/>
    </w:rPr>
  </w:style>
  <w:style w:type="character" w:customStyle="1" w:styleId="CharAttribute16">
    <w:name w:val="CharAttribute16"/>
    <w:uiPriority w:val="99"/>
    <w:rsid w:val="00941C22"/>
    <w:rPr>
      <w:rFonts w:ascii="Times New Roman" w:eastAsia="Batang" w:cs="Times New Roman"/>
      <w:i/>
      <w:iCs/>
      <w:sz w:val="24"/>
      <w:szCs w:val="24"/>
    </w:rPr>
  </w:style>
  <w:style w:type="character" w:customStyle="1" w:styleId="CharAttribute17">
    <w:name w:val="CharAttribute17"/>
    <w:uiPriority w:val="99"/>
    <w:rsid w:val="00941C22"/>
    <w:rPr>
      <w:rFonts w:ascii="Arial" w:eastAsia="Times New Roman" w:cs="Arial"/>
      <w:b/>
      <w:bCs/>
      <w:i/>
      <w:iCs/>
      <w:sz w:val="24"/>
      <w:szCs w:val="24"/>
    </w:rPr>
  </w:style>
  <w:style w:type="character" w:customStyle="1" w:styleId="CharAttribute18">
    <w:name w:val="CharAttribute18"/>
    <w:uiPriority w:val="99"/>
    <w:rsid w:val="00941C22"/>
    <w:rPr>
      <w:rFonts w:ascii="Arial" w:eastAsia="Times New Roman" w:cs="Arial"/>
      <w:i/>
      <w:iCs/>
      <w:sz w:val="24"/>
      <w:szCs w:val="24"/>
    </w:rPr>
  </w:style>
  <w:style w:type="character" w:customStyle="1" w:styleId="CharAttribute19">
    <w:name w:val="CharAttribute19"/>
    <w:uiPriority w:val="99"/>
    <w:rsid w:val="00941C22"/>
    <w:rPr>
      <w:rFonts w:ascii="Times New Roman" w:eastAsia="Batang" w:cs="Times New Roman"/>
      <w:b/>
      <w:bCs/>
      <w:i/>
      <w:iCs/>
      <w:sz w:val="24"/>
      <w:szCs w:val="24"/>
    </w:rPr>
  </w:style>
  <w:style w:type="character" w:customStyle="1" w:styleId="CharAttribute20">
    <w:name w:val="CharAttribute20"/>
    <w:uiPriority w:val="99"/>
    <w:rsid w:val="00941C22"/>
    <w:rPr>
      <w:rFonts w:ascii="Times New Roman" w:eastAsia="Batang" w:cs="Times New Roman"/>
      <w:b/>
      <w:bCs/>
      <w:i/>
      <w:iCs/>
      <w:color w:val="333333"/>
      <w:spacing w:val="-20"/>
      <w:sz w:val="56"/>
      <w:szCs w:val="56"/>
    </w:rPr>
  </w:style>
  <w:style w:type="character" w:customStyle="1" w:styleId="CharAttribute21">
    <w:name w:val="CharAttribute21"/>
    <w:uiPriority w:val="99"/>
    <w:rsid w:val="00941C22"/>
    <w:rPr>
      <w:rFonts w:ascii="Arial" w:eastAsia="Times New Roman" w:cs="Arial"/>
      <w:sz w:val="24"/>
      <w:szCs w:val="24"/>
    </w:rPr>
  </w:style>
  <w:style w:type="character" w:customStyle="1" w:styleId="CharAttribute22">
    <w:name w:val="CharAttribute22"/>
    <w:uiPriority w:val="99"/>
    <w:rsid w:val="00941C22"/>
    <w:rPr>
      <w:rFonts w:ascii="Times New Roman" w:eastAsia="Batang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437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7A3C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2</Pages>
  <Words>160</Words>
  <Characters>880</Characters>
  <Application>Microsoft Office Outlook</Application>
  <DocSecurity>0</DocSecurity>
  <Lines>0</Lines>
  <Paragraphs>0</Paragraphs>
  <ScaleCrop>false</ScaleCrop>
  <Company>INFRAWARE,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dc:description/>
  <cp:lastModifiedBy>BIBLIOTECA</cp:lastModifiedBy>
  <cp:revision>8</cp:revision>
  <dcterms:created xsi:type="dcterms:W3CDTF">2016-04-05T15:51:00Z</dcterms:created>
  <dcterms:modified xsi:type="dcterms:W3CDTF">2016-06-01T23:23:00Z</dcterms:modified>
</cp:coreProperties>
</file>