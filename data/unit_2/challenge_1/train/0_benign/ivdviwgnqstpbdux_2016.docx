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D4" w:rsidRDefault="006078D4" w:rsidP="006078D4">
      <w:bookmarkStart w:id="0" w:name="_GoBack"/>
      <w:bookmarkEnd w:id="0"/>
    </w:p>
    <w:p w:rsidR="006078D4" w:rsidRDefault="006078D4" w:rsidP="006078D4"/>
    <w:p w:rsidR="006078D4" w:rsidRDefault="006078D4" w:rsidP="006078D4">
      <w:r>
        <w:t>Firma navn</w:t>
      </w:r>
    </w:p>
    <w:p w:rsidR="006078D4" w:rsidRDefault="006078D4" w:rsidP="006078D4">
      <w:r>
        <w:t>Firma adresse</w:t>
      </w:r>
    </w:p>
    <w:p w:rsidR="006078D4" w:rsidRDefault="006078D4" w:rsidP="006078D4">
      <w:r>
        <w:t>Postnr. Og by</w:t>
      </w:r>
      <w:r>
        <w:tab/>
      </w:r>
      <w:r>
        <w:tab/>
      </w:r>
      <w:r>
        <w:tab/>
      </w:r>
    </w:p>
    <w:p w:rsidR="006078D4" w:rsidRDefault="006078D4" w:rsidP="006078D4"/>
    <w:p w:rsidR="006078D4" w:rsidRDefault="006078D4" w:rsidP="006078D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D5624">
        <w:t>Dato</w:t>
      </w:r>
    </w:p>
    <w:p w:rsidR="006078D4" w:rsidRDefault="006078D4" w:rsidP="006078D4">
      <w:pPr>
        <w:jc w:val="right"/>
      </w:pPr>
    </w:p>
    <w:p w:rsidR="006078D4" w:rsidRDefault="006078D4" w:rsidP="006078D4"/>
    <w:p w:rsidR="006078D4" w:rsidRDefault="006078D4" w:rsidP="006078D4">
      <w:r>
        <w:t>Tekst</w:t>
      </w:r>
    </w:p>
    <w:p w:rsidR="006078D4" w:rsidRDefault="006078D4" w:rsidP="006078D4">
      <w:pPr>
        <w:jc w:val="right"/>
      </w:pPr>
    </w:p>
    <w:p w:rsidR="007D5624" w:rsidRDefault="007D5624" w:rsidP="006078D4">
      <w:pPr>
        <w:jc w:val="right"/>
      </w:pPr>
    </w:p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7D5624" w:rsidRPr="007D5624" w:rsidRDefault="007D5624" w:rsidP="007D5624"/>
    <w:p w:rsidR="006078D4" w:rsidRDefault="007D5624" w:rsidP="007D5624">
      <w:r w:rsidRPr="00065588">
        <w:rPr>
          <w:noProof/>
          <w:lang w:val="en-US" w:eastAsia="da-DK"/>
        </w:rPr>
        <w:drawing>
          <wp:inline distT="0" distB="0" distL="0" distR="0" wp14:anchorId="2F913FB0" wp14:editId="724504F2">
            <wp:extent cx="2990850" cy="396627"/>
            <wp:effectExtent l="0" t="0" r="0" b="3810"/>
            <wp:docPr id="1" name="Billede 1" descr="http://r59.cooltext.com/rendered/cooltext184998408280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59.cooltext.com/rendered/cooltext1849984082806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04" cy="40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24" w:rsidRDefault="007D5624" w:rsidP="007D5624">
      <w:r>
        <w:t>H.C Ørstedsvej 47</w:t>
      </w:r>
    </w:p>
    <w:p w:rsidR="007D5624" w:rsidRDefault="007D5624" w:rsidP="007D5624">
      <w:r>
        <w:t>9900 Frederikshavn</w:t>
      </w:r>
    </w:p>
    <w:p w:rsidR="007D5624" w:rsidRPr="007D5624" w:rsidRDefault="007D5624" w:rsidP="007D5624">
      <w:r>
        <w:t>Tlf. 42 16 81 15</w:t>
      </w:r>
    </w:p>
    <w:sectPr w:rsidR="007D5624" w:rsidRPr="007D5624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6B8" w:rsidRDefault="001646B8" w:rsidP="006078D4">
      <w:pPr>
        <w:spacing w:after="0" w:line="240" w:lineRule="auto"/>
      </w:pPr>
      <w:r>
        <w:separator/>
      </w:r>
    </w:p>
  </w:endnote>
  <w:endnote w:type="continuationSeparator" w:id="0">
    <w:p w:rsidR="001646B8" w:rsidRDefault="001646B8" w:rsidP="0060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6B8" w:rsidRDefault="001646B8" w:rsidP="006078D4">
      <w:pPr>
        <w:spacing w:after="0" w:line="240" w:lineRule="auto"/>
      </w:pPr>
      <w:r>
        <w:separator/>
      </w:r>
    </w:p>
  </w:footnote>
  <w:footnote w:type="continuationSeparator" w:id="0">
    <w:p w:rsidR="001646B8" w:rsidRDefault="001646B8" w:rsidP="0060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8D4" w:rsidRPr="006078D4" w:rsidRDefault="006078D4" w:rsidP="006078D4">
    <w:pPr>
      <w:pStyle w:val="Sidehoved"/>
      <w:jc w:val="center"/>
      <w:rPr>
        <w:lang w:val="en-US"/>
      </w:rPr>
    </w:pPr>
    <w:r w:rsidRPr="006078D4">
      <w:rPr>
        <w:lang w:val="en-US"/>
      </w:rPr>
      <w:t>Electronics ApS</w:t>
    </w:r>
  </w:p>
  <w:p w:rsidR="006078D4" w:rsidRPr="006078D4" w:rsidRDefault="006078D4" w:rsidP="006078D4">
    <w:pPr>
      <w:pStyle w:val="Sidehoved"/>
      <w:jc w:val="center"/>
      <w:rPr>
        <w:lang w:val="en-US"/>
      </w:rPr>
    </w:pPr>
    <w:r w:rsidRPr="006078D4">
      <w:rPr>
        <w:lang w:val="en-US"/>
      </w:rPr>
      <w:t>H.C Ørstedsvej 47</w:t>
    </w:r>
  </w:p>
  <w:p w:rsidR="006078D4" w:rsidRPr="006078D4" w:rsidRDefault="006078D4" w:rsidP="006078D4">
    <w:pPr>
      <w:pStyle w:val="Sidehoved"/>
      <w:jc w:val="center"/>
      <w:rPr>
        <w:lang w:val="en-US"/>
      </w:rPr>
    </w:pPr>
    <w:r>
      <w:rPr>
        <w:lang w:val="en-US"/>
      </w:rPr>
      <w:t>9900 Frederikshavn</w:t>
    </w:r>
  </w:p>
  <w:p w:rsidR="006078D4" w:rsidRPr="006078D4" w:rsidRDefault="006078D4">
    <w:pPr>
      <w:pStyle w:val="Sidehoved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da-DK" w:vendorID="64" w:dllVersion="131078" w:nlCheck="1" w:checkStyle="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B8"/>
    <w:rsid w:val="001646B8"/>
    <w:rsid w:val="00181730"/>
    <w:rsid w:val="006078D4"/>
    <w:rsid w:val="007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078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78D4"/>
  </w:style>
  <w:style w:type="paragraph" w:styleId="Sidefod">
    <w:name w:val="footer"/>
    <w:basedOn w:val="Normal"/>
    <w:link w:val="SidefodTegn"/>
    <w:uiPriority w:val="99"/>
    <w:unhideWhenUsed/>
    <w:rsid w:val="006078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78D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646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646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078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78D4"/>
  </w:style>
  <w:style w:type="paragraph" w:styleId="Sidefod">
    <w:name w:val="footer"/>
    <w:basedOn w:val="Normal"/>
    <w:link w:val="SidefodTegn"/>
    <w:uiPriority w:val="99"/>
    <w:unhideWhenUsed/>
    <w:rsid w:val="006078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78D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646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646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tinachristensen:Downloads:Brev-skabelon-for-Electronics-ApS-2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Brev-skabelon-for-Electronics-ApS-2.dotx</Template>
  <TotalTime>1</TotalTime>
  <Pages>1</Pages>
  <Words>19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1</cp:revision>
  <dcterms:created xsi:type="dcterms:W3CDTF">2016-05-24T12:49:00Z</dcterms:created>
  <dcterms:modified xsi:type="dcterms:W3CDTF">2016-05-24T12:50:00Z</dcterms:modified>
</cp:coreProperties>
</file>