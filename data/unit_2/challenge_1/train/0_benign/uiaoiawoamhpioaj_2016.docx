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2083" w:rsidRDefault="00242350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222250</wp:posOffset>
                </wp:positionV>
                <wp:extent cx="2724150" cy="24003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2083" w:rsidRPr="00395E05" w:rsidRDefault="00DF2809" w:rsidP="00411D62">
                            <w:pPr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395E05">
                              <w:rPr>
                                <w:rFonts w:cs="Arial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Landesseniorenrat Schleswig-Holstein e.V.</w:t>
                            </w:r>
                          </w:p>
                          <w:p w:rsidR="00DF2809" w:rsidRPr="00395E05" w:rsidRDefault="00DF2809" w:rsidP="00411D62">
                            <w:pPr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95E05">
                              <w:rPr>
                                <w:rFonts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Kantplatz 14, 24537 Neumünster</w:t>
                            </w:r>
                          </w:p>
                          <w:p w:rsidR="00DF2809" w:rsidRPr="00395E05" w:rsidRDefault="00DF2809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rFonts w:eastAsia="Times New Roman" w:cs="Arial"/>
                                <w:color w:val="404040" w:themeColor="text1" w:themeTint="BF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395E05">
                              <w:rPr>
                                <w:rFonts w:eastAsia="Times New Roman" w:cs="Arial"/>
                                <w:color w:val="404040" w:themeColor="text1" w:themeTint="BF"/>
                                <w:sz w:val="20"/>
                                <w:szCs w:val="20"/>
                                <w:lang w:eastAsia="de-DE"/>
                              </w:rPr>
                              <w:t>Tel</w:t>
                            </w:r>
                            <w:r w:rsidR="009F3FD4" w:rsidRPr="00395E05">
                              <w:rPr>
                                <w:rFonts w:eastAsia="Times New Roman" w:cs="Arial"/>
                                <w:color w:val="404040" w:themeColor="text1" w:themeTint="BF"/>
                                <w:sz w:val="20"/>
                                <w:szCs w:val="20"/>
                                <w:lang w:eastAsia="de-DE"/>
                              </w:rPr>
                              <w:t xml:space="preserve">.: 04321 / </w:t>
                            </w:r>
                            <w:r w:rsidRPr="00395E05">
                              <w:rPr>
                                <w:rFonts w:eastAsia="Times New Roman" w:cs="Arial"/>
                                <w:color w:val="404040" w:themeColor="text1" w:themeTint="BF"/>
                                <w:sz w:val="20"/>
                                <w:szCs w:val="20"/>
                                <w:lang w:eastAsia="de-DE"/>
                              </w:rPr>
                              <w:t>695 78 90</w:t>
                            </w:r>
                          </w:p>
                          <w:p w:rsidR="00DF2809" w:rsidRPr="00395E05" w:rsidRDefault="009F3FD4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rFonts w:eastAsia="Times New Roman" w:cs="Arial"/>
                                <w:color w:val="404040" w:themeColor="text1" w:themeTint="BF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395E05">
                              <w:rPr>
                                <w:rFonts w:eastAsia="Times New Roman" w:cs="Arial"/>
                                <w:color w:val="404040" w:themeColor="text1" w:themeTint="BF"/>
                                <w:sz w:val="20"/>
                                <w:szCs w:val="20"/>
                                <w:lang w:eastAsia="de-DE"/>
                              </w:rPr>
                              <w:t>Fax: 04321 /</w:t>
                            </w:r>
                            <w:r w:rsidR="00DF2809" w:rsidRPr="00395E05">
                              <w:rPr>
                                <w:rFonts w:eastAsia="Times New Roman" w:cs="Arial"/>
                                <w:color w:val="404040" w:themeColor="text1" w:themeTint="BF"/>
                                <w:sz w:val="20"/>
                                <w:szCs w:val="20"/>
                                <w:lang w:eastAsia="de-DE"/>
                              </w:rPr>
                              <w:t xml:space="preserve"> 695 78 91</w:t>
                            </w:r>
                          </w:p>
                          <w:p w:rsidR="00DF2809" w:rsidRPr="00395E05" w:rsidRDefault="00DF2809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95E05">
                              <w:rPr>
                                <w:rFonts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landesseniorenrat-s-h@t-online.de</w:t>
                            </w:r>
                          </w:p>
                          <w:p w:rsidR="00493E1E" w:rsidRDefault="00725A20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493E1E" w:rsidRPr="006C710A">
                                <w:rPr>
                                  <w:rStyle w:val="Hyperlink"/>
                                  <w:rFonts w:cs="Arial"/>
                                  <w:sz w:val="20"/>
                                  <w:szCs w:val="20"/>
                                </w:rPr>
                                <w:t>www.lsr-sh.de</w:t>
                              </w:r>
                            </w:hyperlink>
                          </w:p>
                          <w:p w:rsidR="00493E1E" w:rsidRDefault="00493E1E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Auskunft erteilen </w:t>
                            </w:r>
                            <w:r w:rsidR="007268BE">
                              <w:rPr>
                                <w:rFonts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für den Vorstand</w:t>
                            </w:r>
                          </w:p>
                          <w:p w:rsidR="00C36CBF" w:rsidRDefault="00493E1E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4B1C37">
                              <w:rPr>
                                <w:rFonts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Peter Schildwächter,</w:t>
                            </w:r>
                          </w:p>
                          <w:p w:rsidR="00493E1E" w:rsidRPr="004B1C37" w:rsidRDefault="00493E1E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4B1C37">
                              <w:rPr>
                                <w:rFonts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Renate Gorny, Helga Schultz</w:t>
                            </w:r>
                          </w:p>
                          <w:p w:rsidR="00DF2809" w:rsidRPr="00395E05" w:rsidRDefault="00DF2809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="002D471D" w:rsidRPr="00395E05" w:rsidRDefault="002D471D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:rsidR="002D471D" w:rsidRPr="00395E05" w:rsidRDefault="002D471D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95E05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Öffnungszeiten Geschäftsstelle: </w:t>
                            </w:r>
                          </w:p>
                          <w:p w:rsidR="00493E1E" w:rsidRDefault="002D471D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95E05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Montag und Mittwoch: 9 - 12 </w:t>
                            </w:r>
                            <w:r w:rsidR="00493E1E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Uhr</w:t>
                            </w:r>
                          </w:p>
                          <w:p w:rsidR="00493E1E" w:rsidRDefault="00493E1E" w:rsidP="00C36CBF">
                            <w:pPr>
                              <w:suppressAutoHyphens w:val="0"/>
                              <w:spacing w:before="0" w:after="0" w:line="240" w:lineRule="auto"/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:rsidR="00256F70" w:rsidRDefault="00256F70" w:rsidP="00256F70">
                            <w:pPr>
                              <w:suppressAutoHyphens w:val="0"/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ab/>
                              <w:t xml:space="preserve">              </w:t>
                            </w:r>
                            <w:r w:rsidR="003C0801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:rsidR="00C36CBF" w:rsidRPr="004B1C37" w:rsidRDefault="00256F70" w:rsidP="00256F70">
                            <w:pPr>
                              <w:suppressAutoHyphens w:val="0"/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3C0801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C0801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:rsidR="00DF2809" w:rsidRPr="00395E05" w:rsidRDefault="00DF2809" w:rsidP="00411D62">
                            <w:pPr>
                              <w:suppressAutoHyphens w:val="0"/>
                              <w:spacing w:before="0" w:after="0" w:line="240" w:lineRule="auto"/>
                              <w:jc w:val="right"/>
                              <w:rPr>
                                <w:rFonts w:eastAsia="Times New Roman" w:cs="Arial"/>
                                <w:color w:val="404040" w:themeColor="text1" w:themeTint="BF"/>
                                <w:sz w:val="20"/>
                                <w:szCs w:val="20"/>
                                <w:lang w:eastAsia="de-DE"/>
                              </w:rPr>
                            </w:pPr>
                          </w:p>
                          <w:p w:rsidR="00746A7E" w:rsidRPr="00513FF0" w:rsidRDefault="00746A7E" w:rsidP="00411D62">
                            <w:pPr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2D471D" w:rsidRPr="00513FF0" w:rsidRDefault="002D471D" w:rsidP="00411D62">
                            <w:pPr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2D471D" w:rsidRPr="00513FF0" w:rsidRDefault="002D471D" w:rsidP="00411D62">
                            <w:pPr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:rsidR="002D471D" w:rsidRPr="00513FF0" w:rsidRDefault="002D471D" w:rsidP="00411D62">
                            <w:pPr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:rsidR="002D471D" w:rsidRPr="00513FF0" w:rsidRDefault="002D471D" w:rsidP="00411D62">
                            <w:pPr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:rsidR="009F3FD4" w:rsidRPr="009F3FD4" w:rsidRDefault="00340F68" w:rsidP="00411D62">
                            <w:pPr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513FF0">
                              <w:rPr>
                                <w:rFonts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9F3FD4" w:rsidRPr="00513FF0">
                              <w:rPr>
                                <w:rFonts w:cs="Arial"/>
                                <w:sz w:val="20"/>
                                <w:szCs w:val="20"/>
                              </w:rPr>
                              <w:instrText xml:space="preserve"> DATE  \@ "dd.MM.yyyy"  \* MERGEFORMAT </w:instrText>
                            </w:r>
                            <w:r w:rsidRPr="00513FF0">
                              <w:rPr>
                                <w:rFonts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053D5">
                              <w:rPr>
                                <w:rFonts w:cs="Arial"/>
                                <w:noProof/>
                                <w:sz w:val="20"/>
                                <w:szCs w:val="20"/>
                              </w:rPr>
                              <w:t>10.06.2016</w:t>
                            </w:r>
                            <w:r w:rsidRPr="00513FF0">
                              <w:rPr>
                                <w:rFonts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222083" w:rsidRPr="00DF2809" w:rsidRDefault="00222083" w:rsidP="00DF2809">
                            <w:pPr>
                              <w:spacing w:before="0" w:after="0" w:line="240" w:lineRule="auto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:rsidR="00222083" w:rsidRPr="009F3FD4" w:rsidRDefault="00222083" w:rsidP="00DF2809">
                            <w:pPr>
                              <w:spacing w:before="0" w:after="0" w:line="240" w:lineRule="auto"/>
                              <w:jc w:val="right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65pt;margin-top:17.5pt;width:214.5pt;height:18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" filled="f" stroked="f">
                <v:stroke joinstyle="round"/>
                <v:textbox inset="0,0,0,0">
                  <w:txbxContent>
                    <w:p w:rsidR="00222083" w:rsidRPr="00395E05" w:rsidRDefault="00DF2809" w:rsidP="00411D62">
                      <w:pPr>
                        <w:spacing w:before="0" w:after="0" w:line="240" w:lineRule="auto"/>
                        <w:jc w:val="right"/>
                        <w:rPr>
                          <w:rFonts w:cs="Arial"/>
                          <w:b/>
                          <w:color w:val="404040" w:themeColor="text1" w:themeTint="BF"/>
                          <w:spacing w:val="-4"/>
                          <w:sz w:val="20"/>
                          <w:szCs w:val="20"/>
                        </w:rPr>
                      </w:pPr>
                      <w:r w:rsidRPr="00395E05">
                        <w:rPr>
                          <w:rFonts w:cs="Arial"/>
                          <w:b/>
                          <w:color w:val="404040" w:themeColor="text1" w:themeTint="BF"/>
                          <w:spacing w:val="-4"/>
                          <w:sz w:val="20"/>
                          <w:szCs w:val="20"/>
                        </w:rPr>
                        <w:t>Landesseniorenrat Schleswig-Holstein e.V.</w:t>
                      </w:r>
                    </w:p>
                    <w:p w:rsidR="00DF2809" w:rsidRPr="00395E05" w:rsidRDefault="00DF2809" w:rsidP="00411D62">
                      <w:pPr>
                        <w:spacing w:before="0" w:after="0" w:line="240" w:lineRule="auto"/>
                        <w:jc w:val="right"/>
                        <w:rPr>
                          <w:rFonts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95E05">
                        <w:rPr>
                          <w:rFonts w:cs="Arial"/>
                          <w:color w:val="404040" w:themeColor="text1" w:themeTint="BF"/>
                          <w:sz w:val="20"/>
                          <w:szCs w:val="20"/>
                        </w:rPr>
                        <w:t>Kantplatz 14, 24537 Neumünster</w:t>
                      </w:r>
                    </w:p>
                    <w:p w:rsidR="00DF2809" w:rsidRPr="00395E05" w:rsidRDefault="00DF2809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rFonts w:eastAsia="Times New Roman" w:cs="Arial"/>
                          <w:color w:val="404040" w:themeColor="text1" w:themeTint="BF"/>
                          <w:sz w:val="20"/>
                          <w:szCs w:val="20"/>
                          <w:lang w:eastAsia="de-DE"/>
                        </w:rPr>
                      </w:pPr>
                      <w:r w:rsidRPr="00395E05">
                        <w:rPr>
                          <w:rFonts w:eastAsia="Times New Roman" w:cs="Arial"/>
                          <w:color w:val="404040" w:themeColor="text1" w:themeTint="BF"/>
                          <w:sz w:val="20"/>
                          <w:szCs w:val="20"/>
                          <w:lang w:eastAsia="de-DE"/>
                        </w:rPr>
                        <w:t>Tel</w:t>
                      </w:r>
                      <w:r w:rsidR="009F3FD4" w:rsidRPr="00395E05">
                        <w:rPr>
                          <w:rFonts w:eastAsia="Times New Roman" w:cs="Arial"/>
                          <w:color w:val="404040" w:themeColor="text1" w:themeTint="BF"/>
                          <w:sz w:val="20"/>
                          <w:szCs w:val="20"/>
                          <w:lang w:eastAsia="de-DE"/>
                        </w:rPr>
                        <w:t xml:space="preserve">.: 04321 / </w:t>
                      </w:r>
                      <w:r w:rsidRPr="00395E05">
                        <w:rPr>
                          <w:rFonts w:eastAsia="Times New Roman" w:cs="Arial"/>
                          <w:color w:val="404040" w:themeColor="text1" w:themeTint="BF"/>
                          <w:sz w:val="20"/>
                          <w:szCs w:val="20"/>
                          <w:lang w:eastAsia="de-DE"/>
                        </w:rPr>
                        <w:t>695 78 90</w:t>
                      </w:r>
                    </w:p>
                    <w:p w:rsidR="00DF2809" w:rsidRPr="00395E05" w:rsidRDefault="009F3FD4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rFonts w:eastAsia="Times New Roman" w:cs="Arial"/>
                          <w:color w:val="404040" w:themeColor="text1" w:themeTint="BF"/>
                          <w:sz w:val="20"/>
                          <w:szCs w:val="20"/>
                          <w:lang w:eastAsia="de-DE"/>
                        </w:rPr>
                      </w:pPr>
                      <w:r w:rsidRPr="00395E05">
                        <w:rPr>
                          <w:rFonts w:eastAsia="Times New Roman" w:cs="Arial"/>
                          <w:color w:val="404040" w:themeColor="text1" w:themeTint="BF"/>
                          <w:sz w:val="20"/>
                          <w:szCs w:val="20"/>
                          <w:lang w:eastAsia="de-DE"/>
                        </w:rPr>
                        <w:t>Fax: 04321 /</w:t>
                      </w:r>
                      <w:r w:rsidR="00DF2809" w:rsidRPr="00395E05">
                        <w:rPr>
                          <w:rFonts w:eastAsia="Times New Roman" w:cs="Arial"/>
                          <w:color w:val="404040" w:themeColor="text1" w:themeTint="BF"/>
                          <w:sz w:val="20"/>
                          <w:szCs w:val="20"/>
                          <w:lang w:eastAsia="de-DE"/>
                        </w:rPr>
                        <w:t xml:space="preserve"> 695 78 91</w:t>
                      </w:r>
                    </w:p>
                    <w:p w:rsidR="00DF2809" w:rsidRPr="00395E05" w:rsidRDefault="00DF2809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rFonts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95E05">
                        <w:rPr>
                          <w:rFonts w:cs="Arial"/>
                          <w:color w:val="404040" w:themeColor="text1" w:themeTint="BF"/>
                          <w:sz w:val="20"/>
                          <w:szCs w:val="20"/>
                        </w:rPr>
                        <w:t>landesseniorenrat-s-h@t-online.de</w:t>
                      </w:r>
                    </w:p>
                    <w:p w:rsidR="00493E1E" w:rsidRDefault="00725A20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rFonts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hyperlink r:id="rId8" w:history="1">
                        <w:r w:rsidR="00493E1E" w:rsidRPr="006C710A">
                          <w:rPr>
                            <w:rStyle w:val="Hyperlink"/>
                            <w:rFonts w:cs="Arial"/>
                            <w:sz w:val="20"/>
                            <w:szCs w:val="20"/>
                          </w:rPr>
                          <w:t>www.lsr-sh.de</w:t>
                        </w:r>
                      </w:hyperlink>
                    </w:p>
                    <w:p w:rsidR="00493E1E" w:rsidRDefault="00493E1E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rFonts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Auskunft erteilen </w:t>
                      </w:r>
                      <w:r w:rsidR="007268BE">
                        <w:rPr>
                          <w:rFonts w:cs="Arial"/>
                          <w:color w:val="404040" w:themeColor="text1" w:themeTint="BF"/>
                          <w:sz w:val="20"/>
                          <w:szCs w:val="20"/>
                        </w:rPr>
                        <w:t>für den Vorstand</w:t>
                      </w:r>
                    </w:p>
                    <w:p w:rsidR="00C36CBF" w:rsidRDefault="00493E1E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rFonts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4B1C37">
                        <w:rPr>
                          <w:rFonts w:cs="Arial"/>
                          <w:color w:val="404040" w:themeColor="text1" w:themeTint="BF"/>
                          <w:sz w:val="18"/>
                          <w:szCs w:val="18"/>
                        </w:rPr>
                        <w:t>Peter Schildwächter,</w:t>
                      </w:r>
                    </w:p>
                    <w:p w:rsidR="00493E1E" w:rsidRPr="004B1C37" w:rsidRDefault="00493E1E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rFonts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4B1C37">
                        <w:rPr>
                          <w:rFonts w:cs="Arial"/>
                          <w:color w:val="404040" w:themeColor="text1" w:themeTint="BF"/>
                          <w:sz w:val="18"/>
                          <w:szCs w:val="18"/>
                        </w:rPr>
                        <w:t>Renate Gorny, Helga Schultz</w:t>
                      </w:r>
                    </w:p>
                    <w:p w:rsidR="00DF2809" w:rsidRPr="00395E05" w:rsidRDefault="00DF2809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color w:val="404040" w:themeColor="text1" w:themeTint="BF"/>
                        </w:rPr>
                      </w:pPr>
                    </w:p>
                    <w:p w:rsidR="002D471D" w:rsidRPr="00395E05" w:rsidRDefault="002D471D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:rsidR="002D471D" w:rsidRPr="00395E05" w:rsidRDefault="002D471D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95E05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Öffnungszeiten Geschäftsstelle: </w:t>
                      </w:r>
                    </w:p>
                    <w:p w:rsidR="00493E1E" w:rsidRDefault="002D471D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95E05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Montag und Mittwoch: 9 - 12 </w:t>
                      </w:r>
                      <w:r w:rsidR="00493E1E">
                        <w:rPr>
                          <w:color w:val="404040" w:themeColor="text1" w:themeTint="BF"/>
                          <w:sz w:val="20"/>
                          <w:szCs w:val="20"/>
                        </w:rPr>
                        <w:t>Uhr</w:t>
                      </w:r>
                    </w:p>
                    <w:p w:rsidR="00493E1E" w:rsidRDefault="00493E1E" w:rsidP="00C36CBF">
                      <w:pPr>
                        <w:suppressAutoHyphens w:val="0"/>
                        <w:spacing w:before="0" w:after="0" w:line="240" w:lineRule="auto"/>
                        <w:jc w:val="center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:rsidR="00256F70" w:rsidRDefault="00256F70" w:rsidP="00256F70">
                      <w:pPr>
                        <w:suppressAutoHyphens w:val="0"/>
                        <w:spacing w:before="0" w:after="0" w:line="240" w:lineRule="auto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ab/>
                        <w:t xml:space="preserve">              </w:t>
                      </w:r>
                      <w:r w:rsidR="003C0801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:rsidR="00C36CBF" w:rsidRPr="004B1C37" w:rsidRDefault="00256F70" w:rsidP="00256F70">
                      <w:pPr>
                        <w:suppressAutoHyphens w:val="0"/>
                        <w:spacing w:before="0" w:after="0" w:line="240" w:lineRule="auto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3C0801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                        </w:t>
                      </w: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3C0801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          </w:t>
                      </w:r>
                    </w:p>
                    <w:p w:rsidR="00DF2809" w:rsidRPr="00395E05" w:rsidRDefault="00DF2809" w:rsidP="00411D62">
                      <w:pPr>
                        <w:suppressAutoHyphens w:val="0"/>
                        <w:spacing w:before="0" w:after="0" w:line="240" w:lineRule="auto"/>
                        <w:jc w:val="right"/>
                        <w:rPr>
                          <w:rFonts w:eastAsia="Times New Roman" w:cs="Arial"/>
                          <w:color w:val="404040" w:themeColor="text1" w:themeTint="BF"/>
                          <w:sz w:val="20"/>
                          <w:szCs w:val="20"/>
                          <w:lang w:eastAsia="de-DE"/>
                        </w:rPr>
                      </w:pPr>
                    </w:p>
                    <w:p w:rsidR="00746A7E" w:rsidRPr="00513FF0" w:rsidRDefault="00746A7E" w:rsidP="00411D62">
                      <w:pPr>
                        <w:spacing w:before="0" w:after="0" w:line="240" w:lineRule="auto"/>
                        <w:jc w:val="right"/>
                        <w:rPr>
                          <w:rFonts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2D471D" w:rsidRPr="00513FF0" w:rsidRDefault="002D471D" w:rsidP="00411D62">
                      <w:pPr>
                        <w:spacing w:before="0" w:after="0" w:line="240" w:lineRule="auto"/>
                        <w:jc w:val="right"/>
                        <w:rPr>
                          <w:rFonts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2D471D" w:rsidRPr="00513FF0" w:rsidRDefault="002D471D" w:rsidP="00411D62">
                      <w:pPr>
                        <w:spacing w:before="0" w:after="0" w:line="240" w:lineRule="auto"/>
                        <w:jc w:val="right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:rsidR="002D471D" w:rsidRPr="00513FF0" w:rsidRDefault="002D471D" w:rsidP="00411D62">
                      <w:pPr>
                        <w:spacing w:before="0" w:after="0" w:line="240" w:lineRule="auto"/>
                        <w:jc w:val="right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:rsidR="002D471D" w:rsidRPr="00513FF0" w:rsidRDefault="002D471D" w:rsidP="00411D62">
                      <w:pPr>
                        <w:spacing w:before="0" w:after="0" w:line="240" w:lineRule="auto"/>
                        <w:jc w:val="right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:rsidR="009F3FD4" w:rsidRPr="009F3FD4" w:rsidRDefault="00340F68" w:rsidP="00411D62">
                      <w:pPr>
                        <w:spacing w:before="0" w:after="0" w:line="240" w:lineRule="auto"/>
                        <w:jc w:val="right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513FF0">
                        <w:rPr>
                          <w:rFonts w:cs="Arial"/>
                          <w:sz w:val="20"/>
                          <w:szCs w:val="20"/>
                        </w:rPr>
                        <w:fldChar w:fldCharType="begin"/>
                      </w:r>
                      <w:r w:rsidR="009F3FD4" w:rsidRPr="00513FF0">
                        <w:rPr>
                          <w:rFonts w:cs="Arial"/>
                          <w:sz w:val="20"/>
                          <w:szCs w:val="20"/>
                        </w:rPr>
                        <w:instrText xml:space="preserve"> DATE  \@ "dd.MM.yyyy"  \* MERGEFORMAT </w:instrText>
                      </w:r>
                      <w:r w:rsidRPr="00513FF0">
                        <w:rPr>
                          <w:rFonts w:cs="Arial"/>
                          <w:sz w:val="20"/>
                          <w:szCs w:val="20"/>
                        </w:rPr>
                        <w:fldChar w:fldCharType="separate"/>
                      </w:r>
                      <w:r w:rsidR="001053D5">
                        <w:rPr>
                          <w:rFonts w:cs="Arial"/>
                          <w:noProof/>
                          <w:sz w:val="20"/>
                          <w:szCs w:val="20"/>
                        </w:rPr>
                        <w:t>10.06.2016</w:t>
                      </w:r>
                      <w:r w:rsidRPr="00513FF0">
                        <w:rPr>
                          <w:rFonts w:cs="Arial"/>
                          <w:sz w:val="20"/>
                          <w:szCs w:val="20"/>
                        </w:rPr>
                        <w:fldChar w:fldCharType="end"/>
                      </w:r>
                    </w:p>
                    <w:p w:rsidR="00222083" w:rsidRPr="00DF2809" w:rsidRDefault="00222083" w:rsidP="00DF2809">
                      <w:pPr>
                        <w:spacing w:before="0" w:after="0" w:line="240" w:lineRule="auto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:rsidR="00222083" w:rsidRPr="009F3FD4" w:rsidRDefault="00222083" w:rsidP="00DF2809">
                      <w:pPr>
                        <w:spacing w:before="0" w:after="0" w:line="240" w:lineRule="auto"/>
                        <w:jc w:val="right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340995</wp:posOffset>
                </wp:positionV>
                <wp:extent cx="2381250" cy="219075"/>
                <wp:effectExtent l="0" t="0" r="0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11D62" w:rsidRPr="00395E05" w:rsidRDefault="004A10C1" w:rsidP="00411D62">
                            <w:pPr>
                              <w:pStyle w:val="berschrift1"/>
                              <w:spacing w:before="0"/>
                              <w:rPr>
                                <w:rFonts w:ascii="Arial" w:hAnsi="Arial"/>
                                <w:color w:val="404040" w:themeColor="text1" w:themeTint="BF"/>
                                <w:sz w:val="14"/>
                                <w:szCs w:val="14"/>
                                <w:u w:val="none"/>
                              </w:rPr>
                            </w:pPr>
                            <w:r w:rsidRPr="00395E05">
                              <w:rPr>
                                <w:rFonts w:ascii="Arial" w:hAnsi="Arial"/>
                                <w:color w:val="404040" w:themeColor="text1" w:themeTint="BF"/>
                                <w:sz w:val="14"/>
                                <w:szCs w:val="14"/>
                                <w:u w:val="none"/>
                              </w:rPr>
                              <w:t xml:space="preserve">Landesseniorenrat Schleswig-Holstein e.V. </w:t>
                            </w:r>
                          </w:p>
                          <w:p w:rsidR="004A10C1" w:rsidRPr="00395E05" w:rsidRDefault="00645B02" w:rsidP="00411D62">
                            <w:pPr>
                              <w:pStyle w:val="berschrift1"/>
                              <w:spacing w:before="0"/>
                              <w:rPr>
                                <w:rFonts w:ascii="Arial" w:hAnsi="Arial"/>
                                <w:color w:val="404040" w:themeColor="text1" w:themeTint="BF"/>
                                <w:sz w:val="14"/>
                                <w:szCs w:val="14"/>
                                <w:u w:val="none"/>
                              </w:rPr>
                            </w:pPr>
                            <w:r w:rsidRPr="00395E05">
                              <w:rPr>
                                <w:rFonts w:ascii="Arial" w:hAnsi="Arial"/>
                                <w:color w:val="404040" w:themeColor="text1" w:themeTint="BF"/>
                                <w:sz w:val="14"/>
                                <w:szCs w:val="14"/>
                                <w:u w:val="none"/>
                              </w:rPr>
                              <w:t>Kantplatz 14,</w:t>
                            </w:r>
                            <w:r w:rsidR="004A10C1" w:rsidRPr="00395E05">
                              <w:rPr>
                                <w:rFonts w:ascii="Arial" w:hAnsi="Arial"/>
                                <w:color w:val="404040" w:themeColor="text1" w:themeTint="BF"/>
                                <w:sz w:val="14"/>
                                <w:szCs w:val="14"/>
                                <w:u w:val="none"/>
                              </w:rPr>
                              <w:t xml:space="preserve"> 24537 Neumünster</w:t>
                            </w:r>
                          </w:p>
                          <w:p w:rsidR="00222083" w:rsidRPr="00411D62" w:rsidRDefault="00222083" w:rsidP="00411D62">
                            <w:pPr>
                              <w:spacing w:before="0" w:after="0" w:line="240" w:lineRule="auto"/>
                              <w:rPr>
                                <w:color w:val="030649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.65pt;margin-top:26.85pt;width:187.5pt;height:17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" filled="f" stroked="f">
                <v:stroke joinstyle="round"/>
                <v:textbox inset="0,0,0,0">
                  <w:txbxContent>
                    <w:p w:rsidR="00411D62" w:rsidRPr="00395E05" w:rsidRDefault="004A10C1" w:rsidP="00411D62">
                      <w:pPr>
                        <w:pStyle w:val="berschrift1"/>
                        <w:spacing w:before="0"/>
                        <w:rPr>
                          <w:rFonts w:ascii="Arial" w:hAnsi="Arial"/>
                          <w:color w:val="404040" w:themeColor="text1" w:themeTint="BF"/>
                          <w:sz w:val="14"/>
                          <w:szCs w:val="14"/>
                          <w:u w:val="none"/>
                        </w:rPr>
                      </w:pPr>
                      <w:r w:rsidRPr="00395E05">
                        <w:rPr>
                          <w:rFonts w:ascii="Arial" w:hAnsi="Arial"/>
                          <w:color w:val="404040" w:themeColor="text1" w:themeTint="BF"/>
                          <w:sz w:val="14"/>
                          <w:szCs w:val="14"/>
                          <w:u w:val="none"/>
                        </w:rPr>
                        <w:t xml:space="preserve">Landesseniorenrat Schleswig-Holstein e.V. </w:t>
                      </w:r>
                    </w:p>
                    <w:p w:rsidR="004A10C1" w:rsidRPr="00395E05" w:rsidRDefault="00645B02" w:rsidP="00411D62">
                      <w:pPr>
                        <w:pStyle w:val="berschrift1"/>
                        <w:spacing w:before="0"/>
                        <w:rPr>
                          <w:rFonts w:ascii="Arial" w:hAnsi="Arial"/>
                          <w:color w:val="404040" w:themeColor="text1" w:themeTint="BF"/>
                          <w:sz w:val="14"/>
                          <w:szCs w:val="14"/>
                          <w:u w:val="none"/>
                        </w:rPr>
                      </w:pPr>
                      <w:r w:rsidRPr="00395E05">
                        <w:rPr>
                          <w:rFonts w:ascii="Arial" w:hAnsi="Arial"/>
                          <w:color w:val="404040" w:themeColor="text1" w:themeTint="BF"/>
                          <w:sz w:val="14"/>
                          <w:szCs w:val="14"/>
                          <w:u w:val="none"/>
                        </w:rPr>
                        <w:t>Kantplatz 14,</w:t>
                      </w:r>
                      <w:r w:rsidR="004A10C1" w:rsidRPr="00395E05">
                        <w:rPr>
                          <w:rFonts w:ascii="Arial" w:hAnsi="Arial"/>
                          <w:color w:val="404040" w:themeColor="text1" w:themeTint="BF"/>
                          <w:sz w:val="14"/>
                          <w:szCs w:val="14"/>
                          <w:u w:val="none"/>
                        </w:rPr>
                        <w:t xml:space="preserve"> 24537 Neumünster</w:t>
                      </w:r>
                    </w:p>
                    <w:p w:rsidR="00222083" w:rsidRPr="00411D62" w:rsidRDefault="00222083" w:rsidP="00411D62">
                      <w:pPr>
                        <w:spacing w:before="0" w:after="0" w:line="240" w:lineRule="auto"/>
                        <w:rPr>
                          <w:color w:val="030649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2809" w:rsidRPr="003B083D" w:rsidRDefault="00242350" w:rsidP="00DF2809">
      <w:pPr>
        <w:rPr>
          <w:sz w:val="22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658B241" wp14:editId="13BB1AF1">
                <wp:simplePos x="0" y="0"/>
                <wp:positionH relativeFrom="page">
                  <wp:posOffset>933450</wp:posOffset>
                </wp:positionH>
                <wp:positionV relativeFrom="page">
                  <wp:posOffset>2152650</wp:posOffset>
                </wp:positionV>
                <wp:extent cx="2990850" cy="12763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1070" w:rsidRPr="003B083D" w:rsidRDefault="00C71070" w:rsidP="0044468B">
                            <w:pPr>
                              <w:pStyle w:val="Rahmeninhalt"/>
                              <w:spacing w:before="0" w:after="0"/>
                              <w:rPr>
                                <w:sz w:val="22"/>
                              </w:rPr>
                            </w:pPr>
                            <w:r w:rsidRPr="003B083D">
                              <w:rPr>
                                <w:sz w:val="22"/>
                              </w:rPr>
                              <w:t xml:space="preserve">An </w:t>
                            </w:r>
                            <w:r w:rsidR="0044468B" w:rsidRPr="003B083D">
                              <w:rPr>
                                <w:sz w:val="22"/>
                              </w:rPr>
                              <w:t>die Kreisvorsitzenden</w:t>
                            </w:r>
                          </w:p>
                          <w:p w:rsidR="0044468B" w:rsidRDefault="0044468B" w:rsidP="0044468B">
                            <w:pPr>
                              <w:pStyle w:val="Rahmeninhalt"/>
                              <w:spacing w:before="0" w:after="0"/>
                              <w:rPr>
                                <w:sz w:val="22"/>
                              </w:rPr>
                            </w:pPr>
                            <w:r w:rsidRPr="003B083D">
                              <w:rPr>
                                <w:sz w:val="22"/>
                              </w:rPr>
                              <w:t>und  Kommunalen Verwaltungen</w:t>
                            </w:r>
                          </w:p>
                          <w:p w:rsidR="003B083D" w:rsidRPr="003B083D" w:rsidRDefault="003B083D" w:rsidP="0044468B">
                            <w:pPr>
                              <w:pStyle w:val="Rahmeninhalt"/>
                              <w:spacing w:before="0"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der Kreise, Städte und Orte</w:t>
                            </w:r>
                          </w:p>
                          <w:p w:rsidR="0044468B" w:rsidRPr="009F3FD4" w:rsidRDefault="0044468B" w:rsidP="0044468B">
                            <w:pPr>
                              <w:pStyle w:val="Rahmeninhalt"/>
                              <w:spacing w:before="0" w:after="0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B241" id="Text Box 4" o:spid="_x0000_s1028" type="#_x0000_t202" style="position:absolute;margin-left:73.5pt;margin-top:169.5pt;width:235.5pt;height:100.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TffAIAAAc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" stroked="f">
                <v:textbox inset="0,0,0,0">
                  <w:txbxContent>
                    <w:p w:rsidR="00C71070" w:rsidRPr="003B083D" w:rsidRDefault="00C71070" w:rsidP="0044468B">
                      <w:pPr>
                        <w:pStyle w:val="Rahmeninhalt"/>
                        <w:spacing w:before="0" w:after="0"/>
                        <w:rPr>
                          <w:sz w:val="22"/>
                        </w:rPr>
                      </w:pPr>
                      <w:r w:rsidRPr="003B083D">
                        <w:rPr>
                          <w:sz w:val="22"/>
                        </w:rPr>
                        <w:t xml:space="preserve">An </w:t>
                      </w:r>
                      <w:r w:rsidR="0044468B" w:rsidRPr="003B083D">
                        <w:rPr>
                          <w:sz w:val="22"/>
                        </w:rPr>
                        <w:t>die Kreisvorsitzenden</w:t>
                      </w:r>
                    </w:p>
                    <w:p w:rsidR="0044468B" w:rsidRDefault="0044468B" w:rsidP="0044468B">
                      <w:pPr>
                        <w:pStyle w:val="Rahmeninhalt"/>
                        <w:spacing w:before="0" w:after="0"/>
                        <w:rPr>
                          <w:sz w:val="22"/>
                        </w:rPr>
                      </w:pPr>
                      <w:r w:rsidRPr="003B083D">
                        <w:rPr>
                          <w:sz w:val="22"/>
                        </w:rPr>
                        <w:t>und  Kommunalen Verwaltungen</w:t>
                      </w:r>
                    </w:p>
                    <w:p w:rsidR="003B083D" w:rsidRPr="003B083D" w:rsidRDefault="003B083D" w:rsidP="0044468B">
                      <w:pPr>
                        <w:pStyle w:val="Rahmeninhalt"/>
                        <w:spacing w:before="0"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der Kreise, Städte und Orte</w:t>
                      </w:r>
                    </w:p>
                    <w:p w:rsidR="0044468B" w:rsidRPr="009F3FD4" w:rsidRDefault="0044468B" w:rsidP="0044468B">
                      <w:pPr>
                        <w:pStyle w:val="Rahmeninhalt"/>
                        <w:spacing w:before="0" w:after="0"/>
                        <w:rPr>
                          <w:szCs w:val="21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8D7018" w:rsidRPr="003B083D" w:rsidRDefault="0044468B" w:rsidP="009F3FD4">
      <w:pPr>
        <w:pStyle w:val="Rahmeninhalt"/>
        <w:spacing w:before="120"/>
        <w:rPr>
          <w:b/>
          <w:sz w:val="22"/>
        </w:rPr>
      </w:pPr>
      <w:r w:rsidRPr="003B083D">
        <w:rPr>
          <w:b/>
          <w:sz w:val="22"/>
        </w:rPr>
        <w:t>Klärung der Mitgliedschaft</w:t>
      </w:r>
    </w:p>
    <w:p w:rsidR="009F3FD4" w:rsidRPr="003B083D" w:rsidRDefault="009F3FD4" w:rsidP="00466307">
      <w:pPr>
        <w:pStyle w:val="Rahmeninhalt"/>
        <w:spacing w:before="120"/>
        <w:jc w:val="right"/>
        <w:rPr>
          <w:b/>
          <w:sz w:val="22"/>
        </w:rPr>
      </w:pPr>
    </w:p>
    <w:p w:rsidR="00C36CBF" w:rsidRPr="003B083D" w:rsidRDefault="008D7018" w:rsidP="00C35895">
      <w:pPr>
        <w:rPr>
          <w:sz w:val="22"/>
        </w:rPr>
      </w:pPr>
      <w:r w:rsidRPr="003B083D">
        <w:rPr>
          <w:sz w:val="22"/>
        </w:rPr>
        <w:t>Sehr geehrte</w:t>
      </w:r>
      <w:r w:rsidR="00242350">
        <w:rPr>
          <w:sz w:val="22"/>
        </w:rPr>
        <w:t xml:space="preserve"> </w:t>
      </w:r>
      <w:r w:rsidR="00C36CBF" w:rsidRPr="003B083D">
        <w:rPr>
          <w:sz w:val="22"/>
        </w:rPr>
        <w:t>Damen, sehr geehrte Herren,</w:t>
      </w:r>
    </w:p>
    <w:p w:rsidR="00411D62" w:rsidRPr="003B083D" w:rsidRDefault="00B344C4" w:rsidP="00C35895">
      <w:pPr>
        <w:rPr>
          <w:sz w:val="22"/>
        </w:rPr>
      </w:pPr>
      <w:r>
        <w:rPr>
          <w:sz w:val="22"/>
        </w:rPr>
        <w:t>a</w:t>
      </w:r>
      <w:r w:rsidR="00C36CBF" w:rsidRPr="003B083D">
        <w:rPr>
          <w:sz w:val="22"/>
        </w:rPr>
        <w:t>nlässl</w:t>
      </w:r>
      <w:r>
        <w:rPr>
          <w:sz w:val="22"/>
        </w:rPr>
        <w:t xml:space="preserve">ich der Vorbereitungen zur </w:t>
      </w:r>
      <w:r w:rsidR="00C36CBF" w:rsidRPr="003B083D">
        <w:rPr>
          <w:sz w:val="22"/>
        </w:rPr>
        <w:t>Mit</w:t>
      </w:r>
      <w:r w:rsidR="002A3CBF">
        <w:rPr>
          <w:sz w:val="22"/>
        </w:rPr>
        <w:t>gliederversammlung</w:t>
      </w:r>
      <w:r w:rsidR="0044468B" w:rsidRPr="003B083D">
        <w:rPr>
          <w:sz w:val="22"/>
        </w:rPr>
        <w:t xml:space="preserve"> </w:t>
      </w:r>
      <w:r>
        <w:rPr>
          <w:sz w:val="22"/>
        </w:rPr>
        <w:t xml:space="preserve">des Landesseniorenrates wurde </w:t>
      </w:r>
      <w:r w:rsidR="0044468B" w:rsidRPr="003B083D">
        <w:rPr>
          <w:sz w:val="22"/>
        </w:rPr>
        <w:t>festgestellt</w:t>
      </w:r>
      <w:r w:rsidR="002A3CBF">
        <w:rPr>
          <w:sz w:val="22"/>
        </w:rPr>
        <w:t>,</w:t>
      </w:r>
      <w:r w:rsidR="00C71070" w:rsidRPr="003B083D">
        <w:rPr>
          <w:sz w:val="22"/>
        </w:rPr>
        <w:t xml:space="preserve"> da</w:t>
      </w:r>
      <w:r w:rsidR="002A3CBF">
        <w:rPr>
          <w:sz w:val="22"/>
        </w:rPr>
        <w:t>s</w:t>
      </w:r>
      <w:r w:rsidR="00C71070" w:rsidRPr="003B083D">
        <w:rPr>
          <w:sz w:val="22"/>
        </w:rPr>
        <w:t xml:space="preserve">s </w:t>
      </w:r>
      <w:r w:rsidR="002A3CBF">
        <w:rPr>
          <w:sz w:val="22"/>
        </w:rPr>
        <w:t>derzeit</w:t>
      </w:r>
      <w:r w:rsidR="00C36CBF" w:rsidRPr="003B083D">
        <w:rPr>
          <w:sz w:val="22"/>
        </w:rPr>
        <w:t xml:space="preserve"> nicht </w:t>
      </w:r>
      <w:r w:rsidR="002A3CBF">
        <w:rPr>
          <w:sz w:val="22"/>
        </w:rPr>
        <w:t>von allen</w:t>
      </w:r>
      <w:r w:rsidR="00C36CBF" w:rsidRPr="003B083D">
        <w:rPr>
          <w:sz w:val="22"/>
        </w:rPr>
        <w:t xml:space="preserve"> Kommunen</w:t>
      </w:r>
      <w:r w:rsidR="002A3CBF">
        <w:rPr>
          <w:sz w:val="22"/>
        </w:rPr>
        <w:t xml:space="preserve">, die Seniorenräte eingerichtet haben, </w:t>
      </w:r>
      <w:r w:rsidR="00C36CBF" w:rsidRPr="003B083D">
        <w:rPr>
          <w:sz w:val="22"/>
        </w:rPr>
        <w:t xml:space="preserve">ein eindeutiger Nachweis der Mitgliedschaft </w:t>
      </w:r>
      <w:r w:rsidR="008A6A4F">
        <w:rPr>
          <w:sz w:val="22"/>
        </w:rPr>
        <w:t>gege</w:t>
      </w:r>
      <w:r w:rsidR="002A3CBF">
        <w:rPr>
          <w:sz w:val="22"/>
        </w:rPr>
        <w:t>ben ist</w:t>
      </w:r>
      <w:r w:rsidR="00C36CBF" w:rsidRPr="003B083D">
        <w:rPr>
          <w:sz w:val="22"/>
        </w:rPr>
        <w:t>.</w:t>
      </w:r>
    </w:p>
    <w:p w:rsidR="00C36CBF" w:rsidRPr="003B083D" w:rsidRDefault="002A3CBF" w:rsidP="00C35895">
      <w:pPr>
        <w:rPr>
          <w:sz w:val="22"/>
        </w:rPr>
      </w:pPr>
      <w:r>
        <w:rPr>
          <w:sz w:val="22"/>
        </w:rPr>
        <w:t>Um</w:t>
      </w:r>
      <w:r w:rsidRPr="003B083D">
        <w:rPr>
          <w:sz w:val="22"/>
        </w:rPr>
        <w:t xml:space="preserve"> diese Versäumnisse schnellstmöglich </w:t>
      </w:r>
      <w:r>
        <w:rPr>
          <w:sz w:val="22"/>
        </w:rPr>
        <w:t xml:space="preserve">zu </w:t>
      </w:r>
      <w:r w:rsidRPr="003B083D">
        <w:rPr>
          <w:sz w:val="22"/>
        </w:rPr>
        <w:t>korrigier</w:t>
      </w:r>
      <w:r>
        <w:rPr>
          <w:sz w:val="22"/>
        </w:rPr>
        <w:t>en,</w:t>
      </w:r>
      <w:r w:rsidR="00C36CBF" w:rsidRPr="003B083D">
        <w:rPr>
          <w:sz w:val="22"/>
        </w:rPr>
        <w:t xml:space="preserve"> bitten </w:t>
      </w:r>
      <w:r>
        <w:rPr>
          <w:sz w:val="22"/>
        </w:rPr>
        <w:t xml:space="preserve">wir </w:t>
      </w:r>
      <w:r w:rsidR="00C36CBF" w:rsidRPr="003B083D">
        <w:rPr>
          <w:sz w:val="22"/>
        </w:rPr>
        <w:t xml:space="preserve">Sie um Ihre freundliche Unterstützung </w:t>
      </w:r>
    </w:p>
    <w:p w:rsidR="002A3CBF" w:rsidRDefault="002A3CBF" w:rsidP="00C35895">
      <w:pPr>
        <w:rPr>
          <w:sz w:val="22"/>
        </w:rPr>
      </w:pPr>
      <w:r>
        <w:rPr>
          <w:sz w:val="22"/>
        </w:rPr>
        <w:t>Wenn</w:t>
      </w:r>
      <w:r w:rsidR="00C71070" w:rsidRPr="003B083D">
        <w:rPr>
          <w:sz w:val="22"/>
        </w:rPr>
        <w:t xml:space="preserve"> von Ihnen bereits ein Antrag </w:t>
      </w:r>
      <w:r>
        <w:rPr>
          <w:sz w:val="22"/>
        </w:rPr>
        <w:t>auf Mitgliedschaft im LSR gestellt worde</w:t>
      </w:r>
      <w:r w:rsidR="0044468B" w:rsidRPr="003B083D">
        <w:rPr>
          <w:sz w:val="22"/>
        </w:rPr>
        <w:t>n</w:t>
      </w:r>
      <w:r>
        <w:rPr>
          <w:sz w:val="22"/>
        </w:rPr>
        <w:t xml:space="preserve"> ist</w:t>
      </w:r>
      <w:r w:rsidR="0044468B" w:rsidRPr="003B083D">
        <w:rPr>
          <w:sz w:val="22"/>
        </w:rPr>
        <w:t xml:space="preserve">, bitten wir </w:t>
      </w:r>
      <w:r>
        <w:rPr>
          <w:sz w:val="22"/>
        </w:rPr>
        <w:t xml:space="preserve">zur </w:t>
      </w:r>
      <w:r w:rsidR="008A6A4F">
        <w:rPr>
          <w:sz w:val="22"/>
        </w:rPr>
        <w:t>Vervollständigung unserer Unterlagen</w:t>
      </w:r>
      <w:r w:rsidR="00327C15">
        <w:rPr>
          <w:sz w:val="22"/>
        </w:rPr>
        <w:t>,</w:t>
      </w:r>
      <w:r>
        <w:rPr>
          <w:sz w:val="22"/>
        </w:rPr>
        <w:t xml:space="preserve"> um Übersendung Ihrer Satzung </w:t>
      </w:r>
      <w:r w:rsidR="00242350">
        <w:rPr>
          <w:sz w:val="22"/>
        </w:rPr>
        <w:t>und</w:t>
      </w:r>
      <w:r>
        <w:rPr>
          <w:sz w:val="22"/>
        </w:rPr>
        <w:t xml:space="preserve"> um eine Bestätigung, dass Sie die Satzung des LSR anerkennen.</w:t>
      </w:r>
      <w:r w:rsidR="00C71070" w:rsidRPr="003B083D">
        <w:rPr>
          <w:sz w:val="22"/>
        </w:rPr>
        <w:t xml:space="preserve"> </w:t>
      </w:r>
    </w:p>
    <w:p w:rsidR="00C71070" w:rsidRPr="003B083D" w:rsidRDefault="00C71070" w:rsidP="00C35895">
      <w:pPr>
        <w:rPr>
          <w:sz w:val="22"/>
        </w:rPr>
      </w:pPr>
      <w:r w:rsidRPr="003B083D">
        <w:rPr>
          <w:sz w:val="22"/>
        </w:rPr>
        <w:t>Falls</w:t>
      </w:r>
      <w:r w:rsidR="008A6A4F">
        <w:rPr>
          <w:sz w:val="22"/>
        </w:rPr>
        <w:t xml:space="preserve"> bisher</w:t>
      </w:r>
      <w:r w:rsidRPr="003B083D">
        <w:rPr>
          <w:sz w:val="22"/>
        </w:rPr>
        <w:t xml:space="preserve"> kein Antrag gestellt wurde</w:t>
      </w:r>
      <w:r w:rsidR="00B344C4">
        <w:rPr>
          <w:sz w:val="22"/>
        </w:rPr>
        <w:t>,</w:t>
      </w:r>
      <w:r w:rsidRPr="003B083D">
        <w:rPr>
          <w:sz w:val="22"/>
        </w:rPr>
        <w:t xml:space="preserve"> wäre es erforderlich diesen</w:t>
      </w:r>
      <w:r w:rsidR="008A6A4F">
        <w:rPr>
          <w:sz w:val="22"/>
        </w:rPr>
        <w:t>,</w:t>
      </w:r>
      <w:r w:rsidRPr="003B083D">
        <w:rPr>
          <w:sz w:val="22"/>
        </w:rPr>
        <w:t xml:space="preserve"> </w:t>
      </w:r>
      <w:r w:rsidR="0044468B" w:rsidRPr="003B083D">
        <w:rPr>
          <w:sz w:val="22"/>
        </w:rPr>
        <w:t xml:space="preserve">zzgl. der Satzung </w:t>
      </w:r>
      <w:r w:rsidR="00242350">
        <w:rPr>
          <w:sz w:val="22"/>
        </w:rPr>
        <w:t>und der</w:t>
      </w:r>
      <w:r w:rsidR="002A3CBF">
        <w:rPr>
          <w:sz w:val="22"/>
        </w:rPr>
        <w:t xml:space="preserve"> Erklärung zur Anerkennung der LSR-Satzung</w:t>
      </w:r>
      <w:r w:rsidR="008A6A4F">
        <w:rPr>
          <w:sz w:val="22"/>
        </w:rPr>
        <w:t>,</w:t>
      </w:r>
      <w:r w:rsidR="002A3CBF">
        <w:rPr>
          <w:sz w:val="22"/>
        </w:rPr>
        <w:t xml:space="preserve"> </w:t>
      </w:r>
      <w:r w:rsidRPr="003B083D">
        <w:rPr>
          <w:sz w:val="22"/>
        </w:rPr>
        <w:t>nachzureichen. Hierzu genügt ein formloses Anschreiben.</w:t>
      </w:r>
      <w:r w:rsidR="00B344C4">
        <w:rPr>
          <w:sz w:val="22"/>
        </w:rPr>
        <w:t xml:space="preserve"> </w:t>
      </w:r>
      <w:r w:rsidRPr="003B083D">
        <w:rPr>
          <w:sz w:val="22"/>
        </w:rPr>
        <w:t>Die Mitgliedschaft im LSR ist kostenfrei.</w:t>
      </w:r>
    </w:p>
    <w:p w:rsidR="007268BE" w:rsidRPr="003B083D" w:rsidRDefault="00C71070" w:rsidP="00C35895">
      <w:pPr>
        <w:rPr>
          <w:sz w:val="22"/>
        </w:rPr>
      </w:pPr>
      <w:r w:rsidRPr="003B083D">
        <w:rPr>
          <w:sz w:val="22"/>
        </w:rPr>
        <w:t>Für Rü</w:t>
      </w:r>
      <w:r w:rsidR="00493D9D">
        <w:rPr>
          <w:sz w:val="22"/>
        </w:rPr>
        <w:t>ckfragen stehen wir Ihnen gern</w:t>
      </w:r>
      <w:r w:rsidR="00256F70" w:rsidRPr="003B083D">
        <w:rPr>
          <w:sz w:val="22"/>
        </w:rPr>
        <w:t xml:space="preserve"> zur Verfügung.</w:t>
      </w:r>
    </w:p>
    <w:p w:rsidR="00865BA5" w:rsidRPr="003B083D" w:rsidRDefault="00865BA5" w:rsidP="00C35895">
      <w:pPr>
        <w:rPr>
          <w:sz w:val="22"/>
        </w:rPr>
      </w:pPr>
      <w:r w:rsidRPr="003B083D">
        <w:rPr>
          <w:sz w:val="22"/>
        </w:rPr>
        <w:t>Mit freundlichen Grüßen</w:t>
      </w:r>
    </w:p>
    <w:p w:rsidR="00411D62" w:rsidRPr="003B083D" w:rsidRDefault="003C0801" w:rsidP="00C35895">
      <w:pPr>
        <w:rPr>
          <w:sz w:val="22"/>
        </w:rPr>
      </w:pPr>
      <w:r>
        <w:rPr>
          <w:noProof/>
          <w:sz w:val="22"/>
          <w:lang w:eastAsia="de-DE"/>
        </w:rPr>
        <w:drawing>
          <wp:inline distT="0" distB="0" distL="0" distR="0">
            <wp:extent cx="2133600" cy="582225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27" cy="58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70" w:rsidRPr="003B083D" w:rsidRDefault="00256F70" w:rsidP="00C35895">
      <w:pPr>
        <w:rPr>
          <w:sz w:val="22"/>
        </w:rPr>
      </w:pPr>
      <w:r w:rsidRPr="003B083D">
        <w:rPr>
          <w:sz w:val="22"/>
        </w:rPr>
        <w:t>P. Schildwächter</w:t>
      </w:r>
    </w:p>
    <w:p w:rsidR="00256F70" w:rsidRPr="003B083D" w:rsidRDefault="00256F70" w:rsidP="00C35895">
      <w:pPr>
        <w:rPr>
          <w:sz w:val="22"/>
        </w:rPr>
      </w:pPr>
      <w:r w:rsidRPr="003B083D">
        <w:rPr>
          <w:sz w:val="22"/>
        </w:rPr>
        <w:t>Vorsitzender</w:t>
      </w:r>
    </w:p>
    <w:sectPr w:rsidR="00256F70" w:rsidRPr="003B083D" w:rsidSect="001A20C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410" w:right="1417" w:bottom="1418" w:left="1417" w:header="760" w:footer="6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A20" w:rsidRDefault="00725A20">
      <w:pPr>
        <w:spacing w:after="0" w:line="240" w:lineRule="auto"/>
      </w:pPr>
      <w:r>
        <w:separator/>
      </w:r>
    </w:p>
  </w:endnote>
  <w:endnote w:type="continuationSeparator" w:id="0">
    <w:p w:rsidR="00725A20" w:rsidRDefault="0072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E7" w:rsidRPr="009107E7" w:rsidRDefault="00242350" w:rsidP="008B31F8">
    <w:pPr>
      <w:pStyle w:val="Fuzeile"/>
      <w:jc w:val="center"/>
      <w:rPr>
        <w:sz w:val="20"/>
        <w:szCs w:val="20"/>
      </w:rPr>
    </w:pPr>
    <w:r>
      <w:rPr>
        <w:noProof/>
        <w:sz w:val="20"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81792" behindDoc="1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217169</wp:posOffset>
              </wp:positionV>
              <wp:extent cx="5715000" cy="0"/>
              <wp:effectExtent l="0" t="0" r="19050" b="19050"/>
              <wp:wrapThrough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hrough>
              <wp:docPr id="37" name="Gerade Verbindung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5875" cap="rnd">
                        <a:solidFill>
                          <a:srgbClr val="00877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2F4D9B" id="Gerade Verbindung 37" o:spid="_x0000_s1026" style="position:absolute;z-index:-251634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9pt,17.1pt" to="451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" strokecolor="#00877f" strokeweight="1.25pt">
              <v:stroke endcap="round"/>
              <o:lock v:ext="edit" shapetype="f"/>
              <w10:wrap type="through"/>
            </v:line>
          </w:pict>
        </mc:Fallback>
      </mc:AlternateContent>
    </w:r>
    <w:r w:rsidR="00340F68" w:rsidRPr="009107E7">
      <w:rPr>
        <w:sz w:val="20"/>
        <w:szCs w:val="20"/>
      </w:rPr>
      <w:fldChar w:fldCharType="begin"/>
    </w:r>
    <w:r w:rsidR="009107E7" w:rsidRPr="009107E7">
      <w:rPr>
        <w:sz w:val="20"/>
        <w:szCs w:val="20"/>
      </w:rPr>
      <w:instrText>PAGE   \* MERGEFORMAT</w:instrText>
    </w:r>
    <w:r w:rsidR="00340F68" w:rsidRPr="009107E7">
      <w:rPr>
        <w:sz w:val="20"/>
        <w:szCs w:val="20"/>
      </w:rPr>
      <w:fldChar w:fldCharType="separate"/>
    </w:r>
    <w:r w:rsidR="003C0801">
      <w:rPr>
        <w:noProof/>
        <w:sz w:val="20"/>
        <w:szCs w:val="20"/>
      </w:rPr>
      <w:t>2</w:t>
    </w:r>
    <w:r w:rsidR="00340F68" w:rsidRPr="009107E7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1B7" w:rsidRDefault="00242350" w:rsidP="007F71B7">
    <w:pPr>
      <w:spacing w:before="0" w:after="0" w:line="240" w:lineRule="auto"/>
      <w:rPr>
        <w:sz w:val="20"/>
        <w:szCs w:val="20"/>
      </w:rPr>
    </w:pPr>
    <w:r>
      <w:rPr>
        <w:noProof/>
        <w:sz w:val="20"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73600" behindDoc="1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68579</wp:posOffset>
              </wp:positionV>
              <wp:extent cx="5705475" cy="0"/>
              <wp:effectExtent l="0" t="0" r="28575" b="19050"/>
              <wp:wrapThrough wrapText="bothSides">
                <wp:wrapPolygon edited="0">
                  <wp:start x="0" y="-1"/>
                  <wp:lineTo x="0" y="-1"/>
                  <wp:lineTo x="21636" y="-1"/>
                  <wp:lineTo x="21636" y="-1"/>
                  <wp:lineTo x="0" y="-1"/>
                </wp:wrapPolygon>
              </wp:wrapThrough>
              <wp:docPr id="21" name="Gerade Verbindung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 w="15875" cap="rnd">
                        <a:solidFill>
                          <a:srgbClr val="00877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EB11CF" id="Gerade Verbindung 21" o:spid="_x0000_s1026" style="position:absolute;z-index:-251642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5.4pt" to="449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" strokecolor="#00877f" strokeweight="1.25pt">
              <v:stroke endcap="round"/>
              <o:lock v:ext="edit" shapetype="f"/>
              <w10:wrap type="through"/>
            </v:line>
          </w:pict>
        </mc:Fallback>
      </mc:AlternateContent>
    </w:r>
  </w:p>
  <w:p w:rsidR="007F71B7" w:rsidRPr="00DB7760" w:rsidRDefault="007F71B7" w:rsidP="00DB7760">
    <w:pPr>
      <w:spacing w:before="0" w:after="0" w:line="240" w:lineRule="auto"/>
      <w:rPr>
        <w:rFonts w:cs="Arial"/>
        <w:color w:val="404040" w:themeColor="text1" w:themeTint="BF"/>
        <w:sz w:val="20"/>
        <w:szCs w:val="20"/>
      </w:rPr>
    </w:pPr>
    <w:r w:rsidRPr="00DB7760">
      <w:rPr>
        <w:rFonts w:cs="Arial"/>
        <w:b/>
        <w:color w:val="404040" w:themeColor="text1" w:themeTint="BF"/>
        <w:sz w:val="20"/>
        <w:szCs w:val="20"/>
      </w:rPr>
      <w:t>Bankverbindung</w:t>
    </w:r>
    <w:r w:rsidRPr="00DB7760">
      <w:rPr>
        <w:rFonts w:cs="Arial"/>
        <w:color w:val="404040" w:themeColor="text1" w:themeTint="BF"/>
        <w:sz w:val="20"/>
        <w:szCs w:val="20"/>
      </w:rPr>
      <w:t>: IBAN: DE56 2105 0170 0005</w:t>
    </w:r>
    <w:r w:rsidR="00BB79CF" w:rsidRPr="00DB7760">
      <w:rPr>
        <w:rFonts w:cs="Arial"/>
        <w:color w:val="404040" w:themeColor="text1" w:themeTint="BF"/>
        <w:sz w:val="20"/>
        <w:szCs w:val="20"/>
      </w:rPr>
      <w:t xml:space="preserve"> 0046 43,</w:t>
    </w:r>
    <w:r w:rsidRPr="00DB7760">
      <w:rPr>
        <w:rFonts w:cs="Arial"/>
        <w:color w:val="404040" w:themeColor="text1" w:themeTint="BF"/>
        <w:sz w:val="20"/>
        <w:szCs w:val="20"/>
      </w:rPr>
      <w:t xml:space="preserve"> BIC: NOLADE21KIE</w:t>
    </w:r>
    <w:r w:rsidR="00BB79CF" w:rsidRPr="00DB7760">
      <w:rPr>
        <w:rFonts w:cs="Arial"/>
        <w:color w:val="404040" w:themeColor="text1" w:themeTint="BF"/>
        <w:sz w:val="20"/>
        <w:szCs w:val="20"/>
      </w:rPr>
      <w:t>,</w:t>
    </w:r>
    <w:r w:rsidRPr="00DB7760">
      <w:rPr>
        <w:rFonts w:cs="Arial"/>
        <w:color w:val="404040" w:themeColor="text1" w:themeTint="BF"/>
        <w:sz w:val="20"/>
        <w:szCs w:val="20"/>
      </w:rPr>
      <w:t xml:space="preserve"> Förde Sparkasse</w:t>
    </w:r>
  </w:p>
  <w:p w:rsidR="007F71B7" w:rsidRPr="00DB7760" w:rsidRDefault="00645B02" w:rsidP="007F71B7">
    <w:pPr>
      <w:pStyle w:val="StandardWeb"/>
      <w:spacing w:before="0" w:beforeAutospacing="0" w:after="0" w:afterAutospacing="0"/>
      <w:rPr>
        <w:rFonts w:ascii="Arial" w:hAnsi="Arial" w:cs="Arial"/>
        <w:color w:val="404040" w:themeColor="text1" w:themeTint="BF"/>
        <w:spacing w:val="-4"/>
        <w:sz w:val="20"/>
        <w:szCs w:val="20"/>
      </w:rPr>
    </w:pPr>
    <w:r w:rsidRPr="00DB7760">
      <w:rPr>
        <w:rFonts w:ascii="Arial" w:eastAsia="Calibri" w:hAnsi="Arial" w:cs="Arial"/>
        <w:b/>
        <w:iCs/>
        <w:color w:val="404040" w:themeColor="text1" w:themeTint="BF"/>
        <w:spacing w:val="-4"/>
        <w:sz w:val="20"/>
        <w:szCs w:val="20"/>
        <w:lang w:eastAsia="ar-SA"/>
      </w:rPr>
      <w:t>Steuernummer</w:t>
    </w:r>
    <w:r w:rsidRPr="00DB7760">
      <w:rPr>
        <w:rFonts w:ascii="Arial" w:eastAsia="Calibri" w:hAnsi="Arial" w:cs="Arial"/>
        <w:iCs/>
        <w:color w:val="404040" w:themeColor="text1" w:themeTint="BF"/>
        <w:spacing w:val="-4"/>
        <w:sz w:val="20"/>
        <w:szCs w:val="20"/>
        <w:lang w:eastAsia="ar-SA"/>
      </w:rPr>
      <w:t>: 19/292/31110</w:t>
    </w:r>
    <w:r w:rsidR="00BB79CF" w:rsidRPr="00DB7760">
      <w:rPr>
        <w:rFonts w:ascii="Arial" w:eastAsia="Calibri" w:hAnsi="Arial" w:cs="Arial"/>
        <w:iCs/>
        <w:color w:val="404040" w:themeColor="text1" w:themeTint="BF"/>
        <w:spacing w:val="-4"/>
        <w:sz w:val="20"/>
        <w:szCs w:val="20"/>
        <w:lang w:eastAsia="ar-SA"/>
      </w:rPr>
      <w:t>,</w:t>
    </w:r>
    <w:r w:rsidRPr="00DB7760">
      <w:rPr>
        <w:rFonts w:ascii="Arial" w:hAnsi="Arial" w:cs="Arial"/>
        <w:color w:val="404040" w:themeColor="text1" w:themeTint="BF"/>
        <w:spacing w:val="-4"/>
        <w:sz w:val="20"/>
        <w:szCs w:val="20"/>
      </w:rPr>
      <w:t xml:space="preserve"> Finanzamt Kiel-Nord </w:t>
    </w:r>
    <w:r w:rsidR="00BB79CF" w:rsidRPr="00DB7760">
      <w:rPr>
        <w:rFonts w:ascii="Arial" w:hAnsi="Arial" w:cs="Arial"/>
        <w:color w:val="404040" w:themeColor="text1" w:themeTint="BF"/>
        <w:spacing w:val="-4"/>
        <w:sz w:val="20"/>
        <w:szCs w:val="20"/>
      </w:rPr>
      <w:t xml:space="preserve">| </w:t>
    </w:r>
    <w:r w:rsidR="00513FF0" w:rsidRPr="00DB7760">
      <w:rPr>
        <w:rFonts w:ascii="Arial" w:hAnsi="Arial" w:cs="Arial"/>
        <w:b/>
        <w:color w:val="404040" w:themeColor="text1" w:themeTint="BF"/>
        <w:spacing w:val="-4"/>
        <w:sz w:val="20"/>
        <w:szCs w:val="20"/>
      </w:rPr>
      <w:t>Vereinsregister</w:t>
    </w:r>
    <w:r w:rsidR="00411D6C" w:rsidRPr="00DB7760">
      <w:rPr>
        <w:rFonts w:ascii="Arial" w:hAnsi="Arial" w:cs="Arial"/>
        <w:color w:val="404040" w:themeColor="text1" w:themeTint="BF"/>
        <w:spacing w:val="-4"/>
        <w:sz w:val="20"/>
        <w:szCs w:val="20"/>
      </w:rPr>
      <w:t>: 503VR4100KI, Amtsger</w:t>
    </w:r>
    <w:r w:rsidR="00513FF0" w:rsidRPr="00DB7760">
      <w:rPr>
        <w:rFonts w:ascii="Arial" w:hAnsi="Arial" w:cs="Arial"/>
        <w:color w:val="404040" w:themeColor="text1" w:themeTint="BF"/>
        <w:spacing w:val="-4"/>
        <w:sz w:val="20"/>
        <w:szCs w:val="20"/>
      </w:rPr>
      <w:t>icht Kiel</w:t>
    </w:r>
  </w:p>
  <w:p w:rsidR="00411D6C" w:rsidRPr="00DB7760" w:rsidRDefault="00411D6C" w:rsidP="007F71B7">
    <w:pPr>
      <w:pStyle w:val="StandardWeb"/>
      <w:spacing w:before="0" w:beforeAutospacing="0" w:after="0" w:afterAutospacing="0"/>
      <w:rPr>
        <w:rFonts w:ascii="Arial" w:hAnsi="Arial" w:cs="Arial"/>
        <w:color w:val="404040" w:themeColor="text1" w:themeTint="BF"/>
        <w:spacing w:val="-4"/>
        <w:sz w:val="20"/>
        <w:szCs w:val="20"/>
      </w:rPr>
    </w:pPr>
    <w:r w:rsidRPr="00DB7760">
      <w:rPr>
        <w:rFonts w:ascii="Arial" w:hAnsi="Arial" w:cs="Arial"/>
        <w:b/>
        <w:color w:val="404040" w:themeColor="text1" w:themeTint="BF"/>
        <w:spacing w:val="-4"/>
        <w:sz w:val="20"/>
        <w:szCs w:val="20"/>
      </w:rPr>
      <w:t>Vorsitzender</w:t>
    </w:r>
    <w:r w:rsidRPr="00DB7760">
      <w:rPr>
        <w:rFonts w:ascii="Arial" w:hAnsi="Arial" w:cs="Arial"/>
        <w:color w:val="404040" w:themeColor="text1" w:themeTint="BF"/>
        <w:spacing w:val="-4"/>
        <w:sz w:val="20"/>
        <w:szCs w:val="20"/>
      </w:rPr>
      <w:t xml:space="preserve">: Peter Schildwächter  Tel. 04324 88 29 798 Fax 04324 88 29 797 Mobil </w:t>
    </w:r>
    <w:r w:rsidRPr="00DB7760">
      <w:rPr>
        <w:rFonts w:ascii="Arial" w:hAnsi="Arial" w:cs="Arial"/>
        <w:sz w:val="20"/>
        <w:szCs w:val="20"/>
      </w:rPr>
      <w:t>0151 16 521 166</w:t>
    </w:r>
  </w:p>
  <w:p w:rsidR="00493E1E" w:rsidRDefault="00493E1E" w:rsidP="007F71B7">
    <w:pPr>
      <w:pStyle w:val="StandardWeb"/>
      <w:spacing w:before="0" w:beforeAutospacing="0" w:after="0" w:afterAutospacing="0"/>
      <w:rPr>
        <w:rFonts w:ascii="Arial" w:hAnsi="Arial" w:cs="Arial"/>
        <w:color w:val="404040" w:themeColor="text1" w:themeTint="BF"/>
        <w:spacing w:val="-4"/>
        <w:sz w:val="20"/>
        <w:szCs w:val="20"/>
      </w:rPr>
    </w:pPr>
  </w:p>
  <w:p w:rsidR="00493E1E" w:rsidRDefault="00493E1E" w:rsidP="007F71B7">
    <w:pPr>
      <w:pStyle w:val="StandardWeb"/>
      <w:spacing w:before="0" w:beforeAutospacing="0" w:after="0" w:afterAutospacing="0"/>
      <w:rPr>
        <w:rFonts w:ascii="Arial" w:hAnsi="Arial" w:cs="Arial"/>
        <w:color w:val="404040" w:themeColor="text1" w:themeTint="BF"/>
        <w:spacing w:val="-4"/>
        <w:sz w:val="20"/>
        <w:szCs w:val="20"/>
      </w:rPr>
    </w:pPr>
  </w:p>
  <w:p w:rsidR="00493E1E" w:rsidRDefault="00493E1E" w:rsidP="007F71B7">
    <w:pPr>
      <w:pStyle w:val="StandardWeb"/>
      <w:spacing w:before="0" w:beforeAutospacing="0" w:after="0" w:afterAutospacing="0"/>
      <w:rPr>
        <w:rFonts w:ascii="Arial" w:hAnsi="Arial" w:cs="Arial"/>
        <w:color w:val="404040" w:themeColor="text1" w:themeTint="BF"/>
        <w:spacing w:val="-4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A20" w:rsidRDefault="00725A20">
      <w:pPr>
        <w:spacing w:after="0" w:line="240" w:lineRule="auto"/>
      </w:pPr>
      <w:r>
        <w:separator/>
      </w:r>
    </w:p>
  </w:footnote>
  <w:footnote w:type="continuationSeparator" w:id="0">
    <w:p w:rsidR="00725A20" w:rsidRDefault="0072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E7" w:rsidRDefault="00466307" w:rsidP="009107E7">
    <w:pPr>
      <w:pStyle w:val="Kopfzeile"/>
      <w:tabs>
        <w:tab w:val="clear" w:pos="4536"/>
        <w:tab w:val="clear" w:pos="9072"/>
        <w:tab w:val="left" w:pos="2130"/>
      </w:tabs>
    </w:pPr>
    <w:r>
      <w:rPr>
        <w:noProof/>
        <w:lang w:eastAsia="de-DE"/>
      </w:rPr>
      <w:drawing>
        <wp:anchor distT="0" distB="0" distL="114300" distR="114300" simplePos="0" relativeHeight="251670016" behindDoc="1" locked="0" layoutInCell="1" allowOverlap="1">
          <wp:simplePos x="0" y="0"/>
          <wp:positionH relativeFrom="column">
            <wp:posOffset>4710004</wp:posOffset>
          </wp:positionH>
          <wp:positionV relativeFrom="paragraph">
            <wp:posOffset>3174</wp:posOffset>
          </wp:positionV>
          <wp:extent cx="1047466" cy="584835"/>
          <wp:effectExtent l="0" t="0" r="635" b="5715"/>
          <wp:wrapNone/>
          <wp:docPr id="67" name="Grafik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20150203_aelter_werde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407" cy="590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inline distT="0" distB="0" distL="0" distR="0">
          <wp:extent cx="2133600" cy="468723"/>
          <wp:effectExtent l="0" t="0" r="0" b="7620"/>
          <wp:docPr id="68" name="Grafik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0150311_LSR_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3189" cy="475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42350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3872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669924</wp:posOffset>
              </wp:positionV>
              <wp:extent cx="5734050" cy="0"/>
              <wp:effectExtent l="0" t="0" r="19050" b="19050"/>
              <wp:wrapNone/>
              <wp:docPr id="11" name="Gerade Verbindung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15875" cap="rnd">
                        <a:solidFill>
                          <a:srgbClr val="00877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98CB12" id="Gerade Verbindung 13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52.75pt" to="451.9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" strokecolor="#00877f" strokeweight="1.25pt">
              <v:stroke endcap="round"/>
              <o:lock v:ext="edit" shapetype="f"/>
            </v:line>
          </w:pict>
        </mc:Fallback>
      </mc:AlternateContent>
    </w:r>
    <w:r w:rsidR="00242350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7968" behindDoc="0" locked="1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5343524</wp:posOffset>
              </wp:positionV>
              <wp:extent cx="104775" cy="0"/>
              <wp:effectExtent l="0" t="0" r="9525" b="19050"/>
              <wp:wrapNone/>
              <wp:docPr id="12" name="Lochmark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4775" cy="0"/>
                      </a:xfrm>
                      <a:prstGeom prst="line">
                        <a:avLst/>
                      </a:prstGeom>
                      <a:ln w="6350" cap="flat" cmpd="sng" algn="ctr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A02F5" id="Lochmarke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4.25pt,420.75pt" to="22.5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" strokeweight=".5pt">
              <o:lock v:ext="edit" shapetype="f"/>
              <w10:wrap anchorx="page" anchory="page"/>
              <w10:anchorlock/>
            </v:line>
          </w:pict>
        </mc:Fallback>
      </mc:AlternateContent>
    </w:r>
    <w:r w:rsidR="00242350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592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3778884</wp:posOffset>
              </wp:positionV>
              <wp:extent cx="76200" cy="0"/>
              <wp:effectExtent l="0" t="0" r="19050" b="19050"/>
              <wp:wrapNone/>
              <wp:docPr id="14" name="Falzmark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200" cy="0"/>
                      </a:xfrm>
                      <a:prstGeom prst="line">
                        <a:avLst/>
                      </a:prstGeom>
                      <a:ln w="6350" cap="flat" cmpd="sng" algn="ctr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64740" id="Falzmarke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4.2pt,297.55pt" to="20.2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" strokeweight=".5pt">
              <o:lock v:ext="edit" shapetype="f"/>
              <w10:wrap anchorx="page" anchory="page"/>
              <w10:anchorlock/>
            </v:line>
          </w:pict>
        </mc:Fallback>
      </mc:AlternateContent>
    </w:r>
    <w:r w:rsidR="00242350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4656" behindDoc="0" locked="1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5343524</wp:posOffset>
              </wp:positionV>
              <wp:extent cx="104775" cy="0"/>
              <wp:effectExtent l="0" t="0" r="9525" b="19050"/>
              <wp:wrapNone/>
              <wp:docPr id="32" name="Lochmark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4775" cy="0"/>
                      </a:xfrm>
                      <a:prstGeom prst="line">
                        <a:avLst/>
                      </a:prstGeom>
                      <a:ln w="6350" cap="flat" cmpd="sng" algn="ctr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2E465" id="Lochmarke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4.25pt,420.75pt" to="22.5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" strokeweight=".5pt">
              <o:lock v:ext="edit" shapetype="f"/>
              <w10:wrap anchorx="page" anchory="page"/>
              <w10:anchorlock/>
            </v:line>
          </w:pict>
        </mc:Fallback>
      </mc:AlternateContent>
    </w:r>
    <w:r w:rsidR="00242350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056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3778884</wp:posOffset>
              </wp:positionV>
              <wp:extent cx="76200" cy="0"/>
              <wp:effectExtent l="0" t="0" r="19050" b="19050"/>
              <wp:wrapNone/>
              <wp:docPr id="33" name="Falzmark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200" cy="0"/>
                      </a:xfrm>
                      <a:prstGeom prst="line">
                        <a:avLst/>
                      </a:prstGeom>
                      <a:ln w="6350" cap="flat" cmpd="sng" algn="ctr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EFE5" id="Falzmarke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4.2pt,297.55pt" to="20.2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" strokeweight=".5pt">
              <o:lock v:ext="edit" shapetype="f"/>
              <w10:wrap anchorx="page" anchory="page"/>
              <w10:anchorlock/>
            </v:line>
          </w:pict>
        </mc:Fallback>
      </mc:AlternateContent>
    </w:r>
    <w:r w:rsidR="009107E7">
      <w:tab/>
    </w:r>
  </w:p>
  <w:p w:rsidR="009107E7" w:rsidRDefault="009107E7" w:rsidP="003C69D9">
    <w:pPr>
      <w:pStyle w:val="Kopfzeile"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D4A" w:rsidRDefault="00242350" w:rsidP="007F71B7">
    <w:pPr>
      <w:pStyle w:val="Kopfzeile"/>
      <w:tabs>
        <w:tab w:val="clear" w:pos="4536"/>
        <w:tab w:val="clear" w:pos="9072"/>
        <w:tab w:val="left" w:pos="2130"/>
      </w:tabs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column">
                <wp:posOffset>433705</wp:posOffset>
              </wp:positionH>
              <wp:positionV relativeFrom="paragraph">
                <wp:posOffset>669924</wp:posOffset>
              </wp:positionV>
              <wp:extent cx="5600700" cy="0"/>
              <wp:effectExtent l="0" t="0" r="19050" b="19050"/>
              <wp:wrapNone/>
              <wp:docPr id="13" name="Gerade Verbindung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ln w="15875" cap="rnd">
                        <a:solidFill>
                          <a:srgbClr val="00877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0B4452" id="Gerade Verbindung 13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.15pt,52.75pt" to="475.1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" strokecolor="#00877f" strokeweight="1.25pt">
              <v:stroke endcap="round"/>
              <o:lock v:ext="edit" shapetype="f"/>
            </v:line>
          </w:pict>
        </mc:Fallback>
      </mc:AlternateContent>
    </w:r>
    <w:r w:rsidR="00466307">
      <w:rPr>
        <w:noProof/>
        <w:lang w:eastAsia="de-DE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4710004</wp:posOffset>
          </wp:positionH>
          <wp:positionV relativeFrom="paragraph">
            <wp:posOffset>3174</wp:posOffset>
          </wp:positionV>
          <wp:extent cx="1047466" cy="584835"/>
          <wp:effectExtent l="0" t="0" r="635" b="5715"/>
          <wp:wrapNone/>
          <wp:docPr id="69" name="Grafik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20150203_aelter_werde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407" cy="590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6307">
      <w:rPr>
        <w:noProof/>
        <w:lang w:eastAsia="de-DE"/>
      </w:rPr>
      <w:drawing>
        <wp:inline distT="0" distB="0" distL="0" distR="0">
          <wp:extent cx="2133600" cy="468723"/>
          <wp:effectExtent l="0" t="0" r="0" b="7620"/>
          <wp:docPr id="70" name="Grafik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0150311_LSR_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3189" cy="475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71552" behindDoc="0" locked="1" layoutInCell="1" allowOverlap="1">
              <wp:simplePos x="0" y="0"/>
              <wp:positionH relativeFrom="page">
                <wp:posOffset>180975</wp:posOffset>
              </wp:positionH>
              <wp:positionV relativeFrom="page">
                <wp:posOffset>5343524</wp:posOffset>
              </wp:positionV>
              <wp:extent cx="104775" cy="0"/>
              <wp:effectExtent l="0" t="0" r="9525" b="19050"/>
              <wp:wrapNone/>
              <wp:docPr id="18" name="Lochmark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4775" cy="0"/>
                      </a:xfrm>
                      <a:prstGeom prst="line">
                        <a:avLst/>
                      </a:prstGeom>
                      <a:ln w="6350" cap="flat" cmpd="sng" algn="ctr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C9DF48" id="Lochmarke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4.25pt,420.75pt" to="22.5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" strokeweight=".5pt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7052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3778884</wp:posOffset>
              </wp:positionV>
              <wp:extent cx="76200" cy="0"/>
              <wp:effectExtent l="0" t="0" r="19050" b="19050"/>
              <wp:wrapNone/>
              <wp:docPr id="17" name="Falzmark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200" cy="0"/>
                      </a:xfrm>
                      <a:prstGeom prst="line">
                        <a:avLst/>
                      </a:prstGeom>
                      <a:ln w="6350" cap="flat" cmpd="sng" algn="ctr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67BAE" id="Falzmarke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4.2pt,297.55pt" to="20.2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" strokeweight=".5pt">
              <o:lock v:ext="edit" shapetype="f"/>
              <w10:wrap anchorx="page" anchory="page"/>
              <w10:anchorlock/>
            </v:line>
          </w:pict>
        </mc:Fallback>
      </mc:AlternateContent>
    </w:r>
  </w:p>
  <w:p w:rsidR="00493E1E" w:rsidRPr="00C71070" w:rsidRDefault="00C36CBF" w:rsidP="007F71B7">
    <w:pPr>
      <w:pStyle w:val="Kopfzeile"/>
      <w:tabs>
        <w:tab w:val="clear" w:pos="4536"/>
        <w:tab w:val="clear" w:pos="9072"/>
        <w:tab w:val="left" w:pos="2130"/>
      </w:tabs>
    </w:pPr>
    <w:r>
      <w:tab/>
    </w:r>
    <w:r w:rsidRPr="00C71070">
      <w:t>Zukunft gestalten mit Senioren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1E"/>
    <w:rsid w:val="0001768E"/>
    <w:rsid w:val="00031C57"/>
    <w:rsid w:val="00046DAB"/>
    <w:rsid w:val="00087635"/>
    <w:rsid w:val="000A133C"/>
    <w:rsid w:val="001053D5"/>
    <w:rsid w:val="001A20C0"/>
    <w:rsid w:val="001C073A"/>
    <w:rsid w:val="00222083"/>
    <w:rsid w:val="00240AF8"/>
    <w:rsid w:val="00242350"/>
    <w:rsid w:val="002435A8"/>
    <w:rsid w:val="00256F70"/>
    <w:rsid w:val="00260DDE"/>
    <w:rsid w:val="002A3CBF"/>
    <w:rsid w:val="002B1920"/>
    <w:rsid w:val="002D471D"/>
    <w:rsid w:val="00327C15"/>
    <w:rsid w:val="00340F68"/>
    <w:rsid w:val="003718C7"/>
    <w:rsid w:val="003907F8"/>
    <w:rsid w:val="00395E05"/>
    <w:rsid w:val="003B083D"/>
    <w:rsid w:val="003C0801"/>
    <w:rsid w:val="003C69D9"/>
    <w:rsid w:val="003E7FF5"/>
    <w:rsid w:val="0040083B"/>
    <w:rsid w:val="00411D62"/>
    <w:rsid w:val="00411D6C"/>
    <w:rsid w:val="004443EB"/>
    <w:rsid w:val="0044468B"/>
    <w:rsid w:val="00466307"/>
    <w:rsid w:val="00493D9D"/>
    <w:rsid w:val="00493E1E"/>
    <w:rsid w:val="004A10C1"/>
    <w:rsid w:val="004B1C37"/>
    <w:rsid w:val="00513FF0"/>
    <w:rsid w:val="00514560"/>
    <w:rsid w:val="00567752"/>
    <w:rsid w:val="00590945"/>
    <w:rsid w:val="005A0D19"/>
    <w:rsid w:val="005C59C7"/>
    <w:rsid w:val="005F4832"/>
    <w:rsid w:val="005F4D4A"/>
    <w:rsid w:val="00645B02"/>
    <w:rsid w:val="006A75AE"/>
    <w:rsid w:val="00725A20"/>
    <w:rsid w:val="007268BE"/>
    <w:rsid w:val="007270A3"/>
    <w:rsid w:val="00746A7E"/>
    <w:rsid w:val="00772A7D"/>
    <w:rsid w:val="007B0CD2"/>
    <w:rsid w:val="007F71B7"/>
    <w:rsid w:val="008247D7"/>
    <w:rsid w:val="00865BA5"/>
    <w:rsid w:val="00873071"/>
    <w:rsid w:val="00883121"/>
    <w:rsid w:val="008A22C7"/>
    <w:rsid w:val="008A6A4F"/>
    <w:rsid w:val="008B31F8"/>
    <w:rsid w:val="008D2341"/>
    <w:rsid w:val="008D7018"/>
    <w:rsid w:val="008D7175"/>
    <w:rsid w:val="009107E7"/>
    <w:rsid w:val="00973719"/>
    <w:rsid w:val="009F3FD4"/>
    <w:rsid w:val="00A901D6"/>
    <w:rsid w:val="00AA11A6"/>
    <w:rsid w:val="00B04AC8"/>
    <w:rsid w:val="00B06E94"/>
    <w:rsid w:val="00B344C4"/>
    <w:rsid w:val="00BB79CF"/>
    <w:rsid w:val="00C01ED9"/>
    <w:rsid w:val="00C10155"/>
    <w:rsid w:val="00C12236"/>
    <w:rsid w:val="00C217F7"/>
    <w:rsid w:val="00C35895"/>
    <w:rsid w:val="00C36CBF"/>
    <w:rsid w:val="00C42507"/>
    <w:rsid w:val="00C51DF0"/>
    <w:rsid w:val="00C71070"/>
    <w:rsid w:val="00CA621B"/>
    <w:rsid w:val="00CB69C8"/>
    <w:rsid w:val="00D20485"/>
    <w:rsid w:val="00D43B71"/>
    <w:rsid w:val="00DB7760"/>
    <w:rsid w:val="00DD13CE"/>
    <w:rsid w:val="00DE053F"/>
    <w:rsid w:val="00DF2809"/>
    <w:rsid w:val="00E23AE1"/>
    <w:rsid w:val="00E65F49"/>
    <w:rsid w:val="00EB7464"/>
    <w:rsid w:val="00ED3EC6"/>
    <w:rsid w:val="00EF772A"/>
    <w:rsid w:val="00F7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64F2DBBB-BC1D-4E03-8342-C220B917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1D62"/>
    <w:pPr>
      <w:suppressAutoHyphens/>
      <w:spacing w:before="240" w:after="120" w:line="264" w:lineRule="auto"/>
    </w:pPr>
    <w:rPr>
      <w:rFonts w:ascii="Arial" w:eastAsia="Calibri" w:hAnsi="Arial" w:cs="Calibri"/>
      <w:sz w:val="21"/>
      <w:szCs w:val="22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4A10C1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16"/>
      <w:szCs w:val="24"/>
      <w:u w:val="single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</w:pPr>
    <w:rPr>
      <w:rFonts w:eastAsia="SimSun" w:cs="Tahoma"/>
      <w:sz w:val="28"/>
      <w:szCs w:val="28"/>
    </w:rPr>
  </w:style>
  <w:style w:type="paragraph" w:styleId="Textkrper">
    <w:name w:val="Body Text"/>
    <w:basedOn w:val="Standard"/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VorformatierterText">
    <w:name w:val="Vorformatierter Text"/>
    <w:basedOn w:val="Standard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character" w:customStyle="1" w:styleId="berschrift1Zchn">
    <w:name w:val="Überschrift 1 Zchn"/>
    <w:basedOn w:val="Absatz-Standardschriftart"/>
    <w:link w:val="berschrift1"/>
    <w:rsid w:val="004A10C1"/>
    <w:rPr>
      <w:sz w:val="16"/>
      <w:szCs w:val="24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10C1"/>
    <w:rPr>
      <w:rFonts w:ascii="Tahoma" w:eastAsia="Calibri" w:hAnsi="Tahoma" w:cs="Tahoma"/>
      <w:sz w:val="16"/>
      <w:szCs w:val="16"/>
      <w:lang w:eastAsia="ar-SA"/>
    </w:rPr>
  </w:style>
  <w:style w:type="paragraph" w:styleId="StandardWeb">
    <w:name w:val="Normal (Web)"/>
    <w:basedOn w:val="Standard"/>
    <w:uiPriority w:val="99"/>
    <w:unhideWhenUsed/>
    <w:rsid w:val="00DF280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411D62"/>
    <w:rPr>
      <w:rFonts w:ascii="Arial" w:eastAsia="Calibri" w:hAnsi="Arial" w:cs="Calibri"/>
      <w:sz w:val="21"/>
      <w:szCs w:val="22"/>
      <w:lang w:eastAsia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D4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D471D"/>
    <w:rPr>
      <w:rFonts w:ascii="Courier New" w:hAnsi="Courier New" w:cs="Courier New"/>
    </w:rPr>
  </w:style>
  <w:style w:type="character" w:customStyle="1" w:styleId="KopfzeileZchn">
    <w:name w:val="Kopfzeile Zchn"/>
    <w:basedOn w:val="Absatz-Standardschriftart"/>
    <w:link w:val="Kopfzeile"/>
    <w:uiPriority w:val="99"/>
    <w:rsid w:val="005F4D4A"/>
    <w:rPr>
      <w:rFonts w:ascii="Arial" w:eastAsia="Calibri" w:hAnsi="Arial" w:cs="Calibri"/>
      <w:sz w:val="21"/>
      <w:szCs w:val="22"/>
      <w:lang w:eastAsia="ar-SA"/>
    </w:rPr>
  </w:style>
  <w:style w:type="character" w:styleId="Hervorhebung">
    <w:name w:val="Emphasis"/>
    <w:basedOn w:val="Absatz-Standardschriftart"/>
    <w:uiPriority w:val="20"/>
    <w:qFormat/>
    <w:rsid w:val="007F71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sr-sh.d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lsr-sh.d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e\Documents\Seniorenbeirat\LSR\20151118_Briefvorlage_LSR_ENTWUR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C47FD-88F4-4EAA-BD8E-AADF7069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20151118_Briefvorlage_LSR_ENTWURF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986</CharactersWithSpaces>
  <SharedDoc>false</SharedDoc>
  <HLinks>
    <vt:vector size="6" baseType="variant">
      <vt:variant>
        <vt:i4>7077893</vt:i4>
      </vt:variant>
      <vt:variant>
        <vt:i4>0</vt:i4>
      </vt:variant>
      <vt:variant>
        <vt:i4>0</vt:i4>
      </vt:variant>
      <vt:variant>
        <vt:i4>5</vt:i4>
      </vt:variant>
      <vt:variant>
        <vt:lpwstr>mailto:info@institut-sozialwirtschaft.de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Renate</dc:creator>
  <cp:lastModifiedBy>LSR SH</cp:lastModifiedBy>
  <cp:revision>2</cp:revision>
  <cp:lastPrinted>2016-06-10T07:00:00Z</cp:lastPrinted>
  <dcterms:created xsi:type="dcterms:W3CDTF">2016-06-10T07:01:00Z</dcterms:created>
  <dcterms:modified xsi:type="dcterms:W3CDTF">2016-06-10T07:01:00Z</dcterms:modified>
</cp:coreProperties>
</file>