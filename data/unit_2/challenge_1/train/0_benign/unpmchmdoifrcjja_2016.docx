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590" w:rsidRDefault="00760590" w:rsidP="00AC3C6F">
      <w:r>
        <w:rPr>
          <w:noProof/>
          <w:lang w:val="en-US" w:eastAsia="en-US"/>
        </w:rPr>
        <w:pict>
          <v:rect id="Rectangle 24" o:spid="_x0000_s1026" style="position:absolute;margin-left:269.5pt;margin-top:63pt;width:162pt;height:9pt;z-index:-251658752;visibility:visible" fillcolor="#0f243e" stroked="f"/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93.5pt;margin-top:36pt;width:336.3pt;height:35.6pt;z-index:251654656;visibility:visible" fillcolor="#c6d9f1" stroked="f">
            <v:fill opacity="32896f"/>
            <v:textbox inset="0,0,0,0">
              <w:txbxContent>
                <w:p w:rsidR="00760590" w:rsidRDefault="00760590" w:rsidP="00AC3C6F">
                  <w:pPr>
                    <w:pStyle w:val="Heading2"/>
                    <w:jc w:val="right"/>
                    <w:rPr>
                      <w:b/>
                      <w:bCs/>
                      <w:color w:val="244061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color w:val="244061"/>
                      <w:sz w:val="48"/>
                      <w:szCs w:val="48"/>
                    </w:rPr>
                    <w:t>Ramón A</w:t>
                  </w:r>
                  <w:r w:rsidRPr="00C20DB7">
                    <w:rPr>
                      <w:b/>
                      <w:bCs/>
                      <w:color w:val="244061"/>
                      <w:sz w:val="48"/>
                      <w:szCs w:val="48"/>
                    </w:rPr>
                    <w:t>.</w:t>
                  </w:r>
                  <w:r>
                    <w:rPr>
                      <w:b/>
                      <w:bCs/>
                      <w:color w:val="244061"/>
                      <w:sz w:val="48"/>
                      <w:szCs w:val="48"/>
                    </w:rPr>
                    <w:t xml:space="preserve"> Monzones  Parra</w:t>
                  </w:r>
                </w:p>
                <w:p w:rsidR="00760590" w:rsidRPr="00F569AB" w:rsidRDefault="00760590" w:rsidP="00F569AB"/>
                <w:p w:rsidR="00760590" w:rsidRDefault="00760590" w:rsidP="00F569AB"/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05pt;rotation:180">
            <v:imagedata r:id="rId7" o:title=""/>
          </v:shape>
        </w:pict>
      </w:r>
    </w:p>
    <w:p w:rsidR="00760590" w:rsidRPr="00DE7EA2" w:rsidRDefault="00760590" w:rsidP="00AC3C6F"/>
    <w:p w:rsidR="00760590" w:rsidRPr="0055743C" w:rsidRDefault="00760590" w:rsidP="00157935">
      <w:pPr>
        <w:rPr>
          <w:b/>
        </w:rPr>
      </w:pPr>
      <w:r w:rsidRPr="0055743C">
        <w:rPr>
          <w:b/>
        </w:rPr>
        <w:t xml:space="preserve">OBJETIVO </w:t>
      </w:r>
    </w:p>
    <w:p w:rsidR="00760590" w:rsidRPr="00F74B68" w:rsidRDefault="00760590" w:rsidP="00157935">
      <w:pPr>
        <w:rPr>
          <w:i/>
        </w:rPr>
      </w:pPr>
      <w:r>
        <w:rPr>
          <w:noProof/>
          <w:lang w:val="en-US" w:eastAsia="en-US"/>
        </w:rPr>
        <w:pict>
          <v:line id="Line 36" o:spid="_x0000_s1028" style="position:absolute;z-index:251658752;visibility:visible;mso-wrap-distance-top:-3e-5mm;mso-wrap-distance-bottom:-3e-5mm" from="-2.85pt,1pt" to="429.15pt,1pt"/>
        </w:pict>
      </w:r>
    </w:p>
    <w:p w:rsidR="00760590" w:rsidRPr="008D4D3B" w:rsidRDefault="00760590" w:rsidP="00F74B68">
      <w:pPr>
        <w:autoSpaceDE w:val="0"/>
        <w:autoSpaceDN w:val="0"/>
        <w:adjustRightInd w:val="0"/>
        <w:jc w:val="both"/>
        <w:rPr>
          <w:i/>
        </w:rPr>
      </w:pPr>
      <w:r>
        <w:rPr>
          <w:i/>
        </w:rPr>
        <w:t xml:space="preserve">Obtener </w:t>
      </w:r>
      <w:r w:rsidRPr="0055743C">
        <w:rPr>
          <w:i/>
        </w:rPr>
        <w:t>conoci</w:t>
      </w:r>
      <w:r>
        <w:rPr>
          <w:i/>
        </w:rPr>
        <w:t xml:space="preserve">mientos y ponerlos en acción día a día para desarrollar nuevas destrezas y así mejorar las habilidades </w:t>
      </w:r>
      <w:r w:rsidRPr="00F74B68">
        <w:rPr>
          <w:i/>
        </w:rPr>
        <w:t>para ser un</w:t>
      </w:r>
      <w:r>
        <w:rPr>
          <w:i/>
        </w:rPr>
        <w:t xml:space="preserve"> profesional competitivo y capaz</w:t>
      </w:r>
      <w:r w:rsidRPr="0055743C">
        <w:rPr>
          <w:i/>
        </w:rPr>
        <w:t xml:space="preserve">, integrando conocimientos y valores para realizar el </w:t>
      </w:r>
      <w:r>
        <w:rPr>
          <w:i/>
        </w:rPr>
        <w:t>trabajo con eficacia. Poseo un carácter emprendedor, en las actividades laborales soy responsable, puntual, motivador, amable y solidario con capacidades para guiar un equipo de trabaj</w:t>
      </w:r>
      <w:bookmarkStart w:id="0" w:name="_GoBack"/>
      <w:bookmarkEnd w:id="0"/>
      <w:r>
        <w:rPr>
          <w:i/>
        </w:rPr>
        <w:t>o y capaz de trabajar bajo presión.</w:t>
      </w:r>
    </w:p>
    <w:p w:rsidR="00760590" w:rsidRPr="00F74B68" w:rsidRDefault="00760590" w:rsidP="000701E6">
      <w:pPr>
        <w:jc w:val="both"/>
        <w:rPr>
          <w:lang w:val="es-ES_tradnl"/>
        </w:rPr>
      </w:pPr>
    </w:p>
    <w:p w:rsidR="00760590" w:rsidRPr="0055743C" w:rsidRDefault="00760590" w:rsidP="005659DC">
      <w:pPr>
        <w:rPr>
          <w:b/>
        </w:rPr>
      </w:pPr>
    </w:p>
    <w:p w:rsidR="00760590" w:rsidRPr="0055743C" w:rsidRDefault="00760590" w:rsidP="005659DC">
      <w:r>
        <w:rPr>
          <w:noProof/>
          <w:lang w:val="en-US" w:eastAsia="en-US"/>
        </w:rPr>
        <w:pict>
          <v:line id="Line 8" o:spid="_x0000_s1029" style="position:absolute;z-index:251656704;visibility:visible" from="-2pt,13.4pt" to="424.2pt,13.4pt" strokeweight="3pt">
            <v:stroke linestyle="thinThin"/>
          </v:line>
        </w:pict>
      </w:r>
      <w:r w:rsidRPr="0055743C">
        <w:rPr>
          <w:b/>
        </w:rPr>
        <w:t>DATOS PERSONALES</w:t>
      </w:r>
    </w:p>
    <w:p w:rsidR="00760590" w:rsidRPr="0055743C" w:rsidRDefault="00760590" w:rsidP="005659DC"/>
    <w:p w:rsidR="00760590" w:rsidRPr="0055743C" w:rsidRDefault="00760590" w:rsidP="00654084">
      <w:pPr>
        <w:jc w:val="both"/>
      </w:pPr>
      <w:r w:rsidRPr="0055743C">
        <w:rPr>
          <w:b/>
        </w:rPr>
        <w:t>Fecha De Nacimiento:</w:t>
      </w:r>
      <w:r>
        <w:tab/>
        <w:t xml:space="preserve">           10 de Octubre de 1.966</w:t>
      </w:r>
    </w:p>
    <w:p w:rsidR="00760590" w:rsidRPr="0055743C" w:rsidRDefault="00760590" w:rsidP="00654084">
      <w:pPr>
        <w:jc w:val="both"/>
      </w:pPr>
      <w:r w:rsidRPr="0055743C">
        <w:rPr>
          <w:b/>
        </w:rPr>
        <w:t>Lugar De Nacimiento:</w:t>
      </w:r>
      <w:r>
        <w:tab/>
        <w:t xml:space="preserve">           </w:t>
      </w:r>
      <w:r w:rsidRPr="0055743C">
        <w:t>Valencia</w:t>
      </w:r>
      <w:r>
        <w:t>-Venezuela</w:t>
      </w:r>
    </w:p>
    <w:p w:rsidR="00760590" w:rsidRPr="0055743C" w:rsidRDefault="00760590" w:rsidP="00654084">
      <w:pPr>
        <w:jc w:val="both"/>
      </w:pPr>
      <w:r w:rsidRPr="0055743C">
        <w:rPr>
          <w:b/>
        </w:rPr>
        <w:t>Edad:</w:t>
      </w:r>
      <w:r w:rsidRPr="0055743C">
        <w:rPr>
          <w:b/>
        </w:rPr>
        <w:tab/>
      </w:r>
      <w:r>
        <w:tab/>
      </w:r>
      <w:r>
        <w:tab/>
      </w:r>
      <w:r>
        <w:tab/>
        <w:t xml:space="preserve">           48</w:t>
      </w:r>
      <w:r w:rsidRPr="0055743C">
        <w:t xml:space="preserve"> Años</w:t>
      </w:r>
    </w:p>
    <w:p w:rsidR="00760590" w:rsidRPr="0055743C" w:rsidRDefault="00760590" w:rsidP="00654084">
      <w:pPr>
        <w:jc w:val="both"/>
      </w:pPr>
      <w:r w:rsidRPr="0055743C">
        <w:rPr>
          <w:b/>
        </w:rPr>
        <w:t>Cedula De Identidad:</w:t>
      </w:r>
      <w:r w:rsidRPr="0055743C">
        <w:tab/>
      </w:r>
      <w:r>
        <w:t xml:space="preserve">           V.- 8.834.423</w:t>
      </w:r>
    </w:p>
    <w:p w:rsidR="00760590" w:rsidRPr="0055743C" w:rsidRDefault="00760590" w:rsidP="00654084">
      <w:pPr>
        <w:jc w:val="both"/>
      </w:pPr>
      <w:r w:rsidRPr="0055743C">
        <w:rPr>
          <w:b/>
        </w:rPr>
        <w:t>Estado Civil:</w:t>
      </w:r>
      <w:r>
        <w:tab/>
      </w:r>
      <w:r>
        <w:tab/>
      </w:r>
      <w:r>
        <w:tab/>
        <w:t xml:space="preserve">           Casado</w:t>
      </w:r>
    </w:p>
    <w:p w:rsidR="00760590" w:rsidRPr="0055743C" w:rsidRDefault="00760590" w:rsidP="00654084">
      <w:pPr>
        <w:jc w:val="both"/>
      </w:pPr>
      <w:r>
        <w:rPr>
          <w:b/>
        </w:rPr>
        <w:t>Teléfono</w:t>
      </w:r>
      <w:r w:rsidRPr="0055743C">
        <w:rPr>
          <w:b/>
        </w:rPr>
        <w:t>:</w:t>
      </w:r>
      <w:r>
        <w:tab/>
      </w:r>
      <w:r>
        <w:tab/>
      </w:r>
      <w:r>
        <w:tab/>
        <w:t xml:space="preserve">           +507 62299966   /   2034984</w:t>
      </w:r>
    </w:p>
    <w:p w:rsidR="00760590" w:rsidRDefault="00760590" w:rsidP="00654084">
      <w:pPr>
        <w:tabs>
          <w:tab w:val="left" w:pos="3621"/>
        </w:tabs>
      </w:pPr>
      <w:r w:rsidRPr="0055743C">
        <w:rPr>
          <w:b/>
        </w:rPr>
        <w:t>Dirección</w:t>
      </w:r>
      <w:r w:rsidRPr="0055743C">
        <w:t xml:space="preserve">:                     </w:t>
      </w:r>
      <w:r>
        <w:t xml:space="preserve">                    Av. España, San francisco. Ciudad de</w:t>
      </w:r>
    </w:p>
    <w:p w:rsidR="00760590" w:rsidRPr="0055743C" w:rsidRDefault="00760590" w:rsidP="00654084">
      <w:pPr>
        <w:tabs>
          <w:tab w:val="left" w:pos="3621"/>
        </w:tabs>
      </w:pPr>
      <w:r>
        <w:t xml:space="preserve">                                                          Panamá. </w:t>
      </w:r>
    </w:p>
    <w:p w:rsidR="00760590" w:rsidRPr="0055743C" w:rsidRDefault="00760590" w:rsidP="00654084">
      <w:pPr>
        <w:tabs>
          <w:tab w:val="left" w:pos="708"/>
          <w:tab w:val="left" w:pos="1416"/>
          <w:tab w:val="left" w:pos="2124"/>
          <w:tab w:val="left" w:pos="2832"/>
          <w:tab w:val="left" w:pos="3621"/>
        </w:tabs>
        <w:jc w:val="both"/>
      </w:pPr>
      <w:r w:rsidRPr="0055743C">
        <w:rPr>
          <w:b/>
        </w:rPr>
        <w:t>Correo Electrónico:</w:t>
      </w:r>
      <w:r w:rsidRPr="0055743C">
        <w:tab/>
      </w:r>
      <w:r w:rsidRPr="0055743C">
        <w:tab/>
      </w:r>
      <w:r>
        <w:t xml:space="preserve">          Argmonz@hot</w:t>
      </w:r>
      <w:r w:rsidRPr="008D4D3B">
        <w:t>mail.com</w:t>
      </w:r>
      <w:r>
        <w:t xml:space="preserve">                                          </w:t>
      </w:r>
    </w:p>
    <w:p w:rsidR="00760590" w:rsidRDefault="00760590" w:rsidP="005659DC">
      <w:pPr>
        <w:rPr>
          <w:b/>
        </w:rPr>
      </w:pPr>
    </w:p>
    <w:p w:rsidR="00760590" w:rsidRPr="00B945D1" w:rsidRDefault="00760590" w:rsidP="005659DC">
      <w:pPr>
        <w:rPr>
          <w:b/>
        </w:rPr>
      </w:pPr>
    </w:p>
    <w:p w:rsidR="00760590" w:rsidRPr="00B945D1" w:rsidRDefault="00760590" w:rsidP="005659DC">
      <w:pPr>
        <w:rPr>
          <w:b/>
        </w:rPr>
      </w:pPr>
      <w:r>
        <w:rPr>
          <w:noProof/>
          <w:lang w:val="en-US" w:eastAsia="en-US"/>
        </w:rPr>
        <w:pict>
          <v:line id="Line 5" o:spid="_x0000_s1030" style="position:absolute;z-index:251655680;visibility:visible" from="-1.15pt,14.1pt" to="424.2pt,14.1pt" strokeweight="3.5pt">
            <v:stroke linestyle="thinThin"/>
          </v:line>
        </w:pict>
      </w:r>
      <w:r w:rsidRPr="00B945D1">
        <w:rPr>
          <w:b/>
        </w:rPr>
        <w:t xml:space="preserve">ESTUDIOS REALIZADOS </w:t>
      </w:r>
    </w:p>
    <w:p w:rsidR="00760590" w:rsidRPr="00B945D1" w:rsidRDefault="00760590" w:rsidP="005659DC">
      <w:pPr>
        <w:rPr>
          <w:b/>
        </w:rPr>
      </w:pPr>
    </w:p>
    <w:p w:rsidR="00760590" w:rsidRPr="00B945D1" w:rsidRDefault="00760590" w:rsidP="00B945D1">
      <w:pPr>
        <w:pStyle w:val="Heading5"/>
        <w:rPr>
          <w:rFonts w:ascii="Times New Roman" w:hAnsi="Times New Roman"/>
          <w:color w:val="auto"/>
          <w:lang w:val="es-VE"/>
        </w:rPr>
      </w:pPr>
      <w:r w:rsidRPr="00B945D1">
        <w:rPr>
          <w:rFonts w:ascii="Times New Roman" w:hAnsi="Times New Roman"/>
          <w:b/>
          <w:i/>
          <w:color w:val="auto"/>
          <w:lang w:val="es-VE"/>
        </w:rPr>
        <w:t xml:space="preserve">Unidad Educativa </w:t>
      </w:r>
      <w:r>
        <w:rPr>
          <w:rFonts w:ascii="Times New Roman" w:hAnsi="Times New Roman"/>
          <w:b/>
          <w:i/>
          <w:color w:val="auto"/>
          <w:lang w:val="es-VE"/>
        </w:rPr>
        <w:t xml:space="preserve">Enrique Bernardo Nuñez.  </w:t>
      </w:r>
      <w:r w:rsidRPr="00B945D1">
        <w:rPr>
          <w:rFonts w:ascii="Times New Roman" w:hAnsi="Times New Roman"/>
          <w:color w:val="auto"/>
          <w:lang w:val="es-VE"/>
        </w:rPr>
        <w:t xml:space="preserve">Ciclo Diversificado  </w:t>
      </w:r>
    </w:p>
    <w:p w:rsidR="00760590" w:rsidRDefault="00760590" w:rsidP="00B945D1">
      <w:pPr>
        <w:pStyle w:val="Heading5"/>
        <w:rPr>
          <w:b/>
          <w:color w:val="auto"/>
        </w:rPr>
      </w:pPr>
      <w:r w:rsidRPr="00F3535B">
        <w:rPr>
          <w:b/>
          <w:color w:val="auto"/>
        </w:rPr>
        <w:t>Valencia-Venezuela</w:t>
      </w:r>
      <w:r>
        <w:rPr>
          <w:b/>
          <w:color w:val="auto"/>
        </w:rPr>
        <w:t xml:space="preserve">. </w:t>
      </w:r>
    </w:p>
    <w:p w:rsidR="00760590" w:rsidRPr="0055743C" w:rsidRDefault="00760590" w:rsidP="00E32E30">
      <w:pPr>
        <w:pStyle w:val="ListParagraph"/>
        <w:tabs>
          <w:tab w:val="left" w:pos="284"/>
        </w:tabs>
        <w:ind w:left="0"/>
      </w:pPr>
    </w:p>
    <w:p w:rsidR="00760590" w:rsidRPr="0055743C" w:rsidRDefault="00760590" w:rsidP="00DE7EA2">
      <w:pPr>
        <w:rPr>
          <w:b/>
        </w:rPr>
      </w:pPr>
    </w:p>
    <w:p w:rsidR="00760590" w:rsidRPr="0055743C" w:rsidRDefault="00760590" w:rsidP="00DE7EA2">
      <w:pPr>
        <w:rPr>
          <w:b/>
        </w:rPr>
      </w:pPr>
      <w:r>
        <w:rPr>
          <w:noProof/>
          <w:lang w:val="en-US" w:eastAsia="en-US"/>
        </w:rPr>
        <w:pict>
          <v:line id="Line 39" o:spid="_x0000_s1031" style="position:absolute;z-index:251659776;visibility:visible" from="-2.85pt,14.95pt" to="426.6pt,14.95pt" strokeweight="3pt">
            <v:stroke linestyle="thinThin"/>
          </v:line>
        </w:pict>
      </w:r>
      <w:r w:rsidRPr="0055743C">
        <w:rPr>
          <w:b/>
        </w:rPr>
        <w:t xml:space="preserve">EXPERIENCIAS LABORALES </w:t>
      </w:r>
    </w:p>
    <w:p w:rsidR="00760590" w:rsidRPr="0055743C" w:rsidRDefault="00760590" w:rsidP="00DE7EA2">
      <w:pPr>
        <w:rPr>
          <w:b/>
        </w:rPr>
      </w:pPr>
    </w:p>
    <w:p w:rsidR="00760590" w:rsidRDefault="00760590" w:rsidP="0055743C">
      <w:pPr>
        <w:jc w:val="both"/>
        <w:rPr>
          <w:b/>
        </w:rPr>
      </w:pPr>
      <w:r>
        <w:rPr>
          <w:b/>
        </w:rPr>
        <w:t xml:space="preserve">Corporación YY </w:t>
      </w:r>
      <w:smartTag w:uri="urn:schemas-microsoft-com:office:smarttags" w:element="metricconverter">
        <w:smartTagPr>
          <w:attr w:name="ProductID" w:val="2011, C"/>
        </w:smartTagPr>
        <w:r>
          <w:rPr>
            <w:b/>
          </w:rPr>
          <w:t>2011, C</w:t>
        </w:r>
      </w:smartTag>
      <w:r>
        <w:rPr>
          <w:b/>
        </w:rPr>
        <w:t>.A Maquinas de Coser, Bordadoras y Repuestos.</w:t>
      </w:r>
    </w:p>
    <w:p w:rsidR="00760590" w:rsidRPr="00FA6B9D" w:rsidRDefault="00760590" w:rsidP="0055743C">
      <w:pPr>
        <w:jc w:val="both"/>
        <w:rPr>
          <w:b/>
        </w:rPr>
      </w:pPr>
      <w:r w:rsidRPr="00FA6B9D">
        <w:rPr>
          <w:b/>
        </w:rPr>
        <w:t>Valencia-Venezuela</w:t>
      </w:r>
      <w:r>
        <w:rPr>
          <w:b/>
        </w:rPr>
        <w:t>. (2011-2014)</w:t>
      </w:r>
    </w:p>
    <w:p w:rsidR="00760590" w:rsidRDefault="00760590" w:rsidP="0055743C">
      <w:pPr>
        <w:jc w:val="both"/>
      </w:pP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Consignación de documentos de Importación.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Entrega de documentos.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Control de documentos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Atención al cliente.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Recepción de Mercancías.</w:t>
      </w:r>
    </w:p>
    <w:p w:rsidR="00760590" w:rsidRDefault="00760590" w:rsidP="00AB3B20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Venta de Bordadoras Industriales.</w:t>
      </w:r>
    </w:p>
    <w:p w:rsidR="00760590" w:rsidRPr="00AB3B20" w:rsidRDefault="00760590" w:rsidP="00AB3B20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Venta de Repuestos.</w:t>
      </w:r>
    </w:p>
    <w:p w:rsidR="00760590" w:rsidRDefault="00760590" w:rsidP="0055743C">
      <w:pPr>
        <w:jc w:val="both"/>
        <w:rPr>
          <w:b/>
        </w:rPr>
      </w:pPr>
    </w:p>
    <w:p w:rsidR="00760590" w:rsidRDefault="00760590" w:rsidP="0055743C">
      <w:pPr>
        <w:jc w:val="both"/>
        <w:rPr>
          <w:b/>
        </w:rPr>
      </w:pPr>
    </w:p>
    <w:p w:rsidR="00760590" w:rsidRPr="0018275B" w:rsidRDefault="00760590" w:rsidP="0055743C">
      <w:pPr>
        <w:jc w:val="both"/>
        <w:rPr>
          <w:b/>
        </w:rPr>
      </w:pPr>
    </w:p>
    <w:p w:rsidR="00760590" w:rsidRDefault="00760590" w:rsidP="0055743C">
      <w:pPr>
        <w:jc w:val="both"/>
        <w:rPr>
          <w:b/>
        </w:rPr>
      </w:pPr>
      <w:r>
        <w:rPr>
          <w:b/>
        </w:rPr>
        <w:t>Corporación Cisne, C.A (2006-2011)</w:t>
      </w:r>
    </w:p>
    <w:p w:rsidR="00760590" w:rsidRDefault="00760590" w:rsidP="0055743C">
      <w:pPr>
        <w:jc w:val="both"/>
        <w:rPr>
          <w:b/>
        </w:rPr>
      </w:pPr>
      <w:r>
        <w:rPr>
          <w:b/>
        </w:rPr>
        <w:t>Valencia-Venezuela.</w:t>
      </w:r>
    </w:p>
    <w:p w:rsidR="00760590" w:rsidRDefault="00760590" w:rsidP="0055743C">
      <w:pPr>
        <w:jc w:val="both"/>
        <w:rPr>
          <w:b/>
        </w:rPr>
      </w:pPr>
    </w:p>
    <w:p w:rsidR="00760590" w:rsidRDefault="00760590" w:rsidP="00FA6B9D">
      <w:pPr>
        <w:jc w:val="both"/>
      </w:pP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Encargado de Almacén.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Atención al Cliente.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Despacho de Mercancías.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Manejo de Monta Carga.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 xml:space="preserve">Despacho de Paquetes a Nivel Nacional. </w:t>
      </w:r>
      <w:r w:rsidRPr="00A25694">
        <w:t>(DHL, ZOOM, MRW)</w:t>
      </w:r>
    </w:p>
    <w:p w:rsidR="00760590" w:rsidRPr="00A25694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Manejo de Camiones.</w:t>
      </w:r>
    </w:p>
    <w:p w:rsidR="00760590" w:rsidRPr="00A25694" w:rsidRDefault="00760590" w:rsidP="004C619B">
      <w:pPr>
        <w:ind w:left="66"/>
        <w:jc w:val="both"/>
      </w:pPr>
    </w:p>
    <w:p w:rsidR="00760590" w:rsidRDefault="00760590" w:rsidP="0055743C">
      <w:pPr>
        <w:jc w:val="both"/>
      </w:pPr>
      <w:r>
        <w:t>Responsable de facturación y control de inventario, así como de darle la atención requerida al Cliente.</w:t>
      </w:r>
    </w:p>
    <w:p w:rsidR="00760590" w:rsidRDefault="00760590" w:rsidP="0055743C">
      <w:pPr>
        <w:jc w:val="both"/>
      </w:pPr>
    </w:p>
    <w:p w:rsidR="00760590" w:rsidRDefault="00760590" w:rsidP="0055743C">
      <w:pPr>
        <w:jc w:val="both"/>
      </w:pPr>
    </w:p>
    <w:p w:rsidR="00760590" w:rsidRPr="0055743C" w:rsidRDefault="00760590" w:rsidP="006C78F6">
      <w:pPr>
        <w:rPr>
          <w:b/>
        </w:rPr>
      </w:pPr>
    </w:p>
    <w:p w:rsidR="00760590" w:rsidRPr="0055743C" w:rsidRDefault="00760590" w:rsidP="006C78F6">
      <w:pPr>
        <w:rPr>
          <w:b/>
        </w:rPr>
      </w:pPr>
      <w:r>
        <w:rPr>
          <w:noProof/>
          <w:lang w:val="en-US" w:eastAsia="en-US"/>
        </w:rPr>
        <w:pict>
          <v:line id="_x0000_s1032" style="position:absolute;z-index:251660800;visibility:visible" from="-2.85pt,14.95pt" to="426.6pt,14.95pt" strokeweight="3pt">
            <v:stroke linestyle="thinThin"/>
          </v:line>
        </w:pict>
      </w:r>
      <w:r>
        <w:rPr>
          <w:b/>
        </w:rPr>
        <w:t>REFERENCIAS PERSONALES</w:t>
      </w:r>
    </w:p>
    <w:p w:rsidR="00760590" w:rsidRPr="006822E3" w:rsidRDefault="00760590" w:rsidP="006C78F6">
      <w:pPr>
        <w:pStyle w:val="BodyText"/>
        <w:tabs>
          <w:tab w:val="left" w:pos="1360"/>
        </w:tabs>
        <w:rPr>
          <w:i w:val="0"/>
          <w:sz w:val="24"/>
        </w:rPr>
      </w:pPr>
      <w:r w:rsidRPr="006822E3">
        <w:rPr>
          <w:i w:val="0"/>
          <w:sz w:val="24"/>
        </w:rPr>
        <w:tab/>
      </w:r>
    </w:p>
    <w:p w:rsidR="00760590" w:rsidRDefault="00760590" w:rsidP="004C619B">
      <w:pPr>
        <w:pStyle w:val="BodyText"/>
        <w:tabs>
          <w:tab w:val="num" w:pos="720"/>
          <w:tab w:val="left" w:pos="1360"/>
        </w:tabs>
        <w:ind w:left="360"/>
        <w:rPr>
          <w:i w:val="0"/>
          <w:noProof/>
          <w:sz w:val="24"/>
          <w:lang w:val="en-US" w:eastAsia="en-US"/>
        </w:rPr>
      </w:pPr>
    </w:p>
    <w:p w:rsidR="00760590" w:rsidRPr="006822E3" w:rsidRDefault="00760590" w:rsidP="004C619B">
      <w:pPr>
        <w:pStyle w:val="BodyText"/>
        <w:tabs>
          <w:tab w:val="num" w:pos="720"/>
          <w:tab w:val="left" w:pos="1360"/>
        </w:tabs>
        <w:ind w:left="360"/>
        <w:rPr>
          <w:i w:val="0"/>
          <w:sz w:val="24"/>
        </w:rPr>
      </w:pPr>
      <w:r w:rsidRPr="00207FB5">
        <w:rPr>
          <w:i w:val="0"/>
          <w:noProof/>
          <w:sz w:val="24"/>
          <w:lang w:val="en-US" w:eastAsia="en-US"/>
        </w:rPr>
        <w:pict>
          <v:shape id="Picture 3" o:spid="_x0000_i1026" type="#_x0000_t75" alt="BD10267_" style="width:9.75pt;height:9pt;visibility:visible">
            <v:imagedata r:id="rId8" o:title=""/>
            <o:lock v:ext="edit" aspectratio="f"/>
          </v:shape>
        </w:pict>
      </w:r>
      <w:r w:rsidRPr="006822E3">
        <w:rPr>
          <w:i w:val="0"/>
          <w:sz w:val="24"/>
        </w:rPr>
        <w:tab/>
      </w:r>
      <w:r>
        <w:rPr>
          <w:i w:val="0"/>
          <w:sz w:val="24"/>
        </w:rPr>
        <w:t>Lic. Cesar Pinilla</w:t>
      </w:r>
      <w:r w:rsidRPr="006822E3">
        <w:rPr>
          <w:i w:val="0"/>
          <w:sz w:val="24"/>
        </w:rPr>
        <w:t xml:space="preserve">               Teléfono: </w:t>
      </w:r>
      <w:r>
        <w:rPr>
          <w:i w:val="0"/>
          <w:sz w:val="24"/>
        </w:rPr>
        <w:t>+507 65440877</w:t>
      </w:r>
    </w:p>
    <w:p w:rsidR="00760590" w:rsidRPr="006822E3" w:rsidRDefault="00760590" w:rsidP="004C619B">
      <w:pPr>
        <w:pStyle w:val="BodyText"/>
        <w:tabs>
          <w:tab w:val="num" w:pos="360"/>
        </w:tabs>
        <w:rPr>
          <w:i w:val="0"/>
          <w:sz w:val="24"/>
        </w:rPr>
      </w:pPr>
    </w:p>
    <w:p w:rsidR="00760590" w:rsidRDefault="00760590" w:rsidP="006C78F6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  <w:r w:rsidRPr="00207FB5">
        <w:rPr>
          <w:i w:val="0"/>
          <w:noProof/>
          <w:sz w:val="24"/>
          <w:lang w:val="en-US" w:eastAsia="en-US"/>
        </w:rPr>
        <w:pict>
          <v:shape id="Picture 1" o:spid="_x0000_i1027" type="#_x0000_t75" alt="BD10267_" style="width:9.75pt;height:9pt;visibility:visible">
            <v:imagedata r:id="rId9" o:title="" croptop="-1277f" cropbottom="-4256f"/>
            <o:lock v:ext="edit" aspectratio="f"/>
          </v:shape>
        </w:pict>
      </w:r>
      <w:r>
        <w:rPr>
          <w:i w:val="0"/>
          <w:sz w:val="24"/>
        </w:rPr>
        <w:tab/>
        <w:t xml:space="preserve">Ing. Raúl Fung                  Teléfono: +58 </w:t>
      </w:r>
      <w:r w:rsidRPr="006822E3">
        <w:rPr>
          <w:i w:val="0"/>
          <w:sz w:val="24"/>
        </w:rPr>
        <w:t>4</w:t>
      </w:r>
      <w:r>
        <w:rPr>
          <w:i w:val="0"/>
          <w:sz w:val="24"/>
        </w:rPr>
        <w:t>124335748</w:t>
      </w:r>
    </w:p>
    <w:p w:rsidR="00760590" w:rsidRDefault="00760590" w:rsidP="006C78F6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4C619B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  <w:r w:rsidRPr="00207FB5">
        <w:rPr>
          <w:i w:val="0"/>
          <w:noProof/>
          <w:sz w:val="24"/>
          <w:lang w:val="en-US" w:eastAsia="en-US"/>
        </w:rPr>
        <w:pict>
          <v:shape id="_x0000_i1028" type="#_x0000_t75" alt="BD10267_" style="width:9.75pt;height:9pt;visibility:visible">
            <v:imagedata r:id="rId9" o:title="" croptop="-1277f" cropbottom="-4256f"/>
            <o:lock v:ext="edit" aspectratio="f"/>
          </v:shape>
        </w:pict>
      </w:r>
      <w:r>
        <w:rPr>
          <w:i w:val="0"/>
          <w:sz w:val="24"/>
        </w:rPr>
        <w:tab/>
        <w:t>Ing. José Haffar                 Teléfono: +507 64351910/ +58 4144382843</w:t>
      </w:r>
    </w:p>
    <w:p w:rsidR="00760590" w:rsidRDefault="00760590" w:rsidP="004C619B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4C619B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4C619B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6C78F6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6C78F6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Pr="006822E3" w:rsidRDefault="00760590" w:rsidP="006C78F6">
      <w:pPr>
        <w:pStyle w:val="BodyText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Pr="0055743C" w:rsidRDefault="00760590" w:rsidP="0055743C"/>
    <w:sectPr w:rsidR="00760590" w:rsidRPr="0055743C" w:rsidSect="00C954D5">
      <w:pgSz w:w="11906" w:h="16838"/>
      <w:pgMar w:top="89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590" w:rsidRDefault="00760590" w:rsidP="00022262">
      <w:r>
        <w:separator/>
      </w:r>
    </w:p>
  </w:endnote>
  <w:endnote w:type="continuationSeparator" w:id="1">
    <w:p w:rsidR="00760590" w:rsidRDefault="00760590" w:rsidP="00022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590" w:rsidRDefault="00760590" w:rsidP="00022262">
      <w:r>
        <w:separator/>
      </w:r>
    </w:p>
  </w:footnote>
  <w:footnote w:type="continuationSeparator" w:id="1">
    <w:p w:rsidR="00760590" w:rsidRDefault="00760590" w:rsidP="00022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D67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56CCF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0466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04EB9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D2668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68B0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B61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C2DF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8AC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C522E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185E55"/>
    <w:multiLevelType w:val="hybridMultilevel"/>
    <w:tmpl w:val="2068A74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7B4104"/>
    <w:multiLevelType w:val="hybridMultilevel"/>
    <w:tmpl w:val="F1E2FB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116DB"/>
    <w:multiLevelType w:val="hybridMultilevel"/>
    <w:tmpl w:val="EE3E7F9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E172F"/>
    <w:multiLevelType w:val="hybridMultilevel"/>
    <w:tmpl w:val="553C605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83448"/>
    <w:multiLevelType w:val="hybridMultilevel"/>
    <w:tmpl w:val="D496165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59DC"/>
    <w:rsid w:val="00005CAB"/>
    <w:rsid w:val="00022262"/>
    <w:rsid w:val="00043BE3"/>
    <w:rsid w:val="00062BCD"/>
    <w:rsid w:val="000701E6"/>
    <w:rsid w:val="00070AAC"/>
    <w:rsid w:val="00091151"/>
    <w:rsid w:val="000B68E1"/>
    <w:rsid w:val="00136D58"/>
    <w:rsid w:val="00157935"/>
    <w:rsid w:val="001612FC"/>
    <w:rsid w:val="0018275B"/>
    <w:rsid w:val="001E154E"/>
    <w:rsid w:val="00207613"/>
    <w:rsid w:val="00207FB5"/>
    <w:rsid w:val="002328F6"/>
    <w:rsid w:val="002D2712"/>
    <w:rsid w:val="002E5CF1"/>
    <w:rsid w:val="002E68BF"/>
    <w:rsid w:val="00311AC6"/>
    <w:rsid w:val="00327160"/>
    <w:rsid w:val="00363C4E"/>
    <w:rsid w:val="00465747"/>
    <w:rsid w:val="00493A68"/>
    <w:rsid w:val="004A0E94"/>
    <w:rsid w:val="004A4468"/>
    <w:rsid w:val="004C619B"/>
    <w:rsid w:val="004E4CCF"/>
    <w:rsid w:val="004E7B0B"/>
    <w:rsid w:val="0050337A"/>
    <w:rsid w:val="00510905"/>
    <w:rsid w:val="005165A9"/>
    <w:rsid w:val="00540F94"/>
    <w:rsid w:val="0055743C"/>
    <w:rsid w:val="005659DC"/>
    <w:rsid w:val="005A1073"/>
    <w:rsid w:val="005E0B5E"/>
    <w:rsid w:val="005F4C3E"/>
    <w:rsid w:val="0064733C"/>
    <w:rsid w:val="00654084"/>
    <w:rsid w:val="00662D01"/>
    <w:rsid w:val="006822E3"/>
    <w:rsid w:val="00694C80"/>
    <w:rsid w:val="006A3D00"/>
    <w:rsid w:val="006B4B19"/>
    <w:rsid w:val="006C09EF"/>
    <w:rsid w:val="006C78F6"/>
    <w:rsid w:val="006E2B0B"/>
    <w:rsid w:val="006F07CF"/>
    <w:rsid w:val="00714F3E"/>
    <w:rsid w:val="00760590"/>
    <w:rsid w:val="007B13D8"/>
    <w:rsid w:val="007C53EB"/>
    <w:rsid w:val="00824BB4"/>
    <w:rsid w:val="00824D95"/>
    <w:rsid w:val="00847BD1"/>
    <w:rsid w:val="008541C1"/>
    <w:rsid w:val="008D4D3B"/>
    <w:rsid w:val="00937D3F"/>
    <w:rsid w:val="009555E4"/>
    <w:rsid w:val="00A05638"/>
    <w:rsid w:val="00A25694"/>
    <w:rsid w:val="00A27155"/>
    <w:rsid w:val="00A80DD2"/>
    <w:rsid w:val="00AB3B20"/>
    <w:rsid w:val="00AC3C6F"/>
    <w:rsid w:val="00AE7345"/>
    <w:rsid w:val="00B04996"/>
    <w:rsid w:val="00B52A8A"/>
    <w:rsid w:val="00B53C95"/>
    <w:rsid w:val="00B945D1"/>
    <w:rsid w:val="00B9563C"/>
    <w:rsid w:val="00B978A3"/>
    <w:rsid w:val="00BD10D3"/>
    <w:rsid w:val="00C03977"/>
    <w:rsid w:val="00C153C1"/>
    <w:rsid w:val="00C20DB7"/>
    <w:rsid w:val="00C315C7"/>
    <w:rsid w:val="00C9320B"/>
    <w:rsid w:val="00C954D5"/>
    <w:rsid w:val="00D3676B"/>
    <w:rsid w:val="00DA2CC9"/>
    <w:rsid w:val="00DB4D31"/>
    <w:rsid w:val="00DE5C37"/>
    <w:rsid w:val="00DE7EA2"/>
    <w:rsid w:val="00E32E30"/>
    <w:rsid w:val="00E42C58"/>
    <w:rsid w:val="00E541A1"/>
    <w:rsid w:val="00E5454A"/>
    <w:rsid w:val="00E55E35"/>
    <w:rsid w:val="00E80DB2"/>
    <w:rsid w:val="00EA285E"/>
    <w:rsid w:val="00EA541E"/>
    <w:rsid w:val="00EF7A6B"/>
    <w:rsid w:val="00F00E31"/>
    <w:rsid w:val="00F3535B"/>
    <w:rsid w:val="00F569AB"/>
    <w:rsid w:val="00F74B68"/>
    <w:rsid w:val="00FA6B9D"/>
    <w:rsid w:val="00FA7068"/>
    <w:rsid w:val="00FB05ED"/>
    <w:rsid w:val="00FD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DC"/>
    <w:rPr>
      <w:rFonts w:ascii="Times New Roman" w:hAnsi="Times New Roman"/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659DC"/>
    <w:pPr>
      <w:keepNext/>
      <w:outlineLvl w:val="1"/>
    </w:pPr>
    <w:rPr>
      <w:sz w:val="5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59DC"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45D1"/>
    <w:pPr>
      <w:keepNext/>
      <w:keepLines/>
      <w:spacing w:before="40"/>
      <w:outlineLvl w:val="4"/>
    </w:pPr>
    <w:rPr>
      <w:rFonts w:ascii="Cambria" w:eastAsia="Times New Roman" w:hAnsi="Cambria"/>
      <w:color w:val="365F9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5659DC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659DC"/>
    <w:rPr>
      <w:rFonts w:ascii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45D1"/>
    <w:rPr>
      <w:rFonts w:ascii="Cambria" w:hAnsi="Cambria" w:cs="Times New Roman"/>
      <w:color w:val="365F91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uiPriority w:val="99"/>
    <w:rsid w:val="005659DC"/>
    <w:pPr>
      <w:ind w:left="708"/>
    </w:pPr>
  </w:style>
  <w:style w:type="paragraph" w:customStyle="1" w:styleId="Sinespaciado1">
    <w:name w:val="Sin espaciado1"/>
    <w:link w:val="SinespaciadoCar"/>
    <w:uiPriority w:val="99"/>
    <w:rsid w:val="005659DC"/>
    <w:rPr>
      <w:lang w:val="es-ES"/>
    </w:rPr>
  </w:style>
  <w:style w:type="character" w:customStyle="1" w:styleId="SinespaciadoCar">
    <w:name w:val="Sin espaciado Car"/>
    <w:basedOn w:val="DefaultParagraphFont"/>
    <w:link w:val="Sinespaciado1"/>
    <w:uiPriority w:val="99"/>
    <w:locked/>
    <w:rsid w:val="005659DC"/>
    <w:rPr>
      <w:rFonts w:cs="Times New Roman"/>
      <w:sz w:val="22"/>
      <w:szCs w:val="22"/>
      <w:lang w:val="es-ES" w:eastAsia="en-US" w:bidi="ar-SA"/>
    </w:rPr>
  </w:style>
  <w:style w:type="paragraph" w:styleId="Header">
    <w:name w:val="header"/>
    <w:basedOn w:val="Normal"/>
    <w:link w:val="HeaderChar"/>
    <w:uiPriority w:val="99"/>
    <w:semiHidden/>
    <w:rsid w:val="0002226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22262"/>
    <w:rPr>
      <w:rFonts w:ascii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semiHidden/>
    <w:rsid w:val="000222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22262"/>
    <w:rPr>
      <w:rFonts w:ascii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99"/>
    <w:qFormat/>
    <w:rsid w:val="0002226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052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93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320B"/>
    <w:rPr>
      <w:rFonts w:ascii="Tahoma" w:hAnsi="Tahoma" w:cs="Tahoma"/>
      <w:sz w:val="16"/>
      <w:szCs w:val="16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B945D1"/>
    <w:rPr>
      <w:rFonts w:eastAsia="Times New Roman"/>
      <w:i/>
      <w:i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945D1"/>
    <w:rPr>
      <w:rFonts w:ascii="Times New Roman" w:hAnsi="Times New Roman" w:cs="Times New Roman"/>
      <w:i/>
      <w:i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303</Words>
  <Characters>1672</Characters>
  <Application>Microsoft Office Outlook</Application>
  <DocSecurity>0</DocSecurity>
  <Lines>0</Lines>
  <Paragraphs>0</Paragraphs>
  <ScaleCrop>false</ScaleCrop>
  <Company>ITI/OD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Usuario de Windows</cp:lastModifiedBy>
  <cp:revision>2</cp:revision>
  <cp:lastPrinted>2015-03-28T15:53:00Z</cp:lastPrinted>
  <dcterms:created xsi:type="dcterms:W3CDTF">2015-05-13T15:57:00Z</dcterms:created>
  <dcterms:modified xsi:type="dcterms:W3CDTF">2015-05-13T15:57:00Z</dcterms:modified>
</cp:coreProperties>
</file>