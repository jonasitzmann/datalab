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7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0"/>
        <w:gridCol w:w="7720"/>
        <w:gridCol w:w="14"/>
      </w:tblGrid>
      <w:tr w:rsidR="002C7E4A" w:rsidRPr="002B67ED" w:rsidTr="00462A7B">
        <w:trPr>
          <w:trHeight w:val="351"/>
          <w:jc w:val="center"/>
        </w:trPr>
        <w:tc>
          <w:tcPr>
            <w:tcW w:w="2360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2C7E4A" w:rsidRPr="002B67ED" w:rsidRDefault="00095433">
            <w:pPr>
              <w:pStyle w:val="PersonalName"/>
              <w:spacing w:line="240" w:lineRule="auto"/>
              <w:rPr>
                <w:lang w:val="es-419"/>
              </w:rPr>
            </w:pPr>
            <w:r>
              <w:rPr>
                <w:color w:val="000000"/>
                <w:sz w:val="23"/>
                <w:lang w:val="es-419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734" w:type="dxa"/>
            <w:gridSpan w:val="2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2C7E4A" w:rsidRPr="002B67ED" w:rsidRDefault="00BB76C0" w:rsidP="00F72F38">
            <w:pPr>
              <w:pStyle w:val="PersonalName"/>
              <w:spacing w:line="240" w:lineRule="auto"/>
              <w:rPr>
                <w:lang w:val="es-419"/>
              </w:rPr>
            </w:pPr>
            <w:sdt>
              <w:sdtPr>
                <w:rPr>
                  <w:lang w:val="es-419"/>
                </w:rPr>
                <w:id w:val="169066309"/>
                <w:placeholder>
                  <w:docPart w:val="5D6C7646F4B24860AC1DD8CCD47A22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t>Iris Unternahrer</w:t>
                </w:r>
              </w:sdtContent>
            </w:sdt>
          </w:p>
        </w:tc>
      </w:tr>
      <w:tr w:rsidR="002C7E4A" w:rsidRPr="002B67ED" w:rsidTr="00462A7B">
        <w:trPr>
          <w:trHeight w:val="78"/>
          <w:jc w:val="center"/>
        </w:trPr>
        <w:tc>
          <w:tcPr>
            <w:tcW w:w="236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sdt>
            <w:sdtPr>
              <w:rPr>
                <w:lang w:val="es-419"/>
              </w:rPr>
              <w:alias w:val="Date"/>
              <w:id w:val="393094403"/>
              <w:placeholder>
                <w:docPart w:val="A4AA42455D3B467586CD52FBB7A916BB"/>
              </w:placeholder>
              <w:date w:fullDate="2016-04-2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2C7E4A" w:rsidRPr="002B67ED" w:rsidRDefault="00BB76C0">
                <w:pPr>
                  <w:pStyle w:val="Date"/>
                  <w:framePr w:wrap="auto" w:hAnchor="text" w:xAlign="left" w:yAlign="inline"/>
                  <w:suppressOverlap w:val="0"/>
                  <w:rPr>
                    <w:lang w:val="es-419"/>
                  </w:rPr>
                </w:pPr>
                <w:r>
                  <w:t>4/26/2016</w:t>
                </w:r>
              </w:p>
            </w:sdtContent>
          </w:sdt>
        </w:tc>
        <w:tc>
          <w:tcPr>
            <w:tcW w:w="7734" w:type="dxa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C7E4A" w:rsidRPr="002B67ED" w:rsidRDefault="002C7E4A">
            <w:pPr>
              <w:spacing w:after="0"/>
              <w:rPr>
                <w:lang w:val="es-419"/>
              </w:rPr>
            </w:pPr>
          </w:p>
        </w:tc>
      </w:tr>
      <w:tr w:rsidR="002C7E4A" w:rsidRPr="00BC29F1" w:rsidTr="00462A7B">
        <w:trPr>
          <w:trHeight w:val="139"/>
          <w:jc w:val="center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7E4A" w:rsidRPr="002B67ED" w:rsidRDefault="004B30C0">
            <w:pPr>
              <w:spacing w:after="0"/>
              <w:jc w:val="center"/>
              <w:rPr>
                <w:lang w:val="es-419"/>
              </w:rPr>
            </w:pPr>
            <w:r w:rsidRPr="002B67ED">
              <w:rPr>
                <w:noProof/>
                <w:lang w:val="es-419" w:eastAsia="es-419"/>
              </w:rPr>
              <w:drawing>
                <wp:inline distT="0" distB="0" distL="0" distR="0" wp14:anchorId="21B4B3A0" wp14:editId="2C5BD6C5">
                  <wp:extent cx="790575" cy="850264"/>
                  <wp:effectExtent l="57150" t="57150" r="123825" b="140970"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7019"/>
                          <a:stretch/>
                        </pic:blipFill>
                        <pic:spPr bwMode="auto">
                          <a:xfrm>
                            <a:off x="0" y="0"/>
                            <a:ext cx="790759" cy="850462"/>
                          </a:xfrm>
                          <a:prstGeom prst="rect">
                            <a:avLst/>
                          </a:prstGeom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2C7E4A" w:rsidRPr="002B67ED" w:rsidRDefault="00F72F38" w:rsidP="00F72F38">
            <w:pPr>
              <w:pStyle w:val="SenderAddress"/>
              <w:rPr>
                <w:lang w:val="es-419"/>
              </w:rPr>
            </w:pPr>
            <w:r w:rsidRPr="002B67ED">
              <w:rPr>
                <w:lang w:val="es-419"/>
              </w:rPr>
              <w:t>Villa Lucre, Altos de Villa Lucre, Calle 29</w:t>
            </w:r>
            <w:r w:rsidR="004B30C0" w:rsidRPr="002B67ED">
              <w:rPr>
                <w:lang w:val="es-419"/>
              </w:rPr>
              <w:br/>
            </w:r>
            <w:r w:rsidRPr="002B67ED">
              <w:rPr>
                <w:lang w:val="es-419"/>
              </w:rPr>
              <w:t>+507-6037-3061</w:t>
            </w:r>
            <w:r w:rsidR="004B30C0" w:rsidRPr="002B67ED">
              <w:rPr>
                <w:lang w:val="es-419"/>
              </w:rPr>
              <w:br/>
            </w:r>
            <w:hyperlink r:id="rId10" w:history="1">
              <w:r w:rsidR="00BC29F1" w:rsidRPr="008E7DCB">
                <w:rPr>
                  <w:rStyle w:val="Hyperlink"/>
                  <w:lang w:val="es-419"/>
                </w:rPr>
                <w:t>unternahreriris@gmail.com</w:t>
              </w:r>
            </w:hyperlink>
          </w:p>
        </w:tc>
      </w:tr>
      <w:tr w:rsidR="002C7E4A" w:rsidRPr="00BC29F1" w:rsidTr="00462A7B">
        <w:trPr>
          <w:gridAfter w:val="1"/>
          <w:wAfter w:w="14" w:type="dxa"/>
          <w:trHeight w:val="284"/>
          <w:jc w:val="center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7E4A" w:rsidRPr="002B67ED" w:rsidRDefault="00BB76C0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  <w:lang w:val="es-419"/>
              </w:rPr>
            </w:pPr>
            <w:r>
              <w:rPr>
                <w:lang w:val="es-419"/>
              </w:rPr>
            </w:r>
          </w:p>
        </w:tc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C7E4A" w:rsidRPr="002B67ED" w:rsidRDefault="004B30C0">
            <w:pPr>
              <w:pStyle w:val="Section"/>
              <w:spacing w:after="0"/>
              <w:rPr>
                <w:lang w:val="es-419"/>
              </w:rPr>
            </w:pPr>
            <w:r w:rsidRPr="002B67ED">
              <w:rPr>
                <w:lang w:val="es-419"/>
              </w:rPr>
              <w:t>Objetiv</w:t>
            </w:r>
            <w:r w:rsidR="00F72F38" w:rsidRPr="002B67ED">
              <w:rPr>
                <w:lang w:val="es-419"/>
              </w:rPr>
              <w:t>OS</w:t>
            </w:r>
          </w:p>
          <w:p w:rsidR="002C7E4A" w:rsidRPr="002B67ED" w:rsidRDefault="001620F3">
            <w:pPr>
              <w:spacing w:after="0" w:line="240" w:lineRule="auto"/>
              <w:rPr>
                <w:lang w:val="es-419"/>
              </w:rPr>
            </w:pPr>
            <w:r>
              <w:rPr>
                <w:lang w:val="es-419"/>
              </w:rPr>
              <w:t>Aprender y b</w:t>
            </w:r>
            <w:r w:rsidR="002B67ED" w:rsidRPr="002B67ED">
              <w:rPr>
                <w:lang w:val="es-419"/>
              </w:rPr>
              <w:t xml:space="preserve">rindar un servicio de excelencia que encante a los clientes dándoles </w:t>
            </w:r>
            <w:r w:rsidR="002B67ED">
              <w:rPr>
                <w:lang w:val="es-419"/>
              </w:rPr>
              <w:t xml:space="preserve">la satisfacción </w:t>
            </w:r>
            <w:r>
              <w:rPr>
                <w:lang w:val="es-419"/>
              </w:rPr>
              <w:t>y buena atención con mi personalidad dinámica y conocimientos</w:t>
            </w:r>
            <w:r w:rsidR="002B67ED">
              <w:rPr>
                <w:lang w:val="es-419"/>
              </w:rPr>
              <w:t>.</w:t>
            </w:r>
          </w:p>
          <w:p w:rsidR="002C7E4A" w:rsidRPr="002B67ED" w:rsidRDefault="00FA39B0">
            <w:pPr>
              <w:pStyle w:val="Section"/>
              <w:spacing w:after="0"/>
              <w:rPr>
                <w:lang w:val="es-419"/>
              </w:rPr>
            </w:pPr>
            <w:r w:rsidRPr="002B67ED">
              <w:rPr>
                <w:lang w:val="es-419"/>
              </w:rPr>
              <w:t>Educac</w:t>
            </w:r>
            <w:r w:rsidR="004B30C0" w:rsidRPr="002B67ED">
              <w:rPr>
                <w:lang w:val="es-419"/>
              </w:rPr>
              <w:t>ion</w:t>
            </w:r>
          </w:p>
          <w:p w:rsidR="002C7E4A" w:rsidRPr="002B67ED" w:rsidRDefault="00F72F38">
            <w:pPr>
              <w:pStyle w:val="Subsection"/>
              <w:spacing w:after="0" w:line="240" w:lineRule="auto"/>
              <w:rPr>
                <w:lang w:val="es-419"/>
              </w:rPr>
            </w:pPr>
            <w:r w:rsidRPr="002B67ED">
              <w:rPr>
                <w:lang w:val="es-419"/>
              </w:rPr>
              <w:t>INSTITUTO ADVENTISTA PUERTO ESPERANZA</w:t>
            </w:r>
          </w:p>
          <w:p w:rsidR="002B67ED" w:rsidRPr="002B67ED" w:rsidRDefault="002B67E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lang w:val="es-419"/>
              </w:rPr>
            </w:pPr>
            <w:r w:rsidRPr="002B67ED">
              <w:rPr>
                <w:b/>
                <w:lang w:val="es-419"/>
              </w:rPr>
              <w:t>Misiones, Argentina</w:t>
            </w:r>
          </w:p>
          <w:p w:rsidR="002B67ED" w:rsidRDefault="002B67E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lang w:val="es-419"/>
              </w:rPr>
            </w:pPr>
            <w:r>
              <w:rPr>
                <w:lang w:val="es-419"/>
              </w:rPr>
              <w:t>Bachiller Ciencias</w:t>
            </w:r>
          </w:p>
          <w:p w:rsidR="002C7E4A" w:rsidRPr="002B67ED" w:rsidRDefault="00F72F3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lang w:val="es-419"/>
              </w:rPr>
            </w:pPr>
            <w:r w:rsidRPr="002B67ED">
              <w:rPr>
                <w:lang w:val="es-419"/>
              </w:rPr>
              <w:t>Diciembre 2012</w:t>
            </w:r>
          </w:p>
          <w:p w:rsidR="00F72F38" w:rsidRPr="002B67ED" w:rsidRDefault="00F72F38" w:rsidP="00F72F38">
            <w:pPr>
              <w:pStyle w:val="Subsection"/>
              <w:spacing w:after="0" w:line="240" w:lineRule="auto"/>
              <w:rPr>
                <w:lang w:val="es-419"/>
              </w:rPr>
            </w:pPr>
          </w:p>
          <w:p w:rsidR="00F72F38" w:rsidRDefault="002B67ED" w:rsidP="00F72F38">
            <w:pPr>
              <w:pStyle w:val="Subsection"/>
              <w:spacing w:after="0" w:line="240" w:lineRule="auto"/>
              <w:rPr>
                <w:lang w:val="es-419"/>
              </w:rPr>
            </w:pPr>
            <w:r>
              <w:rPr>
                <w:lang w:val="es-419"/>
              </w:rPr>
              <w:t>Centro de Educacion Profissional SEMEAR</w:t>
            </w:r>
          </w:p>
          <w:p w:rsidR="002B67ED" w:rsidRPr="002B67ED" w:rsidRDefault="002B67ED" w:rsidP="002B67E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lang w:val="es-419"/>
              </w:rPr>
            </w:pPr>
            <w:r w:rsidRPr="002B67ED">
              <w:rPr>
                <w:b/>
                <w:lang w:val="es-419"/>
              </w:rPr>
              <w:t>Foz do Iguazu, Brazil</w:t>
            </w:r>
          </w:p>
          <w:p w:rsidR="00F72F38" w:rsidRPr="002B67ED" w:rsidRDefault="00F72F38" w:rsidP="002B67E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lang w:val="es-419"/>
              </w:rPr>
            </w:pPr>
            <w:r w:rsidRPr="002B67ED">
              <w:rPr>
                <w:lang w:val="es-419"/>
              </w:rPr>
              <w:t>Estilista Profesional</w:t>
            </w:r>
          </w:p>
          <w:p w:rsidR="00F72F38" w:rsidRPr="002B67ED" w:rsidRDefault="00F72F38" w:rsidP="002B67E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lang w:val="es-419"/>
              </w:rPr>
            </w:pPr>
            <w:r w:rsidRPr="002B67ED">
              <w:rPr>
                <w:lang w:val="es-419"/>
              </w:rPr>
              <w:t>Diciembre 2015</w:t>
            </w:r>
          </w:p>
          <w:p w:rsidR="00F72F38" w:rsidRPr="002B67ED" w:rsidRDefault="00FA39B0" w:rsidP="00FA39B0">
            <w:pPr>
              <w:pStyle w:val="Section"/>
              <w:spacing w:after="0"/>
              <w:rPr>
                <w:lang w:val="es-419"/>
              </w:rPr>
            </w:pPr>
            <w:r w:rsidRPr="002B67ED">
              <w:rPr>
                <w:lang w:val="es-419"/>
              </w:rPr>
              <w:t>experiencia</w:t>
            </w:r>
          </w:p>
          <w:p w:rsidR="002B67ED" w:rsidRPr="002B67ED" w:rsidRDefault="002B67ED" w:rsidP="002B67ED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  <w:lang w:val="es-419"/>
              </w:rPr>
            </w:pPr>
            <w:r w:rsidRPr="002B67ED">
              <w:rPr>
                <w:lang w:val="es-419"/>
              </w:rPr>
              <w:t>Estilista |</w:t>
            </w:r>
            <w:r w:rsidRPr="002B67ED">
              <w:rPr>
                <w:b w:val="0"/>
                <w:bCs/>
                <w:lang w:val="es-419"/>
              </w:rPr>
              <w:t xml:space="preserve"> </w:t>
            </w:r>
            <w:sdt>
              <w:sdtPr>
                <w:rPr>
                  <w:lang w:val="es-419"/>
                </w:rPr>
                <w:id w:val="-2099862358"/>
                <w:placeholder>
                  <w:docPart w:val="0D1305FE1F484C62A403FC807D22AE3F"/>
                </w:placeholder>
              </w:sdtPr>
              <w:sdtEndPr/>
              <w:sdtContent>
                <w:r w:rsidR="007A711B" w:rsidRPr="002B67ED">
                  <w:rPr>
                    <w:lang w:val="es-419"/>
                  </w:rPr>
                  <w:t>Salón</w:t>
                </w:r>
                <w:r w:rsidR="007A711B">
                  <w:rPr>
                    <w:lang w:val="es-419"/>
                  </w:rPr>
                  <w:t xml:space="preserve"> de Belleza Rosier</w:t>
                </w:r>
              </w:sdtContent>
            </w:sdt>
          </w:p>
          <w:p w:rsidR="002B67ED" w:rsidRPr="002B67ED" w:rsidRDefault="002B67ED" w:rsidP="002B67ED">
            <w:pPr>
              <w:spacing w:after="0" w:line="240" w:lineRule="auto"/>
              <w:rPr>
                <w:b/>
                <w:lang w:val="es-419"/>
              </w:rPr>
            </w:pPr>
            <w:r w:rsidRPr="002B67ED">
              <w:rPr>
                <w:b/>
                <w:lang w:val="es-419"/>
              </w:rPr>
              <w:t>Las Colinas, Panama, Panama</w:t>
            </w:r>
          </w:p>
          <w:p w:rsidR="002B67ED" w:rsidRPr="002B67ED" w:rsidRDefault="002B67ED" w:rsidP="002B67ED">
            <w:pPr>
              <w:spacing w:after="0" w:line="240" w:lineRule="auto"/>
              <w:rPr>
                <w:lang w:val="es-419"/>
              </w:rPr>
            </w:pPr>
            <w:r w:rsidRPr="002B67ED">
              <w:rPr>
                <w:lang w:val="es-419"/>
              </w:rPr>
              <w:t>Octubre 2015 – Enero 2016</w:t>
            </w:r>
          </w:p>
          <w:p w:rsidR="002B67ED" w:rsidRPr="002B67ED" w:rsidRDefault="002B67ED" w:rsidP="00F72F38">
            <w:pPr>
              <w:pStyle w:val="Subsection"/>
              <w:spacing w:after="0" w:line="240" w:lineRule="auto"/>
              <w:rPr>
                <w:lang w:val="es-419"/>
              </w:rPr>
            </w:pPr>
          </w:p>
          <w:p w:rsidR="002B67ED" w:rsidRPr="002B67ED" w:rsidRDefault="002B67ED" w:rsidP="002B67ED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  <w:lang w:val="es-419"/>
              </w:rPr>
            </w:pPr>
            <w:r w:rsidRPr="002B67ED">
              <w:rPr>
                <w:lang w:val="es-419"/>
              </w:rPr>
              <w:t>Estilista |</w:t>
            </w:r>
            <w:r w:rsidRPr="002B67ED">
              <w:rPr>
                <w:b w:val="0"/>
                <w:bCs/>
                <w:lang w:val="es-419"/>
              </w:rPr>
              <w:t xml:space="preserve"> </w:t>
            </w:r>
            <w:sdt>
              <w:sdtPr>
                <w:rPr>
                  <w:lang w:val="es-419"/>
                </w:rPr>
                <w:id w:val="326177524"/>
                <w:placeholder>
                  <w:docPart w:val="70BF573795A94A25A58234E427D0C0E8"/>
                </w:placeholder>
              </w:sdtPr>
              <w:sdtEndPr/>
              <w:sdtContent>
                <w:r w:rsidRPr="002B67ED">
                  <w:rPr>
                    <w:lang w:val="es-419"/>
                  </w:rPr>
                  <w:t xml:space="preserve">Monique </w:t>
                </w:r>
                <w:r w:rsidR="007A711B" w:rsidRPr="002B67ED">
                  <w:rPr>
                    <w:lang w:val="es-419"/>
                  </w:rPr>
                  <w:t>Salón</w:t>
                </w:r>
              </w:sdtContent>
            </w:sdt>
          </w:p>
          <w:p w:rsidR="002B67ED" w:rsidRPr="002B67ED" w:rsidRDefault="002B67ED" w:rsidP="002B67ED">
            <w:pPr>
              <w:spacing w:after="0" w:line="240" w:lineRule="auto"/>
              <w:rPr>
                <w:b/>
                <w:lang w:val="es-419"/>
              </w:rPr>
            </w:pPr>
            <w:r w:rsidRPr="002B67ED">
              <w:rPr>
                <w:b/>
                <w:lang w:val="es-419"/>
              </w:rPr>
              <w:t>Brisas del Golf, Panama, Panama</w:t>
            </w:r>
          </w:p>
          <w:p w:rsidR="002B67ED" w:rsidRPr="002B67ED" w:rsidRDefault="002B67ED" w:rsidP="002B67ED">
            <w:pPr>
              <w:spacing w:after="0" w:line="240" w:lineRule="auto"/>
              <w:rPr>
                <w:lang w:val="es-419"/>
              </w:rPr>
            </w:pPr>
            <w:r w:rsidRPr="002B67ED">
              <w:rPr>
                <w:lang w:val="es-419"/>
              </w:rPr>
              <w:t>Julio 2015 – Octubre 2015</w:t>
            </w:r>
          </w:p>
          <w:p w:rsidR="002B67ED" w:rsidRPr="002B67ED" w:rsidRDefault="002B67ED" w:rsidP="00F72F38">
            <w:pPr>
              <w:pStyle w:val="Subsection"/>
              <w:spacing w:after="0" w:line="240" w:lineRule="auto"/>
              <w:rPr>
                <w:lang w:val="es-419"/>
              </w:rPr>
            </w:pPr>
          </w:p>
          <w:p w:rsidR="00F72F38" w:rsidRPr="002B67ED" w:rsidRDefault="00FA39B0" w:rsidP="00F72F38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  <w:lang w:val="es-419"/>
              </w:rPr>
            </w:pPr>
            <w:r w:rsidRPr="002B67ED">
              <w:rPr>
                <w:lang w:val="es-419"/>
              </w:rPr>
              <w:t>Propietaria</w:t>
            </w:r>
            <w:r w:rsidR="00F72F38" w:rsidRPr="002B67ED">
              <w:rPr>
                <w:lang w:val="es-419"/>
              </w:rPr>
              <w:t xml:space="preserve"> |</w:t>
            </w:r>
            <w:r w:rsidR="00F72F38" w:rsidRPr="002B67ED">
              <w:rPr>
                <w:b w:val="0"/>
                <w:bCs/>
                <w:lang w:val="es-419"/>
              </w:rPr>
              <w:t xml:space="preserve"> </w:t>
            </w:r>
            <w:sdt>
              <w:sdtPr>
                <w:rPr>
                  <w:lang w:val="es-419"/>
                </w:rPr>
                <w:id w:val="640235130"/>
                <w:placeholder>
                  <w:docPart w:val="A2D482CB30314F07A9B39E82F51EA178"/>
                </w:placeholder>
              </w:sdtPr>
              <w:sdtEndPr/>
              <w:sdtContent>
                <w:r w:rsidR="007A711B" w:rsidRPr="002B67ED">
                  <w:rPr>
                    <w:lang w:val="es-419"/>
                  </w:rPr>
                  <w:t>Salón</w:t>
                </w:r>
                <w:r w:rsidRPr="002B67ED">
                  <w:rPr>
                    <w:lang w:val="es-419"/>
                  </w:rPr>
                  <w:t xml:space="preserve"> de Belleza Iris</w:t>
                </w:r>
              </w:sdtContent>
            </w:sdt>
          </w:p>
          <w:p w:rsidR="00FA39B0" w:rsidRPr="002B67ED" w:rsidRDefault="00FA39B0" w:rsidP="00F72F38">
            <w:pPr>
              <w:spacing w:after="0" w:line="240" w:lineRule="auto"/>
              <w:rPr>
                <w:b/>
                <w:lang w:val="es-419"/>
              </w:rPr>
            </w:pPr>
            <w:r w:rsidRPr="002B67ED">
              <w:rPr>
                <w:b/>
                <w:lang w:val="es-419"/>
              </w:rPr>
              <w:t>Misiones, Argentina</w:t>
            </w:r>
          </w:p>
          <w:p w:rsidR="00F72F38" w:rsidRPr="002B67ED" w:rsidRDefault="00FA39B0" w:rsidP="00F72F38">
            <w:pPr>
              <w:spacing w:after="0" w:line="240" w:lineRule="auto"/>
              <w:rPr>
                <w:lang w:val="es-419"/>
              </w:rPr>
            </w:pPr>
            <w:r w:rsidRPr="002B67ED">
              <w:rPr>
                <w:lang w:val="es-419"/>
              </w:rPr>
              <w:t>Enero 2015</w:t>
            </w:r>
            <w:r w:rsidR="00F72F38" w:rsidRPr="002B67ED">
              <w:rPr>
                <w:lang w:val="es-419"/>
              </w:rPr>
              <w:t xml:space="preserve"> </w:t>
            </w:r>
            <w:r w:rsidRPr="002B67ED">
              <w:rPr>
                <w:lang w:val="es-419"/>
              </w:rPr>
              <w:t>–</w:t>
            </w:r>
            <w:r w:rsidR="00F72F38" w:rsidRPr="002B67ED">
              <w:rPr>
                <w:lang w:val="es-419"/>
              </w:rPr>
              <w:t xml:space="preserve"> </w:t>
            </w:r>
            <w:r w:rsidRPr="002B67ED">
              <w:rPr>
                <w:lang w:val="es-419"/>
              </w:rPr>
              <w:t>Junio 2015</w:t>
            </w:r>
          </w:p>
          <w:p w:rsidR="00F72F38" w:rsidRPr="002B67ED" w:rsidRDefault="00FA39B0" w:rsidP="00F72F3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lang w:val="es-419"/>
              </w:rPr>
            </w:pPr>
            <w:r w:rsidRPr="002B67ED">
              <w:rPr>
                <w:lang w:val="es-419"/>
              </w:rPr>
              <w:t>Administración del salón</w:t>
            </w:r>
          </w:p>
          <w:p w:rsidR="00FA39B0" w:rsidRPr="002B67ED" w:rsidRDefault="00FA39B0" w:rsidP="00F72F3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lang w:val="es-419"/>
              </w:rPr>
            </w:pPr>
            <w:r w:rsidRPr="002B67ED">
              <w:rPr>
                <w:lang w:val="es-419"/>
              </w:rPr>
              <w:t>Compra de productos e insumos</w:t>
            </w:r>
          </w:p>
          <w:p w:rsidR="00FA39B0" w:rsidRPr="002B67ED" w:rsidRDefault="002B67ED" w:rsidP="00F72F3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lang w:val="es-419"/>
              </w:rPr>
            </w:pPr>
            <w:r w:rsidRPr="002B67ED">
              <w:rPr>
                <w:lang w:val="es-419"/>
              </w:rPr>
              <w:t>Atención</w:t>
            </w:r>
            <w:r w:rsidR="00FA39B0" w:rsidRPr="002B67ED">
              <w:rPr>
                <w:lang w:val="es-419"/>
              </w:rPr>
              <w:t xml:space="preserve"> a la clientela</w:t>
            </w:r>
          </w:p>
          <w:p w:rsidR="00F72F38" w:rsidRPr="002B67ED" w:rsidRDefault="00F72F38" w:rsidP="00F72F38">
            <w:pPr>
              <w:pStyle w:val="Subsection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  <w:lang w:val="es-419"/>
              </w:rPr>
            </w:pPr>
          </w:p>
          <w:p w:rsidR="00F72F38" w:rsidRPr="002B67ED" w:rsidRDefault="00BC29F1" w:rsidP="00F72F38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  <w:lang w:val="es-419"/>
              </w:rPr>
            </w:pPr>
            <w:r>
              <w:rPr>
                <w:lang w:val="es-419"/>
              </w:rPr>
              <w:t xml:space="preserve">Asesora de Ventas </w:t>
            </w:r>
            <w:r w:rsidR="00F72F38" w:rsidRPr="002B67ED">
              <w:rPr>
                <w:lang w:val="es-419"/>
              </w:rPr>
              <w:t>|</w:t>
            </w:r>
            <w:r w:rsidR="00F72F38" w:rsidRPr="002B67ED">
              <w:rPr>
                <w:b w:val="0"/>
                <w:bCs/>
                <w:lang w:val="es-419"/>
              </w:rPr>
              <w:t xml:space="preserve"> </w:t>
            </w:r>
            <w:sdt>
              <w:sdtPr>
                <w:rPr>
                  <w:lang w:val="es-419"/>
                </w:rPr>
                <w:id w:val="-927185062"/>
                <w:placeholder>
                  <w:docPart w:val="61C5704356A347B0A08C1E7C1F843A2D"/>
                </w:placeholder>
              </w:sdtPr>
              <w:sdtEndPr/>
              <w:sdtContent>
                <w:r>
                  <w:rPr>
                    <w:lang w:val="es-419"/>
                  </w:rPr>
                  <w:t>CellsPlace</w:t>
                </w:r>
              </w:sdtContent>
            </w:sdt>
          </w:p>
          <w:p w:rsidR="00FA39B0" w:rsidRPr="002B67ED" w:rsidRDefault="00FA39B0" w:rsidP="00FA39B0">
            <w:pPr>
              <w:spacing w:after="0" w:line="240" w:lineRule="auto"/>
              <w:rPr>
                <w:b/>
                <w:lang w:val="es-419"/>
              </w:rPr>
            </w:pPr>
            <w:r w:rsidRPr="002B67ED">
              <w:rPr>
                <w:b/>
                <w:lang w:val="es-419"/>
              </w:rPr>
              <w:t>Misiones, Argentina</w:t>
            </w:r>
          </w:p>
          <w:p w:rsidR="002B67ED" w:rsidRDefault="00FA39B0" w:rsidP="002B67ED">
            <w:pPr>
              <w:spacing w:after="0" w:line="240" w:lineRule="auto"/>
              <w:rPr>
                <w:lang w:val="es-419"/>
              </w:rPr>
            </w:pPr>
            <w:r w:rsidRPr="002B67ED">
              <w:rPr>
                <w:lang w:val="es-419"/>
              </w:rPr>
              <w:t>Mayo 2013</w:t>
            </w:r>
            <w:r w:rsidR="00F72F38" w:rsidRPr="002B67ED">
              <w:rPr>
                <w:lang w:val="es-419"/>
              </w:rPr>
              <w:t xml:space="preserve"> </w:t>
            </w:r>
            <w:r w:rsidRPr="002B67ED">
              <w:rPr>
                <w:lang w:val="es-419"/>
              </w:rPr>
              <w:t>–</w:t>
            </w:r>
            <w:r w:rsidR="00F72F38" w:rsidRPr="002B67ED">
              <w:rPr>
                <w:lang w:val="es-419"/>
              </w:rPr>
              <w:t xml:space="preserve"> </w:t>
            </w:r>
            <w:r w:rsidRPr="002B67ED">
              <w:rPr>
                <w:lang w:val="es-419"/>
              </w:rPr>
              <w:t>Octubre 2014</w:t>
            </w:r>
          </w:p>
          <w:p w:rsidR="00BC29F1" w:rsidRDefault="00462A7B" w:rsidP="002B67ED">
            <w:pPr>
              <w:spacing w:after="0" w:line="240" w:lineRule="auto"/>
              <w:rPr>
                <w:lang w:val="es-419"/>
              </w:rPr>
            </w:pPr>
            <w:r>
              <w:rPr>
                <w:lang w:val="es-419"/>
              </w:rPr>
              <w:t>Atención</w:t>
            </w:r>
            <w:r w:rsidR="00BC29F1">
              <w:rPr>
                <w:lang w:val="es-419"/>
              </w:rPr>
              <w:t xml:space="preserve"> al cliente</w:t>
            </w:r>
          </w:p>
          <w:p w:rsidR="002C7E4A" w:rsidRPr="002B67ED" w:rsidRDefault="00BC29F1" w:rsidP="001620F3">
            <w:pPr>
              <w:spacing w:after="0" w:line="240" w:lineRule="auto"/>
              <w:rPr>
                <w:lang w:val="es-419"/>
              </w:rPr>
            </w:pPr>
            <w:r>
              <w:rPr>
                <w:lang w:val="es-419"/>
              </w:rPr>
              <w:t xml:space="preserve">Ventas de celulares, tablets, </w:t>
            </w:r>
            <w:r w:rsidR="00462A7B">
              <w:rPr>
                <w:lang w:val="es-419"/>
              </w:rPr>
              <w:t>electrónica</w:t>
            </w:r>
            <w:bookmarkStart w:id="0" w:name="_GoBack"/>
            <w:bookmarkEnd w:id="0"/>
          </w:p>
        </w:tc>
      </w:tr>
    </w:tbl>
    <w:p w:rsidR="002C7E4A" w:rsidRPr="002B67ED" w:rsidRDefault="002C7E4A" w:rsidP="001620F3">
      <w:pPr>
        <w:rPr>
          <w:lang w:val="es-419"/>
        </w:rPr>
      </w:pPr>
    </w:p>
    <w:sectPr w:rsidR="002C7E4A" w:rsidRPr="002B67ED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6C0" w:rsidRDefault="00BB76C0">
      <w:pPr>
        <w:spacing w:after="0" w:line="240" w:lineRule="auto"/>
      </w:pPr>
      <w:r>
        <w:separator/>
      </w:r>
    </w:p>
  </w:endnote>
  <w:endnote w:type="continuationSeparator" w:id="0">
    <w:p w:rsidR="00BB76C0" w:rsidRDefault="00BB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E4A" w:rsidRDefault="002C7E4A"/>
  <w:p w:rsidR="002C7E4A" w:rsidRDefault="004B30C0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2A7B" w:rsidRPr="00462A7B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6C0" w:rsidRDefault="00BB76C0">
      <w:pPr>
        <w:spacing w:after="0" w:line="240" w:lineRule="auto"/>
      </w:pPr>
      <w:r>
        <w:separator/>
      </w:r>
    </w:p>
  </w:footnote>
  <w:footnote w:type="continuationSeparator" w:id="0">
    <w:p w:rsidR="00BB76C0" w:rsidRDefault="00BB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hor"/>
      <w:id w:val="5384246"/>
      <w:placeholder>
        <w:docPart w:val="B8D3AD20288F44CDBE454B7EFA2D97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C7E4A" w:rsidRDefault="00F72F38">
        <w:pPr>
          <w:pStyle w:val="HeaderOdd"/>
        </w:pPr>
        <w:r>
          <w:t>Iris Unternahrer</w:t>
        </w:r>
      </w:p>
    </w:sdtContent>
  </w:sdt>
  <w:p w:rsidR="002C7E4A" w:rsidRDefault="002C7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38"/>
    <w:rsid w:val="00095433"/>
    <w:rsid w:val="001620F3"/>
    <w:rsid w:val="002B67ED"/>
    <w:rsid w:val="002C7E4A"/>
    <w:rsid w:val="00462A7B"/>
    <w:rsid w:val="004B30C0"/>
    <w:rsid w:val="006A625B"/>
    <w:rsid w:val="007A5091"/>
    <w:rsid w:val="007A711B"/>
    <w:rsid w:val="00BB76C0"/>
    <w:rsid w:val="00BC29F1"/>
    <w:rsid w:val="00D03862"/>
    <w:rsid w:val="00F72F38"/>
    <w:rsid w:val="00FA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9EA78E"/>
  <w15:docId w15:val="{9B45CBDC-1C12-417F-A8CD-7BEFF40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nternahreriris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yle_000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C7646F4B24860AC1DD8CCD47A2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DAD7-348C-4A5E-989C-B658D41D57C6}"/>
      </w:docPartPr>
      <w:docPartBody>
        <w:p w:rsidR="00793CEC" w:rsidRDefault="00FD4E92">
          <w:pPr>
            <w:pStyle w:val="5D6C7646F4B24860AC1DD8CCD47A2222"/>
          </w:pPr>
          <w:r>
            <w:t>[Type your name]</w:t>
          </w:r>
        </w:p>
      </w:docPartBody>
    </w:docPart>
    <w:docPart>
      <w:docPartPr>
        <w:name w:val="A4AA42455D3B467586CD52FBB7A91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44F1F-446A-40F7-9FED-8AA53D5F10E9}"/>
      </w:docPartPr>
      <w:docPartBody>
        <w:p w:rsidR="00793CEC" w:rsidRDefault="00FD4E92">
          <w:pPr>
            <w:pStyle w:val="A4AA42455D3B467586CD52FBB7A916BB"/>
          </w:pPr>
          <w:r>
            <w:t>[Select the Date]</w:t>
          </w:r>
        </w:p>
      </w:docPartBody>
    </w:docPart>
    <w:docPart>
      <w:docPartPr>
        <w:name w:val="A2D482CB30314F07A9B39E82F51E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4E6DE-491A-466E-9E50-9B83CDA8C3F3}"/>
      </w:docPartPr>
      <w:docPartBody>
        <w:p w:rsidR="00793CEC" w:rsidRDefault="00D66CF3" w:rsidP="00D66CF3">
          <w:pPr>
            <w:pStyle w:val="A2D482CB30314F07A9B39E82F51EA178"/>
          </w:pPr>
          <w:r>
            <w:t>[Type the company name]</w:t>
          </w:r>
        </w:p>
      </w:docPartBody>
    </w:docPart>
    <w:docPart>
      <w:docPartPr>
        <w:name w:val="B8D3AD20288F44CDBE454B7EFA2D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0084-AD9D-4F41-B726-65B4BB9C7C86}"/>
      </w:docPartPr>
      <w:docPartBody>
        <w:p w:rsidR="00793CEC" w:rsidRDefault="00D66CF3" w:rsidP="00D66CF3">
          <w:pPr>
            <w:pStyle w:val="B8D3AD20288F44CDBE454B7EFA2D97E1"/>
          </w:pPr>
          <w:r>
            <w:t>[Type the end date]</w:t>
          </w:r>
        </w:p>
      </w:docPartBody>
    </w:docPart>
    <w:docPart>
      <w:docPartPr>
        <w:name w:val="61C5704356A347B0A08C1E7C1F843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EF444-3865-416F-91F7-4C07AD9F03EA}"/>
      </w:docPartPr>
      <w:docPartBody>
        <w:p w:rsidR="00793CEC" w:rsidRDefault="00D66CF3" w:rsidP="00D66CF3">
          <w:pPr>
            <w:pStyle w:val="61C5704356A347B0A08C1E7C1F843A2D"/>
          </w:pPr>
          <w:r>
            <w:t>[Type the company name]</w:t>
          </w:r>
        </w:p>
      </w:docPartBody>
    </w:docPart>
    <w:docPart>
      <w:docPartPr>
        <w:name w:val="0D1305FE1F484C62A403FC807D22A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415AC-7E7B-4096-BA45-81DFF90E3580}"/>
      </w:docPartPr>
      <w:docPartBody>
        <w:p w:rsidR="00793CEC" w:rsidRDefault="00D66CF3" w:rsidP="00D66CF3">
          <w:pPr>
            <w:pStyle w:val="0D1305FE1F484C62A403FC807D22AE3F"/>
          </w:pPr>
          <w:r>
            <w:t>[Type the company name]</w:t>
          </w:r>
        </w:p>
      </w:docPartBody>
    </w:docPart>
    <w:docPart>
      <w:docPartPr>
        <w:name w:val="70BF573795A94A25A58234E427D0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C890D-7F64-4B7D-83B9-CC03169EB803}"/>
      </w:docPartPr>
      <w:docPartBody>
        <w:p w:rsidR="00793CEC" w:rsidRDefault="00D66CF3" w:rsidP="00D66CF3">
          <w:pPr>
            <w:pStyle w:val="70BF573795A94A25A58234E427D0C0E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F3"/>
    <w:rsid w:val="000D4A1D"/>
    <w:rsid w:val="00793CEC"/>
    <w:rsid w:val="00C455DB"/>
    <w:rsid w:val="00D66CF3"/>
    <w:rsid w:val="00FD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68D6BD393D4436D9EA32C5E01BAE1FA">
    <w:name w:val="168D6BD393D4436D9EA32C5E01BAE1FA"/>
  </w:style>
  <w:style w:type="paragraph" w:customStyle="1" w:styleId="5D6C7646F4B24860AC1DD8CCD47A2222">
    <w:name w:val="5D6C7646F4B24860AC1DD8CCD47A2222"/>
  </w:style>
  <w:style w:type="paragraph" w:customStyle="1" w:styleId="A4AA42455D3B467586CD52FBB7A916BB">
    <w:name w:val="A4AA42455D3B467586CD52FBB7A916BB"/>
  </w:style>
  <w:style w:type="paragraph" w:customStyle="1" w:styleId="7B8CE4B4CC614528932521748704D768">
    <w:name w:val="7B8CE4B4CC614528932521748704D768"/>
  </w:style>
  <w:style w:type="paragraph" w:customStyle="1" w:styleId="C7BE2532F0BD4E16A18B8780B79FDEA1">
    <w:name w:val="C7BE2532F0BD4E16A18B8780B79FDEA1"/>
  </w:style>
  <w:style w:type="paragraph" w:customStyle="1" w:styleId="DFF65B39E38B4D7292508D11AE1F74BF">
    <w:name w:val="DFF65B39E38B4D7292508D11AE1F74BF"/>
  </w:style>
  <w:style w:type="paragraph" w:customStyle="1" w:styleId="5F76268E67814E238F7BABD201E07CBD">
    <w:name w:val="5F76268E67814E238F7BABD201E07CBD"/>
  </w:style>
  <w:style w:type="paragraph" w:customStyle="1" w:styleId="63D261C9AB904BE8BA5FCDFA2A467E80">
    <w:name w:val="63D261C9AB904BE8BA5FCDFA2A467E80"/>
  </w:style>
  <w:style w:type="paragraph" w:customStyle="1" w:styleId="C86583F93ED840AE908D99B6D7B0E3B0">
    <w:name w:val="C86583F93ED840AE908D99B6D7B0E3B0"/>
  </w:style>
  <w:style w:type="paragraph" w:customStyle="1" w:styleId="E60A316545CF42E9B1C5D07930006434">
    <w:name w:val="E60A316545CF42E9B1C5D07930006434"/>
  </w:style>
  <w:style w:type="paragraph" w:customStyle="1" w:styleId="B11E06C26C1C44B0A73FEE3AAA3DD21F">
    <w:name w:val="B11E06C26C1C44B0A73FEE3AAA3DD21F"/>
  </w:style>
  <w:style w:type="paragraph" w:customStyle="1" w:styleId="A2DAC90B46F644A6BD9A652BE06ED704">
    <w:name w:val="A2DAC90B46F644A6BD9A652BE06ED704"/>
  </w:style>
  <w:style w:type="paragraph" w:customStyle="1" w:styleId="4652F2535BD14F0E8652178B6CAA978D">
    <w:name w:val="4652F2535BD14F0E8652178B6CAA978D"/>
  </w:style>
  <w:style w:type="paragraph" w:customStyle="1" w:styleId="6C372439963E4BFFBCE70AD01D18B7C1">
    <w:name w:val="6C372439963E4BFFBCE70AD01D18B7C1"/>
  </w:style>
  <w:style w:type="paragraph" w:customStyle="1" w:styleId="9BF3C7D0D2D34B31984E33F2390BC52D">
    <w:name w:val="9BF3C7D0D2D34B31984E33F2390BC52D"/>
  </w:style>
  <w:style w:type="paragraph" w:customStyle="1" w:styleId="9A4DFE873B6448F2B655C5A9B697C194">
    <w:name w:val="9A4DFE873B6448F2B655C5A9B697C194"/>
  </w:style>
  <w:style w:type="paragraph" w:customStyle="1" w:styleId="A95DDF91A5B142F8A0CC0572F9F11C9F">
    <w:name w:val="A95DDF91A5B142F8A0CC0572F9F11C9F"/>
  </w:style>
  <w:style w:type="paragraph" w:customStyle="1" w:styleId="9966C743EFB2457DB7BE86343DBFAC8E">
    <w:name w:val="9966C743EFB2457DB7BE86343DBFAC8E"/>
    <w:rsid w:val="00D66CF3"/>
  </w:style>
  <w:style w:type="paragraph" w:customStyle="1" w:styleId="A2D482CB30314F07A9B39E82F51EA178">
    <w:name w:val="A2D482CB30314F07A9B39E82F51EA178"/>
    <w:rsid w:val="00D66CF3"/>
  </w:style>
  <w:style w:type="paragraph" w:customStyle="1" w:styleId="373FB59ECE034DC0B125DD83611DD295">
    <w:name w:val="373FB59ECE034DC0B125DD83611DD295"/>
    <w:rsid w:val="00D66CF3"/>
  </w:style>
  <w:style w:type="paragraph" w:customStyle="1" w:styleId="B8D3AD20288F44CDBE454B7EFA2D97E1">
    <w:name w:val="B8D3AD20288F44CDBE454B7EFA2D97E1"/>
    <w:rsid w:val="00D66CF3"/>
  </w:style>
  <w:style w:type="paragraph" w:customStyle="1" w:styleId="9A353EE3ED104D6CB8B9EA4481E5C243">
    <w:name w:val="9A353EE3ED104D6CB8B9EA4481E5C243"/>
    <w:rsid w:val="00D66CF3"/>
  </w:style>
  <w:style w:type="paragraph" w:customStyle="1" w:styleId="561FE83E999B42FCAA47F342508FE425">
    <w:name w:val="561FE83E999B42FCAA47F342508FE425"/>
    <w:rsid w:val="00D66CF3"/>
  </w:style>
  <w:style w:type="paragraph" w:customStyle="1" w:styleId="61C5704356A347B0A08C1E7C1F843A2D">
    <w:name w:val="61C5704356A347B0A08C1E7C1F843A2D"/>
    <w:rsid w:val="00D66CF3"/>
  </w:style>
  <w:style w:type="paragraph" w:customStyle="1" w:styleId="0B2C8C550080410C9E003F3CACA94B9C">
    <w:name w:val="0B2C8C550080410C9E003F3CACA94B9C"/>
    <w:rsid w:val="00D66CF3"/>
  </w:style>
  <w:style w:type="paragraph" w:customStyle="1" w:styleId="6015BD8C8F4048D2928D362039BFC2A1">
    <w:name w:val="6015BD8C8F4048D2928D362039BFC2A1"/>
    <w:rsid w:val="00D66CF3"/>
  </w:style>
  <w:style w:type="paragraph" w:customStyle="1" w:styleId="3A4D7B4175F54BCB967EF292093D52FC">
    <w:name w:val="3A4D7B4175F54BCB967EF292093D52FC"/>
    <w:rsid w:val="00D66CF3"/>
  </w:style>
  <w:style w:type="paragraph" w:customStyle="1" w:styleId="0CB84A6C65074B35B36ECBB1AFEE94FC">
    <w:name w:val="0CB84A6C65074B35B36ECBB1AFEE94FC"/>
    <w:rsid w:val="00D66CF3"/>
  </w:style>
  <w:style w:type="paragraph" w:customStyle="1" w:styleId="0D1305FE1F484C62A403FC807D22AE3F">
    <w:name w:val="0D1305FE1F484C62A403FC807D22AE3F"/>
    <w:rsid w:val="00D66CF3"/>
  </w:style>
  <w:style w:type="paragraph" w:customStyle="1" w:styleId="70BF573795A94A25A58234E427D0C0E8">
    <w:name w:val="70BF573795A94A25A58234E427D0C0E8"/>
    <w:rsid w:val="00D66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theme).dotx</Template>
  <TotalTime>14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Iris Unternahrer</dc:creator>
  <cp:keywords/>
  <cp:lastModifiedBy>Sean Gayle</cp:lastModifiedBy>
  <cp:revision>6</cp:revision>
  <cp:lastPrinted>2016-04-26T21:20:00Z</cp:lastPrinted>
  <dcterms:created xsi:type="dcterms:W3CDTF">2016-05-10T18:36:00Z</dcterms:created>
  <dcterms:modified xsi:type="dcterms:W3CDTF">2016-05-10T18:49:00Z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