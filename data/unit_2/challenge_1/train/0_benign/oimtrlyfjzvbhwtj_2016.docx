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99520736"/>
        <w:placeholder>
          <w:docPart w:val="D21120B281D97042B37087186630B399"/>
        </w:placeholder>
        <w:temporary/>
      </w:sdtPr>
      <w:sdtEndPr/>
      <w:sdtContent>
        <w:p w14:paraId="5478A753" w14:textId="181F223B" w:rsidR="008115E5" w:rsidRDefault="003C5CC2">
          <w:pPr>
            <w:pStyle w:val="Nombre"/>
          </w:pPr>
          <w:r>
            <w:rPr>
              <w:lang w:val="es-US"/>
            </w:rPr>
            <w:t>luis angel batista hernandez</w:t>
          </w:r>
        </w:p>
      </w:sdtContent>
    </w:sdt>
    <w:sdt>
      <w:sdtPr>
        <w:id w:val="1900481961"/>
        <w:placeholder>
          <w:docPart w:val="EFBF0363AFE5AE47B9C9474F5E664A2F"/>
        </w:placeholder>
        <w:temporary/>
      </w:sdtPr>
      <w:sdtEndPr/>
      <w:sdtContent>
        <w:p w14:paraId="33B807F3" w14:textId="736B9FF3" w:rsidR="008115E5" w:rsidRDefault="003C5CC2">
          <w:pPr>
            <w:pStyle w:val="Informacindecontacto"/>
          </w:pPr>
          <w:r>
            <w:rPr>
              <w:lang w:val="es-US"/>
            </w:rPr>
            <w:t>Arraijan / 61030649 / angel-03-21@live.com</w:t>
          </w:r>
        </w:p>
      </w:sdtContent>
    </w:sdt>
    <w:sdt>
      <w:sdtPr>
        <w:id w:val="-1179423465"/>
        <w:placeholder>
          <w:docPart w:val="A84B26479F27F745BC6EF9AF16959828"/>
        </w:placeholder>
        <w:temporary/>
        <w:showingPlcHdr/>
      </w:sdtPr>
      <w:sdtEndPr/>
      <w:sdtContent>
        <w:p w14:paraId="3615C53A" w14:textId="77777777" w:rsidR="008115E5" w:rsidRDefault="00F97821">
          <w:pPr>
            <w:pStyle w:val="Ttulo1"/>
          </w:pPr>
          <w:r>
            <w:t>Objetivo</w:t>
          </w:r>
        </w:p>
      </w:sdtContent>
    </w:sdt>
    <w:p w14:paraId="7C3C14A3" w14:textId="0472B295" w:rsidR="008115E5" w:rsidRDefault="00D821D5">
      <w:r>
        <w:rPr>
          <w:lang w:val="es-US"/>
        </w:rPr>
        <w:t xml:space="preserve">Trabajar para culminar mis estudios en la universidad y superarme  </w:t>
      </w:r>
    </w:p>
    <w:sdt>
      <w:sdtPr>
        <w:id w:val="1728489637"/>
        <w:placeholder>
          <w:docPart w:val="99F6F744B7CDA348BDEF5A56CCB4E302"/>
        </w:placeholder>
        <w:temporary/>
        <w:showingPlcHdr/>
      </w:sdtPr>
      <w:sdtEndPr/>
      <w:sdtContent>
        <w:p w14:paraId="27F0B7DD" w14:textId="77777777" w:rsidR="008115E5" w:rsidRDefault="00F97821">
          <w:pPr>
            <w:pStyle w:val="Ttulo1"/>
          </w:pPr>
          <w:r>
            <w:t>Experiencia</w:t>
          </w:r>
        </w:p>
      </w:sdtContent>
    </w:sdt>
    <w:sdt>
      <w:sdtPr>
        <w:id w:val="1922449927"/>
        <w:placeholder>
          <w:docPart w:val="75A08519E008F243A2C1EF57A1FCA7E1"/>
        </w:placeholder>
        <w:temporary/>
      </w:sdtPr>
      <w:sdtEndPr/>
      <w:sdtContent>
        <w:p w14:paraId="58CA5C7F" w14:textId="2E794E40" w:rsidR="008115E5" w:rsidRDefault="00237A83">
          <w:r>
            <w:rPr>
              <w:lang w:val="es-US"/>
            </w:rPr>
            <w:t>Cable onda</w:t>
          </w:r>
        </w:p>
      </w:sdtContent>
    </w:sdt>
    <w:sdt>
      <w:sdtPr>
        <w:id w:val="256341102"/>
        <w:placeholder>
          <w:docPart w:val="F7C9B396E4B1414B994779FBFB929C3D"/>
        </w:placeholder>
        <w:temporary/>
      </w:sdtPr>
      <w:sdtEndPr/>
      <w:sdtContent>
        <w:p w14:paraId="664B4B5A" w14:textId="40DE8CE4" w:rsidR="008115E5" w:rsidRDefault="00237A83">
          <w:r>
            <w:rPr>
              <w:lang w:val="es-US"/>
            </w:rPr>
            <w:t>Técnico / 11 de noviembre del 2014</w:t>
          </w:r>
        </w:p>
      </w:sdtContent>
    </w:sdt>
    <w:p w14:paraId="21B20F3A" w14:textId="034D280C" w:rsidR="009E6E38" w:rsidRPr="009E6E38" w:rsidRDefault="004558B5" w:rsidP="00F41023">
      <w:pPr>
        <w:pStyle w:val="Listaconvietas"/>
      </w:pPr>
      <w:r>
        <w:rPr>
          <w:lang w:val="es-US"/>
        </w:rPr>
        <w:t>Instalación de tv, internet y teléfono</w:t>
      </w:r>
    </w:p>
    <w:p w14:paraId="0F72047A" w14:textId="77777777" w:rsidR="00D754F9" w:rsidRPr="00D754F9" w:rsidRDefault="009E6E38" w:rsidP="00F41023">
      <w:pPr>
        <w:pStyle w:val="Listaconvietas"/>
      </w:pPr>
      <w:r>
        <w:rPr>
          <w:lang w:val="es-US"/>
        </w:rPr>
        <w:t xml:space="preserve">Experiencia en fibra y cable </w:t>
      </w:r>
      <w:r w:rsidR="00D754F9">
        <w:rPr>
          <w:lang w:val="es-US"/>
        </w:rPr>
        <w:t>coaxial</w:t>
      </w:r>
    </w:p>
    <w:p w14:paraId="346C80B5" w14:textId="77777777" w:rsidR="00923C00" w:rsidRPr="00923C00" w:rsidRDefault="00D754F9" w:rsidP="00F41023">
      <w:pPr>
        <w:pStyle w:val="Listaconvietas"/>
      </w:pPr>
      <w:r>
        <w:rPr>
          <w:lang w:val="es-US"/>
        </w:rPr>
        <w:t>Comfiguracion y mantenimiento de</w:t>
      </w:r>
      <w:r w:rsidR="009E6E38">
        <w:rPr>
          <w:lang w:val="es-US"/>
        </w:rPr>
        <w:t xml:space="preserve"> </w:t>
      </w:r>
      <w:r w:rsidR="004558B5">
        <w:rPr>
          <w:lang w:val="es-US"/>
        </w:rPr>
        <w:t xml:space="preserve"> </w:t>
      </w:r>
      <w:r w:rsidR="00923C00">
        <w:rPr>
          <w:lang w:val="es-US"/>
        </w:rPr>
        <w:t>computadoras</w:t>
      </w:r>
    </w:p>
    <w:p w14:paraId="40BDAC20" w14:textId="77777777" w:rsidR="00505CBC" w:rsidRDefault="00923C00" w:rsidP="00F41023">
      <w:pPr>
        <w:pStyle w:val="Listaconvietas"/>
      </w:pPr>
      <w:r>
        <w:rPr>
          <w:lang w:val="es-US"/>
        </w:rPr>
        <w:t xml:space="preserve">Instalación de softwares y actualizaciones  </w:t>
      </w:r>
    </w:p>
    <w:p w14:paraId="3B6BDDFE" w14:textId="7C681477" w:rsidR="008115E5" w:rsidRDefault="00505CBC" w:rsidP="00F41023">
      <w:pPr>
        <w:pStyle w:val="Listaconvietas"/>
      </w:pPr>
      <w:r>
        <w:t xml:space="preserve">Experiencia en ventas </w:t>
      </w:r>
    </w:p>
    <w:p w14:paraId="3A85F155" w14:textId="647E0F18" w:rsidR="000B48B6" w:rsidRDefault="000B48B6" w:rsidP="00F41023">
      <w:pPr>
        <w:pStyle w:val="Listaconvietas"/>
      </w:pPr>
      <w:r>
        <w:t>Licencia tipo D</w:t>
      </w:r>
      <w:bookmarkStart w:id="0" w:name="_GoBack"/>
      <w:bookmarkEnd w:id="0"/>
    </w:p>
    <w:sdt>
      <w:sdtPr>
        <w:id w:val="720946933"/>
        <w:placeholder>
          <w:docPart w:val="2534D94D37E47A499221D52B854FDCB8"/>
        </w:placeholder>
        <w:temporary/>
        <w:showingPlcHdr/>
      </w:sdtPr>
      <w:sdtEndPr/>
      <w:sdtContent>
        <w:p w14:paraId="34301A89" w14:textId="77777777" w:rsidR="008115E5" w:rsidRDefault="00F97821">
          <w:pPr>
            <w:pStyle w:val="Ttulo1"/>
          </w:pPr>
          <w:r>
            <w:t>Formación</w:t>
          </w:r>
        </w:p>
      </w:sdtContent>
    </w:sdt>
    <w:p w14:paraId="3476DBA0" w14:textId="670C3073" w:rsidR="008115E5" w:rsidRDefault="00AD25EF">
      <w:sdt>
        <w:sdtPr>
          <w:id w:val="-1031102517"/>
          <w:placeholder>
            <w:docPart w:val="8879FF33B6F29B47808899FFA6761AB6"/>
          </w:placeholder>
          <w:temporary/>
        </w:sdtPr>
        <w:sdtEndPr/>
        <w:sdtContent>
          <w:r w:rsidR="00830C46">
            <w:rPr>
              <w:lang w:val="es-US"/>
            </w:rPr>
            <w:t xml:space="preserve">Trabajo en equipo muy activo y buen compañerismo  </w:t>
          </w:r>
        </w:sdtContent>
      </w:sdt>
    </w:p>
    <w:sdt>
      <w:sdtPr>
        <w:id w:val="520597245"/>
        <w:placeholder>
          <w:docPart w:val="2695C35B0B387D4DBDDCEB58315BE61B"/>
        </w:placeholder>
        <w:temporary/>
        <w:showingPlcHdr/>
      </w:sdtPr>
      <w:sdtEndPr/>
      <w:sdtContent>
        <w:p w14:paraId="4ED46B81" w14:textId="77777777" w:rsidR="008115E5" w:rsidRDefault="00F97821">
          <w:pPr>
            <w:pStyle w:val="Ttulo1"/>
          </w:pPr>
          <w:r>
            <w:t>Premios y reconocimientos</w:t>
          </w:r>
        </w:p>
      </w:sdtContent>
    </w:sdt>
    <w:p w14:paraId="4FDAB8CE" w14:textId="3115841E" w:rsidR="004C1B76" w:rsidRDefault="004C1B76">
      <w:pPr>
        <w:pStyle w:val="Listaconvietas"/>
      </w:pPr>
      <w:r>
        <w:rPr>
          <w:lang w:val="es-US"/>
        </w:rPr>
        <w:t xml:space="preserve">Graduado de 6 año </w:t>
      </w:r>
    </w:p>
    <w:p w14:paraId="5D9E998C" w14:textId="77777777" w:rsidR="00F97821" w:rsidRDefault="004C1B76" w:rsidP="004C1B76">
      <w:pPr>
        <w:pStyle w:val="Listaconvietas"/>
      </w:pPr>
      <w:r>
        <w:rPr>
          <w:lang w:val="es-US"/>
        </w:rPr>
        <w:t xml:space="preserve">Titulo de técnico 1 y 2 en cable onda </w:t>
      </w:r>
    </w:p>
    <w:p w14:paraId="4C4AC358" w14:textId="400828A4" w:rsidR="008115E5" w:rsidRDefault="00AD25EF" w:rsidP="000B48B6">
      <w:pPr>
        <w:pStyle w:val="Listaconvietas"/>
        <w:numPr>
          <w:ilvl w:val="0"/>
          <w:numId w:val="0"/>
        </w:numPr>
        <w:ind w:left="216"/>
      </w:pPr>
    </w:p>
    <w:sectPr w:rsidR="008115E5" w:rsidSect="00691927">
      <w:headerReference w:type="default" r:id="rId8"/>
      <w:footerReference w:type="default" r:id="rId9"/>
      <w:headerReference w:type="first" r:id="rId10"/>
      <w:pgSz w:w="11907" w:h="16839" w:code="9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EB23C7" w14:textId="77777777" w:rsidR="00AD25EF" w:rsidRDefault="00AD25EF">
      <w:pPr>
        <w:spacing w:after="0" w:line="240" w:lineRule="auto"/>
      </w:pPr>
      <w:r>
        <w:separator/>
      </w:r>
    </w:p>
  </w:endnote>
  <w:endnote w:type="continuationSeparator" w:id="0">
    <w:p w14:paraId="348667DD" w14:textId="77777777" w:rsidR="00AD25EF" w:rsidRDefault="00AD25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00EE6BED" w14:textId="77777777" w:rsidR="008115E5" w:rsidRDefault="00F97821">
    <w:pPr>
      <w:pStyle w:val="Piedepgina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8C3D6D" w14:textId="77777777" w:rsidR="00AD25EF" w:rsidRDefault="00AD25EF">
      <w:pPr>
        <w:spacing w:after="0" w:line="240" w:lineRule="auto"/>
      </w:pPr>
      <w:r>
        <w:separator/>
      </w:r>
    </w:p>
  </w:footnote>
  <w:footnote w:type="continuationSeparator" w:id="0">
    <w:p w14:paraId="47692BEA" w14:textId="77777777" w:rsidR="00AD25EF" w:rsidRDefault="00AD25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741FCC93" w14:textId="77777777" w:rsidR="008115E5" w:rsidRDefault="00F97821"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0D97098" wp14:editId="30C1355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Marc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w16se="http://schemas.microsoft.com/office/word/2015/wordml/symex">
          <w:pict>
            <v:shape w14:anchorId="48A3855E" id="Marco 1" o:spid="_x0000_s1026" style="position:absolute;margin-left:0;margin-top:0;width:394.8pt;height:567.4pt;z-index:-251657216;visibility:visible;mso-wrap-style:square;mso-wrap-distance-left:9pt;mso-wrap-distance-top:0;mso-wrap-distance-right:9pt;mso-wrap-distance-bottom:0;mso-position-horizontal:center;mso-position-horizontal-relative:page;mso-position-vertical:center;mso-position-vertical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9AB8671" w14:textId="4E7CE589" w:rsidR="008115E5" w:rsidRDefault="00AD25EF">
    <w:r>
      <w:rPr>
        <w:noProof/>
        <w:lang w:eastAsia="es-ES"/>
      </w:rPr>
      <w:pict w14:anchorId="066F25F0">
        <v:group id="Grupo 4" o:spid="_x0000_s2050" alt="Title: Marco de página con tabulación" style="position:absolute;margin-left:0;margin-top:0;width:560.2pt;height:803.2pt;z-index:-251655168;mso-width-percent:941;mso-height-percent:954;mso-position-horizontal:center;mso-position-horizontal-relative:page;mso-position-vertical:center;mso-position-vertical-relative:page;mso-width-percent:941;mso-height-percent:954" coordorigin="1333" coordsize="73152,96012">
          <v:shape id="Marco 5" o:spid="_x0000_s2051" style="position:absolute;left:1333;width:73152;height:96012;visibility:visible;mso-wrap-style:square;v-text-anchor:middle" coordsize="7315200,9601200" path="m0,0l7315200,,7315200,9601200,,9601200,,0xm190488,190488l190488,9410712,7124712,9410712,7124712,190488,190488,190488xe" fillcolor="#e3ab47" stroked="f" strokeweight="1pt">
            <v:stroke joinstyle="miter"/>
            <v:path arrowok="t" o:connecttype="custom" o:connectlocs="0,0;7315200,0;7315200,9601200;0,9601200;0,0;190488,190488;190488,9410712;7124712,9410712;7124712,190488;190488,190488" o:connectangles="0,0,0,0,0,0,0,0,0,0"/>
          </v:shape>
          <v:polyline id="Forma libre 8" o:spid="_x0000_s2052" style="position:absolute;visibility:visible;mso-wrap-style:square;v-text-anchor:top" points="" coordsize="240,528" fillcolor="black" stroked="f">
            <v:path arrowok="t" o:connecttype="custom" o:connectlocs="2985,0;252190,0;358140,373661;252190,729095;88043,729095;88043,802005;0,729095;2985,729095;2985,0" o:connectangles="0,0,0,0,0,0,0,0,0" textboxrect="0,0,240,528"/>
            <v:textbox>
              <w:txbxContent>
                <w:p w14:paraId="1211DA22" w14:textId="77777777" w:rsidR="008115E5" w:rsidRDefault="00AD25EF">
                  <w:pPr>
                    <w:jc w:val="center"/>
                  </w:pPr>
                </w:p>
              </w:txbxContent>
            </v:textbox>
          </v:polylin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5EAB4EE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1E24A5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2366419"/>
    <w:multiLevelType w:val="hybridMultilevel"/>
    <w:tmpl w:val="AC56CE1A"/>
    <w:lvl w:ilvl="0" w:tplc="0666EB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AEC590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A447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DC4FFE4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7328537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66764D6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E7C77EE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6826DA0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98C698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454416C3"/>
    <w:multiLevelType w:val="hybridMultilevel"/>
    <w:tmpl w:val="1884BEFA"/>
    <w:lvl w:ilvl="0" w:tplc="95182ACA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152EE81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800A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02BE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98DC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40E7A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78E8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468A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96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454655"/>
    <w:multiLevelType w:val="hybridMultilevel"/>
    <w:tmpl w:val="7AB01E5C"/>
    <w:lvl w:ilvl="0" w:tplc="B21C644A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</w:rPr>
    </w:lvl>
    <w:lvl w:ilvl="1" w:tplc="FEDE50BE" w:tentative="1">
      <w:start w:val="1"/>
      <w:numFmt w:val="lowerLetter"/>
      <w:lvlText w:val="%2."/>
      <w:lvlJc w:val="left"/>
      <w:pPr>
        <w:ind w:left="1440" w:hanging="360"/>
      </w:pPr>
    </w:lvl>
    <w:lvl w:ilvl="2" w:tplc="1296641C" w:tentative="1">
      <w:start w:val="1"/>
      <w:numFmt w:val="lowerRoman"/>
      <w:lvlText w:val="%3."/>
      <w:lvlJc w:val="right"/>
      <w:pPr>
        <w:ind w:left="2160" w:hanging="180"/>
      </w:pPr>
    </w:lvl>
    <w:lvl w:ilvl="3" w:tplc="2572DDB6" w:tentative="1">
      <w:start w:val="1"/>
      <w:numFmt w:val="decimal"/>
      <w:lvlText w:val="%4."/>
      <w:lvlJc w:val="left"/>
      <w:pPr>
        <w:ind w:left="2880" w:hanging="360"/>
      </w:pPr>
    </w:lvl>
    <w:lvl w:ilvl="4" w:tplc="4CC8FF3C" w:tentative="1">
      <w:start w:val="1"/>
      <w:numFmt w:val="lowerLetter"/>
      <w:lvlText w:val="%5."/>
      <w:lvlJc w:val="left"/>
      <w:pPr>
        <w:ind w:left="3600" w:hanging="360"/>
      </w:pPr>
    </w:lvl>
    <w:lvl w:ilvl="5" w:tplc="6D66757E" w:tentative="1">
      <w:start w:val="1"/>
      <w:numFmt w:val="lowerRoman"/>
      <w:lvlText w:val="%6."/>
      <w:lvlJc w:val="right"/>
      <w:pPr>
        <w:ind w:left="4320" w:hanging="180"/>
      </w:pPr>
    </w:lvl>
    <w:lvl w:ilvl="6" w:tplc="EA927D8E" w:tentative="1">
      <w:start w:val="1"/>
      <w:numFmt w:val="decimal"/>
      <w:lvlText w:val="%7."/>
      <w:lvlJc w:val="left"/>
      <w:pPr>
        <w:ind w:left="5040" w:hanging="360"/>
      </w:pPr>
    </w:lvl>
    <w:lvl w:ilvl="7" w:tplc="46442128" w:tentative="1">
      <w:start w:val="1"/>
      <w:numFmt w:val="lowerLetter"/>
      <w:lvlText w:val="%8."/>
      <w:lvlJc w:val="left"/>
      <w:pPr>
        <w:ind w:left="5760" w:hanging="360"/>
      </w:pPr>
    </w:lvl>
    <w:lvl w:ilvl="8" w:tplc="4A1206EE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0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"/>
  <w:attachedTemplate r:id="rId1"/>
  <w:defaultTabStop w:val="0"/>
  <w:hyphenationZone w:val="425"/>
  <w:characterSpacingControl w:val="doNotCompress"/>
  <w:hdrShapeDefaults>
    <o:shapedefaults v:ext="edit" spidmax="2053"/>
    <o:shapelayout v:ext="edit">
      <o:idmap v:ext="edit" data="1,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3F5"/>
    <w:rsid w:val="000B48B6"/>
    <w:rsid w:val="000E2854"/>
    <w:rsid w:val="0016314B"/>
    <w:rsid w:val="00237A83"/>
    <w:rsid w:val="002906F7"/>
    <w:rsid w:val="003C5CC2"/>
    <w:rsid w:val="003F3D13"/>
    <w:rsid w:val="004558B5"/>
    <w:rsid w:val="004C1B76"/>
    <w:rsid w:val="00505CBC"/>
    <w:rsid w:val="005243F5"/>
    <w:rsid w:val="00830C46"/>
    <w:rsid w:val="00923C00"/>
    <w:rsid w:val="009E6E38"/>
    <w:rsid w:val="00AD25EF"/>
    <w:rsid w:val="00D754F9"/>
    <w:rsid w:val="00D821D5"/>
    <w:rsid w:val="00E40B79"/>
    <w:rsid w:val="00F9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9E847"/>
  <w15:docId w15:val="{67BBE88A-C1A0-1C4D-A710-6EF3E2AD1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179D0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Informacindecontacto">
    <w:name w:val="Información de contact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aconvietas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il"/>
    </w:rPr>
  </w:style>
  <w:style w:type="paragraph" w:styleId="Piedepgina">
    <w:name w:val="footer"/>
    <w:basedOn w:val="Normal"/>
    <w:link w:val="PiedepginaC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0E0B05" w:themeColor="text2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nfasis">
    <w:name w:val="Emphasis"/>
    <w:basedOn w:val="Fuentedeprrafopredeter"/>
    <w:uiPriority w:val="20"/>
    <w:semiHidden/>
    <w:unhideWhenUsed/>
    <w:qFormat/>
    <w:rPr>
      <w:i w:val="0"/>
      <w:iCs/>
      <w:color w:val="E3AB47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CitaCar">
    <w:name w:val="Cita Car"/>
    <w:basedOn w:val="Fuentedeprrafopredeter"/>
    <w:link w:val="Cita"/>
    <w:uiPriority w:val="29"/>
    <w:semiHidden/>
    <w:rPr>
      <w:iCs/>
      <w:sz w:val="26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Cs/>
      <w:color w:val="262626" w:themeColor="text1" w:themeTint="D9"/>
      <w:sz w:val="26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262626" w:themeColor="text1" w:themeTint="D9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Prrafodelista">
    <w:name w:val="List Paragraph"/>
    <w:basedOn w:val="Normal"/>
    <w:uiPriority w:val="34"/>
    <w:semiHidden/>
    <w:unhideWhenUsed/>
    <w:qFormat/>
    <w:pPr>
      <w:ind w:left="216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Encabezadodelista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ombre">
    <w:name w:val="Nombre"/>
    <w:basedOn w:val="Normal"/>
    <w:uiPriority w:val="1"/>
    <w:qFormat/>
    <w:pPr>
      <w:spacing w:before="120"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Listaconnmeros">
    <w:name w:val="List Number"/>
    <w:basedOn w:val="Normal"/>
    <w:uiPriority w:val="10"/>
    <w:qFormat/>
    <w:pPr>
      <w:numPr>
        <w:numId w:val="13"/>
      </w:numPr>
    </w:p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FechaCar">
    <w:name w:val="Fecha Car"/>
    <w:basedOn w:val="Fuentedeprrafopredeter"/>
    <w:link w:val="Fecha"/>
    <w:uiPriority w:val="99"/>
    <w:semiHidden/>
    <w:rPr>
      <w:color w:val="0E0B05" w:themeColor="text2"/>
      <w:sz w:val="24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doCar">
    <w:name w:val="Saludo Car"/>
    <w:basedOn w:val="Fuentedeprrafopredeter"/>
    <w:link w:val="Saludo"/>
    <w:uiPriority w:val="99"/>
    <w:semiHidden/>
    <w:rPr>
      <w:color w:val="0E0B05" w:themeColor="text2"/>
      <w:sz w:val="24"/>
    </w:rPr>
  </w:style>
  <w:style w:type="paragraph" w:styleId="Firma">
    <w:name w:val="Signature"/>
    <w:basedOn w:val="Normal"/>
    <w:link w:val="FirmaC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FirmaCar">
    <w:name w:val="Firma Car"/>
    <w:basedOn w:val="Fuentedeprrafopredeter"/>
    <w:link w:val="Firma"/>
    <w:uiPriority w:val="99"/>
    <w:semiHidden/>
    <w:rPr>
      <w:color w:val="0E0B05" w:themeColor="text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374967AC-BA7E-A849-BD69-6822F60167F8%7Dtf50002018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21120B281D97042B37087186630B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706AF-A349-164D-BB24-985206681FFA}"/>
      </w:docPartPr>
      <w:docPartBody>
        <w:p w:rsidR="00B84092" w:rsidRDefault="005E24E4">
          <w:pPr>
            <w:pStyle w:val="D21120B281D97042B37087186630B399"/>
          </w:pPr>
          <w:r>
            <w:t>nombre</w:t>
          </w:r>
        </w:p>
      </w:docPartBody>
    </w:docPart>
    <w:docPart>
      <w:docPartPr>
        <w:name w:val="EFBF0363AFE5AE47B9C9474F5E664A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035D7-8AC0-864F-9252-6B75CE157BCF}"/>
      </w:docPartPr>
      <w:docPartBody>
        <w:p w:rsidR="00B84092" w:rsidRDefault="005E24E4">
          <w:pPr>
            <w:pStyle w:val="EFBF0363AFE5AE47B9C9474F5E664A2F"/>
          </w:pPr>
          <w:r>
            <w:t>Dirección | Teléfono | Correo electrónico</w:t>
          </w:r>
        </w:p>
      </w:docPartBody>
    </w:docPart>
    <w:docPart>
      <w:docPartPr>
        <w:name w:val="A84B26479F27F745BC6EF9AF16959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D173C-F7DD-7243-8924-91D356C9EBB0}"/>
      </w:docPartPr>
      <w:docPartBody>
        <w:p w:rsidR="00B84092" w:rsidRDefault="005E24E4">
          <w:pPr>
            <w:pStyle w:val="A84B26479F27F745BC6EF9AF16959828"/>
          </w:pPr>
          <w:r>
            <w:t>Objetivo</w:t>
          </w:r>
        </w:p>
      </w:docPartBody>
    </w:docPart>
    <w:docPart>
      <w:docPartPr>
        <w:name w:val="99F6F744B7CDA348BDEF5A56CCB4E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CE1475-3801-7349-8398-03D674D3F795}"/>
      </w:docPartPr>
      <w:docPartBody>
        <w:p w:rsidR="00B84092" w:rsidRDefault="005E24E4">
          <w:pPr>
            <w:pStyle w:val="99F6F744B7CDA348BDEF5A56CCB4E302"/>
          </w:pPr>
          <w:r>
            <w:t>Experiencia</w:t>
          </w:r>
        </w:p>
      </w:docPartBody>
    </w:docPart>
    <w:docPart>
      <w:docPartPr>
        <w:name w:val="75A08519E008F243A2C1EF57A1FCA7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93E382-E237-224C-BB6E-30B11835CB91}"/>
      </w:docPartPr>
      <w:docPartBody>
        <w:p w:rsidR="00B84092" w:rsidRDefault="005E24E4">
          <w:pPr>
            <w:pStyle w:val="75A08519E008F243A2C1EF57A1FCA7E1"/>
          </w:pPr>
          <w:r w:rsidRPr="00F41023">
            <w:t>Nombre de la empresa</w:t>
          </w:r>
        </w:p>
      </w:docPartBody>
    </w:docPart>
    <w:docPart>
      <w:docPartPr>
        <w:name w:val="F7C9B396E4B1414B994779FBFB929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5BAB0-2591-7F4B-9599-E710A17A8380}"/>
      </w:docPartPr>
      <w:docPartBody>
        <w:p w:rsidR="00B84092" w:rsidRDefault="005E24E4">
          <w:pPr>
            <w:pStyle w:val="F7C9B396E4B1414B994779FBFB929C3D"/>
          </w:pPr>
          <w:r>
            <w:t>Puesto | Fecha de contratación</w:t>
          </w:r>
        </w:p>
      </w:docPartBody>
    </w:docPart>
    <w:docPart>
      <w:docPartPr>
        <w:name w:val="2534D94D37E47A499221D52B854FD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8A79A8-830F-A649-9A74-C5EB03936683}"/>
      </w:docPartPr>
      <w:docPartBody>
        <w:p w:rsidR="00B84092" w:rsidRDefault="005E24E4">
          <w:pPr>
            <w:pStyle w:val="2534D94D37E47A499221D52B854FDCB8"/>
          </w:pPr>
          <w:r>
            <w:t>Formación</w:t>
          </w:r>
        </w:p>
      </w:docPartBody>
    </w:docPart>
    <w:docPart>
      <w:docPartPr>
        <w:name w:val="8879FF33B6F29B47808899FFA676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DD163-8028-1B4D-A35D-D3B960CF791E}"/>
      </w:docPartPr>
      <w:docPartBody>
        <w:p w:rsidR="00B84092" w:rsidRDefault="005E24E4">
          <w:pPr>
            <w:pStyle w:val="8879FF33B6F29B47808899FFA6761AB6"/>
          </w:pPr>
          <w:r>
            <w:rPr>
              <w:noProof/>
            </w:rPr>
            <w:t>Aquí puede incluir su GPA y un resumen de su trabajo de clase relevante, sus premios y sus condecoraciones.</w:t>
          </w:r>
        </w:p>
      </w:docPartBody>
    </w:docPart>
    <w:docPart>
      <w:docPartPr>
        <w:name w:val="2695C35B0B387D4DBDDCEB58315BE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71879A-F842-4944-B4BF-3F33D43DAEBF}"/>
      </w:docPartPr>
      <w:docPartBody>
        <w:p w:rsidR="00B84092" w:rsidRDefault="005E24E4">
          <w:pPr>
            <w:pStyle w:val="2695C35B0B387D4DBDDCEB58315BE61B"/>
          </w:pPr>
          <w:r>
            <w:t>Premios y reconocimientos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FreesiaUPC">
    <w:panose1 w:val="020B0604020202020204"/>
    <w:charset w:val="00"/>
    <w:family w:val="swiss"/>
    <w:pitch w:val="variable"/>
    <w:sig w:usb0="81000007" w:usb1="00000002" w:usb2="00000000" w:usb3="00000000" w:csb0="00010001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416C3"/>
    <w:multiLevelType w:val="hybridMultilevel"/>
    <w:tmpl w:val="1884BEFA"/>
    <w:lvl w:ilvl="0" w:tplc="C45A393A">
      <w:start w:val="1"/>
      <w:numFmt w:val="bullet"/>
      <w:pStyle w:val="Listaconvietas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EDD251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BC8A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64A5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AE48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4C08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2A1A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3ED3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B86F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092"/>
    <w:rsid w:val="00513BC3"/>
    <w:rsid w:val="005E24E4"/>
    <w:rsid w:val="00A57AD1"/>
    <w:rsid w:val="00B8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21120B281D97042B37087186630B399">
    <w:name w:val="D21120B281D97042B37087186630B399"/>
  </w:style>
  <w:style w:type="paragraph" w:customStyle="1" w:styleId="EFBF0363AFE5AE47B9C9474F5E664A2F">
    <w:name w:val="EFBF0363AFE5AE47B9C9474F5E664A2F"/>
  </w:style>
  <w:style w:type="paragraph" w:customStyle="1" w:styleId="A84B26479F27F745BC6EF9AF16959828">
    <w:name w:val="A84B26479F27F745BC6EF9AF16959828"/>
  </w:style>
  <w:style w:type="paragraph" w:customStyle="1" w:styleId="71BB928A4943AE42A34388D8E829ACC2">
    <w:name w:val="71BB928A4943AE42A34388D8E829ACC2"/>
  </w:style>
  <w:style w:type="paragraph" w:customStyle="1" w:styleId="99F6F744B7CDA348BDEF5A56CCB4E302">
    <w:name w:val="99F6F744B7CDA348BDEF5A56CCB4E302"/>
  </w:style>
  <w:style w:type="paragraph" w:customStyle="1" w:styleId="75A08519E008F243A2C1EF57A1FCA7E1">
    <w:name w:val="75A08519E008F243A2C1EF57A1FCA7E1"/>
  </w:style>
  <w:style w:type="paragraph" w:customStyle="1" w:styleId="F7C9B396E4B1414B994779FBFB929C3D">
    <w:name w:val="F7C9B396E4B1414B994779FBFB929C3D"/>
  </w:style>
  <w:style w:type="paragraph" w:styleId="Listaconvietas">
    <w:name w:val="List Bullet"/>
    <w:basedOn w:val="Normal"/>
    <w:uiPriority w:val="9"/>
    <w:qFormat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val="es-ES" w:eastAsia="ja-JP"/>
    </w:rPr>
  </w:style>
  <w:style w:type="paragraph" w:customStyle="1" w:styleId="63BDC6A293736C4799F7F190B0503159">
    <w:name w:val="63BDC6A293736C4799F7F190B0503159"/>
  </w:style>
  <w:style w:type="paragraph" w:customStyle="1" w:styleId="2534D94D37E47A499221D52B854FDCB8">
    <w:name w:val="2534D94D37E47A499221D52B854FDCB8"/>
  </w:style>
  <w:style w:type="paragraph" w:customStyle="1" w:styleId="8879FF33B6F29B47808899FFA6761AB6">
    <w:name w:val="8879FF33B6F29B47808899FFA6761AB6"/>
  </w:style>
  <w:style w:type="paragraph" w:customStyle="1" w:styleId="2695C35B0B387D4DBDDCEB58315BE61B">
    <w:name w:val="2695C35B0B387D4DBDDCEB58315BE61B"/>
  </w:style>
  <w:style w:type="paragraph" w:customStyle="1" w:styleId="8331F5122EA27C4A8A84BA10C2A908D7">
    <w:name w:val="8331F5122EA27C4A8A84BA10C2A908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82C5C-3F62-9441-966D-82DF97FA0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{374967AC-BA7E-A849-BD69-6822F60167F8}tf50002018.dotx</Template>
  <TotalTime>2</TotalTime>
  <Pages>1</Pages>
  <Words>88</Words>
  <Characters>490</Characters>
  <Application>Microsoft Macintosh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batista</dc:creator>
  <cp:keywords/>
  <dc:description/>
  <cp:lastModifiedBy>luis batista</cp:lastModifiedBy>
  <cp:revision>4</cp:revision>
  <dcterms:created xsi:type="dcterms:W3CDTF">2016-04-22T12:50:00Z</dcterms:created>
  <dcterms:modified xsi:type="dcterms:W3CDTF">2016-06-10T13:31:00Z</dcterms:modified>
</cp:coreProperties>
</file>