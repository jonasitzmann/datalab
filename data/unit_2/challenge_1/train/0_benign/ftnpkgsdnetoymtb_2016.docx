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85A2BB3774D8485D9AD064A8FCEBF658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pPr w:leftFromText="141" w:rightFromText="141" w:horzAnchor="margin" w:tblpY="-600"/>
            <w:tblW w:w="5000" w:type="pct"/>
            <w:tblLook w:val="04A0" w:firstRow="1" w:lastRow="0" w:firstColumn="1" w:lastColumn="0" w:noHBand="0" w:noVBand="1"/>
          </w:tblPr>
          <w:tblGrid>
            <w:gridCol w:w="2381"/>
            <w:gridCol w:w="7474"/>
          </w:tblGrid>
          <w:tr w:rsidR="006A39DC" w:rsidTr="00E770AB">
            <w:trPr>
              <w:trHeight w:val="552"/>
            </w:trPr>
            <w:tc>
              <w:tcPr>
                <w:tcW w:w="2381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6A39DC" w:rsidP="00E770AB">
                <w:pPr>
                  <w:pStyle w:val="Nombre"/>
                </w:pPr>
              </w:p>
            </w:tc>
            <w:tc>
              <w:tcPr>
                <w:tcW w:w="7474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6A39DC" w:rsidP="00E770AB">
                <w:pPr>
                  <w:pStyle w:val="Nombre"/>
                </w:pPr>
              </w:p>
            </w:tc>
          </w:tr>
          <w:tr w:rsidR="006A39DC" w:rsidTr="00E770AB">
            <w:trPr>
              <w:trHeight w:val="123"/>
            </w:trPr>
            <w:tc>
              <w:tcPr>
                <w:tcW w:w="2381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p w:rsidR="006A39DC" w:rsidRDefault="006A39DC" w:rsidP="00E770AB">
                <w:pPr>
                  <w:pStyle w:val="Fecha"/>
                  <w:framePr w:wrap="auto" w:hAnchor="text" w:xAlign="left" w:yAlign="inline"/>
                  <w:suppressOverlap w:val="0"/>
                </w:pPr>
              </w:p>
            </w:tc>
            <w:tc>
              <w:tcPr>
                <w:tcW w:w="7474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39DC" w:rsidRDefault="006A39DC" w:rsidP="00E770AB"/>
            </w:tc>
          </w:tr>
          <w:tr w:rsidR="006A39DC" w:rsidTr="00E770AB">
            <w:trPr>
              <w:trHeight w:val="2370"/>
            </w:trPr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A39DC" w:rsidRDefault="00A4778A" w:rsidP="00E770AB">
                <w:pPr>
                  <w:spacing w:before="240"/>
                  <w:jc w:val="center"/>
                </w:pPr>
                <w:r>
                  <w:rPr>
                    <w:noProof/>
                    <w:lang w:val="es-PA" w:eastAsia="es-PA"/>
                  </w:rPr>
                  <w:drawing>
                    <wp:inline distT="0" distB="0" distL="0" distR="0">
                      <wp:extent cx="1275907" cy="2456121"/>
                      <wp:effectExtent l="0" t="0" r="635" b="1905"/>
                      <wp:docPr id="1" name="0 Image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s_1463610727375.jpg"/>
                              <pic:cNvPicPr/>
                            </pic:nvPicPr>
                            <pic:blipFill rotWithShape="1"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3341" r="10646" b="108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76649" cy="24575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47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6A39DC" w:rsidRDefault="00F95B31" w:rsidP="00E770AB">
                <w:pPr>
                  <w:pStyle w:val="Direccindelremitente0"/>
                  <w:rPr>
                    <w:color w:val="20190B" w:themeColor="background2" w:themeShade="1A"/>
                  </w:rPr>
                </w:pPr>
                <w:r w:rsidRPr="00743A5B">
                  <w:rPr>
                    <w:color w:val="20190B" w:themeColor="background2" w:themeShade="1A"/>
                  </w:rPr>
                  <w:t xml:space="preserve">Villa </w:t>
                </w:r>
                <w:proofErr w:type="spellStart"/>
                <w:r w:rsidRPr="00743A5B">
                  <w:rPr>
                    <w:color w:val="20190B" w:themeColor="background2" w:themeShade="1A"/>
                  </w:rPr>
                  <w:t>Zaita</w:t>
                </w:r>
                <w:proofErr w:type="spellEnd"/>
                <w:r w:rsidRPr="00743A5B">
                  <w:rPr>
                    <w:color w:val="20190B" w:themeColor="background2" w:themeShade="1A"/>
                  </w:rPr>
                  <w:t xml:space="preserve"> Las Cumbres barriada </w:t>
                </w:r>
                <w:r w:rsidR="00C555D5" w:rsidRPr="00743A5B">
                  <w:rPr>
                    <w:color w:val="20190B" w:themeColor="background2" w:themeShade="1A"/>
                  </w:rPr>
                  <w:t>Monti luz</w:t>
                </w:r>
                <w:r w:rsidRPr="00743A5B">
                  <w:rPr>
                    <w:color w:val="20190B" w:themeColor="background2" w:themeShade="1A"/>
                  </w:rPr>
                  <w:t xml:space="preserve"> (casa #15)</w:t>
                </w:r>
                <w:r w:rsidR="001234D6" w:rsidRPr="00743A5B">
                  <w:rPr>
                    <w:color w:val="20190B" w:themeColor="background2" w:themeShade="1A"/>
                  </w:rPr>
                  <w:br/>
                </w:r>
                <w:r w:rsidR="00394857">
                  <w:rPr>
                    <w:color w:val="20190B" w:themeColor="background2" w:themeShade="1A"/>
                  </w:rPr>
                  <w:t>6796-2027</w:t>
                </w:r>
              </w:p>
              <w:p w:rsidR="00C555D5" w:rsidRPr="00743A5B" w:rsidRDefault="00C555D5" w:rsidP="00E770AB">
                <w:pPr>
                  <w:pStyle w:val="Direccindelremitente0"/>
                  <w:rPr>
                    <w:color w:val="20190B" w:themeColor="background2" w:themeShade="1A"/>
                  </w:rPr>
                </w:pPr>
                <w:r>
                  <w:rPr>
                    <w:color w:val="20190B" w:themeColor="background2" w:themeShade="1A"/>
                  </w:rPr>
                  <w:t>Rosalambert0495@gmail.com</w:t>
                </w:r>
              </w:p>
              <w:p w:rsidR="006A39DC" w:rsidRPr="00743A5B" w:rsidRDefault="00743A5B" w:rsidP="00E770AB">
                <w:pPr>
                  <w:pStyle w:val="Direccindelremitente0"/>
                  <w:rPr>
                    <w:b/>
                  </w:rPr>
                </w:pPr>
                <w:r w:rsidRPr="00743A5B">
                  <w:rPr>
                    <w:b/>
                  </w:rPr>
                  <w:t>Rosa Carolina Lambert Arauz</w:t>
                </w:r>
              </w:p>
              <w:p w:rsidR="00743A5B" w:rsidRDefault="007830FA" w:rsidP="00E770AB">
                <w:pPr>
                  <w:pStyle w:val="Direccindelremitente0"/>
                </w:pPr>
                <w:r>
                  <w:rPr>
                    <w:b/>
                  </w:rPr>
                  <w:t>21</w:t>
                </w:r>
                <w:r w:rsidR="00743A5B" w:rsidRPr="00743A5B">
                  <w:rPr>
                    <w:b/>
                  </w:rPr>
                  <w:t xml:space="preserve"> años </w:t>
                </w:r>
              </w:p>
            </w:tc>
          </w:tr>
        </w:tbl>
        <w:p w:rsidR="006A39DC" w:rsidRDefault="005D7A01"/>
        <w:bookmarkStart w:id="0" w:name="_GoBack" w:displacedByCustomXml="next"/>
      </w:sdtContent>
    </w:sdt>
    <w:bookmarkEnd w:id="0"/>
    <w:tbl>
      <w:tblPr>
        <w:tblStyle w:val="Tablaconcuadrcula"/>
        <w:tblW w:w="4996" w:type="pct"/>
        <w:jc w:val="center"/>
        <w:tblLook w:val="04A0" w:firstRow="1" w:lastRow="0" w:firstColumn="1" w:lastColumn="0" w:noHBand="0" w:noVBand="1"/>
      </w:tblPr>
      <w:tblGrid>
        <w:gridCol w:w="2309"/>
        <w:gridCol w:w="7545"/>
      </w:tblGrid>
      <w:tr w:rsidR="006A39DC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39DC" w:rsidRDefault="006A39D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A39DC" w:rsidRPr="009B1252" w:rsidRDefault="001234D6" w:rsidP="00F17880">
            <w:pPr>
              <w:pStyle w:val="Seccin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Objetivos</w:t>
            </w:r>
          </w:p>
          <w:p w:rsidR="00BB23FE" w:rsidRPr="009B1252" w:rsidRDefault="00BB23FE" w:rsidP="00BB23FE">
            <w:pPr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Soy una persona orientada hacia las metas y objetivos de la organización, aplicando mis conocimientos para lograr así un trabajo coordinado que permita el crecimiento de la empresa así como el mío personal y profesional.</w:t>
            </w:r>
          </w:p>
          <w:p w:rsidR="00C94D84" w:rsidRPr="009B1252" w:rsidRDefault="00C94D84" w:rsidP="00F17880">
            <w:pPr>
              <w:pStyle w:val="Seccin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experiencia</w:t>
            </w:r>
          </w:p>
          <w:p w:rsidR="00C94D84" w:rsidRPr="009B1252" w:rsidRDefault="00C94D84" w:rsidP="00F17880">
            <w:pPr>
              <w:pStyle w:val="Subseccin"/>
              <w:jc w:val="both"/>
              <w:rPr>
                <w:color w:val="auto"/>
                <w:spacing w:val="0"/>
                <w:sz w:val="18"/>
                <w:szCs w:val="18"/>
              </w:rPr>
            </w:pPr>
            <w:r w:rsidRPr="009B1252">
              <w:rPr>
                <w:b w:val="0"/>
                <w:color w:val="20190B" w:themeColor="background2" w:themeShade="1A"/>
                <w:sz w:val="18"/>
                <w:szCs w:val="18"/>
              </w:rPr>
              <w:t xml:space="preserve">| </w:t>
            </w:r>
            <w:sdt>
              <w:sdtPr>
                <w:rPr>
                  <w:color w:val="20190B" w:themeColor="background2" w:themeShade="1A"/>
                  <w:sz w:val="18"/>
                  <w:szCs w:val="18"/>
                </w:rPr>
                <w:id w:val="-1578276098"/>
                <w:placeholder>
                  <w:docPart w:val="0F4667A63A8A494BBCA981E6BDE1E16A"/>
                </w:placeholder>
              </w:sdtPr>
              <w:sdtEndPr>
                <w:rPr>
                  <w:color w:val="94B6D2" w:themeColor="accent1"/>
                </w:rPr>
              </w:sdtEndPr>
              <w:sdtContent>
                <w:r w:rsidRPr="009B1252">
                  <w:rPr>
                    <w:color w:val="20190B" w:themeColor="background2" w:themeShade="1A"/>
                    <w:sz w:val="18"/>
                    <w:szCs w:val="18"/>
                  </w:rPr>
                  <w:t>línea 1San isidro del metro de Panamá</w:t>
                </w:r>
              </w:sdtContent>
            </w:sdt>
          </w:p>
          <w:p w:rsidR="00C94D84" w:rsidRPr="009B1252" w:rsidRDefault="00C94D84" w:rsidP="00F17880">
            <w:pPr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Mar</w:t>
            </w:r>
            <w:r w:rsidR="005F70BF" w:rsidRPr="009B1252">
              <w:rPr>
                <w:sz w:val="18"/>
                <w:szCs w:val="18"/>
              </w:rPr>
              <w:t>zo del 2014 – noviembre del 2014</w:t>
            </w:r>
          </w:p>
          <w:p w:rsidR="00F17880" w:rsidRPr="009B1252" w:rsidRDefault="00DD2197" w:rsidP="00F17880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9B1252">
              <w:rPr>
                <w:b/>
                <w:sz w:val="18"/>
                <w:szCs w:val="18"/>
              </w:rPr>
              <w:t>-</w:t>
            </w:r>
            <w:r w:rsidR="005F70BF" w:rsidRPr="009B1252">
              <w:rPr>
                <w:b/>
                <w:sz w:val="18"/>
                <w:szCs w:val="18"/>
              </w:rPr>
              <w:t>A</w:t>
            </w:r>
            <w:r w:rsidRPr="009B1252">
              <w:rPr>
                <w:b/>
                <w:sz w:val="18"/>
                <w:szCs w:val="18"/>
              </w:rPr>
              <w:t>SIS</w:t>
            </w:r>
            <w:r w:rsidR="005F70BF" w:rsidRPr="009B1252">
              <w:rPr>
                <w:b/>
                <w:sz w:val="18"/>
                <w:szCs w:val="18"/>
              </w:rPr>
              <w:t xml:space="preserve">TENTE DE </w:t>
            </w:r>
            <w:r w:rsidR="00C94D84" w:rsidRPr="009B1252">
              <w:rPr>
                <w:b/>
                <w:sz w:val="18"/>
                <w:szCs w:val="18"/>
              </w:rPr>
              <w:t xml:space="preserve">AUXILIAR DE SEGURIDAD </w:t>
            </w:r>
          </w:p>
          <w:p w:rsidR="009B1252" w:rsidRPr="009B1252" w:rsidRDefault="009B1252" w:rsidP="009B1252">
            <w:pPr>
              <w:pStyle w:val="Prrafodelista"/>
              <w:numPr>
                <w:ilvl w:val="0"/>
                <w:numId w:val="38"/>
              </w:numPr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 xml:space="preserve">manejo, </w:t>
            </w:r>
            <w:proofErr w:type="spellStart"/>
            <w:r w:rsidRPr="009B1252">
              <w:rPr>
                <w:sz w:val="18"/>
                <w:szCs w:val="18"/>
              </w:rPr>
              <w:t>power</w:t>
            </w:r>
            <w:proofErr w:type="spellEnd"/>
            <w:r w:rsidRPr="009B1252">
              <w:rPr>
                <w:sz w:val="18"/>
                <w:szCs w:val="18"/>
              </w:rPr>
              <w:t xml:space="preserve"> </w:t>
            </w:r>
            <w:proofErr w:type="spellStart"/>
            <w:r w:rsidRPr="009B1252">
              <w:rPr>
                <w:sz w:val="18"/>
                <w:szCs w:val="18"/>
              </w:rPr>
              <w:t>point</w:t>
            </w:r>
            <w:proofErr w:type="spellEnd"/>
            <w:r w:rsidRPr="009B1252">
              <w:rPr>
                <w:sz w:val="18"/>
                <w:szCs w:val="18"/>
              </w:rPr>
              <w:t xml:space="preserve">, </w:t>
            </w:r>
            <w:proofErr w:type="spellStart"/>
            <w:r w:rsidRPr="009B1252">
              <w:rPr>
                <w:sz w:val="18"/>
                <w:szCs w:val="18"/>
              </w:rPr>
              <w:t>exel</w:t>
            </w:r>
            <w:proofErr w:type="spellEnd"/>
            <w:r w:rsidRPr="009B1252">
              <w:rPr>
                <w:sz w:val="18"/>
                <w:szCs w:val="18"/>
              </w:rPr>
              <w:t xml:space="preserve">, </w:t>
            </w:r>
            <w:proofErr w:type="spellStart"/>
            <w:r w:rsidRPr="009B1252">
              <w:rPr>
                <w:sz w:val="18"/>
                <w:szCs w:val="18"/>
              </w:rPr>
              <w:t>etc</w:t>
            </w:r>
            <w:proofErr w:type="spellEnd"/>
          </w:p>
          <w:p w:rsidR="009B1252" w:rsidRPr="009B1252" w:rsidRDefault="009B1252" w:rsidP="009B1252">
            <w:pPr>
              <w:pStyle w:val="Prrafodelista"/>
              <w:numPr>
                <w:ilvl w:val="0"/>
                <w:numId w:val="38"/>
              </w:numPr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elaboración de preventiva de trabajo con matrices de riesgo</w:t>
            </w:r>
          </w:p>
          <w:p w:rsidR="009B1252" w:rsidRPr="009B1252" w:rsidRDefault="009B1252" w:rsidP="009B1252">
            <w:pPr>
              <w:pStyle w:val="Prrafodelista"/>
              <w:numPr>
                <w:ilvl w:val="0"/>
                <w:numId w:val="38"/>
              </w:numPr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 xml:space="preserve">informes mensuales de la gestión de seguridad y medio ambiente </w:t>
            </w:r>
          </w:p>
          <w:p w:rsidR="009B1252" w:rsidRPr="009B1252" w:rsidRDefault="009B1252" w:rsidP="009B1252">
            <w:pPr>
              <w:pStyle w:val="Prrafodelista"/>
              <w:numPr>
                <w:ilvl w:val="0"/>
                <w:numId w:val="38"/>
              </w:numPr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verificación en campo de procesos de equipo de herramienta</w:t>
            </w:r>
          </w:p>
          <w:p w:rsidR="00BB23FE" w:rsidRPr="00E770AB" w:rsidRDefault="009B1252" w:rsidP="00DD2197">
            <w:pPr>
              <w:pStyle w:val="Prrafodelista"/>
              <w:numPr>
                <w:ilvl w:val="0"/>
                <w:numId w:val="38"/>
              </w:numPr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capacitación de riesgos asociado</w:t>
            </w:r>
            <w:r w:rsidR="00E770AB">
              <w:rPr>
                <w:sz w:val="18"/>
                <w:szCs w:val="18"/>
              </w:rPr>
              <w:t>s a la actividad de construcción,</w:t>
            </w:r>
          </w:p>
          <w:p w:rsidR="00DD2197" w:rsidRPr="009B1252" w:rsidRDefault="00DD2197" w:rsidP="00DD2197">
            <w:pPr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9B1252">
              <w:rPr>
                <w:b/>
                <w:sz w:val="18"/>
                <w:szCs w:val="18"/>
              </w:rPr>
              <w:t xml:space="preserve">-DEPENDIENTE </w:t>
            </w:r>
          </w:p>
          <w:p w:rsidR="00807C36" w:rsidRPr="009B1252" w:rsidRDefault="00807C36" w:rsidP="00DD2197">
            <w:pPr>
              <w:spacing w:line="240" w:lineRule="auto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Febrero del 2015- abril del 2015</w:t>
            </w:r>
          </w:p>
          <w:p w:rsidR="00DD2197" w:rsidRPr="009B1252" w:rsidRDefault="00807C36" w:rsidP="00DD2197">
            <w:pPr>
              <w:spacing w:line="240" w:lineRule="auto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Atención</w:t>
            </w:r>
            <w:r w:rsidR="00BB23FE" w:rsidRPr="009B1252">
              <w:rPr>
                <w:sz w:val="18"/>
                <w:szCs w:val="18"/>
              </w:rPr>
              <w:t xml:space="preserve"> al Cliente- Tienda: </w:t>
            </w:r>
            <w:r w:rsidR="00DD2197" w:rsidRPr="009B1252">
              <w:rPr>
                <w:sz w:val="18"/>
                <w:szCs w:val="18"/>
              </w:rPr>
              <w:t xml:space="preserve">Stradivarius </w:t>
            </w:r>
          </w:p>
          <w:p w:rsidR="00E4008A" w:rsidRPr="009B1252" w:rsidRDefault="00E4008A" w:rsidP="00E4008A">
            <w:pPr>
              <w:pStyle w:val="Prrafodelista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Apoyo de las necesidades del cliente.</w:t>
            </w:r>
          </w:p>
          <w:p w:rsidR="009B1252" w:rsidRPr="009B1252" w:rsidRDefault="009B1252" w:rsidP="009B1252">
            <w:pPr>
              <w:pStyle w:val="Prrafodelista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Encargada de la planta.</w:t>
            </w:r>
          </w:p>
          <w:p w:rsidR="009B1252" w:rsidRPr="009B1252" w:rsidRDefault="009B1252" w:rsidP="009B1252">
            <w:pPr>
              <w:pStyle w:val="Prrafodelista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Asesoramiento a clientes sobre nuevas tendencias de la moda.</w:t>
            </w:r>
          </w:p>
          <w:p w:rsidR="00807C36" w:rsidRDefault="009B1252" w:rsidP="00E770AB">
            <w:pPr>
              <w:pStyle w:val="Prrafodelista"/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Control de existencias y realización de inventarios.</w:t>
            </w:r>
          </w:p>
          <w:p w:rsidR="00E770AB" w:rsidRPr="00E770AB" w:rsidRDefault="00E770AB" w:rsidP="00E770AB">
            <w:pPr>
              <w:rPr>
                <w:sz w:val="18"/>
                <w:szCs w:val="18"/>
              </w:rPr>
            </w:pPr>
          </w:p>
          <w:p w:rsidR="00807C36" w:rsidRPr="009B1252" w:rsidRDefault="00DD2197" w:rsidP="00F17880">
            <w:pPr>
              <w:pStyle w:val="Listaconvietas"/>
              <w:numPr>
                <w:ilvl w:val="0"/>
                <w:numId w:val="0"/>
              </w:numPr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9B1252">
              <w:rPr>
                <w:b/>
                <w:sz w:val="18"/>
                <w:szCs w:val="18"/>
              </w:rPr>
              <w:t>-ASISTENTE GENERAL</w:t>
            </w:r>
          </w:p>
          <w:p w:rsidR="00DD2197" w:rsidRPr="009B1252" w:rsidRDefault="00807C36" w:rsidP="00F17880">
            <w:pPr>
              <w:pStyle w:val="Listaconvietas"/>
              <w:numPr>
                <w:ilvl w:val="0"/>
                <w:numId w:val="0"/>
              </w:numPr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Abril 2015- octubre 2015</w:t>
            </w:r>
            <w:r w:rsidR="00DD2197" w:rsidRPr="009B1252">
              <w:rPr>
                <w:b/>
                <w:sz w:val="18"/>
                <w:szCs w:val="18"/>
              </w:rPr>
              <w:t xml:space="preserve"> </w:t>
            </w:r>
          </w:p>
          <w:p w:rsidR="00DD2197" w:rsidRPr="009B1252" w:rsidRDefault="00DD2197" w:rsidP="00F17880">
            <w:pPr>
              <w:pStyle w:val="Listaconvietas"/>
              <w:numPr>
                <w:ilvl w:val="0"/>
                <w:numId w:val="0"/>
              </w:numPr>
              <w:spacing w:line="240" w:lineRule="auto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P.H Golden Palace</w:t>
            </w:r>
          </w:p>
          <w:p w:rsidR="00E4008A" w:rsidRPr="009B1252" w:rsidRDefault="00E4008A" w:rsidP="00E4008A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Atención personal y telefónica de clientes.</w:t>
            </w:r>
          </w:p>
          <w:p w:rsidR="00E4008A" w:rsidRPr="009B1252" w:rsidRDefault="00E4008A" w:rsidP="00E4008A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Recepción de correo postal y organización de la agenda de la empresa.</w:t>
            </w:r>
          </w:p>
          <w:p w:rsidR="00E4008A" w:rsidRPr="009B1252" w:rsidRDefault="00E4008A" w:rsidP="00E4008A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Contacto con clientes y paso de presupuestos.</w:t>
            </w:r>
          </w:p>
          <w:p w:rsidR="001A354C" w:rsidRPr="009B1252" w:rsidRDefault="00E4008A" w:rsidP="00E4008A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Tareas administrativas generales.</w:t>
            </w:r>
          </w:p>
          <w:p w:rsidR="00E4008A" w:rsidRPr="009B1252" w:rsidRDefault="00E4008A" w:rsidP="00E4008A">
            <w:pPr>
              <w:pStyle w:val="Prrafodelista"/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 xml:space="preserve">Manejo del pago de cada habitante del PH </w:t>
            </w:r>
          </w:p>
          <w:p w:rsidR="00DD2197" w:rsidRPr="009B1252" w:rsidRDefault="00DD2197" w:rsidP="00F17880">
            <w:pPr>
              <w:pStyle w:val="Listaconvietas"/>
              <w:numPr>
                <w:ilvl w:val="0"/>
                <w:numId w:val="0"/>
              </w:numPr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9B1252">
              <w:rPr>
                <w:b/>
                <w:sz w:val="18"/>
                <w:szCs w:val="18"/>
              </w:rPr>
              <w:t xml:space="preserve">-VENDEDORA </w:t>
            </w:r>
          </w:p>
          <w:p w:rsidR="00DD2197" w:rsidRPr="009B1252" w:rsidRDefault="00DD2197" w:rsidP="00F17880">
            <w:pPr>
              <w:pStyle w:val="Listaconvietas"/>
              <w:numPr>
                <w:ilvl w:val="0"/>
                <w:numId w:val="0"/>
              </w:numPr>
              <w:spacing w:line="240" w:lineRule="auto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 xml:space="preserve">Turbiones de Panamá </w:t>
            </w:r>
          </w:p>
          <w:p w:rsidR="00E4008A" w:rsidRPr="009B1252" w:rsidRDefault="00807C36" w:rsidP="00F17880">
            <w:pPr>
              <w:pStyle w:val="Listaconvietas"/>
              <w:numPr>
                <w:ilvl w:val="0"/>
                <w:numId w:val="0"/>
              </w:numPr>
              <w:spacing w:line="240" w:lineRule="auto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 xml:space="preserve">Noviembre 2015- </w:t>
            </w:r>
            <w:r w:rsidR="00DD2197" w:rsidRPr="009B1252">
              <w:rPr>
                <w:sz w:val="18"/>
                <w:szCs w:val="18"/>
              </w:rPr>
              <w:t>Actualmente</w:t>
            </w:r>
          </w:p>
          <w:p w:rsidR="00DD2197" w:rsidRPr="009B1252" w:rsidRDefault="00E4008A" w:rsidP="00E4008A">
            <w:pPr>
              <w:pStyle w:val="Listaconvietas"/>
              <w:numPr>
                <w:ilvl w:val="0"/>
                <w:numId w:val="37"/>
              </w:numPr>
              <w:spacing w:line="240" w:lineRule="auto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 xml:space="preserve">Atención al cliente </w:t>
            </w:r>
          </w:p>
          <w:p w:rsidR="00E4008A" w:rsidRPr="009B1252" w:rsidRDefault="00E4008A" w:rsidP="00E4008A">
            <w:pPr>
              <w:pStyle w:val="Listaconvietas"/>
              <w:numPr>
                <w:ilvl w:val="0"/>
                <w:numId w:val="37"/>
              </w:numPr>
              <w:spacing w:line="240" w:lineRule="auto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 xml:space="preserve">Transferencia de llamadas </w:t>
            </w:r>
          </w:p>
          <w:p w:rsidR="00E4008A" w:rsidRPr="009B1252" w:rsidRDefault="00E4008A" w:rsidP="00E4008A">
            <w:pPr>
              <w:pStyle w:val="Listaconvietas"/>
              <w:numPr>
                <w:ilvl w:val="0"/>
                <w:numId w:val="37"/>
              </w:numPr>
              <w:spacing w:line="240" w:lineRule="auto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Venta de producto y equipo de limpieza para la salud.</w:t>
            </w:r>
          </w:p>
          <w:p w:rsidR="00E4008A" w:rsidRPr="009B1252" w:rsidRDefault="00E4008A" w:rsidP="00E4008A">
            <w:pPr>
              <w:pStyle w:val="Listaconvietas"/>
              <w:numPr>
                <w:ilvl w:val="0"/>
                <w:numId w:val="37"/>
              </w:numPr>
              <w:spacing w:line="240" w:lineRule="auto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Contacto y venta directa con el cliente.</w:t>
            </w:r>
          </w:p>
          <w:p w:rsidR="00743A5B" w:rsidRPr="009B1252" w:rsidRDefault="001234D6" w:rsidP="00F17880">
            <w:pPr>
              <w:pStyle w:val="Seccin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Formación académica</w:t>
            </w:r>
          </w:p>
          <w:p w:rsidR="00743A5B" w:rsidRPr="009B1252" w:rsidRDefault="00807C36" w:rsidP="00F17880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sz w:val="18"/>
                <w:szCs w:val="18"/>
              </w:rPr>
            </w:pPr>
            <w:r w:rsidRPr="009B1252">
              <w:rPr>
                <w:b/>
                <w:sz w:val="18"/>
                <w:szCs w:val="18"/>
              </w:rPr>
              <w:t>BACHILLER  COMPLETO</w:t>
            </w:r>
          </w:p>
          <w:p w:rsidR="00743A5B" w:rsidRPr="009B1252" w:rsidRDefault="00743A5B" w:rsidP="00F17880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sz w:val="18"/>
                <w:szCs w:val="18"/>
              </w:rPr>
            </w:pPr>
            <w:r w:rsidRPr="009B1252">
              <w:rPr>
                <w:b/>
                <w:sz w:val="18"/>
                <w:szCs w:val="18"/>
              </w:rPr>
              <w:t>UNIVERSIDAD INTERAMERICANA DE PANAMA</w:t>
            </w:r>
          </w:p>
          <w:p w:rsidR="001A354C" w:rsidRPr="009B1252" w:rsidRDefault="00743A5B" w:rsidP="00F17880">
            <w:pPr>
              <w:pStyle w:val="Listaconvietas"/>
              <w:numPr>
                <w:ilvl w:val="0"/>
                <w:numId w:val="0"/>
              </w:numPr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 xml:space="preserve">Carrera: Ingeniería Comercial </w:t>
            </w:r>
          </w:p>
          <w:p w:rsidR="008466D8" w:rsidRPr="009B1252" w:rsidRDefault="001A354C" w:rsidP="00F17880">
            <w:pPr>
              <w:pStyle w:val="Listaconvietas"/>
              <w:numPr>
                <w:ilvl w:val="0"/>
                <w:numId w:val="0"/>
              </w:numPr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 xml:space="preserve">Tercer </w:t>
            </w:r>
            <w:r w:rsidR="00DD2197" w:rsidRPr="009B1252">
              <w:rPr>
                <w:sz w:val="18"/>
                <w:szCs w:val="18"/>
              </w:rPr>
              <w:t xml:space="preserve">año </w:t>
            </w:r>
          </w:p>
          <w:p w:rsidR="00807C36" w:rsidRPr="009B1252" w:rsidRDefault="00807C36" w:rsidP="00F17880">
            <w:pPr>
              <w:pStyle w:val="Seccin"/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aptitudes</w:t>
            </w:r>
          </w:p>
          <w:p w:rsidR="00807C36" w:rsidRPr="009B1252" w:rsidRDefault="00807C36" w:rsidP="00807C36">
            <w:pPr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– Dominio de los principales programas ofimáticos. – Gran capacidad organizativa.</w:t>
            </w:r>
            <w:r w:rsidRPr="009B1252">
              <w:rPr>
                <w:sz w:val="18"/>
                <w:szCs w:val="18"/>
              </w:rPr>
              <w:br/>
              <w:t>– Trato cercano y cordial con los clientes. – Amigable en el trabajo en equipo.</w:t>
            </w:r>
            <w:r w:rsidRPr="009B1252">
              <w:rPr>
                <w:sz w:val="18"/>
                <w:szCs w:val="18"/>
              </w:rPr>
              <w:br/>
              <w:t>– Serenidad para resolver problemas habituales. – Habilidad comunicativa.</w:t>
            </w:r>
            <w:r w:rsidRPr="009B1252">
              <w:rPr>
                <w:sz w:val="18"/>
                <w:szCs w:val="18"/>
              </w:rPr>
              <w:br/>
              <w:t>– Buena coordinación con otros departamentos. – Responsabilidad corporativa.</w:t>
            </w:r>
          </w:p>
          <w:p w:rsidR="00F17880" w:rsidRPr="009B1252" w:rsidRDefault="00F17880" w:rsidP="00F17880">
            <w:pPr>
              <w:pStyle w:val="Listaconvietas"/>
              <w:numPr>
                <w:ilvl w:val="0"/>
                <w:numId w:val="0"/>
              </w:numPr>
              <w:jc w:val="both"/>
              <w:rPr>
                <w:b/>
                <w:color w:val="BA8E2C" w:themeColor="accent4" w:themeShade="BF"/>
                <w:sz w:val="18"/>
                <w:szCs w:val="18"/>
              </w:rPr>
            </w:pPr>
            <w:r w:rsidRPr="009B1252">
              <w:rPr>
                <w:b/>
                <w:color w:val="BA8E2C" w:themeColor="accent4" w:themeShade="BF"/>
                <w:sz w:val="18"/>
                <w:szCs w:val="18"/>
              </w:rPr>
              <w:t>R E F E R E N C I A</w:t>
            </w:r>
          </w:p>
          <w:p w:rsidR="00F17880" w:rsidRPr="009B1252" w:rsidRDefault="00C555D5" w:rsidP="00E4008A">
            <w:pPr>
              <w:pStyle w:val="Listaconvietas"/>
              <w:numPr>
                <w:ilvl w:val="0"/>
                <w:numId w:val="33"/>
              </w:numPr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Michael Castillo    6932-0342</w:t>
            </w:r>
          </w:p>
          <w:p w:rsidR="00C555D5" w:rsidRPr="009B1252" w:rsidRDefault="00C555D5" w:rsidP="00E4008A">
            <w:pPr>
              <w:pStyle w:val="Listaconvietas"/>
              <w:numPr>
                <w:ilvl w:val="0"/>
                <w:numId w:val="33"/>
              </w:numPr>
              <w:jc w:val="both"/>
              <w:rPr>
                <w:sz w:val="18"/>
                <w:szCs w:val="18"/>
              </w:rPr>
            </w:pPr>
            <w:r w:rsidRPr="009B1252">
              <w:rPr>
                <w:sz w:val="18"/>
                <w:szCs w:val="18"/>
              </w:rPr>
              <w:t>Irma Arauz           6849-9431</w:t>
            </w:r>
          </w:p>
          <w:p w:rsidR="00DD2197" w:rsidRPr="00C555D5" w:rsidRDefault="00DD2197" w:rsidP="00E4008A">
            <w:pPr>
              <w:pStyle w:val="Listaconvietas"/>
              <w:numPr>
                <w:ilvl w:val="0"/>
                <w:numId w:val="33"/>
              </w:numPr>
              <w:jc w:val="both"/>
            </w:pPr>
            <w:r w:rsidRPr="009B1252">
              <w:rPr>
                <w:sz w:val="18"/>
                <w:szCs w:val="18"/>
              </w:rPr>
              <w:lastRenderedPageBreak/>
              <w:t>Jorge Lambert      66772640</w:t>
            </w:r>
          </w:p>
        </w:tc>
      </w:tr>
    </w:tbl>
    <w:p w:rsidR="006A39DC" w:rsidRPr="00F17880" w:rsidRDefault="006A39DC" w:rsidP="00E770AB"/>
    <w:sectPr w:rsidR="006A39DC" w:rsidRPr="00F17880" w:rsidSect="006A39DC">
      <w:headerReference w:type="even" r:id="rId12"/>
      <w:footerReference w:type="even" r:id="rId13"/>
      <w:footerReference w:type="default" r:id="rId14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A01" w:rsidRDefault="005D7A01">
      <w:pPr>
        <w:spacing w:after="0" w:line="240" w:lineRule="auto"/>
      </w:pPr>
      <w:r>
        <w:separator/>
      </w:r>
    </w:p>
  </w:endnote>
  <w:endnote w:type="continuationSeparator" w:id="0">
    <w:p w:rsidR="005D7A01" w:rsidRDefault="005D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DC" w:rsidRDefault="006A39DC"/>
  <w:p w:rsidR="006A39DC" w:rsidRDefault="001234D6">
    <w:pPr>
      <w:pStyle w:val="Piedepginapar"/>
    </w:pPr>
    <w:r>
      <w:t xml:space="preserve">Página </w:t>
    </w:r>
    <w:r w:rsidR="00C555D5">
      <w:fldChar w:fldCharType="begin"/>
    </w:r>
    <w:r w:rsidR="00C555D5">
      <w:instrText xml:space="preserve"> PAGE   \* MERGEFORMAT </w:instrText>
    </w:r>
    <w:r w:rsidR="00C555D5">
      <w:fldChar w:fldCharType="separate"/>
    </w:r>
    <w:r>
      <w:rPr>
        <w:noProof/>
        <w:sz w:val="24"/>
        <w:szCs w:val="24"/>
      </w:rPr>
      <w:t>2</w:t>
    </w:r>
    <w:r w:rsidR="00C555D5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9DC" w:rsidRDefault="006A39DC"/>
  <w:p w:rsidR="006A39DC" w:rsidRDefault="001234D6">
    <w:pPr>
      <w:pStyle w:val="Piedepginaimpar"/>
    </w:pPr>
    <w:r>
      <w:t xml:space="preserve">Página </w:t>
    </w:r>
    <w:r w:rsidR="00C555D5">
      <w:fldChar w:fldCharType="begin"/>
    </w:r>
    <w:r w:rsidR="00C555D5">
      <w:instrText xml:space="preserve"> PAGE   \* MERGEFORMAT </w:instrText>
    </w:r>
    <w:r w:rsidR="00C555D5">
      <w:fldChar w:fldCharType="separate"/>
    </w:r>
    <w:r w:rsidR="00A4778A" w:rsidRPr="00A4778A">
      <w:rPr>
        <w:noProof/>
        <w:sz w:val="24"/>
        <w:szCs w:val="24"/>
      </w:rPr>
      <w:t>3</w:t>
    </w:r>
    <w:r w:rsidR="00C555D5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A01" w:rsidRDefault="005D7A01">
      <w:pPr>
        <w:spacing w:after="0" w:line="240" w:lineRule="auto"/>
      </w:pPr>
      <w:r>
        <w:separator/>
      </w:r>
    </w:p>
  </w:footnote>
  <w:footnote w:type="continuationSeparator" w:id="0">
    <w:p w:rsidR="005D7A01" w:rsidRDefault="005D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20"/>
      </w:rPr>
      <w:id w:val="5327404"/>
      <w:placeholder>
        <w:docPart w:val="6C7A962945F847D986C89BFBFF1FC673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F95B31">
        <w:pPr>
          <w:pStyle w:val="Encabezadopar"/>
          <w:rPr>
            <w:szCs w:val="20"/>
          </w:rPr>
        </w:pPr>
        <w:proofErr w:type="spellStart"/>
        <w:r>
          <w:rPr>
            <w:szCs w:val="20"/>
            <w:lang w:val="es-PA"/>
          </w:rPr>
          <w:t>Owner</w:t>
        </w:r>
        <w:proofErr w:type="spellEnd"/>
      </w:p>
    </w:sdtContent>
  </w:sdt>
  <w:p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1DC68C5"/>
    <w:multiLevelType w:val="multilevel"/>
    <w:tmpl w:val="4930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594E9C"/>
    <w:multiLevelType w:val="hybridMultilevel"/>
    <w:tmpl w:val="E070D68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9015FD"/>
    <w:multiLevelType w:val="hybridMultilevel"/>
    <w:tmpl w:val="7E261BE0"/>
    <w:lvl w:ilvl="0" w:tplc="180A0003">
      <w:start w:val="1"/>
      <w:numFmt w:val="bullet"/>
      <w:lvlText w:val="o"/>
      <w:lvlJc w:val="left"/>
      <w:pPr>
        <w:ind w:left="827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2A9A0F11"/>
    <w:multiLevelType w:val="hybridMultilevel"/>
    <w:tmpl w:val="600ADC56"/>
    <w:lvl w:ilvl="0" w:tplc="1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00D0E88"/>
    <w:multiLevelType w:val="hybridMultilevel"/>
    <w:tmpl w:val="FA6ED51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66A6A"/>
    <w:multiLevelType w:val="hybridMultilevel"/>
    <w:tmpl w:val="2F4E336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27306"/>
    <w:multiLevelType w:val="hybridMultilevel"/>
    <w:tmpl w:val="17F6BA66"/>
    <w:lvl w:ilvl="0" w:tplc="1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55A721D7"/>
    <w:multiLevelType w:val="hybridMultilevel"/>
    <w:tmpl w:val="13FC0F2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E5453"/>
    <w:multiLevelType w:val="hybridMultilevel"/>
    <w:tmpl w:val="8B106C62"/>
    <w:lvl w:ilvl="0" w:tplc="9C66A35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CF3FEA"/>
    <w:multiLevelType w:val="hybridMultilevel"/>
    <w:tmpl w:val="59266766"/>
    <w:lvl w:ilvl="0" w:tplc="1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EB6EC1"/>
    <w:multiLevelType w:val="hybridMultilevel"/>
    <w:tmpl w:val="80860538"/>
    <w:lvl w:ilvl="0" w:tplc="180A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1" w:tplc="180A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4"/>
  </w:num>
  <w:num w:numId="13">
    <w:abstractNumId w:val="4"/>
  </w:num>
  <w:num w:numId="14">
    <w:abstractNumId w:val="10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4"/>
  </w:num>
  <w:num w:numId="21">
    <w:abstractNumId w:val="10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4"/>
  </w:num>
  <w:num w:numId="28">
    <w:abstractNumId w:val="16"/>
  </w:num>
  <w:num w:numId="29">
    <w:abstractNumId w:val="13"/>
  </w:num>
  <w:num w:numId="30">
    <w:abstractNumId w:val="7"/>
  </w:num>
  <w:num w:numId="31">
    <w:abstractNumId w:val="18"/>
  </w:num>
  <w:num w:numId="32">
    <w:abstractNumId w:val="17"/>
  </w:num>
  <w:num w:numId="33">
    <w:abstractNumId w:val="11"/>
  </w:num>
  <w:num w:numId="34">
    <w:abstractNumId w:val="5"/>
  </w:num>
  <w:num w:numId="35">
    <w:abstractNumId w:val="15"/>
  </w:num>
  <w:num w:numId="36">
    <w:abstractNumId w:val="12"/>
  </w:num>
  <w:num w:numId="37">
    <w:abstractNumId w:val="8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5CA"/>
    <w:rsid w:val="00037546"/>
    <w:rsid w:val="000B587F"/>
    <w:rsid w:val="001234D6"/>
    <w:rsid w:val="00185C86"/>
    <w:rsid w:val="001A354C"/>
    <w:rsid w:val="001D1ED6"/>
    <w:rsid w:val="0021320B"/>
    <w:rsid w:val="00222CFD"/>
    <w:rsid w:val="00394857"/>
    <w:rsid w:val="005D7A01"/>
    <w:rsid w:val="005E14A2"/>
    <w:rsid w:val="005F70BF"/>
    <w:rsid w:val="006A39DC"/>
    <w:rsid w:val="006A709E"/>
    <w:rsid w:val="00720FA5"/>
    <w:rsid w:val="00743A5B"/>
    <w:rsid w:val="007830FA"/>
    <w:rsid w:val="00785BE5"/>
    <w:rsid w:val="007E6F17"/>
    <w:rsid w:val="00807C36"/>
    <w:rsid w:val="008425CA"/>
    <w:rsid w:val="008466D8"/>
    <w:rsid w:val="009A284B"/>
    <w:rsid w:val="009B1252"/>
    <w:rsid w:val="00A4778A"/>
    <w:rsid w:val="00A95D8F"/>
    <w:rsid w:val="00B317C3"/>
    <w:rsid w:val="00BB23FE"/>
    <w:rsid w:val="00C555D5"/>
    <w:rsid w:val="00C94D84"/>
    <w:rsid w:val="00D1791C"/>
    <w:rsid w:val="00DA5B33"/>
    <w:rsid w:val="00DD2197"/>
    <w:rsid w:val="00E4008A"/>
    <w:rsid w:val="00E770AB"/>
    <w:rsid w:val="00F17880"/>
    <w:rsid w:val="00F4668C"/>
    <w:rsid w:val="00F9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  <w:style w:type="character" w:customStyle="1" w:styleId="apple-converted-space">
    <w:name w:val="apple-converted-space"/>
    <w:basedOn w:val="Fuentedeprrafopredeter"/>
    <w:rsid w:val="00BB23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Epgrafe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semiHidden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  <w:style w:type="character" w:customStyle="1" w:styleId="apple-converted-space">
    <w:name w:val="apple-converted-space"/>
    <w:basedOn w:val="Fuentedeprrafopredeter"/>
    <w:rsid w:val="00BB2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4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A2BB3774D8485D9AD064A8FCEBF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F5102-D3E0-4D21-A01E-76251C6B0E5C}"/>
      </w:docPartPr>
      <w:docPartBody>
        <w:p w:rsidR="007223EC" w:rsidRDefault="00CD1215">
          <w:pPr>
            <w:pStyle w:val="85A2BB3774D8485D9AD064A8FCEBF658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6C7A962945F847D986C89BFBFF1FC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4979-7946-4F38-8121-89256D80C23D}"/>
      </w:docPartPr>
      <w:docPartBody>
        <w:p w:rsidR="007223EC" w:rsidRDefault="00CD1215">
          <w:pPr>
            <w:pStyle w:val="6C7A962945F847D986C89BFBFF1FC673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0F4667A63A8A494BBCA981E6BDE1E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809BD-C402-4F42-8E7F-23348567E6AD}"/>
      </w:docPartPr>
      <w:docPartBody>
        <w:p w:rsidR="00C41519" w:rsidRDefault="00737E19" w:rsidP="00737E19">
          <w:pPr>
            <w:pStyle w:val="0F4667A63A8A494BBCA981E6BDE1E16A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D1215"/>
    <w:rsid w:val="00094613"/>
    <w:rsid w:val="000D0BC1"/>
    <w:rsid w:val="00183F87"/>
    <w:rsid w:val="001E5062"/>
    <w:rsid w:val="003C3CF7"/>
    <w:rsid w:val="006A2ECF"/>
    <w:rsid w:val="007223EC"/>
    <w:rsid w:val="007240D8"/>
    <w:rsid w:val="00737E19"/>
    <w:rsid w:val="00C41519"/>
    <w:rsid w:val="00CD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3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7223EC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85A2BB3774D8485D9AD064A8FCEBF658">
    <w:name w:val="85A2BB3774D8485D9AD064A8FCEBF658"/>
    <w:rsid w:val="007223EC"/>
  </w:style>
  <w:style w:type="paragraph" w:customStyle="1" w:styleId="77DC24E7EC174209AE1A270630A94DAA">
    <w:name w:val="77DC24E7EC174209AE1A270630A94DAA"/>
    <w:rsid w:val="007223EC"/>
  </w:style>
  <w:style w:type="paragraph" w:customStyle="1" w:styleId="8028EF7E0A714CC5AC07BA144B438AD7">
    <w:name w:val="8028EF7E0A714CC5AC07BA144B438AD7"/>
    <w:rsid w:val="007223EC"/>
  </w:style>
  <w:style w:type="paragraph" w:customStyle="1" w:styleId="B33ABF7F631A4C20A8EF84D7F4A7A8E9">
    <w:name w:val="B33ABF7F631A4C20A8EF84D7F4A7A8E9"/>
    <w:rsid w:val="007223EC"/>
  </w:style>
  <w:style w:type="paragraph" w:customStyle="1" w:styleId="127B7BBC034148918B46EE8CEB953693">
    <w:name w:val="127B7BBC034148918B46EE8CEB953693"/>
    <w:rsid w:val="007223EC"/>
  </w:style>
  <w:style w:type="paragraph" w:customStyle="1" w:styleId="7C63ADABF75448B7962556D0777D8850">
    <w:name w:val="7C63ADABF75448B7962556D0777D8850"/>
    <w:rsid w:val="007223EC"/>
  </w:style>
  <w:style w:type="paragraph" w:customStyle="1" w:styleId="4AB3C81F2C0F4F1D8410063F49D69CEE">
    <w:name w:val="4AB3C81F2C0F4F1D8410063F49D69CEE"/>
    <w:rsid w:val="007223EC"/>
  </w:style>
  <w:style w:type="paragraph" w:customStyle="1" w:styleId="B6E61FE632F94172A811DFA59AF632E8">
    <w:name w:val="B6E61FE632F94172A811DFA59AF632E8"/>
    <w:rsid w:val="007223EC"/>
  </w:style>
  <w:style w:type="paragraph" w:customStyle="1" w:styleId="3F59BCC942C44E4286CC8B87E4E3630C">
    <w:name w:val="3F59BCC942C44E4286CC8B87E4E3630C"/>
    <w:rsid w:val="007223EC"/>
  </w:style>
  <w:style w:type="paragraph" w:customStyle="1" w:styleId="2F1CC2581A4943E6B5E745771B1B34E1">
    <w:name w:val="2F1CC2581A4943E6B5E745771B1B34E1"/>
    <w:rsid w:val="007223EC"/>
  </w:style>
  <w:style w:type="paragraph" w:customStyle="1" w:styleId="38822E76398141289DA3A366A2686436">
    <w:name w:val="38822E76398141289DA3A366A2686436"/>
    <w:rsid w:val="007223EC"/>
  </w:style>
  <w:style w:type="paragraph" w:customStyle="1" w:styleId="3D32FB35826A4605B011223BBD5DB810">
    <w:name w:val="3D32FB35826A4605B011223BBD5DB810"/>
    <w:rsid w:val="007223EC"/>
  </w:style>
  <w:style w:type="paragraph" w:customStyle="1" w:styleId="4946B28748544A33B1DE926C67B1374A">
    <w:name w:val="4946B28748544A33B1DE926C67B1374A"/>
    <w:rsid w:val="007223EC"/>
  </w:style>
  <w:style w:type="paragraph" w:customStyle="1" w:styleId="4FD3E1F9FB01442F9F3A7DF2909B94A6">
    <w:name w:val="4FD3E1F9FB01442F9F3A7DF2909B94A6"/>
    <w:rsid w:val="007223EC"/>
  </w:style>
  <w:style w:type="paragraph" w:customStyle="1" w:styleId="AD904BA89630493F9F785E55E15FAC63">
    <w:name w:val="AD904BA89630493F9F785E55E15FAC63"/>
    <w:rsid w:val="007223EC"/>
  </w:style>
  <w:style w:type="paragraph" w:customStyle="1" w:styleId="EB971D7E5C934D00A9935150EB13E7CA">
    <w:name w:val="EB971D7E5C934D00A9935150EB13E7CA"/>
    <w:rsid w:val="007223EC"/>
  </w:style>
  <w:style w:type="paragraph" w:customStyle="1" w:styleId="A023090803E84EFC81DA1BB2C1A19F02">
    <w:name w:val="A023090803E84EFC81DA1BB2C1A19F02"/>
    <w:rsid w:val="007223EC"/>
  </w:style>
  <w:style w:type="paragraph" w:customStyle="1" w:styleId="6C7A962945F847D986C89BFBFF1FC673">
    <w:name w:val="6C7A962945F847D986C89BFBFF1FC673"/>
    <w:rsid w:val="007223EC"/>
  </w:style>
  <w:style w:type="paragraph" w:customStyle="1" w:styleId="11D643CDC7824AC38542090C0BA23A72">
    <w:name w:val="11D643CDC7824AC38542090C0BA23A72"/>
    <w:rsid w:val="007223EC"/>
  </w:style>
  <w:style w:type="paragraph" w:customStyle="1" w:styleId="8BDA9921C2544DBEBE5D5C4512559A75">
    <w:name w:val="8BDA9921C2544DBEBE5D5C4512559A75"/>
    <w:rsid w:val="00737E19"/>
  </w:style>
  <w:style w:type="paragraph" w:customStyle="1" w:styleId="0F4667A63A8A494BBCA981E6BDE1E16A">
    <w:name w:val="0F4667A63A8A494BBCA981E6BDE1E16A"/>
    <w:rsid w:val="00737E19"/>
  </w:style>
  <w:style w:type="paragraph" w:customStyle="1" w:styleId="A646077F3A524269A25ED6DCD8C6ACE3">
    <w:name w:val="A646077F3A524269A25ED6DCD8C6ACE3"/>
    <w:rsid w:val="006A2E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19BB65-1694-4ECE-8E0C-CCCE0FBC0D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0C365E84-D443-4C45-BA9B-5BC95010D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</TotalTime>
  <Pages>3</Pages>
  <Words>323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(Median theme)</vt:lpstr>
      <vt:lpstr/>
    </vt:vector>
  </TitlesOfParts>
  <Company>Hewlett-Packard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theme)</dc:title>
  <dc:creator>Owner</dc:creator>
  <cp:lastModifiedBy>rosa lambert</cp:lastModifiedBy>
  <cp:revision>3</cp:revision>
  <dcterms:created xsi:type="dcterms:W3CDTF">2016-05-18T22:28:00Z</dcterms:created>
  <dcterms:modified xsi:type="dcterms:W3CDTF">2016-05-18T23:32:00Z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