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843"/>
      </w:tblGrid>
      <w:tr w:rsidR="00A33375" w:rsidRPr="00FD383A" w:rsidTr="00456E98">
        <w:tc>
          <w:tcPr>
            <w:tcW w:w="7196" w:type="dxa"/>
            <w:vAlign w:val="center"/>
          </w:tcPr>
          <w:p w:rsidR="00014B3D" w:rsidRPr="00032155" w:rsidRDefault="00A33375" w:rsidP="00173A12">
            <w:pPr>
              <w:rPr>
                <w:rFonts w:ascii="Times New Roman" w:hAnsi="Times New Roman" w:cs="Times New Roman"/>
                <w:color w:val="548DD4" w:themeColor="text2" w:themeTint="99"/>
                <w:sz w:val="40"/>
                <w:szCs w:val="40"/>
              </w:rPr>
            </w:pPr>
            <w:r w:rsidRPr="00032155">
              <w:rPr>
                <w:rFonts w:ascii="Times New Roman" w:hAnsi="Times New Roman" w:cs="Times New Roman"/>
                <w:color w:val="548DD4" w:themeColor="text2" w:themeTint="99"/>
                <w:sz w:val="40"/>
                <w:szCs w:val="40"/>
              </w:rPr>
              <w:t>Camilo José Mendoza García</w:t>
            </w:r>
          </w:p>
          <w:p w:rsidR="00014B3D" w:rsidRPr="00FD383A" w:rsidRDefault="00014B3D" w:rsidP="00173A12">
            <w:pPr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  <w:p w:rsidR="00A33375" w:rsidRPr="00FD383A" w:rsidRDefault="002E5A86" w:rsidP="00173A12">
            <w:pPr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>Nicaragua | 26/04/1986 | (30</w:t>
            </w:r>
            <w:r w:rsidR="00EE0921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 xml:space="preserve"> años)</w:t>
            </w:r>
            <w:r w:rsidR="00EE0921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br/>
            </w:r>
            <w:hyperlink r:id="rId8" w:history="1">
              <w:r w:rsidR="00EE0921" w:rsidRPr="00FD383A">
                <w:rPr>
                  <w:rFonts w:ascii="Times New Roman" w:hAnsi="Times New Roman" w:cs="Times New Roman"/>
                  <w:sz w:val="24"/>
                  <w:szCs w:val="24"/>
                </w:rPr>
                <w:t>megacamilo3000@hotmail.com</w:t>
              </w:r>
            </w:hyperlink>
            <w:r w:rsidR="00EE0921" w:rsidRPr="00FD383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10926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 xml:space="preserve">Móvil: </w:t>
            </w:r>
            <w:r w:rsidR="00EE0921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>(505) 81558681</w:t>
            </w:r>
            <w:r w:rsidR="006709F6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 xml:space="preserve"> |</w:t>
            </w:r>
            <w:r w:rsidR="00A10926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 xml:space="preserve">Domicilio: </w:t>
            </w:r>
            <w:r w:rsidR="006709F6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 xml:space="preserve"> |</w:t>
            </w:r>
            <w:r w:rsidR="00A10926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>Oficina:</w:t>
            </w:r>
            <w:r w:rsidR="00EE0921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 xml:space="preserve"> </w:t>
            </w:r>
            <w:r w:rsidR="006709F6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br/>
            </w:r>
            <w:r w:rsidR="00EE0921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>Vehículo:  Si</w:t>
            </w:r>
            <w:r w:rsidR="006709F6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br/>
            </w:r>
            <w:r w:rsidR="00EE0921"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>Licencia:  Si</w:t>
            </w:r>
          </w:p>
        </w:tc>
        <w:tc>
          <w:tcPr>
            <w:tcW w:w="1843" w:type="dxa"/>
          </w:tcPr>
          <w:p w:rsidR="00014B3D" w:rsidRPr="00FD383A" w:rsidRDefault="00014B3D" w:rsidP="00173A12">
            <w:pPr>
              <w:rPr>
                <w:rFonts w:ascii="Times New Roman" w:hAnsi="Times New Roman" w:cs="Times New Roman"/>
                <w:color w:val="555555"/>
                <w:sz w:val="24"/>
                <w:szCs w:val="24"/>
              </w:rPr>
            </w:pPr>
          </w:p>
        </w:tc>
      </w:tr>
      <w:tr w:rsidR="00A10926" w:rsidRPr="00FD383A" w:rsidTr="00B30608">
        <w:tc>
          <w:tcPr>
            <w:tcW w:w="9039" w:type="dxa"/>
            <w:gridSpan w:val="2"/>
            <w:vAlign w:val="center"/>
          </w:tcPr>
          <w:p w:rsidR="00A10926" w:rsidRPr="00FD383A" w:rsidRDefault="00A10926" w:rsidP="00173A12">
            <w:pPr>
              <w:rPr>
                <w:rFonts w:ascii="Times New Roman" w:hAnsi="Times New Roman" w:cs="Times New Roman"/>
                <w:noProof/>
                <w:color w:val="555555"/>
                <w:sz w:val="24"/>
                <w:szCs w:val="24"/>
                <w:lang w:eastAsia="es-SV"/>
              </w:rPr>
            </w:pPr>
            <w:r w:rsidRPr="00FD383A">
              <w:rPr>
                <w:rFonts w:ascii="Times New Roman" w:hAnsi="Times New Roman" w:cs="Times New Roman"/>
                <w:color w:val="525252"/>
                <w:sz w:val="24"/>
                <w:szCs w:val="24"/>
              </w:rPr>
              <w:t>Dirección:  Edificio Armando Guido 2c oeste 1.5 c. al sur., Managua, Nicaragua</w:t>
            </w:r>
          </w:p>
        </w:tc>
      </w:tr>
    </w:tbl>
    <w:p w:rsidR="002E1810" w:rsidRPr="00FD383A" w:rsidRDefault="002E1810" w:rsidP="00173A12">
      <w:pPr>
        <w:spacing w:after="0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59"/>
        <w:gridCol w:w="659"/>
      </w:tblGrid>
      <w:tr w:rsidR="005F6512" w:rsidRPr="00FD383A" w:rsidTr="002E5A86">
        <w:trPr>
          <w:gridAfter w:val="1"/>
          <w:wAfter w:w="776" w:type="dxa"/>
          <w:trHeight w:hRule="exact" w:val="272"/>
        </w:trPr>
        <w:tc>
          <w:tcPr>
            <w:tcW w:w="9484" w:type="dxa"/>
            <w:tcBorders>
              <w:bottom w:val="thick" w:sz="2" w:space="2" w:color="D9D9D9"/>
            </w:tcBorders>
            <w:vAlign w:val="center"/>
          </w:tcPr>
          <w:p w:rsidR="005F6512" w:rsidRPr="00FD383A" w:rsidRDefault="00F7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83A">
              <w:rPr>
                <w:rFonts w:ascii="Times New Roman" w:hAnsi="Times New Roman" w:cs="Times New Roman"/>
                <w:b/>
                <w:i/>
                <w:color w:val="555555"/>
                <w:sz w:val="24"/>
                <w:szCs w:val="24"/>
              </w:rPr>
              <w:t>EXPERIENCIAS LABORALES</w:t>
            </w:r>
          </w:p>
        </w:tc>
      </w:tr>
      <w:tr w:rsidR="005F6512" w:rsidRPr="00FD383A" w:rsidTr="002E5A86">
        <w:trPr>
          <w:gridAfter w:val="1"/>
          <w:wAfter w:w="776" w:type="dxa"/>
          <w:trHeight w:val="6373"/>
        </w:trPr>
        <w:tc>
          <w:tcPr>
            <w:tcW w:w="9484" w:type="dxa"/>
          </w:tcPr>
          <w:p w:rsidR="00215ADB" w:rsidRDefault="00032155" w:rsidP="002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9A9A9"/>
                <w:sz w:val="24"/>
                <w:szCs w:val="24"/>
              </w:rPr>
              <w:t>Ejecutivo de Ventas</w:t>
            </w:r>
            <w:r w:rsidR="00215ADB">
              <w:rPr>
                <w:rFonts w:ascii="Times New Roman" w:hAnsi="Times New Roman" w:cs="Times New Roman"/>
                <w:b/>
                <w:color w:val="A9A9A9"/>
                <w:sz w:val="24"/>
                <w:szCs w:val="24"/>
              </w:rPr>
              <w:t xml:space="preserve"> </w:t>
            </w:r>
            <w:r w:rsidR="00215ADB" w:rsidRPr="00FD383A">
              <w:rPr>
                <w:rFonts w:ascii="Times New Roman" w:hAnsi="Times New Roman" w:cs="Times New Roman"/>
                <w:sz w:val="24"/>
                <w:szCs w:val="24"/>
              </w:rPr>
              <w:br/>
              <w:t>Lugar</w:t>
            </w:r>
            <w:r w:rsidR="00215ADB">
              <w:rPr>
                <w:rFonts w:ascii="Times New Roman" w:hAnsi="Times New Roman" w:cs="Times New Roman"/>
                <w:sz w:val="24"/>
                <w:szCs w:val="24"/>
              </w:rPr>
              <w:t xml:space="preserve"> de Trabajo: </w:t>
            </w:r>
            <w:proofErr w:type="spellStart"/>
            <w:r w:rsidR="00215ADB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="00215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5ADB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proofErr w:type="spellEnd"/>
            <w:r w:rsidR="00215ADB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215A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Área de la empresa: </w:t>
            </w:r>
            <w:r w:rsidR="00215ADB" w:rsidRPr="00FD383A">
              <w:rPr>
                <w:rFonts w:ascii="Times New Roman" w:hAnsi="Times New Roman" w:cs="Times New Roman"/>
                <w:sz w:val="24"/>
                <w:szCs w:val="24"/>
              </w:rPr>
              <w:t>Comer</w:t>
            </w:r>
            <w:r w:rsidR="00215ADB">
              <w:rPr>
                <w:rFonts w:ascii="Times New Roman" w:hAnsi="Times New Roman" w:cs="Times New Roman"/>
                <w:sz w:val="24"/>
                <w:szCs w:val="24"/>
              </w:rPr>
              <w:t>cial</w:t>
            </w:r>
            <w:r w:rsidR="00215ADB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Período: 1-2013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15ADB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  <w:r w:rsidR="00215ADB">
              <w:rPr>
                <w:rFonts w:ascii="Times New Roman" w:hAnsi="Times New Roman" w:cs="Times New Roman"/>
                <w:sz w:val="24"/>
                <w:szCs w:val="24"/>
              </w:rPr>
              <w:br/>
              <w:t>Cargo desempeñado: Cobrador/ Recolector</w:t>
            </w:r>
            <w:r w:rsidR="00215ADB">
              <w:rPr>
                <w:rFonts w:ascii="Times New Roman" w:hAnsi="Times New Roman" w:cs="Times New Roman"/>
                <w:sz w:val="24"/>
                <w:szCs w:val="24"/>
              </w:rPr>
              <w:br/>
              <w:t>Beneficios: Comisiones</w:t>
            </w:r>
          </w:p>
          <w:p w:rsidR="00032155" w:rsidRDefault="00032155" w:rsidP="002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83A">
              <w:rPr>
                <w:rFonts w:ascii="Times New Roman" w:hAnsi="Times New Roman" w:cs="Times New Roman"/>
                <w:b/>
                <w:color w:val="A9A9A9"/>
                <w:sz w:val="24"/>
                <w:szCs w:val="24"/>
              </w:rPr>
              <w:t>Asistente de Oficina (Apoyo de Oficina)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Lugar de Trabajo:  U</w:t>
            </w:r>
            <w:r w:rsidRPr="00FD383A">
              <w:rPr>
                <w:rFonts w:ascii="Times New Roman" w:hAnsi="Times New Roman" w:cs="Times New Roman"/>
                <w:sz w:val="24"/>
                <w:szCs w:val="24"/>
              </w:rPr>
              <w:t xml:space="preserve">niversidad de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D383A">
              <w:rPr>
                <w:rFonts w:ascii="Times New Roman" w:hAnsi="Times New Roman" w:cs="Times New Roman"/>
                <w:sz w:val="24"/>
                <w:szCs w:val="24"/>
              </w:rPr>
              <w:t>méricas (ULAM)</w:t>
            </w:r>
            <w:r w:rsidRPr="00FD383A">
              <w:rPr>
                <w:rFonts w:ascii="Times New Roman" w:hAnsi="Times New Roman" w:cs="Times New Roman"/>
                <w:sz w:val="24"/>
                <w:szCs w:val="24"/>
              </w:rPr>
              <w:br/>
              <w:t>Área de la empresa:  Educación | Capacita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Período:  3-2010 | 09-2012</w:t>
            </w:r>
            <w:r w:rsidRPr="00FD383A">
              <w:rPr>
                <w:rFonts w:ascii="Times New Roman" w:hAnsi="Times New Roman" w:cs="Times New Roman"/>
                <w:sz w:val="24"/>
                <w:szCs w:val="24"/>
              </w:rPr>
              <w:br/>
              <w:t>Cargo desempeñado:  encargado del área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fotocopias institucional</w:t>
            </w:r>
            <w:r w:rsidRPr="00FD383A">
              <w:rPr>
                <w:rFonts w:ascii="Times New Roman" w:hAnsi="Times New Roman" w:cs="Times New Roman"/>
                <w:sz w:val="24"/>
                <w:szCs w:val="24"/>
              </w:rPr>
              <w:br/>
              <w:t>Beneficios:  Vehículo de la empresa, Pago de estudios</w:t>
            </w:r>
          </w:p>
          <w:p w:rsidR="00C75BAA" w:rsidRPr="00FD383A" w:rsidRDefault="00C75BAA" w:rsidP="00C75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Soldado </w:t>
            </w:r>
            <w:r w:rsidRPr="00C75BAA">
              <w:rPr>
                <w:rFonts w:ascii="Times New Roman" w:hAnsi="Times New Roman" w:cs="Times New Roman"/>
                <w:sz w:val="24"/>
                <w:szCs w:val="24"/>
              </w:rPr>
              <w:br/>
              <w:t>Lugar de Trabajo</w:t>
            </w:r>
            <w:r w:rsidR="009805D3" w:rsidRPr="00C75BAA">
              <w:rPr>
                <w:rFonts w:ascii="Times New Roman" w:hAnsi="Times New Roman" w:cs="Times New Roman"/>
                <w:sz w:val="24"/>
                <w:szCs w:val="24"/>
              </w:rPr>
              <w:t>: Fuerza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Aérea </w:t>
            </w:r>
            <w:r w:rsidRPr="00C75BAA">
              <w:rPr>
                <w:rFonts w:ascii="Times New Roman" w:hAnsi="Times New Roman" w:cs="Times New Roman"/>
                <w:sz w:val="24"/>
                <w:szCs w:val="24"/>
              </w:rPr>
              <w:br/>
              <w:t>Área de la empresa</w:t>
            </w:r>
            <w:r w:rsidR="009805D3" w:rsidRPr="00C75BAA">
              <w:rPr>
                <w:rFonts w:ascii="Times New Roman" w:hAnsi="Times New Roman" w:cs="Times New Roman"/>
                <w:sz w:val="24"/>
                <w:szCs w:val="24"/>
              </w:rPr>
              <w:t>: Comunicaciones</w:t>
            </w:r>
            <w:r w:rsidRPr="00C75BAA">
              <w:rPr>
                <w:rFonts w:ascii="Times New Roman" w:hAnsi="Times New Roman" w:cs="Times New Roman"/>
                <w:sz w:val="24"/>
                <w:szCs w:val="24"/>
              </w:rPr>
              <w:br/>
              <w:t>Período</w:t>
            </w:r>
            <w:r w:rsidR="009805D3" w:rsidRPr="00C75BAA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-2001</w:t>
            </w:r>
            <w:r w:rsidRPr="00C75B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 12-2005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Cargo desempeñado</w:t>
            </w:r>
            <w:r w:rsidR="009805D3">
              <w:rPr>
                <w:rFonts w:ascii="Times New Roman" w:hAnsi="Times New Roman" w:cs="Times New Roman"/>
                <w:sz w:val="24"/>
                <w:szCs w:val="24"/>
              </w:rPr>
              <w:t>: comunicador</w:t>
            </w:r>
            <w:r w:rsidRPr="00C75BAA">
              <w:rPr>
                <w:rFonts w:ascii="Times New Roman" w:hAnsi="Times New Roman" w:cs="Times New Roman"/>
                <w:sz w:val="24"/>
                <w:szCs w:val="24"/>
              </w:rPr>
              <w:br/>
              <w:t>Beneficios</w:t>
            </w:r>
            <w:r w:rsidR="009805D3" w:rsidRPr="00C75BAA">
              <w:rPr>
                <w:rFonts w:ascii="Times New Roman" w:hAnsi="Times New Roman" w:cs="Times New Roman"/>
                <w:sz w:val="24"/>
                <w:szCs w:val="24"/>
              </w:rPr>
              <w:t>: Vehículo</w:t>
            </w:r>
            <w:r w:rsidRPr="00C75BAA">
              <w:rPr>
                <w:rFonts w:ascii="Times New Roman" w:hAnsi="Times New Roman" w:cs="Times New Roman"/>
                <w:sz w:val="24"/>
                <w:szCs w:val="24"/>
              </w:rPr>
              <w:t xml:space="preserve"> de la 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6512" w:rsidRPr="00FD383A" w:rsidTr="002E5A86">
        <w:trPr>
          <w:gridAfter w:val="1"/>
          <w:wAfter w:w="776" w:type="dxa"/>
          <w:trHeight w:hRule="exact" w:val="272"/>
        </w:trPr>
        <w:tc>
          <w:tcPr>
            <w:tcW w:w="9484" w:type="dxa"/>
            <w:tcBorders>
              <w:bottom w:val="thick" w:sz="2" w:space="2" w:color="D9D9D9"/>
            </w:tcBorders>
            <w:vAlign w:val="center"/>
          </w:tcPr>
          <w:p w:rsidR="005F6512" w:rsidRPr="00FD383A" w:rsidRDefault="00F7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83A">
              <w:rPr>
                <w:rFonts w:ascii="Times New Roman" w:hAnsi="Times New Roman" w:cs="Times New Roman"/>
                <w:b/>
                <w:i/>
                <w:color w:val="555555"/>
                <w:sz w:val="24"/>
                <w:szCs w:val="24"/>
              </w:rPr>
              <w:t>ESTUDIOS SUPERIORES</w:t>
            </w:r>
          </w:p>
        </w:tc>
      </w:tr>
      <w:tr w:rsidR="005F6512" w:rsidRPr="00FD383A" w:rsidTr="002E5A86">
        <w:trPr>
          <w:gridAfter w:val="1"/>
          <w:wAfter w:w="776" w:type="dxa"/>
          <w:trHeight w:val="1483"/>
        </w:trPr>
        <w:tc>
          <w:tcPr>
            <w:tcW w:w="9484" w:type="dxa"/>
          </w:tcPr>
          <w:p w:rsidR="009E36C2" w:rsidRPr="00FD383A" w:rsidRDefault="00215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9A9A9"/>
                <w:sz w:val="24"/>
                <w:szCs w:val="24"/>
              </w:rPr>
              <w:t>Administración</w:t>
            </w:r>
            <w:r w:rsidRPr="00FD383A">
              <w:rPr>
                <w:rFonts w:ascii="Times New Roman" w:hAnsi="Times New Roman" w:cs="Times New Roman"/>
                <w:b/>
                <w:color w:val="A9A9A9"/>
                <w:sz w:val="24"/>
                <w:szCs w:val="24"/>
              </w:rPr>
              <w:t xml:space="preserve"> de Empresas</w:t>
            </w:r>
            <w:r w:rsidRPr="00FD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383A">
              <w:rPr>
                <w:rFonts w:ascii="Times New Roman" w:hAnsi="Times New Roman" w:cs="Times New Roman"/>
                <w:sz w:val="24"/>
                <w:szCs w:val="24"/>
              </w:rPr>
              <w:br/>
              <w:t>Nivel alcanzado:  Estudiante Universitario (4to Año)</w:t>
            </w:r>
            <w:r w:rsidRPr="00FD383A">
              <w:rPr>
                <w:rFonts w:ascii="Times New Roman" w:hAnsi="Times New Roman" w:cs="Times New Roman"/>
                <w:sz w:val="24"/>
                <w:szCs w:val="24"/>
              </w:rPr>
              <w:br/>
              <w:t>Esp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ecialización: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Nicaragua / Universidad de las Américas (ULAM)</w:t>
            </w:r>
            <w:r w:rsidRPr="00FD383A">
              <w:rPr>
                <w:rFonts w:ascii="Times New Roman" w:hAnsi="Times New Roman" w:cs="Times New Roman"/>
                <w:sz w:val="24"/>
                <w:szCs w:val="24"/>
              </w:rPr>
              <w:t xml:space="preserve"> / 2012</w:t>
            </w:r>
          </w:p>
        </w:tc>
      </w:tr>
      <w:tr w:rsidR="005F6512" w:rsidRPr="00FD383A" w:rsidTr="002E5A86">
        <w:trPr>
          <w:gridAfter w:val="1"/>
          <w:wAfter w:w="776" w:type="dxa"/>
          <w:trHeight w:hRule="exact" w:val="272"/>
        </w:trPr>
        <w:tc>
          <w:tcPr>
            <w:tcW w:w="9484" w:type="dxa"/>
            <w:tcBorders>
              <w:bottom w:val="thick" w:sz="2" w:space="2" w:color="D9D9D9"/>
            </w:tcBorders>
            <w:vAlign w:val="center"/>
          </w:tcPr>
          <w:p w:rsidR="005F6512" w:rsidRPr="00FD383A" w:rsidRDefault="00F7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83A">
              <w:rPr>
                <w:rFonts w:ascii="Times New Roman" w:hAnsi="Times New Roman" w:cs="Times New Roman"/>
                <w:b/>
                <w:i/>
                <w:color w:val="555555"/>
                <w:sz w:val="24"/>
                <w:szCs w:val="24"/>
              </w:rPr>
              <w:t>ESTUDIOS SECUNDARIOS</w:t>
            </w:r>
          </w:p>
        </w:tc>
      </w:tr>
      <w:tr w:rsidR="005F6512" w:rsidRPr="00FD383A" w:rsidTr="002E5A86">
        <w:trPr>
          <w:gridAfter w:val="1"/>
          <w:wAfter w:w="776" w:type="dxa"/>
          <w:trHeight w:val="833"/>
        </w:trPr>
        <w:tc>
          <w:tcPr>
            <w:tcW w:w="9484" w:type="dxa"/>
          </w:tcPr>
          <w:p w:rsidR="005F6512" w:rsidRPr="00FD383A" w:rsidRDefault="00F7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83A">
              <w:rPr>
                <w:rFonts w:ascii="Times New Roman" w:hAnsi="Times New Roman" w:cs="Times New Roman"/>
                <w:b/>
                <w:color w:val="A9A9A9"/>
                <w:sz w:val="24"/>
                <w:szCs w:val="24"/>
              </w:rPr>
              <w:t>Bachiller en Ciencias y Letras</w:t>
            </w:r>
            <w:r w:rsidRPr="00FD383A">
              <w:rPr>
                <w:rFonts w:ascii="Times New Roman" w:hAnsi="Times New Roman" w:cs="Times New Roman"/>
                <w:sz w:val="24"/>
                <w:szCs w:val="24"/>
              </w:rPr>
              <w:br/>
              <w:t>Nicaragua / RUBEN DARIO / 2003</w:t>
            </w:r>
          </w:p>
        </w:tc>
      </w:tr>
      <w:tr w:rsidR="005F6512" w:rsidRPr="00FD383A" w:rsidTr="002E5A86">
        <w:trPr>
          <w:gridAfter w:val="1"/>
          <w:wAfter w:w="776" w:type="dxa"/>
          <w:trHeight w:hRule="exact" w:val="272"/>
        </w:trPr>
        <w:tc>
          <w:tcPr>
            <w:tcW w:w="9484" w:type="dxa"/>
            <w:tcBorders>
              <w:bottom w:val="thick" w:sz="2" w:space="2" w:color="D9D9D9"/>
            </w:tcBorders>
            <w:vAlign w:val="center"/>
          </w:tcPr>
          <w:p w:rsidR="005F6512" w:rsidRPr="00FD383A" w:rsidRDefault="00F7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83A">
              <w:rPr>
                <w:rFonts w:ascii="Times New Roman" w:hAnsi="Times New Roman" w:cs="Times New Roman"/>
                <w:b/>
                <w:i/>
                <w:color w:val="555555"/>
                <w:sz w:val="24"/>
                <w:szCs w:val="24"/>
              </w:rPr>
              <w:t>IDIOMAS</w:t>
            </w:r>
          </w:p>
        </w:tc>
      </w:tr>
      <w:tr w:rsidR="005F6512" w:rsidRPr="00FD383A" w:rsidTr="002E5A86">
        <w:trPr>
          <w:gridAfter w:val="1"/>
          <w:wAfter w:w="776" w:type="dxa"/>
          <w:trHeight w:val="545"/>
        </w:trPr>
        <w:tc>
          <w:tcPr>
            <w:tcW w:w="9484" w:type="dxa"/>
          </w:tcPr>
          <w:tbl>
            <w:tblPr>
              <w:tblW w:w="2423" w:type="dxa"/>
              <w:tblInd w:w="5" w:type="dxa"/>
              <w:tblLook w:val="04A0" w:firstRow="1" w:lastRow="0" w:firstColumn="1" w:lastColumn="0" w:noHBand="0" w:noVBand="1"/>
            </w:tblPr>
            <w:tblGrid>
              <w:gridCol w:w="1094"/>
              <w:gridCol w:w="1329"/>
            </w:tblGrid>
            <w:tr w:rsidR="005F6512" w:rsidRPr="00FD383A" w:rsidTr="002E5A86">
              <w:trPr>
                <w:trHeight w:hRule="exact" w:val="272"/>
              </w:trPr>
              <w:tc>
                <w:tcPr>
                  <w:tcW w:w="0" w:type="auto"/>
                </w:tcPr>
                <w:p w:rsidR="005F6512" w:rsidRPr="00FD383A" w:rsidRDefault="00F747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383A">
                    <w:rPr>
                      <w:rFonts w:ascii="Times New Roman" w:hAnsi="Times New Roman" w:cs="Times New Roman"/>
                      <w:b/>
                      <w:color w:val="A9A9A9"/>
                      <w:sz w:val="24"/>
                      <w:szCs w:val="24"/>
                    </w:rPr>
                    <w:t>Español</w:t>
                  </w:r>
                </w:p>
              </w:tc>
              <w:tc>
                <w:tcPr>
                  <w:tcW w:w="0" w:type="auto"/>
                </w:tcPr>
                <w:p w:rsidR="005F6512" w:rsidRPr="00FD383A" w:rsidRDefault="00F747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38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Nativo</w:t>
                  </w:r>
                </w:p>
              </w:tc>
            </w:tr>
            <w:tr w:rsidR="005F6512" w:rsidRPr="00FD383A" w:rsidTr="002E5A86">
              <w:trPr>
                <w:trHeight w:hRule="exact" w:val="272"/>
              </w:trPr>
              <w:tc>
                <w:tcPr>
                  <w:tcW w:w="0" w:type="auto"/>
                </w:tcPr>
                <w:p w:rsidR="005F6512" w:rsidRPr="00FD383A" w:rsidRDefault="00F747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383A">
                    <w:rPr>
                      <w:rFonts w:ascii="Times New Roman" w:hAnsi="Times New Roman" w:cs="Times New Roman"/>
                      <w:b/>
                      <w:color w:val="A9A9A9"/>
                      <w:sz w:val="24"/>
                      <w:szCs w:val="24"/>
                    </w:rPr>
                    <w:t>Inglés</w:t>
                  </w:r>
                </w:p>
              </w:tc>
              <w:tc>
                <w:tcPr>
                  <w:tcW w:w="0" w:type="auto"/>
                </w:tcPr>
                <w:p w:rsidR="005F6512" w:rsidRPr="00FD383A" w:rsidRDefault="00F7471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38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Intermedio</w:t>
                  </w:r>
                </w:p>
              </w:tc>
            </w:tr>
          </w:tbl>
          <w:p w:rsidR="005F6512" w:rsidRPr="00FD383A" w:rsidRDefault="005F65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155" w:rsidRPr="00FD383A" w:rsidTr="002E5A86">
        <w:trPr>
          <w:gridAfter w:val="1"/>
          <w:wAfter w:w="776" w:type="dxa"/>
          <w:trHeight w:val="237"/>
        </w:trPr>
        <w:tc>
          <w:tcPr>
            <w:tcW w:w="9484" w:type="dxa"/>
          </w:tcPr>
          <w:p w:rsidR="00032155" w:rsidRDefault="00032155">
            <w:pPr>
              <w:rPr>
                <w:rFonts w:ascii="Times New Roman" w:hAnsi="Times New Roman" w:cs="Times New Roman"/>
                <w:b/>
                <w:color w:val="A9A9A9"/>
                <w:sz w:val="24"/>
                <w:szCs w:val="24"/>
              </w:rPr>
            </w:pPr>
          </w:p>
          <w:p w:rsidR="004B0F14" w:rsidRPr="00FD383A" w:rsidRDefault="004B0F14">
            <w:pPr>
              <w:rPr>
                <w:rFonts w:ascii="Times New Roman" w:hAnsi="Times New Roman" w:cs="Times New Roman"/>
                <w:b/>
                <w:color w:val="A9A9A9"/>
                <w:sz w:val="24"/>
                <w:szCs w:val="24"/>
              </w:rPr>
            </w:pPr>
          </w:p>
        </w:tc>
      </w:tr>
      <w:tr w:rsidR="00FD383A" w:rsidRPr="00FD383A" w:rsidTr="002E5A86">
        <w:trPr>
          <w:trHeight w:hRule="exact" w:val="272"/>
        </w:trPr>
        <w:tc>
          <w:tcPr>
            <w:tcW w:w="10260" w:type="dxa"/>
            <w:gridSpan w:val="2"/>
            <w:tcBorders>
              <w:bottom w:val="thick" w:sz="2" w:space="2" w:color="D9D9D9"/>
            </w:tcBorders>
            <w:vAlign w:val="center"/>
          </w:tcPr>
          <w:p w:rsidR="00FD383A" w:rsidRPr="00FD383A" w:rsidRDefault="00FD383A" w:rsidP="00F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555555"/>
                <w:sz w:val="24"/>
                <w:szCs w:val="24"/>
              </w:rPr>
              <w:lastRenderedPageBreak/>
              <w:t>REFERENCIA PERSONALES</w:t>
            </w:r>
          </w:p>
        </w:tc>
      </w:tr>
      <w:tr w:rsidR="00FD383A" w:rsidRPr="00FD383A" w:rsidTr="002E5A86">
        <w:trPr>
          <w:trHeight w:val="2740"/>
        </w:trPr>
        <w:tc>
          <w:tcPr>
            <w:tcW w:w="10260" w:type="dxa"/>
            <w:gridSpan w:val="2"/>
          </w:tcPr>
          <w:tbl>
            <w:tblPr>
              <w:tblW w:w="10060" w:type="dxa"/>
              <w:tblInd w:w="5" w:type="dxa"/>
              <w:tblLook w:val="04A0" w:firstRow="1" w:lastRow="0" w:firstColumn="1" w:lastColumn="0" w:noHBand="0" w:noVBand="1"/>
            </w:tblPr>
            <w:tblGrid>
              <w:gridCol w:w="3823"/>
              <w:gridCol w:w="6237"/>
            </w:tblGrid>
            <w:tr w:rsidR="00FD383A" w:rsidRPr="00FD383A" w:rsidTr="002E5A86">
              <w:trPr>
                <w:trHeight w:hRule="exact" w:val="406"/>
              </w:trPr>
              <w:tc>
                <w:tcPr>
                  <w:tcW w:w="3823" w:type="dxa"/>
                </w:tcPr>
                <w:p w:rsidR="00FD383A" w:rsidRPr="00FD383A" w:rsidRDefault="00FD383A" w:rsidP="00FD383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A9A9A9"/>
                      <w:sz w:val="24"/>
                      <w:szCs w:val="24"/>
                    </w:rPr>
                    <w:t>Ing. Yuri Antonio Castillo</w:t>
                  </w:r>
                </w:p>
              </w:tc>
              <w:tc>
                <w:tcPr>
                  <w:tcW w:w="6237" w:type="dxa"/>
                </w:tcPr>
                <w:p w:rsidR="00FD383A" w:rsidRDefault="00FD383A" w:rsidP="00DB6B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Ingeniero en Sistemas,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</w:t>
                  </w:r>
                  <w:proofErr w:type="spellEnd"/>
                  <w:r w:rsidR="005274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Support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Cel.:8860-</w:t>
                  </w:r>
                  <w:r w:rsidR="002E5A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7329</w:t>
                  </w:r>
                </w:p>
                <w:p w:rsidR="00FD383A" w:rsidRPr="00FD383A" w:rsidRDefault="00FD383A" w:rsidP="00DB6B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D383A" w:rsidRPr="00FD383A" w:rsidTr="002E5A86">
              <w:trPr>
                <w:trHeight w:hRule="exact" w:val="800"/>
              </w:trPr>
              <w:tc>
                <w:tcPr>
                  <w:tcW w:w="3823" w:type="dxa"/>
                </w:tcPr>
                <w:p w:rsidR="00FD383A" w:rsidRPr="00FD383A" w:rsidRDefault="00FD383A" w:rsidP="00DB6BE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A9A9A9"/>
                      <w:sz w:val="24"/>
                      <w:szCs w:val="24"/>
                    </w:rPr>
                    <w:t>Ing. Cruz Miguel Sánchez Padilla</w:t>
                  </w:r>
                </w:p>
              </w:tc>
              <w:tc>
                <w:tcPr>
                  <w:tcW w:w="6237" w:type="dxa"/>
                </w:tcPr>
                <w:p w:rsidR="00FD383A" w:rsidRPr="00FD383A" w:rsidRDefault="00FD383A" w:rsidP="0059274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38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ngeniero en computación, </w:t>
                  </w:r>
                  <w:r w:rsidR="0059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Reparación y Mantenimiento de PC.</w:t>
                  </w:r>
                  <w:r w:rsidR="002E5A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Cel.:85237641</w:t>
                  </w:r>
                  <w:r w:rsidR="0059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D383A" w:rsidRPr="00FD383A" w:rsidTr="002E5A86">
              <w:trPr>
                <w:trHeight w:hRule="exact" w:val="1526"/>
              </w:trPr>
              <w:tc>
                <w:tcPr>
                  <w:tcW w:w="3823" w:type="dxa"/>
                </w:tcPr>
                <w:p w:rsidR="00FD383A" w:rsidRDefault="00FD383A" w:rsidP="00DB6BEA">
                  <w:pPr>
                    <w:rPr>
                      <w:rFonts w:ascii="Times New Roman" w:hAnsi="Times New Roman" w:cs="Times New Roman"/>
                      <w:b/>
                      <w:color w:val="A9A9A9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A9A9A9"/>
                      <w:sz w:val="24"/>
                      <w:szCs w:val="24"/>
                    </w:rPr>
                    <w:t>Sr. Freddy Espinoza</w:t>
                  </w:r>
                </w:p>
              </w:tc>
              <w:tc>
                <w:tcPr>
                  <w:tcW w:w="6237" w:type="dxa"/>
                </w:tcPr>
                <w:p w:rsidR="002E5A86" w:rsidRPr="00FD383A" w:rsidRDefault="00FD383A" w:rsidP="00FD383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Técnico en Programación, </w:t>
                  </w:r>
                  <w:r w:rsidR="0059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Universidad de las Américas </w:t>
                  </w:r>
                  <w:r w:rsidR="002E5A8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Cel.: 82941763-84750038</w:t>
                  </w:r>
                  <w:r w:rsidR="0059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E5A86" w:rsidRPr="00FD383A" w:rsidTr="002E5A86">
              <w:trPr>
                <w:trHeight w:hRule="exact" w:val="1526"/>
              </w:trPr>
              <w:tc>
                <w:tcPr>
                  <w:tcW w:w="3823" w:type="dxa"/>
                </w:tcPr>
                <w:p w:rsidR="002E5A86" w:rsidRDefault="002E5A86" w:rsidP="00DB6BEA">
                  <w:pPr>
                    <w:rPr>
                      <w:rFonts w:ascii="Times New Roman" w:hAnsi="Times New Roman" w:cs="Times New Roman"/>
                      <w:b/>
                      <w:color w:val="A9A9A9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A9A9A9"/>
                      <w:sz w:val="24"/>
                      <w:szCs w:val="24"/>
                    </w:rPr>
                    <w:t>Fabricio Ugarte de Mendoza</w:t>
                  </w:r>
                </w:p>
              </w:tc>
              <w:tc>
                <w:tcPr>
                  <w:tcW w:w="6237" w:type="dxa"/>
                </w:tcPr>
                <w:p w:rsidR="002E5A86" w:rsidRDefault="002E5A86" w:rsidP="00FD383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Director Administrativo</w:t>
                  </w:r>
                </w:p>
                <w:p w:rsidR="002E5A86" w:rsidRDefault="002E5A86" w:rsidP="00FD383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Seguros América cel. 8710-7068</w:t>
                  </w:r>
                </w:p>
              </w:tc>
            </w:tr>
          </w:tbl>
          <w:p w:rsidR="00FD383A" w:rsidRPr="00FD383A" w:rsidRDefault="00FD383A" w:rsidP="00DB6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383A" w:rsidRDefault="00FD383A" w:rsidP="00FD383A"/>
    <w:p w:rsidR="00FD383A" w:rsidRDefault="00FD383A" w:rsidP="00FD383A"/>
    <w:p w:rsidR="00FD383A" w:rsidRDefault="00FD383A">
      <w:bookmarkStart w:id="0" w:name="_GoBack"/>
      <w:bookmarkEnd w:id="0"/>
    </w:p>
    <w:sectPr w:rsidR="00FD383A" w:rsidSect="00C95E20">
      <w:pgSz w:w="12240" w:h="15840"/>
      <w:pgMar w:top="720" w:right="720" w:bottom="72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5E8" w:rsidRDefault="00F465E8" w:rsidP="009F2238">
      <w:pPr>
        <w:spacing w:after="0" w:line="240" w:lineRule="auto"/>
      </w:pPr>
      <w:r>
        <w:separator/>
      </w:r>
    </w:p>
  </w:endnote>
  <w:endnote w:type="continuationSeparator" w:id="0">
    <w:p w:rsidR="00F465E8" w:rsidRDefault="00F465E8" w:rsidP="009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5E8" w:rsidRDefault="00F465E8" w:rsidP="009F2238">
      <w:pPr>
        <w:spacing w:after="0" w:line="240" w:lineRule="auto"/>
      </w:pPr>
      <w:r>
        <w:separator/>
      </w:r>
    </w:p>
  </w:footnote>
  <w:footnote w:type="continuationSeparator" w:id="0">
    <w:p w:rsidR="00F465E8" w:rsidRDefault="00F465E8" w:rsidP="009F2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uilding, home, house, main icon" style="width:12pt;height:12pt;visibility:visible;mso-wrap-style:square" o:bullet="t">
        <v:imagedata r:id="rId1" o:title="building, home, house, main icon"/>
      </v:shape>
    </w:pict>
  </w:numPicBullet>
  <w:abstractNum w:abstractNumId="0">
    <w:nsid w:val="51A85ACC"/>
    <w:multiLevelType w:val="hybridMultilevel"/>
    <w:tmpl w:val="01C2F136"/>
    <w:lvl w:ilvl="0" w:tplc="56FC6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6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87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D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69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09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AB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4E2472"/>
    <w:multiLevelType w:val="hybridMultilevel"/>
    <w:tmpl w:val="D6C60B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e7e7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87"/>
    <w:rsid w:val="0000339A"/>
    <w:rsid w:val="00014B3D"/>
    <w:rsid w:val="00016071"/>
    <w:rsid w:val="00032155"/>
    <w:rsid w:val="00037372"/>
    <w:rsid w:val="00050C8D"/>
    <w:rsid w:val="000513C2"/>
    <w:rsid w:val="00055739"/>
    <w:rsid w:val="00075B45"/>
    <w:rsid w:val="00082950"/>
    <w:rsid w:val="000A7661"/>
    <w:rsid w:val="000D0C9F"/>
    <w:rsid w:val="00115681"/>
    <w:rsid w:val="00127F2B"/>
    <w:rsid w:val="00145916"/>
    <w:rsid w:val="00147902"/>
    <w:rsid w:val="001541A1"/>
    <w:rsid w:val="00154B12"/>
    <w:rsid w:val="001667E7"/>
    <w:rsid w:val="00173A12"/>
    <w:rsid w:val="001A20FD"/>
    <w:rsid w:val="001D0887"/>
    <w:rsid w:val="001E538F"/>
    <w:rsid w:val="00215ADB"/>
    <w:rsid w:val="00221D8D"/>
    <w:rsid w:val="002307BD"/>
    <w:rsid w:val="00231F51"/>
    <w:rsid w:val="00240230"/>
    <w:rsid w:val="00243AC6"/>
    <w:rsid w:val="00283757"/>
    <w:rsid w:val="002C2B20"/>
    <w:rsid w:val="002E1810"/>
    <w:rsid w:val="002E5A86"/>
    <w:rsid w:val="002F3DFB"/>
    <w:rsid w:val="003012CB"/>
    <w:rsid w:val="00315021"/>
    <w:rsid w:val="003204D0"/>
    <w:rsid w:val="003807D4"/>
    <w:rsid w:val="003D4400"/>
    <w:rsid w:val="003D7BA1"/>
    <w:rsid w:val="0040057B"/>
    <w:rsid w:val="00416913"/>
    <w:rsid w:val="00425312"/>
    <w:rsid w:val="00441DC8"/>
    <w:rsid w:val="00447DF5"/>
    <w:rsid w:val="00456E98"/>
    <w:rsid w:val="00467E88"/>
    <w:rsid w:val="004A145E"/>
    <w:rsid w:val="004B0F14"/>
    <w:rsid w:val="004C0F4A"/>
    <w:rsid w:val="00515F33"/>
    <w:rsid w:val="0052741A"/>
    <w:rsid w:val="00546542"/>
    <w:rsid w:val="00592749"/>
    <w:rsid w:val="005A7F87"/>
    <w:rsid w:val="005F6512"/>
    <w:rsid w:val="00624A31"/>
    <w:rsid w:val="00652D08"/>
    <w:rsid w:val="00655134"/>
    <w:rsid w:val="006709F6"/>
    <w:rsid w:val="006764C3"/>
    <w:rsid w:val="006E1659"/>
    <w:rsid w:val="0074527D"/>
    <w:rsid w:val="007654A8"/>
    <w:rsid w:val="00773F49"/>
    <w:rsid w:val="00785844"/>
    <w:rsid w:val="007D44A5"/>
    <w:rsid w:val="007D4E91"/>
    <w:rsid w:val="00802D8A"/>
    <w:rsid w:val="0081605F"/>
    <w:rsid w:val="00823C87"/>
    <w:rsid w:val="008B09C4"/>
    <w:rsid w:val="008E777F"/>
    <w:rsid w:val="009625DE"/>
    <w:rsid w:val="00964A2E"/>
    <w:rsid w:val="009805D3"/>
    <w:rsid w:val="0098635F"/>
    <w:rsid w:val="009E36C2"/>
    <w:rsid w:val="009E7516"/>
    <w:rsid w:val="009F2238"/>
    <w:rsid w:val="00A02D30"/>
    <w:rsid w:val="00A10926"/>
    <w:rsid w:val="00A20763"/>
    <w:rsid w:val="00A33375"/>
    <w:rsid w:val="00A86345"/>
    <w:rsid w:val="00A945B8"/>
    <w:rsid w:val="00B14888"/>
    <w:rsid w:val="00B27972"/>
    <w:rsid w:val="00B425E4"/>
    <w:rsid w:val="00B63514"/>
    <w:rsid w:val="00B73E9F"/>
    <w:rsid w:val="00B86CC6"/>
    <w:rsid w:val="00C014AF"/>
    <w:rsid w:val="00C148AF"/>
    <w:rsid w:val="00C75BAA"/>
    <w:rsid w:val="00C95E20"/>
    <w:rsid w:val="00CC6436"/>
    <w:rsid w:val="00D1519D"/>
    <w:rsid w:val="00D171D4"/>
    <w:rsid w:val="00D40A1C"/>
    <w:rsid w:val="00D55926"/>
    <w:rsid w:val="00E81A88"/>
    <w:rsid w:val="00E81A99"/>
    <w:rsid w:val="00EA3449"/>
    <w:rsid w:val="00EE0921"/>
    <w:rsid w:val="00F33F3B"/>
    <w:rsid w:val="00F465E8"/>
    <w:rsid w:val="00F74715"/>
    <w:rsid w:val="00FB2A12"/>
    <w:rsid w:val="00FD1958"/>
    <w:rsid w:val="00F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e7e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3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3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camilo3000@hotmail.com?subject=Saludos%20desde%20Tecoloc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ssential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7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Carnet2015</cp:lastModifiedBy>
  <cp:revision>5</cp:revision>
  <cp:lastPrinted>2013-11-12T20:41:00Z</cp:lastPrinted>
  <dcterms:created xsi:type="dcterms:W3CDTF">2014-06-24T16:12:00Z</dcterms:created>
  <dcterms:modified xsi:type="dcterms:W3CDTF">2016-06-09T21:25:00Z</dcterms:modified>
</cp:coreProperties>
</file>