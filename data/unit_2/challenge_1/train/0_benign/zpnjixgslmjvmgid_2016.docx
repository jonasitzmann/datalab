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072" w:rsidRDefault="00665CD7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8AE8DE7" wp14:editId="2B8684C7">
                <wp:simplePos x="0" y="0"/>
                <wp:positionH relativeFrom="column">
                  <wp:posOffset>-664845</wp:posOffset>
                </wp:positionH>
                <wp:positionV relativeFrom="paragraph">
                  <wp:posOffset>1704975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360" y="675"/>
                    <wp:lineTo x="360" y="20925"/>
                    <wp:lineTo x="21060" y="20925"/>
                    <wp:lineTo x="21060" y="675"/>
                    <wp:lineTo x="360" y="675"/>
                  </wp:wrapPolygon>
                </wp:wrapTight>
                <wp:docPr id="11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5C" w:rsidRPr="00877268" w:rsidRDefault="00AD3A5C" w:rsidP="00AD3A5C">
                            <w:pPr>
                              <w:rPr>
                                <w:rFonts w:ascii="Arial" w:hAnsi="Arial"/>
                                <w:color w:val="E36C0A"/>
                                <w:sz w:val="20"/>
                                <w:szCs w:val="20"/>
                              </w:rPr>
                            </w:pPr>
                            <w:r w:rsidRPr="00877268"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  <w:t>HABILIDADES</w:t>
                            </w:r>
                          </w:p>
                          <w:p w:rsidR="00AD3A5C" w:rsidRPr="00B476C7" w:rsidRDefault="00AD3A5C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AD3A5C" w:rsidRPr="0044216C" w:rsidRDefault="00AD3A5C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-</w:t>
                            </w:r>
                            <w:r w:rsidR="00AD1CF2">
                              <w:rPr>
                                <w:rFonts w:ascii="Arial" w:hAnsi="Arial"/>
                              </w:rPr>
                              <w:t xml:space="preserve">Atención al cliente </w:t>
                            </w:r>
                          </w:p>
                          <w:p w:rsidR="00AD3A5C" w:rsidRPr="0044216C" w:rsidRDefault="00AD3A5C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-</w:t>
                            </w:r>
                            <w:r w:rsidR="00AD1CF2">
                              <w:rPr>
                                <w:rFonts w:ascii="Arial" w:hAnsi="Arial"/>
                              </w:rPr>
                              <w:t>Facilidad de aprendizaje</w:t>
                            </w:r>
                          </w:p>
                          <w:p w:rsidR="00AD3A5C" w:rsidRPr="0044216C" w:rsidRDefault="00AD3A5C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-</w:t>
                            </w:r>
                            <w:r w:rsidR="00AD1CF2">
                              <w:rPr>
                                <w:rFonts w:ascii="Arial" w:hAnsi="Arial"/>
                              </w:rPr>
                              <w:t>Actitud de Servicio</w:t>
                            </w:r>
                          </w:p>
                          <w:p w:rsidR="00AD3A5C" w:rsidRPr="0044216C" w:rsidRDefault="00AD3A5C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-</w:t>
                            </w:r>
                            <w:r w:rsidR="001204C2">
                              <w:rPr>
                                <w:rFonts w:ascii="Arial" w:hAnsi="Arial"/>
                              </w:rPr>
                              <w:t>Proactiva</w:t>
                            </w:r>
                            <w:r w:rsidR="00B8081A">
                              <w:rPr>
                                <w:rFonts w:ascii="Arial" w:hAnsi="Arial"/>
                              </w:rPr>
                              <w:t xml:space="preserve"> y Dinámica</w:t>
                            </w:r>
                          </w:p>
                          <w:p w:rsidR="00AD3A5C" w:rsidRPr="00B476C7" w:rsidRDefault="00AD3A5C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-</w:t>
                            </w:r>
                            <w:r w:rsidR="00B8081A">
                              <w:rPr>
                                <w:rFonts w:ascii="Arial" w:hAnsi="Arial"/>
                              </w:rPr>
                              <w:t>Creativa</w:t>
                            </w:r>
                            <w:r w:rsidR="00AD1CF2">
                              <w:rPr>
                                <w:rFonts w:ascii="Arial" w:hAnsi="Arial"/>
                              </w:rPr>
                              <w:br/>
                              <w:t>-</w:t>
                            </w:r>
                            <w:r w:rsidRPr="0044216C">
                              <w:rPr>
                                <w:rFonts w:ascii="Arial" w:hAnsi="Arial"/>
                              </w:rPr>
                              <w:t>responsable y organizada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E8DE7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52.35pt;margin-top:134.25pt;width:180pt;height:2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" filled="f" stroked="f">
                <v:textbox inset=",7.2pt,,7.2pt">
                  <w:txbxContent>
                    <w:p w:rsidR="00AD3A5C" w:rsidRPr="00877268" w:rsidRDefault="00AD3A5C" w:rsidP="00AD3A5C">
                      <w:pPr>
                        <w:rPr>
                          <w:rFonts w:ascii="Arial" w:hAnsi="Arial"/>
                          <w:color w:val="E36C0A"/>
                          <w:sz w:val="20"/>
                          <w:szCs w:val="20"/>
                        </w:rPr>
                      </w:pPr>
                      <w:r w:rsidRPr="00877268"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  <w:t>HABILIDADES</w:t>
                      </w:r>
                    </w:p>
                    <w:p w:rsidR="00AD3A5C" w:rsidRPr="00B476C7" w:rsidRDefault="00AD3A5C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AD3A5C" w:rsidRPr="0044216C" w:rsidRDefault="00AD3A5C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-</w:t>
                      </w:r>
                      <w:r w:rsidR="00AD1CF2">
                        <w:rPr>
                          <w:rFonts w:ascii="Arial" w:hAnsi="Arial"/>
                        </w:rPr>
                        <w:t xml:space="preserve">Atención al cliente </w:t>
                      </w:r>
                    </w:p>
                    <w:p w:rsidR="00AD3A5C" w:rsidRPr="0044216C" w:rsidRDefault="00AD3A5C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-</w:t>
                      </w:r>
                      <w:r w:rsidR="00AD1CF2">
                        <w:rPr>
                          <w:rFonts w:ascii="Arial" w:hAnsi="Arial"/>
                        </w:rPr>
                        <w:t>Facilidad de aprendizaje</w:t>
                      </w:r>
                    </w:p>
                    <w:p w:rsidR="00AD3A5C" w:rsidRPr="0044216C" w:rsidRDefault="00AD3A5C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-</w:t>
                      </w:r>
                      <w:r w:rsidR="00AD1CF2">
                        <w:rPr>
                          <w:rFonts w:ascii="Arial" w:hAnsi="Arial"/>
                        </w:rPr>
                        <w:t>Actitud de Servicio</w:t>
                      </w:r>
                    </w:p>
                    <w:p w:rsidR="00AD3A5C" w:rsidRPr="0044216C" w:rsidRDefault="00AD3A5C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-</w:t>
                      </w:r>
                      <w:r w:rsidR="001204C2">
                        <w:rPr>
                          <w:rFonts w:ascii="Arial" w:hAnsi="Arial"/>
                        </w:rPr>
                        <w:t>Proactiva</w:t>
                      </w:r>
                      <w:r w:rsidR="00B8081A">
                        <w:rPr>
                          <w:rFonts w:ascii="Arial" w:hAnsi="Arial"/>
                        </w:rPr>
                        <w:t xml:space="preserve"> y Dinámica</w:t>
                      </w:r>
                    </w:p>
                    <w:p w:rsidR="00AD3A5C" w:rsidRPr="00B476C7" w:rsidRDefault="00AD3A5C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-</w:t>
                      </w:r>
                      <w:r w:rsidR="00B8081A">
                        <w:rPr>
                          <w:rFonts w:ascii="Arial" w:hAnsi="Arial"/>
                        </w:rPr>
                        <w:t>Creativa</w:t>
                      </w:r>
                      <w:r w:rsidR="00AD1CF2">
                        <w:rPr>
                          <w:rFonts w:ascii="Arial" w:hAnsi="Arial"/>
                        </w:rPr>
                        <w:br/>
                        <w:t>-</w:t>
                      </w:r>
                      <w:r w:rsidRPr="0044216C">
                        <w:rPr>
                          <w:rFonts w:ascii="Arial" w:hAnsi="Arial"/>
                        </w:rPr>
                        <w:t>responsable y organizada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204C2">
        <w:rPr>
          <w:noProof/>
          <w:lang w:val="es-ES"/>
        </w:rPr>
        <w:drawing>
          <wp:anchor distT="0" distB="0" distL="114300" distR="114300" simplePos="0" relativeHeight="251665920" behindDoc="0" locked="0" layoutInCell="1" allowOverlap="1" wp14:anchorId="581999C8" wp14:editId="692D6A7D">
            <wp:simplePos x="0" y="0"/>
            <wp:positionH relativeFrom="column">
              <wp:posOffset>-603250</wp:posOffset>
            </wp:positionH>
            <wp:positionV relativeFrom="paragraph">
              <wp:posOffset>-161925</wp:posOffset>
            </wp:positionV>
            <wp:extent cx="1323340" cy="1567180"/>
            <wp:effectExtent l="0" t="0" r="0" b="0"/>
            <wp:wrapTight wrapText="bothSides">
              <wp:wrapPolygon edited="0">
                <wp:start x="0" y="0"/>
                <wp:lineTo x="0" y="21267"/>
                <wp:lineTo x="21144" y="21267"/>
                <wp:lineTo x="21144" y="0"/>
                <wp:lineTo x="0" y="0"/>
              </wp:wrapPolygon>
            </wp:wrapTight>
            <wp:docPr id="18" name="Imagen 18" descr="C:\Users\ACampos\Desktop\lu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ampos\Desktop\luc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04" b="27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4C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0E5B3FA4" wp14:editId="5DA51E37">
                <wp:simplePos x="0" y="0"/>
                <wp:positionH relativeFrom="column">
                  <wp:posOffset>-1943735</wp:posOffset>
                </wp:positionH>
                <wp:positionV relativeFrom="paragraph">
                  <wp:posOffset>-2458085</wp:posOffset>
                </wp:positionV>
                <wp:extent cx="5715000" cy="1143000"/>
                <wp:effectExtent l="0" t="0" r="0" b="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8530E3" w:rsidRDefault="001204C2" w:rsidP="008530E3"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38A1F67A" wp14:editId="38796BB4">
                                  <wp:extent cx="7353300" cy="1647825"/>
                                  <wp:effectExtent l="0" t="0" r="0" b="0"/>
                                  <wp:docPr id="4" name="Imagen 4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0" cy="1647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3FA4" id="Cuadro de texto 20" o:spid="_x0000_s1027" type="#_x0000_t202" style="position:absolute;margin-left:-153.05pt;margin-top:-193.55pt;width:450pt;height:90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" filled="f" stroked="f">
                <v:path arrowok="t"/>
                <v:textbox>
                  <w:txbxContent>
                    <w:p w:rsidR="008530E3" w:rsidRDefault="001204C2" w:rsidP="008530E3"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38A1F67A" wp14:editId="38796BB4">
                            <wp:extent cx="7353300" cy="1647825"/>
                            <wp:effectExtent l="0" t="0" r="0" b="0"/>
                            <wp:docPr id="4" name="Imagen 4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0" cy="1647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04C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2850132" wp14:editId="638B8D24">
                <wp:simplePos x="0" y="0"/>
                <wp:positionH relativeFrom="column">
                  <wp:posOffset>-1143000</wp:posOffset>
                </wp:positionH>
                <wp:positionV relativeFrom="paragraph">
                  <wp:posOffset>-114300</wp:posOffset>
                </wp:positionV>
                <wp:extent cx="7424420" cy="1371600"/>
                <wp:effectExtent l="9525" t="13970" r="5080" b="508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3716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9525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3FF" w:rsidRPr="0039050F" w:rsidRDefault="00C813FF" w:rsidP="00C813F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39050F">
                              <w:rPr>
                                <w:color w:val="FFFFFF"/>
                              </w:rPr>
                              <w:t xml:space="preserve">                                                             </w:t>
                            </w:r>
                            <w:r w:rsidR="00AD1CF2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Lucia Vanessa Campos Vásquez</w:t>
                            </w:r>
                          </w:p>
                          <w:p w:rsidR="00C813FF" w:rsidRPr="0039050F" w:rsidRDefault="00C813FF" w:rsidP="00C813FF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3905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                       </w:t>
                            </w:r>
                            <w:r w:rsidR="00AD1CF2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19 años</w:t>
                            </w:r>
                          </w:p>
                          <w:p w:rsidR="00C813FF" w:rsidRPr="0039050F" w:rsidRDefault="00C813FF" w:rsidP="00C813FF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3905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                       </w:t>
                            </w:r>
                            <w:r w:rsidR="00AD1CF2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PALI </w:t>
                            </w:r>
                            <w:r w:rsidRPr="003905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Di</w:t>
                            </w:r>
                            <w:r w:rsidR="00AD1CF2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riomo 10mts Oeste</w:t>
                            </w:r>
                            <w:r w:rsidRPr="003905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D1CF2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Granada-Nicaragua</w:t>
                            </w:r>
                            <w:r w:rsidRPr="003905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:rsidR="00C813FF" w:rsidRPr="0039050F" w:rsidRDefault="00C813FF" w:rsidP="00C813FF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3905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                       </w:t>
                            </w:r>
                            <w:r w:rsidR="00DA4BFB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Barrio La Parroquia</w:t>
                            </w:r>
                          </w:p>
                          <w:p w:rsidR="00C813FF" w:rsidRPr="0039050F" w:rsidRDefault="00C813FF" w:rsidP="00C813FF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3905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                       </w:t>
                            </w:r>
                            <w:hyperlink r:id="rId11" w:history="1">
                              <w:r w:rsidR="00AD1CF2" w:rsidRPr="00AF7223">
                                <w:rPr>
                                  <w:rStyle w:val="Hipervnculo"/>
                                  <w:rFonts w:ascii="Arial" w:hAnsi="Arial"/>
                                  <w:sz w:val="20"/>
                                  <w:szCs w:val="20"/>
                                </w:rPr>
                                <w:t>Tel:76175766</w:t>
                              </w:r>
                            </w:hyperlink>
                            <w:r w:rsidR="00AD1CF2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905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                                 </w:t>
                            </w:r>
                            <w:r w:rsidR="001204C2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Diseñador Gráfico</w:t>
                            </w:r>
                          </w:p>
                          <w:p w:rsidR="00C813FF" w:rsidRPr="0039050F" w:rsidRDefault="00C813FF" w:rsidP="00C813FF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3905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                       E-mail </w:t>
                            </w:r>
                            <w:r w:rsidR="00AD1CF2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luciavanne97@outlook.es</w:t>
                            </w:r>
                            <w:r w:rsidRPr="003905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</w:t>
                            </w:r>
                            <w:r w:rsidR="00AD1CF2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Disponible a partir junio 2016</w:t>
                            </w:r>
                          </w:p>
                          <w:p w:rsidR="00C813FF" w:rsidRPr="0039050F" w:rsidRDefault="00C813FF" w:rsidP="00C813F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50132" id="Rectángulo 1" o:spid="_x0000_s1028" style="position:absolute;margin-left:-90pt;margin-top:-9pt;width:584.6pt;height:10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" fillcolor="#5a5a5a" strokecolor="#5a5a5a">
                <v:textbox>
                  <w:txbxContent>
                    <w:p w:rsidR="00C813FF" w:rsidRPr="0039050F" w:rsidRDefault="00C813FF" w:rsidP="00C813F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39050F">
                        <w:rPr>
                          <w:color w:val="FFFFFF"/>
                        </w:rPr>
                        <w:t xml:space="preserve">                                                             </w:t>
                      </w:r>
                      <w:r w:rsidR="00AD1CF2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Lucia Vanessa Campos Vásquez</w:t>
                      </w:r>
                    </w:p>
                    <w:p w:rsidR="00C813FF" w:rsidRPr="0039050F" w:rsidRDefault="00C813FF" w:rsidP="00C813FF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39050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                       </w:t>
                      </w:r>
                      <w:r w:rsidR="00AD1CF2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19 años</w:t>
                      </w:r>
                    </w:p>
                    <w:p w:rsidR="00C813FF" w:rsidRPr="0039050F" w:rsidRDefault="00C813FF" w:rsidP="00C813FF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39050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                       </w:t>
                      </w:r>
                      <w:r w:rsidR="00AD1CF2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PALI </w:t>
                      </w:r>
                      <w:r w:rsidRPr="0039050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Di</w:t>
                      </w:r>
                      <w:r w:rsidR="00AD1CF2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riomo 10mts Oeste</w:t>
                      </w:r>
                      <w:r w:rsidRPr="0039050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, </w:t>
                      </w:r>
                      <w:r w:rsidR="00AD1CF2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Granada-Nicaragua</w:t>
                      </w:r>
                      <w:r w:rsidRPr="0039050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:rsidR="00C813FF" w:rsidRPr="0039050F" w:rsidRDefault="00C813FF" w:rsidP="00C813FF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39050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                       </w:t>
                      </w:r>
                      <w:r w:rsidR="00DA4BFB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Barrio La Parroquia</w:t>
                      </w:r>
                    </w:p>
                    <w:p w:rsidR="00C813FF" w:rsidRPr="0039050F" w:rsidRDefault="00C813FF" w:rsidP="00C813FF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39050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                       </w:t>
                      </w:r>
                      <w:hyperlink r:id="rId12" w:history="1">
                        <w:r w:rsidR="00AD1CF2" w:rsidRPr="00AF7223">
                          <w:rPr>
                            <w:rStyle w:val="Hipervnculo"/>
                            <w:rFonts w:ascii="Arial" w:hAnsi="Arial"/>
                            <w:sz w:val="20"/>
                            <w:szCs w:val="20"/>
                          </w:rPr>
                          <w:t>Tel:76175766</w:t>
                        </w:r>
                      </w:hyperlink>
                      <w:r w:rsidR="00AD1CF2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</w:t>
                      </w:r>
                      <w:r w:rsidRPr="0039050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                                 </w:t>
                      </w:r>
                      <w:r w:rsidR="001204C2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Diseñador Gráfico</w:t>
                      </w:r>
                    </w:p>
                    <w:p w:rsidR="00C813FF" w:rsidRPr="0039050F" w:rsidRDefault="00C813FF" w:rsidP="00C813FF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39050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                       E-mail </w:t>
                      </w:r>
                      <w:r w:rsidR="00AD1CF2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luciavanne97@outlook.es</w:t>
                      </w:r>
                      <w:r w:rsidRPr="0039050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</w:t>
                      </w:r>
                      <w:r w:rsidR="00AD1CF2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Disponible a partir junio 2016</w:t>
                      </w:r>
                    </w:p>
                    <w:p w:rsidR="00C813FF" w:rsidRPr="0039050F" w:rsidRDefault="00C813FF" w:rsidP="00C813FF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A70072" w:rsidRPr="00A70072" w:rsidRDefault="00A70072" w:rsidP="00A70072"/>
    <w:p w:rsidR="00A70072" w:rsidRPr="00A70072" w:rsidRDefault="00665CD7" w:rsidP="00A70072">
      <w:bookmarkStart w:id="0" w:name="_GoBack"/>
      <w:bookmarkEnd w:id="0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F508C46" wp14:editId="302243D4">
                <wp:simplePos x="0" y="0"/>
                <wp:positionH relativeFrom="column">
                  <wp:posOffset>3190875</wp:posOffset>
                </wp:positionH>
                <wp:positionV relativeFrom="paragraph">
                  <wp:posOffset>289560</wp:posOffset>
                </wp:positionV>
                <wp:extent cx="2628900" cy="1371600"/>
                <wp:effectExtent l="0" t="0" r="0" b="0"/>
                <wp:wrapThrough wrapText="bothSides">
                  <wp:wrapPolygon edited="0">
                    <wp:start x="313" y="900"/>
                    <wp:lineTo x="313" y="20700"/>
                    <wp:lineTo x="21130" y="20700"/>
                    <wp:lineTo x="21130" y="900"/>
                    <wp:lineTo x="313" y="900"/>
                  </wp:wrapPolygon>
                </wp:wrapThrough>
                <wp:docPr id="12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3A5C" w:rsidRPr="0044216C" w:rsidRDefault="00AD3A5C" w:rsidP="004F25B4">
                            <w:pPr>
                              <w:rPr>
                                <w:rFonts w:ascii="Arial" w:hAnsi="Arial"/>
                              </w:rPr>
                            </w:pPr>
                            <w:r w:rsidRPr="00B476C7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-</w:t>
                            </w: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Programas manejados:</w:t>
                            </w:r>
                            <w:r w:rsidR="00B8081A">
                              <w:rPr>
                                <w:rFonts w:ascii="Arial" w:hAnsi="Arial"/>
                              </w:rPr>
                              <w:t xml:space="preserve"> Excel, PowerPoint, Word</w:t>
                            </w:r>
                            <w:r w:rsidRPr="0044216C">
                              <w:rPr>
                                <w:rFonts w:ascii="Arial" w:hAnsi="Arial"/>
                              </w:rPr>
                              <w:t>.</w:t>
                            </w:r>
                          </w:p>
                          <w:p w:rsidR="00AD3A5C" w:rsidRPr="00B476C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B476C7">
                              <w:rPr>
                                <w:rFonts w:ascii="Arial" w:hAnsi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508C4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9" type="#_x0000_t202" style="position:absolute;margin-left:251.25pt;margin-top:22.8pt;width:207pt;height:10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" filled="f" stroked="f">
                <v:textbox inset=",7.2pt,,7.2pt">
                  <w:txbxContent>
                    <w:p w:rsidR="00AD3A5C" w:rsidRPr="0044216C" w:rsidRDefault="00AD3A5C" w:rsidP="004F25B4">
                      <w:pPr>
                        <w:rPr>
                          <w:rFonts w:ascii="Arial" w:hAnsi="Arial"/>
                        </w:rPr>
                      </w:pPr>
                      <w:r w:rsidRPr="00B476C7">
                        <w:rPr>
                          <w:rFonts w:ascii="Arial" w:hAnsi="Arial"/>
                          <w:b/>
                          <w:color w:val="000000"/>
                        </w:rPr>
                        <w:t>-</w:t>
                      </w:r>
                      <w:r w:rsidRPr="0044216C">
                        <w:rPr>
                          <w:rFonts w:ascii="Arial" w:hAnsi="Arial"/>
                          <w:b/>
                        </w:rPr>
                        <w:t>Programas manejados:</w:t>
                      </w:r>
                      <w:r w:rsidR="00B8081A">
                        <w:rPr>
                          <w:rFonts w:ascii="Arial" w:hAnsi="Arial"/>
                        </w:rPr>
                        <w:t xml:space="preserve"> Excel, PowerPoint, Word</w:t>
                      </w:r>
                      <w:r w:rsidRPr="0044216C">
                        <w:rPr>
                          <w:rFonts w:ascii="Arial" w:hAnsi="Arial"/>
                        </w:rPr>
                        <w:t>.</w:t>
                      </w:r>
                    </w:p>
                    <w:p w:rsidR="00AD3A5C" w:rsidRPr="00B476C7" w:rsidRDefault="00AD3A5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B476C7">
                        <w:rPr>
                          <w:rFonts w:ascii="Arial" w:hAnsi="Arial"/>
                          <w:color w:val="000000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052AA2" wp14:editId="33417EDD">
                <wp:simplePos x="0" y="0"/>
                <wp:positionH relativeFrom="column">
                  <wp:posOffset>1376045</wp:posOffset>
                </wp:positionH>
                <wp:positionV relativeFrom="paragraph">
                  <wp:posOffset>325120</wp:posOffset>
                </wp:positionV>
                <wp:extent cx="2286000" cy="1485900"/>
                <wp:effectExtent l="0" t="0" r="0" b="0"/>
                <wp:wrapThrough wrapText="bothSides">
                  <wp:wrapPolygon edited="0">
                    <wp:start x="360" y="831"/>
                    <wp:lineTo x="360" y="20769"/>
                    <wp:lineTo x="21060" y="20769"/>
                    <wp:lineTo x="21060" y="831"/>
                    <wp:lineTo x="360" y="831"/>
                  </wp:wrapPolygon>
                </wp:wrapThrough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5C" w:rsidRPr="0044216C" w:rsidRDefault="00AD3A5C" w:rsidP="004835EE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Español: Natal</w:t>
                            </w:r>
                          </w:p>
                          <w:p w:rsidR="00AD3A5C" w:rsidRPr="0044216C" w:rsidRDefault="001204C2" w:rsidP="004835EE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Inglés</w:t>
                            </w:r>
                            <w:r w:rsidR="00AD3A5C" w:rsidRPr="0044216C">
                              <w:rPr>
                                <w:rFonts w:ascii="Arial" w:hAnsi="Arial"/>
                              </w:rPr>
                              <w:t xml:space="preserve">: </w:t>
                            </w:r>
                            <w:r w:rsidR="00AD1CF2">
                              <w:rPr>
                                <w:rFonts w:ascii="Arial" w:hAnsi="Arial"/>
                              </w:rPr>
                              <w:t>Básico</w:t>
                            </w:r>
                          </w:p>
                          <w:p w:rsidR="00AD3A5C" w:rsidRPr="0044216C" w:rsidRDefault="00AD3A5C" w:rsidP="00AD3A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52AA2" id="Cuadro de texto 6" o:spid="_x0000_s1030" type="#_x0000_t202" style="position:absolute;margin-left:108.35pt;margin-top:25.6pt;width:180pt;height:11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" filled="f" stroked="f">
                <v:textbox inset=",7.2pt,,7.2pt">
                  <w:txbxContent>
                    <w:p w:rsidR="00AD3A5C" w:rsidRPr="0044216C" w:rsidRDefault="00AD3A5C" w:rsidP="004835EE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Español: Natal</w:t>
                      </w:r>
                    </w:p>
                    <w:p w:rsidR="00AD3A5C" w:rsidRPr="0044216C" w:rsidRDefault="001204C2" w:rsidP="004835EE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Inglés</w:t>
                      </w:r>
                      <w:r w:rsidR="00AD3A5C" w:rsidRPr="0044216C">
                        <w:rPr>
                          <w:rFonts w:ascii="Arial" w:hAnsi="Arial"/>
                        </w:rPr>
                        <w:t xml:space="preserve">: </w:t>
                      </w:r>
                      <w:r w:rsidR="00AD1CF2">
                        <w:rPr>
                          <w:rFonts w:ascii="Arial" w:hAnsi="Arial"/>
                        </w:rPr>
                        <w:t>Básico</w:t>
                      </w:r>
                    </w:p>
                    <w:p w:rsidR="00AD3A5C" w:rsidRPr="0044216C" w:rsidRDefault="00AD3A5C" w:rsidP="00AD3A5C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7687ED" wp14:editId="25498483">
                <wp:simplePos x="0" y="0"/>
                <wp:positionH relativeFrom="column">
                  <wp:posOffset>-2346960</wp:posOffset>
                </wp:positionH>
                <wp:positionV relativeFrom="paragraph">
                  <wp:posOffset>151765</wp:posOffset>
                </wp:positionV>
                <wp:extent cx="7200900" cy="0"/>
                <wp:effectExtent l="0" t="0" r="0" b="0"/>
                <wp:wrapNone/>
                <wp:docPr id="7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BBFDF" id="Conector recto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8pt,11.95pt" to="382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" stroked="f"/>
            </w:pict>
          </mc:Fallback>
        </mc:AlternateConten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1204C2" w:rsidP="00A7007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6FB5292" wp14:editId="729B6182">
                <wp:simplePos x="0" y="0"/>
                <wp:positionH relativeFrom="column">
                  <wp:posOffset>-2348865</wp:posOffset>
                </wp:positionH>
                <wp:positionV relativeFrom="paragraph">
                  <wp:posOffset>3392170</wp:posOffset>
                </wp:positionV>
                <wp:extent cx="7200900" cy="0"/>
                <wp:effectExtent l="8255" t="13970" r="10795" b="5080"/>
                <wp:wrapNone/>
                <wp:docPr id="5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ACB4B" id="Conector recto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267.1pt" to="382.05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" stroked="f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F8BA74" wp14:editId="5A15C24A">
                <wp:simplePos x="0" y="0"/>
                <wp:positionH relativeFrom="column">
                  <wp:posOffset>-2348865</wp:posOffset>
                </wp:positionH>
                <wp:positionV relativeFrom="paragraph">
                  <wp:posOffset>1247140</wp:posOffset>
                </wp:positionV>
                <wp:extent cx="7200900" cy="0"/>
                <wp:effectExtent l="8255" t="12065" r="10795" b="6985"/>
                <wp:wrapNone/>
                <wp:docPr id="3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968D1" id="Conector recto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98.2pt" to="382.0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" stroked="f"/>
            </w:pict>
          </mc:Fallback>
        </mc:AlternateContent>
      </w:r>
    </w:p>
    <w:p w:rsidR="00A70072" w:rsidRPr="00A70072" w:rsidRDefault="0082715F" w:rsidP="00A7007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215D55B" wp14:editId="2AA6D608">
                <wp:simplePos x="0" y="0"/>
                <wp:positionH relativeFrom="column">
                  <wp:posOffset>-661035</wp:posOffset>
                </wp:positionH>
                <wp:positionV relativeFrom="paragraph">
                  <wp:posOffset>341630</wp:posOffset>
                </wp:positionV>
                <wp:extent cx="6838950" cy="2171700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895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877268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</w:rPr>
                            </w:pPr>
                            <w:r w:rsidRPr="00877268"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65CD7" w:rsidRDefault="00665CD7" w:rsidP="00665CD7">
                            <w:pPr>
                              <w:ind w:left="4950" w:hanging="4950"/>
                              <w:rPr>
                                <w:rFonts w:ascii="Book Antiqua" w:hAnsi="Book Antiqua" w:cs="Arial"/>
                              </w:rPr>
                            </w:pPr>
                            <w:r w:rsidRPr="00665CD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5CD7">
                              <w:rPr>
                                <w:rFonts w:ascii="Book Antiqua" w:hAnsi="Book Antiqua" w:cs="Arial"/>
                                <w:b/>
                              </w:rPr>
                              <w:t xml:space="preserve">Primaria: </w:t>
                            </w:r>
                            <w:r>
                              <w:rPr>
                                <w:rFonts w:ascii="Book Antiqua" w:hAnsi="Book Antiqua" w:cs="Arial"/>
                              </w:rPr>
                              <w:tab/>
                            </w:r>
                            <w:r>
                              <w:rPr>
                                <w:rFonts w:ascii="Book Antiqua" w:hAnsi="Book Antiqua" w:cs="Arial"/>
                              </w:rPr>
                              <w:tab/>
                            </w:r>
                            <w:r w:rsidRPr="00E2088A">
                              <w:rPr>
                                <w:rFonts w:ascii="Book Antiqua" w:hAnsi="Book Antiqua" w:cs="Arial"/>
                              </w:rPr>
                              <w:t xml:space="preserve">Escuela Rafaela Herrera. </w:t>
                            </w:r>
                            <w:r>
                              <w:rPr>
                                <w:rFonts w:ascii="Book Antiqua" w:hAnsi="Book Antiqua" w:cs="Arial"/>
                              </w:rPr>
                              <w:br/>
                              <w:t>Diriomo 2003-2008</w:t>
                            </w:r>
                          </w:p>
                          <w:p w:rsidR="00665CD7" w:rsidRPr="00E2088A" w:rsidRDefault="00665CD7" w:rsidP="00665CD7">
                            <w:pPr>
                              <w:ind w:left="4950" w:hanging="4950"/>
                              <w:rPr>
                                <w:rFonts w:ascii="Book Antiqua" w:hAnsi="Book Antiqua" w:cs="Arial"/>
                              </w:rPr>
                            </w:pPr>
                          </w:p>
                          <w:p w:rsidR="00665CD7" w:rsidRDefault="00665CD7" w:rsidP="00665CD7">
                            <w:pPr>
                              <w:ind w:left="4950" w:hanging="4950"/>
                              <w:rPr>
                                <w:rFonts w:ascii="Book Antiqua" w:hAnsi="Book Antiqua" w:cs="Arial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</w:rPr>
                              <w:t xml:space="preserve"> </w:t>
                            </w:r>
                            <w:r w:rsidRPr="00665CD7">
                              <w:rPr>
                                <w:rFonts w:ascii="Book Antiqua" w:hAnsi="Book Antiqua" w:cs="Arial"/>
                                <w:b/>
                              </w:rPr>
                              <w:t>Secundaria:</w:t>
                            </w:r>
                            <w:r w:rsidRPr="00E2088A">
                              <w:rPr>
                                <w:rFonts w:ascii="Book Antiqua" w:hAnsi="Book Antiqua" w:cs="Arial"/>
                              </w:rPr>
                              <w:t xml:space="preserve"> </w:t>
                            </w:r>
                            <w:r w:rsidRPr="00E2088A">
                              <w:rPr>
                                <w:rFonts w:ascii="Book Antiqua" w:hAnsi="Book Antiqua" w:cs="Arial"/>
                              </w:rPr>
                              <w:tab/>
                            </w:r>
                            <w:r>
                              <w:rPr>
                                <w:rFonts w:ascii="Book Antiqua" w:hAnsi="Book Antiqua" w:cs="Arial"/>
                              </w:rPr>
                              <w:tab/>
                            </w:r>
                            <w:r w:rsidRPr="00E2088A">
                              <w:rPr>
                                <w:rFonts w:ascii="Book Antiqua" w:hAnsi="Book Antiqua" w:cs="Arial"/>
                              </w:rPr>
                              <w:t>M</w:t>
                            </w:r>
                            <w:r>
                              <w:rPr>
                                <w:rFonts w:ascii="Book Antiqua" w:hAnsi="Book Antiqua" w:cs="Arial"/>
                              </w:rPr>
                              <w:t xml:space="preserve">onseñor Rafael Ángel Reyes. </w:t>
                            </w:r>
                            <w:r>
                              <w:rPr>
                                <w:rFonts w:ascii="Book Antiqua" w:hAnsi="Book Antiqua" w:cs="Arial"/>
                              </w:rPr>
                              <w:br/>
                            </w:r>
                            <w:r w:rsidRPr="00E2088A">
                              <w:rPr>
                                <w:rFonts w:ascii="Book Antiqua" w:hAnsi="Book Antiqua" w:cs="Arial"/>
                              </w:rPr>
                              <w:t xml:space="preserve">Diriomo </w:t>
                            </w:r>
                            <w:r>
                              <w:rPr>
                                <w:rFonts w:ascii="Book Antiqua" w:hAnsi="Book Antiqua" w:cs="Arial"/>
                              </w:rPr>
                              <w:t>2009 al 2013</w:t>
                            </w:r>
                            <w:r w:rsidRPr="00E2088A">
                              <w:rPr>
                                <w:rFonts w:ascii="Book Antiqua" w:hAnsi="Book Antiqua" w:cs="Arial"/>
                              </w:rPr>
                              <w:t>.</w:t>
                            </w:r>
                          </w:p>
                          <w:p w:rsidR="00665CD7" w:rsidRDefault="00665CD7" w:rsidP="00665CD7">
                            <w:pPr>
                              <w:ind w:left="4950" w:hanging="4950"/>
                              <w:rPr>
                                <w:rFonts w:ascii="Book Antiqua" w:hAnsi="Book Antiqua" w:cs="Arial"/>
                              </w:rPr>
                            </w:pPr>
                          </w:p>
                          <w:p w:rsidR="00665CD7" w:rsidRDefault="00665CD7" w:rsidP="00665CD7">
                            <w:pPr>
                              <w:ind w:left="4950" w:hanging="4950"/>
                              <w:rPr>
                                <w:rFonts w:ascii="Book Antiqua" w:hAnsi="Book Antiqua" w:cs="Arial"/>
                              </w:rPr>
                            </w:pPr>
                            <w:r w:rsidRPr="00665CD7">
                              <w:rPr>
                                <w:rFonts w:ascii="Book Antiqua" w:hAnsi="Book Antiqua" w:cs="Arial"/>
                                <w:b/>
                              </w:rPr>
                              <w:t xml:space="preserve"> Universidad:</w:t>
                            </w:r>
                            <w:r>
                              <w:rPr>
                                <w:rFonts w:ascii="Book Antiqua" w:hAnsi="Book Antiqua" w:cs="Arial"/>
                              </w:rPr>
                              <w:tab/>
                              <w:t>Estudiante de la carrera de Diseño Gráfico. (segundo año UCA)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Año   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</w:rPr>
                              <w:t>Titulo xxxxxxxxxxxxxxxxxxxxxxxxxxxxxxxxxxx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Ciudad-País         </w:t>
                            </w:r>
                            <w:r w:rsidRPr="00E02E0A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Universidad o institución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Año   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</w:rPr>
                              <w:t>Titulo xxxxxxxxxxxxxxxxxxxxxxxxxxxxxxxxxxx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Ciudad-País         </w:t>
                            </w:r>
                            <w:r w:rsidRPr="00E02E0A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Universidad o institución</w:t>
                            </w:r>
                          </w:p>
                          <w:p w:rsidR="00AD3A5C" w:rsidRPr="00E02E0A" w:rsidRDefault="00AD3A5C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D55B" id="Cuadro de texto 8" o:spid="_x0000_s1031" type="#_x0000_t202" style="position:absolute;margin-left:-52.05pt;margin-top:26.9pt;width:538.5pt;height:17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" filled="f" stroked="f">
                <v:path arrowok="t"/>
                <v:textbox>
                  <w:txbxContent>
                    <w:p w:rsidR="00AD3A5C" w:rsidRPr="00877268" w:rsidRDefault="00AD3A5C" w:rsidP="004F25B4">
                      <w:pPr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</w:rPr>
                      </w:pPr>
                      <w:r w:rsidRPr="00877268"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  <w:t>ESTUDIOS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665CD7" w:rsidRDefault="00665CD7" w:rsidP="00665CD7">
                      <w:pPr>
                        <w:ind w:left="4950" w:hanging="4950"/>
                        <w:rPr>
                          <w:rFonts w:ascii="Book Antiqua" w:hAnsi="Book Antiqua" w:cs="Arial"/>
                        </w:rPr>
                      </w:pPr>
                      <w:r w:rsidRPr="00665CD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65CD7">
                        <w:rPr>
                          <w:rFonts w:ascii="Book Antiqua" w:hAnsi="Book Antiqua" w:cs="Arial"/>
                          <w:b/>
                        </w:rPr>
                        <w:t xml:space="preserve">Primaria: </w:t>
                      </w:r>
                      <w:r>
                        <w:rPr>
                          <w:rFonts w:ascii="Book Antiqua" w:hAnsi="Book Antiqua" w:cs="Arial"/>
                        </w:rPr>
                        <w:tab/>
                      </w:r>
                      <w:r>
                        <w:rPr>
                          <w:rFonts w:ascii="Book Antiqua" w:hAnsi="Book Antiqua" w:cs="Arial"/>
                        </w:rPr>
                        <w:tab/>
                      </w:r>
                      <w:r w:rsidRPr="00E2088A">
                        <w:rPr>
                          <w:rFonts w:ascii="Book Antiqua" w:hAnsi="Book Antiqua" w:cs="Arial"/>
                        </w:rPr>
                        <w:t xml:space="preserve">Escuela Rafaela Herrera. </w:t>
                      </w:r>
                      <w:r>
                        <w:rPr>
                          <w:rFonts w:ascii="Book Antiqua" w:hAnsi="Book Antiqua" w:cs="Arial"/>
                        </w:rPr>
                        <w:br/>
                        <w:t>Diriomo 2003-2008</w:t>
                      </w:r>
                    </w:p>
                    <w:p w:rsidR="00665CD7" w:rsidRPr="00E2088A" w:rsidRDefault="00665CD7" w:rsidP="00665CD7">
                      <w:pPr>
                        <w:ind w:left="4950" w:hanging="4950"/>
                        <w:rPr>
                          <w:rFonts w:ascii="Book Antiqua" w:hAnsi="Book Antiqua" w:cs="Arial"/>
                        </w:rPr>
                      </w:pPr>
                    </w:p>
                    <w:p w:rsidR="00665CD7" w:rsidRDefault="00665CD7" w:rsidP="00665CD7">
                      <w:pPr>
                        <w:ind w:left="4950" w:hanging="4950"/>
                        <w:rPr>
                          <w:rFonts w:ascii="Book Antiqua" w:hAnsi="Book Antiqua" w:cs="Arial"/>
                        </w:rPr>
                      </w:pPr>
                      <w:r>
                        <w:rPr>
                          <w:rFonts w:ascii="Book Antiqua" w:hAnsi="Book Antiqua" w:cs="Arial"/>
                        </w:rPr>
                        <w:t xml:space="preserve"> </w:t>
                      </w:r>
                      <w:r w:rsidRPr="00665CD7">
                        <w:rPr>
                          <w:rFonts w:ascii="Book Antiqua" w:hAnsi="Book Antiqua" w:cs="Arial"/>
                          <w:b/>
                        </w:rPr>
                        <w:t>Secundaria:</w:t>
                      </w:r>
                      <w:r w:rsidRPr="00E2088A">
                        <w:rPr>
                          <w:rFonts w:ascii="Book Antiqua" w:hAnsi="Book Antiqua" w:cs="Arial"/>
                        </w:rPr>
                        <w:t xml:space="preserve"> </w:t>
                      </w:r>
                      <w:r w:rsidRPr="00E2088A">
                        <w:rPr>
                          <w:rFonts w:ascii="Book Antiqua" w:hAnsi="Book Antiqua" w:cs="Arial"/>
                        </w:rPr>
                        <w:tab/>
                      </w:r>
                      <w:r>
                        <w:rPr>
                          <w:rFonts w:ascii="Book Antiqua" w:hAnsi="Book Antiqua" w:cs="Arial"/>
                        </w:rPr>
                        <w:tab/>
                      </w:r>
                      <w:r w:rsidRPr="00E2088A">
                        <w:rPr>
                          <w:rFonts w:ascii="Book Antiqua" w:hAnsi="Book Antiqua" w:cs="Arial"/>
                        </w:rPr>
                        <w:t>M</w:t>
                      </w:r>
                      <w:r>
                        <w:rPr>
                          <w:rFonts w:ascii="Book Antiqua" w:hAnsi="Book Antiqua" w:cs="Arial"/>
                        </w:rPr>
                        <w:t xml:space="preserve">onseñor Rafael Ángel Reyes. </w:t>
                      </w:r>
                      <w:r>
                        <w:rPr>
                          <w:rFonts w:ascii="Book Antiqua" w:hAnsi="Book Antiqua" w:cs="Arial"/>
                        </w:rPr>
                        <w:br/>
                      </w:r>
                      <w:r w:rsidRPr="00E2088A">
                        <w:rPr>
                          <w:rFonts w:ascii="Book Antiqua" w:hAnsi="Book Antiqua" w:cs="Arial"/>
                        </w:rPr>
                        <w:t xml:space="preserve">Diriomo </w:t>
                      </w:r>
                      <w:r>
                        <w:rPr>
                          <w:rFonts w:ascii="Book Antiqua" w:hAnsi="Book Antiqua" w:cs="Arial"/>
                        </w:rPr>
                        <w:t>2009 al 2013</w:t>
                      </w:r>
                      <w:r w:rsidRPr="00E2088A">
                        <w:rPr>
                          <w:rFonts w:ascii="Book Antiqua" w:hAnsi="Book Antiqua" w:cs="Arial"/>
                        </w:rPr>
                        <w:t>.</w:t>
                      </w:r>
                    </w:p>
                    <w:p w:rsidR="00665CD7" w:rsidRDefault="00665CD7" w:rsidP="00665CD7">
                      <w:pPr>
                        <w:ind w:left="4950" w:hanging="4950"/>
                        <w:rPr>
                          <w:rFonts w:ascii="Book Antiqua" w:hAnsi="Book Antiqua" w:cs="Arial"/>
                        </w:rPr>
                      </w:pPr>
                    </w:p>
                    <w:p w:rsidR="00665CD7" w:rsidRDefault="00665CD7" w:rsidP="00665CD7">
                      <w:pPr>
                        <w:ind w:left="4950" w:hanging="4950"/>
                        <w:rPr>
                          <w:rFonts w:ascii="Book Antiqua" w:hAnsi="Book Antiqua" w:cs="Arial"/>
                        </w:rPr>
                      </w:pPr>
                      <w:r w:rsidRPr="00665CD7">
                        <w:rPr>
                          <w:rFonts w:ascii="Book Antiqua" w:hAnsi="Book Antiqua" w:cs="Arial"/>
                          <w:b/>
                        </w:rPr>
                        <w:t xml:space="preserve"> Universidad:</w:t>
                      </w:r>
                      <w:r>
                        <w:rPr>
                          <w:rFonts w:ascii="Book Antiqua" w:hAnsi="Book Antiqua" w:cs="Arial"/>
                        </w:rPr>
                        <w:tab/>
                        <w:t>Estudiante de la carrera de Diseño Gráfico. (segundo año UCA)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</w:p>
                    <w:p w:rsidR="00AD3A5C" w:rsidRPr="00E02E0A" w:rsidRDefault="00AD3A5C" w:rsidP="004F25B4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Año    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r w:rsidRPr="00E02E0A">
                        <w:rPr>
                          <w:rFonts w:ascii="Arial" w:hAnsi="Arial"/>
                          <w:color w:val="000000"/>
                        </w:rPr>
                        <w:t>Titulo xxxxxxxxxxxxxxxxxxxxxxxxxxxxxxxxxxx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Ciudad-País         </w:t>
                      </w:r>
                      <w:r w:rsidRPr="00E02E0A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Universidad o institución</w:t>
                      </w:r>
                    </w:p>
                    <w:p w:rsidR="00AD3A5C" w:rsidRPr="00E02E0A" w:rsidRDefault="00AD3A5C" w:rsidP="004F25B4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Año    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r w:rsidRPr="00E02E0A">
                        <w:rPr>
                          <w:rFonts w:ascii="Arial" w:hAnsi="Arial"/>
                          <w:color w:val="000000"/>
                        </w:rPr>
                        <w:t>Titulo xxxxxxxxxxxxxxxxxxxxxxxxxxxxxxxxxxx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Ciudad-País         </w:t>
                      </w:r>
                      <w:r w:rsidRPr="00E02E0A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Universidad o institución</w:t>
                      </w:r>
                    </w:p>
                    <w:p w:rsidR="00AD3A5C" w:rsidRPr="00E02E0A" w:rsidRDefault="00AD3A5C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04C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5AB7C43" wp14:editId="1ECAC1E0">
                <wp:simplePos x="0" y="0"/>
                <wp:positionH relativeFrom="column">
                  <wp:posOffset>-913765</wp:posOffset>
                </wp:positionH>
                <wp:positionV relativeFrom="paragraph">
                  <wp:posOffset>2514600</wp:posOffset>
                </wp:positionV>
                <wp:extent cx="7200900" cy="0"/>
                <wp:effectExtent l="13970" t="13970" r="5080" b="5080"/>
                <wp:wrapNone/>
                <wp:docPr id="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2C4B0" id="Conector recto 1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95pt,198pt" to="495.0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" stroked="f"/>
            </w:pict>
          </mc:Fallback>
        </mc:AlternateContent>
      </w:r>
      <w:r w:rsidR="001204C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37C764E" wp14:editId="38D37690">
                <wp:simplePos x="0" y="0"/>
                <wp:positionH relativeFrom="column">
                  <wp:posOffset>-913765</wp:posOffset>
                </wp:positionH>
                <wp:positionV relativeFrom="paragraph">
                  <wp:posOffset>-342265</wp:posOffset>
                </wp:positionV>
                <wp:extent cx="7200900" cy="0"/>
                <wp:effectExtent l="13970" t="5080" r="5080" b="13970"/>
                <wp:wrapNone/>
                <wp:docPr id="1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EE22D" id="Conector recto 1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95pt,-26.95pt" to="495.05pt,-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" stroked="f"/>
            </w:pict>
          </mc:Fallback>
        </mc:AlternateContent>
      </w:r>
    </w:p>
    <w:p w:rsidR="00A70072" w:rsidRPr="00A70072" w:rsidRDefault="0082715F" w:rsidP="00A7007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376DC5" wp14:editId="437AD677">
                <wp:simplePos x="0" y="0"/>
                <wp:positionH relativeFrom="column">
                  <wp:posOffset>-605155</wp:posOffset>
                </wp:positionH>
                <wp:positionV relativeFrom="paragraph">
                  <wp:posOffset>2413000</wp:posOffset>
                </wp:positionV>
                <wp:extent cx="2392045" cy="1333500"/>
                <wp:effectExtent l="0" t="0" r="0" b="0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204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877268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</w:pPr>
                            <w:r w:rsidRPr="00877268"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:rsidR="00AD3A5C" w:rsidRPr="00665CD7" w:rsidRDefault="00AD1CF2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</w:pPr>
                            <w:r w:rsidRPr="00665CD7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 xml:space="preserve">De </w:t>
                            </w:r>
                            <w:r w:rsidR="001204C2" w:rsidRPr="00665CD7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20/06/2014 a 26/12</w:t>
                            </w:r>
                            <w:r w:rsidR="00AD3A5C" w:rsidRPr="00665CD7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/</w:t>
                            </w:r>
                            <w:r w:rsidR="001204C2" w:rsidRPr="00665CD7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2015</w:t>
                            </w:r>
                            <w:r w:rsidR="00AD3A5C" w:rsidRPr="00665CD7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65CD7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(</w:t>
                            </w:r>
                            <w:r w:rsidR="00AD1CF2" w:rsidRPr="00665CD7"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  <w:t>Managua-Nicaragua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76DC5" id="Cuadro de texto 9" o:spid="_x0000_s1032" type="#_x0000_t202" style="position:absolute;margin-left:-47.65pt;margin-top:190pt;width:188.35pt;height:1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" filled="f" stroked="f">
                <v:path arrowok="t"/>
                <v:textbox>
                  <w:txbxContent>
                    <w:p w:rsidR="00AD3A5C" w:rsidRPr="00877268" w:rsidRDefault="00AD3A5C" w:rsidP="004F25B4">
                      <w:pP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</w:pPr>
                      <w:r w:rsidRPr="00877268"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  <w:t>EXPERIENCIA LABORAL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:rsidR="00AD3A5C" w:rsidRPr="00665CD7" w:rsidRDefault="00AD1CF2" w:rsidP="004F25B4">
                      <w:pPr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</w:pPr>
                      <w:r w:rsidRPr="00665CD7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 xml:space="preserve">De </w:t>
                      </w:r>
                      <w:r w:rsidR="001204C2" w:rsidRPr="00665CD7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20/06/2014 a 26/12</w:t>
                      </w:r>
                      <w:r w:rsidR="00AD3A5C" w:rsidRPr="00665CD7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/</w:t>
                      </w:r>
                      <w:r w:rsidR="001204C2" w:rsidRPr="00665CD7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2015</w:t>
                      </w:r>
                      <w:r w:rsidR="00AD3A5C" w:rsidRPr="00665CD7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 xml:space="preserve"> 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665CD7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(</w:t>
                      </w:r>
                      <w:r w:rsidR="00AD1CF2" w:rsidRPr="00665CD7"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  <w:t>Managua-Nicaragua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82715F" w:rsidP="00A7007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C12CC73" wp14:editId="483A1BBD">
                <wp:simplePos x="0" y="0"/>
                <wp:positionH relativeFrom="column">
                  <wp:posOffset>-74295</wp:posOffset>
                </wp:positionH>
                <wp:positionV relativeFrom="paragraph">
                  <wp:posOffset>64770</wp:posOffset>
                </wp:positionV>
                <wp:extent cx="4743450" cy="1374775"/>
                <wp:effectExtent l="0" t="0" r="0" b="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3450" cy="137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E02E0A" w:rsidRDefault="001204C2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Oficina de leyes Bonilla y </w:t>
                            </w:r>
                            <w:r w:rsidR="00665CD7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Gutiérrez</w:t>
                            </w:r>
                            <w:r w:rsidR="00665CD7">
                              <w:rPr>
                                <w:rFonts w:ascii="Arial" w:hAnsi="Arial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  <w:p w:rsidR="00AD3A5C" w:rsidRPr="00E02E0A" w:rsidRDefault="001204C2" w:rsidP="004F25B4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Asi</w:t>
                            </w:r>
                            <w:r w:rsidR="00665CD7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tente Personal</w:t>
                            </w:r>
                            <w:r w:rsidR="00AD3A5C" w:rsidRPr="00E02E0A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 </w:t>
                            </w:r>
                          </w:p>
                          <w:p w:rsidR="00665CD7" w:rsidRDefault="001204C2" w:rsidP="001204C2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665CD7">
                              <w:rPr>
                                <w:rFonts w:ascii="Arial" w:hAnsi="Arial"/>
                                <w:color w:val="000000"/>
                              </w:rPr>
                              <w:t>Tareas realizada</w:t>
                            </w:r>
                            <w:r w:rsidR="00AD3A5C" w:rsidRPr="00665CD7">
                              <w:rPr>
                                <w:rFonts w:ascii="Arial" w:hAnsi="Arial"/>
                                <w:color w:val="000000"/>
                              </w:rPr>
                              <w:t xml:space="preserve">s: </w:t>
                            </w:r>
                          </w:p>
                          <w:p w:rsidR="00AD3A5C" w:rsidRPr="00665CD7" w:rsidRDefault="001204C2" w:rsidP="001204C2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665CD7">
                              <w:rPr>
                                <w:rFonts w:ascii="Arial" w:hAnsi="Arial"/>
                                <w:color w:val="000000"/>
                              </w:rPr>
                              <w:t>Atención al cliente, Archivación de documentos, atención de llamadas, recepción y limpieza.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CC73" id="Cuadro de texto 10" o:spid="_x0000_s1033" type="#_x0000_t202" style="position:absolute;margin-left:-5.85pt;margin-top:5.1pt;width:373.5pt;height:108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" filled="f" stroked="f">
                <v:path arrowok="t"/>
                <v:textbox>
                  <w:txbxContent>
                    <w:p w:rsidR="00AD3A5C" w:rsidRPr="00E02E0A" w:rsidRDefault="001204C2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 xml:space="preserve">Oficina de leyes Bonilla y </w:t>
                      </w:r>
                      <w:r w:rsidR="00665CD7">
                        <w:rPr>
                          <w:rFonts w:ascii="Arial" w:hAnsi="Arial"/>
                          <w:b/>
                          <w:color w:val="000000"/>
                        </w:rPr>
                        <w:t>Gutiérrez</w:t>
                      </w:r>
                      <w:r w:rsidR="00665CD7">
                        <w:rPr>
                          <w:rFonts w:ascii="Arial" w:hAnsi="Arial"/>
                          <w:color w:val="000000"/>
                        </w:rPr>
                        <w:t>.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  <w:p w:rsidR="00AD3A5C" w:rsidRPr="00E02E0A" w:rsidRDefault="001204C2" w:rsidP="004F25B4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Arial" w:hAnsi="Arial"/>
                          <w:color w:val="000000"/>
                          <w:u w:val="single"/>
                        </w:rPr>
                        <w:t>Asi</w:t>
                      </w:r>
                      <w:r w:rsidR="00665CD7">
                        <w:rPr>
                          <w:rFonts w:ascii="Arial" w:hAnsi="Arial"/>
                          <w:color w:val="000000"/>
                          <w:u w:val="single"/>
                        </w:rPr>
                        <w:t>s</w:t>
                      </w:r>
                      <w:r>
                        <w:rPr>
                          <w:rFonts w:ascii="Arial" w:hAnsi="Arial"/>
                          <w:color w:val="000000"/>
                          <w:u w:val="single"/>
                        </w:rPr>
                        <w:t>tente Personal</w:t>
                      </w:r>
                      <w:r w:rsidR="00AD3A5C" w:rsidRPr="00E02E0A"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 </w:t>
                      </w:r>
                    </w:p>
                    <w:p w:rsidR="00665CD7" w:rsidRDefault="001204C2" w:rsidP="001204C2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665CD7">
                        <w:rPr>
                          <w:rFonts w:ascii="Arial" w:hAnsi="Arial"/>
                          <w:color w:val="000000"/>
                        </w:rPr>
                        <w:t>Tareas realizada</w:t>
                      </w:r>
                      <w:r w:rsidR="00AD3A5C" w:rsidRPr="00665CD7">
                        <w:rPr>
                          <w:rFonts w:ascii="Arial" w:hAnsi="Arial"/>
                          <w:color w:val="000000"/>
                        </w:rPr>
                        <w:t xml:space="preserve">s: </w:t>
                      </w:r>
                    </w:p>
                    <w:p w:rsidR="00AD3A5C" w:rsidRPr="00665CD7" w:rsidRDefault="001204C2" w:rsidP="001204C2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665CD7">
                        <w:rPr>
                          <w:rFonts w:ascii="Arial" w:hAnsi="Arial"/>
                          <w:color w:val="000000"/>
                        </w:rPr>
                        <w:t>Atención al cliente, Archivación de documentos, atención de llamadas, recepción y limpieza.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Default="0082715F" w:rsidP="00A70072"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71A59606" wp14:editId="787956BE">
                <wp:simplePos x="0" y="0"/>
                <wp:positionH relativeFrom="column">
                  <wp:posOffset>-667385</wp:posOffset>
                </wp:positionH>
                <wp:positionV relativeFrom="paragraph">
                  <wp:posOffset>0</wp:posOffset>
                </wp:positionV>
                <wp:extent cx="6724650" cy="5715000"/>
                <wp:effectExtent l="0" t="0" r="0" b="0"/>
                <wp:wrapTight wrapText="bothSides">
                  <wp:wrapPolygon edited="0">
                    <wp:start x="122" y="0"/>
                    <wp:lineTo x="122" y="21528"/>
                    <wp:lineTo x="21416" y="21528"/>
                    <wp:lineTo x="21416" y="0"/>
                    <wp:lineTo x="122" y="0"/>
                  </wp:wrapPolygon>
                </wp:wrapTight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24650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B8081A" w:rsidRDefault="00B8081A" w:rsidP="00B8081A"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</w:pPr>
                            <w:r w:rsidRPr="00877268"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  <w:t>REFERENCIAS</w:t>
                            </w:r>
                          </w:p>
                          <w:p w:rsidR="00B8081A" w:rsidRPr="00877268" w:rsidRDefault="00B8081A" w:rsidP="00B8081A"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</w:rPr>
                            </w:pPr>
                          </w:p>
                          <w:p w:rsidR="00B8081A" w:rsidRPr="00665CD7" w:rsidRDefault="00B8081A" w:rsidP="00B8081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65CD7">
                              <w:rPr>
                                <w:rFonts w:ascii="Arial" w:hAnsi="Arial" w:cs="Arial"/>
                              </w:rPr>
                              <w:t xml:space="preserve">Laura Albania Gutiérrez </w:t>
                            </w:r>
                            <w:r w:rsidRPr="00665CD7">
                              <w:rPr>
                                <w:rFonts w:ascii="Arial" w:hAnsi="Arial" w:cs="Arial"/>
                              </w:rPr>
                              <w:br/>
                              <w:t>Abogado y notario público.</w:t>
                            </w:r>
                            <w:r w:rsidRPr="00665CD7">
                              <w:rPr>
                                <w:rFonts w:ascii="Arial" w:hAnsi="Arial" w:cs="Arial"/>
                              </w:rPr>
                              <w:br/>
                              <w:t>Tel: 86825160</w:t>
                            </w:r>
                          </w:p>
                          <w:p w:rsidR="00B8081A" w:rsidRPr="00665CD7" w:rsidRDefault="00B8081A" w:rsidP="00B8081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8081A" w:rsidRPr="00665CD7" w:rsidRDefault="00B8081A" w:rsidP="00B8081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65CD7">
                              <w:rPr>
                                <w:rFonts w:ascii="Arial" w:hAnsi="Arial" w:cs="Arial"/>
                              </w:rPr>
                              <w:t xml:space="preserve">Ligia del Socorro Carcache </w:t>
                            </w:r>
                            <w:r w:rsidRPr="00665CD7">
                              <w:rPr>
                                <w:rFonts w:ascii="Arial" w:hAnsi="Arial" w:cs="Arial"/>
                              </w:rPr>
                              <w:br/>
                              <w:t>Comerciante</w:t>
                            </w:r>
                            <w:r w:rsidRPr="00665CD7">
                              <w:rPr>
                                <w:rFonts w:ascii="Arial" w:hAnsi="Arial" w:cs="Arial"/>
                              </w:rPr>
                              <w:br/>
                              <w:t>Tel: 89791008</w:t>
                            </w:r>
                          </w:p>
                          <w:p w:rsidR="00B8081A" w:rsidRPr="00665CD7" w:rsidRDefault="00B8081A" w:rsidP="00B8081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65CD7">
                              <w:rPr>
                                <w:rFonts w:ascii="Arial" w:hAnsi="Arial" w:cs="Arial"/>
                              </w:rPr>
                              <w:br/>
                              <w:t xml:space="preserve">Zayda del Carmen Alguera Mercado </w:t>
                            </w:r>
                            <w:r w:rsidRPr="00665CD7">
                              <w:rPr>
                                <w:rFonts w:ascii="Arial" w:hAnsi="Arial" w:cs="Arial"/>
                              </w:rPr>
                              <w:br/>
                              <w:t>Comerciante</w:t>
                            </w:r>
                            <w:r w:rsidRPr="00665CD7">
                              <w:rPr>
                                <w:rFonts w:ascii="Arial" w:hAnsi="Arial" w:cs="Arial"/>
                              </w:rPr>
                              <w:br/>
                              <w:t>Tel: 8667 2619</w:t>
                            </w:r>
                          </w:p>
                          <w:p w:rsidR="00B8081A" w:rsidRDefault="00B8081A" w:rsidP="00B8081A">
                            <w:pPr>
                              <w:rPr>
                                <w:sz w:val="28"/>
                              </w:rPr>
                            </w:pPr>
                          </w:p>
                          <w:p w:rsidR="00B8081A" w:rsidRDefault="00B8081A" w:rsidP="00B8081A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B8081A" w:rsidRPr="00E02E0A" w:rsidRDefault="00B8081A" w:rsidP="00B8081A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660066"/>
                                <w:sz w:val="36"/>
                                <w:szCs w:val="36"/>
                              </w:rPr>
                            </w:pPr>
                            <w:r w:rsidRPr="00877268"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  <w:t>FORMACIONES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660066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877268"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  <w:t>ADICIONALES E INTERESES</w:t>
                            </w:r>
                          </w:p>
                          <w:p w:rsidR="00B8081A" w:rsidRPr="0044216C" w:rsidRDefault="00B8081A" w:rsidP="00B8081A">
                            <w:pP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B8081A" w:rsidRDefault="00B8081A" w:rsidP="00B8081A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Cursos: Internet y Adobe Photoshop</w:t>
                            </w:r>
                            <w:r>
                              <w:rPr>
                                <w:rFonts w:ascii="Arial" w:hAnsi="Arial"/>
                              </w:rPr>
                              <w:br/>
                              <w:t>Diplomas de Alfabetización</w:t>
                            </w:r>
                            <w:r>
                              <w:rPr>
                                <w:rFonts w:ascii="Arial" w:hAnsi="Arial"/>
                              </w:rPr>
                              <w:br/>
                              <w:t>Concursos de Oratorias</w:t>
                            </w:r>
                            <w:r w:rsidRPr="0044216C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br/>
                            </w:r>
                          </w:p>
                          <w:p w:rsidR="00B8081A" w:rsidRPr="0044216C" w:rsidRDefault="00B8081A" w:rsidP="00B8081A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Deportes Hobbies:</w:t>
                            </w:r>
                            <w:r w:rsidRPr="0044216C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Aprender inglés y Costura.</w:t>
                            </w:r>
                          </w:p>
                          <w:p w:rsidR="00B8081A" w:rsidRPr="008D3FF0" w:rsidRDefault="00B8081A" w:rsidP="00B808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8081A" w:rsidRPr="00E02E0A" w:rsidRDefault="00B8081A" w:rsidP="00B8081A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9606" id="Cuadro de texto 13" o:spid="_x0000_s1034" type="#_x0000_t202" style="position:absolute;margin-left:-52.55pt;margin-top:0;width:529.5pt;height:450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" filled="f" stroked="f">
                <v:path arrowok="t"/>
                <v:textbox>
                  <w:txbxContent>
                    <w:p w:rsidR="00B8081A" w:rsidRDefault="00B8081A" w:rsidP="00B8081A">
                      <w:pP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</w:pPr>
                      <w:r w:rsidRPr="00877268"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  <w:t>REFERENCIAS</w:t>
                      </w:r>
                    </w:p>
                    <w:p w:rsidR="00B8081A" w:rsidRPr="00877268" w:rsidRDefault="00B8081A" w:rsidP="00B8081A">
                      <w:pPr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</w:rPr>
                      </w:pPr>
                    </w:p>
                    <w:p w:rsidR="00B8081A" w:rsidRPr="00665CD7" w:rsidRDefault="00B8081A" w:rsidP="00B8081A">
                      <w:pPr>
                        <w:rPr>
                          <w:rFonts w:ascii="Arial" w:hAnsi="Arial" w:cs="Arial"/>
                        </w:rPr>
                      </w:pPr>
                      <w:r w:rsidRPr="00665CD7">
                        <w:rPr>
                          <w:rFonts w:ascii="Arial" w:hAnsi="Arial" w:cs="Arial"/>
                        </w:rPr>
                        <w:t xml:space="preserve">Laura Albania Gutiérrez </w:t>
                      </w:r>
                      <w:r w:rsidRPr="00665CD7">
                        <w:rPr>
                          <w:rFonts w:ascii="Arial" w:hAnsi="Arial" w:cs="Arial"/>
                        </w:rPr>
                        <w:br/>
                        <w:t>Abogado y notario público.</w:t>
                      </w:r>
                      <w:r w:rsidRPr="00665CD7">
                        <w:rPr>
                          <w:rFonts w:ascii="Arial" w:hAnsi="Arial" w:cs="Arial"/>
                        </w:rPr>
                        <w:br/>
                        <w:t>Tel: 86825160</w:t>
                      </w:r>
                    </w:p>
                    <w:p w:rsidR="00B8081A" w:rsidRPr="00665CD7" w:rsidRDefault="00B8081A" w:rsidP="00B8081A">
                      <w:pPr>
                        <w:rPr>
                          <w:rFonts w:ascii="Arial" w:hAnsi="Arial" w:cs="Arial"/>
                        </w:rPr>
                      </w:pPr>
                    </w:p>
                    <w:p w:rsidR="00B8081A" w:rsidRPr="00665CD7" w:rsidRDefault="00B8081A" w:rsidP="00B8081A">
                      <w:pPr>
                        <w:rPr>
                          <w:rFonts w:ascii="Arial" w:hAnsi="Arial" w:cs="Arial"/>
                        </w:rPr>
                      </w:pPr>
                      <w:r w:rsidRPr="00665CD7">
                        <w:rPr>
                          <w:rFonts w:ascii="Arial" w:hAnsi="Arial" w:cs="Arial"/>
                        </w:rPr>
                        <w:t xml:space="preserve">Ligia del Socorro Carcache </w:t>
                      </w:r>
                      <w:r w:rsidRPr="00665CD7">
                        <w:rPr>
                          <w:rFonts w:ascii="Arial" w:hAnsi="Arial" w:cs="Arial"/>
                        </w:rPr>
                        <w:br/>
                        <w:t>Comerciante</w:t>
                      </w:r>
                      <w:r w:rsidRPr="00665CD7">
                        <w:rPr>
                          <w:rFonts w:ascii="Arial" w:hAnsi="Arial" w:cs="Arial"/>
                        </w:rPr>
                        <w:br/>
                        <w:t>Tel: 89791008</w:t>
                      </w:r>
                    </w:p>
                    <w:p w:rsidR="00B8081A" w:rsidRPr="00665CD7" w:rsidRDefault="00B8081A" w:rsidP="00B8081A">
                      <w:pPr>
                        <w:rPr>
                          <w:rFonts w:ascii="Arial" w:hAnsi="Arial" w:cs="Arial"/>
                        </w:rPr>
                      </w:pPr>
                      <w:r w:rsidRPr="00665CD7">
                        <w:rPr>
                          <w:rFonts w:ascii="Arial" w:hAnsi="Arial" w:cs="Arial"/>
                        </w:rPr>
                        <w:br/>
                        <w:t xml:space="preserve">Zayda del Carmen Alguera Mercado </w:t>
                      </w:r>
                      <w:r w:rsidRPr="00665CD7">
                        <w:rPr>
                          <w:rFonts w:ascii="Arial" w:hAnsi="Arial" w:cs="Arial"/>
                        </w:rPr>
                        <w:br/>
                        <w:t>Comerciante</w:t>
                      </w:r>
                      <w:r w:rsidRPr="00665CD7">
                        <w:rPr>
                          <w:rFonts w:ascii="Arial" w:hAnsi="Arial" w:cs="Arial"/>
                        </w:rPr>
                        <w:br/>
                        <w:t>Tel: 8667 2619</w:t>
                      </w:r>
                    </w:p>
                    <w:p w:rsidR="00B8081A" w:rsidRDefault="00B8081A" w:rsidP="00B8081A">
                      <w:pPr>
                        <w:rPr>
                          <w:sz w:val="28"/>
                        </w:rPr>
                      </w:pPr>
                    </w:p>
                    <w:p w:rsidR="00B8081A" w:rsidRDefault="00B8081A" w:rsidP="00B8081A">
                      <w:pPr>
                        <w:rPr>
                          <w:rFonts w:ascii="Arial" w:hAnsi="Arial"/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B8081A" w:rsidRPr="00E02E0A" w:rsidRDefault="00B8081A" w:rsidP="00B8081A">
                      <w:pPr>
                        <w:jc w:val="center"/>
                        <w:rPr>
                          <w:rFonts w:ascii="Arial" w:hAnsi="Arial"/>
                          <w:b/>
                          <w:color w:val="660066"/>
                          <w:sz w:val="36"/>
                          <w:szCs w:val="36"/>
                        </w:rPr>
                      </w:pPr>
                      <w:r w:rsidRPr="00877268"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  <w:t>FORMACIONES</w:t>
                      </w:r>
                      <w:r w:rsidRPr="00E02E0A">
                        <w:rPr>
                          <w:rFonts w:ascii="Arial" w:hAnsi="Arial"/>
                          <w:b/>
                          <w:color w:val="660066"/>
                          <w:sz w:val="36"/>
                          <w:szCs w:val="36"/>
                        </w:rPr>
                        <w:t xml:space="preserve"> </w:t>
                      </w:r>
                      <w:r w:rsidRPr="00877268"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  <w:t>ADICIONALES E INTERESES</w:t>
                      </w:r>
                    </w:p>
                    <w:p w:rsidR="00B8081A" w:rsidRPr="0044216C" w:rsidRDefault="00B8081A" w:rsidP="00B8081A">
                      <w:pPr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</w:p>
                    <w:p w:rsidR="00B8081A" w:rsidRDefault="00B8081A" w:rsidP="00B8081A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Cursos: Internet y Adobe Photoshop</w:t>
                      </w:r>
                      <w:r>
                        <w:rPr>
                          <w:rFonts w:ascii="Arial" w:hAnsi="Arial"/>
                        </w:rPr>
                        <w:br/>
                        <w:t>Diplomas de Alfabetización</w:t>
                      </w:r>
                      <w:r>
                        <w:rPr>
                          <w:rFonts w:ascii="Arial" w:hAnsi="Arial"/>
                        </w:rPr>
                        <w:br/>
                        <w:t>Concursos de Oratorias</w:t>
                      </w:r>
                      <w:r w:rsidRPr="0044216C"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br/>
                      </w:r>
                    </w:p>
                    <w:p w:rsidR="00B8081A" w:rsidRPr="0044216C" w:rsidRDefault="00B8081A" w:rsidP="00B8081A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  <w:b/>
                        </w:rPr>
                        <w:t>Deportes Hobbies:</w:t>
                      </w:r>
                      <w:r w:rsidRPr="0044216C"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Aprender inglés y Costura.</w:t>
                      </w:r>
                    </w:p>
                    <w:p w:rsidR="00B8081A" w:rsidRPr="008D3FF0" w:rsidRDefault="00B8081A" w:rsidP="00B8081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8081A" w:rsidRPr="00E02E0A" w:rsidRDefault="00B8081A" w:rsidP="00B8081A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70072" w:rsidRDefault="00A70072" w:rsidP="00A70072"/>
    <w:p w:rsidR="00A70072" w:rsidRPr="00A70072" w:rsidRDefault="00A70072" w:rsidP="00A70072"/>
    <w:sectPr w:rsidR="00A70072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B4B" w:rsidRDefault="00C67B4B" w:rsidP="00A70072">
      <w:r>
        <w:separator/>
      </w:r>
    </w:p>
  </w:endnote>
  <w:endnote w:type="continuationSeparator" w:id="0">
    <w:p w:rsidR="00C67B4B" w:rsidRDefault="00C67B4B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B4B" w:rsidRDefault="00C67B4B" w:rsidP="00A70072">
      <w:r>
        <w:separator/>
      </w:r>
    </w:p>
  </w:footnote>
  <w:footnote w:type="continuationSeparator" w:id="0">
    <w:p w:rsidR="00C67B4B" w:rsidRDefault="00C67B4B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4097">
      <o:colormru v:ext="edit" colors="#408000,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F2"/>
    <w:rsid w:val="000A6FC0"/>
    <w:rsid w:val="001204C2"/>
    <w:rsid w:val="00283AED"/>
    <w:rsid w:val="00330424"/>
    <w:rsid w:val="003361D5"/>
    <w:rsid w:val="0039050F"/>
    <w:rsid w:val="003D68E7"/>
    <w:rsid w:val="00401181"/>
    <w:rsid w:val="004316E3"/>
    <w:rsid w:val="0044216C"/>
    <w:rsid w:val="004835EE"/>
    <w:rsid w:val="004F25B4"/>
    <w:rsid w:val="00665CD7"/>
    <w:rsid w:val="006A2F84"/>
    <w:rsid w:val="006B3EA1"/>
    <w:rsid w:val="006B5612"/>
    <w:rsid w:val="007B3AE8"/>
    <w:rsid w:val="0082715F"/>
    <w:rsid w:val="00847CDA"/>
    <w:rsid w:val="008530E3"/>
    <w:rsid w:val="00877268"/>
    <w:rsid w:val="00951A9A"/>
    <w:rsid w:val="009B6E0B"/>
    <w:rsid w:val="00A70072"/>
    <w:rsid w:val="00AD1CF2"/>
    <w:rsid w:val="00AD3A5C"/>
    <w:rsid w:val="00B07E9F"/>
    <w:rsid w:val="00B476C7"/>
    <w:rsid w:val="00B63251"/>
    <w:rsid w:val="00B8081A"/>
    <w:rsid w:val="00BE1BDB"/>
    <w:rsid w:val="00C67B4B"/>
    <w:rsid w:val="00C813FF"/>
    <w:rsid w:val="00D04AE2"/>
    <w:rsid w:val="00D860E1"/>
    <w:rsid w:val="00D90EE3"/>
    <w:rsid w:val="00DA4BFB"/>
    <w:rsid w:val="00DE61F4"/>
    <w:rsid w:val="00E02E0A"/>
    <w:rsid w:val="00E16F5F"/>
    <w:rsid w:val="00EE6055"/>
    <w:rsid w:val="00F15C60"/>
    <w:rsid w:val="00F721A0"/>
    <w:rsid w:val="00F739EC"/>
    <w:rsid w:val="00F84AC2"/>
    <w:rsid w:val="00FA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o:colormru v:ext="edit" colors="#408000,lime"/>
    </o:shapedefaults>
    <o:shapelayout v:ext="edit">
      <o:idmap v:ext="edit" data="1"/>
    </o:shapelayout>
  </w:shapeDefaults>
  <w:decimalSymbol w:val=","/>
  <w:listSeparator w:val=";"/>
  <w14:docId w14:val="19BDADE6"/>
  <w14:defaultImageDpi w14:val="300"/>
  <w15:docId w15:val="{16C9D9FA-B657-470D-AF07-9EE35AE4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basedOn w:val="Fuentedeprrafopredeter"/>
    <w:uiPriority w:val="99"/>
    <w:unhideWhenUsed/>
    <w:rsid w:val="00AD1C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el:761757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7617576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ampos\Downloads\Formato13.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3A512F-F5A0-4741-B588-AE54DF4C4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Formato13.2</Template>
  <TotalTime>40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Links>
    <vt:vector size="12" baseType="variant">
      <vt:variant>
        <vt:i4>50</vt:i4>
      </vt:variant>
      <vt:variant>
        <vt:i4>2103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  <vt:variant>
        <vt:i4>49</vt:i4>
      </vt:variant>
      <vt:variant>
        <vt:i4>2106</vt:i4>
      </vt:variant>
      <vt:variant>
        <vt:i4>1026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ACampos</dc:creator>
  <cp:keywords/>
  <dc:description/>
  <cp:lastModifiedBy>ACampos</cp:lastModifiedBy>
  <cp:revision>5</cp:revision>
  <dcterms:created xsi:type="dcterms:W3CDTF">2016-06-23T03:48:00Z</dcterms:created>
  <dcterms:modified xsi:type="dcterms:W3CDTF">2016-06-23T04:54:00Z</dcterms:modified>
</cp:coreProperties>
</file>