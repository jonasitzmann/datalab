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A7" w:rsidRPr="00C61AA3" w:rsidRDefault="00E84069" w:rsidP="00C61AA3">
      <w:pPr>
        <w:pStyle w:val="Ttulo"/>
        <w:rPr>
          <w:noProof/>
          <w:sz w:val="40"/>
          <w:szCs w:val="40"/>
        </w:rPr>
      </w:pPr>
      <w:r>
        <w:rPr>
          <w:noProof/>
          <w:sz w:val="40"/>
          <w:szCs w:val="40"/>
        </w:rPr>
        <w:t>Jorge Alonso Gomez Zuñiga</w:t>
      </w:r>
    </w:p>
    <w:p w:rsidR="004967A7" w:rsidRPr="001A7FA6" w:rsidRDefault="00C51C5F" w:rsidP="00E84069">
      <w:pPr>
        <w:tabs>
          <w:tab w:val="center" w:pos="4680"/>
        </w:tabs>
        <w:rPr>
          <w:noProof/>
          <w:lang w:val="es-MX"/>
        </w:rPr>
      </w:pPr>
      <w:r>
        <w:rPr>
          <w:noProof/>
        </w:rPr>
        <w:t>|</w:t>
      </w:r>
      <w:r w:rsidR="006E367E">
        <w:rPr>
          <w:noProof/>
        </w:rPr>
        <w:t>Tel:</w:t>
      </w:r>
      <w:r>
        <w:rPr>
          <w:noProof/>
        </w:rPr>
        <w:t> </w:t>
      </w:r>
      <w:sdt>
        <w:sdtPr>
          <w:rPr>
            <w:noProof/>
          </w:rPr>
          <w:alias w:val="Teléfono"/>
          <w:tag w:val=""/>
          <w:id w:val="-1416317146"/>
          <w:placeholder>
            <w:docPart w:val="0CE71ABA6A4348C886C3C9B7F17600B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84069">
            <w:rPr>
              <w:noProof/>
            </w:rPr>
            <w:t>72414094</w:t>
          </w:r>
        </w:sdtContent>
      </w:sdt>
      <w:r>
        <w:rPr>
          <w:noProof/>
        </w:rPr>
        <w:t> | </w:t>
      </w:r>
      <w:hyperlink r:id="rId11" w:history="1">
        <w:r w:rsidR="0051727E" w:rsidRPr="00FF7B11">
          <w:rPr>
            <w:rStyle w:val="Hipervnculo"/>
            <w:lang w:val="es-MX"/>
          </w:rPr>
          <w:t>J.a68gomez09@hotmail.com</w:t>
        </w:r>
      </w:hyperlink>
      <w:r w:rsidR="0051727E">
        <w:rPr>
          <w:color w:val="auto"/>
          <w:lang w:val="es-MX"/>
        </w:rPr>
        <w:t xml:space="preserve"> </w:t>
      </w:r>
      <w:r w:rsidR="001A7FA6">
        <w:t>Dirección:</w:t>
      </w:r>
      <w:r w:rsidR="00E84069">
        <w:t xml:space="preserve"> Salitral</w:t>
      </w:r>
      <w:r w:rsidR="001A7FA6">
        <w:t xml:space="preserve"> Santa Ana Costa Rica</w:t>
      </w:r>
    </w:p>
    <w:p w:rsidR="003F195F" w:rsidRDefault="003F195F" w:rsidP="00C61AA3">
      <w:pPr>
        <w:pStyle w:val="Encabezadodelaseccin"/>
        <w:spacing w:before="480"/>
        <w:rPr>
          <w:noProof/>
        </w:rPr>
      </w:pPr>
      <w:r>
        <w:rPr>
          <w:noProof/>
        </w:rPr>
        <w:t>Datos Personales</w:t>
      </w:r>
    </w:p>
    <w:p w:rsidR="003F195F" w:rsidRDefault="00E84069" w:rsidP="00C61AA3">
      <w:pPr>
        <w:pStyle w:val="Prrafodelista"/>
        <w:numPr>
          <w:ilvl w:val="0"/>
          <w:numId w:val="7"/>
        </w:numPr>
      </w:pPr>
      <w:r>
        <w:t>Numero de Cedula: 1718137</w:t>
      </w:r>
    </w:p>
    <w:p w:rsidR="003F195F" w:rsidRDefault="009D1140" w:rsidP="00C61AA3">
      <w:pPr>
        <w:pStyle w:val="Prrafodelista"/>
        <w:numPr>
          <w:ilvl w:val="0"/>
          <w:numId w:val="7"/>
        </w:numPr>
      </w:pPr>
      <w:r>
        <w:t xml:space="preserve">Familia: </w:t>
      </w:r>
      <w:r w:rsidR="00E84069">
        <w:t>Padre</w:t>
      </w:r>
      <w:r w:rsidR="00ED461B">
        <w:t xml:space="preserve"> y 3</w:t>
      </w:r>
      <w:r w:rsidR="00E84069">
        <w:t xml:space="preserve"> hermanos</w:t>
      </w:r>
      <w:r w:rsidR="00E52B01">
        <w:t xml:space="preserve"> (a)</w:t>
      </w:r>
    </w:p>
    <w:p w:rsidR="003F195F" w:rsidRDefault="009D1140" w:rsidP="00C61AA3">
      <w:pPr>
        <w:pStyle w:val="Prrafodelista"/>
        <w:numPr>
          <w:ilvl w:val="0"/>
          <w:numId w:val="7"/>
        </w:numPr>
      </w:pPr>
      <w:r>
        <w:t>Nacionalidad: Costarricense</w:t>
      </w:r>
    </w:p>
    <w:p w:rsidR="009D1140" w:rsidRDefault="00ED461B" w:rsidP="00C61AA3">
      <w:pPr>
        <w:pStyle w:val="Prrafodelista"/>
        <w:numPr>
          <w:ilvl w:val="0"/>
          <w:numId w:val="7"/>
        </w:numPr>
      </w:pPr>
      <w:r>
        <w:t xml:space="preserve">Edad: 48 </w:t>
      </w:r>
      <w:r w:rsidR="009D1140">
        <w:t>años</w:t>
      </w:r>
    </w:p>
    <w:p w:rsidR="009D1140" w:rsidRDefault="009D1140" w:rsidP="00C61AA3">
      <w:pPr>
        <w:pStyle w:val="Prrafodelista"/>
        <w:numPr>
          <w:ilvl w:val="0"/>
          <w:numId w:val="7"/>
        </w:numPr>
      </w:pPr>
      <w:r>
        <w:t xml:space="preserve">Fecha de </w:t>
      </w:r>
      <w:r w:rsidR="00256D73">
        <w:t xml:space="preserve">Nacimiento: </w:t>
      </w:r>
      <w:r w:rsidR="00ED461B">
        <w:t>09</w:t>
      </w:r>
      <w:r w:rsidR="001A7FA6">
        <w:t xml:space="preserve"> </w:t>
      </w:r>
      <w:r w:rsidR="00256D73">
        <w:t xml:space="preserve">de </w:t>
      </w:r>
      <w:r w:rsidR="00ED461B">
        <w:t>Marzo  de 1978</w:t>
      </w:r>
    </w:p>
    <w:p w:rsidR="009D1140" w:rsidRDefault="00ED461B" w:rsidP="00C61AA3">
      <w:pPr>
        <w:pStyle w:val="Prrafodelista"/>
        <w:numPr>
          <w:ilvl w:val="0"/>
          <w:numId w:val="7"/>
        </w:numPr>
      </w:pPr>
      <w:r>
        <w:t>Estado Civil: Divorciado</w:t>
      </w:r>
    </w:p>
    <w:p w:rsidR="009D1140" w:rsidRDefault="009D1140" w:rsidP="00C61AA3">
      <w:pPr>
        <w:pStyle w:val="Prrafodelista"/>
        <w:numPr>
          <w:ilvl w:val="0"/>
          <w:numId w:val="7"/>
        </w:numPr>
      </w:pPr>
      <w:r>
        <w:t>Lugar de Nacimien</w:t>
      </w:r>
      <w:r w:rsidR="00ED461B">
        <w:t xml:space="preserve">to: Maternidad </w:t>
      </w:r>
      <w:proofErr w:type="spellStart"/>
      <w:r w:rsidR="00ED461B">
        <w:t>Carit</w:t>
      </w:r>
      <w:proofErr w:type="spellEnd"/>
      <w:r>
        <w:t xml:space="preserve"> Costa Rica</w:t>
      </w:r>
    </w:p>
    <w:p w:rsidR="00ED461B" w:rsidRDefault="009D1140" w:rsidP="00C61AA3">
      <w:pPr>
        <w:pStyle w:val="Prrafodelista"/>
        <w:numPr>
          <w:ilvl w:val="0"/>
          <w:numId w:val="7"/>
        </w:numPr>
      </w:pPr>
      <w:r>
        <w:t>Dom</w:t>
      </w:r>
      <w:r w:rsidR="00ED461B">
        <w:t xml:space="preserve">icilio: De la fuente 200 m sur oeste  100 </w:t>
      </w:r>
      <w:proofErr w:type="spellStart"/>
      <w:r w:rsidR="00ED461B">
        <w:t>mts</w:t>
      </w:r>
      <w:proofErr w:type="spellEnd"/>
      <w:r w:rsidR="00ED461B">
        <w:t xml:space="preserve">  norte </w:t>
      </w:r>
    </w:p>
    <w:p w:rsidR="009D1140" w:rsidRPr="003F195F" w:rsidRDefault="009D1140" w:rsidP="00C61AA3">
      <w:pPr>
        <w:pStyle w:val="Prrafodelista"/>
        <w:numPr>
          <w:ilvl w:val="0"/>
          <w:numId w:val="7"/>
        </w:numPr>
      </w:pPr>
      <w:r>
        <w:t xml:space="preserve"> pegar con portón blanco</w:t>
      </w:r>
      <w:r w:rsidR="00ED461B">
        <w:t xml:space="preserve"> casa color </w:t>
      </w:r>
      <w:proofErr w:type="gramStart"/>
      <w:r w:rsidR="00ED461B">
        <w:t>crema .</w:t>
      </w:r>
      <w:proofErr w:type="gramEnd"/>
    </w:p>
    <w:p w:rsidR="004967A7" w:rsidRDefault="00C51C5F" w:rsidP="00C61AA3">
      <w:pPr>
        <w:pStyle w:val="Encabezadodelaseccin"/>
        <w:spacing w:before="600"/>
        <w:rPr>
          <w:noProof/>
        </w:rPr>
      </w:pPr>
      <w:r>
        <w:rPr>
          <w:noProof/>
        </w:rPr>
        <w:t>Objetivo</w:t>
      </w:r>
    </w:p>
    <w:p w:rsidR="004967A7" w:rsidRDefault="00ED461B" w:rsidP="00ED461B">
      <w:pPr>
        <w:pStyle w:val="Listaconvietas"/>
        <w:numPr>
          <w:ilvl w:val="0"/>
          <w:numId w:val="0"/>
        </w:numPr>
        <w:ind w:left="144"/>
        <w:rPr>
          <w:noProof/>
        </w:rPr>
      </w:pPr>
      <w:r>
        <w:rPr>
          <w:noProof/>
        </w:rPr>
        <w:t>Seguir  continuando mi superacion</w:t>
      </w:r>
    </w:p>
    <w:p w:rsidR="004967A7" w:rsidRDefault="006224E8" w:rsidP="00C61AA3">
      <w:pPr>
        <w:pStyle w:val="Encabezadodelaseccin"/>
        <w:spacing w:before="480"/>
        <w:rPr>
          <w:noProof/>
        </w:rPr>
      </w:pPr>
      <w:r>
        <w:rPr>
          <w:noProof/>
        </w:rPr>
        <w:t>Estudios</w:t>
      </w:r>
    </w:p>
    <w:p w:rsidR="004967A7" w:rsidRDefault="003F195F" w:rsidP="00C61AA3">
      <w:pPr>
        <w:pStyle w:val="Subseccin"/>
        <w:spacing w:before="100"/>
        <w:rPr>
          <w:noProof/>
        </w:rPr>
      </w:pPr>
      <w:r>
        <w:rPr>
          <w:noProof/>
        </w:rPr>
        <w:t>primaria</w:t>
      </w:r>
      <w:r w:rsidR="00C51C5F">
        <w:rPr>
          <w:noProof/>
        </w:rPr>
        <w:t> </w:t>
      </w:r>
      <w:r w:rsidR="004F78CF">
        <w:rPr>
          <w:noProof/>
        </w:rPr>
        <w:t>Andres Bello Lopez</w:t>
      </w:r>
    </w:p>
    <w:p w:rsidR="004967A7" w:rsidRPr="009832FF" w:rsidRDefault="00A30D5C" w:rsidP="009832FF">
      <w:pPr>
        <w:pStyle w:val="Subseccin"/>
        <w:rPr>
          <w:noProof/>
          <w:lang w:val="es-MX"/>
        </w:rPr>
      </w:pPr>
      <w:sdt>
        <w:sdtPr>
          <w:rPr>
            <w:b w:val="0"/>
            <w:bCs w:val="0"/>
            <w:caps w:val="0"/>
            <w:noProof/>
            <w:color w:val="404040" w:themeColor="text1" w:themeTint="BF"/>
          </w:rPr>
          <w:id w:val="-1106653387"/>
        </w:sdtPr>
        <w:sdtEndPr>
          <w:rPr>
            <w:b/>
            <w:bCs/>
            <w:caps/>
            <w:color w:val="262626" w:themeColor="text1" w:themeTint="D9"/>
          </w:rPr>
        </w:sdtEndPr>
        <w:sdtContent>
          <w:sdt>
            <w:sdtPr>
              <w:rPr>
                <w:b w:val="0"/>
                <w:bCs w:val="0"/>
                <w:caps w:val="0"/>
                <w:noProof/>
                <w:color w:val="404040" w:themeColor="text1" w:themeTint="BF"/>
              </w:rPr>
              <w:id w:val="-514004892"/>
            </w:sdtPr>
            <w:sdtEndPr>
              <w:rPr>
                <w:b/>
                <w:bCs/>
                <w:caps/>
                <w:color w:val="262626" w:themeColor="text1" w:themeTint="D9"/>
              </w:rPr>
            </w:sdtEndPr>
            <w:sdtContent>
              <w:r w:rsidR="003F195F">
                <w:rPr>
                  <w:noProof/>
                </w:rPr>
                <w:t>S</w:t>
              </w:r>
              <w:r w:rsidR="002E1A75">
                <w:rPr>
                  <w:noProof/>
                </w:rPr>
                <w:t>e</w:t>
              </w:r>
              <w:r w:rsidR="003F195F">
                <w:rPr>
                  <w:noProof/>
                </w:rPr>
                <w:t>cundaria</w:t>
              </w:r>
              <w:r w:rsidR="00C51C5F">
                <w:rPr>
                  <w:noProof/>
                </w:rPr>
                <w:t> | </w:t>
              </w:r>
              <w:r w:rsidR="001A7FA6">
                <w:rPr>
                  <w:noProof/>
                </w:rPr>
                <w:t>noveno a</w:t>
              </w:r>
              <w:r w:rsidR="00256D73">
                <w:rPr>
                  <w:noProof/>
                  <w:lang w:val="es-MX"/>
                </w:rPr>
                <w:t xml:space="preserve">ño </w:t>
              </w:r>
              <w:r w:rsidR="001A7FA6">
                <w:rPr>
                  <w:noProof/>
                  <w:lang w:val="es-MX"/>
                </w:rPr>
                <w:t xml:space="preserve"> </w:t>
              </w:r>
            </w:sdtContent>
          </w:sdt>
        </w:sdtContent>
      </w:sdt>
      <w:r w:rsidR="00C51C5F">
        <w:rPr>
          <w:noProof/>
        </w:rPr>
        <w:t>Experiencia</w:t>
      </w:r>
    </w:p>
    <w:p w:rsidR="009832FF" w:rsidRDefault="009832FF" w:rsidP="009832FF">
      <w:pPr>
        <w:pStyle w:val="Subseccin"/>
      </w:pPr>
      <w:r>
        <w:t>Tenico en laboratorio   : agregados, alfalto,</w:t>
      </w:r>
    </w:p>
    <w:p w:rsidR="00256D73" w:rsidRDefault="009832FF" w:rsidP="009832FF">
      <w:pPr>
        <w:pStyle w:val="Subseccin"/>
      </w:pPr>
      <w:r>
        <w:t xml:space="preserve"> congreto, suelos</w:t>
      </w:r>
    </w:p>
    <w:p w:rsidR="009832FF" w:rsidRDefault="009832FF" w:rsidP="009832FF">
      <w:pPr>
        <w:pStyle w:val="Subseccin"/>
      </w:pPr>
      <w:r>
        <w:t xml:space="preserve">ESperiencias: </w:t>
      </w:r>
    </w:p>
    <w:p w:rsidR="005E035F" w:rsidRDefault="009832FF" w:rsidP="009832FF">
      <w:pPr>
        <w:pStyle w:val="Subseccin"/>
      </w:pPr>
      <w:r>
        <w:t xml:space="preserve">como esperiencia he trabajado  en: chofer  </w:t>
      </w:r>
      <w:r w:rsidR="005E035F">
        <w:t xml:space="preserve"> </w:t>
      </w:r>
      <w:proofErr w:type="gramStart"/>
      <w:r>
        <w:t>,camion</w:t>
      </w:r>
      <w:proofErr w:type="gramEnd"/>
      <w:r>
        <w:t xml:space="preserve"> pesado ,taxi </w:t>
      </w:r>
      <w:r w:rsidR="005E035F">
        <w:t>,</w:t>
      </w:r>
    </w:p>
    <w:p w:rsidR="005E035F" w:rsidRDefault="005E035F" w:rsidP="009832FF">
      <w:pPr>
        <w:pStyle w:val="Subseccin"/>
      </w:pPr>
      <w:r>
        <w:t xml:space="preserve"> operador de </w:t>
      </w:r>
      <w:r w:rsidR="004E0F01">
        <w:t>CARGADOR,</w:t>
      </w:r>
    </w:p>
    <w:p w:rsidR="009832FF" w:rsidRDefault="005E035F" w:rsidP="009832FF">
      <w:pPr>
        <w:pStyle w:val="Subseccin"/>
      </w:pPr>
      <w:r>
        <w:t xml:space="preserve"> licencias taxi, </w:t>
      </w:r>
      <w:bookmarkStart w:id="0" w:name="_GoBack"/>
      <w:bookmarkEnd w:id="0"/>
      <w:r w:rsidR="0051727E">
        <w:t>B3,</w:t>
      </w:r>
      <w:r>
        <w:t xml:space="preserve"> equipo especial.</w:t>
      </w:r>
    </w:p>
    <w:p w:rsidR="005E035F" w:rsidRDefault="005E035F" w:rsidP="009832FF">
      <w:pPr>
        <w:pStyle w:val="Subseccin"/>
      </w:pPr>
      <w:r>
        <w:t>tecnico de laboratorio en contructora meco y tajo elcolono,</w:t>
      </w:r>
    </w:p>
    <w:p w:rsidR="005E035F" w:rsidRDefault="009D033E" w:rsidP="009832FF">
      <w:pPr>
        <w:pStyle w:val="Subseccin"/>
      </w:pPr>
      <w:r>
        <w:t>SOLDADOR, ELETRICISTA</w:t>
      </w:r>
      <w:r w:rsidR="005E035F">
        <w:t xml:space="preserve"> y derivados en la </w:t>
      </w:r>
      <w:r w:rsidR="0051727E">
        <w:t>CONSTRUCION.</w:t>
      </w:r>
    </w:p>
    <w:p w:rsidR="009D033E" w:rsidRDefault="009D033E" w:rsidP="009832FF">
      <w:pPr>
        <w:pStyle w:val="Subseccin"/>
      </w:pPr>
      <w:r>
        <w:t xml:space="preserve">con los ARQUITECTOS; Daniel fallas </w:t>
      </w:r>
    </w:p>
    <w:p w:rsidR="009D033E" w:rsidRDefault="009D033E" w:rsidP="009832FF">
      <w:pPr>
        <w:pStyle w:val="Subseccin"/>
      </w:pPr>
      <w:r>
        <w:t>daniel fallas gomez</w:t>
      </w:r>
    </w:p>
    <w:p w:rsidR="00C61AA3" w:rsidRDefault="009D033E" w:rsidP="009D033E">
      <w:pPr>
        <w:pStyle w:val="Encabezadodelaseccin"/>
        <w:rPr>
          <w:noProof/>
          <w:color w:val="000000" w:themeColor="text1"/>
          <w:lang w:val="es-MX"/>
        </w:rPr>
      </w:pPr>
      <w:r>
        <w:rPr>
          <w:noProof/>
          <w:color w:val="ACDDE5" w:themeColor="accent1" w:themeTint="66"/>
          <w:lang w:val="es-MX"/>
        </w:rPr>
        <w:t>Referencias</w:t>
      </w:r>
    </w:p>
    <w:p w:rsidR="009D033E" w:rsidRDefault="009D033E" w:rsidP="009D033E">
      <w:pPr>
        <w:rPr>
          <w:lang w:val="es-MX"/>
        </w:rPr>
      </w:pPr>
      <w:proofErr w:type="spellStart"/>
      <w:r>
        <w:rPr>
          <w:lang w:val="es-MX"/>
        </w:rPr>
        <w:t>Leonte</w:t>
      </w:r>
      <w:proofErr w:type="spellEnd"/>
      <w:r>
        <w:rPr>
          <w:lang w:val="es-MX"/>
        </w:rPr>
        <w:t xml:space="preserve">  Moraga,</w:t>
      </w:r>
    </w:p>
    <w:p w:rsidR="00C61AA3" w:rsidRDefault="009D033E" w:rsidP="0036077D">
      <w:pPr>
        <w:rPr>
          <w:lang w:val="es-MX"/>
        </w:rPr>
      </w:pPr>
      <w:r>
        <w:rPr>
          <w:lang w:val="es-MX"/>
        </w:rPr>
        <w:t xml:space="preserve"> Jefe de máquinas constructora </w:t>
      </w:r>
      <w:proofErr w:type="spellStart"/>
      <w:r>
        <w:rPr>
          <w:lang w:val="es-MX"/>
        </w:rPr>
        <w:t>keybel</w:t>
      </w:r>
      <w:proofErr w:type="spellEnd"/>
      <w:r w:rsidR="0036077D">
        <w:rPr>
          <w:lang w:val="es-MX"/>
        </w:rPr>
        <w:t xml:space="preserve"> </w:t>
      </w:r>
      <w:r>
        <w:rPr>
          <w:lang w:val="es-MX"/>
        </w:rPr>
        <w:t xml:space="preserve"> 83847974</w:t>
      </w:r>
    </w:p>
    <w:p w:rsidR="0036077D" w:rsidRDefault="0036077D" w:rsidP="00C61AA3">
      <w:pPr>
        <w:pStyle w:val="Subseccin"/>
        <w:rPr>
          <w:lang w:val="es-MX"/>
        </w:rPr>
      </w:pPr>
      <w:r>
        <w:rPr>
          <w:lang w:val="es-MX"/>
        </w:rPr>
        <w:lastRenderedPageBreak/>
        <w:t>Arquitecto</w:t>
      </w:r>
    </w:p>
    <w:p w:rsidR="0036077D" w:rsidRDefault="0036077D" w:rsidP="00C61AA3">
      <w:pPr>
        <w:pStyle w:val="Subseccin"/>
        <w:rPr>
          <w:lang w:val="es-MX"/>
        </w:rPr>
      </w:pPr>
      <w:r>
        <w:rPr>
          <w:lang w:val="es-MX"/>
        </w:rPr>
        <w:t xml:space="preserve">Nicolas Fallas      </w:t>
      </w:r>
    </w:p>
    <w:p w:rsidR="009D033E" w:rsidRDefault="0036077D" w:rsidP="00C61AA3">
      <w:pPr>
        <w:pStyle w:val="Subseccin"/>
        <w:rPr>
          <w:lang w:val="es-MX"/>
        </w:rPr>
      </w:pPr>
      <w:r>
        <w:rPr>
          <w:lang w:val="es-MX"/>
        </w:rPr>
        <w:t xml:space="preserve">    #83980596                                                                                       </w:t>
      </w:r>
    </w:p>
    <w:p w:rsidR="0036077D" w:rsidRDefault="0036077D" w:rsidP="00C61AA3">
      <w:pPr>
        <w:pStyle w:val="Subseccin"/>
        <w:rPr>
          <w:lang w:val="es-MX"/>
        </w:rPr>
      </w:pPr>
      <w:r>
        <w:rPr>
          <w:lang w:val="es-MX"/>
        </w:rPr>
        <w:t>Arquitecto</w:t>
      </w:r>
    </w:p>
    <w:p w:rsidR="0036077D" w:rsidRDefault="0036077D" w:rsidP="00C61AA3">
      <w:pPr>
        <w:pStyle w:val="Subseccin"/>
        <w:rPr>
          <w:lang w:val="es-MX"/>
        </w:rPr>
      </w:pPr>
      <w:r>
        <w:rPr>
          <w:lang w:val="es-MX"/>
        </w:rPr>
        <w:t xml:space="preserve">Daniel fallas Gomez  </w:t>
      </w:r>
    </w:p>
    <w:p w:rsidR="0036077D" w:rsidRPr="009D033E" w:rsidRDefault="0036077D" w:rsidP="00C61AA3">
      <w:pPr>
        <w:pStyle w:val="Subseccin"/>
        <w:rPr>
          <w:lang w:val="es-MX"/>
        </w:rPr>
      </w:pPr>
      <w:r>
        <w:rPr>
          <w:lang w:val="es-MX"/>
        </w:rPr>
        <w:t xml:space="preserve"># 60408398                                  </w:t>
      </w:r>
    </w:p>
    <w:p w:rsidR="00C61AA3" w:rsidRPr="0036077D" w:rsidRDefault="00546D5E" w:rsidP="00C61AA3">
      <w:pPr>
        <w:pStyle w:val="Listaconvietas"/>
        <w:rPr>
          <w:noProof/>
        </w:rPr>
      </w:pPr>
      <w:r w:rsidRPr="00177311">
        <w:rPr>
          <w:noProof/>
          <w:sz w:val="32"/>
          <w:szCs w:val="32"/>
        </w:rPr>
        <w:t>Fir</w:t>
      </w:r>
      <w:r w:rsidR="0036077D">
        <w:rPr>
          <w:noProof/>
          <w:sz w:val="32"/>
          <w:szCs w:val="32"/>
        </w:rPr>
        <w:t>ma:_____________________</w:t>
      </w:r>
    </w:p>
    <w:p w:rsidR="0036077D" w:rsidRPr="0036077D" w:rsidRDefault="0036077D" w:rsidP="00C61AA3">
      <w:pPr>
        <w:pStyle w:val="Listaconvietas"/>
        <w:rPr>
          <w:noProof/>
        </w:rPr>
      </w:pPr>
      <w:r>
        <w:rPr>
          <w:noProof/>
          <w:sz w:val="32"/>
          <w:szCs w:val="32"/>
        </w:rPr>
        <w:t>Jorge Alonso Gomez Zuñiga</w:t>
      </w:r>
    </w:p>
    <w:p w:rsidR="00546D5E" w:rsidRPr="00546D5E" w:rsidRDefault="00564E40" w:rsidP="00C61AA3">
      <w:pPr>
        <w:pStyle w:val="Subseccin"/>
        <w:rPr>
          <w:b w:val="0"/>
          <w:bCs w:val="0"/>
          <w:caps w:val="0"/>
          <w:noProof/>
          <w:color w:val="404040" w:themeColor="text1" w:themeTint="BF"/>
          <w:szCs w:val="18"/>
        </w:rPr>
      </w:pPr>
      <w:r>
        <w:rPr>
          <w:b w:val="0"/>
          <w:bCs w:val="0"/>
          <w:caps w:val="0"/>
          <w:noProof/>
          <w:color w:val="404040" w:themeColor="text1" w:themeTint="BF"/>
          <w:szCs w:val="18"/>
        </w:rPr>
        <w:t>Gracias por su tiempo que Dios b</w:t>
      </w:r>
      <w:r w:rsidR="00546D5E">
        <w:rPr>
          <w:b w:val="0"/>
          <w:bCs w:val="0"/>
          <w:caps w:val="0"/>
          <w:noProof/>
          <w:color w:val="404040" w:themeColor="text1" w:themeTint="BF"/>
          <w:szCs w:val="18"/>
        </w:rPr>
        <w:t xml:space="preserve">endiga </w:t>
      </w:r>
      <w:r w:rsidR="002F4C8D">
        <w:rPr>
          <w:b w:val="0"/>
          <w:bCs w:val="0"/>
          <w:caps w:val="0"/>
          <w:noProof/>
          <w:color w:val="404040" w:themeColor="text1" w:themeTint="BF"/>
          <w:szCs w:val="18"/>
        </w:rPr>
        <w:t>a su</w:t>
      </w:r>
      <w:r w:rsidR="00546D5E">
        <w:rPr>
          <w:b w:val="0"/>
          <w:bCs w:val="0"/>
          <w:caps w:val="0"/>
          <w:noProof/>
          <w:color w:val="404040" w:themeColor="text1" w:themeTint="BF"/>
          <w:szCs w:val="18"/>
        </w:rPr>
        <w:t xml:space="preserve"> familia</w:t>
      </w:r>
      <w:r w:rsidR="002F4C8D">
        <w:rPr>
          <w:b w:val="0"/>
          <w:bCs w:val="0"/>
          <w:caps w:val="0"/>
          <w:noProof/>
          <w:color w:val="404040" w:themeColor="text1" w:themeTint="BF"/>
          <w:szCs w:val="18"/>
        </w:rPr>
        <w:t xml:space="preserve"> y negocio</w:t>
      </w:r>
    </w:p>
    <w:sectPr w:rsidR="00546D5E" w:rsidRPr="00546D5E">
      <w:footerReference w:type="default" r:id="rId12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D5C" w:rsidRDefault="00A30D5C">
      <w:pPr>
        <w:spacing w:after="0"/>
      </w:pPr>
      <w:r>
        <w:separator/>
      </w:r>
    </w:p>
  </w:endnote>
  <w:endnote w:type="continuationSeparator" w:id="0">
    <w:p w:rsidR="00A30D5C" w:rsidRDefault="00A30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7A7" w:rsidRDefault="00C51C5F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1727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D5C" w:rsidRDefault="00A30D5C">
      <w:pPr>
        <w:spacing w:after="0"/>
      </w:pPr>
      <w:r>
        <w:separator/>
      </w:r>
    </w:p>
  </w:footnote>
  <w:footnote w:type="continuationSeparator" w:id="0">
    <w:p w:rsidR="00A30D5C" w:rsidRDefault="00A30D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D60562A"/>
    <w:multiLevelType w:val="hybridMultilevel"/>
    <w:tmpl w:val="98429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26F5B"/>
    <w:multiLevelType w:val="hybridMultilevel"/>
    <w:tmpl w:val="7F903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23B8D"/>
    <w:multiLevelType w:val="hybridMultilevel"/>
    <w:tmpl w:val="94888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7E"/>
    <w:rsid w:val="000B144E"/>
    <w:rsid w:val="00177311"/>
    <w:rsid w:val="001A7FA6"/>
    <w:rsid w:val="00256D73"/>
    <w:rsid w:val="002E1A75"/>
    <w:rsid w:val="002F03EF"/>
    <w:rsid w:val="002F4C8D"/>
    <w:rsid w:val="0036077D"/>
    <w:rsid w:val="003F195F"/>
    <w:rsid w:val="004967A7"/>
    <w:rsid w:val="004E0F01"/>
    <w:rsid w:val="004F78CF"/>
    <w:rsid w:val="0051727E"/>
    <w:rsid w:val="00546D5E"/>
    <w:rsid w:val="00564E40"/>
    <w:rsid w:val="00595919"/>
    <w:rsid w:val="005E035F"/>
    <w:rsid w:val="005F1FE9"/>
    <w:rsid w:val="006224E8"/>
    <w:rsid w:val="006D0030"/>
    <w:rsid w:val="006E367E"/>
    <w:rsid w:val="007117AA"/>
    <w:rsid w:val="0076525E"/>
    <w:rsid w:val="00883D05"/>
    <w:rsid w:val="00961DC0"/>
    <w:rsid w:val="00980A08"/>
    <w:rsid w:val="009832FF"/>
    <w:rsid w:val="009B114E"/>
    <w:rsid w:val="009D033E"/>
    <w:rsid w:val="009D1140"/>
    <w:rsid w:val="00A30D5C"/>
    <w:rsid w:val="00A75C2A"/>
    <w:rsid w:val="00B05BD8"/>
    <w:rsid w:val="00C51C5F"/>
    <w:rsid w:val="00C61AA3"/>
    <w:rsid w:val="00E52B01"/>
    <w:rsid w:val="00E84069"/>
    <w:rsid w:val="00ED461B"/>
    <w:rsid w:val="00F529A9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6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7E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6E367E"/>
  </w:style>
  <w:style w:type="paragraph" w:styleId="Prrafodelista">
    <w:name w:val="List Paragraph"/>
    <w:basedOn w:val="Normal"/>
    <w:uiPriority w:val="34"/>
    <w:unhideWhenUsed/>
    <w:qFormat/>
    <w:rsid w:val="003F1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52B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B0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B01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B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B01"/>
    <w:rPr>
      <w:b/>
      <w:bCs/>
      <w:sz w:val="20"/>
    </w:rPr>
  </w:style>
  <w:style w:type="character" w:styleId="Hipervnculo">
    <w:name w:val="Hyperlink"/>
    <w:basedOn w:val="Fuentedeprrafopredeter"/>
    <w:uiPriority w:val="99"/>
    <w:unhideWhenUsed/>
    <w:rsid w:val="0051727E"/>
    <w:rPr>
      <w:color w:val="39A5B7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6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7E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6E367E"/>
  </w:style>
  <w:style w:type="paragraph" w:styleId="Prrafodelista">
    <w:name w:val="List Paragraph"/>
    <w:basedOn w:val="Normal"/>
    <w:uiPriority w:val="34"/>
    <w:unhideWhenUsed/>
    <w:qFormat/>
    <w:rsid w:val="003F1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52B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B01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B01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B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B01"/>
    <w:rPr>
      <w:b/>
      <w:bCs/>
      <w:sz w:val="20"/>
    </w:rPr>
  </w:style>
  <w:style w:type="character" w:styleId="Hipervnculo">
    <w:name w:val="Hyperlink"/>
    <w:basedOn w:val="Fuentedeprrafopredeter"/>
    <w:uiPriority w:val="99"/>
    <w:unhideWhenUsed/>
    <w:rsid w:val="0051727E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J.a68gomez09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Local\Temp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E71ABA6A4348C886C3C9B7F176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2312-891C-40CB-92C0-E8BED2C17AFC}"/>
      </w:docPartPr>
      <w:docPartBody>
        <w:p w:rsidR="009D6EE8" w:rsidRDefault="0014482F" w:rsidP="0014482F">
          <w:pPr>
            <w:pStyle w:val="0CE71ABA6A4348C886C3C9B7F17600B7"/>
          </w:pPr>
          <w:r>
            <w:t>[Teléfono]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2F"/>
    <w:rsid w:val="0014482F"/>
    <w:rsid w:val="003B5B2F"/>
    <w:rsid w:val="00633954"/>
    <w:rsid w:val="00747E11"/>
    <w:rsid w:val="00781782"/>
    <w:rsid w:val="00961D87"/>
    <w:rsid w:val="009D6EE8"/>
    <w:rsid w:val="00F1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141E8839A04FBD9B3A49E7E2888BD6">
    <w:name w:val="81141E8839A04FBD9B3A49E7E2888BD6"/>
  </w:style>
  <w:style w:type="paragraph" w:customStyle="1" w:styleId="103AC46884C64F10B3F54DE5B3B1FEBB">
    <w:name w:val="103AC46884C64F10B3F54DE5B3B1FEBB"/>
  </w:style>
  <w:style w:type="paragraph" w:customStyle="1" w:styleId="451B71955F4B4D4BA06B04C718A2B229">
    <w:name w:val="451B71955F4B4D4BA06B04C718A2B229"/>
  </w:style>
  <w:style w:type="paragraph" w:customStyle="1" w:styleId="39773AA0FE6B420E89F3C7611CCA7C1A">
    <w:name w:val="39773AA0FE6B420E89F3C7611CCA7C1A"/>
  </w:style>
  <w:style w:type="paragraph" w:customStyle="1" w:styleId="00591558F0E3427B87F1FC7E94F34C81">
    <w:name w:val="00591558F0E3427B87F1FC7E94F34C81"/>
  </w:style>
  <w:style w:type="paragraph" w:customStyle="1" w:styleId="D9F88652CF0947C7BBE4780D70F19D23">
    <w:name w:val="D9F88652CF0947C7BBE4780D70F19D23"/>
  </w:style>
  <w:style w:type="paragraph" w:customStyle="1" w:styleId="4016D2D9258946F4987EEA95BA77867D">
    <w:name w:val="4016D2D9258946F4987EEA95BA77867D"/>
  </w:style>
  <w:style w:type="paragraph" w:customStyle="1" w:styleId="A8218FF094E64098AAB4A51A5949749A">
    <w:name w:val="A8218FF094E64098AAB4A51A5949749A"/>
  </w:style>
  <w:style w:type="paragraph" w:customStyle="1" w:styleId="E7BFF75E3D4E4F21990C1D3E939508E4">
    <w:name w:val="E7BFF75E3D4E4F21990C1D3E939508E4"/>
  </w:style>
  <w:style w:type="character" w:styleId="Textodelmarcadordeposicin">
    <w:name w:val="Placeholder Text"/>
    <w:basedOn w:val="Fuentedeprrafopredeter"/>
    <w:uiPriority w:val="99"/>
    <w:semiHidden/>
    <w:rsid w:val="0014482F"/>
    <w:rPr>
      <w:color w:val="808080"/>
    </w:rPr>
  </w:style>
  <w:style w:type="paragraph" w:customStyle="1" w:styleId="DD87D61B766C4060A735B63CBD7EF2D0">
    <w:name w:val="DD87D61B766C4060A735B63CBD7EF2D0"/>
  </w:style>
  <w:style w:type="paragraph" w:customStyle="1" w:styleId="D3F661F473E347488FA7F4F54C518D5B">
    <w:name w:val="D3F661F473E347488FA7F4F54C518D5B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1DE0252B84454629B3DB0C2BFD69CDEF">
    <w:name w:val="1DE0252B84454629B3DB0C2BFD69CDEF"/>
  </w:style>
  <w:style w:type="paragraph" w:customStyle="1" w:styleId="3596DC786413477EB31D6EE5DA0D7E2A">
    <w:name w:val="3596DC786413477EB31D6EE5DA0D7E2A"/>
  </w:style>
  <w:style w:type="paragraph" w:customStyle="1" w:styleId="91C6C664F6584E399EE61E97516B894B">
    <w:name w:val="91C6C664F6584E399EE61E97516B894B"/>
  </w:style>
  <w:style w:type="paragraph" w:customStyle="1" w:styleId="CB479EBF6759450180041D07652A2CD0">
    <w:name w:val="CB479EBF6759450180041D07652A2CD0"/>
  </w:style>
  <w:style w:type="paragraph" w:customStyle="1" w:styleId="F4BC86ECF06D4796A8611DD1BE753B87">
    <w:name w:val="F4BC86ECF06D4796A8611DD1BE753B87"/>
  </w:style>
  <w:style w:type="paragraph" w:customStyle="1" w:styleId="D8B8E1052114498A82E1ED26E7641ABE">
    <w:name w:val="D8B8E1052114498A82E1ED26E7641ABE"/>
  </w:style>
  <w:style w:type="paragraph" w:customStyle="1" w:styleId="6F3FBD62F31445CB93A17B617146B4B2">
    <w:name w:val="6F3FBD62F31445CB93A17B617146B4B2"/>
  </w:style>
  <w:style w:type="paragraph" w:customStyle="1" w:styleId="0CE71ABA6A4348C886C3C9B7F17600B7">
    <w:name w:val="0CE71ABA6A4348C886C3C9B7F17600B7"/>
    <w:rsid w:val="0014482F"/>
  </w:style>
  <w:style w:type="paragraph" w:customStyle="1" w:styleId="E0149BA83C614FDC9E389687100A6B75">
    <w:name w:val="E0149BA83C614FDC9E389687100A6B75"/>
    <w:rsid w:val="0014482F"/>
  </w:style>
  <w:style w:type="paragraph" w:customStyle="1" w:styleId="08195DDC32FC45398BE8C4E102CCF8B5">
    <w:name w:val="08195DDC32FC45398BE8C4E102CCF8B5"/>
    <w:rsid w:val="0014482F"/>
  </w:style>
  <w:style w:type="paragraph" w:customStyle="1" w:styleId="99125B11E4074118AB7E5CE485D9026E">
    <w:name w:val="99125B11E4074118AB7E5CE485D9026E"/>
    <w:rsid w:val="0014482F"/>
  </w:style>
  <w:style w:type="paragraph" w:customStyle="1" w:styleId="EF1FF52384A641B2A02E2DC8ED2B28A5">
    <w:name w:val="EF1FF52384A641B2A02E2DC8ED2B28A5"/>
    <w:rsid w:val="0014482F"/>
  </w:style>
  <w:style w:type="paragraph" w:customStyle="1" w:styleId="64F9B10255B34623AFF1C1FF9B61F40B">
    <w:name w:val="64F9B10255B34623AFF1C1FF9B61F40B"/>
    <w:rsid w:val="001448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141E8839A04FBD9B3A49E7E2888BD6">
    <w:name w:val="81141E8839A04FBD9B3A49E7E2888BD6"/>
  </w:style>
  <w:style w:type="paragraph" w:customStyle="1" w:styleId="103AC46884C64F10B3F54DE5B3B1FEBB">
    <w:name w:val="103AC46884C64F10B3F54DE5B3B1FEBB"/>
  </w:style>
  <w:style w:type="paragraph" w:customStyle="1" w:styleId="451B71955F4B4D4BA06B04C718A2B229">
    <w:name w:val="451B71955F4B4D4BA06B04C718A2B229"/>
  </w:style>
  <w:style w:type="paragraph" w:customStyle="1" w:styleId="39773AA0FE6B420E89F3C7611CCA7C1A">
    <w:name w:val="39773AA0FE6B420E89F3C7611CCA7C1A"/>
  </w:style>
  <w:style w:type="paragraph" w:customStyle="1" w:styleId="00591558F0E3427B87F1FC7E94F34C81">
    <w:name w:val="00591558F0E3427B87F1FC7E94F34C81"/>
  </w:style>
  <w:style w:type="paragraph" w:customStyle="1" w:styleId="D9F88652CF0947C7BBE4780D70F19D23">
    <w:name w:val="D9F88652CF0947C7BBE4780D70F19D23"/>
  </w:style>
  <w:style w:type="paragraph" w:customStyle="1" w:styleId="4016D2D9258946F4987EEA95BA77867D">
    <w:name w:val="4016D2D9258946F4987EEA95BA77867D"/>
  </w:style>
  <w:style w:type="paragraph" w:customStyle="1" w:styleId="A8218FF094E64098AAB4A51A5949749A">
    <w:name w:val="A8218FF094E64098AAB4A51A5949749A"/>
  </w:style>
  <w:style w:type="paragraph" w:customStyle="1" w:styleId="E7BFF75E3D4E4F21990C1D3E939508E4">
    <w:name w:val="E7BFF75E3D4E4F21990C1D3E939508E4"/>
  </w:style>
  <w:style w:type="character" w:styleId="Textodelmarcadordeposicin">
    <w:name w:val="Placeholder Text"/>
    <w:basedOn w:val="Fuentedeprrafopredeter"/>
    <w:uiPriority w:val="99"/>
    <w:semiHidden/>
    <w:rsid w:val="0014482F"/>
    <w:rPr>
      <w:color w:val="808080"/>
    </w:rPr>
  </w:style>
  <w:style w:type="paragraph" w:customStyle="1" w:styleId="DD87D61B766C4060A735B63CBD7EF2D0">
    <w:name w:val="DD87D61B766C4060A735B63CBD7EF2D0"/>
  </w:style>
  <w:style w:type="paragraph" w:customStyle="1" w:styleId="D3F661F473E347488FA7F4F54C518D5B">
    <w:name w:val="D3F661F473E347488FA7F4F54C518D5B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1DE0252B84454629B3DB0C2BFD69CDEF">
    <w:name w:val="1DE0252B84454629B3DB0C2BFD69CDEF"/>
  </w:style>
  <w:style w:type="paragraph" w:customStyle="1" w:styleId="3596DC786413477EB31D6EE5DA0D7E2A">
    <w:name w:val="3596DC786413477EB31D6EE5DA0D7E2A"/>
  </w:style>
  <w:style w:type="paragraph" w:customStyle="1" w:styleId="91C6C664F6584E399EE61E97516B894B">
    <w:name w:val="91C6C664F6584E399EE61E97516B894B"/>
  </w:style>
  <w:style w:type="paragraph" w:customStyle="1" w:styleId="CB479EBF6759450180041D07652A2CD0">
    <w:name w:val="CB479EBF6759450180041D07652A2CD0"/>
  </w:style>
  <w:style w:type="paragraph" w:customStyle="1" w:styleId="F4BC86ECF06D4796A8611DD1BE753B87">
    <w:name w:val="F4BC86ECF06D4796A8611DD1BE753B87"/>
  </w:style>
  <w:style w:type="paragraph" w:customStyle="1" w:styleId="D8B8E1052114498A82E1ED26E7641ABE">
    <w:name w:val="D8B8E1052114498A82E1ED26E7641ABE"/>
  </w:style>
  <w:style w:type="paragraph" w:customStyle="1" w:styleId="6F3FBD62F31445CB93A17B617146B4B2">
    <w:name w:val="6F3FBD62F31445CB93A17B617146B4B2"/>
  </w:style>
  <w:style w:type="paragraph" w:customStyle="1" w:styleId="0CE71ABA6A4348C886C3C9B7F17600B7">
    <w:name w:val="0CE71ABA6A4348C886C3C9B7F17600B7"/>
    <w:rsid w:val="0014482F"/>
  </w:style>
  <w:style w:type="paragraph" w:customStyle="1" w:styleId="E0149BA83C614FDC9E389687100A6B75">
    <w:name w:val="E0149BA83C614FDC9E389687100A6B75"/>
    <w:rsid w:val="0014482F"/>
  </w:style>
  <w:style w:type="paragraph" w:customStyle="1" w:styleId="08195DDC32FC45398BE8C4E102CCF8B5">
    <w:name w:val="08195DDC32FC45398BE8C4E102CCF8B5"/>
    <w:rsid w:val="0014482F"/>
  </w:style>
  <w:style w:type="paragraph" w:customStyle="1" w:styleId="99125B11E4074118AB7E5CE485D9026E">
    <w:name w:val="99125B11E4074118AB7E5CE485D9026E"/>
    <w:rsid w:val="0014482F"/>
  </w:style>
  <w:style w:type="paragraph" w:customStyle="1" w:styleId="EF1FF52384A641B2A02E2DC8ED2B28A5">
    <w:name w:val="EF1FF52384A641B2A02E2DC8ED2B28A5"/>
    <w:rsid w:val="0014482F"/>
  </w:style>
  <w:style w:type="paragraph" w:customStyle="1" w:styleId="64F9B10255B34623AFF1C1FF9B61F40B">
    <w:name w:val="64F9B10255B34623AFF1C1FF9B61F40B"/>
    <w:rsid w:val="00144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72414094</CompanyPhone>
  <CompanyFax/>
  <CompanyEmail>Correo kevi619@hotmail.com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515CE-BF85-4F15-852C-25987981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TS102918880.dotx</Template>
  <TotalTime>165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10</cp:revision>
  <dcterms:created xsi:type="dcterms:W3CDTF">2014-08-17T22:09:00Z</dcterms:created>
  <dcterms:modified xsi:type="dcterms:W3CDTF">2016-05-30T04:17:00Z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