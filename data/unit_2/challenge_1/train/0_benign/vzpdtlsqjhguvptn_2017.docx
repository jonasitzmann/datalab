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68" w:rsidRPr="00CB0622" w:rsidRDefault="00162A68" w:rsidP="00B01ABB">
      <w:pPr>
        <w:ind w:left="180"/>
        <w:rPr>
          <w:sz w:val="24"/>
        </w:rPr>
      </w:pPr>
    </w:p>
    <w:p w:rsidR="002D21DD" w:rsidRPr="00CB0622" w:rsidRDefault="002D21DD" w:rsidP="002D21DD">
      <w:pPr>
        <w:spacing w:before="240" w:after="240"/>
        <w:ind w:left="0"/>
        <w:jc w:val="left"/>
        <w:rPr>
          <w:b/>
          <w:sz w:val="32"/>
          <w:szCs w:val="28"/>
        </w:rPr>
      </w:pPr>
      <w:r w:rsidRPr="00CB0622">
        <w:rPr>
          <w:b/>
          <w:sz w:val="28"/>
          <w:szCs w:val="28"/>
        </w:rPr>
        <w:t xml:space="preserve">Module : </w:t>
      </w:r>
      <w:r w:rsidRPr="00CB0622">
        <w:rPr>
          <w:sz w:val="24"/>
        </w:rPr>
        <w:t>Applications hypermédias</w:t>
      </w:r>
    </w:p>
    <w:p w:rsidR="002D21DD" w:rsidRPr="00CB0622" w:rsidRDefault="002D21DD" w:rsidP="002D21DD">
      <w:pPr>
        <w:spacing w:before="240" w:after="240"/>
        <w:ind w:left="0"/>
        <w:jc w:val="left"/>
        <w:rPr>
          <w:sz w:val="24"/>
        </w:rPr>
      </w:pPr>
      <w:r w:rsidRPr="00CB0622">
        <w:rPr>
          <w:b/>
          <w:sz w:val="28"/>
          <w:szCs w:val="28"/>
        </w:rPr>
        <w:t>Activité d’apprentissage :</w:t>
      </w:r>
      <w:r w:rsidRPr="00CB0622">
        <w:t xml:space="preserve"> </w:t>
      </w:r>
      <w:r w:rsidRPr="00CB0622">
        <w:rPr>
          <w:sz w:val="24"/>
        </w:rPr>
        <w:t>Créer et utiliser une feuille de style</w:t>
      </w:r>
    </w:p>
    <w:p w:rsidR="002D21DD" w:rsidRPr="00CB0622" w:rsidRDefault="002D21DD" w:rsidP="002D21DD">
      <w:pPr>
        <w:numPr>
          <w:ilvl w:val="0"/>
          <w:numId w:val="4"/>
        </w:numPr>
        <w:rPr>
          <w:sz w:val="24"/>
        </w:rPr>
      </w:pPr>
      <w:r w:rsidRPr="00CB0622">
        <w:rPr>
          <w:sz w:val="24"/>
        </w:rPr>
        <w:t xml:space="preserve">De mettre en page sur plusieurs colonnes avec des </w:t>
      </w:r>
      <w:proofErr w:type="spellStart"/>
      <w:r w:rsidRPr="00CB0622">
        <w:rPr>
          <w:sz w:val="24"/>
        </w:rPr>
        <w:t>css</w:t>
      </w:r>
      <w:proofErr w:type="spellEnd"/>
    </w:p>
    <w:p w:rsidR="00CE5AD1" w:rsidRPr="00CB0622" w:rsidRDefault="00CE5AD1" w:rsidP="00B01ABB">
      <w:pPr>
        <w:ind w:left="180"/>
        <w:rPr>
          <w:sz w:val="24"/>
        </w:rPr>
      </w:pPr>
    </w:p>
    <w:p w:rsidR="00B01ABB" w:rsidRPr="00CB0622" w:rsidRDefault="00B01ABB" w:rsidP="00CE3AA4">
      <w:pPr>
        <w:spacing w:before="240" w:after="240"/>
        <w:ind w:left="0"/>
        <w:jc w:val="center"/>
        <w:rPr>
          <w:b/>
          <w:smallCaps/>
          <w:sz w:val="32"/>
          <w:u w:color="00FF00"/>
        </w:rPr>
      </w:pPr>
      <w:r w:rsidRPr="00CB0622">
        <w:rPr>
          <w:b/>
          <w:smallCaps/>
          <w:sz w:val="32"/>
          <w:u w:color="00FF00"/>
        </w:rPr>
        <w:t>Description de l’activité</w:t>
      </w:r>
    </w:p>
    <w:p w:rsidR="00B3212D" w:rsidRPr="00CB0622" w:rsidRDefault="00B3212D" w:rsidP="00B3212D">
      <w:pPr>
        <w:rPr>
          <w:sz w:val="24"/>
        </w:rPr>
      </w:pPr>
    </w:p>
    <w:tbl>
      <w:tblPr>
        <w:tblW w:w="0" w:type="auto"/>
        <w:tblInd w:w="-8" w:type="dxa"/>
        <w:tblBorders>
          <w:top w:val="single" w:sz="6" w:space="0" w:color="00FF00"/>
          <w:left w:val="single" w:sz="6" w:space="0" w:color="00FF00"/>
          <w:bottom w:val="single" w:sz="6" w:space="0" w:color="00FF00"/>
          <w:right w:val="single" w:sz="6" w:space="0" w:color="00FF00"/>
          <w:insideH w:val="single" w:sz="6" w:space="0" w:color="00FF00"/>
          <w:insideV w:val="single" w:sz="6" w:space="0" w:color="00FF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CB0622" w:rsidRPr="00CB0622" w:rsidTr="0049341E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706" w:right="170" w:hanging="288"/>
              <w:rPr>
                <w:rFonts w:ascii="Verdana" w:hAnsi="Verdana" w:cs="TimesNewRoman"/>
                <w:b/>
                <w:sz w:val="24"/>
                <w:szCs w:val="22"/>
              </w:rPr>
            </w:pPr>
          </w:p>
          <w:p w:rsidR="00CB0622" w:rsidRPr="0049341E" w:rsidRDefault="00CB0622" w:rsidP="0049341E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  <w:r w:rsidRPr="0049341E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 xml:space="preserve">Exercice </w:t>
            </w:r>
            <w:r w:rsidR="004F0733" w:rsidRPr="0049341E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>1</w:t>
            </w:r>
            <w:r w:rsidRPr="0049341E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> : mise en page sur 2 colonnes de largeur fixe</w:t>
            </w: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1704" w:right="170" w:hanging="288"/>
              <w:rPr>
                <w:rFonts w:ascii="Verdana" w:hAnsi="Verdana"/>
                <w:sz w:val="24"/>
                <w:szCs w:val="22"/>
              </w:rPr>
            </w:pP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284" w:right="170"/>
              <w:jc w:val="both"/>
              <w:rPr>
                <w:rFonts w:ascii="Verdana" w:hAnsi="Verdana"/>
                <w:sz w:val="24"/>
                <w:szCs w:val="22"/>
              </w:rPr>
            </w:pPr>
            <w:r w:rsidRPr="00CB0622">
              <w:rPr>
                <w:rFonts w:ascii="Verdana" w:hAnsi="Verdana"/>
                <w:sz w:val="24"/>
                <w:szCs w:val="22"/>
              </w:rPr>
              <w:t>Nous allons créer une mise en page à l’aide de styles pour obtenir un menu de navigation à gauche du document et le contenu dans la colonne de droite, avec un en-tête et un pied de page.</w:t>
            </w:r>
          </w:p>
          <w:p w:rsidR="00CB0622" w:rsidRPr="004F0733" w:rsidRDefault="00CB0622" w:rsidP="0049341E">
            <w:pPr>
              <w:pStyle w:val="Titre4"/>
              <w:ind w:right="170"/>
              <w:rPr>
                <w:rFonts w:ascii="Verdana" w:hAnsi="Verdana"/>
                <w:sz w:val="24"/>
                <w:szCs w:val="22"/>
                <w:u w:val="single"/>
              </w:rPr>
            </w:pPr>
            <w:r w:rsidRPr="004F0733">
              <w:rPr>
                <w:rFonts w:ascii="Verdana" w:hAnsi="Verdana"/>
                <w:sz w:val="24"/>
                <w:szCs w:val="22"/>
                <w:u w:val="single"/>
              </w:rPr>
              <w:t>Structuration du document</w:t>
            </w:r>
          </w:p>
          <w:p w:rsidR="00CB0622" w:rsidRPr="00CB0622" w:rsidRDefault="00787BF9" w:rsidP="0049341E">
            <w:pPr>
              <w:ind w:left="284" w:right="17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1B04A1" wp14:editId="52121837">
                  <wp:extent cx="5475600" cy="35496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00" cy="35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0622" w:rsidRPr="00CB0622" w:rsidRDefault="00CB0622" w:rsidP="0049341E">
            <w:pPr>
              <w:ind w:right="170"/>
              <w:rPr>
                <w:sz w:val="24"/>
              </w:rPr>
            </w:pPr>
          </w:p>
          <w:p w:rsidR="00CB0622" w:rsidRPr="00CB0622" w:rsidRDefault="00691CAD" w:rsidP="0049341E">
            <w:pPr>
              <w:pStyle w:val="Paragraphedeliste"/>
              <w:numPr>
                <w:ilvl w:val="0"/>
                <w:numId w:val="4"/>
              </w:numPr>
              <w:ind w:right="170"/>
              <w:rPr>
                <w:sz w:val="24"/>
              </w:rPr>
            </w:pPr>
            <w:r w:rsidRPr="00CB0622">
              <w:rPr>
                <w:sz w:val="24"/>
              </w:rPr>
              <w:t>Un</w:t>
            </w:r>
            <w:r w:rsidR="00CB0622" w:rsidRPr="00CB0622">
              <w:rPr>
                <w:sz w:val="24"/>
              </w:rPr>
              <w:t xml:space="preserve"> paragraphe h1 qui contient l’en-tête </w:t>
            </w:r>
            <w:proofErr w:type="gramStart"/>
            <w:r w:rsidR="00CB0622" w:rsidRPr="00CB0622">
              <w:rPr>
                <w:sz w:val="24"/>
              </w:rPr>
              <w:t>( on</w:t>
            </w:r>
            <w:proofErr w:type="gramEnd"/>
            <w:r w:rsidR="00CB0622" w:rsidRPr="00CB0622">
              <w:rPr>
                <w:sz w:val="24"/>
              </w:rPr>
              <w:t xml:space="preserve"> aurait pu mettre l’en-tête dans le bloc global sous forme de div … )</w:t>
            </w:r>
          </w:p>
          <w:p w:rsidR="00CB0622" w:rsidRPr="00CB0622" w:rsidRDefault="00CB0622" w:rsidP="0049341E">
            <w:pPr>
              <w:ind w:right="170"/>
              <w:rPr>
                <w:sz w:val="24"/>
              </w:rPr>
            </w:pPr>
          </w:p>
          <w:p w:rsidR="00CB0622" w:rsidRPr="00CB0622" w:rsidRDefault="00691CAD" w:rsidP="0049341E">
            <w:pPr>
              <w:pStyle w:val="Paragraphedeliste"/>
              <w:numPr>
                <w:ilvl w:val="0"/>
                <w:numId w:val="4"/>
              </w:numPr>
              <w:ind w:right="170"/>
              <w:rPr>
                <w:sz w:val="24"/>
              </w:rPr>
            </w:pPr>
            <w:r w:rsidRPr="00CB0622">
              <w:rPr>
                <w:sz w:val="24"/>
              </w:rPr>
              <w:t>Un</w:t>
            </w:r>
            <w:r w:rsidR="00CB0622" w:rsidRPr="00CB0622">
              <w:rPr>
                <w:sz w:val="24"/>
              </w:rPr>
              <w:t xml:space="preserve"> bloc div dont l’ID est global contient les autres blocs : </w:t>
            </w:r>
            <w:proofErr w:type="spellStart"/>
            <w:r w:rsidR="00CB0622" w:rsidRPr="00CB0622">
              <w:rPr>
                <w:sz w:val="24"/>
              </w:rPr>
              <w:t>blocmenu</w:t>
            </w:r>
            <w:proofErr w:type="spellEnd"/>
            <w:r w:rsidR="00CB0622" w:rsidRPr="00CB0622">
              <w:rPr>
                <w:sz w:val="24"/>
              </w:rPr>
              <w:t xml:space="preserve"> et contenu et dont la largeur est de </w:t>
            </w:r>
            <w:r w:rsidR="00CD3C9D">
              <w:rPr>
                <w:sz w:val="24"/>
              </w:rPr>
              <w:t>800</w:t>
            </w:r>
            <w:r w:rsidR="00CB0622" w:rsidRPr="00CB0622">
              <w:rPr>
                <w:sz w:val="24"/>
              </w:rPr>
              <w:t xml:space="preserve"> pixels</w:t>
            </w:r>
          </w:p>
          <w:p w:rsidR="00CB0622" w:rsidRPr="00CB0622" w:rsidRDefault="00CB0622" w:rsidP="0049341E">
            <w:pPr>
              <w:ind w:right="170"/>
              <w:rPr>
                <w:sz w:val="24"/>
              </w:rPr>
            </w:pPr>
          </w:p>
          <w:p w:rsidR="00CB0622" w:rsidRPr="00CB0622" w:rsidRDefault="00691CAD" w:rsidP="0049341E">
            <w:pPr>
              <w:pStyle w:val="Paragraphedeliste"/>
              <w:numPr>
                <w:ilvl w:val="0"/>
                <w:numId w:val="4"/>
              </w:numPr>
              <w:ind w:right="170"/>
              <w:rPr>
                <w:sz w:val="24"/>
              </w:rPr>
            </w:pPr>
            <w:r w:rsidRPr="00CB0622">
              <w:rPr>
                <w:sz w:val="24"/>
              </w:rPr>
              <w:lastRenderedPageBreak/>
              <w:t>Un</w:t>
            </w:r>
            <w:r w:rsidR="00CB0622" w:rsidRPr="00CB0622">
              <w:rPr>
                <w:sz w:val="24"/>
              </w:rPr>
              <w:t xml:space="preserve"> bloc dont l’ID est </w:t>
            </w:r>
            <w:proofErr w:type="spellStart"/>
            <w:r w:rsidR="00CB0622" w:rsidRPr="00CB0622">
              <w:rPr>
                <w:sz w:val="24"/>
              </w:rPr>
              <w:t>blocmenu</w:t>
            </w:r>
            <w:proofErr w:type="spellEnd"/>
            <w:r w:rsidR="00CB0622" w:rsidRPr="00CB0622">
              <w:rPr>
                <w:sz w:val="24"/>
              </w:rPr>
              <w:t xml:space="preserve"> contient le menu à gauche, sous forme de liste à puce contenant des liens hypertextes. Ce bloc a une largeur fixe de 1</w:t>
            </w:r>
            <w:r w:rsidR="0001715F">
              <w:rPr>
                <w:sz w:val="24"/>
              </w:rPr>
              <w:t>6</w:t>
            </w:r>
            <w:r w:rsidR="00CB0622" w:rsidRPr="00CB0622">
              <w:rPr>
                <w:sz w:val="24"/>
              </w:rPr>
              <w:t>0 pixels</w:t>
            </w:r>
          </w:p>
          <w:p w:rsidR="00CB0622" w:rsidRPr="00CB0622" w:rsidRDefault="00CB0622" w:rsidP="0049341E">
            <w:pPr>
              <w:ind w:right="170"/>
              <w:rPr>
                <w:sz w:val="24"/>
              </w:rPr>
            </w:pPr>
          </w:p>
          <w:p w:rsidR="00CB0622" w:rsidRPr="00CB0622" w:rsidRDefault="00691CAD" w:rsidP="0049341E">
            <w:pPr>
              <w:pStyle w:val="Paragraphedeliste"/>
              <w:numPr>
                <w:ilvl w:val="0"/>
                <w:numId w:val="4"/>
              </w:numPr>
              <w:ind w:right="170"/>
              <w:rPr>
                <w:sz w:val="24"/>
              </w:rPr>
            </w:pPr>
            <w:r w:rsidRPr="00CB0622">
              <w:rPr>
                <w:sz w:val="24"/>
              </w:rPr>
              <w:t>Un</w:t>
            </w:r>
            <w:r w:rsidR="00CB0622" w:rsidRPr="00CB0622">
              <w:rPr>
                <w:sz w:val="24"/>
              </w:rPr>
              <w:t xml:space="preserve"> bloc dont l’ID est contenu contient le contenu du document, ici un texte sans signification. </w:t>
            </w:r>
          </w:p>
          <w:p w:rsidR="00CB0622" w:rsidRPr="00CB0622" w:rsidRDefault="00CB0622" w:rsidP="0049341E">
            <w:pPr>
              <w:ind w:right="170"/>
              <w:rPr>
                <w:sz w:val="24"/>
              </w:rPr>
            </w:pPr>
          </w:p>
          <w:p w:rsidR="00CB0622" w:rsidRDefault="00691CAD" w:rsidP="0049341E">
            <w:pPr>
              <w:pStyle w:val="Paragraphedeliste"/>
              <w:numPr>
                <w:ilvl w:val="0"/>
                <w:numId w:val="4"/>
              </w:numPr>
              <w:ind w:right="170"/>
              <w:rPr>
                <w:sz w:val="24"/>
              </w:rPr>
            </w:pPr>
            <w:r w:rsidRPr="00CB0622">
              <w:rPr>
                <w:sz w:val="24"/>
              </w:rPr>
              <w:t>Un</w:t>
            </w:r>
            <w:r w:rsidR="00CB0622" w:rsidRPr="00CB0622">
              <w:rPr>
                <w:sz w:val="24"/>
              </w:rPr>
              <w:t xml:space="preserve"> paragraphe dont l’ID est pied contient le pied de page. On aurait pu faire aussi un bloc div à l’intérieur du bloc global</w:t>
            </w:r>
          </w:p>
          <w:p w:rsidR="000C1DB6" w:rsidRPr="000C1DB6" w:rsidRDefault="000C1DB6" w:rsidP="000C1DB6">
            <w:pPr>
              <w:pStyle w:val="Paragraphedeliste"/>
              <w:rPr>
                <w:sz w:val="24"/>
              </w:rPr>
            </w:pPr>
          </w:p>
          <w:p w:rsidR="000C1DB6" w:rsidRPr="00CB0622" w:rsidRDefault="000C1DB6" w:rsidP="0049341E">
            <w:pPr>
              <w:pStyle w:val="Paragraphedeliste"/>
              <w:numPr>
                <w:ilvl w:val="0"/>
                <w:numId w:val="4"/>
              </w:numPr>
              <w:ind w:right="170"/>
              <w:rPr>
                <w:sz w:val="24"/>
              </w:rPr>
            </w:pPr>
          </w:p>
          <w:p w:rsidR="00CB0622" w:rsidRPr="004F0733" w:rsidRDefault="00CB0622" w:rsidP="0049341E">
            <w:pPr>
              <w:pStyle w:val="Titre4"/>
              <w:ind w:right="170"/>
              <w:rPr>
                <w:rFonts w:ascii="Verdana" w:hAnsi="Verdana"/>
                <w:sz w:val="24"/>
                <w:szCs w:val="22"/>
                <w:u w:val="single"/>
              </w:rPr>
            </w:pPr>
            <w:r w:rsidRPr="004F0733">
              <w:rPr>
                <w:rFonts w:ascii="Verdana" w:hAnsi="Verdana"/>
                <w:sz w:val="24"/>
                <w:szCs w:val="22"/>
                <w:u w:val="single"/>
              </w:rPr>
              <w:t>Le code html du document</w:t>
            </w:r>
          </w:p>
          <w:p w:rsidR="00CB0622" w:rsidRPr="00CB0622" w:rsidRDefault="00CB0622" w:rsidP="0049341E">
            <w:pPr>
              <w:pStyle w:val="Titre4"/>
              <w:ind w:right="170"/>
              <w:rPr>
                <w:rFonts w:ascii="Verdana" w:hAnsi="Verdana"/>
                <w:sz w:val="24"/>
                <w:szCs w:val="22"/>
              </w:rPr>
            </w:pP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proofErr w:type="gramStart"/>
            <w:r w:rsidRPr="00787BF9">
              <w:rPr>
                <w:sz w:val="24"/>
              </w:rPr>
              <w:t>&lt;!</w:t>
            </w:r>
            <w:proofErr w:type="spellStart"/>
            <w:r w:rsidRPr="00787BF9">
              <w:rPr>
                <w:sz w:val="24"/>
              </w:rPr>
              <w:t>doctype</w:t>
            </w:r>
            <w:proofErr w:type="spellEnd"/>
            <w:proofErr w:type="gramEnd"/>
            <w:r w:rsidRPr="00787BF9">
              <w:rPr>
                <w:sz w:val="24"/>
              </w:rPr>
              <w:t xml:space="preserve"> html&gt;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</w:t>
            </w:r>
            <w:proofErr w:type="gramStart"/>
            <w:r w:rsidRPr="00787BF9">
              <w:rPr>
                <w:sz w:val="24"/>
              </w:rPr>
              <w:t>html</w:t>
            </w:r>
            <w:proofErr w:type="gramEnd"/>
            <w:r w:rsidRPr="00787BF9">
              <w:rPr>
                <w:sz w:val="24"/>
              </w:rPr>
              <w:t>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  <w:t>&lt;</w:t>
            </w:r>
            <w:proofErr w:type="spellStart"/>
            <w:proofErr w:type="gramStart"/>
            <w:r w:rsidRPr="00787BF9">
              <w:rPr>
                <w:sz w:val="24"/>
              </w:rPr>
              <w:t>head</w:t>
            </w:r>
            <w:proofErr w:type="spellEnd"/>
            <w:proofErr w:type="gramEnd"/>
            <w:r w:rsidRPr="00787BF9">
              <w:rPr>
                <w:sz w:val="24"/>
              </w:rPr>
              <w:t>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  <w:t>&lt;</w:t>
            </w:r>
            <w:proofErr w:type="spellStart"/>
            <w:proofErr w:type="gramStart"/>
            <w:r w:rsidRPr="00787BF9">
              <w:rPr>
                <w:sz w:val="24"/>
              </w:rPr>
              <w:t>title</w:t>
            </w:r>
            <w:proofErr w:type="spellEnd"/>
            <w:proofErr w:type="gramEnd"/>
            <w:r w:rsidRPr="00787BF9">
              <w:rPr>
                <w:sz w:val="24"/>
              </w:rPr>
              <w:t>&gt; Gabarit à 2 colonnes de longueur fixe &lt;/</w:t>
            </w:r>
            <w:proofErr w:type="spellStart"/>
            <w:r w:rsidRPr="00787BF9">
              <w:rPr>
                <w:sz w:val="24"/>
              </w:rPr>
              <w:t>title</w:t>
            </w:r>
            <w:proofErr w:type="spellEnd"/>
            <w:r w:rsidRPr="00787BF9">
              <w:rPr>
                <w:sz w:val="24"/>
              </w:rPr>
              <w:t>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  <w:t>&lt;</w:t>
            </w:r>
            <w:proofErr w:type="spellStart"/>
            <w:proofErr w:type="gramStart"/>
            <w:r w:rsidRPr="00787BF9">
              <w:rPr>
                <w:sz w:val="24"/>
              </w:rPr>
              <w:t>meta</w:t>
            </w:r>
            <w:proofErr w:type="spellEnd"/>
            <w:proofErr w:type="gramEnd"/>
            <w:r w:rsidRPr="00787BF9">
              <w:rPr>
                <w:sz w:val="24"/>
              </w:rPr>
              <w:t xml:space="preserve"> </w:t>
            </w:r>
            <w:proofErr w:type="spellStart"/>
            <w:r w:rsidRPr="00787BF9">
              <w:rPr>
                <w:sz w:val="24"/>
              </w:rPr>
              <w:t>charset</w:t>
            </w:r>
            <w:proofErr w:type="spellEnd"/>
            <w:r w:rsidRPr="00787BF9">
              <w:rPr>
                <w:sz w:val="24"/>
              </w:rPr>
              <w:t xml:space="preserve">="utf-8"&gt; 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  <w:t>&lt;</w:t>
            </w:r>
            <w:proofErr w:type="spellStart"/>
            <w:proofErr w:type="gramStart"/>
            <w:r w:rsidRPr="00787BF9">
              <w:rPr>
                <w:sz w:val="24"/>
              </w:rPr>
              <w:t>link</w:t>
            </w:r>
            <w:proofErr w:type="spellEnd"/>
            <w:proofErr w:type="gramEnd"/>
            <w:r w:rsidRPr="00787BF9">
              <w:rPr>
                <w:sz w:val="24"/>
              </w:rPr>
              <w:t xml:space="preserve"> type="</w:t>
            </w:r>
            <w:proofErr w:type="spellStart"/>
            <w:r w:rsidRPr="00787BF9">
              <w:rPr>
                <w:sz w:val="24"/>
              </w:rPr>
              <w:t>text</w:t>
            </w:r>
            <w:proofErr w:type="spellEnd"/>
            <w:r w:rsidRPr="00787BF9">
              <w:rPr>
                <w:sz w:val="24"/>
              </w:rPr>
              <w:t>/</w:t>
            </w:r>
            <w:proofErr w:type="spellStart"/>
            <w:r w:rsidRPr="00787BF9">
              <w:rPr>
                <w:sz w:val="24"/>
              </w:rPr>
              <w:t>css</w:t>
            </w:r>
            <w:proofErr w:type="spellEnd"/>
            <w:r w:rsidRPr="00787BF9">
              <w:rPr>
                <w:sz w:val="24"/>
              </w:rPr>
              <w:t xml:space="preserve">" </w:t>
            </w:r>
            <w:proofErr w:type="spellStart"/>
            <w:r w:rsidRPr="00787BF9">
              <w:rPr>
                <w:sz w:val="24"/>
              </w:rPr>
              <w:t>rel</w:t>
            </w:r>
            <w:proofErr w:type="spellEnd"/>
            <w:r w:rsidRPr="00787BF9">
              <w:rPr>
                <w:sz w:val="24"/>
              </w:rPr>
              <w:t>="</w:t>
            </w:r>
            <w:proofErr w:type="spellStart"/>
            <w:r w:rsidRPr="00787BF9">
              <w:rPr>
                <w:sz w:val="24"/>
              </w:rPr>
              <w:t>stylesheet</w:t>
            </w:r>
            <w:proofErr w:type="spellEnd"/>
            <w:r w:rsidRPr="00787BF9">
              <w:rPr>
                <w:sz w:val="24"/>
              </w:rPr>
              <w:t xml:space="preserve">" </w:t>
            </w:r>
            <w:proofErr w:type="spellStart"/>
            <w:r w:rsidRPr="00787BF9">
              <w:rPr>
                <w:sz w:val="24"/>
              </w:rPr>
              <w:t>href</w:t>
            </w:r>
            <w:proofErr w:type="spellEnd"/>
            <w:r w:rsidRPr="00787BF9">
              <w:rPr>
                <w:sz w:val="24"/>
              </w:rPr>
              <w:t>="gabarit2clf.css"&gt;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&lt;/</w:t>
            </w:r>
            <w:proofErr w:type="spellStart"/>
            <w:r w:rsidRPr="00787BF9">
              <w:rPr>
                <w:sz w:val="24"/>
              </w:rPr>
              <w:t>head</w:t>
            </w:r>
            <w:proofErr w:type="spellEnd"/>
            <w:r w:rsidRPr="00787BF9">
              <w:rPr>
                <w:sz w:val="24"/>
              </w:rPr>
              <w:t>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</w:t>
            </w:r>
            <w:proofErr w:type="gramStart"/>
            <w:r w:rsidRPr="00787BF9">
              <w:rPr>
                <w:sz w:val="24"/>
              </w:rPr>
              <w:t>body</w:t>
            </w:r>
            <w:proofErr w:type="gramEnd"/>
            <w:r w:rsidRPr="00787BF9">
              <w:rPr>
                <w:sz w:val="24"/>
              </w:rPr>
              <w:t>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</w:t>
            </w:r>
            <w:proofErr w:type="gramStart"/>
            <w:r w:rsidRPr="00787BF9">
              <w:rPr>
                <w:sz w:val="24"/>
              </w:rPr>
              <w:t>div</w:t>
            </w:r>
            <w:proofErr w:type="gramEnd"/>
            <w:r w:rsidRPr="00787BF9">
              <w:rPr>
                <w:sz w:val="24"/>
              </w:rPr>
              <w:t xml:space="preserve"> id ="</w:t>
            </w:r>
            <w:proofErr w:type="spellStart"/>
            <w:r w:rsidRPr="00787BF9">
              <w:rPr>
                <w:sz w:val="24"/>
              </w:rPr>
              <w:t>entete</w:t>
            </w:r>
            <w:proofErr w:type="spellEnd"/>
            <w:r w:rsidRPr="00787BF9">
              <w:rPr>
                <w:sz w:val="24"/>
              </w:rPr>
              <w:t xml:space="preserve">"&gt;&lt;h1&gt; Page de présentation des effets de </w:t>
            </w:r>
            <w:proofErr w:type="spellStart"/>
            <w:r w:rsidRPr="00787BF9">
              <w:rPr>
                <w:sz w:val="24"/>
              </w:rPr>
              <w:t>float</w:t>
            </w:r>
            <w:proofErr w:type="spellEnd"/>
            <w:r w:rsidRPr="00787BF9">
              <w:rPr>
                <w:sz w:val="24"/>
              </w:rPr>
              <w:t xml:space="preserve"> sur le flux&lt;/h1&gt;&lt;/div&gt;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</w:t>
            </w:r>
            <w:proofErr w:type="gramStart"/>
            <w:r w:rsidRPr="00787BF9">
              <w:rPr>
                <w:sz w:val="24"/>
              </w:rPr>
              <w:t>div</w:t>
            </w:r>
            <w:proofErr w:type="gramEnd"/>
            <w:r w:rsidRPr="00787BF9">
              <w:rPr>
                <w:sz w:val="24"/>
              </w:rPr>
              <w:t xml:space="preserve"> id="global"&gt;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</w:t>
            </w:r>
            <w:proofErr w:type="gramStart"/>
            <w:r w:rsidRPr="00787BF9">
              <w:rPr>
                <w:sz w:val="24"/>
              </w:rPr>
              <w:t>div</w:t>
            </w:r>
            <w:proofErr w:type="gramEnd"/>
            <w:r w:rsidRPr="00787BF9">
              <w:rPr>
                <w:sz w:val="24"/>
              </w:rPr>
              <w:t xml:space="preserve"> id ="</w:t>
            </w:r>
            <w:proofErr w:type="spell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>"&gt;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p</w:t>
            </w:r>
            <w:proofErr w:type="gramEnd"/>
            <w:r w:rsidRPr="00787BF9">
              <w:rPr>
                <w:sz w:val="24"/>
              </w:rPr>
              <w:t>&gt;Bloc menu</w:t>
            </w:r>
            <w:r w:rsidR="000C1DB6" w:rsidRPr="00787BF9">
              <w:rPr>
                <w:sz w:val="24"/>
              </w:rPr>
              <w:t>&lt;/p&gt;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p</w:t>
            </w:r>
            <w:proofErr w:type="gramEnd"/>
            <w:r w:rsidRPr="00787BF9">
              <w:rPr>
                <w:sz w:val="24"/>
              </w:rPr>
              <w:t>&gt;largeur fixe : 160px&lt;/p&gt;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h</w:t>
            </w:r>
            <w:proofErr w:type="gramEnd"/>
            <w:r w:rsidRPr="00787BF9">
              <w:rPr>
                <w:sz w:val="24"/>
              </w:rPr>
              <w:t>2&gt;Menu&lt;/h2&gt;</w:t>
            </w:r>
            <w:r w:rsidR="000C1DB6">
              <w:rPr>
                <w:sz w:val="24"/>
              </w:rPr>
              <w:t xml:space="preserve"> 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  <w:t>&lt;</w:t>
            </w:r>
            <w:proofErr w:type="spellStart"/>
            <w:proofErr w:type="gramStart"/>
            <w:r w:rsidRPr="00787BF9">
              <w:rPr>
                <w:sz w:val="24"/>
              </w:rPr>
              <w:t>ul</w:t>
            </w:r>
            <w:proofErr w:type="spellEnd"/>
            <w:proofErr w:type="gramEnd"/>
            <w:r w:rsidRPr="00787BF9">
              <w:rPr>
                <w:sz w:val="24"/>
              </w:rPr>
              <w:t>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li</w:t>
            </w:r>
            <w:proofErr w:type="gramEnd"/>
            <w:r w:rsidRPr="00787BF9">
              <w:rPr>
                <w:sz w:val="24"/>
              </w:rPr>
              <w:t xml:space="preserve">&gt;&lt;a </w:t>
            </w:r>
            <w:proofErr w:type="spellStart"/>
            <w:r w:rsidRPr="00787BF9">
              <w:rPr>
                <w:sz w:val="24"/>
              </w:rPr>
              <w:t>href</w:t>
            </w:r>
            <w:proofErr w:type="spellEnd"/>
            <w:r w:rsidRPr="00787BF9">
              <w:rPr>
                <w:sz w:val="24"/>
              </w:rPr>
              <w:t>="#"&gt;Premier lien&lt;/a&gt;&lt;/li&gt;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li</w:t>
            </w:r>
            <w:proofErr w:type="gramEnd"/>
            <w:r w:rsidRPr="00787BF9">
              <w:rPr>
                <w:sz w:val="24"/>
              </w:rPr>
              <w:t xml:space="preserve">&gt;&lt;a </w:t>
            </w:r>
            <w:proofErr w:type="spellStart"/>
            <w:r w:rsidRPr="00787BF9">
              <w:rPr>
                <w:sz w:val="24"/>
              </w:rPr>
              <w:t>href</w:t>
            </w:r>
            <w:proofErr w:type="spellEnd"/>
            <w:r w:rsidRPr="00787BF9">
              <w:rPr>
                <w:sz w:val="24"/>
              </w:rPr>
              <w:t>="#"&gt;Deuxième lien&lt;/a&gt;&lt;/li&gt;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li</w:t>
            </w:r>
            <w:proofErr w:type="gramEnd"/>
            <w:r w:rsidRPr="00787BF9">
              <w:rPr>
                <w:sz w:val="24"/>
              </w:rPr>
              <w:t xml:space="preserve">&gt;&lt;a </w:t>
            </w:r>
            <w:proofErr w:type="spellStart"/>
            <w:r w:rsidRPr="00787BF9">
              <w:rPr>
                <w:sz w:val="24"/>
              </w:rPr>
              <w:t>href</w:t>
            </w:r>
            <w:proofErr w:type="spellEnd"/>
            <w:r w:rsidRPr="00787BF9">
              <w:rPr>
                <w:sz w:val="24"/>
              </w:rPr>
              <w:t>="#"&gt;Troisième lien&lt;/a&gt;&lt;/li&gt;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li</w:t>
            </w:r>
            <w:proofErr w:type="gramEnd"/>
            <w:r w:rsidRPr="00787BF9">
              <w:rPr>
                <w:sz w:val="24"/>
              </w:rPr>
              <w:t xml:space="preserve">&gt;&lt;a </w:t>
            </w:r>
            <w:proofErr w:type="spellStart"/>
            <w:r w:rsidRPr="00787BF9">
              <w:rPr>
                <w:sz w:val="24"/>
              </w:rPr>
              <w:t>href</w:t>
            </w:r>
            <w:proofErr w:type="spellEnd"/>
            <w:r w:rsidRPr="00787BF9">
              <w:rPr>
                <w:sz w:val="24"/>
              </w:rPr>
              <w:t>="#"&gt;Quatrième lien&lt;/a&gt;&lt;/li&gt;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li</w:t>
            </w:r>
            <w:proofErr w:type="gramEnd"/>
            <w:r w:rsidRPr="00787BF9">
              <w:rPr>
                <w:sz w:val="24"/>
              </w:rPr>
              <w:t xml:space="preserve">&gt;&lt;a </w:t>
            </w:r>
            <w:proofErr w:type="spellStart"/>
            <w:r w:rsidRPr="00787BF9">
              <w:rPr>
                <w:sz w:val="24"/>
              </w:rPr>
              <w:t>href</w:t>
            </w:r>
            <w:proofErr w:type="spellEnd"/>
            <w:r w:rsidRPr="00787BF9">
              <w:rPr>
                <w:sz w:val="24"/>
              </w:rPr>
              <w:t>="#"&gt;Cinquième lien&lt;/a&gt;&lt;/li&gt;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  <w:t>&lt;/</w:t>
            </w:r>
            <w:proofErr w:type="spellStart"/>
            <w:r w:rsidRPr="00787BF9">
              <w:rPr>
                <w:sz w:val="24"/>
              </w:rPr>
              <w:t>ul</w:t>
            </w:r>
            <w:proofErr w:type="spellEnd"/>
            <w:r w:rsidRPr="00787BF9">
              <w:rPr>
                <w:sz w:val="24"/>
              </w:rPr>
              <w:t>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</w:t>
            </w:r>
            <w:proofErr w:type="spellStart"/>
            <w:proofErr w:type="gramStart"/>
            <w:r w:rsidRPr="00787BF9">
              <w:rPr>
                <w:sz w:val="24"/>
              </w:rPr>
              <w:t>br</w:t>
            </w:r>
            <w:proofErr w:type="spellEnd"/>
            <w:proofErr w:type="gramEnd"/>
            <w:r w:rsidRPr="00787BF9">
              <w:rPr>
                <w:sz w:val="24"/>
              </w:rPr>
              <w:t>&gt;&lt;</w:t>
            </w:r>
            <w:proofErr w:type="spellStart"/>
            <w:r w:rsidRPr="00787BF9">
              <w:rPr>
                <w:sz w:val="24"/>
              </w:rPr>
              <w:t>br</w:t>
            </w:r>
            <w:proofErr w:type="spellEnd"/>
            <w:r w:rsidRPr="00787BF9">
              <w:rPr>
                <w:sz w:val="24"/>
              </w:rPr>
              <w:t>&gt;&lt;</w:t>
            </w:r>
            <w:proofErr w:type="spellStart"/>
            <w:r w:rsidRPr="00787BF9">
              <w:rPr>
                <w:sz w:val="24"/>
              </w:rPr>
              <w:t>br</w:t>
            </w:r>
            <w:proofErr w:type="spellEnd"/>
            <w:r w:rsidRPr="00787BF9">
              <w:rPr>
                <w:sz w:val="24"/>
              </w:rPr>
              <w:t>&gt;&lt;</w:t>
            </w:r>
            <w:proofErr w:type="spellStart"/>
            <w:r w:rsidRPr="00787BF9">
              <w:rPr>
                <w:sz w:val="24"/>
              </w:rPr>
              <w:t>br</w:t>
            </w:r>
            <w:proofErr w:type="spellEnd"/>
            <w:r w:rsidRPr="00787BF9">
              <w:rPr>
                <w:sz w:val="24"/>
              </w:rPr>
              <w:t>&gt;&lt;</w:t>
            </w:r>
            <w:proofErr w:type="spellStart"/>
            <w:r w:rsidRPr="00787BF9">
              <w:rPr>
                <w:sz w:val="24"/>
              </w:rPr>
              <w:t>br</w:t>
            </w:r>
            <w:proofErr w:type="spellEnd"/>
            <w:r w:rsidRPr="00787BF9">
              <w:rPr>
                <w:sz w:val="24"/>
              </w:rPr>
              <w:t>&gt;&lt;</w:t>
            </w:r>
            <w:proofErr w:type="spellStart"/>
            <w:r w:rsidRPr="00787BF9">
              <w:rPr>
                <w:sz w:val="24"/>
              </w:rPr>
              <w:t>b</w:t>
            </w:r>
            <w:r w:rsidR="0049341E">
              <w:rPr>
                <w:sz w:val="24"/>
              </w:rPr>
              <w:t>r</w:t>
            </w:r>
            <w:proofErr w:type="spellEnd"/>
            <w:r w:rsidR="0049341E">
              <w:rPr>
                <w:sz w:val="24"/>
              </w:rPr>
              <w:t>&gt;&lt;</w:t>
            </w:r>
            <w:proofErr w:type="spellStart"/>
            <w:r w:rsidR="0049341E">
              <w:rPr>
                <w:sz w:val="24"/>
              </w:rPr>
              <w:t>br</w:t>
            </w:r>
            <w:proofErr w:type="spellEnd"/>
            <w:r w:rsidR="0049341E">
              <w:rPr>
                <w:sz w:val="24"/>
              </w:rPr>
              <w:t>&gt;&lt;</w:t>
            </w:r>
            <w:proofErr w:type="spellStart"/>
            <w:r w:rsidR="0049341E">
              <w:rPr>
                <w:sz w:val="24"/>
              </w:rPr>
              <w:t>br</w:t>
            </w:r>
            <w:proofErr w:type="spellEnd"/>
            <w:r w:rsidR="0049341E">
              <w:rPr>
                <w:sz w:val="24"/>
              </w:rPr>
              <w:t>&gt;&lt;</w:t>
            </w:r>
            <w:proofErr w:type="spellStart"/>
            <w:r w:rsidR="0049341E">
              <w:rPr>
                <w:sz w:val="24"/>
              </w:rPr>
              <w:t>br</w:t>
            </w:r>
            <w:proofErr w:type="spellEnd"/>
            <w:r w:rsidR="0049341E">
              <w:rPr>
                <w:sz w:val="24"/>
              </w:rPr>
              <w:t>&gt;&lt;</w:t>
            </w:r>
            <w:proofErr w:type="spellStart"/>
            <w:r w:rsidR="0049341E">
              <w:rPr>
                <w:sz w:val="24"/>
              </w:rPr>
              <w:t>br</w:t>
            </w:r>
            <w:proofErr w:type="spellEnd"/>
            <w:r w:rsidR="0049341E">
              <w:rPr>
                <w:sz w:val="24"/>
              </w:rPr>
              <w:t>&gt;&lt;</w:t>
            </w:r>
            <w:proofErr w:type="spellStart"/>
            <w:r w:rsidR="0049341E">
              <w:rPr>
                <w:sz w:val="24"/>
              </w:rPr>
              <w:t>br</w:t>
            </w:r>
            <w:proofErr w:type="spellEnd"/>
            <w:r w:rsidR="0049341E">
              <w:rPr>
                <w:sz w:val="24"/>
              </w:rPr>
              <w:t>&gt;&lt;</w:t>
            </w:r>
            <w:proofErr w:type="spellStart"/>
            <w:r w:rsidR="0049341E">
              <w:rPr>
                <w:sz w:val="24"/>
              </w:rPr>
              <w:t>br</w:t>
            </w:r>
            <w:proofErr w:type="spellEnd"/>
            <w:r w:rsidR="0049341E">
              <w:rPr>
                <w:sz w:val="24"/>
              </w:rPr>
              <w:t>&gt;&lt;</w:t>
            </w:r>
            <w:proofErr w:type="spellStart"/>
            <w:r w:rsidR="0049341E">
              <w:rPr>
                <w:sz w:val="24"/>
              </w:rPr>
              <w:t>br</w:t>
            </w:r>
            <w:proofErr w:type="spellEnd"/>
            <w:r w:rsidRPr="00787BF9">
              <w:rPr>
                <w:sz w:val="24"/>
              </w:rPr>
              <w:t>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&lt;/div&gt;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</w:t>
            </w:r>
            <w:proofErr w:type="gramStart"/>
            <w:r w:rsidRPr="00787BF9">
              <w:rPr>
                <w:sz w:val="24"/>
              </w:rPr>
              <w:t>div</w:t>
            </w:r>
            <w:proofErr w:type="gramEnd"/>
            <w:r w:rsidRPr="00787BF9">
              <w:rPr>
                <w:sz w:val="24"/>
              </w:rPr>
              <w:t xml:space="preserve"> id="contenu"&gt; 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p</w:t>
            </w:r>
            <w:proofErr w:type="gramEnd"/>
            <w:r w:rsidRPr="00787BF9">
              <w:rPr>
                <w:sz w:val="24"/>
              </w:rPr>
              <w:t>&gt;Bloc contenu</w:t>
            </w:r>
            <w:r w:rsidR="000C1DB6" w:rsidRPr="00787BF9">
              <w:rPr>
                <w:sz w:val="24"/>
              </w:rPr>
              <w:t>&lt;/p&gt;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  <w:t>&lt;</w:t>
            </w:r>
            <w:proofErr w:type="gramStart"/>
            <w:r w:rsidRPr="00787BF9">
              <w:rPr>
                <w:sz w:val="24"/>
              </w:rPr>
              <w:t>p</w:t>
            </w:r>
            <w:proofErr w:type="gramEnd"/>
            <w:r w:rsidRPr="00787BF9">
              <w:rPr>
                <w:sz w:val="24"/>
              </w:rPr>
              <w:t>&gt; largeur fixe : 800px&lt;/p&gt;</w:t>
            </w:r>
          </w:p>
          <w:p w:rsidR="00787BF9" w:rsidRPr="00787BF9" w:rsidRDefault="0049341E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>
              <w:rPr>
                <w:sz w:val="24"/>
              </w:rPr>
              <w:tab/>
            </w:r>
            <w:r w:rsidR="00787BF9" w:rsidRPr="00787BF9">
              <w:rPr>
                <w:sz w:val="24"/>
              </w:rPr>
              <w:t>&lt;</w:t>
            </w:r>
            <w:proofErr w:type="gramStart"/>
            <w:r w:rsidR="00787BF9" w:rsidRPr="00787BF9">
              <w:rPr>
                <w:sz w:val="24"/>
              </w:rPr>
              <w:t>p</w:t>
            </w:r>
            <w:proofErr w:type="gramEnd"/>
            <w:r w:rsidR="00787BF9" w:rsidRPr="00787BF9">
              <w:rPr>
                <w:sz w:val="24"/>
              </w:rPr>
              <w:t xml:space="preserve">&gt;Ici  on va essayer de présenter du texte, des images, des graphiques et du </w:t>
            </w:r>
            <w:r w:rsidR="000C1DB6" w:rsidRPr="000C1DB6">
              <w:rPr>
                <w:sz w:val="24"/>
              </w:rPr>
              <w:t>texte</w:t>
            </w:r>
            <w:r w:rsidR="000C1DB6">
              <w:rPr>
                <w:sz w:val="24"/>
              </w:rPr>
              <w:t xml:space="preserve"> </w:t>
            </w:r>
            <w:r w:rsidR="00787BF9" w:rsidRPr="00787BF9">
              <w:rPr>
                <w:sz w:val="24"/>
              </w:rPr>
              <w:t xml:space="preserve">avec des </w:t>
            </w:r>
            <w:r w:rsidR="000C1DB6" w:rsidRPr="00787BF9">
              <w:rPr>
                <w:sz w:val="24"/>
              </w:rPr>
              <w:t xml:space="preserve">différents </w:t>
            </w:r>
            <w:r w:rsidR="00787BF9" w:rsidRPr="00787BF9">
              <w:rPr>
                <w:sz w:val="24"/>
              </w:rPr>
              <w:t>format</w:t>
            </w:r>
            <w:r w:rsidR="000C1DB6">
              <w:rPr>
                <w:sz w:val="24"/>
              </w:rPr>
              <w:t>s</w:t>
            </w:r>
            <w:r w:rsidR="00787BF9" w:rsidRPr="00787BF9">
              <w:rPr>
                <w:sz w:val="24"/>
              </w:rPr>
              <w:t xml:space="preserve"> &lt;</w:t>
            </w:r>
            <w:proofErr w:type="spellStart"/>
            <w:r w:rsidR="00787BF9" w:rsidRPr="00787BF9">
              <w:rPr>
                <w:sz w:val="24"/>
              </w:rPr>
              <w:t>strong</w:t>
            </w:r>
            <w:proofErr w:type="spellEnd"/>
            <w:r w:rsidR="00787BF9" w:rsidRPr="00787BF9">
              <w:rPr>
                <w:sz w:val="24"/>
              </w:rPr>
              <w:t>&gt; comme du texte en gras&lt;/</w:t>
            </w:r>
            <w:proofErr w:type="spellStart"/>
            <w:r w:rsidR="00787BF9" w:rsidRPr="00787BF9">
              <w:rPr>
                <w:sz w:val="24"/>
              </w:rPr>
              <w:t>strong</w:t>
            </w:r>
            <w:proofErr w:type="spellEnd"/>
            <w:r w:rsidR="00787BF9" w:rsidRPr="00787BF9">
              <w:rPr>
                <w:sz w:val="24"/>
              </w:rPr>
              <w:t>&gt; ou encore du texte &lt;</w:t>
            </w:r>
            <w:proofErr w:type="spellStart"/>
            <w:r w:rsidR="00787BF9" w:rsidRPr="00787BF9">
              <w:rPr>
                <w:sz w:val="24"/>
              </w:rPr>
              <w:t>em</w:t>
            </w:r>
            <w:proofErr w:type="spellEnd"/>
            <w:r w:rsidR="00787BF9" w:rsidRPr="00787BF9">
              <w:rPr>
                <w:sz w:val="24"/>
              </w:rPr>
              <w:t>&gt; "avec intonation "emphatique".&lt;/</w:t>
            </w:r>
            <w:proofErr w:type="spellStart"/>
            <w:r w:rsidR="00787BF9" w:rsidRPr="00787BF9">
              <w:rPr>
                <w:sz w:val="24"/>
              </w:rPr>
              <w:t>em</w:t>
            </w:r>
            <w:proofErr w:type="spellEnd"/>
            <w:r w:rsidR="00787BF9" w:rsidRPr="00787BF9">
              <w:rPr>
                <w:sz w:val="24"/>
              </w:rPr>
              <w:t xml:space="preserve">&gt; et beaucoup d'autres ...!!!!!!!. Ici on va essayer de présenter du texte, des images, des graphiques et du </w:t>
            </w:r>
            <w:r w:rsidR="000C1DB6" w:rsidRPr="000C1DB6">
              <w:rPr>
                <w:sz w:val="24"/>
              </w:rPr>
              <w:t>texte</w:t>
            </w:r>
            <w:r w:rsidR="000C1DB6">
              <w:rPr>
                <w:sz w:val="24"/>
              </w:rPr>
              <w:t xml:space="preserve"> </w:t>
            </w:r>
            <w:r w:rsidR="00787BF9" w:rsidRPr="00787BF9">
              <w:rPr>
                <w:sz w:val="24"/>
              </w:rPr>
              <w:t xml:space="preserve">avec </w:t>
            </w:r>
            <w:r w:rsidR="000C1DB6" w:rsidRPr="00787BF9">
              <w:rPr>
                <w:sz w:val="24"/>
              </w:rPr>
              <w:t xml:space="preserve">des différents </w:t>
            </w:r>
            <w:r w:rsidR="00787BF9" w:rsidRPr="00787BF9">
              <w:rPr>
                <w:sz w:val="24"/>
              </w:rPr>
              <w:t>format</w:t>
            </w:r>
            <w:r w:rsidR="000C1DB6">
              <w:rPr>
                <w:sz w:val="24"/>
              </w:rPr>
              <w:t>s</w:t>
            </w:r>
            <w:r w:rsidR="00787BF9" w:rsidRPr="00787BF9">
              <w:rPr>
                <w:sz w:val="24"/>
              </w:rPr>
              <w:t xml:space="preserve"> &lt;</w:t>
            </w:r>
            <w:proofErr w:type="spellStart"/>
            <w:r w:rsidR="00787BF9" w:rsidRPr="00787BF9">
              <w:rPr>
                <w:sz w:val="24"/>
              </w:rPr>
              <w:t>strong</w:t>
            </w:r>
            <w:proofErr w:type="spellEnd"/>
            <w:r w:rsidR="00787BF9" w:rsidRPr="00787BF9">
              <w:rPr>
                <w:sz w:val="24"/>
              </w:rPr>
              <w:t>&gt; comme du texte en gras&lt;/</w:t>
            </w:r>
            <w:proofErr w:type="spellStart"/>
            <w:r w:rsidR="00787BF9" w:rsidRPr="00787BF9">
              <w:rPr>
                <w:sz w:val="24"/>
              </w:rPr>
              <w:t>strong</w:t>
            </w:r>
            <w:proofErr w:type="spellEnd"/>
            <w:r w:rsidR="00787BF9" w:rsidRPr="00787BF9">
              <w:rPr>
                <w:sz w:val="24"/>
              </w:rPr>
              <w:t xml:space="preserve">&gt; ou encore </w:t>
            </w:r>
            <w:r w:rsidR="00787BF9" w:rsidRPr="00787BF9">
              <w:rPr>
                <w:sz w:val="24"/>
              </w:rPr>
              <w:lastRenderedPageBreak/>
              <w:t>du texte</w:t>
            </w:r>
            <w:r>
              <w:rPr>
                <w:sz w:val="24"/>
              </w:rPr>
              <w:t xml:space="preserve"> </w:t>
            </w:r>
            <w:r w:rsidR="00787BF9" w:rsidRPr="00787BF9">
              <w:rPr>
                <w:sz w:val="24"/>
              </w:rPr>
              <w:t>&lt;</w:t>
            </w:r>
            <w:proofErr w:type="spellStart"/>
            <w:r w:rsidR="00787BF9" w:rsidRPr="00787BF9">
              <w:rPr>
                <w:sz w:val="24"/>
              </w:rPr>
              <w:t>em</w:t>
            </w:r>
            <w:proofErr w:type="spellEnd"/>
            <w:r w:rsidR="00787BF9" w:rsidRPr="00787BF9">
              <w:rPr>
                <w:sz w:val="24"/>
              </w:rPr>
              <w:t>&gt; "avec intonation "emphatique</w:t>
            </w:r>
            <w:proofErr w:type="gramStart"/>
            <w:r w:rsidR="00787BF9" w:rsidRPr="00787BF9">
              <w:rPr>
                <w:sz w:val="24"/>
              </w:rPr>
              <w:t>".&lt;</w:t>
            </w:r>
            <w:proofErr w:type="gramEnd"/>
            <w:r w:rsidR="00787BF9" w:rsidRPr="00787BF9">
              <w:rPr>
                <w:sz w:val="24"/>
              </w:rPr>
              <w:t>/</w:t>
            </w:r>
            <w:proofErr w:type="spellStart"/>
            <w:r w:rsidR="00787BF9" w:rsidRPr="00787BF9">
              <w:rPr>
                <w:sz w:val="24"/>
              </w:rPr>
              <w:t>em</w:t>
            </w:r>
            <w:proofErr w:type="spellEnd"/>
            <w:r w:rsidR="00787BF9" w:rsidRPr="00787BF9">
              <w:rPr>
                <w:sz w:val="24"/>
              </w:rPr>
              <w:t>&gt; et beaucoup d'autres ...!!!!!!!&lt;</w:t>
            </w:r>
            <w:proofErr w:type="spellStart"/>
            <w:r w:rsidR="00787BF9" w:rsidRPr="00787BF9">
              <w:rPr>
                <w:sz w:val="24"/>
              </w:rPr>
              <w:t>br</w:t>
            </w:r>
            <w:proofErr w:type="spellEnd"/>
            <w:r w:rsidR="00787BF9" w:rsidRPr="00787BF9">
              <w:rPr>
                <w:sz w:val="24"/>
              </w:rPr>
              <w:t>&gt;&lt;/p&gt;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&lt;/div&gt;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</w:t>
            </w:r>
            <w:proofErr w:type="gramStart"/>
            <w:r w:rsidRPr="00787BF9">
              <w:rPr>
                <w:sz w:val="24"/>
              </w:rPr>
              <w:t>div</w:t>
            </w:r>
            <w:proofErr w:type="gramEnd"/>
            <w:r w:rsidRPr="00787BF9">
              <w:rPr>
                <w:sz w:val="24"/>
              </w:rPr>
              <w:t xml:space="preserve"> id="pied"&gt;&lt;h2&gt; Pied de page :&lt;/h2&gt; &lt;p&gt; Alors là où on met tous les informations qui permettent de nous contacter&lt;/P&gt;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 xml:space="preserve">&lt;/div&gt; 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&lt;/div&gt;</w:t>
            </w:r>
          </w:p>
          <w:p w:rsidR="00787BF9" w:rsidRP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&lt;/body&gt;</w:t>
            </w:r>
          </w:p>
          <w:p w:rsidR="00787BF9" w:rsidRDefault="00787BF9" w:rsidP="00493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170"/>
              <w:rPr>
                <w:sz w:val="24"/>
              </w:rPr>
            </w:pPr>
            <w:r w:rsidRPr="00787BF9">
              <w:rPr>
                <w:sz w:val="24"/>
              </w:rPr>
              <w:t>&lt;/html&gt;</w:t>
            </w:r>
          </w:p>
          <w:p w:rsidR="00CB0622" w:rsidRPr="004F0733" w:rsidRDefault="00CB0622" w:rsidP="0049341E">
            <w:pPr>
              <w:pStyle w:val="Titre4"/>
              <w:ind w:right="170"/>
              <w:rPr>
                <w:rFonts w:ascii="Verdana" w:hAnsi="Verdana"/>
                <w:sz w:val="24"/>
                <w:szCs w:val="22"/>
                <w:u w:val="single"/>
              </w:rPr>
            </w:pPr>
            <w:r w:rsidRPr="004F0733">
              <w:rPr>
                <w:rFonts w:ascii="Verdana" w:hAnsi="Verdana"/>
                <w:sz w:val="24"/>
                <w:szCs w:val="22"/>
                <w:u w:val="single"/>
              </w:rPr>
              <w:t xml:space="preserve">La feuille de style </w:t>
            </w:r>
            <w:r w:rsidR="00787BF9" w:rsidRPr="00787BF9">
              <w:rPr>
                <w:rFonts w:ascii="Verdana" w:hAnsi="Verdana"/>
                <w:sz w:val="24"/>
                <w:szCs w:val="22"/>
                <w:u w:val="single"/>
              </w:rPr>
              <w:t>gabarit2clf.css</w:t>
            </w:r>
          </w:p>
          <w:p w:rsidR="00CB0622" w:rsidRPr="00CB0622" w:rsidRDefault="00CB0622" w:rsidP="0049341E">
            <w:pPr>
              <w:ind w:right="170"/>
              <w:rPr>
                <w:sz w:val="24"/>
              </w:rPr>
            </w:pP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proofErr w:type="gramStart"/>
            <w:r w:rsidRPr="00787BF9">
              <w:rPr>
                <w:sz w:val="24"/>
              </w:rPr>
              <w:t>body{</w:t>
            </w:r>
            <w:proofErr w:type="gramEnd"/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background</w:t>
            </w:r>
            <w:proofErr w:type="gramEnd"/>
            <w:r w:rsidRPr="00787BF9">
              <w:rPr>
                <w:sz w:val="24"/>
              </w:rPr>
              <w:t>-color:lightgrey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margin:</w:t>
            </w:r>
            <w:proofErr w:type="gramEnd"/>
            <w:r w:rsidRPr="00787BF9">
              <w:rPr>
                <w:sz w:val="24"/>
              </w:rPr>
              <w:t>0;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padding:</w:t>
            </w:r>
            <w:proofErr w:type="gramEnd"/>
            <w:r w:rsidRPr="00787BF9">
              <w:rPr>
                <w:sz w:val="24"/>
              </w:rPr>
              <w:t>0;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proofErr w:type="gramStart"/>
            <w:r w:rsidRPr="00787BF9">
              <w:rPr>
                <w:sz w:val="24"/>
              </w:rPr>
              <w:t>p{</w:t>
            </w:r>
            <w:proofErr w:type="gramEnd"/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margin:</w:t>
            </w:r>
            <w:proofErr w:type="gramEnd"/>
            <w:r w:rsidRPr="00787BF9">
              <w:rPr>
                <w:sz w:val="24"/>
              </w:rPr>
              <w:t>0 0 1em 0;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color:black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proofErr w:type="gramStart"/>
            <w:r w:rsidRPr="00787BF9">
              <w:rPr>
                <w:sz w:val="24"/>
              </w:rPr>
              <w:t>entete</w:t>
            </w:r>
            <w:proofErr w:type="spellEnd"/>
            <w:r w:rsidRPr="00787BF9">
              <w:rPr>
                <w:sz w:val="24"/>
              </w:rPr>
              <w:t>{</w:t>
            </w:r>
            <w:proofErr w:type="gramEnd"/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background</w:t>
            </w:r>
            <w:proofErr w:type="gramEnd"/>
            <w:r w:rsidRPr="00787BF9">
              <w:rPr>
                <w:sz w:val="24"/>
              </w:rPr>
              <w:t>-color:olive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margin:</w:t>
            </w:r>
            <w:proofErr w:type="gramEnd"/>
            <w:r w:rsidRPr="00787BF9">
              <w:rPr>
                <w:sz w:val="24"/>
              </w:rPr>
              <w:t>0;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height:</w:t>
            </w:r>
            <w:proofErr w:type="gramEnd"/>
            <w:r w:rsidRPr="00787BF9">
              <w:rPr>
                <w:sz w:val="24"/>
              </w:rPr>
              <w:t>50px;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color:red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text</w:t>
            </w:r>
            <w:proofErr w:type="gramEnd"/>
            <w:r w:rsidRPr="00787BF9">
              <w:rPr>
                <w:sz w:val="24"/>
              </w:rPr>
              <w:t>-align</w:t>
            </w:r>
            <w:proofErr w:type="spellEnd"/>
            <w:r w:rsidRPr="00787BF9">
              <w:rPr>
                <w:sz w:val="24"/>
              </w:rPr>
              <w:t>: center;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width:</w:t>
            </w:r>
            <w:proofErr w:type="gramEnd"/>
            <w:r w:rsidRPr="00787BF9">
              <w:rPr>
                <w:sz w:val="24"/>
              </w:rPr>
              <w:t>960px;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gramStart"/>
            <w:r w:rsidRPr="00787BF9">
              <w:rPr>
                <w:sz w:val="24"/>
              </w:rPr>
              <w:t>global{</w:t>
            </w:r>
            <w:proofErr w:type="gramEnd"/>
            <w:r w:rsidRPr="00787BF9">
              <w:rPr>
                <w:sz w:val="24"/>
              </w:rPr>
              <w:tab/>
              <w:t xml:space="preserve">/* c'est ici que nous définissons 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la</w:t>
            </w:r>
            <w:proofErr w:type="gramEnd"/>
            <w:r w:rsidRPr="00787BF9">
              <w:rPr>
                <w:sz w:val="24"/>
              </w:rPr>
              <w:t xml:space="preserve"> largeur générale du document */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width:</w:t>
            </w:r>
            <w:proofErr w:type="gramEnd"/>
            <w:r w:rsidRPr="00787BF9">
              <w:rPr>
                <w:sz w:val="24"/>
              </w:rPr>
              <w:t>960px;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background</w:t>
            </w:r>
            <w:proofErr w:type="gramEnd"/>
            <w:r w:rsidRPr="00787BF9">
              <w:rPr>
                <w:sz w:val="24"/>
              </w:rPr>
              <w:t>-color:aqua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proofErr w:type="gram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>{</w:t>
            </w:r>
            <w:proofErr w:type="gramEnd"/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float:left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width:</w:t>
            </w:r>
            <w:proofErr w:type="gramEnd"/>
            <w:r w:rsidRPr="00787BF9">
              <w:rPr>
                <w:sz w:val="24"/>
              </w:rPr>
              <w:t>160px;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background</w:t>
            </w:r>
            <w:proofErr w:type="gramEnd"/>
            <w:r w:rsidRPr="00787BF9">
              <w:rPr>
                <w:sz w:val="24"/>
              </w:rPr>
              <w:t>-color:yellowgreen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proofErr w:type="gram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 xml:space="preserve">  p</w:t>
            </w:r>
            <w:proofErr w:type="gramEnd"/>
            <w:r w:rsidRPr="00787BF9">
              <w:rPr>
                <w:sz w:val="24"/>
              </w:rPr>
              <w:t>{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</w:t>
            </w:r>
            <w:proofErr w:type="gramEnd"/>
            <w:r w:rsidRPr="00787BF9">
              <w:rPr>
                <w:sz w:val="24"/>
              </w:rPr>
              <w:t>-left:1em;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color:white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 xml:space="preserve"> h2{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background</w:t>
            </w:r>
            <w:proofErr w:type="gramEnd"/>
            <w:r w:rsidRPr="00787BF9">
              <w:rPr>
                <w:sz w:val="24"/>
              </w:rPr>
              <w:t>-color:yellow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color:red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text</w:t>
            </w:r>
            <w:proofErr w:type="gramEnd"/>
            <w:r w:rsidRPr="00787BF9">
              <w:rPr>
                <w:sz w:val="24"/>
              </w:rPr>
              <w:t>-align:center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lastRenderedPageBreak/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 xml:space="preserve"> </w:t>
            </w:r>
            <w:proofErr w:type="spellStart"/>
            <w:r w:rsidRPr="00787BF9">
              <w:rPr>
                <w:sz w:val="24"/>
              </w:rPr>
              <w:t>ul</w:t>
            </w:r>
            <w:proofErr w:type="spellEnd"/>
            <w:r w:rsidRPr="00787BF9">
              <w:rPr>
                <w:sz w:val="24"/>
              </w:rPr>
              <w:t xml:space="preserve"> {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margin:</w:t>
            </w:r>
            <w:proofErr w:type="gramEnd"/>
            <w:r w:rsidRPr="00787BF9">
              <w:rPr>
                <w:sz w:val="24"/>
              </w:rPr>
              <w:t>0: 0 1em 0;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 xml:space="preserve"> li {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list</w:t>
            </w:r>
            <w:proofErr w:type="gramEnd"/>
            <w:r w:rsidRPr="00787BF9">
              <w:rPr>
                <w:sz w:val="24"/>
              </w:rPr>
              <w:t>-style-type:none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margin:</w:t>
            </w:r>
            <w:proofErr w:type="gramEnd"/>
            <w:r w:rsidRPr="00787BF9">
              <w:rPr>
                <w:sz w:val="24"/>
              </w:rPr>
              <w:t>0: 0 0 1em 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 xml:space="preserve"> li </w:t>
            </w:r>
            <w:proofErr w:type="gramStart"/>
            <w:r w:rsidRPr="00787BF9">
              <w:rPr>
                <w:sz w:val="24"/>
              </w:rPr>
              <w:t>a{</w:t>
            </w:r>
            <w:proofErr w:type="gramEnd"/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color:blue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text</w:t>
            </w:r>
            <w:proofErr w:type="gramEnd"/>
            <w:r w:rsidRPr="00787BF9">
              <w:rPr>
                <w:sz w:val="24"/>
              </w:rPr>
              <w:t>-decoration:none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 xml:space="preserve"> li </w:t>
            </w:r>
            <w:proofErr w:type="gramStart"/>
            <w:r w:rsidRPr="00787BF9">
              <w:rPr>
                <w:sz w:val="24"/>
              </w:rPr>
              <w:t>a:hover</w:t>
            </w:r>
            <w:proofErr w:type="gramEnd"/>
            <w:r w:rsidRPr="00787BF9">
              <w:rPr>
                <w:sz w:val="24"/>
              </w:rPr>
              <w:t>{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text</w:t>
            </w:r>
            <w:proofErr w:type="gramEnd"/>
            <w:r w:rsidRPr="00787BF9">
              <w:rPr>
                <w:sz w:val="24"/>
              </w:rPr>
              <w:t>-decoration:underline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color:orangered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spellStart"/>
            <w:r w:rsidRPr="00787BF9">
              <w:rPr>
                <w:sz w:val="24"/>
              </w:rPr>
              <w:t>blocmenu</w:t>
            </w:r>
            <w:proofErr w:type="spellEnd"/>
            <w:r w:rsidRPr="00787BF9">
              <w:rPr>
                <w:sz w:val="24"/>
              </w:rPr>
              <w:t xml:space="preserve"> li </w:t>
            </w:r>
            <w:proofErr w:type="gramStart"/>
            <w:r w:rsidRPr="00787BF9">
              <w:rPr>
                <w:sz w:val="24"/>
              </w:rPr>
              <w:t>a:active</w:t>
            </w:r>
            <w:proofErr w:type="gramEnd"/>
            <w:r w:rsidRPr="00787BF9">
              <w:rPr>
                <w:sz w:val="24"/>
              </w:rPr>
              <w:t>{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text</w:t>
            </w:r>
            <w:proofErr w:type="gramEnd"/>
            <w:r w:rsidRPr="00787BF9">
              <w:rPr>
                <w:sz w:val="24"/>
              </w:rPr>
              <w:t>-decoration:underline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color:yellow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  <w:r w:rsidRPr="00787BF9">
              <w:rPr>
                <w:sz w:val="24"/>
              </w:rPr>
              <w:tab/>
            </w:r>
            <w:r w:rsidRPr="00787BF9">
              <w:rPr>
                <w:sz w:val="24"/>
              </w:rPr>
              <w:tab/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gramStart"/>
            <w:r w:rsidRPr="00787BF9">
              <w:rPr>
                <w:sz w:val="24"/>
              </w:rPr>
              <w:t>contenu{</w:t>
            </w:r>
            <w:proofErr w:type="gramEnd"/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background</w:t>
            </w:r>
            <w:proofErr w:type="gramEnd"/>
            <w:r w:rsidRPr="00787BF9">
              <w:rPr>
                <w:sz w:val="24"/>
              </w:rPr>
              <w:t>-color:greenyellow</w:t>
            </w:r>
            <w:proofErr w:type="spell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</w:t>
            </w:r>
            <w:proofErr w:type="gramEnd"/>
            <w:r w:rsidRPr="00787BF9">
              <w:rPr>
                <w:sz w:val="24"/>
              </w:rPr>
              <w:t>-left:160px;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gramStart"/>
            <w:r w:rsidRPr="00787BF9">
              <w:rPr>
                <w:sz w:val="24"/>
              </w:rPr>
              <w:t>contenu  p</w:t>
            </w:r>
            <w:proofErr w:type="gramEnd"/>
            <w:r w:rsidRPr="00787BF9">
              <w:rPr>
                <w:sz w:val="24"/>
              </w:rPr>
              <w:t>{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margin:</w:t>
            </w:r>
            <w:proofErr w:type="gramEnd"/>
            <w:r w:rsidRPr="00787BF9">
              <w:rPr>
                <w:sz w:val="24"/>
              </w:rPr>
              <w:t xml:space="preserve">0 0 </w:t>
            </w:r>
            <w:bookmarkStart w:id="0" w:name="_GoBack"/>
            <w:r w:rsidRPr="00787BF9">
              <w:rPr>
                <w:sz w:val="24"/>
              </w:rPr>
              <w:t>0 1em</w:t>
            </w:r>
            <w:bookmarkEnd w:id="0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color:maroon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gramStart"/>
            <w:r w:rsidRPr="00787BF9">
              <w:rPr>
                <w:sz w:val="24"/>
              </w:rPr>
              <w:t>pied{</w:t>
            </w:r>
            <w:proofErr w:type="gramEnd"/>
          </w:p>
          <w:p w:rsidR="00787BF9" w:rsidRPr="00787BF9" w:rsidRDefault="00787BF9" w:rsidP="00F94AE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clear:both</w:t>
            </w:r>
            <w:proofErr w:type="spellEnd"/>
            <w:proofErr w:type="gramEnd"/>
            <w:r w:rsidRPr="00787BF9">
              <w:rPr>
                <w:sz w:val="24"/>
              </w:rPr>
              <w:t>;</w:t>
            </w:r>
          </w:p>
          <w:p w:rsidR="00787BF9" w:rsidRPr="00787BF9" w:rsidRDefault="00787BF9" w:rsidP="007809B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background</w:t>
            </w:r>
            <w:proofErr w:type="gramEnd"/>
            <w:r w:rsidRPr="00787BF9">
              <w:rPr>
                <w:sz w:val="24"/>
              </w:rPr>
              <w:t>-</w:t>
            </w:r>
            <w:proofErr w:type="spellStart"/>
            <w:r w:rsidRPr="00787BF9">
              <w:rPr>
                <w:sz w:val="24"/>
              </w:rPr>
              <w:t>color</w:t>
            </w:r>
            <w:proofErr w:type="spellEnd"/>
            <w:r w:rsidRPr="00787BF9">
              <w:rPr>
                <w:sz w:val="24"/>
              </w:rPr>
              <w:t>: #cccc00;</w:t>
            </w:r>
          </w:p>
          <w:p w:rsidR="000C1DB6" w:rsidRDefault="00787BF9" w:rsidP="000C1DB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gramStart"/>
            <w:r w:rsidRPr="00787BF9">
              <w:rPr>
                <w:sz w:val="24"/>
              </w:rPr>
              <w:t>margin:</w:t>
            </w:r>
            <w:proofErr w:type="gramEnd"/>
            <w:r w:rsidRPr="00787BF9">
              <w:rPr>
                <w:sz w:val="24"/>
              </w:rPr>
              <w:t>0;</w:t>
            </w:r>
          </w:p>
          <w:p w:rsidR="00CB0622" w:rsidRPr="00CB0622" w:rsidRDefault="00787BF9" w:rsidP="000C1DB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0C1DB6" w:rsidRDefault="000C1DB6" w:rsidP="0049341E">
            <w:pPr>
              <w:pStyle w:val="Step"/>
              <w:numPr>
                <w:ilvl w:val="0"/>
                <w:numId w:val="0"/>
              </w:numPr>
              <w:ind w:left="826" w:right="170" w:firstLine="22"/>
              <w:rPr>
                <w:rFonts w:ascii="Verdana" w:hAnsi="Verdana"/>
                <w:b/>
                <w:sz w:val="24"/>
                <w:szCs w:val="22"/>
              </w:rPr>
            </w:pP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826" w:right="170" w:firstLine="22"/>
              <w:rPr>
                <w:rFonts w:ascii="Verdana" w:hAnsi="Verdana"/>
                <w:sz w:val="24"/>
                <w:szCs w:val="22"/>
              </w:rPr>
            </w:pPr>
            <w:r w:rsidRPr="00CB0622">
              <w:rPr>
                <w:rFonts w:ascii="Verdana" w:hAnsi="Verdana"/>
                <w:b/>
                <w:sz w:val="24"/>
                <w:szCs w:val="22"/>
              </w:rPr>
              <w:t>Exercice</w:t>
            </w:r>
            <w:r w:rsidRPr="00CB0622">
              <w:rPr>
                <w:rFonts w:ascii="Verdana" w:hAnsi="Verdana"/>
                <w:sz w:val="24"/>
                <w:szCs w:val="22"/>
              </w:rPr>
              <w:t> :</w:t>
            </w: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284" w:right="170" w:firstLine="22"/>
              <w:jc w:val="both"/>
              <w:rPr>
                <w:rFonts w:ascii="Verdana" w:hAnsi="Verdana"/>
                <w:sz w:val="24"/>
                <w:szCs w:val="22"/>
              </w:rPr>
            </w:pPr>
            <w:r w:rsidRPr="00CB0622">
              <w:rPr>
                <w:rFonts w:ascii="Verdana" w:hAnsi="Verdana"/>
                <w:sz w:val="24"/>
                <w:szCs w:val="22"/>
              </w:rPr>
              <w:t>Créer les deux fichiers html et feuille de style et testez. Réduisez ou augmenter la taill</w:t>
            </w:r>
            <w:r w:rsidR="00076FD5">
              <w:rPr>
                <w:rFonts w:ascii="Verdana" w:hAnsi="Verdana"/>
                <w:sz w:val="24"/>
                <w:szCs w:val="22"/>
              </w:rPr>
              <w:t>e du navigateur : que constatez-</w:t>
            </w:r>
            <w:r w:rsidR="00076FD5" w:rsidRPr="00CB0622">
              <w:rPr>
                <w:rFonts w:ascii="Verdana" w:hAnsi="Verdana"/>
                <w:sz w:val="24"/>
                <w:szCs w:val="22"/>
              </w:rPr>
              <w:t>vous</w:t>
            </w:r>
            <w:r w:rsidRPr="00CB0622">
              <w:rPr>
                <w:rFonts w:ascii="Verdana" w:hAnsi="Verdana"/>
                <w:sz w:val="24"/>
                <w:szCs w:val="22"/>
              </w:rPr>
              <w:t xml:space="preserve"> ? </w:t>
            </w: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1704" w:right="170" w:hanging="288"/>
              <w:rPr>
                <w:rFonts w:ascii="Verdana" w:hAnsi="Verdana"/>
                <w:sz w:val="24"/>
                <w:szCs w:val="22"/>
              </w:rPr>
            </w:pPr>
          </w:p>
          <w:p w:rsidR="00CB0622" w:rsidRPr="00787BF9" w:rsidRDefault="00CB0622" w:rsidP="0049341E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  <w:r w:rsidRPr="00787BF9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 xml:space="preserve">Exercice </w:t>
            </w:r>
            <w:r w:rsidR="004F0733" w:rsidRPr="00787BF9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>2</w:t>
            </w:r>
            <w:r w:rsidRPr="00787BF9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> : mi</w:t>
            </w:r>
            <w:r w:rsidR="003D75B5" w:rsidRPr="00787BF9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 xml:space="preserve">se en page sur 2 colonnes avec </w:t>
            </w:r>
            <w:r w:rsidRPr="00787BF9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>largeur adaptable</w:t>
            </w: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1704" w:right="170" w:hanging="288"/>
              <w:rPr>
                <w:rFonts w:ascii="Verdana" w:hAnsi="Verdana"/>
                <w:sz w:val="24"/>
                <w:szCs w:val="22"/>
              </w:rPr>
            </w:pP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284" w:right="170" w:firstLine="22"/>
              <w:jc w:val="both"/>
              <w:rPr>
                <w:rFonts w:ascii="Verdana" w:hAnsi="Verdana"/>
                <w:sz w:val="24"/>
                <w:szCs w:val="22"/>
              </w:rPr>
            </w:pPr>
            <w:r w:rsidRPr="00CB0622">
              <w:rPr>
                <w:rFonts w:ascii="Verdana" w:hAnsi="Verdana"/>
                <w:sz w:val="24"/>
                <w:szCs w:val="22"/>
              </w:rPr>
              <w:t>Nous allons enlever la définition de la largeur dans le bloc global, pour h1 qui contient l’en-tête et</w:t>
            </w:r>
            <w:r w:rsidR="00D44F18">
              <w:rPr>
                <w:rFonts w:ascii="Verdana" w:hAnsi="Verdana"/>
                <w:sz w:val="24"/>
                <w:szCs w:val="22"/>
              </w:rPr>
              <w:t xml:space="preserve"> l’ID pied pour le pied de page</w:t>
            </w:r>
            <w:r w:rsidRPr="00CB0622">
              <w:rPr>
                <w:rFonts w:ascii="Verdana" w:hAnsi="Verdana"/>
                <w:sz w:val="24"/>
                <w:szCs w:val="22"/>
              </w:rPr>
              <w:t>. La largeur va s’adapter à la dimension de l’écran.</w:t>
            </w: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1366" w:right="170" w:firstLine="22"/>
              <w:rPr>
                <w:rFonts w:ascii="Verdana" w:hAnsi="Verdana"/>
                <w:sz w:val="24"/>
                <w:szCs w:val="22"/>
              </w:rPr>
            </w:pP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284" w:right="170" w:firstLine="22"/>
              <w:jc w:val="both"/>
              <w:rPr>
                <w:rFonts w:ascii="Verdana" w:hAnsi="Verdana"/>
                <w:sz w:val="24"/>
                <w:szCs w:val="22"/>
              </w:rPr>
            </w:pPr>
            <w:r w:rsidRPr="00CB0622">
              <w:rPr>
                <w:rFonts w:ascii="Verdana" w:hAnsi="Verdana"/>
                <w:sz w:val="24"/>
                <w:szCs w:val="22"/>
              </w:rPr>
              <w:t xml:space="preserve">Nous allons copier les deux fichiers précédents </w:t>
            </w:r>
            <w:proofErr w:type="gramStart"/>
            <w:r w:rsidRPr="00CB0622">
              <w:rPr>
                <w:rFonts w:ascii="Verdana" w:hAnsi="Verdana"/>
                <w:sz w:val="24"/>
                <w:szCs w:val="22"/>
              </w:rPr>
              <w:t>( html</w:t>
            </w:r>
            <w:proofErr w:type="gramEnd"/>
            <w:r w:rsidRPr="00CB0622">
              <w:rPr>
                <w:rFonts w:ascii="Verdana" w:hAnsi="Verdana"/>
                <w:sz w:val="24"/>
                <w:szCs w:val="22"/>
              </w:rPr>
              <w:t xml:space="preserve"> et </w:t>
            </w:r>
            <w:proofErr w:type="spellStart"/>
            <w:r w:rsidRPr="00CB0622">
              <w:rPr>
                <w:rFonts w:ascii="Verdana" w:hAnsi="Verdana"/>
                <w:sz w:val="24"/>
                <w:szCs w:val="22"/>
              </w:rPr>
              <w:t>css</w:t>
            </w:r>
            <w:proofErr w:type="spellEnd"/>
            <w:r w:rsidRPr="00CB0622">
              <w:rPr>
                <w:rFonts w:ascii="Verdana" w:hAnsi="Verdana"/>
                <w:sz w:val="24"/>
                <w:szCs w:val="22"/>
              </w:rPr>
              <w:t xml:space="preserve"> ) sous un autre nom pour garder la version de départ.</w:t>
            </w:r>
          </w:p>
          <w:p w:rsidR="00CB0622" w:rsidRPr="00CB0622" w:rsidRDefault="00CB0622" w:rsidP="0049341E">
            <w:pPr>
              <w:pStyle w:val="Step"/>
              <w:numPr>
                <w:ilvl w:val="0"/>
                <w:numId w:val="0"/>
              </w:numPr>
              <w:ind w:left="1366" w:right="170" w:firstLine="22"/>
              <w:rPr>
                <w:rFonts w:ascii="Verdana" w:hAnsi="Verdana"/>
                <w:sz w:val="24"/>
                <w:szCs w:val="22"/>
              </w:rPr>
            </w:pPr>
          </w:p>
          <w:p w:rsidR="0049341E" w:rsidRPr="0049341E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  <w:szCs w:val="22"/>
              </w:rPr>
            </w:pPr>
            <w:r w:rsidRPr="0049341E">
              <w:rPr>
                <w:sz w:val="24"/>
                <w:szCs w:val="22"/>
              </w:rPr>
              <w:t>#</w:t>
            </w:r>
            <w:proofErr w:type="spellStart"/>
            <w:proofErr w:type="gramStart"/>
            <w:r w:rsidRPr="0049341E">
              <w:rPr>
                <w:sz w:val="24"/>
                <w:szCs w:val="22"/>
              </w:rPr>
              <w:t>entete</w:t>
            </w:r>
            <w:proofErr w:type="spellEnd"/>
            <w:r w:rsidRPr="0049341E">
              <w:rPr>
                <w:sz w:val="24"/>
                <w:szCs w:val="22"/>
              </w:rPr>
              <w:t>{</w:t>
            </w:r>
            <w:proofErr w:type="gramEnd"/>
          </w:p>
          <w:p w:rsidR="0049341E" w:rsidRPr="0049341E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  <w:szCs w:val="22"/>
              </w:rPr>
            </w:pPr>
            <w:r w:rsidRPr="0049341E">
              <w:rPr>
                <w:sz w:val="24"/>
                <w:szCs w:val="22"/>
              </w:rPr>
              <w:tab/>
            </w:r>
            <w:proofErr w:type="spellStart"/>
            <w:proofErr w:type="gramStart"/>
            <w:r w:rsidRPr="0049341E">
              <w:rPr>
                <w:sz w:val="24"/>
                <w:szCs w:val="22"/>
              </w:rPr>
              <w:t>background</w:t>
            </w:r>
            <w:proofErr w:type="gramEnd"/>
            <w:r w:rsidRPr="0049341E">
              <w:rPr>
                <w:sz w:val="24"/>
                <w:szCs w:val="22"/>
              </w:rPr>
              <w:t>-color:olive</w:t>
            </w:r>
            <w:proofErr w:type="spellEnd"/>
            <w:r w:rsidRPr="0049341E">
              <w:rPr>
                <w:sz w:val="24"/>
                <w:szCs w:val="22"/>
              </w:rPr>
              <w:t>;</w:t>
            </w:r>
          </w:p>
          <w:p w:rsidR="0049341E" w:rsidRPr="0049341E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  <w:szCs w:val="22"/>
              </w:rPr>
            </w:pPr>
            <w:r w:rsidRPr="0049341E">
              <w:rPr>
                <w:sz w:val="24"/>
                <w:szCs w:val="22"/>
              </w:rPr>
              <w:tab/>
            </w:r>
            <w:proofErr w:type="gramStart"/>
            <w:r w:rsidRPr="0049341E">
              <w:rPr>
                <w:sz w:val="24"/>
                <w:szCs w:val="22"/>
              </w:rPr>
              <w:t>margin:</w:t>
            </w:r>
            <w:proofErr w:type="gramEnd"/>
            <w:r w:rsidRPr="0049341E">
              <w:rPr>
                <w:sz w:val="24"/>
                <w:szCs w:val="22"/>
              </w:rPr>
              <w:t>0;</w:t>
            </w:r>
          </w:p>
          <w:p w:rsidR="0049341E" w:rsidRPr="0049341E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  <w:szCs w:val="22"/>
              </w:rPr>
            </w:pPr>
            <w:r w:rsidRPr="0049341E">
              <w:rPr>
                <w:sz w:val="24"/>
                <w:szCs w:val="22"/>
              </w:rPr>
              <w:tab/>
            </w:r>
            <w:proofErr w:type="gramStart"/>
            <w:r w:rsidRPr="0049341E">
              <w:rPr>
                <w:sz w:val="24"/>
                <w:szCs w:val="22"/>
              </w:rPr>
              <w:t>height:</w:t>
            </w:r>
            <w:proofErr w:type="gramEnd"/>
            <w:r w:rsidRPr="00F94AED">
              <w:rPr>
                <w:sz w:val="24"/>
              </w:rPr>
              <w:t>50px</w:t>
            </w:r>
            <w:r w:rsidRPr="0049341E">
              <w:rPr>
                <w:sz w:val="24"/>
                <w:szCs w:val="22"/>
              </w:rPr>
              <w:t>;</w:t>
            </w:r>
          </w:p>
          <w:p w:rsidR="0049341E" w:rsidRPr="0049341E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  <w:szCs w:val="22"/>
              </w:rPr>
            </w:pPr>
            <w:r w:rsidRPr="0049341E">
              <w:rPr>
                <w:sz w:val="24"/>
                <w:szCs w:val="22"/>
              </w:rPr>
              <w:tab/>
            </w:r>
            <w:proofErr w:type="spellStart"/>
            <w:proofErr w:type="gramStart"/>
            <w:r w:rsidRPr="0049341E">
              <w:rPr>
                <w:sz w:val="24"/>
                <w:szCs w:val="22"/>
              </w:rPr>
              <w:t>color:red</w:t>
            </w:r>
            <w:proofErr w:type="spellEnd"/>
            <w:proofErr w:type="gramEnd"/>
            <w:r w:rsidRPr="0049341E">
              <w:rPr>
                <w:sz w:val="24"/>
                <w:szCs w:val="22"/>
              </w:rPr>
              <w:t>;</w:t>
            </w:r>
          </w:p>
          <w:p w:rsidR="0049341E" w:rsidRPr="0049341E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  <w:szCs w:val="22"/>
              </w:rPr>
            </w:pPr>
            <w:r w:rsidRPr="0049341E">
              <w:rPr>
                <w:sz w:val="24"/>
                <w:szCs w:val="22"/>
              </w:rPr>
              <w:tab/>
            </w:r>
            <w:proofErr w:type="spellStart"/>
            <w:proofErr w:type="gramStart"/>
            <w:r w:rsidRPr="0049341E">
              <w:rPr>
                <w:sz w:val="24"/>
                <w:szCs w:val="22"/>
              </w:rPr>
              <w:t>text</w:t>
            </w:r>
            <w:proofErr w:type="gramEnd"/>
            <w:r w:rsidRPr="0049341E">
              <w:rPr>
                <w:sz w:val="24"/>
                <w:szCs w:val="22"/>
              </w:rPr>
              <w:t>-align</w:t>
            </w:r>
            <w:proofErr w:type="spellEnd"/>
            <w:r w:rsidRPr="0049341E">
              <w:rPr>
                <w:sz w:val="24"/>
                <w:szCs w:val="22"/>
              </w:rPr>
              <w:t>: center;</w:t>
            </w:r>
          </w:p>
          <w:p w:rsidR="0049341E" w:rsidRPr="0049341E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  <w:szCs w:val="22"/>
              </w:rPr>
            </w:pPr>
            <w:r w:rsidRPr="0049341E">
              <w:rPr>
                <w:sz w:val="24"/>
                <w:szCs w:val="22"/>
              </w:rPr>
              <w:tab/>
            </w:r>
            <w:r w:rsidRPr="00CB0622">
              <w:rPr>
                <w:sz w:val="24"/>
                <w:szCs w:val="22"/>
              </w:rPr>
              <w:t>/*</w:t>
            </w:r>
            <w:proofErr w:type="gramStart"/>
            <w:r w:rsidRPr="0049341E">
              <w:rPr>
                <w:sz w:val="24"/>
                <w:szCs w:val="22"/>
              </w:rPr>
              <w:t>width:</w:t>
            </w:r>
            <w:proofErr w:type="gramEnd"/>
            <w:r w:rsidRPr="00F94AED">
              <w:rPr>
                <w:sz w:val="24"/>
              </w:rPr>
              <w:t>960px</w:t>
            </w:r>
            <w:r w:rsidRPr="0049341E">
              <w:rPr>
                <w:sz w:val="24"/>
                <w:szCs w:val="22"/>
              </w:rPr>
              <w:t>;</w:t>
            </w:r>
            <w:r w:rsidRPr="00CB0622">
              <w:rPr>
                <w:sz w:val="24"/>
                <w:szCs w:val="22"/>
              </w:rPr>
              <w:t xml:space="preserve"> */</w:t>
            </w:r>
          </w:p>
          <w:p w:rsidR="0049341E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  <w:szCs w:val="22"/>
              </w:rPr>
            </w:pPr>
            <w:r w:rsidRPr="0049341E">
              <w:rPr>
                <w:sz w:val="24"/>
                <w:szCs w:val="22"/>
              </w:rPr>
              <w:t>}</w:t>
            </w:r>
          </w:p>
          <w:p w:rsidR="0049341E" w:rsidRPr="00787BF9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#</w:t>
            </w:r>
            <w:proofErr w:type="gramStart"/>
            <w:r w:rsidRPr="00787BF9">
              <w:rPr>
                <w:sz w:val="24"/>
              </w:rPr>
              <w:t>global{</w:t>
            </w:r>
            <w:proofErr w:type="gramEnd"/>
            <w:r w:rsidRPr="00787BF9">
              <w:rPr>
                <w:sz w:val="24"/>
              </w:rPr>
              <w:tab/>
              <w:t xml:space="preserve">/* </w:t>
            </w:r>
            <w:r w:rsidR="00F94AED" w:rsidRPr="00CB0622">
              <w:rPr>
                <w:sz w:val="24"/>
                <w:szCs w:val="22"/>
              </w:rPr>
              <w:t>pas de largeur définie</w:t>
            </w:r>
            <w:r w:rsidR="00F94AED" w:rsidRPr="00787BF9">
              <w:rPr>
                <w:sz w:val="24"/>
              </w:rPr>
              <w:t xml:space="preserve"> </w:t>
            </w:r>
            <w:r w:rsidRPr="00787BF9">
              <w:rPr>
                <w:sz w:val="24"/>
              </w:rPr>
              <w:t>*/</w:t>
            </w:r>
          </w:p>
          <w:p w:rsidR="0049341E" w:rsidRPr="00787BF9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r w:rsidR="00F94AED" w:rsidRPr="00CB0622">
              <w:rPr>
                <w:sz w:val="24"/>
                <w:szCs w:val="22"/>
              </w:rPr>
              <w:t xml:space="preserve">/* </w:t>
            </w:r>
            <w:proofErr w:type="gramStart"/>
            <w:r w:rsidRPr="00787BF9">
              <w:rPr>
                <w:sz w:val="24"/>
              </w:rPr>
              <w:t>width:</w:t>
            </w:r>
            <w:proofErr w:type="gramEnd"/>
            <w:r w:rsidRPr="00787BF9">
              <w:rPr>
                <w:sz w:val="24"/>
              </w:rPr>
              <w:t>960px;</w:t>
            </w:r>
            <w:r w:rsidR="00F94AED" w:rsidRPr="00CB0622">
              <w:rPr>
                <w:sz w:val="24"/>
                <w:szCs w:val="22"/>
              </w:rPr>
              <w:t xml:space="preserve"> */</w:t>
            </w:r>
          </w:p>
          <w:p w:rsidR="0049341E" w:rsidRPr="00787BF9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ab/>
            </w:r>
            <w:proofErr w:type="spellStart"/>
            <w:proofErr w:type="gramStart"/>
            <w:r w:rsidRPr="00787BF9">
              <w:rPr>
                <w:sz w:val="24"/>
              </w:rPr>
              <w:t>background</w:t>
            </w:r>
            <w:proofErr w:type="gramEnd"/>
            <w:r w:rsidRPr="00787BF9">
              <w:rPr>
                <w:sz w:val="24"/>
              </w:rPr>
              <w:t>-color:aqua</w:t>
            </w:r>
            <w:proofErr w:type="spellEnd"/>
            <w:r w:rsidRPr="00787BF9">
              <w:rPr>
                <w:sz w:val="24"/>
              </w:rPr>
              <w:t>;</w:t>
            </w:r>
          </w:p>
          <w:p w:rsidR="0049341E" w:rsidRPr="00787BF9" w:rsidRDefault="0049341E" w:rsidP="00F94AE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699"/>
              <w:rPr>
                <w:sz w:val="24"/>
              </w:rPr>
            </w:pPr>
            <w:r w:rsidRPr="00787BF9">
              <w:rPr>
                <w:sz w:val="24"/>
              </w:rPr>
              <w:t>}</w:t>
            </w:r>
          </w:p>
          <w:p w:rsidR="00CB0622" w:rsidRPr="00CB0622" w:rsidRDefault="003D75B5" w:rsidP="0049341E">
            <w:pPr>
              <w:pStyle w:val="Step"/>
              <w:numPr>
                <w:ilvl w:val="0"/>
                <w:numId w:val="0"/>
              </w:numPr>
              <w:ind w:left="284" w:right="170" w:firstLine="22"/>
              <w:jc w:val="both"/>
              <w:rPr>
                <w:rFonts w:ascii="Verdana" w:hAnsi="Verdana"/>
                <w:sz w:val="24"/>
                <w:szCs w:val="22"/>
              </w:rPr>
            </w:pPr>
            <w:r>
              <w:rPr>
                <w:rFonts w:ascii="Verdana" w:hAnsi="Verdana"/>
                <w:sz w:val="24"/>
                <w:szCs w:val="22"/>
              </w:rPr>
              <w:t>Tester le fonctionnement</w:t>
            </w:r>
            <w:r w:rsidR="00CB0622" w:rsidRPr="00CB0622">
              <w:rPr>
                <w:rFonts w:ascii="Verdana" w:hAnsi="Verdana"/>
                <w:sz w:val="24"/>
                <w:szCs w:val="22"/>
              </w:rPr>
              <w:t>, réduisez ou augmentez la taille de la fenêtre : que se passe –t-il ?</w:t>
            </w:r>
          </w:p>
          <w:p w:rsidR="00CB0622" w:rsidRDefault="00CB0622" w:rsidP="0049341E">
            <w:pPr>
              <w:pStyle w:val="Step"/>
              <w:numPr>
                <w:ilvl w:val="0"/>
                <w:numId w:val="0"/>
              </w:numPr>
              <w:ind w:left="1366" w:right="170"/>
              <w:rPr>
                <w:rFonts w:ascii="Verdana" w:hAnsi="Verdana"/>
                <w:sz w:val="24"/>
                <w:szCs w:val="22"/>
              </w:rPr>
            </w:pPr>
          </w:p>
          <w:p w:rsidR="007809B8" w:rsidRDefault="007809B8" w:rsidP="0049341E">
            <w:pPr>
              <w:pStyle w:val="Step"/>
              <w:numPr>
                <w:ilvl w:val="0"/>
                <w:numId w:val="0"/>
              </w:numPr>
              <w:ind w:left="1366" w:right="170"/>
              <w:rPr>
                <w:rFonts w:ascii="Verdana" w:hAnsi="Verdana"/>
                <w:sz w:val="24"/>
                <w:szCs w:val="22"/>
              </w:rPr>
            </w:pPr>
          </w:p>
          <w:p w:rsidR="007809B8" w:rsidRDefault="007809B8" w:rsidP="0049341E">
            <w:pPr>
              <w:pStyle w:val="Step"/>
              <w:numPr>
                <w:ilvl w:val="0"/>
                <w:numId w:val="0"/>
              </w:numPr>
              <w:ind w:left="1366" w:right="170"/>
              <w:rPr>
                <w:rFonts w:ascii="Verdana" w:hAnsi="Verdana"/>
                <w:sz w:val="24"/>
                <w:szCs w:val="22"/>
              </w:rPr>
            </w:pPr>
          </w:p>
          <w:p w:rsidR="007809B8" w:rsidRPr="00CB0622" w:rsidRDefault="007809B8" w:rsidP="0049341E">
            <w:pPr>
              <w:pStyle w:val="Step"/>
              <w:numPr>
                <w:ilvl w:val="0"/>
                <w:numId w:val="0"/>
              </w:numPr>
              <w:ind w:left="1366" w:right="170"/>
              <w:rPr>
                <w:rFonts w:ascii="Verdana" w:hAnsi="Verdana"/>
                <w:sz w:val="24"/>
                <w:szCs w:val="22"/>
              </w:rPr>
            </w:pPr>
          </w:p>
          <w:p w:rsidR="00CB0622" w:rsidRDefault="00CB0622" w:rsidP="0049341E">
            <w:pPr>
              <w:pStyle w:val="Titre4"/>
              <w:ind w:right="170"/>
              <w:rPr>
                <w:rFonts w:ascii="Verdana" w:hAnsi="Verdana"/>
                <w:sz w:val="24"/>
                <w:szCs w:val="22"/>
                <w:u w:val="single"/>
              </w:rPr>
            </w:pPr>
            <w:r w:rsidRPr="004F0733">
              <w:rPr>
                <w:rFonts w:ascii="Verdana" w:hAnsi="Verdana"/>
                <w:sz w:val="24"/>
                <w:szCs w:val="22"/>
                <w:u w:val="single"/>
              </w:rPr>
              <w:t xml:space="preserve">Lien utile : </w:t>
            </w:r>
          </w:p>
          <w:p w:rsidR="007809B8" w:rsidRPr="007809B8" w:rsidRDefault="007809B8" w:rsidP="007809B8"/>
          <w:p w:rsidR="00CB0622" w:rsidRPr="00CB0622" w:rsidRDefault="00CB0622" w:rsidP="0049341E">
            <w:pPr>
              <w:autoSpaceDE w:val="0"/>
              <w:autoSpaceDN w:val="0"/>
              <w:adjustRightInd w:val="0"/>
              <w:ind w:left="1366" w:right="170"/>
              <w:jc w:val="left"/>
              <w:rPr>
                <w:sz w:val="24"/>
                <w:szCs w:val="22"/>
              </w:rPr>
            </w:pPr>
          </w:p>
          <w:p w:rsidR="00CB0622" w:rsidRDefault="00F94AED" w:rsidP="0049341E">
            <w:pPr>
              <w:pStyle w:val="Step"/>
              <w:numPr>
                <w:ilvl w:val="0"/>
                <w:numId w:val="0"/>
              </w:numPr>
              <w:ind w:left="284" w:right="170"/>
              <w:rPr>
                <w:rFonts w:cs="Frutiger-Cn"/>
                <w:i/>
                <w:sz w:val="24"/>
                <w:szCs w:val="22"/>
              </w:rPr>
            </w:pPr>
            <w:r w:rsidRPr="00C52798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433705</wp:posOffset>
                  </wp:positionV>
                  <wp:extent cx="5902325" cy="2955925"/>
                  <wp:effectExtent l="0" t="0" r="3175" b="0"/>
                  <wp:wrapSquare wrapText="bothSides"/>
                  <wp:docPr id="11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51" t="19881" r="25115" b="132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2325" cy="295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0" w:history="1">
              <w:r w:rsidR="006C4BD1" w:rsidRPr="002C16CC">
                <w:rPr>
                  <w:rStyle w:val="Lienhypertexte"/>
                  <w:rFonts w:cs="Frutiger-Cn"/>
                  <w:sz w:val="24"/>
                  <w:szCs w:val="22"/>
                </w:rPr>
                <w:t>http://css.</w:t>
              </w:r>
              <w:r w:rsidR="006C4BD1" w:rsidRPr="002C16CC">
                <w:rPr>
                  <w:rStyle w:val="Lienhypertexte"/>
                  <w:rFonts w:ascii="Verdana" w:hAnsi="Verdana"/>
                  <w:sz w:val="24"/>
                  <w:szCs w:val="22"/>
                </w:rPr>
                <w:t>alsacreations</w:t>
              </w:r>
              <w:r w:rsidR="006C4BD1" w:rsidRPr="002C16CC">
                <w:rPr>
                  <w:rStyle w:val="Lienhypertexte"/>
                  <w:rFonts w:cs="Frutiger-Cn"/>
                  <w:sz w:val="24"/>
                  <w:szCs w:val="22"/>
                </w:rPr>
                <w:t>.com/Modeles-de-mise-en-page-en-CSS</w:t>
              </w:r>
            </w:hyperlink>
          </w:p>
          <w:p w:rsidR="000C1DB6" w:rsidRDefault="000C1DB6" w:rsidP="00F94AED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</w:p>
          <w:p w:rsidR="007809B8" w:rsidRDefault="007809B8" w:rsidP="00F94AED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</w:p>
          <w:p w:rsidR="007809B8" w:rsidRDefault="007809B8" w:rsidP="00F94AED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</w:p>
          <w:p w:rsidR="007809B8" w:rsidRDefault="007809B8" w:rsidP="00F94AED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</w:p>
          <w:p w:rsidR="000C1DB6" w:rsidRDefault="000C1DB6" w:rsidP="00F94AED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</w:p>
          <w:p w:rsidR="000C1DB6" w:rsidRDefault="000C1DB6" w:rsidP="00F94AED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</w:p>
          <w:p w:rsidR="00F94AED" w:rsidRPr="0049341E" w:rsidRDefault="00F94AED" w:rsidP="00F94AED">
            <w:pPr>
              <w:pStyle w:val="Step"/>
              <w:numPr>
                <w:ilvl w:val="0"/>
                <w:numId w:val="0"/>
              </w:numPr>
              <w:ind w:left="567" w:right="170" w:hanging="288"/>
              <w:rPr>
                <w:rFonts w:ascii="Verdana" w:hAnsi="Verdana" w:cs="TimesNewRoman"/>
                <w:b/>
                <w:sz w:val="24"/>
                <w:szCs w:val="22"/>
                <w:u w:val="single"/>
              </w:rPr>
            </w:pPr>
            <w:r w:rsidRPr="0049341E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 xml:space="preserve">Exercice </w:t>
            </w:r>
            <w:r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>3</w:t>
            </w:r>
            <w:r w:rsidRPr="0049341E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 xml:space="preserve"> : mise en page sur </w:t>
            </w:r>
            <w:r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>3</w:t>
            </w:r>
            <w:r w:rsidRPr="0049341E">
              <w:rPr>
                <w:rFonts w:ascii="Verdana" w:hAnsi="Verdana" w:cs="TimesNewRoman"/>
                <w:b/>
                <w:sz w:val="24"/>
                <w:szCs w:val="22"/>
                <w:u w:val="single"/>
              </w:rPr>
              <w:t xml:space="preserve"> colonnes de largeur fixe</w:t>
            </w:r>
          </w:p>
          <w:p w:rsidR="006C4BD1" w:rsidRDefault="006C4BD1" w:rsidP="0049341E">
            <w:pPr>
              <w:pStyle w:val="Step"/>
              <w:numPr>
                <w:ilvl w:val="0"/>
                <w:numId w:val="0"/>
              </w:numPr>
              <w:ind w:left="284" w:right="170"/>
              <w:rPr>
                <w:rFonts w:cs="Frutiger-Cn"/>
                <w:i/>
                <w:sz w:val="24"/>
                <w:szCs w:val="22"/>
              </w:rPr>
            </w:pPr>
          </w:p>
          <w:p w:rsidR="00F94AED" w:rsidRDefault="00F94AED" w:rsidP="00F94AED">
            <w:pPr>
              <w:pStyle w:val="Step"/>
              <w:numPr>
                <w:ilvl w:val="0"/>
                <w:numId w:val="0"/>
              </w:numPr>
              <w:ind w:left="284" w:right="170" w:firstLine="22"/>
              <w:jc w:val="both"/>
              <w:rPr>
                <w:rFonts w:ascii="Verdana" w:hAnsi="Verdana"/>
                <w:sz w:val="24"/>
                <w:szCs w:val="22"/>
              </w:rPr>
            </w:pPr>
            <w:r w:rsidRPr="00CB0622">
              <w:rPr>
                <w:rFonts w:ascii="Verdana" w:hAnsi="Verdana"/>
                <w:sz w:val="24"/>
                <w:szCs w:val="22"/>
              </w:rPr>
              <w:t xml:space="preserve">Nous allons </w:t>
            </w:r>
            <w:r>
              <w:rPr>
                <w:rFonts w:ascii="Verdana" w:hAnsi="Verdana"/>
                <w:sz w:val="24"/>
                <w:szCs w:val="22"/>
              </w:rPr>
              <w:t>reprendre le même exemple avec 3 colonnes</w:t>
            </w:r>
          </w:p>
          <w:p w:rsidR="000C1DB6" w:rsidRPr="00CB0622" w:rsidRDefault="000E69D6" w:rsidP="00F94AED">
            <w:pPr>
              <w:pStyle w:val="Step"/>
              <w:numPr>
                <w:ilvl w:val="0"/>
                <w:numId w:val="0"/>
              </w:numPr>
              <w:ind w:left="284" w:right="170" w:firstLine="22"/>
              <w:jc w:val="both"/>
              <w:rPr>
                <w:rFonts w:ascii="Verdana" w:hAnsi="Verdana"/>
                <w:sz w:val="24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9D0C6C" wp14:editId="2EA610E6">
                  <wp:extent cx="5673600" cy="3711600"/>
                  <wp:effectExtent l="0" t="0" r="381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600" cy="37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4BD1" w:rsidRDefault="006C4BD1" w:rsidP="0049341E">
            <w:pPr>
              <w:pStyle w:val="Step"/>
              <w:numPr>
                <w:ilvl w:val="0"/>
                <w:numId w:val="0"/>
              </w:numPr>
              <w:ind w:left="284" w:right="170"/>
              <w:rPr>
                <w:rFonts w:cs="Frutiger-Cn"/>
                <w:i/>
                <w:sz w:val="24"/>
                <w:szCs w:val="22"/>
              </w:rPr>
            </w:pPr>
          </w:p>
          <w:p w:rsidR="006C4BD1" w:rsidRPr="00CB0622" w:rsidRDefault="006C4BD1" w:rsidP="0049341E">
            <w:pPr>
              <w:pStyle w:val="Step"/>
              <w:numPr>
                <w:ilvl w:val="0"/>
                <w:numId w:val="0"/>
              </w:numPr>
              <w:ind w:left="284" w:right="170"/>
              <w:rPr>
                <w:rFonts w:cs="Frutiger-Cn"/>
                <w:i/>
                <w:sz w:val="24"/>
                <w:szCs w:val="22"/>
              </w:rPr>
            </w:pPr>
          </w:p>
          <w:p w:rsidR="00C52798" w:rsidRPr="00CB0622" w:rsidRDefault="00C52798" w:rsidP="00F94AED">
            <w:pPr>
              <w:pStyle w:val="Step"/>
              <w:numPr>
                <w:ilvl w:val="0"/>
                <w:numId w:val="0"/>
              </w:numPr>
              <w:ind w:right="170"/>
              <w:rPr>
                <w:sz w:val="20"/>
              </w:rPr>
            </w:pPr>
          </w:p>
        </w:tc>
      </w:tr>
    </w:tbl>
    <w:p w:rsidR="00B3212D" w:rsidRPr="00CB0622" w:rsidRDefault="00B3212D">
      <w:pPr>
        <w:rPr>
          <w:sz w:val="24"/>
        </w:rPr>
      </w:pPr>
    </w:p>
    <w:sectPr w:rsidR="00B3212D" w:rsidRPr="00CB0622" w:rsidSect="004F0733">
      <w:headerReference w:type="default" r:id="rId12"/>
      <w:footerReference w:type="default" r:id="rId13"/>
      <w:pgSz w:w="11906" w:h="16838" w:code="9"/>
      <w:pgMar w:top="1134" w:right="851" w:bottom="1134" w:left="851" w:header="709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F85" w:rsidRDefault="00245F85">
      <w:r>
        <w:separator/>
      </w:r>
    </w:p>
  </w:endnote>
  <w:endnote w:type="continuationSeparator" w:id="0">
    <w:p w:rsidR="00245F85" w:rsidRDefault="0024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42" w:rightFromText="142" w:vertAnchor="text" w:horzAnchor="margin" w:tblpXSpec="center" w:tblpY="1"/>
      <w:tblOverlap w:val="never"/>
      <w:tblW w:w="0" w:type="auto"/>
      <w:tblLook w:val="01E0" w:firstRow="1" w:lastRow="1" w:firstColumn="1" w:lastColumn="1" w:noHBand="0" w:noVBand="0"/>
    </w:tblPr>
    <w:tblGrid>
      <w:gridCol w:w="2195"/>
      <w:gridCol w:w="3133"/>
      <w:gridCol w:w="1980"/>
      <w:gridCol w:w="1796"/>
    </w:tblGrid>
    <w:tr w:rsidR="006C4BD1">
      <w:tc>
        <w:tcPr>
          <w:tcW w:w="2195" w:type="dxa"/>
          <w:vMerge w:val="restart"/>
          <w:vAlign w:val="center"/>
        </w:tcPr>
        <w:p w:rsidR="006C4BD1" w:rsidRPr="00A65AEB" w:rsidRDefault="006C4BD1" w:rsidP="0093298E">
          <w:pPr>
            <w:pStyle w:val="Pieddepage"/>
            <w:ind w:left="0"/>
            <w:rPr>
              <w:b/>
              <w:sz w:val="28"/>
            </w:rPr>
          </w:pPr>
          <w:r w:rsidRPr="00A65AEB">
            <w:rPr>
              <w:b/>
              <w:sz w:val="28"/>
            </w:rPr>
            <w:t>OFPPT</w:t>
          </w:r>
          <w:r>
            <w:rPr>
              <w:b/>
              <w:sz w:val="28"/>
            </w:rPr>
            <w:t xml:space="preserve"> @</w:t>
          </w:r>
        </w:p>
      </w:tc>
      <w:tc>
        <w:tcPr>
          <w:tcW w:w="3133" w:type="dxa"/>
          <w:vAlign w:val="center"/>
        </w:tcPr>
        <w:p w:rsidR="006C4BD1" w:rsidRDefault="006C4BD1" w:rsidP="0093298E">
          <w:pPr>
            <w:pStyle w:val="Pieddepage"/>
            <w:ind w:left="0"/>
            <w:jc w:val="center"/>
          </w:pPr>
          <w:r>
            <w:t>Document</w:t>
          </w:r>
        </w:p>
      </w:tc>
      <w:tc>
        <w:tcPr>
          <w:tcW w:w="1980" w:type="dxa"/>
          <w:vAlign w:val="center"/>
        </w:tcPr>
        <w:p w:rsidR="006C4BD1" w:rsidRDefault="006C4BD1" w:rsidP="0093298E">
          <w:pPr>
            <w:pStyle w:val="Pieddepage"/>
            <w:ind w:left="0"/>
            <w:jc w:val="center"/>
          </w:pPr>
          <w:r>
            <w:t>Millésime</w:t>
          </w:r>
        </w:p>
      </w:tc>
      <w:tc>
        <w:tcPr>
          <w:tcW w:w="1796" w:type="dxa"/>
          <w:vAlign w:val="center"/>
        </w:tcPr>
        <w:p w:rsidR="006C4BD1" w:rsidRDefault="006C4BD1" w:rsidP="0093298E">
          <w:pPr>
            <w:pStyle w:val="Pieddepage"/>
            <w:ind w:left="0"/>
            <w:jc w:val="center"/>
          </w:pPr>
          <w:r>
            <w:t>Page</w:t>
          </w:r>
        </w:p>
      </w:tc>
    </w:tr>
    <w:tr w:rsidR="006C4BD1">
      <w:tc>
        <w:tcPr>
          <w:tcW w:w="2195" w:type="dxa"/>
          <w:vMerge/>
          <w:vAlign w:val="center"/>
        </w:tcPr>
        <w:p w:rsidR="006C4BD1" w:rsidRDefault="006C4BD1" w:rsidP="0093298E">
          <w:pPr>
            <w:pStyle w:val="Pieddepage"/>
            <w:ind w:left="0"/>
          </w:pPr>
        </w:p>
      </w:tc>
      <w:tc>
        <w:tcPr>
          <w:tcW w:w="3133" w:type="dxa"/>
          <w:vAlign w:val="center"/>
        </w:tcPr>
        <w:p w:rsidR="006C4BD1" w:rsidRPr="00423634" w:rsidRDefault="006C4BD1" w:rsidP="0093298E">
          <w:pPr>
            <w:pStyle w:val="Pieddepage"/>
            <w:ind w:left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FILENAME 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A-B-007.doc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980" w:type="dxa"/>
          <w:vAlign w:val="center"/>
        </w:tcPr>
        <w:p w:rsidR="006C4BD1" w:rsidRPr="00423634" w:rsidRDefault="006C4BD1" w:rsidP="0093298E">
          <w:pPr>
            <w:pStyle w:val="Pieddepage"/>
            <w:ind w:left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SAVEDATE  \@ "MMMM yy"  \* MERGEFORMAT </w:instrText>
          </w:r>
          <w:r>
            <w:rPr>
              <w:sz w:val="18"/>
              <w:szCs w:val="18"/>
            </w:rPr>
            <w:fldChar w:fldCharType="separate"/>
          </w:r>
          <w:r w:rsidR="0001715F">
            <w:rPr>
              <w:noProof/>
              <w:sz w:val="18"/>
              <w:szCs w:val="18"/>
            </w:rPr>
            <w:t>novembre 16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796" w:type="dxa"/>
          <w:vAlign w:val="center"/>
        </w:tcPr>
        <w:p w:rsidR="006C4BD1" w:rsidRPr="00423634" w:rsidRDefault="006C4BD1" w:rsidP="0093298E">
          <w:pPr>
            <w:pStyle w:val="Pieddepage"/>
            <w:ind w:left="0"/>
            <w:jc w:val="center"/>
            <w:rPr>
              <w:sz w:val="18"/>
              <w:szCs w:val="18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677874">
            <w:rPr>
              <w:rStyle w:val="Numrodepage"/>
              <w:noProof/>
            </w:rPr>
            <w:t>6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-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677874">
            <w:rPr>
              <w:rStyle w:val="Numrodepage"/>
              <w:noProof/>
            </w:rPr>
            <w:t>6</w:t>
          </w:r>
          <w:r>
            <w:rPr>
              <w:rStyle w:val="Numrodepage"/>
            </w:rPr>
            <w:fldChar w:fldCharType="end"/>
          </w:r>
        </w:p>
      </w:tc>
    </w:tr>
  </w:tbl>
  <w:p w:rsidR="006C4BD1" w:rsidRDefault="006C4B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F85" w:rsidRDefault="00245F85">
      <w:r>
        <w:separator/>
      </w:r>
    </w:p>
  </w:footnote>
  <w:footnote w:type="continuationSeparator" w:id="0">
    <w:p w:rsidR="00245F85" w:rsidRDefault="00245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BD1" w:rsidRPr="00E175F4" w:rsidRDefault="006C4BD1" w:rsidP="00561DD2">
    <w:pPr>
      <w:pStyle w:val="En-tte"/>
      <w:ind w:left="18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1131125</wp:posOffset>
              </wp:positionH>
              <wp:positionV relativeFrom="paragraph">
                <wp:posOffset>104767</wp:posOffset>
              </wp:positionV>
              <wp:extent cx="4000500" cy="0"/>
              <wp:effectExtent l="16510" t="16510" r="12065" b="1206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FF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4329E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05pt,8.25pt" to="404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" strokecolor="lime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1137062</wp:posOffset>
          </wp:positionH>
          <wp:positionV relativeFrom="paragraph">
            <wp:posOffset>-131676</wp:posOffset>
          </wp:positionV>
          <wp:extent cx="4114800" cy="220980"/>
          <wp:effectExtent l="0" t="0" r="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220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DD2"/>
    <w:multiLevelType w:val="multilevel"/>
    <w:tmpl w:val="3C40C7EC"/>
    <w:lvl w:ilvl="0">
      <w:start w:val="1"/>
      <w:numFmt w:val="lowerLetter"/>
      <w:pStyle w:val="Step"/>
      <w:lvlText w:val="%1."/>
      <w:lvlJc w:val="left"/>
      <w:pPr>
        <w:tabs>
          <w:tab w:val="num" w:pos="1704"/>
        </w:tabs>
        <w:ind w:left="1704" w:hanging="288"/>
      </w:pPr>
      <w:rPr>
        <w:rFonts w:hint="default"/>
        <w:b w:val="0"/>
        <w:i w:val="0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ind w:left="1272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352"/>
        </w:tabs>
        <w:ind w:left="1572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92"/>
        </w:tabs>
        <w:ind w:left="1872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952"/>
        </w:tabs>
        <w:ind w:left="2172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532"/>
        </w:tabs>
        <w:ind w:left="2472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3192"/>
        </w:tabs>
        <w:ind w:left="2772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32"/>
        </w:tabs>
        <w:ind w:left="3072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92"/>
        </w:tabs>
        <w:ind w:left="3372" w:hanging="300"/>
      </w:pPr>
      <w:rPr>
        <w:rFonts w:hint="default"/>
      </w:rPr>
    </w:lvl>
  </w:abstractNum>
  <w:abstractNum w:abstractNumId="1" w15:restartNumberingAfterBreak="0">
    <w:nsid w:val="1D42311F"/>
    <w:multiLevelType w:val="hybridMultilevel"/>
    <w:tmpl w:val="D534C6C0"/>
    <w:lvl w:ilvl="0" w:tplc="54E0885C">
      <w:start w:val="1"/>
      <w:numFmt w:val="bullet"/>
      <w:pStyle w:val="Note-Info"/>
      <w:lvlText w:val=""/>
      <w:lvlJc w:val="left"/>
      <w:pPr>
        <w:tabs>
          <w:tab w:val="num" w:pos="985"/>
        </w:tabs>
        <w:ind w:left="985" w:hanging="432"/>
      </w:pPr>
      <w:rPr>
        <w:rFonts w:ascii="Wingdings" w:hAnsi="Wingdings" w:hint="default"/>
        <w:b/>
        <w:i w:val="0"/>
        <w:color w:val="000000"/>
        <w:sz w:val="28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CB25784">
      <w:start w:val="1"/>
      <w:numFmt w:val="bullet"/>
      <w:lvlText w:val=""/>
      <w:lvlJc w:val="left"/>
      <w:pPr>
        <w:tabs>
          <w:tab w:val="num" w:pos="265"/>
        </w:tabs>
        <w:ind w:left="265" w:hanging="360"/>
      </w:pPr>
      <w:rPr>
        <w:rFonts w:ascii="Wingdings" w:hAnsi="Wingdings" w:hint="default"/>
        <w:b/>
        <w:i w:val="0"/>
        <w:color w:val="000000"/>
        <w:sz w:val="24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985"/>
        </w:tabs>
        <w:ind w:left="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05"/>
        </w:tabs>
        <w:ind w:left="1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25"/>
        </w:tabs>
        <w:ind w:left="2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45"/>
        </w:tabs>
        <w:ind w:left="3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65"/>
        </w:tabs>
        <w:ind w:left="3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85"/>
        </w:tabs>
        <w:ind w:left="4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05"/>
        </w:tabs>
        <w:ind w:left="5305" w:hanging="360"/>
      </w:pPr>
      <w:rPr>
        <w:rFonts w:ascii="Wingdings" w:hAnsi="Wingdings" w:hint="default"/>
      </w:rPr>
    </w:lvl>
  </w:abstractNum>
  <w:abstractNum w:abstractNumId="2" w15:restartNumberingAfterBreak="0">
    <w:nsid w:val="52682CF8"/>
    <w:multiLevelType w:val="hybridMultilevel"/>
    <w:tmpl w:val="834C6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5695"/>
    <w:multiLevelType w:val="hybridMultilevel"/>
    <w:tmpl w:val="1534EA66"/>
    <w:lvl w:ilvl="0" w:tplc="08840624">
      <w:start w:val="1"/>
      <w:numFmt w:val="bullet"/>
      <w:pStyle w:val="Note-Important"/>
      <w:lvlText w:val="!"/>
      <w:lvlJc w:val="left"/>
      <w:pPr>
        <w:tabs>
          <w:tab w:val="num" w:pos="1080"/>
        </w:tabs>
        <w:ind w:left="1080" w:hanging="360"/>
      </w:pPr>
      <w:rPr>
        <w:rFonts w:ascii="Arial Black" w:hAnsi="Arial Black" w:hint="default"/>
        <w:b w:val="0"/>
        <w:i/>
        <w:sz w:val="32"/>
        <w:szCs w:val="32"/>
      </w:rPr>
    </w:lvl>
    <w:lvl w:ilvl="1" w:tplc="BCD261F4">
      <w:start w:val="1"/>
      <w:numFmt w:val="bullet"/>
      <w:lvlText w:val="!"/>
      <w:lvlJc w:val="left"/>
      <w:pPr>
        <w:tabs>
          <w:tab w:val="num" w:pos="1080"/>
        </w:tabs>
        <w:ind w:left="1080" w:hanging="360"/>
      </w:pPr>
      <w:rPr>
        <w:rFonts w:ascii="Arial Black" w:hAnsi="Arial Black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0457A"/>
    <w:multiLevelType w:val="multilevel"/>
    <w:tmpl w:val="3A36A71E"/>
    <w:lvl w:ilvl="0">
      <w:start w:val="1"/>
      <w:numFmt w:val="decimal"/>
      <w:pStyle w:val="Titre1"/>
      <w:lvlText w:val="%1.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905"/>
        </w:tabs>
        <w:ind w:left="905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337"/>
        </w:tabs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41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5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9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7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3"/>
        </w:tabs>
        <w:ind w:left="4433" w:hanging="1440"/>
      </w:pPr>
      <w:rPr>
        <w:rFonts w:hint="default"/>
      </w:rPr>
    </w:lvl>
  </w:abstractNum>
  <w:abstractNum w:abstractNumId="6" w15:restartNumberingAfterBreak="0">
    <w:nsid w:val="72C6654D"/>
    <w:multiLevelType w:val="hybridMultilevel"/>
    <w:tmpl w:val="2E54B866"/>
    <w:lvl w:ilvl="0" w:tplc="886ADC7A">
      <w:start w:val="1"/>
      <w:numFmt w:val="bullet"/>
      <w:pStyle w:val="ListePucesNiv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7B"/>
    <w:rsid w:val="00014E81"/>
    <w:rsid w:val="0001715F"/>
    <w:rsid w:val="000239AC"/>
    <w:rsid w:val="00054A38"/>
    <w:rsid w:val="00057FCF"/>
    <w:rsid w:val="00066624"/>
    <w:rsid w:val="00071360"/>
    <w:rsid w:val="00076FD5"/>
    <w:rsid w:val="000958A4"/>
    <w:rsid w:val="00095EA4"/>
    <w:rsid w:val="000A48FE"/>
    <w:rsid w:val="000C1DB6"/>
    <w:rsid w:val="000D2E7D"/>
    <w:rsid w:val="000D63B4"/>
    <w:rsid w:val="000D63C0"/>
    <w:rsid w:val="000E5B24"/>
    <w:rsid w:val="000E69D6"/>
    <w:rsid w:val="000E72BD"/>
    <w:rsid w:val="00120300"/>
    <w:rsid w:val="00131594"/>
    <w:rsid w:val="001335C7"/>
    <w:rsid w:val="001339E4"/>
    <w:rsid w:val="00153BB4"/>
    <w:rsid w:val="00160839"/>
    <w:rsid w:val="00162A68"/>
    <w:rsid w:val="00172FF7"/>
    <w:rsid w:val="00177867"/>
    <w:rsid w:val="0019186E"/>
    <w:rsid w:val="00197694"/>
    <w:rsid w:val="001A31C7"/>
    <w:rsid w:val="001A607D"/>
    <w:rsid w:val="001B18F8"/>
    <w:rsid w:val="001B42E3"/>
    <w:rsid w:val="001C04FF"/>
    <w:rsid w:val="001D77E0"/>
    <w:rsid w:val="001E0843"/>
    <w:rsid w:val="001F2865"/>
    <w:rsid w:val="00202614"/>
    <w:rsid w:val="002122A1"/>
    <w:rsid w:val="002220B8"/>
    <w:rsid w:val="00226984"/>
    <w:rsid w:val="00232DCF"/>
    <w:rsid w:val="00245F85"/>
    <w:rsid w:val="00246596"/>
    <w:rsid w:val="002576CB"/>
    <w:rsid w:val="0028303E"/>
    <w:rsid w:val="00294219"/>
    <w:rsid w:val="002A037B"/>
    <w:rsid w:val="002A1623"/>
    <w:rsid w:val="002A4980"/>
    <w:rsid w:val="002D21DD"/>
    <w:rsid w:val="002D7ACB"/>
    <w:rsid w:val="002E5781"/>
    <w:rsid w:val="002F552D"/>
    <w:rsid w:val="002F55B5"/>
    <w:rsid w:val="00307872"/>
    <w:rsid w:val="00312812"/>
    <w:rsid w:val="00312D2F"/>
    <w:rsid w:val="003268B2"/>
    <w:rsid w:val="00327BC0"/>
    <w:rsid w:val="00366831"/>
    <w:rsid w:val="00373350"/>
    <w:rsid w:val="0037491D"/>
    <w:rsid w:val="003930E1"/>
    <w:rsid w:val="00396CD3"/>
    <w:rsid w:val="003B291F"/>
    <w:rsid w:val="003C70B8"/>
    <w:rsid w:val="003D0239"/>
    <w:rsid w:val="003D75B5"/>
    <w:rsid w:val="003E3458"/>
    <w:rsid w:val="00414C15"/>
    <w:rsid w:val="00423634"/>
    <w:rsid w:val="0043173F"/>
    <w:rsid w:val="0043704D"/>
    <w:rsid w:val="00451F48"/>
    <w:rsid w:val="00454A3F"/>
    <w:rsid w:val="0046404B"/>
    <w:rsid w:val="004660B3"/>
    <w:rsid w:val="00471BAA"/>
    <w:rsid w:val="0048481C"/>
    <w:rsid w:val="00484DB9"/>
    <w:rsid w:val="0049030B"/>
    <w:rsid w:val="0049341E"/>
    <w:rsid w:val="004A416A"/>
    <w:rsid w:val="004A69F9"/>
    <w:rsid w:val="004F0733"/>
    <w:rsid w:val="004F22A8"/>
    <w:rsid w:val="00503ADA"/>
    <w:rsid w:val="00503FAE"/>
    <w:rsid w:val="00510336"/>
    <w:rsid w:val="00515309"/>
    <w:rsid w:val="00531B4C"/>
    <w:rsid w:val="005569B4"/>
    <w:rsid w:val="005579F5"/>
    <w:rsid w:val="00561DD2"/>
    <w:rsid w:val="005A2354"/>
    <w:rsid w:val="005C5377"/>
    <w:rsid w:val="005E6F16"/>
    <w:rsid w:val="0062172C"/>
    <w:rsid w:val="00624869"/>
    <w:rsid w:val="00674D8D"/>
    <w:rsid w:val="00677874"/>
    <w:rsid w:val="00691CAD"/>
    <w:rsid w:val="006B3245"/>
    <w:rsid w:val="006C320E"/>
    <w:rsid w:val="006C4BD1"/>
    <w:rsid w:val="006D77BF"/>
    <w:rsid w:val="006E4E0D"/>
    <w:rsid w:val="00715F1F"/>
    <w:rsid w:val="0071620C"/>
    <w:rsid w:val="007224A7"/>
    <w:rsid w:val="007626C5"/>
    <w:rsid w:val="0077046F"/>
    <w:rsid w:val="00777ED3"/>
    <w:rsid w:val="007809B8"/>
    <w:rsid w:val="00784820"/>
    <w:rsid w:val="00787BF9"/>
    <w:rsid w:val="007972F4"/>
    <w:rsid w:val="007D041B"/>
    <w:rsid w:val="007F61CE"/>
    <w:rsid w:val="00800B17"/>
    <w:rsid w:val="008502CE"/>
    <w:rsid w:val="00851D77"/>
    <w:rsid w:val="00867C13"/>
    <w:rsid w:val="008703F3"/>
    <w:rsid w:val="008B2BAE"/>
    <w:rsid w:val="008D2FCA"/>
    <w:rsid w:val="00913675"/>
    <w:rsid w:val="0093263C"/>
    <w:rsid w:val="0093298E"/>
    <w:rsid w:val="0097322F"/>
    <w:rsid w:val="00983496"/>
    <w:rsid w:val="00996C60"/>
    <w:rsid w:val="00996F7B"/>
    <w:rsid w:val="009B2124"/>
    <w:rsid w:val="009B712B"/>
    <w:rsid w:val="009C6CC1"/>
    <w:rsid w:val="009D1FB0"/>
    <w:rsid w:val="009F2F55"/>
    <w:rsid w:val="00A17133"/>
    <w:rsid w:val="00A20A87"/>
    <w:rsid w:val="00A51450"/>
    <w:rsid w:val="00A60DBD"/>
    <w:rsid w:val="00A65AEB"/>
    <w:rsid w:val="00AB5A67"/>
    <w:rsid w:val="00AB5D6D"/>
    <w:rsid w:val="00AC2809"/>
    <w:rsid w:val="00AD2410"/>
    <w:rsid w:val="00AD7FBA"/>
    <w:rsid w:val="00AE190B"/>
    <w:rsid w:val="00AF2D2D"/>
    <w:rsid w:val="00B01ABB"/>
    <w:rsid w:val="00B03EDD"/>
    <w:rsid w:val="00B06B44"/>
    <w:rsid w:val="00B21EC6"/>
    <w:rsid w:val="00B3212D"/>
    <w:rsid w:val="00B37871"/>
    <w:rsid w:val="00B776E0"/>
    <w:rsid w:val="00B854A9"/>
    <w:rsid w:val="00BA130B"/>
    <w:rsid w:val="00BB3D8D"/>
    <w:rsid w:val="00BC1081"/>
    <w:rsid w:val="00BC3B00"/>
    <w:rsid w:val="00BE5750"/>
    <w:rsid w:val="00BF4E23"/>
    <w:rsid w:val="00C01BC8"/>
    <w:rsid w:val="00C10C8D"/>
    <w:rsid w:val="00C52798"/>
    <w:rsid w:val="00C54E08"/>
    <w:rsid w:val="00C87E7D"/>
    <w:rsid w:val="00CB0622"/>
    <w:rsid w:val="00CB1066"/>
    <w:rsid w:val="00CB2A48"/>
    <w:rsid w:val="00CC3C50"/>
    <w:rsid w:val="00CD3C9D"/>
    <w:rsid w:val="00CE3AA4"/>
    <w:rsid w:val="00CE43AF"/>
    <w:rsid w:val="00CE5AD1"/>
    <w:rsid w:val="00CF3A27"/>
    <w:rsid w:val="00CF73F4"/>
    <w:rsid w:val="00D20790"/>
    <w:rsid w:val="00D20C69"/>
    <w:rsid w:val="00D31759"/>
    <w:rsid w:val="00D32E7B"/>
    <w:rsid w:val="00D3456D"/>
    <w:rsid w:val="00D35E72"/>
    <w:rsid w:val="00D44F18"/>
    <w:rsid w:val="00D83BAD"/>
    <w:rsid w:val="00DA0647"/>
    <w:rsid w:val="00DC4F64"/>
    <w:rsid w:val="00DD0FB8"/>
    <w:rsid w:val="00DE2682"/>
    <w:rsid w:val="00E02795"/>
    <w:rsid w:val="00E17288"/>
    <w:rsid w:val="00E175F4"/>
    <w:rsid w:val="00E21996"/>
    <w:rsid w:val="00E228FD"/>
    <w:rsid w:val="00E2499B"/>
    <w:rsid w:val="00E27706"/>
    <w:rsid w:val="00E37D67"/>
    <w:rsid w:val="00E44DFC"/>
    <w:rsid w:val="00E506BB"/>
    <w:rsid w:val="00E54484"/>
    <w:rsid w:val="00E74D3A"/>
    <w:rsid w:val="00EA4EC3"/>
    <w:rsid w:val="00EB4500"/>
    <w:rsid w:val="00EC3E0C"/>
    <w:rsid w:val="00F20E61"/>
    <w:rsid w:val="00F32C9A"/>
    <w:rsid w:val="00F360C9"/>
    <w:rsid w:val="00F402C2"/>
    <w:rsid w:val="00F57CF2"/>
    <w:rsid w:val="00F60079"/>
    <w:rsid w:val="00F70DAE"/>
    <w:rsid w:val="00F86F06"/>
    <w:rsid w:val="00F94AED"/>
    <w:rsid w:val="00F94DE2"/>
    <w:rsid w:val="00F95CCD"/>
    <w:rsid w:val="00FE75E0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287E9E"/>
  <w15:chartTrackingRefBased/>
  <w15:docId w15:val="{093FF3BD-3E34-40CC-B7EB-9940B39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1620C"/>
    <w:pPr>
      <w:ind w:left="851"/>
      <w:jc w:val="both"/>
    </w:pPr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71620C"/>
    <w:pPr>
      <w:keepNext/>
      <w:numPr>
        <w:numId w:val="1"/>
      </w:numPr>
      <w:spacing w:before="240" w:after="12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itre2">
    <w:name w:val="heading 2"/>
    <w:basedOn w:val="Normal"/>
    <w:next w:val="Normal"/>
    <w:qFormat/>
    <w:rsid w:val="0071620C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Titre3">
    <w:name w:val="heading 3"/>
    <w:basedOn w:val="Normal"/>
    <w:next w:val="Normal"/>
    <w:qFormat/>
    <w:rsid w:val="007162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itre4">
    <w:name w:val="heading 4"/>
    <w:basedOn w:val="Normal"/>
    <w:next w:val="Normal"/>
    <w:qFormat/>
    <w:rsid w:val="003E345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F2F5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F2F55"/>
    <w:pPr>
      <w:tabs>
        <w:tab w:val="center" w:pos="4536"/>
        <w:tab w:val="right" w:pos="9072"/>
      </w:tabs>
    </w:pPr>
  </w:style>
  <w:style w:type="paragraph" w:customStyle="1" w:styleId="NormaNo">
    <w:name w:val="Norma_No"/>
    <w:basedOn w:val="Normal"/>
    <w:autoRedefine/>
    <w:rsid w:val="009F2F55"/>
    <w:pPr>
      <w:jc w:val="center"/>
    </w:pPr>
    <w:rPr>
      <w:rFonts w:ascii="Tahoma" w:hAnsi="Tahoma" w:cs="Tahoma"/>
      <w:b/>
      <w:bCs/>
      <w:outline/>
      <w:color w:val="000000"/>
      <w:sz w:val="72"/>
      <w:szCs w:val="72"/>
      <w:lang w:val="fr-CA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ListePucesNiv1">
    <w:name w:val="ListePucesNiv1"/>
    <w:basedOn w:val="Normal"/>
    <w:rsid w:val="0071620C"/>
    <w:pPr>
      <w:numPr>
        <w:numId w:val="2"/>
      </w:numPr>
      <w:tabs>
        <w:tab w:val="clear" w:pos="360"/>
        <w:tab w:val="num" w:pos="567"/>
      </w:tabs>
      <w:ind w:left="1474" w:hanging="340"/>
      <w:jc w:val="left"/>
    </w:pPr>
  </w:style>
  <w:style w:type="paragraph" w:customStyle="1" w:styleId="ListePuceNiv2">
    <w:name w:val="ListePuceNiv2"/>
    <w:basedOn w:val="Normal"/>
    <w:link w:val="ListePuceNiv2Car"/>
    <w:rsid w:val="0071620C"/>
    <w:pPr>
      <w:numPr>
        <w:numId w:val="3"/>
      </w:numPr>
      <w:ind w:left="1775" w:hanging="357"/>
    </w:pPr>
  </w:style>
  <w:style w:type="paragraph" w:customStyle="1" w:styleId="TitreDocument">
    <w:name w:val="TitreDocument"/>
    <w:basedOn w:val="Normal"/>
    <w:rsid w:val="00AE190B"/>
    <w:pPr>
      <w:ind w:left="0"/>
      <w:jc w:val="center"/>
    </w:pPr>
    <w:rPr>
      <w:color w:val="000080"/>
      <w:sz w:val="32"/>
    </w:rPr>
  </w:style>
  <w:style w:type="table" w:styleId="Grilledutableau">
    <w:name w:val="Table Grid"/>
    <w:basedOn w:val="TableauNormal"/>
    <w:rsid w:val="00DA0647"/>
    <w:pPr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A65AEB"/>
  </w:style>
  <w:style w:type="paragraph" w:customStyle="1" w:styleId="DefaultParagraphFontParaCharChar">
    <w:name w:val="Default Paragraph Font Para Char Char"/>
    <w:basedOn w:val="Normal"/>
    <w:rsid w:val="00307872"/>
    <w:pPr>
      <w:spacing w:after="160" w:line="240" w:lineRule="exact"/>
      <w:ind w:left="0"/>
      <w:jc w:val="left"/>
    </w:pPr>
    <w:rPr>
      <w:sz w:val="21"/>
      <w:szCs w:val="20"/>
      <w:lang w:val="en-US" w:eastAsia="en-US"/>
    </w:rPr>
  </w:style>
  <w:style w:type="paragraph" w:styleId="TM1">
    <w:name w:val="toc 1"/>
    <w:basedOn w:val="Normal"/>
    <w:next w:val="Normal"/>
    <w:autoRedefine/>
    <w:semiHidden/>
    <w:rsid w:val="00307872"/>
    <w:pPr>
      <w:spacing w:before="120"/>
      <w:ind w:left="31"/>
      <w:jc w:val="left"/>
    </w:pPr>
    <w:rPr>
      <w:rFonts w:ascii="Times New Roman" w:hAnsi="Times New Roman"/>
      <w:b/>
      <w:bCs/>
      <w:i/>
      <w:iCs/>
      <w:sz w:val="24"/>
    </w:rPr>
  </w:style>
  <w:style w:type="character" w:customStyle="1" w:styleId="ListePuceNiv2Car">
    <w:name w:val="ListePuceNiv2 Car"/>
    <w:basedOn w:val="Policepardfaut"/>
    <w:link w:val="ListePuceNiv2"/>
    <w:rsid w:val="00307872"/>
    <w:rPr>
      <w:rFonts w:ascii="Verdana" w:hAnsi="Verdana"/>
      <w:sz w:val="22"/>
      <w:szCs w:val="24"/>
    </w:rPr>
  </w:style>
  <w:style w:type="paragraph" w:customStyle="1" w:styleId="ExerciseDescription">
    <w:name w:val="Exercise Description"/>
    <w:basedOn w:val="Normal"/>
    <w:rsid w:val="000E72BD"/>
    <w:pPr>
      <w:ind w:left="-2160"/>
      <w:jc w:val="left"/>
    </w:pPr>
    <w:rPr>
      <w:rFonts w:ascii="Times New Roman" w:hAnsi="Times New Roman"/>
      <w:sz w:val="24"/>
      <w:szCs w:val="20"/>
    </w:rPr>
  </w:style>
  <w:style w:type="paragraph" w:customStyle="1" w:styleId="Step">
    <w:name w:val="Step"/>
    <w:basedOn w:val="Normal"/>
    <w:link w:val="StepChar"/>
    <w:rsid w:val="000E72BD"/>
    <w:pPr>
      <w:numPr>
        <w:numId w:val="5"/>
      </w:numPr>
      <w:spacing w:before="60" w:after="60"/>
      <w:ind w:right="144"/>
      <w:jc w:val="left"/>
    </w:pPr>
    <w:rPr>
      <w:rFonts w:ascii="Times New Roman" w:hAnsi="Times New Roman"/>
      <w:sz w:val="19"/>
      <w:szCs w:val="20"/>
    </w:rPr>
  </w:style>
  <w:style w:type="character" w:customStyle="1" w:styleId="StepChar">
    <w:name w:val="Step Char"/>
    <w:basedOn w:val="Policepardfaut"/>
    <w:link w:val="Step"/>
    <w:rsid w:val="000E72BD"/>
    <w:rPr>
      <w:sz w:val="19"/>
    </w:rPr>
  </w:style>
  <w:style w:type="paragraph" w:customStyle="1" w:styleId="Note-Info">
    <w:name w:val="Note - Info"/>
    <w:basedOn w:val="Normal"/>
    <w:rsid w:val="00F360C9"/>
    <w:pPr>
      <w:numPr>
        <w:numId w:val="6"/>
      </w:numPr>
      <w:ind w:right="720"/>
      <w:jc w:val="left"/>
    </w:pPr>
    <w:rPr>
      <w:rFonts w:ascii="Times New Roman" w:hAnsi="Times New Roman"/>
      <w:i/>
      <w:iCs/>
      <w:sz w:val="19"/>
      <w:szCs w:val="19"/>
    </w:rPr>
  </w:style>
  <w:style w:type="paragraph" w:customStyle="1" w:styleId="Note-Important">
    <w:name w:val="Note - Important"/>
    <w:basedOn w:val="Normal"/>
    <w:rsid w:val="00503FAE"/>
    <w:pPr>
      <w:numPr>
        <w:numId w:val="7"/>
      </w:numPr>
      <w:tabs>
        <w:tab w:val="clear" w:pos="1080"/>
        <w:tab w:val="num" w:pos="976"/>
      </w:tabs>
      <w:spacing w:before="120"/>
      <w:ind w:left="972" w:right="504" w:hanging="419"/>
      <w:jc w:val="left"/>
    </w:pPr>
    <w:rPr>
      <w:rFonts w:ascii="Times New Roman" w:hAnsi="Times New Roman"/>
      <w:i/>
      <w:sz w:val="19"/>
      <w:szCs w:val="19"/>
    </w:rPr>
  </w:style>
  <w:style w:type="paragraph" w:styleId="NormalWeb">
    <w:name w:val="Normal (Web)"/>
    <w:basedOn w:val="Normal"/>
    <w:rsid w:val="003E3458"/>
    <w:pPr>
      <w:spacing w:after="240" w:line="336" w:lineRule="auto"/>
      <w:ind w:left="0"/>
      <w:jc w:val="left"/>
    </w:pPr>
    <w:rPr>
      <w:sz w:val="15"/>
      <w:szCs w:val="15"/>
    </w:rPr>
  </w:style>
  <w:style w:type="paragraph" w:styleId="TM6">
    <w:name w:val="toc 6"/>
    <w:basedOn w:val="Normal"/>
    <w:next w:val="Normal"/>
    <w:semiHidden/>
    <w:rsid w:val="00095EA4"/>
    <w:pPr>
      <w:tabs>
        <w:tab w:val="right" w:leader="dot" w:pos="8221"/>
      </w:tabs>
      <w:spacing w:after="240"/>
      <w:ind w:left="1200"/>
    </w:pPr>
    <w:rPr>
      <w:rFonts w:ascii="Times New Roman" w:hAnsi="Times New Roman"/>
      <w:sz w:val="24"/>
      <w:szCs w:val="20"/>
    </w:rPr>
  </w:style>
  <w:style w:type="paragraph" w:styleId="TM9">
    <w:name w:val="toc 9"/>
    <w:basedOn w:val="Normal"/>
    <w:next w:val="Normal"/>
    <w:semiHidden/>
    <w:rsid w:val="00095EA4"/>
    <w:pPr>
      <w:tabs>
        <w:tab w:val="right" w:leader="dot" w:pos="8221"/>
      </w:tabs>
      <w:spacing w:after="240"/>
      <w:ind w:left="1920"/>
    </w:pPr>
    <w:rPr>
      <w:rFonts w:ascii="Times New Roman" w:hAnsi="Times New Roman"/>
      <w:sz w:val="24"/>
      <w:szCs w:val="20"/>
    </w:rPr>
  </w:style>
  <w:style w:type="paragraph" w:styleId="Corpsdetexte2">
    <w:name w:val="Body Text 2"/>
    <w:basedOn w:val="Normal"/>
    <w:rsid w:val="000D63C0"/>
    <w:pPr>
      <w:spacing w:after="240"/>
      <w:ind w:left="0"/>
    </w:pPr>
    <w:rPr>
      <w:rFonts w:ascii="Arial" w:hAnsi="Arial"/>
      <w:color w:val="000000"/>
      <w:sz w:val="24"/>
      <w:szCs w:val="20"/>
    </w:rPr>
  </w:style>
  <w:style w:type="paragraph" w:styleId="Paragraphedeliste">
    <w:name w:val="List Paragraph"/>
    <w:basedOn w:val="Normal"/>
    <w:uiPriority w:val="34"/>
    <w:qFormat/>
    <w:rsid w:val="00CB0622"/>
    <w:pPr>
      <w:ind w:left="720"/>
      <w:contextualSpacing/>
    </w:pPr>
  </w:style>
  <w:style w:type="character" w:styleId="Lienhypertexte">
    <w:name w:val="Hyperlink"/>
    <w:basedOn w:val="Policepardfaut"/>
    <w:rsid w:val="006C4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81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69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ss.alsacreations.com/Modeles-de-mise-en-page-en-C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es%20documents\Maroc\MEDA%202\Axe%201%20D&#233;veloppement%20Fili&#232;res%20APC\Guide%20de%20Soutien\Production%20Guide%20Soutien\Mod&#232;les\GuideSoutie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5E9A9-8932-4770-8BEC-201C94EF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GuideSoutien</Template>
  <TotalTime>467</TotalTime>
  <Pages>1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AFPA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/>
  <dc:creator>Bost</dc:creator>
  <cp:keywords/>
  <dc:description/>
  <cp:lastModifiedBy>SAMIR</cp:lastModifiedBy>
  <cp:revision>13</cp:revision>
  <cp:lastPrinted>2007-02-26T11:58:00Z</cp:lastPrinted>
  <dcterms:created xsi:type="dcterms:W3CDTF">2016-10-04T11:12:00Z</dcterms:created>
  <dcterms:modified xsi:type="dcterms:W3CDTF">2016-11-08T08:09:00Z</dcterms:modified>
</cp:coreProperties>
</file>