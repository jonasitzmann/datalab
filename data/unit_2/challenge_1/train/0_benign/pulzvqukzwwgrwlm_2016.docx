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806" w:rsidRDefault="000C7444" w:rsidP="00A44806">
      <w:pPr>
        <w:pStyle w:val="NormalWeb"/>
        <w:rPr>
          <w:rFonts w:ascii="Arial" w:hAnsi="Arial" w:cs="Arial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89.2pt;margin-top:5.05pt;width:102.95pt;height:127.5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30">
              <w:txbxContent>
                <w:p w:rsidR="00234445" w:rsidRDefault="000C7444">
                  <w:r w:rsidRPr="000C7444"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133475" cy="1438089"/>
                        <wp:effectExtent l="0" t="0" r="0" b="0"/>
                        <wp:docPr id="3" name="Imagen 3" descr="C:\Users\cianc\OneDrive\Pictures\cor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cianc\OneDrive\Pictures\cor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9783" cy="14587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E66C7D">
        <w:rPr>
          <w:rFonts w:ascii="Arial" w:hAnsi="Arial" w:cs="Arial"/>
          <w:noProof/>
          <w:lang w:val="en-US" w:eastAsia="en-US"/>
        </w:rPr>
        <w:pict>
          <v:shape id="_x0000_s1026" type="#_x0000_t202" style="position:absolute;margin-left:358.3pt;margin-top:-34.45pt;width:118.55pt;height:140.75pt;z-index:251660288;mso-height-percent:200;mso-position-horizontal-relative:text;mso-position-vertical-relative:text;mso-height-percent:200;mso-width-relative:margin;mso-height-relative:margin" strokecolor="white [3212]">
            <v:textbox style="mso-next-textbox:#_x0000_s1026;mso-fit-shape-to-text:t">
              <w:txbxContent>
                <w:p w:rsidR="000F243F" w:rsidRDefault="000F243F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130267" w:rsidRPr="000F243F">
        <w:rPr>
          <w:rStyle w:val="Textoennegrita"/>
          <w:rFonts w:ascii="Arial" w:hAnsi="Arial" w:cs="Arial"/>
        </w:rPr>
        <w:t>Karla Cianca</w:t>
      </w:r>
    </w:p>
    <w:p w:rsidR="00A44806" w:rsidRDefault="00A44806" w:rsidP="00A4480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Edad: 2</w:t>
      </w:r>
      <w:r w:rsidR="00547F9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años</w:t>
      </w:r>
    </w:p>
    <w:p w:rsidR="00A44806" w:rsidRDefault="00A44806" w:rsidP="00A4480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Cédula: 8-888-224</w:t>
      </w:r>
    </w:p>
    <w:p w:rsidR="00A44806" w:rsidRDefault="00A44806" w:rsidP="00A4480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Nacionalidad: Panameña</w:t>
      </w:r>
    </w:p>
    <w:p w:rsidR="00A44806" w:rsidRDefault="00A44806" w:rsidP="00A4480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Fecha de nacimiento: 03/10/1994</w:t>
      </w:r>
    </w:p>
    <w:p w:rsidR="00A44806" w:rsidRDefault="00A44806" w:rsidP="00A44806">
      <w:pPr>
        <w:pStyle w:val="NormalWeb"/>
        <w:rPr>
          <w:rFonts w:ascii="Arial" w:hAnsi="Arial" w:cs="Arial"/>
        </w:rPr>
      </w:pPr>
    </w:p>
    <w:p w:rsidR="00A44806" w:rsidRDefault="00A44806" w:rsidP="00A44806">
      <w:pPr>
        <w:pStyle w:val="NormalWeb"/>
        <w:rPr>
          <w:rFonts w:ascii="Arial" w:hAnsi="Arial" w:cs="Arial"/>
        </w:rPr>
      </w:pPr>
    </w:p>
    <w:p w:rsidR="00A44806" w:rsidRDefault="00A44806" w:rsidP="00A44806">
      <w:pPr>
        <w:pStyle w:val="NormalWeb"/>
        <w:rPr>
          <w:rFonts w:ascii="Arial" w:hAnsi="Arial" w:cs="Arial"/>
        </w:rPr>
      </w:pPr>
    </w:p>
    <w:p w:rsidR="00A44806" w:rsidRPr="000F243F" w:rsidRDefault="00A44806" w:rsidP="00A44806">
      <w:pPr>
        <w:pStyle w:val="NormalWeb"/>
        <w:rPr>
          <w:rFonts w:ascii="Arial" w:hAnsi="Arial" w:cs="Arial"/>
        </w:rPr>
        <w:sectPr w:rsidR="00A44806" w:rsidRPr="000F243F" w:rsidSect="00D71CD0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96D67" w:rsidRPr="000F243F" w:rsidRDefault="00130267" w:rsidP="00596D67">
      <w:pPr>
        <w:pStyle w:val="NormalWeb"/>
        <w:rPr>
          <w:rFonts w:ascii="Arial" w:hAnsi="Arial" w:cs="Arial"/>
        </w:rPr>
      </w:pPr>
      <w:r w:rsidRPr="000F243F">
        <w:rPr>
          <w:rFonts w:ascii="Arial" w:hAnsi="Arial" w:cs="Arial"/>
        </w:rPr>
        <w:t>Las mañanitas, sector norte. Calle principal, casa #79.</w:t>
      </w:r>
    </w:p>
    <w:p w:rsidR="00596D67" w:rsidRPr="000F243F" w:rsidRDefault="00596D67" w:rsidP="00596D67">
      <w:pPr>
        <w:pStyle w:val="NormalWeb"/>
        <w:rPr>
          <w:rFonts w:ascii="Arial" w:hAnsi="Arial" w:cs="Arial"/>
        </w:rPr>
      </w:pPr>
      <w:r w:rsidRPr="000F243F">
        <w:rPr>
          <w:rFonts w:ascii="Arial" w:hAnsi="Arial" w:cs="Arial"/>
        </w:rPr>
        <w:t xml:space="preserve">Teléfonos: </w:t>
      </w:r>
      <w:r w:rsidR="00A20464">
        <w:rPr>
          <w:rFonts w:ascii="Arial" w:hAnsi="Arial" w:cs="Arial"/>
        </w:rPr>
        <w:t>6373-6993</w:t>
      </w:r>
      <w:r w:rsidR="008A67E0">
        <w:rPr>
          <w:rFonts w:ascii="Arial" w:hAnsi="Arial" w:cs="Arial"/>
        </w:rPr>
        <w:t xml:space="preserve"> 292-8328</w:t>
      </w:r>
      <w:r w:rsidRPr="000F243F">
        <w:rPr>
          <w:rFonts w:ascii="Arial" w:hAnsi="Arial" w:cs="Arial"/>
        </w:rPr>
        <w:t xml:space="preserve"> e-mail:</w:t>
      </w:r>
      <w:r w:rsidR="00547F97">
        <w:rPr>
          <w:rFonts w:ascii="Arial" w:hAnsi="Arial" w:cs="Arial"/>
        </w:rPr>
        <w:t xml:space="preserve"> </w:t>
      </w:r>
      <w:r w:rsidR="00130267" w:rsidRPr="000F243F">
        <w:rPr>
          <w:rFonts w:ascii="Arial" w:hAnsi="Arial" w:cs="Arial"/>
        </w:rPr>
        <w:t>karla03-1994@hotmail.com</w:t>
      </w:r>
    </w:p>
    <w:p w:rsidR="00596D67" w:rsidRPr="000F243F" w:rsidRDefault="00596D67" w:rsidP="00596D67">
      <w:pPr>
        <w:pStyle w:val="NormalWeb"/>
        <w:pBdr>
          <w:bottom w:val="single" w:sz="4" w:space="1" w:color="auto"/>
        </w:pBdr>
        <w:rPr>
          <w:rFonts w:ascii="Arial" w:hAnsi="Arial" w:cs="Arial"/>
        </w:rPr>
      </w:pPr>
    </w:p>
    <w:p w:rsidR="00596D67" w:rsidRPr="000F243F" w:rsidRDefault="00596D67" w:rsidP="00596D67">
      <w:pPr>
        <w:pStyle w:val="NormalWeb"/>
        <w:rPr>
          <w:rFonts w:ascii="Arial" w:hAnsi="Arial" w:cs="Arial"/>
        </w:rPr>
      </w:pPr>
      <w:r w:rsidRPr="000F243F">
        <w:rPr>
          <w:rStyle w:val="Textoennegrita"/>
          <w:rFonts w:ascii="Arial" w:hAnsi="Arial" w:cs="Arial"/>
        </w:rPr>
        <w:t>EXPERIENCIA PROFESIONAL</w:t>
      </w:r>
    </w:p>
    <w:p w:rsidR="00596D67" w:rsidRPr="000F243F" w:rsidRDefault="00596D67" w:rsidP="00130267">
      <w:pPr>
        <w:pStyle w:val="NormalWeb"/>
        <w:rPr>
          <w:rFonts w:ascii="Arial" w:hAnsi="Arial" w:cs="Arial"/>
        </w:rPr>
      </w:pPr>
      <w:r w:rsidRPr="000F243F">
        <w:rPr>
          <w:rFonts w:ascii="Arial" w:hAnsi="Arial" w:cs="Arial"/>
        </w:rPr>
        <w:t xml:space="preserve">Responsable del área </w:t>
      </w:r>
      <w:r w:rsidR="00130267" w:rsidRPr="000F243F">
        <w:rPr>
          <w:rFonts w:ascii="Arial" w:hAnsi="Arial" w:cs="Arial"/>
        </w:rPr>
        <w:t>de inventario y ventas.</w:t>
      </w:r>
    </w:p>
    <w:p w:rsidR="00130267" w:rsidRPr="000F243F" w:rsidRDefault="000F243F" w:rsidP="00130267">
      <w:pPr>
        <w:pStyle w:val="NormalWeb"/>
        <w:rPr>
          <w:rFonts w:ascii="Arial" w:hAnsi="Arial" w:cs="Arial"/>
        </w:rPr>
      </w:pPr>
      <w:r w:rsidRPr="000F243F">
        <w:rPr>
          <w:rFonts w:ascii="Arial" w:hAnsi="Arial" w:cs="Arial"/>
        </w:rPr>
        <w:t>Tele marketing</w:t>
      </w:r>
    </w:p>
    <w:p w:rsidR="00596D67" w:rsidRPr="000F243F" w:rsidRDefault="00596D67" w:rsidP="00596D67">
      <w:pPr>
        <w:pStyle w:val="NormalWeb"/>
        <w:rPr>
          <w:rFonts w:ascii="Arial" w:hAnsi="Arial" w:cs="Arial"/>
        </w:rPr>
      </w:pPr>
      <w:r w:rsidRPr="000F243F">
        <w:rPr>
          <w:rStyle w:val="Textoennegrita"/>
          <w:rFonts w:ascii="Arial" w:hAnsi="Arial" w:cs="Arial"/>
        </w:rPr>
        <w:t>TRAYECTORIA PROFESIONAL</w:t>
      </w:r>
    </w:p>
    <w:p w:rsidR="000F243F" w:rsidRPr="000F243F" w:rsidRDefault="000F243F" w:rsidP="000F243F">
      <w:pPr>
        <w:pStyle w:val="NormalWeb"/>
        <w:rPr>
          <w:rFonts w:ascii="Arial" w:hAnsi="Arial" w:cs="Arial"/>
        </w:rPr>
      </w:pPr>
      <w:r w:rsidRPr="000F243F">
        <w:rPr>
          <w:rFonts w:ascii="Arial" w:hAnsi="Arial" w:cs="Arial"/>
        </w:rPr>
        <w:t>Gelarti</w:t>
      </w:r>
    </w:p>
    <w:p w:rsidR="00596D67" w:rsidRPr="000F243F" w:rsidRDefault="00130267" w:rsidP="00596D67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0F243F">
        <w:rPr>
          <w:rFonts w:ascii="Arial" w:hAnsi="Arial" w:cs="Arial"/>
        </w:rPr>
        <w:t>Desde 29/9/2013</w:t>
      </w:r>
      <w:r w:rsidRPr="000F243F">
        <w:rPr>
          <w:rFonts w:ascii="Arial" w:hAnsi="Arial" w:cs="Arial"/>
          <w:b/>
        </w:rPr>
        <w:t>-</w:t>
      </w:r>
      <w:r w:rsidRPr="000F243F">
        <w:rPr>
          <w:rFonts w:ascii="Arial" w:hAnsi="Arial" w:cs="Arial"/>
        </w:rPr>
        <w:t>7/2/2014</w:t>
      </w:r>
      <w:r w:rsidR="00596D67" w:rsidRPr="000F243F">
        <w:rPr>
          <w:rFonts w:ascii="Arial" w:hAnsi="Arial" w:cs="Arial"/>
        </w:rPr>
        <w:t xml:space="preserve"> </w:t>
      </w:r>
      <w:r w:rsidR="000F243F" w:rsidRPr="000F243F">
        <w:rPr>
          <w:rFonts w:ascii="Arial" w:hAnsi="Arial" w:cs="Arial"/>
        </w:rPr>
        <w:t>Responsable y encargada de apertura, cierre, ventas e inventario.</w:t>
      </w:r>
    </w:p>
    <w:p w:rsidR="000F243F" w:rsidRPr="000F243F" w:rsidRDefault="000F243F" w:rsidP="000F243F">
      <w:pPr>
        <w:pStyle w:val="NormalWeb"/>
        <w:rPr>
          <w:rFonts w:ascii="Arial" w:hAnsi="Arial" w:cs="Arial"/>
        </w:rPr>
      </w:pPr>
      <w:r w:rsidRPr="000F243F">
        <w:rPr>
          <w:rFonts w:ascii="Arial" w:hAnsi="Arial" w:cs="Arial"/>
        </w:rPr>
        <w:t xml:space="preserve">El Poblado, Miramar, </w:t>
      </w:r>
      <w:r w:rsidR="003E7CEF">
        <w:rPr>
          <w:rFonts w:ascii="Arial" w:hAnsi="Arial" w:cs="Arial"/>
        </w:rPr>
        <w:t>Tele marketing</w:t>
      </w:r>
    </w:p>
    <w:p w:rsidR="00547F97" w:rsidRPr="00863292" w:rsidRDefault="000F243F" w:rsidP="00547F97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0F243F">
        <w:rPr>
          <w:rFonts w:ascii="Arial" w:hAnsi="Arial" w:cs="Arial"/>
        </w:rPr>
        <w:t>Desde 10/7/2013-29/8/2013</w:t>
      </w:r>
      <w:r w:rsidR="00863292">
        <w:rPr>
          <w:rFonts w:ascii="Arial" w:hAnsi="Arial" w:cs="Arial"/>
        </w:rPr>
        <w:br/>
      </w:r>
      <w:r w:rsidR="00547F97" w:rsidRPr="00863292">
        <w:rPr>
          <w:rFonts w:ascii="Arial" w:hAnsi="Arial" w:cs="Arial"/>
        </w:rPr>
        <w:t>Asistencia Técnica en el V Congreso de Ci</w:t>
      </w:r>
      <w:r w:rsidR="00863292" w:rsidRPr="00863292">
        <w:rPr>
          <w:rFonts w:ascii="Arial" w:hAnsi="Arial" w:cs="Arial"/>
        </w:rPr>
        <w:t>encias y Tecnología (V CONCyT) (UTP)</w:t>
      </w:r>
    </w:p>
    <w:p w:rsidR="00596D67" w:rsidRPr="000F243F" w:rsidRDefault="00596D67" w:rsidP="00596D67">
      <w:pPr>
        <w:pStyle w:val="NormalWeb"/>
        <w:pBdr>
          <w:bottom w:val="single" w:sz="4" w:space="1" w:color="auto"/>
        </w:pBdr>
        <w:rPr>
          <w:rFonts w:ascii="Arial" w:hAnsi="Arial" w:cs="Arial"/>
        </w:rPr>
      </w:pPr>
    </w:p>
    <w:p w:rsidR="00596D67" w:rsidRPr="000F243F" w:rsidRDefault="00596D67" w:rsidP="00596D67">
      <w:pPr>
        <w:pStyle w:val="NormalWeb"/>
        <w:rPr>
          <w:rFonts w:ascii="Arial" w:hAnsi="Arial" w:cs="Arial"/>
        </w:rPr>
      </w:pPr>
      <w:r w:rsidRPr="000F243F">
        <w:rPr>
          <w:rStyle w:val="Textoennegrita"/>
          <w:rFonts w:ascii="Arial" w:hAnsi="Arial" w:cs="Arial"/>
        </w:rPr>
        <w:t>FORMACIÓN ACADÉMICA</w:t>
      </w:r>
    </w:p>
    <w:p w:rsidR="00130267" w:rsidRPr="000F243F" w:rsidRDefault="00130267" w:rsidP="00596D67">
      <w:pPr>
        <w:pStyle w:val="NormalWeb"/>
        <w:rPr>
          <w:rFonts w:ascii="Arial" w:hAnsi="Arial" w:cs="Arial"/>
        </w:rPr>
      </w:pPr>
      <w:r w:rsidRPr="000F243F">
        <w:rPr>
          <w:rFonts w:ascii="Arial" w:hAnsi="Arial" w:cs="Arial"/>
        </w:rPr>
        <w:t>2007-2012 Instituto José Dolores Moscote, Bachiller en Ciencias</w:t>
      </w:r>
    </w:p>
    <w:p w:rsidR="00596D67" w:rsidRPr="000F243F" w:rsidRDefault="00895E04" w:rsidP="00596D6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2015</w:t>
      </w:r>
      <w:r w:rsidR="00130267" w:rsidRPr="000F243F">
        <w:rPr>
          <w:rFonts w:ascii="Arial" w:hAnsi="Arial" w:cs="Arial"/>
        </w:rPr>
        <w:t xml:space="preserve"> Universidad Tecnológica de Panamá, </w:t>
      </w:r>
      <w:r w:rsidR="00F15D14">
        <w:rPr>
          <w:rFonts w:ascii="Arial" w:hAnsi="Arial" w:cs="Arial"/>
        </w:rPr>
        <w:t>Lic. En Redes Informáticas</w:t>
      </w:r>
    </w:p>
    <w:p w:rsidR="00596D67" w:rsidRPr="000F243F" w:rsidRDefault="00596D67" w:rsidP="00596D67">
      <w:pPr>
        <w:pStyle w:val="NormalWeb"/>
        <w:rPr>
          <w:rFonts w:ascii="Arial" w:hAnsi="Arial" w:cs="Arial"/>
        </w:rPr>
      </w:pPr>
      <w:r w:rsidRPr="000F243F">
        <w:rPr>
          <w:rStyle w:val="Textoennegrita"/>
          <w:rFonts w:ascii="Arial" w:hAnsi="Arial" w:cs="Arial"/>
        </w:rPr>
        <w:t>IDIOMAS</w:t>
      </w:r>
      <w:r w:rsidR="00547F97">
        <w:rPr>
          <w:rFonts w:ascii="Arial" w:hAnsi="Arial" w:cs="Arial"/>
        </w:rPr>
        <w:t xml:space="preserve">: </w:t>
      </w:r>
      <w:r w:rsidR="00547F97" w:rsidRPr="000F243F">
        <w:rPr>
          <w:rFonts w:ascii="Arial" w:hAnsi="Arial" w:cs="Arial"/>
        </w:rPr>
        <w:t>español</w:t>
      </w:r>
      <w:r w:rsidRPr="000F243F">
        <w:rPr>
          <w:rFonts w:ascii="Arial" w:hAnsi="Arial" w:cs="Arial"/>
        </w:rPr>
        <w:t>: Lengua materna</w:t>
      </w:r>
    </w:p>
    <w:p w:rsidR="00596D67" w:rsidRPr="000F243F" w:rsidRDefault="00547F97" w:rsidP="00547F97">
      <w:pPr>
        <w:pStyle w:val="NormalWeb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596D67" w:rsidRPr="000F243F">
        <w:rPr>
          <w:rFonts w:ascii="Arial" w:hAnsi="Arial" w:cs="Arial"/>
        </w:rPr>
        <w:t xml:space="preserve">Inglés: </w:t>
      </w:r>
      <w:r w:rsidR="00130267" w:rsidRPr="000F243F">
        <w:rPr>
          <w:rFonts w:ascii="Arial" w:hAnsi="Arial" w:cs="Arial"/>
        </w:rPr>
        <w:t>Regular</w:t>
      </w:r>
    </w:p>
    <w:p w:rsidR="00596D67" w:rsidRPr="00547F97" w:rsidRDefault="00596D67" w:rsidP="00596D67">
      <w:pPr>
        <w:pStyle w:val="NormalWeb"/>
        <w:rPr>
          <w:rFonts w:ascii="Arial" w:hAnsi="Arial" w:cs="Arial"/>
          <w:lang w:val="es-PA"/>
        </w:rPr>
      </w:pPr>
      <w:r w:rsidRPr="00547F97">
        <w:rPr>
          <w:rStyle w:val="Textoennegrita"/>
          <w:rFonts w:ascii="Arial" w:hAnsi="Arial" w:cs="Arial"/>
          <w:lang w:val="es-PA"/>
        </w:rPr>
        <w:t>CONOCIMIENTOS INFORMÁTICOS</w:t>
      </w:r>
    </w:p>
    <w:p w:rsidR="000F37DF" w:rsidRPr="00FB1AE5" w:rsidRDefault="00596D67" w:rsidP="00A44806">
      <w:pPr>
        <w:pStyle w:val="NormalWeb"/>
        <w:rPr>
          <w:rFonts w:ascii="Arial" w:hAnsi="Arial" w:cs="Arial"/>
          <w:lang w:val="es-PA"/>
        </w:rPr>
      </w:pPr>
      <w:r w:rsidRPr="00FB1AE5">
        <w:rPr>
          <w:rFonts w:ascii="Arial" w:hAnsi="Arial" w:cs="Arial"/>
          <w:lang w:val="es-PA"/>
        </w:rPr>
        <w:t>Windows, Wo</w:t>
      </w:r>
      <w:r w:rsidR="00547F97" w:rsidRPr="00FB1AE5">
        <w:rPr>
          <w:rFonts w:ascii="Arial" w:hAnsi="Arial" w:cs="Arial"/>
          <w:lang w:val="es-PA"/>
        </w:rPr>
        <w:t>rd, Excel, Power Point, Páginas web.</w:t>
      </w:r>
    </w:p>
    <w:sectPr w:rsidR="000F37DF" w:rsidRPr="00FB1AE5" w:rsidSect="00F3756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C7D" w:rsidRDefault="00E66C7D" w:rsidP="008B4D20">
      <w:pPr>
        <w:spacing w:after="0" w:line="240" w:lineRule="auto"/>
      </w:pPr>
      <w:r>
        <w:separator/>
      </w:r>
    </w:p>
  </w:endnote>
  <w:endnote w:type="continuationSeparator" w:id="0">
    <w:p w:rsidR="00E66C7D" w:rsidRDefault="00E66C7D" w:rsidP="008B4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C7D" w:rsidRDefault="00E66C7D" w:rsidP="008B4D20">
      <w:pPr>
        <w:spacing w:after="0" w:line="240" w:lineRule="auto"/>
      </w:pPr>
      <w:r>
        <w:separator/>
      </w:r>
    </w:p>
  </w:footnote>
  <w:footnote w:type="continuationSeparator" w:id="0">
    <w:p w:rsidR="00E66C7D" w:rsidRDefault="00E66C7D" w:rsidP="008B4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8733A"/>
    <w:multiLevelType w:val="hybridMultilevel"/>
    <w:tmpl w:val="7F58B60C"/>
    <w:lvl w:ilvl="0" w:tplc="91CCD5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62656"/>
    <w:multiLevelType w:val="hybridMultilevel"/>
    <w:tmpl w:val="71B82C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81595"/>
    <w:multiLevelType w:val="hybridMultilevel"/>
    <w:tmpl w:val="A03249CC"/>
    <w:lvl w:ilvl="0" w:tplc="D70209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76F0F"/>
    <w:multiLevelType w:val="hybridMultilevel"/>
    <w:tmpl w:val="C754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243F"/>
    <w:rsid w:val="00004BB3"/>
    <w:rsid w:val="000A549C"/>
    <w:rsid w:val="000C7444"/>
    <w:rsid w:val="000F243F"/>
    <w:rsid w:val="00130267"/>
    <w:rsid w:val="00234445"/>
    <w:rsid w:val="003038FC"/>
    <w:rsid w:val="003C5BE8"/>
    <w:rsid w:val="003E7CEF"/>
    <w:rsid w:val="0042787D"/>
    <w:rsid w:val="004823E1"/>
    <w:rsid w:val="00547C63"/>
    <w:rsid w:val="00547F97"/>
    <w:rsid w:val="00596D67"/>
    <w:rsid w:val="005E419E"/>
    <w:rsid w:val="005E7FBA"/>
    <w:rsid w:val="006168E8"/>
    <w:rsid w:val="00720A1F"/>
    <w:rsid w:val="007A362B"/>
    <w:rsid w:val="00847317"/>
    <w:rsid w:val="0085136B"/>
    <w:rsid w:val="00863292"/>
    <w:rsid w:val="008710CD"/>
    <w:rsid w:val="00895E04"/>
    <w:rsid w:val="008A67E0"/>
    <w:rsid w:val="008B4D20"/>
    <w:rsid w:val="00A20464"/>
    <w:rsid w:val="00A44806"/>
    <w:rsid w:val="00C55CB0"/>
    <w:rsid w:val="00D56625"/>
    <w:rsid w:val="00D56C1F"/>
    <w:rsid w:val="00E66C7D"/>
    <w:rsid w:val="00F15D14"/>
    <w:rsid w:val="00F95448"/>
    <w:rsid w:val="00FB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4FBB98-644F-49DB-835E-AB3450D4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96D6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96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6D67"/>
  </w:style>
  <w:style w:type="paragraph" w:styleId="Piedepgina">
    <w:name w:val="footer"/>
    <w:basedOn w:val="Normal"/>
    <w:link w:val="PiedepginaCar"/>
    <w:uiPriority w:val="99"/>
    <w:unhideWhenUsed/>
    <w:rsid w:val="00596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D67"/>
  </w:style>
  <w:style w:type="paragraph" w:styleId="Textodeglobo">
    <w:name w:val="Balloon Text"/>
    <w:basedOn w:val="Normal"/>
    <w:link w:val="TextodegloboCar"/>
    <w:uiPriority w:val="99"/>
    <w:semiHidden/>
    <w:unhideWhenUsed/>
    <w:rsid w:val="0059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a\AppData\Roaming\Microsoft\Templates\TP102738144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24D23B-0D84-4E4E-B986-417EA0C4F6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TP102738144_template</Template>
  <TotalTime>92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Trabajando.com - Modelo de CV Funcional</vt:lpstr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Trabajando.com - Modelo de CV Funcional</dc:title>
  <dc:creator>Karla Cianca</dc:creator>
  <cp:lastModifiedBy>Karla Cianca</cp:lastModifiedBy>
  <cp:revision>22</cp:revision>
  <cp:lastPrinted>2015-11-09T03:43:00Z</cp:lastPrinted>
  <dcterms:created xsi:type="dcterms:W3CDTF">2014-05-14T09:34:00Z</dcterms:created>
  <dcterms:modified xsi:type="dcterms:W3CDTF">2016-06-08T14:43:00Z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TC027381459991</vt:lpwstr>
  </property>
</Properties>
</file>