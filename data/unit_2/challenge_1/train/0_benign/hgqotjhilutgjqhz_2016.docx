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E5" w:rsidRDefault="0010281A">
      <w:pPr>
        <w:pStyle w:val="Nombre"/>
        <w:rPr>
          <w:lang w:val="es-CR"/>
        </w:rPr>
      </w:pPr>
      <w:r>
        <w:rPr>
          <w:lang w:val="es-CR"/>
        </w:rPr>
        <w:t xml:space="preserve"> Nombre: rosalinda cardoza martinez</w:t>
      </w:r>
    </w:p>
    <w:p w:rsidR="008115E5" w:rsidRDefault="00C34805">
      <w:pPr>
        <w:pStyle w:val="Informacindecontacto"/>
        <w:rPr>
          <w:lang w:val="es-CR"/>
        </w:rPr>
      </w:pPr>
      <w:r>
        <w:rPr>
          <w:lang w:val="es-CR"/>
        </w:rPr>
        <w:t>Direccion: pozos santa ana del lado opuesto</w:t>
      </w:r>
      <w:r w:rsidR="00C22BFA">
        <w:rPr>
          <w:lang w:val="es-CR"/>
        </w:rPr>
        <w:t xml:space="preserve"> r</w:t>
      </w:r>
      <w:r>
        <w:rPr>
          <w:lang w:val="es-CR"/>
        </w:rPr>
        <w:t xml:space="preserve">esidencial monte sol </w:t>
      </w:r>
    </w:p>
    <w:p w:rsidR="00C22BFA" w:rsidRDefault="00C22BFA">
      <w:pPr>
        <w:pStyle w:val="Informacindecontacto"/>
        <w:rPr>
          <w:lang w:val="es-CR"/>
        </w:rPr>
      </w:pPr>
      <w:r>
        <w:rPr>
          <w:lang w:val="es-CR"/>
        </w:rPr>
        <w:t xml:space="preserve">Telefono </w:t>
      </w:r>
      <w:r w:rsidR="00884D8F">
        <w:rPr>
          <w:lang w:val="es-CR"/>
        </w:rPr>
        <w:t xml:space="preserve">: </w:t>
      </w:r>
    </w:p>
    <w:p w:rsidR="00757950" w:rsidRDefault="00884D8F">
      <w:pPr>
        <w:pStyle w:val="Informacindecontacto"/>
        <w:rPr>
          <w:lang w:val="es-CR"/>
        </w:rPr>
      </w:pPr>
      <w:r>
        <w:rPr>
          <w:lang w:val="es-CR"/>
        </w:rPr>
        <w:t>Edad:</w:t>
      </w:r>
      <w:r w:rsidR="00137CE8">
        <w:rPr>
          <w:lang w:val="es-CR"/>
        </w:rPr>
        <w:t>41</w:t>
      </w:r>
    </w:p>
    <w:p w:rsidR="00E11804" w:rsidRDefault="00E11804">
      <w:pPr>
        <w:pStyle w:val="Informacindecontacto"/>
        <w:rPr>
          <w:lang w:val="es-CR"/>
        </w:rPr>
      </w:pPr>
      <w:r>
        <w:rPr>
          <w:lang w:val="es-CR"/>
        </w:rPr>
        <w:t>Estado civil</w:t>
      </w:r>
      <w:r w:rsidR="00137CE8">
        <w:rPr>
          <w:lang w:val="es-CR"/>
        </w:rPr>
        <w:t>: casada</w:t>
      </w:r>
      <w:bookmarkStart w:id="0" w:name="_GoBack"/>
      <w:bookmarkEnd w:id="0"/>
    </w:p>
    <w:p w:rsidR="0069056C" w:rsidRDefault="0069056C">
      <w:pPr>
        <w:pStyle w:val="Informacindecontacto"/>
        <w:rPr>
          <w:lang w:val="es-CR"/>
        </w:rPr>
      </w:pPr>
    </w:p>
    <w:p w:rsidR="008115E5" w:rsidRDefault="000E43BE" w:rsidP="000E43BE">
      <w:pPr>
        <w:pStyle w:val="Ttulo1"/>
      </w:pPr>
      <w:r>
        <w:rPr>
          <w:lang w:val="es-CR"/>
        </w:rPr>
        <w:t>Objetivo</w:t>
      </w:r>
    </w:p>
    <w:p w:rsidR="000E43BE" w:rsidRPr="000E43BE" w:rsidRDefault="000E43BE" w:rsidP="000E43BE">
      <w:pPr>
        <w:rPr>
          <w:lang w:val="es-CR"/>
        </w:rPr>
      </w:pPr>
      <w:r>
        <w:rPr>
          <w:lang w:val="es-CR"/>
        </w:rPr>
        <w:t xml:space="preserve">Superarme </w:t>
      </w:r>
      <w:r w:rsidR="001F78F5">
        <w:rPr>
          <w:lang w:val="es-CR"/>
        </w:rPr>
        <w:t xml:space="preserve">como persona , y salir </w:t>
      </w:r>
      <w:r w:rsidR="00C752FE">
        <w:rPr>
          <w:lang w:val="es-CR"/>
        </w:rPr>
        <w:t>adelante ayudarle a mi familia</w:t>
      </w:r>
    </w:p>
    <w:sdt>
      <w:sdtPr>
        <w:id w:val="1728489637"/>
        <w:placeholder>
          <w:docPart w:val="2660080440A2014DA184C5BD3128F4EA"/>
        </w:placeholder>
        <w:temporary/>
        <w:showingPlcHdr/>
      </w:sdtPr>
      <w:sdtEndPr/>
      <w:sdtContent>
        <w:p w:rsidR="008115E5" w:rsidRDefault="00D6418E">
          <w:pPr>
            <w:pStyle w:val="Ttulo1"/>
          </w:pPr>
          <w:r>
            <w:t>Experiencia</w:t>
          </w:r>
        </w:p>
      </w:sdtContent>
    </w:sdt>
    <w:p w:rsidR="008115E5" w:rsidRDefault="00C752FE">
      <w:pPr>
        <w:rPr>
          <w:lang w:val="es-CR"/>
        </w:rPr>
      </w:pPr>
      <w:r>
        <w:rPr>
          <w:lang w:val="es-CR"/>
        </w:rPr>
        <w:t>Empleada domestica</w:t>
      </w:r>
    </w:p>
    <w:p w:rsidR="000D0AD3" w:rsidRDefault="000D0AD3">
      <w:pPr>
        <w:rPr>
          <w:lang w:val="es-CR"/>
        </w:rPr>
      </w:pPr>
      <w:r>
        <w:rPr>
          <w:lang w:val="es-CR"/>
        </w:rPr>
        <w:t>Ayudante en cocina</w:t>
      </w:r>
    </w:p>
    <w:p w:rsidR="000D0AD3" w:rsidRDefault="000D0AD3">
      <w:pPr>
        <w:rPr>
          <w:lang w:val="es-CR"/>
        </w:rPr>
      </w:pPr>
      <w:r>
        <w:rPr>
          <w:lang w:val="es-CR"/>
        </w:rPr>
        <w:t>Niñera</w:t>
      </w:r>
      <w:r w:rsidR="00162AC5">
        <w:rPr>
          <w:lang w:val="es-CR"/>
        </w:rPr>
        <w:t xml:space="preserve"> </w:t>
      </w:r>
    </w:p>
    <w:p w:rsidR="006E4F80" w:rsidRPr="000D0AD3" w:rsidRDefault="006E4F80">
      <w:pPr>
        <w:rPr>
          <w:lang w:val="es-CR"/>
        </w:rPr>
      </w:pPr>
    </w:p>
    <w:p w:rsidR="008115E5" w:rsidRDefault="00BA78F3" w:rsidP="00F41023">
      <w:pPr>
        <w:pStyle w:val="Listaconvietas"/>
      </w:pPr>
    </w:p>
    <w:sdt>
      <w:sdtPr>
        <w:id w:val="720946933"/>
        <w:placeholder>
          <w:docPart w:val="32A0E5FFC6C86C47B2402F81F4BDD8D4"/>
        </w:placeholder>
        <w:temporary/>
        <w:showingPlcHdr/>
      </w:sdtPr>
      <w:sdtEndPr/>
      <w:sdtContent>
        <w:p w:rsidR="008115E5" w:rsidRDefault="00D6418E">
          <w:pPr>
            <w:pStyle w:val="Ttulo1"/>
          </w:pPr>
          <w:r>
            <w:t>Formación</w:t>
          </w:r>
        </w:p>
      </w:sdtContent>
    </w:sdt>
    <w:p w:rsidR="008115E5" w:rsidRDefault="00162AC5">
      <w:pPr>
        <w:rPr>
          <w:lang w:val="es-CR"/>
        </w:rPr>
      </w:pPr>
      <w:r>
        <w:rPr>
          <w:lang w:val="es-CR"/>
        </w:rPr>
        <w:t xml:space="preserve">Soy una persona muy puntual con mi trabajo y honesta </w:t>
      </w:r>
      <w:r w:rsidR="002A1FA6">
        <w:rPr>
          <w:lang w:val="es-CR"/>
        </w:rPr>
        <w:t xml:space="preserve">me gusta colaborar en lo que </w:t>
      </w:r>
      <w:r w:rsidR="00AC3206">
        <w:rPr>
          <w:lang w:val="es-CR"/>
        </w:rPr>
        <w:t>me ordenen</w:t>
      </w:r>
    </w:p>
    <w:p w:rsidR="008115E5" w:rsidRDefault="00AC3206">
      <w:pPr>
        <w:pStyle w:val="Ttulo1"/>
        <w:rPr>
          <w:lang w:val="es-CR"/>
        </w:rPr>
      </w:pPr>
      <w:r>
        <w:rPr>
          <w:lang w:val="es-CR"/>
        </w:rPr>
        <w:t xml:space="preserve">Informacion academica </w:t>
      </w:r>
    </w:p>
    <w:p w:rsidR="00AC3206" w:rsidRPr="00AC3206" w:rsidRDefault="00884D8F" w:rsidP="00AC3206">
      <w:pPr>
        <w:rPr>
          <w:lang w:val="es-CR"/>
        </w:rPr>
      </w:pPr>
      <w:r>
        <w:rPr>
          <w:lang w:val="es-CR"/>
        </w:rPr>
        <w:t>Primaria completa y varios años de experiencia</w:t>
      </w:r>
    </w:p>
    <w:p w:rsidR="008115E5" w:rsidRDefault="00BA78F3">
      <w:pPr>
        <w:pStyle w:val="Listaconvietas"/>
      </w:pPr>
    </w:p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8F3" w:rsidRDefault="00BA78F3">
      <w:pPr>
        <w:spacing w:after="0" w:line="240" w:lineRule="auto"/>
      </w:pPr>
      <w:r>
        <w:separator/>
      </w:r>
    </w:p>
  </w:endnote>
  <w:endnote w:type="continuationSeparator" w:id="0">
    <w:p w:rsidR="00BA78F3" w:rsidRDefault="00BA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D6418E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8F3" w:rsidRDefault="00BA78F3">
      <w:pPr>
        <w:spacing w:after="0" w:line="240" w:lineRule="auto"/>
      </w:pPr>
      <w:r>
        <w:separator/>
      </w:r>
    </w:p>
  </w:footnote>
  <w:footnote w:type="continuationSeparator" w:id="0">
    <w:p w:rsidR="00BA78F3" w:rsidRDefault="00BA7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D6418E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ED3D76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10281A">
    <w:r>
      <w:rPr>
        <w:noProof/>
        <w:lang w:eastAsia="es-ES"/>
      </w:rPr>
      <w:pict w14:anchorId="67477349">
        <v:group id="Grupo 4" o:spid="_x0000_s2050" alt="Title: Marco de página con tabulación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BA78F3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CCA453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C4B015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FC30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F3E40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78DA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340FC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5CBE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76A9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5A4D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9B4A089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E1DC3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0C5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C9D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86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10D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C79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EE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504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442CDC9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8FFA0FC6" w:tentative="1">
      <w:start w:val="1"/>
      <w:numFmt w:val="lowerLetter"/>
      <w:lvlText w:val="%2."/>
      <w:lvlJc w:val="left"/>
      <w:pPr>
        <w:ind w:left="1440" w:hanging="360"/>
      </w:pPr>
    </w:lvl>
    <w:lvl w:ilvl="2" w:tplc="A4C8FBD2" w:tentative="1">
      <w:start w:val="1"/>
      <w:numFmt w:val="lowerRoman"/>
      <w:lvlText w:val="%3."/>
      <w:lvlJc w:val="right"/>
      <w:pPr>
        <w:ind w:left="2160" w:hanging="180"/>
      </w:pPr>
    </w:lvl>
    <w:lvl w:ilvl="3" w:tplc="29A4F9AE" w:tentative="1">
      <w:start w:val="1"/>
      <w:numFmt w:val="decimal"/>
      <w:lvlText w:val="%4."/>
      <w:lvlJc w:val="left"/>
      <w:pPr>
        <w:ind w:left="2880" w:hanging="360"/>
      </w:pPr>
    </w:lvl>
    <w:lvl w:ilvl="4" w:tplc="380219C0" w:tentative="1">
      <w:start w:val="1"/>
      <w:numFmt w:val="lowerLetter"/>
      <w:lvlText w:val="%5."/>
      <w:lvlJc w:val="left"/>
      <w:pPr>
        <w:ind w:left="3600" w:hanging="360"/>
      </w:pPr>
    </w:lvl>
    <w:lvl w:ilvl="5" w:tplc="36BE7AB4" w:tentative="1">
      <w:start w:val="1"/>
      <w:numFmt w:val="lowerRoman"/>
      <w:lvlText w:val="%6."/>
      <w:lvlJc w:val="right"/>
      <w:pPr>
        <w:ind w:left="4320" w:hanging="180"/>
      </w:pPr>
    </w:lvl>
    <w:lvl w:ilvl="6" w:tplc="D8942486" w:tentative="1">
      <w:start w:val="1"/>
      <w:numFmt w:val="decimal"/>
      <w:lvlText w:val="%7."/>
      <w:lvlJc w:val="left"/>
      <w:pPr>
        <w:ind w:left="5040" w:hanging="360"/>
      </w:pPr>
    </w:lvl>
    <w:lvl w:ilvl="7" w:tplc="93385BBE" w:tentative="1">
      <w:start w:val="1"/>
      <w:numFmt w:val="lowerLetter"/>
      <w:lvlText w:val="%8."/>
      <w:lvlJc w:val="left"/>
      <w:pPr>
        <w:ind w:left="5760" w:hanging="360"/>
      </w:pPr>
    </w:lvl>
    <w:lvl w:ilvl="8" w:tplc="F3E63F6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05"/>
    <w:rsid w:val="00096D7A"/>
    <w:rsid w:val="000D0AD3"/>
    <w:rsid w:val="000E43BE"/>
    <w:rsid w:val="0010281A"/>
    <w:rsid w:val="00137CE8"/>
    <w:rsid w:val="00162AC5"/>
    <w:rsid w:val="001F78F5"/>
    <w:rsid w:val="002162E3"/>
    <w:rsid w:val="002A1FA6"/>
    <w:rsid w:val="00476CE5"/>
    <w:rsid w:val="0069056C"/>
    <w:rsid w:val="006E4F80"/>
    <w:rsid w:val="00757950"/>
    <w:rsid w:val="00824CC2"/>
    <w:rsid w:val="00884D8F"/>
    <w:rsid w:val="00A978C3"/>
    <w:rsid w:val="00AC3206"/>
    <w:rsid w:val="00BA78F3"/>
    <w:rsid w:val="00C22BFA"/>
    <w:rsid w:val="00C34805"/>
    <w:rsid w:val="00C752FE"/>
    <w:rsid w:val="00D6418E"/>
    <w:rsid w:val="00E1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93C16"/>
  <w15:docId w15:val="{C8A5B75C-AC0F-A54A-8AF1-E1306470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BFB5EA1-875D-914A-9596-4A496B69806F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60080440A2014DA184C5BD3128F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76FA-05CD-064A-9289-0ECA6E40DFF1}"/>
      </w:docPartPr>
      <w:docPartBody>
        <w:p w:rsidR="002778D5" w:rsidRDefault="00F74014">
          <w:pPr>
            <w:pStyle w:val="2660080440A2014DA184C5BD3128F4EA"/>
          </w:pPr>
          <w:r>
            <w:t>Experiencia</w:t>
          </w:r>
        </w:p>
      </w:docPartBody>
    </w:docPart>
    <w:docPart>
      <w:docPartPr>
        <w:name w:val="32A0E5FFC6C86C47B2402F81F4BDD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240-7DDD-5742-A230-C8BD86A91E01}"/>
      </w:docPartPr>
      <w:docPartBody>
        <w:p w:rsidR="002778D5" w:rsidRDefault="00F74014">
          <w:pPr>
            <w:pStyle w:val="32A0E5FFC6C86C47B2402F81F4BDD8D4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E62A6A1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20F48A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BAE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8A0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E9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802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A3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62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BAE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14"/>
    <w:rsid w:val="002778D5"/>
    <w:rsid w:val="00CF7691"/>
    <w:rsid w:val="00F7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87218D655C574B8DDF9B4457669FFE">
    <w:name w:val="A587218D655C574B8DDF9B4457669FFE"/>
  </w:style>
  <w:style w:type="paragraph" w:customStyle="1" w:styleId="25448F9FBAF2D040964C301D3132BDFB">
    <w:name w:val="25448F9FBAF2D040964C301D3132BDFB"/>
  </w:style>
  <w:style w:type="paragraph" w:customStyle="1" w:styleId="DE55007D42B49343ADFAB40A55252433">
    <w:name w:val="DE55007D42B49343ADFAB40A55252433"/>
  </w:style>
  <w:style w:type="paragraph" w:customStyle="1" w:styleId="EC44453F50B9F94A93AC4CB413422427">
    <w:name w:val="EC44453F50B9F94A93AC4CB413422427"/>
  </w:style>
  <w:style w:type="paragraph" w:customStyle="1" w:styleId="2660080440A2014DA184C5BD3128F4EA">
    <w:name w:val="2660080440A2014DA184C5BD3128F4EA"/>
  </w:style>
  <w:style w:type="paragraph" w:customStyle="1" w:styleId="E42B0852F4005445BEB92CC32A3D8209">
    <w:name w:val="E42B0852F4005445BEB92CC32A3D8209"/>
  </w:style>
  <w:style w:type="paragraph" w:customStyle="1" w:styleId="3D3AA384F8823749BDC2924D88236336">
    <w:name w:val="3D3AA384F8823749BDC2924D88236336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BC1347E22515344598B466330B266EA7">
    <w:name w:val="BC1347E22515344598B466330B266EA7"/>
  </w:style>
  <w:style w:type="paragraph" w:customStyle="1" w:styleId="32A0E5FFC6C86C47B2402F81F4BDD8D4">
    <w:name w:val="32A0E5FFC6C86C47B2402F81F4BDD8D4"/>
  </w:style>
  <w:style w:type="paragraph" w:customStyle="1" w:styleId="A43AF7BACFA2354AB2023568393A3B37">
    <w:name w:val="A43AF7BACFA2354AB2023568393A3B37"/>
  </w:style>
  <w:style w:type="paragraph" w:customStyle="1" w:styleId="42376EA4AE7CF240883F74A8D6C73047">
    <w:name w:val="42376EA4AE7CF240883F74A8D6C73047"/>
  </w:style>
  <w:style w:type="paragraph" w:customStyle="1" w:styleId="794CEA934054CE45A2F4F84A7610EDCA">
    <w:name w:val="794CEA934054CE45A2F4F84A7610E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8572F-BC4A-1F41-B05D-5C0D493E83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%7b1BFB5EA1-875D-914A-9596-4A496B69806F%7dtf50002018.dotx</Template>
  <TotalTime>0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2</cp:revision>
  <dcterms:created xsi:type="dcterms:W3CDTF">2016-04-21T19:48:00Z</dcterms:created>
  <dcterms:modified xsi:type="dcterms:W3CDTF">2016-04-21T19:48:00Z</dcterms:modified>
</cp:coreProperties>
</file>