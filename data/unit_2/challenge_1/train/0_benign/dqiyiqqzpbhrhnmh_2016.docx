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3FA" w:rsidRPr="00DF57B9" w:rsidRDefault="00EC064E" w:rsidP="006E150D">
      <w:pPr>
        <w:pStyle w:val="Informacindecontacto"/>
        <w:rPr>
          <w:noProof/>
          <w:lang w:val="es-ES_tradnl"/>
        </w:rPr>
      </w:pPr>
      <w:sdt>
        <w:sdtPr>
          <w:rPr>
            <w:noProof/>
            <w:color w:val="auto"/>
            <w:spacing w:val="-4"/>
            <w:lang w:val="es-ES_tradnl"/>
          </w:rPr>
          <w:alias w:val="Dirección postal"/>
          <w:tag w:val="Dirección postal"/>
          <w:id w:val="1415969137"/>
          <w:placeholder>
            <w:docPart w:val="9384DF78D52C42559A80E4D28CDD013C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6E150D" w:rsidRPr="006E150D">
            <w:rPr>
              <w:noProof/>
              <w:color w:val="auto"/>
              <w:spacing w:val="-4"/>
              <w:lang w:val="es-ES_tradnl"/>
            </w:rPr>
            <w:t>Dirección: Don Bosco, Calle Principal, Casa U-29</w:t>
          </w:r>
        </w:sdtContent>
      </w:sdt>
    </w:p>
    <w:p w:rsidR="00E953FA" w:rsidRPr="00DF57B9" w:rsidRDefault="00EC064E">
      <w:pPr>
        <w:pStyle w:val="Informacindecontacto"/>
        <w:rPr>
          <w:noProof/>
          <w:lang w:val="es-ES_tradnl"/>
        </w:rPr>
      </w:pPr>
      <w:sdt>
        <w:sdtPr>
          <w:rPr>
            <w:noProof/>
            <w:color w:val="auto"/>
            <w:spacing w:val="-4"/>
            <w:lang w:val="es-ES_tradnl"/>
          </w:rPr>
          <w:alias w:val="Teléfono"/>
          <w:tag w:val="Teléfono"/>
          <w:id w:val="599758962"/>
          <w:placeholder>
            <w:docPart w:val="83175A852B54427E9E3E270811C1C9AA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6E150D" w:rsidRPr="006E150D">
            <w:rPr>
              <w:noProof/>
              <w:color w:val="auto"/>
              <w:spacing w:val="-4"/>
              <w:lang w:val="es-ES_tradnl"/>
            </w:rPr>
            <w:t xml:space="preserve">Teléfono: 6900-1801 / </w:t>
          </w:r>
          <w:r w:rsidR="00350142">
            <w:rPr>
              <w:noProof/>
              <w:color w:val="auto"/>
              <w:spacing w:val="-4"/>
              <w:lang w:val="es-ES_tradnl"/>
            </w:rPr>
            <w:t>67658713</w:t>
          </w:r>
        </w:sdtContent>
      </w:sdt>
    </w:p>
    <w:sdt>
      <w:sdtPr>
        <w:rPr>
          <w:noProof/>
          <w:color w:val="auto"/>
          <w:spacing w:val="-4"/>
          <w:lang w:val="es-ES_tradnl"/>
        </w:rPr>
        <w:alias w:val="Sitio web"/>
        <w:tag w:val="Sitio web"/>
        <w:id w:val="48967594"/>
        <w:placeholder>
          <w:docPart w:val="6C4FE24F2DBB414B846F36276093F247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E953FA" w:rsidRPr="00DF57B9" w:rsidRDefault="006E150D">
          <w:pPr>
            <w:pStyle w:val="Informacindecontacto"/>
            <w:rPr>
              <w:noProof/>
              <w:lang w:val="es-ES_tradnl"/>
            </w:rPr>
          </w:pPr>
          <w:r w:rsidRPr="006E150D">
            <w:rPr>
              <w:noProof/>
              <w:color w:val="auto"/>
              <w:spacing w:val="-4"/>
              <w:lang w:val="es-ES_tradnl"/>
            </w:rPr>
            <w:t>Email: zambranos19@hotmail.com</w:t>
          </w:r>
        </w:p>
      </w:sdtContent>
    </w:sdt>
    <w:p w:rsidR="00E953FA" w:rsidRPr="00DF57B9" w:rsidRDefault="00E953FA" w:rsidP="006E150D">
      <w:pPr>
        <w:pStyle w:val="Informacindecontacto"/>
        <w:jc w:val="left"/>
        <w:rPr>
          <w:rStyle w:val="nfasis"/>
          <w:noProof/>
          <w:lang w:val="es-ES_tradnl"/>
        </w:rPr>
      </w:pPr>
    </w:p>
    <w:p w:rsidR="00E953FA" w:rsidRPr="00DF57B9" w:rsidRDefault="00EC064E">
      <w:pPr>
        <w:pStyle w:val="Nombre"/>
        <w:rPr>
          <w:noProof/>
          <w:lang w:val="es-ES_tradnl"/>
        </w:rPr>
      </w:pPr>
      <w:sdt>
        <w:sdtPr>
          <w:rPr>
            <w:noProof/>
            <w:color w:val="7E97AD" w:themeColor="accent1"/>
            <w:lang w:val="es-ES_tradnl"/>
          </w:rPr>
          <w:alias w:val="SU NOMBRE"/>
          <w:tag w:val=""/>
          <w:id w:val="1197042864"/>
          <w:placeholder>
            <w:docPart w:val="07DD3A601BA84F87A723C7154DAECC4D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E150D">
            <w:rPr>
              <w:noProof/>
              <w:lang w:val="es-PA"/>
            </w:rPr>
            <w:t>LUIS CARLOS HERNÁNDEZ</w:t>
          </w:r>
        </w:sdtContent>
      </w:sdt>
    </w:p>
    <w:tbl>
      <w:tblPr>
        <w:tblStyle w:val="Informeanual"/>
        <w:tblW w:w="5000" w:type="pct"/>
        <w:tblLook w:val="04A0" w:firstRow="1" w:lastRow="0" w:firstColumn="1" w:lastColumn="0" w:noHBand="0" w:noVBand="1"/>
      </w:tblPr>
      <w:tblGrid>
        <w:gridCol w:w="1788"/>
        <w:gridCol w:w="475"/>
        <w:gridCol w:w="7877"/>
      </w:tblGrid>
      <w:tr w:rsidR="00E953FA" w:rsidRPr="00DF57B9" w:rsidTr="006E150D">
        <w:tc>
          <w:tcPr>
            <w:tcW w:w="1788" w:type="dxa"/>
          </w:tcPr>
          <w:p w:rsidR="00E953FA" w:rsidRPr="00DF57B9" w:rsidRDefault="00671A6A" w:rsidP="006E150D">
            <w:pPr>
              <w:pStyle w:val="Ttulo1"/>
              <w:jc w:val="left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Objetivo</w:t>
            </w:r>
          </w:p>
        </w:tc>
        <w:tc>
          <w:tcPr>
            <w:tcW w:w="475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:rsidR="00E953FA" w:rsidRPr="00DF57B9" w:rsidRDefault="006E150D" w:rsidP="00E85F71">
            <w:pPr>
              <w:pStyle w:val="Textodelcurrculumvtae"/>
              <w:spacing w:line="264" w:lineRule="auto"/>
              <w:ind w:right="360"/>
              <w:rPr>
                <w:noProof/>
                <w:lang w:val="es-ES_tradnl"/>
              </w:rPr>
            </w:pPr>
            <w:r w:rsidRPr="006E150D">
              <w:rPr>
                <w:rFonts w:ascii="Cambria" w:eastAsia="Cambria" w:hAnsi="Cambria" w:cs="Angsana New"/>
                <w:noProof/>
                <w:spacing w:val="-4"/>
                <w:lang w:val="es-ES_tradnl"/>
              </w:rPr>
              <w:t>Desarrollar al máximo mi capacidad profesional; incrementando mis conoci</w:t>
            </w:r>
            <w:bookmarkStart w:id="0" w:name="_GoBack"/>
            <w:bookmarkEnd w:id="0"/>
            <w:r w:rsidRPr="006E150D">
              <w:rPr>
                <w:rFonts w:ascii="Cambria" w:eastAsia="Cambria" w:hAnsi="Cambria" w:cs="Angsana New"/>
                <w:noProof/>
                <w:spacing w:val="-4"/>
                <w:lang w:val="es-ES_tradnl"/>
              </w:rPr>
              <w:t>mientos en las actividades que ejecute, aportando ideas y ayudando al crecimiento de la empresa. Igualmente obtener una estabilidad laboral y económica.</w:t>
            </w:r>
          </w:p>
        </w:tc>
      </w:tr>
      <w:tr w:rsidR="00E953FA" w:rsidRPr="00DF57B9" w:rsidTr="006E150D">
        <w:tc>
          <w:tcPr>
            <w:tcW w:w="1788" w:type="dxa"/>
          </w:tcPr>
          <w:p w:rsidR="00E953FA" w:rsidRPr="00DF57B9" w:rsidRDefault="006E150D" w:rsidP="006E150D">
            <w:pPr>
              <w:pStyle w:val="Ttulo1"/>
              <w:jc w:val="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DATOS PERSONALES</w:t>
            </w:r>
          </w:p>
        </w:tc>
        <w:tc>
          <w:tcPr>
            <w:tcW w:w="475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:rsidR="006E150D" w:rsidRPr="006E150D" w:rsidRDefault="006E150D" w:rsidP="006E150D">
            <w:pPr>
              <w:spacing w:after="0" w:line="240" w:lineRule="auto"/>
              <w:rPr>
                <w:noProof/>
                <w:spacing w:val="-4"/>
                <w:lang w:val="es-ES_tradnl"/>
              </w:rPr>
            </w:pPr>
            <w:r w:rsidRPr="006E150D">
              <w:rPr>
                <w:noProof/>
                <w:spacing w:val="-4"/>
                <w:lang w:val="es-ES_tradnl"/>
              </w:rPr>
              <w:t>Cédula: 8-910-1226</w:t>
            </w:r>
            <w:r w:rsidR="00501293">
              <w:rPr>
                <w:noProof/>
                <w:spacing w:val="-4"/>
                <w:lang w:val="es-ES_tradnl"/>
              </w:rPr>
              <w:t>.</w:t>
            </w:r>
          </w:p>
          <w:p w:rsidR="006E150D" w:rsidRPr="006E150D" w:rsidRDefault="006E150D" w:rsidP="006E150D">
            <w:pPr>
              <w:spacing w:after="0" w:line="240" w:lineRule="auto"/>
              <w:rPr>
                <w:noProof/>
                <w:spacing w:val="-4"/>
                <w:lang w:val="es-ES_tradnl"/>
              </w:rPr>
            </w:pPr>
            <w:r w:rsidRPr="006E150D">
              <w:rPr>
                <w:noProof/>
                <w:spacing w:val="-4"/>
                <w:lang w:val="es-ES_tradnl"/>
              </w:rPr>
              <w:t>Fecha de nacimiento: 19 de septiembre de 1996</w:t>
            </w:r>
            <w:r>
              <w:rPr>
                <w:noProof/>
                <w:spacing w:val="-4"/>
                <w:lang w:val="es-ES_tradnl"/>
              </w:rPr>
              <w:t>.</w:t>
            </w:r>
          </w:p>
          <w:p w:rsidR="006E150D" w:rsidRPr="006E150D" w:rsidRDefault="006E150D" w:rsidP="006E150D">
            <w:pPr>
              <w:spacing w:after="0" w:line="240" w:lineRule="auto"/>
              <w:rPr>
                <w:noProof/>
                <w:spacing w:val="-4"/>
                <w:lang w:val="es-ES_tradnl"/>
              </w:rPr>
            </w:pPr>
            <w:r w:rsidRPr="006E150D">
              <w:rPr>
                <w:noProof/>
                <w:spacing w:val="-4"/>
                <w:lang w:val="es-ES_tradnl"/>
              </w:rPr>
              <w:t>Edad: 1</w:t>
            </w:r>
            <w:r w:rsidR="000D67FB">
              <w:rPr>
                <w:noProof/>
                <w:spacing w:val="-4"/>
                <w:lang w:val="es-ES_tradnl"/>
              </w:rPr>
              <w:t>9</w:t>
            </w:r>
            <w:r w:rsidRPr="006E150D">
              <w:rPr>
                <w:noProof/>
                <w:spacing w:val="-4"/>
                <w:lang w:val="es-ES_tradnl"/>
              </w:rPr>
              <w:t xml:space="preserve"> años</w:t>
            </w:r>
            <w:r>
              <w:rPr>
                <w:noProof/>
                <w:spacing w:val="-4"/>
                <w:lang w:val="es-ES_tradnl"/>
              </w:rPr>
              <w:t>.</w:t>
            </w:r>
          </w:p>
          <w:p w:rsidR="006E150D" w:rsidRPr="006E150D" w:rsidRDefault="006E150D" w:rsidP="006E150D">
            <w:pPr>
              <w:spacing w:after="0" w:line="240" w:lineRule="auto"/>
              <w:rPr>
                <w:noProof/>
                <w:spacing w:val="-4"/>
                <w:lang w:val="es-ES_tradnl"/>
              </w:rPr>
            </w:pPr>
            <w:r w:rsidRPr="006E150D">
              <w:rPr>
                <w:noProof/>
                <w:spacing w:val="-4"/>
                <w:lang w:val="es-ES_tradnl"/>
              </w:rPr>
              <w:t>Estado civil: Soltero</w:t>
            </w:r>
            <w:r>
              <w:rPr>
                <w:noProof/>
                <w:spacing w:val="-4"/>
                <w:lang w:val="es-ES_tradnl"/>
              </w:rPr>
              <w:t>.</w:t>
            </w:r>
            <w:r w:rsidRPr="006E150D">
              <w:rPr>
                <w:noProof/>
                <w:spacing w:val="-4"/>
                <w:lang w:val="es-ES_tradnl"/>
              </w:rPr>
              <w:br/>
              <w:t>Lugar de nacimiento: Panamá</w:t>
            </w:r>
            <w:r>
              <w:rPr>
                <w:noProof/>
                <w:spacing w:val="-4"/>
                <w:lang w:val="es-ES_tradnl"/>
              </w:rPr>
              <w:t>.</w:t>
            </w:r>
            <w:r w:rsidRPr="006E150D">
              <w:rPr>
                <w:noProof/>
                <w:spacing w:val="-4"/>
                <w:lang w:val="es-ES_tradnl"/>
              </w:rPr>
              <w:t xml:space="preserve"> </w:t>
            </w:r>
          </w:p>
          <w:p w:rsidR="00E953FA" w:rsidRPr="006E150D" w:rsidRDefault="006E150D" w:rsidP="006E150D">
            <w:pPr>
              <w:spacing w:after="0" w:line="240" w:lineRule="auto"/>
              <w:rPr>
                <w:noProof/>
                <w:spacing w:val="-4"/>
                <w:lang w:val="es-ES_tradnl"/>
              </w:rPr>
            </w:pPr>
            <w:r w:rsidRPr="006E150D">
              <w:rPr>
                <w:noProof/>
                <w:spacing w:val="-4"/>
                <w:lang w:val="es-ES_tradnl"/>
              </w:rPr>
              <w:t>Nacionalidad: Panameño</w:t>
            </w:r>
            <w:r>
              <w:rPr>
                <w:noProof/>
                <w:spacing w:val="-4"/>
                <w:lang w:val="es-ES_tradnl"/>
              </w:rPr>
              <w:t>.</w:t>
            </w:r>
          </w:p>
        </w:tc>
      </w:tr>
      <w:tr w:rsidR="00E953FA" w:rsidRPr="00DF57B9" w:rsidTr="006E150D">
        <w:tc>
          <w:tcPr>
            <w:tcW w:w="1788" w:type="dxa"/>
          </w:tcPr>
          <w:p w:rsidR="00E953FA" w:rsidRPr="00DF57B9" w:rsidRDefault="006E150D" w:rsidP="006E150D">
            <w:pPr>
              <w:pStyle w:val="Ttulo1"/>
              <w:jc w:val="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FORMACIÓN</w:t>
            </w:r>
          </w:p>
        </w:tc>
        <w:tc>
          <w:tcPr>
            <w:tcW w:w="475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sdt>
            <w:sdtPr>
              <w:rPr>
                <w:rFonts w:eastAsiaTheme="minorEastAsia"/>
                <w:noProof/>
                <w:color w:val="auto"/>
                <w:kern w:val="0"/>
                <w:sz w:val="22"/>
                <w:szCs w:val="22"/>
                <w:lang w:val="es-ES_tradnl" w:eastAsia="es-PA"/>
              </w:rPr>
              <w:id w:val="1436861535"/>
            </w:sdtPr>
            <w:sdtEndPr>
              <w:rPr>
                <w:lang w:val="es-PA"/>
              </w:rPr>
            </w:sdtEndPr>
            <w:sdtContent>
              <w:sdt>
                <w:sdtPr>
                  <w:rPr>
                    <w:rFonts w:eastAsiaTheme="minorEastAsia"/>
                    <w:noProof/>
                    <w:color w:val="auto"/>
                    <w:kern w:val="0"/>
                    <w:sz w:val="22"/>
                    <w:szCs w:val="22"/>
                    <w:lang w:val="es-ES_tradnl" w:eastAsia="es-PA"/>
                  </w:rPr>
                  <w:id w:val="221802691"/>
                  <w:placeholder>
                    <w:docPart w:val="F0A93FB063294529A48A73758CB3AD4D"/>
                  </w:placeholder>
                </w:sdtPr>
                <w:sdtEndPr>
                  <w:rPr>
                    <w:lang w:val="es-PA"/>
                  </w:rPr>
                </w:sdtEndPr>
                <w:sdtContent>
                  <w:sdt>
                    <w:sdtPr>
                      <w:rPr>
                        <w:rFonts w:eastAsiaTheme="minorEastAsia"/>
                        <w:noProof/>
                        <w:color w:val="auto"/>
                        <w:kern w:val="0"/>
                        <w:sz w:val="22"/>
                        <w:szCs w:val="22"/>
                        <w:lang w:val="es-ES_tradnl" w:eastAsia="es-PA"/>
                      </w:rPr>
                      <w:id w:val="-8518664"/>
                    </w:sdtPr>
                    <w:sdtEndPr>
                      <w:rPr>
                        <w:lang w:val="es-PA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noProof/>
                            <w:color w:val="auto"/>
                            <w:kern w:val="0"/>
                            <w:sz w:val="22"/>
                            <w:szCs w:val="22"/>
                            <w:lang w:val="es-ES_tradnl" w:eastAsia="es-PA"/>
                          </w:rPr>
                          <w:id w:val="-1761056461"/>
                        </w:sdtPr>
                        <w:sdtEndPr>
                          <w:rPr>
                            <w:lang w:val="es-PA"/>
                          </w:rPr>
                        </w:sdtEndPr>
                        <w:sdtContent>
                          <w:p w:rsidR="000D67FB" w:rsidRPr="00C5546E" w:rsidRDefault="000D67FB" w:rsidP="000D67FB">
                            <w:pPr>
                              <w:spacing w:before="20" w:after="20" w:line="240" w:lineRule="auto"/>
                              <w:jc w:val="both"/>
                              <w:rPr>
                                <w:noProof/>
                                <w:spacing w:val="-4"/>
                                <w:lang w:val="es-ES_tradnl"/>
                              </w:rPr>
                            </w:pPr>
                          </w:p>
                          <w:p w:rsidR="000D67FB" w:rsidRDefault="000D67FB" w:rsidP="000D67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before="20" w:after="20" w:line="240" w:lineRule="auto"/>
                              <w:jc w:val="both"/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Estudios Universitarios: Actualmente estoy estudiando Mercadeo y Relaciones Publicas. (2016 – 2do Año de la carrera</w:t>
                            </w:r>
                            <w:r w:rsidRPr="006E150D"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)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</w:p>
                          <w:p w:rsidR="000D67FB" w:rsidRPr="00C5546E" w:rsidRDefault="000D67FB" w:rsidP="000D67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before="20" w:after="20" w:line="240" w:lineRule="auto"/>
                              <w:jc w:val="both"/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Segundo C</w:t>
                            </w:r>
                            <w:r w:rsidRPr="006E150D"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iclo: Bachiller en Comercio - Instituto Comercial Panamá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  <w:r w:rsidRPr="006E150D"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(2012-2014)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</w:p>
                          <w:p w:rsidR="000D67FB" w:rsidRPr="00C5546E" w:rsidRDefault="000D67FB" w:rsidP="000D67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before="20" w:after="20" w:line="240" w:lineRule="auto"/>
                              <w:jc w:val="both"/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Primer C</w:t>
                            </w:r>
                            <w:r w:rsidRPr="006E150D"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iclo: Instituto Dr. Alfredo Cantón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  <w:r w:rsidRPr="006E150D"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 (2009-2011)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</w:p>
                          <w:p w:rsidR="00E953FA" w:rsidRPr="000D67FB" w:rsidRDefault="000D67FB" w:rsidP="000D67FB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spacing w:before="20" w:after="20" w:line="240" w:lineRule="auto"/>
                              <w:jc w:val="both"/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kern w:val="20"/>
                                <w:sz w:val="20"/>
                                <w:szCs w:val="20"/>
                                <w:lang w:val="es-ES" w:eastAsia="en-US"/>
                              </w:rPr>
                            </w:pPr>
                            <w:r w:rsidRPr="006E150D"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Educación primaria: Centro Educativo Bilingüe de Colores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  <w:r w:rsidRPr="006E150D"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 (2002-2008)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E953FA" w:rsidRPr="00DF57B9" w:rsidTr="006E150D">
        <w:tc>
          <w:tcPr>
            <w:tcW w:w="1788" w:type="dxa"/>
          </w:tcPr>
          <w:p w:rsidR="00E953FA" w:rsidRPr="00DF57B9" w:rsidRDefault="006E150D" w:rsidP="006E150D">
            <w:pPr>
              <w:pStyle w:val="Ttulo1"/>
              <w:jc w:val="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CONOCIMIENTOS</w:t>
            </w:r>
          </w:p>
        </w:tc>
        <w:tc>
          <w:tcPr>
            <w:tcW w:w="475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sdt>
            <w:sdtPr>
              <w:rPr>
                <w:rFonts w:eastAsiaTheme="minorEastAsia"/>
                <w:b/>
                <w:bCs/>
                <w:caps/>
                <w:noProof/>
                <w:color w:val="auto"/>
                <w:kern w:val="0"/>
                <w:sz w:val="22"/>
                <w:szCs w:val="22"/>
                <w:lang w:val="es-ES_tradnl" w:eastAsia="es-PA"/>
              </w:rPr>
              <w:id w:val="-691765356"/>
            </w:sdtPr>
            <w:sdtEndPr>
              <w:rPr>
                <w:b w:val="0"/>
                <w:bCs w:val="0"/>
                <w:caps w:val="0"/>
                <w:lang w:val="es-PA"/>
              </w:rPr>
            </w:sdtEndPr>
            <w:sdtContent>
              <w:sdt>
                <w:sdtPr>
                  <w:rPr>
                    <w:rFonts w:eastAsiaTheme="minorEastAsia"/>
                    <w:b/>
                    <w:bCs/>
                    <w:caps/>
                    <w:noProof/>
                    <w:color w:val="auto"/>
                    <w:kern w:val="0"/>
                    <w:sz w:val="22"/>
                    <w:szCs w:val="22"/>
                    <w:lang w:val="es-ES_tradnl" w:eastAsia="es-PA"/>
                  </w:rPr>
                  <w:id w:val="-1126388115"/>
                </w:sdtPr>
                <w:sdtEndPr>
                  <w:rPr>
                    <w:b w:val="0"/>
                    <w:bCs w:val="0"/>
                    <w:caps w:val="0"/>
                    <w:lang w:val="es-PA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  <w:noProof/>
                        <w:color w:val="auto"/>
                        <w:kern w:val="0"/>
                        <w:sz w:val="22"/>
                        <w:szCs w:val="22"/>
                        <w:lang w:val="es-ES_tradnl" w:eastAsia="es-PA"/>
                      </w:rPr>
                      <w:id w:val="-2103174550"/>
                    </w:sdtPr>
                    <w:sdtEndPr>
                      <w:rPr>
                        <w:b w:val="0"/>
                        <w:bCs w:val="0"/>
                        <w:caps w:val="0"/>
                        <w:lang w:val="es-PA"/>
                      </w:rPr>
                    </w:sdtEndPr>
                    <w:sdtContent>
                      <w:sdt>
                        <w:sdtPr>
                          <w:rPr>
                            <w:rFonts w:eastAsiaTheme="minorEastAsia"/>
                            <w:b/>
                            <w:bCs/>
                            <w:caps/>
                            <w:noProof/>
                            <w:color w:val="auto"/>
                            <w:kern w:val="0"/>
                            <w:sz w:val="22"/>
                            <w:szCs w:val="22"/>
                            <w:lang w:val="es-ES_tradnl" w:eastAsia="es-PA"/>
                          </w:rPr>
                          <w:id w:val="-1559004901"/>
                        </w:sdtPr>
                        <w:sdtEndPr>
                          <w:rPr>
                            <w:b w:val="0"/>
                            <w:bCs w:val="0"/>
                            <w:caps w:val="0"/>
                            <w:lang w:val="es-PA"/>
                          </w:rPr>
                        </w:sdtEndPr>
                        <w:sdtContent>
                          <w:p w:rsidR="000D67FB" w:rsidRPr="0045695F" w:rsidRDefault="000D67FB" w:rsidP="000D67FB">
                            <w:pPr>
                              <w:spacing w:after="0" w:line="240" w:lineRule="auto"/>
                              <w:jc w:val="both"/>
                              <w:rPr>
                                <w:noProof/>
                                <w:spacing w:val="-4"/>
                                <w:lang w:val="es-ES_tradnl"/>
                              </w:rPr>
                            </w:pPr>
                            <w:r w:rsidRPr="0045695F">
                              <w:rPr>
                                <w:noProof/>
                                <w:spacing w:val="-4"/>
                                <w:lang w:val="es-ES_tradnl"/>
                              </w:rPr>
                              <w:t>Conocimientos medios-altos a nivel usuario:</w:t>
                            </w:r>
                          </w:p>
                          <w:p w:rsidR="000D67FB" w:rsidRPr="0045695F" w:rsidRDefault="000D67FB" w:rsidP="000D67F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45695F"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Windows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</w:p>
                          <w:p w:rsidR="000D67FB" w:rsidRDefault="000D67FB" w:rsidP="000D67F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 w:rsidRPr="0045695F"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Procesadores de Texto:  Microsoft Office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 xml:space="preserve">. </w:t>
                            </w:r>
                          </w:p>
                          <w:p w:rsidR="000D67FB" w:rsidRPr="0045695F" w:rsidRDefault="000D67FB" w:rsidP="000D67F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</w:pP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Conocimientos Nivel Avanzado en Excel – con certificado.</w:t>
                            </w:r>
                          </w:p>
                          <w:p w:rsidR="00E953FA" w:rsidRPr="000D67FB" w:rsidRDefault="000D67FB" w:rsidP="000D67F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kern w:val="20"/>
                                <w:sz w:val="20"/>
                                <w:szCs w:val="20"/>
                                <w:lang w:val="es-ES" w:eastAsia="en-US"/>
                              </w:rPr>
                            </w:pPr>
                            <w:r w:rsidRPr="0045695F"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Internet</w:t>
                            </w:r>
                            <w:r>
                              <w:rPr>
                                <w:rFonts w:eastAsiaTheme="minorHAnsi"/>
                                <w:noProof/>
                                <w:color w:val="595959" w:themeColor="text1" w:themeTint="A6"/>
                                <w:spacing w:val="-4"/>
                                <w:kern w:val="20"/>
                                <w:sz w:val="20"/>
                                <w:szCs w:val="20"/>
                                <w:lang w:val="es-ES_tradnl" w:eastAsia="en-US"/>
                              </w:rPr>
                              <w:t>.</w:t>
                            </w:r>
                          </w:p>
                        </w:sdtContent>
                      </w:sdt>
                    </w:sdtContent>
                  </w:sdt>
                </w:sdtContent>
              </w:sdt>
            </w:sdtContent>
          </w:sdt>
        </w:tc>
      </w:tr>
      <w:tr w:rsidR="00E953FA" w:rsidRPr="00DF57B9" w:rsidTr="006E150D">
        <w:tc>
          <w:tcPr>
            <w:tcW w:w="1788" w:type="dxa"/>
          </w:tcPr>
          <w:p w:rsidR="00E953FA" w:rsidRPr="00DF57B9" w:rsidRDefault="006E150D" w:rsidP="006E150D">
            <w:pPr>
              <w:pStyle w:val="Ttulo1"/>
              <w:jc w:val="left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EXPERIENCIA</w:t>
            </w:r>
          </w:p>
        </w:tc>
        <w:tc>
          <w:tcPr>
            <w:tcW w:w="475" w:type="dxa"/>
          </w:tcPr>
          <w:p w:rsidR="00E953FA" w:rsidRPr="00DF57B9" w:rsidRDefault="00E953FA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:rsidR="00DF109F" w:rsidRDefault="00FE468F" w:rsidP="006E150D">
            <w:pPr>
              <w:pStyle w:val="Textodelcurrculumvtae"/>
              <w:spacing w:line="264" w:lineRule="auto"/>
              <w:ind w:right="1349"/>
              <w:jc w:val="both"/>
              <w:rPr>
                <w:rFonts w:eastAsiaTheme="minorEastAsia"/>
                <w:b/>
                <w:bCs/>
                <w:caps/>
                <w:noProof/>
                <w:color w:val="auto"/>
                <w:kern w:val="0"/>
                <w:sz w:val="22"/>
                <w:szCs w:val="22"/>
                <w:lang w:val="es-ES_tradnl" w:eastAsia="es-PA"/>
              </w:rPr>
            </w:pPr>
            <w:r>
              <w:rPr>
                <w:noProof/>
                <w:lang w:val="es-ES_tradnl"/>
              </w:rPr>
              <w:t xml:space="preserve">• </w:t>
            </w:r>
            <w:r w:rsidRPr="006E150D">
              <w:rPr>
                <w:noProof/>
                <w:lang w:val="es-ES_tradnl"/>
              </w:rPr>
              <w:t>Asistente de Administración de Ventas</w:t>
            </w:r>
            <w:r>
              <w:rPr>
                <w:noProof/>
                <w:lang w:val="es-ES_tradnl"/>
              </w:rPr>
              <w:t>.</w:t>
            </w:r>
            <w:r w:rsidRPr="006E150D">
              <w:rPr>
                <w:noProof/>
                <w:lang w:val="es-ES_tradnl"/>
              </w:rPr>
              <w:t xml:space="preserve"> (</w:t>
            </w:r>
            <w:r>
              <w:rPr>
                <w:noProof/>
                <w:lang w:val="es-ES_tradnl"/>
              </w:rPr>
              <w:t xml:space="preserve">Cable Onda). Hasta la actualidad. </w:t>
            </w:r>
          </w:p>
          <w:p w:rsidR="006A47E0" w:rsidRDefault="006E150D" w:rsidP="006E150D">
            <w:pPr>
              <w:pStyle w:val="Textodelcurrculumvtae"/>
              <w:spacing w:line="264" w:lineRule="auto"/>
              <w:ind w:right="1349"/>
              <w:jc w:val="both"/>
              <w:rPr>
                <w:noProof/>
                <w:lang w:val="es-ES_tradnl"/>
              </w:rPr>
            </w:pPr>
            <w:r>
              <w:rPr>
                <w:rFonts w:eastAsiaTheme="minorEastAsia"/>
                <w:b/>
                <w:bCs/>
                <w:caps/>
                <w:noProof/>
                <w:color w:val="auto"/>
                <w:kern w:val="0"/>
                <w:sz w:val="22"/>
                <w:szCs w:val="22"/>
                <w:lang w:val="es-ES_tradnl" w:eastAsia="es-PA"/>
              </w:rPr>
              <w:t>•</w:t>
            </w:r>
            <w:r w:rsidR="006A47E0">
              <w:rPr>
                <w:rFonts w:eastAsiaTheme="minorEastAsia"/>
                <w:b/>
                <w:bCs/>
                <w:caps/>
                <w:noProof/>
                <w:color w:val="auto"/>
                <w:kern w:val="0"/>
                <w:sz w:val="22"/>
                <w:szCs w:val="22"/>
                <w:lang w:val="es-ES_tradnl" w:eastAsia="es-PA"/>
              </w:rPr>
              <w:t xml:space="preserve"> </w:t>
            </w:r>
            <w:r w:rsidRPr="006E150D">
              <w:rPr>
                <w:noProof/>
                <w:lang w:val="es-ES_tradnl"/>
              </w:rPr>
              <w:t>Asistente de Administración de Ventas</w:t>
            </w:r>
            <w:r w:rsidR="00501293">
              <w:rPr>
                <w:noProof/>
                <w:lang w:val="es-ES_tradnl"/>
              </w:rPr>
              <w:t>.</w:t>
            </w:r>
            <w:r w:rsidRPr="006E150D">
              <w:rPr>
                <w:noProof/>
                <w:lang w:val="es-ES_tradnl"/>
              </w:rPr>
              <w:t xml:space="preserve"> (</w:t>
            </w:r>
            <w:r>
              <w:rPr>
                <w:noProof/>
                <w:lang w:val="es-ES_tradnl"/>
              </w:rPr>
              <w:t>Cable Onda)</w:t>
            </w:r>
            <w:r w:rsidR="006A47E0">
              <w:rPr>
                <w:noProof/>
                <w:lang w:val="es-ES_tradnl"/>
              </w:rPr>
              <w:t>.</w:t>
            </w:r>
          </w:p>
          <w:p w:rsidR="006E150D" w:rsidRDefault="006E150D" w:rsidP="006E150D">
            <w:pPr>
              <w:pStyle w:val="Textodelcurrculumvtae"/>
              <w:spacing w:line="264" w:lineRule="auto"/>
              <w:ind w:right="1349"/>
              <w:jc w:val="both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28/05/2013</w:t>
            </w:r>
            <w:r w:rsidR="00FE468F">
              <w:rPr>
                <w:noProof/>
                <w:lang w:val="es-ES_tradnl"/>
              </w:rPr>
              <w:t xml:space="preserve"> - 15/01/2015 </w:t>
            </w:r>
            <w:r w:rsidR="00DF109F">
              <w:rPr>
                <w:noProof/>
                <w:lang w:val="es-ES_tradnl"/>
              </w:rPr>
              <w:t>. (Padrino Empresario)</w:t>
            </w:r>
          </w:p>
          <w:p w:rsidR="006A47E0" w:rsidRDefault="006E150D" w:rsidP="006E150D">
            <w:pPr>
              <w:pStyle w:val="Textodelcurrculumvtae"/>
              <w:spacing w:line="264" w:lineRule="auto"/>
              <w:ind w:right="1349"/>
              <w:jc w:val="both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•</w:t>
            </w:r>
            <w:r w:rsidR="006A47E0">
              <w:rPr>
                <w:noProof/>
                <w:lang w:val="es-ES_tradnl"/>
              </w:rPr>
              <w:t xml:space="preserve"> </w:t>
            </w:r>
            <w:r w:rsidRPr="006E150D">
              <w:rPr>
                <w:noProof/>
                <w:lang w:val="es-ES_tradnl"/>
              </w:rPr>
              <w:t>Atención al Cliente (Cable Onda)</w:t>
            </w:r>
            <w:r w:rsidR="006A47E0">
              <w:rPr>
                <w:noProof/>
                <w:lang w:val="es-ES_tradnl"/>
              </w:rPr>
              <w:t>.</w:t>
            </w:r>
          </w:p>
          <w:p w:rsidR="006E150D" w:rsidRDefault="006E150D" w:rsidP="006E150D">
            <w:pPr>
              <w:pStyle w:val="Textodelcurrculumvtae"/>
              <w:spacing w:line="264" w:lineRule="auto"/>
              <w:ind w:right="1349"/>
              <w:jc w:val="both"/>
              <w:rPr>
                <w:noProof/>
                <w:lang w:val="es-ES_tradnl"/>
              </w:rPr>
            </w:pPr>
            <w:r w:rsidRPr="006E150D">
              <w:rPr>
                <w:noProof/>
                <w:lang w:val="es-ES_tradnl"/>
              </w:rPr>
              <w:t>28/05/2013</w:t>
            </w:r>
            <w:r w:rsidR="00FE468F">
              <w:rPr>
                <w:noProof/>
                <w:lang w:val="es-ES_tradnl"/>
              </w:rPr>
              <w:t xml:space="preserve"> - 15/01/2015. (Padrino Empresario)</w:t>
            </w:r>
          </w:p>
          <w:p w:rsidR="00E953FA" w:rsidRPr="00DF57B9" w:rsidRDefault="006E150D" w:rsidP="006E150D">
            <w:pPr>
              <w:pStyle w:val="Textodelcurrculumvtae"/>
              <w:spacing w:line="264" w:lineRule="auto"/>
              <w:ind w:right="1349"/>
              <w:jc w:val="both"/>
              <w:rPr>
                <w:noProof/>
                <w:lang w:val="es-ES_tradnl"/>
              </w:rPr>
            </w:pPr>
            <w:r>
              <w:rPr>
                <w:noProof/>
                <w:lang w:val="es-ES_tradnl"/>
              </w:rPr>
              <w:t>•</w:t>
            </w:r>
            <w:r w:rsidR="006A47E0">
              <w:rPr>
                <w:noProof/>
                <w:lang w:val="es-ES_tradnl"/>
              </w:rPr>
              <w:t xml:space="preserve"> </w:t>
            </w:r>
            <w:r w:rsidRPr="006E150D">
              <w:rPr>
                <w:noProof/>
                <w:lang w:val="es-ES_tradnl"/>
              </w:rPr>
              <w:t>Capacitación y Desarrollo Organiza</w:t>
            </w:r>
            <w:r>
              <w:rPr>
                <w:noProof/>
                <w:lang w:val="es-ES_tradnl"/>
              </w:rPr>
              <w:t xml:space="preserve">cional sobre Éxito Motivación y </w:t>
            </w:r>
            <w:r w:rsidRPr="006E150D">
              <w:rPr>
                <w:noProof/>
                <w:lang w:val="es-ES_tradnl"/>
              </w:rPr>
              <w:t>Superación Personal</w:t>
            </w:r>
            <w:r w:rsidR="006A47E0">
              <w:rPr>
                <w:noProof/>
                <w:lang w:val="es-ES_tradnl"/>
              </w:rPr>
              <w:t>, 30/08/14</w:t>
            </w:r>
            <w:r w:rsidRPr="006E150D">
              <w:rPr>
                <w:noProof/>
                <w:lang w:val="es-ES_tradnl"/>
              </w:rPr>
              <w:t>.</w:t>
            </w:r>
          </w:p>
        </w:tc>
      </w:tr>
      <w:tr w:rsidR="006E150D" w:rsidRPr="00DF57B9" w:rsidTr="006E150D">
        <w:tc>
          <w:tcPr>
            <w:tcW w:w="1788" w:type="dxa"/>
          </w:tcPr>
          <w:p w:rsidR="006E150D" w:rsidRPr="00DF57B9" w:rsidRDefault="006E150D" w:rsidP="006E150D">
            <w:pPr>
              <w:pStyle w:val="Ttulo1"/>
              <w:jc w:val="both"/>
              <w:rPr>
                <w:noProof/>
                <w:lang w:val="es-ES_tradnl"/>
              </w:rPr>
            </w:pPr>
            <w:r w:rsidRPr="00DF57B9">
              <w:rPr>
                <w:noProof/>
                <w:lang w:val="es-ES_tradnl"/>
              </w:rPr>
              <w:t>Referencias</w:t>
            </w:r>
          </w:p>
        </w:tc>
        <w:tc>
          <w:tcPr>
            <w:tcW w:w="475" w:type="dxa"/>
          </w:tcPr>
          <w:p w:rsidR="006E150D" w:rsidRPr="00DF57B9" w:rsidRDefault="006E150D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color w:val="595959" w:themeColor="text1" w:themeTint="A6"/>
                <w:lang w:val="es-ES_tradnl"/>
              </w:rPr>
              <w:id w:val="-1883713024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noProof/>
                    <w:color w:val="595959" w:themeColor="text1" w:themeTint="A6"/>
                    <w:lang w:val="es-ES_tradnl"/>
                  </w:rPr>
                  <w:id w:val="-1368215953"/>
                </w:sdtPr>
                <w:sdtEndPr/>
                <w:sdtContent>
                  <w:p w:rsidR="006E150D" w:rsidRPr="00184DB3" w:rsidRDefault="006E150D" w:rsidP="006E150D">
                    <w:pPr>
                      <w:pStyle w:val="Ttulo2"/>
                      <w:rPr>
                        <w:rFonts w:asciiTheme="minorHAnsi" w:eastAsiaTheme="minorHAnsi" w:hAnsiTheme="minorHAnsi" w:cstheme="minorBidi"/>
                        <w:noProof/>
                        <w:lang w:val="es-ES_tradnl"/>
                      </w:rPr>
                    </w:pPr>
                    <w:r w:rsidRPr="00184DB3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</w:rPr>
                      <w:t>Lic. Héctor Del Cid.</w:t>
                    </w:r>
                    <w:r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</w:rPr>
                      <w:t xml:space="preserve">------------   </w:t>
                    </w:r>
                    <w:r w:rsidRPr="00184DB3">
                      <w:rPr>
                        <w:rFonts w:asciiTheme="minorHAnsi" w:eastAsiaTheme="minorHAnsi" w:hAnsiTheme="minorHAnsi" w:cstheme="minorBidi"/>
                        <w:b w:val="0"/>
                        <w:bCs w:val="0"/>
                        <w:caps w:val="0"/>
                        <w:noProof/>
                        <w:color w:val="595959" w:themeColor="text1" w:themeTint="A6"/>
                        <w:lang w:val="es-ES_tradnl"/>
                      </w:rPr>
                      <w:t>Celular: 6672-5805</w:t>
                    </w:r>
                  </w:p>
                  <w:p w:rsidR="006E150D" w:rsidRPr="00184DB3" w:rsidRDefault="006E150D" w:rsidP="006E150D">
                    <w:pPr>
                      <w:spacing w:after="40" w:line="240" w:lineRule="auto"/>
                      <w:rPr>
                        <w:noProof/>
                        <w:lang w:val="es-ES_tradnl"/>
                      </w:rPr>
                    </w:pPr>
                    <w:r w:rsidRPr="00184DB3">
                      <w:rPr>
                        <w:noProof/>
                        <w:lang w:val="es-ES_tradnl"/>
                      </w:rPr>
                      <w:t>Lic. Julio Cesar Garcias.</w:t>
                    </w:r>
                    <w:r>
                      <w:rPr>
                        <w:noProof/>
                        <w:lang w:val="es-ES_tradnl"/>
                      </w:rPr>
                      <w:t xml:space="preserve">-------   </w:t>
                    </w:r>
                    <w:r w:rsidRPr="00184DB3">
                      <w:rPr>
                        <w:noProof/>
                        <w:lang w:val="es-ES_tradnl"/>
                      </w:rPr>
                      <w:t>Celular: 6674-6095</w:t>
                    </w:r>
                  </w:p>
                  <w:p w:rsidR="006E150D" w:rsidRPr="00DF57B9" w:rsidRDefault="00EC064E" w:rsidP="00AC03C7">
                    <w:pPr>
                      <w:pStyle w:val="Textodelcurrculumvtae"/>
                      <w:spacing w:line="264" w:lineRule="auto"/>
                      <w:rPr>
                        <w:noProof/>
                        <w:lang w:val="es-ES_tradnl"/>
                      </w:rPr>
                    </w:pPr>
                  </w:p>
                </w:sdtContent>
              </w:sdt>
            </w:sdtContent>
          </w:sdt>
        </w:tc>
      </w:tr>
      <w:tr w:rsidR="006E150D" w:rsidRPr="00DF57B9" w:rsidTr="006E150D">
        <w:tc>
          <w:tcPr>
            <w:tcW w:w="1788" w:type="dxa"/>
          </w:tcPr>
          <w:p w:rsidR="006E150D" w:rsidRPr="00DF57B9" w:rsidRDefault="006E150D">
            <w:pPr>
              <w:pStyle w:val="Ttulo1"/>
              <w:rPr>
                <w:noProof/>
                <w:lang w:val="es-ES_tradnl"/>
              </w:rPr>
            </w:pPr>
          </w:p>
        </w:tc>
        <w:tc>
          <w:tcPr>
            <w:tcW w:w="475" w:type="dxa"/>
          </w:tcPr>
          <w:p w:rsidR="006E150D" w:rsidRPr="00DF57B9" w:rsidRDefault="006E150D">
            <w:pPr>
              <w:rPr>
                <w:noProof/>
                <w:lang w:val="es-ES_tradnl"/>
              </w:rPr>
            </w:pPr>
          </w:p>
        </w:tc>
        <w:tc>
          <w:tcPr>
            <w:tcW w:w="7877" w:type="dxa"/>
          </w:tcPr>
          <w:p w:rsidR="006E150D" w:rsidRPr="00DF57B9" w:rsidRDefault="006E150D" w:rsidP="00AC03C7">
            <w:pPr>
              <w:spacing w:after="40" w:line="240" w:lineRule="auto"/>
              <w:rPr>
                <w:rFonts w:eastAsiaTheme="minorEastAsia"/>
                <w:noProof/>
                <w:lang w:val="es-ES_tradnl"/>
              </w:rPr>
            </w:pPr>
          </w:p>
        </w:tc>
      </w:tr>
    </w:tbl>
    <w:p w:rsidR="00E953FA" w:rsidRPr="00DF57B9" w:rsidRDefault="00E953FA">
      <w:pPr>
        <w:rPr>
          <w:noProof/>
          <w:lang w:val="es-ES_tradnl"/>
        </w:rPr>
      </w:pPr>
    </w:p>
    <w:sectPr w:rsidR="00E953FA" w:rsidRPr="00DF57B9" w:rsidSect="009C7C5D">
      <w:footerReference w:type="default" r:id="rId10"/>
      <w:pgSz w:w="12240" w:h="15840" w:code="1"/>
      <w:pgMar w:top="1148" w:right="1050" w:bottom="1148" w:left="1050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064E" w:rsidRDefault="00EC064E">
      <w:pPr>
        <w:spacing w:before="0" w:after="0" w:line="240" w:lineRule="auto"/>
      </w:pPr>
      <w:r>
        <w:separator/>
      </w:r>
    </w:p>
  </w:endnote>
  <w:endnote w:type="continuationSeparator" w:id="0">
    <w:p w:rsidR="00EC064E" w:rsidRDefault="00EC064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53FA" w:rsidRPr="000F33A6" w:rsidRDefault="00671A6A">
    <w:pPr>
      <w:pStyle w:val="Piedepgina"/>
    </w:pPr>
    <w:r w:rsidRPr="000F33A6">
      <w:t xml:space="preserve">Página </w:t>
    </w:r>
    <w:r w:rsidR="00256C08" w:rsidRPr="000F33A6">
      <w:fldChar w:fldCharType="begin"/>
    </w:r>
    <w:r w:rsidRPr="000F33A6">
      <w:instrText>PAGE</w:instrText>
    </w:r>
    <w:r w:rsidR="00256C08" w:rsidRPr="000F33A6">
      <w:fldChar w:fldCharType="separate"/>
    </w:r>
    <w:r w:rsidR="006E150D">
      <w:rPr>
        <w:noProof/>
      </w:rPr>
      <w:t>2</w:t>
    </w:r>
    <w:r w:rsidR="00256C08" w:rsidRPr="000F33A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064E" w:rsidRDefault="00EC064E">
      <w:pPr>
        <w:spacing w:before="0" w:after="0" w:line="240" w:lineRule="auto"/>
      </w:pPr>
      <w:r>
        <w:separator/>
      </w:r>
    </w:p>
  </w:footnote>
  <w:footnote w:type="continuationSeparator" w:id="0">
    <w:p w:rsidR="00EC064E" w:rsidRDefault="00EC064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2D6A9C"/>
    <w:multiLevelType w:val="hybridMultilevel"/>
    <w:tmpl w:val="33EEAFB2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87E4EB1"/>
    <w:multiLevelType w:val="hybridMultilevel"/>
    <w:tmpl w:val="EAD0E32E"/>
    <w:lvl w:ilvl="0" w:tplc="1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50D"/>
    <w:rsid w:val="00047D69"/>
    <w:rsid w:val="000D67FB"/>
    <w:rsid w:val="000F33A6"/>
    <w:rsid w:val="001B6A86"/>
    <w:rsid w:val="002039EC"/>
    <w:rsid w:val="002226E6"/>
    <w:rsid w:val="00256C08"/>
    <w:rsid w:val="00350142"/>
    <w:rsid w:val="0035607F"/>
    <w:rsid w:val="00363009"/>
    <w:rsid w:val="004B617A"/>
    <w:rsid w:val="00501293"/>
    <w:rsid w:val="005C02C4"/>
    <w:rsid w:val="00671A6A"/>
    <w:rsid w:val="006777AE"/>
    <w:rsid w:val="006A47E0"/>
    <w:rsid w:val="006E150D"/>
    <w:rsid w:val="007F4112"/>
    <w:rsid w:val="009C7C5D"/>
    <w:rsid w:val="00A11106"/>
    <w:rsid w:val="00AA095A"/>
    <w:rsid w:val="00AC03C7"/>
    <w:rsid w:val="00B7256C"/>
    <w:rsid w:val="00C5546E"/>
    <w:rsid w:val="00C80520"/>
    <w:rsid w:val="00CB5F70"/>
    <w:rsid w:val="00D5571E"/>
    <w:rsid w:val="00DD653A"/>
    <w:rsid w:val="00DF109F"/>
    <w:rsid w:val="00DF57B9"/>
    <w:rsid w:val="00E36737"/>
    <w:rsid w:val="00E85F71"/>
    <w:rsid w:val="00E953FA"/>
    <w:rsid w:val="00EC064E"/>
    <w:rsid w:val="00FE46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983D770"/>
  <w15:docId w15:val="{9A9E45A2-1E87-426B-85D8-E25A2C21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56C08"/>
    <w:rPr>
      <w:kern w:val="20"/>
    </w:rPr>
  </w:style>
  <w:style w:type="paragraph" w:styleId="Ttulo1">
    <w:name w:val="heading 1"/>
    <w:basedOn w:val="Normal"/>
    <w:next w:val="Normal"/>
    <w:link w:val="Ttulo1Car"/>
    <w:uiPriority w:val="1"/>
    <w:unhideWhenUsed/>
    <w:qFormat/>
    <w:rsid w:val="00256C08"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256C08"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56C0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6C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6C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6C0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6C0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6C0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6C0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"/>
    <w:unhideWhenUsed/>
    <w:rsid w:val="00256C08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"/>
    <w:rsid w:val="00256C08"/>
    <w:rPr>
      <w:kern w:val="20"/>
    </w:rPr>
  </w:style>
  <w:style w:type="paragraph" w:styleId="Piedepgina">
    <w:name w:val="footer"/>
    <w:basedOn w:val="Normal"/>
    <w:link w:val="PiedepginaCar"/>
    <w:uiPriority w:val="2"/>
    <w:unhideWhenUsed/>
    <w:rsid w:val="00256C08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epginaCar">
    <w:name w:val="Pie de página Car"/>
    <w:basedOn w:val="Fuentedeprrafopredeter"/>
    <w:link w:val="Piedepgina"/>
    <w:uiPriority w:val="2"/>
    <w:rsid w:val="00256C08"/>
    <w:rPr>
      <w:kern w:val="20"/>
    </w:rPr>
  </w:style>
  <w:style w:type="paragraph" w:customStyle="1" w:styleId="Textodelcurrculumvtae">
    <w:name w:val="Texto del currículum vítae"/>
    <w:basedOn w:val="Normal"/>
    <w:qFormat/>
    <w:rsid w:val="00256C08"/>
    <w:pPr>
      <w:spacing w:after="40"/>
      <w:ind w:right="1440"/>
    </w:pPr>
  </w:style>
  <w:style w:type="character" w:styleId="Textodelmarcadordeposicin">
    <w:name w:val="Placeholder Text"/>
    <w:basedOn w:val="Fuentedeprrafopredeter"/>
    <w:uiPriority w:val="99"/>
    <w:semiHidden/>
    <w:rsid w:val="00256C08"/>
    <w:rPr>
      <w:color w:val="808080"/>
    </w:rPr>
  </w:style>
  <w:style w:type="table" w:styleId="Tablaconcuadrcula">
    <w:name w:val="Table Grid"/>
    <w:basedOn w:val="Tablanormal"/>
    <w:uiPriority w:val="59"/>
    <w:rsid w:val="00256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1"/>
    <w:rsid w:val="00256C08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tulo2Car">
    <w:name w:val="Título 2 Car"/>
    <w:basedOn w:val="Fuentedeprrafopredeter"/>
    <w:link w:val="Ttulo2"/>
    <w:uiPriority w:val="1"/>
    <w:rsid w:val="00256C08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</w:rPr>
  </w:style>
  <w:style w:type="character" w:customStyle="1" w:styleId="Ttulo3Car">
    <w:name w:val="Título 3 Car"/>
    <w:basedOn w:val="Fuentedeprrafopredeter"/>
    <w:link w:val="Ttulo3"/>
    <w:uiPriority w:val="9"/>
    <w:rsid w:val="00256C08"/>
    <w:rPr>
      <w:rFonts w:asciiTheme="majorHAnsi" w:eastAsiaTheme="majorEastAsia" w:hAnsiTheme="majorHAnsi" w:cstheme="majorBidi"/>
      <w:b/>
      <w:bCs/>
      <w:color w:val="7E97AD" w:themeColor="accent1"/>
      <w:kern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6C08"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6C08"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6C08"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6C0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6C08"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6C08"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Informeanual">
    <w:name w:val="Informe anual"/>
    <w:basedOn w:val="Tablanormal"/>
    <w:uiPriority w:val="99"/>
    <w:rsid w:val="00256C08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adecartas">
    <w:name w:val="Tabla de cartas"/>
    <w:basedOn w:val="Tablanormal"/>
    <w:uiPriority w:val="99"/>
    <w:rsid w:val="00256C08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Fecha">
    <w:name w:val="Date"/>
    <w:basedOn w:val="Normal"/>
    <w:next w:val="Normal"/>
    <w:link w:val="FechaCar"/>
    <w:uiPriority w:val="8"/>
    <w:qFormat/>
    <w:rsid w:val="00256C08"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FechaCar">
    <w:name w:val="Fecha Car"/>
    <w:basedOn w:val="Fuentedeprrafopredeter"/>
    <w:link w:val="Fecha"/>
    <w:uiPriority w:val="8"/>
    <w:rsid w:val="00256C0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rio">
    <w:name w:val="Destinatario"/>
    <w:basedOn w:val="Normal"/>
    <w:uiPriority w:val="8"/>
    <w:unhideWhenUsed/>
    <w:qFormat/>
    <w:rsid w:val="00256C08"/>
    <w:pPr>
      <w:spacing w:after="40"/>
    </w:pPr>
    <w:rPr>
      <w:b/>
      <w:bCs/>
    </w:rPr>
  </w:style>
  <w:style w:type="paragraph" w:styleId="Saludo">
    <w:name w:val="Salutation"/>
    <w:basedOn w:val="Normal"/>
    <w:next w:val="Normal"/>
    <w:link w:val="SaludoCar"/>
    <w:uiPriority w:val="8"/>
    <w:unhideWhenUsed/>
    <w:qFormat/>
    <w:rsid w:val="00256C0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8"/>
    <w:rsid w:val="00256C08"/>
    <w:rPr>
      <w:kern w:val="20"/>
    </w:rPr>
  </w:style>
  <w:style w:type="paragraph" w:styleId="Cierre">
    <w:name w:val="Closing"/>
    <w:basedOn w:val="Normal"/>
    <w:link w:val="CierreCar"/>
    <w:uiPriority w:val="8"/>
    <w:unhideWhenUsed/>
    <w:qFormat/>
    <w:rsid w:val="00256C08"/>
    <w:pPr>
      <w:spacing w:before="480" w:after="960" w:line="240" w:lineRule="auto"/>
    </w:pPr>
  </w:style>
  <w:style w:type="character" w:customStyle="1" w:styleId="CierreCar">
    <w:name w:val="Cierre Car"/>
    <w:basedOn w:val="Fuentedeprrafopredeter"/>
    <w:link w:val="Cierre"/>
    <w:uiPriority w:val="8"/>
    <w:rsid w:val="00256C08"/>
    <w:rPr>
      <w:kern w:val="20"/>
    </w:rPr>
  </w:style>
  <w:style w:type="paragraph" w:styleId="Firma">
    <w:name w:val="Signature"/>
    <w:basedOn w:val="Normal"/>
    <w:link w:val="FirmaCar"/>
    <w:uiPriority w:val="8"/>
    <w:unhideWhenUsed/>
    <w:qFormat/>
    <w:rsid w:val="00256C08"/>
    <w:pPr>
      <w:spacing w:after="480"/>
    </w:pPr>
    <w:rPr>
      <w:b/>
      <w:bCs/>
    </w:rPr>
  </w:style>
  <w:style w:type="character" w:customStyle="1" w:styleId="FirmaCar">
    <w:name w:val="Firma Car"/>
    <w:basedOn w:val="Fuentedeprrafopredeter"/>
    <w:link w:val="Firma"/>
    <w:uiPriority w:val="8"/>
    <w:rsid w:val="00256C08"/>
    <w:rPr>
      <w:b/>
      <w:bCs/>
      <w:kern w:val="20"/>
    </w:rPr>
  </w:style>
  <w:style w:type="character" w:styleId="nfasis">
    <w:name w:val="Emphasis"/>
    <w:basedOn w:val="Fuentedeprrafopredeter"/>
    <w:uiPriority w:val="2"/>
    <w:unhideWhenUsed/>
    <w:qFormat/>
    <w:rsid w:val="00256C08"/>
    <w:rPr>
      <w:color w:val="7E97AD" w:themeColor="accent1"/>
    </w:rPr>
  </w:style>
  <w:style w:type="paragraph" w:customStyle="1" w:styleId="Informacindecontacto">
    <w:name w:val="Información de contacto"/>
    <w:basedOn w:val="Normal"/>
    <w:uiPriority w:val="2"/>
    <w:qFormat/>
    <w:rsid w:val="00256C08"/>
    <w:pPr>
      <w:spacing w:after="0" w:line="240" w:lineRule="auto"/>
      <w:jc w:val="right"/>
    </w:pPr>
    <w:rPr>
      <w:sz w:val="18"/>
    </w:rPr>
  </w:style>
  <w:style w:type="paragraph" w:customStyle="1" w:styleId="Nombre">
    <w:name w:val="Nombre"/>
    <w:basedOn w:val="Normal"/>
    <w:next w:val="Normal"/>
    <w:uiPriority w:val="1"/>
    <w:qFormat/>
    <w:rsid w:val="00256C08"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Prrafodelista">
    <w:name w:val="List Paragraph"/>
    <w:basedOn w:val="Normal"/>
    <w:uiPriority w:val="34"/>
    <w:qFormat/>
    <w:rsid w:val="006E150D"/>
    <w:pPr>
      <w:spacing w:before="0" w:after="200" w:line="276" w:lineRule="auto"/>
      <w:ind w:left="720"/>
      <w:contextualSpacing/>
    </w:pPr>
    <w:rPr>
      <w:rFonts w:eastAsiaTheme="minorEastAsia"/>
      <w:color w:val="auto"/>
      <w:kern w:val="0"/>
      <w:sz w:val="22"/>
      <w:szCs w:val="22"/>
      <w:lang w:val="es-PA" w:eastAsia="es-P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546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546E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os\AppData\Roaming\Microsoft\Templates\Curr&#237;culum%20atempor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384DF78D52C42559A80E4D28CDD0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A40CD-74D2-4ED6-B1BC-2EC8AEBA3AEC}"/>
      </w:docPartPr>
      <w:docPartBody>
        <w:p w:rsidR="00F74B2F" w:rsidRDefault="003640C4">
          <w:pPr>
            <w:pStyle w:val="9384DF78D52C42559A80E4D28CDD013C"/>
          </w:pPr>
          <w:r w:rsidRPr="000F33A6">
            <w:t>[Dirección postal]</w:t>
          </w:r>
        </w:p>
      </w:docPartBody>
    </w:docPart>
    <w:docPart>
      <w:docPartPr>
        <w:name w:val="83175A852B54427E9E3E270811C1C9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9C3F1-A88C-46EE-B71B-0A89EBA81704}"/>
      </w:docPartPr>
      <w:docPartBody>
        <w:p w:rsidR="00F74B2F" w:rsidRDefault="003640C4">
          <w:pPr>
            <w:pStyle w:val="83175A852B54427E9E3E270811C1C9AA"/>
          </w:pPr>
          <w:r w:rsidRPr="000F33A6">
            <w:t>[Teléfono]</w:t>
          </w:r>
        </w:p>
      </w:docPartBody>
    </w:docPart>
    <w:docPart>
      <w:docPartPr>
        <w:name w:val="6C4FE24F2DBB414B846F36276093F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6EB95-F29D-4FC4-935D-5B2A3C7BDEFA}"/>
      </w:docPartPr>
      <w:docPartBody>
        <w:p w:rsidR="00F74B2F" w:rsidRDefault="003640C4">
          <w:pPr>
            <w:pStyle w:val="6C4FE24F2DBB414B846F36276093F247"/>
          </w:pPr>
          <w:r w:rsidRPr="000F33A6">
            <w:t>[Sitio web]</w:t>
          </w:r>
        </w:p>
      </w:docPartBody>
    </w:docPart>
    <w:docPart>
      <w:docPartPr>
        <w:name w:val="07DD3A601BA84F87A723C7154DAEC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71F09-68D2-4037-B3E5-4EC0F3441409}"/>
      </w:docPartPr>
      <w:docPartBody>
        <w:p w:rsidR="00F74B2F" w:rsidRDefault="003640C4">
          <w:pPr>
            <w:pStyle w:val="07DD3A601BA84F87A723C7154DAECC4D"/>
          </w:pPr>
          <w:r w:rsidRPr="000F33A6">
            <w:t>[Su nombre]</w:t>
          </w:r>
        </w:p>
      </w:docPartBody>
    </w:docPart>
    <w:docPart>
      <w:docPartPr>
        <w:name w:val="F0A93FB063294529A48A73758CB3A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9571A9-F206-4CA0-B08D-5DAB1ACCC3F4}"/>
      </w:docPartPr>
      <w:docPartBody>
        <w:p w:rsidR="00F74B2F" w:rsidRDefault="003640C4">
          <w:pPr>
            <w:pStyle w:val="F0A93FB063294529A48A73758CB3AD4D"/>
          </w:pPr>
          <w:r>
            <w:rPr>
              <w:rStyle w:val="Textodelmarcadordeposicin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3047D"/>
    <w:rsid w:val="00077EE5"/>
    <w:rsid w:val="003640C4"/>
    <w:rsid w:val="00A7052C"/>
    <w:rsid w:val="00E3047D"/>
    <w:rsid w:val="00F22839"/>
    <w:rsid w:val="00F74B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A" w:eastAsia="es-P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74B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384DF78D52C42559A80E4D28CDD013C">
    <w:name w:val="9384DF78D52C42559A80E4D28CDD013C"/>
    <w:rsid w:val="00F74B2F"/>
  </w:style>
  <w:style w:type="paragraph" w:customStyle="1" w:styleId="5C46D99809674107882B392121FB0D23">
    <w:name w:val="5C46D99809674107882B392121FB0D23"/>
    <w:rsid w:val="00F74B2F"/>
  </w:style>
  <w:style w:type="paragraph" w:customStyle="1" w:styleId="83175A852B54427E9E3E270811C1C9AA">
    <w:name w:val="83175A852B54427E9E3E270811C1C9AA"/>
    <w:rsid w:val="00F74B2F"/>
  </w:style>
  <w:style w:type="paragraph" w:customStyle="1" w:styleId="6C4FE24F2DBB414B846F36276093F247">
    <w:name w:val="6C4FE24F2DBB414B846F36276093F247"/>
    <w:rsid w:val="00F74B2F"/>
  </w:style>
  <w:style w:type="character" w:styleId="nfasis">
    <w:name w:val="Emphasis"/>
    <w:basedOn w:val="Fuentedeprrafopredeter"/>
    <w:uiPriority w:val="2"/>
    <w:unhideWhenUsed/>
    <w:qFormat/>
    <w:rsid w:val="00F74B2F"/>
    <w:rPr>
      <w:color w:val="5B9BD5" w:themeColor="accent1"/>
    </w:rPr>
  </w:style>
  <w:style w:type="paragraph" w:customStyle="1" w:styleId="B067E1EDB2914D00AB0A70A513799E6D">
    <w:name w:val="B067E1EDB2914D00AB0A70A513799E6D"/>
    <w:rsid w:val="00F74B2F"/>
  </w:style>
  <w:style w:type="paragraph" w:customStyle="1" w:styleId="07DD3A601BA84F87A723C7154DAECC4D">
    <w:name w:val="07DD3A601BA84F87A723C7154DAECC4D"/>
    <w:rsid w:val="00F74B2F"/>
  </w:style>
  <w:style w:type="paragraph" w:customStyle="1" w:styleId="98CFF76F57CF41C2BA3800BAD6184B71">
    <w:name w:val="98CFF76F57CF41C2BA3800BAD6184B71"/>
    <w:rsid w:val="00F74B2F"/>
  </w:style>
  <w:style w:type="paragraph" w:customStyle="1" w:styleId="Textodelcurrculumvtae">
    <w:name w:val="Texto del currículum vítae"/>
    <w:basedOn w:val="Normal"/>
    <w:qFormat/>
    <w:rsid w:val="00F74B2F"/>
    <w:pPr>
      <w:spacing w:before="40" w:after="4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  <w:lang w:val="es-ES" w:eastAsia="en-US"/>
    </w:rPr>
  </w:style>
  <w:style w:type="paragraph" w:customStyle="1" w:styleId="E26DAD8DB72C427CB6F1F088FA696814">
    <w:name w:val="E26DAD8DB72C427CB6F1F088FA696814"/>
    <w:rsid w:val="00F74B2F"/>
  </w:style>
  <w:style w:type="character" w:styleId="Textodelmarcadordeposicin">
    <w:name w:val="Placeholder Text"/>
    <w:basedOn w:val="Fuentedeprrafopredeter"/>
    <w:uiPriority w:val="99"/>
    <w:semiHidden/>
    <w:rsid w:val="00E3047D"/>
    <w:rPr>
      <w:color w:val="808080"/>
    </w:rPr>
  </w:style>
  <w:style w:type="paragraph" w:customStyle="1" w:styleId="F0A93FB063294529A48A73758CB3AD4D">
    <w:name w:val="F0A93FB063294529A48A73758CB3AD4D"/>
    <w:rsid w:val="00F74B2F"/>
  </w:style>
  <w:style w:type="paragraph" w:customStyle="1" w:styleId="32ACF7AE052040F9B6F08B4A3EEA5BC6">
    <w:name w:val="32ACF7AE052040F9B6F08B4A3EEA5BC6"/>
    <w:rsid w:val="00F74B2F"/>
  </w:style>
  <w:style w:type="paragraph" w:customStyle="1" w:styleId="E1828E7A9C984469A0AA5822D9E422D6">
    <w:name w:val="E1828E7A9C984469A0AA5822D9E422D6"/>
    <w:rsid w:val="00F74B2F"/>
  </w:style>
  <w:style w:type="paragraph" w:customStyle="1" w:styleId="36FFD049817A4A029E8B5CE76F1EB6D4">
    <w:name w:val="36FFD049817A4A029E8B5CE76F1EB6D4"/>
    <w:rsid w:val="00F74B2F"/>
  </w:style>
  <w:style w:type="paragraph" w:customStyle="1" w:styleId="D2A0883B84D24ADEB3A0A02C2D96D9C7">
    <w:name w:val="D2A0883B84D24ADEB3A0A02C2D96D9C7"/>
    <w:rsid w:val="00F74B2F"/>
  </w:style>
  <w:style w:type="paragraph" w:customStyle="1" w:styleId="B22B490E4AAE4690ADA9E41C518A13C0">
    <w:name w:val="B22B490E4AAE4690ADA9E41C518A13C0"/>
    <w:rsid w:val="00F74B2F"/>
  </w:style>
  <w:style w:type="paragraph" w:customStyle="1" w:styleId="556C2840850B467AB342BEB18E02EEC0">
    <w:name w:val="556C2840850B467AB342BEB18E02EEC0"/>
    <w:rsid w:val="00F74B2F"/>
  </w:style>
  <w:style w:type="paragraph" w:customStyle="1" w:styleId="16BE365F30474E8DBB786C56CE1C4AEC">
    <w:name w:val="16BE365F30474E8DBB786C56CE1C4AEC"/>
    <w:rsid w:val="00F74B2F"/>
  </w:style>
  <w:style w:type="paragraph" w:customStyle="1" w:styleId="CE43CBFEF91748DAB419E4F4D328D499">
    <w:name w:val="CE43CBFEF91748DAB419E4F4D328D499"/>
    <w:rsid w:val="00F74B2F"/>
  </w:style>
  <w:style w:type="paragraph" w:customStyle="1" w:styleId="AD1FBCDA0CF14EE8AB36ADC20A1D4598">
    <w:name w:val="AD1FBCDA0CF14EE8AB36ADC20A1D4598"/>
    <w:rsid w:val="00F74B2F"/>
  </w:style>
  <w:style w:type="paragraph" w:customStyle="1" w:styleId="C2A5C5D619AC4C298E101B7F277C3FD9">
    <w:name w:val="C2A5C5D619AC4C298E101B7F277C3FD9"/>
    <w:rsid w:val="00F74B2F"/>
  </w:style>
  <w:style w:type="paragraph" w:customStyle="1" w:styleId="0C183BA266C44E278AA0FD0824422855">
    <w:name w:val="0C183BA266C44E278AA0FD0824422855"/>
    <w:rsid w:val="00F74B2F"/>
  </w:style>
  <w:style w:type="paragraph" w:customStyle="1" w:styleId="DC6B7D5669DC4D76B556A0D8E43F0331">
    <w:name w:val="DC6B7D5669DC4D76B556A0D8E43F0331"/>
    <w:rsid w:val="00F74B2F"/>
  </w:style>
  <w:style w:type="paragraph" w:customStyle="1" w:styleId="DAD6B8DE5FB847CBA691AE19F2FCC38B">
    <w:name w:val="DAD6B8DE5FB847CBA691AE19F2FCC38B"/>
    <w:rsid w:val="00E3047D"/>
  </w:style>
  <w:style w:type="paragraph" w:customStyle="1" w:styleId="8504FE7999CB472C9CAEABC7A7FC31FB">
    <w:name w:val="8504FE7999CB472C9CAEABC7A7FC31FB"/>
    <w:rsid w:val="00E3047D"/>
  </w:style>
  <w:style w:type="paragraph" w:customStyle="1" w:styleId="201C6C55C9834AD09AB889EF7301B4BB">
    <w:name w:val="201C6C55C9834AD09AB889EF7301B4BB"/>
    <w:rsid w:val="00E3047D"/>
  </w:style>
  <w:style w:type="paragraph" w:customStyle="1" w:styleId="B04A0CB750464DB09CFC8E76301C3E86">
    <w:name w:val="B04A0CB750464DB09CFC8E76301C3E86"/>
    <w:rsid w:val="00E3047D"/>
  </w:style>
  <w:style w:type="paragraph" w:customStyle="1" w:styleId="516640BB9A064F1EA812CCC9714C14BC">
    <w:name w:val="516640BB9A064F1EA812CCC9714C14BC"/>
    <w:rsid w:val="00E3047D"/>
  </w:style>
  <w:style w:type="paragraph" w:customStyle="1" w:styleId="3707E00A475A425683670E7815D0EADB">
    <w:name w:val="3707E00A475A425683670E7815D0EADB"/>
    <w:rsid w:val="00E3047D"/>
  </w:style>
  <w:style w:type="paragraph" w:customStyle="1" w:styleId="DBC00D3B04E64A98B7A59A63C438F2EB">
    <w:name w:val="DBC00D3B04E64A98B7A59A63C438F2EB"/>
    <w:rsid w:val="00E3047D"/>
  </w:style>
  <w:style w:type="paragraph" w:customStyle="1" w:styleId="BD53523AF70B4F6FAC6AE6C6AEB3DF8E">
    <w:name w:val="BD53523AF70B4F6FAC6AE6C6AEB3DF8E"/>
    <w:rsid w:val="00E3047D"/>
  </w:style>
  <w:style w:type="paragraph" w:customStyle="1" w:styleId="888BB8DC12F84BCBB9F3A14EF3EC0424">
    <w:name w:val="888BB8DC12F84BCBB9F3A14EF3EC0424"/>
    <w:rsid w:val="00E304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Dirección: Don Bosco, Calle Principal, Casa U-29</CompanyAddress>
  <CompanyPhone>Teléfono: 6900-1801 / 67658713</CompanyPhone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51F5DF50-DE56-4804-AD47-FD24022C455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atemporal</Template>
  <TotalTime>1</TotalTime>
  <Pages>1</Pages>
  <Words>245</Words>
  <Characters>1352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Cable Onda</Company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CARLOS HERNÁNDEZ</dc:creator>
  <cp:keywords>Email: zambranos19@hotmail.com</cp:keywords>
  <cp:lastModifiedBy>Luis Carlos</cp:lastModifiedBy>
  <cp:revision>2</cp:revision>
  <dcterms:created xsi:type="dcterms:W3CDTF">2016-06-23T09:02:00Z</dcterms:created>
  <dcterms:modified xsi:type="dcterms:W3CDTF">2016-06-23T09:02:00Z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