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20E" w:rsidRDefault="008310B6" w:rsidP="007C293D">
      <w:pPr>
        <w:pStyle w:val="Nombre"/>
        <w:jc w:val="center"/>
      </w:pPr>
      <w:r>
        <w:rPr>
          <w:lang w:val="es-US"/>
        </w:rPr>
        <w:t>JOhan Miranda</w:t>
      </w:r>
    </w:p>
    <w:p w:rsidR="00EB441F" w:rsidRDefault="00F709CE" w:rsidP="007C293D">
      <w:pPr>
        <w:pStyle w:val="Informacindecontacto"/>
        <w:jc w:val="center"/>
        <w:rPr>
          <w:lang w:val="es-US"/>
        </w:rPr>
      </w:pPr>
      <w:r>
        <w:rPr>
          <w:lang w:val="es-US"/>
        </w:rPr>
        <w:t>Dirección: Las Cumbres</w:t>
      </w:r>
      <w:r w:rsidR="00EB441F">
        <w:rPr>
          <w:lang w:val="es-US"/>
        </w:rPr>
        <w:t>, San Pablo</w:t>
      </w:r>
    </w:p>
    <w:p w:rsidR="00E27077" w:rsidRPr="00E27077" w:rsidRDefault="00E27077" w:rsidP="007C293D">
      <w:pPr>
        <w:pStyle w:val="Informacindecontacto"/>
        <w:jc w:val="center"/>
        <w:rPr>
          <w:lang w:val="es-US"/>
        </w:rPr>
      </w:pPr>
      <w:r>
        <w:rPr>
          <w:lang w:val="es-US"/>
        </w:rPr>
        <w:t>Teléfono</w:t>
      </w:r>
      <w:r w:rsidR="00046E84">
        <w:rPr>
          <w:lang w:val="es-US"/>
        </w:rPr>
        <w:t>: 6991-2837</w:t>
      </w:r>
    </w:p>
    <w:p w:rsidR="0059120E" w:rsidRDefault="00032707">
      <w:pPr>
        <w:pStyle w:val="Ttulo1"/>
      </w:pPr>
      <w:r>
        <w:rPr>
          <w:lang w:val="es-US"/>
        </w:rPr>
        <w:t>Objetivo:</w:t>
      </w:r>
    </w:p>
    <w:p w:rsidR="0059120E" w:rsidRDefault="00032707">
      <w:pPr>
        <w:spacing w:after="180"/>
      </w:pPr>
      <w:r>
        <w:rPr>
          <w:lang w:val="es-US"/>
        </w:rPr>
        <w:t>Aspirar</w:t>
      </w:r>
      <w:r w:rsidR="007F6652">
        <w:rPr>
          <w:lang w:val="es-US"/>
        </w:rPr>
        <w:t xml:space="preserve"> a posiciones de responsabilidad</w:t>
      </w:r>
      <w:r w:rsidR="00BE193B">
        <w:rPr>
          <w:lang w:val="es-US"/>
        </w:rPr>
        <w:t xml:space="preserve"> que me permitan poner en pr</w:t>
      </w:r>
      <w:r w:rsidR="004A07A6">
        <w:rPr>
          <w:lang w:val="es-US"/>
        </w:rPr>
        <w:t>á</w:t>
      </w:r>
      <w:r w:rsidR="00BE193B">
        <w:rPr>
          <w:lang w:val="es-US"/>
        </w:rPr>
        <w:t>ctica</w:t>
      </w:r>
      <w:r w:rsidR="004A07A6">
        <w:rPr>
          <w:lang w:val="es-US"/>
        </w:rPr>
        <w:t xml:space="preserve"> los conocimientos y experienc</w:t>
      </w:r>
      <w:r w:rsidR="001829EB">
        <w:rPr>
          <w:lang w:val="es-US"/>
        </w:rPr>
        <w:t>ias adquiridas a través del desarroll</w:t>
      </w:r>
      <w:r w:rsidR="00C57E52">
        <w:rPr>
          <w:lang w:val="es-US"/>
        </w:rPr>
        <w:t>o del trabajo de forma que pueda mejo</w:t>
      </w:r>
      <w:r w:rsidR="0045792D">
        <w:rPr>
          <w:lang w:val="es-US"/>
        </w:rPr>
        <w:t>rar mi condición social y económica.</w:t>
      </w:r>
    </w:p>
    <w:p w:rsidR="0059120E" w:rsidRDefault="0003185A">
      <w:pPr>
        <w:pStyle w:val="Ttulo1"/>
      </w:pPr>
      <w:r>
        <w:rPr>
          <w:lang w:val="es-US"/>
        </w:rPr>
        <w:t>Estudios Realizados:</w:t>
      </w:r>
    </w:p>
    <w:p w:rsidR="0059120E" w:rsidRDefault="00B10739">
      <w:pPr>
        <w:pStyle w:val="Ttulo2"/>
        <w:rPr>
          <w:lang w:val="es-US"/>
        </w:rPr>
      </w:pPr>
      <w:r>
        <w:rPr>
          <w:lang w:val="es-US"/>
        </w:rPr>
        <w:t xml:space="preserve">Primaria:     </w:t>
      </w:r>
      <w:r w:rsidR="003B35FE">
        <w:rPr>
          <w:lang w:val="es-US"/>
        </w:rPr>
        <w:t>Escuela Guayacán</w:t>
      </w:r>
    </w:p>
    <w:p w:rsidR="003422FF" w:rsidRDefault="003B35FE" w:rsidP="003B35FE">
      <w:pPr>
        <w:rPr>
          <w:lang w:val="es-US"/>
        </w:rPr>
      </w:pPr>
      <w:r>
        <w:rPr>
          <w:lang w:val="es-US"/>
        </w:rPr>
        <w:t xml:space="preserve">             </w:t>
      </w:r>
      <w:r w:rsidR="003422FF">
        <w:rPr>
          <w:lang w:val="es-US"/>
        </w:rPr>
        <w:t xml:space="preserve">                Certificado de primaria</w:t>
      </w:r>
    </w:p>
    <w:p w:rsidR="00CF5C24" w:rsidRDefault="00CF5C24" w:rsidP="003B35FE">
      <w:pPr>
        <w:rPr>
          <w:b/>
          <w:i/>
          <w:sz w:val="24"/>
          <w:szCs w:val="24"/>
          <w:lang w:val="es-US"/>
        </w:rPr>
      </w:pPr>
      <w:r w:rsidRPr="00CF5C24">
        <w:rPr>
          <w:b/>
          <w:i/>
          <w:sz w:val="24"/>
          <w:szCs w:val="24"/>
          <w:lang w:val="es-US"/>
        </w:rPr>
        <w:t>Secundaria</w:t>
      </w:r>
      <w:r w:rsidR="00D21175">
        <w:rPr>
          <w:b/>
          <w:i/>
          <w:sz w:val="24"/>
          <w:szCs w:val="24"/>
          <w:lang w:val="es-US"/>
        </w:rPr>
        <w:t>:    P.C.P</w:t>
      </w:r>
      <w:r w:rsidR="0002226C">
        <w:rPr>
          <w:b/>
          <w:i/>
          <w:sz w:val="24"/>
          <w:szCs w:val="24"/>
          <w:lang w:val="es-US"/>
        </w:rPr>
        <w:t>.A</w:t>
      </w:r>
    </w:p>
    <w:p w:rsidR="0059120E" w:rsidRPr="00341FEE" w:rsidRDefault="0002226C">
      <w:pPr>
        <w:rPr>
          <w:sz w:val="24"/>
          <w:szCs w:val="24"/>
          <w:lang w:val="es-US"/>
        </w:rPr>
      </w:pPr>
      <w:r>
        <w:rPr>
          <w:b/>
          <w:i/>
          <w:sz w:val="24"/>
          <w:szCs w:val="24"/>
          <w:lang w:val="es-US"/>
        </w:rPr>
        <w:t xml:space="preserve">                         </w:t>
      </w:r>
      <w:r w:rsidR="00C2185C">
        <w:rPr>
          <w:sz w:val="24"/>
          <w:szCs w:val="24"/>
          <w:lang w:val="es-US"/>
        </w:rPr>
        <w:t>Certificado de tercer año</w:t>
      </w:r>
    </w:p>
    <w:p w:rsidR="00C6498D" w:rsidRPr="00C6498D" w:rsidRDefault="00341FEE" w:rsidP="00C6498D">
      <w:pPr>
        <w:pStyle w:val="Ttulo1"/>
        <w:rPr>
          <w:lang w:val="es-US"/>
        </w:rPr>
      </w:pPr>
      <w:r>
        <w:rPr>
          <w:lang w:val="es-US"/>
        </w:rPr>
        <w:t>E</w:t>
      </w:r>
      <w:r w:rsidR="00C6498D">
        <w:rPr>
          <w:lang w:val="es-US"/>
        </w:rPr>
        <w:t>xperiencia Laboral:</w:t>
      </w:r>
    </w:p>
    <w:p w:rsidR="0059120E" w:rsidRDefault="00921316">
      <w:pPr>
        <w:pStyle w:val="Ttulo2"/>
        <w:rPr>
          <w:b w:val="0"/>
          <w:sz w:val="24"/>
          <w:szCs w:val="24"/>
          <w:lang w:val="es-US"/>
        </w:rPr>
      </w:pPr>
      <w:r>
        <w:rPr>
          <w:lang w:val="es-US"/>
        </w:rPr>
        <w:t xml:space="preserve">Grupo Rey: </w:t>
      </w:r>
      <w:r w:rsidRPr="00216979">
        <w:rPr>
          <w:b w:val="0"/>
          <w:sz w:val="24"/>
          <w:szCs w:val="24"/>
          <w:lang w:val="es-US"/>
        </w:rPr>
        <w:t xml:space="preserve"> auxiliar </w:t>
      </w:r>
      <w:r w:rsidR="007C7E2B" w:rsidRPr="00216979">
        <w:rPr>
          <w:b w:val="0"/>
          <w:sz w:val="24"/>
          <w:szCs w:val="24"/>
          <w:lang w:val="es-US"/>
        </w:rPr>
        <w:t>de Bodega</w:t>
      </w:r>
    </w:p>
    <w:p w:rsidR="00D170EB" w:rsidRDefault="00D170EB" w:rsidP="00D170EB">
      <w:pPr>
        <w:rPr>
          <w:lang w:val="es-US"/>
        </w:rPr>
      </w:pPr>
    </w:p>
    <w:p w:rsidR="0059120E" w:rsidRPr="00223161" w:rsidRDefault="007615D7" w:rsidP="00223161">
      <w:pPr>
        <w:rPr>
          <w:sz w:val="24"/>
          <w:szCs w:val="24"/>
          <w:lang w:val="es-US"/>
        </w:rPr>
      </w:pPr>
      <w:r>
        <w:rPr>
          <w:b/>
          <w:i/>
          <w:lang w:val="es-US"/>
        </w:rPr>
        <w:t>Conway</w:t>
      </w:r>
      <w:r w:rsidR="00E15CC6">
        <w:rPr>
          <w:b/>
          <w:i/>
          <w:lang w:val="es-US"/>
        </w:rPr>
        <w:t>:</w:t>
      </w:r>
      <w:r w:rsidR="00A6528D">
        <w:rPr>
          <w:i/>
          <w:lang w:val="es-US"/>
        </w:rPr>
        <w:t xml:space="preserve">   </w:t>
      </w:r>
      <w:r w:rsidR="00A6528D" w:rsidRPr="00776D75">
        <w:rPr>
          <w:i/>
          <w:sz w:val="24"/>
          <w:szCs w:val="24"/>
          <w:lang w:val="es-US"/>
        </w:rPr>
        <w:t>Ayudante General</w:t>
      </w:r>
      <w:r w:rsidR="00A212DD" w:rsidRPr="00776D75">
        <w:rPr>
          <w:i/>
          <w:sz w:val="24"/>
          <w:szCs w:val="24"/>
          <w:lang w:val="es-US"/>
        </w:rPr>
        <w:t xml:space="preserve"> de Bodega </w:t>
      </w:r>
    </w:p>
    <w:p w:rsidR="0059120E" w:rsidRDefault="00453B96"/>
    <w:p w:rsidR="0059120E" w:rsidRDefault="00776D75" w:rsidP="00E1471A">
      <w:pPr>
        <w:pStyle w:val="Ttulo1"/>
        <w:numPr>
          <w:ilvl w:val="0"/>
          <w:numId w:val="11"/>
        </w:numPr>
      </w:pPr>
      <w:r>
        <w:rPr>
          <w:lang w:val="es-US"/>
        </w:rPr>
        <w:t>R</w:t>
      </w:r>
      <w:r w:rsidR="00881E51">
        <w:rPr>
          <w:lang w:val="es-US"/>
        </w:rPr>
        <w:t>eferencias Personales</w:t>
      </w:r>
      <w:r w:rsidR="00971C15">
        <w:rPr>
          <w:lang w:val="es-US"/>
        </w:rPr>
        <w:t>:</w:t>
      </w:r>
      <w:bookmarkStart w:id="0" w:name="_GoBack"/>
    </w:p>
    <w:bookmarkEnd w:id="0"/>
    <w:p w:rsidR="0059120E" w:rsidRDefault="00971C15">
      <w:pPr>
        <w:rPr>
          <w:i/>
          <w:lang w:val="es-US"/>
        </w:rPr>
      </w:pPr>
      <w:r>
        <w:rPr>
          <w:b/>
          <w:lang w:val="es-US"/>
        </w:rPr>
        <w:t>Manuel Alon</w:t>
      </w:r>
      <w:r w:rsidR="00BC10CF">
        <w:rPr>
          <w:b/>
          <w:lang w:val="es-US"/>
        </w:rPr>
        <w:t xml:space="preserve">so      </w:t>
      </w:r>
      <w:r w:rsidR="00BC10CF" w:rsidRPr="004B1535">
        <w:rPr>
          <w:i/>
          <w:lang w:val="es-US"/>
        </w:rPr>
        <w:t>tel</w:t>
      </w:r>
      <w:r w:rsidR="007E508F" w:rsidRPr="004B1535">
        <w:rPr>
          <w:i/>
          <w:lang w:val="es-US"/>
        </w:rPr>
        <w:t>éfono: 6723-3416</w:t>
      </w:r>
    </w:p>
    <w:p w:rsidR="004B1535" w:rsidRPr="00DC2E22" w:rsidRDefault="00E74860">
      <w:pPr>
        <w:rPr>
          <w:i/>
        </w:rPr>
      </w:pPr>
      <w:r>
        <w:rPr>
          <w:b/>
          <w:lang w:val="es-US"/>
        </w:rPr>
        <w:t>Adriana M</w:t>
      </w:r>
      <w:r w:rsidR="00DC2E22">
        <w:rPr>
          <w:b/>
          <w:lang w:val="es-US"/>
        </w:rPr>
        <w:t xml:space="preserve">éndez   </w:t>
      </w:r>
      <w:r w:rsidR="00DC2E22">
        <w:rPr>
          <w:i/>
          <w:lang w:val="es-US"/>
        </w:rPr>
        <w:t>teléfono: 69</w:t>
      </w:r>
      <w:r w:rsidR="00654EA7">
        <w:rPr>
          <w:i/>
          <w:lang w:val="es-US"/>
        </w:rPr>
        <w:t>65-5362</w:t>
      </w:r>
    </w:p>
    <w:sectPr w:rsidR="004B1535" w:rsidRPr="00DC2E22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B96" w:rsidRDefault="00453B96">
      <w:pPr>
        <w:spacing w:after="0" w:line="240" w:lineRule="auto"/>
      </w:pPr>
      <w:r>
        <w:separator/>
      </w:r>
    </w:p>
  </w:endnote>
  <w:endnote w:type="continuationSeparator" w:id="0">
    <w:p w:rsidR="00453B96" w:rsidRDefault="0045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686ACB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B96" w:rsidRDefault="00453B96">
      <w:pPr>
        <w:spacing w:after="0" w:line="240" w:lineRule="auto"/>
      </w:pPr>
      <w:r>
        <w:separator/>
      </w:r>
    </w:p>
  </w:footnote>
  <w:footnote w:type="continuationSeparator" w:id="0">
    <w:p w:rsidR="00453B96" w:rsidRDefault="0045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20E" w:rsidRDefault="00686ACB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545F523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20E" w:rsidRDefault="00686ACB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964458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">
              <v:rect id="Rectángulo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4C2F4B"/>
    <w:multiLevelType w:val="hybridMultilevel"/>
    <w:tmpl w:val="16EEE8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E8"/>
    <w:rsid w:val="0000292A"/>
    <w:rsid w:val="00021798"/>
    <w:rsid w:val="0002226C"/>
    <w:rsid w:val="0003185A"/>
    <w:rsid w:val="00032707"/>
    <w:rsid w:val="00046E84"/>
    <w:rsid w:val="001829EB"/>
    <w:rsid w:val="00190578"/>
    <w:rsid w:val="00216979"/>
    <w:rsid w:val="00223161"/>
    <w:rsid w:val="002316B2"/>
    <w:rsid w:val="00341FEE"/>
    <w:rsid w:val="003422FF"/>
    <w:rsid w:val="003A58A1"/>
    <w:rsid w:val="003B35FE"/>
    <w:rsid w:val="00453B96"/>
    <w:rsid w:val="0045792D"/>
    <w:rsid w:val="004632A4"/>
    <w:rsid w:val="004A07A6"/>
    <w:rsid w:val="004B1535"/>
    <w:rsid w:val="004D6EB6"/>
    <w:rsid w:val="00654EA7"/>
    <w:rsid w:val="00686ACB"/>
    <w:rsid w:val="007615D7"/>
    <w:rsid w:val="00776D75"/>
    <w:rsid w:val="007C293D"/>
    <w:rsid w:val="007C7E2B"/>
    <w:rsid w:val="007E508F"/>
    <w:rsid w:val="007F6652"/>
    <w:rsid w:val="00827B4C"/>
    <w:rsid w:val="008310B6"/>
    <w:rsid w:val="00881E51"/>
    <w:rsid w:val="00921316"/>
    <w:rsid w:val="00971C15"/>
    <w:rsid w:val="00A20575"/>
    <w:rsid w:val="00A212DD"/>
    <w:rsid w:val="00A6528D"/>
    <w:rsid w:val="00B10739"/>
    <w:rsid w:val="00BC10CF"/>
    <w:rsid w:val="00BE193B"/>
    <w:rsid w:val="00C2185C"/>
    <w:rsid w:val="00C57E52"/>
    <w:rsid w:val="00C6498D"/>
    <w:rsid w:val="00CF5C24"/>
    <w:rsid w:val="00D170EB"/>
    <w:rsid w:val="00D21175"/>
    <w:rsid w:val="00DC2E22"/>
    <w:rsid w:val="00E05AE8"/>
    <w:rsid w:val="00E1471A"/>
    <w:rsid w:val="00E15CC6"/>
    <w:rsid w:val="00E27077"/>
    <w:rsid w:val="00E31FFF"/>
    <w:rsid w:val="00E74860"/>
    <w:rsid w:val="00EB441F"/>
    <w:rsid w:val="00ED5B66"/>
    <w:rsid w:val="00F7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C09F588-03C5-8345-B65F-70522187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403AADF-CDF8-F148-9873-DBBCC9C80AD7%7dtf50002038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%7bB403AADF-CDF8-F148-9873-DBBCC9C80AD7%7dtf50002038.dotx</Template>
  <TotalTime>2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jose godoy</cp:lastModifiedBy>
  <cp:revision>3</cp:revision>
  <dcterms:created xsi:type="dcterms:W3CDTF">2016-03-07T23:23:00Z</dcterms:created>
  <dcterms:modified xsi:type="dcterms:W3CDTF">2016-06-07T21:26:00Z</dcterms:modified>
</cp:coreProperties>
</file>