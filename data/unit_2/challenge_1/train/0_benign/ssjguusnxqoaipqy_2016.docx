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239D6BE3C26B4950B14E76860F0FF232"/>
        </w:placeholder>
        <w:docPartList>
          <w:docPartGallery w:val="Quick Parts"/>
          <w:docPartCategory w:val=" Nombre del currículo"/>
        </w:docPartList>
      </w:sdtPr>
      <w:sdtEndPr>
        <w:rPr>
          <w:color w:val="775F55" w:themeColor="text2"/>
          <w:sz w:val="20"/>
        </w:rPr>
      </w:sdtEndPr>
      <w:sdtContent>
        <w:tbl>
          <w:tblPr>
            <w:tblStyle w:val="Tablaconcuadrcula"/>
            <w:tblW w:w="4909" w:type="pct"/>
            <w:tblLook w:val="04A0" w:firstRow="1" w:lastRow="0" w:firstColumn="1" w:lastColumn="0" w:noHBand="0" w:noVBand="1"/>
          </w:tblPr>
          <w:tblGrid>
            <w:gridCol w:w="3154"/>
            <w:gridCol w:w="6522"/>
          </w:tblGrid>
          <w:tr w:rsidR="006A39DC" w:rsidTr="001561DA">
            <w:trPr>
              <w:trHeight w:val="612"/>
            </w:trPr>
            <w:tc>
              <w:tcPr>
                <w:tcW w:w="2236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>
                <w:pPr>
                  <w:pStyle w:val="Nombre"/>
                </w:pPr>
              </w:p>
            </w:tc>
            <w:tc>
              <w:tcPr>
                <w:tcW w:w="743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A445FC" w:rsidP="00785BE5">
                <w:pPr>
                  <w:pStyle w:val="Nombre"/>
                </w:pPr>
                <w:sdt>
                  <w:sdtPr>
                    <w:rPr>
                      <w:color w:val="auto"/>
                    </w:rPr>
                    <w:id w:val="809184597"/>
                    <w:placeholder>
                      <w:docPart w:val="5358B3EBB1594963B24A934FCC8D2FC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B6041" w:rsidRPr="00BD6F93">
                      <w:rPr>
                        <w:color w:val="auto"/>
                        <w:lang w:val="es-CR"/>
                      </w:rPr>
                      <w:t>Arleth Cristina Sánchez Urtecho</w:t>
                    </w:r>
                  </w:sdtContent>
                </w:sdt>
              </w:p>
            </w:tc>
          </w:tr>
          <w:tr w:rsidR="006A39DC" w:rsidTr="001561DA">
            <w:trPr>
              <w:trHeight w:val="136"/>
            </w:trPr>
            <w:tc>
              <w:tcPr>
                <w:tcW w:w="2236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rPr>
                    <w:color w:val="auto"/>
                  </w:rPr>
                  <w:alias w:val="Fecha"/>
                  <w:id w:val="809184598"/>
                  <w:placeholder>
                    <w:docPart w:val="B019B68E06734319A83CA5E97DDF89FE"/>
                  </w:placeholder>
                  <w:date w:fullDate="2016-05-2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A39DC" w:rsidRPr="001561DA" w:rsidRDefault="00B61816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rPr>
                        <w:color w:val="auto"/>
                      </w:rPr>
                      <w:t>23-5-2016</w:t>
                    </w:r>
                  </w:p>
                </w:sdtContent>
              </w:sdt>
            </w:tc>
            <w:tc>
              <w:tcPr>
                <w:tcW w:w="743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Pr="001F4730" w:rsidRDefault="00BD6F93" w:rsidP="00BD6F93">
                <w:pPr>
                  <w:tabs>
                    <w:tab w:val="left" w:pos="2505"/>
                    <w:tab w:val="center" w:pos="3673"/>
                  </w:tabs>
                  <w:rPr>
                    <w:sz w:val="28"/>
                    <w:szCs w:val="28"/>
                  </w:rPr>
                </w:pPr>
                <w:r w:rsidRPr="001561DA">
                  <w:t xml:space="preserve">                                     </w:t>
                </w:r>
                <w:r w:rsidRPr="001561DA">
                  <w:rPr>
                    <w:sz w:val="28"/>
                    <w:szCs w:val="28"/>
                  </w:rPr>
                  <w:t>Datos Personales</w:t>
                </w:r>
              </w:p>
            </w:tc>
          </w:tr>
          <w:tr w:rsidR="006A39DC" w:rsidRPr="001561DA" w:rsidTr="001561DA">
            <w:trPr>
              <w:trHeight w:val="243"/>
            </w:trPr>
            <w:tc>
              <w:tcPr>
                <w:tcW w:w="223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A916D1">
                <w:pPr>
                  <w:jc w:val="center"/>
                </w:pPr>
                <w:r>
                  <w:rPr>
                    <w:noProof/>
                    <w:lang w:val="es-CR" w:eastAsia="es-CR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-1367155</wp:posOffset>
                      </wp:positionV>
                      <wp:extent cx="1865630" cy="1228725"/>
                      <wp:effectExtent l="0" t="323850" r="0" b="295275"/>
                      <wp:wrapSquare wrapText="bothSides"/>
                      <wp:docPr id="1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G_1894.JPG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73" t="13925" r="58400" b="21409"/>
                              <a:stretch/>
                            </pic:blipFill>
                            <pic:spPr bwMode="auto">
                              <a:xfrm rot="5400000">
                                <a:off x="0" y="0"/>
                                <a:ext cx="1865630" cy="12287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43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8B6041" w:rsidRPr="009E4D28" w:rsidRDefault="008B604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 w:rsidRPr="009E4D28">
                  <w:rPr>
                    <w:color w:val="auto"/>
                    <w:sz w:val="24"/>
                    <w:szCs w:val="24"/>
                  </w:rPr>
                  <w:t>Domicilio: San José Pavas, Lomas del Rio Casa #12 bloque 25C</w:t>
                </w:r>
              </w:p>
              <w:p w:rsidR="008B6041" w:rsidRPr="009E4D28" w:rsidRDefault="008B604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 w:rsidRPr="009E4D28">
                  <w:rPr>
                    <w:color w:val="auto"/>
                    <w:sz w:val="24"/>
                    <w:szCs w:val="24"/>
                  </w:rPr>
                  <w:t xml:space="preserve">Teléfono Móvil: </w:t>
                </w:r>
                <w:r w:rsidR="000019AA">
                  <w:rPr>
                    <w:color w:val="auto"/>
                    <w:sz w:val="24"/>
                    <w:szCs w:val="24"/>
                  </w:rPr>
                  <w:t>8425-5623</w:t>
                </w:r>
              </w:p>
              <w:p w:rsidR="008B6041" w:rsidRPr="009E4D28" w:rsidRDefault="00A916D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>
                  <w:rPr>
                    <w:color w:val="auto"/>
                    <w:sz w:val="24"/>
                    <w:szCs w:val="24"/>
                  </w:rPr>
                  <w:t xml:space="preserve">Edad: 19 </w:t>
                </w:r>
                <w:r w:rsidR="00EF1744">
                  <w:rPr>
                    <w:color w:val="auto"/>
                    <w:sz w:val="24"/>
                    <w:szCs w:val="24"/>
                  </w:rPr>
                  <w:t>años</w:t>
                </w:r>
              </w:p>
              <w:p w:rsidR="008B6041" w:rsidRPr="009E4D28" w:rsidRDefault="008B604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 w:rsidRPr="009E4D28">
                  <w:rPr>
                    <w:color w:val="auto"/>
                    <w:sz w:val="24"/>
                    <w:szCs w:val="24"/>
                  </w:rPr>
                  <w:t>Estado Civil: Soltera</w:t>
                </w:r>
              </w:p>
              <w:p w:rsidR="008B6041" w:rsidRPr="009E4D28" w:rsidRDefault="008B604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 w:rsidRPr="009E4D28">
                  <w:rPr>
                    <w:color w:val="auto"/>
                    <w:sz w:val="24"/>
                    <w:szCs w:val="24"/>
                  </w:rPr>
                  <w:t>Identificación #: 1-16670299</w:t>
                </w:r>
              </w:p>
              <w:p w:rsidR="008B6041" w:rsidRPr="009E4D28" w:rsidRDefault="008B604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 w:rsidRPr="009E4D28">
                  <w:rPr>
                    <w:color w:val="auto"/>
                    <w:sz w:val="24"/>
                    <w:szCs w:val="24"/>
                  </w:rPr>
                  <w:t>Nacionalidad: Costarricense</w:t>
                </w:r>
              </w:p>
              <w:p w:rsidR="006A39DC" w:rsidRPr="009E4D28" w:rsidRDefault="008B6041">
                <w:pPr>
                  <w:pStyle w:val="Direccindelremitente0"/>
                  <w:rPr>
                    <w:color w:val="auto"/>
                    <w:sz w:val="24"/>
                    <w:szCs w:val="24"/>
                  </w:rPr>
                </w:pPr>
                <w:r w:rsidRPr="009E4D28">
                  <w:rPr>
                    <w:color w:val="auto"/>
                    <w:sz w:val="24"/>
                    <w:szCs w:val="24"/>
                  </w:rPr>
                  <w:t>Correo Electrónico: arlethsanchezsu10@gmail.com</w:t>
                </w:r>
              </w:p>
              <w:p w:rsidR="006A39DC" w:rsidRDefault="006A39DC" w:rsidP="008B6041">
                <w:pPr>
                  <w:pStyle w:val="Direccindelremitente0"/>
                </w:pPr>
              </w:p>
            </w:tc>
          </w:tr>
        </w:tbl>
        <w:p w:rsidR="006A39DC" w:rsidRDefault="00A445FC" w:rsidP="001561DA">
          <w:pPr>
            <w:pStyle w:val="Encabezadoimpar"/>
          </w:pPr>
        </w:p>
      </w:sdtContent>
    </w:sdt>
    <w:tbl>
      <w:tblPr>
        <w:tblStyle w:val="Tablaconcuadrcula"/>
        <w:tblW w:w="4973" w:type="pct"/>
        <w:jc w:val="center"/>
        <w:tblLook w:val="04A0" w:firstRow="1" w:lastRow="0" w:firstColumn="1" w:lastColumn="0" w:noHBand="0" w:noVBand="1"/>
      </w:tblPr>
      <w:tblGrid>
        <w:gridCol w:w="2309"/>
        <w:gridCol w:w="7500"/>
      </w:tblGrid>
      <w:tr w:rsidR="006A39DC" w:rsidTr="00BD6F93">
        <w:trPr>
          <w:trHeight w:val="288"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Pr="00BD6F93" w:rsidRDefault="001234D6">
            <w:pPr>
              <w:pStyle w:val="Seccin"/>
              <w:rPr>
                <w:color w:val="auto"/>
              </w:rPr>
            </w:pPr>
            <w:r w:rsidRPr="00BD6F93">
              <w:rPr>
                <w:color w:val="auto"/>
              </w:rPr>
              <w:t>Objetivos</w:t>
            </w:r>
          </w:p>
          <w:p w:rsidR="006A39DC" w:rsidRPr="009E4D28" w:rsidRDefault="00BD6F93">
            <w:pPr>
              <w:rPr>
                <w:sz w:val="24"/>
                <w:szCs w:val="24"/>
              </w:rPr>
            </w:pPr>
            <w:r w:rsidRPr="009E4D28">
              <w:rPr>
                <w:sz w:val="24"/>
                <w:szCs w:val="24"/>
              </w:rPr>
              <w:t>Adquirir experiencia la</w:t>
            </w:r>
            <w:r w:rsidR="00EF1744">
              <w:rPr>
                <w:sz w:val="24"/>
                <w:szCs w:val="24"/>
              </w:rPr>
              <w:t>boral e independencia económica.</w:t>
            </w:r>
          </w:p>
          <w:p w:rsidR="009E4D28" w:rsidRDefault="009E4D28" w:rsidP="009E4D28">
            <w:pPr>
              <w:pStyle w:val="Encabezadoimpar"/>
            </w:pPr>
          </w:p>
          <w:p w:rsidR="006A39DC" w:rsidRDefault="001234D6">
            <w:pPr>
              <w:pStyle w:val="Seccin"/>
              <w:rPr>
                <w:color w:val="auto"/>
              </w:rPr>
            </w:pPr>
            <w:r w:rsidRPr="009E4D28">
              <w:rPr>
                <w:color w:val="auto"/>
              </w:rPr>
              <w:t>Formación académica</w:t>
            </w:r>
          </w:p>
          <w:p w:rsidR="006A39DC" w:rsidRPr="001F4730" w:rsidRDefault="009E4D28">
            <w:pPr>
              <w:pStyle w:val="Subseccin"/>
              <w:rPr>
                <w:b w:val="0"/>
                <w:color w:val="auto"/>
              </w:rPr>
            </w:pPr>
            <w:r w:rsidRPr="001F4730">
              <w:rPr>
                <w:color w:val="auto"/>
              </w:rPr>
              <w:t>Primaria</w:t>
            </w:r>
            <w:r w:rsidR="00BD6F93" w:rsidRPr="001F4730">
              <w:rPr>
                <w:color w:val="auto"/>
              </w:rPr>
              <w:t>:</w:t>
            </w:r>
            <w:r w:rsidR="00BD6F93" w:rsidRPr="001F4730">
              <w:rPr>
                <w:b w:val="0"/>
                <w:color w:val="auto"/>
              </w:rPr>
              <w:t xml:space="preserve"> Rincón Grande de Pavas</w:t>
            </w:r>
          </w:p>
          <w:p w:rsidR="006A39DC" w:rsidRPr="001F4730" w:rsidRDefault="009E4D28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1F4730">
              <w:t xml:space="preserve">Conclusión: </w:t>
            </w:r>
            <w:r w:rsidR="00BD6F93" w:rsidRPr="001F4730">
              <w:t>Diciembre del 2009</w:t>
            </w:r>
          </w:p>
          <w:p w:rsidR="006A39DC" w:rsidRPr="001F4730" w:rsidRDefault="009E4D28">
            <w:pPr>
              <w:pStyle w:val="Listaconvietas"/>
              <w:numPr>
                <w:ilvl w:val="0"/>
                <w:numId w:val="0"/>
              </w:numPr>
            </w:pPr>
            <w:r w:rsidRPr="001F4730">
              <w:t>Título Obtenido: Educación Básica Sexto Año</w:t>
            </w:r>
          </w:p>
          <w:p w:rsidR="009E4D28" w:rsidRDefault="009E4D28">
            <w:pPr>
              <w:pStyle w:val="Listaconvietas"/>
              <w:numPr>
                <w:ilvl w:val="0"/>
                <w:numId w:val="0"/>
              </w:numPr>
            </w:pPr>
            <w:r w:rsidRPr="001F4730">
              <w:rPr>
                <w:b/>
              </w:rPr>
              <w:t>Secundaria:</w:t>
            </w:r>
            <w:r w:rsidRPr="001F4730">
              <w:t xml:space="preserve"> Colegio Rincón Grande de Pavas</w:t>
            </w:r>
          </w:p>
          <w:p w:rsidR="009E2B1F" w:rsidRPr="001F4730" w:rsidRDefault="009E2B1F">
            <w:pPr>
              <w:pStyle w:val="Listaconvietas"/>
              <w:numPr>
                <w:ilvl w:val="0"/>
                <w:numId w:val="0"/>
              </w:numPr>
            </w:pPr>
            <w:r>
              <w:t>Noveno Año Concluido 2012: Estudios de la educación general básica</w:t>
            </w:r>
          </w:p>
          <w:p w:rsidR="009E2B1F" w:rsidRDefault="009E2B1F" w:rsidP="009E2B1F">
            <w:pPr>
              <w:pStyle w:val="Listaconvietas"/>
              <w:numPr>
                <w:ilvl w:val="0"/>
                <w:numId w:val="0"/>
              </w:numPr>
            </w:pPr>
            <w:r w:rsidRPr="001F4730">
              <w:rPr>
                <w:b/>
              </w:rPr>
              <w:t>Secundaria:</w:t>
            </w:r>
            <w:r w:rsidRPr="001F4730">
              <w:t xml:space="preserve"> Colegio Rincón Grande de Pavas</w:t>
            </w:r>
          </w:p>
          <w:p w:rsidR="009E4D28" w:rsidRPr="001F4730" w:rsidRDefault="009E4D28" w:rsidP="009E4D28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1F4730">
              <w:t>Conclusión: En proceso de graduación</w:t>
            </w:r>
          </w:p>
          <w:p w:rsidR="009E4D28" w:rsidRDefault="009E4D28" w:rsidP="009E4D28">
            <w:pPr>
              <w:pStyle w:val="Listaconvietas"/>
              <w:numPr>
                <w:ilvl w:val="0"/>
                <w:numId w:val="0"/>
              </w:numPr>
            </w:pPr>
            <w:r w:rsidRPr="001F4730">
              <w:t>Título</w:t>
            </w:r>
            <w:r w:rsidR="009E2B1F">
              <w:t xml:space="preserve"> a</w:t>
            </w:r>
            <w:r w:rsidRPr="001F4730">
              <w:t xml:space="preserve"> </w:t>
            </w:r>
            <w:r w:rsidR="009E2B1F">
              <w:t>Obtener</w:t>
            </w:r>
            <w:r w:rsidR="000C5F56" w:rsidRPr="001F4730">
              <w:t xml:space="preserve">: </w:t>
            </w:r>
            <w:r w:rsidR="009E2B1F">
              <w:t>Bachiller</w:t>
            </w:r>
          </w:p>
          <w:p w:rsidR="003338A6" w:rsidRPr="003338A6" w:rsidRDefault="003338A6" w:rsidP="009E4D28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3338A6">
              <w:rPr>
                <w:b/>
              </w:rPr>
              <w:t>Curso de Computación:</w:t>
            </w:r>
          </w:p>
          <w:p w:rsidR="003338A6" w:rsidRDefault="003338A6" w:rsidP="009E4D28">
            <w:pPr>
              <w:pStyle w:val="Listaconvietas"/>
              <w:numPr>
                <w:ilvl w:val="0"/>
                <w:numId w:val="0"/>
              </w:numPr>
            </w:pPr>
            <w:r>
              <w:t>Titulo Obtenido: Operador de Computadora</w:t>
            </w:r>
          </w:p>
          <w:p w:rsidR="003338A6" w:rsidRPr="001F4730" w:rsidRDefault="003338A6" w:rsidP="009E4D28">
            <w:pPr>
              <w:pStyle w:val="Listaconvietas"/>
              <w:numPr>
                <w:ilvl w:val="0"/>
                <w:numId w:val="0"/>
              </w:numPr>
            </w:pPr>
          </w:p>
          <w:p w:rsidR="009E4D28" w:rsidRDefault="009E4D28" w:rsidP="009E4D28">
            <w:pPr>
              <w:pStyle w:val="Encabezadoimpar"/>
            </w:pPr>
          </w:p>
          <w:p w:rsidR="006A39DC" w:rsidRPr="00A65A65" w:rsidRDefault="001234D6">
            <w:pPr>
              <w:pStyle w:val="Seccin"/>
              <w:rPr>
                <w:color w:val="auto"/>
              </w:rPr>
            </w:pPr>
            <w:r w:rsidRPr="00A65A65">
              <w:rPr>
                <w:color w:val="auto"/>
              </w:rPr>
              <w:t>experiencia</w:t>
            </w:r>
          </w:p>
          <w:p w:rsidR="006A39DC" w:rsidRPr="001F4730" w:rsidRDefault="00205662">
            <w:pPr>
              <w:pStyle w:val="Subseccin"/>
              <w:rPr>
                <w:color w:val="auto"/>
                <w:spacing w:val="0"/>
              </w:rPr>
            </w:pPr>
            <w:r w:rsidRPr="001F4730">
              <w:rPr>
                <w:b w:val="0"/>
                <w:color w:val="auto"/>
                <w:spacing w:val="0"/>
              </w:rPr>
              <w:t>Ayudante de oficina por temporada</w:t>
            </w:r>
            <w:r w:rsidR="001234D6" w:rsidRPr="001F4730"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6CC4C82021414D2F922037C7A9D9F7E3"/>
                </w:placeholder>
              </w:sdtPr>
              <w:sdtEndPr/>
              <w:sdtContent>
                <w:r w:rsidRPr="001F4730">
                  <w:rPr>
                    <w:color w:val="auto"/>
                  </w:rPr>
                  <w:t>Electrónica Steren</w:t>
                </w:r>
              </w:sdtContent>
            </w:sdt>
          </w:p>
          <w:p w:rsidR="006A39DC" w:rsidRPr="001F4730" w:rsidRDefault="00205662">
            <w:pPr>
              <w:rPr>
                <w:sz w:val="24"/>
                <w:szCs w:val="24"/>
              </w:rPr>
            </w:pPr>
            <w:r w:rsidRPr="001F4730">
              <w:rPr>
                <w:sz w:val="24"/>
                <w:szCs w:val="24"/>
              </w:rPr>
              <w:lastRenderedPageBreak/>
              <w:t>Noviembre 2013</w:t>
            </w:r>
            <w:r w:rsidR="001234D6" w:rsidRPr="001F4730">
              <w:rPr>
                <w:sz w:val="24"/>
                <w:szCs w:val="24"/>
              </w:rPr>
              <w:t xml:space="preserve"> </w:t>
            </w:r>
            <w:r w:rsidRPr="001F4730">
              <w:rPr>
                <w:sz w:val="24"/>
                <w:szCs w:val="24"/>
              </w:rPr>
              <w:t>– Enero 2014</w:t>
            </w:r>
            <w:r w:rsidR="001234D6" w:rsidRPr="001F4730">
              <w:rPr>
                <w:sz w:val="24"/>
                <w:szCs w:val="24"/>
              </w:rPr>
              <w:t xml:space="preserve"> </w:t>
            </w:r>
            <w:r w:rsidRPr="001F4730">
              <w:rPr>
                <w:sz w:val="24"/>
                <w:szCs w:val="24"/>
              </w:rPr>
              <w:t xml:space="preserve">Jefe Inmediato: Mario Sánchez </w:t>
            </w:r>
            <w:r w:rsidR="00B462B2">
              <w:rPr>
                <w:sz w:val="24"/>
                <w:szCs w:val="24"/>
              </w:rPr>
              <w:t>7005-1590</w:t>
            </w:r>
          </w:p>
          <w:p w:rsidR="00EF1744" w:rsidRPr="001F4730" w:rsidRDefault="00205662">
            <w:pPr>
              <w:pStyle w:val="Listaconvietas"/>
              <w:numPr>
                <w:ilvl w:val="0"/>
                <w:numId w:val="0"/>
              </w:numPr>
            </w:pPr>
            <w:r w:rsidRPr="001F4730">
              <w:t>Archivo de papelería/Atención llamadas telefónicas</w:t>
            </w:r>
            <w:r w:rsidR="00EF1744">
              <w:t xml:space="preserve"> </w:t>
            </w:r>
          </w:p>
          <w:p w:rsidR="00205662" w:rsidRDefault="00205662">
            <w:pPr>
              <w:pStyle w:val="Seccin"/>
              <w:rPr>
                <w:color w:val="auto"/>
              </w:rPr>
            </w:pPr>
          </w:p>
          <w:p w:rsidR="006A39DC" w:rsidRPr="00205662" w:rsidRDefault="001234D6">
            <w:pPr>
              <w:pStyle w:val="Seccin"/>
              <w:rPr>
                <w:color w:val="auto"/>
              </w:rPr>
            </w:pPr>
            <w:r w:rsidRPr="00205662">
              <w:rPr>
                <w:color w:val="auto"/>
              </w:rPr>
              <w:t>cualificaciones</w:t>
            </w:r>
          </w:p>
          <w:p w:rsidR="006A39DC" w:rsidRDefault="002D70D6">
            <w:pPr>
              <w:pStyle w:val="Listaconvietas"/>
            </w:pPr>
            <w:r>
              <w:t>Conocimientos básicos en Ofimática: Word, Excel y Power Point</w:t>
            </w:r>
          </w:p>
          <w:p w:rsidR="002D70D6" w:rsidRDefault="002D70D6">
            <w:pPr>
              <w:pStyle w:val="Listaconvietas"/>
              <w:rPr>
                <w:lang w:val="en-US"/>
              </w:rPr>
            </w:pPr>
            <w:r w:rsidRPr="002D70D6">
              <w:rPr>
                <w:lang w:val="en-US"/>
              </w:rPr>
              <w:t>Uso de Windows XP/Windows 7/INTERNET/Redes Sociales</w:t>
            </w:r>
          </w:p>
          <w:p w:rsidR="00E57B85" w:rsidRPr="00E57B85" w:rsidRDefault="00E57B85">
            <w:pPr>
              <w:pStyle w:val="Listaconvietas"/>
              <w:rPr>
                <w:lang w:val="es-CR"/>
              </w:rPr>
            </w:pPr>
            <w:r w:rsidRPr="00E57B85">
              <w:rPr>
                <w:lang w:val="es-CR"/>
              </w:rPr>
              <w:t xml:space="preserve">Uso perfecto de calculadora básica y </w:t>
            </w:r>
            <w:r>
              <w:rPr>
                <w:lang w:val="es-CR"/>
              </w:rPr>
              <w:t>Científica</w:t>
            </w:r>
          </w:p>
          <w:p w:rsidR="000F5571" w:rsidRPr="00205662" w:rsidRDefault="000F5571" w:rsidP="000F5571">
            <w:pPr>
              <w:pStyle w:val="Seccin"/>
              <w:rPr>
                <w:color w:val="auto"/>
              </w:rPr>
            </w:pPr>
            <w:r>
              <w:rPr>
                <w:color w:val="auto"/>
              </w:rPr>
              <w:t>HABILIDADES Y DESTREZAS</w:t>
            </w:r>
          </w:p>
          <w:p w:rsidR="006A39DC" w:rsidRDefault="000F5571" w:rsidP="002D70D6">
            <w:pPr>
              <w:pStyle w:val="Listaconvietas"/>
              <w:numPr>
                <w:ilvl w:val="0"/>
                <w:numId w:val="0"/>
              </w:numPr>
              <w:jc w:val="both"/>
              <w:rPr>
                <w:shd w:val="clear" w:color="auto" w:fill="FFFFFF"/>
              </w:rPr>
            </w:pPr>
            <w:r w:rsidRPr="00E57B85">
              <w:rPr>
                <w:shd w:val="clear" w:color="auto" w:fill="FFFFFF"/>
              </w:rPr>
              <w:t xml:space="preserve">Soy responsable, honesta, ordenada, puntual, Tengo conocimientos en ofimática básica. Con disposición para trabajar, </w:t>
            </w:r>
            <w:r w:rsidR="002D70D6" w:rsidRPr="00E57B85">
              <w:rPr>
                <w:shd w:val="clear" w:color="auto" w:fill="FFFFFF"/>
              </w:rPr>
              <w:t>buenas relaciones interpersonales</w:t>
            </w:r>
            <w:r w:rsidRPr="00E57B85">
              <w:rPr>
                <w:shd w:val="clear" w:color="auto" w:fill="FFFFFF"/>
              </w:rPr>
              <w:t>, acato las normas fácilmente. Estoy dispuesta siempre a aprender y a cumplir mis objetivos en la parte personal.</w:t>
            </w:r>
            <w:r w:rsidR="00E00166">
              <w:rPr>
                <w:shd w:val="clear" w:color="auto" w:fill="FFFFFF"/>
              </w:rPr>
              <w:t xml:space="preserve"> Soy Proactiva.</w:t>
            </w:r>
          </w:p>
          <w:p w:rsidR="000019AA" w:rsidRDefault="000019AA" w:rsidP="002D70D6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sz w:val="32"/>
                <w:szCs w:val="32"/>
                <w:shd w:val="clear" w:color="auto" w:fill="FFFFFF"/>
              </w:rPr>
            </w:pPr>
            <w:r w:rsidRPr="000019AA">
              <w:rPr>
                <w:b/>
                <w:sz w:val="32"/>
                <w:szCs w:val="32"/>
                <w:shd w:val="clear" w:color="auto" w:fill="FFFFFF"/>
              </w:rPr>
              <w:t>Actualmente</w:t>
            </w:r>
          </w:p>
          <w:p w:rsidR="000019AA" w:rsidRPr="000019AA" w:rsidRDefault="000019AA" w:rsidP="002D70D6">
            <w:pPr>
              <w:pStyle w:val="Listaconvietas"/>
              <w:numPr>
                <w:ilvl w:val="0"/>
                <w:numId w:val="0"/>
              </w:numPr>
              <w:jc w:val="both"/>
            </w:pPr>
            <w:r w:rsidRPr="000019AA">
              <w:rPr>
                <w:shd w:val="clear" w:color="auto" w:fill="FFFFFF"/>
              </w:rPr>
              <w:t>Estudiante de Asistente en Farmacia</w:t>
            </w:r>
          </w:p>
        </w:tc>
      </w:tr>
      <w:tr w:rsidR="00205662" w:rsidTr="00BD6F93">
        <w:trPr>
          <w:trHeight w:val="288"/>
          <w:jc w:val="center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662" w:rsidRDefault="0020566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62A1D" w:rsidRDefault="00162A1D" w:rsidP="00162A1D">
            <w:pPr>
              <w:pStyle w:val="Encabezadoimpar"/>
            </w:pPr>
          </w:p>
          <w:p w:rsidR="00205662" w:rsidRDefault="00162A1D">
            <w:pPr>
              <w:pStyle w:val="Seccin"/>
              <w:rPr>
                <w:color w:val="auto"/>
              </w:rPr>
            </w:pPr>
            <w:r>
              <w:rPr>
                <w:color w:val="auto"/>
              </w:rPr>
              <w:t>Disponibilidad</w:t>
            </w:r>
          </w:p>
          <w:p w:rsidR="00162A1D" w:rsidRPr="00162A1D" w:rsidRDefault="00162A1D" w:rsidP="00EF1744">
            <w:pPr>
              <w:pStyle w:val="Seccin"/>
              <w:rPr>
                <w:b w:val="0"/>
                <w:color w:val="auto"/>
              </w:rPr>
            </w:pPr>
            <w:r w:rsidRPr="00162A1D">
              <w:rPr>
                <w:b w:val="0"/>
                <w:color w:val="auto"/>
              </w:rPr>
              <w:t>iNMEDIATA</w:t>
            </w:r>
            <w:r>
              <w:rPr>
                <w:b w:val="0"/>
                <w:color w:val="auto"/>
              </w:rPr>
              <w:t xml:space="preserve"> 100%</w:t>
            </w:r>
            <w:r w:rsidR="00F430EF">
              <w:rPr>
                <w:b w:val="0"/>
                <w:color w:val="auto"/>
              </w:rPr>
              <w:t xml:space="preserve"> </w:t>
            </w:r>
          </w:p>
        </w:tc>
      </w:tr>
    </w:tbl>
    <w:p w:rsidR="00C20C2B" w:rsidRDefault="00C20C2B" w:rsidP="000F5571">
      <w:pPr>
        <w:tabs>
          <w:tab w:val="left" w:pos="6900"/>
        </w:tabs>
        <w:spacing w:after="200" w:line="276" w:lineRule="auto"/>
      </w:pPr>
    </w:p>
    <w:p w:rsidR="00C20C2B" w:rsidRPr="00C20C2B" w:rsidRDefault="00C20C2B" w:rsidP="000F5571">
      <w:pPr>
        <w:tabs>
          <w:tab w:val="left" w:pos="6900"/>
        </w:tabs>
        <w:spacing w:after="200" w:line="276" w:lineRule="auto"/>
        <w:rPr>
          <w:lang w:val="en-US"/>
        </w:rPr>
      </w:pPr>
    </w:p>
    <w:sectPr w:rsidR="00C20C2B" w:rsidRPr="00C20C2B" w:rsidSect="006A39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FC" w:rsidRDefault="00A445FC">
      <w:pPr>
        <w:spacing w:after="0" w:line="240" w:lineRule="auto"/>
      </w:pPr>
      <w:r>
        <w:separator/>
      </w:r>
    </w:p>
  </w:endnote>
  <w:endnote w:type="continuationSeparator" w:id="0">
    <w:p w:rsidR="00A445FC" w:rsidRDefault="00A4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33" w:rsidRDefault="009C7533"/>
  <w:p w:rsidR="009C7533" w:rsidRDefault="009C7533">
    <w:pPr>
      <w:pStyle w:val="Piedepgina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9C7533" w:rsidRDefault="009C75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33" w:rsidRDefault="009C7533"/>
  <w:p w:rsidR="009C7533" w:rsidRDefault="009C7533">
    <w:pPr>
      <w:pStyle w:val="Piedepginaim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61816" w:rsidRPr="00B61816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9C7533" w:rsidRDefault="009C75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33" w:rsidRDefault="009C75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FC" w:rsidRDefault="00A445FC">
      <w:pPr>
        <w:spacing w:after="0" w:line="240" w:lineRule="auto"/>
      </w:pPr>
      <w:r>
        <w:separator/>
      </w:r>
    </w:p>
  </w:footnote>
  <w:footnote w:type="continuationSeparator" w:id="0">
    <w:p w:rsidR="00A445FC" w:rsidRDefault="00A4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id w:val="5327404"/>
      <w:placeholder>
        <w:docPart w:val="1546A3EC454F4E819BC75D1FD6B0F1A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C7533" w:rsidRDefault="009C7533">
        <w:pPr>
          <w:pStyle w:val="Encabezadopar"/>
          <w:rPr>
            <w:szCs w:val="20"/>
          </w:rPr>
        </w:pPr>
        <w:r>
          <w:rPr>
            <w:szCs w:val="20"/>
            <w:lang w:val="es-CR"/>
          </w:rPr>
          <w:t>Arleth Cristina Sánchez Urtecho</w:t>
        </w:r>
      </w:p>
    </w:sdtContent>
  </w:sdt>
  <w:p w:rsidR="009C7533" w:rsidRDefault="009C75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alias w:val="Autor"/>
      <w:id w:val="5384246"/>
      <w:placeholder>
        <w:docPart w:val="5C8E0C3214994A6DAAFDFB00EB527B6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C7533" w:rsidRDefault="009C7533">
        <w:pPr>
          <w:pStyle w:val="Encabezadoimpar"/>
          <w:rPr>
            <w:szCs w:val="20"/>
          </w:rPr>
        </w:pPr>
        <w:r>
          <w:rPr>
            <w:szCs w:val="20"/>
            <w:lang w:val="es-CR"/>
          </w:rPr>
          <w:t>Arleth Cristina Sánchez Urtecho</w:t>
        </w:r>
      </w:p>
    </w:sdtContent>
  </w:sdt>
  <w:p w:rsidR="009C7533" w:rsidRDefault="009C75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33" w:rsidRDefault="009C75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BD6F93"/>
    <w:rsid w:val="000019AA"/>
    <w:rsid w:val="000C5F56"/>
    <w:rsid w:val="000F5571"/>
    <w:rsid w:val="001234D6"/>
    <w:rsid w:val="001561DA"/>
    <w:rsid w:val="00162A1D"/>
    <w:rsid w:val="001F4730"/>
    <w:rsid w:val="00205662"/>
    <w:rsid w:val="00281A22"/>
    <w:rsid w:val="002A38A9"/>
    <w:rsid w:val="002D70D6"/>
    <w:rsid w:val="0031025F"/>
    <w:rsid w:val="003338A6"/>
    <w:rsid w:val="003C6658"/>
    <w:rsid w:val="003F3666"/>
    <w:rsid w:val="004A7966"/>
    <w:rsid w:val="00567A0D"/>
    <w:rsid w:val="00676B60"/>
    <w:rsid w:val="006A39DC"/>
    <w:rsid w:val="00785BE5"/>
    <w:rsid w:val="00797D77"/>
    <w:rsid w:val="007E5BEC"/>
    <w:rsid w:val="008B6041"/>
    <w:rsid w:val="00973EB8"/>
    <w:rsid w:val="009C7533"/>
    <w:rsid w:val="009E2B1F"/>
    <w:rsid w:val="009E4D28"/>
    <w:rsid w:val="00A445FC"/>
    <w:rsid w:val="00A65A65"/>
    <w:rsid w:val="00A916D1"/>
    <w:rsid w:val="00B462B2"/>
    <w:rsid w:val="00B5525C"/>
    <w:rsid w:val="00B61816"/>
    <w:rsid w:val="00B65CA6"/>
    <w:rsid w:val="00BA1E8C"/>
    <w:rsid w:val="00BD6F93"/>
    <w:rsid w:val="00C20C2B"/>
    <w:rsid w:val="00DF1516"/>
    <w:rsid w:val="00E00166"/>
    <w:rsid w:val="00E502C8"/>
    <w:rsid w:val="00E57B85"/>
    <w:rsid w:val="00E81320"/>
    <w:rsid w:val="00EB325F"/>
    <w:rsid w:val="00EF1744"/>
    <w:rsid w:val="00F4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ablaconcuadrcula">
    <w:name w:val="Estilodelistamediano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9D6BE3C26B4950B14E76860F0FF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C5C8-6046-494D-9F75-E72CA12AB320}"/>
      </w:docPartPr>
      <w:docPartBody>
        <w:p w:rsidR="0075154E" w:rsidRDefault="004100D0">
          <w:pPr>
            <w:pStyle w:val="239D6BE3C26B4950B14E76860F0FF232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5358B3EBB1594963B24A934FCC8D2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C69A-C2A3-418F-B384-0A8DB4D8E4AB}"/>
      </w:docPartPr>
      <w:docPartBody>
        <w:p w:rsidR="0075154E" w:rsidRDefault="004100D0">
          <w:pPr>
            <w:pStyle w:val="5358B3EBB1594963B24A934FCC8D2FC0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B019B68E06734319A83CA5E97DDF8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3069-F270-45F2-9DAB-EAC207295216}"/>
      </w:docPartPr>
      <w:docPartBody>
        <w:p w:rsidR="0075154E" w:rsidRDefault="004100D0">
          <w:pPr>
            <w:pStyle w:val="B019B68E06734319A83CA5E97DDF89FE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6CC4C82021414D2F922037C7A9D9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418A-434A-41E7-8990-F6042B5BA535}"/>
      </w:docPartPr>
      <w:docPartBody>
        <w:p w:rsidR="0075154E" w:rsidRDefault="004100D0">
          <w:pPr>
            <w:pStyle w:val="6CC4C82021414D2F922037C7A9D9F7E3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1546A3EC454F4E819BC75D1FD6B0F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BF231-4BA5-48DF-8424-DCF6321075A2}"/>
      </w:docPartPr>
      <w:docPartBody>
        <w:p w:rsidR="0075154E" w:rsidRDefault="004100D0">
          <w:pPr>
            <w:pStyle w:val="1546A3EC454F4E819BC75D1FD6B0F1A7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5C8E0C3214994A6DAAFDFB00EB52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F4442-7D9C-4B68-9445-5AA9F6ED5745}"/>
      </w:docPartPr>
      <w:docPartBody>
        <w:p w:rsidR="0075154E" w:rsidRDefault="004100D0">
          <w:pPr>
            <w:pStyle w:val="5C8E0C3214994A6DAAFDFB00EB527B66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00D0"/>
    <w:rsid w:val="0002079F"/>
    <w:rsid w:val="00096839"/>
    <w:rsid w:val="00191725"/>
    <w:rsid w:val="00282DD8"/>
    <w:rsid w:val="003E1EAA"/>
    <w:rsid w:val="004100D0"/>
    <w:rsid w:val="0075154E"/>
    <w:rsid w:val="009B3C35"/>
    <w:rsid w:val="00B42927"/>
    <w:rsid w:val="00BD1547"/>
    <w:rsid w:val="00D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239D6BE3C26B4950B14E76860F0FF232">
    <w:name w:val="239D6BE3C26B4950B14E76860F0FF232"/>
  </w:style>
  <w:style w:type="paragraph" w:customStyle="1" w:styleId="5358B3EBB1594963B24A934FCC8D2FC0">
    <w:name w:val="5358B3EBB1594963B24A934FCC8D2FC0"/>
  </w:style>
  <w:style w:type="paragraph" w:customStyle="1" w:styleId="B019B68E06734319A83CA5E97DDF89FE">
    <w:name w:val="B019B68E06734319A83CA5E97DDF89FE"/>
  </w:style>
  <w:style w:type="paragraph" w:customStyle="1" w:styleId="FA299C146F8E4056909BFC26CA2D8BD9">
    <w:name w:val="FA299C146F8E4056909BFC26CA2D8BD9"/>
  </w:style>
  <w:style w:type="paragraph" w:customStyle="1" w:styleId="5048957B6491445F8808B50615726DE7">
    <w:name w:val="5048957B6491445F8808B50615726DE7"/>
  </w:style>
  <w:style w:type="paragraph" w:customStyle="1" w:styleId="491C0305642D4172944EA5013512B726">
    <w:name w:val="491C0305642D4172944EA5013512B726"/>
  </w:style>
  <w:style w:type="paragraph" w:customStyle="1" w:styleId="909E04B680A14C77B44165A80FFF31A9">
    <w:name w:val="909E04B680A14C77B44165A80FFF31A9"/>
  </w:style>
  <w:style w:type="paragraph" w:customStyle="1" w:styleId="216662EEDDD446A8B0FA0FD29CCF412C">
    <w:name w:val="216662EEDDD446A8B0FA0FD29CCF412C"/>
  </w:style>
  <w:style w:type="paragraph" w:customStyle="1" w:styleId="A25DE6009281493BB0F75ED5841D0EB0">
    <w:name w:val="A25DE6009281493BB0F75ED5841D0EB0"/>
  </w:style>
  <w:style w:type="paragraph" w:customStyle="1" w:styleId="EF08CEA134BE45C5ADF28C601D3501FC">
    <w:name w:val="EF08CEA134BE45C5ADF28C601D3501FC"/>
  </w:style>
  <w:style w:type="paragraph" w:customStyle="1" w:styleId="962FFB114D9C4ACC9822156942C02C3E">
    <w:name w:val="962FFB114D9C4ACC9822156942C02C3E"/>
  </w:style>
  <w:style w:type="paragraph" w:customStyle="1" w:styleId="A1037B8E16994C2AB36498E7122E67D6">
    <w:name w:val="A1037B8E16994C2AB36498E7122E67D6"/>
  </w:style>
  <w:style w:type="paragraph" w:customStyle="1" w:styleId="6CC4C82021414D2F922037C7A9D9F7E3">
    <w:name w:val="6CC4C82021414D2F922037C7A9D9F7E3"/>
  </w:style>
  <w:style w:type="paragraph" w:customStyle="1" w:styleId="90D95F08C00D4C79B9826898CD268A1E">
    <w:name w:val="90D95F08C00D4C79B9826898CD268A1E"/>
  </w:style>
  <w:style w:type="paragraph" w:customStyle="1" w:styleId="24A1F7BC07604DFF8244C8FE93BC6AB3">
    <w:name w:val="24A1F7BC07604DFF8244C8FE93BC6AB3"/>
  </w:style>
  <w:style w:type="paragraph" w:customStyle="1" w:styleId="94F2B466C446422CA8B9AF8B892907DF">
    <w:name w:val="94F2B466C446422CA8B9AF8B892907DF"/>
  </w:style>
  <w:style w:type="paragraph" w:customStyle="1" w:styleId="301527715E3C4D3299D00426D253BBAE">
    <w:name w:val="301527715E3C4D3299D00426D253BBAE"/>
  </w:style>
  <w:style w:type="paragraph" w:customStyle="1" w:styleId="1546A3EC454F4E819BC75D1FD6B0F1A7">
    <w:name w:val="1546A3EC454F4E819BC75D1FD6B0F1A7"/>
  </w:style>
  <w:style w:type="paragraph" w:customStyle="1" w:styleId="5C8E0C3214994A6DAAFDFB00EB527B66">
    <w:name w:val="5C8E0C3214994A6DAAFDFB00EB527B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246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Arleth Cristina Sánchez Urtecho</dc:creator>
  <cp:lastModifiedBy>Kris</cp:lastModifiedBy>
  <cp:revision>26</cp:revision>
  <dcterms:created xsi:type="dcterms:W3CDTF">2014-10-23T01:24:00Z</dcterms:created>
  <dcterms:modified xsi:type="dcterms:W3CDTF">2016-05-23T20:53:00Z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