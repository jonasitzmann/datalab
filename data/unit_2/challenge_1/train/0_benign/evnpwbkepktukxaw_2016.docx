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8B" w:rsidRDefault="00943C8B" w:rsidP="003B6F60">
      <w:pPr>
        <w:pStyle w:val="Heading3"/>
        <w:spacing w:line="276" w:lineRule="auto"/>
        <w:jc w:val="left"/>
        <w:rPr>
          <w:rFonts w:ascii="Times New Roman" w:hAnsi="Times New Roman"/>
          <w:szCs w:val="36"/>
          <w:lang w:val="es-VE"/>
        </w:rPr>
      </w:pPr>
      <w:r>
        <w:rPr>
          <w:noProof/>
          <w:lang w:val="es-ES_tradnl" w:eastAsia="es-ES_tradnl"/>
        </w:rPr>
        <w:pict>
          <v:shape id="3 Imagen" o:spid="_x0000_s1026" type="#_x0000_t75" alt="10502167_10204476049724319_222959290782491188_n.jpg" style="position:absolute;margin-left:403.6pt;margin-top:-45.7pt;width:97.6pt;height:120.6pt;z-index:251664896;visibility:visible">
            <v:imagedata r:id="rId7" o:title="" croptop="1927f" cropbottom="29636f" cropright="32612f"/>
            <w10:wrap type="square"/>
          </v:shape>
        </w:pict>
      </w:r>
      <w:r>
        <w:rPr>
          <w:noProof/>
          <w:lang w:val="es-ES_tradnl" w:eastAsia="es-ES_tradnl"/>
        </w:rPr>
        <w:pict>
          <v:line id="Line 83" o:spid="_x0000_s1027" style="position:absolute;z-index:251660800;visibility:visible;mso-wrap-distance-top:-3e-5mm;mso-wrap-distance-bottom:-3e-5mm" from="60.25pt,11.5pt" to="384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IrEgIAACsEAAAOAAAAZHJzL2Uyb0RvYy54bWysU8GO2yAQvVfqPyDuie2sN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" strokeweight="2pt"/>
        </w:pict>
      </w:r>
    </w:p>
    <w:p w:rsidR="00943C8B" w:rsidRPr="008F6092" w:rsidRDefault="00943C8B" w:rsidP="002B7B07">
      <w:pPr>
        <w:pStyle w:val="Heading3"/>
        <w:spacing w:line="276" w:lineRule="auto"/>
        <w:jc w:val="center"/>
        <w:rPr>
          <w:rFonts w:ascii="Times New Roman" w:hAnsi="Times New Roman"/>
          <w:sz w:val="24"/>
          <w:szCs w:val="24"/>
          <w:lang w:val="es-VE"/>
        </w:rPr>
      </w:pPr>
      <w:r w:rsidRPr="008F6092">
        <w:rPr>
          <w:rFonts w:ascii="Times New Roman" w:hAnsi="Times New Roman"/>
          <w:szCs w:val="36"/>
          <w:lang w:val="es-VE"/>
        </w:rPr>
        <w:t>GIAN PIER D´UVA MARQUEZ</w:t>
      </w:r>
    </w:p>
    <w:p w:rsidR="00943C8B" w:rsidRDefault="00943C8B" w:rsidP="001C0223">
      <w:pPr>
        <w:autoSpaceDE w:val="0"/>
        <w:autoSpaceDN w:val="0"/>
        <w:adjustRightInd w:val="0"/>
        <w:spacing w:line="276" w:lineRule="auto"/>
        <w:jc w:val="center"/>
        <w:rPr>
          <w:b/>
          <w:bCs/>
          <w:lang w:val="es-VE"/>
        </w:rPr>
      </w:pPr>
    </w:p>
    <w:p w:rsidR="00943C8B" w:rsidRDefault="00943C8B" w:rsidP="001C0223">
      <w:pPr>
        <w:autoSpaceDE w:val="0"/>
        <w:autoSpaceDN w:val="0"/>
        <w:adjustRightInd w:val="0"/>
        <w:spacing w:line="276" w:lineRule="auto"/>
        <w:jc w:val="center"/>
        <w:rPr>
          <w:b/>
          <w:bCs/>
          <w:lang w:val="es-VE"/>
        </w:rPr>
      </w:pPr>
    </w:p>
    <w:p w:rsidR="00943C8B" w:rsidRDefault="00943C8B" w:rsidP="001C0223">
      <w:pPr>
        <w:autoSpaceDE w:val="0"/>
        <w:autoSpaceDN w:val="0"/>
        <w:adjustRightInd w:val="0"/>
        <w:spacing w:line="276" w:lineRule="auto"/>
        <w:jc w:val="center"/>
        <w:rPr>
          <w:b/>
          <w:bCs/>
          <w:lang w:val="es-VE"/>
        </w:rPr>
      </w:pPr>
    </w:p>
    <w:p w:rsidR="00943C8B" w:rsidRDefault="00943C8B" w:rsidP="001C0223">
      <w:pPr>
        <w:autoSpaceDE w:val="0"/>
        <w:autoSpaceDN w:val="0"/>
        <w:adjustRightInd w:val="0"/>
        <w:spacing w:line="276" w:lineRule="auto"/>
        <w:jc w:val="center"/>
        <w:rPr>
          <w:b/>
          <w:bCs/>
          <w:lang w:val="es-VE"/>
        </w:rPr>
      </w:pPr>
    </w:p>
    <w:p w:rsidR="00943C8B" w:rsidRDefault="00943C8B" w:rsidP="00CA5AC0">
      <w:pPr>
        <w:autoSpaceDE w:val="0"/>
        <w:autoSpaceDN w:val="0"/>
        <w:adjustRightInd w:val="0"/>
        <w:spacing w:line="276" w:lineRule="auto"/>
        <w:jc w:val="center"/>
        <w:rPr>
          <w:i/>
          <w:lang w:val="es-VE"/>
        </w:rPr>
      </w:pPr>
      <w:r>
        <w:rPr>
          <w:noProof/>
          <w:lang w:val="es-ES_tradnl"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3" o:spid="_x0000_s1028" type="#_x0000_t202" style="position:absolute;left:0;text-align:left;margin-left:135.6pt;margin-top:4.3pt;width:172.5pt;height:127.2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" filled="f" fillcolor="#95b3d7" stroked="f" strokecolor="#95b3d7" strokeweight="1pt">
            <v:fill color2="#dbe5f1" angle="135" focus="50%" type="gradient"/>
            <v:textbox style="mso-fit-shape-to-text:t">
              <w:txbxContent>
                <w:p w:rsidR="00943C8B" w:rsidRPr="00505E92" w:rsidRDefault="00943C8B" w:rsidP="00060281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 w:rsidRPr="00505E92">
                    <w:rPr>
                      <w:b/>
                      <w:i/>
                      <w:sz w:val="28"/>
                      <w:szCs w:val="28"/>
                    </w:rPr>
                    <w:t>DATOS PERSONALES</w:t>
                  </w:r>
                </w:p>
              </w:txbxContent>
            </v:textbox>
          </v:shape>
        </w:pict>
      </w:r>
    </w:p>
    <w:p w:rsidR="00943C8B" w:rsidRDefault="00943C8B" w:rsidP="00CA5AC0">
      <w:pPr>
        <w:autoSpaceDE w:val="0"/>
        <w:autoSpaceDN w:val="0"/>
        <w:adjustRightInd w:val="0"/>
        <w:spacing w:line="276" w:lineRule="auto"/>
        <w:jc w:val="center"/>
        <w:rPr>
          <w:i/>
          <w:lang w:val="es-VE"/>
        </w:rPr>
      </w:pPr>
    </w:p>
    <w:p w:rsidR="00943C8B" w:rsidRPr="00060281" w:rsidRDefault="00943C8B" w:rsidP="00CA5AC0">
      <w:pPr>
        <w:autoSpaceDE w:val="0"/>
        <w:autoSpaceDN w:val="0"/>
        <w:adjustRightInd w:val="0"/>
        <w:spacing w:line="276" w:lineRule="auto"/>
        <w:jc w:val="center"/>
        <w:rPr>
          <w:i/>
          <w:lang w:val="es-VE"/>
        </w:rPr>
      </w:pPr>
    </w:p>
    <w:p w:rsidR="00943C8B" w:rsidRPr="008F6092" w:rsidRDefault="00943C8B" w:rsidP="001C0223">
      <w:pPr>
        <w:autoSpaceDE w:val="0"/>
        <w:autoSpaceDN w:val="0"/>
        <w:adjustRightInd w:val="0"/>
        <w:spacing w:line="276" w:lineRule="auto"/>
        <w:jc w:val="both"/>
        <w:rPr>
          <w:lang w:val="es-VE"/>
        </w:rPr>
      </w:pPr>
      <w:r w:rsidRPr="008F6092">
        <w:rPr>
          <w:b/>
          <w:bCs/>
          <w:lang w:val="es-VE"/>
        </w:rPr>
        <w:t>Lugar y Fecha de Nacimiento:</w:t>
      </w:r>
      <w:r>
        <w:rPr>
          <w:b/>
          <w:bCs/>
          <w:lang w:val="es-VE"/>
        </w:rPr>
        <w:t xml:space="preserve"> </w:t>
      </w:r>
      <w:r w:rsidRPr="008F6092">
        <w:rPr>
          <w:lang w:val="es-VE"/>
        </w:rPr>
        <w:t>Barcelona, 02 de Junio de 1988</w:t>
      </w:r>
    </w:p>
    <w:p w:rsidR="00943C8B" w:rsidRPr="008F6092" w:rsidRDefault="00943C8B" w:rsidP="001C0223">
      <w:pPr>
        <w:tabs>
          <w:tab w:val="left" w:pos="426"/>
        </w:tabs>
        <w:autoSpaceDE w:val="0"/>
        <w:autoSpaceDN w:val="0"/>
        <w:adjustRightInd w:val="0"/>
        <w:spacing w:line="276" w:lineRule="auto"/>
        <w:jc w:val="both"/>
        <w:rPr>
          <w:lang w:val="es-VE"/>
        </w:rPr>
      </w:pPr>
      <w:r w:rsidRPr="008F6092">
        <w:rPr>
          <w:b/>
          <w:bCs/>
          <w:lang w:val="es-VE"/>
        </w:rPr>
        <w:t xml:space="preserve">Cédula de Identidad: </w:t>
      </w:r>
      <w:r>
        <w:rPr>
          <w:lang w:val="es-VE"/>
        </w:rPr>
        <w:t>V-19</w:t>
      </w:r>
      <w:r w:rsidRPr="008F6092">
        <w:rPr>
          <w:lang w:val="es-VE"/>
        </w:rPr>
        <w:t>.</w:t>
      </w:r>
      <w:r>
        <w:rPr>
          <w:lang w:val="es-VE"/>
        </w:rPr>
        <w:t>875.614</w:t>
      </w:r>
    </w:p>
    <w:p w:rsidR="00943C8B" w:rsidRDefault="00943C8B" w:rsidP="001C0223">
      <w:pPr>
        <w:tabs>
          <w:tab w:val="left" w:pos="426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VE"/>
        </w:rPr>
      </w:pPr>
      <w:r w:rsidRPr="008F6092">
        <w:rPr>
          <w:b/>
          <w:color w:val="000000"/>
          <w:lang w:val="es-VE"/>
        </w:rPr>
        <w:t xml:space="preserve">Edad: </w:t>
      </w:r>
      <w:r w:rsidRPr="008F6092">
        <w:rPr>
          <w:color w:val="000000"/>
          <w:lang w:val="es-VE"/>
        </w:rPr>
        <w:t>2</w:t>
      </w:r>
      <w:r>
        <w:rPr>
          <w:color w:val="000000"/>
          <w:lang w:val="es-VE"/>
        </w:rPr>
        <w:t>7 años</w:t>
      </w:r>
      <w:r w:rsidRPr="008F6092">
        <w:rPr>
          <w:color w:val="000000"/>
          <w:lang w:val="es-VE"/>
        </w:rPr>
        <w:t xml:space="preserve">                                                            </w:t>
      </w:r>
    </w:p>
    <w:p w:rsidR="00943C8B" w:rsidRPr="008F6092" w:rsidRDefault="00943C8B" w:rsidP="001C0223">
      <w:pPr>
        <w:tabs>
          <w:tab w:val="left" w:pos="426"/>
        </w:tabs>
        <w:autoSpaceDE w:val="0"/>
        <w:autoSpaceDN w:val="0"/>
        <w:adjustRightInd w:val="0"/>
        <w:spacing w:line="276" w:lineRule="auto"/>
        <w:jc w:val="both"/>
        <w:rPr>
          <w:b/>
          <w:color w:val="000000"/>
          <w:lang w:val="es-VE"/>
        </w:rPr>
      </w:pPr>
      <w:r w:rsidRPr="008F6092">
        <w:rPr>
          <w:color w:val="000000"/>
          <w:lang w:val="es-VE"/>
        </w:rPr>
        <w:t xml:space="preserve"> </w:t>
      </w:r>
      <w:r w:rsidRPr="008F6092">
        <w:rPr>
          <w:b/>
          <w:color w:val="000000"/>
          <w:lang w:val="es-VE"/>
        </w:rPr>
        <w:t xml:space="preserve">Estado Civil: </w:t>
      </w:r>
      <w:r w:rsidRPr="008F6092">
        <w:rPr>
          <w:color w:val="000000"/>
          <w:lang w:val="es-VE"/>
        </w:rPr>
        <w:t>Soltero</w:t>
      </w:r>
    </w:p>
    <w:p w:rsidR="00943C8B" w:rsidRPr="00CA5AC0" w:rsidRDefault="00943C8B" w:rsidP="002B7B07">
      <w:pPr>
        <w:pStyle w:val="Heading3"/>
        <w:spacing w:line="276" w:lineRule="auto"/>
        <w:jc w:val="left"/>
        <w:rPr>
          <w:rFonts w:ascii="Times New Roman" w:hAnsi="Times New Roman"/>
          <w:b w:val="0"/>
          <w:sz w:val="24"/>
          <w:szCs w:val="24"/>
          <w:lang w:val="es-VE"/>
        </w:rPr>
      </w:pPr>
      <w:r w:rsidRPr="002B7B07">
        <w:rPr>
          <w:rFonts w:ascii="Times New Roman" w:hAnsi="Times New Roman"/>
          <w:sz w:val="24"/>
          <w:szCs w:val="24"/>
          <w:lang w:val="es-VE"/>
        </w:rPr>
        <w:t>Dirección:</w:t>
      </w:r>
      <w:r>
        <w:rPr>
          <w:rFonts w:ascii="Times New Roman" w:hAnsi="Times New Roman"/>
          <w:sz w:val="24"/>
          <w:szCs w:val="24"/>
          <w:lang w:val="es-VE"/>
        </w:rPr>
        <w:t xml:space="preserve"> </w:t>
      </w:r>
      <w:r>
        <w:rPr>
          <w:rFonts w:ascii="Times New Roman" w:hAnsi="Times New Roman"/>
          <w:b w:val="0"/>
          <w:sz w:val="24"/>
          <w:szCs w:val="24"/>
          <w:lang w:val="es-VE"/>
        </w:rPr>
        <w:t xml:space="preserve">Estación 5 de mayo </w:t>
      </w:r>
    </w:p>
    <w:p w:rsidR="00943C8B" w:rsidRDefault="00943C8B" w:rsidP="00CA5AC0">
      <w:pPr>
        <w:rPr>
          <w:lang w:val="es-VE"/>
        </w:rPr>
      </w:pPr>
      <w:r>
        <w:rPr>
          <w:b/>
          <w:lang w:val="es-VE"/>
        </w:rPr>
        <w:t xml:space="preserve">Teléfono: </w:t>
      </w:r>
      <w:r>
        <w:rPr>
          <w:rFonts w:ascii="Comic Sans MS" w:hAnsi="Comic Sans MS"/>
        </w:rPr>
        <w:t>+507-6654-5270/+507-6476-2019</w:t>
      </w:r>
    </w:p>
    <w:p w:rsidR="00943C8B" w:rsidRPr="00ED4032" w:rsidRDefault="00943C8B" w:rsidP="00CA5AC0">
      <w:pPr>
        <w:rPr>
          <w:lang w:val="es-VE"/>
        </w:rPr>
      </w:pPr>
      <w:r>
        <w:rPr>
          <w:b/>
          <w:lang w:val="es-VE"/>
        </w:rPr>
        <w:t>Correo electrónico:</w:t>
      </w:r>
      <w:r>
        <w:rPr>
          <w:lang w:val="es-VE"/>
        </w:rPr>
        <w:t xml:space="preserve"> gianpiduva</w:t>
      </w:r>
      <w:r w:rsidRPr="00ED4032">
        <w:rPr>
          <w:lang w:val="es-VE"/>
        </w:rPr>
        <w:t>@</w:t>
      </w:r>
      <w:r>
        <w:rPr>
          <w:lang w:val="es-VE"/>
        </w:rPr>
        <w:t>hotmail.coms</w:t>
      </w:r>
    </w:p>
    <w:p w:rsidR="00943C8B" w:rsidRPr="008F6092" w:rsidRDefault="00943C8B" w:rsidP="001C0223">
      <w:pPr>
        <w:autoSpaceDE w:val="0"/>
        <w:autoSpaceDN w:val="0"/>
        <w:adjustRightInd w:val="0"/>
        <w:spacing w:line="276" w:lineRule="auto"/>
        <w:ind w:left="540"/>
        <w:jc w:val="both"/>
        <w:rPr>
          <w:lang w:val="es-VE"/>
        </w:rPr>
      </w:pPr>
    </w:p>
    <w:p w:rsidR="00943C8B" w:rsidRPr="008F6092" w:rsidRDefault="00943C8B" w:rsidP="001C0223">
      <w:pPr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lang w:val="es-VE"/>
        </w:rPr>
      </w:pPr>
      <w:r>
        <w:rPr>
          <w:noProof/>
          <w:lang w:val="es-ES_tradnl" w:eastAsia="es-ES_tradnl"/>
        </w:rPr>
        <w:pict>
          <v:line id="Line 6" o:spid="_x0000_s1029" style="position:absolute;left:0;text-align:left;z-index:251650560;visibility:visible;mso-wrap-distance-top:-3e-5mm;mso-wrap-distance-bottom:-3e-5mm" from="2.7pt,3.5pt" to="440.7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7n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" strokeweight="1.5pt"/>
        </w:pict>
      </w:r>
    </w:p>
    <w:p w:rsidR="00943C8B" w:rsidRDefault="00943C8B" w:rsidP="001C0223">
      <w:pPr>
        <w:pStyle w:val="Heading5"/>
        <w:tabs>
          <w:tab w:val="left" w:pos="540"/>
        </w:tabs>
        <w:spacing w:before="0" w:after="0" w:line="276" w:lineRule="auto"/>
        <w:jc w:val="center"/>
        <w:rPr>
          <w:sz w:val="32"/>
          <w:szCs w:val="32"/>
          <w:lang w:val="es-VE"/>
        </w:rPr>
      </w:pPr>
    </w:p>
    <w:p w:rsidR="00943C8B" w:rsidRPr="008F6092" w:rsidRDefault="00943C8B" w:rsidP="001C0223">
      <w:pPr>
        <w:pStyle w:val="Heading5"/>
        <w:tabs>
          <w:tab w:val="left" w:pos="540"/>
        </w:tabs>
        <w:spacing w:before="0" w:after="0" w:line="276" w:lineRule="auto"/>
        <w:jc w:val="center"/>
        <w:rPr>
          <w:lang w:val="es-VE"/>
        </w:rPr>
      </w:pPr>
      <w:r>
        <w:rPr>
          <w:noProof/>
          <w:lang w:val="es-ES_tradnl" w:eastAsia="es-ES_tradnl"/>
        </w:rPr>
        <w:pict>
          <v:shape id="Text Box 64" o:spid="_x0000_s1030" type="#_x0000_t202" style="position:absolute;left:0;text-align:left;margin-left:23.85pt;margin-top:14.4pt;width:189pt;height:127.2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" filled="f" fillcolor="#95b3d7" stroked="f" strokecolor="#95b3d7" strokeweight="1pt">
            <v:fill color2="#dbe5f1" angle="135" focus="50%" type="gradient"/>
            <v:textbox style="mso-fit-shape-to-text:t">
              <w:txbxContent>
                <w:p w:rsidR="00943C8B" w:rsidRPr="0089188D" w:rsidRDefault="00943C8B" w:rsidP="00F61DC0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sz w:val="32"/>
          <w:szCs w:val="32"/>
          <w:lang w:val="es-VE"/>
        </w:rPr>
        <w:t>Estudiante</w:t>
      </w:r>
      <w:r w:rsidRPr="008F6092">
        <w:rPr>
          <w:sz w:val="32"/>
          <w:szCs w:val="32"/>
          <w:lang w:val="es-VE"/>
        </w:rPr>
        <w:t xml:space="preserve"> de </w:t>
      </w:r>
      <w:r>
        <w:rPr>
          <w:sz w:val="32"/>
          <w:szCs w:val="32"/>
          <w:lang w:val="es-VE"/>
        </w:rPr>
        <w:t>Informática</w:t>
      </w:r>
    </w:p>
    <w:p w:rsidR="00943C8B" w:rsidRPr="008F6092" w:rsidRDefault="00943C8B" w:rsidP="001C0223">
      <w:pPr>
        <w:autoSpaceDE w:val="0"/>
        <w:autoSpaceDN w:val="0"/>
        <w:adjustRightInd w:val="0"/>
        <w:spacing w:line="276" w:lineRule="auto"/>
        <w:jc w:val="both"/>
        <w:rPr>
          <w:lang w:val="es-VE"/>
        </w:rPr>
      </w:pPr>
    </w:p>
    <w:p w:rsidR="00943C8B" w:rsidRDefault="00943C8B" w:rsidP="001C0223">
      <w:pPr>
        <w:tabs>
          <w:tab w:val="left" w:pos="426"/>
        </w:tabs>
        <w:autoSpaceDE w:val="0"/>
        <w:autoSpaceDN w:val="0"/>
        <w:adjustRightInd w:val="0"/>
        <w:spacing w:line="276" w:lineRule="auto"/>
        <w:jc w:val="center"/>
        <w:rPr>
          <w:lang w:val="es-VE"/>
        </w:rPr>
      </w:pPr>
      <w:r w:rsidRPr="008F6092">
        <w:rPr>
          <w:lang w:val="es-VE"/>
        </w:rPr>
        <w:t xml:space="preserve">IUTIRLA. </w:t>
      </w:r>
      <w:r>
        <w:rPr>
          <w:lang w:val="es-VE"/>
        </w:rPr>
        <w:t xml:space="preserve">Puerto </w:t>
      </w:r>
      <w:smartTag w:uri="urn:schemas-microsoft-com:office:smarttags" w:element="PersonName">
        <w:smartTagPr>
          <w:attr w:name="ProductID" w:val="la Cruz- Anzoátegui"/>
        </w:smartTagPr>
        <w:r>
          <w:rPr>
            <w:lang w:val="es-VE"/>
          </w:rPr>
          <w:t>la Cruz</w:t>
        </w:r>
        <w:r w:rsidRPr="008F6092">
          <w:rPr>
            <w:lang w:val="es-VE"/>
          </w:rPr>
          <w:t xml:space="preserve">- </w:t>
        </w:r>
        <w:r>
          <w:rPr>
            <w:lang w:val="es-VE"/>
          </w:rPr>
          <w:t>Anzoátegui</w:t>
        </w:r>
      </w:smartTag>
      <w:r w:rsidRPr="008F6092">
        <w:rPr>
          <w:lang w:val="es-VE"/>
        </w:rPr>
        <w:t xml:space="preserve"> </w:t>
      </w:r>
    </w:p>
    <w:p w:rsidR="00943C8B" w:rsidRPr="008F6092" w:rsidRDefault="00943C8B" w:rsidP="001C0223">
      <w:pPr>
        <w:tabs>
          <w:tab w:val="left" w:pos="426"/>
        </w:tabs>
        <w:autoSpaceDE w:val="0"/>
        <w:autoSpaceDN w:val="0"/>
        <w:adjustRightInd w:val="0"/>
        <w:spacing w:line="276" w:lineRule="auto"/>
        <w:jc w:val="center"/>
        <w:rPr>
          <w:bCs/>
          <w:lang w:val="es-VE"/>
        </w:rPr>
      </w:pPr>
    </w:p>
    <w:p w:rsidR="00943C8B" w:rsidRPr="008F6092" w:rsidRDefault="00943C8B" w:rsidP="001C0223">
      <w:pPr>
        <w:autoSpaceDE w:val="0"/>
        <w:autoSpaceDN w:val="0"/>
        <w:adjustRightInd w:val="0"/>
        <w:spacing w:line="276" w:lineRule="auto"/>
        <w:jc w:val="both"/>
        <w:rPr>
          <w:bCs/>
          <w:lang w:val="es-VE"/>
        </w:rPr>
      </w:pPr>
      <w:r>
        <w:rPr>
          <w:noProof/>
          <w:lang w:val="es-ES_tradnl" w:eastAsia="es-ES_tradnl"/>
        </w:rPr>
        <w:pict>
          <v:line id="Line 66" o:spid="_x0000_s1031" style="position:absolute;left:0;text-align:left;z-index:251654656;visibility:visible;mso-wrap-distance-top:-3e-5mm;mso-wrap-distance-bottom:-3e-5mm" from="1.55pt,2.95pt" to="439.5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m6A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" strokeweight="1.5pt"/>
        </w:pict>
      </w:r>
    </w:p>
    <w:p w:rsidR="00943C8B" w:rsidRPr="008F6092" w:rsidRDefault="00943C8B" w:rsidP="002F33D9">
      <w:pPr>
        <w:spacing w:line="276" w:lineRule="auto"/>
        <w:ind w:left="1260"/>
        <w:rPr>
          <w:lang w:val="es-VE"/>
        </w:rPr>
      </w:pPr>
    </w:p>
    <w:p w:rsidR="00943C8B" w:rsidRDefault="00943C8B" w:rsidP="00060281">
      <w:pPr>
        <w:spacing w:line="276" w:lineRule="auto"/>
        <w:ind w:left="720"/>
        <w:rPr>
          <w:lang w:val="es-VE"/>
        </w:rPr>
      </w:pPr>
      <w:r>
        <w:rPr>
          <w:noProof/>
          <w:lang w:val="es-ES_tradnl" w:eastAsia="es-ES_tradnl"/>
        </w:rPr>
        <w:pict>
          <v:shape id="Text Box 65" o:spid="_x0000_s1032" type="#_x0000_t202" style="position:absolute;left:0;text-align:left;margin-left:126.5pt;margin-top:11.8pt;width:188pt;height:127.2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" filled="f" fillcolor="#95b3d7" stroked="f" strokecolor="#95b3d7" strokeweight="1pt">
            <v:fill color2="#dbe5f1" angle="135" focus="50%" type="gradient"/>
            <v:textbox style="mso-fit-shape-to-text:t">
              <w:txbxContent>
                <w:p w:rsidR="00943C8B" w:rsidRPr="0089188D" w:rsidRDefault="00943C8B" w:rsidP="00F61DC0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 w:rsidRPr="0089188D">
                    <w:rPr>
                      <w:b/>
                      <w:i/>
                      <w:sz w:val="28"/>
                      <w:szCs w:val="28"/>
                    </w:rPr>
                    <w:t>EXPERIENCIA LABORAL</w:t>
                  </w:r>
                </w:p>
              </w:txbxContent>
            </v:textbox>
          </v:shape>
        </w:pict>
      </w:r>
    </w:p>
    <w:p w:rsidR="00943C8B" w:rsidRDefault="00943C8B" w:rsidP="00060281">
      <w:pPr>
        <w:spacing w:line="276" w:lineRule="auto"/>
        <w:ind w:left="720"/>
        <w:rPr>
          <w:lang w:val="es-VE"/>
        </w:rPr>
      </w:pPr>
    </w:p>
    <w:p w:rsidR="00943C8B" w:rsidRDefault="00943C8B" w:rsidP="00060281">
      <w:pPr>
        <w:spacing w:line="276" w:lineRule="auto"/>
        <w:ind w:left="720"/>
        <w:rPr>
          <w:lang w:val="es-VE"/>
        </w:rPr>
      </w:pPr>
    </w:p>
    <w:p w:rsidR="00943C8B" w:rsidRPr="008F6092" w:rsidRDefault="00943C8B" w:rsidP="00F8566C">
      <w:pPr>
        <w:spacing w:line="276" w:lineRule="auto"/>
        <w:rPr>
          <w:lang w:val="es-VE"/>
        </w:rPr>
      </w:pPr>
    </w:p>
    <w:p w:rsidR="00943C8B" w:rsidRPr="008F6092" w:rsidRDefault="00943C8B" w:rsidP="001C0223">
      <w:pPr>
        <w:numPr>
          <w:ilvl w:val="0"/>
          <w:numId w:val="31"/>
        </w:numPr>
        <w:spacing w:line="276" w:lineRule="auto"/>
        <w:ind w:left="284" w:hanging="284"/>
        <w:jc w:val="both"/>
        <w:rPr>
          <w:lang w:val="es-VE"/>
        </w:rPr>
      </w:pPr>
      <w:r w:rsidRPr="008F6092">
        <w:rPr>
          <w:b/>
          <w:lang w:val="es-VE"/>
        </w:rPr>
        <w:t xml:space="preserve">Cargo: </w:t>
      </w:r>
      <w:r w:rsidRPr="008F6092">
        <w:rPr>
          <w:lang w:val="es-VE"/>
        </w:rPr>
        <w:t>Vendedor</w:t>
      </w:r>
      <w:r w:rsidRPr="008F6092">
        <w:rPr>
          <w:b/>
          <w:bCs/>
          <w:lang w:val="es-VE"/>
        </w:rPr>
        <w:t>.</w:t>
      </w:r>
    </w:p>
    <w:p w:rsidR="00943C8B" w:rsidRPr="008F6092" w:rsidRDefault="00943C8B" w:rsidP="001C0223">
      <w:pPr>
        <w:spacing w:line="276" w:lineRule="auto"/>
        <w:ind w:left="284"/>
        <w:jc w:val="both"/>
        <w:rPr>
          <w:lang w:val="es-VE"/>
        </w:rPr>
      </w:pPr>
      <w:r w:rsidRPr="008F6092">
        <w:rPr>
          <w:b/>
          <w:bCs/>
          <w:lang w:val="es-VE"/>
        </w:rPr>
        <w:t xml:space="preserve">Empresa: </w:t>
      </w:r>
      <w:r w:rsidRPr="008F6092">
        <w:rPr>
          <w:bCs/>
          <w:lang w:val="es-VE"/>
        </w:rPr>
        <w:t>MUNDI MUEBLES.</w:t>
      </w:r>
    </w:p>
    <w:p w:rsidR="00943C8B" w:rsidRPr="008F6092" w:rsidRDefault="00943C8B" w:rsidP="001C0223">
      <w:pPr>
        <w:spacing w:line="276" w:lineRule="auto"/>
        <w:ind w:left="284"/>
        <w:jc w:val="both"/>
        <w:rPr>
          <w:lang w:val="es-VE"/>
        </w:rPr>
      </w:pPr>
      <w:r w:rsidRPr="008F6092">
        <w:rPr>
          <w:b/>
          <w:bCs/>
          <w:lang w:val="es-VE"/>
        </w:rPr>
        <w:t>Lugar</w:t>
      </w:r>
      <w:r w:rsidRPr="008F6092">
        <w:rPr>
          <w:lang w:val="es-VE"/>
        </w:rPr>
        <w:t>: Maturín – Edo. Monagas</w:t>
      </w:r>
      <w:r>
        <w:rPr>
          <w:lang w:val="es-VE"/>
        </w:rPr>
        <w:t xml:space="preserve"> Venezuela</w:t>
      </w:r>
    </w:p>
    <w:p w:rsidR="00943C8B" w:rsidRPr="008F6092" w:rsidRDefault="00943C8B" w:rsidP="001C0223">
      <w:pPr>
        <w:spacing w:line="276" w:lineRule="auto"/>
        <w:ind w:left="284"/>
        <w:jc w:val="both"/>
        <w:rPr>
          <w:lang w:val="es-VE"/>
        </w:rPr>
      </w:pPr>
      <w:r w:rsidRPr="008F6092">
        <w:rPr>
          <w:b/>
          <w:bCs/>
          <w:lang w:val="es-VE"/>
        </w:rPr>
        <w:t>Fecha</w:t>
      </w:r>
      <w:r w:rsidRPr="008F6092">
        <w:rPr>
          <w:lang w:val="es-VE"/>
        </w:rPr>
        <w:t>: 2006</w:t>
      </w:r>
    </w:p>
    <w:p w:rsidR="00943C8B" w:rsidRPr="008F6092" w:rsidRDefault="00943C8B" w:rsidP="001C0223">
      <w:pPr>
        <w:spacing w:line="276" w:lineRule="auto"/>
        <w:ind w:left="284"/>
        <w:jc w:val="both"/>
        <w:rPr>
          <w:lang w:val="es-VE"/>
        </w:rPr>
      </w:pPr>
    </w:p>
    <w:p w:rsidR="00943C8B" w:rsidRPr="008F6092" w:rsidRDefault="00943C8B" w:rsidP="001C0223">
      <w:pPr>
        <w:numPr>
          <w:ilvl w:val="0"/>
          <w:numId w:val="31"/>
        </w:numPr>
        <w:spacing w:line="276" w:lineRule="auto"/>
        <w:ind w:left="284" w:hanging="284"/>
        <w:jc w:val="both"/>
        <w:rPr>
          <w:lang w:val="es-VE"/>
        </w:rPr>
      </w:pPr>
      <w:r w:rsidRPr="008F6092">
        <w:rPr>
          <w:b/>
          <w:lang w:val="es-VE"/>
        </w:rPr>
        <w:t xml:space="preserve">Cargo: </w:t>
      </w:r>
      <w:r w:rsidRPr="008F6092">
        <w:rPr>
          <w:lang w:val="es-VE"/>
        </w:rPr>
        <w:t>Apoyo en Servicio Técnico</w:t>
      </w:r>
      <w:r w:rsidRPr="008F6092">
        <w:rPr>
          <w:b/>
          <w:bCs/>
          <w:lang w:val="es-VE"/>
        </w:rPr>
        <w:t>.</w:t>
      </w:r>
    </w:p>
    <w:p w:rsidR="00943C8B" w:rsidRPr="008F6092" w:rsidRDefault="00943C8B" w:rsidP="001C0223">
      <w:pPr>
        <w:spacing w:line="276" w:lineRule="auto"/>
        <w:ind w:left="284"/>
        <w:jc w:val="both"/>
        <w:rPr>
          <w:lang w:val="es-VE"/>
        </w:rPr>
      </w:pPr>
      <w:r w:rsidRPr="008F6092">
        <w:rPr>
          <w:b/>
          <w:bCs/>
          <w:lang w:val="es-VE"/>
        </w:rPr>
        <w:t xml:space="preserve">Empresa: </w:t>
      </w:r>
      <w:r w:rsidRPr="008F6092">
        <w:rPr>
          <w:bCs/>
          <w:lang w:val="es-VE"/>
        </w:rPr>
        <w:t>SISCOM COMPUTER.</w:t>
      </w:r>
    </w:p>
    <w:p w:rsidR="00943C8B" w:rsidRPr="008F6092" w:rsidRDefault="00943C8B" w:rsidP="001C0223">
      <w:pPr>
        <w:spacing w:line="276" w:lineRule="auto"/>
        <w:ind w:left="284"/>
        <w:jc w:val="both"/>
        <w:rPr>
          <w:lang w:val="es-VE"/>
        </w:rPr>
      </w:pPr>
      <w:r w:rsidRPr="008F6092">
        <w:rPr>
          <w:b/>
          <w:bCs/>
          <w:lang w:val="es-VE"/>
        </w:rPr>
        <w:t>Lugar</w:t>
      </w:r>
      <w:r>
        <w:rPr>
          <w:lang w:val="es-VE"/>
        </w:rPr>
        <w:t>: Maturín – Edo. Monagas Venezuela</w:t>
      </w:r>
    </w:p>
    <w:p w:rsidR="00943C8B" w:rsidRDefault="00943C8B" w:rsidP="00443728">
      <w:pPr>
        <w:spacing w:line="276" w:lineRule="auto"/>
        <w:ind w:left="284"/>
        <w:jc w:val="both"/>
        <w:rPr>
          <w:lang w:val="es-VE"/>
        </w:rPr>
      </w:pPr>
      <w:r w:rsidRPr="008F6092">
        <w:rPr>
          <w:b/>
          <w:bCs/>
          <w:lang w:val="es-VE"/>
        </w:rPr>
        <w:t>Fecha</w:t>
      </w:r>
      <w:r w:rsidRPr="008F6092">
        <w:rPr>
          <w:lang w:val="es-VE"/>
        </w:rPr>
        <w:t>: 2007-2010</w:t>
      </w:r>
    </w:p>
    <w:p w:rsidR="00943C8B" w:rsidRPr="008F6092" w:rsidRDefault="00943C8B" w:rsidP="00443728">
      <w:pPr>
        <w:spacing w:line="276" w:lineRule="auto"/>
        <w:ind w:left="284"/>
        <w:jc w:val="both"/>
        <w:rPr>
          <w:lang w:val="es-VE"/>
        </w:rPr>
      </w:pPr>
    </w:p>
    <w:p w:rsidR="00943C8B" w:rsidRPr="008F6092" w:rsidRDefault="00943C8B" w:rsidP="00EE2237">
      <w:pPr>
        <w:numPr>
          <w:ilvl w:val="0"/>
          <w:numId w:val="31"/>
        </w:numPr>
        <w:spacing w:line="276" w:lineRule="auto"/>
        <w:ind w:left="284" w:hanging="284"/>
        <w:jc w:val="both"/>
        <w:rPr>
          <w:lang w:val="es-VE"/>
        </w:rPr>
      </w:pPr>
      <w:r w:rsidRPr="008F6092">
        <w:rPr>
          <w:b/>
          <w:lang w:val="es-VE"/>
        </w:rPr>
        <w:t xml:space="preserve">Cargo: </w:t>
      </w:r>
      <w:r w:rsidRPr="008F6092">
        <w:rPr>
          <w:lang w:val="es-VE"/>
        </w:rPr>
        <w:t>Encargado</w:t>
      </w:r>
      <w:r w:rsidRPr="008F6092">
        <w:rPr>
          <w:b/>
          <w:bCs/>
          <w:lang w:val="es-VE"/>
        </w:rPr>
        <w:t>.</w:t>
      </w:r>
    </w:p>
    <w:p w:rsidR="00943C8B" w:rsidRPr="008F6092" w:rsidRDefault="00943C8B" w:rsidP="00EE2237">
      <w:pPr>
        <w:spacing w:line="276" w:lineRule="auto"/>
        <w:ind w:left="284"/>
        <w:jc w:val="both"/>
        <w:rPr>
          <w:lang w:val="es-VE"/>
        </w:rPr>
      </w:pPr>
      <w:r w:rsidRPr="008F6092">
        <w:rPr>
          <w:b/>
          <w:bCs/>
          <w:lang w:val="es-VE"/>
        </w:rPr>
        <w:t xml:space="preserve">Empresa: </w:t>
      </w:r>
      <w:r w:rsidRPr="00CA5AC0">
        <w:rPr>
          <w:bCs/>
          <w:lang w:val="es-VE"/>
        </w:rPr>
        <w:t>ESTACION DE SERVICIO PDV RAZETTI</w:t>
      </w:r>
    </w:p>
    <w:p w:rsidR="00943C8B" w:rsidRPr="00060281" w:rsidRDefault="00943C8B" w:rsidP="00060281">
      <w:pPr>
        <w:spacing w:line="276" w:lineRule="auto"/>
        <w:ind w:left="284"/>
        <w:jc w:val="both"/>
        <w:rPr>
          <w:sz w:val="22"/>
          <w:lang w:val="es-VE"/>
        </w:rPr>
      </w:pPr>
      <w:r w:rsidRPr="008F6092">
        <w:rPr>
          <w:b/>
          <w:bCs/>
          <w:lang w:val="es-VE"/>
        </w:rPr>
        <w:t>Lugar</w:t>
      </w:r>
      <w:r>
        <w:rPr>
          <w:lang w:val="es-VE"/>
        </w:rPr>
        <w:t>: Barcelona – Edo. Anzoátegui Venezuela</w:t>
      </w:r>
    </w:p>
    <w:p w:rsidR="00943C8B" w:rsidRDefault="00943C8B" w:rsidP="00F8566C">
      <w:pPr>
        <w:spacing w:line="276" w:lineRule="auto"/>
        <w:ind w:firstLine="284"/>
        <w:jc w:val="both"/>
        <w:rPr>
          <w:lang w:val="es-VE"/>
        </w:rPr>
      </w:pPr>
      <w:r w:rsidRPr="008F6092">
        <w:rPr>
          <w:b/>
          <w:bCs/>
          <w:lang w:val="es-VE"/>
        </w:rPr>
        <w:t>Fecha</w:t>
      </w:r>
      <w:r w:rsidRPr="008F6092">
        <w:rPr>
          <w:lang w:val="es-VE"/>
        </w:rPr>
        <w:t>: 2010-2012</w:t>
      </w:r>
    </w:p>
    <w:p w:rsidR="00943C8B" w:rsidRPr="008F6092" w:rsidRDefault="00943C8B" w:rsidP="00F8566C">
      <w:pPr>
        <w:spacing w:line="276" w:lineRule="auto"/>
        <w:jc w:val="both"/>
        <w:rPr>
          <w:lang w:val="es-VE"/>
        </w:rPr>
      </w:pPr>
    </w:p>
    <w:p w:rsidR="00943C8B" w:rsidRPr="008F6092" w:rsidRDefault="00943C8B" w:rsidP="00F8566C">
      <w:pPr>
        <w:numPr>
          <w:ilvl w:val="0"/>
          <w:numId w:val="31"/>
        </w:numPr>
        <w:spacing w:line="276" w:lineRule="auto"/>
        <w:ind w:left="284" w:hanging="284"/>
        <w:jc w:val="both"/>
        <w:rPr>
          <w:lang w:val="es-VE"/>
        </w:rPr>
      </w:pPr>
      <w:r w:rsidRPr="008F6092">
        <w:rPr>
          <w:b/>
          <w:lang w:val="es-VE"/>
        </w:rPr>
        <w:t xml:space="preserve">Cargo: </w:t>
      </w:r>
      <w:r w:rsidRPr="008F6092">
        <w:rPr>
          <w:lang w:val="es-VE"/>
        </w:rPr>
        <w:t>Encargado</w:t>
      </w:r>
      <w:r>
        <w:rPr>
          <w:lang w:val="es-VE"/>
        </w:rPr>
        <w:t xml:space="preserve"> de Almacén</w:t>
      </w:r>
    </w:p>
    <w:p w:rsidR="00943C8B" w:rsidRPr="008F6092" w:rsidRDefault="00943C8B" w:rsidP="00F8566C">
      <w:pPr>
        <w:spacing w:line="276" w:lineRule="auto"/>
        <w:ind w:left="284"/>
        <w:jc w:val="both"/>
        <w:rPr>
          <w:lang w:val="es-VE"/>
        </w:rPr>
      </w:pPr>
      <w:r w:rsidRPr="008F6092">
        <w:rPr>
          <w:b/>
          <w:bCs/>
          <w:lang w:val="es-VE"/>
        </w:rPr>
        <w:t xml:space="preserve">Empresa: </w:t>
      </w:r>
      <w:r w:rsidRPr="00CA5AC0">
        <w:rPr>
          <w:bCs/>
          <w:lang w:val="es-VE"/>
        </w:rPr>
        <w:t>PPM RECORDS</w:t>
      </w:r>
    </w:p>
    <w:p w:rsidR="00943C8B" w:rsidRPr="00060281" w:rsidRDefault="00943C8B" w:rsidP="00F8566C">
      <w:pPr>
        <w:spacing w:line="276" w:lineRule="auto"/>
        <w:ind w:left="284"/>
        <w:jc w:val="both"/>
        <w:rPr>
          <w:sz w:val="22"/>
          <w:lang w:val="es-VE"/>
        </w:rPr>
      </w:pPr>
      <w:r w:rsidRPr="008F6092">
        <w:rPr>
          <w:b/>
          <w:bCs/>
          <w:lang w:val="es-VE"/>
        </w:rPr>
        <w:t>Lugar</w:t>
      </w:r>
      <w:r>
        <w:rPr>
          <w:lang w:val="es-VE"/>
        </w:rPr>
        <w:t>: Barcelona – Edo. Anzoátegui Venezuela</w:t>
      </w:r>
    </w:p>
    <w:p w:rsidR="00943C8B" w:rsidRDefault="00943C8B" w:rsidP="00F8566C">
      <w:pPr>
        <w:spacing w:line="276" w:lineRule="auto"/>
        <w:ind w:firstLine="284"/>
        <w:jc w:val="both"/>
        <w:rPr>
          <w:lang w:val="es-VE"/>
        </w:rPr>
      </w:pPr>
      <w:r w:rsidRPr="008F6092">
        <w:rPr>
          <w:b/>
          <w:bCs/>
          <w:lang w:val="es-VE"/>
        </w:rPr>
        <w:t>Fecha</w:t>
      </w:r>
      <w:r>
        <w:rPr>
          <w:lang w:val="es-VE"/>
        </w:rPr>
        <w:t xml:space="preserve">: </w:t>
      </w:r>
      <w:r w:rsidRPr="008F6092">
        <w:rPr>
          <w:lang w:val="es-VE"/>
        </w:rPr>
        <w:t>2012</w:t>
      </w:r>
    </w:p>
    <w:p w:rsidR="00943C8B" w:rsidRDefault="00943C8B" w:rsidP="00CA5AC0">
      <w:pPr>
        <w:spacing w:line="276" w:lineRule="auto"/>
        <w:jc w:val="both"/>
        <w:rPr>
          <w:lang w:val="es-VE"/>
        </w:rPr>
      </w:pPr>
    </w:p>
    <w:p w:rsidR="00943C8B" w:rsidRDefault="00943C8B" w:rsidP="00CA5AC0">
      <w:pPr>
        <w:pStyle w:val="ListParagraph"/>
        <w:numPr>
          <w:ilvl w:val="0"/>
          <w:numId w:val="31"/>
        </w:numPr>
        <w:spacing w:line="276" w:lineRule="auto"/>
        <w:jc w:val="both"/>
        <w:rPr>
          <w:lang w:val="es-VE"/>
        </w:rPr>
      </w:pPr>
      <w:r>
        <w:rPr>
          <w:b/>
          <w:lang w:val="es-VE"/>
        </w:rPr>
        <w:t xml:space="preserve">Cargo: </w:t>
      </w:r>
      <w:r>
        <w:rPr>
          <w:lang w:val="es-VE"/>
        </w:rPr>
        <w:t>Atención al Cliente</w:t>
      </w:r>
    </w:p>
    <w:p w:rsidR="00943C8B" w:rsidRDefault="00943C8B" w:rsidP="00CA5AC0">
      <w:pPr>
        <w:pStyle w:val="ListParagraph"/>
        <w:spacing w:line="276" w:lineRule="auto"/>
        <w:ind w:left="360"/>
        <w:jc w:val="both"/>
        <w:rPr>
          <w:lang w:val="es-VE"/>
        </w:rPr>
      </w:pPr>
      <w:r>
        <w:rPr>
          <w:b/>
          <w:lang w:val="es-VE"/>
        </w:rPr>
        <w:t xml:space="preserve">Empresa: </w:t>
      </w:r>
      <w:r>
        <w:rPr>
          <w:lang w:val="es-VE"/>
        </w:rPr>
        <w:t>Movilnet C.A</w:t>
      </w:r>
    </w:p>
    <w:p w:rsidR="00943C8B" w:rsidRDefault="00943C8B" w:rsidP="00CA5AC0">
      <w:pPr>
        <w:pStyle w:val="ListParagraph"/>
        <w:spacing w:line="276" w:lineRule="auto"/>
        <w:ind w:left="360"/>
        <w:jc w:val="both"/>
        <w:rPr>
          <w:lang w:val="es-VE"/>
        </w:rPr>
      </w:pPr>
      <w:r>
        <w:rPr>
          <w:b/>
          <w:lang w:val="es-VE"/>
        </w:rPr>
        <w:t>Lugar:</w:t>
      </w:r>
      <w:r>
        <w:rPr>
          <w:lang w:val="es-VE"/>
        </w:rPr>
        <w:t xml:space="preserve"> Barcelona – Edo. Anzoátegui Venezuela</w:t>
      </w:r>
    </w:p>
    <w:p w:rsidR="00943C8B" w:rsidRPr="00CA5AC0" w:rsidRDefault="00943C8B" w:rsidP="00CA5AC0">
      <w:pPr>
        <w:pStyle w:val="ListParagraph"/>
        <w:spacing w:line="276" w:lineRule="auto"/>
        <w:ind w:left="360"/>
        <w:jc w:val="both"/>
        <w:rPr>
          <w:b/>
          <w:lang w:val="es-VE"/>
        </w:rPr>
      </w:pPr>
      <w:r>
        <w:rPr>
          <w:b/>
          <w:lang w:val="es-VE"/>
        </w:rPr>
        <w:t xml:space="preserve">Fecha: </w:t>
      </w:r>
      <w:r>
        <w:rPr>
          <w:lang w:val="es-VE"/>
        </w:rPr>
        <w:t xml:space="preserve">8 meses año </w:t>
      </w:r>
      <w:r w:rsidRPr="00CA5AC0">
        <w:rPr>
          <w:lang w:val="es-VE"/>
        </w:rPr>
        <w:t>2015</w:t>
      </w:r>
      <w:r>
        <w:rPr>
          <w:lang w:val="es-VE"/>
        </w:rPr>
        <w:t xml:space="preserve"> </w:t>
      </w:r>
    </w:p>
    <w:p w:rsidR="00943C8B" w:rsidRPr="008F6092" w:rsidRDefault="00943C8B" w:rsidP="001C0223">
      <w:pPr>
        <w:spacing w:line="276" w:lineRule="auto"/>
        <w:ind w:left="284"/>
        <w:jc w:val="both"/>
        <w:rPr>
          <w:lang w:val="es-VE"/>
        </w:rPr>
      </w:pPr>
      <w:r>
        <w:rPr>
          <w:noProof/>
          <w:lang w:val="es-ES_tradnl" w:eastAsia="es-ES_tradnl"/>
        </w:rPr>
        <w:pict>
          <v:line id="Line 86" o:spid="_x0000_s1033" style="position:absolute;left:0;text-align:left;z-index:251661824;visibility:visible;mso-wrap-distance-top:-3e-5mm;mso-wrap-distance-bottom:-3e-5mm" from=".95pt,8.3pt" to="438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fLp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" strokeweight="1.5pt"/>
        </w:pict>
      </w:r>
    </w:p>
    <w:p w:rsidR="00943C8B" w:rsidRDefault="00943C8B" w:rsidP="002F33D9">
      <w:pPr>
        <w:spacing w:line="276" w:lineRule="auto"/>
        <w:jc w:val="both"/>
        <w:rPr>
          <w:lang w:val="es-VE"/>
        </w:rPr>
      </w:pPr>
    </w:p>
    <w:p w:rsidR="00943C8B" w:rsidRPr="008F6092" w:rsidRDefault="00943C8B" w:rsidP="002F33D9">
      <w:pPr>
        <w:spacing w:line="276" w:lineRule="auto"/>
        <w:jc w:val="both"/>
        <w:rPr>
          <w:lang w:val="es-VE"/>
        </w:rPr>
      </w:pPr>
      <w:r>
        <w:rPr>
          <w:noProof/>
          <w:lang w:val="es-ES_tradnl" w:eastAsia="es-ES_tradnl"/>
        </w:rPr>
        <w:pict>
          <v:shape id="Text Box 71" o:spid="_x0000_s1034" type="#_x0000_t202" style="position:absolute;left:0;text-align:left;margin-left:145.95pt;margin-top:3.15pt;width:185.5pt;height:127.2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" filled="f" fillcolor="#95b3d7" stroked="f" strokecolor="#95b3d7" strokeweight="1pt">
            <v:fill color2="#dbe5f1" angle="135" focus="50%" type="gradient"/>
            <v:textbox style="mso-fit-shape-to-text:t">
              <w:txbxContent>
                <w:p w:rsidR="00943C8B" w:rsidRPr="009A77E5" w:rsidRDefault="00943C8B" w:rsidP="00F8566C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 w:rsidRPr="009A77E5">
                    <w:rPr>
                      <w:b/>
                      <w:i/>
                      <w:sz w:val="28"/>
                      <w:szCs w:val="28"/>
                    </w:rPr>
                    <w:t>CURSOS REALIZADOS</w:t>
                  </w:r>
                </w:p>
              </w:txbxContent>
            </v:textbox>
          </v:shape>
        </w:pict>
      </w:r>
    </w:p>
    <w:p w:rsidR="00943C8B" w:rsidRDefault="00943C8B" w:rsidP="003B6F60">
      <w:pPr>
        <w:rPr>
          <w:lang w:val="es-VE"/>
        </w:rPr>
      </w:pPr>
    </w:p>
    <w:p w:rsidR="00943C8B" w:rsidRDefault="00943C8B" w:rsidP="003B6F60">
      <w:pPr>
        <w:rPr>
          <w:lang w:val="es-VE"/>
        </w:rPr>
      </w:pPr>
    </w:p>
    <w:p w:rsidR="00943C8B" w:rsidRPr="003B6F60" w:rsidRDefault="00943C8B" w:rsidP="003B6F60">
      <w:pPr>
        <w:pStyle w:val="ListParagraph"/>
        <w:numPr>
          <w:ilvl w:val="0"/>
          <w:numId w:val="31"/>
        </w:numPr>
        <w:rPr>
          <w:b/>
          <w:lang w:val="es-VE"/>
        </w:rPr>
      </w:pPr>
      <w:r w:rsidRPr="003B6F60">
        <w:rPr>
          <w:b/>
          <w:lang w:val="es-VE"/>
        </w:rPr>
        <w:t>Chef  de Cocina Internacional</w:t>
      </w:r>
    </w:p>
    <w:p w:rsidR="00943C8B" w:rsidRDefault="00943C8B" w:rsidP="003B6F60">
      <w:pPr>
        <w:pStyle w:val="ListParagraph"/>
        <w:ind w:left="360"/>
        <w:rPr>
          <w:lang w:val="es-VE"/>
        </w:rPr>
      </w:pPr>
      <w:r>
        <w:rPr>
          <w:lang w:val="es-VE"/>
        </w:rPr>
        <w:t xml:space="preserve">Lugar: Centro de arte culinario Zi Teresa, Lecherías- Edo. Anzoátegui. </w:t>
      </w:r>
    </w:p>
    <w:p w:rsidR="00943C8B" w:rsidRDefault="00943C8B" w:rsidP="003B6F60">
      <w:pPr>
        <w:pStyle w:val="ListParagraph"/>
        <w:ind w:left="360"/>
        <w:rPr>
          <w:lang w:val="es-VE"/>
        </w:rPr>
      </w:pPr>
      <w:r>
        <w:rPr>
          <w:lang w:val="es-VE"/>
        </w:rPr>
        <w:t>Fecha: 2015</w:t>
      </w:r>
    </w:p>
    <w:p w:rsidR="00943C8B" w:rsidRDefault="00943C8B" w:rsidP="003B6F60">
      <w:pPr>
        <w:pStyle w:val="ListParagraph"/>
        <w:ind w:left="360"/>
        <w:rPr>
          <w:lang w:val="es-VE"/>
        </w:rPr>
      </w:pPr>
      <w:r>
        <w:rPr>
          <w:lang w:val="es-VE"/>
        </w:rPr>
        <w:t>Duración 6 meses.</w:t>
      </w:r>
    </w:p>
    <w:p w:rsidR="00943C8B" w:rsidRPr="003B6F60" w:rsidRDefault="00943C8B" w:rsidP="003B6F60">
      <w:pPr>
        <w:pStyle w:val="ListParagraph"/>
        <w:ind w:left="360"/>
        <w:rPr>
          <w:lang w:val="es-VE"/>
        </w:rPr>
      </w:pPr>
    </w:p>
    <w:p w:rsidR="00943C8B" w:rsidRPr="008F6092" w:rsidRDefault="00943C8B" w:rsidP="001C0223">
      <w:pPr>
        <w:numPr>
          <w:ilvl w:val="0"/>
          <w:numId w:val="31"/>
        </w:numPr>
        <w:spacing w:line="276" w:lineRule="auto"/>
        <w:ind w:left="284" w:hanging="284"/>
        <w:rPr>
          <w:lang w:val="es-VE"/>
        </w:rPr>
      </w:pPr>
      <w:r w:rsidRPr="008F6092">
        <w:rPr>
          <w:b/>
          <w:lang w:val="es-VE"/>
        </w:rPr>
        <w:t>Sistema</w:t>
      </w:r>
    </w:p>
    <w:p w:rsidR="00943C8B" w:rsidRPr="008F6092" w:rsidRDefault="00943C8B" w:rsidP="001C0223">
      <w:pPr>
        <w:spacing w:line="276" w:lineRule="auto"/>
        <w:ind w:left="284"/>
        <w:rPr>
          <w:lang w:val="es-VE"/>
        </w:rPr>
      </w:pPr>
      <w:r w:rsidRPr="008F6092">
        <w:rPr>
          <w:lang w:val="es-VE"/>
        </w:rPr>
        <w:t xml:space="preserve">Lugar: </w:t>
      </w:r>
      <w:r>
        <w:rPr>
          <w:lang w:val="es-VE"/>
        </w:rPr>
        <w:t>Universidad Santiago Mariño, Maturín Edo-Monagas</w:t>
      </w:r>
    </w:p>
    <w:p w:rsidR="00943C8B" w:rsidRPr="008F6092" w:rsidRDefault="00943C8B" w:rsidP="001C0223">
      <w:pPr>
        <w:spacing w:line="276" w:lineRule="auto"/>
        <w:ind w:left="284"/>
        <w:rPr>
          <w:lang w:val="es-VE"/>
        </w:rPr>
      </w:pPr>
      <w:r w:rsidRPr="008F6092">
        <w:rPr>
          <w:lang w:val="es-VE"/>
        </w:rPr>
        <w:t xml:space="preserve">Fecha: </w:t>
      </w:r>
      <w:r>
        <w:rPr>
          <w:lang w:val="es-VE"/>
        </w:rPr>
        <w:t>2003</w:t>
      </w:r>
    </w:p>
    <w:p w:rsidR="00943C8B" w:rsidRPr="008F6092" w:rsidRDefault="00943C8B" w:rsidP="001C0223">
      <w:pPr>
        <w:spacing w:line="276" w:lineRule="auto"/>
        <w:ind w:left="284"/>
        <w:rPr>
          <w:lang w:val="es-VE"/>
        </w:rPr>
      </w:pPr>
      <w:r w:rsidRPr="008F6092">
        <w:rPr>
          <w:lang w:val="es-VE"/>
        </w:rPr>
        <w:t>Duración:</w:t>
      </w:r>
      <w:r>
        <w:rPr>
          <w:lang w:val="es-VE"/>
        </w:rPr>
        <w:t xml:space="preserve"> 4 meses</w:t>
      </w:r>
    </w:p>
    <w:p w:rsidR="00943C8B" w:rsidRPr="008F6092" w:rsidRDefault="00943C8B" w:rsidP="00A87D13">
      <w:pPr>
        <w:spacing w:line="276" w:lineRule="auto"/>
        <w:rPr>
          <w:lang w:val="es-VE"/>
        </w:rPr>
      </w:pPr>
    </w:p>
    <w:p w:rsidR="00943C8B" w:rsidRPr="008F6092" w:rsidRDefault="00943C8B" w:rsidP="001C0223">
      <w:pPr>
        <w:numPr>
          <w:ilvl w:val="0"/>
          <w:numId w:val="31"/>
        </w:numPr>
        <w:spacing w:line="276" w:lineRule="auto"/>
        <w:ind w:left="284"/>
        <w:rPr>
          <w:lang w:val="es-VE"/>
        </w:rPr>
      </w:pPr>
      <w:r w:rsidRPr="008F6092">
        <w:rPr>
          <w:b/>
          <w:lang w:val="es-VE"/>
        </w:rPr>
        <w:t>Curso de Inducción y Seguridad Industrial</w:t>
      </w:r>
    </w:p>
    <w:p w:rsidR="00943C8B" w:rsidRPr="008F6092" w:rsidRDefault="00943C8B" w:rsidP="00012B8A">
      <w:pPr>
        <w:spacing w:line="276" w:lineRule="auto"/>
        <w:ind w:left="284"/>
        <w:rPr>
          <w:lang w:val="es-VE"/>
        </w:rPr>
      </w:pPr>
      <w:r>
        <w:rPr>
          <w:lang w:val="es-VE"/>
        </w:rPr>
        <w:t>Lugar: Universidad Santiago Mariño, Maturín Edo-Monagas</w:t>
      </w:r>
    </w:p>
    <w:p w:rsidR="00943C8B" w:rsidRPr="008F6092" w:rsidRDefault="00943C8B" w:rsidP="001C0223">
      <w:pPr>
        <w:spacing w:line="276" w:lineRule="auto"/>
        <w:ind w:left="284"/>
        <w:rPr>
          <w:lang w:val="es-VE"/>
        </w:rPr>
      </w:pPr>
      <w:r w:rsidRPr="008F6092">
        <w:rPr>
          <w:lang w:val="es-VE"/>
        </w:rPr>
        <w:t>F</w:t>
      </w:r>
      <w:r>
        <w:rPr>
          <w:lang w:val="es-VE"/>
        </w:rPr>
        <w:t>echa: 2004</w:t>
      </w:r>
    </w:p>
    <w:p w:rsidR="00943C8B" w:rsidRDefault="00943C8B" w:rsidP="001C0223">
      <w:pPr>
        <w:spacing w:line="276" w:lineRule="auto"/>
        <w:ind w:left="284"/>
        <w:rPr>
          <w:lang w:val="es-VE"/>
        </w:rPr>
      </w:pPr>
      <w:r>
        <w:rPr>
          <w:lang w:val="es-VE"/>
        </w:rPr>
        <w:t>Duración: 4 meses</w:t>
      </w:r>
    </w:p>
    <w:p w:rsidR="00943C8B" w:rsidRPr="003B6F60" w:rsidRDefault="00943C8B" w:rsidP="003B6F60">
      <w:pPr>
        <w:spacing w:line="276" w:lineRule="auto"/>
        <w:rPr>
          <w:lang w:val="es-VE"/>
        </w:rPr>
      </w:pPr>
    </w:p>
    <w:p w:rsidR="00943C8B" w:rsidRPr="008F6092" w:rsidRDefault="00943C8B" w:rsidP="003B7230">
      <w:pPr>
        <w:ind w:left="284"/>
        <w:rPr>
          <w:lang w:val="es-VE"/>
        </w:rPr>
      </w:pPr>
    </w:p>
    <w:p w:rsidR="00943C8B" w:rsidRPr="002F33D9" w:rsidRDefault="00943C8B" w:rsidP="002F33D9">
      <w:pPr>
        <w:ind w:left="900"/>
        <w:rPr>
          <w:caps/>
          <w:lang w:val="es-VE"/>
        </w:rPr>
      </w:pPr>
      <w:r>
        <w:rPr>
          <w:noProof/>
          <w:lang w:val="es-ES_tradnl" w:eastAsia="es-ES_tradnl"/>
        </w:rPr>
        <w:pict>
          <v:line id="_x0000_s1035" style="position:absolute;left:0;text-align:left;z-index:251662848;visibility:visible;mso-wrap-distance-top:-3e-5mm;mso-wrap-distance-bottom:-3e-5mm" from=".95pt,1.95pt" to="438.9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qYx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" strokeweight="1.5pt"/>
        </w:pict>
      </w:r>
      <w:r w:rsidRPr="008F6092">
        <w:rPr>
          <w:caps/>
          <w:lang w:val="es-VE"/>
        </w:rPr>
        <w:tab/>
      </w:r>
      <w:r w:rsidRPr="008F6092">
        <w:rPr>
          <w:caps/>
          <w:lang w:val="es-VE"/>
        </w:rPr>
        <w:tab/>
      </w:r>
      <w:r w:rsidRPr="008F6092">
        <w:rPr>
          <w:caps/>
          <w:lang w:val="es-VE"/>
        </w:rPr>
        <w:tab/>
      </w:r>
      <w:r w:rsidRPr="008F6092">
        <w:rPr>
          <w:caps/>
          <w:lang w:val="es-VE"/>
        </w:rPr>
        <w:tab/>
      </w:r>
    </w:p>
    <w:p w:rsidR="00943C8B" w:rsidRPr="008F6092" w:rsidRDefault="00943C8B" w:rsidP="001C0223">
      <w:pPr>
        <w:spacing w:line="276" w:lineRule="auto"/>
        <w:rPr>
          <w:lang w:val="es-VE"/>
        </w:rPr>
      </w:pPr>
      <w:r>
        <w:rPr>
          <w:noProof/>
          <w:lang w:val="es-ES_tradnl" w:eastAsia="es-ES_tradnl"/>
        </w:rPr>
        <w:pict>
          <v:shape id="Text Box 73" o:spid="_x0000_s1036" type="#_x0000_t202" style="position:absolute;margin-left:160.7pt;margin-top:5.1pt;width:148.75pt;height:127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" filled="f" fillcolor="#95b3d7" stroked="f" strokecolor="#95b3d7" strokeweight="1pt">
            <v:fill color2="#dbe5f1" angle="135" focus="50%" type="gradient"/>
            <v:textbox style="mso-fit-shape-to-text:t">
              <w:txbxContent>
                <w:p w:rsidR="00943C8B" w:rsidRPr="009A77E5" w:rsidRDefault="00943C8B" w:rsidP="003475D9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CONOCIMIENTO</w:t>
                  </w:r>
                </w:p>
              </w:txbxContent>
            </v:textbox>
          </v:shape>
        </w:pict>
      </w:r>
    </w:p>
    <w:p w:rsidR="00943C8B" w:rsidRPr="008F6092" w:rsidRDefault="00943C8B" w:rsidP="001C0223">
      <w:pPr>
        <w:spacing w:line="276" w:lineRule="auto"/>
        <w:rPr>
          <w:lang w:val="es-VE"/>
        </w:rPr>
      </w:pPr>
    </w:p>
    <w:p w:rsidR="00943C8B" w:rsidRPr="008F6092" w:rsidRDefault="00943C8B" w:rsidP="001C0223">
      <w:pPr>
        <w:numPr>
          <w:ilvl w:val="0"/>
          <w:numId w:val="31"/>
        </w:numPr>
        <w:spacing w:before="40" w:line="276" w:lineRule="auto"/>
        <w:ind w:left="284" w:hanging="284"/>
        <w:jc w:val="both"/>
        <w:rPr>
          <w:b/>
          <w:lang w:val="es-VE"/>
        </w:rPr>
      </w:pPr>
      <w:r w:rsidRPr="008F6092">
        <w:rPr>
          <w:b/>
          <w:lang w:val="es-VE"/>
        </w:rPr>
        <w:t>Internet</w:t>
      </w:r>
    </w:p>
    <w:p w:rsidR="00943C8B" w:rsidRPr="008F6092" w:rsidRDefault="00943C8B" w:rsidP="001C0223">
      <w:pPr>
        <w:numPr>
          <w:ilvl w:val="0"/>
          <w:numId w:val="31"/>
        </w:numPr>
        <w:spacing w:before="40" w:line="276" w:lineRule="auto"/>
        <w:ind w:left="284" w:hanging="284"/>
        <w:jc w:val="both"/>
        <w:rPr>
          <w:lang w:val="es-VE"/>
        </w:rPr>
      </w:pPr>
      <w:r w:rsidRPr="008F6092">
        <w:rPr>
          <w:b/>
          <w:lang w:val="es-VE"/>
        </w:rPr>
        <w:t>Sistema Operativo Windows:</w:t>
      </w:r>
    </w:p>
    <w:p w:rsidR="00943C8B" w:rsidRPr="008F6092" w:rsidRDefault="00943C8B" w:rsidP="001C0223">
      <w:pPr>
        <w:numPr>
          <w:ilvl w:val="0"/>
          <w:numId w:val="33"/>
        </w:numPr>
        <w:spacing w:before="40" w:line="276" w:lineRule="auto"/>
        <w:jc w:val="both"/>
        <w:rPr>
          <w:lang w:val="es-VE"/>
        </w:rPr>
      </w:pPr>
      <w:r w:rsidRPr="008F6092">
        <w:rPr>
          <w:lang w:val="es-VE"/>
        </w:rPr>
        <w:t>Versiones: 2000, XP, Vista y Windows 7.</w:t>
      </w:r>
    </w:p>
    <w:p w:rsidR="00943C8B" w:rsidRPr="00443728" w:rsidRDefault="00943C8B" w:rsidP="00443728">
      <w:pPr>
        <w:numPr>
          <w:ilvl w:val="0"/>
          <w:numId w:val="31"/>
        </w:numPr>
        <w:spacing w:before="40" w:line="276" w:lineRule="auto"/>
        <w:ind w:left="284" w:hanging="284"/>
        <w:jc w:val="both"/>
        <w:rPr>
          <w:lang w:val="en-US"/>
        </w:rPr>
      </w:pPr>
      <w:r w:rsidRPr="00612C3D">
        <w:rPr>
          <w:b/>
          <w:snapToGrid w:val="0"/>
          <w:lang w:val="en-US"/>
        </w:rPr>
        <w:t>Mi</w:t>
      </w:r>
      <w:r w:rsidRPr="00612C3D">
        <w:rPr>
          <w:b/>
          <w:lang w:val="en-US"/>
        </w:rPr>
        <w:t xml:space="preserve">crosoft Office (versions 2003, 2007 y 2010) </w:t>
      </w:r>
      <w:r w:rsidRPr="00612C3D">
        <w:rPr>
          <w:lang w:val="en-US"/>
        </w:rPr>
        <w:t>Word, Excel, Power Point, etc.</w:t>
      </w:r>
    </w:p>
    <w:p w:rsidR="00943C8B" w:rsidRPr="00176855" w:rsidRDefault="00943C8B" w:rsidP="001C0223">
      <w:pPr>
        <w:spacing w:before="40" w:line="276" w:lineRule="auto"/>
        <w:jc w:val="both"/>
        <w:rPr>
          <w:snapToGrid w:val="0"/>
          <w:lang w:val="en-US"/>
        </w:rPr>
      </w:pPr>
    </w:p>
    <w:p w:rsidR="00943C8B" w:rsidRPr="00176855" w:rsidRDefault="00943C8B" w:rsidP="001C0223">
      <w:pPr>
        <w:spacing w:before="40" w:line="276" w:lineRule="auto"/>
        <w:jc w:val="both"/>
        <w:rPr>
          <w:snapToGrid w:val="0"/>
          <w:lang w:val="en-US"/>
        </w:rPr>
      </w:pPr>
      <w:r>
        <w:rPr>
          <w:noProof/>
          <w:lang w:val="es-ES_tradnl" w:eastAsia="es-ES_tradnl"/>
        </w:rPr>
        <w:pict>
          <v:line id="Line 74" o:spid="_x0000_s1037" style="position:absolute;left:0;text-align:left;z-index:251657728;visibility:visible;mso-wrap-distance-top:-3e-5mm;mso-wrap-distance-bottom:-3e-5mm" from=".95pt,1.7pt" to="438.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t2J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" strokeweight="1.5pt"/>
        </w:pict>
      </w:r>
    </w:p>
    <w:p w:rsidR="00943C8B" w:rsidRPr="008F6092" w:rsidRDefault="00943C8B" w:rsidP="003475D9">
      <w:pPr>
        <w:spacing w:line="276" w:lineRule="auto"/>
        <w:ind w:left="567"/>
        <w:jc w:val="center"/>
        <w:rPr>
          <w:b/>
          <w:i/>
          <w:sz w:val="28"/>
          <w:szCs w:val="28"/>
          <w:lang w:val="es-VE"/>
        </w:rPr>
      </w:pPr>
      <w:r w:rsidRPr="008F6092">
        <w:rPr>
          <w:b/>
          <w:i/>
          <w:sz w:val="28"/>
          <w:szCs w:val="28"/>
          <w:lang w:val="es-VE"/>
        </w:rPr>
        <w:t>HABILIDADES</w:t>
      </w:r>
    </w:p>
    <w:p w:rsidR="00943C8B" w:rsidRPr="008F6092" w:rsidRDefault="00943C8B" w:rsidP="001C0223">
      <w:pPr>
        <w:spacing w:line="276" w:lineRule="auto"/>
        <w:ind w:left="284"/>
        <w:jc w:val="center"/>
        <w:rPr>
          <w:snapToGrid w:val="0"/>
          <w:lang w:val="es-VE"/>
        </w:rPr>
      </w:pPr>
    </w:p>
    <w:p w:rsidR="00943C8B" w:rsidRPr="008F6092" w:rsidRDefault="00943C8B" w:rsidP="00AD03A2">
      <w:pPr>
        <w:numPr>
          <w:ilvl w:val="0"/>
          <w:numId w:val="37"/>
        </w:numPr>
        <w:spacing w:line="276" w:lineRule="auto"/>
        <w:rPr>
          <w:b/>
          <w:caps/>
          <w:color w:val="000000"/>
          <w:u w:val="single"/>
          <w:lang w:val="es-VE"/>
        </w:rPr>
      </w:pPr>
      <w:r w:rsidRPr="008F6092">
        <w:rPr>
          <w:color w:val="000000"/>
          <w:lang w:val="es-VE"/>
        </w:rPr>
        <w:t>Excelentes   relaciones   interpersonales,   alto   sentido    de    responsabilidad puntualidad y cooperación.</w:t>
      </w:r>
    </w:p>
    <w:p w:rsidR="00943C8B" w:rsidRPr="008F6092" w:rsidRDefault="00943C8B" w:rsidP="00AD03A2">
      <w:pPr>
        <w:numPr>
          <w:ilvl w:val="0"/>
          <w:numId w:val="37"/>
        </w:numPr>
        <w:spacing w:line="276" w:lineRule="auto"/>
        <w:rPr>
          <w:b/>
          <w:caps/>
          <w:color w:val="000000"/>
          <w:lang w:val="es-VE"/>
        </w:rPr>
      </w:pPr>
      <w:r w:rsidRPr="008F6092">
        <w:rPr>
          <w:color w:val="000000"/>
          <w:lang w:val="es-VE"/>
        </w:rPr>
        <w:t>Conocimientos y criterio para el trabajo en equipo.</w:t>
      </w:r>
    </w:p>
    <w:p w:rsidR="00943C8B" w:rsidRPr="008F6092" w:rsidRDefault="00943C8B" w:rsidP="00AD03A2">
      <w:pPr>
        <w:numPr>
          <w:ilvl w:val="0"/>
          <w:numId w:val="37"/>
        </w:numPr>
        <w:spacing w:line="276" w:lineRule="auto"/>
        <w:rPr>
          <w:color w:val="000000"/>
          <w:lang w:val="es-VE"/>
        </w:rPr>
      </w:pPr>
      <w:r w:rsidRPr="008F6092">
        <w:rPr>
          <w:color w:val="000000"/>
          <w:lang w:val="es-VE"/>
        </w:rPr>
        <w:t>Orientador al logro, proactivo, comprometido con el cumplimiento de metas.</w:t>
      </w:r>
    </w:p>
    <w:p w:rsidR="00943C8B" w:rsidRPr="008F6092" w:rsidRDefault="00943C8B" w:rsidP="00AD03A2">
      <w:pPr>
        <w:numPr>
          <w:ilvl w:val="0"/>
          <w:numId w:val="37"/>
        </w:numPr>
        <w:spacing w:line="276" w:lineRule="auto"/>
        <w:rPr>
          <w:i/>
          <w:color w:val="000000"/>
          <w:lang w:val="es-VE"/>
        </w:rPr>
      </w:pPr>
      <w:r w:rsidRPr="008F6092">
        <w:rPr>
          <w:color w:val="000000"/>
          <w:lang w:val="es-VE"/>
        </w:rPr>
        <w:t xml:space="preserve">Capacidad </w:t>
      </w:r>
      <w:r>
        <w:rPr>
          <w:color w:val="000000"/>
          <w:lang w:val="es-VE"/>
        </w:rPr>
        <w:t xml:space="preserve"> </w:t>
      </w:r>
      <w:r w:rsidRPr="008F6092">
        <w:rPr>
          <w:color w:val="000000"/>
          <w:lang w:val="es-VE"/>
        </w:rPr>
        <w:t>para  trabajar bajo presión.</w:t>
      </w:r>
    </w:p>
    <w:p w:rsidR="00943C8B" w:rsidRPr="008F6092" w:rsidRDefault="00943C8B" w:rsidP="00AD03A2">
      <w:pPr>
        <w:numPr>
          <w:ilvl w:val="0"/>
          <w:numId w:val="37"/>
        </w:numPr>
        <w:spacing w:line="276" w:lineRule="auto"/>
        <w:rPr>
          <w:i/>
          <w:color w:val="000000"/>
          <w:lang w:val="es-VE"/>
        </w:rPr>
      </w:pPr>
      <w:r w:rsidRPr="008F6092">
        <w:rPr>
          <w:color w:val="000000"/>
          <w:lang w:val="es-VE"/>
        </w:rPr>
        <w:t>Luchador Social con gran sentido humano y valores.</w:t>
      </w:r>
    </w:p>
    <w:p w:rsidR="00943C8B" w:rsidRPr="001D121F" w:rsidRDefault="00943C8B" w:rsidP="00AD03A2">
      <w:pPr>
        <w:numPr>
          <w:ilvl w:val="0"/>
          <w:numId w:val="37"/>
        </w:numPr>
        <w:spacing w:line="276" w:lineRule="auto"/>
        <w:rPr>
          <w:i/>
          <w:color w:val="000000"/>
          <w:lang w:val="es-VE"/>
        </w:rPr>
      </w:pPr>
      <w:r>
        <w:rPr>
          <w:color w:val="000000"/>
          <w:lang w:val="es-VE"/>
        </w:rPr>
        <w:t>Tomas de decisiones en la obra</w:t>
      </w:r>
      <w:r w:rsidRPr="001D121F">
        <w:rPr>
          <w:color w:val="000000"/>
          <w:lang w:val="es-VE"/>
        </w:rPr>
        <w:t xml:space="preserve"> a ejecutar.</w:t>
      </w:r>
    </w:p>
    <w:p w:rsidR="00943C8B" w:rsidRPr="00443728" w:rsidRDefault="00943C8B" w:rsidP="00AD03A2">
      <w:pPr>
        <w:numPr>
          <w:ilvl w:val="0"/>
          <w:numId w:val="37"/>
        </w:numPr>
        <w:spacing w:line="276" w:lineRule="auto"/>
        <w:rPr>
          <w:i/>
          <w:color w:val="000000"/>
          <w:lang w:val="es-VE"/>
        </w:rPr>
      </w:pPr>
      <w:r w:rsidRPr="008F6092">
        <w:rPr>
          <w:color w:val="000000"/>
          <w:lang w:val="es-VE"/>
        </w:rPr>
        <w:t>Manejo de persona</w:t>
      </w:r>
      <w:r>
        <w:rPr>
          <w:color w:val="000000"/>
          <w:lang w:val="es-VE"/>
        </w:rPr>
        <w:t>l</w:t>
      </w:r>
    </w:p>
    <w:p w:rsidR="00943C8B" w:rsidRPr="008F6092" w:rsidRDefault="00943C8B" w:rsidP="001C0223">
      <w:pPr>
        <w:pStyle w:val="Heading5"/>
        <w:tabs>
          <w:tab w:val="left" w:pos="540"/>
        </w:tabs>
        <w:spacing w:line="276" w:lineRule="auto"/>
        <w:rPr>
          <w:i w:val="0"/>
          <w:caps/>
          <w:noProof/>
          <w:sz w:val="24"/>
          <w:szCs w:val="24"/>
          <w:lang w:val="es-VE"/>
        </w:rPr>
      </w:pPr>
      <w:r>
        <w:rPr>
          <w:noProof/>
          <w:lang w:val="es-ES_tradnl" w:eastAsia="es-ES_tradnl"/>
        </w:rPr>
        <w:pict>
          <v:line id="Line 79" o:spid="_x0000_s1038" style="position:absolute;z-index:251658752;visibility:visible;mso-wrap-distance-top:-3e-5mm;mso-wrap-distance-bottom:-3e-5mm" from=".95pt,10.45pt" to="438.9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s4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" strokeweight="1.5pt"/>
        </w:pict>
      </w:r>
      <w:r w:rsidRPr="008F6092">
        <w:rPr>
          <w:i w:val="0"/>
          <w:caps/>
          <w:noProof/>
          <w:sz w:val="24"/>
          <w:szCs w:val="24"/>
          <w:lang w:val="es-VE"/>
        </w:rPr>
        <w:tab/>
      </w:r>
      <w:r w:rsidRPr="008F6092">
        <w:rPr>
          <w:i w:val="0"/>
          <w:caps/>
          <w:noProof/>
          <w:sz w:val="24"/>
          <w:szCs w:val="24"/>
          <w:lang w:val="es-VE"/>
        </w:rPr>
        <w:tab/>
      </w:r>
      <w:r w:rsidRPr="008F6092">
        <w:rPr>
          <w:i w:val="0"/>
          <w:caps/>
          <w:noProof/>
          <w:sz w:val="24"/>
          <w:szCs w:val="24"/>
          <w:lang w:val="es-VE"/>
        </w:rPr>
        <w:tab/>
      </w:r>
    </w:p>
    <w:p w:rsidR="00943C8B" w:rsidRPr="008F6092" w:rsidRDefault="00943C8B" w:rsidP="001C0223">
      <w:pPr>
        <w:pStyle w:val="Heading5"/>
        <w:tabs>
          <w:tab w:val="left" w:pos="540"/>
        </w:tabs>
        <w:spacing w:line="276" w:lineRule="auto"/>
        <w:rPr>
          <w:i w:val="0"/>
          <w:caps/>
          <w:sz w:val="24"/>
          <w:szCs w:val="24"/>
          <w:lang w:val="es-VE"/>
        </w:rPr>
      </w:pPr>
      <w:r>
        <w:rPr>
          <w:noProof/>
          <w:lang w:val="es-ES_tradnl" w:eastAsia="es-ES_tradnl"/>
        </w:rPr>
        <w:pict>
          <v:shape id="Text Box 80" o:spid="_x0000_s1039" type="#_x0000_t202" style="position:absolute;margin-left:93.85pt;margin-top:11pt;width:241.85pt;height:127.2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" filled="f" fillcolor="#95b3d7" stroked="f" strokecolor="#95b3d7" strokeweight="1pt">
            <v:fill color2="#dbe5f1" angle="135" focus="50%" type="gradient"/>
            <v:textbox style="mso-fit-shape-to-text:t">
              <w:txbxContent>
                <w:p w:rsidR="00943C8B" w:rsidRPr="004B4364" w:rsidRDefault="00943C8B" w:rsidP="003475D9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 w:rsidRPr="004B4364">
                    <w:rPr>
                      <w:b/>
                      <w:i/>
                      <w:sz w:val="28"/>
                      <w:szCs w:val="28"/>
                    </w:rPr>
                    <w:t>REFERENCIAS PERSONALES</w:t>
                  </w:r>
                </w:p>
              </w:txbxContent>
            </v:textbox>
          </v:shape>
        </w:pict>
      </w:r>
    </w:p>
    <w:p w:rsidR="00943C8B" w:rsidRPr="008F6092" w:rsidRDefault="00943C8B" w:rsidP="001C0223">
      <w:pPr>
        <w:pStyle w:val="Heading5"/>
        <w:tabs>
          <w:tab w:val="left" w:pos="540"/>
        </w:tabs>
        <w:spacing w:line="276" w:lineRule="auto"/>
        <w:rPr>
          <w:i w:val="0"/>
          <w:caps/>
          <w:sz w:val="24"/>
          <w:szCs w:val="24"/>
          <w:lang w:val="es-VE"/>
        </w:rPr>
      </w:pPr>
    </w:p>
    <w:p w:rsidR="00943C8B" w:rsidRPr="002B7B07" w:rsidRDefault="00943C8B" w:rsidP="002B7B07">
      <w:pPr>
        <w:pStyle w:val="ListParagraph"/>
        <w:numPr>
          <w:ilvl w:val="0"/>
          <w:numId w:val="36"/>
        </w:numPr>
        <w:spacing w:line="276" w:lineRule="auto"/>
        <w:rPr>
          <w:b/>
          <w:bCs/>
          <w:lang w:val="es-VE"/>
        </w:rPr>
      </w:pPr>
      <w:r>
        <w:rPr>
          <w:b/>
          <w:bCs/>
          <w:lang w:val="es-VE"/>
        </w:rPr>
        <w:t xml:space="preserve">Jesús Hernández </w:t>
      </w:r>
    </w:p>
    <w:p w:rsidR="00943C8B" w:rsidRDefault="00943C8B" w:rsidP="001C0223">
      <w:pPr>
        <w:spacing w:line="276" w:lineRule="auto"/>
        <w:ind w:left="284"/>
        <w:rPr>
          <w:bCs/>
          <w:lang w:val="es-VE"/>
        </w:rPr>
      </w:pPr>
      <w:r w:rsidRPr="002B7B07">
        <w:rPr>
          <w:bCs/>
          <w:lang w:val="es-VE"/>
        </w:rPr>
        <w:t xml:space="preserve">Teléfono: </w:t>
      </w:r>
      <w:r>
        <w:rPr>
          <w:bCs/>
          <w:lang w:val="es-VE"/>
        </w:rPr>
        <w:t>+507-6268-5237</w:t>
      </w:r>
    </w:p>
    <w:p w:rsidR="00943C8B" w:rsidRPr="002B7B07" w:rsidRDefault="00943C8B" w:rsidP="001C0223">
      <w:pPr>
        <w:spacing w:line="276" w:lineRule="auto"/>
        <w:ind w:left="284"/>
        <w:rPr>
          <w:bCs/>
          <w:lang w:val="es-VE"/>
        </w:rPr>
      </w:pPr>
      <w:r w:rsidRPr="00CA5AC0">
        <w:rPr>
          <w:b/>
          <w:bCs/>
          <w:lang w:val="es-VE"/>
        </w:rPr>
        <w:t>Ocupación:</w:t>
      </w:r>
      <w:r>
        <w:rPr>
          <w:bCs/>
          <w:lang w:val="es-VE"/>
        </w:rPr>
        <w:t xml:space="preserve"> Marinero</w:t>
      </w:r>
    </w:p>
    <w:p w:rsidR="00943C8B" w:rsidRPr="008F6092" w:rsidRDefault="00943C8B" w:rsidP="001C0223">
      <w:pPr>
        <w:spacing w:line="276" w:lineRule="auto"/>
        <w:ind w:left="284"/>
        <w:rPr>
          <w:caps/>
          <w:lang w:val="es-VE"/>
        </w:rPr>
      </w:pPr>
    </w:p>
    <w:p w:rsidR="00943C8B" w:rsidRPr="00CA5AC0" w:rsidRDefault="00943C8B" w:rsidP="00CA5AC0">
      <w:pPr>
        <w:pStyle w:val="ListParagraph"/>
        <w:numPr>
          <w:ilvl w:val="0"/>
          <w:numId w:val="36"/>
        </w:numPr>
        <w:spacing w:line="276" w:lineRule="auto"/>
        <w:rPr>
          <w:caps/>
          <w:lang w:val="es-VE"/>
        </w:rPr>
      </w:pPr>
      <w:r w:rsidRPr="00CA5AC0">
        <w:rPr>
          <w:b/>
          <w:bCs/>
          <w:lang w:val="es-VE"/>
        </w:rPr>
        <w:t>Ing. Alberto Rojas</w:t>
      </w:r>
    </w:p>
    <w:p w:rsidR="00943C8B" w:rsidRPr="008F6092" w:rsidRDefault="00943C8B" w:rsidP="001C0223">
      <w:pPr>
        <w:spacing w:line="276" w:lineRule="auto"/>
        <w:ind w:left="284"/>
        <w:rPr>
          <w:caps/>
          <w:lang w:val="es-VE"/>
        </w:rPr>
      </w:pPr>
      <w:r>
        <w:rPr>
          <w:bCs/>
          <w:lang w:val="es-VE"/>
        </w:rPr>
        <w:t>Teléfono: +58 414 - 7658440</w:t>
      </w:r>
      <w:r w:rsidRPr="008F6092">
        <w:rPr>
          <w:bCs/>
          <w:lang w:val="es-VE"/>
        </w:rPr>
        <w:t>.</w:t>
      </w:r>
    </w:p>
    <w:p w:rsidR="00943C8B" w:rsidRPr="008F6092" w:rsidRDefault="00943C8B" w:rsidP="001C0223">
      <w:pPr>
        <w:spacing w:line="276" w:lineRule="auto"/>
        <w:ind w:left="284"/>
        <w:rPr>
          <w:caps/>
          <w:lang w:val="es-VE"/>
        </w:rPr>
      </w:pPr>
      <w:bookmarkStart w:id="0" w:name="_GoBack"/>
      <w:bookmarkEnd w:id="0"/>
    </w:p>
    <w:p w:rsidR="00943C8B" w:rsidRPr="008F6092" w:rsidRDefault="00943C8B" w:rsidP="001C0223">
      <w:pPr>
        <w:spacing w:line="276" w:lineRule="auto"/>
        <w:ind w:left="284"/>
        <w:rPr>
          <w:caps/>
          <w:lang w:val="es-VE"/>
        </w:rPr>
      </w:pPr>
    </w:p>
    <w:p w:rsidR="00943C8B" w:rsidRPr="008F6092" w:rsidRDefault="00943C8B" w:rsidP="001C0223">
      <w:pPr>
        <w:spacing w:line="276" w:lineRule="auto"/>
        <w:ind w:left="284"/>
        <w:rPr>
          <w:caps/>
          <w:lang w:val="es-VE"/>
        </w:rPr>
      </w:pPr>
    </w:p>
    <w:p w:rsidR="00943C8B" w:rsidRDefault="00943C8B" w:rsidP="001C0223">
      <w:pPr>
        <w:spacing w:line="276" w:lineRule="auto"/>
        <w:jc w:val="center"/>
        <w:rPr>
          <w:caps/>
          <w:lang w:val="es-VE"/>
        </w:rPr>
      </w:pPr>
    </w:p>
    <w:p w:rsidR="00943C8B" w:rsidRPr="008F6092" w:rsidRDefault="00943C8B" w:rsidP="001C0223">
      <w:pPr>
        <w:spacing w:line="276" w:lineRule="auto"/>
        <w:jc w:val="center"/>
        <w:rPr>
          <w:caps/>
          <w:lang w:val="es-VE"/>
        </w:rPr>
      </w:pPr>
      <w:r>
        <w:rPr>
          <w:noProof/>
          <w:lang w:val="es-ES_tradnl" w:eastAsia="es-ES_tradnl"/>
        </w:rPr>
        <w:pict>
          <v:shape id="Imagen 2" o:spid="_x0000_s1040" type="#_x0000_t75" alt="https://scontent-iad3-1.xx.fbcdn.net/v/t1.0-9/13315242_10209863648570923_314577429760550299_n.jpg?oh=f22ea69ee88cbd16ab8d3350b55c0167&amp;oe=57C20284" style="position:absolute;left:0;text-align:left;margin-left:29.6pt;margin-top:.15pt;width:384.7pt;height:548.9pt;z-index:251663872;visibility:visible">
            <v:imagedata r:id="rId8" o:title="" croptop="1352f" cropbottom="3121f" cropleft="4906f" cropright="3666f"/>
            <w10:wrap type="square"/>
          </v:shape>
        </w:pict>
      </w:r>
    </w:p>
    <w:sectPr w:rsidR="00943C8B" w:rsidRPr="008F6092" w:rsidSect="00F2123F">
      <w:pgSz w:w="12242" w:h="15842" w:code="1"/>
      <w:pgMar w:top="141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C8B" w:rsidRDefault="00943C8B" w:rsidP="002B73C2">
      <w:r>
        <w:separator/>
      </w:r>
    </w:p>
  </w:endnote>
  <w:endnote w:type="continuationSeparator" w:id="1">
    <w:p w:rsidR="00943C8B" w:rsidRDefault="00943C8B" w:rsidP="002B7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C8B" w:rsidRDefault="00943C8B" w:rsidP="002B73C2">
      <w:r>
        <w:separator/>
      </w:r>
    </w:p>
  </w:footnote>
  <w:footnote w:type="continuationSeparator" w:id="1">
    <w:p w:rsidR="00943C8B" w:rsidRDefault="00943C8B" w:rsidP="002B73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2.75pt" o:bullet="t">
        <v:imagedata r:id="rId1" o:title=""/>
      </v:shape>
    </w:pict>
  </w:numPicBullet>
  <w:abstractNum w:abstractNumId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6B4799"/>
    <w:multiLevelType w:val="hybridMultilevel"/>
    <w:tmpl w:val="16448A8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1BA5D8E"/>
    <w:multiLevelType w:val="hybridMultilevel"/>
    <w:tmpl w:val="5D5A9BDE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24A0935"/>
    <w:multiLevelType w:val="hybridMultilevel"/>
    <w:tmpl w:val="D32A9E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50B2FEB"/>
    <w:multiLevelType w:val="hybridMultilevel"/>
    <w:tmpl w:val="216ED3CA"/>
    <w:lvl w:ilvl="0" w:tplc="0C0A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13F66E5F"/>
    <w:multiLevelType w:val="hybridMultilevel"/>
    <w:tmpl w:val="104A5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C20B2"/>
    <w:multiLevelType w:val="hybridMultilevel"/>
    <w:tmpl w:val="2C20275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8C431A"/>
    <w:multiLevelType w:val="hybridMultilevel"/>
    <w:tmpl w:val="8CCAC764"/>
    <w:lvl w:ilvl="0" w:tplc="F364F08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6662E0"/>
    <w:multiLevelType w:val="hybridMultilevel"/>
    <w:tmpl w:val="0FDA8402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71228BF"/>
    <w:multiLevelType w:val="hybridMultilevel"/>
    <w:tmpl w:val="FA541D7E"/>
    <w:lvl w:ilvl="0" w:tplc="0C0A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DC3B28"/>
    <w:multiLevelType w:val="hybridMultilevel"/>
    <w:tmpl w:val="63B6A48A"/>
    <w:lvl w:ilvl="0" w:tplc="F6106F2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B82036"/>
    <w:multiLevelType w:val="hybridMultilevel"/>
    <w:tmpl w:val="BC1AAF18"/>
    <w:lvl w:ilvl="0" w:tplc="0C0A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2">
    <w:nsid w:val="2A541198"/>
    <w:multiLevelType w:val="hybridMultilevel"/>
    <w:tmpl w:val="2AD0DA86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86503E"/>
    <w:multiLevelType w:val="hybridMultilevel"/>
    <w:tmpl w:val="ED1842BC"/>
    <w:lvl w:ilvl="0" w:tplc="0C0A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4">
    <w:nsid w:val="3A23222B"/>
    <w:multiLevelType w:val="hybridMultilevel"/>
    <w:tmpl w:val="21DC534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C677FBE"/>
    <w:multiLevelType w:val="multilevel"/>
    <w:tmpl w:val="7DD253F0"/>
    <w:lvl w:ilvl="0">
      <w:start w:val="1"/>
      <w:numFmt w:val="bullet"/>
      <w:lvlText w:val=""/>
      <w:lvlJc w:val="left"/>
      <w:pPr>
        <w:tabs>
          <w:tab w:val="num" w:pos="851"/>
        </w:tabs>
        <w:ind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704FF2"/>
    <w:multiLevelType w:val="hybridMultilevel"/>
    <w:tmpl w:val="69EAC8B4"/>
    <w:lvl w:ilvl="0" w:tplc="0C0A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7">
    <w:nsid w:val="40F71068"/>
    <w:multiLevelType w:val="hybridMultilevel"/>
    <w:tmpl w:val="E51ADB1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44257C19"/>
    <w:multiLevelType w:val="hybridMultilevel"/>
    <w:tmpl w:val="34E8198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0859B3"/>
    <w:multiLevelType w:val="hybridMultilevel"/>
    <w:tmpl w:val="B2645970"/>
    <w:lvl w:ilvl="0" w:tplc="0C0A0009">
      <w:start w:val="1"/>
      <w:numFmt w:val="bullet"/>
      <w:lvlText w:val="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0">
    <w:nsid w:val="4C883A95"/>
    <w:multiLevelType w:val="hybridMultilevel"/>
    <w:tmpl w:val="6610E930"/>
    <w:lvl w:ilvl="0" w:tplc="0C0A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>
    <w:nsid w:val="4F0F2C0B"/>
    <w:multiLevelType w:val="hybridMultilevel"/>
    <w:tmpl w:val="B4AA72D2"/>
    <w:lvl w:ilvl="0" w:tplc="7D44F988">
      <w:start w:val="1"/>
      <w:numFmt w:val="bullet"/>
      <w:lvlText w:val=""/>
      <w:lvlJc w:val="left"/>
      <w:pPr>
        <w:tabs>
          <w:tab w:val="num" w:pos="284"/>
        </w:tabs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A95F66"/>
    <w:multiLevelType w:val="hybridMultilevel"/>
    <w:tmpl w:val="40A6761A"/>
    <w:lvl w:ilvl="0" w:tplc="0C0A0009">
      <w:start w:val="1"/>
      <w:numFmt w:val="bullet"/>
      <w:lvlText w:val=""/>
      <w:lvlJc w:val="left"/>
      <w:pPr>
        <w:tabs>
          <w:tab w:val="num" w:pos="2985"/>
        </w:tabs>
        <w:ind w:left="29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305"/>
        </w:tabs>
        <w:ind w:left="73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025"/>
        </w:tabs>
        <w:ind w:left="80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745"/>
        </w:tabs>
        <w:ind w:left="8745" w:hanging="360"/>
      </w:pPr>
      <w:rPr>
        <w:rFonts w:ascii="Wingdings" w:hAnsi="Wingdings" w:hint="default"/>
      </w:rPr>
    </w:lvl>
  </w:abstractNum>
  <w:abstractNum w:abstractNumId="23">
    <w:nsid w:val="52BC4FAB"/>
    <w:multiLevelType w:val="hybridMultilevel"/>
    <w:tmpl w:val="4426E87E"/>
    <w:lvl w:ilvl="0" w:tplc="0C0A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4">
    <w:nsid w:val="52D44EC1"/>
    <w:multiLevelType w:val="hybridMultilevel"/>
    <w:tmpl w:val="10747B9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54741D8F"/>
    <w:multiLevelType w:val="hybridMultilevel"/>
    <w:tmpl w:val="7DD253F0"/>
    <w:lvl w:ilvl="0" w:tplc="0BD09280">
      <w:start w:val="1"/>
      <w:numFmt w:val="bullet"/>
      <w:lvlText w:val=""/>
      <w:lvlJc w:val="left"/>
      <w:pPr>
        <w:tabs>
          <w:tab w:val="num" w:pos="851"/>
        </w:tabs>
        <w:ind w:firstLine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182FE0"/>
    <w:multiLevelType w:val="multilevel"/>
    <w:tmpl w:val="7DD253F0"/>
    <w:lvl w:ilvl="0">
      <w:start w:val="1"/>
      <w:numFmt w:val="bullet"/>
      <w:lvlText w:val=""/>
      <w:lvlJc w:val="left"/>
      <w:pPr>
        <w:tabs>
          <w:tab w:val="num" w:pos="851"/>
        </w:tabs>
        <w:ind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A439D5"/>
    <w:multiLevelType w:val="hybridMultilevel"/>
    <w:tmpl w:val="AB788EDA"/>
    <w:lvl w:ilvl="0" w:tplc="B19E7616">
      <w:start w:val="1"/>
      <w:numFmt w:val="bullet"/>
      <w:pStyle w:val="Normalarial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8">
    <w:nsid w:val="5F586A9B"/>
    <w:multiLevelType w:val="hybridMultilevel"/>
    <w:tmpl w:val="E64A318C"/>
    <w:lvl w:ilvl="0" w:tplc="B6E648B0">
      <w:start w:val="1"/>
      <w:numFmt w:val="bullet"/>
      <w:lvlText w:val=""/>
      <w:lvlJc w:val="left"/>
      <w:pPr>
        <w:tabs>
          <w:tab w:val="num" w:pos="1701"/>
        </w:tabs>
        <w:ind w:left="124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9047B9"/>
    <w:multiLevelType w:val="hybridMultilevel"/>
    <w:tmpl w:val="8B5A6276"/>
    <w:lvl w:ilvl="0" w:tplc="5E323D44">
      <w:start w:val="1"/>
      <w:numFmt w:val="bullet"/>
      <w:lvlText w:val=""/>
      <w:lvlJc w:val="left"/>
      <w:pPr>
        <w:tabs>
          <w:tab w:val="num" w:pos="1418"/>
        </w:tabs>
        <w:ind w:left="693" w:firstLine="55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0238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1">
    <w:nsid w:val="68123792"/>
    <w:multiLevelType w:val="hybridMultilevel"/>
    <w:tmpl w:val="350689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C838F5"/>
    <w:multiLevelType w:val="hybridMultilevel"/>
    <w:tmpl w:val="14F8AB2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A9362C4A">
      <w:numFmt w:val="bullet"/>
      <w:lvlText w:val="-"/>
      <w:lvlJc w:val="left"/>
      <w:pPr>
        <w:ind w:left="1455" w:hanging="375"/>
      </w:pPr>
      <w:rPr>
        <w:rFonts w:ascii="Times New Roman" w:eastAsia="Times New Roman" w:hAnsi="Times New Roman" w:hint="default"/>
        <w:b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315F67"/>
    <w:multiLevelType w:val="hybridMultilevel"/>
    <w:tmpl w:val="61BABB8E"/>
    <w:lvl w:ilvl="0" w:tplc="4BA20074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hint="default"/>
        <w:b/>
      </w:rPr>
    </w:lvl>
    <w:lvl w:ilvl="1" w:tplc="200A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34">
    <w:nsid w:val="76A2045E"/>
    <w:multiLevelType w:val="hybridMultilevel"/>
    <w:tmpl w:val="5A641CB2"/>
    <w:lvl w:ilvl="0" w:tplc="0C0A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5">
    <w:nsid w:val="76D21F0D"/>
    <w:multiLevelType w:val="hybridMultilevel"/>
    <w:tmpl w:val="CE02D6B6"/>
    <w:lvl w:ilvl="0" w:tplc="0C0A0009">
      <w:start w:val="1"/>
      <w:numFmt w:val="bullet"/>
      <w:lvlText w:val=""/>
      <w:lvlJc w:val="left"/>
      <w:pPr>
        <w:tabs>
          <w:tab w:val="num" w:pos="1830"/>
        </w:tabs>
        <w:ind w:left="18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50"/>
        </w:tabs>
        <w:ind w:left="255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90"/>
        </w:tabs>
        <w:ind w:left="3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"/>
  </w:num>
  <w:num w:numId="3">
    <w:abstractNumId w:val="8"/>
  </w:num>
  <w:num w:numId="4">
    <w:abstractNumId w:val="35"/>
  </w:num>
  <w:num w:numId="5">
    <w:abstractNumId w:val="4"/>
  </w:num>
  <w:num w:numId="6">
    <w:abstractNumId w:val="22"/>
  </w:num>
  <w:num w:numId="7">
    <w:abstractNumId w:val="19"/>
  </w:num>
  <w:num w:numId="8">
    <w:abstractNumId w:val="14"/>
  </w:num>
  <w:num w:numId="9">
    <w:abstractNumId w:val="18"/>
  </w:num>
  <w:num w:numId="10">
    <w:abstractNumId w:val="11"/>
  </w:num>
  <w:num w:numId="11">
    <w:abstractNumId w:val="20"/>
  </w:num>
  <w:num w:numId="12">
    <w:abstractNumId w:val="16"/>
  </w:num>
  <w:num w:numId="13">
    <w:abstractNumId w:val="13"/>
  </w:num>
  <w:num w:numId="14">
    <w:abstractNumId w:val="27"/>
  </w:num>
  <w:num w:numId="15">
    <w:abstractNumId w:val="9"/>
  </w:num>
  <w:num w:numId="16">
    <w:abstractNumId w:val="31"/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3"/>
  </w:num>
  <w:num w:numId="21">
    <w:abstractNumId w:val="21"/>
  </w:num>
  <w:num w:numId="22">
    <w:abstractNumId w:val="25"/>
  </w:num>
  <w:num w:numId="23">
    <w:abstractNumId w:val="26"/>
  </w:num>
  <w:num w:numId="24">
    <w:abstractNumId w:val="28"/>
  </w:num>
  <w:num w:numId="25">
    <w:abstractNumId w:val="15"/>
  </w:num>
  <w:num w:numId="26">
    <w:abstractNumId w:val="29"/>
  </w:num>
  <w:num w:numId="27">
    <w:abstractNumId w:val="0"/>
  </w:num>
  <w:num w:numId="28">
    <w:abstractNumId w:val="7"/>
  </w:num>
  <w:num w:numId="29">
    <w:abstractNumId w:val="10"/>
  </w:num>
  <w:num w:numId="30">
    <w:abstractNumId w:val="5"/>
  </w:num>
  <w:num w:numId="31">
    <w:abstractNumId w:val="12"/>
  </w:num>
  <w:num w:numId="32">
    <w:abstractNumId w:val="24"/>
  </w:num>
  <w:num w:numId="33">
    <w:abstractNumId w:val="17"/>
  </w:num>
  <w:num w:numId="34">
    <w:abstractNumId w:val="30"/>
  </w:num>
  <w:num w:numId="35">
    <w:abstractNumId w:val="33"/>
  </w:num>
  <w:num w:numId="36">
    <w:abstractNumId w:val="32"/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5738"/>
    <w:rsid w:val="0001191B"/>
    <w:rsid w:val="00012B8A"/>
    <w:rsid w:val="0003109A"/>
    <w:rsid w:val="00036DA2"/>
    <w:rsid w:val="000573B4"/>
    <w:rsid w:val="00060281"/>
    <w:rsid w:val="00094AE7"/>
    <w:rsid w:val="000B197B"/>
    <w:rsid w:val="000B5738"/>
    <w:rsid w:val="000E16E3"/>
    <w:rsid w:val="00102F22"/>
    <w:rsid w:val="00121B5D"/>
    <w:rsid w:val="001264EA"/>
    <w:rsid w:val="00133ED8"/>
    <w:rsid w:val="001447F0"/>
    <w:rsid w:val="00153FCA"/>
    <w:rsid w:val="001615D9"/>
    <w:rsid w:val="00161D55"/>
    <w:rsid w:val="00176855"/>
    <w:rsid w:val="00181009"/>
    <w:rsid w:val="00193C30"/>
    <w:rsid w:val="00194ADE"/>
    <w:rsid w:val="001A4646"/>
    <w:rsid w:val="001A7DE3"/>
    <w:rsid w:val="001C0223"/>
    <w:rsid w:val="001D121F"/>
    <w:rsid w:val="001D69A4"/>
    <w:rsid w:val="001F0E10"/>
    <w:rsid w:val="001F215D"/>
    <w:rsid w:val="002029C9"/>
    <w:rsid w:val="002045F3"/>
    <w:rsid w:val="00211FED"/>
    <w:rsid w:val="00214F3D"/>
    <w:rsid w:val="00221CFA"/>
    <w:rsid w:val="00226B7F"/>
    <w:rsid w:val="00233561"/>
    <w:rsid w:val="00244DD0"/>
    <w:rsid w:val="0024750C"/>
    <w:rsid w:val="002654BE"/>
    <w:rsid w:val="00276678"/>
    <w:rsid w:val="002B2FBC"/>
    <w:rsid w:val="002B73C2"/>
    <w:rsid w:val="002B7B07"/>
    <w:rsid w:val="002F33D9"/>
    <w:rsid w:val="00320DB1"/>
    <w:rsid w:val="003315A0"/>
    <w:rsid w:val="003475D9"/>
    <w:rsid w:val="00352987"/>
    <w:rsid w:val="00355B3D"/>
    <w:rsid w:val="0035717B"/>
    <w:rsid w:val="00365D83"/>
    <w:rsid w:val="003B6F60"/>
    <w:rsid w:val="003B7230"/>
    <w:rsid w:val="003C15CD"/>
    <w:rsid w:val="003D6A46"/>
    <w:rsid w:val="003F08A5"/>
    <w:rsid w:val="0040590C"/>
    <w:rsid w:val="00417B30"/>
    <w:rsid w:val="00443728"/>
    <w:rsid w:val="004A2A6F"/>
    <w:rsid w:val="004B4364"/>
    <w:rsid w:val="004D41B8"/>
    <w:rsid w:val="004D7F6E"/>
    <w:rsid w:val="004E1F7B"/>
    <w:rsid w:val="005033C1"/>
    <w:rsid w:val="00503B41"/>
    <w:rsid w:val="00505E92"/>
    <w:rsid w:val="0051130E"/>
    <w:rsid w:val="0051494E"/>
    <w:rsid w:val="005774A4"/>
    <w:rsid w:val="005B2576"/>
    <w:rsid w:val="005B2FA3"/>
    <w:rsid w:val="005E076A"/>
    <w:rsid w:val="005E5299"/>
    <w:rsid w:val="005E6F41"/>
    <w:rsid w:val="0060012E"/>
    <w:rsid w:val="00607B29"/>
    <w:rsid w:val="00612C3D"/>
    <w:rsid w:val="00620491"/>
    <w:rsid w:val="00656BFB"/>
    <w:rsid w:val="006842ED"/>
    <w:rsid w:val="0068780D"/>
    <w:rsid w:val="006A7473"/>
    <w:rsid w:val="006B79D6"/>
    <w:rsid w:val="006D1958"/>
    <w:rsid w:val="006E5994"/>
    <w:rsid w:val="006E709B"/>
    <w:rsid w:val="0070011D"/>
    <w:rsid w:val="0070448F"/>
    <w:rsid w:val="00715F77"/>
    <w:rsid w:val="007243E9"/>
    <w:rsid w:val="0072793D"/>
    <w:rsid w:val="00770360"/>
    <w:rsid w:val="007857B6"/>
    <w:rsid w:val="007D2CD9"/>
    <w:rsid w:val="007D6393"/>
    <w:rsid w:val="008207D1"/>
    <w:rsid w:val="00822BA1"/>
    <w:rsid w:val="00845346"/>
    <w:rsid w:val="008766DA"/>
    <w:rsid w:val="00877C48"/>
    <w:rsid w:val="0089188D"/>
    <w:rsid w:val="008A1364"/>
    <w:rsid w:val="008A62B1"/>
    <w:rsid w:val="008B0B45"/>
    <w:rsid w:val="008C7DCC"/>
    <w:rsid w:val="008F6092"/>
    <w:rsid w:val="00907D9C"/>
    <w:rsid w:val="00933EAF"/>
    <w:rsid w:val="00943C8B"/>
    <w:rsid w:val="0094743B"/>
    <w:rsid w:val="009543E2"/>
    <w:rsid w:val="009650E8"/>
    <w:rsid w:val="009A77E5"/>
    <w:rsid w:val="009B3D69"/>
    <w:rsid w:val="009E2998"/>
    <w:rsid w:val="009E61F7"/>
    <w:rsid w:val="009F1DDD"/>
    <w:rsid w:val="009F71A7"/>
    <w:rsid w:val="00A01ED4"/>
    <w:rsid w:val="00A3688F"/>
    <w:rsid w:val="00A43A79"/>
    <w:rsid w:val="00A4700B"/>
    <w:rsid w:val="00A72A8F"/>
    <w:rsid w:val="00A87D13"/>
    <w:rsid w:val="00AD03A2"/>
    <w:rsid w:val="00AD1E04"/>
    <w:rsid w:val="00AD22E9"/>
    <w:rsid w:val="00AE34B6"/>
    <w:rsid w:val="00AF09D8"/>
    <w:rsid w:val="00B13CF2"/>
    <w:rsid w:val="00B8433F"/>
    <w:rsid w:val="00BB223B"/>
    <w:rsid w:val="00BC516C"/>
    <w:rsid w:val="00BE3A10"/>
    <w:rsid w:val="00C02C6C"/>
    <w:rsid w:val="00C02FA0"/>
    <w:rsid w:val="00C2533E"/>
    <w:rsid w:val="00C519D0"/>
    <w:rsid w:val="00C569C6"/>
    <w:rsid w:val="00C6288A"/>
    <w:rsid w:val="00C91DC4"/>
    <w:rsid w:val="00CA0532"/>
    <w:rsid w:val="00CA20D9"/>
    <w:rsid w:val="00CA3287"/>
    <w:rsid w:val="00CA5AC0"/>
    <w:rsid w:val="00CC6CFA"/>
    <w:rsid w:val="00CD195A"/>
    <w:rsid w:val="00CF1C18"/>
    <w:rsid w:val="00CF684B"/>
    <w:rsid w:val="00D10300"/>
    <w:rsid w:val="00D13000"/>
    <w:rsid w:val="00D2453E"/>
    <w:rsid w:val="00D31084"/>
    <w:rsid w:val="00D32380"/>
    <w:rsid w:val="00D41658"/>
    <w:rsid w:val="00D66468"/>
    <w:rsid w:val="00D730E2"/>
    <w:rsid w:val="00D73BBA"/>
    <w:rsid w:val="00D74CB0"/>
    <w:rsid w:val="00D878F8"/>
    <w:rsid w:val="00E0718D"/>
    <w:rsid w:val="00E36EDB"/>
    <w:rsid w:val="00E53BE2"/>
    <w:rsid w:val="00E63D24"/>
    <w:rsid w:val="00E63E78"/>
    <w:rsid w:val="00E71AF9"/>
    <w:rsid w:val="00E75404"/>
    <w:rsid w:val="00EB35E0"/>
    <w:rsid w:val="00ED4032"/>
    <w:rsid w:val="00EE2237"/>
    <w:rsid w:val="00EF16E8"/>
    <w:rsid w:val="00EF7E64"/>
    <w:rsid w:val="00F2123F"/>
    <w:rsid w:val="00F61DC0"/>
    <w:rsid w:val="00F6595B"/>
    <w:rsid w:val="00F66A95"/>
    <w:rsid w:val="00F74C5C"/>
    <w:rsid w:val="00F8566C"/>
    <w:rsid w:val="00F91F7A"/>
    <w:rsid w:val="00F94B6E"/>
    <w:rsid w:val="00FA1878"/>
    <w:rsid w:val="00FB4C7A"/>
    <w:rsid w:val="00FB7E60"/>
    <w:rsid w:val="00FC07B6"/>
    <w:rsid w:val="00FC514D"/>
    <w:rsid w:val="00FF2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84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73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31084"/>
    <w:pPr>
      <w:keepNext/>
      <w:autoSpaceDE w:val="0"/>
      <w:autoSpaceDN w:val="0"/>
      <w:adjustRightInd w:val="0"/>
      <w:jc w:val="right"/>
      <w:outlineLvl w:val="2"/>
    </w:pPr>
    <w:rPr>
      <w:rFonts w:ascii="TimesNewRomanPS-BoldMT" w:hAnsi="TimesNewRomanPS-BoldMT"/>
      <w:b/>
      <w:bCs/>
      <w:sz w:val="3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31084"/>
    <w:pPr>
      <w:keepNext/>
      <w:autoSpaceDE w:val="0"/>
      <w:autoSpaceDN w:val="0"/>
      <w:adjustRightInd w:val="0"/>
      <w:jc w:val="center"/>
      <w:outlineLvl w:val="3"/>
    </w:pPr>
    <w:rPr>
      <w:rFonts w:ascii="TimesNewRomanPS-BoldMT" w:hAnsi="TimesNewRomanPS-BoldM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3108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B73C2"/>
    <w:rPr>
      <w:rFonts w:ascii="Cambria" w:hAnsi="Cambria" w:cs="Times New Roman"/>
      <w:b/>
      <w:bCs/>
      <w:color w:val="365F91"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22"/>
    <w:rPr>
      <w:rFonts w:asciiTheme="majorHAnsi" w:eastAsiaTheme="majorEastAsia" w:hAnsiTheme="majorHAnsi" w:cstheme="majorBidi"/>
      <w:b/>
      <w:bCs/>
      <w:sz w:val="26"/>
      <w:szCs w:val="2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22"/>
    <w:rPr>
      <w:rFonts w:asciiTheme="minorHAnsi" w:eastAsiaTheme="minorEastAsia" w:hAnsiTheme="minorHAnsi" w:cstheme="minorBidi"/>
      <w:b/>
      <w:bCs/>
      <w:sz w:val="28"/>
      <w:szCs w:val="28"/>
      <w:lang w:val="es-ES" w:eastAsia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22"/>
    <w:rPr>
      <w:rFonts w:asciiTheme="minorHAnsi" w:eastAsiaTheme="minorEastAsia" w:hAnsiTheme="minorHAnsi" w:cstheme="minorBidi"/>
      <w:b/>
      <w:bCs/>
      <w:i/>
      <w:iCs/>
      <w:sz w:val="26"/>
      <w:szCs w:val="26"/>
      <w:lang w:val="es-ES" w:eastAsia="es-ES"/>
    </w:rPr>
  </w:style>
  <w:style w:type="paragraph" w:styleId="BodyTextIndent2">
    <w:name w:val="Body Text Indent 2"/>
    <w:basedOn w:val="Normal"/>
    <w:link w:val="BodyTextIndent2Char"/>
    <w:uiPriority w:val="99"/>
    <w:rsid w:val="00D31084"/>
    <w:pPr>
      <w:ind w:left="2520"/>
    </w:pPr>
    <w:rPr>
      <w:rFonts w:ascii="Tahoma" w:hAnsi="Tahoma" w:cs="Tahom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47A22"/>
    <w:rPr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rsid w:val="00D3108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31084"/>
    <w:rPr>
      <w:rFonts w:cs="Times New Roman"/>
      <w:color w:val="800080"/>
      <w:u w:val="single"/>
    </w:rPr>
  </w:style>
  <w:style w:type="paragraph" w:customStyle="1" w:styleId="Normalarial">
    <w:name w:val="Normal + arial"/>
    <w:basedOn w:val="Normal"/>
    <w:uiPriority w:val="99"/>
    <w:rsid w:val="003F08A5"/>
    <w:pPr>
      <w:numPr>
        <w:numId w:val="14"/>
      </w:numPr>
      <w:tabs>
        <w:tab w:val="left" w:pos="1080"/>
      </w:tabs>
      <w:jc w:val="both"/>
    </w:pPr>
  </w:style>
  <w:style w:type="paragraph" w:styleId="NormalWeb">
    <w:name w:val="Normal (Web)"/>
    <w:basedOn w:val="Normal"/>
    <w:uiPriority w:val="99"/>
    <w:rsid w:val="003C15CD"/>
  </w:style>
  <w:style w:type="paragraph" w:styleId="ListParagraph">
    <w:name w:val="List Paragraph"/>
    <w:basedOn w:val="Normal"/>
    <w:uiPriority w:val="99"/>
    <w:qFormat/>
    <w:rsid w:val="0070011D"/>
    <w:pPr>
      <w:ind w:left="708"/>
    </w:pPr>
  </w:style>
  <w:style w:type="paragraph" w:styleId="BalloonText">
    <w:name w:val="Balloon Text"/>
    <w:basedOn w:val="Normal"/>
    <w:link w:val="BalloonTextChar"/>
    <w:uiPriority w:val="99"/>
    <w:rsid w:val="00F212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212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B73C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73C2"/>
    <w:rPr>
      <w:rFonts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rsid w:val="002B73C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73C2"/>
    <w:rPr>
      <w:rFonts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01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4</Pages>
  <Words>313</Words>
  <Characters>1727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MARYCLEMEN CAPOTE LOPEZ</dc:title>
  <dc:subject/>
  <dc:creator>reemplazo01</dc:creator>
  <cp:keywords/>
  <dc:description/>
  <cp:lastModifiedBy>WinuE</cp:lastModifiedBy>
  <cp:revision>5</cp:revision>
  <cp:lastPrinted>2016-05-30T18:18:00Z</cp:lastPrinted>
  <dcterms:created xsi:type="dcterms:W3CDTF">2016-05-30T15:59:00Z</dcterms:created>
  <dcterms:modified xsi:type="dcterms:W3CDTF">2016-05-30T18:22:00Z</dcterms:modified>
</cp:coreProperties>
</file>