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BF" w:rsidRPr="006E37E2" w:rsidRDefault="00107DBF" w:rsidP="006E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6900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312pt;height:273pt;visibility:visible">
            <v:imagedata r:id="rId7" o:title=""/>
          </v:shape>
        </w:pict>
      </w:r>
    </w:p>
    <w:p w:rsidR="00107DBF" w:rsidRPr="00AF49DA" w:rsidRDefault="00107DBF" w:rsidP="00103E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8</w:t>
      </w:r>
      <w:r w:rsidRPr="00AF49D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Начальная форма программы</w:t>
      </w:r>
    </w:p>
    <w:p w:rsidR="00107DBF" w:rsidRDefault="00107DBF" w:rsidP="00103E74">
      <w:pPr>
        <w:tabs>
          <w:tab w:val="left" w:pos="22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DBF" w:rsidRDefault="00107DBF" w:rsidP="00103E74">
      <w:pPr>
        <w:tabs>
          <w:tab w:val="left" w:pos="22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DBF" w:rsidRDefault="00107DBF" w:rsidP="00103E74">
      <w:pPr>
        <w:tabs>
          <w:tab w:val="left" w:pos="22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методов решения нужно зайти в меню программы </w:t>
      </w:r>
      <w:r w:rsidRPr="00F40FF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40FF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выбрать нужный метод.</w:t>
      </w:r>
    </w:p>
    <w:p w:rsidR="00107DBF" w:rsidRDefault="00107DBF" w:rsidP="00134815">
      <w:pPr>
        <w:tabs>
          <w:tab w:val="left" w:pos="223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900">
        <w:rPr>
          <w:rFonts w:ascii="Times New Roman" w:hAnsi="Times New Roman" w:cs="Times New Roman"/>
          <w:noProof/>
          <w:sz w:val="28"/>
          <w:szCs w:val="28"/>
        </w:rPr>
        <w:pict>
          <v:shape id="Рисунок 3" o:spid="_x0000_i1026" type="#_x0000_t75" style="width:288.75pt;height:402.75pt;visibility:visible">
            <v:imagedata r:id="rId8" o:title=""/>
          </v:shape>
        </w:pict>
      </w:r>
    </w:p>
    <w:p w:rsidR="00107DBF" w:rsidRDefault="00107DBF" w:rsidP="00103E74">
      <w:pPr>
        <w:tabs>
          <w:tab w:val="left" w:pos="15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9</w:t>
      </w:r>
      <w:r w:rsidRPr="00AF49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с р</w:t>
      </w:r>
      <w:r w:rsidRPr="00AF49DA">
        <w:rPr>
          <w:rFonts w:ascii="Times New Roman" w:hAnsi="Times New Roman" w:cs="Times New Roman"/>
          <w:sz w:val="28"/>
          <w:szCs w:val="28"/>
        </w:rPr>
        <w:t>ешение</w:t>
      </w:r>
      <w:r>
        <w:rPr>
          <w:rFonts w:ascii="Times New Roman" w:hAnsi="Times New Roman" w:cs="Times New Roman"/>
          <w:sz w:val="28"/>
          <w:szCs w:val="28"/>
        </w:rPr>
        <w:t>м методом итераций</w:t>
      </w:r>
    </w:p>
    <w:p w:rsidR="00107DBF" w:rsidRDefault="00107DBF" w:rsidP="00103E74">
      <w:pPr>
        <w:tabs>
          <w:tab w:val="left" w:pos="1511"/>
        </w:tabs>
        <w:rPr>
          <w:rFonts w:ascii="Times New Roman" w:hAnsi="Times New Roman" w:cs="Times New Roman"/>
          <w:sz w:val="28"/>
          <w:szCs w:val="28"/>
        </w:rPr>
      </w:pPr>
    </w:p>
    <w:p w:rsidR="00107DBF" w:rsidRDefault="00107DBF" w:rsidP="001C4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DBF" w:rsidRDefault="00107DBF" w:rsidP="001C4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DBF" w:rsidRPr="001C4564" w:rsidRDefault="00107DBF" w:rsidP="001C4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564">
        <w:rPr>
          <w:rFonts w:ascii="Times New Roman" w:hAnsi="Times New Roman" w:cs="Times New Roman"/>
          <w:sz w:val="28"/>
          <w:szCs w:val="28"/>
        </w:rPr>
        <w:t xml:space="preserve">Выбирая пункт меню «Визуализация», отображается график уравнения и при нажатии </w:t>
      </w:r>
      <w:r>
        <w:rPr>
          <w:rFonts w:ascii="Times New Roman" w:hAnsi="Times New Roman" w:cs="Times New Roman"/>
          <w:sz w:val="28"/>
          <w:szCs w:val="28"/>
        </w:rPr>
        <w:t>кнопки ите</w:t>
      </w:r>
      <w:r w:rsidRPr="001C4564">
        <w:rPr>
          <w:rFonts w:ascii="Times New Roman" w:hAnsi="Times New Roman" w:cs="Times New Roman"/>
          <w:sz w:val="28"/>
          <w:szCs w:val="28"/>
        </w:rPr>
        <w:t>рации отображается итерационная кривая:</w:t>
      </w:r>
    </w:p>
    <w:p w:rsidR="00107DBF" w:rsidRDefault="00107DBF" w:rsidP="00103E74">
      <w:pPr>
        <w:tabs>
          <w:tab w:val="left" w:pos="1511"/>
        </w:tabs>
        <w:rPr>
          <w:rFonts w:ascii="Times New Roman" w:hAnsi="Times New Roman" w:cs="Times New Roman"/>
          <w:sz w:val="28"/>
          <w:szCs w:val="28"/>
        </w:rPr>
      </w:pPr>
    </w:p>
    <w:p w:rsidR="00107DBF" w:rsidRDefault="00107DBF" w:rsidP="00103E74">
      <w:pPr>
        <w:tabs>
          <w:tab w:val="left" w:pos="1511"/>
        </w:tabs>
        <w:rPr>
          <w:rFonts w:ascii="Times New Roman" w:hAnsi="Times New Roman" w:cs="Times New Roman"/>
          <w:sz w:val="28"/>
          <w:szCs w:val="28"/>
        </w:rPr>
      </w:pPr>
      <w:r w:rsidRPr="00496900">
        <w:rPr>
          <w:rFonts w:ascii="Times New Roman" w:hAnsi="Times New Roman" w:cs="Times New Roman"/>
          <w:noProof/>
          <w:sz w:val="28"/>
          <w:szCs w:val="28"/>
        </w:rPr>
        <w:pict>
          <v:shape id="Рисунок 4" o:spid="_x0000_i1027" type="#_x0000_t75" style="width:474pt;height:335.25pt;visibility:visible">
            <v:imagedata r:id="rId9" o:title=""/>
          </v:shape>
        </w:pict>
      </w:r>
    </w:p>
    <w:p w:rsidR="00107DBF" w:rsidRDefault="00107DBF" w:rsidP="001C4564">
      <w:pPr>
        <w:tabs>
          <w:tab w:val="left" w:pos="1511"/>
        </w:tabs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AF49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Форма с </w:t>
      </w:r>
      <w:r>
        <w:rPr>
          <w:sz w:val="28"/>
          <w:szCs w:val="28"/>
        </w:rPr>
        <w:t>в</w:t>
      </w:r>
      <w:r w:rsidRPr="00155C64">
        <w:rPr>
          <w:sz w:val="28"/>
          <w:szCs w:val="28"/>
        </w:rPr>
        <w:t>изуализаци</w:t>
      </w:r>
      <w:r>
        <w:rPr>
          <w:sz w:val="28"/>
          <w:szCs w:val="28"/>
        </w:rPr>
        <w:t>ей</w:t>
      </w:r>
    </w:p>
    <w:p w:rsidR="00107DBF" w:rsidRPr="006E37E2" w:rsidRDefault="00107DBF" w:rsidP="001C4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564">
        <w:rPr>
          <w:rFonts w:ascii="Times New Roman" w:hAnsi="Times New Roman" w:cs="Times New Roman"/>
          <w:sz w:val="28"/>
          <w:szCs w:val="28"/>
        </w:rPr>
        <w:t xml:space="preserve">Выбирая пункт меню «Исследование», мы открываем окно, где приведены </w:t>
      </w:r>
      <w:r>
        <w:rPr>
          <w:rFonts w:ascii="Times New Roman" w:hAnsi="Times New Roman" w:cs="Times New Roman"/>
          <w:sz w:val="28"/>
          <w:szCs w:val="28"/>
        </w:rPr>
        <w:t>результаты решения уравнения в созданной</w:t>
      </w:r>
      <w:r w:rsidRPr="001C4564">
        <w:rPr>
          <w:rFonts w:ascii="Times New Roman" w:hAnsi="Times New Roman" w:cs="Times New Roman"/>
          <w:sz w:val="28"/>
          <w:szCs w:val="28"/>
        </w:rPr>
        <w:t xml:space="preserve"> программе,</w:t>
      </w:r>
      <w:r>
        <w:rPr>
          <w:rFonts w:ascii="Times New Roman" w:hAnsi="Times New Roman" w:cs="Times New Roman"/>
          <w:sz w:val="28"/>
          <w:szCs w:val="28"/>
        </w:rPr>
        <w:t xml:space="preserve"> а также разность этих значений</w:t>
      </w:r>
      <w:r w:rsidRPr="006E3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результаты записываются в отдельный файл,</w:t>
      </w:r>
    </w:p>
    <w:p w:rsidR="00107DBF" w:rsidRDefault="00107DBF" w:rsidP="001C4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DBF" w:rsidRPr="001C4564" w:rsidRDefault="00107DBF" w:rsidP="001C4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900">
        <w:rPr>
          <w:rFonts w:ascii="Times New Roman" w:hAnsi="Times New Roman" w:cs="Times New Roman"/>
          <w:noProof/>
          <w:sz w:val="28"/>
          <w:szCs w:val="28"/>
        </w:rPr>
        <w:pict>
          <v:shape id="Рисунок 5" o:spid="_x0000_i1028" type="#_x0000_t75" style="width:390pt;height:108.75pt;visibility:visible">
            <v:imagedata r:id="rId10" o:title=""/>
          </v:shape>
        </w:pict>
      </w:r>
    </w:p>
    <w:p w:rsidR="00107DBF" w:rsidRDefault="00107DBF" w:rsidP="001C4564">
      <w:pPr>
        <w:tabs>
          <w:tab w:val="left" w:pos="151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AF49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с исследованием</w:t>
      </w:r>
    </w:p>
    <w:p w:rsidR="00107DBF" w:rsidRDefault="00107DBF" w:rsidP="00103E74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107DBF" w:rsidRDefault="00107DBF" w:rsidP="00103E74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107DBF" w:rsidRDefault="00107DBF" w:rsidP="00103E74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107DBF" w:rsidRDefault="00107DBF" w:rsidP="00103E74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107DBF" w:rsidRPr="006E37E2" w:rsidRDefault="00107DBF" w:rsidP="00103E74">
      <w:pPr>
        <w:rPr>
          <w:rFonts w:ascii="Times New Roman" w:hAnsi="Times New Roman" w:cs="Times New Roman"/>
          <w:b/>
          <w:bCs/>
          <w:sz w:val="40"/>
          <w:szCs w:val="40"/>
          <w:highlight w:val="yellow"/>
        </w:rPr>
      </w:pPr>
      <w:r w:rsidRPr="006E37E2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Или же можно сделать в таком виде смотря как удобнее</w:t>
      </w:r>
    </w:p>
    <w:p w:rsidR="00107DBF" w:rsidRDefault="00107DBF" w:rsidP="00103E74">
      <w:pPr>
        <w:tabs>
          <w:tab w:val="left" w:pos="119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pict>
          <v:shape id="Рисунок 1" o:spid="_x0000_i1029" type="#_x0000_t75" style="width:473.25pt;height:342.75pt;visibility:visible">
            <v:imagedata r:id="rId11" o:title=""/>
          </v:shape>
        </w:pict>
      </w:r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107DBF" w:rsidRDefault="00107DBF" w:rsidP="00103E74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Рисунок 12</w:t>
      </w:r>
      <w:r w:rsidRPr="00AF49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с р</w:t>
      </w:r>
      <w:r w:rsidRPr="00AF49DA">
        <w:rPr>
          <w:rFonts w:ascii="Times New Roman" w:hAnsi="Times New Roman" w:cs="Times New Roman"/>
          <w:sz w:val="28"/>
          <w:szCs w:val="28"/>
        </w:rPr>
        <w:t>ешение</w:t>
      </w:r>
      <w:r>
        <w:rPr>
          <w:rFonts w:ascii="Times New Roman" w:hAnsi="Times New Roman" w:cs="Times New Roman"/>
          <w:sz w:val="28"/>
          <w:szCs w:val="28"/>
        </w:rPr>
        <w:t>м методом хорд</w:t>
      </w:r>
    </w:p>
    <w:p w:rsidR="00107DBF" w:rsidRPr="00B549C8" w:rsidRDefault="00107DBF" w:rsidP="003907B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107DBF" w:rsidRPr="00B549C8" w:rsidRDefault="00107DBF" w:rsidP="001673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07DBF" w:rsidRDefault="00107DBF" w:rsidP="00E52FF5">
      <w:pPr>
        <w:pStyle w:val="NormalWeb"/>
        <w:wordWrap w:val="0"/>
        <w:spacing w:after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  <w:t>нужна программа на Delphi</w:t>
      </w:r>
      <w:r>
        <w:rPr>
          <w:rFonts w:ascii="Arial" w:hAnsi="Arial" w:cs="Arial"/>
          <w:color w:val="000000"/>
          <w:sz w:val="18"/>
          <w:szCs w:val="18"/>
        </w:rPr>
        <w:br/>
        <w:t>методы:</w:t>
      </w:r>
      <w:r>
        <w:rPr>
          <w:rFonts w:ascii="Arial" w:hAnsi="Arial" w:cs="Arial"/>
          <w:color w:val="000000"/>
          <w:sz w:val="18"/>
          <w:szCs w:val="18"/>
        </w:rPr>
        <w:br/>
        <w:t>-</w:t>
      </w:r>
      <w:r w:rsidRPr="00973CB3">
        <w:rPr>
          <w:rFonts w:ascii="Arial" w:hAnsi="Arial" w:cs="Arial"/>
          <w:b/>
          <w:bCs/>
          <w:color w:val="000000"/>
          <w:sz w:val="18"/>
          <w:szCs w:val="18"/>
        </w:rPr>
        <w:t>методом половинного деления</w:t>
      </w:r>
      <w:r>
        <w:rPr>
          <w:rFonts w:ascii="Arial" w:hAnsi="Arial" w:cs="Arial"/>
          <w:color w:val="000000"/>
          <w:sz w:val="18"/>
          <w:szCs w:val="1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  <w:t>-</w:t>
      </w:r>
      <w:r w:rsidRPr="00973CB3">
        <w:rPr>
          <w:rFonts w:ascii="Arial" w:hAnsi="Arial" w:cs="Arial"/>
          <w:b/>
          <w:bCs/>
          <w:color w:val="000000"/>
          <w:sz w:val="18"/>
          <w:szCs w:val="18"/>
        </w:rPr>
        <w:t>методом хорд</w:t>
      </w:r>
      <w:r>
        <w:rPr>
          <w:rFonts w:ascii="Arial" w:hAnsi="Arial" w:cs="Arial"/>
          <w:color w:val="000000"/>
          <w:sz w:val="18"/>
          <w:szCs w:val="1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  <w:t>-</w:t>
      </w:r>
      <w:r w:rsidRPr="00FA33A8">
        <w:rPr>
          <w:rFonts w:ascii="Arial" w:hAnsi="Arial" w:cs="Arial"/>
          <w:b/>
          <w:bCs/>
          <w:color w:val="000000"/>
          <w:sz w:val="18"/>
          <w:szCs w:val="18"/>
        </w:rPr>
        <w:t>методом касательных(ньютона</w:t>
      </w:r>
      <w:r>
        <w:rPr>
          <w:rFonts w:ascii="Arial" w:hAnsi="Arial" w:cs="Arial"/>
          <w:color w:val="000000"/>
          <w:sz w:val="18"/>
          <w:szCs w:val="1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  <w:t xml:space="preserve">-методом </w:t>
      </w:r>
      <w:r w:rsidRPr="00FA33A8">
        <w:rPr>
          <w:rFonts w:ascii="Arial" w:hAnsi="Arial" w:cs="Arial"/>
          <w:b/>
          <w:bCs/>
          <w:color w:val="000000"/>
          <w:sz w:val="18"/>
          <w:szCs w:val="18"/>
        </w:rPr>
        <w:t>интераций</w:t>
      </w:r>
      <w:r>
        <w:rPr>
          <w:rFonts w:ascii="Arial" w:hAnsi="Arial" w:cs="Arial"/>
          <w:color w:val="000000"/>
          <w:sz w:val="18"/>
          <w:szCs w:val="1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  <w:t>-</w:t>
      </w:r>
      <w:r w:rsidRPr="00C45994">
        <w:rPr>
          <w:rFonts w:ascii="Arial" w:hAnsi="Arial" w:cs="Arial"/>
          <w:b/>
          <w:bCs/>
          <w:color w:val="000000"/>
          <w:sz w:val="18"/>
          <w:szCs w:val="18"/>
        </w:rPr>
        <w:t>комбинированным методом хорд и касательных</w:t>
      </w:r>
      <w:r>
        <w:rPr>
          <w:rFonts w:ascii="Arial" w:hAnsi="Arial" w:cs="Arial"/>
          <w:color w:val="000000"/>
          <w:sz w:val="18"/>
          <w:szCs w:val="1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  <w:t>-методом горнера(уточнение корней);</w:t>
      </w:r>
    </w:p>
    <w:p w:rsidR="00107DBF" w:rsidRPr="006E37E2" w:rsidRDefault="00107DBF" w:rsidP="006E37E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107DBF" w:rsidRPr="006E37E2" w:rsidSect="00B549C8">
      <w:footerReference w:type="default" r:id="rId12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DBF" w:rsidRDefault="00107DBF" w:rsidP="00700AB6">
      <w:pPr>
        <w:spacing w:after="0" w:line="240" w:lineRule="auto"/>
      </w:pPr>
      <w:r>
        <w:separator/>
      </w:r>
    </w:p>
  </w:endnote>
  <w:endnote w:type="continuationSeparator" w:id="0">
    <w:p w:rsidR="00107DBF" w:rsidRDefault="00107DBF" w:rsidP="0070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DBF" w:rsidRDefault="00107DBF">
    <w:pPr>
      <w:pStyle w:val="Footer"/>
      <w:jc w:val="right"/>
    </w:pPr>
    <w:fldSimple w:instr=" PAGE   \* MERGEFORMAT ">
      <w:r>
        <w:rPr>
          <w:noProof/>
        </w:rPr>
        <w:t>4</w:t>
      </w:r>
    </w:fldSimple>
  </w:p>
  <w:p w:rsidR="00107DBF" w:rsidRDefault="00107D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DBF" w:rsidRDefault="00107DBF" w:rsidP="00700AB6">
      <w:pPr>
        <w:spacing w:after="0" w:line="240" w:lineRule="auto"/>
      </w:pPr>
      <w:r>
        <w:separator/>
      </w:r>
    </w:p>
  </w:footnote>
  <w:footnote w:type="continuationSeparator" w:id="0">
    <w:p w:rsidR="00107DBF" w:rsidRDefault="00107DBF" w:rsidP="0070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01A8"/>
    <w:multiLevelType w:val="multilevel"/>
    <w:tmpl w:val="53BC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57ACE"/>
    <w:multiLevelType w:val="multilevel"/>
    <w:tmpl w:val="F5AE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F15CC"/>
    <w:multiLevelType w:val="multilevel"/>
    <w:tmpl w:val="D2FE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B1FD5"/>
    <w:multiLevelType w:val="hybridMultilevel"/>
    <w:tmpl w:val="ED0CAB28"/>
    <w:lvl w:ilvl="0" w:tplc="842C164C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1A53C49"/>
    <w:multiLevelType w:val="hybridMultilevel"/>
    <w:tmpl w:val="0CEAA928"/>
    <w:lvl w:ilvl="0" w:tplc="842C164C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6C6136C"/>
    <w:multiLevelType w:val="hybridMultilevel"/>
    <w:tmpl w:val="724EBBE0"/>
    <w:lvl w:ilvl="0" w:tplc="842C164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41CE3ABE"/>
    <w:multiLevelType w:val="hybridMultilevel"/>
    <w:tmpl w:val="9760AE3E"/>
    <w:lvl w:ilvl="0" w:tplc="842C164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59F54F1C"/>
    <w:multiLevelType w:val="multilevel"/>
    <w:tmpl w:val="4BD2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8">
    <w:nsid w:val="5FBB6485"/>
    <w:multiLevelType w:val="hybridMultilevel"/>
    <w:tmpl w:val="FBD0EF08"/>
    <w:lvl w:ilvl="0" w:tplc="842C164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>
    <w:nsid w:val="659851F3"/>
    <w:multiLevelType w:val="hybridMultilevel"/>
    <w:tmpl w:val="42AAF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93078"/>
    <w:multiLevelType w:val="hybridMultilevel"/>
    <w:tmpl w:val="42088C5C"/>
    <w:lvl w:ilvl="0" w:tplc="842C164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>
    <w:nsid w:val="6DDA22EC"/>
    <w:multiLevelType w:val="hybridMultilevel"/>
    <w:tmpl w:val="EF3A4854"/>
    <w:lvl w:ilvl="0" w:tplc="842C164C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79272B08"/>
    <w:multiLevelType w:val="hybridMultilevel"/>
    <w:tmpl w:val="3CFE6F3A"/>
    <w:lvl w:ilvl="0" w:tplc="9F54D6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13">
    <w:nsid w:val="7CA05AB9"/>
    <w:multiLevelType w:val="multilevel"/>
    <w:tmpl w:val="75D013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3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6"/>
  </w:num>
  <w:num w:numId="10">
    <w:abstractNumId w:val="12"/>
  </w:num>
  <w:num w:numId="11">
    <w:abstractNumId w:val="1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1EBE"/>
    <w:rsid w:val="00001130"/>
    <w:rsid w:val="00011B4B"/>
    <w:rsid w:val="0004725A"/>
    <w:rsid w:val="00066171"/>
    <w:rsid w:val="00091858"/>
    <w:rsid w:val="000A0D33"/>
    <w:rsid w:val="000A24B3"/>
    <w:rsid w:val="000E1ACF"/>
    <w:rsid w:val="00103E74"/>
    <w:rsid w:val="00107DBF"/>
    <w:rsid w:val="00134815"/>
    <w:rsid w:val="00155C64"/>
    <w:rsid w:val="00167399"/>
    <w:rsid w:val="00173DE5"/>
    <w:rsid w:val="001A6A45"/>
    <w:rsid w:val="001C4564"/>
    <w:rsid w:val="001C5002"/>
    <w:rsid w:val="001E7E3B"/>
    <w:rsid w:val="00213FFD"/>
    <w:rsid w:val="00216B40"/>
    <w:rsid w:val="00242FBD"/>
    <w:rsid w:val="00244EBF"/>
    <w:rsid w:val="002D48F9"/>
    <w:rsid w:val="002F212D"/>
    <w:rsid w:val="00355149"/>
    <w:rsid w:val="00360E4F"/>
    <w:rsid w:val="003907B2"/>
    <w:rsid w:val="003A1D5E"/>
    <w:rsid w:val="0043223C"/>
    <w:rsid w:val="00445701"/>
    <w:rsid w:val="00446401"/>
    <w:rsid w:val="00496900"/>
    <w:rsid w:val="004A30F9"/>
    <w:rsid w:val="004B6435"/>
    <w:rsid w:val="004E639C"/>
    <w:rsid w:val="00500B18"/>
    <w:rsid w:val="00531DF4"/>
    <w:rsid w:val="00534EA0"/>
    <w:rsid w:val="0054232B"/>
    <w:rsid w:val="00644A3A"/>
    <w:rsid w:val="0069004B"/>
    <w:rsid w:val="006959EA"/>
    <w:rsid w:val="006A388F"/>
    <w:rsid w:val="006C35A0"/>
    <w:rsid w:val="006E37E2"/>
    <w:rsid w:val="006F06D6"/>
    <w:rsid w:val="00700AB6"/>
    <w:rsid w:val="00723B2D"/>
    <w:rsid w:val="00727275"/>
    <w:rsid w:val="00737ED9"/>
    <w:rsid w:val="00813934"/>
    <w:rsid w:val="00841555"/>
    <w:rsid w:val="0086741D"/>
    <w:rsid w:val="00927E2F"/>
    <w:rsid w:val="00973CB3"/>
    <w:rsid w:val="009949EC"/>
    <w:rsid w:val="009A425F"/>
    <w:rsid w:val="009B43BA"/>
    <w:rsid w:val="00A154CE"/>
    <w:rsid w:val="00A16F84"/>
    <w:rsid w:val="00A24FC1"/>
    <w:rsid w:val="00AF49DA"/>
    <w:rsid w:val="00B549C8"/>
    <w:rsid w:val="00B809B9"/>
    <w:rsid w:val="00BB0CC4"/>
    <w:rsid w:val="00BB1118"/>
    <w:rsid w:val="00BF051E"/>
    <w:rsid w:val="00C17F4D"/>
    <w:rsid w:val="00C21EBE"/>
    <w:rsid w:val="00C23D43"/>
    <w:rsid w:val="00C45994"/>
    <w:rsid w:val="00CC49E1"/>
    <w:rsid w:val="00CF502F"/>
    <w:rsid w:val="00D1567F"/>
    <w:rsid w:val="00D371B8"/>
    <w:rsid w:val="00D855D1"/>
    <w:rsid w:val="00D903E6"/>
    <w:rsid w:val="00DC6105"/>
    <w:rsid w:val="00E42F55"/>
    <w:rsid w:val="00E52FF5"/>
    <w:rsid w:val="00EC5D74"/>
    <w:rsid w:val="00F22DFC"/>
    <w:rsid w:val="00F40FF4"/>
    <w:rsid w:val="00F54E66"/>
    <w:rsid w:val="00F656F3"/>
    <w:rsid w:val="00F90BF9"/>
    <w:rsid w:val="00FA33A8"/>
    <w:rsid w:val="00FB1256"/>
    <w:rsid w:val="00FE2F96"/>
    <w:rsid w:val="00FF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A1D5E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1EBE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D48F9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1EBE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D48F9"/>
    <w:rPr>
      <w:rFonts w:ascii="Cambria" w:hAnsi="Cambria" w:cs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link w:val="ListParagraphChar"/>
    <w:uiPriority w:val="99"/>
    <w:qFormat/>
    <w:rsid w:val="00C21EBE"/>
    <w:pPr>
      <w:ind w:left="720"/>
    </w:pPr>
    <w:rPr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C21EBE"/>
    <w:rPr>
      <w:rFonts w:eastAsia="Times New Roman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700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00AB6"/>
  </w:style>
  <w:style w:type="paragraph" w:styleId="Footer">
    <w:name w:val="footer"/>
    <w:basedOn w:val="Normal"/>
    <w:link w:val="FooterChar"/>
    <w:uiPriority w:val="99"/>
    <w:rsid w:val="00700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00AB6"/>
  </w:style>
  <w:style w:type="character" w:customStyle="1" w:styleId="1">
    <w:name w:val="Основной текст1"/>
    <w:uiPriority w:val="99"/>
    <w:rsid w:val="00B809B9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pt">
    <w:name w:val="Основной текст + Интервал 2 pt"/>
    <w:uiPriority w:val="99"/>
    <w:rsid w:val="00B809B9"/>
    <w:rPr>
      <w:rFonts w:ascii="Times New Roman" w:hAnsi="Times New Roman" w:cs="Times New Roman"/>
      <w:spacing w:val="40"/>
      <w:sz w:val="27"/>
      <w:szCs w:val="27"/>
      <w:shd w:val="clear" w:color="auto" w:fill="FFFFFF"/>
    </w:rPr>
  </w:style>
  <w:style w:type="character" w:customStyle="1" w:styleId="25">
    <w:name w:val="Основной текст (25)"/>
    <w:uiPriority w:val="99"/>
    <w:rsid w:val="00B809B9"/>
    <w:rPr>
      <w:rFonts w:ascii="Times New Roman" w:hAnsi="Times New Roman" w:cs="Times New Roman"/>
      <w:spacing w:val="0"/>
      <w:sz w:val="23"/>
      <w:szCs w:val="23"/>
    </w:rPr>
  </w:style>
  <w:style w:type="character" w:customStyle="1" w:styleId="11">
    <w:name w:val="Основной текст + 11"/>
    <w:aliases w:val="5 pt"/>
    <w:uiPriority w:val="99"/>
    <w:rsid w:val="00B809B9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">
    <w:name w:val="Основной текст_"/>
    <w:link w:val="2"/>
    <w:uiPriority w:val="99"/>
    <w:locked/>
    <w:rsid w:val="00B809B9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Normal"/>
    <w:link w:val="a"/>
    <w:uiPriority w:val="99"/>
    <w:rsid w:val="00B809B9"/>
    <w:pPr>
      <w:shd w:val="clear" w:color="auto" w:fill="FFFFFF"/>
      <w:spacing w:after="1200" w:line="240" w:lineRule="atLeast"/>
    </w:pPr>
    <w:rPr>
      <w:rFonts w:cs="Times New Roman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rsid w:val="004B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64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60E4F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213FFD"/>
    <w:pPr>
      <w:spacing w:after="0" w:line="360" w:lineRule="auto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213FFD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44640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99"/>
    <w:semiHidden/>
    <w:rsid w:val="0044640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446401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44640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16F84"/>
    <w:pPr>
      <w:spacing w:after="0" w:line="220" w:lineRule="auto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16F84"/>
    <w:rPr>
      <w:rFonts w:ascii="Times New Roman" w:hAnsi="Times New Roman" w:cs="Times New Roman"/>
      <w:sz w:val="20"/>
      <w:szCs w:val="20"/>
    </w:rPr>
  </w:style>
  <w:style w:type="paragraph" w:customStyle="1" w:styleId="14-1">
    <w:name w:val="А:14-1"/>
    <w:basedOn w:val="Normal"/>
    <w:uiPriority w:val="99"/>
    <w:rsid w:val="00531DF4"/>
    <w:pPr>
      <w:spacing w:after="0" w:line="240" w:lineRule="auto"/>
      <w:ind w:firstLine="709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DefaultParagraphFont"/>
    <w:uiPriority w:val="99"/>
    <w:rsid w:val="00F22DFC"/>
  </w:style>
  <w:style w:type="character" w:customStyle="1" w:styleId="mw-headline">
    <w:name w:val="mw-headline"/>
    <w:basedOn w:val="DefaultParagraphFont"/>
    <w:uiPriority w:val="99"/>
    <w:rsid w:val="0086741D"/>
  </w:style>
  <w:style w:type="character" w:customStyle="1" w:styleId="mw-editsection">
    <w:name w:val="mw-editsection"/>
    <w:basedOn w:val="DefaultParagraphFont"/>
    <w:uiPriority w:val="99"/>
    <w:rsid w:val="0086741D"/>
  </w:style>
  <w:style w:type="character" w:customStyle="1" w:styleId="mw-editsection-bracket">
    <w:name w:val="mw-editsection-bracket"/>
    <w:basedOn w:val="DefaultParagraphFont"/>
    <w:uiPriority w:val="99"/>
    <w:rsid w:val="0086741D"/>
  </w:style>
  <w:style w:type="character" w:customStyle="1" w:styleId="mw-editsection-divider">
    <w:name w:val="mw-editsection-divider"/>
    <w:basedOn w:val="DefaultParagraphFont"/>
    <w:uiPriority w:val="99"/>
    <w:rsid w:val="00867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12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88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88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8812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56</TotalTime>
  <Pages>4</Pages>
  <Words>138</Words>
  <Characters>787</Characters>
  <Application>Microsoft Office Outlook</Application>
  <DocSecurity>0</DocSecurity>
  <Lines>0</Lines>
  <Paragraphs>0</Paragraphs>
  <ScaleCrop>false</ScaleCrop>
  <Company>Computer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phm</dc:creator>
  <cp:keywords/>
  <dc:description/>
  <cp:lastModifiedBy>User</cp:lastModifiedBy>
  <cp:revision>4</cp:revision>
  <dcterms:created xsi:type="dcterms:W3CDTF">2016-05-06T06:37:00Z</dcterms:created>
  <dcterms:modified xsi:type="dcterms:W3CDTF">2016-05-08T11:30:00Z</dcterms:modified>
</cp:coreProperties>
</file>