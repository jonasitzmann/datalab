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0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462"/>
        <w:gridCol w:w="932"/>
        <w:gridCol w:w="8182"/>
      </w:tblGrid>
      <w:tr w:rsidR="00C12E2D" w:rsidTr="00822C72">
        <w:trPr>
          <w:trHeight w:val="648"/>
          <w:jc w:val="center"/>
        </w:trPr>
        <w:tc>
          <w:tcPr>
            <w:tcW w:w="2394" w:type="dxa"/>
            <w:gridSpan w:val="2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0070C0"/>
            <w:vAlign w:val="center"/>
          </w:tcPr>
          <w:p w:rsidR="00C12E2D" w:rsidRDefault="00C12E2D">
            <w:pPr>
              <w:pStyle w:val="Nombre"/>
              <w:spacing w:line="240" w:lineRule="auto"/>
            </w:pPr>
          </w:p>
        </w:tc>
        <w:tc>
          <w:tcPr>
            <w:tcW w:w="8182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0070C0"/>
            <w:vAlign w:val="center"/>
          </w:tcPr>
          <w:p w:rsidR="00C12E2D" w:rsidRDefault="00E031CA" w:rsidP="00A90FC1">
            <w:pPr>
              <w:pStyle w:val="Nombre"/>
              <w:spacing w:line="240" w:lineRule="auto"/>
              <w:jc w:val="right"/>
            </w:pPr>
            <w:sdt>
              <w:sdtPr>
                <w:rPr>
                  <w:rFonts w:ascii="Komika Title" w:hAnsi="Komika Title"/>
                  <w:kern w:val="0"/>
                  <w:sz w:val="52"/>
                </w:rPr>
                <w:id w:val="169066309"/>
                <w:placeholder>
                  <w:docPart w:val="92E249EB46104FD4B3267A19773F575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A90FC1">
                  <w:rPr>
                    <w:rFonts w:ascii="Komika Title" w:hAnsi="Komika Title"/>
                    <w:kern w:val="0"/>
                    <w:sz w:val="52"/>
                  </w:rPr>
                  <w:t>Albenis José Castro Vargas</w:t>
                </w:r>
              </w:sdtContent>
            </w:sdt>
          </w:p>
        </w:tc>
      </w:tr>
      <w:tr w:rsidR="00C12E2D" w:rsidTr="00822C72">
        <w:trPr>
          <w:trHeight w:val="144"/>
          <w:jc w:val="center"/>
        </w:trPr>
        <w:tc>
          <w:tcPr>
            <w:tcW w:w="1462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C12E2D" w:rsidRPr="003912A9" w:rsidRDefault="00C12E2D" w:rsidP="00B445C7">
            <w:pPr>
              <w:pStyle w:val="Fecha"/>
              <w:framePr w:wrap="auto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9114" w:type="dxa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BED3E4" w:themeFill="accent1" w:themeFillTint="99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12E2D" w:rsidRPr="003912A9" w:rsidRDefault="00732471" w:rsidP="00802182">
            <w:pPr>
              <w:tabs>
                <w:tab w:val="left" w:pos="3705"/>
                <w:tab w:val="right" w:pos="8884"/>
              </w:tabs>
              <w:spacing w:after="0"/>
              <w:rPr>
                <w:rFonts w:ascii="Komika Title" w:hAnsi="Komika Title"/>
                <w:sz w:val="24"/>
              </w:rPr>
            </w:pPr>
            <w:r>
              <w:rPr>
                <w:rFonts w:ascii="Komika Title" w:hAnsi="Komika Title"/>
                <w:noProof/>
                <w:sz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4261485</wp:posOffset>
                  </wp:positionH>
                  <wp:positionV relativeFrom="paragraph">
                    <wp:posOffset>-6350</wp:posOffset>
                  </wp:positionV>
                  <wp:extent cx="1447800" cy="1825105"/>
                  <wp:effectExtent l="0" t="0" r="0" b="0"/>
                  <wp:wrapNone/>
                  <wp:docPr id="1" name="0 Imagen" descr="CYMERA_20160503_1201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MERA_20160503_120139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82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45C7" w:rsidRPr="005F3EAB">
              <w:rPr>
                <w:rFonts w:ascii="Komika Title" w:hAnsi="Komika Title"/>
                <w:sz w:val="32"/>
              </w:rPr>
              <w:t>DATOS PERSONALES</w:t>
            </w:r>
          </w:p>
        </w:tc>
      </w:tr>
      <w:tr w:rsidR="00C12E2D" w:rsidRPr="00441D32" w:rsidTr="00802182">
        <w:trPr>
          <w:trHeight w:val="257"/>
          <w:jc w:val="center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2E2D" w:rsidRPr="00441D32" w:rsidRDefault="00C12E2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EE47C0" w:rsidRDefault="00EE47C0">
            <w:pPr>
              <w:pStyle w:val="Direccindelremitent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Cédula de Identidad: </w:t>
            </w:r>
            <w:bookmarkStart w:id="0" w:name="_GoBack"/>
            <w:r w:rsidRPr="00EE47C0">
              <w:rPr>
                <w:sz w:val="24"/>
                <w:szCs w:val="24"/>
              </w:rPr>
              <w:t>V-18.507.663</w:t>
            </w:r>
            <w:bookmarkEnd w:id="0"/>
          </w:p>
          <w:p w:rsidR="005C1BD9" w:rsidRPr="00441D32" w:rsidRDefault="00E5364E">
            <w:pPr>
              <w:pStyle w:val="Direccindelremitente0"/>
              <w:rPr>
                <w:sz w:val="24"/>
                <w:szCs w:val="24"/>
              </w:rPr>
            </w:pPr>
            <w:r w:rsidRPr="00441D32">
              <w:rPr>
                <w:b/>
                <w:sz w:val="24"/>
                <w:szCs w:val="24"/>
              </w:rPr>
              <w:t>Fecha de naci</w:t>
            </w:r>
            <w:r w:rsidR="00B445C7" w:rsidRPr="00441D32">
              <w:rPr>
                <w:b/>
                <w:sz w:val="24"/>
                <w:szCs w:val="24"/>
              </w:rPr>
              <w:t>miento:</w:t>
            </w:r>
            <w:r w:rsidR="00A90FC1">
              <w:rPr>
                <w:sz w:val="24"/>
                <w:szCs w:val="24"/>
              </w:rPr>
              <w:t xml:space="preserve"> 16 de Mayo de 1986</w:t>
            </w:r>
          </w:p>
          <w:p w:rsidR="00B445C7" w:rsidRPr="00441D32" w:rsidRDefault="005C1BD9" w:rsidP="00A90FC1">
            <w:pPr>
              <w:pStyle w:val="Direccindelremitente0"/>
              <w:rPr>
                <w:sz w:val="24"/>
                <w:szCs w:val="24"/>
              </w:rPr>
            </w:pPr>
            <w:r w:rsidRPr="00441D32">
              <w:rPr>
                <w:b/>
                <w:sz w:val="24"/>
                <w:szCs w:val="24"/>
              </w:rPr>
              <w:t xml:space="preserve">Lugar de nacimiento: </w:t>
            </w:r>
            <w:r w:rsidR="00A90FC1">
              <w:rPr>
                <w:sz w:val="24"/>
                <w:szCs w:val="24"/>
              </w:rPr>
              <w:t>Lagunillas – Estado Zulia.</w:t>
            </w:r>
          </w:p>
          <w:p w:rsidR="00A90FC1" w:rsidRPr="00441D32" w:rsidRDefault="00A90FC1" w:rsidP="00A90FC1">
            <w:pPr>
              <w:pStyle w:val="Direccindelremitente0"/>
              <w:rPr>
                <w:sz w:val="24"/>
                <w:szCs w:val="24"/>
              </w:rPr>
            </w:pPr>
            <w:r w:rsidRPr="00441D32">
              <w:rPr>
                <w:b/>
                <w:sz w:val="24"/>
                <w:szCs w:val="24"/>
              </w:rPr>
              <w:t>Nacionalidad:</w:t>
            </w:r>
            <w:r>
              <w:rPr>
                <w:sz w:val="24"/>
                <w:szCs w:val="24"/>
              </w:rPr>
              <w:t xml:space="preserve"> Venezolano</w:t>
            </w:r>
          </w:p>
          <w:p w:rsidR="00B445C7" w:rsidRPr="00441D32" w:rsidRDefault="00B445C7" w:rsidP="00B445C7">
            <w:pPr>
              <w:pStyle w:val="Direccindelremitente0"/>
              <w:rPr>
                <w:sz w:val="24"/>
                <w:szCs w:val="24"/>
              </w:rPr>
            </w:pPr>
            <w:r w:rsidRPr="00441D32">
              <w:rPr>
                <w:b/>
                <w:sz w:val="24"/>
                <w:szCs w:val="24"/>
              </w:rPr>
              <w:t xml:space="preserve">Estado </w:t>
            </w:r>
            <w:r w:rsidR="00927AC1" w:rsidRPr="00441D32">
              <w:rPr>
                <w:b/>
                <w:sz w:val="24"/>
                <w:szCs w:val="24"/>
              </w:rPr>
              <w:t>C</w:t>
            </w:r>
            <w:r w:rsidRPr="00441D32">
              <w:rPr>
                <w:b/>
                <w:sz w:val="24"/>
                <w:szCs w:val="24"/>
              </w:rPr>
              <w:t>ivil:</w:t>
            </w:r>
            <w:r w:rsidR="00A90FC1">
              <w:rPr>
                <w:sz w:val="24"/>
                <w:szCs w:val="24"/>
              </w:rPr>
              <w:t xml:space="preserve"> Soltero</w:t>
            </w:r>
          </w:p>
          <w:p w:rsidR="00732471" w:rsidRPr="00732471" w:rsidRDefault="00E5364E" w:rsidP="00732471">
            <w:pPr>
              <w:pStyle w:val="Direccindelremitente0"/>
              <w:rPr>
                <w:sz w:val="24"/>
                <w:szCs w:val="24"/>
              </w:rPr>
            </w:pPr>
            <w:r w:rsidRPr="00441D32">
              <w:rPr>
                <w:b/>
                <w:sz w:val="24"/>
                <w:szCs w:val="24"/>
              </w:rPr>
              <w:t>Dirección:</w:t>
            </w:r>
            <w:r w:rsidR="00DF6B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 xml:space="preserve">Sector </w:t>
            </w:r>
            <w:r w:rsidR="00EE47C0">
              <w:rPr>
                <w:sz w:val="24"/>
                <w:szCs w:val="24"/>
                <w:lang w:val="es-ES"/>
              </w:rPr>
              <w:t>5 de Mayo, Panamá.</w: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  <w:p w:rsidR="00C12E2D" w:rsidRPr="00441D32" w:rsidRDefault="00E5364E" w:rsidP="00E5364E">
            <w:pPr>
              <w:pStyle w:val="Direccindelremitente0"/>
              <w:rPr>
                <w:sz w:val="24"/>
                <w:szCs w:val="24"/>
              </w:rPr>
            </w:pPr>
            <w:r w:rsidRPr="00441D32">
              <w:rPr>
                <w:b/>
                <w:sz w:val="24"/>
                <w:szCs w:val="24"/>
              </w:rPr>
              <w:t>Teléfono:</w:t>
            </w:r>
            <w:r w:rsidR="00DF6B9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s-ES"/>
              </w:rPr>
              <w:t xml:space="preserve">69815909 - </w:t>
            </w:r>
            <w:r w:rsidR="00732471" w:rsidRPr="00732471">
              <w:rPr>
                <w:sz w:val="24"/>
                <w:szCs w:val="24"/>
              </w:rPr>
              <w:t>(+5</w:t>
            </w:r>
            <w:r w:rsidR="00EE47C0">
              <w:rPr>
                <w:sz w:val="24"/>
                <w:szCs w:val="24"/>
              </w:rPr>
              <w:t>07</w:t>
            </w:r>
            <w:r w:rsidR="00732471" w:rsidRPr="00732471">
              <w:rPr>
                <w:sz w:val="24"/>
                <w:szCs w:val="24"/>
              </w:rPr>
              <w:t xml:space="preserve">) </w:t>
            </w:r>
            <w:r w:rsidR="00EE47C0">
              <w:rPr>
                <w:sz w:val="24"/>
                <w:szCs w:val="24"/>
              </w:rPr>
              <w:t xml:space="preserve"> 6459-6029</w:t>
            </w:r>
          </w:p>
          <w:p w:rsidR="0000743E" w:rsidRPr="00732471" w:rsidRDefault="00E5364E" w:rsidP="00B445C7">
            <w:pPr>
              <w:pStyle w:val="Direccindelremitente0"/>
              <w:rPr>
                <w:sz w:val="24"/>
                <w:szCs w:val="24"/>
              </w:rPr>
            </w:pPr>
            <w:r w:rsidRPr="00441D32">
              <w:rPr>
                <w:b/>
                <w:sz w:val="24"/>
                <w:szCs w:val="24"/>
              </w:rPr>
              <w:t xml:space="preserve">Correo </w:t>
            </w:r>
            <w:r w:rsidR="00927AC1" w:rsidRPr="00441D32">
              <w:rPr>
                <w:b/>
                <w:sz w:val="24"/>
                <w:szCs w:val="24"/>
              </w:rPr>
              <w:t>E</w:t>
            </w:r>
            <w:r w:rsidRPr="00441D32">
              <w:rPr>
                <w:b/>
                <w:sz w:val="24"/>
                <w:szCs w:val="24"/>
              </w:rPr>
              <w:t>lectrónico:</w:t>
            </w:r>
            <w:r w:rsidR="000A31DE">
              <w:rPr>
                <w:b/>
                <w:sz w:val="24"/>
                <w:szCs w:val="24"/>
              </w:rPr>
              <w:t xml:space="preserve"> </w:t>
            </w:r>
            <w:r w:rsidR="00581A66" w:rsidRPr="00DF6B99">
              <w:rPr>
                <w:sz w:val="24"/>
                <w:szCs w:val="24"/>
              </w:rPr>
              <w:t>albeniscastro@gmail.com</w:t>
            </w:r>
            <w:r w:rsidR="000A31DE">
              <w:t xml:space="preserve"> </w:t>
            </w:r>
          </w:p>
        </w:tc>
      </w:tr>
    </w:tbl>
    <w:tbl>
      <w:tblPr>
        <w:tblpPr w:leftFromText="141" w:rightFromText="141" w:vertAnchor="text" w:horzAnchor="margin" w:tblpY="90"/>
        <w:tblW w:w="504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9072"/>
      </w:tblGrid>
      <w:tr w:rsidR="00D004DE" w:rsidRPr="00581A66" w:rsidTr="00822C72">
        <w:trPr>
          <w:trHeight w:val="28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04DE" w:rsidRDefault="00D004DE" w:rsidP="00D004DE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  <w:r>
              <w:rPr>
                <w:b/>
                <w:bCs/>
                <w:color w:val="FFFFFF" w:themeColor="background1"/>
                <w:szCs w:val="23"/>
              </w:rPr>
              <w:t>O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C1BD9" w:rsidRPr="005F3EAB" w:rsidRDefault="0046770A" w:rsidP="00822C72">
            <w:pPr>
              <w:pStyle w:val="Listaconvietas"/>
              <w:numPr>
                <w:ilvl w:val="0"/>
                <w:numId w:val="0"/>
              </w:numPr>
              <w:shd w:val="clear" w:color="auto" w:fill="BED3E4" w:themeFill="accent1" w:themeFillTint="99"/>
              <w:tabs>
                <w:tab w:val="right" w:pos="8906"/>
              </w:tabs>
              <w:spacing w:after="0" w:line="240" w:lineRule="auto"/>
              <w:rPr>
                <w:rFonts w:ascii="Komika Title" w:hAnsi="Komika Title"/>
                <w:sz w:val="32"/>
                <w:lang w:val="es-ES"/>
              </w:rPr>
            </w:pPr>
            <w:r w:rsidRPr="00822C72">
              <w:rPr>
                <w:rFonts w:ascii="Komika Title" w:hAnsi="Komika Title"/>
                <w:sz w:val="32"/>
                <w:shd w:val="clear" w:color="auto" w:fill="BED3E4" w:themeFill="accent1" w:themeFillTint="99"/>
                <w:lang w:val="es-ES"/>
              </w:rPr>
              <w:t>FORMACIÓN ACADÉMICA</w:t>
            </w:r>
            <w:r w:rsidR="00802182" w:rsidRPr="00822C72">
              <w:rPr>
                <w:rFonts w:ascii="Komika Title" w:hAnsi="Komika Title"/>
                <w:sz w:val="32"/>
                <w:shd w:val="clear" w:color="auto" w:fill="BED3E4" w:themeFill="accent1" w:themeFillTint="99"/>
                <w:lang w:val="es-ES"/>
              </w:rPr>
              <w:tab/>
            </w:r>
          </w:p>
          <w:p w:rsidR="00CC4F51" w:rsidRPr="003912A9" w:rsidRDefault="00CC4F51" w:rsidP="00340932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rFonts w:ascii="Komika Title" w:hAnsi="Komika Title"/>
                <w:color w:val="00CC99"/>
                <w:sz w:val="28"/>
                <w:lang w:val="es-ES"/>
              </w:rPr>
            </w:pPr>
          </w:p>
          <w:p w:rsidR="00340932" w:rsidRPr="00822C72" w:rsidRDefault="00D004DE" w:rsidP="00D9328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rPr>
                <w:b/>
                <w:color w:val="0070C0"/>
                <w:lang w:val="es-ES"/>
              </w:rPr>
            </w:pPr>
            <w:r w:rsidRPr="00822C72">
              <w:rPr>
                <w:b/>
                <w:color w:val="0070C0"/>
                <w:lang w:val="es-ES"/>
              </w:rPr>
              <w:t xml:space="preserve">Primaria – </w:t>
            </w:r>
            <w:r w:rsidR="00340932" w:rsidRPr="00822C72">
              <w:rPr>
                <w:b/>
                <w:color w:val="0070C0"/>
                <w:lang w:val="es-ES"/>
              </w:rPr>
              <w:t>Se</w:t>
            </w:r>
            <w:r w:rsidRPr="00822C72">
              <w:rPr>
                <w:b/>
                <w:color w:val="0070C0"/>
                <w:lang w:val="es-ES"/>
              </w:rPr>
              <w:t xml:space="preserve">cundaria </w:t>
            </w:r>
            <w:r w:rsidR="00340932" w:rsidRPr="00822C72">
              <w:rPr>
                <w:b/>
                <w:color w:val="0070C0"/>
                <w:lang w:val="es-ES"/>
              </w:rPr>
              <w:t>–D</w:t>
            </w:r>
            <w:r w:rsidRPr="00822C72">
              <w:rPr>
                <w:b/>
                <w:color w:val="0070C0"/>
                <w:lang w:val="es-ES"/>
              </w:rPr>
              <w:t>iversificada</w:t>
            </w:r>
          </w:p>
          <w:p w:rsidR="00D004DE" w:rsidRPr="00340932" w:rsidRDefault="003028A6" w:rsidP="00340932">
            <w:pPr>
              <w:pStyle w:val="Listaconvietas"/>
              <w:numPr>
                <w:ilvl w:val="0"/>
                <w:numId w:val="30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U</w:t>
            </w:r>
            <w:r w:rsidR="00822C72">
              <w:rPr>
                <w:b/>
              </w:rPr>
              <w:t>.B.N. “Isaías Medina Angarita”</w:t>
            </w:r>
          </w:p>
          <w:p w:rsidR="00D004DE" w:rsidRDefault="003028A6" w:rsidP="00822C72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</w:pPr>
            <w:r>
              <w:t xml:space="preserve">1ero – </w:t>
            </w:r>
            <w:r w:rsidR="00822C72">
              <w:t>6to</w:t>
            </w:r>
            <w:r>
              <w:t xml:space="preserve"> Grado</w:t>
            </w:r>
          </w:p>
          <w:p w:rsidR="003028A6" w:rsidRPr="003028A6" w:rsidRDefault="00822C72" w:rsidP="003028A6">
            <w:pPr>
              <w:pStyle w:val="Listaconvietas"/>
              <w:numPr>
                <w:ilvl w:val="0"/>
                <w:numId w:val="30"/>
              </w:numPr>
              <w:spacing w:after="0" w:line="240" w:lineRule="auto"/>
            </w:pPr>
            <w:r>
              <w:rPr>
                <w:b/>
              </w:rPr>
              <w:t>Liceo Nacional “Blas Valbuena</w:t>
            </w:r>
          </w:p>
          <w:p w:rsidR="003028A6" w:rsidRDefault="00822C72" w:rsidP="003028A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 xml:space="preserve">      1° Año – 3° Año</w:t>
            </w:r>
          </w:p>
          <w:p w:rsidR="003028A6" w:rsidRDefault="00822C72" w:rsidP="003028A6">
            <w:pPr>
              <w:pStyle w:val="Listaconvietas"/>
              <w:numPr>
                <w:ilvl w:val="0"/>
                <w:numId w:val="30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Liceo Nacional “Dr. Raúl Cuenca”</w:t>
            </w:r>
          </w:p>
          <w:p w:rsidR="00F96B71" w:rsidRDefault="00732471" w:rsidP="00F96B71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 xml:space="preserve">      </w:t>
            </w:r>
            <w:r w:rsidR="003028A6" w:rsidRPr="003028A6">
              <w:t>4° - 5° Año</w:t>
            </w:r>
          </w:p>
          <w:p w:rsidR="00441D32" w:rsidRPr="00F96B71" w:rsidRDefault="00D004DE" w:rsidP="00F96B71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  <w:r w:rsidRPr="003028A6">
              <w:rPr>
                <w:b/>
              </w:rPr>
              <w:t>Título Obteni</w:t>
            </w:r>
            <w:r w:rsidR="00441D32" w:rsidRPr="003028A6">
              <w:rPr>
                <w:b/>
              </w:rPr>
              <w:t xml:space="preserve">do: </w:t>
            </w:r>
            <w:r w:rsidR="00441D32" w:rsidRPr="00822C72">
              <w:t xml:space="preserve">Bachiller en Ciencias </w:t>
            </w:r>
          </w:p>
          <w:p w:rsidR="003028A6" w:rsidRPr="003028A6" w:rsidRDefault="003028A6" w:rsidP="003028A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</w:p>
          <w:p w:rsidR="00F96B71" w:rsidRPr="00822C72" w:rsidRDefault="00340932" w:rsidP="00D9328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b/>
                <w:color w:val="0070C0"/>
                <w:lang w:val="es-ES"/>
              </w:rPr>
            </w:pPr>
            <w:r w:rsidRPr="00822C72">
              <w:rPr>
                <w:b/>
                <w:color w:val="0070C0"/>
                <w:lang w:val="es-ES"/>
              </w:rPr>
              <w:t>Universitaria</w:t>
            </w:r>
          </w:p>
          <w:p w:rsidR="00D93287" w:rsidRPr="00D93287" w:rsidRDefault="00D004DE" w:rsidP="00D93287">
            <w:pPr>
              <w:pStyle w:val="Listaconvietas"/>
              <w:numPr>
                <w:ilvl w:val="0"/>
                <w:numId w:val="30"/>
              </w:numPr>
              <w:spacing w:after="0" w:line="276" w:lineRule="auto"/>
              <w:rPr>
                <w:b/>
              </w:rPr>
            </w:pPr>
            <w:r w:rsidRPr="00340932">
              <w:rPr>
                <w:b/>
              </w:rPr>
              <w:t xml:space="preserve">Universidad </w:t>
            </w:r>
            <w:r w:rsidR="00822C72">
              <w:rPr>
                <w:b/>
              </w:rPr>
              <w:t>Deportiva del Sur</w:t>
            </w:r>
          </w:p>
          <w:p w:rsidR="0000743E" w:rsidRPr="00822C72" w:rsidRDefault="00822C72" w:rsidP="00007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  <w:r w:rsidRPr="003028A6">
              <w:rPr>
                <w:b/>
              </w:rPr>
              <w:t xml:space="preserve">Título Obtenido: </w:t>
            </w:r>
            <w:r w:rsidRPr="00822C72">
              <w:t xml:space="preserve">Licenciado en Actividad Física y Salud </w:t>
            </w:r>
            <w:r w:rsidR="00FA5D8A">
              <w:t>(2012</w:t>
            </w:r>
            <w:r w:rsidRPr="00822C72">
              <w:t>)</w:t>
            </w:r>
          </w:p>
          <w:p w:rsidR="00F96B71" w:rsidRDefault="00F96B71" w:rsidP="00340932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5C60F5" w:rsidRPr="002A2FC3" w:rsidRDefault="00441D32" w:rsidP="00822C72">
            <w:pPr>
              <w:pStyle w:val="Listaconvietas"/>
              <w:numPr>
                <w:ilvl w:val="0"/>
                <w:numId w:val="0"/>
              </w:numPr>
              <w:shd w:val="clear" w:color="auto" w:fill="BED3E4" w:themeFill="accent1" w:themeFillTint="99"/>
              <w:spacing w:after="0" w:line="240" w:lineRule="auto"/>
              <w:rPr>
                <w:rFonts w:ascii="Komika Title" w:hAnsi="Komika Title"/>
                <w:sz w:val="32"/>
                <w:lang w:val="es-ES"/>
              </w:rPr>
            </w:pPr>
            <w:r w:rsidRPr="002A2FC3">
              <w:rPr>
                <w:rFonts w:ascii="Komika Title" w:hAnsi="Komika Title"/>
                <w:sz w:val="32"/>
                <w:lang w:val="es-ES"/>
              </w:rPr>
              <w:t>CURSOS REALIZADOS</w:t>
            </w:r>
          </w:p>
          <w:p w:rsidR="00340932" w:rsidRPr="00441D32" w:rsidRDefault="00340932" w:rsidP="00441D32">
            <w:pPr>
              <w:spacing w:after="0" w:line="240" w:lineRule="auto"/>
              <w:rPr>
                <w:sz w:val="24"/>
              </w:rPr>
            </w:pPr>
          </w:p>
          <w:p w:rsidR="0046770A" w:rsidRDefault="00822C72" w:rsidP="00D93287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b/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Primeros Auxilios</w:t>
            </w:r>
          </w:p>
          <w:p w:rsidR="00F96B71" w:rsidRPr="0046770A" w:rsidRDefault="00822C72" w:rsidP="00D93287">
            <w:pPr>
              <w:spacing w:after="0" w:line="276" w:lineRule="auto"/>
              <w:rPr>
                <w:sz w:val="24"/>
              </w:rPr>
            </w:pPr>
            <w:r>
              <w:rPr>
                <w:sz w:val="24"/>
              </w:rPr>
              <w:t>Duración: 12 horas.</w:t>
            </w:r>
          </w:p>
          <w:p w:rsidR="0046770A" w:rsidRDefault="00822C72" w:rsidP="00D93287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b/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Entrenamiento Físico Personalizado</w:t>
            </w:r>
          </w:p>
          <w:p w:rsidR="00441D32" w:rsidRDefault="00822C72" w:rsidP="00822C72">
            <w:pPr>
              <w:spacing w:after="0" w:line="276" w:lineRule="auto"/>
              <w:rPr>
                <w:sz w:val="24"/>
              </w:rPr>
            </w:pPr>
            <w:r>
              <w:rPr>
                <w:sz w:val="24"/>
              </w:rPr>
              <w:t>Duración: 5 meses</w:t>
            </w:r>
          </w:p>
          <w:p w:rsidR="0046770A" w:rsidRDefault="00B47BB3" w:rsidP="00B47BB3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Nutrición</w:t>
            </w:r>
          </w:p>
          <w:p w:rsidR="00B47BB3" w:rsidRDefault="00B47BB3" w:rsidP="00B47BB3">
            <w:pPr>
              <w:spacing w:after="0" w:line="276" w:lineRule="auto"/>
              <w:rPr>
                <w:sz w:val="24"/>
              </w:rPr>
            </w:pPr>
            <w:r>
              <w:rPr>
                <w:sz w:val="24"/>
              </w:rPr>
              <w:t>Duración: 2 meses</w:t>
            </w:r>
          </w:p>
          <w:p w:rsidR="0000743E" w:rsidRPr="00B47BB3" w:rsidRDefault="0000743E" w:rsidP="00B47BB3">
            <w:pPr>
              <w:spacing w:after="0" w:line="276" w:lineRule="auto"/>
              <w:rPr>
                <w:sz w:val="24"/>
              </w:rPr>
            </w:pPr>
          </w:p>
          <w:p w:rsidR="00077BDC" w:rsidRPr="005F3EAB" w:rsidRDefault="00077BDC" w:rsidP="00822C72">
            <w:pPr>
              <w:pStyle w:val="Listaconvietas"/>
              <w:numPr>
                <w:ilvl w:val="0"/>
                <w:numId w:val="0"/>
              </w:numPr>
              <w:shd w:val="clear" w:color="auto" w:fill="BED3E4" w:themeFill="accent1" w:themeFillTint="99"/>
              <w:spacing w:after="0" w:line="240" w:lineRule="auto"/>
              <w:rPr>
                <w:rFonts w:ascii="Komika Title" w:hAnsi="Komika Title"/>
                <w:sz w:val="32"/>
                <w:lang w:val="es-ES"/>
              </w:rPr>
            </w:pPr>
            <w:r w:rsidRPr="005F3EAB">
              <w:rPr>
                <w:rFonts w:ascii="Komika Title" w:hAnsi="Komika Title"/>
                <w:sz w:val="32"/>
                <w:lang w:val="es-ES"/>
              </w:rPr>
              <w:t>EXPERIENCIA LABORAL</w:t>
            </w:r>
          </w:p>
          <w:p w:rsidR="00077BDC" w:rsidRDefault="00077BDC" w:rsidP="005D67E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rFonts w:ascii="Komika Title" w:hAnsi="Komika Title"/>
                <w:color w:val="B85A22" w:themeColor="accent2" w:themeShade="BF"/>
                <w:sz w:val="28"/>
                <w:lang w:val="es-ES"/>
              </w:rPr>
            </w:pPr>
          </w:p>
          <w:p w:rsidR="00B47BB3" w:rsidRPr="00B47BB3" w:rsidRDefault="00B47BB3" w:rsidP="00D93287">
            <w:pPr>
              <w:pStyle w:val="Listaconvietas"/>
              <w:numPr>
                <w:ilvl w:val="0"/>
                <w:numId w:val="30"/>
              </w:numPr>
              <w:spacing w:after="0" w:line="276" w:lineRule="auto"/>
              <w:rPr>
                <w:rFonts w:ascii="Komika Title" w:hAnsi="Komika Title"/>
                <w:color w:val="B85A22" w:themeColor="accent2" w:themeShade="BF"/>
                <w:sz w:val="28"/>
                <w:lang w:val="es-ES"/>
              </w:rPr>
            </w:pPr>
            <w:r w:rsidRPr="00441D32">
              <w:rPr>
                <w:b/>
                <w:szCs w:val="24"/>
              </w:rPr>
              <w:t>M</w:t>
            </w:r>
            <w:r w:rsidR="00732471">
              <w:rPr>
                <w:b/>
                <w:szCs w:val="24"/>
              </w:rPr>
              <w:t>AERKS CONTRACTOR</w:t>
            </w:r>
            <w:r>
              <w:rPr>
                <w:b/>
                <w:szCs w:val="24"/>
              </w:rPr>
              <w:t>S</w:t>
            </w:r>
          </w:p>
          <w:p w:rsidR="00B47BB3" w:rsidRPr="00077BDC" w:rsidRDefault="00B47BB3" w:rsidP="00B47BB3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kern w:val="0"/>
                <w:szCs w:val="24"/>
              </w:rPr>
            </w:pPr>
            <w:r w:rsidRPr="00077BDC">
              <w:rPr>
                <w:kern w:val="0"/>
                <w:szCs w:val="24"/>
              </w:rPr>
              <w:t xml:space="preserve">Cargo: </w:t>
            </w:r>
            <w:r>
              <w:rPr>
                <w:kern w:val="0"/>
                <w:szCs w:val="24"/>
              </w:rPr>
              <w:t>Obrero</w:t>
            </w:r>
          </w:p>
          <w:p w:rsidR="00B47BB3" w:rsidRPr="00B47BB3" w:rsidRDefault="00B47BB3" w:rsidP="00B47BB3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szCs w:val="24"/>
              </w:rPr>
            </w:pPr>
            <w:r w:rsidRPr="00077BDC">
              <w:rPr>
                <w:kern w:val="0"/>
                <w:szCs w:val="24"/>
              </w:rPr>
              <w:t xml:space="preserve">Duración: </w:t>
            </w:r>
            <w:r w:rsidR="007808F9">
              <w:rPr>
                <w:kern w:val="0"/>
                <w:szCs w:val="24"/>
              </w:rPr>
              <w:t xml:space="preserve">7 </w:t>
            </w:r>
            <w:r w:rsidR="007808F9">
              <w:t>meses</w:t>
            </w:r>
          </w:p>
          <w:p w:rsidR="00B47BB3" w:rsidRPr="00B47BB3" w:rsidRDefault="00B47BB3" w:rsidP="00D93287">
            <w:pPr>
              <w:pStyle w:val="Listaconvietas"/>
              <w:numPr>
                <w:ilvl w:val="0"/>
                <w:numId w:val="30"/>
              </w:numPr>
              <w:spacing w:after="0" w:line="276" w:lineRule="auto"/>
              <w:rPr>
                <w:rFonts w:ascii="Komika Title" w:hAnsi="Komika Title"/>
                <w:color w:val="B85A22" w:themeColor="accent2" w:themeShade="BF"/>
                <w:sz w:val="28"/>
                <w:lang w:val="es-ES"/>
              </w:rPr>
            </w:pPr>
            <w:r>
              <w:rPr>
                <w:b/>
                <w:kern w:val="0"/>
                <w:szCs w:val="24"/>
              </w:rPr>
              <w:t>TIENDAS GRAFFITI</w:t>
            </w:r>
          </w:p>
          <w:p w:rsidR="00B47BB3" w:rsidRPr="00077BDC" w:rsidRDefault="00B47BB3" w:rsidP="00B47BB3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kern w:val="0"/>
                <w:szCs w:val="24"/>
              </w:rPr>
            </w:pPr>
            <w:r w:rsidRPr="00077BDC">
              <w:rPr>
                <w:kern w:val="0"/>
                <w:szCs w:val="24"/>
              </w:rPr>
              <w:t xml:space="preserve">Cargo: </w:t>
            </w:r>
            <w:r>
              <w:rPr>
                <w:kern w:val="0"/>
                <w:szCs w:val="24"/>
              </w:rPr>
              <w:t>Seguridad</w:t>
            </w:r>
          </w:p>
          <w:p w:rsidR="0057315D" w:rsidRDefault="00B47BB3" w:rsidP="00C41EA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</w:pPr>
            <w:r w:rsidRPr="00077BDC">
              <w:rPr>
                <w:kern w:val="0"/>
                <w:szCs w:val="24"/>
              </w:rPr>
              <w:t xml:space="preserve">Duración: </w:t>
            </w:r>
            <w:r w:rsidR="007808F9">
              <w:rPr>
                <w:kern w:val="0"/>
                <w:szCs w:val="24"/>
              </w:rPr>
              <w:t xml:space="preserve">5 </w:t>
            </w:r>
            <w:r w:rsidR="007808F9">
              <w:t>meses</w:t>
            </w:r>
          </w:p>
          <w:p w:rsidR="00EE47C0" w:rsidRPr="00077BDC" w:rsidRDefault="00EE47C0" w:rsidP="00C41EA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szCs w:val="24"/>
              </w:rPr>
            </w:pPr>
          </w:p>
          <w:p w:rsidR="0084320C" w:rsidRPr="00581A66" w:rsidRDefault="0084320C" w:rsidP="00D93287">
            <w:pPr>
              <w:pStyle w:val="Listaconvietas"/>
              <w:numPr>
                <w:ilvl w:val="0"/>
                <w:numId w:val="30"/>
              </w:numPr>
              <w:spacing w:after="0" w:line="276" w:lineRule="auto"/>
              <w:rPr>
                <w:rFonts w:ascii="Komika Title" w:hAnsi="Komika Title"/>
                <w:color w:val="B85A22" w:themeColor="accent2" w:themeShade="BF"/>
                <w:sz w:val="28"/>
                <w:lang w:val="en-US"/>
              </w:rPr>
            </w:pPr>
            <w:r w:rsidRPr="00581A66">
              <w:rPr>
                <w:b/>
                <w:szCs w:val="24"/>
                <w:lang w:val="en-US"/>
              </w:rPr>
              <w:lastRenderedPageBreak/>
              <w:t>JOE SPORT SHOES, C.A.</w:t>
            </w:r>
          </w:p>
          <w:p w:rsidR="0084320C" w:rsidRPr="00077BDC" w:rsidRDefault="0084320C" w:rsidP="0084320C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kern w:val="0"/>
                <w:szCs w:val="24"/>
              </w:rPr>
            </w:pPr>
            <w:r w:rsidRPr="00077BDC">
              <w:rPr>
                <w:kern w:val="0"/>
                <w:szCs w:val="24"/>
              </w:rPr>
              <w:t xml:space="preserve">Cargo: </w:t>
            </w:r>
            <w:r>
              <w:rPr>
                <w:kern w:val="0"/>
                <w:szCs w:val="24"/>
              </w:rPr>
              <w:t xml:space="preserve">Atención al Público </w:t>
            </w:r>
          </w:p>
          <w:p w:rsidR="0084320C" w:rsidRPr="0084320C" w:rsidRDefault="0084320C" w:rsidP="0084320C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kern w:val="0"/>
                <w:szCs w:val="24"/>
              </w:rPr>
            </w:pPr>
            <w:r w:rsidRPr="00077BDC">
              <w:rPr>
                <w:kern w:val="0"/>
                <w:szCs w:val="24"/>
              </w:rPr>
              <w:t xml:space="preserve">Duración: </w:t>
            </w:r>
            <w:r w:rsidR="007808F9">
              <w:rPr>
                <w:kern w:val="0"/>
                <w:szCs w:val="24"/>
              </w:rPr>
              <w:t>3 años</w:t>
            </w:r>
          </w:p>
          <w:p w:rsidR="00B47BB3" w:rsidRPr="0084320C" w:rsidRDefault="00B47BB3" w:rsidP="0084320C">
            <w:pPr>
              <w:pStyle w:val="Listaconvietas"/>
              <w:numPr>
                <w:ilvl w:val="0"/>
                <w:numId w:val="30"/>
              </w:numPr>
              <w:spacing w:after="0" w:line="276" w:lineRule="auto"/>
              <w:rPr>
                <w:rFonts w:ascii="Komika Title" w:hAnsi="Komika Title"/>
                <w:color w:val="B85A22" w:themeColor="accent2" w:themeShade="BF"/>
                <w:sz w:val="28"/>
                <w:lang w:val="es-ES"/>
              </w:rPr>
            </w:pPr>
            <w:r w:rsidRPr="0084320C">
              <w:rPr>
                <w:b/>
                <w:szCs w:val="24"/>
              </w:rPr>
              <w:t xml:space="preserve">MCDONALD’S </w:t>
            </w:r>
          </w:p>
          <w:p w:rsidR="00B47BB3" w:rsidRPr="00077BDC" w:rsidRDefault="00B47BB3" w:rsidP="00B47BB3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kern w:val="0"/>
                <w:szCs w:val="24"/>
              </w:rPr>
            </w:pPr>
            <w:r w:rsidRPr="00077BDC">
              <w:rPr>
                <w:kern w:val="0"/>
                <w:szCs w:val="24"/>
              </w:rPr>
              <w:t xml:space="preserve">Cargo: </w:t>
            </w:r>
            <w:r w:rsidR="0057315D">
              <w:rPr>
                <w:kern w:val="0"/>
                <w:szCs w:val="24"/>
              </w:rPr>
              <w:t xml:space="preserve">Atención al Público </w:t>
            </w:r>
          </w:p>
          <w:p w:rsidR="0057315D" w:rsidRDefault="00B47BB3" w:rsidP="0057315D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kern w:val="0"/>
                <w:szCs w:val="24"/>
              </w:rPr>
            </w:pPr>
            <w:r w:rsidRPr="00077BDC">
              <w:rPr>
                <w:kern w:val="0"/>
                <w:szCs w:val="24"/>
              </w:rPr>
              <w:t xml:space="preserve">Duración: </w:t>
            </w:r>
            <w:r w:rsidR="007808F9">
              <w:rPr>
                <w:kern w:val="0"/>
                <w:szCs w:val="24"/>
              </w:rPr>
              <w:t xml:space="preserve">7 </w:t>
            </w:r>
            <w:r w:rsidR="007808F9">
              <w:t>meses</w:t>
            </w:r>
          </w:p>
          <w:p w:rsidR="00077BDC" w:rsidRPr="00077BDC" w:rsidRDefault="00FA5D8A" w:rsidP="0057315D">
            <w:pPr>
              <w:pStyle w:val="Listaconvietas"/>
              <w:numPr>
                <w:ilvl w:val="0"/>
                <w:numId w:val="30"/>
              </w:numPr>
              <w:spacing w:after="0" w:line="276" w:lineRule="auto"/>
              <w:rPr>
                <w:rFonts w:ascii="Komika Title" w:hAnsi="Komika Title"/>
                <w:color w:val="B85A22" w:themeColor="accent2" w:themeShade="BF"/>
                <w:sz w:val="28"/>
                <w:lang w:val="es-ES"/>
              </w:rPr>
            </w:pPr>
            <w:r>
              <w:rPr>
                <w:b/>
                <w:kern w:val="0"/>
                <w:szCs w:val="24"/>
              </w:rPr>
              <w:t>STRONG GY</w:t>
            </w:r>
            <w:r w:rsidRPr="00441D32">
              <w:rPr>
                <w:b/>
                <w:szCs w:val="24"/>
              </w:rPr>
              <w:t>M</w:t>
            </w:r>
          </w:p>
          <w:p w:rsidR="00077BDC" w:rsidRPr="00077BDC" w:rsidRDefault="00077BDC" w:rsidP="00D9328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kern w:val="0"/>
                <w:szCs w:val="24"/>
              </w:rPr>
            </w:pPr>
            <w:r w:rsidRPr="00077BDC">
              <w:rPr>
                <w:kern w:val="0"/>
                <w:szCs w:val="24"/>
              </w:rPr>
              <w:t xml:space="preserve">Cargo: </w:t>
            </w:r>
            <w:r w:rsidR="00FA5D8A">
              <w:rPr>
                <w:kern w:val="0"/>
                <w:szCs w:val="24"/>
              </w:rPr>
              <w:t>Entrenador</w:t>
            </w:r>
          </w:p>
          <w:p w:rsidR="00077BDC" w:rsidRPr="00077BDC" w:rsidRDefault="00077BDC" w:rsidP="00D9328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szCs w:val="24"/>
              </w:rPr>
            </w:pPr>
            <w:r w:rsidRPr="00077BDC">
              <w:rPr>
                <w:kern w:val="0"/>
                <w:szCs w:val="24"/>
              </w:rPr>
              <w:t xml:space="preserve">Duración: </w:t>
            </w:r>
            <w:r w:rsidR="007808F9">
              <w:rPr>
                <w:kern w:val="0"/>
                <w:szCs w:val="24"/>
              </w:rPr>
              <w:t xml:space="preserve">1 año </w:t>
            </w:r>
          </w:p>
          <w:p w:rsidR="00BE64FB" w:rsidRPr="00077BDC" w:rsidRDefault="00FA5D8A" w:rsidP="00BE64FB">
            <w:pPr>
              <w:pStyle w:val="Listaconvietas"/>
              <w:numPr>
                <w:ilvl w:val="0"/>
                <w:numId w:val="30"/>
              </w:numPr>
              <w:spacing w:after="0" w:line="276" w:lineRule="auto"/>
              <w:rPr>
                <w:rFonts w:ascii="Komika Title" w:hAnsi="Komika Title"/>
                <w:color w:val="B85A22" w:themeColor="accent2" w:themeShade="BF"/>
                <w:sz w:val="28"/>
                <w:lang w:val="es-ES"/>
              </w:rPr>
            </w:pPr>
            <w:r>
              <w:rPr>
                <w:b/>
                <w:szCs w:val="24"/>
              </w:rPr>
              <w:t>ATHLETIC GY</w:t>
            </w:r>
            <w:r w:rsidRPr="00441D32">
              <w:rPr>
                <w:b/>
                <w:szCs w:val="24"/>
              </w:rPr>
              <w:t>M</w:t>
            </w:r>
          </w:p>
          <w:p w:rsidR="00FA5D8A" w:rsidRDefault="00BE64FB" w:rsidP="00BE64FB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szCs w:val="24"/>
              </w:rPr>
            </w:pPr>
            <w:r w:rsidRPr="00077BDC">
              <w:rPr>
                <w:szCs w:val="24"/>
              </w:rPr>
              <w:t xml:space="preserve">Cargo: </w:t>
            </w:r>
            <w:r w:rsidR="00FA5D8A">
              <w:rPr>
                <w:szCs w:val="24"/>
              </w:rPr>
              <w:t>Entrenador</w:t>
            </w:r>
          </w:p>
          <w:p w:rsidR="00BE64FB" w:rsidRPr="0057315D" w:rsidRDefault="00BE64FB" w:rsidP="00BE64FB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szCs w:val="24"/>
              </w:rPr>
            </w:pPr>
            <w:r w:rsidRPr="0057315D">
              <w:rPr>
                <w:szCs w:val="24"/>
              </w:rPr>
              <w:t xml:space="preserve">Duración: </w:t>
            </w:r>
            <w:r w:rsidR="007808F9">
              <w:rPr>
                <w:szCs w:val="24"/>
              </w:rPr>
              <w:t>1 año y 4</w:t>
            </w:r>
            <w:r w:rsidR="007808F9">
              <w:t xml:space="preserve"> meses</w:t>
            </w:r>
          </w:p>
          <w:p w:rsidR="00077BDC" w:rsidRPr="00077BDC" w:rsidRDefault="00FA5D8A" w:rsidP="00D93287">
            <w:pPr>
              <w:pStyle w:val="Listaconvietas"/>
              <w:numPr>
                <w:ilvl w:val="0"/>
                <w:numId w:val="30"/>
              </w:numPr>
              <w:spacing w:after="0" w:line="276" w:lineRule="auto"/>
              <w:rPr>
                <w:rFonts w:ascii="Komika Title" w:hAnsi="Komika Title"/>
                <w:color w:val="B85A22" w:themeColor="accent2" w:themeShade="BF"/>
                <w:sz w:val="28"/>
                <w:lang w:val="es-ES"/>
              </w:rPr>
            </w:pPr>
            <w:r>
              <w:rPr>
                <w:b/>
                <w:szCs w:val="24"/>
              </w:rPr>
              <w:t>EDWUAR GY</w:t>
            </w:r>
            <w:r w:rsidRPr="00441D32">
              <w:rPr>
                <w:b/>
                <w:szCs w:val="24"/>
              </w:rPr>
              <w:t>M</w:t>
            </w:r>
            <w:r>
              <w:rPr>
                <w:b/>
                <w:szCs w:val="24"/>
              </w:rPr>
              <w:t xml:space="preserve"> FITNESS CENTER</w:t>
            </w:r>
          </w:p>
          <w:p w:rsidR="00077BDC" w:rsidRPr="00077BDC" w:rsidRDefault="00077BDC" w:rsidP="00D93287">
            <w:pPr>
              <w:pStyle w:val="Listaconvietas"/>
              <w:numPr>
                <w:ilvl w:val="0"/>
                <w:numId w:val="0"/>
              </w:numPr>
              <w:tabs>
                <w:tab w:val="left" w:pos="2955"/>
              </w:tabs>
              <w:spacing w:after="0" w:line="276" w:lineRule="auto"/>
              <w:ind w:left="360"/>
              <w:rPr>
                <w:szCs w:val="24"/>
              </w:rPr>
            </w:pPr>
            <w:r w:rsidRPr="00077BDC">
              <w:rPr>
                <w:szCs w:val="24"/>
              </w:rPr>
              <w:t xml:space="preserve">Cargo: </w:t>
            </w:r>
            <w:r w:rsidR="00FA5D8A">
              <w:rPr>
                <w:szCs w:val="24"/>
              </w:rPr>
              <w:t>Entrenador</w:t>
            </w:r>
            <w:r w:rsidRPr="00077BDC">
              <w:rPr>
                <w:szCs w:val="24"/>
              </w:rPr>
              <w:tab/>
            </w:r>
          </w:p>
          <w:p w:rsidR="00B47BB3" w:rsidRPr="0057315D" w:rsidRDefault="00BE64FB" w:rsidP="00BE64FB">
            <w:pPr>
              <w:pStyle w:val="Listaconvietas"/>
              <w:numPr>
                <w:ilvl w:val="0"/>
                <w:numId w:val="0"/>
              </w:numPr>
              <w:tabs>
                <w:tab w:val="center" w:pos="4633"/>
              </w:tabs>
              <w:spacing w:after="0" w:line="276" w:lineRule="auto"/>
              <w:ind w:left="360"/>
              <w:rPr>
                <w:szCs w:val="24"/>
              </w:rPr>
            </w:pPr>
            <w:r w:rsidRPr="0057315D">
              <w:rPr>
                <w:szCs w:val="24"/>
              </w:rPr>
              <w:t xml:space="preserve">Duración: </w:t>
            </w:r>
            <w:r w:rsidR="007808F9">
              <w:rPr>
                <w:szCs w:val="24"/>
              </w:rPr>
              <w:t>1 año y 8</w:t>
            </w:r>
            <w:r w:rsidR="007808F9">
              <w:t xml:space="preserve"> meses</w:t>
            </w:r>
          </w:p>
          <w:p w:rsidR="00B47BB3" w:rsidRPr="00B47BB3" w:rsidRDefault="00B47BB3" w:rsidP="00B47BB3">
            <w:pPr>
              <w:pStyle w:val="Listaconvietas"/>
              <w:numPr>
                <w:ilvl w:val="0"/>
                <w:numId w:val="30"/>
              </w:numPr>
              <w:spacing w:after="0" w:line="276" w:lineRule="auto"/>
              <w:rPr>
                <w:rFonts w:ascii="Komika Title" w:hAnsi="Komika Title"/>
                <w:color w:val="B85A22" w:themeColor="accent2" w:themeShade="BF"/>
                <w:sz w:val="28"/>
                <w:lang w:val="es-ES"/>
              </w:rPr>
            </w:pPr>
            <w:r>
              <w:rPr>
                <w:b/>
                <w:szCs w:val="24"/>
              </w:rPr>
              <w:t>SCHLU</w:t>
            </w:r>
            <w:r w:rsidRPr="00441D32">
              <w:rPr>
                <w:b/>
                <w:szCs w:val="24"/>
              </w:rPr>
              <w:t>M</w:t>
            </w:r>
            <w:r>
              <w:rPr>
                <w:b/>
                <w:szCs w:val="24"/>
              </w:rPr>
              <w:t>BERGER</w:t>
            </w:r>
            <w:r w:rsidR="00474578">
              <w:rPr>
                <w:b/>
                <w:szCs w:val="24"/>
              </w:rPr>
              <w:t xml:space="preserve"> VENEZUELA</w:t>
            </w:r>
            <w:r>
              <w:rPr>
                <w:b/>
                <w:szCs w:val="24"/>
              </w:rPr>
              <w:t>, S.A</w:t>
            </w:r>
            <w:r w:rsidR="00783FF6">
              <w:rPr>
                <w:b/>
                <w:szCs w:val="24"/>
              </w:rPr>
              <w:t>.</w:t>
            </w:r>
          </w:p>
          <w:p w:rsidR="00B47BB3" w:rsidRDefault="00B47BB3" w:rsidP="00B47BB3">
            <w:pPr>
              <w:pStyle w:val="Listaconvietas"/>
              <w:numPr>
                <w:ilvl w:val="0"/>
                <w:numId w:val="0"/>
              </w:numPr>
              <w:tabs>
                <w:tab w:val="center" w:pos="4633"/>
              </w:tabs>
              <w:spacing w:after="0" w:line="276" w:lineRule="auto"/>
              <w:ind w:left="360"/>
              <w:rPr>
                <w:szCs w:val="24"/>
              </w:rPr>
            </w:pPr>
            <w:r w:rsidRPr="00077BDC">
              <w:rPr>
                <w:szCs w:val="24"/>
              </w:rPr>
              <w:t xml:space="preserve">Cargo: </w:t>
            </w:r>
            <w:r>
              <w:rPr>
                <w:szCs w:val="24"/>
              </w:rPr>
              <w:t xml:space="preserve">Preparador Físico </w:t>
            </w:r>
            <w:r w:rsidR="009F26CB">
              <w:rPr>
                <w:szCs w:val="24"/>
              </w:rPr>
              <w:t xml:space="preserve">/ Entrenador  </w:t>
            </w:r>
          </w:p>
          <w:p w:rsidR="0057315D" w:rsidRDefault="00B47BB3" w:rsidP="007808F9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ind w:left="360"/>
              <w:rPr>
                <w:rFonts w:ascii="Komika Title" w:hAnsi="Komika Title"/>
                <w:color w:val="B85A22" w:themeColor="accent2" w:themeShade="BF"/>
                <w:sz w:val="28"/>
                <w:lang w:val="es-ES"/>
              </w:rPr>
            </w:pPr>
            <w:r>
              <w:rPr>
                <w:szCs w:val="24"/>
              </w:rPr>
              <w:t xml:space="preserve">Duración: Octubre 2013 </w:t>
            </w:r>
            <w:r w:rsidR="009F26CB">
              <w:rPr>
                <w:szCs w:val="24"/>
              </w:rPr>
              <w:t>- 2016</w:t>
            </w:r>
          </w:p>
          <w:p w:rsidR="0057315D" w:rsidRDefault="0057315D" w:rsidP="00077BD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rFonts w:ascii="Komika Title" w:hAnsi="Komika Title"/>
                <w:color w:val="B85A22" w:themeColor="accent2" w:themeShade="BF"/>
                <w:sz w:val="28"/>
                <w:lang w:val="es-ES"/>
              </w:rPr>
            </w:pPr>
          </w:p>
          <w:p w:rsidR="00DE2F90" w:rsidRPr="002A2FC3" w:rsidRDefault="00350150" w:rsidP="00FA5D8A">
            <w:pPr>
              <w:pStyle w:val="Listaconvietas"/>
              <w:numPr>
                <w:ilvl w:val="0"/>
                <w:numId w:val="0"/>
              </w:numPr>
              <w:shd w:val="clear" w:color="auto" w:fill="BED3E4" w:themeFill="accent1" w:themeFillTint="99"/>
              <w:spacing w:after="0" w:line="240" w:lineRule="auto"/>
              <w:rPr>
                <w:rFonts w:ascii="Komika Title" w:hAnsi="Komika Title"/>
                <w:sz w:val="36"/>
                <w:lang w:val="es-ES"/>
              </w:rPr>
            </w:pPr>
            <w:r>
              <w:rPr>
                <w:rFonts w:ascii="Komika Title" w:hAnsi="Komika Title"/>
                <w:sz w:val="32"/>
                <w:lang w:val="es-ES"/>
              </w:rPr>
              <w:t>APTITUDES Y HABILIDADES</w:t>
            </w:r>
          </w:p>
          <w:p w:rsidR="005F3EAB" w:rsidRPr="005F3EAB" w:rsidRDefault="005F3EAB" w:rsidP="005F3EA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  <w:rPr>
                <w:b/>
                <w:szCs w:val="24"/>
              </w:rPr>
            </w:pPr>
          </w:p>
          <w:p w:rsidR="0000743E" w:rsidRPr="00732471" w:rsidRDefault="00350150" w:rsidP="0000743E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rFonts w:ascii="Tw Cen MT" w:hAnsi="Tw Cen MT" w:cs="Tw Cen MT"/>
                <w:kern w:val="0"/>
                <w:sz w:val="24"/>
                <w:szCs w:val="24"/>
              </w:rPr>
            </w:pPr>
            <w:r w:rsidRPr="00732471">
              <w:rPr>
                <w:rFonts w:ascii="Tw Cen MT" w:hAnsi="Tw Cen MT" w:cs="Tw Cen MT"/>
                <w:kern w:val="0"/>
                <w:sz w:val="24"/>
                <w:szCs w:val="24"/>
              </w:rPr>
              <w:t>Facilidad de adaptación a</w:t>
            </w:r>
            <w:r w:rsidR="0000743E" w:rsidRPr="00732471">
              <w:rPr>
                <w:rFonts w:ascii="Tw Cen MT" w:hAnsi="Tw Cen MT" w:cs="Tw Cen MT"/>
                <w:kern w:val="0"/>
                <w:sz w:val="24"/>
                <w:szCs w:val="24"/>
              </w:rPr>
              <w:t xml:space="preserve"> nuevos ambientes y situaciones</w:t>
            </w:r>
          </w:p>
          <w:p w:rsidR="00350150" w:rsidRPr="00350150" w:rsidRDefault="00350150" w:rsidP="00350150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kern w:val="0"/>
                <w:sz w:val="24"/>
                <w:szCs w:val="24"/>
              </w:rPr>
            </w:pPr>
            <w:r w:rsidRPr="00350150">
              <w:rPr>
                <w:rFonts w:ascii="Tw Cen MT" w:hAnsi="Tw Cen MT" w:cs="Tw Cen MT"/>
                <w:kern w:val="0"/>
                <w:sz w:val="24"/>
                <w:szCs w:val="24"/>
              </w:rPr>
              <w:t>Facilidad y habilidad para el aprendizaje</w:t>
            </w:r>
          </w:p>
          <w:p w:rsidR="00350150" w:rsidRPr="00350150" w:rsidRDefault="00350150" w:rsidP="00350150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kern w:val="0"/>
                <w:sz w:val="24"/>
                <w:szCs w:val="24"/>
              </w:rPr>
            </w:pPr>
            <w:r w:rsidRPr="00350150">
              <w:rPr>
                <w:rFonts w:ascii="Tw Cen MT" w:hAnsi="Tw Cen MT" w:cs="Tw Cen MT"/>
                <w:kern w:val="0"/>
                <w:sz w:val="24"/>
                <w:szCs w:val="24"/>
              </w:rPr>
              <w:t>Responsabilidad y alto nivel de compromiso con objetivos trazados y planteados</w:t>
            </w:r>
          </w:p>
          <w:p w:rsidR="00350150" w:rsidRPr="00350150" w:rsidRDefault="00350150" w:rsidP="00350150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kern w:val="0"/>
                <w:sz w:val="24"/>
                <w:szCs w:val="24"/>
              </w:rPr>
            </w:pPr>
            <w:r w:rsidRPr="00350150">
              <w:rPr>
                <w:rFonts w:ascii="Tw Cen MT" w:hAnsi="Tw Cen MT" w:cs="Tw Cen MT"/>
                <w:kern w:val="0"/>
                <w:sz w:val="24"/>
                <w:szCs w:val="24"/>
              </w:rPr>
              <w:t>Capacidad y Liderazgo</w:t>
            </w:r>
          </w:p>
          <w:p w:rsidR="00350150" w:rsidRPr="00350150" w:rsidRDefault="00350150" w:rsidP="00350150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kern w:val="0"/>
                <w:sz w:val="24"/>
                <w:szCs w:val="24"/>
              </w:rPr>
            </w:pPr>
            <w:r w:rsidRPr="00350150">
              <w:rPr>
                <w:rFonts w:ascii="Tw Cen MT" w:hAnsi="Tw Cen MT" w:cs="Tw Cen MT"/>
                <w:kern w:val="0"/>
                <w:sz w:val="24"/>
                <w:szCs w:val="24"/>
              </w:rPr>
              <w:t>Habili</w:t>
            </w:r>
            <w:r w:rsidR="0000743E">
              <w:rPr>
                <w:kern w:val="0"/>
                <w:sz w:val="24"/>
                <w:szCs w:val="24"/>
              </w:rPr>
              <w:t>dad para el trabajo en equipo</w:t>
            </w:r>
          </w:p>
          <w:p w:rsidR="00350150" w:rsidRPr="00350150" w:rsidRDefault="00350150" w:rsidP="00350150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kern w:val="0"/>
                <w:sz w:val="24"/>
                <w:szCs w:val="24"/>
              </w:rPr>
            </w:pPr>
            <w:r w:rsidRPr="00350150">
              <w:rPr>
                <w:rFonts w:ascii="Tw Cen MT" w:hAnsi="Tw Cen MT" w:cs="Tw Cen MT"/>
                <w:kern w:val="0"/>
                <w:sz w:val="24"/>
                <w:szCs w:val="24"/>
              </w:rPr>
              <w:t>Organizado – Proactivo</w:t>
            </w:r>
          </w:p>
          <w:p w:rsidR="00732471" w:rsidRPr="00EE47C0" w:rsidRDefault="00350150" w:rsidP="00732471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rFonts w:ascii="Tw Cen MT" w:hAnsi="Tw Cen MT" w:cs="Tw Cen MT"/>
                <w:kern w:val="0"/>
                <w:sz w:val="24"/>
                <w:szCs w:val="24"/>
                <w:lang w:val="en-US"/>
              </w:rPr>
            </w:pPr>
            <w:r w:rsidRPr="00581A66">
              <w:rPr>
                <w:rFonts w:ascii="Tw Cen MT" w:hAnsi="Tw Cen MT" w:cs="Tw Cen MT"/>
                <w:kern w:val="0"/>
                <w:sz w:val="24"/>
                <w:szCs w:val="24"/>
                <w:lang w:val="en-US"/>
              </w:rPr>
              <w:t>Dominio Básico de Programas Microsoft Office (Word, Power Point</w:t>
            </w:r>
            <w:r w:rsidRPr="00581A66">
              <w:rPr>
                <w:kern w:val="0"/>
                <w:sz w:val="24"/>
                <w:szCs w:val="24"/>
                <w:lang w:val="en-US"/>
              </w:rPr>
              <w:t>)</w:t>
            </w:r>
          </w:p>
          <w:p w:rsidR="00D004DE" w:rsidRPr="00732471" w:rsidRDefault="00732471" w:rsidP="00732471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rFonts w:ascii="Tw Cen MT" w:hAnsi="Tw Cen MT" w:cs="Tw Cen MT"/>
                <w:kern w:val="0"/>
                <w:sz w:val="24"/>
                <w:szCs w:val="24"/>
              </w:rPr>
            </w:pPr>
            <w:r>
              <w:rPr>
                <w:rFonts w:ascii="Tw Cen MT" w:hAnsi="Tw Cen MT" w:cs="Tw Cen MT"/>
                <w:kern w:val="0"/>
                <w:sz w:val="24"/>
                <w:szCs w:val="24"/>
              </w:rPr>
              <w:t>Destreza para realizar clases de Bailoterapia,</w:t>
            </w:r>
            <w:r>
              <w:rPr>
                <w:rFonts w:ascii="Tw Cen MT" w:hAnsi="Tw Cen MT" w:cs="Tw Cen MT"/>
                <w:kern w:val="0"/>
                <w:sz w:val="24"/>
                <w:szCs w:val="24"/>
                <w:lang w:val="es-ES"/>
              </w:rPr>
              <w:t xml:space="preserve"> Reductivos</w:t>
            </w:r>
            <w:r>
              <w:rPr>
                <w:rFonts w:ascii="Tw Cen MT" w:hAnsi="Tw Cen MT" w:cs="Tw Cen MT"/>
                <w:kern w:val="0"/>
                <w:sz w:val="24"/>
                <w:szCs w:val="24"/>
              </w:rPr>
              <w:t xml:space="preserve"> y</w:t>
            </w:r>
            <w:r>
              <w:rPr>
                <w:rFonts w:ascii="Tw Cen MT" w:hAnsi="Tw Cen MT" w:cs="Tw Cen MT"/>
                <w:kern w:val="0"/>
                <w:sz w:val="24"/>
                <w:szCs w:val="24"/>
                <w:lang w:val="es-ES"/>
              </w:rPr>
              <w:t xml:space="preserve"> Funcional</w:t>
            </w:r>
          </w:p>
        </w:tc>
      </w:tr>
      <w:tr w:rsidR="00F96B71" w:rsidTr="0000743E">
        <w:trPr>
          <w:trHeight w:val="28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96B71" w:rsidRPr="00EE47C0" w:rsidRDefault="00F96B71" w:rsidP="00D004DE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0743E" w:rsidRPr="002A2FC3" w:rsidRDefault="0000743E" w:rsidP="0000743E">
            <w:pPr>
              <w:pStyle w:val="Listaconvietas"/>
              <w:numPr>
                <w:ilvl w:val="0"/>
                <w:numId w:val="0"/>
              </w:numPr>
              <w:shd w:val="clear" w:color="auto" w:fill="BED3E4" w:themeFill="accent1" w:themeFillTint="99"/>
              <w:spacing w:after="0" w:line="240" w:lineRule="auto"/>
              <w:rPr>
                <w:rFonts w:ascii="Komika Title" w:hAnsi="Komika Title"/>
                <w:sz w:val="36"/>
                <w:lang w:val="es-ES"/>
              </w:rPr>
            </w:pPr>
            <w:r>
              <w:rPr>
                <w:rFonts w:ascii="Komika Title" w:hAnsi="Komika Title"/>
                <w:sz w:val="32"/>
                <w:lang w:val="es-ES"/>
              </w:rPr>
              <w:t>REFERENCIAS PERSONALES</w:t>
            </w:r>
          </w:p>
          <w:p w:rsidR="0000743E" w:rsidRDefault="0000743E" w:rsidP="00007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rFonts w:ascii="Tw Cen MT" w:hAnsi="Tw Cen MT" w:cs="Tw Cen MT"/>
                <w:kern w:val="0"/>
                <w:szCs w:val="24"/>
              </w:rPr>
            </w:pPr>
          </w:p>
          <w:p w:rsidR="0000743E" w:rsidRPr="0000743E" w:rsidRDefault="0000743E" w:rsidP="0000743E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b/>
                <w:kern w:val="0"/>
                <w:sz w:val="24"/>
                <w:szCs w:val="24"/>
              </w:rPr>
            </w:pPr>
            <w:r>
              <w:rPr>
                <w:rFonts w:ascii="Tw Cen MT" w:hAnsi="Tw Cen MT" w:cs="Tw Cen MT"/>
                <w:b/>
                <w:kern w:val="0"/>
                <w:sz w:val="24"/>
                <w:szCs w:val="24"/>
                <w:lang w:val="es-ES"/>
              </w:rPr>
              <w:t xml:space="preserve">Edwards Estrada </w:t>
            </w:r>
          </w:p>
          <w:p w:rsidR="0000743E" w:rsidRDefault="0000743E" w:rsidP="00007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rFonts w:ascii="Tw Cen MT" w:hAnsi="Tw Cen MT" w:cs="Tw Cen MT"/>
                <w:kern w:val="0"/>
                <w:szCs w:val="24"/>
              </w:rPr>
            </w:pPr>
            <w:r>
              <w:rPr>
                <w:rFonts w:ascii="Tw Cen MT" w:hAnsi="Tw Cen MT" w:cs="Tw Cen MT"/>
                <w:kern w:val="0"/>
                <w:szCs w:val="24"/>
              </w:rPr>
              <w:t>Teléfonos: (+5</w:t>
            </w:r>
            <w:r>
              <w:rPr>
                <w:rFonts w:ascii="Tw Cen MT" w:hAnsi="Tw Cen MT" w:cs="Tw Cen MT"/>
                <w:kern w:val="0"/>
                <w:szCs w:val="24"/>
                <w:lang w:val="es-ES"/>
              </w:rPr>
              <w:t>07</w:t>
            </w:r>
            <w:r>
              <w:rPr>
                <w:rFonts w:ascii="Tw Cen MT" w:hAnsi="Tw Cen MT" w:cs="Tw Cen MT"/>
                <w:kern w:val="0"/>
                <w:szCs w:val="24"/>
              </w:rPr>
              <w:t xml:space="preserve">) </w:t>
            </w:r>
            <w:r>
              <w:rPr>
                <w:rFonts w:ascii="Tw Cen MT" w:hAnsi="Tw Cen MT" w:cs="Tw Cen MT"/>
                <w:kern w:val="0"/>
                <w:szCs w:val="24"/>
                <w:lang w:val="es-ES"/>
              </w:rPr>
              <w:t>6981</w:t>
            </w:r>
            <w:r w:rsidR="00EE47C0">
              <w:rPr>
                <w:rFonts w:ascii="Tw Cen MT" w:hAnsi="Tw Cen MT" w:cs="Tw Cen MT"/>
                <w:kern w:val="0"/>
                <w:szCs w:val="24"/>
                <w:lang w:val="es-ES"/>
              </w:rPr>
              <w:t>-</w:t>
            </w:r>
            <w:r>
              <w:rPr>
                <w:rFonts w:ascii="Tw Cen MT" w:hAnsi="Tw Cen MT" w:cs="Tw Cen MT"/>
                <w:kern w:val="0"/>
                <w:szCs w:val="24"/>
                <w:lang w:val="es-ES"/>
              </w:rPr>
              <w:t>5906</w:t>
            </w:r>
          </w:p>
          <w:p w:rsidR="0000743E" w:rsidRDefault="0000743E" w:rsidP="00007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rFonts w:ascii="Tw Cen MT" w:hAnsi="Tw Cen MT" w:cs="Tw Cen MT"/>
                <w:kern w:val="0"/>
                <w:szCs w:val="24"/>
              </w:rPr>
            </w:pPr>
          </w:p>
          <w:p w:rsidR="0000743E" w:rsidRPr="0000743E" w:rsidRDefault="0000743E" w:rsidP="0000743E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b/>
                <w:kern w:val="0"/>
                <w:sz w:val="24"/>
                <w:szCs w:val="24"/>
              </w:rPr>
            </w:pPr>
            <w:r>
              <w:rPr>
                <w:rFonts w:ascii="Tw Cen MT" w:hAnsi="Tw Cen MT" w:cs="Tw Cen MT"/>
                <w:b/>
                <w:kern w:val="0"/>
                <w:sz w:val="24"/>
                <w:szCs w:val="24"/>
                <w:lang w:val="es-ES"/>
              </w:rPr>
              <w:t xml:space="preserve">Edmundo </w:t>
            </w:r>
            <w:r w:rsidR="00EE47C0">
              <w:rPr>
                <w:rFonts w:ascii="Tw Cen MT" w:hAnsi="Tw Cen MT" w:cs="Tw Cen MT"/>
                <w:b/>
                <w:kern w:val="0"/>
                <w:sz w:val="24"/>
                <w:szCs w:val="24"/>
                <w:lang w:val="es-ES"/>
              </w:rPr>
              <w:t>Marín</w:t>
            </w:r>
            <w:r>
              <w:rPr>
                <w:rFonts w:ascii="Tw Cen MT" w:hAnsi="Tw Cen MT" w:cs="Tw Cen MT"/>
                <w:b/>
                <w:kern w:val="0"/>
                <w:sz w:val="24"/>
                <w:szCs w:val="24"/>
                <w:lang w:val="es-ES"/>
              </w:rPr>
              <w:t xml:space="preserve"> </w:t>
            </w:r>
          </w:p>
          <w:p w:rsidR="0000743E" w:rsidRDefault="0000743E" w:rsidP="00007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rFonts w:ascii="Tw Cen MT" w:hAnsi="Tw Cen MT" w:cs="Tw Cen MT"/>
                <w:kern w:val="0"/>
                <w:szCs w:val="24"/>
              </w:rPr>
            </w:pPr>
            <w:r>
              <w:rPr>
                <w:rFonts w:ascii="Tw Cen MT" w:hAnsi="Tw Cen MT" w:cs="Tw Cen MT"/>
                <w:kern w:val="0"/>
                <w:szCs w:val="24"/>
              </w:rPr>
              <w:t>Teléfonos: (+5</w:t>
            </w:r>
            <w:r>
              <w:rPr>
                <w:rFonts w:ascii="Tw Cen MT" w:hAnsi="Tw Cen MT" w:cs="Tw Cen MT"/>
                <w:kern w:val="0"/>
                <w:szCs w:val="24"/>
                <w:lang w:val="es-ES"/>
              </w:rPr>
              <w:t>07</w:t>
            </w:r>
            <w:r>
              <w:rPr>
                <w:rFonts w:ascii="Tw Cen MT" w:hAnsi="Tw Cen MT" w:cs="Tw Cen MT"/>
                <w:kern w:val="0"/>
                <w:szCs w:val="24"/>
              </w:rPr>
              <w:t>)</w:t>
            </w:r>
            <w:r>
              <w:rPr>
                <w:rFonts w:ascii="Tw Cen MT" w:hAnsi="Tw Cen MT" w:cs="Tw Cen MT"/>
                <w:kern w:val="0"/>
                <w:szCs w:val="24"/>
                <w:lang w:val="es-ES"/>
              </w:rPr>
              <w:t xml:space="preserve"> 6312-2589</w:t>
            </w:r>
          </w:p>
          <w:p w:rsidR="0000743E" w:rsidRPr="003912A9" w:rsidRDefault="0000743E" w:rsidP="00007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rFonts w:ascii="Komika Title" w:hAnsi="Komika Title"/>
                <w:color w:val="00CC99"/>
                <w:sz w:val="28"/>
                <w:lang w:val="es-ES"/>
              </w:rPr>
            </w:pPr>
          </w:p>
        </w:tc>
      </w:tr>
    </w:tbl>
    <w:p w:rsidR="00674565" w:rsidRPr="00006520" w:rsidRDefault="00674565" w:rsidP="00F432BE"/>
    <w:sectPr w:rsidR="00674565" w:rsidRPr="00006520" w:rsidSect="00315C76">
      <w:headerReference w:type="default" r:id="rId12"/>
      <w:footerReference w:type="default" r:id="rId13"/>
      <w:pgSz w:w="12240" w:h="15840" w:code="1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1CA" w:rsidRDefault="00E031CA">
      <w:pPr>
        <w:spacing w:after="0" w:line="240" w:lineRule="auto"/>
      </w:pPr>
      <w:r>
        <w:separator/>
      </w:r>
    </w:p>
  </w:endnote>
  <w:endnote w:type="continuationSeparator" w:id="0">
    <w:p w:rsidR="00E031CA" w:rsidRDefault="00E0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mika Title">
    <w:altName w:val="Franklin Gothic Medium Con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E2D" w:rsidRPr="00C07304" w:rsidRDefault="00C12E2D"/>
  <w:p w:rsidR="00C12E2D" w:rsidRPr="00C07304" w:rsidRDefault="007215A3" w:rsidP="00C07304">
    <w:pPr>
      <w:pStyle w:val="Piedepginaimpar"/>
      <w:pBdr>
        <w:top w:val="single" w:sz="4" w:space="0" w:color="94B6D2" w:themeColor="accent1"/>
      </w:pBdr>
      <w:rPr>
        <w:color w:val="auto"/>
      </w:rPr>
    </w:pPr>
    <w:r w:rsidRPr="00C07304">
      <w:rPr>
        <w:color w:val="auto"/>
        <w:lang w:val="es-ES"/>
      </w:rPr>
      <w:t xml:space="preserve">Página </w:t>
    </w:r>
    <w:r w:rsidR="005E40E4" w:rsidRPr="00C07304">
      <w:rPr>
        <w:color w:val="auto"/>
      </w:rPr>
      <w:fldChar w:fldCharType="begin"/>
    </w:r>
    <w:r w:rsidRPr="00C07304">
      <w:rPr>
        <w:color w:val="auto"/>
      </w:rPr>
      <w:instrText>PAGE   \* MERGEFORMAT</w:instrText>
    </w:r>
    <w:r w:rsidR="005E40E4" w:rsidRPr="00C07304">
      <w:rPr>
        <w:color w:val="auto"/>
      </w:rPr>
      <w:fldChar w:fldCharType="separate"/>
    </w:r>
    <w:r w:rsidR="00EE47C0" w:rsidRPr="00EE47C0">
      <w:rPr>
        <w:noProof/>
        <w:color w:val="auto"/>
        <w:sz w:val="24"/>
        <w:szCs w:val="24"/>
        <w:lang w:val="es-ES"/>
      </w:rPr>
      <w:t>2</w:t>
    </w:r>
    <w:r w:rsidR="005E40E4" w:rsidRPr="00C07304">
      <w:rPr>
        <w:color w:val="auto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1CA" w:rsidRDefault="00E031CA">
      <w:pPr>
        <w:spacing w:after="0" w:line="240" w:lineRule="auto"/>
      </w:pPr>
      <w:r>
        <w:separator/>
      </w:r>
    </w:p>
  </w:footnote>
  <w:footnote w:type="continuationSeparator" w:id="0">
    <w:p w:rsidR="00E031CA" w:rsidRDefault="00E03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uto"/>
        <w:sz w:val="24"/>
      </w:rPr>
      <w:alias w:val="Autor"/>
      <w:id w:val="5384246"/>
      <w:placeholder>
        <w:docPart w:val="BFEF9EE930C14DC78A1CC6832DE77AE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C12E2D" w:rsidRPr="00C07304" w:rsidRDefault="00A90FC1">
        <w:pPr>
          <w:pStyle w:val="Encabezadoimpar"/>
          <w:rPr>
            <w:color w:val="auto"/>
            <w:sz w:val="24"/>
          </w:rPr>
        </w:pPr>
        <w:r>
          <w:rPr>
            <w:color w:val="auto"/>
            <w:sz w:val="24"/>
          </w:rPr>
          <w:t>Albenis José Castro Vargas</w:t>
        </w:r>
      </w:p>
    </w:sdtContent>
  </w:sdt>
  <w:p w:rsidR="00C12E2D" w:rsidRDefault="00C12E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E7B3CE7"/>
    <w:multiLevelType w:val="hybridMultilevel"/>
    <w:tmpl w:val="8BCA2C1A"/>
    <w:lvl w:ilvl="0" w:tplc="A386D6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590847"/>
    <w:multiLevelType w:val="hybridMultilevel"/>
    <w:tmpl w:val="9BA0DE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51A85179"/>
    <w:multiLevelType w:val="hybridMultilevel"/>
    <w:tmpl w:val="65504816"/>
    <w:lvl w:ilvl="0" w:tplc="2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894623"/>
    <w:multiLevelType w:val="hybridMultilevel"/>
    <w:tmpl w:val="01906A64"/>
    <w:lvl w:ilvl="0" w:tplc="200A0005">
      <w:start w:val="1"/>
      <w:numFmt w:val="bullet"/>
      <w:lvlText w:val=""/>
      <w:lvlJc w:val="left"/>
      <w:pPr>
        <w:ind w:left="671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61914F6E"/>
    <w:multiLevelType w:val="hybridMultilevel"/>
    <w:tmpl w:val="28943ACA"/>
    <w:lvl w:ilvl="0" w:tplc="A386D6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6531E3"/>
    <w:multiLevelType w:val="hybridMultilevel"/>
    <w:tmpl w:val="95A8D43C"/>
    <w:lvl w:ilvl="0" w:tplc="A386D6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9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9"/>
  </w:num>
  <w:num w:numId="28">
    <w:abstractNumId w:val="11"/>
  </w:num>
  <w:num w:numId="29">
    <w:abstractNumId w:val="6"/>
  </w:num>
  <w:num w:numId="30">
    <w:abstractNumId w:val="13"/>
  </w:num>
  <w:num w:numId="31">
    <w:abstractNumId w:val="10"/>
  </w:num>
  <w:num w:numId="32">
    <w:abstractNumId w:val="1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15A3"/>
    <w:rsid w:val="00000837"/>
    <w:rsid w:val="00006520"/>
    <w:rsid w:val="0000743E"/>
    <w:rsid w:val="00013480"/>
    <w:rsid w:val="000262F6"/>
    <w:rsid w:val="00034EB6"/>
    <w:rsid w:val="000725C5"/>
    <w:rsid w:val="00074D41"/>
    <w:rsid w:val="00077BDC"/>
    <w:rsid w:val="00083D9F"/>
    <w:rsid w:val="00084E51"/>
    <w:rsid w:val="000A31DE"/>
    <w:rsid w:val="000D1C58"/>
    <w:rsid w:val="0011751C"/>
    <w:rsid w:val="00177413"/>
    <w:rsid w:val="00183CB6"/>
    <w:rsid w:val="00191302"/>
    <w:rsid w:val="001A286F"/>
    <w:rsid w:val="001D7D94"/>
    <w:rsid w:val="002047AB"/>
    <w:rsid w:val="00266770"/>
    <w:rsid w:val="002962BD"/>
    <w:rsid w:val="002A2FAD"/>
    <w:rsid w:val="002A2FC3"/>
    <w:rsid w:val="002D753B"/>
    <w:rsid w:val="003028A6"/>
    <w:rsid w:val="00315C76"/>
    <w:rsid w:val="00321166"/>
    <w:rsid w:val="00340932"/>
    <w:rsid w:val="00350150"/>
    <w:rsid w:val="003617AE"/>
    <w:rsid w:val="003838C0"/>
    <w:rsid w:val="003912A9"/>
    <w:rsid w:val="003949DA"/>
    <w:rsid w:val="003A7439"/>
    <w:rsid w:val="003D2B03"/>
    <w:rsid w:val="00401DDA"/>
    <w:rsid w:val="00432E99"/>
    <w:rsid w:val="00441D32"/>
    <w:rsid w:val="004430A6"/>
    <w:rsid w:val="0046770A"/>
    <w:rsid w:val="00473DFF"/>
    <w:rsid w:val="00474578"/>
    <w:rsid w:val="004B7BCD"/>
    <w:rsid w:val="004D32D7"/>
    <w:rsid w:val="004E1BB4"/>
    <w:rsid w:val="005278BB"/>
    <w:rsid w:val="0057315D"/>
    <w:rsid w:val="00581A66"/>
    <w:rsid w:val="005B344A"/>
    <w:rsid w:val="005C1BD9"/>
    <w:rsid w:val="005C60F5"/>
    <w:rsid w:val="005D67EC"/>
    <w:rsid w:val="005E40E4"/>
    <w:rsid w:val="005F3EAB"/>
    <w:rsid w:val="0062316E"/>
    <w:rsid w:val="006427F2"/>
    <w:rsid w:val="006710AB"/>
    <w:rsid w:val="00674565"/>
    <w:rsid w:val="006745B1"/>
    <w:rsid w:val="00681428"/>
    <w:rsid w:val="006A06DA"/>
    <w:rsid w:val="006F2593"/>
    <w:rsid w:val="006F481D"/>
    <w:rsid w:val="0070288E"/>
    <w:rsid w:val="007215A3"/>
    <w:rsid w:val="00732471"/>
    <w:rsid w:val="00735730"/>
    <w:rsid w:val="007808F9"/>
    <w:rsid w:val="00783FF6"/>
    <w:rsid w:val="00802182"/>
    <w:rsid w:val="008123EB"/>
    <w:rsid w:val="00822C72"/>
    <w:rsid w:val="0084320C"/>
    <w:rsid w:val="00863C41"/>
    <w:rsid w:val="008B1505"/>
    <w:rsid w:val="008D4636"/>
    <w:rsid w:val="008F236C"/>
    <w:rsid w:val="008F6ACF"/>
    <w:rsid w:val="00927AC1"/>
    <w:rsid w:val="0093462A"/>
    <w:rsid w:val="00973C41"/>
    <w:rsid w:val="00975044"/>
    <w:rsid w:val="00987063"/>
    <w:rsid w:val="009913F4"/>
    <w:rsid w:val="009D1CA4"/>
    <w:rsid w:val="009F26CB"/>
    <w:rsid w:val="00A036CA"/>
    <w:rsid w:val="00A0769F"/>
    <w:rsid w:val="00A90FC1"/>
    <w:rsid w:val="00AC74F4"/>
    <w:rsid w:val="00AE6CAB"/>
    <w:rsid w:val="00B11A5B"/>
    <w:rsid w:val="00B445C7"/>
    <w:rsid w:val="00B47BB3"/>
    <w:rsid w:val="00B7601D"/>
    <w:rsid w:val="00B94F36"/>
    <w:rsid w:val="00BB3BB5"/>
    <w:rsid w:val="00BB5BFA"/>
    <w:rsid w:val="00BC4E0E"/>
    <w:rsid w:val="00BE07E7"/>
    <w:rsid w:val="00BE64FB"/>
    <w:rsid w:val="00C07304"/>
    <w:rsid w:val="00C1294B"/>
    <w:rsid w:val="00C12E2D"/>
    <w:rsid w:val="00C41EA7"/>
    <w:rsid w:val="00C42644"/>
    <w:rsid w:val="00C70B28"/>
    <w:rsid w:val="00CC4F51"/>
    <w:rsid w:val="00CC7220"/>
    <w:rsid w:val="00CF181C"/>
    <w:rsid w:val="00CF38D6"/>
    <w:rsid w:val="00CF65F8"/>
    <w:rsid w:val="00D004DE"/>
    <w:rsid w:val="00D10378"/>
    <w:rsid w:val="00D51B29"/>
    <w:rsid w:val="00D80C4B"/>
    <w:rsid w:val="00D813BC"/>
    <w:rsid w:val="00D93287"/>
    <w:rsid w:val="00D976BE"/>
    <w:rsid w:val="00DD3160"/>
    <w:rsid w:val="00DE2F90"/>
    <w:rsid w:val="00DF6B99"/>
    <w:rsid w:val="00E031CA"/>
    <w:rsid w:val="00E03818"/>
    <w:rsid w:val="00E2177C"/>
    <w:rsid w:val="00E5364E"/>
    <w:rsid w:val="00E7101D"/>
    <w:rsid w:val="00E73628"/>
    <w:rsid w:val="00EE47C0"/>
    <w:rsid w:val="00F07E20"/>
    <w:rsid w:val="00F125FF"/>
    <w:rsid w:val="00F432BE"/>
    <w:rsid w:val="00F5629E"/>
    <w:rsid w:val="00F96B71"/>
    <w:rsid w:val="00FA5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2D"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C12E2D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C12E2D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C12E2D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C12E2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C12E2D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C12E2D"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C12E2D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C12E2D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C12E2D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C12E2D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C12E2D"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C12E2D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rsid w:val="00C12E2D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rsid w:val="00C12E2D"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rsid w:val="00C12E2D"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sid w:val="00C12E2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E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E2D"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rsid w:val="00C12E2D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FFFFFF" w:themeColor="background1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C12E2D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sid w:val="00C12E2D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C12E2D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rsid w:val="00C12E2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2D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rsid w:val="00C12E2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2E2D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C12E2D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E2D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E2D"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E2D"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E2D"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E2D"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E2D"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E2D"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E2D"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12E2D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C12E2D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C12E2D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E2D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C12E2D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C12E2D"/>
    <w:pPr>
      <w:ind w:left="360" w:hanging="360"/>
    </w:pPr>
  </w:style>
  <w:style w:type="paragraph" w:styleId="Lista2">
    <w:name w:val="List 2"/>
    <w:basedOn w:val="Normal"/>
    <w:uiPriority w:val="99"/>
    <w:unhideWhenUsed/>
    <w:rsid w:val="00C12E2D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C12E2D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C12E2D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C12E2D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C12E2D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C12E2D"/>
    <w:pPr>
      <w:ind w:left="720"/>
      <w:contextualSpacing/>
    </w:pPr>
  </w:style>
  <w:style w:type="numbering" w:customStyle="1" w:styleId="Estilodelistamediano">
    <w:name w:val="Estilo de lista mediano"/>
    <w:uiPriority w:val="99"/>
    <w:rsid w:val="00C12E2D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C12E2D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C12E2D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C12E2D"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rsid w:val="00C12E2D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C12E2D"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rsid w:val="00C12E2D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12E2D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sid w:val="00C12E2D"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sid w:val="00C12E2D"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C12E2D"/>
    <w:pPr>
      <w:ind w:left="220" w:hanging="220"/>
    </w:pPr>
  </w:style>
  <w:style w:type="paragraph" w:styleId="Ttulo">
    <w:name w:val="Title"/>
    <w:basedOn w:val="Normal"/>
    <w:link w:val="TtuloCar"/>
    <w:uiPriority w:val="10"/>
    <w:rsid w:val="00C12E2D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12E2D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rsid w:val="00C12E2D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C12E2D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C12E2D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rsid w:val="00C12E2D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rsid w:val="00C12E2D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C12E2D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C12E2D"/>
  </w:style>
  <w:style w:type="paragraph" w:customStyle="1" w:styleId="Nombredelacompaa">
    <w:name w:val="Nombre de la compañía"/>
    <w:basedOn w:val="Normal"/>
    <w:uiPriority w:val="4"/>
    <w:qFormat/>
    <w:rsid w:val="00C12E2D"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2D"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C12E2D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C12E2D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C12E2D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C12E2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C12E2D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C12E2D"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C12E2D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C12E2D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C12E2D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C12E2D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C12E2D"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C12E2D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rsid w:val="00C12E2D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rsid w:val="00C12E2D"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rsid w:val="00C12E2D"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sid w:val="00C12E2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E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E2D"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rsid w:val="00C12E2D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FFFFFF" w:themeColor="background1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C12E2D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sid w:val="00C12E2D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C12E2D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rsid w:val="00C12E2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2D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rsid w:val="00C12E2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2E2D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C12E2D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E2D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E2D"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E2D"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E2D"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E2D"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E2D"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E2D"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E2D"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12E2D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C12E2D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C12E2D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E2D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C12E2D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C12E2D"/>
    <w:pPr>
      <w:ind w:left="360" w:hanging="360"/>
    </w:pPr>
  </w:style>
  <w:style w:type="paragraph" w:styleId="Lista2">
    <w:name w:val="List 2"/>
    <w:basedOn w:val="Normal"/>
    <w:uiPriority w:val="99"/>
    <w:unhideWhenUsed/>
    <w:rsid w:val="00C12E2D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C12E2D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C12E2D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C12E2D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C12E2D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C12E2D"/>
    <w:pPr>
      <w:ind w:left="720"/>
      <w:contextualSpacing/>
    </w:pPr>
  </w:style>
  <w:style w:type="numbering" w:customStyle="1" w:styleId="Estilodelistamediano">
    <w:name w:val="Estilo de lista mediano"/>
    <w:uiPriority w:val="99"/>
    <w:rsid w:val="00C12E2D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C12E2D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C12E2D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C12E2D"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rsid w:val="00C12E2D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C12E2D"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rsid w:val="00C12E2D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12E2D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sid w:val="00C12E2D"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sid w:val="00C12E2D"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C12E2D"/>
    <w:pPr>
      <w:ind w:left="220" w:hanging="220"/>
    </w:pPr>
  </w:style>
  <w:style w:type="paragraph" w:styleId="Ttulo">
    <w:name w:val="Title"/>
    <w:basedOn w:val="Normal"/>
    <w:link w:val="TtuloCar"/>
    <w:uiPriority w:val="10"/>
    <w:rsid w:val="00C12E2D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12E2D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C12E2D"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rsid w:val="00C12E2D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C12E2D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C12E2D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rsid w:val="00C12E2D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rsid w:val="00C12E2D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C12E2D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C12E2D"/>
  </w:style>
  <w:style w:type="paragraph" w:customStyle="1" w:styleId="Nombredelacompaa">
    <w:name w:val="Nombre de la compañía"/>
    <w:basedOn w:val="Normal"/>
    <w:uiPriority w:val="4"/>
    <w:qFormat/>
    <w:rsid w:val="00C12E2D"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ira\Downloads\TS101773071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E249EB46104FD4B3267A19773F5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4CFC1-CA78-4B6A-9A59-64D57C60D7B9}"/>
      </w:docPartPr>
      <w:docPartBody>
        <w:p w:rsidR="00010808" w:rsidRDefault="00FD3557">
          <w:pPr>
            <w:pStyle w:val="92E249EB46104FD4B3267A19773F575F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BFEF9EE930C14DC78A1CC6832DE77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FAA0A-D404-459D-8FBB-DF31BC041B2C}"/>
      </w:docPartPr>
      <w:docPartBody>
        <w:p w:rsidR="00010808" w:rsidRDefault="00FD3557">
          <w:pPr>
            <w:pStyle w:val="BFEF9EE930C14DC78A1CC6832DE77AE2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mika Titl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3557"/>
    <w:rsid w:val="00007443"/>
    <w:rsid w:val="00010808"/>
    <w:rsid w:val="000576AB"/>
    <w:rsid w:val="00061DCB"/>
    <w:rsid w:val="000755F0"/>
    <w:rsid w:val="000C51B1"/>
    <w:rsid w:val="001B5139"/>
    <w:rsid w:val="00290885"/>
    <w:rsid w:val="002E5877"/>
    <w:rsid w:val="003B7269"/>
    <w:rsid w:val="004626D2"/>
    <w:rsid w:val="005435CE"/>
    <w:rsid w:val="005D75C4"/>
    <w:rsid w:val="007F73FB"/>
    <w:rsid w:val="00872667"/>
    <w:rsid w:val="00967592"/>
    <w:rsid w:val="00A92D0C"/>
    <w:rsid w:val="00AD431E"/>
    <w:rsid w:val="00AF2992"/>
    <w:rsid w:val="00B56104"/>
    <w:rsid w:val="00C80E0B"/>
    <w:rsid w:val="00D4066D"/>
    <w:rsid w:val="00E2093F"/>
    <w:rsid w:val="00FD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8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010808"/>
    <w:rPr>
      <w:color w:val="808080"/>
    </w:rPr>
  </w:style>
  <w:style w:type="paragraph" w:customStyle="1" w:styleId="B1B5C0BD7AA5489CB372E84D7F211F14">
    <w:name w:val="B1B5C0BD7AA5489CB372E84D7F211F14"/>
    <w:rsid w:val="00010808"/>
  </w:style>
  <w:style w:type="paragraph" w:customStyle="1" w:styleId="92E249EB46104FD4B3267A19773F575F">
    <w:name w:val="92E249EB46104FD4B3267A19773F575F"/>
    <w:rsid w:val="00010808"/>
  </w:style>
  <w:style w:type="paragraph" w:customStyle="1" w:styleId="FDA13AB13EFF46BDA1E1C45E2449CF14">
    <w:name w:val="FDA13AB13EFF46BDA1E1C45E2449CF14"/>
    <w:rsid w:val="00010808"/>
  </w:style>
  <w:style w:type="paragraph" w:customStyle="1" w:styleId="37DF3B18BD744ABE9F21645DF63A3DBC">
    <w:name w:val="37DF3B18BD744ABE9F21645DF63A3DBC"/>
    <w:rsid w:val="00010808"/>
  </w:style>
  <w:style w:type="paragraph" w:customStyle="1" w:styleId="4B2D27A6A8314D4882EF5AE4C01BB77D">
    <w:name w:val="4B2D27A6A8314D4882EF5AE4C01BB77D"/>
    <w:rsid w:val="00010808"/>
  </w:style>
  <w:style w:type="paragraph" w:customStyle="1" w:styleId="D29AE72418A64D42A7768BA4B11039D9">
    <w:name w:val="D29AE72418A64D42A7768BA4B11039D9"/>
    <w:rsid w:val="00010808"/>
  </w:style>
  <w:style w:type="paragraph" w:customStyle="1" w:styleId="813E8EE0CD3E4AD68883DFB67B34C52D">
    <w:name w:val="813E8EE0CD3E4AD68883DFB67B34C52D"/>
    <w:rsid w:val="00010808"/>
  </w:style>
  <w:style w:type="paragraph" w:customStyle="1" w:styleId="0F8DB03B276F4850A4E0C913F78D8E21">
    <w:name w:val="0F8DB03B276F4850A4E0C913F78D8E21"/>
    <w:rsid w:val="00010808"/>
  </w:style>
  <w:style w:type="paragraph" w:customStyle="1" w:styleId="A2489466B7CB4B4BA8033AE69265C6B1">
    <w:name w:val="A2489466B7CB4B4BA8033AE69265C6B1"/>
    <w:rsid w:val="00010808"/>
  </w:style>
  <w:style w:type="paragraph" w:customStyle="1" w:styleId="76E4F1EA8FE9438990D930CC5A9FA037">
    <w:name w:val="76E4F1EA8FE9438990D930CC5A9FA037"/>
    <w:rsid w:val="00010808"/>
  </w:style>
  <w:style w:type="paragraph" w:customStyle="1" w:styleId="F7F79C6209054297A292EABD5074B013">
    <w:name w:val="F7F79C6209054297A292EABD5074B013"/>
    <w:rsid w:val="00010808"/>
  </w:style>
  <w:style w:type="paragraph" w:customStyle="1" w:styleId="1851766F134C4DCFAFD84D9DD3AD0C3A">
    <w:name w:val="1851766F134C4DCFAFD84D9DD3AD0C3A"/>
    <w:rsid w:val="00010808"/>
  </w:style>
  <w:style w:type="paragraph" w:customStyle="1" w:styleId="9FE35EDC69E644788B8B4B4C9810D4FC">
    <w:name w:val="9FE35EDC69E644788B8B4B4C9810D4FC"/>
    <w:rsid w:val="00010808"/>
  </w:style>
  <w:style w:type="paragraph" w:customStyle="1" w:styleId="F381A30D068442C9B1DAB057C3BC0E9E">
    <w:name w:val="F381A30D068442C9B1DAB057C3BC0E9E"/>
    <w:rsid w:val="00010808"/>
  </w:style>
  <w:style w:type="paragraph" w:customStyle="1" w:styleId="A2A953B61FE24039BB7D08E89D257CC1">
    <w:name w:val="A2A953B61FE24039BB7D08E89D257CC1"/>
    <w:rsid w:val="00010808"/>
  </w:style>
  <w:style w:type="paragraph" w:customStyle="1" w:styleId="57218ED42E4C41098ED0053AE2D9727E">
    <w:name w:val="57218ED42E4C41098ED0053AE2D9727E"/>
    <w:rsid w:val="00010808"/>
  </w:style>
  <w:style w:type="paragraph" w:customStyle="1" w:styleId="A0D62EBC3B6A451B902225424663A59B">
    <w:name w:val="A0D62EBC3B6A451B902225424663A59B"/>
    <w:rsid w:val="00010808"/>
  </w:style>
  <w:style w:type="paragraph" w:customStyle="1" w:styleId="BFEF9EE930C14DC78A1CC6832DE77AE2">
    <w:name w:val="BFEF9EE930C14DC78A1CC6832DE77AE2"/>
    <w:rsid w:val="00010808"/>
  </w:style>
  <w:style w:type="paragraph" w:customStyle="1" w:styleId="8C0748532267473A8A3DE75C6BECE0DC">
    <w:name w:val="8C0748532267473A8A3DE75C6BECE0DC"/>
    <w:rsid w:val="000C51B1"/>
    <w:rPr>
      <w:lang w:val="es-ES" w:eastAsia="es-ES"/>
    </w:rPr>
  </w:style>
  <w:style w:type="paragraph" w:customStyle="1" w:styleId="273E5D8196E149CF9F4BF1DF53C8C149">
    <w:name w:val="273E5D8196E149CF9F4BF1DF53C8C149"/>
    <w:rsid w:val="000C51B1"/>
    <w:rPr>
      <w:lang w:val="es-ES" w:eastAsia="es-ES"/>
    </w:rPr>
  </w:style>
  <w:style w:type="paragraph" w:customStyle="1" w:styleId="A4F2FFC916DB4A3191148825976E5898">
    <w:name w:val="A4F2FFC916DB4A3191148825976E5898"/>
    <w:rsid w:val="000C51B1"/>
    <w:rPr>
      <w:lang w:val="es-ES" w:eastAsia="es-ES"/>
    </w:rPr>
  </w:style>
  <w:style w:type="paragraph" w:customStyle="1" w:styleId="6EC44972476642B39F4C668D251E4323">
    <w:name w:val="6EC44972476642B39F4C668D251E4323"/>
    <w:rsid w:val="000C51B1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19CE4-FBB4-4634-8B0C-3DFB8564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TS101773071 (1)</Template>
  <TotalTime>138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RevolucionUnattended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Albenis José Castro Vargas</dc:creator>
  <cp:lastModifiedBy>Luffi</cp:lastModifiedBy>
  <cp:revision>33</cp:revision>
  <cp:lastPrinted>2016-05-03T16:58:00Z</cp:lastPrinted>
  <dcterms:created xsi:type="dcterms:W3CDTF">2016-03-09T15:07:00Z</dcterms:created>
  <dcterms:modified xsi:type="dcterms:W3CDTF">2016-06-23T01:32:00Z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