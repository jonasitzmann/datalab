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26C" w:rsidRPr="00EA5110" w:rsidRDefault="004A7B25" w:rsidP="000A0993">
      <w:pPr>
        <w:pStyle w:val="Ttulo5"/>
        <w:tabs>
          <w:tab w:val="left" w:pos="3004"/>
        </w:tabs>
        <w:jc w:val="center"/>
        <w:rPr>
          <w:rStyle w:val="Ttulodellibro"/>
          <w:rFonts w:ascii="Bookman Old Style" w:hAnsi="Bookman Old Style"/>
          <w:color w:val="auto"/>
          <w:sz w:val="36"/>
          <w:szCs w:val="36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545E1F2" wp14:editId="74F9E850">
            <wp:simplePos x="0" y="0"/>
            <wp:positionH relativeFrom="margin">
              <wp:posOffset>4838700</wp:posOffset>
            </wp:positionH>
            <wp:positionV relativeFrom="margin">
              <wp:posOffset>-1047115</wp:posOffset>
            </wp:positionV>
            <wp:extent cx="1162050" cy="16192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6" t="7236" r="10154" b="20403"/>
                    <a:stretch/>
                  </pic:blipFill>
                  <pic:spPr bwMode="auto">
                    <a:xfrm>
                      <a:off x="0" y="0"/>
                      <a:ext cx="11620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993">
        <w:rPr>
          <w:rStyle w:val="Ttulodellibro"/>
          <w:rFonts w:ascii="Bookman Old Style" w:hAnsi="Bookman Old Style"/>
          <w:color w:val="auto"/>
          <w:sz w:val="36"/>
          <w:szCs w:val="36"/>
        </w:rPr>
        <w:t>Leyla Regina N</w:t>
      </w:r>
      <w:r w:rsidR="00EE0444" w:rsidRPr="00EA5110">
        <w:rPr>
          <w:rStyle w:val="Ttulodellibro"/>
          <w:rFonts w:ascii="Bookman Old Style" w:hAnsi="Bookman Old Style"/>
          <w:color w:val="auto"/>
          <w:sz w:val="36"/>
          <w:szCs w:val="36"/>
        </w:rPr>
        <w:t>avarrete</w:t>
      </w:r>
    </w:p>
    <w:p w:rsidR="0059226C" w:rsidRPr="00EA5110" w:rsidRDefault="00377555" w:rsidP="00377555">
      <w:pPr>
        <w:tabs>
          <w:tab w:val="left" w:pos="7548"/>
        </w:tabs>
        <w:rPr>
          <w:rFonts w:asciiTheme="minorHAnsi" w:hAnsiTheme="minorHAnsi"/>
        </w:rPr>
      </w:pPr>
      <w:r w:rsidRPr="00EA5110">
        <w:rPr>
          <w:rFonts w:asciiTheme="minorHAnsi" w:hAnsiTheme="minorHAnsi"/>
        </w:rPr>
        <w:tab/>
      </w:r>
    </w:p>
    <w:p w:rsidR="0059226C" w:rsidRPr="00EA5110" w:rsidRDefault="0059226C">
      <w:pPr>
        <w:rPr>
          <w:rFonts w:asciiTheme="minorHAnsi" w:hAnsiTheme="minorHAnsi"/>
        </w:rPr>
      </w:pPr>
    </w:p>
    <w:tbl>
      <w:tblPr>
        <w:tblStyle w:val="Tablanormal1"/>
        <w:tblW w:w="11128" w:type="dxa"/>
        <w:jc w:val="center"/>
        <w:tblInd w:w="0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7"/>
        <w:gridCol w:w="8041"/>
      </w:tblGrid>
      <w:tr w:rsidR="00EA5110" w:rsidRPr="004A7B25" w:rsidTr="00282ED3">
        <w:trPr>
          <w:trHeight w:val="164"/>
          <w:jc w:val="center"/>
        </w:trPr>
        <w:tc>
          <w:tcPr>
            <w:tcW w:w="3087" w:type="dxa"/>
            <w:shd w:val="clear" w:color="auto" w:fill="auto"/>
          </w:tcPr>
          <w:p w:rsidR="00CD1D95" w:rsidRPr="00EA5110" w:rsidRDefault="007668B7" w:rsidP="000176D7">
            <w:pPr>
              <w:pStyle w:val="Informacindecontacto"/>
              <w:spacing w:line="276" w:lineRule="auto"/>
              <w:jc w:val="left"/>
              <w:rPr>
                <w:sz w:val="24"/>
                <w:szCs w:val="24"/>
                <w:lang w:val="es-ES"/>
              </w:rPr>
            </w:pPr>
            <w:r w:rsidRPr="00EA5110">
              <w:rPr>
                <w:b/>
                <w:sz w:val="24"/>
                <w:szCs w:val="24"/>
                <w:lang w:val="es-ES"/>
              </w:rPr>
              <w:t>Di</w:t>
            </w:r>
            <w:r w:rsidR="00351B3D" w:rsidRPr="00EA5110">
              <w:rPr>
                <w:b/>
                <w:sz w:val="24"/>
                <w:szCs w:val="24"/>
                <w:lang w:val="es-ES"/>
              </w:rPr>
              <w:t>rección:</w:t>
            </w:r>
          </w:p>
          <w:p w:rsidR="00EE0444" w:rsidRPr="00EA5110" w:rsidRDefault="00EE0444" w:rsidP="00CD1D95">
            <w:pPr>
              <w:pStyle w:val="Informacindecontacto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  <w:r w:rsidRPr="00EA5110">
              <w:rPr>
                <w:sz w:val="24"/>
                <w:szCs w:val="24"/>
                <w:lang w:val="es-ES"/>
              </w:rPr>
              <w:t xml:space="preserve">B°. </w:t>
            </w:r>
            <w:r w:rsidR="00136F35" w:rsidRPr="00EA5110">
              <w:rPr>
                <w:sz w:val="24"/>
                <w:szCs w:val="24"/>
                <w:lang w:val="es-ES"/>
              </w:rPr>
              <w:t xml:space="preserve">Santa </w:t>
            </w:r>
            <w:r w:rsidR="00603EA2">
              <w:rPr>
                <w:sz w:val="24"/>
                <w:szCs w:val="24"/>
                <w:lang w:val="es-ES"/>
              </w:rPr>
              <w:t xml:space="preserve">Ana </w:t>
            </w:r>
            <w:r w:rsidR="00136F35" w:rsidRPr="00EA5110">
              <w:rPr>
                <w:sz w:val="24"/>
                <w:szCs w:val="24"/>
                <w:lang w:val="es-ES"/>
              </w:rPr>
              <w:t>Sur</w:t>
            </w:r>
            <w:r w:rsidRPr="00EA5110">
              <w:rPr>
                <w:sz w:val="24"/>
                <w:szCs w:val="24"/>
                <w:lang w:val="es-ES"/>
              </w:rPr>
              <w:t xml:space="preserve">. </w:t>
            </w:r>
            <w:r w:rsidR="00136F35" w:rsidRPr="00EA5110">
              <w:rPr>
                <w:sz w:val="24"/>
                <w:szCs w:val="24"/>
                <w:lang w:val="es-ES"/>
              </w:rPr>
              <w:t xml:space="preserve">Del </w:t>
            </w:r>
            <w:r w:rsidR="001A73AF">
              <w:rPr>
                <w:sz w:val="24"/>
                <w:szCs w:val="24"/>
                <w:lang w:val="es-ES"/>
              </w:rPr>
              <w:t xml:space="preserve">costado este del </w:t>
            </w:r>
            <w:r w:rsidR="00136F35" w:rsidRPr="00EA5110">
              <w:rPr>
                <w:sz w:val="24"/>
                <w:szCs w:val="24"/>
                <w:lang w:val="es-ES"/>
              </w:rPr>
              <w:t>parque de San Ignacio 3 cuadras al sur</w:t>
            </w:r>
            <w:r w:rsidRPr="00EA5110">
              <w:rPr>
                <w:sz w:val="24"/>
                <w:szCs w:val="24"/>
                <w:lang w:val="es-ES"/>
              </w:rPr>
              <w:t>.</w:t>
            </w:r>
            <w:r w:rsidR="001A73AF">
              <w:rPr>
                <w:sz w:val="24"/>
                <w:szCs w:val="24"/>
                <w:lang w:val="es-ES"/>
              </w:rPr>
              <w:t xml:space="preserve"> M. D.</w:t>
            </w:r>
          </w:p>
          <w:p w:rsidR="005B782F" w:rsidRPr="00EA5110" w:rsidRDefault="005B782F" w:rsidP="00351B3D">
            <w:pPr>
              <w:pStyle w:val="Informacindecontacto"/>
              <w:jc w:val="left"/>
              <w:rPr>
                <w:sz w:val="24"/>
                <w:szCs w:val="24"/>
                <w:lang w:val="es-ES"/>
              </w:rPr>
            </w:pPr>
          </w:p>
          <w:p w:rsidR="002A42D0" w:rsidRDefault="00351B3D" w:rsidP="00CD1D95">
            <w:pPr>
              <w:pStyle w:val="Informacindecontacto"/>
              <w:spacing w:line="276" w:lineRule="auto"/>
              <w:jc w:val="both"/>
              <w:rPr>
                <w:b/>
                <w:sz w:val="24"/>
                <w:szCs w:val="24"/>
                <w:lang w:val="es-ES"/>
              </w:rPr>
            </w:pPr>
            <w:r w:rsidRPr="00EA5110">
              <w:rPr>
                <w:b/>
                <w:sz w:val="24"/>
                <w:szCs w:val="24"/>
                <w:lang w:val="es-ES"/>
              </w:rPr>
              <w:t>Celular:</w:t>
            </w:r>
            <w:r w:rsidR="002A42D0">
              <w:rPr>
                <w:b/>
                <w:sz w:val="24"/>
                <w:szCs w:val="24"/>
                <w:lang w:val="es-ES"/>
              </w:rPr>
              <w:t xml:space="preserve">    </w:t>
            </w:r>
          </w:p>
          <w:p w:rsidR="005B782F" w:rsidRPr="00EA5110" w:rsidRDefault="000A0993" w:rsidP="00786705">
            <w:pPr>
              <w:pStyle w:val="Informacindecontacto"/>
              <w:spacing w:before="240" w:line="276" w:lineRule="auto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7837-6887 </w:t>
            </w:r>
            <w:r w:rsidR="00351B3D" w:rsidRPr="00EA5110">
              <w:rPr>
                <w:sz w:val="24"/>
                <w:szCs w:val="24"/>
                <w:lang w:val="es-ES"/>
              </w:rPr>
              <w:t>Movistar.</w:t>
            </w:r>
          </w:p>
          <w:p w:rsidR="000B126B" w:rsidRPr="00EA5110" w:rsidRDefault="000B126B" w:rsidP="000B126B">
            <w:pPr>
              <w:pStyle w:val="Textoindependiente"/>
              <w:rPr>
                <w:sz w:val="24"/>
                <w:szCs w:val="24"/>
                <w:lang w:val="es-ES"/>
              </w:rPr>
            </w:pPr>
          </w:p>
          <w:p w:rsidR="005B782F" w:rsidRPr="00EA5110" w:rsidRDefault="00055B15" w:rsidP="00CD1D95">
            <w:pPr>
              <w:pStyle w:val="Informacindecontacto"/>
              <w:spacing w:line="276" w:lineRule="auto"/>
              <w:jc w:val="both"/>
              <w:rPr>
                <w:sz w:val="24"/>
                <w:szCs w:val="24"/>
                <w:lang w:val="es-NI"/>
              </w:rPr>
            </w:pPr>
            <w:r w:rsidRPr="00EA5110">
              <w:rPr>
                <w:b/>
                <w:sz w:val="24"/>
                <w:szCs w:val="24"/>
                <w:lang w:val="es-NI"/>
              </w:rPr>
              <w:t>Cé</w:t>
            </w:r>
            <w:r w:rsidR="00351B3D" w:rsidRPr="00EA5110">
              <w:rPr>
                <w:b/>
                <w:sz w:val="24"/>
                <w:szCs w:val="24"/>
                <w:lang w:val="es-NI"/>
              </w:rPr>
              <w:t>dula:</w:t>
            </w:r>
            <w:r w:rsidR="00351B3D" w:rsidRPr="00EA5110">
              <w:rPr>
                <w:sz w:val="24"/>
                <w:szCs w:val="24"/>
                <w:lang w:val="es-NI"/>
              </w:rPr>
              <w:t xml:space="preserve">                                    001-</w:t>
            </w:r>
            <w:r w:rsidR="000A0993">
              <w:rPr>
                <w:sz w:val="24"/>
                <w:szCs w:val="24"/>
                <w:lang w:val="es-NI"/>
              </w:rPr>
              <w:t>241297-1025K</w:t>
            </w:r>
          </w:p>
          <w:p w:rsidR="00EE0444" w:rsidRPr="00EA5110" w:rsidRDefault="00EE0444" w:rsidP="00EE0444">
            <w:pPr>
              <w:pStyle w:val="Textoindependiente"/>
              <w:spacing w:before="0" w:after="0"/>
              <w:rPr>
                <w:sz w:val="24"/>
                <w:szCs w:val="24"/>
                <w:lang w:val="es-NI"/>
              </w:rPr>
            </w:pPr>
          </w:p>
          <w:p w:rsidR="005B782F" w:rsidRPr="00EA5110" w:rsidRDefault="00351B3D" w:rsidP="00351B3D">
            <w:pPr>
              <w:pStyle w:val="Informacindecontacto"/>
              <w:jc w:val="left"/>
              <w:rPr>
                <w:sz w:val="24"/>
                <w:szCs w:val="24"/>
                <w:lang w:val="es-NI"/>
              </w:rPr>
            </w:pPr>
            <w:r w:rsidRPr="00EA5110">
              <w:rPr>
                <w:b/>
                <w:sz w:val="24"/>
                <w:szCs w:val="24"/>
                <w:lang w:val="es-NI"/>
              </w:rPr>
              <w:t>E-mail:</w:t>
            </w:r>
          </w:p>
          <w:p w:rsidR="00CE13C4" w:rsidRDefault="00603EA2" w:rsidP="00CD1D95">
            <w:pPr>
              <w:pStyle w:val="Textoindependiente"/>
              <w:ind w:left="0"/>
              <w:jc w:val="left"/>
              <w:rPr>
                <w:rStyle w:val="Hipervnculo"/>
                <w:color w:val="auto"/>
                <w:sz w:val="24"/>
                <w:szCs w:val="24"/>
                <w:u w:val="none"/>
                <w:lang w:val="es-NI"/>
              </w:rPr>
            </w:pPr>
            <w:proofErr w:type="spellStart"/>
            <w:r>
              <w:rPr>
                <w:rStyle w:val="Hipervnculo"/>
                <w:color w:val="auto"/>
                <w:sz w:val="24"/>
                <w:szCs w:val="24"/>
                <w:u w:val="none"/>
                <w:lang w:val="es-NI"/>
              </w:rPr>
              <w:t>r</w:t>
            </w:r>
            <w:r w:rsidR="000A0993" w:rsidRPr="000A0993">
              <w:rPr>
                <w:rStyle w:val="Hipervnculo"/>
                <w:color w:val="auto"/>
                <w:sz w:val="24"/>
                <w:szCs w:val="24"/>
                <w:u w:val="none"/>
                <w:lang w:val="es-NI"/>
              </w:rPr>
              <w:t>egina</w:t>
            </w:r>
            <w:r w:rsidR="00CE13C4">
              <w:rPr>
                <w:rStyle w:val="Hipervnculo"/>
                <w:color w:val="auto"/>
                <w:sz w:val="24"/>
                <w:szCs w:val="24"/>
                <w:u w:val="none"/>
                <w:lang w:val="es-NI"/>
              </w:rPr>
              <w:t>navarrete</w:t>
            </w:r>
            <w:proofErr w:type="spellEnd"/>
          </w:p>
          <w:p w:rsidR="00EE0444" w:rsidRPr="00F82666" w:rsidRDefault="00CE13C4" w:rsidP="00CD1D95">
            <w:pPr>
              <w:pStyle w:val="Textoindependiente"/>
              <w:ind w:left="0"/>
              <w:jc w:val="left"/>
              <w:rPr>
                <w:rStyle w:val="Hipervnculo"/>
                <w:color w:val="auto"/>
                <w:u w:val="none"/>
                <w:lang w:val="es-NI"/>
              </w:rPr>
            </w:pPr>
            <w:r>
              <w:rPr>
                <w:rStyle w:val="Hipervnculo"/>
                <w:color w:val="auto"/>
                <w:sz w:val="24"/>
                <w:szCs w:val="24"/>
                <w:u w:val="none"/>
                <w:lang w:val="es-NI"/>
              </w:rPr>
              <w:t>@</w:t>
            </w:r>
            <w:r w:rsidR="000A0993">
              <w:rPr>
                <w:rStyle w:val="Hipervnculo"/>
                <w:color w:val="auto"/>
                <w:sz w:val="24"/>
                <w:szCs w:val="24"/>
                <w:u w:val="none"/>
                <w:lang w:val="es-NI"/>
              </w:rPr>
              <w:t>yahoo</w:t>
            </w:r>
            <w:r>
              <w:rPr>
                <w:rStyle w:val="Hipervnculo"/>
                <w:color w:val="auto"/>
                <w:sz w:val="24"/>
                <w:szCs w:val="24"/>
                <w:u w:val="none"/>
                <w:lang w:val="es-NI"/>
              </w:rPr>
              <w:t>.com</w:t>
            </w:r>
          </w:p>
          <w:p w:rsidR="00EE0444" w:rsidRPr="00EA5110" w:rsidRDefault="00EE0444" w:rsidP="00EE0444">
            <w:pPr>
              <w:pStyle w:val="Textoindependiente"/>
              <w:spacing w:before="0" w:after="0"/>
              <w:ind w:left="0"/>
              <w:rPr>
                <w:sz w:val="24"/>
                <w:szCs w:val="24"/>
                <w:lang w:val="es-NI"/>
              </w:rPr>
            </w:pPr>
          </w:p>
          <w:p w:rsidR="00351B3D" w:rsidRPr="00EA5110" w:rsidRDefault="00351B3D" w:rsidP="00CD1D95">
            <w:pPr>
              <w:pStyle w:val="Textoindependiente"/>
              <w:spacing w:line="276" w:lineRule="auto"/>
              <w:ind w:left="0"/>
              <w:jc w:val="left"/>
              <w:rPr>
                <w:sz w:val="24"/>
                <w:szCs w:val="24"/>
                <w:lang w:val="es-ES"/>
              </w:rPr>
            </w:pPr>
            <w:r w:rsidRPr="00EA5110">
              <w:rPr>
                <w:b/>
                <w:sz w:val="24"/>
                <w:szCs w:val="24"/>
                <w:lang w:val="es-ES"/>
              </w:rPr>
              <w:t>Estado Civil:</w:t>
            </w:r>
            <w:r w:rsidR="00AB6026">
              <w:rPr>
                <w:b/>
                <w:sz w:val="24"/>
                <w:szCs w:val="24"/>
                <w:lang w:val="es-ES"/>
              </w:rPr>
              <w:t xml:space="preserve"> </w:t>
            </w:r>
            <w:r w:rsidR="00EE0444" w:rsidRPr="00EA5110">
              <w:rPr>
                <w:sz w:val="24"/>
                <w:szCs w:val="24"/>
                <w:lang w:val="es-ES"/>
              </w:rPr>
              <w:t>Soltera</w:t>
            </w:r>
          </w:p>
          <w:p w:rsidR="00EE0444" w:rsidRPr="00EA5110" w:rsidRDefault="00EE0444" w:rsidP="00EE0444">
            <w:pPr>
              <w:pStyle w:val="Textoindependiente"/>
              <w:spacing w:before="0" w:after="0"/>
              <w:ind w:left="0"/>
              <w:jc w:val="left"/>
              <w:rPr>
                <w:b/>
                <w:sz w:val="24"/>
                <w:szCs w:val="24"/>
                <w:lang w:val="es-ES"/>
              </w:rPr>
            </w:pPr>
          </w:p>
          <w:p w:rsidR="005B782F" w:rsidRPr="00EA5110" w:rsidRDefault="005B782F" w:rsidP="00CD1D95">
            <w:pPr>
              <w:spacing w:line="276" w:lineRule="auto"/>
              <w:jc w:val="both"/>
              <w:rPr>
                <w:lang w:val="es-ES"/>
              </w:rPr>
            </w:pPr>
          </w:p>
        </w:tc>
        <w:tc>
          <w:tcPr>
            <w:tcW w:w="8041" w:type="dxa"/>
            <w:shd w:val="clear" w:color="auto" w:fill="auto"/>
          </w:tcPr>
          <w:p w:rsidR="005B782F" w:rsidRPr="00DA22F4" w:rsidRDefault="005B782F" w:rsidP="00657E2D">
            <w:pPr>
              <w:rPr>
                <w:rFonts w:ascii="Times New Roman" w:hAnsi="Times New Roman"/>
                <w:b/>
                <w:sz w:val="32"/>
                <w:szCs w:val="28"/>
                <w:lang w:val="es-ES" w:bidi="ar-SA"/>
              </w:rPr>
            </w:pPr>
            <w:r w:rsidRPr="00DA22F4">
              <w:rPr>
                <w:rFonts w:ascii="Times New Roman" w:hAnsi="Times New Roman"/>
                <w:b/>
                <w:sz w:val="32"/>
                <w:szCs w:val="28"/>
                <w:lang w:val="es-ES" w:bidi="ar-SA"/>
              </w:rPr>
              <w:t>Objetivo</w:t>
            </w:r>
            <w:r w:rsidR="001C79EF" w:rsidRPr="00DA22F4">
              <w:rPr>
                <w:rFonts w:ascii="Times New Roman" w:hAnsi="Times New Roman"/>
                <w:b/>
                <w:sz w:val="32"/>
                <w:szCs w:val="28"/>
                <w:lang w:val="es-ES" w:bidi="ar-SA"/>
              </w:rPr>
              <w:t>.</w:t>
            </w:r>
          </w:p>
          <w:p w:rsidR="00397B4B" w:rsidRPr="00EA5110" w:rsidRDefault="00397B4B" w:rsidP="00397B4B">
            <w:pPr>
              <w:pStyle w:val="Textoindependiente"/>
              <w:rPr>
                <w:sz w:val="24"/>
                <w:szCs w:val="24"/>
                <w:lang w:val="es-ES" w:eastAsia="es-NI"/>
              </w:rPr>
            </w:pPr>
          </w:p>
          <w:p w:rsidR="005B782F" w:rsidRDefault="006B01C1" w:rsidP="00D27CB5">
            <w:pPr>
              <w:pStyle w:val="Textoindependiente"/>
              <w:spacing w:line="360" w:lineRule="auto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Realizar</w:t>
            </w:r>
            <w:r w:rsidR="00456CDC">
              <w:rPr>
                <w:sz w:val="24"/>
                <w:szCs w:val="24"/>
                <w:lang w:val="es-ES"/>
              </w:rPr>
              <w:t xml:space="preserve"> con ce</w:t>
            </w:r>
            <w:r w:rsidR="00456CDC" w:rsidRPr="00EA5110">
              <w:rPr>
                <w:sz w:val="24"/>
                <w:szCs w:val="24"/>
                <w:lang w:val="es-ES"/>
              </w:rPr>
              <w:t>leridad</w:t>
            </w:r>
            <w:r w:rsidR="00366ECB" w:rsidRPr="00EA5110">
              <w:rPr>
                <w:sz w:val="24"/>
                <w:szCs w:val="24"/>
                <w:lang w:val="es-ES"/>
              </w:rPr>
              <w:t xml:space="preserve"> y eficacia las </w:t>
            </w:r>
            <w:r>
              <w:rPr>
                <w:sz w:val="24"/>
                <w:szCs w:val="24"/>
                <w:lang w:val="es-ES"/>
              </w:rPr>
              <w:t>labores que me sean asignadas con aptitud de competencia para el desarrollo de</w:t>
            </w:r>
            <w:r w:rsidR="00366ECB" w:rsidRPr="00EA5110">
              <w:rPr>
                <w:sz w:val="24"/>
                <w:szCs w:val="24"/>
                <w:lang w:val="es-ES"/>
              </w:rPr>
              <w:t xml:space="preserve"> la empres</w:t>
            </w:r>
            <w:r w:rsidR="007668B7" w:rsidRPr="00EA5110">
              <w:rPr>
                <w:sz w:val="24"/>
                <w:szCs w:val="24"/>
                <w:lang w:val="es-ES"/>
              </w:rPr>
              <w:t>a y trabajar de forma conjunta con</w:t>
            </w:r>
            <w:r w:rsidR="00366ECB" w:rsidRPr="00EA5110">
              <w:rPr>
                <w:sz w:val="24"/>
                <w:szCs w:val="24"/>
                <w:lang w:val="es-ES"/>
              </w:rPr>
              <w:t xml:space="preserve"> mis compañeros para el buen funcionamiento de la misma.</w:t>
            </w:r>
          </w:p>
          <w:p w:rsidR="003A23A3" w:rsidRDefault="003A23A3" w:rsidP="00DA22F4">
            <w:pPr>
              <w:spacing w:before="360"/>
              <w:rPr>
                <w:rFonts w:ascii="Times New Roman" w:hAnsi="Times New Roman"/>
                <w:b/>
                <w:sz w:val="32"/>
                <w:szCs w:val="28"/>
                <w:lang w:val="es-ES" w:bidi="ar-SA"/>
              </w:rPr>
            </w:pPr>
            <w:r w:rsidRPr="00DA22F4">
              <w:rPr>
                <w:rFonts w:ascii="Times New Roman" w:hAnsi="Times New Roman"/>
                <w:b/>
                <w:sz w:val="32"/>
                <w:szCs w:val="28"/>
                <w:lang w:val="es-ES" w:bidi="ar-SA"/>
              </w:rPr>
              <w:t>Historial de empleo.</w:t>
            </w:r>
          </w:p>
          <w:p w:rsidR="000A0993" w:rsidRDefault="00F169C6" w:rsidP="000A0993">
            <w:pPr>
              <w:spacing w:before="360"/>
              <w:rPr>
                <w:b/>
                <w:sz w:val="24"/>
                <w:szCs w:val="24"/>
                <w:lang w:val="es-NI"/>
              </w:rPr>
            </w:pPr>
            <w:r w:rsidRPr="00AA0042">
              <w:rPr>
                <w:b/>
                <w:sz w:val="24"/>
                <w:szCs w:val="24"/>
                <w:lang w:val="es-NI"/>
              </w:rPr>
              <w:t>201</w:t>
            </w:r>
            <w:r w:rsidR="000A0993">
              <w:rPr>
                <w:b/>
                <w:sz w:val="24"/>
                <w:szCs w:val="24"/>
                <w:lang w:val="es-NI"/>
              </w:rPr>
              <w:t>5-2015</w:t>
            </w:r>
            <w:r w:rsidRPr="00AA0042">
              <w:rPr>
                <w:b/>
                <w:sz w:val="24"/>
                <w:szCs w:val="24"/>
                <w:lang w:val="es-NI"/>
              </w:rPr>
              <w:t>.</w:t>
            </w:r>
            <w:r w:rsidRPr="00AA0042">
              <w:rPr>
                <w:rFonts w:ascii="Times New Roman" w:hAnsi="Times New Roman"/>
                <w:b/>
                <w:sz w:val="32"/>
                <w:szCs w:val="28"/>
                <w:lang w:val="es-NI" w:bidi="ar-SA"/>
              </w:rPr>
              <w:t xml:space="preserve"> </w:t>
            </w:r>
            <w:r w:rsidR="003A23A3" w:rsidRPr="00EA5110">
              <w:rPr>
                <w:b/>
                <w:sz w:val="24"/>
                <w:szCs w:val="24"/>
                <w:lang w:val="es-NI"/>
              </w:rPr>
              <w:t>Pasantías.</w:t>
            </w:r>
            <w:r w:rsidR="00913CFA">
              <w:rPr>
                <w:b/>
                <w:sz w:val="24"/>
                <w:szCs w:val="24"/>
                <w:lang w:val="es-NI"/>
              </w:rPr>
              <w:t xml:space="preserve"> </w:t>
            </w:r>
            <w:r w:rsidR="000A0993">
              <w:rPr>
                <w:b/>
                <w:sz w:val="24"/>
                <w:szCs w:val="24"/>
                <w:lang w:val="es-NI"/>
              </w:rPr>
              <w:t>Hospital Carlos Roberto Huembes. Policía Nacional.</w:t>
            </w:r>
          </w:p>
          <w:p w:rsidR="000A0993" w:rsidRDefault="000A0993" w:rsidP="000A0993">
            <w:pPr>
              <w:rPr>
                <w:b/>
                <w:sz w:val="24"/>
                <w:szCs w:val="24"/>
                <w:lang w:val="es-NI"/>
              </w:rPr>
            </w:pPr>
          </w:p>
          <w:p w:rsidR="00C70821" w:rsidRDefault="00C70821" w:rsidP="00C7082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pacing w:val="-5"/>
                <w:sz w:val="24"/>
                <w:szCs w:val="22"/>
                <w:lang w:val="es-ES"/>
              </w:rPr>
            </w:pPr>
            <w:r>
              <w:rPr>
                <w:spacing w:val="-5"/>
                <w:sz w:val="24"/>
                <w:szCs w:val="22"/>
                <w:lang w:val="es-ES"/>
              </w:rPr>
              <w:t>Atención</w:t>
            </w:r>
            <w:r w:rsidR="00424B1B">
              <w:rPr>
                <w:spacing w:val="-5"/>
                <w:sz w:val="24"/>
                <w:szCs w:val="22"/>
                <w:lang w:val="es-ES"/>
              </w:rPr>
              <w:t xml:space="preserve"> en</w:t>
            </w:r>
            <w:r>
              <w:rPr>
                <w:spacing w:val="-5"/>
                <w:sz w:val="24"/>
                <w:szCs w:val="22"/>
                <w:lang w:val="es-ES"/>
              </w:rPr>
              <w:t xml:space="preserve"> línea telefónica</w:t>
            </w:r>
            <w:r w:rsidRPr="00EA5110">
              <w:rPr>
                <w:spacing w:val="-5"/>
                <w:sz w:val="24"/>
                <w:szCs w:val="22"/>
                <w:lang w:val="es-ES"/>
              </w:rPr>
              <w:t>.</w:t>
            </w:r>
          </w:p>
          <w:p w:rsidR="00C70821" w:rsidRDefault="00C70821" w:rsidP="00C7082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pacing w:val="-5"/>
                <w:sz w:val="24"/>
                <w:szCs w:val="22"/>
                <w:lang w:val="es-ES"/>
              </w:rPr>
            </w:pPr>
            <w:r>
              <w:rPr>
                <w:spacing w:val="-5"/>
                <w:sz w:val="24"/>
                <w:szCs w:val="22"/>
                <w:lang w:val="es-ES"/>
              </w:rPr>
              <w:t>Atención a los trabajadores.</w:t>
            </w:r>
          </w:p>
          <w:p w:rsidR="00424B1B" w:rsidRDefault="00424B1B" w:rsidP="00C7082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pacing w:val="-5"/>
                <w:sz w:val="24"/>
                <w:szCs w:val="22"/>
                <w:lang w:val="es-ES"/>
              </w:rPr>
            </w:pPr>
            <w:r>
              <w:rPr>
                <w:spacing w:val="-5"/>
                <w:sz w:val="24"/>
                <w:szCs w:val="22"/>
                <w:lang w:val="es-ES"/>
              </w:rPr>
              <w:t>Actualización de archivos.</w:t>
            </w:r>
          </w:p>
          <w:p w:rsidR="003A23A3" w:rsidRDefault="00424B1B" w:rsidP="00424B1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pacing w:val="-5"/>
                <w:sz w:val="24"/>
                <w:szCs w:val="22"/>
                <w:lang w:val="es-ES"/>
              </w:rPr>
            </w:pPr>
            <w:r>
              <w:rPr>
                <w:spacing w:val="-5"/>
                <w:sz w:val="24"/>
                <w:szCs w:val="22"/>
                <w:lang w:val="es-ES"/>
              </w:rPr>
              <w:t>Informes semanales, mensuales.</w:t>
            </w:r>
          </w:p>
          <w:p w:rsidR="000A0993" w:rsidRDefault="000A0993" w:rsidP="000A0993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pacing w:val="-5"/>
                <w:sz w:val="24"/>
                <w:szCs w:val="22"/>
                <w:lang w:val="es-ES"/>
              </w:rPr>
            </w:pPr>
            <w:r>
              <w:rPr>
                <w:spacing w:val="-5"/>
                <w:sz w:val="24"/>
                <w:szCs w:val="22"/>
                <w:lang w:val="es-ES"/>
              </w:rPr>
              <w:t>Elaboración de inventario.</w:t>
            </w:r>
          </w:p>
          <w:p w:rsidR="000A0993" w:rsidRPr="00B6512A" w:rsidRDefault="000A0993" w:rsidP="000A0993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pacing w:val="-5"/>
                <w:sz w:val="24"/>
                <w:szCs w:val="22"/>
                <w:lang w:val="es-ES"/>
              </w:rPr>
            </w:pPr>
            <w:r w:rsidRPr="00B6512A">
              <w:rPr>
                <w:spacing w:val="-5"/>
                <w:sz w:val="24"/>
                <w:szCs w:val="22"/>
                <w:lang w:val="es-ES"/>
              </w:rPr>
              <w:t>Informe</w:t>
            </w:r>
            <w:r>
              <w:rPr>
                <w:spacing w:val="-5"/>
                <w:sz w:val="24"/>
                <w:szCs w:val="22"/>
                <w:lang w:val="es-ES"/>
              </w:rPr>
              <w:t xml:space="preserve"> </w:t>
            </w:r>
            <w:r w:rsidRPr="00B6512A">
              <w:rPr>
                <w:spacing w:val="-5"/>
                <w:sz w:val="24"/>
                <w:szCs w:val="22"/>
                <w:lang w:val="es-ES"/>
              </w:rPr>
              <w:t>correspondientes</w:t>
            </w:r>
            <w:r>
              <w:rPr>
                <w:spacing w:val="-5"/>
                <w:sz w:val="24"/>
                <w:szCs w:val="22"/>
                <w:lang w:val="es-ES"/>
              </w:rPr>
              <w:t xml:space="preserve"> a lo solicitado</w:t>
            </w:r>
            <w:r w:rsidRPr="00B6512A">
              <w:rPr>
                <w:spacing w:val="-5"/>
                <w:sz w:val="24"/>
                <w:szCs w:val="22"/>
                <w:lang w:val="es-ES"/>
              </w:rPr>
              <w:t>.</w:t>
            </w:r>
          </w:p>
          <w:p w:rsidR="000A0993" w:rsidRDefault="000A0993" w:rsidP="000A0993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pacing w:val="-5"/>
                <w:sz w:val="24"/>
                <w:szCs w:val="22"/>
                <w:lang w:val="es-ES"/>
              </w:rPr>
            </w:pPr>
            <w:r>
              <w:rPr>
                <w:spacing w:val="-5"/>
                <w:sz w:val="24"/>
                <w:szCs w:val="22"/>
                <w:lang w:val="es-ES"/>
              </w:rPr>
              <w:t>Manejo de papelería.</w:t>
            </w:r>
          </w:p>
          <w:p w:rsidR="000A0993" w:rsidRDefault="000A0993" w:rsidP="000A0993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pacing w:val="-5"/>
                <w:sz w:val="24"/>
                <w:szCs w:val="22"/>
                <w:lang w:val="es-ES"/>
              </w:rPr>
            </w:pPr>
            <w:r>
              <w:rPr>
                <w:spacing w:val="-5"/>
                <w:sz w:val="24"/>
                <w:szCs w:val="22"/>
                <w:lang w:val="es-ES"/>
              </w:rPr>
              <w:t>Recepción de documentación para llamar a trabajadores.</w:t>
            </w:r>
          </w:p>
          <w:p w:rsidR="000A0993" w:rsidRDefault="000A0993" w:rsidP="000A0993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pacing w:val="-5"/>
                <w:sz w:val="24"/>
                <w:szCs w:val="22"/>
                <w:lang w:val="es-ES"/>
              </w:rPr>
            </w:pPr>
            <w:r>
              <w:rPr>
                <w:spacing w:val="-5"/>
                <w:sz w:val="24"/>
                <w:szCs w:val="22"/>
                <w:lang w:val="es-ES"/>
              </w:rPr>
              <w:t>Programación de entrevista.</w:t>
            </w:r>
          </w:p>
          <w:p w:rsidR="005F748F" w:rsidRDefault="005F748F" w:rsidP="005F748F">
            <w:pPr>
              <w:spacing w:before="360"/>
              <w:rPr>
                <w:rFonts w:ascii="Times New Roman" w:hAnsi="Times New Roman"/>
                <w:b/>
                <w:sz w:val="32"/>
                <w:szCs w:val="28"/>
                <w:lang w:val="es-ES"/>
              </w:rPr>
            </w:pPr>
            <w:r>
              <w:rPr>
                <w:rFonts w:ascii="Times New Roman" w:hAnsi="Times New Roman"/>
                <w:b/>
                <w:sz w:val="32"/>
                <w:szCs w:val="28"/>
                <w:lang w:val="es-ES"/>
              </w:rPr>
              <w:t>Otras experiencias.</w:t>
            </w:r>
          </w:p>
          <w:p w:rsidR="005F748F" w:rsidRPr="007158E0" w:rsidRDefault="005F748F" w:rsidP="005F748F">
            <w:pPr>
              <w:pStyle w:val="Prrafodelista"/>
              <w:numPr>
                <w:ilvl w:val="0"/>
                <w:numId w:val="19"/>
              </w:numPr>
              <w:spacing w:before="240" w:line="360" w:lineRule="auto"/>
              <w:rPr>
                <w:sz w:val="24"/>
                <w:szCs w:val="28"/>
                <w:lang w:val="es-ES"/>
              </w:rPr>
            </w:pPr>
            <w:r w:rsidRPr="007158E0">
              <w:rPr>
                <w:sz w:val="24"/>
                <w:szCs w:val="28"/>
                <w:lang w:val="es-ES"/>
              </w:rPr>
              <w:t>Vendedora de mostrador</w:t>
            </w:r>
            <w:r>
              <w:rPr>
                <w:sz w:val="24"/>
                <w:szCs w:val="28"/>
                <w:lang w:val="es-ES"/>
              </w:rPr>
              <w:t>.</w:t>
            </w:r>
          </w:p>
          <w:p w:rsidR="005F748F" w:rsidRPr="000A0993" w:rsidRDefault="005F748F" w:rsidP="005F748F">
            <w:pPr>
              <w:pStyle w:val="Prrafodelista"/>
              <w:numPr>
                <w:ilvl w:val="0"/>
                <w:numId w:val="19"/>
              </w:numPr>
              <w:spacing w:line="360" w:lineRule="auto"/>
              <w:rPr>
                <w:spacing w:val="-5"/>
                <w:sz w:val="24"/>
                <w:szCs w:val="24"/>
                <w:lang w:val="es-ES"/>
              </w:rPr>
            </w:pPr>
            <w:r w:rsidRPr="00B06640">
              <w:rPr>
                <w:sz w:val="24"/>
                <w:szCs w:val="28"/>
                <w:lang w:val="es-ES"/>
              </w:rPr>
              <w:t>Atención al cliente a través líneas telefónicas</w:t>
            </w:r>
            <w:r w:rsidRPr="00B06640">
              <w:rPr>
                <w:sz w:val="28"/>
                <w:szCs w:val="28"/>
                <w:lang w:val="es-ES"/>
              </w:rPr>
              <w:t>.</w:t>
            </w:r>
          </w:p>
          <w:p w:rsidR="005F748F" w:rsidRPr="00A55AF9" w:rsidRDefault="005F748F" w:rsidP="000A0993">
            <w:pPr>
              <w:pStyle w:val="Prrafodelista"/>
              <w:spacing w:line="360" w:lineRule="auto"/>
              <w:ind w:left="360"/>
              <w:rPr>
                <w:spacing w:val="-5"/>
                <w:sz w:val="24"/>
                <w:szCs w:val="22"/>
                <w:lang w:val="es-ES"/>
              </w:rPr>
            </w:pPr>
          </w:p>
        </w:tc>
      </w:tr>
    </w:tbl>
    <w:p w:rsidR="005B782F" w:rsidRDefault="005B782F" w:rsidP="0068375B">
      <w:pPr>
        <w:rPr>
          <w:rFonts w:asciiTheme="minorHAnsi" w:hAnsiTheme="minorHAnsi"/>
          <w:lang w:val="es-NI"/>
        </w:rPr>
      </w:pPr>
    </w:p>
    <w:p w:rsidR="0068375B" w:rsidRDefault="0068375B" w:rsidP="00F169C6">
      <w:pPr>
        <w:rPr>
          <w:rFonts w:asciiTheme="minorHAnsi" w:hAnsiTheme="minorHAnsi"/>
          <w:lang w:val="es-NI"/>
        </w:rPr>
      </w:pPr>
    </w:p>
    <w:p w:rsidR="000A0993" w:rsidRDefault="000A0993" w:rsidP="000A0993">
      <w:pPr>
        <w:spacing w:line="360" w:lineRule="auto"/>
        <w:rPr>
          <w:spacing w:val="-5"/>
          <w:sz w:val="24"/>
          <w:szCs w:val="24"/>
          <w:lang w:val="es-ES"/>
        </w:rPr>
      </w:pPr>
    </w:p>
    <w:p w:rsidR="000A0993" w:rsidRDefault="000A0993" w:rsidP="000A0993">
      <w:pPr>
        <w:spacing w:line="360" w:lineRule="auto"/>
        <w:rPr>
          <w:spacing w:val="-5"/>
          <w:sz w:val="24"/>
          <w:szCs w:val="24"/>
          <w:lang w:val="es-ES"/>
        </w:rPr>
      </w:pPr>
    </w:p>
    <w:p w:rsidR="000A0993" w:rsidRDefault="000A0993" w:rsidP="000A0993">
      <w:pPr>
        <w:spacing w:line="360" w:lineRule="auto"/>
        <w:rPr>
          <w:spacing w:val="-5"/>
          <w:sz w:val="24"/>
          <w:szCs w:val="24"/>
          <w:lang w:val="es-ES"/>
        </w:rPr>
      </w:pPr>
    </w:p>
    <w:p w:rsidR="000A0993" w:rsidRDefault="000A0993" w:rsidP="000A0993">
      <w:pPr>
        <w:spacing w:line="360" w:lineRule="auto"/>
        <w:rPr>
          <w:spacing w:val="-5"/>
          <w:sz w:val="24"/>
          <w:szCs w:val="24"/>
          <w:lang w:val="es-ES"/>
        </w:rPr>
      </w:pPr>
    </w:p>
    <w:p w:rsidR="000A0993" w:rsidRDefault="000A0993" w:rsidP="000A0993">
      <w:pPr>
        <w:spacing w:line="360" w:lineRule="auto"/>
        <w:rPr>
          <w:spacing w:val="-5"/>
          <w:sz w:val="24"/>
          <w:szCs w:val="24"/>
          <w:lang w:val="es-ES"/>
        </w:rPr>
      </w:pPr>
    </w:p>
    <w:p w:rsidR="0068375B" w:rsidRPr="00DA22F4" w:rsidRDefault="0068375B" w:rsidP="00DA22F4">
      <w:pPr>
        <w:spacing w:before="360"/>
        <w:rPr>
          <w:rFonts w:ascii="Times New Roman" w:hAnsi="Times New Roman"/>
          <w:b/>
          <w:sz w:val="32"/>
          <w:szCs w:val="28"/>
          <w:lang w:val="es-ES"/>
        </w:rPr>
      </w:pPr>
      <w:r w:rsidRPr="00DA22F4">
        <w:rPr>
          <w:rFonts w:ascii="Times New Roman" w:hAnsi="Times New Roman"/>
          <w:b/>
          <w:sz w:val="32"/>
          <w:szCs w:val="28"/>
          <w:lang w:val="es-ES"/>
        </w:rPr>
        <w:t>Estudios.</w:t>
      </w:r>
      <w:r w:rsidRPr="00DA22F4">
        <w:rPr>
          <w:rFonts w:ascii="Times New Roman" w:hAnsi="Times New Roman"/>
          <w:b/>
          <w:sz w:val="32"/>
          <w:szCs w:val="28"/>
          <w:lang w:val="es-ES"/>
        </w:rPr>
        <w:tab/>
      </w:r>
    </w:p>
    <w:p w:rsidR="0068375B" w:rsidRPr="00EA5110" w:rsidRDefault="0068375B" w:rsidP="0068375B">
      <w:pPr>
        <w:pStyle w:val="Textoindependiente"/>
        <w:rPr>
          <w:sz w:val="24"/>
          <w:szCs w:val="24"/>
          <w:lang w:val="es-ES"/>
        </w:rPr>
      </w:pPr>
    </w:p>
    <w:p w:rsidR="0068375B" w:rsidRPr="00282ED3" w:rsidRDefault="0068375B" w:rsidP="00F169C6">
      <w:pPr>
        <w:pStyle w:val="Textoindependiente"/>
        <w:tabs>
          <w:tab w:val="left" w:pos="334"/>
          <w:tab w:val="left" w:pos="476"/>
        </w:tabs>
        <w:spacing w:line="360" w:lineRule="auto"/>
        <w:rPr>
          <w:b/>
          <w:i/>
          <w:sz w:val="26"/>
          <w:szCs w:val="26"/>
          <w:lang w:val="es-ES"/>
        </w:rPr>
      </w:pPr>
      <w:r w:rsidRPr="00282ED3">
        <w:rPr>
          <w:b/>
          <w:i/>
          <w:sz w:val="26"/>
          <w:szCs w:val="26"/>
          <w:lang w:val="es-ES"/>
        </w:rPr>
        <w:t>Instituto Técnico para la Administración y la Economía “Manuel Olivares Rodríguez” (INTAE-MOR).</w:t>
      </w:r>
    </w:p>
    <w:p w:rsidR="00913CFA" w:rsidRDefault="0068375B" w:rsidP="005F748F">
      <w:pPr>
        <w:pStyle w:val="Listaconvietas1"/>
        <w:numPr>
          <w:ilvl w:val="0"/>
          <w:numId w:val="0"/>
        </w:numPr>
        <w:spacing w:after="0" w:line="360" w:lineRule="auto"/>
        <w:ind w:left="617"/>
        <w:rPr>
          <w:sz w:val="24"/>
          <w:szCs w:val="24"/>
          <w:lang w:val="es-ES"/>
        </w:rPr>
      </w:pPr>
      <w:r w:rsidRPr="00EA5110">
        <w:rPr>
          <w:sz w:val="24"/>
          <w:szCs w:val="24"/>
          <w:lang w:val="es-ES"/>
        </w:rPr>
        <w:t xml:space="preserve">Bachiller Técnico en </w:t>
      </w:r>
      <w:r w:rsidR="005F748F">
        <w:rPr>
          <w:sz w:val="24"/>
          <w:szCs w:val="24"/>
          <w:lang w:val="es-ES"/>
        </w:rPr>
        <w:t>Contabilidad</w:t>
      </w:r>
      <w:r w:rsidRPr="00EA5110">
        <w:rPr>
          <w:sz w:val="24"/>
          <w:szCs w:val="24"/>
          <w:lang w:val="es-ES"/>
        </w:rPr>
        <w:t>.</w:t>
      </w:r>
    </w:p>
    <w:p w:rsidR="0068375B" w:rsidRPr="00DA22F4" w:rsidRDefault="0068375B" w:rsidP="00DA22F4">
      <w:pPr>
        <w:spacing w:before="360"/>
        <w:rPr>
          <w:rFonts w:ascii="Times New Roman" w:hAnsi="Times New Roman"/>
          <w:b/>
          <w:sz w:val="32"/>
          <w:szCs w:val="28"/>
          <w:lang w:val="es-ES"/>
        </w:rPr>
      </w:pPr>
      <w:r w:rsidRPr="00DA22F4">
        <w:rPr>
          <w:rFonts w:ascii="Times New Roman" w:hAnsi="Times New Roman"/>
          <w:b/>
          <w:sz w:val="32"/>
          <w:szCs w:val="28"/>
          <w:lang w:val="es-ES"/>
        </w:rPr>
        <w:t xml:space="preserve"> Otros estudios.</w:t>
      </w:r>
    </w:p>
    <w:p w:rsidR="0068375B" w:rsidRPr="00EA5110" w:rsidRDefault="0068375B" w:rsidP="0068375B">
      <w:pPr>
        <w:pStyle w:val="Textoindependiente"/>
        <w:rPr>
          <w:sz w:val="24"/>
          <w:szCs w:val="24"/>
          <w:lang w:val="es-ES" w:eastAsia="es-NI"/>
        </w:rPr>
      </w:pPr>
    </w:p>
    <w:p w:rsidR="005F748F" w:rsidRDefault="00F8188F" w:rsidP="005F748F">
      <w:pPr>
        <w:pStyle w:val="Listaconvietas1"/>
        <w:numPr>
          <w:ilvl w:val="0"/>
          <w:numId w:val="18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Inglés (</w:t>
      </w:r>
      <w:r w:rsidR="005D4E41">
        <w:rPr>
          <w:sz w:val="24"/>
          <w:szCs w:val="24"/>
          <w:lang w:val="es-ES"/>
        </w:rPr>
        <w:t xml:space="preserve"> 2do nivel, </w:t>
      </w:r>
      <w:r w:rsidR="005F748F">
        <w:rPr>
          <w:sz w:val="24"/>
          <w:szCs w:val="24"/>
          <w:lang w:val="es-ES"/>
        </w:rPr>
        <w:t>2016</w:t>
      </w:r>
      <w:r w:rsidR="005D4E41">
        <w:rPr>
          <w:sz w:val="24"/>
          <w:szCs w:val="24"/>
          <w:lang w:val="es-ES"/>
        </w:rPr>
        <w:t>)</w:t>
      </w:r>
    </w:p>
    <w:p w:rsidR="00823129" w:rsidRDefault="00823129" w:rsidP="005F748F">
      <w:pPr>
        <w:pStyle w:val="Listaconvietas1"/>
        <w:numPr>
          <w:ilvl w:val="0"/>
          <w:numId w:val="18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Excel Avanzado (2016)</w:t>
      </w:r>
    </w:p>
    <w:p w:rsidR="009D1DB7" w:rsidRDefault="009D1DB7" w:rsidP="009D1DB7">
      <w:pPr>
        <w:pStyle w:val="Listaconvietas1"/>
        <w:numPr>
          <w:ilvl w:val="0"/>
          <w:numId w:val="18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Windows Office (2015)</w:t>
      </w:r>
    </w:p>
    <w:p w:rsidR="00676102" w:rsidRDefault="0068375B" w:rsidP="009D1DB7">
      <w:pPr>
        <w:spacing w:before="360" w:after="240"/>
        <w:rPr>
          <w:rFonts w:ascii="Times New Roman" w:hAnsi="Times New Roman"/>
          <w:b/>
          <w:sz w:val="32"/>
          <w:szCs w:val="28"/>
          <w:lang w:val="es-ES"/>
        </w:rPr>
      </w:pPr>
      <w:r w:rsidRPr="00DA22F4">
        <w:rPr>
          <w:rFonts w:ascii="Times New Roman" w:hAnsi="Times New Roman"/>
          <w:b/>
          <w:sz w:val="32"/>
          <w:szCs w:val="28"/>
          <w:lang w:val="es-ES"/>
        </w:rPr>
        <w:t>Referencias.</w:t>
      </w:r>
    </w:p>
    <w:p w:rsidR="0068375B" w:rsidRDefault="0068375B" w:rsidP="009D1DB7">
      <w:pPr>
        <w:pStyle w:val="Listaconvietas1"/>
        <w:numPr>
          <w:ilvl w:val="0"/>
          <w:numId w:val="0"/>
        </w:numPr>
        <w:spacing w:line="360" w:lineRule="auto"/>
        <w:ind w:left="245" w:hanging="245"/>
        <w:rPr>
          <w:sz w:val="24"/>
          <w:szCs w:val="24"/>
          <w:lang w:val="es-ES"/>
        </w:rPr>
      </w:pPr>
      <w:r w:rsidRPr="009D1DB7">
        <w:rPr>
          <w:sz w:val="24"/>
          <w:szCs w:val="24"/>
          <w:lang w:val="es-ES"/>
        </w:rPr>
        <w:t>M</w:t>
      </w:r>
      <w:r w:rsidR="004475F9" w:rsidRPr="009D1DB7">
        <w:rPr>
          <w:sz w:val="24"/>
          <w:szCs w:val="24"/>
          <w:lang w:val="es-ES"/>
        </w:rPr>
        <w:t>irna</w:t>
      </w:r>
      <w:r w:rsidR="004475F9">
        <w:rPr>
          <w:sz w:val="24"/>
          <w:szCs w:val="24"/>
          <w:lang w:val="es-ES"/>
        </w:rPr>
        <w:t xml:space="preserve"> de los Ángeles López</w:t>
      </w:r>
      <w:r w:rsidR="00F169C6">
        <w:rPr>
          <w:sz w:val="24"/>
          <w:szCs w:val="24"/>
          <w:lang w:val="es-ES"/>
        </w:rPr>
        <w:t>. Delineadora Catastral</w:t>
      </w:r>
      <w:r w:rsidR="004475F9">
        <w:rPr>
          <w:sz w:val="24"/>
          <w:szCs w:val="24"/>
          <w:lang w:val="es-ES"/>
        </w:rPr>
        <w:t xml:space="preserve">. </w:t>
      </w:r>
      <w:proofErr w:type="spellStart"/>
      <w:r w:rsidR="004475F9">
        <w:rPr>
          <w:sz w:val="24"/>
          <w:szCs w:val="24"/>
          <w:lang w:val="es-ES"/>
        </w:rPr>
        <w:t>Cel</w:t>
      </w:r>
      <w:proofErr w:type="spellEnd"/>
      <w:r w:rsidR="004475F9">
        <w:rPr>
          <w:sz w:val="24"/>
          <w:szCs w:val="24"/>
          <w:lang w:val="es-ES"/>
        </w:rPr>
        <w:t>: 8817-1411.</w:t>
      </w:r>
    </w:p>
    <w:p w:rsidR="00887B90" w:rsidRDefault="00F82666" w:rsidP="009D1DB7">
      <w:pPr>
        <w:pStyle w:val="Listaconvietas1"/>
        <w:numPr>
          <w:ilvl w:val="0"/>
          <w:numId w:val="0"/>
        </w:numPr>
        <w:spacing w:line="360" w:lineRule="auto"/>
        <w:ind w:left="245" w:hanging="245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Alejandro Rojas Menas, Ingeniero en Sistema, </w:t>
      </w:r>
      <w:proofErr w:type="spellStart"/>
      <w:r>
        <w:rPr>
          <w:sz w:val="24"/>
          <w:szCs w:val="24"/>
          <w:lang w:val="es-ES"/>
        </w:rPr>
        <w:t>Cel</w:t>
      </w:r>
      <w:proofErr w:type="spellEnd"/>
      <w:r>
        <w:rPr>
          <w:sz w:val="24"/>
          <w:szCs w:val="24"/>
          <w:lang w:val="es-ES"/>
        </w:rPr>
        <w:t xml:space="preserve"> 8378-9729.</w:t>
      </w:r>
    </w:p>
    <w:p w:rsidR="00676102" w:rsidRPr="00282ED3" w:rsidRDefault="009D1DB7" w:rsidP="009D1DB7">
      <w:pPr>
        <w:pStyle w:val="Listaconvietas1"/>
        <w:numPr>
          <w:ilvl w:val="0"/>
          <w:numId w:val="0"/>
        </w:numPr>
        <w:spacing w:line="360" w:lineRule="auto"/>
        <w:ind w:left="245" w:hanging="245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Lesther</w:t>
      </w:r>
      <w:proofErr w:type="spellEnd"/>
      <w:r>
        <w:rPr>
          <w:sz w:val="24"/>
          <w:szCs w:val="24"/>
          <w:lang w:val="es-ES"/>
        </w:rPr>
        <w:t xml:space="preserve"> Sandoval Gutiérrez, Contratista, </w:t>
      </w:r>
      <w:proofErr w:type="spellStart"/>
      <w:r>
        <w:rPr>
          <w:sz w:val="24"/>
          <w:szCs w:val="24"/>
          <w:lang w:val="es-ES"/>
        </w:rPr>
        <w:t>Cel</w:t>
      </w:r>
      <w:proofErr w:type="spellEnd"/>
      <w:r>
        <w:rPr>
          <w:sz w:val="24"/>
          <w:szCs w:val="24"/>
          <w:lang w:val="es-ES"/>
        </w:rPr>
        <w:t xml:space="preserve">: 8468-7707 </w:t>
      </w:r>
      <w:r w:rsidR="00676102">
        <w:rPr>
          <w:sz w:val="24"/>
          <w:szCs w:val="24"/>
          <w:lang w:val="es-ES"/>
        </w:rPr>
        <w:t xml:space="preserve"> </w:t>
      </w:r>
    </w:p>
    <w:sectPr w:rsidR="00676102" w:rsidRPr="00282ED3" w:rsidSect="004C24AF">
      <w:headerReference w:type="first" r:id="rId9"/>
      <w:pgSz w:w="11907" w:h="16839"/>
      <w:pgMar w:top="1084" w:right="1800" w:bottom="1008" w:left="1800" w:header="851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9BD" w:rsidRDefault="008B69BD">
      <w:r>
        <w:separator/>
      </w:r>
    </w:p>
  </w:endnote>
  <w:endnote w:type="continuationSeparator" w:id="0">
    <w:p w:rsidR="008B69BD" w:rsidRDefault="008B6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9BD" w:rsidRDefault="008B69BD">
      <w:r>
        <w:separator/>
      </w:r>
    </w:p>
  </w:footnote>
  <w:footnote w:type="continuationSeparator" w:id="0">
    <w:p w:rsidR="008B69BD" w:rsidRDefault="008B6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82F" w:rsidRPr="00CD1D95" w:rsidRDefault="00366ECB" w:rsidP="00913CFA">
    <w:pPr>
      <w:pStyle w:val="Puesto"/>
      <w:pBdr>
        <w:bottom w:val="single" w:sz="8" w:space="10" w:color="4F81BD" w:themeColor="accent1"/>
      </w:pBdr>
      <w:spacing w:before="240" w:line="360" w:lineRule="auto"/>
      <w:jc w:val="center"/>
      <w:rPr>
        <w:rStyle w:val="Textoennegrita"/>
        <w:rFonts w:ascii="Algerian" w:hAnsi="Algerian"/>
        <w:b w:val="0"/>
      </w:rPr>
    </w:pPr>
    <w:r w:rsidRPr="00CD1D95">
      <w:rPr>
        <w:rStyle w:val="Textoennegrita"/>
        <w:rFonts w:ascii="Algerian" w:hAnsi="Algerian"/>
        <w:b w:val="0"/>
        <w:sz w:val="36"/>
        <w:szCs w:val="36"/>
      </w:rPr>
      <w:t xml:space="preserve">CURRICULUM </w:t>
    </w:r>
    <w:r w:rsidR="00040623">
      <w:rPr>
        <w:rStyle w:val="Textoennegrita"/>
        <w:rFonts w:ascii="Algerian" w:hAnsi="Algerian"/>
        <w:b w:val="0"/>
        <w:sz w:val="36"/>
        <w:szCs w:val="36"/>
      </w:rPr>
      <w:t xml:space="preserve">Vitae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74CAA"/>
    <w:multiLevelType w:val="hybridMultilevel"/>
    <w:tmpl w:val="A88454A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6305A"/>
    <w:multiLevelType w:val="hybridMultilevel"/>
    <w:tmpl w:val="B0E859A4"/>
    <w:lvl w:ilvl="0" w:tplc="4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5BE1614"/>
    <w:multiLevelType w:val="hybridMultilevel"/>
    <w:tmpl w:val="892C0724"/>
    <w:lvl w:ilvl="0" w:tplc="4C0A0009">
      <w:start w:val="1"/>
      <w:numFmt w:val="bullet"/>
      <w:lvlText w:val=""/>
      <w:lvlJc w:val="left"/>
      <w:pPr>
        <w:ind w:left="694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14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34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54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</w:abstractNum>
  <w:abstractNum w:abstractNumId="3">
    <w:nsid w:val="2C9E7091"/>
    <w:multiLevelType w:val="hybridMultilevel"/>
    <w:tmpl w:val="36CEF708"/>
    <w:lvl w:ilvl="0" w:tplc="C35E8678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2F451638"/>
    <w:multiLevelType w:val="hybridMultilevel"/>
    <w:tmpl w:val="2A76751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612A4"/>
    <w:multiLevelType w:val="hybridMultilevel"/>
    <w:tmpl w:val="942C016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53D39"/>
    <w:multiLevelType w:val="hybridMultilevel"/>
    <w:tmpl w:val="8822EC10"/>
    <w:lvl w:ilvl="0" w:tplc="4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34450"/>
    <w:multiLevelType w:val="hybridMultilevel"/>
    <w:tmpl w:val="DA52001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A32E3"/>
    <w:multiLevelType w:val="hybridMultilevel"/>
    <w:tmpl w:val="F388386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A38D8"/>
    <w:multiLevelType w:val="hybridMultilevel"/>
    <w:tmpl w:val="DD9A0DE4"/>
    <w:lvl w:ilvl="0" w:tplc="4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997FE6"/>
    <w:multiLevelType w:val="hybridMultilevel"/>
    <w:tmpl w:val="00CA8BC4"/>
    <w:lvl w:ilvl="0" w:tplc="4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145D63"/>
    <w:multiLevelType w:val="hybridMultilevel"/>
    <w:tmpl w:val="D97E365E"/>
    <w:lvl w:ilvl="0" w:tplc="4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Listaconvietas1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69D85A0B"/>
    <w:multiLevelType w:val="hybridMultilevel"/>
    <w:tmpl w:val="1E225B9E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9E4A25"/>
    <w:multiLevelType w:val="hybridMultilevel"/>
    <w:tmpl w:val="5170984A"/>
    <w:lvl w:ilvl="0" w:tplc="0B82D606">
      <w:start w:val="1"/>
      <w:numFmt w:val="bullet"/>
      <w:lvlText w:val="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30289"/>
    <w:multiLevelType w:val="hybridMultilevel"/>
    <w:tmpl w:val="BEDEC0FE"/>
    <w:lvl w:ilvl="0" w:tplc="4C0A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>
    <w:nsid w:val="7EB41B77"/>
    <w:multiLevelType w:val="hybridMultilevel"/>
    <w:tmpl w:val="BB8EB56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16"/>
  </w:num>
  <w:num w:numId="10">
    <w:abstractNumId w:val="13"/>
  </w:num>
  <w:num w:numId="11">
    <w:abstractNumId w:val="5"/>
  </w:num>
  <w:num w:numId="12">
    <w:abstractNumId w:val="0"/>
  </w:num>
  <w:num w:numId="13">
    <w:abstractNumId w:val="7"/>
  </w:num>
  <w:num w:numId="14">
    <w:abstractNumId w:val="12"/>
  </w:num>
  <w:num w:numId="15">
    <w:abstractNumId w:val="8"/>
  </w:num>
  <w:num w:numId="16">
    <w:abstractNumId w:val="11"/>
  </w:num>
  <w:num w:numId="17">
    <w:abstractNumId w:val="10"/>
  </w:num>
  <w:num w:numId="18">
    <w:abstractNumId w:val="9"/>
  </w:num>
  <w:num w:numId="19">
    <w:abstractNumId w:val="6"/>
  </w:num>
  <w:num w:numId="20">
    <w:abstractNumId w:val="2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6C"/>
    <w:rsid w:val="0000073C"/>
    <w:rsid w:val="000176D7"/>
    <w:rsid w:val="00020653"/>
    <w:rsid w:val="00040623"/>
    <w:rsid w:val="00046997"/>
    <w:rsid w:val="00055B15"/>
    <w:rsid w:val="000A0993"/>
    <w:rsid w:val="000A0D93"/>
    <w:rsid w:val="000A5FA0"/>
    <w:rsid w:val="000A7739"/>
    <w:rsid w:val="000B0F25"/>
    <w:rsid w:val="000B126B"/>
    <w:rsid w:val="000C5BC6"/>
    <w:rsid w:val="000D73C6"/>
    <w:rsid w:val="001005A4"/>
    <w:rsid w:val="001124E5"/>
    <w:rsid w:val="00116C77"/>
    <w:rsid w:val="00136F35"/>
    <w:rsid w:val="00136FE7"/>
    <w:rsid w:val="00190039"/>
    <w:rsid w:val="001A73AF"/>
    <w:rsid w:val="001B3BE3"/>
    <w:rsid w:val="001B3FA8"/>
    <w:rsid w:val="001B4886"/>
    <w:rsid w:val="001C20A1"/>
    <w:rsid w:val="001C53AA"/>
    <w:rsid w:val="001C79EF"/>
    <w:rsid w:val="001E213B"/>
    <w:rsid w:val="00200D16"/>
    <w:rsid w:val="002227AC"/>
    <w:rsid w:val="00222C45"/>
    <w:rsid w:val="00224DAB"/>
    <w:rsid w:val="0023373D"/>
    <w:rsid w:val="002405A5"/>
    <w:rsid w:val="00245682"/>
    <w:rsid w:val="002566C9"/>
    <w:rsid w:val="00271383"/>
    <w:rsid w:val="00282ED3"/>
    <w:rsid w:val="002A1471"/>
    <w:rsid w:val="002A42D0"/>
    <w:rsid w:val="002F5B45"/>
    <w:rsid w:val="00334A6D"/>
    <w:rsid w:val="00344AF8"/>
    <w:rsid w:val="00351B3D"/>
    <w:rsid w:val="00363BBA"/>
    <w:rsid w:val="00366ECB"/>
    <w:rsid w:val="00377555"/>
    <w:rsid w:val="00397B4B"/>
    <w:rsid w:val="003A23A3"/>
    <w:rsid w:val="003E6FF4"/>
    <w:rsid w:val="00424B1B"/>
    <w:rsid w:val="00427EB6"/>
    <w:rsid w:val="00437014"/>
    <w:rsid w:val="00437085"/>
    <w:rsid w:val="00440F08"/>
    <w:rsid w:val="004475F9"/>
    <w:rsid w:val="00456CDC"/>
    <w:rsid w:val="00460164"/>
    <w:rsid w:val="004A7B25"/>
    <w:rsid w:val="004B33A5"/>
    <w:rsid w:val="004B672C"/>
    <w:rsid w:val="004C24AF"/>
    <w:rsid w:val="004C3AE9"/>
    <w:rsid w:val="004D3242"/>
    <w:rsid w:val="00525A17"/>
    <w:rsid w:val="00526FF8"/>
    <w:rsid w:val="00555652"/>
    <w:rsid w:val="005650BA"/>
    <w:rsid w:val="00573519"/>
    <w:rsid w:val="00581F80"/>
    <w:rsid w:val="0059226C"/>
    <w:rsid w:val="005953BD"/>
    <w:rsid w:val="005A7BC7"/>
    <w:rsid w:val="005B782F"/>
    <w:rsid w:val="005D4E41"/>
    <w:rsid w:val="005F748F"/>
    <w:rsid w:val="00603EA2"/>
    <w:rsid w:val="00604BD9"/>
    <w:rsid w:val="00606FEB"/>
    <w:rsid w:val="006115E0"/>
    <w:rsid w:val="006420EA"/>
    <w:rsid w:val="00643856"/>
    <w:rsid w:val="00657E2D"/>
    <w:rsid w:val="0066497A"/>
    <w:rsid w:val="00667AB8"/>
    <w:rsid w:val="00676102"/>
    <w:rsid w:val="0068375B"/>
    <w:rsid w:val="00691665"/>
    <w:rsid w:val="006A2FCB"/>
    <w:rsid w:val="006B01C1"/>
    <w:rsid w:val="006B3220"/>
    <w:rsid w:val="006D1A00"/>
    <w:rsid w:val="006F07BC"/>
    <w:rsid w:val="00701E63"/>
    <w:rsid w:val="00710897"/>
    <w:rsid w:val="00713C7B"/>
    <w:rsid w:val="00721A07"/>
    <w:rsid w:val="00725BDA"/>
    <w:rsid w:val="00746F98"/>
    <w:rsid w:val="007668B7"/>
    <w:rsid w:val="00775F16"/>
    <w:rsid w:val="00785F0F"/>
    <w:rsid w:val="00786705"/>
    <w:rsid w:val="007A2091"/>
    <w:rsid w:val="007B0C4E"/>
    <w:rsid w:val="007D6291"/>
    <w:rsid w:val="0081344A"/>
    <w:rsid w:val="00823129"/>
    <w:rsid w:val="00842DF7"/>
    <w:rsid w:val="00846D06"/>
    <w:rsid w:val="00852928"/>
    <w:rsid w:val="00884C3B"/>
    <w:rsid w:val="00887B90"/>
    <w:rsid w:val="00896E03"/>
    <w:rsid w:val="008A3E31"/>
    <w:rsid w:val="008B62FD"/>
    <w:rsid w:val="008B69BD"/>
    <w:rsid w:val="008B6ECC"/>
    <w:rsid w:val="008C2F17"/>
    <w:rsid w:val="008E5F9F"/>
    <w:rsid w:val="008F5643"/>
    <w:rsid w:val="00902221"/>
    <w:rsid w:val="00913CFA"/>
    <w:rsid w:val="00947CBD"/>
    <w:rsid w:val="009533FF"/>
    <w:rsid w:val="00964204"/>
    <w:rsid w:val="00966960"/>
    <w:rsid w:val="00994D8A"/>
    <w:rsid w:val="009B5117"/>
    <w:rsid w:val="009B6725"/>
    <w:rsid w:val="009D1DB7"/>
    <w:rsid w:val="009D6843"/>
    <w:rsid w:val="009E3C0B"/>
    <w:rsid w:val="009F046C"/>
    <w:rsid w:val="00A046C3"/>
    <w:rsid w:val="00A15C37"/>
    <w:rsid w:val="00A33241"/>
    <w:rsid w:val="00A41DF2"/>
    <w:rsid w:val="00A479E1"/>
    <w:rsid w:val="00A55AF9"/>
    <w:rsid w:val="00A64980"/>
    <w:rsid w:val="00AA0042"/>
    <w:rsid w:val="00AB345D"/>
    <w:rsid w:val="00AB6026"/>
    <w:rsid w:val="00AE21DC"/>
    <w:rsid w:val="00AF0E39"/>
    <w:rsid w:val="00AF6622"/>
    <w:rsid w:val="00B06640"/>
    <w:rsid w:val="00B4155D"/>
    <w:rsid w:val="00B43C1F"/>
    <w:rsid w:val="00B758F5"/>
    <w:rsid w:val="00B76295"/>
    <w:rsid w:val="00B81A3F"/>
    <w:rsid w:val="00B963D4"/>
    <w:rsid w:val="00BA5C22"/>
    <w:rsid w:val="00BC648C"/>
    <w:rsid w:val="00BD08F7"/>
    <w:rsid w:val="00BE2184"/>
    <w:rsid w:val="00C2118E"/>
    <w:rsid w:val="00C528C4"/>
    <w:rsid w:val="00C70821"/>
    <w:rsid w:val="00C90C19"/>
    <w:rsid w:val="00CB5261"/>
    <w:rsid w:val="00CC6729"/>
    <w:rsid w:val="00CD1D95"/>
    <w:rsid w:val="00CE13C4"/>
    <w:rsid w:val="00CE557E"/>
    <w:rsid w:val="00CF3427"/>
    <w:rsid w:val="00D1285D"/>
    <w:rsid w:val="00D268F8"/>
    <w:rsid w:val="00D27CB5"/>
    <w:rsid w:val="00D36D88"/>
    <w:rsid w:val="00D512B9"/>
    <w:rsid w:val="00DA22F4"/>
    <w:rsid w:val="00DB7D56"/>
    <w:rsid w:val="00DC654F"/>
    <w:rsid w:val="00DD5CC2"/>
    <w:rsid w:val="00DD72F4"/>
    <w:rsid w:val="00DE5EA6"/>
    <w:rsid w:val="00E022D4"/>
    <w:rsid w:val="00E04576"/>
    <w:rsid w:val="00E305EB"/>
    <w:rsid w:val="00E41049"/>
    <w:rsid w:val="00E718BA"/>
    <w:rsid w:val="00E87605"/>
    <w:rsid w:val="00EA5110"/>
    <w:rsid w:val="00EB1E95"/>
    <w:rsid w:val="00EC47DD"/>
    <w:rsid w:val="00EE0444"/>
    <w:rsid w:val="00EE38DD"/>
    <w:rsid w:val="00EF14EF"/>
    <w:rsid w:val="00F169C6"/>
    <w:rsid w:val="00F16B06"/>
    <w:rsid w:val="00F27FDA"/>
    <w:rsid w:val="00F3376C"/>
    <w:rsid w:val="00F52A3D"/>
    <w:rsid w:val="00F62516"/>
    <w:rsid w:val="00F740FD"/>
    <w:rsid w:val="00F76B52"/>
    <w:rsid w:val="00F805FE"/>
    <w:rsid w:val="00F8188F"/>
    <w:rsid w:val="00F82666"/>
    <w:rsid w:val="00F93E2B"/>
    <w:rsid w:val="00FA1478"/>
    <w:rsid w:val="00FA48F5"/>
    <w:rsid w:val="00FB3E6F"/>
    <w:rsid w:val="00FD1512"/>
    <w:rsid w:val="00FF1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E440BFB-9197-4231-BD20-BDFA4C1C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E63"/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701E63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 Black"/>
      <w:sz w:val="22"/>
      <w:szCs w:val="22"/>
    </w:rPr>
  </w:style>
  <w:style w:type="paragraph" w:styleId="Ttulo2">
    <w:name w:val="heading 2"/>
    <w:basedOn w:val="Normal"/>
    <w:next w:val="Textoindependiente"/>
    <w:qFormat/>
    <w:rsid w:val="00701E63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3701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01E63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Listaconvietas1">
    <w:name w:val="Lista con viñetas1"/>
    <w:basedOn w:val="Textoindependiente"/>
    <w:rsid w:val="00701E63"/>
    <w:pPr>
      <w:numPr>
        <w:numId w:val="2"/>
      </w:numPr>
    </w:pPr>
    <w:rPr>
      <w:lang w:bidi="en-US"/>
    </w:rPr>
  </w:style>
  <w:style w:type="paragraph" w:customStyle="1" w:styleId="Textoprincipal1">
    <w:name w:val="Texto principal 1"/>
    <w:rsid w:val="00701E63"/>
    <w:pPr>
      <w:spacing w:before="60" w:after="60"/>
      <w:ind w:left="158"/>
    </w:pPr>
    <w:rPr>
      <w:rFonts w:ascii="Arial" w:hAnsi="Arial" w:cs="Arial"/>
      <w:spacing w:val="-5"/>
      <w:lang w:val="en-US" w:eastAsia="en-US" w:bidi="en-US"/>
    </w:rPr>
  </w:style>
  <w:style w:type="paragraph" w:customStyle="1" w:styleId="Informacindecontacto">
    <w:name w:val="Información de contacto"/>
    <w:basedOn w:val="Normal"/>
    <w:next w:val="Textoindependiente"/>
    <w:rsid w:val="00701E63"/>
    <w:pPr>
      <w:jc w:val="right"/>
    </w:pPr>
    <w:rPr>
      <w:lang w:bidi="en-US"/>
    </w:rPr>
  </w:style>
  <w:style w:type="character" w:styleId="Hipervnculo">
    <w:name w:val="Hyperlink"/>
    <w:basedOn w:val="Fuentedeprrafopredeter"/>
    <w:rsid w:val="00351B3D"/>
    <w:rPr>
      <w:color w:val="0000FF" w:themeColor="hyperlink"/>
      <w:u w:val="single"/>
    </w:rPr>
  </w:style>
  <w:style w:type="paragraph" w:customStyle="1" w:styleId="Sunombre">
    <w:name w:val="Su nombre"/>
    <w:basedOn w:val="Normal"/>
    <w:next w:val="Normal"/>
    <w:rsid w:val="00701E63"/>
    <w:pPr>
      <w:spacing w:after="60" w:line="220" w:lineRule="atLeast"/>
      <w:jc w:val="right"/>
    </w:pPr>
    <w:rPr>
      <w:rFonts w:ascii="Arial Black" w:hAnsi="Arial Black" w:cs="Arial Black"/>
      <w:sz w:val="28"/>
      <w:szCs w:val="28"/>
      <w:lang w:bidi="en-US"/>
    </w:rPr>
  </w:style>
  <w:style w:type="paragraph" w:styleId="Piedepgina">
    <w:name w:val="footer"/>
    <w:basedOn w:val="Normal"/>
    <w:link w:val="PiedepginaCar"/>
    <w:rsid w:val="0059226C"/>
    <w:pPr>
      <w:tabs>
        <w:tab w:val="center" w:pos="4419"/>
        <w:tab w:val="right" w:pos="8838"/>
      </w:tabs>
    </w:pPr>
  </w:style>
  <w:style w:type="character" w:customStyle="1" w:styleId="Carcterdenombre">
    <w:name w:val="Carácter de nombre"/>
    <w:basedOn w:val="Fuentedeprrafopredeter"/>
    <w:rsid w:val="00701E63"/>
    <w:rPr>
      <w:rFonts w:ascii="Arial Black" w:hAnsi="Arial Black" w:hint="default"/>
      <w:sz w:val="28"/>
      <w:szCs w:val="28"/>
      <w:lang w:val="en-US" w:eastAsia="en-US" w:bidi="en-US"/>
    </w:rPr>
  </w:style>
  <w:style w:type="table" w:customStyle="1" w:styleId="Tablanormal1">
    <w:name w:val="Tabla normal1"/>
    <w:semiHidden/>
    <w:rsid w:val="00701E63"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701E63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rsid w:val="0059226C"/>
    <w:rPr>
      <w:rFonts w:ascii="Arial" w:hAnsi="Arial" w:cs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EE0444"/>
    <w:pPr>
      <w:ind w:left="720"/>
      <w:contextualSpacing/>
    </w:pPr>
  </w:style>
  <w:style w:type="character" w:styleId="Textoennegrita">
    <w:name w:val="Strong"/>
    <w:basedOn w:val="Fuentedeprrafopredeter"/>
    <w:qFormat/>
    <w:rsid w:val="00363BBA"/>
    <w:rPr>
      <w:b/>
      <w:bCs/>
    </w:rPr>
  </w:style>
  <w:style w:type="paragraph" w:styleId="Puesto">
    <w:name w:val="Title"/>
    <w:basedOn w:val="Normal"/>
    <w:next w:val="Normal"/>
    <w:link w:val="PuestoCar"/>
    <w:qFormat/>
    <w:rsid w:val="00363B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363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extodeglobo">
    <w:name w:val="Balloon Text"/>
    <w:basedOn w:val="Normal"/>
    <w:link w:val="TextodegloboCar"/>
    <w:rsid w:val="00775F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75F16"/>
    <w:rPr>
      <w:rFonts w:ascii="Tahoma" w:hAnsi="Tahoma" w:cs="Tahoma"/>
      <w:sz w:val="16"/>
      <w:szCs w:val="16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124E5"/>
    <w:rPr>
      <w:rFonts w:ascii="Arial" w:hAnsi="Arial" w:cs="Arial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43701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Ttulodellibro">
    <w:name w:val="Book Title"/>
    <w:basedOn w:val="Fuentedeprrafopredeter"/>
    <w:uiPriority w:val="33"/>
    <w:qFormat/>
    <w:rsid w:val="00437014"/>
    <w:rPr>
      <w:b/>
      <w:bCs/>
      <w:smallCap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437014"/>
    <w:rPr>
      <w:rFonts w:ascii="Arial Black" w:hAnsi="Arial Black" w:cs="Arial Black"/>
      <w:sz w:val="22"/>
      <w:szCs w:val="22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68375B"/>
    <w:rPr>
      <w:rFonts w:ascii="Arial" w:hAnsi="Arial" w:cs="Arial"/>
      <w:spacing w:val="-5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%20%20Alisson%20Moreno\Desktop\musica%20negra\TS006091507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3BBFD-6D22-49B0-98FB-2F20659B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TS006091507</Template>
  <TotalTime>1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[Su nombre]</vt:lpstr>
    </vt:vector>
  </TitlesOfParts>
  <Company>Microsoft Corporation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[Su nombre]</dc:title>
  <dc:creator>Mia  Alisson Moreno</dc:creator>
  <cp:lastModifiedBy>KEN</cp:lastModifiedBy>
  <cp:revision>2</cp:revision>
  <cp:lastPrinted>2014-04-03T21:20:00Z</cp:lastPrinted>
  <dcterms:created xsi:type="dcterms:W3CDTF">2016-12-05T18:49:00Z</dcterms:created>
  <dcterms:modified xsi:type="dcterms:W3CDTF">2016-12-05T18:49:00Z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3082</vt:lpwstr>
  </property>
</Properties>
</file>