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HAnsi"/>
          <w:caps w:val="0"/>
          <w:color w:val="auto"/>
          <w:spacing w:val="0"/>
          <w:kern w:val="0"/>
          <w:sz w:val="20"/>
          <w:szCs w:val="22"/>
        </w:rPr>
        <w:alias w:val="Nombre del currículo"/>
        <w:tag w:val="Nombre del currículo"/>
        <w:id w:val="-104278397"/>
        <w:placeholder>
          <w:docPart w:val="77D8C228E7CD4291864E9A4023A4E27A"/>
        </w:placeholder>
        <w:docPartList>
          <w:docPartGallery w:val="Quick Parts"/>
          <w:docPartCategory w:val=" Nombre del currículo"/>
        </w:docPartList>
      </w:sdtPr>
      <w:sdtEndPr/>
      <w:sdtContent>
        <w:p w:rsidR="00A56372" w:rsidRPr="00C7154A" w:rsidRDefault="006E52B9" w:rsidP="00BB7848">
          <w:pPr>
            <w:pStyle w:val="Ttulo"/>
            <w:jc w:val="center"/>
            <w:rPr>
              <w:rFonts w:asciiTheme="minorHAnsi" w:hAnsiTheme="minorHAnsi" w:cstheme="minorHAnsi"/>
              <w:sz w:val="36"/>
            </w:rPr>
          </w:pPr>
          <w:sdt>
            <w:sdtPr>
              <w:rPr>
                <w:rFonts w:asciiTheme="minorHAnsi" w:hAnsiTheme="minorHAnsi" w:cstheme="minorHAnsi"/>
                <w:sz w:val="36"/>
              </w:rPr>
              <w:alias w:val="Autor"/>
              <w:tag w:val=""/>
              <w:id w:val="1823003119"/>
              <w:placeholder>
                <w:docPart w:val="665ECAEB4A674B81A6AB88AAEE3E4741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0713C6" w:rsidRPr="00C7154A">
                <w:rPr>
                  <w:rFonts w:asciiTheme="minorHAnsi" w:hAnsiTheme="minorHAnsi" w:cstheme="minorHAnsi"/>
                  <w:sz w:val="36"/>
                </w:rPr>
                <w:t>Luis Miguel Vega Orozco</w:t>
              </w:r>
            </w:sdtContent>
          </w:sdt>
        </w:p>
        <w:p w:rsidR="00BB7848" w:rsidRPr="00C7154A" w:rsidRDefault="001B20C2" w:rsidP="001B20C2">
          <w:pPr>
            <w:spacing w:after="0" w:line="360" w:lineRule="auto"/>
            <w:rPr>
              <w:sz w:val="20"/>
            </w:rPr>
          </w:pPr>
          <w:r w:rsidRPr="00C7154A">
            <w:rPr>
              <w:b/>
              <w:sz w:val="20"/>
            </w:rPr>
            <w:t>Correo:</w:t>
          </w:r>
          <w:r w:rsidRPr="00C7154A">
            <w:rPr>
              <w:sz w:val="20"/>
            </w:rPr>
            <w:t xml:space="preserve"> Miguelvegao08@gmail.com</w:t>
          </w:r>
        </w:p>
        <w:p w:rsidR="00BB7848" w:rsidRPr="00C7154A" w:rsidRDefault="00BB7848" w:rsidP="001B20C2">
          <w:pPr>
            <w:spacing w:after="0" w:line="360" w:lineRule="auto"/>
            <w:rPr>
              <w:sz w:val="20"/>
            </w:rPr>
          </w:pPr>
          <w:r w:rsidRPr="00C7154A">
            <w:rPr>
              <w:b/>
              <w:sz w:val="20"/>
            </w:rPr>
            <w:t>Domicilio:</w:t>
          </w:r>
          <w:r w:rsidRPr="00C7154A">
            <w:rPr>
              <w:sz w:val="20"/>
            </w:rPr>
            <w:t xml:space="preserve"> </w:t>
          </w:r>
          <w:r w:rsidR="001B20C2" w:rsidRPr="00C7154A">
            <w:rPr>
              <w:sz w:val="20"/>
            </w:rPr>
            <w:t>Concepción</w:t>
          </w:r>
          <w:r w:rsidRPr="00C7154A">
            <w:rPr>
              <w:sz w:val="20"/>
            </w:rPr>
            <w:t xml:space="preserve"> Arriba de Alajuelita, Vista grande nº1</w:t>
          </w:r>
        </w:p>
        <w:p w:rsidR="00C7154A" w:rsidRPr="00C7154A" w:rsidRDefault="00C7154A" w:rsidP="001B20C2">
          <w:pPr>
            <w:spacing w:after="0" w:line="360" w:lineRule="auto"/>
            <w:rPr>
              <w:sz w:val="20"/>
            </w:rPr>
          </w:pPr>
          <w:r w:rsidRPr="00C7154A">
            <w:rPr>
              <w:b/>
              <w:sz w:val="20"/>
            </w:rPr>
            <w:t>Numero de Cedula</w:t>
          </w:r>
          <w:r w:rsidRPr="00C7154A">
            <w:rPr>
              <w:sz w:val="20"/>
            </w:rPr>
            <w:t>: 1 1187 0969</w:t>
          </w:r>
        </w:p>
        <w:p w:rsidR="00BB7848" w:rsidRPr="00C7154A" w:rsidRDefault="001B20C2" w:rsidP="001B20C2">
          <w:pPr>
            <w:spacing w:after="0" w:line="360" w:lineRule="auto"/>
            <w:rPr>
              <w:sz w:val="20"/>
            </w:rPr>
          </w:pPr>
          <w:r w:rsidRPr="00C7154A">
            <w:rPr>
              <w:b/>
              <w:sz w:val="20"/>
            </w:rPr>
            <w:t>Teléfono</w:t>
          </w:r>
          <w:r w:rsidR="00BB7848" w:rsidRPr="00C7154A">
            <w:rPr>
              <w:b/>
              <w:sz w:val="20"/>
            </w:rPr>
            <w:t>:</w:t>
          </w:r>
          <w:r w:rsidR="00BB7848" w:rsidRPr="00C7154A">
            <w:rPr>
              <w:sz w:val="20"/>
            </w:rPr>
            <w:t xml:space="preserve"> 60666813 / 87291647</w:t>
          </w:r>
        </w:p>
        <w:p w:rsidR="00BB7848" w:rsidRPr="00C7154A" w:rsidRDefault="00BB7848" w:rsidP="001B20C2">
          <w:pPr>
            <w:spacing w:after="0" w:line="360" w:lineRule="auto"/>
            <w:rPr>
              <w:sz w:val="20"/>
            </w:rPr>
          </w:pPr>
          <w:r w:rsidRPr="00C7154A">
            <w:rPr>
              <w:b/>
              <w:sz w:val="20"/>
            </w:rPr>
            <w:t>Fecha Nacimiento</w:t>
          </w:r>
          <w:r w:rsidRPr="00C7154A">
            <w:rPr>
              <w:sz w:val="20"/>
            </w:rPr>
            <w:t>: 8 de Noviembre de 1983</w:t>
          </w:r>
        </w:p>
        <w:p w:rsidR="00A56372" w:rsidRPr="00C7154A" w:rsidRDefault="000713C6" w:rsidP="001B20C2">
          <w:pPr>
            <w:spacing w:after="0" w:line="360" w:lineRule="auto"/>
            <w:rPr>
              <w:sz w:val="20"/>
            </w:rPr>
          </w:pPr>
          <w:r w:rsidRPr="00C7154A">
            <w:rPr>
              <w:b/>
              <w:sz w:val="20"/>
            </w:rPr>
            <w:t>Nacionalidad:</w:t>
          </w:r>
          <w:r w:rsidRPr="00C7154A">
            <w:rPr>
              <w:sz w:val="20"/>
            </w:rPr>
            <w:t xml:space="preserve"> Costarricense</w:t>
          </w:r>
          <w:r w:rsidRPr="00C7154A">
            <w:rPr>
              <w:rFonts w:cstheme="minorHAnsi"/>
              <w:sz w:val="20"/>
            </w:rPr>
            <w:t xml:space="preserve"> </w:t>
          </w:r>
        </w:p>
      </w:sdtContent>
    </w:sdt>
    <w:p w:rsidR="00A56372" w:rsidRPr="00C7154A" w:rsidRDefault="00BA41F2">
      <w:pPr>
        <w:pStyle w:val="Encabezadodeseccin"/>
        <w:rPr>
          <w:sz w:val="24"/>
        </w:rPr>
      </w:pPr>
      <w:r w:rsidRPr="00C7154A">
        <w:rPr>
          <w:sz w:val="24"/>
          <w:lang w:val="es-ES"/>
        </w:rPr>
        <w:t>Objetivos</w:t>
      </w:r>
    </w:p>
    <w:p w:rsidR="00A56372" w:rsidRPr="00C7154A" w:rsidRDefault="000713C6">
      <w:pPr>
        <w:rPr>
          <w:sz w:val="20"/>
        </w:rPr>
      </w:pPr>
      <w:r w:rsidRPr="00C7154A">
        <w:rPr>
          <w:sz w:val="20"/>
        </w:rPr>
        <w:t xml:space="preserve">Contribuir con mi o experiencia de acuerdo a mi capacidades lo referente al trabajo o departamento que su organización requiera, tengo gran experiencia en el área de cajas, servicio al cliente y manejo de personal. </w:t>
      </w:r>
      <w:bookmarkStart w:id="0" w:name="_GoBack"/>
      <w:r w:rsidRPr="00C7154A">
        <w:rPr>
          <w:sz w:val="20"/>
        </w:rPr>
        <w:t>Soy una persona que aprende rápido las funciones para así destacar en el puesto que se me asigne.</w:t>
      </w:r>
      <w:bookmarkEnd w:id="0"/>
    </w:p>
    <w:p w:rsidR="00A56372" w:rsidRPr="00C7154A" w:rsidRDefault="00BA41F2" w:rsidP="000713C6">
      <w:pPr>
        <w:pStyle w:val="Encabezadodeseccin"/>
        <w:rPr>
          <w:sz w:val="24"/>
        </w:rPr>
      </w:pPr>
      <w:r w:rsidRPr="00C7154A">
        <w:rPr>
          <w:sz w:val="24"/>
          <w:lang w:val="es-ES"/>
        </w:rPr>
        <w:t>Educación</w:t>
      </w:r>
    </w:p>
    <w:p w:rsidR="000713C6" w:rsidRPr="00C7154A" w:rsidRDefault="000713C6">
      <w:pPr>
        <w:rPr>
          <w:sz w:val="20"/>
        </w:rPr>
      </w:pPr>
      <w:r w:rsidRPr="00C7154A">
        <w:rPr>
          <w:sz w:val="20"/>
        </w:rPr>
        <w:t>Educación Primaria Completa</w:t>
      </w:r>
    </w:p>
    <w:p w:rsidR="00A56372" w:rsidRPr="00C7154A" w:rsidRDefault="000713C6" w:rsidP="000713C6">
      <w:pPr>
        <w:rPr>
          <w:sz w:val="20"/>
        </w:rPr>
      </w:pPr>
      <w:r w:rsidRPr="00C7154A">
        <w:rPr>
          <w:sz w:val="20"/>
        </w:rPr>
        <w:t>Educación Básica</w:t>
      </w:r>
      <w:r w:rsidR="00CD7EF7">
        <w:rPr>
          <w:sz w:val="20"/>
        </w:rPr>
        <w:t xml:space="preserve"> actualmente en curso de bachillerato por madurez </w:t>
      </w:r>
    </w:p>
    <w:p w:rsidR="00A56372" w:rsidRDefault="00BA41F2">
      <w:pPr>
        <w:pStyle w:val="Encabezadodeseccin"/>
        <w:rPr>
          <w:sz w:val="24"/>
          <w:lang w:val="es-ES"/>
        </w:rPr>
      </w:pPr>
      <w:r w:rsidRPr="00C7154A">
        <w:rPr>
          <w:sz w:val="24"/>
          <w:lang w:val="es-ES"/>
        </w:rPr>
        <w:t>Experiencia</w:t>
      </w:r>
    </w:p>
    <w:p w:rsidR="00C24980" w:rsidRPr="00C7154A" w:rsidRDefault="00C24980" w:rsidP="00C24980">
      <w:pPr>
        <w:pStyle w:val="Sinespaciado"/>
        <w:rPr>
          <w:rFonts w:asciiTheme="majorHAnsi" w:eastAsiaTheme="majorEastAsia" w:hAnsiTheme="majorHAnsi" w:cstheme="majorBidi"/>
          <w:color w:val="7A7A7A" w:themeColor="accent1"/>
          <w:sz w:val="24"/>
          <w:szCs w:val="26"/>
        </w:rPr>
      </w:pPr>
      <w:r w:rsidRPr="00C7154A">
        <w:rPr>
          <w:rFonts w:asciiTheme="majorHAnsi" w:eastAsiaTheme="majorEastAsia" w:hAnsiTheme="majorHAnsi" w:cstheme="majorBidi"/>
          <w:color w:val="7A7A7A" w:themeColor="accent1"/>
          <w:sz w:val="24"/>
          <w:szCs w:val="26"/>
        </w:rPr>
        <w:t>Almacene</w:t>
      </w:r>
      <w:r>
        <w:rPr>
          <w:rFonts w:asciiTheme="majorHAnsi" w:eastAsiaTheme="majorEastAsia" w:hAnsiTheme="majorHAnsi" w:cstheme="majorBidi"/>
          <w:color w:val="7A7A7A" w:themeColor="accent1"/>
          <w:sz w:val="24"/>
          <w:szCs w:val="26"/>
        </w:rPr>
        <w:t>s CASA BLANCA (LAND BUSINESS S.A.)</w:t>
      </w:r>
    </w:p>
    <w:p w:rsidR="00C24980" w:rsidRPr="00C24980" w:rsidRDefault="00C24980" w:rsidP="00C24980">
      <w:pPr>
        <w:rPr>
          <w:rStyle w:val="nfasis"/>
          <w:b/>
          <w:sz w:val="20"/>
        </w:rPr>
      </w:pPr>
      <w:r w:rsidRPr="00C24980">
        <w:rPr>
          <w:rStyle w:val="nfasis"/>
          <w:b/>
          <w:sz w:val="20"/>
        </w:rPr>
        <w:t xml:space="preserve">Gerente de punto de venta – 14 junio del 2014 a la actualidad </w:t>
      </w:r>
    </w:p>
    <w:p w:rsidR="00C24980" w:rsidRPr="00C24980" w:rsidRDefault="00C24980" w:rsidP="00C24980">
      <w:pPr>
        <w:rPr>
          <w:rStyle w:val="nfasis"/>
          <w:sz w:val="20"/>
        </w:rPr>
      </w:pPr>
      <w:r w:rsidRPr="00C24980">
        <w:rPr>
          <w:rStyle w:val="nfasis"/>
          <w:sz w:val="20"/>
        </w:rPr>
        <w:t>Puesto de encargado</w:t>
      </w:r>
      <w:r>
        <w:rPr>
          <w:rStyle w:val="nfasis"/>
          <w:sz w:val="20"/>
        </w:rPr>
        <w:t xml:space="preserve"> de punto de venta, </w:t>
      </w:r>
      <w:r w:rsidRPr="00C24980">
        <w:rPr>
          <w:rStyle w:val="nfasis"/>
          <w:sz w:val="20"/>
        </w:rPr>
        <w:t xml:space="preserve"> </w:t>
      </w:r>
      <w:r>
        <w:rPr>
          <w:rStyle w:val="nfasis"/>
          <w:sz w:val="20"/>
        </w:rPr>
        <w:t xml:space="preserve">control de presupuesto, </w:t>
      </w:r>
      <w:r w:rsidR="008F4F28" w:rsidRPr="00C7154A">
        <w:rPr>
          <w:rStyle w:val="nfasis"/>
          <w:sz w:val="20"/>
        </w:rPr>
        <w:t>Manejo área de cajas (manejo de dinero, entrega de depósitos bancarios), Servicio al cliente, Manejo del personal (capacitación en personal nuevo y seguimiento, organización del personal en área distintas, control de vacaciones), Control de inventarios, ingresos y salidas de inventarios, manejo de postventa (seguimiento y control)</w:t>
      </w:r>
    </w:p>
    <w:p w:rsidR="00C7154A" w:rsidRPr="00C7154A" w:rsidRDefault="00C7154A" w:rsidP="00C7154A">
      <w:pPr>
        <w:pStyle w:val="Sinespaciado"/>
        <w:rPr>
          <w:rFonts w:asciiTheme="majorHAnsi" w:eastAsiaTheme="majorEastAsia" w:hAnsiTheme="majorHAnsi" w:cstheme="majorBidi"/>
          <w:color w:val="7A7A7A" w:themeColor="accent1"/>
          <w:sz w:val="24"/>
          <w:szCs w:val="26"/>
        </w:rPr>
      </w:pPr>
      <w:r w:rsidRPr="00C7154A">
        <w:rPr>
          <w:rFonts w:asciiTheme="majorHAnsi" w:eastAsiaTheme="majorEastAsia" w:hAnsiTheme="majorHAnsi" w:cstheme="majorBidi"/>
          <w:color w:val="7A7A7A" w:themeColor="accent1"/>
          <w:sz w:val="24"/>
          <w:szCs w:val="26"/>
        </w:rPr>
        <w:t xml:space="preserve">Almacenes El Gallo </w:t>
      </w:r>
      <w:proofErr w:type="spellStart"/>
      <w:r w:rsidRPr="00C7154A">
        <w:rPr>
          <w:rFonts w:asciiTheme="majorHAnsi" w:eastAsiaTheme="majorEastAsia" w:hAnsiTheme="majorHAnsi" w:cstheme="majorBidi"/>
          <w:color w:val="7A7A7A" w:themeColor="accent1"/>
          <w:sz w:val="24"/>
          <w:szCs w:val="26"/>
        </w:rPr>
        <w:t>mas</w:t>
      </w:r>
      <w:proofErr w:type="spellEnd"/>
      <w:r w:rsidRPr="00C7154A">
        <w:rPr>
          <w:rFonts w:asciiTheme="majorHAnsi" w:eastAsiaTheme="majorEastAsia" w:hAnsiTheme="majorHAnsi" w:cstheme="majorBidi"/>
          <w:color w:val="7A7A7A" w:themeColor="accent1"/>
          <w:sz w:val="24"/>
          <w:szCs w:val="26"/>
        </w:rPr>
        <w:t xml:space="preserve"> Gallo S.A (</w:t>
      </w:r>
      <w:proofErr w:type="spellStart"/>
      <w:r w:rsidRPr="00C7154A">
        <w:rPr>
          <w:rFonts w:asciiTheme="majorHAnsi" w:eastAsiaTheme="majorEastAsia" w:hAnsiTheme="majorHAnsi" w:cstheme="majorBidi"/>
          <w:color w:val="7A7A7A" w:themeColor="accent1"/>
          <w:sz w:val="24"/>
          <w:szCs w:val="26"/>
        </w:rPr>
        <w:t>Gollo</w:t>
      </w:r>
      <w:proofErr w:type="spellEnd"/>
      <w:r w:rsidRPr="00C7154A">
        <w:rPr>
          <w:rFonts w:asciiTheme="majorHAnsi" w:eastAsiaTheme="majorEastAsia" w:hAnsiTheme="majorHAnsi" w:cstheme="majorBidi"/>
          <w:color w:val="7A7A7A" w:themeColor="accent1"/>
          <w:sz w:val="24"/>
          <w:szCs w:val="26"/>
        </w:rPr>
        <w:t>)</w:t>
      </w:r>
    </w:p>
    <w:p w:rsidR="00C7154A" w:rsidRPr="00C7154A" w:rsidRDefault="00C7154A" w:rsidP="00C7154A">
      <w:pPr>
        <w:rPr>
          <w:rStyle w:val="nfasis"/>
          <w:b/>
          <w:sz w:val="20"/>
        </w:rPr>
      </w:pPr>
      <w:r w:rsidRPr="00C7154A">
        <w:rPr>
          <w:rStyle w:val="nfasis"/>
          <w:b/>
          <w:bCs/>
          <w:sz w:val="20"/>
        </w:rPr>
        <w:t xml:space="preserve">Asistente de </w:t>
      </w:r>
      <w:r w:rsidRPr="00C7154A">
        <w:rPr>
          <w:rStyle w:val="nfasis"/>
          <w:b/>
          <w:sz w:val="20"/>
        </w:rPr>
        <w:t xml:space="preserve">Postventa- 24 de Febrero  </w:t>
      </w:r>
      <w:r w:rsidR="00C24980">
        <w:rPr>
          <w:rStyle w:val="nfasis"/>
          <w:b/>
          <w:sz w:val="20"/>
        </w:rPr>
        <w:t>al 13 de junio</w:t>
      </w:r>
    </w:p>
    <w:p w:rsidR="00C7154A" w:rsidRPr="00C7154A" w:rsidRDefault="00C7154A" w:rsidP="00C7154A">
      <w:pPr>
        <w:rPr>
          <w:rStyle w:val="nfasis"/>
          <w:sz w:val="20"/>
        </w:rPr>
      </w:pPr>
      <w:r w:rsidRPr="00C7154A">
        <w:rPr>
          <w:rStyle w:val="nfasis"/>
          <w:sz w:val="20"/>
        </w:rPr>
        <w:t>Encargado de seguimiento de artículos en reparación, servicio al cliente a las quejas, asesoría de estado artículos, consultas.</w:t>
      </w:r>
    </w:p>
    <w:p w:rsidR="00C7154A" w:rsidRPr="00C7154A" w:rsidRDefault="00C7154A" w:rsidP="00C7154A">
      <w:pPr>
        <w:pStyle w:val="Sinespaciado"/>
        <w:rPr>
          <w:rFonts w:asciiTheme="majorHAnsi" w:eastAsiaTheme="majorEastAsia" w:hAnsiTheme="majorHAnsi" w:cstheme="majorBidi"/>
          <w:color w:val="7A7A7A" w:themeColor="accent1"/>
          <w:sz w:val="24"/>
          <w:szCs w:val="26"/>
        </w:rPr>
      </w:pPr>
      <w:r w:rsidRPr="00C7154A">
        <w:rPr>
          <w:rFonts w:asciiTheme="majorHAnsi" w:eastAsiaTheme="majorEastAsia" w:hAnsiTheme="majorHAnsi" w:cstheme="majorBidi"/>
          <w:color w:val="7A7A7A" w:themeColor="accent1"/>
          <w:sz w:val="24"/>
          <w:szCs w:val="26"/>
        </w:rPr>
        <w:t>Almacenes Casa Blanca (</w:t>
      </w:r>
      <w:proofErr w:type="spellStart"/>
      <w:r w:rsidRPr="00C7154A">
        <w:rPr>
          <w:rFonts w:asciiTheme="majorHAnsi" w:eastAsiaTheme="majorEastAsia" w:hAnsiTheme="majorHAnsi" w:cstheme="majorBidi"/>
          <w:color w:val="7A7A7A" w:themeColor="accent1"/>
          <w:sz w:val="24"/>
          <w:szCs w:val="26"/>
        </w:rPr>
        <w:t>Land</w:t>
      </w:r>
      <w:proofErr w:type="spellEnd"/>
      <w:r w:rsidRPr="00C7154A">
        <w:rPr>
          <w:rFonts w:asciiTheme="majorHAnsi" w:eastAsiaTheme="majorEastAsia" w:hAnsiTheme="majorHAnsi" w:cstheme="majorBidi"/>
          <w:color w:val="7A7A7A" w:themeColor="accent1"/>
          <w:sz w:val="24"/>
          <w:szCs w:val="26"/>
        </w:rPr>
        <w:t xml:space="preserve"> Business S.A.)</w:t>
      </w:r>
    </w:p>
    <w:p w:rsidR="00C7154A" w:rsidRPr="00C7154A" w:rsidRDefault="00C7154A" w:rsidP="00C7154A">
      <w:pPr>
        <w:rPr>
          <w:rStyle w:val="nfasis"/>
          <w:b/>
          <w:sz w:val="20"/>
        </w:rPr>
      </w:pPr>
      <w:r w:rsidRPr="00C7154A">
        <w:rPr>
          <w:rStyle w:val="nfasis"/>
          <w:b/>
          <w:bCs/>
          <w:sz w:val="20"/>
        </w:rPr>
        <w:t xml:space="preserve">Asistente de </w:t>
      </w:r>
      <w:r w:rsidRPr="00C7154A">
        <w:rPr>
          <w:rStyle w:val="nfasis"/>
          <w:b/>
          <w:sz w:val="20"/>
        </w:rPr>
        <w:t>Gerencia</w:t>
      </w:r>
      <w:r w:rsidRPr="00C7154A">
        <w:rPr>
          <w:rStyle w:val="nfasis"/>
          <w:b/>
          <w:sz w:val="20"/>
          <w:lang w:val="es-ES"/>
        </w:rPr>
        <w:t xml:space="preserve"> – </w:t>
      </w:r>
      <w:r w:rsidRPr="00C7154A">
        <w:rPr>
          <w:rStyle w:val="nfasis"/>
          <w:b/>
          <w:sz w:val="20"/>
        </w:rPr>
        <w:t>11 de noviembre al 7 febrero de 2014</w:t>
      </w:r>
    </w:p>
    <w:p w:rsidR="00C7154A" w:rsidRPr="00C7154A" w:rsidRDefault="00C7154A" w:rsidP="00C7154A">
      <w:pPr>
        <w:jc w:val="both"/>
        <w:rPr>
          <w:rStyle w:val="nfasis"/>
          <w:sz w:val="20"/>
        </w:rPr>
      </w:pPr>
      <w:r w:rsidRPr="00C7154A">
        <w:rPr>
          <w:rStyle w:val="nfasis"/>
          <w:sz w:val="20"/>
        </w:rPr>
        <w:t>Desempeñe en puesto de asesor de Ventas, hasta llegar ser asistente de gerencia teniendo a mi cargo Manejo área de cajas (manejo de dinero, entrega de depósitos bancarios), Servicio al cliente, Manejo del personal (capacitación en personal nuevo y seguimiento, organización del personal en área distintas, control de vacaciones), Control de inventarios, ingresos y salidas de inventarios, manejo de postventa (seguimiento y control)</w:t>
      </w:r>
    </w:p>
    <w:p w:rsidR="00A56372" w:rsidRPr="00C7154A" w:rsidRDefault="000713C6">
      <w:pPr>
        <w:pStyle w:val="Sinespaciado"/>
        <w:rPr>
          <w:rFonts w:asciiTheme="majorHAnsi" w:eastAsiaTheme="majorEastAsia" w:hAnsiTheme="majorHAnsi" w:cstheme="majorBidi"/>
          <w:color w:val="7A7A7A" w:themeColor="accent1"/>
          <w:sz w:val="24"/>
          <w:szCs w:val="26"/>
        </w:rPr>
      </w:pPr>
      <w:r w:rsidRPr="00C7154A">
        <w:rPr>
          <w:rFonts w:asciiTheme="majorHAnsi" w:eastAsiaTheme="majorEastAsia" w:hAnsiTheme="majorHAnsi" w:cstheme="majorBidi"/>
          <w:color w:val="7A7A7A" w:themeColor="accent1"/>
          <w:sz w:val="24"/>
          <w:szCs w:val="26"/>
        </w:rPr>
        <w:t xml:space="preserve">Cadena de Restaurantes Taco Bell </w:t>
      </w:r>
    </w:p>
    <w:p w:rsidR="00A56372" w:rsidRPr="00C7154A" w:rsidRDefault="000713C6">
      <w:pPr>
        <w:rPr>
          <w:rStyle w:val="nfasis"/>
          <w:b/>
          <w:sz w:val="20"/>
        </w:rPr>
      </w:pPr>
      <w:r w:rsidRPr="00C7154A">
        <w:rPr>
          <w:rStyle w:val="nfasis"/>
          <w:b/>
          <w:bCs/>
          <w:sz w:val="20"/>
        </w:rPr>
        <w:t>Asistente de</w:t>
      </w:r>
      <w:r w:rsidR="00BA41F2" w:rsidRPr="00C7154A">
        <w:rPr>
          <w:rStyle w:val="nfasis"/>
          <w:b/>
          <w:bCs/>
          <w:sz w:val="20"/>
        </w:rPr>
        <w:t xml:space="preserve"> </w:t>
      </w:r>
      <w:r w:rsidRPr="00C7154A">
        <w:rPr>
          <w:rStyle w:val="nfasis"/>
          <w:b/>
          <w:sz w:val="20"/>
        </w:rPr>
        <w:t>Gerencia</w:t>
      </w:r>
      <w:r w:rsidR="00BA41F2" w:rsidRPr="00C7154A">
        <w:rPr>
          <w:rStyle w:val="nfasis"/>
          <w:b/>
          <w:sz w:val="20"/>
          <w:lang w:val="es-ES"/>
        </w:rPr>
        <w:t xml:space="preserve"> – </w:t>
      </w:r>
      <w:r w:rsidRPr="00C7154A">
        <w:rPr>
          <w:rStyle w:val="nfasis"/>
          <w:b/>
          <w:sz w:val="20"/>
        </w:rPr>
        <w:t>22 de abril de 2002 a 13 septiembre de 2006</w:t>
      </w:r>
    </w:p>
    <w:p w:rsidR="000713C6" w:rsidRPr="00C7154A" w:rsidRDefault="000713C6" w:rsidP="000713C6">
      <w:pPr>
        <w:jc w:val="both"/>
        <w:rPr>
          <w:rStyle w:val="nfasis"/>
          <w:sz w:val="20"/>
        </w:rPr>
      </w:pPr>
      <w:r w:rsidRPr="00C7154A">
        <w:rPr>
          <w:rStyle w:val="nfasis"/>
          <w:sz w:val="20"/>
        </w:rPr>
        <w:t>Durante el tiempo que estuve en la empresa me desempeñe en varios puesto</w:t>
      </w:r>
      <w:r w:rsidR="001B20C2" w:rsidRPr="00C7154A">
        <w:rPr>
          <w:rStyle w:val="nfasis"/>
          <w:sz w:val="20"/>
        </w:rPr>
        <w:t xml:space="preserve"> como manejo de caja, manipulación de alimentos,</w:t>
      </w:r>
      <w:r w:rsidR="00BB6678" w:rsidRPr="00C7154A">
        <w:rPr>
          <w:rStyle w:val="nfasis"/>
          <w:sz w:val="20"/>
        </w:rPr>
        <w:t xml:space="preserve"> entrenador de personal,</w:t>
      </w:r>
      <w:r w:rsidRPr="00C7154A">
        <w:rPr>
          <w:rStyle w:val="nfasis"/>
          <w:sz w:val="20"/>
        </w:rPr>
        <w:t xml:space="preserve"> hasta ser el asistente de gerente teniendo a mi cargo el manejo del personal, organizar y controlar los inventarios, vacaciones, control de la </w:t>
      </w:r>
      <w:proofErr w:type="spellStart"/>
      <w:r w:rsidRPr="00C7154A">
        <w:rPr>
          <w:rStyle w:val="nfasis"/>
          <w:sz w:val="20"/>
        </w:rPr>
        <w:t>caja,Servicio</w:t>
      </w:r>
      <w:proofErr w:type="spellEnd"/>
      <w:r w:rsidRPr="00C7154A">
        <w:rPr>
          <w:rStyle w:val="nfasis"/>
          <w:sz w:val="20"/>
        </w:rPr>
        <w:t xml:space="preserve"> al cliente.</w:t>
      </w:r>
    </w:p>
    <w:p w:rsidR="00A56372" w:rsidRPr="00C7154A" w:rsidRDefault="00EF689F">
      <w:pPr>
        <w:pStyle w:val="Encabezadodeseccin"/>
        <w:rPr>
          <w:sz w:val="24"/>
        </w:rPr>
      </w:pPr>
      <w:r w:rsidRPr="00C7154A">
        <w:rPr>
          <w:sz w:val="24"/>
          <w:lang w:val="es-ES"/>
        </w:rPr>
        <w:lastRenderedPageBreak/>
        <w:t>referencia</w:t>
      </w:r>
    </w:p>
    <w:p w:rsidR="00A56372" w:rsidRPr="00C7154A" w:rsidRDefault="00EF689F">
      <w:pPr>
        <w:pStyle w:val="Prrafodelista"/>
        <w:numPr>
          <w:ilvl w:val="0"/>
          <w:numId w:val="4"/>
        </w:numPr>
        <w:ind w:hanging="288"/>
        <w:rPr>
          <w:sz w:val="20"/>
        </w:rPr>
      </w:pPr>
      <w:r w:rsidRPr="00C7154A">
        <w:rPr>
          <w:sz w:val="20"/>
        </w:rPr>
        <w:t>Heriberto Campos- Gerente de Casa Blanca Zapote- 61952733</w:t>
      </w:r>
    </w:p>
    <w:p w:rsidR="00BB7848" w:rsidRPr="00C7154A" w:rsidRDefault="00BB7848">
      <w:pPr>
        <w:pStyle w:val="Prrafodelista"/>
        <w:numPr>
          <w:ilvl w:val="0"/>
          <w:numId w:val="4"/>
        </w:numPr>
        <w:ind w:hanging="288"/>
        <w:rPr>
          <w:sz w:val="20"/>
        </w:rPr>
      </w:pPr>
      <w:r w:rsidRPr="00C7154A">
        <w:rPr>
          <w:sz w:val="20"/>
        </w:rPr>
        <w:t>Fabio Machado-  Gerente de Casa Blanca Nova centro- 86876708</w:t>
      </w:r>
    </w:p>
    <w:p w:rsidR="00EF689F" w:rsidRPr="00C7154A" w:rsidRDefault="00BB7848">
      <w:pPr>
        <w:pStyle w:val="Prrafodelista"/>
        <w:numPr>
          <w:ilvl w:val="0"/>
          <w:numId w:val="4"/>
        </w:numPr>
        <w:ind w:hanging="288"/>
        <w:rPr>
          <w:sz w:val="20"/>
        </w:rPr>
      </w:pPr>
      <w:r w:rsidRPr="00C7154A">
        <w:rPr>
          <w:sz w:val="20"/>
        </w:rPr>
        <w:t>Edwin Villareal- Supervisor restaurantes Taco Bell- 88634596</w:t>
      </w:r>
    </w:p>
    <w:p w:rsidR="00BB7848" w:rsidRPr="00C7154A" w:rsidRDefault="00BB7848">
      <w:pPr>
        <w:pStyle w:val="Prrafodelista"/>
        <w:numPr>
          <w:ilvl w:val="0"/>
          <w:numId w:val="4"/>
        </w:numPr>
        <w:ind w:hanging="288"/>
        <w:rPr>
          <w:sz w:val="20"/>
        </w:rPr>
      </w:pPr>
      <w:r w:rsidRPr="00C7154A">
        <w:rPr>
          <w:sz w:val="20"/>
        </w:rPr>
        <w:t xml:space="preserve">Javier Gutiérrez- Asesor de Ventas de Corporación </w:t>
      </w:r>
      <w:proofErr w:type="spellStart"/>
      <w:r w:rsidRPr="00C7154A">
        <w:rPr>
          <w:sz w:val="20"/>
        </w:rPr>
        <w:t>Matra</w:t>
      </w:r>
      <w:proofErr w:type="spellEnd"/>
      <w:r w:rsidRPr="00C7154A">
        <w:rPr>
          <w:sz w:val="20"/>
        </w:rPr>
        <w:t xml:space="preserve"> Ltda.- 83550043</w:t>
      </w:r>
    </w:p>
    <w:p w:rsidR="00A56372" w:rsidRDefault="00A56372">
      <w:pPr>
        <w:spacing w:line="276" w:lineRule="auto"/>
        <w:rPr>
          <w:sz w:val="20"/>
        </w:rPr>
      </w:pPr>
    </w:p>
    <w:p w:rsidR="00F87AE4" w:rsidRDefault="00F87AE4">
      <w:pPr>
        <w:spacing w:line="276" w:lineRule="auto"/>
        <w:rPr>
          <w:sz w:val="20"/>
        </w:rPr>
      </w:pPr>
    </w:p>
    <w:p w:rsidR="00F87AE4" w:rsidRDefault="00F87AE4">
      <w:pPr>
        <w:spacing w:line="276" w:lineRule="auto"/>
        <w:rPr>
          <w:sz w:val="20"/>
        </w:rPr>
      </w:pPr>
    </w:p>
    <w:p w:rsidR="00F87AE4" w:rsidRDefault="00F87AE4">
      <w:pPr>
        <w:spacing w:line="276" w:lineRule="auto"/>
        <w:rPr>
          <w:sz w:val="20"/>
        </w:rPr>
      </w:pPr>
    </w:p>
    <w:p w:rsidR="00F87AE4" w:rsidRDefault="00F87AE4">
      <w:pPr>
        <w:spacing w:line="276" w:lineRule="auto"/>
        <w:rPr>
          <w:sz w:val="20"/>
        </w:rPr>
      </w:pPr>
    </w:p>
    <w:p w:rsidR="00F87AE4" w:rsidRDefault="00F87AE4">
      <w:pPr>
        <w:spacing w:line="276" w:lineRule="auto"/>
        <w:rPr>
          <w:sz w:val="20"/>
        </w:rPr>
      </w:pPr>
    </w:p>
    <w:p w:rsidR="00F87AE4" w:rsidRDefault="00F87AE4">
      <w:pPr>
        <w:spacing w:line="276" w:lineRule="auto"/>
        <w:rPr>
          <w:sz w:val="20"/>
        </w:rPr>
      </w:pPr>
    </w:p>
    <w:p w:rsidR="00F87AE4" w:rsidRDefault="00F87AE4">
      <w:pPr>
        <w:spacing w:line="276" w:lineRule="auto"/>
        <w:rPr>
          <w:sz w:val="20"/>
        </w:rPr>
      </w:pPr>
    </w:p>
    <w:p w:rsidR="00F87AE4" w:rsidRDefault="00F87AE4">
      <w:pPr>
        <w:spacing w:line="276" w:lineRule="auto"/>
        <w:rPr>
          <w:sz w:val="20"/>
        </w:rPr>
      </w:pPr>
    </w:p>
    <w:p w:rsidR="00F87AE4" w:rsidRDefault="00F87AE4">
      <w:pPr>
        <w:spacing w:line="276" w:lineRule="auto"/>
        <w:rPr>
          <w:sz w:val="20"/>
        </w:rPr>
      </w:pPr>
    </w:p>
    <w:p w:rsidR="00F87AE4" w:rsidRDefault="00F87AE4">
      <w:pPr>
        <w:spacing w:line="276" w:lineRule="auto"/>
        <w:rPr>
          <w:sz w:val="20"/>
        </w:rPr>
      </w:pPr>
    </w:p>
    <w:p w:rsidR="00F87AE4" w:rsidRDefault="00F87AE4">
      <w:pPr>
        <w:spacing w:line="276" w:lineRule="auto"/>
        <w:rPr>
          <w:sz w:val="20"/>
        </w:rPr>
      </w:pPr>
    </w:p>
    <w:p w:rsidR="00F87AE4" w:rsidRDefault="00F87AE4">
      <w:pPr>
        <w:spacing w:line="276" w:lineRule="auto"/>
        <w:rPr>
          <w:sz w:val="20"/>
        </w:rPr>
      </w:pPr>
    </w:p>
    <w:p w:rsidR="00F87AE4" w:rsidRDefault="00F87AE4">
      <w:pPr>
        <w:spacing w:line="276" w:lineRule="auto"/>
        <w:rPr>
          <w:sz w:val="20"/>
        </w:rPr>
      </w:pPr>
    </w:p>
    <w:p w:rsidR="00F87AE4" w:rsidRDefault="00F87AE4">
      <w:pPr>
        <w:spacing w:line="276" w:lineRule="auto"/>
        <w:rPr>
          <w:sz w:val="20"/>
        </w:rPr>
      </w:pPr>
    </w:p>
    <w:p w:rsidR="00F87AE4" w:rsidRDefault="00F87AE4">
      <w:pPr>
        <w:spacing w:line="276" w:lineRule="auto"/>
        <w:rPr>
          <w:sz w:val="20"/>
        </w:rPr>
      </w:pPr>
    </w:p>
    <w:p w:rsidR="00F87AE4" w:rsidRDefault="00F87AE4">
      <w:pPr>
        <w:spacing w:line="276" w:lineRule="auto"/>
        <w:rPr>
          <w:sz w:val="20"/>
        </w:rPr>
      </w:pPr>
    </w:p>
    <w:p w:rsidR="00F87AE4" w:rsidRDefault="00F87AE4">
      <w:pPr>
        <w:spacing w:line="276" w:lineRule="auto"/>
        <w:rPr>
          <w:sz w:val="20"/>
        </w:rPr>
      </w:pPr>
    </w:p>
    <w:p w:rsidR="00F87AE4" w:rsidRDefault="00F87AE4">
      <w:pPr>
        <w:spacing w:line="276" w:lineRule="auto"/>
        <w:rPr>
          <w:sz w:val="20"/>
        </w:rPr>
      </w:pPr>
    </w:p>
    <w:p w:rsidR="00F87AE4" w:rsidRDefault="00F87AE4">
      <w:pPr>
        <w:spacing w:line="276" w:lineRule="auto"/>
        <w:rPr>
          <w:sz w:val="20"/>
        </w:rPr>
      </w:pPr>
    </w:p>
    <w:p w:rsidR="00F87AE4" w:rsidRDefault="00F87AE4">
      <w:pPr>
        <w:spacing w:line="276" w:lineRule="auto"/>
        <w:rPr>
          <w:sz w:val="20"/>
        </w:rPr>
      </w:pPr>
    </w:p>
    <w:p w:rsidR="00F87AE4" w:rsidRDefault="00F87AE4">
      <w:pPr>
        <w:spacing w:line="276" w:lineRule="auto"/>
        <w:rPr>
          <w:sz w:val="20"/>
        </w:rPr>
      </w:pPr>
    </w:p>
    <w:p w:rsidR="00F87AE4" w:rsidRDefault="00F87AE4">
      <w:pPr>
        <w:spacing w:line="276" w:lineRule="auto"/>
        <w:rPr>
          <w:sz w:val="20"/>
        </w:rPr>
      </w:pPr>
    </w:p>
    <w:p w:rsidR="00F87AE4" w:rsidRDefault="00F87AE4">
      <w:pPr>
        <w:spacing w:line="276" w:lineRule="auto"/>
        <w:rPr>
          <w:sz w:val="20"/>
        </w:rPr>
      </w:pPr>
    </w:p>
    <w:p w:rsidR="00F87AE4" w:rsidRDefault="00F87AE4">
      <w:pPr>
        <w:spacing w:line="276" w:lineRule="auto"/>
        <w:rPr>
          <w:sz w:val="20"/>
        </w:rPr>
      </w:pPr>
    </w:p>
    <w:p w:rsidR="00F87AE4" w:rsidRDefault="00F87AE4">
      <w:pPr>
        <w:spacing w:line="276" w:lineRule="auto"/>
        <w:rPr>
          <w:sz w:val="20"/>
        </w:rPr>
      </w:pPr>
    </w:p>
    <w:p w:rsidR="00F87AE4" w:rsidRDefault="00F87AE4">
      <w:pPr>
        <w:spacing w:line="276" w:lineRule="auto"/>
        <w:rPr>
          <w:sz w:val="20"/>
        </w:rPr>
      </w:pPr>
    </w:p>
    <w:p w:rsidR="00F87AE4" w:rsidRDefault="00F87AE4">
      <w:pPr>
        <w:spacing w:line="276" w:lineRule="auto"/>
        <w:rPr>
          <w:sz w:val="20"/>
        </w:rPr>
      </w:pPr>
    </w:p>
    <w:p w:rsidR="00F87AE4" w:rsidRDefault="00F87AE4">
      <w:pPr>
        <w:spacing w:line="276" w:lineRule="auto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229350" cy="44291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AE4" w:rsidRDefault="00F87AE4">
      <w:pPr>
        <w:spacing w:line="276" w:lineRule="auto"/>
        <w:rPr>
          <w:sz w:val="20"/>
        </w:rPr>
      </w:pPr>
    </w:p>
    <w:p w:rsidR="00F87AE4" w:rsidRDefault="00F87AE4">
      <w:pPr>
        <w:spacing w:line="276" w:lineRule="auto"/>
        <w:rPr>
          <w:sz w:val="20"/>
        </w:rPr>
      </w:pPr>
    </w:p>
    <w:p w:rsidR="00F87AE4" w:rsidRDefault="00F87AE4">
      <w:pPr>
        <w:spacing w:line="276" w:lineRule="auto"/>
        <w:rPr>
          <w:sz w:val="20"/>
        </w:rPr>
      </w:pPr>
    </w:p>
    <w:p w:rsidR="00F87AE4" w:rsidRDefault="00F87AE4">
      <w:pPr>
        <w:spacing w:line="276" w:lineRule="auto"/>
        <w:rPr>
          <w:sz w:val="20"/>
        </w:rPr>
      </w:pPr>
    </w:p>
    <w:p w:rsidR="00F87AE4" w:rsidRDefault="00F87AE4">
      <w:pPr>
        <w:spacing w:line="276" w:lineRule="auto"/>
        <w:rPr>
          <w:sz w:val="20"/>
        </w:rPr>
      </w:pPr>
    </w:p>
    <w:p w:rsidR="00F87AE4" w:rsidRDefault="00F87AE4">
      <w:pPr>
        <w:spacing w:line="276" w:lineRule="auto"/>
        <w:rPr>
          <w:sz w:val="20"/>
        </w:rPr>
      </w:pPr>
    </w:p>
    <w:p w:rsidR="00F87AE4" w:rsidRDefault="00F87AE4">
      <w:pPr>
        <w:spacing w:line="276" w:lineRule="auto"/>
        <w:rPr>
          <w:sz w:val="20"/>
        </w:rPr>
      </w:pPr>
    </w:p>
    <w:p w:rsidR="00F87AE4" w:rsidRDefault="00F87AE4">
      <w:pPr>
        <w:spacing w:line="276" w:lineRule="auto"/>
        <w:rPr>
          <w:sz w:val="20"/>
        </w:rPr>
      </w:pPr>
    </w:p>
    <w:p w:rsidR="00F87AE4" w:rsidRDefault="00F87AE4">
      <w:pPr>
        <w:spacing w:line="276" w:lineRule="auto"/>
        <w:rPr>
          <w:sz w:val="20"/>
        </w:rPr>
      </w:pPr>
    </w:p>
    <w:p w:rsidR="00F87AE4" w:rsidRDefault="00F87AE4">
      <w:pPr>
        <w:spacing w:line="276" w:lineRule="auto"/>
        <w:rPr>
          <w:sz w:val="20"/>
        </w:rPr>
      </w:pPr>
    </w:p>
    <w:p w:rsidR="00F87AE4" w:rsidRDefault="00F87AE4">
      <w:pPr>
        <w:spacing w:line="276" w:lineRule="auto"/>
        <w:rPr>
          <w:sz w:val="20"/>
        </w:rPr>
      </w:pPr>
    </w:p>
    <w:p w:rsidR="00F87AE4" w:rsidRDefault="00F87AE4">
      <w:pPr>
        <w:spacing w:line="276" w:lineRule="auto"/>
        <w:rPr>
          <w:sz w:val="20"/>
        </w:rPr>
      </w:pPr>
    </w:p>
    <w:p w:rsidR="00F87AE4" w:rsidRDefault="00F87AE4">
      <w:pPr>
        <w:spacing w:line="276" w:lineRule="auto"/>
        <w:rPr>
          <w:sz w:val="20"/>
        </w:rPr>
      </w:pPr>
    </w:p>
    <w:p w:rsidR="00F87AE4" w:rsidRDefault="00841DD2">
      <w:pPr>
        <w:spacing w:line="276" w:lineRule="auto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075324" cy="6838950"/>
            <wp:effectExtent l="0" t="0" r="190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324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AE4" w:rsidRDefault="00F87AE4">
      <w:pPr>
        <w:spacing w:line="276" w:lineRule="auto"/>
        <w:rPr>
          <w:sz w:val="20"/>
        </w:rPr>
      </w:pPr>
    </w:p>
    <w:p w:rsidR="00F87AE4" w:rsidRDefault="00F87AE4">
      <w:pPr>
        <w:spacing w:line="276" w:lineRule="auto"/>
        <w:rPr>
          <w:noProof/>
          <w:sz w:val="20"/>
        </w:rPr>
      </w:pPr>
    </w:p>
    <w:p w:rsidR="00F87AE4" w:rsidRDefault="00F87AE4">
      <w:pPr>
        <w:spacing w:line="276" w:lineRule="auto"/>
        <w:rPr>
          <w:noProof/>
          <w:sz w:val="20"/>
        </w:rPr>
      </w:pPr>
    </w:p>
    <w:p w:rsidR="00F87AE4" w:rsidRDefault="00F87AE4">
      <w:pPr>
        <w:spacing w:line="276" w:lineRule="auto"/>
        <w:rPr>
          <w:noProof/>
          <w:sz w:val="20"/>
        </w:rPr>
      </w:pPr>
    </w:p>
    <w:p w:rsidR="00F87AE4" w:rsidRDefault="00F87AE4">
      <w:pPr>
        <w:spacing w:line="276" w:lineRule="auto"/>
        <w:rPr>
          <w:noProof/>
          <w:sz w:val="20"/>
        </w:rPr>
      </w:pPr>
    </w:p>
    <w:p w:rsidR="00F87AE4" w:rsidRDefault="00F87AE4">
      <w:pPr>
        <w:spacing w:line="276" w:lineRule="auto"/>
        <w:rPr>
          <w:noProof/>
          <w:sz w:val="20"/>
        </w:rPr>
      </w:pPr>
    </w:p>
    <w:p w:rsidR="00F87AE4" w:rsidRDefault="00F87AE4">
      <w:pPr>
        <w:spacing w:line="276" w:lineRule="auto"/>
        <w:rPr>
          <w:noProof/>
          <w:sz w:val="20"/>
        </w:rPr>
      </w:pPr>
    </w:p>
    <w:p w:rsidR="00F87AE4" w:rsidRDefault="00F87AE4">
      <w:pPr>
        <w:spacing w:line="276" w:lineRule="auto"/>
        <w:rPr>
          <w:noProof/>
          <w:sz w:val="20"/>
        </w:rPr>
      </w:pPr>
    </w:p>
    <w:p w:rsidR="00F87AE4" w:rsidRDefault="00841DD2">
      <w:pPr>
        <w:spacing w:line="276" w:lineRule="auto"/>
        <w:rPr>
          <w:noProof/>
          <w:sz w:val="20"/>
        </w:rPr>
      </w:pPr>
      <w:r>
        <w:rPr>
          <w:noProof/>
          <w:sz w:val="20"/>
        </w:rPr>
        <w:t xml:space="preserve">       </w:t>
      </w:r>
    </w:p>
    <w:p w:rsidR="00841DD2" w:rsidRDefault="00841DD2">
      <w:pPr>
        <w:spacing w:line="276" w:lineRule="auto"/>
        <w:rPr>
          <w:noProof/>
          <w:sz w:val="20"/>
        </w:rPr>
      </w:pPr>
      <w:r>
        <w:rPr>
          <w:noProof/>
          <w:sz w:val="20"/>
        </w:rPr>
        <w:t xml:space="preserve">                                       </w:t>
      </w:r>
      <w:r>
        <w:rPr>
          <w:noProof/>
          <w:sz w:val="20"/>
        </w:rPr>
        <w:drawing>
          <wp:inline distT="0" distB="0" distL="0" distR="0">
            <wp:extent cx="3152775" cy="20288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DD2" w:rsidRDefault="00841DD2">
      <w:pPr>
        <w:spacing w:line="276" w:lineRule="auto"/>
        <w:rPr>
          <w:noProof/>
          <w:sz w:val="20"/>
        </w:rPr>
      </w:pPr>
    </w:p>
    <w:p w:rsidR="00841DD2" w:rsidRDefault="00841DD2">
      <w:pPr>
        <w:spacing w:line="276" w:lineRule="auto"/>
        <w:rPr>
          <w:noProof/>
          <w:sz w:val="20"/>
        </w:rPr>
      </w:pPr>
      <w:r>
        <w:rPr>
          <w:noProof/>
          <w:sz w:val="20"/>
        </w:rPr>
        <w:t xml:space="preserve">                                  </w:t>
      </w:r>
      <w:r>
        <w:rPr>
          <w:noProof/>
          <w:sz w:val="20"/>
        </w:rPr>
        <w:drawing>
          <wp:inline distT="0" distB="0" distL="0" distR="0">
            <wp:extent cx="3324225" cy="22764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lastRenderedPageBreak/>
        <w:drawing>
          <wp:inline distT="0" distB="0" distL="0" distR="0">
            <wp:extent cx="5057775" cy="54864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AE4" w:rsidRDefault="00F87AE4">
      <w:pPr>
        <w:spacing w:line="276" w:lineRule="auto"/>
        <w:rPr>
          <w:noProof/>
          <w:sz w:val="20"/>
        </w:rPr>
      </w:pPr>
    </w:p>
    <w:p w:rsidR="00F87AE4" w:rsidRDefault="00F87AE4">
      <w:pPr>
        <w:spacing w:line="276" w:lineRule="auto"/>
        <w:rPr>
          <w:noProof/>
          <w:sz w:val="20"/>
        </w:rPr>
      </w:pPr>
    </w:p>
    <w:p w:rsidR="00F87AE4" w:rsidRDefault="00F87AE4">
      <w:pPr>
        <w:spacing w:line="276" w:lineRule="auto"/>
        <w:rPr>
          <w:noProof/>
          <w:sz w:val="20"/>
        </w:rPr>
      </w:pPr>
    </w:p>
    <w:p w:rsidR="00F87AE4" w:rsidRDefault="00F87AE4">
      <w:pPr>
        <w:spacing w:line="276" w:lineRule="auto"/>
        <w:rPr>
          <w:noProof/>
          <w:sz w:val="20"/>
        </w:rPr>
      </w:pPr>
    </w:p>
    <w:p w:rsidR="00F87AE4" w:rsidRDefault="00F87AE4">
      <w:pPr>
        <w:spacing w:line="276" w:lineRule="auto"/>
        <w:rPr>
          <w:noProof/>
          <w:sz w:val="20"/>
        </w:rPr>
      </w:pPr>
    </w:p>
    <w:p w:rsidR="00F87AE4" w:rsidRDefault="00F87AE4">
      <w:pPr>
        <w:spacing w:line="276" w:lineRule="auto"/>
        <w:rPr>
          <w:noProof/>
          <w:sz w:val="20"/>
        </w:rPr>
      </w:pPr>
    </w:p>
    <w:p w:rsidR="00F87AE4" w:rsidRDefault="00F87AE4">
      <w:pPr>
        <w:spacing w:line="276" w:lineRule="auto"/>
        <w:rPr>
          <w:noProof/>
          <w:sz w:val="20"/>
        </w:rPr>
      </w:pPr>
    </w:p>
    <w:p w:rsidR="00F87AE4" w:rsidRDefault="00F87AE4">
      <w:pPr>
        <w:spacing w:line="276" w:lineRule="auto"/>
        <w:rPr>
          <w:noProof/>
          <w:sz w:val="20"/>
        </w:rPr>
      </w:pPr>
    </w:p>
    <w:p w:rsidR="00F87AE4" w:rsidRDefault="00F87AE4">
      <w:pPr>
        <w:spacing w:line="276" w:lineRule="auto"/>
        <w:rPr>
          <w:noProof/>
          <w:sz w:val="20"/>
        </w:rPr>
      </w:pPr>
    </w:p>
    <w:p w:rsidR="00F87AE4" w:rsidRDefault="00F87AE4">
      <w:pPr>
        <w:spacing w:line="276" w:lineRule="auto"/>
        <w:rPr>
          <w:noProof/>
          <w:sz w:val="20"/>
        </w:rPr>
      </w:pPr>
    </w:p>
    <w:p w:rsidR="00F87AE4" w:rsidRDefault="00F87AE4">
      <w:pPr>
        <w:spacing w:line="276" w:lineRule="auto"/>
        <w:rPr>
          <w:noProof/>
          <w:sz w:val="20"/>
        </w:rPr>
      </w:pPr>
    </w:p>
    <w:p w:rsidR="00F87AE4" w:rsidRDefault="00F87AE4">
      <w:pPr>
        <w:spacing w:line="276" w:lineRule="auto"/>
        <w:rPr>
          <w:noProof/>
          <w:sz w:val="20"/>
        </w:rPr>
      </w:pPr>
    </w:p>
    <w:p w:rsidR="00F87AE4" w:rsidRDefault="00F87AE4">
      <w:pPr>
        <w:spacing w:line="276" w:lineRule="auto"/>
        <w:rPr>
          <w:noProof/>
          <w:sz w:val="20"/>
        </w:rPr>
      </w:pPr>
    </w:p>
    <w:p w:rsidR="00F87AE4" w:rsidRDefault="00F87AE4">
      <w:pPr>
        <w:spacing w:line="276" w:lineRule="auto"/>
        <w:rPr>
          <w:noProof/>
          <w:sz w:val="20"/>
        </w:rPr>
      </w:pPr>
    </w:p>
    <w:p w:rsidR="00F87AE4" w:rsidRDefault="00F87AE4">
      <w:pPr>
        <w:spacing w:line="276" w:lineRule="auto"/>
        <w:rPr>
          <w:noProof/>
          <w:sz w:val="20"/>
        </w:rPr>
      </w:pPr>
    </w:p>
    <w:p w:rsidR="00F87AE4" w:rsidRDefault="00F87AE4">
      <w:pPr>
        <w:spacing w:line="276" w:lineRule="auto"/>
        <w:rPr>
          <w:noProof/>
          <w:sz w:val="20"/>
        </w:rPr>
      </w:pPr>
    </w:p>
    <w:p w:rsidR="00F87AE4" w:rsidRDefault="00F87AE4">
      <w:pPr>
        <w:spacing w:line="276" w:lineRule="auto"/>
        <w:rPr>
          <w:noProof/>
          <w:sz w:val="20"/>
        </w:rPr>
      </w:pPr>
    </w:p>
    <w:p w:rsidR="00F87AE4" w:rsidRDefault="00F87AE4">
      <w:pPr>
        <w:spacing w:line="276" w:lineRule="auto"/>
        <w:rPr>
          <w:noProof/>
          <w:sz w:val="20"/>
        </w:rPr>
      </w:pPr>
    </w:p>
    <w:p w:rsidR="00F87AE4" w:rsidRDefault="00F87AE4">
      <w:pPr>
        <w:spacing w:line="276" w:lineRule="auto"/>
        <w:rPr>
          <w:noProof/>
          <w:sz w:val="20"/>
        </w:rPr>
      </w:pPr>
    </w:p>
    <w:p w:rsidR="00F87AE4" w:rsidRDefault="00F87AE4">
      <w:pPr>
        <w:spacing w:line="276" w:lineRule="auto"/>
        <w:rPr>
          <w:noProof/>
          <w:sz w:val="20"/>
        </w:rPr>
      </w:pPr>
    </w:p>
    <w:p w:rsidR="00F87AE4" w:rsidRDefault="00F87AE4">
      <w:pPr>
        <w:spacing w:line="276" w:lineRule="auto"/>
        <w:rPr>
          <w:noProof/>
          <w:sz w:val="20"/>
        </w:rPr>
      </w:pPr>
    </w:p>
    <w:p w:rsidR="00F87AE4" w:rsidRDefault="00F87AE4">
      <w:pPr>
        <w:spacing w:line="276" w:lineRule="auto"/>
        <w:rPr>
          <w:noProof/>
          <w:sz w:val="20"/>
        </w:rPr>
      </w:pPr>
    </w:p>
    <w:p w:rsidR="00F87AE4" w:rsidRDefault="00F87AE4">
      <w:pPr>
        <w:spacing w:line="276" w:lineRule="auto"/>
        <w:rPr>
          <w:noProof/>
          <w:sz w:val="20"/>
        </w:rPr>
      </w:pPr>
    </w:p>
    <w:p w:rsidR="00F87AE4" w:rsidRDefault="00F87AE4">
      <w:pPr>
        <w:spacing w:line="276" w:lineRule="auto"/>
        <w:rPr>
          <w:noProof/>
          <w:sz w:val="20"/>
        </w:rPr>
      </w:pPr>
    </w:p>
    <w:p w:rsidR="00F87AE4" w:rsidRDefault="00F87AE4">
      <w:pPr>
        <w:spacing w:line="276" w:lineRule="auto"/>
        <w:rPr>
          <w:noProof/>
          <w:sz w:val="20"/>
        </w:rPr>
      </w:pPr>
    </w:p>
    <w:p w:rsidR="00F87AE4" w:rsidRDefault="00F87AE4">
      <w:pPr>
        <w:spacing w:line="276" w:lineRule="auto"/>
        <w:rPr>
          <w:noProof/>
          <w:sz w:val="20"/>
        </w:rPr>
      </w:pPr>
    </w:p>
    <w:p w:rsidR="00F87AE4" w:rsidRDefault="00F87AE4">
      <w:pPr>
        <w:spacing w:line="276" w:lineRule="auto"/>
        <w:rPr>
          <w:noProof/>
          <w:sz w:val="20"/>
        </w:rPr>
      </w:pPr>
    </w:p>
    <w:p w:rsidR="00F87AE4" w:rsidRDefault="00F87AE4">
      <w:pPr>
        <w:spacing w:line="276" w:lineRule="auto"/>
        <w:rPr>
          <w:noProof/>
          <w:sz w:val="20"/>
        </w:rPr>
      </w:pPr>
    </w:p>
    <w:p w:rsidR="00F87AE4" w:rsidRDefault="00F87AE4">
      <w:pPr>
        <w:spacing w:line="276" w:lineRule="auto"/>
        <w:rPr>
          <w:noProof/>
          <w:sz w:val="20"/>
        </w:rPr>
      </w:pPr>
    </w:p>
    <w:p w:rsidR="00F87AE4" w:rsidRDefault="00F87AE4">
      <w:pPr>
        <w:spacing w:line="276" w:lineRule="auto"/>
        <w:rPr>
          <w:noProof/>
          <w:sz w:val="20"/>
        </w:rPr>
      </w:pPr>
    </w:p>
    <w:p w:rsidR="00F87AE4" w:rsidRDefault="00F87AE4">
      <w:pPr>
        <w:spacing w:line="276" w:lineRule="auto"/>
        <w:rPr>
          <w:noProof/>
          <w:sz w:val="20"/>
        </w:rPr>
      </w:pPr>
    </w:p>
    <w:p w:rsidR="00F87AE4" w:rsidRDefault="00F87AE4">
      <w:pPr>
        <w:spacing w:line="276" w:lineRule="auto"/>
        <w:rPr>
          <w:noProof/>
          <w:sz w:val="20"/>
        </w:rPr>
      </w:pPr>
    </w:p>
    <w:p w:rsidR="00F87AE4" w:rsidRDefault="00F87AE4">
      <w:pPr>
        <w:spacing w:line="276" w:lineRule="auto"/>
        <w:rPr>
          <w:noProof/>
          <w:sz w:val="20"/>
        </w:rPr>
      </w:pPr>
    </w:p>
    <w:p w:rsidR="00F87AE4" w:rsidRDefault="00F87AE4">
      <w:pPr>
        <w:spacing w:line="276" w:lineRule="auto"/>
        <w:rPr>
          <w:noProof/>
          <w:sz w:val="20"/>
        </w:rPr>
      </w:pPr>
    </w:p>
    <w:p w:rsidR="00F87AE4" w:rsidRDefault="00F87AE4">
      <w:pPr>
        <w:spacing w:line="276" w:lineRule="auto"/>
        <w:rPr>
          <w:noProof/>
          <w:sz w:val="20"/>
        </w:rPr>
      </w:pPr>
    </w:p>
    <w:p w:rsidR="00F87AE4" w:rsidRDefault="00F87AE4">
      <w:pPr>
        <w:spacing w:line="276" w:lineRule="auto"/>
        <w:rPr>
          <w:noProof/>
          <w:sz w:val="20"/>
        </w:rPr>
      </w:pPr>
    </w:p>
    <w:p w:rsidR="00F87AE4" w:rsidRDefault="00F87AE4">
      <w:pPr>
        <w:spacing w:line="276" w:lineRule="auto"/>
        <w:rPr>
          <w:noProof/>
          <w:sz w:val="20"/>
        </w:rPr>
      </w:pPr>
    </w:p>
    <w:p w:rsidR="00F87AE4" w:rsidRDefault="00F87AE4">
      <w:pPr>
        <w:spacing w:line="276" w:lineRule="auto"/>
        <w:rPr>
          <w:noProof/>
          <w:sz w:val="20"/>
        </w:rPr>
      </w:pPr>
    </w:p>
    <w:p w:rsidR="00F87AE4" w:rsidRPr="00C7154A" w:rsidRDefault="00F87AE4">
      <w:pPr>
        <w:spacing w:line="276" w:lineRule="auto"/>
        <w:rPr>
          <w:sz w:val="20"/>
        </w:rPr>
      </w:pPr>
    </w:p>
    <w:sectPr w:rsidR="00F87AE4" w:rsidRPr="00C7154A">
      <w:headerReference w:type="default" r:id="rId16"/>
      <w:footerReference w:type="default" r:id="rId17"/>
      <w:headerReference w:type="first" r:id="rId18"/>
      <w:pgSz w:w="11907" w:h="16839"/>
      <w:pgMar w:top="1148" w:right="1050" w:bottom="1148" w:left="1050" w:header="612" w:footer="61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2B9" w:rsidRDefault="006E52B9">
      <w:pPr>
        <w:spacing w:after="0" w:line="240" w:lineRule="auto"/>
      </w:pPr>
      <w:r>
        <w:separator/>
      </w:r>
    </w:p>
  </w:endnote>
  <w:endnote w:type="continuationSeparator" w:id="0">
    <w:p w:rsidR="006E52B9" w:rsidRDefault="006E5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372" w:rsidRDefault="00BA41F2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tángulo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tángulo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NB19gydAgAANAUAAA4AAAAAAAAAAAAAAAAALgIAAGRycy9l&#10;Mm9Eb2MueG1sUEsBAi0AFAAGAAgAAAAhAJrjwDndAAAABAEAAA8AAAAAAAAAAAAAAAAA9wQAAGRy&#10;cy9kb3ducmV2LnhtbFBLBQYAAAAABAAEAPMAAAABBg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ángul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tángulo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" fillcolor="#d1282e [3215]" stroked="f">
              <w10:wrap anchorx="margin" anchory="margin"/>
            </v:rect>
          </w:pict>
        </mc:Fallback>
      </mc:AlternateContent>
    </w:r>
  </w:p>
  <w:p w:rsidR="00A56372" w:rsidRDefault="00BA41F2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editId="3855D84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6706870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A56372" w:rsidRDefault="00BA41F2">
                          <w:pPr>
                            <w:pStyle w:val="Ttulo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4"/>
                              <w:lang w:val="es-ES"/>
                            </w:rPr>
                            <w:t>Escribir nombre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" filled="f" stroked="f" strokeweight=".5pt">
              <v:textbox style="layout-flow:vertical;mso-fit-shape-to-text:t" inset="0,0,0,0">
                <w:txbxContent>
                  <w:p w:rsidR="00A56372" w:rsidRDefault="00BA41F2">
                    <w:pPr>
                      <w:pStyle w:val="Ttulo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4"/>
                        <w:lang w:val="es-ES"/>
                      </w:rPr>
                      <w:t>Escribir nombre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2B9" w:rsidRDefault="006E52B9">
      <w:pPr>
        <w:spacing w:after="0" w:line="240" w:lineRule="auto"/>
      </w:pPr>
      <w:r>
        <w:separator/>
      </w:r>
    </w:p>
  </w:footnote>
  <w:footnote w:type="continuationSeparator" w:id="0">
    <w:p w:rsidR="006E52B9" w:rsidRDefault="006E5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AE4" w:rsidRDefault="00F87AE4">
    <w:pPr>
      <w:pStyle w:val="Encabezado"/>
    </w:pPr>
  </w:p>
  <w:p w:rsidR="00F87AE4" w:rsidRDefault="00F87AE4">
    <w:pPr>
      <w:pStyle w:val="Encabezado"/>
    </w:pPr>
  </w:p>
  <w:p w:rsidR="00F87AE4" w:rsidRDefault="00F87AE4">
    <w:pPr>
      <w:pStyle w:val="Encabezado"/>
    </w:pPr>
  </w:p>
  <w:p w:rsidR="00F87AE4" w:rsidRDefault="00F87AE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372" w:rsidRDefault="00BA41F2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tángulo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tángulo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PJ3FTGdAgAANAUAAA4AAAAAAAAAAAAAAAAALgIAAGRycy9l&#10;Mm9Eb2MueG1sUEsBAi0AFAAGAAgAAAAhAJrjwDndAAAABAEAAA8AAAAAAAAAAAAAAAAA9wQAAGRy&#10;cy9kb3ducmV2LnhtbFBLBQYAAAAABAAEAPMAAAABBg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tángulo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" fillcolor="#d1282e [3215]" stroked="f">
              <w10:wrap anchorx="margin" anchory="margin"/>
            </v:rect>
          </w:pict>
        </mc:Fallback>
      </mc:AlternateContent>
    </w:r>
  </w:p>
  <w:p w:rsidR="00A56372" w:rsidRDefault="00A5637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3C6"/>
    <w:rsid w:val="00000CEF"/>
    <w:rsid w:val="000713C6"/>
    <w:rsid w:val="00071B14"/>
    <w:rsid w:val="001B20C2"/>
    <w:rsid w:val="005F4C74"/>
    <w:rsid w:val="006E52B9"/>
    <w:rsid w:val="00841DD2"/>
    <w:rsid w:val="008F4F28"/>
    <w:rsid w:val="00A56372"/>
    <w:rsid w:val="00BA41F2"/>
    <w:rsid w:val="00BB6678"/>
    <w:rsid w:val="00BB7848"/>
    <w:rsid w:val="00C24980"/>
    <w:rsid w:val="00C7154A"/>
    <w:rsid w:val="00CD7EF7"/>
    <w:rsid w:val="00EF689F"/>
    <w:rsid w:val="00F8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7A7A7A" w:themeColor="accent1"/>
      <w:sz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bCs/>
      <w:i/>
      <w:iCs/>
      <w:color w:val="7F7F7F" w:themeColor="text1" w:themeTint="80"/>
      <w:sz w:val="26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7A7A7A" w:themeColor="accent1"/>
    </w:rPr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olor w:val="D1282E" w:themeColor="text2"/>
    </w:rPr>
  </w:style>
  <w:style w:type="character" w:styleId="Referenciasutil">
    <w:name w:val="Subtle Reference"/>
    <w:basedOn w:val="Fuentedeprrafopredeter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enciaintensa">
    <w:name w:val="Intense Reference"/>
    <w:basedOn w:val="Fuentedeprrafopredeter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ellibro">
    <w:name w:val="Book Title"/>
    <w:basedOn w:val="Fuentedeprrafopredeter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qFormat/>
    <w:pPr>
      <w:spacing w:before="120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Subseccin">
    <w:name w:val="Subsección"/>
    <w:basedOn w:val="Ttulo2"/>
    <w:qFormat/>
    <w:rPr>
      <w:b w:val="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Nombre">
    <w:name w:val="Nombre"/>
    <w:basedOn w:val="Ttulo"/>
    <w:qFormat/>
    <w:rPr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7A7A7A" w:themeColor="accent1"/>
      <w:sz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bCs/>
      <w:i/>
      <w:iCs/>
      <w:color w:val="7F7F7F" w:themeColor="text1" w:themeTint="80"/>
      <w:sz w:val="26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7A7A7A" w:themeColor="accent1"/>
    </w:rPr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olor w:val="D1282E" w:themeColor="text2"/>
    </w:rPr>
  </w:style>
  <w:style w:type="character" w:styleId="Referenciasutil">
    <w:name w:val="Subtle Reference"/>
    <w:basedOn w:val="Fuentedeprrafopredeter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enciaintensa">
    <w:name w:val="Intense Reference"/>
    <w:basedOn w:val="Fuentedeprrafopredeter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ellibro">
    <w:name w:val="Book Title"/>
    <w:basedOn w:val="Fuentedeprrafopredeter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qFormat/>
    <w:pPr>
      <w:spacing w:before="120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Subseccin">
    <w:name w:val="Subsección"/>
    <w:basedOn w:val="Ttulo2"/>
    <w:qFormat/>
    <w:rPr>
      <w:b w:val="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Nombre">
    <w:name w:val="Nombre"/>
    <w:basedOn w:val="Ttulo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7D8C228E7CD4291864E9A4023A4E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352E5-3AC0-4611-B68D-6D933D0C8CD9}"/>
      </w:docPartPr>
      <w:docPartBody>
        <w:p w:rsidR="006872B7" w:rsidRDefault="003C2DC0">
          <w:pPr>
            <w:pStyle w:val="77D8C228E7CD4291864E9A4023A4E27A"/>
          </w:pPr>
          <w:r>
            <w:rPr>
              <w:rStyle w:val="Textodelmarcadordeposicin"/>
              <w:lang w:val="es-ES"/>
            </w:rPr>
            <w:t>Elija un bloque de creación.</w:t>
          </w:r>
        </w:p>
      </w:docPartBody>
    </w:docPart>
    <w:docPart>
      <w:docPartPr>
        <w:name w:val="665ECAEB4A674B81A6AB88AAEE3E4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15ACA0-D201-4FEE-8019-4CC00B2BDE5D}"/>
      </w:docPartPr>
      <w:docPartBody>
        <w:p w:rsidR="006872B7" w:rsidRDefault="003C2DC0">
          <w:pPr>
            <w:pStyle w:val="665ECAEB4A674B81A6AB88AAEE3E4741"/>
          </w:pPr>
          <w:r>
            <w:rPr>
              <w:rStyle w:val="Textodelmarcadordeposicin"/>
              <w:lang w:val="es-ES"/>
            </w:rPr>
            <w:t>[Escriba su 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DC0"/>
    <w:rsid w:val="003C2DC0"/>
    <w:rsid w:val="00501D7A"/>
    <w:rsid w:val="005B2B3F"/>
    <w:rsid w:val="006872B7"/>
    <w:rsid w:val="00CA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77D8C228E7CD4291864E9A4023A4E27A">
    <w:name w:val="77D8C228E7CD4291864E9A4023A4E27A"/>
  </w:style>
  <w:style w:type="paragraph" w:customStyle="1" w:styleId="665ECAEB4A674B81A6AB88AAEE3E4741">
    <w:name w:val="665ECAEB4A674B81A6AB88AAEE3E4741"/>
  </w:style>
  <w:style w:type="paragraph" w:customStyle="1" w:styleId="271B66BE24B848E6AE967A01B47255F1">
    <w:name w:val="271B66BE24B848E6AE967A01B47255F1"/>
  </w:style>
  <w:style w:type="paragraph" w:customStyle="1" w:styleId="26D21D087DC04F1EA5E72B095F1D1650">
    <w:name w:val="26D21D087DC04F1EA5E72B095F1D1650"/>
  </w:style>
  <w:style w:type="paragraph" w:customStyle="1" w:styleId="104474198CF3446BB81C40E2BD7C275C">
    <w:name w:val="104474198CF3446BB81C40E2BD7C275C"/>
  </w:style>
  <w:style w:type="paragraph" w:customStyle="1" w:styleId="2DCEA1D764DF4B9387AA2A86AF59AF5C">
    <w:name w:val="2DCEA1D764DF4B9387AA2A86AF59AF5C"/>
  </w:style>
  <w:style w:type="paragraph" w:customStyle="1" w:styleId="5225B4A6AFB6459488E627FA85C79863">
    <w:name w:val="5225B4A6AFB6459488E627FA85C79863"/>
  </w:style>
  <w:style w:type="paragraph" w:customStyle="1" w:styleId="8742A4FE4B14446CBB0577490558AADD">
    <w:name w:val="8742A4FE4B14446CBB0577490558AADD"/>
  </w:style>
  <w:style w:type="paragraph" w:customStyle="1" w:styleId="11F5BF62235F404592671BB90D48CF70">
    <w:name w:val="11F5BF62235F404592671BB90D48CF70"/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olor w:val="1F497D" w:themeColor="text2"/>
    </w:rPr>
  </w:style>
  <w:style w:type="paragraph" w:customStyle="1" w:styleId="C1059C411FCB4F81BB2102AFB4FBE672">
    <w:name w:val="C1059C411FCB4F81BB2102AFB4FBE672"/>
  </w:style>
  <w:style w:type="paragraph" w:customStyle="1" w:styleId="C8AFC44BF78049C38F50BB6D355B93AD">
    <w:name w:val="C8AFC44BF78049C38F50BB6D355B93AD"/>
  </w:style>
  <w:style w:type="paragraph" w:customStyle="1" w:styleId="4CA393CAB18F4CAAB8477A3F2AD3E9FE">
    <w:name w:val="4CA393CAB18F4CAAB8477A3F2AD3E9FE"/>
  </w:style>
  <w:style w:type="paragraph" w:customStyle="1" w:styleId="78F1F07A46714A1E92D45D887E01A0F7">
    <w:name w:val="78F1F07A46714A1E92D45D887E01A0F7"/>
  </w:style>
  <w:style w:type="paragraph" w:customStyle="1" w:styleId="36373D6865EC4D19B0E52D8DD1E1D8CB">
    <w:name w:val="36373D6865EC4D19B0E52D8DD1E1D8CB"/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customStyle="1" w:styleId="95106180A06A4632B36708A0D12F0AB4">
    <w:name w:val="95106180A06A4632B36708A0D12F0AB4"/>
  </w:style>
  <w:style w:type="paragraph" w:customStyle="1" w:styleId="21A4151A58C449D4BF84B713035EDC9F">
    <w:name w:val="21A4151A58C449D4BF84B713035EDC9F"/>
  </w:style>
  <w:style w:type="paragraph" w:customStyle="1" w:styleId="1ED545BF3EF740D5A5075EA8EB7C39E5">
    <w:name w:val="1ED545BF3EF740D5A5075EA8EB7C39E5"/>
  </w:style>
  <w:style w:type="paragraph" w:customStyle="1" w:styleId="CD71F45BD6E246B3B7DB4502861EDF9C">
    <w:name w:val="CD71F45BD6E246B3B7DB4502861EDF9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77D8C228E7CD4291864E9A4023A4E27A">
    <w:name w:val="77D8C228E7CD4291864E9A4023A4E27A"/>
  </w:style>
  <w:style w:type="paragraph" w:customStyle="1" w:styleId="665ECAEB4A674B81A6AB88AAEE3E4741">
    <w:name w:val="665ECAEB4A674B81A6AB88AAEE3E4741"/>
  </w:style>
  <w:style w:type="paragraph" w:customStyle="1" w:styleId="271B66BE24B848E6AE967A01B47255F1">
    <w:name w:val="271B66BE24B848E6AE967A01B47255F1"/>
  </w:style>
  <w:style w:type="paragraph" w:customStyle="1" w:styleId="26D21D087DC04F1EA5E72B095F1D1650">
    <w:name w:val="26D21D087DC04F1EA5E72B095F1D1650"/>
  </w:style>
  <w:style w:type="paragraph" w:customStyle="1" w:styleId="104474198CF3446BB81C40E2BD7C275C">
    <w:name w:val="104474198CF3446BB81C40E2BD7C275C"/>
  </w:style>
  <w:style w:type="paragraph" w:customStyle="1" w:styleId="2DCEA1D764DF4B9387AA2A86AF59AF5C">
    <w:name w:val="2DCEA1D764DF4B9387AA2A86AF59AF5C"/>
  </w:style>
  <w:style w:type="paragraph" w:customStyle="1" w:styleId="5225B4A6AFB6459488E627FA85C79863">
    <w:name w:val="5225B4A6AFB6459488E627FA85C79863"/>
  </w:style>
  <w:style w:type="paragraph" w:customStyle="1" w:styleId="8742A4FE4B14446CBB0577490558AADD">
    <w:name w:val="8742A4FE4B14446CBB0577490558AADD"/>
  </w:style>
  <w:style w:type="paragraph" w:customStyle="1" w:styleId="11F5BF62235F404592671BB90D48CF70">
    <w:name w:val="11F5BF62235F404592671BB90D48CF70"/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olor w:val="1F497D" w:themeColor="text2"/>
    </w:rPr>
  </w:style>
  <w:style w:type="paragraph" w:customStyle="1" w:styleId="C1059C411FCB4F81BB2102AFB4FBE672">
    <w:name w:val="C1059C411FCB4F81BB2102AFB4FBE672"/>
  </w:style>
  <w:style w:type="paragraph" w:customStyle="1" w:styleId="C8AFC44BF78049C38F50BB6D355B93AD">
    <w:name w:val="C8AFC44BF78049C38F50BB6D355B93AD"/>
  </w:style>
  <w:style w:type="paragraph" w:customStyle="1" w:styleId="4CA393CAB18F4CAAB8477A3F2AD3E9FE">
    <w:name w:val="4CA393CAB18F4CAAB8477A3F2AD3E9FE"/>
  </w:style>
  <w:style w:type="paragraph" w:customStyle="1" w:styleId="78F1F07A46714A1E92D45D887E01A0F7">
    <w:name w:val="78F1F07A46714A1E92D45D887E01A0F7"/>
  </w:style>
  <w:style w:type="paragraph" w:customStyle="1" w:styleId="36373D6865EC4D19B0E52D8DD1E1D8CB">
    <w:name w:val="36373D6865EC4D19B0E52D8DD1E1D8CB"/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customStyle="1" w:styleId="95106180A06A4632B36708A0D12F0AB4">
    <w:name w:val="95106180A06A4632B36708A0D12F0AB4"/>
  </w:style>
  <w:style w:type="paragraph" w:customStyle="1" w:styleId="21A4151A58C449D4BF84B713035EDC9F">
    <w:name w:val="21A4151A58C449D4BF84B713035EDC9F"/>
  </w:style>
  <w:style w:type="paragraph" w:customStyle="1" w:styleId="1ED545BF3EF740D5A5075EA8EB7C39E5">
    <w:name w:val="1ED545BF3EF740D5A5075EA8EB7C39E5"/>
  </w:style>
  <w:style w:type="paragraph" w:customStyle="1" w:styleId="CD71F45BD6E246B3B7DB4502861EDF9C">
    <w:name w:val="CD71F45BD6E246B3B7DB4502861EDF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Domicilio: Concepción Arriba de Alajuelita, Vista grande nº1</CompanyAddress>
  <CompanyPhone>Teléfono: 60666813 / 87291647</CompanyPhone>
  <CompanyFax/>
  <CompanyEmail>Correo: Miguelvegao08@gmail.com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4E54814C-0B70-42CA-9FB6-F43AEE9ED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130</TotalTime>
  <Pages>1</Pages>
  <Words>432</Words>
  <Characters>2380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Miguel Vega Orozco</dc:creator>
  <cp:lastModifiedBy>Miguel</cp:lastModifiedBy>
  <cp:revision>9</cp:revision>
  <dcterms:created xsi:type="dcterms:W3CDTF">2014-02-08T20:36:00Z</dcterms:created>
  <dcterms:modified xsi:type="dcterms:W3CDTF">2016-06-04T04:23:00Z</dcterms:modified>
</cp:coreProperties>
</file>