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D81" w:rsidRPr="00C24BD6" w:rsidRDefault="003F39D6">
      <w:pPr>
        <w:pStyle w:val="Sinespaciad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3B2FFB1" wp14:editId="5507DC7A">
            <wp:simplePos x="0" y="0"/>
            <wp:positionH relativeFrom="margin">
              <wp:posOffset>-3810</wp:posOffset>
            </wp:positionH>
            <wp:positionV relativeFrom="margin">
              <wp:posOffset>0</wp:posOffset>
            </wp:positionV>
            <wp:extent cx="1652270" cy="1511935"/>
            <wp:effectExtent l="0" t="0" r="508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fdf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8"/>
          <w:szCs w:val="28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Nombre del currículo"/>
        <w:tag w:val="Nombre del currículo"/>
        <w:id w:val="1257551780"/>
        <w:placeholder>
          <w:docPart w:val="180706F3C6BD4FC383DF4CC9F2A4FD74"/>
        </w:placeholder>
        <w:docPartList>
          <w:docPartGallery w:val="Quick Parts"/>
          <w:docPartCategory w:val=" Nombre del currículo"/>
        </w:docPartList>
      </w:sdtPr>
      <w:sdtEndPr/>
      <w:sdtContent>
        <w:p w:rsidR="00171D81" w:rsidRPr="00C24BD6" w:rsidRDefault="002954D5" w:rsidP="003F39D6">
          <w:pPr>
            <w:pStyle w:val="Ttulo"/>
            <w:jc w:val="left"/>
            <w:rPr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rPr>
                <w:sz w:val="28"/>
                <w:szCs w:val="28"/>
              </w:rPr>
              <w:alias w:val="Autor"/>
              <w:tag w:val=""/>
              <w:id w:val="-1792899604"/>
              <w:placeholder>
                <w:docPart w:val="D13F895E22CF495D801A671D9EE2328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4B4EB9" w:rsidRPr="00C24BD6">
                <w:rPr>
                  <w:sz w:val="28"/>
                  <w:szCs w:val="28"/>
                </w:rPr>
                <w:t>Curriculum Vitae</w:t>
              </w:r>
            </w:sdtContent>
          </w:sdt>
        </w:p>
      </w:sdtContent>
    </w:sdt>
    <w:p w:rsidR="00171D81" w:rsidRPr="00C24BD6" w:rsidRDefault="00171D81" w:rsidP="004B4EB9">
      <w:pPr>
        <w:pStyle w:val="Prrafodelista"/>
        <w:ind w:left="630" w:firstLine="0"/>
        <w:rPr>
          <w:sz w:val="28"/>
          <w:szCs w:val="28"/>
        </w:rPr>
      </w:pPr>
    </w:p>
    <w:p w:rsidR="004B4EB9" w:rsidRPr="00C24BD6" w:rsidRDefault="004B4EB9" w:rsidP="004B4EB9">
      <w:pPr>
        <w:pStyle w:val="Prrafodelista"/>
        <w:ind w:left="630" w:firstLine="0"/>
        <w:rPr>
          <w:sz w:val="28"/>
          <w:szCs w:val="28"/>
        </w:rPr>
      </w:pPr>
    </w:p>
    <w:p w:rsidR="004B4EB9" w:rsidRPr="00C24BD6" w:rsidRDefault="00242833" w:rsidP="00242833">
      <w:pPr>
        <w:rPr>
          <w:sz w:val="28"/>
          <w:szCs w:val="28"/>
        </w:rPr>
      </w:pPr>
      <w:r w:rsidRPr="00C24BD6">
        <w:rPr>
          <w:sz w:val="28"/>
          <w:szCs w:val="28"/>
        </w:rPr>
        <w:t>Información Personal</w:t>
      </w:r>
    </w:p>
    <w:p w:rsidR="004B4EB9" w:rsidRPr="00C24BD6" w:rsidRDefault="004B4EB9" w:rsidP="00242833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C24BD6">
        <w:rPr>
          <w:sz w:val="28"/>
          <w:szCs w:val="28"/>
        </w:rPr>
        <w:t>Nombre: Yentel Michelle Araúz Beitia</w:t>
      </w:r>
      <w:bookmarkStart w:id="0" w:name="_GoBack"/>
      <w:bookmarkEnd w:id="0"/>
      <w:r w:rsidR="00242833" w:rsidRPr="00C24BD6">
        <w:rPr>
          <w:sz w:val="28"/>
          <w:szCs w:val="28"/>
        </w:rPr>
        <w:t>.</w:t>
      </w:r>
    </w:p>
    <w:p w:rsidR="004B4EB9" w:rsidRPr="00C24BD6" w:rsidRDefault="00242833" w:rsidP="00242833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C24BD6">
        <w:rPr>
          <w:sz w:val="28"/>
          <w:szCs w:val="28"/>
        </w:rPr>
        <w:t>Edad: 21 años.</w:t>
      </w:r>
    </w:p>
    <w:p w:rsidR="00242833" w:rsidRPr="00C24BD6" w:rsidRDefault="00242833" w:rsidP="00242833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C24BD6">
        <w:rPr>
          <w:sz w:val="28"/>
          <w:szCs w:val="28"/>
        </w:rPr>
        <w:t>Fecha de nacimiento: 9 de febrero de 1995.</w:t>
      </w:r>
    </w:p>
    <w:p w:rsidR="00242833" w:rsidRPr="00C24BD6" w:rsidRDefault="00242833" w:rsidP="00242833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C24BD6">
        <w:rPr>
          <w:sz w:val="28"/>
          <w:szCs w:val="28"/>
        </w:rPr>
        <w:t>Dirección: Barriada San Miguel, Boquerón.</w:t>
      </w:r>
    </w:p>
    <w:p w:rsidR="00242833" w:rsidRPr="00C24BD6" w:rsidRDefault="00242833" w:rsidP="00242833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C24BD6">
        <w:rPr>
          <w:sz w:val="28"/>
          <w:szCs w:val="28"/>
        </w:rPr>
        <w:t>Estado civil: Soltera.</w:t>
      </w:r>
    </w:p>
    <w:p w:rsidR="00242833" w:rsidRPr="00C24BD6" w:rsidRDefault="00242833" w:rsidP="00242833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C24BD6">
        <w:rPr>
          <w:sz w:val="28"/>
          <w:szCs w:val="28"/>
        </w:rPr>
        <w:t>Cedula: 4-776-2480</w:t>
      </w:r>
    </w:p>
    <w:p w:rsidR="00242833" w:rsidRPr="00C24BD6" w:rsidRDefault="00242833" w:rsidP="00242833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C24BD6">
        <w:rPr>
          <w:sz w:val="28"/>
          <w:szCs w:val="28"/>
        </w:rPr>
        <w:t xml:space="preserve">Correo electrónico: </w:t>
      </w:r>
      <w:hyperlink r:id="rId12" w:history="1">
        <w:r w:rsidRPr="00C24BD6">
          <w:rPr>
            <w:rStyle w:val="Hipervnculo"/>
            <w:sz w:val="28"/>
            <w:szCs w:val="28"/>
          </w:rPr>
          <w:t>yentel_09@hotmail.com</w:t>
        </w:r>
      </w:hyperlink>
    </w:p>
    <w:p w:rsidR="00242833" w:rsidRPr="00C24BD6" w:rsidRDefault="00242833" w:rsidP="00242833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C24BD6">
        <w:rPr>
          <w:sz w:val="28"/>
          <w:szCs w:val="28"/>
        </w:rPr>
        <w:t>Celular: 6389-4386.</w:t>
      </w:r>
    </w:p>
    <w:p w:rsidR="00242833" w:rsidRPr="00C24BD6" w:rsidRDefault="00242833" w:rsidP="00242833">
      <w:pPr>
        <w:rPr>
          <w:sz w:val="28"/>
          <w:szCs w:val="28"/>
        </w:rPr>
      </w:pPr>
      <w:r w:rsidRPr="00C24BD6">
        <w:rPr>
          <w:sz w:val="28"/>
          <w:szCs w:val="28"/>
        </w:rPr>
        <w:t xml:space="preserve">Formación Académica </w:t>
      </w:r>
    </w:p>
    <w:p w:rsidR="00242833" w:rsidRPr="00C24BD6" w:rsidRDefault="00242833" w:rsidP="00242833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C24BD6">
        <w:rPr>
          <w:sz w:val="28"/>
          <w:szCs w:val="28"/>
        </w:rPr>
        <w:t>Colegio Félix Olivares Contreras.  Título en Bachiller en Ciencias (2012)</w:t>
      </w:r>
    </w:p>
    <w:p w:rsidR="00242833" w:rsidRPr="00C24BD6" w:rsidRDefault="00242833" w:rsidP="00242833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C24BD6">
        <w:rPr>
          <w:sz w:val="28"/>
          <w:szCs w:val="28"/>
        </w:rPr>
        <w:t>Licenciatura en Ingeniería Industrial, Universidad Tecnológica de Panamá. Cursando el 5to semestre de la carrera.</w:t>
      </w:r>
    </w:p>
    <w:p w:rsidR="00242833" w:rsidRPr="00C24BD6" w:rsidRDefault="00242833" w:rsidP="00242833">
      <w:pPr>
        <w:rPr>
          <w:sz w:val="28"/>
          <w:szCs w:val="28"/>
        </w:rPr>
      </w:pPr>
    </w:p>
    <w:p w:rsidR="00242833" w:rsidRPr="00C24BD6" w:rsidRDefault="00242833" w:rsidP="00242833">
      <w:pPr>
        <w:rPr>
          <w:sz w:val="28"/>
          <w:szCs w:val="28"/>
        </w:rPr>
      </w:pPr>
      <w:r w:rsidRPr="00C24BD6">
        <w:rPr>
          <w:sz w:val="28"/>
          <w:szCs w:val="28"/>
        </w:rPr>
        <w:t>Habilidades Personales</w:t>
      </w:r>
    </w:p>
    <w:p w:rsidR="00242833" w:rsidRPr="00C24BD6" w:rsidRDefault="00C24BD6" w:rsidP="00C24BD6">
      <w:pPr>
        <w:spacing w:after="0"/>
        <w:rPr>
          <w:sz w:val="28"/>
          <w:szCs w:val="28"/>
        </w:rPr>
      </w:pPr>
      <w:r w:rsidRPr="00C24BD6">
        <w:rPr>
          <w:sz w:val="28"/>
          <w:szCs w:val="28"/>
        </w:rPr>
        <w:t>Dominio del idioma inglés nivel: intermedio alto.</w:t>
      </w:r>
    </w:p>
    <w:p w:rsidR="00C24BD6" w:rsidRPr="00C24BD6" w:rsidRDefault="00C24BD6" w:rsidP="00C24BD6">
      <w:pPr>
        <w:spacing w:after="0"/>
        <w:rPr>
          <w:sz w:val="28"/>
          <w:szCs w:val="28"/>
        </w:rPr>
      </w:pPr>
      <w:r w:rsidRPr="00C24BD6">
        <w:rPr>
          <w:sz w:val="28"/>
          <w:szCs w:val="28"/>
        </w:rPr>
        <w:t>Conocimiento intermedio en papeles contables.</w:t>
      </w:r>
    </w:p>
    <w:p w:rsidR="00C24BD6" w:rsidRPr="00C24BD6" w:rsidRDefault="00C24BD6" w:rsidP="00C24BD6">
      <w:pPr>
        <w:spacing w:after="0"/>
        <w:rPr>
          <w:sz w:val="28"/>
          <w:szCs w:val="28"/>
        </w:rPr>
      </w:pPr>
    </w:p>
    <w:p w:rsidR="00C24BD6" w:rsidRPr="00C24BD6" w:rsidRDefault="00C24BD6" w:rsidP="00C24BD6">
      <w:pPr>
        <w:spacing w:after="0"/>
        <w:rPr>
          <w:sz w:val="28"/>
          <w:szCs w:val="28"/>
        </w:rPr>
      </w:pPr>
      <w:r w:rsidRPr="00C24BD6">
        <w:rPr>
          <w:sz w:val="28"/>
          <w:szCs w:val="28"/>
        </w:rPr>
        <w:t>Habilidades Computacionales</w:t>
      </w:r>
    </w:p>
    <w:p w:rsidR="00C24BD6" w:rsidRPr="00C24BD6" w:rsidRDefault="00C24BD6" w:rsidP="00C24BD6">
      <w:pPr>
        <w:spacing w:after="0"/>
        <w:rPr>
          <w:sz w:val="28"/>
          <w:szCs w:val="28"/>
        </w:rPr>
      </w:pPr>
      <w:r w:rsidRPr="00C24BD6">
        <w:rPr>
          <w:sz w:val="28"/>
          <w:szCs w:val="28"/>
        </w:rPr>
        <w:t>Manejo completo de los programas de Microsoft.</w:t>
      </w:r>
    </w:p>
    <w:p w:rsidR="00C24BD6" w:rsidRPr="00C24BD6" w:rsidRDefault="00C24BD6" w:rsidP="00C24BD6">
      <w:pPr>
        <w:spacing w:after="0"/>
        <w:rPr>
          <w:sz w:val="28"/>
          <w:szCs w:val="28"/>
        </w:rPr>
      </w:pPr>
    </w:p>
    <w:p w:rsidR="00C24BD6" w:rsidRPr="00C24BD6" w:rsidRDefault="00C24BD6" w:rsidP="00C24BD6">
      <w:pPr>
        <w:spacing w:after="0"/>
        <w:rPr>
          <w:sz w:val="28"/>
          <w:szCs w:val="28"/>
        </w:rPr>
      </w:pPr>
    </w:p>
    <w:p w:rsidR="00C24BD6" w:rsidRPr="00C24BD6" w:rsidRDefault="00C24BD6" w:rsidP="00C24BD6">
      <w:pPr>
        <w:spacing w:after="0"/>
        <w:rPr>
          <w:sz w:val="28"/>
          <w:szCs w:val="28"/>
        </w:rPr>
      </w:pPr>
      <w:r w:rsidRPr="00C24BD6">
        <w:rPr>
          <w:sz w:val="28"/>
          <w:szCs w:val="28"/>
        </w:rPr>
        <w:t>Experiencia profesional</w:t>
      </w:r>
    </w:p>
    <w:p w:rsidR="00C24BD6" w:rsidRPr="00C24BD6" w:rsidRDefault="00C24BD6" w:rsidP="00C24BD6">
      <w:pPr>
        <w:spacing w:after="0"/>
        <w:rPr>
          <w:sz w:val="28"/>
          <w:szCs w:val="28"/>
        </w:rPr>
      </w:pPr>
      <w:r w:rsidRPr="00C24BD6">
        <w:rPr>
          <w:sz w:val="28"/>
          <w:szCs w:val="28"/>
        </w:rPr>
        <w:t xml:space="preserve"> Azafata de eventos y promotora de productos.</w:t>
      </w:r>
    </w:p>
    <w:p w:rsidR="00C24BD6" w:rsidRPr="00C24BD6" w:rsidRDefault="00C24BD6" w:rsidP="00C24BD6">
      <w:pPr>
        <w:spacing w:after="0"/>
        <w:rPr>
          <w:sz w:val="28"/>
          <w:szCs w:val="28"/>
        </w:rPr>
      </w:pPr>
    </w:p>
    <w:p w:rsidR="00C24BD6" w:rsidRPr="00C24BD6" w:rsidRDefault="00C24BD6" w:rsidP="00C24BD6">
      <w:pPr>
        <w:spacing w:after="0"/>
        <w:rPr>
          <w:sz w:val="28"/>
          <w:szCs w:val="28"/>
        </w:rPr>
      </w:pPr>
    </w:p>
    <w:p w:rsidR="00C24BD6" w:rsidRDefault="00C24BD6" w:rsidP="00242833"/>
    <w:p w:rsidR="00C24BD6" w:rsidRDefault="00C24BD6" w:rsidP="00242833"/>
    <w:p w:rsidR="00C24BD6" w:rsidRDefault="00C24BD6" w:rsidP="00242833"/>
    <w:p w:rsidR="00242833" w:rsidRDefault="00242833" w:rsidP="00242833"/>
    <w:p w:rsidR="00242833" w:rsidRDefault="00242833" w:rsidP="00242833">
      <w:pPr>
        <w:pStyle w:val="Prrafodelista"/>
        <w:ind w:left="630" w:firstLine="0"/>
      </w:pPr>
    </w:p>
    <w:p w:rsidR="00242833" w:rsidRDefault="00242833" w:rsidP="00242833">
      <w:pPr>
        <w:pStyle w:val="Prrafodelista"/>
        <w:ind w:left="630" w:firstLine="0"/>
      </w:pPr>
    </w:p>
    <w:sectPr w:rsidR="00242833">
      <w:headerReference w:type="default" r:id="rId13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4D5" w:rsidRDefault="002954D5">
      <w:pPr>
        <w:spacing w:after="0" w:line="240" w:lineRule="auto"/>
      </w:pPr>
      <w:r>
        <w:separator/>
      </w:r>
    </w:p>
  </w:endnote>
  <w:endnote w:type="continuationSeparator" w:id="0">
    <w:p w:rsidR="002954D5" w:rsidRDefault="00295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4D5" w:rsidRDefault="002954D5">
      <w:pPr>
        <w:spacing w:after="0" w:line="240" w:lineRule="auto"/>
      </w:pPr>
      <w:r>
        <w:separator/>
      </w:r>
    </w:p>
  </w:footnote>
  <w:footnote w:type="continuationSeparator" w:id="0">
    <w:p w:rsidR="002954D5" w:rsidRDefault="00295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81" w:rsidRDefault="002954D5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or"/>
        <w:id w:val="-370996696"/>
        <w:placeholder>
          <w:docPart w:val="8E3144D4407240EA92E09362C1801954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4B4EB9">
          <w:rPr>
            <w:color w:val="6076B4" w:themeColor="accent1"/>
          </w:rPr>
          <w:t>Curriculum Vitae</w:t>
        </w:r>
      </w:sdtContent>
    </w:sdt>
  </w:p>
  <w:p w:rsidR="00171D81" w:rsidRDefault="002954D5">
    <w:pPr>
      <w:pStyle w:val="Encabezado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  <w:lang w:val="es-ES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  <w:lang w:val="es-ES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4514A"/>
    <w:multiLevelType w:val="hybridMultilevel"/>
    <w:tmpl w:val="BB180A4C"/>
    <w:lvl w:ilvl="0" w:tplc="180A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F25C9"/>
    <w:multiLevelType w:val="hybridMultilevel"/>
    <w:tmpl w:val="9E4693F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EB9"/>
    <w:rsid w:val="00171D81"/>
    <w:rsid w:val="00242833"/>
    <w:rsid w:val="002954D5"/>
    <w:rsid w:val="003F39D6"/>
    <w:rsid w:val="004B4EB9"/>
    <w:rsid w:val="005F0C04"/>
    <w:rsid w:val="00C24BD6"/>
    <w:rsid w:val="00D9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748554"/>
  <w15:docId w15:val="{43E43BE7-6692-411F-9B0D-CB55C2E3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000000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0000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000000"/>
    </w:rPr>
  </w:style>
  <w:style w:type="character" w:styleId="nfasisintenso">
    <w:name w:val="Intense Emphasis"/>
    <w:aliases w:val="Subsection Intense Emphasis"/>
    <w:basedOn w:val="Fuentedeprrafopredeter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pPr>
      <w:spacing w:before="300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pPr>
      <w:spacing w:before="0"/>
    </w:pPr>
    <w:rPr>
      <w:color w:val="404040" w:themeColor="text1" w:themeTint="BF"/>
    </w:rPr>
  </w:style>
  <w:style w:type="paragraph" w:customStyle="1" w:styleId="Fechadesubseccin">
    <w:name w:val="Fecha de subsección"/>
    <w:basedOn w:val="Normal"/>
    <w:pPr>
      <w:spacing w:after="0"/>
    </w:pPr>
    <w:rPr>
      <w:color w:val="6076B4" w:themeColor="accent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42833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yentel_09@hot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gis\AppData\Roaming\Microsoft\Templates\Curr&#237;culum%20v&#237;tae%20(tema%20ej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0706F3C6BD4FC383DF4CC9F2A4F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1F56A-E04A-4E10-B475-C4FFE68CB7AD}"/>
      </w:docPartPr>
      <w:docPartBody>
        <w:p w:rsidR="00000000" w:rsidRDefault="004C0052">
          <w:pPr>
            <w:pStyle w:val="180706F3C6BD4FC383DF4CC9F2A4FD74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D13F895E22CF495D801A671D9EE23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A508-E8B5-4432-AA2B-4996210E21BF}"/>
      </w:docPartPr>
      <w:docPartBody>
        <w:p w:rsidR="00000000" w:rsidRDefault="004C0052">
          <w:pPr>
            <w:pStyle w:val="D13F895E22CF495D801A671D9EE2328B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8E3144D4407240EA92E09362C1801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09337-9078-4644-9442-4D212C4A4A1C}"/>
      </w:docPartPr>
      <w:docPartBody>
        <w:p w:rsidR="00000000" w:rsidRDefault="004C0052">
          <w:pPr>
            <w:pStyle w:val="8E3144D4407240EA92E09362C1801954"/>
          </w:pPr>
          <w:r>
            <w:rPr>
              <w:lang w:val="es-ES"/>
            </w:rPr>
            <w:t>[Escriba la lista de aptitudes]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52"/>
    <w:rsid w:val="004C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180706F3C6BD4FC383DF4CC9F2A4FD74">
    <w:name w:val="180706F3C6BD4FC383DF4CC9F2A4FD74"/>
  </w:style>
  <w:style w:type="paragraph" w:customStyle="1" w:styleId="D13F895E22CF495D801A671D9EE2328B">
    <w:name w:val="D13F895E22CF495D801A671D9EE2328B"/>
  </w:style>
  <w:style w:type="paragraph" w:customStyle="1" w:styleId="6BFF2CAF00E34834B7A641D1C3FC51BB">
    <w:name w:val="6BFF2CAF00E34834B7A641D1C3FC51BB"/>
  </w:style>
  <w:style w:type="paragraph" w:customStyle="1" w:styleId="BE4FD7D7092841ACBBBBBFDB1003BC1B">
    <w:name w:val="BE4FD7D7092841ACBBBBBFDB1003BC1B"/>
  </w:style>
  <w:style w:type="paragraph" w:customStyle="1" w:styleId="D050A638D5FC4C7F8FFCAEADB878DCDB">
    <w:name w:val="D050A638D5FC4C7F8FFCAEADB878DCDB"/>
  </w:style>
  <w:style w:type="paragraph" w:customStyle="1" w:styleId="4D986C34DA14453FBA7597416A18EAEA">
    <w:name w:val="4D986C34DA14453FBA7597416A18EAEA"/>
  </w:style>
  <w:style w:type="paragraph" w:customStyle="1" w:styleId="52B76E4BF2C044F6AC0233C09368DE4D">
    <w:name w:val="52B76E4BF2C044F6AC0233C09368DE4D"/>
  </w:style>
  <w:style w:type="paragraph" w:customStyle="1" w:styleId="B528305B98104E7286FB6D62C1B1BCA2">
    <w:name w:val="B528305B98104E7286FB6D62C1B1BCA2"/>
  </w:style>
  <w:style w:type="paragraph" w:customStyle="1" w:styleId="9A2F6137E41D4E27950D7F24BC54CAFF">
    <w:name w:val="9A2F6137E41D4E27950D7F24BC54CAFF"/>
  </w:style>
  <w:style w:type="paragraph" w:customStyle="1" w:styleId="467A1D6CC6894FB1AEC0F9793325DD71">
    <w:name w:val="467A1D6CC6894FB1AEC0F9793325DD71"/>
  </w:style>
  <w:style w:type="paragraph" w:customStyle="1" w:styleId="D3AE0E45B8AD430289FCB166D3F22BD3">
    <w:name w:val="D3AE0E45B8AD430289FCB166D3F22BD3"/>
  </w:style>
  <w:style w:type="paragraph" w:customStyle="1" w:styleId="39C008BB2501447E942D6C34958404BA">
    <w:name w:val="39C008BB2501447E942D6C34958404BA"/>
  </w:style>
  <w:style w:type="paragraph" w:customStyle="1" w:styleId="6E7E6BD7E9AA46D2AD99D40AF1791130">
    <w:name w:val="6E7E6BD7E9AA46D2AD99D40AF1791130"/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aps w:val="0"/>
      <w:smallCaps w:val="0"/>
      <w:color w:val="5B9BD5" w:themeColor="accent1"/>
    </w:rPr>
  </w:style>
  <w:style w:type="paragraph" w:customStyle="1" w:styleId="DB3B29318DF4400F9BD042C023C2666B">
    <w:name w:val="DB3B29318DF4400F9BD042C023C2666B"/>
  </w:style>
  <w:style w:type="paragraph" w:customStyle="1" w:styleId="76E3F5A213FF4F65BC2EBC1B192502E8">
    <w:name w:val="76E3F5A213FF4F65BC2EBC1B192502E8"/>
  </w:style>
  <w:style w:type="paragraph" w:customStyle="1" w:styleId="CE6EB94E27F4473B9B395F39C9E9738B">
    <w:name w:val="CE6EB94E27F4473B9B395F39C9E9738B"/>
  </w:style>
  <w:style w:type="paragraph" w:customStyle="1" w:styleId="464A6954A2F445E4AF9158738E71778F">
    <w:name w:val="464A6954A2F445E4AF9158738E71778F"/>
  </w:style>
  <w:style w:type="paragraph" w:customStyle="1" w:styleId="1EFCB130452B4AEFA988BFFD285E7B42">
    <w:name w:val="1EFCB130452B4AEFA988BFFD285E7B42"/>
  </w:style>
  <w:style w:type="paragraph" w:customStyle="1" w:styleId="8E3144D4407240EA92E09362C1801954">
    <w:name w:val="8E3144D4407240EA92E09362C18019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Boquerón, Chiriquí</CompanyAddress>
  <CompanyPhone>6389-4386</CompanyPhone>
  <CompanyFax/>
  <CompanyEmail>yentel_09@hotmail.com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532AC27-0F31-460F-B998-ACE9EAC8C6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59E931-0C9C-4F9C-8BF0-F727D5206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(tema ejecutivo).dotx</Template>
  <TotalTime>45</TotalTime>
  <Pages>2</Pages>
  <Words>125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Curriculum Vitae</dc:creator>
  <cp:keywords/>
  <cp:lastModifiedBy>Algis Araúz</cp:lastModifiedBy>
  <cp:revision>4</cp:revision>
  <dcterms:created xsi:type="dcterms:W3CDTF">2016-04-15T23:21:00Z</dcterms:created>
  <dcterms:modified xsi:type="dcterms:W3CDTF">2016-04-16T00:06:00Z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