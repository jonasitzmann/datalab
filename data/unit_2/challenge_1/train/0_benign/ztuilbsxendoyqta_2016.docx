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2"/>
        <w:gridCol w:w="1478"/>
      </w:tblGrid>
      <w:tr w:rsidR="00505A3A" w:rsidTr="00837400">
        <w:trPr>
          <w:trHeight w:val="710"/>
          <w:jc w:val="center"/>
        </w:trPr>
        <w:tc>
          <w:tcPr>
            <w:tcW w:w="4327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505A3A" w:rsidRDefault="00505A3A" w:rsidP="00837400">
            <w:pPr>
              <w:pStyle w:val="Nombre"/>
            </w:pPr>
          </w:p>
        </w:tc>
        <w:tc>
          <w:tcPr>
            <w:tcW w:w="673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505A3A" w:rsidRDefault="008F7F22">
            <w:pPr>
              <w:pStyle w:val="Sinespaciado"/>
              <w:ind w:left="71" w:hanging="71"/>
              <w:jc w:val="right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047A47B" wp14:editId="277DB3EA">
                      <wp:extent cx="818957" cy="882595"/>
                      <wp:effectExtent l="0" t="0" r="19685" b="13335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957" cy="882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D57EB6" id="Rectángulo 5" o:spid="_x0000_s1026" style="width:64.5pt;height: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" fillcolor="#d2ce97 [1942]" strokecolor="#6b7c71 [2404]" strokeweight=".5pt">
                      <w10:anchorlock/>
                    </v:rect>
                  </w:pict>
                </mc:Fallback>
              </mc:AlternateContent>
            </w:r>
          </w:p>
        </w:tc>
      </w:tr>
      <w:tr w:rsidR="00505A3A" w:rsidTr="00837400">
        <w:trPr>
          <w:trHeight w:val="20"/>
          <w:jc w:val="center"/>
        </w:trPr>
        <w:tc>
          <w:tcPr>
            <w:tcW w:w="4327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505A3A" w:rsidRDefault="00505A3A" w:rsidP="002738E7">
            <w:pPr>
              <w:pStyle w:val="Sinespaciado"/>
              <w:jc w:val="center"/>
              <w:rPr>
                <w:caps/>
                <w:color w:val="FFFFFF" w:themeColor="background1"/>
              </w:rPr>
            </w:pPr>
          </w:p>
        </w:tc>
        <w:tc>
          <w:tcPr>
            <w:tcW w:w="673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505A3A" w:rsidRDefault="00505A3A">
            <w:pPr>
              <w:pStyle w:val="Sinespaciado"/>
            </w:pPr>
          </w:p>
        </w:tc>
      </w:tr>
      <w:tr w:rsidR="00505A3A" w:rsidTr="00837400">
        <w:trPr>
          <w:trHeight w:val="80"/>
          <w:jc w:val="center"/>
        </w:trPr>
        <w:tc>
          <w:tcPr>
            <w:tcW w:w="4327" w:type="pct"/>
            <w:tcBorders>
              <w:top w:val="single" w:sz="4" w:space="0" w:color="6B7C7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A3A" w:rsidRDefault="00837400" w:rsidP="00837400">
            <w:pPr>
              <w:pStyle w:val="Sinespaciado"/>
              <w:rPr>
                <w:caps/>
                <w:color w:val="93A299" w:themeColor="accent1"/>
                <w:sz w:val="18"/>
                <w:szCs w:val="18"/>
              </w:rPr>
            </w:pPr>
            <w:r>
              <w:rPr>
                <w:color w:val="93A299" w:themeColor="accent1"/>
                <w:sz w:val="18"/>
                <w:szCs w:val="18"/>
                <w:lang w:val="es-ES"/>
              </w:rPr>
              <w:t xml:space="preserve">   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A3A" w:rsidRDefault="00505A3A">
            <w:pPr>
              <w:pStyle w:val="Sinespaciado"/>
            </w:pPr>
          </w:p>
        </w:tc>
      </w:tr>
    </w:tbl>
    <w:p w:rsidR="00837400" w:rsidRPr="00463E74" w:rsidRDefault="00EF612E" w:rsidP="00837400">
      <w:pPr>
        <w:rPr>
          <w:lang w:val="en-US"/>
        </w:rPr>
      </w:pPr>
      <w:r>
        <w:rPr>
          <w:b/>
          <w:i/>
          <w:lang w:val="en-US"/>
        </w:rPr>
        <w:t xml:space="preserve">Información Personal </w:t>
      </w:r>
      <w:r>
        <w:rPr>
          <w:b/>
          <w:i/>
          <w:lang w:val="en-US"/>
        </w:rPr>
        <w:tab/>
      </w:r>
    </w:p>
    <w:p w:rsidR="00837400" w:rsidRPr="00EF612E" w:rsidRDefault="00EF612E" w:rsidP="00837400">
      <w:r w:rsidRPr="00EF612E">
        <w:t>Nombre</w:t>
      </w:r>
      <w:r w:rsidR="00837400" w:rsidRPr="00EF612E">
        <w:t xml:space="preserve">: Jose Luis Gutiérrez Reyes </w:t>
      </w:r>
    </w:p>
    <w:p w:rsidR="00837400" w:rsidRPr="00EF612E" w:rsidRDefault="00EF612E" w:rsidP="00837400">
      <w:r w:rsidRPr="00EF612E">
        <w:t>Edad</w:t>
      </w:r>
      <w:r w:rsidR="00463E74" w:rsidRPr="00EF612E">
        <w:t>: 24</w:t>
      </w:r>
      <w:r w:rsidR="00837400" w:rsidRPr="00EF612E">
        <w:t xml:space="preserve"> years old </w:t>
      </w:r>
    </w:p>
    <w:p w:rsidR="00837400" w:rsidRPr="00EF612E" w:rsidRDefault="00EF612E" w:rsidP="00837400">
      <w:r w:rsidRPr="00EF612E">
        <w:t>Dirección</w:t>
      </w:r>
      <w:r w:rsidR="00837400" w:rsidRPr="00EF612E">
        <w:t>: Setillal, Santa Bárbara, Heredia</w:t>
      </w:r>
    </w:p>
    <w:p w:rsidR="00837400" w:rsidRPr="00EF612E" w:rsidRDefault="00EF612E" w:rsidP="00837400">
      <w:r w:rsidRPr="00EF612E">
        <w:t>Telefono</w:t>
      </w:r>
      <w:r w:rsidR="00837400" w:rsidRPr="00EF612E">
        <w:t>: 86181129</w:t>
      </w:r>
    </w:p>
    <w:p w:rsidR="00837400" w:rsidRPr="00EF612E" w:rsidRDefault="00EF612E" w:rsidP="00837400">
      <w:r>
        <w:t>Correo</w:t>
      </w:r>
      <w:r w:rsidR="00837400" w:rsidRPr="00EF612E">
        <w:t>l: jose_gutierrezr92@hotmail.com</w:t>
      </w:r>
    </w:p>
    <w:p w:rsidR="00837400" w:rsidRPr="00EF612E" w:rsidRDefault="00EF612E" w:rsidP="00837400">
      <w:pPr>
        <w:rPr>
          <w:b/>
          <w:i/>
        </w:rPr>
      </w:pPr>
      <w:r>
        <w:rPr>
          <w:b/>
          <w:i/>
        </w:rPr>
        <w:t xml:space="preserve">Formación Académica </w:t>
      </w:r>
    </w:p>
    <w:p w:rsidR="00837400" w:rsidRDefault="00837400" w:rsidP="00837400">
      <w:r>
        <w:t xml:space="preserve">Escuela </w:t>
      </w:r>
      <w:r w:rsidR="00872AE5">
        <w:t>Excelencia</w:t>
      </w:r>
      <w:r w:rsidR="000050D2">
        <w:t xml:space="preserve"> San Bosco </w:t>
      </w:r>
    </w:p>
    <w:p w:rsidR="00837400" w:rsidRDefault="000050D2" w:rsidP="00837400">
      <w:r>
        <w:t>2005</w:t>
      </w:r>
      <w:r w:rsidR="00837400">
        <w:rPr>
          <w:spacing w:val="24"/>
          <w:lang w:val="es-ES"/>
        </w:rPr>
        <w:t xml:space="preserve"> ▪ </w:t>
      </w:r>
      <w:r w:rsidR="00EF612E">
        <w:t>Escuela</w:t>
      </w:r>
    </w:p>
    <w:p w:rsidR="00837400" w:rsidRDefault="000050D2" w:rsidP="00837400">
      <w:r>
        <w:t xml:space="preserve">Liceo de Santa Bárbara </w:t>
      </w:r>
      <w:r w:rsidR="00837400">
        <w:t xml:space="preserve"> </w:t>
      </w:r>
    </w:p>
    <w:p w:rsidR="00837400" w:rsidRDefault="00837400" w:rsidP="00837400">
      <w:pPr>
        <w:rPr>
          <w:lang w:val="es-ES"/>
        </w:rPr>
      </w:pPr>
      <w:r>
        <w:t xml:space="preserve">2011 </w:t>
      </w:r>
      <w:r>
        <w:rPr>
          <w:lang w:val="es-ES"/>
        </w:rPr>
        <w:t>▪</w:t>
      </w:r>
      <w:r w:rsidR="00EF612E">
        <w:rPr>
          <w:lang w:val="es-ES"/>
        </w:rPr>
        <w:t xml:space="preserve"> Colegio</w:t>
      </w:r>
    </w:p>
    <w:p w:rsidR="00837400" w:rsidRDefault="00837400" w:rsidP="00837400">
      <w:pPr>
        <w:rPr>
          <w:lang w:val="es-ES"/>
        </w:rPr>
      </w:pPr>
      <w:r>
        <w:rPr>
          <w:lang w:val="es-ES"/>
        </w:rPr>
        <w:t xml:space="preserve">Colegio Técnico Profesional de Flores </w:t>
      </w:r>
    </w:p>
    <w:p w:rsidR="00837400" w:rsidRPr="00463E74" w:rsidRDefault="00872AE5" w:rsidP="00837400">
      <w:pPr>
        <w:rPr>
          <w:lang w:val="en-US"/>
        </w:rPr>
      </w:pPr>
      <w:r>
        <w:rPr>
          <w:lang w:val="en-US"/>
        </w:rPr>
        <w:t xml:space="preserve">2014 </w:t>
      </w:r>
      <w:r w:rsidR="00837400" w:rsidRPr="00463E74">
        <w:rPr>
          <w:lang w:val="en-US"/>
        </w:rPr>
        <w:t>▪   Accounting Degree</w:t>
      </w:r>
    </w:p>
    <w:p w:rsidR="00837400" w:rsidRPr="00463E74" w:rsidRDefault="00EF612E" w:rsidP="00837400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Lenguajes </w:t>
      </w:r>
    </w:p>
    <w:p w:rsidR="00837400" w:rsidRPr="00463E74" w:rsidRDefault="00837400" w:rsidP="00837400">
      <w:pPr>
        <w:rPr>
          <w:lang w:val="en-US"/>
        </w:rPr>
      </w:pPr>
      <w:r w:rsidRPr="00463E74">
        <w:rPr>
          <w:lang w:val="en-US"/>
        </w:rPr>
        <w:t>Interchange Leader School</w:t>
      </w:r>
    </w:p>
    <w:p w:rsidR="00837400" w:rsidRPr="00463E74" w:rsidRDefault="00837400" w:rsidP="00837400">
      <w:pPr>
        <w:rPr>
          <w:lang w:val="en-US"/>
        </w:rPr>
      </w:pPr>
      <w:r w:rsidRPr="00463E74">
        <w:rPr>
          <w:lang w:val="en-US"/>
        </w:rPr>
        <w:t>2014 –Basic English</w:t>
      </w:r>
    </w:p>
    <w:p w:rsidR="00837400" w:rsidRDefault="00837400" w:rsidP="00837400">
      <w:pPr>
        <w:rPr>
          <w:b/>
          <w:i/>
          <w:lang w:val="en-US"/>
        </w:rPr>
      </w:pPr>
      <w:r w:rsidRPr="00463E74">
        <w:rPr>
          <w:lang w:val="en-US"/>
        </w:rPr>
        <w:t xml:space="preserve">2014 –Intermediate English </w:t>
      </w:r>
      <w:r w:rsidR="00463E74">
        <w:rPr>
          <w:lang w:val="en-US"/>
        </w:rPr>
        <w:br/>
      </w:r>
      <w:r w:rsidR="00463E74">
        <w:rPr>
          <w:b/>
          <w:i/>
          <w:lang w:val="en-US"/>
        </w:rPr>
        <w:t>E</w:t>
      </w:r>
      <w:r w:rsidR="00EF612E">
        <w:rPr>
          <w:b/>
          <w:i/>
          <w:lang w:val="en-US"/>
        </w:rPr>
        <w:t>xp</w:t>
      </w:r>
      <w:r w:rsidR="00872AE5">
        <w:rPr>
          <w:b/>
          <w:i/>
          <w:lang w:val="en-US"/>
        </w:rPr>
        <w:t>e</w:t>
      </w:r>
      <w:r w:rsidR="00EF612E">
        <w:rPr>
          <w:b/>
          <w:i/>
          <w:lang w:val="en-US"/>
        </w:rPr>
        <w:t>riencia</w:t>
      </w:r>
    </w:p>
    <w:p w:rsidR="00463E74" w:rsidRPr="00EF612E" w:rsidRDefault="00463E74" w:rsidP="00837400">
      <w:pPr>
        <w:rPr>
          <w:lang w:val="en-US"/>
        </w:rPr>
      </w:pPr>
      <w:r w:rsidRPr="00EF612E">
        <w:rPr>
          <w:lang w:val="en-US"/>
        </w:rPr>
        <w:t>Britt Share Services: Cuentas por pagar</w:t>
      </w:r>
      <w:r w:rsidRPr="00EF612E">
        <w:rPr>
          <w:lang w:val="en-US"/>
        </w:rPr>
        <w:br/>
        <w:t xml:space="preserve">Vail Resorts: Entry Cook </w:t>
      </w:r>
    </w:p>
    <w:p w:rsidR="00463E74" w:rsidRPr="00EF612E" w:rsidRDefault="00EF612E" w:rsidP="00837400">
      <w:pPr>
        <w:rPr>
          <w:b/>
          <w:i/>
          <w:lang w:val="en-US"/>
        </w:rPr>
      </w:pPr>
      <w:r>
        <w:rPr>
          <w:b/>
          <w:i/>
          <w:lang w:val="en-US"/>
        </w:rPr>
        <w:t>Referencias</w:t>
      </w:r>
      <w:r w:rsidR="00837400" w:rsidRPr="00EF612E">
        <w:rPr>
          <w:b/>
          <w:i/>
          <w:lang w:val="en-US"/>
        </w:rPr>
        <w:t xml:space="preserve"> </w:t>
      </w:r>
    </w:p>
    <w:p w:rsidR="00463E74" w:rsidRPr="00EF612E" w:rsidRDefault="00463E74" w:rsidP="00837400">
      <w:pPr>
        <w:rPr>
          <w:lang w:val="en-US"/>
        </w:rPr>
      </w:pPr>
      <w:r w:rsidRPr="00EF612E">
        <w:rPr>
          <w:lang w:val="en-US"/>
        </w:rPr>
        <w:t>Name: Mario Rodríguez</w:t>
      </w:r>
      <w:r w:rsidRPr="00EF612E">
        <w:rPr>
          <w:lang w:val="en-US"/>
        </w:rPr>
        <w:br/>
        <w:t>Telephone:  85248858</w:t>
      </w:r>
    </w:p>
    <w:p w:rsidR="00837400" w:rsidRPr="00872AE5" w:rsidRDefault="00872AE5" w:rsidP="00837400">
      <w:pPr>
        <w:rPr>
          <w:lang w:val="en-US"/>
        </w:rPr>
      </w:pPr>
      <w:r w:rsidRPr="00872AE5">
        <w:rPr>
          <w:lang w:val="en-US"/>
        </w:rPr>
        <w:t xml:space="preserve">Name: </w:t>
      </w:r>
      <w:r w:rsidR="00463E74" w:rsidRPr="00872AE5">
        <w:rPr>
          <w:lang w:val="en-US"/>
        </w:rPr>
        <w:t>Roger Cardoza</w:t>
      </w:r>
      <w:r w:rsidRPr="00872AE5">
        <w:rPr>
          <w:lang w:val="en-US"/>
        </w:rPr>
        <w:br/>
        <w:t>Telephone:</w:t>
      </w:r>
      <w:r w:rsidR="00463E74" w:rsidRPr="00872AE5">
        <w:rPr>
          <w:lang w:val="en-US"/>
        </w:rPr>
        <w:t xml:space="preserve"> </w:t>
      </w:r>
      <w:bookmarkStart w:id="0" w:name="_GoBack"/>
      <w:bookmarkEnd w:id="0"/>
      <w:r w:rsidR="00463E74" w:rsidRPr="00872AE5">
        <w:rPr>
          <w:lang w:val="en-US"/>
        </w:rPr>
        <w:t>+1(970)7544550</w:t>
      </w:r>
    </w:p>
    <w:p w:rsidR="00872AE5" w:rsidRDefault="00837400" w:rsidP="00872AE5">
      <w:pPr>
        <w:spacing w:line="240" w:lineRule="auto"/>
        <w:rPr>
          <w:lang w:val="en-US"/>
        </w:rPr>
      </w:pPr>
      <w:r w:rsidRPr="00872AE5">
        <w:rPr>
          <w:lang w:val="en-US"/>
        </w:rPr>
        <w:t>Name: Alejandra Dixon Plumer</w:t>
      </w:r>
    </w:p>
    <w:p w:rsidR="00505A3A" w:rsidRPr="00872AE5" w:rsidRDefault="00837400" w:rsidP="00872AE5">
      <w:pPr>
        <w:spacing w:line="240" w:lineRule="auto"/>
        <w:rPr>
          <w:lang w:val="en-US"/>
        </w:rPr>
      </w:pPr>
      <w:r w:rsidRPr="00872AE5">
        <w:rPr>
          <w:lang w:val="en-US"/>
        </w:rPr>
        <w:t>Telep</w:t>
      </w:r>
      <w:r w:rsidRPr="00463E74">
        <w:rPr>
          <w:lang w:val="en-US"/>
        </w:rPr>
        <w:t>hone: 85599248</w:t>
      </w:r>
    </w:p>
    <w:sectPr w:rsidR="00505A3A" w:rsidRPr="00872AE5">
      <w:footerReference w:type="default" r:id="rId11"/>
      <w:headerReference w:type="first" r:id="rId12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49C" w:rsidRDefault="00CC449C">
      <w:pPr>
        <w:spacing w:after="0" w:line="240" w:lineRule="auto"/>
      </w:pPr>
      <w:r>
        <w:separator/>
      </w:r>
    </w:p>
  </w:endnote>
  <w:endnote w:type="continuationSeparator" w:id="0">
    <w:p w:rsidR="00CC449C" w:rsidRDefault="00CC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3A" w:rsidRDefault="008F7F22">
    <w:pPr>
      <w:pStyle w:val="Piedepgina"/>
    </w:pP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Fondo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5A3A" w:rsidRDefault="00505A3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Fondo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OKwIAAJM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CJnWsO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505A3A" w:rsidRDefault="00505A3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Fondo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5A3A" w:rsidRDefault="00505A3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Fondo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AWnFlDwCAADf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505A3A" w:rsidRDefault="00505A3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Fondo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5A3A" w:rsidRDefault="00505A3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Fondo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orj1+isCAACf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505A3A" w:rsidRDefault="00505A3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F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5A3A" w:rsidRDefault="00CC449C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7400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Usuario!</w:t>
                              </w:r>
                            </w:sdtContent>
                          </w:sdt>
                          <w:r w:rsidR="008F7F22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="008F7F22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 Página </w:t>
                          </w:r>
                          <w:r w:rsidR="008F7F2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8F7F2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8F7F2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AE5" w:rsidRPr="00872AE5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="008F7F2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Fech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FE79zfwIAAFcF&#10;AAAOAAAAAAAAAAAAAAAAAC4CAABkcnMvZTJvRG9jLnhtbFBLAQItABQABgAIAAAAIQC3lF+B2wAA&#10;AAQBAAAPAAAAAAAAAAAAAAAAANkEAABkcnMvZG93bnJldi54bWxQSwUGAAAAAAQABADzAAAA4QUA&#10;AAAA&#10;" filled="f" stroked="f" strokeweight="2pt">
              <v:textbox inset="0,0,0,0">
                <w:txbxContent>
                  <w:p w:rsidR="00505A3A" w:rsidRDefault="00040E05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gramStart"/>
                        <w:r w:rsidR="00837400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Usuario!</w:t>
                        </w:r>
                        <w:proofErr w:type="gramEnd"/>
                      </w:sdtContent>
                    </w:sdt>
                    <w:r w:rsidR="008F7F22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</w:t>
                    </w:r>
                    <w:r w:rsidR="008F7F22">
                      <w:rPr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 Página </w:t>
                    </w:r>
                    <w:r w:rsidR="008F7F2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8F7F22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8F7F2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872AE5" w:rsidRPr="00872AE5">
                      <w:rPr>
                        <w:noProof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>2</w:t>
                    </w:r>
                    <w:r w:rsidR="008F7F2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49C" w:rsidRDefault="00CC449C">
      <w:pPr>
        <w:spacing w:after="0" w:line="240" w:lineRule="auto"/>
      </w:pPr>
      <w:r>
        <w:separator/>
      </w:r>
    </w:p>
  </w:footnote>
  <w:footnote w:type="continuationSeparator" w:id="0">
    <w:p w:rsidR="00CC449C" w:rsidRDefault="00CC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3A" w:rsidRDefault="008F7F22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503DD08" id="Rectángulo redonde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DF1C015" id="Rectá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s/PQIAAM8EAAAOAAAAZHJzL2Uyb0RvYy54bWysVEtu2zAQ3RfoHQjua0n+pJFhOYukLgoU&#10;bZCkB6ApUhJAkcSQ8ae36Vl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Aimcs/PQIAAM8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1F64EF0D" id="Rectá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BBD1qYoAgAAkg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00"/>
    <w:rsid w:val="000050D2"/>
    <w:rsid w:val="0002611E"/>
    <w:rsid w:val="00040E05"/>
    <w:rsid w:val="002738E7"/>
    <w:rsid w:val="00463E74"/>
    <w:rsid w:val="00505A3A"/>
    <w:rsid w:val="00837400"/>
    <w:rsid w:val="00872AE5"/>
    <w:rsid w:val="008F7F22"/>
    <w:rsid w:val="00CC449C"/>
    <w:rsid w:val="00DD0067"/>
    <w:rsid w:val="00E6225B"/>
    <w:rsid w:val="00E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F249D"/>
  <w15:docId w15:val="{FD5460F2-8A41-445F-A6A2-ED1CFFBB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customStyle="1" w:styleId="Ttulo10">
    <w:name w:val="Título1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10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10"/>
    <w:qFormat/>
    <w:rPr>
      <w:b/>
      <w:sz w:val="28"/>
      <w:szCs w:val="28"/>
    </w:rPr>
  </w:style>
  <w:style w:type="paragraph" w:customStyle="1" w:styleId="Subseccin">
    <w:name w:val="Subsección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!\AppData\Roaming\Microsoft\Plantillas\Curr&#237;culum%20v&#237;tae%20(dise&#241;o%20de%20boticari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9B7DA51-31E9-4874-A3C1-1BA48964E4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3814FE-3ABA-4663-ACD8-BDD6F808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(diseño de boticario)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Usuario!</dc:creator>
  <cp:keywords/>
  <cp:lastModifiedBy>jose gutierrez</cp:lastModifiedBy>
  <cp:revision>2</cp:revision>
  <dcterms:created xsi:type="dcterms:W3CDTF">2016-04-21T20:16:00Z</dcterms:created>
  <dcterms:modified xsi:type="dcterms:W3CDTF">2016-04-21T20:16:00Z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