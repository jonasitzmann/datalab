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F05B7" w14:textId="0991E6FD" w:rsidR="00A20698" w:rsidRPr="004967AF" w:rsidRDefault="002B3997" w:rsidP="004967AF">
      <w:pPr>
        <w:pStyle w:val="Informacindecontacto"/>
        <w:jc w:val="center"/>
        <w:rPr>
          <w:b/>
          <w:sz w:val="36"/>
          <w:szCs w:val="36"/>
          <w:lang w:val="es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D49676B" wp14:editId="5B92C3EE">
            <wp:simplePos x="0" y="0"/>
            <wp:positionH relativeFrom="column">
              <wp:posOffset>4377690</wp:posOffset>
            </wp:positionH>
            <wp:positionV relativeFrom="paragraph">
              <wp:posOffset>-204470</wp:posOffset>
            </wp:positionV>
            <wp:extent cx="1142365" cy="1405890"/>
            <wp:effectExtent l="0" t="0" r="635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7AF" w:rsidRPr="004967AF">
        <w:rPr>
          <w:b/>
          <w:sz w:val="36"/>
          <w:szCs w:val="36"/>
          <w:lang w:val="es-US"/>
        </w:rPr>
        <w:t>HOJA DE VIDA</w:t>
      </w:r>
    </w:p>
    <w:p w14:paraId="010693B8" w14:textId="1D34B1B3" w:rsidR="00FE793F" w:rsidRPr="00C40330" w:rsidRDefault="000227D4">
      <w:pPr>
        <w:pStyle w:val="Informacindecontacto"/>
      </w:pPr>
      <w:r>
        <w:rPr>
          <w:lang w:val="es-US"/>
        </w:rPr>
        <w:t>Katherine Denisse Brborich Cortes</w:t>
      </w:r>
      <w:r w:rsidR="00A64335">
        <w:rPr>
          <w:lang w:val="es-US"/>
        </w:rPr>
        <w:t xml:space="preserve"> </w:t>
      </w:r>
    </w:p>
    <w:p w14:paraId="2FC7BFEC" w14:textId="0A4CA51E" w:rsidR="008115E5" w:rsidRDefault="000045BC">
      <w:pPr>
        <w:pStyle w:val="Informacindecontacto"/>
        <w:rPr>
          <w:lang w:val="es-US"/>
        </w:rPr>
      </w:pPr>
      <w:r>
        <w:rPr>
          <w:lang w:val="es-US"/>
        </w:rPr>
        <w:t>Dirección</w:t>
      </w:r>
      <w:r w:rsidR="001D4D9D">
        <w:rPr>
          <w:lang w:val="es-US"/>
        </w:rPr>
        <w:t xml:space="preserve">: </w:t>
      </w:r>
      <w:r w:rsidR="00A64335">
        <w:rPr>
          <w:lang w:val="es-US"/>
        </w:rPr>
        <w:t>Condado el Rey</w:t>
      </w:r>
      <w:r w:rsidR="00A50125">
        <w:rPr>
          <w:lang w:val="es-US"/>
        </w:rPr>
        <w:t xml:space="preserve">.    </w:t>
      </w:r>
      <w:r w:rsidR="00F2204D">
        <w:rPr>
          <w:lang w:val="es-US"/>
        </w:rPr>
        <w:t xml:space="preserve">        </w:t>
      </w:r>
      <w:r>
        <w:rPr>
          <w:lang w:val="es-US"/>
        </w:rPr>
        <w:t>Teléfono</w:t>
      </w:r>
      <w:r w:rsidR="00735D08">
        <w:rPr>
          <w:lang w:val="es-US"/>
        </w:rPr>
        <w:t>:</w:t>
      </w:r>
      <w:r w:rsidR="00A64335">
        <w:rPr>
          <w:lang w:val="es-US"/>
        </w:rPr>
        <w:t xml:space="preserve"> 6494</w:t>
      </w:r>
      <w:r w:rsidR="001D4D9D">
        <w:rPr>
          <w:lang w:val="es-US"/>
        </w:rPr>
        <w:t>5902</w:t>
      </w:r>
    </w:p>
    <w:p w14:paraId="11486B8A" w14:textId="330CE83C" w:rsidR="000045BC" w:rsidRDefault="00CF7A4B">
      <w:pPr>
        <w:pStyle w:val="Informacindecontacto"/>
        <w:rPr>
          <w:lang w:val="es-US"/>
        </w:rPr>
      </w:pPr>
      <w:r>
        <w:rPr>
          <w:lang w:val="es-US"/>
        </w:rPr>
        <w:t>Edad: 26 años</w:t>
      </w:r>
      <w:r w:rsidR="00A50125">
        <w:rPr>
          <w:lang w:val="es-US"/>
        </w:rPr>
        <w:t xml:space="preserve">.                    </w:t>
      </w:r>
      <w:r w:rsidR="00F2204D">
        <w:rPr>
          <w:lang w:val="es-US"/>
        </w:rPr>
        <w:t xml:space="preserve">        </w:t>
      </w:r>
      <w:r w:rsidR="00A50125">
        <w:rPr>
          <w:lang w:val="es-US"/>
        </w:rPr>
        <w:t xml:space="preserve"> </w:t>
      </w:r>
      <w:r w:rsidR="000045BC">
        <w:rPr>
          <w:lang w:val="es-US"/>
        </w:rPr>
        <w:t>Estado Civil:</w:t>
      </w:r>
      <w:r>
        <w:rPr>
          <w:lang w:val="es-US"/>
        </w:rPr>
        <w:t xml:space="preserve"> casada</w:t>
      </w:r>
    </w:p>
    <w:p w14:paraId="59E5CCC7" w14:textId="3E13207A" w:rsidR="001A7196" w:rsidRPr="00F2204D" w:rsidRDefault="001A7196">
      <w:pPr>
        <w:pStyle w:val="Informacindecontacto"/>
        <w:rPr>
          <w:lang w:val="es-US"/>
        </w:rPr>
      </w:pPr>
      <w:r>
        <w:rPr>
          <w:lang w:val="es-US"/>
        </w:rPr>
        <w:t>Fecha de nacimiento: 16-02-1990</w:t>
      </w:r>
      <w:r w:rsidR="00F2204D">
        <w:rPr>
          <w:lang w:val="es-US"/>
        </w:rPr>
        <w:t xml:space="preserve">.  </w:t>
      </w:r>
      <w:r>
        <w:rPr>
          <w:lang w:val="es-US"/>
        </w:rPr>
        <w:t>Cédula</w:t>
      </w:r>
      <w:r w:rsidR="00ED3EE9">
        <w:rPr>
          <w:lang w:val="es-US"/>
        </w:rPr>
        <w:t>: 1804485090</w:t>
      </w:r>
    </w:p>
    <w:p w14:paraId="1D1A7EB4" w14:textId="1E3AA85B" w:rsidR="008115E5" w:rsidRDefault="009E1232">
      <w:pPr>
        <w:pStyle w:val="Ttulo1"/>
      </w:pPr>
      <w:r>
        <w:rPr>
          <w:lang w:val="es-US"/>
        </w:rPr>
        <w:t>Estudios REALIZA</w:t>
      </w:r>
      <w:r w:rsidR="00BC7897">
        <w:rPr>
          <w:lang w:val="es-US"/>
        </w:rPr>
        <w:t>Dos</w:t>
      </w:r>
    </w:p>
    <w:p w14:paraId="1C7B7B30" w14:textId="6362C122" w:rsidR="008115E5" w:rsidRDefault="00BC7897">
      <w:pPr>
        <w:rPr>
          <w:lang w:val="es-US"/>
        </w:rPr>
      </w:pPr>
      <w:r>
        <w:rPr>
          <w:lang w:val="es-US"/>
        </w:rPr>
        <w:t>Primaria: Escuela Albert Ein</w:t>
      </w:r>
      <w:r w:rsidR="00033526">
        <w:rPr>
          <w:lang w:val="es-US"/>
        </w:rPr>
        <w:t xml:space="preserve">stein </w:t>
      </w:r>
      <w:r w:rsidR="00D97DC9">
        <w:rPr>
          <w:lang w:val="es-US"/>
        </w:rPr>
        <w:t>(Abanderada Pabellón Nacional)</w:t>
      </w:r>
    </w:p>
    <w:p w14:paraId="6D12D118" w14:textId="724ED7F2" w:rsidR="00033526" w:rsidRDefault="00033526">
      <w:pPr>
        <w:rPr>
          <w:lang w:val="es-US"/>
        </w:rPr>
      </w:pPr>
      <w:r>
        <w:rPr>
          <w:lang w:val="es-US"/>
        </w:rPr>
        <w:t xml:space="preserve">Secundaria: </w:t>
      </w:r>
      <w:r w:rsidR="0005777C">
        <w:rPr>
          <w:lang w:val="es-US"/>
        </w:rPr>
        <w:t xml:space="preserve">Colegio </w:t>
      </w:r>
      <w:r w:rsidR="006B77D6">
        <w:rPr>
          <w:lang w:val="es-US"/>
        </w:rPr>
        <w:t>Santo Domingo de Guzmán Bachillerato en Ciencias</w:t>
      </w:r>
      <w:r w:rsidR="009F0FC0">
        <w:rPr>
          <w:lang w:val="es-US"/>
        </w:rPr>
        <w:t xml:space="preserve"> (Mejor Egresada Bachiller)</w:t>
      </w:r>
    </w:p>
    <w:p w14:paraId="1F3EFE86" w14:textId="5C496CC3" w:rsidR="00861932" w:rsidRDefault="009223D8">
      <w:pPr>
        <w:rPr>
          <w:lang w:val="es-US"/>
        </w:rPr>
      </w:pPr>
      <w:r>
        <w:rPr>
          <w:lang w:val="es-US"/>
        </w:rPr>
        <w:t xml:space="preserve">Superior: Universidad Regional </w:t>
      </w:r>
      <w:r w:rsidR="00E31A0A">
        <w:rPr>
          <w:lang w:val="es-US"/>
        </w:rPr>
        <w:t>Autónoma de los Andes Uniandes Titulo de Odontóloga</w:t>
      </w:r>
      <w:r w:rsidR="00861932">
        <w:rPr>
          <w:lang w:val="es-US"/>
        </w:rPr>
        <w:t>.</w:t>
      </w:r>
    </w:p>
    <w:p w14:paraId="0966A8E5" w14:textId="45355EC9" w:rsidR="00903662" w:rsidRPr="00B76C65" w:rsidRDefault="00ED523D">
      <w:pPr>
        <w:rPr>
          <w:lang w:val="es-US"/>
        </w:rPr>
      </w:pPr>
      <w:r>
        <w:rPr>
          <w:lang w:val="es-US"/>
        </w:rPr>
        <w:t xml:space="preserve">Cursando Maestría en </w:t>
      </w:r>
      <w:r w:rsidR="001157B1">
        <w:rPr>
          <w:lang w:val="es-US"/>
        </w:rPr>
        <w:t>Docencia Superior en la Universidad Interamericana de Panamá</w:t>
      </w:r>
    </w:p>
    <w:sdt>
      <w:sdtPr>
        <w:id w:val="1728489637"/>
        <w:placeholder>
          <w:docPart w:val="3CA0173FB7A018469BF3BDD64EAFD87D"/>
        </w:placeholder>
        <w:temporary/>
        <w:showingPlcHdr/>
      </w:sdtPr>
      <w:sdtEndPr/>
      <w:sdtContent>
        <w:p w14:paraId="483191F7" w14:textId="77777777" w:rsidR="008115E5" w:rsidRDefault="00E11BEE">
          <w:pPr>
            <w:pStyle w:val="Ttulo1"/>
          </w:pPr>
          <w:r>
            <w:t>Experiencia</w:t>
          </w:r>
        </w:p>
      </w:sdtContent>
    </w:sdt>
    <w:p w14:paraId="06A78899" w14:textId="77777777" w:rsidR="00422767" w:rsidRDefault="00CC41BD" w:rsidP="00422767">
      <w:pPr>
        <w:pStyle w:val="Listaconvietas"/>
        <w:rPr>
          <w:lang w:val="es-US"/>
        </w:rPr>
      </w:pPr>
      <w:r>
        <w:rPr>
          <w:lang w:val="es-US"/>
        </w:rPr>
        <w:t xml:space="preserve">Consultorio Dental </w:t>
      </w:r>
      <w:r w:rsidR="00422767" w:rsidRPr="00933B59">
        <w:rPr>
          <w:lang w:val="es-US"/>
        </w:rPr>
        <w:t>Desde febrero del 2011 hasta junio del 2014</w:t>
      </w:r>
    </w:p>
    <w:p w14:paraId="5964B071" w14:textId="7C6B8544" w:rsidR="008115E5" w:rsidRPr="00422767" w:rsidRDefault="00887FCF" w:rsidP="00422767">
      <w:pPr>
        <w:pStyle w:val="Listaconvietas"/>
        <w:rPr>
          <w:lang w:val="es-US"/>
        </w:rPr>
      </w:pPr>
      <w:r w:rsidRPr="00422767">
        <w:rPr>
          <w:lang w:val="es-US"/>
        </w:rPr>
        <w:t xml:space="preserve">Secretaria </w:t>
      </w:r>
      <w:r w:rsidR="00912D31" w:rsidRPr="00422767">
        <w:rPr>
          <w:lang w:val="es-US"/>
        </w:rPr>
        <w:t xml:space="preserve">/ </w:t>
      </w:r>
      <w:r w:rsidR="00422767">
        <w:rPr>
          <w:lang w:val="es-US"/>
        </w:rPr>
        <w:t>Recepción</w:t>
      </w:r>
      <w:r w:rsidR="00623BEE">
        <w:rPr>
          <w:lang w:val="es-US"/>
        </w:rPr>
        <w:t xml:space="preserve"> /</w:t>
      </w:r>
      <w:r w:rsidR="00422767">
        <w:rPr>
          <w:lang w:val="es-US"/>
        </w:rPr>
        <w:t xml:space="preserve"> A</w:t>
      </w:r>
      <w:r w:rsidRPr="00422767">
        <w:rPr>
          <w:lang w:val="es-US"/>
        </w:rPr>
        <w:t xml:space="preserve">tención al Cliente. </w:t>
      </w:r>
    </w:p>
    <w:p w14:paraId="0A1C74B2" w14:textId="67FD4DA3" w:rsidR="00933B59" w:rsidRPr="004A7B81" w:rsidRDefault="00F03EEA" w:rsidP="004A7B81">
      <w:pPr>
        <w:pStyle w:val="Listaconvietas"/>
        <w:rPr>
          <w:lang w:val="es-US"/>
        </w:rPr>
      </w:pPr>
      <w:r>
        <w:rPr>
          <w:lang w:val="es-US"/>
        </w:rPr>
        <w:t xml:space="preserve">Atención de </w:t>
      </w:r>
      <w:r w:rsidR="00EC56B0">
        <w:rPr>
          <w:lang w:val="es-US"/>
        </w:rPr>
        <w:t>calidad</w:t>
      </w:r>
      <w:r>
        <w:rPr>
          <w:lang w:val="es-US"/>
        </w:rPr>
        <w:t xml:space="preserve"> </w:t>
      </w:r>
      <w:r w:rsidR="005B4B62">
        <w:rPr>
          <w:lang w:val="es-US"/>
        </w:rPr>
        <w:t xml:space="preserve">al usuario que asiste a la consulta brindarle información </w:t>
      </w:r>
      <w:r>
        <w:rPr>
          <w:lang w:val="es-US"/>
        </w:rPr>
        <w:t xml:space="preserve">sobre </w:t>
      </w:r>
      <w:r w:rsidR="00805B65">
        <w:rPr>
          <w:lang w:val="es-US"/>
        </w:rPr>
        <w:t xml:space="preserve">los procedimientos a realizarse, </w:t>
      </w:r>
      <w:r w:rsidR="006870D8">
        <w:rPr>
          <w:lang w:val="es-US"/>
        </w:rPr>
        <w:t>manejo de</w:t>
      </w:r>
      <w:r w:rsidR="00C90A2A">
        <w:rPr>
          <w:lang w:val="es-US"/>
        </w:rPr>
        <w:t xml:space="preserve"> </w:t>
      </w:r>
      <w:r w:rsidR="00D43B33">
        <w:rPr>
          <w:lang w:val="es-US"/>
        </w:rPr>
        <w:t xml:space="preserve">Sistema Operativo Office, </w:t>
      </w:r>
      <w:r w:rsidR="00C90A2A">
        <w:rPr>
          <w:lang w:val="es-US"/>
        </w:rPr>
        <w:t xml:space="preserve"> </w:t>
      </w:r>
      <w:r w:rsidR="006870D8">
        <w:rPr>
          <w:lang w:val="es-US"/>
        </w:rPr>
        <w:t xml:space="preserve">historias </w:t>
      </w:r>
      <w:r w:rsidR="00D97CCD">
        <w:rPr>
          <w:lang w:val="es-US"/>
        </w:rPr>
        <w:t>clínicas</w:t>
      </w:r>
      <w:r w:rsidR="006870D8">
        <w:rPr>
          <w:lang w:val="es-US"/>
        </w:rPr>
        <w:t xml:space="preserve">, </w:t>
      </w:r>
      <w:r w:rsidR="00EC3DCE">
        <w:rPr>
          <w:lang w:val="es-US"/>
        </w:rPr>
        <w:t xml:space="preserve">cobros., </w:t>
      </w:r>
      <w:r w:rsidR="00D97CCD">
        <w:rPr>
          <w:lang w:val="es-US"/>
        </w:rPr>
        <w:t>facturación</w:t>
      </w:r>
      <w:r w:rsidR="00C469F9">
        <w:rPr>
          <w:lang w:val="es-US"/>
        </w:rPr>
        <w:t>, limpieza de las áreas de</w:t>
      </w:r>
      <w:r w:rsidR="00697FFB">
        <w:rPr>
          <w:lang w:val="es-US"/>
        </w:rPr>
        <w:t>l</w:t>
      </w:r>
      <w:r w:rsidR="00C469F9">
        <w:rPr>
          <w:lang w:val="es-US"/>
        </w:rPr>
        <w:t xml:space="preserve"> </w:t>
      </w:r>
      <w:r w:rsidR="00893165">
        <w:rPr>
          <w:lang w:val="es-US"/>
        </w:rPr>
        <w:t>consultorio</w:t>
      </w:r>
      <w:r w:rsidR="00A97D68">
        <w:rPr>
          <w:lang w:val="es-US"/>
        </w:rPr>
        <w:t xml:space="preserve">,  apertura y cierre del consultorio. </w:t>
      </w:r>
      <w:r w:rsidR="00396D6B">
        <w:rPr>
          <w:lang w:val="es-US"/>
        </w:rPr>
        <w:t xml:space="preserve"> Promover </w:t>
      </w:r>
      <w:r w:rsidR="00752C35">
        <w:rPr>
          <w:lang w:val="es-US"/>
        </w:rPr>
        <w:t>los descuentos</w:t>
      </w:r>
      <w:r w:rsidR="003B297A">
        <w:rPr>
          <w:lang w:val="es-US"/>
        </w:rPr>
        <w:t>.</w:t>
      </w:r>
      <w:r w:rsidR="004A7B81">
        <w:rPr>
          <w:lang w:val="es-US"/>
        </w:rPr>
        <w:t xml:space="preserve"> </w:t>
      </w:r>
      <w:r w:rsidR="003667BB" w:rsidRPr="004A7B81">
        <w:rPr>
          <w:lang w:val="es-US"/>
        </w:rPr>
        <w:t xml:space="preserve">Manejo de </w:t>
      </w:r>
      <w:r w:rsidR="00893165" w:rsidRPr="004A7B81">
        <w:rPr>
          <w:lang w:val="es-US"/>
        </w:rPr>
        <w:t>documentación,</w:t>
      </w:r>
      <w:r w:rsidR="00BC18F1" w:rsidRPr="004A7B81">
        <w:rPr>
          <w:lang w:val="es-US"/>
        </w:rPr>
        <w:t xml:space="preserve"> medición</w:t>
      </w:r>
      <w:r w:rsidR="00473013" w:rsidRPr="004A7B81">
        <w:rPr>
          <w:lang w:val="es-US"/>
        </w:rPr>
        <w:t xml:space="preserve"> de </w:t>
      </w:r>
      <w:r w:rsidR="00BC18F1" w:rsidRPr="004A7B81">
        <w:rPr>
          <w:lang w:val="es-US"/>
        </w:rPr>
        <w:t>signos</w:t>
      </w:r>
      <w:r w:rsidR="00473013" w:rsidRPr="004A7B81">
        <w:rPr>
          <w:lang w:val="es-US"/>
        </w:rPr>
        <w:t xml:space="preserve"> vitales</w:t>
      </w:r>
      <w:r w:rsidR="00893165" w:rsidRPr="004A7B81">
        <w:rPr>
          <w:lang w:val="es-US"/>
        </w:rPr>
        <w:t>,</w:t>
      </w:r>
      <w:r w:rsidR="009E28A9" w:rsidRPr="004A7B81">
        <w:rPr>
          <w:lang w:val="es-US"/>
        </w:rPr>
        <w:t xml:space="preserve"> certificado de ministerio de </w:t>
      </w:r>
      <w:r w:rsidR="00621232" w:rsidRPr="004A7B81">
        <w:rPr>
          <w:lang w:val="es-US"/>
        </w:rPr>
        <w:t xml:space="preserve">Salud para </w:t>
      </w:r>
      <w:r w:rsidR="00893165" w:rsidRPr="004A7B81">
        <w:rPr>
          <w:lang w:val="es-US"/>
        </w:rPr>
        <w:t xml:space="preserve"> </w:t>
      </w:r>
      <w:r w:rsidR="009E28A9" w:rsidRPr="004A7B81">
        <w:rPr>
          <w:lang w:val="es-US"/>
        </w:rPr>
        <w:t xml:space="preserve">prescripción de </w:t>
      </w:r>
      <w:r w:rsidR="008E680D" w:rsidRPr="004A7B81">
        <w:rPr>
          <w:lang w:val="es-US"/>
        </w:rPr>
        <w:t xml:space="preserve">medicamentos y </w:t>
      </w:r>
      <w:r w:rsidR="006D5077" w:rsidRPr="004A7B81">
        <w:rPr>
          <w:lang w:val="es-US"/>
        </w:rPr>
        <w:t>demás</w:t>
      </w:r>
      <w:r w:rsidR="008E680D" w:rsidRPr="004A7B81">
        <w:rPr>
          <w:lang w:val="es-US"/>
        </w:rPr>
        <w:t xml:space="preserve"> ayuda en general a los </w:t>
      </w:r>
      <w:r w:rsidR="006D5077" w:rsidRPr="004A7B81">
        <w:rPr>
          <w:lang w:val="es-US"/>
        </w:rPr>
        <w:t xml:space="preserve">miembros de la empresa. </w:t>
      </w:r>
    </w:p>
    <w:sdt>
      <w:sdtPr>
        <w:id w:val="520597245"/>
        <w:placeholder>
          <w:docPart w:val="6BFE5851A04BCD44811169BB5CDD8E00"/>
        </w:placeholder>
        <w:temporary/>
        <w:showingPlcHdr/>
      </w:sdtPr>
      <w:sdtEndPr/>
      <w:sdtContent>
        <w:p w14:paraId="620EF599" w14:textId="77777777" w:rsidR="008115E5" w:rsidRDefault="00E11BEE">
          <w:pPr>
            <w:pStyle w:val="Ttulo1"/>
          </w:pPr>
          <w:r>
            <w:t>Premios y reconocimientos</w:t>
          </w:r>
        </w:p>
      </w:sdtContent>
    </w:sdt>
    <w:p w14:paraId="2E6D8EE0" w14:textId="3174EF4E" w:rsidR="004F3E40" w:rsidRPr="004F3E40" w:rsidRDefault="004F3E40">
      <w:pPr>
        <w:pStyle w:val="Listaconvietas"/>
        <w:rPr>
          <w:lang w:val="es-US"/>
        </w:rPr>
      </w:pPr>
      <w:r>
        <w:rPr>
          <w:lang w:val="es-US"/>
        </w:rPr>
        <w:t xml:space="preserve">Titulo </w:t>
      </w:r>
      <w:r w:rsidR="00EC597A">
        <w:rPr>
          <w:lang w:val="es-US"/>
        </w:rPr>
        <w:t xml:space="preserve">de Odontóloga…  </w:t>
      </w:r>
      <w:r w:rsidR="00E33ED2">
        <w:rPr>
          <w:lang w:val="es-US"/>
        </w:rPr>
        <w:t xml:space="preserve">Cursos y Capacitaciones en </w:t>
      </w:r>
      <w:r w:rsidR="00622492">
        <w:rPr>
          <w:lang w:val="es-US"/>
        </w:rPr>
        <w:t>Atención</w:t>
      </w:r>
      <w:r w:rsidR="00E33ED2">
        <w:rPr>
          <w:lang w:val="es-US"/>
        </w:rPr>
        <w:t xml:space="preserve"> al Cliente</w:t>
      </w:r>
      <w:r w:rsidR="00073B7A">
        <w:rPr>
          <w:lang w:val="es-US"/>
        </w:rPr>
        <w:t xml:space="preserve">,  </w:t>
      </w:r>
      <w:r w:rsidR="005E3DAF">
        <w:rPr>
          <w:lang w:val="es-US"/>
        </w:rPr>
        <w:t xml:space="preserve">Salud General en la Sociedad,  otros. </w:t>
      </w:r>
    </w:p>
    <w:p w14:paraId="1E61B993" w14:textId="1F12672F" w:rsidR="008115E5" w:rsidRPr="00377668" w:rsidRDefault="00F361FC">
      <w:pPr>
        <w:pStyle w:val="Listaconvietas"/>
      </w:pPr>
      <w:r>
        <w:rPr>
          <w:lang w:val="es-US"/>
        </w:rPr>
        <w:t xml:space="preserve">Reconocimiento en la primaria por haber sido la mejor egresada obteniendo </w:t>
      </w:r>
      <w:r w:rsidR="00FB7137">
        <w:rPr>
          <w:lang w:val="es-US"/>
        </w:rPr>
        <w:t>La designación de Abanderada del Pabellón Nacional</w:t>
      </w:r>
      <w:r w:rsidR="00377668">
        <w:rPr>
          <w:lang w:val="es-US"/>
        </w:rPr>
        <w:t xml:space="preserve"> </w:t>
      </w:r>
    </w:p>
    <w:p w14:paraId="391840BA" w14:textId="298A5572" w:rsidR="00622492" w:rsidRPr="00C00865" w:rsidRDefault="00377668" w:rsidP="00801F35">
      <w:pPr>
        <w:pStyle w:val="Listaconvietas"/>
      </w:pPr>
      <w:r>
        <w:rPr>
          <w:lang w:val="es-US"/>
        </w:rPr>
        <w:t>Diploma de ganador</w:t>
      </w:r>
      <w:r w:rsidR="00572BD9">
        <w:rPr>
          <w:lang w:val="es-US"/>
        </w:rPr>
        <w:t xml:space="preserve"> de</w:t>
      </w:r>
      <w:r>
        <w:rPr>
          <w:lang w:val="es-US"/>
        </w:rPr>
        <w:t>l concurso de oratoria a nivel provincial</w:t>
      </w:r>
      <w:r w:rsidR="003F0C34">
        <w:rPr>
          <w:lang w:val="es-US"/>
        </w:rPr>
        <w:t xml:space="preserve"> (Tungurahua</w:t>
      </w:r>
      <w:r w:rsidR="000463D0">
        <w:rPr>
          <w:lang w:val="es-US"/>
        </w:rPr>
        <w:t>-</w:t>
      </w:r>
      <w:r w:rsidR="003F0C34">
        <w:rPr>
          <w:lang w:val="es-US"/>
        </w:rPr>
        <w:t xml:space="preserve"> Ecuador)</w:t>
      </w:r>
    </w:p>
    <w:p w14:paraId="165AB80A" w14:textId="3A7CAE11" w:rsidR="00C00865" w:rsidRDefault="00622492" w:rsidP="001B6CCC">
      <w:pPr>
        <w:pStyle w:val="Ttulo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lang w:val="es-US"/>
        </w:rPr>
        <w:t xml:space="preserve">             </w:t>
      </w:r>
      <w:r w:rsidR="00ED3EE9">
        <w:rPr>
          <w:lang w:val="es-US"/>
        </w:rPr>
        <w:t>REFEReNCIAS</w:t>
      </w:r>
      <w:r w:rsidR="00AD4E62">
        <w:rPr>
          <w:lang w:val="es-US"/>
        </w:rPr>
        <w:t xml:space="preserve"> PersoNales</w:t>
      </w:r>
    </w:p>
    <w:p w14:paraId="658D8BA9" w14:textId="4ADAD8D5" w:rsidR="00C00865" w:rsidRDefault="00D25FE3" w:rsidP="00C00865">
      <w:pPr>
        <w:pStyle w:val="Listaconvietas"/>
        <w:numPr>
          <w:ilvl w:val="0"/>
          <w:numId w:val="0"/>
        </w:numPr>
        <w:ind w:left="216"/>
        <w:rPr>
          <w:lang w:val="es-US"/>
        </w:rPr>
      </w:pPr>
      <w:r>
        <w:rPr>
          <w:lang w:val="es-US"/>
        </w:rPr>
        <w:t xml:space="preserve">Lcda. </w:t>
      </w:r>
      <w:r w:rsidR="00ED3EE9">
        <w:rPr>
          <w:lang w:val="es-US"/>
        </w:rPr>
        <w:t xml:space="preserve"> </w:t>
      </w:r>
      <w:proofErr w:type="spellStart"/>
      <w:r w:rsidR="00ED3EE9">
        <w:rPr>
          <w:lang w:val="es-US"/>
        </w:rPr>
        <w:t>Dal</w:t>
      </w:r>
      <w:r w:rsidR="00771389">
        <w:rPr>
          <w:lang w:val="es-US"/>
        </w:rPr>
        <w:t>kimia</w:t>
      </w:r>
      <w:proofErr w:type="spellEnd"/>
      <w:r w:rsidR="00771389">
        <w:rPr>
          <w:lang w:val="es-US"/>
        </w:rPr>
        <w:t xml:space="preserve"> Campos 67801843</w:t>
      </w:r>
      <w:r>
        <w:rPr>
          <w:lang w:val="es-US"/>
        </w:rPr>
        <w:t xml:space="preserve"> </w:t>
      </w:r>
      <w:r w:rsidR="00070C00">
        <w:rPr>
          <w:lang w:val="es-US"/>
        </w:rPr>
        <w:t>(Bióloga)</w:t>
      </w:r>
    </w:p>
    <w:p w14:paraId="793F9D38" w14:textId="682EC6C2" w:rsidR="00771389" w:rsidRDefault="00656FD4" w:rsidP="00801F35">
      <w:pPr>
        <w:pStyle w:val="Listaconvietas"/>
        <w:numPr>
          <w:ilvl w:val="0"/>
          <w:numId w:val="0"/>
        </w:numPr>
        <w:ind w:left="216"/>
        <w:rPr>
          <w:lang w:val="es-US"/>
        </w:rPr>
      </w:pPr>
      <w:r>
        <w:rPr>
          <w:lang w:val="es-US"/>
        </w:rPr>
        <w:t xml:space="preserve">Sr.  Juan Ayala </w:t>
      </w:r>
      <w:proofErr w:type="spellStart"/>
      <w:r>
        <w:rPr>
          <w:lang w:val="es-US"/>
        </w:rPr>
        <w:t>Vasconez</w:t>
      </w:r>
      <w:proofErr w:type="spellEnd"/>
      <w:r>
        <w:rPr>
          <w:lang w:val="es-US"/>
        </w:rPr>
        <w:t xml:space="preserve"> </w:t>
      </w:r>
      <w:r w:rsidR="00AE1EB0" w:rsidRPr="00AE1EB0">
        <w:rPr>
          <w:lang w:val="es-US"/>
        </w:rPr>
        <w:t>66851095</w:t>
      </w:r>
      <w:r w:rsidR="00290C2B">
        <w:rPr>
          <w:lang w:val="es-US"/>
        </w:rPr>
        <w:t xml:space="preserve"> </w:t>
      </w:r>
      <w:r w:rsidR="009C14A6">
        <w:rPr>
          <w:lang w:val="es-US"/>
        </w:rPr>
        <w:t>. (Propietario de Taller Electromecánico</w:t>
      </w:r>
      <w:r w:rsidR="001E1F4C">
        <w:rPr>
          <w:lang w:val="es-US"/>
        </w:rPr>
        <w:t>)</w:t>
      </w:r>
      <w:bookmarkStart w:id="0" w:name="_GoBack"/>
      <w:bookmarkEnd w:id="0"/>
    </w:p>
    <w:p w14:paraId="5C2E933F" w14:textId="3CF72DFA" w:rsidR="00AD4E62" w:rsidRDefault="00D25FE3" w:rsidP="00801F35">
      <w:pPr>
        <w:pStyle w:val="Listaconvietas"/>
        <w:numPr>
          <w:ilvl w:val="0"/>
          <w:numId w:val="0"/>
        </w:numPr>
        <w:ind w:left="216"/>
        <w:rPr>
          <w:lang w:val="es-US"/>
        </w:rPr>
      </w:pPr>
      <w:r>
        <w:rPr>
          <w:lang w:val="es-US"/>
        </w:rPr>
        <w:t>Lcda</w:t>
      </w:r>
      <w:r w:rsidR="00F918AD">
        <w:rPr>
          <w:lang w:val="es-US"/>
        </w:rPr>
        <w:t xml:space="preserve">.  </w:t>
      </w:r>
      <w:proofErr w:type="spellStart"/>
      <w:r w:rsidR="00F918AD">
        <w:rPr>
          <w:lang w:val="es-US"/>
        </w:rPr>
        <w:t>Marymar</w:t>
      </w:r>
      <w:proofErr w:type="spellEnd"/>
      <w:r w:rsidR="00F918AD">
        <w:rPr>
          <w:lang w:val="es-US"/>
        </w:rPr>
        <w:t xml:space="preserve"> </w:t>
      </w:r>
      <w:r w:rsidR="00070C00">
        <w:rPr>
          <w:lang w:val="es-US"/>
        </w:rPr>
        <w:t xml:space="preserve"> Salazar </w:t>
      </w:r>
      <w:r w:rsidR="00A9021F">
        <w:rPr>
          <w:lang w:val="es-US"/>
        </w:rPr>
        <w:t>62921168 (</w:t>
      </w:r>
      <w:r w:rsidR="00290C2B">
        <w:rPr>
          <w:lang w:val="es-US"/>
        </w:rPr>
        <w:t>Coordinadora de Nutrición Región Salud)</w:t>
      </w:r>
    </w:p>
    <w:p w14:paraId="43E489A0" w14:textId="77777777" w:rsidR="00623BEE" w:rsidRPr="00801F35" w:rsidRDefault="00623BEE" w:rsidP="00801F35">
      <w:pPr>
        <w:pStyle w:val="Listaconvietas"/>
        <w:numPr>
          <w:ilvl w:val="0"/>
          <w:numId w:val="0"/>
        </w:numPr>
        <w:ind w:left="216"/>
        <w:rPr>
          <w:lang w:val="es-US"/>
        </w:rPr>
      </w:pPr>
    </w:p>
    <w:sectPr w:rsidR="00623BEE" w:rsidRPr="00801F35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C3888" w14:textId="77777777" w:rsidR="00B71DCA" w:rsidRDefault="00B71DCA">
      <w:pPr>
        <w:spacing w:after="0" w:line="240" w:lineRule="auto"/>
      </w:pPr>
      <w:r>
        <w:separator/>
      </w:r>
    </w:p>
  </w:endnote>
  <w:endnote w:type="continuationSeparator" w:id="0">
    <w:p w14:paraId="0BA359BA" w14:textId="77777777" w:rsidR="00B71DCA" w:rsidRDefault="00B71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4DF50" w14:textId="7EAAB6AE" w:rsidR="008115E5" w:rsidRDefault="00E11BEE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912D3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27860" w14:textId="77777777" w:rsidR="00B71DCA" w:rsidRDefault="00B71DCA">
      <w:pPr>
        <w:spacing w:after="0" w:line="240" w:lineRule="auto"/>
      </w:pPr>
      <w:r>
        <w:separator/>
      </w:r>
    </w:p>
  </w:footnote>
  <w:footnote w:type="continuationSeparator" w:id="0">
    <w:p w14:paraId="63799642" w14:textId="77777777" w:rsidR="00B71DCA" w:rsidRDefault="00B71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ED116" w14:textId="77777777" w:rsidR="008115E5" w:rsidRDefault="00E11BEE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706BDC" wp14:editId="58E69E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69109B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EB98F" w14:textId="0B92A48C" w:rsidR="008115E5" w:rsidRDefault="003B297A">
    <w:r>
      <w:rPr>
        <w:noProof/>
        <w:lang w:eastAsia="es-ES"/>
      </w:rPr>
      <w:pict w14:anchorId="566DF5DE">
        <v:group id="Grupo 4" o:spid="_x0000_s2050" alt="Title: Marco de página con tabulación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762AF586" w14:textId="77777777" w:rsidR="008115E5" w:rsidRDefault="00B71DCA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0B10BB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E4C2A7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DD6E2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2DAB7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FCD4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DB073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D0F0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6C431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830BE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0546CF50"/>
    <w:lvl w:ilvl="0" w:tplc="E09A329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3A4CF8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2E17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8868A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09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ED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524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891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34F8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F8EE816E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E34091A0" w:tentative="1">
      <w:start w:val="1"/>
      <w:numFmt w:val="lowerLetter"/>
      <w:lvlText w:val="%2."/>
      <w:lvlJc w:val="left"/>
      <w:pPr>
        <w:ind w:left="1440" w:hanging="360"/>
      </w:pPr>
    </w:lvl>
    <w:lvl w:ilvl="2" w:tplc="2DB290CE" w:tentative="1">
      <w:start w:val="1"/>
      <w:numFmt w:val="lowerRoman"/>
      <w:lvlText w:val="%3."/>
      <w:lvlJc w:val="right"/>
      <w:pPr>
        <w:ind w:left="2160" w:hanging="180"/>
      </w:pPr>
    </w:lvl>
    <w:lvl w:ilvl="3" w:tplc="ADAAE086" w:tentative="1">
      <w:start w:val="1"/>
      <w:numFmt w:val="decimal"/>
      <w:lvlText w:val="%4."/>
      <w:lvlJc w:val="left"/>
      <w:pPr>
        <w:ind w:left="2880" w:hanging="360"/>
      </w:pPr>
    </w:lvl>
    <w:lvl w:ilvl="4" w:tplc="FF308C9C" w:tentative="1">
      <w:start w:val="1"/>
      <w:numFmt w:val="lowerLetter"/>
      <w:lvlText w:val="%5."/>
      <w:lvlJc w:val="left"/>
      <w:pPr>
        <w:ind w:left="3600" w:hanging="360"/>
      </w:pPr>
    </w:lvl>
    <w:lvl w:ilvl="5" w:tplc="E86C3CD4" w:tentative="1">
      <w:start w:val="1"/>
      <w:numFmt w:val="lowerRoman"/>
      <w:lvlText w:val="%6."/>
      <w:lvlJc w:val="right"/>
      <w:pPr>
        <w:ind w:left="4320" w:hanging="180"/>
      </w:pPr>
    </w:lvl>
    <w:lvl w:ilvl="6" w:tplc="1D269334" w:tentative="1">
      <w:start w:val="1"/>
      <w:numFmt w:val="decimal"/>
      <w:lvlText w:val="%7."/>
      <w:lvlJc w:val="left"/>
      <w:pPr>
        <w:ind w:left="5040" w:hanging="360"/>
      </w:pPr>
    </w:lvl>
    <w:lvl w:ilvl="7" w:tplc="C29430C4" w:tentative="1">
      <w:start w:val="1"/>
      <w:numFmt w:val="lowerLetter"/>
      <w:lvlText w:val="%8."/>
      <w:lvlJc w:val="left"/>
      <w:pPr>
        <w:ind w:left="5760" w:hanging="360"/>
      </w:pPr>
    </w:lvl>
    <w:lvl w:ilvl="8" w:tplc="31FA9C2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D4"/>
    <w:rsid w:val="000045BC"/>
    <w:rsid w:val="000227D4"/>
    <w:rsid w:val="00033526"/>
    <w:rsid w:val="00034706"/>
    <w:rsid w:val="00034823"/>
    <w:rsid w:val="000463D0"/>
    <w:rsid w:val="0005777C"/>
    <w:rsid w:val="00070C00"/>
    <w:rsid w:val="00073B7A"/>
    <w:rsid w:val="00083BEB"/>
    <w:rsid w:val="000C725F"/>
    <w:rsid w:val="0010386C"/>
    <w:rsid w:val="00103B9D"/>
    <w:rsid w:val="001157B1"/>
    <w:rsid w:val="00134B80"/>
    <w:rsid w:val="00142566"/>
    <w:rsid w:val="001A0376"/>
    <w:rsid w:val="001A7196"/>
    <w:rsid w:val="001C3940"/>
    <w:rsid w:val="001D4D9D"/>
    <w:rsid w:val="001E1F4C"/>
    <w:rsid w:val="002267B7"/>
    <w:rsid w:val="0023016C"/>
    <w:rsid w:val="00290C2B"/>
    <w:rsid w:val="002B3997"/>
    <w:rsid w:val="002D0351"/>
    <w:rsid w:val="003314A6"/>
    <w:rsid w:val="00350E69"/>
    <w:rsid w:val="003667BB"/>
    <w:rsid w:val="00372F3E"/>
    <w:rsid w:val="00377668"/>
    <w:rsid w:val="00396D6B"/>
    <w:rsid w:val="003B297A"/>
    <w:rsid w:val="003D7B17"/>
    <w:rsid w:val="003E66F3"/>
    <w:rsid w:val="003F0C34"/>
    <w:rsid w:val="003F72C9"/>
    <w:rsid w:val="0041677E"/>
    <w:rsid w:val="00422767"/>
    <w:rsid w:val="00442AE2"/>
    <w:rsid w:val="00447D93"/>
    <w:rsid w:val="004623A8"/>
    <w:rsid w:val="00473013"/>
    <w:rsid w:val="004967AF"/>
    <w:rsid w:val="004A7B81"/>
    <w:rsid w:val="004B6314"/>
    <w:rsid w:val="004E60FC"/>
    <w:rsid w:val="004F0166"/>
    <w:rsid w:val="004F3E40"/>
    <w:rsid w:val="00517B42"/>
    <w:rsid w:val="00572BD9"/>
    <w:rsid w:val="005813A1"/>
    <w:rsid w:val="005A5B01"/>
    <w:rsid w:val="005B4B62"/>
    <w:rsid w:val="005D0E2F"/>
    <w:rsid w:val="005D3DE2"/>
    <w:rsid w:val="005E3DAF"/>
    <w:rsid w:val="00621232"/>
    <w:rsid w:val="00622492"/>
    <w:rsid w:val="00623BEE"/>
    <w:rsid w:val="00656FD4"/>
    <w:rsid w:val="00661CC3"/>
    <w:rsid w:val="00666083"/>
    <w:rsid w:val="006739C1"/>
    <w:rsid w:val="006870D8"/>
    <w:rsid w:val="00696A97"/>
    <w:rsid w:val="00697FFB"/>
    <w:rsid w:val="006B77D6"/>
    <w:rsid w:val="006C6FD7"/>
    <w:rsid w:val="006D5077"/>
    <w:rsid w:val="00735D08"/>
    <w:rsid w:val="00752C35"/>
    <w:rsid w:val="00771389"/>
    <w:rsid w:val="00791004"/>
    <w:rsid w:val="007A1852"/>
    <w:rsid w:val="007E1A7C"/>
    <w:rsid w:val="007F54ED"/>
    <w:rsid w:val="00801F35"/>
    <w:rsid w:val="00805B65"/>
    <w:rsid w:val="00861932"/>
    <w:rsid w:val="00887FCF"/>
    <w:rsid w:val="00892204"/>
    <w:rsid w:val="00893165"/>
    <w:rsid w:val="008E680D"/>
    <w:rsid w:val="0090094E"/>
    <w:rsid w:val="00903662"/>
    <w:rsid w:val="00912D31"/>
    <w:rsid w:val="009223D8"/>
    <w:rsid w:val="00925F7D"/>
    <w:rsid w:val="00933B59"/>
    <w:rsid w:val="00943AA4"/>
    <w:rsid w:val="00960D34"/>
    <w:rsid w:val="00966F77"/>
    <w:rsid w:val="009C14A6"/>
    <w:rsid w:val="009E1232"/>
    <w:rsid w:val="009E28A9"/>
    <w:rsid w:val="009F0FC0"/>
    <w:rsid w:val="00A20698"/>
    <w:rsid w:val="00A43AB1"/>
    <w:rsid w:val="00A46A43"/>
    <w:rsid w:val="00A50125"/>
    <w:rsid w:val="00A64335"/>
    <w:rsid w:val="00A718C1"/>
    <w:rsid w:val="00A77ABF"/>
    <w:rsid w:val="00A9021F"/>
    <w:rsid w:val="00A97D68"/>
    <w:rsid w:val="00AD4E62"/>
    <w:rsid w:val="00AD5845"/>
    <w:rsid w:val="00AE1EB0"/>
    <w:rsid w:val="00AF6177"/>
    <w:rsid w:val="00B03F65"/>
    <w:rsid w:val="00B71DCA"/>
    <w:rsid w:val="00B76C65"/>
    <w:rsid w:val="00B86BA6"/>
    <w:rsid w:val="00BC18F1"/>
    <w:rsid w:val="00BC7897"/>
    <w:rsid w:val="00BE1ABC"/>
    <w:rsid w:val="00C00865"/>
    <w:rsid w:val="00C0260A"/>
    <w:rsid w:val="00C117CF"/>
    <w:rsid w:val="00C40330"/>
    <w:rsid w:val="00C45419"/>
    <w:rsid w:val="00C469F9"/>
    <w:rsid w:val="00C90A2A"/>
    <w:rsid w:val="00CA43B0"/>
    <w:rsid w:val="00CC41BD"/>
    <w:rsid w:val="00CF7A4B"/>
    <w:rsid w:val="00D25FE3"/>
    <w:rsid w:val="00D43B33"/>
    <w:rsid w:val="00D66249"/>
    <w:rsid w:val="00D91D85"/>
    <w:rsid w:val="00D97CCD"/>
    <w:rsid w:val="00D97DC9"/>
    <w:rsid w:val="00DA5BE8"/>
    <w:rsid w:val="00DB296A"/>
    <w:rsid w:val="00E04637"/>
    <w:rsid w:val="00E0607F"/>
    <w:rsid w:val="00E11BEE"/>
    <w:rsid w:val="00E22D5E"/>
    <w:rsid w:val="00E31A0A"/>
    <w:rsid w:val="00E33ED2"/>
    <w:rsid w:val="00EC3DCE"/>
    <w:rsid w:val="00EC56B0"/>
    <w:rsid w:val="00EC597A"/>
    <w:rsid w:val="00ED3EE9"/>
    <w:rsid w:val="00ED523D"/>
    <w:rsid w:val="00ED579C"/>
    <w:rsid w:val="00F03C07"/>
    <w:rsid w:val="00F03EEA"/>
    <w:rsid w:val="00F2204D"/>
    <w:rsid w:val="00F361FC"/>
    <w:rsid w:val="00F918AD"/>
    <w:rsid w:val="00FA46B8"/>
    <w:rsid w:val="00FB7137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1936"/>
  <w15:docId w15:val="{00BEAA21-6CE5-9A40-AA24-E1EE22E5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828E0FF-885C-4242-A159-E6F6369581AF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A0173FB7A018469BF3BDD64EAFD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AE8FD-6692-1942-8417-1849486A6964}"/>
      </w:docPartPr>
      <w:docPartBody>
        <w:p w:rsidR="00E44AAE" w:rsidRDefault="000C1CC8">
          <w:pPr>
            <w:pStyle w:val="3CA0173FB7A018469BF3BDD64EAFD87D"/>
          </w:pPr>
          <w:r>
            <w:t>Experiencia</w:t>
          </w:r>
        </w:p>
      </w:docPartBody>
    </w:docPart>
    <w:docPart>
      <w:docPartPr>
        <w:name w:val="6BFE5851A04BCD44811169BB5CDD8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FF5B-3F50-CD42-BE2E-17D78B5351CF}"/>
      </w:docPartPr>
      <w:docPartBody>
        <w:p w:rsidR="00E44AAE" w:rsidRDefault="000C1CC8">
          <w:pPr>
            <w:pStyle w:val="6BFE5851A04BCD44811169BB5CDD8E00"/>
          </w:pPr>
          <w:r>
            <w:t>Premios y reconocimientos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B8FE6F46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6A8C0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34CD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828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0A9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840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822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E54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C4E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C8"/>
    <w:rsid w:val="000C1CC8"/>
    <w:rsid w:val="00414357"/>
    <w:rsid w:val="005962BC"/>
    <w:rsid w:val="00603834"/>
    <w:rsid w:val="00684A77"/>
    <w:rsid w:val="009103C2"/>
    <w:rsid w:val="00A873FF"/>
    <w:rsid w:val="00AB41E5"/>
    <w:rsid w:val="00E44AAE"/>
    <w:rsid w:val="00E56D99"/>
    <w:rsid w:val="00F7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EE2D6C7A5CFE4EA924C67B332976B8">
    <w:name w:val="10EE2D6C7A5CFE4EA924C67B332976B8"/>
  </w:style>
  <w:style w:type="paragraph" w:customStyle="1" w:styleId="A7AD89221DCC7F459EF955E81881FCB0">
    <w:name w:val="A7AD89221DCC7F459EF955E81881FCB0"/>
  </w:style>
  <w:style w:type="paragraph" w:customStyle="1" w:styleId="15090D76675EFF4B82E4E581589B079E">
    <w:name w:val="15090D76675EFF4B82E4E581589B079E"/>
  </w:style>
  <w:style w:type="paragraph" w:customStyle="1" w:styleId="9968AD5335156E4E871723944CD15B2B">
    <w:name w:val="9968AD5335156E4E871723944CD15B2B"/>
  </w:style>
  <w:style w:type="paragraph" w:customStyle="1" w:styleId="3CA0173FB7A018469BF3BDD64EAFD87D">
    <w:name w:val="3CA0173FB7A018469BF3BDD64EAFD87D"/>
  </w:style>
  <w:style w:type="paragraph" w:customStyle="1" w:styleId="1E3117B7F2FA034A9168EAAD9EA81C70">
    <w:name w:val="1E3117B7F2FA034A9168EAAD9EA81C70"/>
  </w:style>
  <w:style w:type="paragraph" w:customStyle="1" w:styleId="DBD668EE5A36A8448CFC04805903FEB0">
    <w:name w:val="DBD668EE5A36A8448CFC04805903FEB0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904E069CCF978447BA49E84F4D418DED">
    <w:name w:val="904E069CCF978447BA49E84F4D418DED"/>
  </w:style>
  <w:style w:type="paragraph" w:customStyle="1" w:styleId="EB1081A06F3D47429AD8C5E732759655">
    <w:name w:val="EB1081A06F3D47429AD8C5E732759655"/>
  </w:style>
  <w:style w:type="paragraph" w:customStyle="1" w:styleId="824D2AB4AA5BFF4EBBE8682EDC053F78">
    <w:name w:val="824D2AB4AA5BFF4EBBE8682EDC053F78"/>
  </w:style>
  <w:style w:type="paragraph" w:customStyle="1" w:styleId="6BFE5851A04BCD44811169BB5CDD8E00">
    <w:name w:val="6BFE5851A04BCD44811169BB5CDD8E00"/>
  </w:style>
  <w:style w:type="paragraph" w:customStyle="1" w:styleId="978DF60F3AB62F42AA4201553038640C">
    <w:name w:val="978DF60F3AB62F42AA4201553038640C"/>
  </w:style>
  <w:style w:type="paragraph" w:customStyle="1" w:styleId="F1C9B76CDCF55B439897771107A49CDF">
    <w:name w:val="F1C9B76CDCF55B439897771107A49CDF"/>
    <w:rsid w:val="00603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5419A-98FF-B347-90B5-5FBE257FF5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%7b7828E0FF-885C-4242-A159-E6F6369581AF%7dtf50002018.dotx</Template>
  <TotalTime>4</TotalTime>
  <Pages>1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kathybrborich1602@gmail.com</dc:creator>
  <cp:keywords/>
  <dc:description/>
  <cp:lastModifiedBy>kathybrborich1602@gmail.com</cp:lastModifiedBy>
  <cp:revision>2</cp:revision>
  <dcterms:created xsi:type="dcterms:W3CDTF">2016-06-17T04:17:00Z</dcterms:created>
  <dcterms:modified xsi:type="dcterms:W3CDTF">2016-06-17T04:17:00Z</dcterms:modified>
</cp:coreProperties>
</file>