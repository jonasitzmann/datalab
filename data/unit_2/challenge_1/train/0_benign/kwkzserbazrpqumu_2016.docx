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ms-word.template.macroEnabledTemplate.main+xml"/>
  <Override PartName="/word/vbaProjectSignature.bin" ContentType="application/vnd.ms-office.vbaProjectSignature"/>
  <Override PartName="/word/customizations.xml" ContentType="application/vnd.ms-word.keyMapCustomizations+xml"/>
  <Override PartName="/word/attachedToolbars.bin" ContentType="application/vnd.ms-word.attachedToolbars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809" w:type="dxa"/>
        <w:tblInd w:w="-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  <w:gridCol w:w="4224"/>
      </w:tblGrid>
      <w:tr w:rsidR="004001D8" w:rsidRPr="003269B4" w:rsidTr="004B7737">
        <w:trPr>
          <w:trHeight w:hRule="exact" w:val="1134"/>
        </w:trPr>
        <w:tc>
          <w:tcPr>
            <w:tcW w:w="5585" w:type="dxa"/>
          </w:tcPr>
          <w:p w:rsidR="004001D8" w:rsidRPr="003269B4" w:rsidRDefault="003269B4">
            <w:pPr>
              <w:spacing w:before="0" w:after="0"/>
              <w:rPr>
                <w:sz w:val="18"/>
                <w:szCs w:val="18"/>
              </w:rPr>
            </w:pPr>
            <w:bookmarkStart w:id="0" w:name="Logo"/>
            <w:r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58E3652A" wp14:editId="26ACF32C">
                  <wp:extent cx="2160000" cy="666000"/>
                  <wp:effectExtent l="0" t="0" r="0" b="1270"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24" w:type="dxa"/>
          </w:tcPr>
          <w:p w:rsidR="00614C0F" w:rsidRPr="003269B4" w:rsidRDefault="00614C0F">
            <w:pPr>
              <w:spacing w:before="0" w:after="0"/>
              <w:rPr>
                <w:sz w:val="8"/>
                <w:szCs w:val="8"/>
              </w:rPr>
            </w:pPr>
          </w:p>
          <w:p w:rsidR="00973BB9" w:rsidRPr="003269B4" w:rsidRDefault="00973BB9" w:rsidP="00973BB9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Firma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Locher Bewehrungen AG, Bewehrung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IF  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>DOCPROPERTY  Firma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instrText>Locher Bewehrungen AG, Bewehrung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>&lt;&gt;"" "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IF  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>DOCPROPERTY  Bereich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 xml:space="preserve">&lt;&gt;"" ", " "" \* MERGEFORMAT 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 xml:space="preserve">" "" \* MERGEFORMAT 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Bereich  \* MERGEFORMAT </w:instrText>
            </w:r>
            <w:r w:rsidRPr="003269B4">
              <w:rPr>
                <w:sz w:val="18"/>
                <w:szCs w:val="18"/>
              </w:rPr>
              <w:fldChar w:fldCharType="end"/>
            </w:r>
          </w:p>
          <w:p w:rsidR="00973BB9" w:rsidRPr="003269B4" w:rsidRDefault="00973BB9" w:rsidP="00973BB9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Adresse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Kunklerstrasse 12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>,</w: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IF 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CompanyFeld1  \* MERGEFORMAT 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 xml:space="preserve"> &lt;&gt; "" " 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CompanyFeld1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 w:rsidRPr="003269B4">
              <w:rPr>
                <w:sz w:val="18"/>
                <w:szCs w:val="18"/>
              </w:rPr>
              <w:instrText>CompanyFeld1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 xml:space="preserve">," "" 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 xml:space="preserve"> </w: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LandPLZ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CH-9015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 xml:space="preserve"> </w: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Ort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St. Gallen</w:t>
            </w:r>
            <w:r w:rsidRPr="003269B4">
              <w:rPr>
                <w:sz w:val="18"/>
                <w:szCs w:val="18"/>
              </w:rPr>
              <w:fldChar w:fldCharType="end"/>
            </w:r>
          </w:p>
          <w:p w:rsidR="00973BB9" w:rsidRPr="003269B4" w:rsidRDefault="00973BB9" w:rsidP="00973BB9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IF 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Telefon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 xml:space="preserve">&lt;&gt;"" "Tollfree 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Telefon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 w:rsidRPr="003269B4">
              <w:rPr>
                <w:sz w:val="18"/>
                <w:szCs w:val="18"/>
              </w:rPr>
              <w:instrText>Telefon</w:instrText>
            </w:r>
            <w:r w:rsidRPr="003269B4">
              <w:rPr>
                <w:sz w:val="18"/>
                <w:szCs w:val="18"/>
              </w:rPr>
              <w:fldChar w:fldCharType="end"/>
            </w:r>
          </w:p>
          <w:p w:rsidR="004001D8" w:rsidRPr="003269B4" w:rsidRDefault="00973BB9" w:rsidP="00973BB9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instrText xml:space="preserve">" "" \* MERGEFORMAT 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WWW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www.locherbewehrungen.ch</w:t>
            </w:r>
            <w:r w:rsidRPr="003269B4">
              <w:rPr>
                <w:sz w:val="18"/>
                <w:szCs w:val="18"/>
              </w:rPr>
              <w:fldChar w:fldCharType="end"/>
            </w:r>
          </w:p>
        </w:tc>
      </w:tr>
    </w:tbl>
    <w:p w:rsidR="004001D8" w:rsidRPr="003269B4" w:rsidRDefault="004001D8">
      <w:pPr>
        <w:spacing w:before="0" w:after="94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3969"/>
      </w:tblGrid>
      <w:tr w:rsidR="004001D8" w:rsidRPr="003269B4">
        <w:trPr>
          <w:trHeight w:hRule="exact" w:val="2977"/>
        </w:trPr>
        <w:tc>
          <w:tcPr>
            <w:tcW w:w="5103" w:type="dxa"/>
          </w:tcPr>
          <w:p w:rsidR="004001D8" w:rsidRPr="003269B4" w:rsidRDefault="00163A85">
            <w:pPr>
              <w:spacing w:before="0" w:after="0" w:line="288" w:lineRule="atLeast"/>
            </w:pPr>
            <w:r w:rsidRPr="003269B4">
              <w:fldChar w:fldCharType="begin"/>
            </w:r>
            <w:r w:rsidRPr="003269B4">
              <w:instrText xml:space="preserve"> DOCPROPERTY  PostalLinks  \* MERGEFORMAT </w:instrText>
            </w:r>
            <w:r w:rsidRPr="003269B4">
              <w:fldChar w:fldCharType="end"/>
            </w:r>
          </w:p>
          <w:p w:rsidR="004001D8" w:rsidRPr="003269B4" w:rsidRDefault="004001D8">
            <w:pPr>
              <w:spacing w:before="0" w:after="0" w:line="288" w:lineRule="atLeast"/>
            </w:pPr>
          </w:p>
          <w:p w:rsidR="003269B4" w:rsidRDefault="00163A85">
            <w:pPr>
              <w:spacing w:before="0" w:after="0" w:line="288" w:lineRule="atLeast"/>
            </w:pPr>
            <w:r w:rsidRPr="003269B4">
              <w:fldChar w:fldCharType="begin"/>
            </w:r>
            <w:r w:rsidRPr="003269B4">
              <w:instrText xml:space="preserve"> DOCPROPERTY  AdresseLinks  \* MERGEFORMAT </w:instrText>
            </w:r>
            <w:r w:rsidRPr="003269B4">
              <w:fldChar w:fldCharType="separate"/>
            </w:r>
            <w:r w:rsidR="003269B4">
              <w:t>Hagmann AG, Bauunternehmung</w:t>
            </w:r>
          </w:p>
          <w:p w:rsidR="003269B4" w:rsidRDefault="003269B4">
            <w:pPr>
              <w:spacing w:before="0" w:after="0" w:line="288" w:lineRule="atLeast"/>
            </w:pPr>
            <w:r>
              <w:t>Frau Isabelle Thürlemann</w:t>
            </w:r>
          </w:p>
          <w:p w:rsidR="003269B4" w:rsidRDefault="003269B4">
            <w:pPr>
              <w:spacing w:before="0" w:after="0" w:line="288" w:lineRule="atLeast"/>
            </w:pPr>
            <w:r>
              <w:t>Herbergstrasse 9</w:t>
            </w:r>
          </w:p>
          <w:p w:rsidR="004001D8" w:rsidRPr="003269B4" w:rsidRDefault="003269B4">
            <w:pPr>
              <w:spacing w:before="0" w:after="0" w:line="288" w:lineRule="atLeast"/>
            </w:pPr>
            <w:r>
              <w:t>9524 Zuzwil SG</w:t>
            </w:r>
            <w:r w:rsidR="00163A85" w:rsidRPr="003269B4">
              <w:fldChar w:fldCharType="end"/>
            </w:r>
          </w:p>
          <w:p w:rsidR="004001D8" w:rsidRPr="003269B4" w:rsidRDefault="004001D8">
            <w:pPr>
              <w:spacing w:before="0" w:after="0" w:line="288" w:lineRule="atLeast"/>
            </w:pPr>
          </w:p>
        </w:tc>
        <w:tc>
          <w:tcPr>
            <w:tcW w:w="3969" w:type="dxa"/>
          </w:tcPr>
          <w:p w:rsidR="004001D8" w:rsidRPr="003269B4" w:rsidRDefault="004001D8">
            <w:pPr>
              <w:spacing w:before="0" w:after="0" w:line="288" w:lineRule="atLeast"/>
            </w:pPr>
          </w:p>
          <w:p w:rsidR="004001D8" w:rsidRPr="003269B4" w:rsidRDefault="004001D8">
            <w:pPr>
              <w:spacing w:before="0" w:after="0" w:line="288" w:lineRule="atLeast"/>
            </w:pPr>
          </w:p>
          <w:p w:rsidR="007E346B" w:rsidRPr="003269B4" w:rsidRDefault="007E346B" w:rsidP="007E346B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Ort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St. Gallen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 xml:space="preserve">, </w: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Datum \@"</w:instrTex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DatumFormat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instrText>D. MMMM YYYY</w:instrTex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instrText xml:space="preserve">"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10. Juni 2016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 xml:space="preserve">  /</w: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Ersteller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psil</w:t>
            </w:r>
            <w:r w:rsidRPr="003269B4">
              <w:rPr>
                <w:sz w:val="18"/>
                <w:szCs w:val="18"/>
              </w:rPr>
              <w:fldChar w:fldCharType="end"/>
            </w:r>
          </w:p>
          <w:p w:rsidR="007E346B" w:rsidRPr="003269B4" w:rsidRDefault="007E346B" w:rsidP="007E346B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FullName3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Silvio Putzi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 xml:space="preserve"> </w:t>
            </w:r>
          </w:p>
          <w:p w:rsidR="007E346B" w:rsidRPr="003269B4" w:rsidRDefault="007E346B" w:rsidP="007E346B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Direkt3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T +41 71 314 64 21</w:t>
            </w:r>
            <w:r w:rsidRPr="003269B4">
              <w:rPr>
                <w:sz w:val="18"/>
                <w:szCs w:val="18"/>
              </w:rPr>
              <w:fldChar w:fldCharType="end"/>
            </w:r>
            <w:r w:rsidRPr="003269B4">
              <w:rPr>
                <w:sz w:val="18"/>
                <w:szCs w:val="18"/>
              </w:rPr>
              <w:t xml:space="preserve">, </w:t>
            </w: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FaxDirekt3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F +41 71 314 64 34</w:t>
            </w:r>
            <w:r w:rsidRPr="003269B4">
              <w:rPr>
                <w:sz w:val="18"/>
                <w:szCs w:val="18"/>
              </w:rPr>
              <w:fldChar w:fldCharType="end"/>
            </w:r>
          </w:p>
          <w:p w:rsidR="007E346B" w:rsidRPr="003269B4" w:rsidRDefault="007E346B" w:rsidP="007E346B">
            <w:pPr>
              <w:spacing w:before="0" w:after="0"/>
              <w:rPr>
                <w:sz w:val="18"/>
                <w:szCs w:val="18"/>
              </w:rPr>
            </w:pPr>
            <w:r w:rsidRPr="003269B4">
              <w:rPr>
                <w:sz w:val="18"/>
                <w:szCs w:val="18"/>
              </w:rPr>
              <w:fldChar w:fldCharType="begin"/>
            </w:r>
            <w:r w:rsidRPr="003269B4">
              <w:rPr>
                <w:sz w:val="18"/>
                <w:szCs w:val="18"/>
              </w:rPr>
              <w:instrText xml:space="preserve"> DOCPROPERTY  EMail3  \* MERGEFORMAT </w:instrText>
            </w:r>
            <w:r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silvio.putzi@l-bw.ch</w:t>
            </w:r>
            <w:r w:rsidRPr="003269B4">
              <w:rPr>
                <w:sz w:val="18"/>
                <w:szCs w:val="18"/>
              </w:rPr>
              <w:fldChar w:fldCharType="end"/>
            </w:r>
          </w:p>
          <w:p w:rsidR="004001D8" w:rsidRPr="003269B4" w:rsidRDefault="004001D8">
            <w:pPr>
              <w:spacing w:before="0" w:after="0"/>
              <w:rPr>
                <w:sz w:val="18"/>
                <w:szCs w:val="18"/>
              </w:rPr>
            </w:pPr>
          </w:p>
          <w:p w:rsidR="004001D8" w:rsidRPr="003269B4" w:rsidRDefault="004001D8">
            <w:pPr>
              <w:spacing w:before="0" w:after="0"/>
            </w:pPr>
            <w:r w:rsidRPr="003269B4">
              <w:rPr>
                <w:sz w:val="18"/>
                <w:szCs w:val="18"/>
              </w:rPr>
              <w:t xml:space="preserve">Es gelten die Allgemeinen Verkaufs- und Lieferbedingungen der </w:t>
            </w:r>
            <w:r w:rsidR="00AB2005" w:rsidRPr="003269B4">
              <w:rPr>
                <w:sz w:val="18"/>
                <w:szCs w:val="18"/>
              </w:rPr>
              <w:fldChar w:fldCharType="begin"/>
            </w:r>
            <w:r w:rsidR="00AB2005" w:rsidRPr="003269B4">
              <w:rPr>
                <w:sz w:val="18"/>
                <w:szCs w:val="18"/>
              </w:rPr>
              <w:instrText xml:space="preserve"> DOCPROPERTY  Firma  \* MERGEFORMAT </w:instrText>
            </w:r>
            <w:r w:rsidR="00AB2005" w:rsidRPr="003269B4">
              <w:rPr>
                <w:sz w:val="18"/>
                <w:szCs w:val="18"/>
              </w:rPr>
              <w:fldChar w:fldCharType="separate"/>
            </w:r>
            <w:r w:rsidR="003269B4">
              <w:rPr>
                <w:sz w:val="18"/>
                <w:szCs w:val="18"/>
              </w:rPr>
              <w:t>Locher Bewehrungen AG, Bewehrung</w:t>
            </w:r>
            <w:r w:rsidR="00AB2005" w:rsidRPr="003269B4">
              <w:rPr>
                <w:sz w:val="18"/>
                <w:szCs w:val="18"/>
              </w:rPr>
              <w:fldChar w:fldCharType="end"/>
            </w:r>
          </w:p>
        </w:tc>
      </w:tr>
    </w:tbl>
    <w:p w:rsidR="00285A8C" w:rsidRPr="003269B4" w:rsidRDefault="00285A8C" w:rsidP="00285A8C">
      <w:pPr>
        <w:spacing w:before="0" w:after="0"/>
        <w:rPr>
          <w:b/>
        </w:rPr>
      </w:pPr>
    </w:p>
    <w:p w:rsidR="00D92383" w:rsidRPr="003269B4" w:rsidRDefault="004001D8" w:rsidP="00285A8C">
      <w:pPr>
        <w:spacing w:before="0" w:after="0"/>
        <w:rPr>
          <w:b/>
        </w:rPr>
      </w:pPr>
      <w:r w:rsidRPr="003269B4">
        <w:rPr>
          <w:b/>
        </w:rPr>
        <w:fldChar w:fldCharType="begin"/>
      </w:r>
      <w:r w:rsidRPr="003269B4">
        <w:rPr>
          <w:b/>
        </w:rPr>
        <w:instrText xml:space="preserve">IF </w:instrText>
      </w:r>
      <w:r w:rsidRPr="003269B4">
        <w:rPr>
          <w:b/>
        </w:rPr>
        <w:fldChar w:fldCharType="begin"/>
      </w:r>
      <w:r w:rsidRPr="003269B4">
        <w:rPr>
          <w:b/>
        </w:rPr>
        <w:instrText>DOCPROPERTY  Country3</w:instrText>
      </w:r>
      <w:r w:rsidRPr="003269B4">
        <w:rPr>
          <w:b/>
        </w:rPr>
        <w:fldChar w:fldCharType="end"/>
      </w:r>
      <w:r w:rsidRPr="003269B4">
        <w:rPr>
          <w:b/>
        </w:rPr>
        <w:instrText>&lt;&gt;"" "</w:instrText>
      </w:r>
      <w:r w:rsidRPr="003269B4">
        <w:rPr>
          <w:b/>
        </w:rPr>
        <w:fldChar w:fldCharType="begin"/>
      </w:r>
      <w:r w:rsidRPr="003269B4">
        <w:rPr>
          <w:b/>
        </w:rPr>
        <w:instrText xml:space="preserve"> DOCPROPERTY  Country3  \* MERGEFORMAT </w:instrText>
      </w:r>
      <w:r w:rsidRPr="003269B4">
        <w:rPr>
          <w:b/>
        </w:rPr>
        <w:fldChar w:fldCharType="separate"/>
      </w:r>
      <w:r w:rsidR="003269B4" w:rsidRPr="003269B4">
        <w:rPr>
          <w:b/>
        </w:rPr>
        <w:instrText>Country3</w:instrText>
      </w:r>
      <w:r w:rsidRPr="003269B4">
        <w:rPr>
          <w:b/>
        </w:rPr>
        <w:fldChar w:fldCharType="end"/>
      </w:r>
      <w:r w:rsidRPr="003269B4">
        <w:rPr>
          <w:b/>
        </w:rPr>
        <w:instrText>: " ""</w:instrText>
      </w:r>
      <w:r w:rsidRPr="003269B4">
        <w:rPr>
          <w:b/>
        </w:rPr>
        <w:fldChar w:fldCharType="end"/>
      </w:r>
      <w:r w:rsidRPr="003269B4">
        <w:rPr>
          <w:b/>
        </w:rPr>
        <w:fldChar w:fldCharType="begin"/>
      </w:r>
      <w:r w:rsidRPr="003269B4">
        <w:rPr>
          <w:b/>
        </w:rPr>
        <w:instrText xml:space="preserve"> DOCPROPERTY  Betreff  \* MERGEFORMAT </w:instrText>
      </w:r>
      <w:r w:rsidRPr="003269B4">
        <w:rPr>
          <w:b/>
        </w:rPr>
        <w:fldChar w:fldCharType="separate"/>
      </w:r>
      <w:r w:rsidR="003269B4">
        <w:rPr>
          <w:b/>
        </w:rPr>
        <w:t>Angebot 6.23 (S) EFH Heiniger Fliederstrasse Engelburg</w:t>
      </w:r>
      <w:r w:rsidRPr="003269B4">
        <w:rPr>
          <w:b/>
        </w:rPr>
        <w:fldChar w:fldCharType="end"/>
      </w:r>
    </w:p>
    <w:p w:rsidR="00285A8C" w:rsidRPr="003269B4" w:rsidRDefault="00285A8C">
      <w:pPr>
        <w:spacing w:before="0" w:after="240"/>
      </w:pPr>
    </w:p>
    <w:p w:rsidR="004001D8" w:rsidRPr="003269B4" w:rsidRDefault="003269B4">
      <w:pPr>
        <w:spacing w:before="0" w:after="240"/>
      </w:pPr>
      <w:r w:rsidRPr="003269B4">
        <w:fldChar w:fldCharType="begin"/>
      </w:r>
      <w:r w:rsidRPr="003269B4">
        <w:instrText xml:space="preserve"> DOCPROPERTY  Anrede </w:instrText>
      </w:r>
      <w:r w:rsidRPr="003269B4">
        <w:instrText xml:space="preserve"> \* MERGEFORMAT </w:instrText>
      </w:r>
      <w:r w:rsidRPr="003269B4">
        <w:fldChar w:fldCharType="separate"/>
      </w:r>
      <w:r>
        <w:t>Sehr geehrte Frau Thürlemann</w:t>
      </w:r>
      <w:r w:rsidRPr="003269B4">
        <w:fldChar w:fldCharType="end"/>
      </w:r>
    </w:p>
    <w:p w:rsidR="003269B4" w:rsidRDefault="003269B4" w:rsidP="00E41C4F">
      <w:pPr>
        <w:spacing w:before="0" w:after="0"/>
      </w:pPr>
      <w:bookmarkStart w:id="1" w:name="StartTEXT"/>
      <w:bookmarkEnd w:id="1"/>
      <w:r>
        <w:t>Wir danken Ihnen für Ihre Anfrage vom 09.06.2016 und offerieren Ihnen gerne</w:t>
      </w:r>
    </w:p>
    <w:p w:rsidR="003269B4" w:rsidRDefault="003269B4" w:rsidP="00E41C4F">
      <w:pPr>
        <w:spacing w:before="0" w:after="0"/>
      </w:pPr>
      <w:r>
        <w:t>freibleibend für obiges Objekt:</w:t>
      </w:r>
    </w:p>
    <w:p w:rsidR="003269B4" w:rsidRDefault="003269B4" w:rsidP="00E41C4F">
      <w:pPr>
        <w:rPr>
          <w:snapToGrid w:val="0"/>
          <w:color w:val="00000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985"/>
      </w:tblGrid>
      <w:tr w:rsidR="003269B4" w:rsidTr="000C3D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2" w:type="dxa"/>
            <w:gridSpan w:val="2"/>
          </w:tcPr>
          <w:p w:rsidR="003269B4" w:rsidRDefault="003269B4" w:rsidP="000C3DB4">
            <w:pPr>
              <w:rPr>
                <w:snapToGrid w:val="0"/>
                <w:color w:val="000000"/>
                <w:lang w:eastAsia="de-DE"/>
              </w:rPr>
            </w:pPr>
            <w:r>
              <w:rPr>
                <w:b/>
                <w:snapToGrid w:val="0"/>
                <w:color w:val="000000"/>
                <w:lang w:eastAsia="de-DE"/>
              </w:rPr>
              <w:t>Bewehrungsstahl B500B nach Norm SIA 262 ca. 16 Tonnen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6307" w:type="dxa"/>
          </w:tcPr>
          <w:p w:rsidR="003269B4" w:rsidRDefault="003269B4" w:rsidP="000C3DB4">
            <w:pPr>
              <w:spacing w:before="0" w:after="0" w:line="240" w:lineRule="exact"/>
              <w:rPr>
                <w:snapToGrid w:val="0"/>
                <w:color w:val="000000"/>
                <w:sz w:val="18"/>
                <w:szCs w:val="18"/>
                <w:lang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eastAsia="de-DE"/>
              </w:rPr>
              <w:t>nach Listen bearbeitet, gebunden, etikettiert</w:t>
            </w:r>
          </w:p>
        </w:tc>
        <w:tc>
          <w:tcPr>
            <w:tcW w:w="1985" w:type="dxa"/>
          </w:tcPr>
          <w:p w:rsidR="003269B4" w:rsidRDefault="003269B4" w:rsidP="000C3DB4">
            <w:pPr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6307" w:type="dxa"/>
          </w:tcPr>
          <w:p w:rsidR="003269B4" w:rsidRDefault="003269B4" w:rsidP="000C3DB4">
            <w:pPr>
              <w:spacing w:before="100" w:beforeAutospacing="1" w:after="100" w:afterAutospacing="1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985" w:type="dxa"/>
          </w:tcPr>
          <w:p w:rsidR="003269B4" w:rsidRDefault="003269B4" w:rsidP="000C3DB4">
            <w:pPr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2" w:type="dxa"/>
            <w:gridSpan w:val="2"/>
          </w:tcPr>
          <w:p w:rsidR="003269B4" w:rsidRDefault="003269B4" w:rsidP="000C3DB4">
            <w:pPr>
              <w:spacing w:before="0" w:after="0"/>
              <w:ind w:left="770" w:hanging="77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Preise          gemäss Preisliste Locher Bewehrungen AG</w:t>
            </w:r>
          </w:p>
          <w:p w:rsidR="003269B4" w:rsidRDefault="003269B4" w:rsidP="00223CAB">
            <w:pPr>
              <w:spacing w:before="0" w:after="0"/>
              <w:ind w:left="770" w:hanging="77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                    vom 01.06.16 </w:t>
            </w:r>
            <w:r>
              <w:rPr>
                <w:b/>
                <w:snapToGrid w:val="0"/>
                <w:color w:val="000000"/>
                <w:lang w:eastAsia="de-DE"/>
              </w:rPr>
              <w:t>(Preisänderungen vorbehalten)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6307" w:type="dxa"/>
          </w:tcPr>
          <w:p w:rsidR="003269B4" w:rsidRDefault="003269B4" w:rsidP="000C3DB4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985" w:type="dxa"/>
          </w:tcPr>
          <w:p w:rsidR="003269B4" w:rsidRDefault="003269B4" w:rsidP="000C3DB4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6307" w:type="dxa"/>
          </w:tcPr>
          <w:p w:rsidR="003269B4" w:rsidRDefault="003269B4" w:rsidP="000C3DB4">
            <w:pPr>
              <w:spacing w:before="0" w:after="0"/>
              <w:ind w:left="770" w:hanging="77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                    Nettopreis einbaufertiger Betonstahl                CHF</w:t>
            </w:r>
          </w:p>
        </w:tc>
        <w:tc>
          <w:tcPr>
            <w:tcW w:w="1985" w:type="dxa"/>
          </w:tcPr>
          <w:p w:rsidR="003269B4" w:rsidRDefault="003269B4" w:rsidP="000C3DB4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630.-/t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6307" w:type="dxa"/>
          </w:tcPr>
          <w:p w:rsidR="003269B4" w:rsidRDefault="003269B4" w:rsidP="000C3DB4">
            <w:pPr>
              <w:spacing w:before="0" w:after="0"/>
              <w:ind w:left="1210" w:hanging="121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                    Positionszuschlag                                            CHF</w:t>
            </w:r>
          </w:p>
        </w:tc>
        <w:tc>
          <w:tcPr>
            <w:tcW w:w="1985" w:type="dxa"/>
          </w:tcPr>
          <w:p w:rsidR="003269B4" w:rsidRDefault="003269B4" w:rsidP="003269B4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          5.00/St.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6307" w:type="dxa"/>
          </w:tcPr>
          <w:p w:rsidR="003269B4" w:rsidRDefault="003269B4" w:rsidP="000C3DB4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                    Mindermengenzuschlag &lt; 2 Tonnen               CHF</w:t>
            </w:r>
          </w:p>
        </w:tc>
        <w:tc>
          <w:tcPr>
            <w:tcW w:w="1985" w:type="dxa"/>
          </w:tcPr>
          <w:p w:rsidR="003269B4" w:rsidRDefault="003269B4" w:rsidP="000C3DB4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    27.-/St.</w:t>
            </w:r>
          </w:p>
        </w:tc>
      </w:tr>
    </w:tbl>
    <w:p w:rsidR="003269B4" w:rsidRDefault="003269B4" w:rsidP="00B26654">
      <w:pPr>
        <w:spacing w:before="0" w:after="0"/>
        <w:rPr>
          <w:snapToGrid w:val="0"/>
          <w:color w:val="000000"/>
          <w:lang w:eastAsia="de-DE"/>
        </w:rPr>
      </w:pPr>
    </w:p>
    <w:p w:rsidR="003269B4" w:rsidRDefault="003269B4" w:rsidP="00B26654">
      <w:pPr>
        <w:spacing w:before="0" w:after="0"/>
        <w:rPr>
          <w:snapToGrid w:val="0"/>
          <w:color w:val="00000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134"/>
        <w:gridCol w:w="1275"/>
        <w:gridCol w:w="1418"/>
      </w:tblGrid>
      <w:tr w:rsidR="003269B4" w:rsidTr="00CE21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2" w:type="dxa"/>
            <w:gridSpan w:val="4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  <w:r>
              <w:rPr>
                <w:b/>
                <w:snapToGrid w:val="0"/>
                <w:color w:val="000000"/>
                <w:lang w:eastAsia="de-DE"/>
              </w:rPr>
              <w:t>Bewehrungsmatten nach Norm SIA 262 ca. 5 Tonnen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b/>
                <w:snapToGrid w:val="0"/>
                <w:color w:val="000000"/>
                <w:sz w:val="18"/>
                <w:szCs w:val="18"/>
                <w:lang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eastAsia="de-DE"/>
              </w:rPr>
              <w:t>nach Trennplänen bearbeitet, gebunden, etikettiert</w:t>
            </w:r>
          </w:p>
        </w:tc>
        <w:tc>
          <w:tcPr>
            <w:tcW w:w="1134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b/>
                <w:snapToGrid w:val="0"/>
                <w:color w:val="000000"/>
                <w:lang w:eastAsia="de-DE"/>
              </w:rPr>
            </w:pPr>
          </w:p>
        </w:tc>
        <w:tc>
          <w:tcPr>
            <w:tcW w:w="1134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  <w:r>
              <w:t>Typ</w:t>
            </w:r>
          </w:p>
        </w:tc>
        <w:tc>
          <w:tcPr>
            <w:tcW w:w="1134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sz w:val="18"/>
                <w:szCs w:val="18"/>
                <w:lang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eastAsia="de-DE"/>
              </w:rPr>
              <w:t>Preisliste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sz w:val="18"/>
                <w:szCs w:val="18"/>
                <w:lang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eastAsia="de-DE"/>
              </w:rPr>
              <w:t>Preis</w:t>
            </w: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sz w:val="18"/>
                <w:szCs w:val="18"/>
                <w:lang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eastAsia="de-DE"/>
              </w:rPr>
              <w:t>Objektrabatt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134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sz w:val="18"/>
                <w:szCs w:val="18"/>
                <w:lang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eastAsia="de-DE"/>
              </w:rPr>
              <w:t>vom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sz w:val="18"/>
                <w:szCs w:val="18"/>
                <w:lang w:val="it-IT"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val="it-IT" w:eastAsia="de-DE"/>
              </w:rPr>
              <w:t>CHF per kg</w:t>
            </w: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sz w:val="18"/>
                <w:szCs w:val="18"/>
                <w:lang w:val="it-IT" w:eastAsia="de-DE"/>
              </w:rPr>
            </w:pPr>
            <w:r>
              <w:rPr>
                <w:snapToGrid w:val="0"/>
                <w:color w:val="000000"/>
                <w:sz w:val="18"/>
                <w:szCs w:val="18"/>
                <w:lang w:val="it-IT" w:eastAsia="de-DE"/>
              </w:rPr>
              <w:t>CHF per kg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val="it-IT" w:eastAsia="de-DE"/>
              </w:rPr>
            </w:pPr>
          </w:p>
        </w:tc>
        <w:tc>
          <w:tcPr>
            <w:tcW w:w="1134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val="it-IT" w:eastAsia="de-DE"/>
              </w:rPr>
            </w:pP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val="it-IT" w:eastAsia="de-DE"/>
              </w:rPr>
            </w:pP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val="it-IT" w:eastAsia="de-DE"/>
              </w:rPr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Z/K (B 550 A)</w:t>
            </w:r>
          </w:p>
        </w:tc>
        <w:tc>
          <w:tcPr>
            <w:tcW w:w="1134" w:type="dxa"/>
          </w:tcPr>
          <w:p w:rsidR="003269B4" w:rsidRDefault="003269B4" w:rsidP="00163E29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1.54</w:t>
            </w: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-.60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topar-M (B 500 B)</w:t>
            </w:r>
          </w:p>
        </w:tc>
        <w:tc>
          <w:tcPr>
            <w:tcW w:w="1134" w:type="dxa"/>
          </w:tcPr>
          <w:p w:rsidR="003269B4" w:rsidRDefault="003269B4" w:rsidP="00163E29">
            <w:pPr>
              <w:spacing w:before="0" w:after="0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 xml:space="preserve"> 01.06.16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1.54</w:t>
            </w: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-.50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artec 500 (B 500 A/B)</w:t>
            </w:r>
          </w:p>
        </w:tc>
        <w:tc>
          <w:tcPr>
            <w:tcW w:w="1134" w:type="dxa"/>
          </w:tcPr>
          <w:p w:rsidR="003269B4" w:rsidRDefault="003269B4" w:rsidP="004613C5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1.54</w:t>
            </w: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-.50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Schnitt-, Bearbeitungszuschläge</w:t>
            </w:r>
          </w:p>
        </w:tc>
        <w:tc>
          <w:tcPr>
            <w:tcW w:w="1134" w:type="dxa"/>
          </w:tcPr>
          <w:p w:rsidR="003269B4" w:rsidRDefault="003269B4" w:rsidP="00163E29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 xml:space="preserve">Positions-, Kleinmengenzuschläge etc. </w:t>
            </w:r>
          </w:p>
        </w:tc>
        <w:tc>
          <w:tcPr>
            <w:tcW w:w="1134" w:type="dxa"/>
          </w:tcPr>
          <w:p w:rsidR="003269B4" w:rsidRDefault="003269B4" w:rsidP="004613C5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275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1418" w:type="dxa"/>
          </w:tcPr>
          <w:p w:rsidR="003269B4" w:rsidRDefault="003269B4" w:rsidP="00CE2121">
            <w:pPr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</w:tr>
    </w:tbl>
    <w:p w:rsidR="003269B4" w:rsidRDefault="003269B4" w:rsidP="00E35E28">
      <w:pPr>
        <w:rPr>
          <w:snapToGrid w:val="0"/>
          <w:color w:val="000000"/>
          <w:lang w:eastAsia="de-DE"/>
        </w:rPr>
      </w:pPr>
    </w:p>
    <w:p w:rsidR="003269B4" w:rsidRDefault="003269B4" w:rsidP="00E35E28">
      <w:pPr>
        <w:rPr>
          <w:snapToGrid w:val="0"/>
          <w:color w:val="000000"/>
          <w:lang w:eastAsia="de-DE"/>
        </w:rPr>
      </w:pPr>
    </w:p>
    <w:p w:rsidR="003269B4" w:rsidRDefault="003269B4" w:rsidP="00E35E28">
      <w:pPr>
        <w:rPr>
          <w:snapToGrid w:val="0"/>
          <w:color w:val="000000"/>
          <w:lang w:eastAsia="de-DE"/>
        </w:rPr>
      </w:pPr>
    </w:p>
    <w:p w:rsidR="003269B4" w:rsidRDefault="003269B4" w:rsidP="00E35E28">
      <w:pPr>
        <w:rPr>
          <w:snapToGrid w:val="0"/>
          <w:color w:val="000000"/>
          <w:lang w:eastAsia="de-DE"/>
        </w:rPr>
      </w:pPr>
    </w:p>
    <w:p w:rsidR="003269B4" w:rsidRDefault="003269B4" w:rsidP="00E35E28">
      <w:pPr>
        <w:rPr>
          <w:snapToGrid w:val="0"/>
          <w:color w:val="000000"/>
          <w:lang w:eastAsia="de-DE"/>
        </w:rPr>
      </w:pPr>
    </w:p>
    <w:p w:rsidR="003269B4" w:rsidRDefault="003269B4" w:rsidP="00E35E28">
      <w:pPr>
        <w:rPr>
          <w:snapToGrid w:val="0"/>
          <w:color w:val="000000"/>
          <w:lang w:eastAsia="de-DE"/>
        </w:rPr>
      </w:pPr>
    </w:p>
    <w:p w:rsidR="003269B4" w:rsidRDefault="003269B4" w:rsidP="00E35E28">
      <w:pPr>
        <w:rPr>
          <w:snapToGrid w:val="0"/>
          <w:color w:val="00000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842"/>
        <w:gridCol w:w="1985"/>
      </w:tblGrid>
      <w:tr w:rsidR="003269B4" w:rsidTr="00CE212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b/>
              </w:rPr>
            </w:pPr>
            <w:r>
              <w:rPr>
                <w:b/>
              </w:rPr>
              <w:t>Bewehrungszubehör</w:t>
            </w:r>
          </w:p>
        </w:tc>
        <w:tc>
          <w:tcPr>
            <w:tcW w:w="1842" w:type="dxa"/>
          </w:tcPr>
          <w:p w:rsidR="003269B4" w:rsidRDefault="003269B4" w:rsidP="00CE2121">
            <w:pPr>
              <w:spacing w:before="0" w:after="0"/>
            </w:pP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b/>
              </w:rPr>
            </w:pPr>
          </w:p>
        </w:tc>
        <w:tc>
          <w:tcPr>
            <w:tcW w:w="1842" w:type="dxa"/>
          </w:tcPr>
          <w:p w:rsidR="003269B4" w:rsidRDefault="003269B4" w:rsidP="00CE2121">
            <w:pPr>
              <w:spacing w:before="0" w:after="0"/>
            </w:pP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65" w:type="dxa"/>
          </w:tcPr>
          <w:p w:rsidR="003269B4" w:rsidRDefault="003269B4" w:rsidP="00CE2121">
            <w:pPr>
              <w:spacing w:before="0" w:after="0"/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842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Preisliste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Objektrabatt in %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</w:p>
        </w:tc>
        <w:tc>
          <w:tcPr>
            <w:tcW w:w="1842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vom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  <w:r>
              <w:t>Distanzkörbe</w:t>
            </w:r>
          </w:p>
        </w:tc>
        <w:tc>
          <w:tcPr>
            <w:tcW w:w="1842" w:type="dxa"/>
          </w:tcPr>
          <w:p w:rsidR="003269B4" w:rsidRDefault="003269B4" w:rsidP="00BC1163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62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  <w:r>
              <w:t>Stellbügel</w:t>
            </w:r>
          </w:p>
        </w:tc>
        <w:tc>
          <w:tcPr>
            <w:tcW w:w="1842" w:type="dxa"/>
          </w:tcPr>
          <w:p w:rsidR="003269B4" w:rsidRDefault="003269B4" w:rsidP="004613C5">
            <w:pPr>
              <w:spacing w:before="0" w:after="0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 xml:space="preserve">       01.06.16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62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  <w:r>
              <w:t>Büko-Anschlüsse</w:t>
            </w:r>
          </w:p>
        </w:tc>
        <w:tc>
          <w:tcPr>
            <w:tcW w:w="1842" w:type="dxa"/>
          </w:tcPr>
          <w:p w:rsidR="003269B4" w:rsidRDefault="003269B4" w:rsidP="004613C5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16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  <w:r>
              <w:t>Firipa-Anschlüsse</w:t>
            </w:r>
          </w:p>
        </w:tc>
        <w:tc>
          <w:tcPr>
            <w:tcW w:w="1842" w:type="dxa"/>
          </w:tcPr>
          <w:p w:rsidR="003269B4" w:rsidRDefault="003269B4" w:rsidP="004613C5">
            <w:pPr>
              <w:spacing w:before="0" w:after="0"/>
              <w:jc w:val="center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01.06.16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26</w:t>
            </w:r>
          </w:p>
        </w:tc>
      </w:tr>
      <w:tr w:rsidR="003269B4" w:rsidTr="00CE2121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3269B4" w:rsidRDefault="003269B4" w:rsidP="00CE2121">
            <w:pPr>
              <w:spacing w:before="0" w:after="0"/>
            </w:pPr>
            <w:r>
              <w:t>Bewehrungsanschlüsse HBT</w:t>
            </w:r>
          </w:p>
          <w:p w:rsidR="003269B4" w:rsidRDefault="003269B4" w:rsidP="00CE2121">
            <w:pPr>
              <w:spacing w:before="0" w:after="0"/>
            </w:pPr>
            <w:r>
              <w:t>Rüstpositionszuschlag</w:t>
            </w:r>
          </w:p>
        </w:tc>
        <w:tc>
          <w:tcPr>
            <w:tcW w:w="1842" w:type="dxa"/>
          </w:tcPr>
          <w:p w:rsidR="003269B4" w:rsidRDefault="003269B4" w:rsidP="00BC1163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01.06.15</w:t>
            </w:r>
          </w:p>
          <w:p w:rsidR="003269B4" w:rsidRDefault="003269B4" w:rsidP="00BC1163">
            <w:pPr>
              <w:spacing w:before="0" w:after="0"/>
              <w:jc w:val="center"/>
              <w:rPr>
                <w:snapToGrid w:val="0"/>
                <w:color w:val="000000"/>
                <w:lang w:val="pl-PL" w:eastAsia="de-DE"/>
              </w:rPr>
            </w:pPr>
            <w:r>
              <w:rPr>
                <w:snapToGrid w:val="0"/>
                <w:color w:val="000000"/>
                <w:lang w:val="pl-PL" w:eastAsia="de-DE"/>
              </w:rPr>
              <w:t>01.06.15</w:t>
            </w:r>
          </w:p>
        </w:tc>
        <w:tc>
          <w:tcPr>
            <w:tcW w:w="1985" w:type="dxa"/>
          </w:tcPr>
          <w:p w:rsidR="003269B4" w:rsidRDefault="003269B4" w:rsidP="00CE2121">
            <w:pPr>
              <w:spacing w:before="0" w:after="0"/>
              <w:jc w:val="center"/>
            </w:pPr>
            <w:r>
              <w:t>60</w:t>
            </w:r>
          </w:p>
        </w:tc>
      </w:tr>
    </w:tbl>
    <w:p w:rsidR="003269B4" w:rsidRDefault="003269B4" w:rsidP="00E35E28"/>
    <w:p w:rsidR="003269B4" w:rsidRDefault="003269B4" w:rsidP="00B26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21"/>
      </w:tblGrid>
      <w:tr w:rsidR="003269B4" w:rsidTr="000C3D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2" w:type="dxa"/>
            <w:gridSpan w:val="2"/>
          </w:tcPr>
          <w:p w:rsidR="003269B4" w:rsidRDefault="003269B4" w:rsidP="000C3DB4">
            <w:pPr>
              <w:pStyle w:val="berschrift6"/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Allgemeine Bedingungen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771" w:type="dxa"/>
          </w:tcPr>
          <w:p w:rsidR="003269B4" w:rsidRDefault="003269B4" w:rsidP="000C3DB4">
            <w:pPr>
              <w:widowControl w:val="0"/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6521" w:type="dxa"/>
          </w:tcPr>
          <w:p w:rsidR="003269B4" w:rsidRDefault="003269B4" w:rsidP="000C3DB4">
            <w:pPr>
              <w:widowControl w:val="0"/>
              <w:spacing w:before="0" w:after="0"/>
              <w:rPr>
                <w:snapToGrid w:val="0"/>
                <w:color w:val="000000"/>
                <w:lang w:eastAsia="de-DE"/>
              </w:rPr>
            </w:pP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Preise</w:t>
            </w:r>
          </w:p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</w:p>
        </w:tc>
        <w:tc>
          <w:tcPr>
            <w:tcW w:w="6521" w:type="dxa"/>
          </w:tcPr>
          <w:p w:rsidR="003269B4" w:rsidRDefault="003269B4" w:rsidP="000C3DB4">
            <w:pPr>
              <w:widowControl w:val="0"/>
              <w:spacing w:before="120" w:after="0"/>
            </w:pPr>
            <w:r>
              <w:t>Für die Berec</w:t>
            </w:r>
            <w:r>
              <w:t>h</w:t>
            </w:r>
            <w:r>
              <w:t>nung sind die im Zeitpunkt der Lieferung gültigen Preise und B</w:t>
            </w:r>
            <w:r>
              <w:t>e</w:t>
            </w:r>
            <w:r>
              <w:t xml:space="preserve">stimmungen massgebend. Infolge der derzeitigen Beschaffungssituation für Betonstahl, Matten und Bewehrungsprodukte bleiben Preis- und Rabattänderungen jederzeit vorbehalten. 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Offertgültigkeit</w:t>
            </w:r>
          </w:p>
        </w:tc>
        <w:tc>
          <w:tcPr>
            <w:tcW w:w="6521" w:type="dxa"/>
          </w:tcPr>
          <w:p w:rsidR="003269B4" w:rsidRDefault="003269B4" w:rsidP="000C3DB4">
            <w:pPr>
              <w:widowControl w:val="0"/>
              <w:spacing w:before="120" w:after="0"/>
            </w:pPr>
            <w:r>
              <w:t>10.07.2016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Lieferung</w:t>
            </w:r>
          </w:p>
        </w:tc>
        <w:tc>
          <w:tcPr>
            <w:tcW w:w="6521" w:type="dxa"/>
          </w:tcPr>
          <w:p w:rsidR="003269B4" w:rsidRDefault="003269B4" w:rsidP="000C3DB4">
            <w:pPr>
              <w:widowControl w:val="0"/>
              <w:spacing w:before="120" w:after="0"/>
            </w:pPr>
            <w:r>
              <w:t>franko Baustelle, bei Lieferung über CHF 300.-, gute Zufahrt</w:t>
            </w:r>
            <w:r>
              <w:t>s</w:t>
            </w:r>
            <w:r>
              <w:t>möglichkeiten vorbehalten, exkl. Kranablad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Lieferfrist</w:t>
            </w:r>
          </w:p>
        </w:tc>
        <w:tc>
          <w:tcPr>
            <w:tcW w:w="652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nach Vereinbarung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Zahlung</w:t>
            </w:r>
          </w:p>
        </w:tc>
        <w:tc>
          <w:tcPr>
            <w:tcW w:w="652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eastAsia="de-DE"/>
              </w:rPr>
              <w:t>30 Tage netto</w:t>
            </w:r>
          </w:p>
        </w:tc>
      </w:tr>
      <w:tr w:rsidR="003269B4" w:rsidTr="000C3DB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269B4" w:rsidRDefault="003269B4" w:rsidP="000C3D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rPr>
                <w:snapToGrid w:val="0"/>
                <w:color w:val="000000"/>
                <w:lang w:val="de-DE" w:eastAsia="de-DE"/>
              </w:rPr>
              <w:t>MWST/ Transportkosten-anteil</w:t>
            </w:r>
          </w:p>
        </w:tc>
        <w:tc>
          <w:tcPr>
            <w:tcW w:w="6521" w:type="dxa"/>
          </w:tcPr>
          <w:p w:rsidR="003269B4" w:rsidRDefault="003269B4" w:rsidP="000C3DB4">
            <w:pPr>
              <w:spacing w:before="0" w:after="0" w:line="266" w:lineRule="exact"/>
              <w:rPr>
                <w:lang w:val="de-DE"/>
              </w:rPr>
            </w:pPr>
            <w:r>
              <w:rPr>
                <w:lang w:val="de-DE"/>
              </w:rPr>
              <w:t xml:space="preserve">Die Mehrwertsteuer und der Transportkostenanteil von </w:t>
            </w:r>
          </w:p>
          <w:p w:rsidR="003269B4" w:rsidRDefault="003269B4" w:rsidP="003269B4">
            <w:pPr>
              <w:widowControl w:val="0"/>
              <w:spacing w:before="120" w:after="0"/>
              <w:rPr>
                <w:snapToGrid w:val="0"/>
                <w:color w:val="000000"/>
                <w:lang w:eastAsia="de-DE"/>
              </w:rPr>
            </w:pPr>
            <w:r>
              <w:t>CHF 10</w:t>
            </w:r>
            <w:r w:rsidRPr="006E1B5F">
              <w:t xml:space="preserve">.00 per Tonne, jedoch mindestens CHF </w:t>
            </w:r>
            <w:r>
              <w:t>1</w:t>
            </w:r>
            <w:r w:rsidRPr="006E1B5F">
              <w:t>0</w:t>
            </w:r>
            <w:r>
              <w:t>.- pro Lieferung sind in den Verkaufspreisen nicht enthalten.</w:t>
            </w:r>
          </w:p>
        </w:tc>
      </w:tr>
    </w:tbl>
    <w:p w:rsidR="003269B4" w:rsidRDefault="003269B4" w:rsidP="00E41C4F">
      <w:pPr>
        <w:pStyle w:val="Textkrper"/>
      </w:pPr>
    </w:p>
    <w:p w:rsidR="003269B4" w:rsidRDefault="003269B4" w:rsidP="00E41C4F">
      <w:r>
        <w:t>Für weitere Auskünfte stehen wir Ihnen selbstverständlich gerne zur Verfügung</w:t>
      </w:r>
    </w:p>
    <w:p w:rsidR="004001D8" w:rsidRPr="003269B4" w:rsidRDefault="004001D8"/>
    <w:p w:rsidR="004001D8" w:rsidRPr="003269B4" w:rsidRDefault="00163A85">
      <w:pPr>
        <w:tabs>
          <w:tab w:val="left" w:pos="5103"/>
        </w:tabs>
        <w:spacing w:before="240" w:after="0"/>
      </w:pPr>
      <w:fldSimple w:instr=" DOCPROPERTY  VorgabeGrüsse  \* MERGEFORMAT ">
        <w:r w:rsidR="003269B4">
          <w:t>Freundliche Grüsse</w:t>
        </w:r>
      </w:fldSimple>
    </w:p>
    <w:p w:rsidR="004001D8" w:rsidRPr="003269B4" w:rsidRDefault="001809B4">
      <w:pPr>
        <w:tabs>
          <w:tab w:val="left" w:pos="5103"/>
        </w:tabs>
        <w:spacing w:before="0" w:after="0"/>
      </w:pPr>
      <w:fldSimple w:instr=" DOCPROPERTY  Firma  \* MERGEFORMAT ">
        <w:r w:rsidR="003269B4">
          <w:t>Locher Bewehrungen AG, Bewehrung</w:t>
        </w:r>
      </w:fldSimple>
      <w:r w:rsidR="004001D8" w:rsidRPr="003269B4">
        <w:fldChar w:fldCharType="begin"/>
      </w:r>
      <w:r w:rsidR="004001D8" w:rsidRPr="003269B4">
        <w:instrText xml:space="preserve">IF  </w:instrText>
      </w:r>
      <w:r w:rsidR="004001D8" w:rsidRPr="003269B4">
        <w:fldChar w:fldCharType="begin"/>
      </w:r>
      <w:r w:rsidR="004001D8" w:rsidRPr="003269B4">
        <w:instrText>DOCPROPERTY  Firma</w:instrText>
      </w:r>
      <w:r w:rsidR="004001D8" w:rsidRPr="003269B4">
        <w:fldChar w:fldCharType="separate"/>
      </w:r>
      <w:r w:rsidR="003269B4">
        <w:instrText>Locher Bewehrungen AG, Bewehrung</w:instrText>
      </w:r>
      <w:r w:rsidR="004001D8" w:rsidRPr="003269B4">
        <w:fldChar w:fldCharType="end"/>
      </w:r>
      <w:r w:rsidR="004001D8" w:rsidRPr="003269B4">
        <w:instrText>&lt;&gt;"" "</w:instrText>
      </w:r>
      <w:r w:rsidR="004001D8" w:rsidRPr="003269B4">
        <w:fldChar w:fldCharType="begin"/>
      </w:r>
      <w:r w:rsidR="004001D8" w:rsidRPr="003269B4">
        <w:instrText xml:space="preserve">IF  </w:instrText>
      </w:r>
      <w:r w:rsidR="004001D8" w:rsidRPr="003269B4">
        <w:fldChar w:fldCharType="begin"/>
      </w:r>
      <w:r w:rsidR="004001D8" w:rsidRPr="003269B4">
        <w:instrText>DOCPROPERTY  Bereich</w:instrText>
      </w:r>
      <w:r w:rsidR="004001D8" w:rsidRPr="003269B4">
        <w:fldChar w:fldCharType="end"/>
      </w:r>
      <w:r w:rsidR="004001D8" w:rsidRPr="003269B4">
        <w:instrText xml:space="preserve">&lt;&gt;"" ", " "" \* MERGEFORMAT </w:instrText>
      </w:r>
      <w:r w:rsidR="004001D8" w:rsidRPr="003269B4">
        <w:fldChar w:fldCharType="end"/>
      </w:r>
      <w:r w:rsidR="004001D8" w:rsidRPr="003269B4">
        <w:instrText xml:space="preserve">" "" \* MERGEFORMAT </w:instrText>
      </w:r>
      <w:r w:rsidR="004001D8" w:rsidRPr="003269B4">
        <w:fldChar w:fldCharType="end"/>
      </w:r>
      <w:r w:rsidRPr="003269B4">
        <w:fldChar w:fldCharType="begin"/>
      </w:r>
      <w:r w:rsidRPr="003269B4">
        <w:instrText xml:space="preserve"> DOCPROPERTY  Bereich  \* MERGEFORMAT </w:instrText>
      </w:r>
      <w:r w:rsidRPr="003269B4">
        <w:fldChar w:fldCharType="end"/>
      </w:r>
    </w:p>
    <w:p w:rsidR="004001D8" w:rsidRPr="003269B4" w:rsidRDefault="003269B4">
      <w:pPr>
        <w:tabs>
          <w:tab w:val="left" w:pos="5103"/>
        </w:tabs>
        <w:spacing w:before="0" w:after="0"/>
      </w:pPr>
      <w:bookmarkStart w:id="2" w:name="_GoBack"/>
      <w:r>
        <w:rPr>
          <w:noProof/>
          <w:sz w:val="20"/>
          <w:szCs w:val="20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31.7pt;margin-top:5.9pt;width:117.1pt;height:59.55pt;z-index:251659264">
            <v:imagedata r:id="rId12" o:title=""/>
          </v:shape>
        </w:pict>
      </w:r>
      <w:bookmarkEnd w:id="2"/>
    </w:p>
    <w:p w:rsidR="003269B4" w:rsidRDefault="003269B4">
      <w:pPr>
        <w:rPr>
          <w:noProof/>
        </w:rPr>
      </w:pPr>
      <w:r w:rsidRPr="00310C99">
        <w:pict>
          <v:shape id="_x0000_i1025" type="#_x0000_t75" style="width:173.25pt;height:21pt">
            <v:imagedata r:id="rId13" o:title="Unterschrift Silvan Wüthrich"/>
          </v:shape>
        </w:pict>
      </w:r>
      <w:r>
        <w:t xml:space="preserve">                 </w:t>
      </w:r>
    </w:p>
    <w:p w:rsidR="003269B4" w:rsidRPr="00310C99" w:rsidRDefault="003269B4"/>
    <w:p w:rsidR="004001D8" w:rsidRPr="003269B4" w:rsidRDefault="004001D8">
      <w:pPr>
        <w:tabs>
          <w:tab w:val="left" w:pos="5103"/>
        </w:tabs>
        <w:spacing w:before="0" w:after="0"/>
      </w:pPr>
    </w:p>
    <w:p w:rsidR="001D06B2" w:rsidRPr="003269B4" w:rsidRDefault="001D06B2" w:rsidP="001D06B2">
      <w:pPr>
        <w:tabs>
          <w:tab w:val="left" w:pos="5103"/>
        </w:tabs>
        <w:spacing w:before="0" w:after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1D06B2" w:rsidRPr="003269B4" w:rsidTr="00271286">
        <w:trPr>
          <w:cantSplit/>
        </w:trPr>
        <w:tc>
          <w:tcPr>
            <w:tcW w:w="4643" w:type="dxa"/>
            <w:shd w:val="clear" w:color="auto" w:fill="auto"/>
          </w:tcPr>
          <w:p w:rsidR="001D06B2" w:rsidRPr="003269B4" w:rsidRDefault="001D06B2" w:rsidP="00271286">
            <w:pPr>
              <w:tabs>
                <w:tab w:val="left" w:pos="2835"/>
              </w:tabs>
              <w:spacing w:before="0" w:after="0"/>
            </w:pPr>
            <w:fldSimple w:instr=" DOCPROPERTY  FullName  \* MERGEFORMAT ">
              <w:r w:rsidR="003269B4">
                <w:t>Silvan Wüthrich</w:t>
              </w:r>
            </w:fldSimple>
          </w:p>
          <w:p w:rsidR="001D06B2" w:rsidRPr="003269B4" w:rsidRDefault="001D06B2" w:rsidP="00271286">
            <w:pPr>
              <w:tabs>
                <w:tab w:val="left" w:pos="2835"/>
              </w:tabs>
              <w:spacing w:before="0" w:after="0"/>
            </w:pPr>
            <w:fldSimple w:instr=" DOCPROPERTY  Funktion  \* MERGEFORMAT ">
              <w:r w:rsidR="003269B4">
                <w:t>Bereichsleiter Bewehrung</w:t>
              </w:r>
            </w:fldSimple>
          </w:p>
        </w:tc>
        <w:tc>
          <w:tcPr>
            <w:tcW w:w="4644" w:type="dxa"/>
            <w:shd w:val="clear" w:color="auto" w:fill="auto"/>
          </w:tcPr>
          <w:p w:rsidR="001D06B2" w:rsidRPr="003269B4" w:rsidRDefault="001D06B2" w:rsidP="00271286">
            <w:pPr>
              <w:tabs>
                <w:tab w:val="left" w:pos="2835"/>
              </w:tabs>
              <w:spacing w:before="0" w:after="0"/>
            </w:pPr>
            <w:fldSimple w:instr=" DOCPROPERTY  FullName2  \* MERGEFORMAT ">
              <w:r w:rsidR="003269B4">
                <w:t>Silvio Putzi</w:t>
              </w:r>
            </w:fldSimple>
          </w:p>
          <w:p w:rsidR="001D06B2" w:rsidRPr="003269B4" w:rsidRDefault="001D06B2" w:rsidP="00271286">
            <w:pPr>
              <w:tabs>
                <w:tab w:val="left" w:pos="2835"/>
              </w:tabs>
              <w:spacing w:before="0" w:after="0"/>
            </w:pPr>
            <w:fldSimple w:instr=" DOCPROPERTY  Funktion2  \* MERGEFORMAT ">
              <w:r w:rsidR="003269B4">
                <w:t>Verkaufsberater Innendienst</w:t>
              </w:r>
            </w:fldSimple>
          </w:p>
        </w:tc>
      </w:tr>
    </w:tbl>
    <w:p w:rsidR="004001D8" w:rsidRPr="003269B4" w:rsidRDefault="004001D8">
      <w:pPr>
        <w:tabs>
          <w:tab w:val="left" w:pos="5103"/>
        </w:tabs>
        <w:spacing w:before="0" w:after="0"/>
      </w:pPr>
      <w:r w:rsidRPr="003269B4">
        <w:fldChar w:fldCharType="begin"/>
      </w:r>
      <w:r w:rsidRPr="003269B4">
        <w:instrText xml:space="preserve"> IF </w:instrText>
      </w:r>
      <w:r w:rsidRPr="003269B4">
        <w:fldChar w:fldCharType="begin"/>
      </w:r>
      <w:r w:rsidRPr="003269B4">
        <w:instrText>DOCPROPERTY  Lieferadresse</w:instrText>
      </w:r>
      <w:r w:rsidRPr="003269B4">
        <w:fldChar w:fldCharType="end"/>
      </w:r>
      <w:r w:rsidRPr="003269B4">
        <w:instrText>&lt;&gt;""  "</w:instrText>
      </w:r>
    </w:p>
    <w:p w:rsidR="004001D8" w:rsidRPr="003269B4" w:rsidRDefault="004001D8">
      <w:pPr>
        <w:tabs>
          <w:tab w:val="left" w:pos="5103"/>
        </w:tabs>
        <w:spacing w:before="0" w:after="0"/>
      </w:pPr>
    </w:p>
    <w:p w:rsidR="004001D8" w:rsidRPr="003269B4" w:rsidRDefault="001809B4">
      <w:pPr>
        <w:pStyle w:val="StandardVor0pt"/>
        <w:tabs>
          <w:tab w:val="left" w:pos="5103"/>
        </w:tabs>
        <w:rPr>
          <w:noProof w:val="0"/>
        </w:rPr>
      </w:pPr>
      <w:r w:rsidRPr="003269B4">
        <w:rPr>
          <w:noProof w:val="0"/>
        </w:rPr>
        <w:fldChar w:fldCharType="begin"/>
      </w:r>
      <w:r w:rsidRPr="003269B4">
        <w:rPr>
          <w:noProof w:val="0"/>
        </w:rPr>
        <w:instrText xml:space="preserve"> DOCPROPERTY  VorgabeLieferadresse  \* MERGEFORMAT </w:instrText>
      </w:r>
      <w:r w:rsidRPr="003269B4">
        <w:rPr>
          <w:noProof w:val="0"/>
        </w:rPr>
        <w:fldChar w:fldCharType="separate"/>
      </w:r>
      <w:r w:rsidR="003269B4" w:rsidRPr="003269B4">
        <w:rPr>
          <w:noProof w:val="0"/>
        </w:rPr>
        <w:instrText>VorgabeLieferadresse</w:instrText>
      </w:r>
      <w:r w:rsidRPr="003269B4">
        <w:rPr>
          <w:noProof w:val="0"/>
        </w:rPr>
        <w:fldChar w:fldCharType="end"/>
      </w:r>
      <w:r w:rsidR="004001D8" w:rsidRPr="003269B4">
        <w:rPr>
          <w:noProof w:val="0"/>
        </w:rPr>
        <w:instrText xml:space="preserve">: </w:instrText>
      </w:r>
      <w:r w:rsidR="003269B4" w:rsidRPr="003269B4">
        <w:rPr>
          <w:noProof w:val="0"/>
        </w:rPr>
        <w:fldChar w:fldCharType="begin"/>
      </w:r>
      <w:r w:rsidR="003269B4" w:rsidRPr="003269B4">
        <w:rPr>
          <w:noProof w:val="0"/>
        </w:rPr>
        <w:instrText xml:space="preserve"> DOCPROPERTY  Lieferadresse  \* MERGEFORMAT </w:instrText>
      </w:r>
      <w:r w:rsidR="003269B4" w:rsidRPr="003269B4">
        <w:rPr>
          <w:noProof w:val="0"/>
        </w:rPr>
        <w:fldChar w:fldCharType="separate"/>
      </w:r>
      <w:r w:rsidR="003269B4" w:rsidRPr="003269B4">
        <w:rPr>
          <w:bCs/>
          <w:noProof w:val="0"/>
        </w:rPr>
        <w:instrText>Lieferadresse</w:instrText>
      </w:r>
      <w:r w:rsidR="003269B4" w:rsidRPr="003269B4">
        <w:rPr>
          <w:bCs/>
          <w:noProof w:val="0"/>
        </w:rPr>
        <w:fldChar w:fldCharType="end"/>
      </w:r>
      <w:r w:rsidR="004001D8" w:rsidRPr="003269B4">
        <w:rPr>
          <w:noProof w:val="0"/>
        </w:rPr>
        <w:instrText xml:space="preserve">" "" \* MERGEFORMAT </w:instrText>
      </w:r>
      <w:r w:rsidR="004001D8" w:rsidRPr="003269B4">
        <w:rPr>
          <w:noProof w:val="0"/>
        </w:rPr>
        <w:fldChar w:fldCharType="end"/>
      </w:r>
      <w:r w:rsidR="004001D8" w:rsidRPr="003269B4">
        <w:rPr>
          <w:noProof w:val="0"/>
        </w:rPr>
        <w:fldChar w:fldCharType="begin"/>
      </w:r>
      <w:r w:rsidR="004001D8" w:rsidRPr="003269B4">
        <w:rPr>
          <w:noProof w:val="0"/>
        </w:rPr>
        <w:instrText xml:space="preserve"> IF </w:instrText>
      </w:r>
      <w:r w:rsidR="004001D8" w:rsidRPr="003269B4">
        <w:rPr>
          <w:noProof w:val="0"/>
        </w:rPr>
        <w:fldChar w:fldCharType="begin"/>
      </w:r>
      <w:r w:rsidR="004001D8" w:rsidRPr="003269B4">
        <w:rPr>
          <w:noProof w:val="0"/>
        </w:rPr>
        <w:instrText>DOCPROPERTY  Beilage</w:instrText>
      </w:r>
      <w:r w:rsidR="004001D8" w:rsidRPr="003269B4">
        <w:rPr>
          <w:noProof w:val="0"/>
        </w:rPr>
        <w:fldChar w:fldCharType="end"/>
      </w:r>
      <w:r w:rsidR="004001D8" w:rsidRPr="003269B4">
        <w:rPr>
          <w:noProof w:val="0"/>
        </w:rPr>
        <w:instrText>&lt;&gt;""  "</w:instrText>
      </w:r>
      <w:r w:rsidR="004001D8" w:rsidRPr="003269B4">
        <w:rPr>
          <w:noProof w:val="0"/>
        </w:rPr>
        <w:fldChar w:fldCharType="begin"/>
      </w:r>
      <w:r w:rsidR="004001D8" w:rsidRPr="003269B4">
        <w:rPr>
          <w:noProof w:val="0"/>
        </w:rPr>
        <w:instrText xml:space="preserve"> IF </w:instrText>
      </w:r>
      <w:r w:rsidR="004001D8" w:rsidRPr="003269B4">
        <w:rPr>
          <w:noProof w:val="0"/>
        </w:rPr>
        <w:fldChar w:fldCharType="begin"/>
      </w:r>
      <w:r w:rsidR="004001D8" w:rsidRPr="003269B4">
        <w:rPr>
          <w:noProof w:val="0"/>
        </w:rPr>
        <w:instrText>DOCPROPERTY  Lieferadresse</w:instrText>
      </w:r>
      <w:r w:rsidR="004001D8" w:rsidRPr="003269B4">
        <w:rPr>
          <w:noProof w:val="0"/>
        </w:rPr>
        <w:fldChar w:fldCharType="separate"/>
      </w:r>
      <w:r w:rsidR="004001D8" w:rsidRPr="003269B4">
        <w:rPr>
          <w:noProof w:val="0"/>
        </w:rPr>
        <w:instrText>Lieferadresse</w:instrText>
      </w:r>
      <w:r w:rsidR="004001D8" w:rsidRPr="003269B4">
        <w:rPr>
          <w:noProof w:val="0"/>
        </w:rPr>
        <w:fldChar w:fldCharType="end"/>
      </w:r>
      <w:r w:rsidR="004001D8" w:rsidRPr="003269B4">
        <w:rPr>
          <w:noProof w:val="0"/>
        </w:rPr>
        <w:instrText>&lt;&gt;""  "</w:instrText>
      </w:r>
    </w:p>
    <w:p w:rsidR="004001D8" w:rsidRPr="003269B4" w:rsidRDefault="004001D8">
      <w:pPr>
        <w:pStyle w:val="StandardVor0pt"/>
        <w:tabs>
          <w:tab w:val="left" w:pos="5103"/>
        </w:tabs>
        <w:rPr>
          <w:noProof w:val="0"/>
        </w:rPr>
      </w:pPr>
    </w:p>
    <w:p w:rsidR="004001D8" w:rsidRPr="003269B4" w:rsidRDefault="004001D8">
      <w:pPr>
        <w:pStyle w:val="StandardVor0pt"/>
        <w:tabs>
          <w:tab w:val="left" w:pos="5103"/>
        </w:tabs>
        <w:rPr>
          <w:noProof w:val="0"/>
        </w:rPr>
      </w:pPr>
    </w:p>
    <w:p w:rsidR="004001D8" w:rsidRPr="003269B4" w:rsidRDefault="00AB2005">
      <w:pPr>
        <w:pStyle w:val="StandardVor0pt"/>
        <w:tabs>
          <w:tab w:val="left" w:pos="5103"/>
        </w:tabs>
        <w:rPr>
          <w:noProof w:val="0"/>
        </w:rPr>
      </w:pPr>
      <w:r w:rsidRPr="003269B4">
        <w:rPr>
          <w:noProof w:val="0"/>
        </w:rPr>
        <w:fldChar w:fldCharType="begin"/>
      </w:r>
      <w:r w:rsidRPr="003269B4">
        <w:rPr>
          <w:noProof w:val="0"/>
        </w:rPr>
        <w:instrText xml:space="preserve"> DOCPROPERTY  Beilage  \* MERGEFORMAT </w:instrText>
      </w:r>
      <w:r w:rsidRPr="003269B4">
        <w:rPr>
          <w:noProof w:val="0"/>
        </w:rPr>
        <w:fldChar w:fldCharType="separate"/>
      </w:r>
      <w:r w:rsidR="004001D8" w:rsidRPr="003269B4">
        <w:rPr>
          <w:bCs/>
          <w:noProof w:val="0"/>
        </w:rPr>
        <w:instrText>Beilage</w:instrText>
      </w:r>
      <w:r w:rsidRPr="003269B4">
        <w:rPr>
          <w:bCs/>
          <w:noProof w:val="0"/>
        </w:rPr>
        <w:fldChar w:fldCharType="end"/>
      </w:r>
      <w:r w:rsidR="004001D8" w:rsidRPr="003269B4">
        <w:rPr>
          <w:noProof w:val="0"/>
        </w:rPr>
        <w:instrText>" "</w:instrText>
      </w:r>
    </w:p>
    <w:p w:rsidR="004001D8" w:rsidRPr="003269B4" w:rsidRDefault="004001D8">
      <w:pPr>
        <w:pStyle w:val="StandardVor0pt"/>
        <w:tabs>
          <w:tab w:val="left" w:pos="5103"/>
        </w:tabs>
        <w:rPr>
          <w:noProof w:val="0"/>
        </w:rPr>
      </w:pPr>
    </w:p>
    <w:p w:rsidR="004001D8" w:rsidRPr="003269B4" w:rsidRDefault="00AB2005">
      <w:pPr>
        <w:pStyle w:val="StandardVor0pt"/>
        <w:tabs>
          <w:tab w:val="left" w:pos="5103"/>
        </w:tabs>
        <w:rPr>
          <w:noProof w:val="0"/>
        </w:rPr>
      </w:pPr>
      <w:r w:rsidRPr="003269B4">
        <w:rPr>
          <w:noProof w:val="0"/>
        </w:rPr>
        <w:fldChar w:fldCharType="begin"/>
      </w:r>
      <w:r w:rsidRPr="003269B4">
        <w:rPr>
          <w:noProof w:val="0"/>
        </w:rPr>
        <w:instrText xml:space="preserve"> DOCPROPERTY  Beilage  \* MERGEFORMAT </w:instrText>
      </w:r>
      <w:r w:rsidRPr="003269B4">
        <w:rPr>
          <w:noProof w:val="0"/>
        </w:rPr>
        <w:fldChar w:fldCharType="separate"/>
      </w:r>
      <w:r w:rsidR="004001D8" w:rsidRPr="003269B4">
        <w:rPr>
          <w:bCs/>
          <w:noProof w:val="0"/>
        </w:rPr>
        <w:instrText>Beilage</w:instrText>
      </w:r>
      <w:r w:rsidRPr="003269B4">
        <w:rPr>
          <w:bCs/>
          <w:noProof w:val="0"/>
        </w:rPr>
        <w:fldChar w:fldCharType="end"/>
      </w:r>
      <w:r w:rsidR="004001D8" w:rsidRPr="003269B4">
        <w:rPr>
          <w:noProof w:val="0"/>
        </w:rPr>
        <w:instrText xml:space="preserve">"  \* MERGEFORMAT </w:instrText>
      </w:r>
      <w:r w:rsidR="004001D8" w:rsidRPr="003269B4">
        <w:rPr>
          <w:noProof w:val="0"/>
        </w:rPr>
        <w:fldChar w:fldCharType="separate"/>
      </w:r>
    </w:p>
    <w:p w:rsidR="004001D8" w:rsidRPr="003269B4" w:rsidRDefault="004001D8">
      <w:pPr>
        <w:pStyle w:val="StandardVor0pt"/>
        <w:tabs>
          <w:tab w:val="left" w:pos="5103"/>
        </w:tabs>
        <w:rPr>
          <w:noProof w:val="0"/>
        </w:rPr>
      </w:pPr>
    </w:p>
    <w:p w:rsidR="004001D8" w:rsidRPr="003269B4" w:rsidRDefault="004001D8">
      <w:pPr>
        <w:pStyle w:val="StandardVor0pt"/>
        <w:tabs>
          <w:tab w:val="left" w:pos="5103"/>
        </w:tabs>
        <w:rPr>
          <w:noProof w:val="0"/>
        </w:rPr>
      </w:pPr>
    </w:p>
    <w:p w:rsidR="004001D8" w:rsidRPr="003269B4" w:rsidRDefault="004001D8">
      <w:pPr>
        <w:pStyle w:val="StandardVor0pt"/>
        <w:tabs>
          <w:tab w:val="left" w:pos="2835"/>
          <w:tab w:val="left" w:pos="5103"/>
        </w:tabs>
        <w:rPr>
          <w:noProof w:val="0"/>
        </w:rPr>
      </w:pPr>
      <w:r w:rsidRPr="003269B4">
        <w:rPr>
          <w:bCs/>
          <w:noProof w:val="0"/>
        </w:rPr>
        <w:instrText>Beilage</w:instrText>
      </w:r>
      <w:r w:rsidRPr="003269B4">
        <w:rPr>
          <w:noProof w:val="0"/>
        </w:rPr>
        <w:fldChar w:fldCharType="end"/>
      </w:r>
      <w:r w:rsidRPr="003269B4">
        <w:rPr>
          <w:noProof w:val="0"/>
        </w:rPr>
        <w:instrText xml:space="preserve">" "" \* MERGEFORMAT </w:instrText>
      </w:r>
      <w:r w:rsidRPr="003269B4">
        <w:rPr>
          <w:noProof w:val="0"/>
        </w:rPr>
        <w:fldChar w:fldCharType="end"/>
      </w:r>
    </w:p>
    <w:sectPr w:rsidR="004001D8" w:rsidRPr="003269B4" w:rsidSect="003269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624" w:right="794" w:bottom="624" w:left="2041" w:header="284" w:footer="340" w:gutter="0"/>
      <w:paperSrc w:first="2" w:other="2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9B4" w:rsidRDefault="001809B4">
      <w:r>
        <w:separator/>
      </w:r>
    </w:p>
  </w:endnote>
  <w:endnote w:type="continuationSeparator" w:id="0">
    <w:p w:rsidR="001809B4" w:rsidRDefault="0018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9B4" w:rsidRDefault="003269B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D8" w:rsidRPr="003269B4" w:rsidRDefault="004001D8">
    <w:pPr>
      <w:pStyle w:val="Fuzeile"/>
      <w:tabs>
        <w:tab w:val="clear" w:pos="4536"/>
      </w:tabs>
      <w:spacing w:before="0" w:after="0"/>
      <w:rPr>
        <w:szCs w:val="12"/>
      </w:rPr>
    </w:pPr>
    <w:r w:rsidRPr="003269B4">
      <w:rPr>
        <w:szCs w:val="12"/>
      </w:rPr>
      <w:fldChar w:fldCharType="begin"/>
    </w:r>
    <w:r w:rsidRPr="003269B4">
      <w:rPr>
        <w:szCs w:val="12"/>
      </w:rPr>
      <w:instrText xml:space="preserve"> DOCPROPERTY  Country1  \* MERGEFORMAT </w:instrText>
    </w:r>
    <w:r w:rsidRPr="003269B4">
      <w:rPr>
        <w:szCs w:val="12"/>
      </w:rPr>
      <w:fldChar w:fldCharType="end"/>
    </w:r>
  </w:p>
  <w:p w:rsidR="004001D8" w:rsidRPr="003269B4" w:rsidRDefault="004001D8">
    <w:pPr>
      <w:pStyle w:val="Fuzeile"/>
      <w:tabs>
        <w:tab w:val="clear" w:pos="4536"/>
      </w:tabs>
      <w:spacing w:before="0" w:after="0"/>
      <w:rPr>
        <w:szCs w:val="12"/>
      </w:rPr>
    </w:pPr>
    <w:r w:rsidRPr="003269B4">
      <w:rPr>
        <w:szCs w:val="12"/>
      </w:rPr>
      <w:fldChar w:fldCharType="begin"/>
    </w:r>
    <w:r w:rsidRPr="003269B4">
      <w:rPr>
        <w:szCs w:val="12"/>
      </w:rPr>
      <w:instrText xml:space="preserve"> DOCPROPERTY  Country2  \* MERGEFORMAT </w:instrText>
    </w:r>
    <w:r w:rsidRPr="003269B4">
      <w:rPr>
        <w:szCs w:val="12"/>
      </w:rPr>
      <w:fldChar w:fldCharType="end"/>
    </w:r>
    <w:r w:rsidRPr="003269B4">
      <w:rPr>
        <w:szCs w:val="12"/>
      </w:rPr>
      <w:tab/>
    </w:r>
    <w:r w:rsidRPr="003269B4">
      <w:rPr>
        <w:szCs w:val="12"/>
      </w:rPr>
      <w:fldChar w:fldCharType="begin"/>
    </w:r>
    <w:r w:rsidRPr="003269B4">
      <w:rPr>
        <w:szCs w:val="12"/>
      </w:rPr>
      <w:instrText xml:space="preserve"> DOCPROPERTY  VorgabeSeite  \* MERGEFORMAT </w:instrText>
    </w:r>
    <w:r w:rsidRPr="003269B4">
      <w:rPr>
        <w:szCs w:val="12"/>
      </w:rPr>
      <w:fldChar w:fldCharType="separate"/>
    </w:r>
    <w:r w:rsidR="003269B4" w:rsidRPr="003269B4">
      <w:rPr>
        <w:bCs/>
        <w:szCs w:val="12"/>
      </w:rPr>
      <w:t>Seite</w:t>
    </w:r>
    <w:r w:rsidRPr="003269B4">
      <w:rPr>
        <w:szCs w:val="12"/>
      </w:rPr>
      <w:fldChar w:fldCharType="end"/>
    </w:r>
    <w:r w:rsidRPr="003269B4">
      <w:rPr>
        <w:szCs w:val="12"/>
      </w:rPr>
      <w:t xml:space="preserve"> </w:t>
    </w:r>
    <w:r w:rsidRPr="003269B4">
      <w:rPr>
        <w:szCs w:val="12"/>
      </w:rPr>
      <w:fldChar w:fldCharType="begin"/>
    </w:r>
    <w:r w:rsidRPr="003269B4">
      <w:rPr>
        <w:szCs w:val="12"/>
      </w:rPr>
      <w:instrText xml:space="preserve"> PAGE   \* MERGEFORMAT </w:instrText>
    </w:r>
    <w:r w:rsidRPr="003269B4">
      <w:rPr>
        <w:szCs w:val="12"/>
      </w:rPr>
      <w:fldChar w:fldCharType="separate"/>
    </w:r>
    <w:r w:rsidR="003269B4">
      <w:rPr>
        <w:noProof/>
        <w:szCs w:val="12"/>
      </w:rPr>
      <w:t>2</w:t>
    </w:r>
    <w:r w:rsidRPr="003269B4">
      <w:rPr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D8" w:rsidRPr="003269B4" w:rsidRDefault="004001D8">
    <w:pPr>
      <w:pStyle w:val="Fuzeile"/>
      <w:spacing w:before="0" w:after="0"/>
      <w:rPr>
        <w:szCs w:val="12"/>
      </w:rPr>
    </w:pPr>
    <w:r w:rsidRPr="003269B4">
      <w:rPr>
        <w:szCs w:val="12"/>
      </w:rPr>
      <w:fldChar w:fldCharType="begin"/>
    </w:r>
    <w:r w:rsidRPr="003269B4">
      <w:rPr>
        <w:szCs w:val="12"/>
      </w:rPr>
      <w:instrText xml:space="preserve"> DOCPROPERTY  Country1  \* MERGEFORMAT </w:instrText>
    </w:r>
    <w:r w:rsidRPr="003269B4">
      <w:rPr>
        <w:szCs w:val="12"/>
      </w:rPr>
      <w:fldChar w:fldCharType="end"/>
    </w:r>
  </w:p>
  <w:p w:rsidR="004001D8" w:rsidRPr="003269B4" w:rsidRDefault="004001D8">
    <w:pPr>
      <w:pStyle w:val="Fuzeile"/>
      <w:spacing w:before="0" w:after="0"/>
      <w:rPr>
        <w:szCs w:val="12"/>
      </w:rPr>
    </w:pPr>
    <w:r w:rsidRPr="003269B4">
      <w:rPr>
        <w:szCs w:val="12"/>
      </w:rPr>
      <w:fldChar w:fldCharType="begin"/>
    </w:r>
    <w:r w:rsidRPr="003269B4">
      <w:rPr>
        <w:szCs w:val="12"/>
      </w:rPr>
      <w:instrText xml:space="preserve"> DOCPROPERTY  Country2  \* MERGEFORMAT </w:instrText>
    </w:r>
    <w:r w:rsidRPr="003269B4">
      <w:rPr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9B4" w:rsidRDefault="001809B4">
      <w:r>
        <w:separator/>
      </w:r>
    </w:p>
  </w:footnote>
  <w:footnote w:type="continuationSeparator" w:id="0">
    <w:p w:rsidR="001809B4" w:rsidRDefault="00180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9B4" w:rsidRDefault="003269B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D8" w:rsidRPr="00A24D48" w:rsidRDefault="004001D8">
    <w:pPr>
      <w:pStyle w:val="Kopfzeile"/>
      <w:spacing w:after="26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9C9" w:rsidRPr="003269B4" w:rsidRDefault="008C29C9">
    <w:pPr>
      <w:pStyle w:val="Kopfzeile"/>
    </w:pPr>
    <w:r w:rsidRPr="003269B4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B62605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EE69D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B00300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7A0F2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61AA00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7EF38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BCF9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40204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A445F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2C14D2"/>
    <w:lvl w:ilvl="0">
      <w:start w:val="1"/>
      <w:numFmt w:val="bullet"/>
      <w:pStyle w:val="Aufzhlungszeichen"/>
      <w:lvlText w:val=""/>
      <w:lvlJc w:val="left"/>
      <w:pPr>
        <w:tabs>
          <w:tab w:val="num" w:pos="357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AE46B36"/>
    <w:multiLevelType w:val="multilevel"/>
    <w:tmpl w:val="3E8251D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17CF0E2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8B508D9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FC052D8"/>
    <w:multiLevelType w:val="multilevel"/>
    <w:tmpl w:val="A15604A6"/>
    <w:numStyleLink w:val="111111"/>
  </w:abstractNum>
  <w:abstractNum w:abstractNumId="14">
    <w:nsid w:val="250723CF"/>
    <w:multiLevelType w:val="hybridMultilevel"/>
    <w:tmpl w:val="13425274"/>
    <w:lvl w:ilvl="0" w:tplc="C1848412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811114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D80A4D"/>
    <w:multiLevelType w:val="multilevel"/>
    <w:tmpl w:val="A15604A6"/>
    <w:styleLink w:val="1111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64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9B02C97"/>
    <w:multiLevelType w:val="multilevel"/>
    <w:tmpl w:val="DD52545A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C5B59CC"/>
    <w:multiLevelType w:val="multilevel"/>
    <w:tmpl w:val="A15604A6"/>
    <w:numStyleLink w:val="111111"/>
  </w:abstractNum>
  <w:abstractNum w:abstractNumId="19">
    <w:nsid w:val="73B54331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6"/>
  </w:num>
  <w:num w:numId="13">
    <w:abstractNumId w:val="12"/>
  </w:num>
  <w:num w:numId="14">
    <w:abstractNumId w:val="10"/>
  </w:num>
  <w:num w:numId="15">
    <w:abstractNumId w:val="9"/>
  </w:num>
  <w:num w:numId="16">
    <w:abstractNumId w:val="14"/>
  </w:num>
  <w:num w:numId="17">
    <w:abstractNumId w:val="17"/>
  </w:num>
  <w:num w:numId="18">
    <w:abstractNumId w:val="17"/>
  </w:num>
  <w:num w:numId="19">
    <w:abstractNumId w:val="17"/>
  </w:num>
  <w:num w:numId="20">
    <w:abstractNumId w:val="15"/>
  </w:num>
  <w:num w:numId="21">
    <w:abstractNumId w:val="14"/>
  </w:num>
  <w:num w:numId="22">
    <w:abstractNumId w:val="19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CH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stylePaneFormatFilter w:val="0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revisionView w:markup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LUSLinkSource" w:val="C:\Programme\cobra\PLUS9\SYSTEM\Ap_symb.doc"/>
    <w:docVar w:name="cbDoc" w:val=" 1"/>
    <w:docVar w:name="cbGoto" w:val=" 2"/>
    <w:docVar w:name="cbIns" w:val=" 2"/>
    <w:docVar w:name="dlbSymBar" w:val="Adress PLUS"/>
    <w:docVar w:name="LNFlag" w:val="1"/>
    <w:docVar w:name="MSWordDocID" w:val="9D894D8A6E95BEFCC1257FCE002D414D - 10.06.2016 10:15:08"/>
    <w:docVar w:name="tbSymPos" w:val=" 2"/>
  </w:docVars>
  <w:rsids>
    <w:rsidRoot w:val="008C29C9"/>
    <w:rsid w:val="000E6ADE"/>
    <w:rsid w:val="00163A85"/>
    <w:rsid w:val="001809B4"/>
    <w:rsid w:val="00182D3B"/>
    <w:rsid w:val="001D06B2"/>
    <w:rsid w:val="0024079D"/>
    <w:rsid w:val="00285A8C"/>
    <w:rsid w:val="003269B4"/>
    <w:rsid w:val="003C1A99"/>
    <w:rsid w:val="004001D8"/>
    <w:rsid w:val="00421D2F"/>
    <w:rsid w:val="004B7737"/>
    <w:rsid w:val="004D2C88"/>
    <w:rsid w:val="005B337A"/>
    <w:rsid w:val="00614C0F"/>
    <w:rsid w:val="00661939"/>
    <w:rsid w:val="00757CCF"/>
    <w:rsid w:val="007E346B"/>
    <w:rsid w:val="007F1F6F"/>
    <w:rsid w:val="008C29C9"/>
    <w:rsid w:val="008D722A"/>
    <w:rsid w:val="009446BE"/>
    <w:rsid w:val="00950F7B"/>
    <w:rsid w:val="00973BB9"/>
    <w:rsid w:val="009B0E9D"/>
    <w:rsid w:val="009F0E40"/>
    <w:rsid w:val="00A16EEC"/>
    <w:rsid w:val="00A41D2E"/>
    <w:rsid w:val="00AA727C"/>
    <w:rsid w:val="00AB2005"/>
    <w:rsid w:val="00B343F9"/>
    <w:rsid w:val="00B545C5"/>
    <w:rsid w:val="00BD6D01"/>
    <w:rsid w:val="00BE2080"/>
    <w:rsid w:val="00C25F77"/>
    <w:rsid w:val="00C34100"/>
    <w:rsid w:val="00CF65E5"/>
    <w:rsid w:val="00D85936"/>
    <w:rsid w:val="00D92383"/>
    <w:rsid w:val="00DF6F12"/>
    <w:rsid w:val="00E27374"/>
    <w:rsid w:val="00ED7004"/>
    <w:rsid w:val="00F8045C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60" w:after="60"/>
    </w:pPr>
    <w:rPr>
      <w:rFonts w:ascii="Arial" w:hAnsi="Arial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9"/>
      </w:numPr>
      <w:spacing w:before="0" w:after="480"/>
      <w:ind w:left="360" w:hanging="360"/>
      <w:outlineLvl w:val="0"/>
    </w:pPr>
    <w:rPr>
      <w:rFonts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9"/>
      </w:numPr>
      <w:tabs>
        <w:tab w:val="clear" w:pos="0"/>
        <w:tab w:val="num" w:pos="720"/>
      </w:tabs>
      <w:spacing w:after="180"/>
      <w:ind w:left="720" w:hanging="3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9"/>
      </w:numPr>
      <w:tabs>
        <w:tab w:val="clear" w:pos="0"/>
        <w:tab w:val="num" w:pos="1080"/>
      </w:tabs>
      <w:ind w:left="1080" w:hanging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p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820"/>
        <w:tab w:val="right" w:pos="9639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12"/>
    </w:rPr>
  </w:style>
  <w:style w:type="character" w:styleId="Seitenzahl">
    <w:name w:val="page number"/>
    <w:basedOn w:val="Absatz-Standardschriftart"/>
    <w:semiHidden/>
  </w:style>
  <w:style w:type="paragraph" w:customStyle="1" w:styleId="Absender">
    <w:name w:val="Absender"/>
    <w:basedOn w:val="Standard"/>
    <w:semiHidden/>
    <w:pPr>
      <w:spacing w:line="206" w:lineRule="exact"/>
      <w:ind w:left="5103"/>
    </w:pPr>
    <w:rPr>
      <w:noProof/>
      <w:sz w:val="18"/>
    </w:rPr>
  </w:style>
  <w:style w:type="table" w:styleId="Tabellenraster">
    <w:name w:val="Table Grid"/>
    <w:basedOn w:val="NormaleTabelle"/>
    <w:pPr>
      <w:spacing w:before="60" w:after="60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styleId="Titel">
    <w:name w:val="Title"/>
    <w:basedOn w:val="Standard"/>
    <w:next w:val="Standard"/>
    <w:qFormat/>
    <w:pPr>
      <w:outlineLvl w:val="0"/>
    </w:pPr>
    <w:rPr>
      <w:rFonts w:cs="Arial"/>
      <w:b/>
      <w:bCs/>
    </w:rPr>
  </w:style>
  <w:style w:type="paragraph" w:customStyle="1" w:styleId="FormatvorlageStandard">
    <w:name w:val="Formatvorlage Standard +"/>
    <w:basedOn w:val="Standard"/>
    <w:next w:val="Standard"/>
    <w:semiHidden/>
  </w:style>
  <w:style w:type="numbering" w:styleId="111111">
    <w:name w:val="Outline List 2"/>
    <w:basedOn w:val="KeineListe"/>
    <w:pPr>
      <w:numPr>
        <w:numId w:val="12"/>
      </w:numPr>
    </w:pPr>
  </w:style>
  <w:style w:type="numbering" w:styleId="1ai">
    <w:name w:val="Outline List 1"/>
    <w:basedOn w:val="KeineListe"/>
    <w:semiHidden/>
    <w:pPr>
      <w:numPr>
        <w:numId w:val="13"/>
      </w:numPr>
    </w:pPr>
  </w:style>
  <w:style w:type="paragraph" w:styleId="Aufzhlungszeichen">
    <w:name w:val="List Bullet"/>
    <w:basedOn w:val="Standard"/>
    <w:pPr>
      <w:numPr>
        <w:numId w:val="15"/>
      </w:numPr>
      <w:tabs>
        <w:tab w:val="clear" w:pos="357"/>
        <w:tab w:val="num" w:pos="0"/>
      </w:tabs>
    </w:pPr>
  </w:style>
  <w:style w:type="paragraph" w:styleId="Aufzhlungszeichen2">
    <w:name w:val="List Bullet 2"/>
    <w:basedOn w:val="Standard"/>
    <w:pPr>
      <w:numPr>
        <w:numId w:val="2"/>
      </w:numPr>
      <w:spacing w:before="0" w:after="0"/>
      <w:ind w:left="714" w:hanging="357"/>
    </w:pPr>
  </w:style>
  <w:style w:type="paragraph" w:customStyle="1" w:styleId="StandardVor0pt">
    <w:name w:val="Standard + Vor:  0 pt"/>
    <w:aliases w:val="Nach:  0 pt"/>
    <w:basedOn w:val="Standard"/>
    <w:semiHidden/>
    <w:pPr>
      <w:spacing w:before="0" w:after="0"/>
    </w:pPr>
    <w:rPr>
      <w:noProof/>
    </w:rPr>
  </w:style>
  <w:style w:type="paragraph" w:styleId="Anrede">
    <w:name w:val="Salutation"/>
    <w:basedOn w:val="Standard"/>
    <w:next w:val="Standard"/>
    <w:semiHidden/>
  </w:style>
  <w:style w:type="numbering" w:styleId="ArtikelAbschnitt">
    <w:name w:val="Outline List 3"/>
    <w:basedOn w:val="KeineListe"/>
    <w:semiHidden/>
    <w:pPr>
      <w:numPr>
        <w:numId w:val="2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character" w:styleId="Fett">
    <w:name w:val="Strong"/>
    <w:basedOn w:val="Absatz-Standardschriftart"/>
    <w:qFormat/>
    <w:rPr>
      <w:b/>
      <w:bCs/>
    </w:rPr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character" w:styleId="Hervorhebung">
    <w:name w:val="Emphasis"/>
    <w:basedOn w:val="Absatz-Standardschriftart"/>
    <w:qFormat/>
    <w:rPr>
      <w:i/>
      <w:iCs/>
    </w:rPr>
  </w:style>
  <w:style w:type="paragraph" w:styleId="HTMLAdresse">
    <w:name w:val="HTML Address"/>
    <w:basedOn w:val="Standard"/>
    <w:semiHidden/>
    <w:rPr>
      <w:i/>
      <w:iCs/>
    </w:rPr>
  </w:style>
  <w:style w:type="character" w:styleId="HTMLAkronym">
    <w:name w:val="HTML Acronym"/>
    <w:basedOn w:val="Absatz-Standardschriftart"/>
    <w:semiHidden/>
  </w:style>
  <w:style w:type="character" w:styleId="HTMLBeispiel">
    <w:name w:val="HTML Sample"/>
    <w:basedOn w:val="Absatz-Standardschriftart"/>
    <w:semiHidden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Pr>
      <w:i/>
      <w:iCs/>
    </w:rPr>
  </w:style>
  <w:style w:type="character" w:styleId="HTMLSchreibmaschine">
    <w:name w:val="HTML Typewriter"/>
    <w:basedOn w:val="Absatz-Standardschriftart"/>
    <w:semiHidden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Pr>
      <w:i/>
      <w:iCs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urText">
    <w:name w:val="Plain Text"/>
    <w:basedOn w:val="Standard"/>
    <w:semiHidden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09"/>
    </w:pPr>
  </w:style>
  <w:style w:type="table" w:styleId="Tabelle3D-Effekt1">
    <w:name w:val="Table 3D effects 1"/>
    <w:basedOn w:val="NormaleTabelle"/>
    <w:semiHidden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bsenderadresse">
    <w:name w:val="envelope return"/>
    <w:basedOn w:val="Standard"/>
    <w:semiHidden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jc w:val="center"/>
      <w:outlineLvl w:val="1"/>
    </w:pPr>
    <w:rPr>
      <w:rFonts w:cs="Arial"/>
      <w:sz w:val="24"/>
      <w:szCs w:val="24"/>
    </w:rPr>
  </w:style>
  <w:style w:type="character" w:styleId="Zeilennummer">
    <w:name w:val="line number"/>
    <w:basedOn w:val="Absatz-Standardschriftart"/>
    <w:semiHidden/>
  </w:style>
  <w:style w:type="paragraph" w:styleId="Abbildungsverzeichnis">
    <w:name w:val="table of figures"/>
    <w:basedOn w:val="Standard"/>
    <w:next w:val="Standard"/>
    <w:semiHidden/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ntext">
    <w:name w:val="endnote text"/>
    <w:basedOn w:val="Standard"/>
    <w:semiHidden/>
    <w:rPr>
      <w:sz w:val="20"/>
      <w:szCs w:val="20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cs="Arial"/>
      <w:b/>
      <w:bCs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cs="Arial"/>
      <w:b/>
      <w:bCs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60" w:after="60"/>
    </w:pPr>
    <w:rPr>
      <w:rFonts w:ascii="Arial" w:hAnsi="Arial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9"/>
      </w:numPr>
      <w:spacing w:before="0" w:after="480"/>
      <w:ind w:left="360" w:hanging="360"/>
      <w:outlineLvl w:val="0"/>
    </w:pPr>
    <w:rPr>
      <w:rFonts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9"/>
      </w:numPr>
      <w:tabs>
        <w:tab w:val="clear" w:pos="0"/>
        <w:tab w:val="num" w:pos="720"/>
      </w:tabs>
      <w:spacing w:after="180"/>
      <w:ind w:left="720" w:hanging="3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9"/>
      </w:numPr>
      <w:tabs>
        <w:tab w:val="clear" w:pos="0"/>
        <w:tab w:val="num" w:pos="1080"/>
      </w:tabs>
      <w:ind w:left="1080" w:hanging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p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820"/>
        <w:tab w:val="right" w:pos="9639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12"/>
    </w:rPr>
  </w:style>
  <w:style w:type="character" w:styleId="Seitenzahl">
    <w:name w:val="page number"/>
    <w:basedOn w:val="Absatz-Standardschriftart"/>
    <w:semiHidden/>
  </w:style>
  <w:style w:type="paragraph" w:customStyle="1" w:styleId="Absender">
    <w:name w:val="Absender"/>
    <w:basedOn w:val="Standard"/>
    <w:semiHidden/>
    <w:pPr>
      <w:spacing w:line="206" w:lineRule="exact"/>
      <w:ind w:left="5103"/>
    </w:pPr>
    <w:rPr>
      <w:noProof/>
      <w:sz w:val="18"/>
    </w:rPr>
  </w:style>
  <w:style w:type="table" w:styleId="Tabellenraster">
    <w:name w:val="Table Grid"/>
    <w:basedOn w:val="NormaleTabelle"/>
    <w:pPr>
      <w:spacing w:before="60" w:after="60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styleId="Titel">
    <w:name w:val="Title"/>
    <w:basedOn w:val="Standard"/>
    <w:next w:val="Standard"/>
    <w:qFormat/>
    <w:pPr>
      <w:outlineLvl w:val="0"/>
    </w:pPr>
    <w:rPr>
      <w:rFonts w:cs="Arial"/>
      <w:b/>
      <w:bCs/>
    </w:rPr>
  </w:style>
  <w:style w:type="paragraph" w:customStyle="1" w:styleId="FormatvorlageStandard">
    <w:name w:val="Formatvorlage Standard +"/>
    <w:basedOn w:val="Standard"/>
    <w:next w:val="Standard"/>
    <w:semiHidden/>
  </w:style>
  <w:style w:type="numbering" w:styleId="111111">
    <w:name w:val="Outline List 2"/>
    <w:basedOn w:val="KeineListe"/>
    <w:pPr>
      <w:numPr>
        <w:numId w:val="12"/>
      </w:numPr>
    </w:pPr>
  </w:style>
  <w:style w:type="numbering" w:styleId="1ai">
    <w:name w:val="Outline List 1"/>
    <w:basedOn w:val="KeineListe"/>
    <w:semiHidden/>
    <w:pPr>
      <w:numPr>
        <w:numId w:val="13"/>
      </w:numPr>
    </w:pPr>
  </w:style>
  <w:style w:type="paragraph" w:styleId="Aufzhlungszeichen">
    <w:name w:val="List Bullet"/>
    <w:basedOn w:val="Standard"/>
    <w:pPr>
      <w:numPr>
        <w:numId w:val="15"/>
      </w:numPr>
      <w:tabs>
        <w:tab w:val="clear" w:pos="357"/>
        <w:tab w:val="num" w:pos="0"/>
      </w:tabs>
    </w:pPr>
  </w:style>
  <w:style w:type="paragraph" w:styleId="Aufzhlungszeichen2">
    <w:name w:val="List Bullet 2"/>
    <w:basedOn w:val="Standard"/>
    <w:pPr>
      <w:numPr>
        <w:numId w:val="2"/>
      </w:numPr>
      <w:spacing w:before="0" w:after="0"/>
      <w:ind w:left="714" w:hanging="357"/>
    </w:pPr>
  </w:style>
  <w:style w:type="paragraph" w:customStyle="1" w:styleId="StandardVor0pt">
    <w:name w:val="Standard + Vor:  0 pt"/>
    <w:aliases w:val="Nach:  0 pt"/>
    <w:basedOn w:val="Standard"/>
    <w:semiHidden/>
    <w:pPr>
      <w:spacing w:before="0" w:after="0"/>
    </w:pPr>
    <w:rPr>
      <w:noProof/>
    </w:rPr>
  </w:style>
  <w:style w:type="paragraph" w:styleId="Anrede">
    <w:name w:val="Salutation"/>
    <w:basedOn w:val="Standard"/>
    <w:next w:val="Standard"/>
    <w:semiHidden/>
  </w:style>
  <w:style w:type="numbering" w:styleId="ArtikelAbschnitt">
    <w:name w:val="Outline List 3"/>
    <w:basedOn w:val="KeineListe"/>
    <w:semiHidden/>
    <w:pPr>
      <w:numPr>
        <w:numId w:val="2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character" w:styleId="Fett">
    <w:name w:val="Strong"/>
    <w:basedOn w:val="Absatz-Standardschriftart"/>
    <w:qFormat/>
    <w:rPr>
      <w:b/>
      <w:bCs/>
    </w:rPr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character" w:styleId="Hervorhebung">
    <w:name w:val="Emphasis"/>
    <w:basedOn w:val="Absatz-Standardschriftart"/>
    <w:qFormat/>
    <w:rPr>
      <w:i/>
      <w:iCs/>
    </w:rPr>
  </w:style>
  <w:style w:type="paragraph" w:styleId="HTMLAdresse">
    <w:name w:val="HTML Address"/>
    <w:basedOn w:val="Standard"/>
    <w:semiHidden/>
    <w:rPr>
      <w:i/>
      <w:iCs/>
    </w:rPr>
  </w:style>
  <w:style w:type="character" w:styleId="HTMLAkronym">
    <w:name w:val="HTML Acronym"/>
    <w:basedOn w:val="Absatz-Standardschriftart"/>
    <w:semiHidden/>
  </w:style>
  <w:style w:type="character" w:styleId="HTMLBeispiel">
    <w:name w:val="HTML Sample"/>
    <w:basedOn w:val="Absatz-Standardschriftart"/>
    <w:semiHidden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Pr>
      <w:i/>
      <w:iCs/>
    </w:rPr>
  </w:style>
  <w:style w:type="character" w:styleId="HTMLSchreibmaschine">
    <w:name w:val="HTML Typewriter"/>
    <w:basedOn w:val="Absatz-Standardschriftart"/>
    <w:semiHidden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Pr>
      <w:i/>
      <w:iCs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urText">
    <w:name w:val="Plain Text"/>
    <w:basedOn w:val="Standard"/>
    <w:semiHidden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09"/>
    </w:pPr>
  </w:style>
  <w:style w:type="table" w:styleId="Tabelle3D-Effekt1">
    <w:name w:val="Table 3D effects 1"/>
    <w:basedOn w:val="NormaleTabelle"/>
    <w:semiHidden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bsenderadresse">
    <w:name w:val="envelope return"/>
    <w:basedOn w:val="Standard"/>
    <w:semiHidden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jc w:val="center"/>
      <w:outlineLvl w:val="1"/>
    </w:pPr>
    <w:rPr>
      <w:rFonts w:cs="Arial"/>
      <w:sz w:val="24"/>
      <w:szCs w:val="24"/>
    </w:rPr>
  </w:style>
  <w:style w:type="character" w:styleId="Zeilennummer">
    <w:name w:val="line number"/>
    <w:basedOn w:val="Absatz-Standardschriftart"/>
    <w:semiHidden/>
  </w:style>
  <w:style w:type="paragraph" w:styleId="Abbildungsverzeichnis">
    <w:name w:val="table of figures"/>
    <w:basedOn w:val="Standard"/>
    <w:next w:val="Standard"/>
    <w:semiHidden/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ntext">
    <w:name w:val="endnote text"/>
    <w:basedOn w:val="Standard"/>
    <w:semiHidden/>
    <w:rPr>
      <w:sz w:val="20"/>
      <w:szCs w:val="20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cs="Arial"/>
      <w:b/>
      <w:bCs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cs="Arial"/>
      <w:b/>
      <w:bCs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New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1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microsoft.com/office/2006/relationships/keyMapCustomizations" Target="customization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vbaProject" Target="vbaProject.bin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vbaProject.bin.rels><?xml version="1.0" encoding="UTF-8" standalone="yes"?>
<Relationships xmlns="http://schemas.openxmlformats.org/package/2006/relationships"><Relationship Id="rId2" Type="http://schemas.microsoft.com/office/2006/relationships/wordVbaData" Target="vbaData.xml"/><Relationship Id="rId1" Type="http://schemas.microsoft.com/office/2006/relationships/vbaProjectSignature" Target="vbaProjectSignature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1371E-78D4-488C-B944-F0E53A0F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52515569.doc</Template>
  <TotalTime>0</TotalTime>
  <Pages>2</Pages>
  <Words>635</Words>
  <Characters>4168</Characters>
  <Application>Microsoft Office Word</Application>
  <DocSecurity>0</DocSecurity>
  <Lines>277</Lines>
  <Paragraphs>160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Dokument</vt:lpstr>
    </vt:vector>
  </TitlesOfParts>
  <Company>Locher Bewehrungen AG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>Angebot 6.23 (S) EFH Heiniger Fliederstrasse Engelburg</dc:subject>
  <dc:creator>Silvio Putzi</dc:creator>
  <cp:lastModifiedBy>Silvio Putzi</cp:lastModifiedBy>
  <cp:revision>8</cp:revision>
  <cp:lastPrinted>2016-06-10T08:16:00Z</cp:lastPrinted>
  <dcterms:created xsi:type="dcterms:W3CDTF">2013-10-30T07:58:00Z</dcterms:created>
  <dcterms:modified xsi:type="dcterms:W3CDTF">2016-06-10T08:16:00Z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prache">
    <vt:lpwstr>CH</vt:lpwstr>
  </property>
  <property fmtid="{D5CDD505-2E9C-101B-9397-08002B2CF9AE}" pid="3" name="StandartUser">
    <vt:lpwstr>psil</vt:lpwstr>
  </property>
  <property fmtid="{D5CDD505-2E9C-101B-9397-08002B2CF9AE}" pid="4" name="Datum">
    <vt:lpwstr>10.06.2016 10:14:17</vt:lpwstr>
  </property>
  <property fmtid="{D5CDD505-2E9C-101B-9397-08002B2CF9AE}" pid="5" name="PostalLinks">
    <vt:lpwstr/>
  </property>
  <property fmtid="{D5CDD505-2E9C-101B-9397-08002B2CF9AE}" pid="6" name="PostalRechts">
    <vt:lpwstr/>
  </property>
  <property fmtid="{D5CDD505-2E9C-101B-9397-08002B2CF9AE}" pid="7" name="AdresseLinks">
    <vt:lpwstr>Hagmann AG, Bauunternehmung_x000d_
Frau Isabelle Thürlemann_x000d_
Herbergstrasse 9_x000d_
9524 Zuzwil SG</vt:lpwstr>
  </property>
  <property fmtid="{D5CDD505-2E9C-101B-9397-08002B2CF9AE}" pid="8" name="AdresseRechts">
    <vt:lpwstr/>
  </property>
  <property fmtid="{D5CDD505-2E9C-101B-9397-08002B2CF9AE}" pid="9" name="Betreff">
    <vt:lpwstr>Angebot 6.23 (S) EFH Heiniger Fliederstrasse Engelburg</vt:lpwstr>
  </property>
  <property fmtid="{D5CDD505-2E9C-101B-9397-08002B2CF9AE}" pid="10" name="Anrede">
    <vt:lpwstr>Sehr geehrte Frau Thürlemann</vt:lpwstr>
  </property>
  <property fmtid="{D5CDD505-2E9C-101B-9397-08002B2CF9AE}" pid="11" name="Lieferadresse">
    <vt:lpwstr/>
  </property>
  <property fmtid="{D5CDD505-2E9C-101B-9397-08002B2CF9AE}" pid="12" name="Beilage">
    <vt:lpwstr/>
  </property>
  <property fmtid="{D5CDD505-2E9C-101B-9397-08002B2CF9AE}" pid="13" name="VorgabeGrüsse">
    <vt:lpwstr>Freundliche Grüsse</vt:lpwstr>
  </property>
  <property fmtid="{D5CDD505-2E9C-101B-9397-08002B2CF9AE}" pid="14" name="VorgabeLieferadresse">
    <vt:lpwstr>Lieferadresse</vt:lpwstr>
  </property>
  <property fmtid="{D5CDD505-2E9C-101B-9397-08002B2CF9AE}" pid="15" name="VorgabeBeilage">
    <vt:lpwstr>Beilage</vt:lpwstr>
  </property>
  <property fmtid="{D5CDD505-2E9C-101B-9397-08002B2CF9AE}" pid="16" name="FullName">
    <vt:lpwstr>Silvan Wüthrich</vt:lpwstr>
  </property>
  <property fmtid="{D5CDD505-2E9C-101B-9397-08002B2CF9AE}" pid="17" name="KurzZeichen">
    <vt:lpwstr>psil</vt:lpwstr>
  </property>
  <property fmtid="{D5CDD505-2E9C-101B-9397-08002B2CF9AE}" pid="18" name="Funktion">
    <vt:lpwstr>Bereichsleiter Bewehrung</vt:lpwstr>
  </property>
  <property fmtid="{D5CDD505-2E9C-101B-9397-08002B2CF9AE}" pid="19" name="EMail">
    <vt:lpwstr>silvan.wuethrich@l-bw.ch</vt:lpwstr>
  </property>
  <property fmtid="{D5CDD505-2E9C-101B-9397-08002B2CF9AE}" pid="20" name="Fax">
    <vt:lpwstr>0848 800 548</vt:lpwstr>
  </property>
  <property fmtid="{D5CDD505-2E9C-101B-9397-08002B2CF9AE}" pid="21" name="Direkt">
    <vt:lpwstr>T +41 71 314 64 19</vt:lpwstr>
  </property>
  <property fmtid="{D5CDD505-2E9C-101B-9397-08002B2CF9AE}" pid="22" name="UserFeld1">
    <vt:lpwstr/>
  </property>
  <property fmtid="{D5CDD505-2E9C-101B-9397-08002B2CF9AE}" pid="23" name="UserFeld2">
    <vt:lpwstr/>
  </property>
  <property fmtid="{D5CDD505-2E9C-101B-9397-08002B2CF9AE}" pid="24" name="UserFeld3">
    <vt:lpwstr/>
  </property>
  <property fmtid="{D5CDD505-2E9C-101B-9397-08002B2CF9AE}" pid="25" name="UserFeld4">
    <vt:lpwstr/>
  </property>
  <property fmtid="{D5CDD505-2E9C-101B-9397-08002B2CF9AE}" pid="26" name="UserFeld5">
    <vt:lpwstr/>
  </property>
  <property fmtid="{D5CDD505-2E9C-101B-9397-08002B2CF9AE}" pid="27" name="Firma">
    <vt:lpwstr>Locher Bewehrungen AG, Bewehrung</vt:lpwstr>
  </property>
  <property fmtid="{D5CDD505-2E9C-101B-9397-08002B2CF9AE}" pid="28" name="Bereich">
    <vt:lpwstr/>
  </property>
  <property fmtid="{D5CDD505-2E9C-101B-9397-08002B2CF9AE}" pid="29" name="Zusatz">
    <vt:lpwstr>St. Gallen</vt:lpwstr>
  </property>
  <property fmtid="{D5CDD505-2E9C-101B-9397-08002B2CF9AE}" pid="30" name="Adresse">
    <vt:lpwstr>Kunklerstrasse 12</vt:lpwstr>
  </property>
  <property fmtid="{D5CDD505-2E9C-101B-9397-08002B2CF9AE}" pid="31" name="LandPLZ">
    <vt:lpwstr>CH-9015</vt:lpwstr>
  </property>
  <property fmtid="{D5CDD505-2E9C-101B-9397-08002B2CF9AE}" pid="32" name="Ort">
    <vt:lpwstr>St. Gallen</vt:lpwstr>
  </property>
  <property fmtid="{D5CDD505-2E9C-101B-9397-08002B2CF9AE}" pid="33" name="WWW">
    <vt:lpwstr>www.locherbewehrungen.ch</vt:lpwstr>
  </property>
  <property fmtid="{D5CDD505-2E9C-101B-9397-08002B2CF9AE}" pid="34" name="Telefon">
    <vt:lpwstr/>
  </property>
  <property fmtid="{D5CDD505-2E9C-101B-9397-08002B2CF9AE}" pid="35" name="CompanyFeld1">
    <vt:lpwstr/>
  </property>
  <property fmtid="{D5CDD505-2E9C-101B-9397-08002B2CF9AE}" pid="36" name="CompanyFeld2">
    <vt:lpwstr/>
  </property>
  <property fmtid="{D5CDD505-2E9C-101B-9397-08002B2CF9AE}" pid="37" name="CompanyFeld3">
    <vt:lpwstr/>
  </property>
  <property fmtid="{D5CDD505-2E9C-101B-9397-08002B2CF9AE}" pid="38" name="CompanyFeld4">
    <vt:lpwstr/>
  </property>
  <property fmtid="{D5CDD505-2E9C-101B-9397-08002B2CF9AE}" pid="39" name="CompanyFeld5">
    <vt:lpwstr/>
  </property>
  <property fmtid="{D5CDD505-2E9C-101B-9397-08002B2CF9AE}" pid="40" name="VorgabeSeite">
    <vt:lpwstr>Seite</vt:lpwstr>
  </property>
  <property fmtid="{D5CDD505-2E9C-101B-9397-08002B2CF9AE}" pid="41" name="DocFormat">
    <vt:lpwstr>A4</vt:lpwstr>
  </property>
  <property fmtid="{D5CDD505-2E9C-101B-9397-08002B2CF9AE}" pid="42" name="StartMakro">
    <vt:lpwstr>KorrespondenzMaskeLaden</vt:lpwstr>
  </property>
  <property fmtid="{D5CDD505-2E9C-101B-9397-08002B2CF9AE}" pid="43" name="Logo">
    <vt:lpwstr>LOC_color.jpg</vt:lpwstr>
  </property>
  <property fmtid="{D5CDD505-2E9C-101B-9397-08002B2CF9AE}" pid="44" name="Country2">
    <vt:lpwstr/>
  </property>
  <property fmtid="{D5CDD505-2E9C-101B-9397-08002B2CF9AE}" pid="45" name="Country3">
    <vt:lpwstr/>
  </property>
  <property fmtid="{D5CDD505-2E9C-101B-9397-08002B2CF9AE}" pid="46" name="Country4">
    <vt:lpwstr/>
  </property>
  <property fmtid="{D5CDD505-2E9C-101B-9397-08002B2CF9AE}" pid="47" name="Country5">
    <vt:lpwstr/>
  </property>
  <property fmtid="{D5CDD505-2E9C-101B-9397-08002B2CF9AE}" pid="48" name="VorgabeText1">
    <vt:lpwstr>zu Ihren Akten</vt:lpwstr>
  </property>
  <property fmtid="{D5CDD505-2E9C-101B-9397-08002B2CF9AE}" pid="49" name="VorgabeText2">
    <vt:lpwstr>zur Erledigung</vt:lpwstr>
  </property>
  <property fmtid="{D5CDD505-2E9C-101B-9397-08002B2CF9AE}" pid="50" name="VorgabeText3">
    <vt:lpwstr>zur Stellungnahme</vt:lpwstr>
  </property>
  <property fmtid="{D5CDD505-2E9C-101B-9397-08002B2CF9AE}" pid="51" name="VorgabeText4">
    <vt:lpwstr>auf Ihren Wunsch</vt:lpwstr>
  </property>
  <property fmtid="{D5CDD505-2E9C-101B-9397-08002B2CF9AE}" pid="52" name="VorgabeText5">
    <vt:lpwstr>wie besprochen</vt:lpwstr>
  </property>
  <property fmtid="{D5CDD505-2E9C-101B-9397-08002B2CF9AE}" pid="53" name="Country1">
    <vt:lpwstr/>
  </property>
  <property fmtid="{D5CDD505-2E9C-101B-9397-08002B2CF9AE}" pid="54" name="Ersteller">
    <vt:lpwstr>psil</vt:lpwstr>
  </property>
  <property fmtid="{D5CDD505-2E9C-101B-9397-08002B2CF9AE}" pid="55" name="DatumFormat">
    <vt:lpwstr>D. MMMM YYYY</vt:lpwstr>
  </property>
  <property fmtid="{D5CDD505-2E9C-101B-9397-08002B2CF9AE}" pid="56" name="VorgabeText6">
    <vt:lpwstr>bitte anrufen</vt:lpwstr>
  </property>
  <property fmtid="{D5CDD505-2E9C-101B-9397-08002B2CF9AE}" pid="57" name="VorgabeText7">
    <vt:lpwstr>zur Kenntnisnahme</vt:lpwstr>
  </property>
  <property fmtid="{D5CDD505-2E9C-101B-9397-08002B2CF9AE}" pid="58" name="VorgabeText8">
    <vt:lpwstr>Weiterleitung an</vt:lpwstr>
  </property>
  <property fmtid="{D5CDD505-2E9C-101B-9397-08002B2CF9AE}" pid="59" name="VorgabeText9">
    <vt:lpwstr>bitte retour bis</vt:lpwstr>
  </property>
  <property fmtid="{D5CDD505-2E9C-101B-9397-08002B2CF9AE}" pid="60" name="VorgabeText10">
    <vt:lpwstr>zur Unterschrift</vt:lpwstr>
  </property>
  <property fmtid="{D5CDD505-2E9C-101B-9397-08002B2CF9AE}" pid="61" name="VorgabeText11">
    <vt:lpwstr>siehe Beilage</vt:lpwstr>
  </property>
  <property fmtid="{D5CDD505-2E9C-101B-9397-08002B2CF9AE}" pid="62" name="VorgabeText12">
    <vt:lpwstr>mit bestem Dank</vt:lpwstr>
  </property>
  <property fmtid="{D5CDD505-2E9C-101B-9397-08002B2CF9AE}" pid="63" name="VorgabeText13">
    <vt:lpwstr/>
  </property>
  <property fmtid="{D5CDD505-2E9C-101B-9397-08002B2CF9AE}" pid="64" name="VorgabeText14">
    <vt:lpwstr/>
  </property>
  <property fmtid="{D5CDD505-2E9C-101B-9397-08002B2CF9AE}" pid="65" name="VorgabeText15">
    <vt:lpwstr/>
  </property>
  <property fmtid="{D5CDD505-2E9C-101B-9397-08002B2CF9AE}" pid="66" name="PapiersorteFirst">
    <vt:lpwstr>1</vt:lpwstr>
  </property>
  <property fmtid="{D5CDD505-2E9C-101B-9397-08002B2CF9AE}" pid="67" name="PapiersorteOther">
    <vt:lpwstr>1</vt:lpwstr>
  </property>
  <property fmtid="{D5CDD505-2E9C-101B-9397-08002B2CF9AE}" pid="68" name="Verteiler">
    <vt:lpwstr/>
  </property>
  <property fmtid="{D5CDD505-2E9C-101B-9397-08002B2CF9AE}" pid="69" name="FremdDatum">
    <vt:filetime>2016-06-10T08:14:17Z</vt:filetime>
  </property>
  <property fmtid="{D5CDD505-2E9C-101B-9397-08002B2CF9AE}" pid="70" name="DatumFormat9">
    <vt:lpwstr>DD.MM.YYYY</vt:lpwstr>
  </property>
  <property fmtid="{D5CDD505-2E9C-101B-9397-08002B2CF9AE}" pid="71" name="FremdAdresse">
    <vt:lpwstr/>
  </property>
  <property fmtid="{D5CDD505-2E9C-101B-9397-08002B2CF9AE}" pid="72" name="FremdPostal">
    <vt:lpwstr/>
  </property>
  <property fmtid="{D5CDD505-2E9C-101B-9397-08002B2CF9AE}" pid="73" name="FullName2">
    <vt:lpwstr>Silvio Putzi</vt:lpwstr>
  </property>
  <property fmtid="{D5CDD505-2E9C-101B-9397-08002B2CF9AE}" pid="74" name="Funktion2">
    <vt:lpwstr>Verkaufsberater Innendienst</vt:lpwstr>
  </property>
  <property fmtid="{D5CDD505-2E9C-101B-9397-08002B2CF9AE}" pid="75" name="Zusatz2">
    <vt:lpwstr>St. Gallen</vt:lpwstr>
  </property>
  <property fmtid="{D5CDD505-2E9C-101B-9397-08002B2CF9AE}" pid="76" name="Adresse5">
    <vt:lpwstr>Kunklerstrasse 12</vt:lpwstr>
  </property>
  <property fmtid="{D5CDD505-2E9C-101B-9397-08002B2CF9AE}" pid="77" name="Telefon9">
    <vt:lpwstr>0848 800 547</vt:lpwstr>
  </property>
  <property fmtid="{D5CDD505-2E9C-101B-9397-08002B2CF9AE}" pid="78" name="FaxDirekt">
    <vt:lpwstr>F +41 71 314 64 34</vt:lpwstr>
  </property>
  <property fmtid="{D5CDD505-2E9C-101B-9397-08002B2CF9AE}" pid="79" name="LogoEin">
    <vt:lpwstr>0</vt:lpwstr>
  </property>
  <property fmtid="{D5CDD505-2E9C-101B-9397-08002B2CF9AE}" pid="80" name="Autoverarbeitung">
    <vt:lpwstr/>
  </property>
  <property fmtid="{D5CDD505-2E9C-101B-9397-08002B2CF9AE}" pid="81" name="FullName3">
    <vt:lpwstr>Silvio Putzi</vt:lpwstr>
  </property>
  <property fmtid="{D5CDD505-2E9C-101B-9397-08002B2CF9AE}" pid="82" name="Direkt3">
    <vt:lpwstr>T +41 71 314 64 21</vt:lpwstr>
  </property>
  <property fmtid="{D5CDD505-2E9C-101B-9397-08002B2CF9AE}" pid="83" name="FaxDirekt3">
    <vt:lpwstr>F +41 71 314 64 34</vt:lpwstr>
  </property>
  <property fmtid="{D5CDD505-2E9C-101B-9397-08002B2CF9AE}" pid="84" name="EMail3">
    <vt:lpwstr>silvio.putzi@l-bw.ch</vt:lpwstr>
  </property>
  <property fmtid="{D5CDD505-2E9C-101B-9397-08002B2CF9AE}" pid="85" name="DatumText">
    <vt:lpwstr/>
  </property>
  <property fmtid="{D5CDD505-2E9C-101B-9397-08002B2CF9AE}" pid="86" name="Ort_Zusatz">
    <vt:lpwstr>SG</vt:lpwstr>
  </property>
</Properties>
</file>