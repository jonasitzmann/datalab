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E4" w:rsidRDefault="008E1933">
      <w:pPr>
        <w:rPr>
          <w:noProof/>
          <w:lang w:val="es-NI" w:eastAsia="es-NI"/>
        </w:rPr>
      </w:pPr>
      <w:r>
        <w:rPr>
          <w:noProof/>
          <w:lang w:val="es-NI" w:eastAsia="es-NI"/>
        </w:rPr>
        <w:drawing>
          <wp:anchor distT="0" distB="0" distL="114300" distR="114300" simplePos="0" relativeHeight="251874304" behindDoc="1" locked="0" layoutInCell="1" allowOverlap="1" wp14:anchorId="2F99AD4A" wp14:editId="3599BAAA">
            <wp:simplePos x="0" y="0"/>
            <wp:positionH relativeFrom="margin">
              <wp:posOffset>-247650</wp:posOffset>
            </wp:positionH>
            <wp:positionV relativeFrom="paragraph">
              <wp:posOffset>6350</wp:posOffset>
            </wp:positionV>
            <wp:extent cx="1457325" cy="1663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a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0D4" w:rsidRPr="006F118F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2FEE906B" wp14:editId="6E2734CE">
                <wp:simplePos x="0" y="0"/>
                <wp:positionH relativeFrom="margin">
                  <wp:posOffset>2533650</wp:posOffset>
                </wp:positionH>
                <wp:positionV relativeFrom="paragraph">
                  <wp:posOffset>-2540</wp:posOffset>
                </wp:positionV>
                <wp:extent cx="2514600" cy="1404620"/>
                <wp:effectExtent l="0" t="0" r="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B59" w:rsidRDefault="00C01B59" w:rsidP="006F118F">
                            <w:pPr>
                              <w:spacing w:after="0"/>
                              <w:rPr>
                                <w:rFonts w:ascii="Bodoni MT Condensed" w:hAnsi="Bodoni MT Condensed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C01B59">
                              <w:rPr>
                                <w:rFonts w:ascii="Bodoni MT Condensed" w:hAnsi="Bodoni MT Condensed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Omar Antonio Molina Cruz</w:t>
                            </w:r>
                          </w:p>
                          <w:p w:rsidR="00D91D67" w:rsidRPr="00C01B59" w:rsidRDefault="00D91D67" w:rsidP="006F118F">
                            <w:pPr>
                              <w:spacing w:after="0"/>
                              <w:rPr>
                                <w:rFonts w:ascii="Bodoni MT Condensed" w:hAnsi="Bodoni MT Condensed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C01B59">
                              <w:rPr>
                                <w:rFonts w:ascii="Bodoni MT Condensed" w:hAnsi="Bodoni MT Condensed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Nº Ced: </w:t>
                            </w:r>
                            <w:r w:rsidR="00C01B59" w:rsidRPr="00C01B59">
                              <w:rPr>
                                <w:rFonts w:ascii="Bodoni MT Condensed" w:hAnsi="Bodoni MT Condensed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001-150983-0023H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FEE906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9.5pt;margin-top:-.2pt;width:19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" stroked="f">
                <v:textbox style="mso-fit-shape-to-text:t">
                  <w:txbxContent>
                    <w:p w:rsidR="006F118F" w:rsidRPr="00C01B59" w:rsidRDefault="00C01B59" w:rsidP="006F118F">
                      <w:pPr>
                        <w:spacing w:after="0"/>
                        <w:rPr>
                          <w:rFonts w:ascii="Bodoni MT Condensed" w:hAnsi="Bodoni MT Condensed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C01B59">
                        <w:rPr>
                          <w:rFonts w:ascii="Bodoni MT Condensed" w:hAnsi="Bodoni MT Condensed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Omar Antonio Molina Cruz</w:t>
                      </w:r>
                    </w:p>
                    <w:p w:rsidR="00D91D67" w:rsidRPr="00C01B59" w:rsidRDefault="00D91D67" w:rsidP="006F118F">
                      <w:pPr>
                        <w:spacing w:after="0"/>
                        <w:rPr>
                          <w:rFonts w:ascii="Bodoni MT Condensed" w:hAnsi="Bodoni MT Condensed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C01B59">
                        <w:rPr>
                          <w:rFonts w:ascii="Bodoni MT Condensed" w:hAnsi="Bodoni MT Condensed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Nº Ced: </w:t>
                      </w:r>
                      <w:r w:rsidR="00C01B59" w:rsidRPr="00C01B59">
                        <w:rPr>
                          <w:rFonts w:ascii="Bodoni MT Condensed" w:hAnsi="Bodoni MT Condensed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001-150983-0023H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EB8">
        <w:rPr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 wp14:anchorId="7121BE2A" wp14:editId="368950D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162800" cy="352425"/>
                <wp:effectExtent l="0" t="0" r="0" b="9525"/>
                <wp:wrapNone/>
                <wp:docPr id="19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352425"/>
                          <a:chOff x="0" y="0"/>
                          <a:chExt cx="6092226" cy="3124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EB8" w:rsidRDefault="00D85EB8" w:rsidP="00D85E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n 2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15E71ED" id="Group 2" o:spid="_x0000_s1027" style="position:absolute;margin-left:512.8pt;margin-top:-1in;width:564pt;height:27.75pt;z-index:251869184;mso-position-horizontal:right;mso-position-horizontal-relative:page;mso-width-relative:margin;mso-height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">
                <v:rect id="Rectángulo 20" o:spid="_x0000_s1028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" fillcolor="#a98e50" stroked="f" strokeweight="1pt">
                  <v:textbox>
                    <w:txbxContent>
                      <w:p w:rsidR="00D85EB8" w:rsidRDefault="00D85EB8" w:rsidP="00D85EB8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29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">
                  <v:imagedata r:id="rId12" o:title=""/>
                  <v:path arrowok="t"/>
                </v:shape>
                <v:shape id="Imagen 22" o:spid="_x0000_s1030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">
                  <v:imagedata r:id="rId12" o:title=""/>
                  <v:path arrowok="t"/>
                </v:shape>
                <w10:wrap anchorx="page"/>
              </v:group>
            </w:pict>
          </mc:Fallback>
        </mc:AlternateContent>
      </w:r>
      <w:r w:rsidR="00D85EB8" w:rsidRPr="006F118F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CEFEEA6" wp14:editId="2BA33145">
                <wp:simplePos x="0" y="0"/>
                <wp:positionH relativeFrom="page">
                  <wp:posOffset>22225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C136CA7" id="Rectángulo 278" o:spid="_x0000_s1026" style="position:absolute;margin-left:1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" fillcolor="#6179aa" stroked="f" strokeweight="1pt">
                <w10:wrap anchorx="page"/>
              </v:rect>
            </w:pict>
          </mc:Fallback>
        </mc:AlternateContent>
      </w:r>
    </w:p>
    <w:p w:rsidR="00BB08EF" w:rsidRDefault="006F118F">
      <w:r w:rsidRPr="006F118F">
        <w:rPr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2EA5EB2D" wp14:editId="2E3BDF49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61C167F1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BB08EF" w:rsidRDefault="00883DCC">
      <w:r w:rsidRPr="006F118F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A4A5EDF" wp14:editId="422690EA">
                <wp:simplePos x="0" y="0"/>
                <wp:positionH relativeFrom="margin">
                  <wp:posOffset>-428625</wp:posOffset>
                </wp:positionH>
                <wp:positionV relativeFrom="paragraph">
                  <wp:posOffset>1295400</wp:posOffset>
                </wp:positionV>
                <wp:extent cx="6169660" cy="1485900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1D8" w:rsidRPr="006B543F" w:rsidRDefault="00A061D8" w:rsidP="00A061D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061D8" w:rsidRPr="00A061D8" w:rsidRDefault="00A061D8" w:rsidP="00A061D8">
                            <w:pPr>
                              <w:outlineLvl w:val="0"/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A061D8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  <w:t>Objetivo:</w:t>
                            </w:r>
                          </w:p>
                          <w:p w:rsidR="006F118F" w:rsidRPr="00A637D8" w:rsidRDefault="00A061D8" w:rsidP="00883DCC">
                            <w:pP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F4314E">
                              <w:rPr>
                                <w:rFonts w:asciiTheme="majorHAnsi" w:hAnsiTheme="majorHAnsi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Obtener una posición en la que pueda contribuir al desarrollo de la empresa a través de mi esfuerzo, creatividad, desempeño y honestidad. Esforzándome para superarme y seguir creciendo como </w:t>
                            </w:r>
                            <w:r w:rsidR="007807E8" w:rsidRPr="00F4314E">
                              <w:rPr>
                                <w:rFonts w:asciiTheme="majorHAnsi" w:hAnsiTheme="majorHAnsi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persona en</w:t>
                            </w:r>
                            <w:r w:rsidRPr="00F4314E">
                              <w:rPr>
                                <w:rFonts w:asciiTheme="majorHAnsi" w:hAnsiTheme="majorHAnsi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nuestra sociedad, cumplir mis m</w:t>
                            </w:r>
                            <w:r w:rsidR="00883DCC">
                              <w:rPr>
                                <w:rFonts w:asciiTheme="majorHAnsi" w:hAnsiTheme="majorHAnsi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etas propuestas y salir adelante para mejorar mi futuro</w:t>
                            </w:r>
                            <w:r w:rsidR="00A53043">
                              <w:rPr>
                                <w:rFonts w:asciiTheme="majorHAnsi" w:hAnsiTheme="majorHAnsi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  <w:lang w:val="es-ES"/>
                              </w:rPr>
                              <w:t xml:space="preserve"> y el de mi Familia</w:t>
                            </w:r>
                            <w:r w:rsidR="00883DCC">
                              <w:rPr>
                                <w:rFonts w:asciiTheme="majorHAnsi" w:hAnsiTheme="majorHAnsi"/>
                                <w:b/>
                                <w:i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A5ED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3.75pt;margin-top:102pt;width:485.8pt;height:117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" filled="f" stroked="f">
                <v:textbox>
                  <w:txbxContent>
                    <w:p w:rsidR="00A061D8" w:rsidRPr="006B543F" w:rsidRDefault="00A061D8" w:rsidP="00A061D8">
                      <w:pPr>
                        <w:jc w:val="center"/>
                        <w:rPr>
                          <w:b/>
                        </w:rPr>
                      </w:pPr>
                    </w:p>
                    <w:p w:rsidR="00A061D8" w:rsidRPr="00A061D8" w:rsidRDefault="00A061D8" w:rsidP="00A061D8">
                      <w:pPr>
                        <w:outlineLvl w:val="0"/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A061D8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24"/>
                          <w:szCs w:val="24"/>
                        </w:rPr>
                        <w:t>Objetivo:</w:t>
                      </w:r>
                    </w:p>
                    <w:p w:rsidR="006F118F" w:rsidRPr="00A637D8" w:rsidRDefault="00A061D8" w:rsidP="00883DCC">
                      <w:pP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F4314E">
                        <w:rPr>
                          <w:rFonts w:asciiTheme="majorHAnsi" w:hAnsiTheme="majorHAnsi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Obtener una posición en la que pueda contribuir al desarrollo de la empresa a través de mi esfuerzo, creatividad, desempeño y honestidad. Esforzándome para superarme y seguir creciendo como </w:t>
                      </w:r>
                      <w:r w:rsidR="007807E8" w:rsidRPr="00F4314E">
                        <w:rPr>
                          <w:rFonts w:asciiTheme="majorHAnsi" w:hAnsiTheme="majorHAnsi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persona en</w:t>
                      </w:r>
                      <w:r w:rsidRPr="00F4314E">
                        <w:rPr>
                          <w:rFonts w:asciiTheme="majorHAnsi" w:hAnsiTheme="majorHAnsi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 xml:space="preserve"> nuestra sociedad, cumplir mis m</w:t>
                      </w:r>
                      <w:r w:rsidR="00883DCC">
                        <w:rPr>
                          <w:rFonts w:asciiTheme="majorHAnsi" w:hAnsiTheme="majorHAnsi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etas propuestas y salir adelante para mejorar mi futuro</w:t>
                      </w:r>
                      <w:r w:rsidR="00A53043">
                        <w:rPr>
                          <w:rFonts w:asciiTheme="majorHAnsi" w:hAnsiTheme="majorHAnsi"/>
                          <w:b/>
                          <w:i/>
                          <w:color w:val="262626" w:themeColor="text1" w:themeTint="D9"/>
                          <w:sz w:val="24"/>
                          <w:szCs w:val="24"/>
                          <w:lang w:val="es-ES"/>
                        </w:rPr>
                        <w:t xml:space="preserve"> y el de mi Familia</w:t>
                      </w:r>
                      <w:r w:rsidR="00883DCC">
                        <w:rPr>
                          <w:rFonts w:asciiTheme="majorHAnsi" w:hAnsiTheme="majorHAnsi"/>
                          <w:b/>
                          <w:i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D85EB8">
        <w:rPr>
          <w:b/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9479495" wp14:editId="2A1BFBEF">
                <wp:simplePos x="0" y="0"/>
                <wp:positionH relativeFrom="margin">
                  <wp:posOffset>-34925</wp:posOffset>
                </wp:positionH>
                <wp:positionV relativeFrom="paragraph">
                  <wp:posOffset>7783830</wp:posOffset>
                </wp:positionV>
                <wp:extent cx="6105525" cy="409575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FCD" w:rsidRPr="00512FCD" w:rsidRDefault="00512FCD" w:rsidP="00512FCD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NI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NI"/>
                              </w:rPr>
                              <w:t xml:space="preserve">6to Nivel en Idioma Extranjero (Ingles) American Nicaraguan School.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9479495" id="_x0000_s1032" type="#_x0000_t202" style="position:absolute;margin-left:-2.75pt;margin-top:612.9pt;width:480.75pt;height:32.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" filled="f" stroked="f">
                <v:textbox>
                  <w:txbxContent>
                    <w:p w:rsidR="00512FCD" w:rsidRPr="00512FCD" w:rsidRDefault="00512FCD" w:rsidP="00512FCD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  <w:lang w:val="es-NI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  <w:lang w:val="es-NI"/>
                        </w:rPr>
                        <w:t xml:space="preserve">6to Nivel en Idioma Extranjero (Ingles) American Nicaraguan School.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D85EB8">
        <w:rPr>
          <w:b/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55872" behindDoc="1" locked="0" layoutInCell="1" allowOverlap="1" wp14:anchorId="0E9CD792" wp14:editId="3206A40D">
                <wp:simplePos x="0" y="0"/>
                <wp:positionH relativeFrom="margin">
                  <wp:posOffset>0</wp:posOffset>
                </wp:positionH>
                <wp:positionV relativeFrom="paragraph">
                  <wp:posOffset>7324725</wp:posOffset>
                </wp:positionV>
                <wp:extent cx="3997960" cy="1404620"/>
                <wp:effectExtent l="0" t="0" r="254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FCD" w:rsidRPr="00C01B59" w:rsidRDefault="00512FCD" w:rsidP="00512FCD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NI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NI"/>
                              </w:rPr>
                              <w:t>OTROS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E9CD792" id="_x0000_s1033" type="#_x0000_t202" style="position:absolute;margin-left:0;margin-top:576.75pt;width:314.8pt;height:110.6pt;z-index:-251460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" stroked="f">
                <v:textbox style="mso-fit-shape-to-text:t">
                  <w:txbxContent>
                    <w:p w:rsidR="00512FCD" w:rsidRPr="00C01B59" w:rsidRDefault="00512FCD" w:rsidP="00512FCD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NI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NI"/>
                        </w:rPr>
                        <w:t>OTROS ESTUDIOS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A24E8B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43D06069" wp14:editId="2C0F863F">
                <wp:simplePos x="0" y="0"/>
                <wp:positionH relativeFrom="margin">
                  <wp:posOffset>0</wp:posOffset>
                </wp:positionH>
                <wp:positionV relativeFrom="paragraph">
                  <wp:posOffset>6724650</wp:posOffset>
                </wp:positionV>
                <wp:extent cx="6105525" cy="69659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B59" w:rsidRPr="006C6590" w:rsidRDefault="002D0D6B" w:rsidP="00C01B59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Técnico en Reparación y Mantenimiento de Computadoras </w:t>
                            </w:r>
                            <w:r w:rsidR="00C01B59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Organización Alemana (SAMUELS).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3D06069" id="_x0000_s1034" type="#_x0000_t202" style="position:absolute;margin-left:0;margin-top:529.5pt;width:480.75pt;height:54.8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" filled="f" stroked="f">
                <v:textbox>
                  <w:txbxContent>
                    <w:p w:rsidR="00C01B59" w:rsidRPr="006C6590" w:rsidRDefault="002D0D6B" w:rsidP="00C01B59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Técnico en Reparación y Mantenimiento de Computadoras </w:t>
                      </w:r>
                      <w:r w:rsidR="00C01B59">
                        <w:rPr>
                          <w:i/>
                          <w:color w:val="515151"/>
                          <w:sz w:val="26"/>
                          <w:szCs w:val="26"/>
                        </w:rPr>
                        <w:t>Organización Alemana (SAMUELS).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215398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48704" behindDoc="1" locked="0" layoutInCell="1" allowOverlap="1" wp14:anchorId="6A9DDA27" wp14:editId="44C6FE02">
                <wp:simplePos x="0" y="0"/>
                <wp:positionH relativeFrom="margin">
                  <wp:posOffset>0</wp:posOffset>
                </wp:positionH>
                <wp:positionV relativeFrom="paragraph">
                  <wp:posOffset>6464935</wp:posOffset>
                </wp:positionV>
                <wp:extent cx="3997960" cy="1404620"/>
                <wp:effectExtent l="0" t="0" r="254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B59" w:rsidRPr="00C01B59" w:rsidRDefault="00C01B59" w:rsidP="00C01B59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NI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NI"/>
                              </w:rPr>
                              <w:t>TECNICO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A9DDA27" id="_x0000_s1035" type="#_x0000_t202" style="position:absolute;margin-left:0;margin-top:509.05pt;width:314.8pt;height:110.6pt;z-index:-251467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" stroked="f">
                <v:textbox style="mso-fit-shape-to-text:t">
                  <w:txbxContent>
                    <w:p w:rsidR="00C01B59" w:rsidRPr="00C01B59" w:rsidRDefault="00C01B59" w:rsidP="00C01B59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NI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NI"/>
                        </w:rPr>
                        <w:t>TECNICO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A24E8B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10B6586" wp14:editId="4D429481">
                <wp:simplePos x="0" y="0"/>
                <wp:positionH relativeFrom="margin">
                  <wp:posOffset>0</wp:posOffset>
                </wp:positionH>
                <wp:positionV relativeFrom="paragraph">
                  <wp:posOffset>5817870</wp:posOffset>
                </wp:positionV>
                <wp:extent cx="4895850" cy="69659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43" w:rsidRPr="006C6590" w:rsidRDefault="00C01B59" w:rsidP="00D41543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Universidad </w:t>
                            </w:r>
                            <w:r w:rsidR="009C5E5D">
                              <w:rPr>
                                <w:i/>
                                <w:color w:val="515151"/>
                                <w:sz w:val="26"/>
                                <w:szCs w:val="26"/>
                                <w:lang w:val="es-ES"/>
                              </w:rPr>
                              <w:t xml:space="preserve">Nacional 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de Ingeniería Managua</w:t>
                            </w:r>
                            <w:r w:rsidR="00D41543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(UNI)</w:t>
                            </w:r>
                          </w:p>
                          <w:p w:rsidR="00D41543" w:rsidRPr="006C6590" w:rsidRDefault="00C01B59" w:rsidP="00D41543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4to Año Ingeniería en Sistemas</w:t>
                            </w:r>
                            <w:r w:rsidR="00D41543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B6586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0;margin-top:458.1pt;width:385.5pt;height:54.8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" filled="f" stroked="f">
                <v:textbox>
                  <w:txbxContent>
                    <w:p w:rsidR="00D41543" w:rsidRPr="006C6590" w:rsidRDefault="00C01B59" w:rsidP="00D41543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Universidad </w:t>
                      </w:r>
                      <w:r w:rsidR="009C5E5D">
                        <w:rPr>
                          <w:i/>
                          <w:color w:val="515151"/>
                          <w:sz w:val="26"/>
                          <w:szCs w:val="26"/>
                          <w:lang w:val="es-ES"/>
                        </w:rPr>
                        <w:t xml:space="preserve">Nacional 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de Ingeniería Managua</w:t>
                      </w:r>
                      <w:r w:rsidR="00D41543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(UNI)</w:t>
                      </w:r>
                    </w:p>
                    <w:p w:rsidR="00D41543" w:rsidRPr="006C6590" w:rsidRDefault="00C01B59" w:rsidP="00D41543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4to Año Ingeniería en Sistemas</w:t>
                      </w:r>
                      <w:r w:rsidR="00D41543">
                        <w:rPr>
                          <w:i/>
                          <w:color w:val="515151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215398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37440" behindDoc="1" locked="0" layoutInCell="1" allowOverlap="1" wp14:anchorId="0E47F601" wp14:editId="79B52F5E">
                <wp:simplePos x="0" y="0"/>
                <wp:positionH relativeFrom="margin">
                  <wp:posOffset>0</wp:posOffset>
                </wp:positionH>
                <wp:positionV relativeFrom="paragraph">
                  <wp:posOffset>5518150</wp:posOffset>
                </wp:positionV>
                <wp:extent cx="3997960" cy="1404620"/>
                <wp:effectExtent l="0" t="0" r="254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43" w:rsidRPr="002D21DE" w:rsidRDefault="00D41543" w:rsidP="00D41543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E47F601" id="_x0000_s1037" type="#_x0000_t202" style="position:absolute;margin-left:0;margin-top:434.5pt;width:314.8pt;height:110.6pt;z-index:-251479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" stroked="f">
                <v:textbox style="mso-fit-shape-to-text:t">
                  <w:txbxContent>
                    <w:p w:rsidR="00D41543" w:rsidRPr="002D21DE" w:rsidRDefault="00D41543" w:rsidP="00D41543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UNIVERSIDAD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A24E8B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6E73364" wp14:editId="5EAB621C">
                <wp:simplePos x="0" y="0"/>
                <wp:positionH relativeFrom="margin">
                  <wp:posOffset>-28575</wp:posOffset>
                </wp:positionH>
                <wp:positionV relativeFrom="paragraph">
                  <wp:posOffset>4648200</wp:posOffset>
                </wp:positionV>
                <wp:extent cx="50958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Default="00202974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Colegio </w:t>
                            </w:r>
                            <w:r w:rsidR="00C01B59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Español Privado 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“Calasanz Managua” Bachillerato Completo.</w:t>
                            </w:r>
                          </w:p>
                          <w:p w:rsidR="00202974" w:rsidRPr="006C6590" w:rsidRDefault="00202974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Bachiller en Ciencias y Letras.</w:t>
                            </w:r>
                          </w:p>
                          <w:p w:rsidR="00215398" w:rsidRPr="006C6590" w:rsidRDefault="00C01B5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1997 – 2001</w:t>
                            </w:r>
                            <w:r w:rsidR="00D41543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6E73364" id="_x0000_s1038" type="#_x0000_t202" style="position:absolute;margin-left:-2.25pt;margin-top:366pt;width:401.25pt;height:54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" filled="f" stroked="f">
                <v:textbox>
                  <w:txbxContent>
                    <w:p w:rsidR="00215398" w:rsidRDefault="00202974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Colegio </w:t>
                      </w:r>
                      <w:r w:rsidR="00C01B59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Español Privado 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“Calasanz Managua” Bachillerato Completo.</w:t>
                      </w:r>
                    </w:p>
                    <w:p w:rsidR="00202974" w:rsidRPr="006C6590" w:rsidRDefault="00202974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Bachiller en Ciencias y Letras.</w:t>
                      </w:r>
                    </w:p>
                    <w:p w:rsidR="00215398" w:rsidRPr="006C6590" w:rsidRDefault="00C01B5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1997 – 2001</w:t>
                      </w:r>
                      <w:r w:rsidR="00D41543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215398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6FDFC3C1" wp14:editId="7665BF6B">
                <wp:simplePos x="0" y="0"/>
                <wp:positionH relativeFrom="margin">
                  <wp:posOffset>-28575</wp:posOffset>
                </wp:positionH>
                <wp:positionV relativeFrom="paragraph">
                  <wp:posOffset>4368800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2D21DE" w:rsidRDefault="00202974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SECUNDARIA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FDFC3C1" id="_x0000_s1039" type="#_x0000_t202" style="position:absolute;margin-left:-2.25pt;margin-top:344pt;width:314.8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" stroked="f">
                <v:textbox style="mso-fit-shape-to-text:t">
                  <w:txbxContent>
                    <w:p w:rsidR="00215398" w:rsidRPr="002D21DE" w:rsidRDefault="00202974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SECUNDARIA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A24E8B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86D52E6" wp14:editId="5512121A">
                <wp:simplePos x="0" y="0"/>
                <wp:positionH relativeFrom="margin">
                  <wp:posOffset>-76200</wp:posOffset>
                </wp:positionH>
                <wp:positionV relativeFrom="paragraph">
                  <wp:posOffset>3723640</wp:posOffset>
                </wp:positionV>
                <wp:extent cx="47148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D91D67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Colegio </w:t>
                            </w:r>
                            <w:r w:rsidR="0020297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Autónomo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1204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“Las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Piedrecitas” </w:t>
                            </w:r>
                            <w:r w:rsidR="00C01B59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Managua </w:t>
                            </w: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Primaria Completa.</w:t>
                            </w:r>
                          </w:p>
                          <w:p w:rsidR="00215398" w:rsidRPr="006C6590" w:rsidRDefault="002D0D6B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1990 - 1996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86D52E6" id="_x0000_s1040" type="#_x0000_t202" style="position:absolute;margin-left:-6pt;margin-top:293.2pt;width:371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" filled="f" stroked="f">
                <v:textbox>
                  <w:txbxContent>
                    <w:p w:rsidR="00215398" w:rsidRPr="006C6590" w:rsidRDefault="00D91D67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Colegio </w:t>
                      </w:r>
                      <w:r w:rsidR="00202974">
                        <w:rPr>
                          <w:i/>
                          <w:color w:val="515151"/>
                          <w:sz w:val="26"/>
                          <w:szCs w:val="26"/>
                        </w:rPr>
                        <w:t>Autónomo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  <w:r w:rsidR="00A11204">
                        <w:rPr>
                          <w:i/>
                          <w:color w:val="515151"/>
                          <w:sz w:val="26"/>
                          <w:szCs w:val="26"/>
                        </w:rPr>
                        <w:t>“Las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Piedrecitas” </w:t>
                      </w:r>
                      <w:r w:rsidR="00C01B59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Managua </w:t>
                      </w: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Primaria Completa.</w:t>
                      </w:r>
                    </w:p>
                    <w:p w:rsidR="00215398" w:rsidRPr="006C6590" w:rsidRDefault="002D0D6B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1990 - 1996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2D21DE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314D5367" wp14:editId="7E8555BB">
                <wp:simplePos x="0" y="0"/>
                <wp:positionH relativeFrom="margin">
                  <wp:posOffset>-48260</wp:posOffset>
                </wp:positionH>
                <wp:positionV relativeFrom="paragraph">
                  <wp:posOffset>3451225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D91D67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PRIMARIA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14D5367" id="_x0000_s1041" type="#_x0000_t202" style="position:absolute;margin-left:-3.8pt;margin-top:271.75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" stroked="f">
                <v:textbox style="mso-fit-shape-to-text:t">
                  <w:txbxContent>
                    <w:p w:rsidR="002D21DE" w:rsidRPr="002D21DE" w:rsidRDefault="00D91D67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PRIMARIA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30D4">
        <w:rPr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C36D36E" wp14:editId="3E59FD66">
                <wp:simplePos x="0" y="0"/>
                <wp:positionH relativeFrom="margin">
                  <wp:posOffset>-393065</wp:posOffset>
                </wp:positionH>
                <wp:positionV relativeFrom="paragraph">
                  <wp:posOffset>2839085</wp:posOffset>
                </wp:positionV>
                <wp:extent cx="6092190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190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61D8" w:rsidRDefault="00A061D8" w:rsidP="00A061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C36D36E" id="_x0000_s1042" style="position:absolute;margin-left:-30.95pt;margin-top:223.55pt;width:479.7pt;height:24.6pt;z-index:251748352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">
                <v:rect id="Rectángulo 235" o:spid="_x0000_s1043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>
                  <v:textbox>
                    <w:txbxContent>
                      <w:p w:rsidR="00A061D8" w:rsidRDefault="00A061D8" w:rsidP="00A061D8"/>
                    </w:txbxContent>
                  </v:textbox>
                </v:rect>
                <v:shape id="Imagen 236" o:spid="_x0000_s1044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">
                  <v:imagedata r:id="rId12" o:title=""/>
                  <v:path arrowok="t"/>
                </v:shape>
                <v:shape id="Imagen 237" o:spid="_x0000_s1045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">
                  <v:imagedata r:id="rId12" o:title=""/>
                  <v:path arrowok="t"/>
                </v:shape>
                <w10:wrap anchorx="margin"/>
              </v:group>
            </w:pict>
          </mc:Fallback>
        </mc:AlternateContent>
      </w:r>
      <w:r w:rsidR="006430D4" w:rsidRPr="006F118F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1D5B151D" wp14:editId="4A45B1F5">
                <wp:simplePos x="0" y="0"/>
                <wp:positionH relativeFrom="margin">
                  <wp:posOffset>-66675</wp:posOffset>
                </wp:positionH>
                <wp:positionV relativeFrom="paragraph">
                  <wp:posOffset>2780665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1B5912" w:rsidRDefault="00A061D8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EDUCACION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5B151D" id="_x0000_s1046" type="#_x0000_t202" style="position:absolute;margin-left:-5.25pt;margin-top:218.95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" filled="f" stroked="f">
                <v:textbox style="mso-fit-shape-to-text:t">
                  <w:txbxContent>
                    <w:p w:rsidR="006F118F" w:rsidRPr="001B5912" w:rsidRDefault="00A061D8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EDUCACION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9C4" w:rsidRPr="006F118F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F095CB" wp14:editId="03AF46AB">
                <wp:simplePos x="0" y="0"/>
                <wp:positionH relativeFrom="column">
                  <wp:posOffset>1524000</wp:posOffset>
                </wp:positionH>
                <wp:positionV relativeFrom="paragraph">
                  <wp:posOffset>190500</wp:posOffset>
                </wp:positionV>
                <wp:extent cx="4562475" cy="1303020"/>
                <wp:effectExtent l="0" t="0" r="28575" b="11430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3030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oundrect w14:anchorId="03A58D35" id="Rectángulo redondeado 279" o:spid="_x0000_s1026" style="position:absolute;margin-left:120pt;margin-top:15pt;width:359.25pt;height:10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" filled="f" strokecolor="#6179aa" strokeweight="1pt">
                <v:stroke joinstyle="miter"/>
              </v:roundrect>
            </w:pict>
          </mc:Fallback>
        </mc:AlternateContent>
      </w:r>
      <w:r w:rsidR="002D0D6B" w:rsidRPr="006F118F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636D141" wp14:editId="3006A13A">
                <wp:simplePos x="0" y="0"/>
                <wp:positionH relativeFrom="page">
                  <wp:posOffset>2609850</wp:posOffset>
                </wp:positionH>
                <wp:positionV relativeFrom="paragraph">
                  <wp:posOffset>238125</wp:posOffset>
                </wp:positionV>
                <wp:extent cx="473392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D91D6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Managua Nicaragua </w:t>
                            </w:r>
                          </w:p>
                          <w:p w:rsidR="00D91D67" w:rsidRPr="009D3B1A" w:rsidRDefault="00D91D67" w:rsidP="00D91D6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Direcciòn:</w:t>
                            </w:r>
                          </w:p>
                          <w:p w:rsidR="00D91D67" w:rsidRPr="009D3B1A" w:rsidRDefault="00D91D6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Semáforos del Antiguo Hospital Vélez Pai 1c/al Sur y 1/2c Abajo M/D.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Edad:</w:t>
                            </w:r>
                            <w:r w:rsidR="00D91D6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C01B5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3</w:t>
                            </w:r>
                            <w:r w:rsidR="00D91D6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2 años</w:t>
                            </w:r>
                          </w:p>
                          <w:p w:rsidR="006F118F" w:rsidRDefault="00D91D6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Telefono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4F1C81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C01B5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8802-5135 </w:t>
                            </w:r>
                            <w:r w:rsidR="00AF75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8887 – 3022 </w:t>
                            </w:r>
                            <w:r w:rsidR="00C01B59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Mov.</w:t>
                            </w:r>
                          </w:p>
                          <w:p w:rsidR="009039DA" w:rsidRPr="009D3B1A" w:rsidRDefault="009039DA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Email. </w:t>
                            </w:r>
                            <w:hyperlink r:id="rId13" w:history="1">
                              <w:r w:rsidRPr="004A0170">
                                <w:rPr>
                                  <w:rStyle w:val="Hipervnculo"/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  <w:lang w:val="pt-BR"/>
                                </w:rPr>
                                <w:t>omarasrock@hotmail.com</w:t>
                              </w:r>
                            </w:hyperlink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</w:t>
                            </w:r>
                            <w:r w:rsidRPr="009039DA">
                              <w:rPr>
                                <w:rFonts w:asciiTheme="majorHAnsi" w:hAnsiTheme="maj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pt-BR"/>
                              </w:rPr>
                              <w:t>globalsystem15@yahoo.com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:rsidR="006F118F" w:rsidRP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6F118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LinkedIn: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www.linkedIn.com/in/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Twitter: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www.twitter.com/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6D141"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205.5pt;margin-top:18.75pt;width:372.7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" filled="f" stroked="f">
                <v:textbox>
                  <w:txbxContent>
                    <w:p w:rsidR="006F118F" w:rsidRDefault="00D91D6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Managua Nicaragua </w:t>
                      </w:r>
                    </w:p>
                    <w:p w:rsidR="00D91D67" w:rsidRPr="009D3B1A" w:rsidRDefault="00D91D67" w:rsidP="00D91D67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Direcciòn:</w:t>
                      </w:r>
                    </w:p>
                    <w:p w:rsidR="00D91D67" w:rsidRPr="009D3B1A" w:rsidRDefault="00D91D6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Semáforos del Antiguo Hospital Vélez Pai 1c/al Sur y 1/2c Abajo M/D.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Edad:</w:t>
                      </w:r>
                      <w:r w:rsidR="00D91D6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C01B5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3</w:t>
                      </w:r>
                      <w:r w:rsidR="00D91D6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2 años</w:t>
                      </w:r>
                    </w:p>
                    <w:p w:rsidR="006F118F" w:rsidRDefault="00D91D6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Telefono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4F1C81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C01B5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8802-5135 </w:t>
                      </w:r>
                      <w:r w:rsidR="00AF75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8887 – 3022 </w:t>
                      </w:r>
                      <w:r w:rsidR="00C01B59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Mov.</w:t>
                      </w:r>
                    </w:p>
                    <w:p w:rsidR="009039DA" w:rsidRPr="009D3B1A" w:rsidRDefault="009039DA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Email. </w:t>
                      </w:r>
                      <w:hyperlink r:id="rId14" w:history="1">
                        <w:r w:rsidRPr="004A0170">
                          <w:rPr>
                            <w:rStyle w:val="Hipervnculo"/>
                            <w:rFonts w:asciiTheme="majorHAnsi" w:hAnsiTheme="majorHAnsi"/>
                            <w:b/>
                            <w:sz w:val="24"/>
                            <w:szCs w:val="24"/>
                            <w:lang w:val="pt-BR"/>
                          </w:rPr>
                          <w:t>omarasrock@hotmail.com</w:t>
                        </w:r>
                      </w:hyperlink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</w:t>
                      </w:r>
                      <w:r w:rsidRPr="009039DA">
                        <w:rPr>
                          <w:rFonts w:asciiTheme="majorHAnsi" w:hAnsiTheme="majorHAnsi"/>
                          <w:b/>
                          <w:color w:val="2E74B5" w:themeColor="accent1" w:themeShade="BF"/>
                          <w:sz w:val="24"/>
                          <w:szCs w:val="24"/>
                          <w:lang w:val="pt-BR"/>
                        </w:rPr>
                        <w:t>globalsystem15@yahoo.com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</w:p>
                    <w:p w:rsidR="006F118F" w:rsidRP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6F118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LinkedIn: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pt-BR"/>
                        </w:rPr>
                        <w:t>www.linkedIn.com/in/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Twitter: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www.twitter.com/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</w:p>
    <w:p w:rsidR="004A17D5" w:rsidRPr="00D85EB8" w:rsidRDefault="0027134A">
      <w:pPr>
        <w:rPr>
          <w:b/>
        </w:rPr>
      </w:pPr>
      <w:r w:rsidRPr="006F118F">
        <w:rPr>
          <w:noProof/>
          <w:lang w:val="es-NI" w:eastAsia="es-NI"/>
        </w:rPr>
        <w:lastRenderedPageBreak/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1544880E" wp14:editId="01242F9F">
                <wp:simplePos x="0" y="0"/>
                <wp:positionH relativeFrom="margin">
                  <wp:align>center</wp:align>
                </wp:positionH>
                <wp:positionV relativeFrom="paragraph">
                  <wp:posOffset>382905</wp:posOffset>
                </wp:positionV>
                <wp:extent cx="6486525" cy="84772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847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3A9" w:rsidRPr="0027134A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CD13A9" w:rsidRPr="0027134A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</w:pPr>
                            <w:r w:rsidRPr="0027134A"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  <w:t>Compañía Nicaragüense de Computación (CONICO SA)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-(Mayo 2005 – Septiembre 2007)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 xml:space="preserve">-Bodega Y Despacho 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-Cajero con conocimientos básicos de contabilidad, cartera y cobro.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-Facturación de los productos de la empresa.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-Ingresar diariamente formato de facturación en Excel.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-Realizar los recibos oficiales de caja.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-Realizar los cierres tanto de facturación como de los P.O.S de tarjetas de crédito.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-Entregar facturas de crédito con sus respectivos reportes al departamento de cartera y cobro.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-Alistar el arqueo de caja al finalizar las labores diarias</w:t>
                            </w:r>
                          </w:p>
                          <w:p w:rsidR="00CD13A9" w:rsidRPr="00CD13A9" w:rsidRDefault="00CD13A9" w:rsidP="00CD13A9">
                            <w:pPr>
                              <w:pStyle w:val="Prrafodelista"/>
                              <w:rPr>
                                <w:b/>
                                <w:color w:val="003366"/>
                              </w:rPr>
                            </w:pPr>
                          </w:p>
                          <w:p w:rsidR="00CD13A9" w:rsidRPr="00CD13A9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3366"/>
                              </w:rPr>
                            </w:pPr>
                          </w:p>
                          <w:p w:rsidR="00CD13A9" w:rsidRPr="0027134A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</w:pPr>
                            <w:r w:rsidRPr="0027134A"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  <w:t>Compusac Managua.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-(Marzo 2008 –Septiembre Noviembre 2010).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-Agente vendedor y asesor de ventas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 xml:space="preserve">-Ejecutivo de Ventas 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 xml:space="preserve">-Servicio al cliente 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-Trabajo enfocado en un solo propósito servirle al cliente como se lo merece.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-Encargado del Departamento de Compras Locales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color w:val="595959" w:themeColor="text1" w:themeTint="A6"/>
                              </w:rPr>
                              <w:t>- Técnico de Computadoras.</w:t>
                            </w:r>
                          </w:p>
                          <w:p w:rsidR="00CD13A9" w:rsidRPr="00CD13A9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3366"/>
                              </w:rPr>
                            </w:pPr>
                          </w:p>
                          <w:p w:rsidR="00CD13A9" w:rsidRPr="0027134A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</w:pPr>
                            <w:r w:rsidRPr="0027134A"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  <w:t xml:space="preserve">HANDSOME NICA </w:t>
                            </w:r>
                            <w:r w:rsidR="0052149A" w:rsidRPr="0027134A"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  <w:t>S, A</w:t>
                            </w:r>
                          </w:p>
                          <w:p w:rsidR="00CD13A9" w:rsidRPr="00CD13A9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3366"/>
                              </w:rPr>
                            </w:pP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-(Diciembre 2010 -  Enero 2011)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>-Instalación y configuración de redes.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>-</w:t>
                            </w:r>
                            <w:r w:rsidR="0052149A"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>Instalación y</w:t>
                            </w:r>
                            <w:r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 xml:space="preserve"> configuración de servidor y usuarios.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>-Soporte técnico.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>-Creación de base de datos y carnets para empleados</w:t>
                            </w:r>
                          </w:p>
                          <w:p w:rsidR="00CD13A9" w:rsidRPr="00EE04C3" w:rsidRDefault="00CD13A9" w:rsidP="00CD13A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rFonts w:ascii="Franklin Gothic Medium" w:hAnsi="Franklin Gothic Medium"/>
                                <w:color w:val="595959" w:themeColor="text1" w:themeTint="A6"/>
                              </w:rPr>
                              <w:t>Trabajo por Contrato</w:t>
                            </w:r>
                          </w:p>
                          <w:p w:rsidR="0027134A" w:rsidRPr="0027134A" w:rsidRDefault="0027134A" w:rsidP="0027134A">
                            <w:pPr>
                              <w:rPr>
                                <w:rFonts w:ascii="Franklin Gothic Medium" w:hAnsi="Franklin Gothic Medium"/>
                                <w:color w:val="003366"/>
                              </w:rPr>
                            </w:pPr>
                          </w:p>
                          <w:p w:rsidR="0027134A" w:rsidRPr="0027134A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</w:pPr>
                            <w:r w:rsidRPr="0027134A">
                              <w:rPr>
                                <w:rFonts w:ascii="Arial Rounded MT Bold" w:hAnsi="Arial Rounded MT Bold"/>
                                <w:b/>
                                <w:color w:val="767171" w:themeColor="background2" w:themeShade="80"/>
                              </w:rPr>
                              <w:t>Construcciones Lacayo Fiallos S, A (CLF S, A)</w:t>
                            </w:r>
                          </w:p>
                          <w:p w:rsidR="0027134A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003366"/>
                              </w:rPr>
                            </w:pPr>
                          </w:p>
                          <w:p w:rsidR="0027134A" w:rsidRPr="00EE04C3" w:rsidRDefault="009C5E5D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-(</w:t>
                            </w:r>
                            <w:r w:rsidR="002824F4">
                              <w:rPr>
                                <w:b/>
                                <w:color w:val="595959" w:themeColor="text1" w:themeTint="A6"/>
                              </w:rPr>
                              <w:t xml:space="preserve">Julio </w:t>
                            </w:r>
                            <w:r w:rsidR="002824F4" w:rsidRPr="00EE04C3">
                              <w:rPr>
                                <w:b/>
                                <w:color w:val="595959" w:themeColor="text1" w:themeTint="A6"/>
                              </w:rPr>
                              <w:t>2013</w:t>
                            </w:r>
                            <w:r w:rsidR="0027134A" w:rsidRPr="00EE04C3">
                              <w:rPr>
                                <w:b/>
                                <w:color w:val="595959" w:themeColor="text1" w:themeTint="A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color w:val="595959" w:themeColor="text1" w:themeTint="A6"/>
                                <w:lang w:val="es-ES"/>
                              </w:rPr>
                              <w:t>Febrero 2015</w:t>
                            </w:r>
                            <w:r w:rsidR="0027134A" w:rsidRPr="00EE04C3">
                              <w:rPr>
                                <w:b/>
                                <w:color w:val="595959" w:themeColor="text1" w:themeTint="A6"/>
                              </w:rPr>
                              <w:t>).</w:t>
                            </w:r>
                          </w:p>
                          <w:p w:rsidR="0027134A" w:rsidRPr="00EE04C3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Área de Informática</w:t>
                            </w:r>
                          </w:p>
                          <w:p w:rsidR="0027134A" w:rsidRPr="00EE04C3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 xml:space="preserve">Soporte Técnico en General </w:t>
                            </w:r>
                          </w:p>
                          <w:p w:rsidR="0027134A" w:rsidRPr="00EE04C3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Reparación de computadoras, Laptops, Impresoras (Laser, Matriciales, de Tinta Continua), Computadoras de Escritorio, Scanner.</w:t>
                            </w:r>
                          </w:p>
                          <w:p w:rsidR="0027134A" w:rsidRPr="00EE04C3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Cableado y Estructurado de Redes de Internet.</w:t>
                            </w:r>
                          </w:p>
                          <w:p w:rsidR="0027134A" w:rsidRPr="00EE04C3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Control de Máquinas Virtuales del Área de Contabilidad.</w:t>
                            </w:r>
                          </w:p>
                          <w:p w:rsidR="0027134A" w:rsidRPr="00EE04C3" w:rsidRDefault="0027134A" w:rsidP="0027134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>Visita a Diferentes Proyectos para la Revisión y Actualización de Las Computadoras</w:t>
                            </w:r>
                            <w:r w:rsidR="002824F4">
                              <w:rPr>
                                <w:b/>
                                <w:color w:val="595959" w:themeColor="text1" w:themeTint="A6"/>
                              </w:rPr>
                              <w:t xml:space="preserve"> Instalación de las redes y Mantenimiento en general de los Sistemas de Cómputos</w:t>
                            </w:r>
                            <w:r w:rsidRPr="00EE04C3">
                              <w:rPr>
                                <w:b/>
                                <w:color w:val="595959" w:themeColor="text1" w:themeTint="A6"/>
                              </w:rPr>
                              <w:t xml:space="preserve">. </w:t>
                            </w:r>
                          </w:p>
                          <w:p w:rsidR="0027134A" w:rsidRPr="0027134A" w:rsidRDefault="0027134A" w:rsidP="0027134A">
                            <w:pPr>
                              <w:rPr>
                                <w:rFonts w:ascii="Franklin Gothic Medium" w:hAnsi="Franklin Gothic Medium"/>
                                <w:color w:val="003366"/>
                              </w:rPr>
                            </w:pPr>
                          </w:p>
                          <w:p w:rsidR="00F4314E" w:rsidRPr="00F4314E" w:rsidRDefault="00F4314E" w:rsidP="00F4314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4880E"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0;margin-top:30.15pt;width:510.75pt;height:667.5pt;z-index:251841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" filled="f" stroked="f">
                <v:textbox>
                  <w:txbxContent>
                    <w:p w:rsidR="00CD13A9" w:rsidRPr="0027134A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outlineLvl w:val="0"/>
                        <w:rPr>
                          <w:b/>
                          <w:color w:val="767171" w:themeColor="background2" w:themeShade="80"/>
                        </w:rPr>
                      </w:pPr>
                    </w:p>
                    <w:p w:rsidR="00CD13A9" w:rsidRPr="0027134A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</w:pPr>
                      <w:r w:rsidRPr="0027134A"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  <w:t>Compañía Nicaragüense de Computación (CONICO SA)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-(Mayo 2005 – Septiembre 2007)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 xml:space="preserve">-Bodega Y Despacho 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-Cajero con conocimientos básicos de contabilidad, cartera y cobro.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-Facturación de los productos de la empresa.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-Ingresar diariamente formato de facturación en Excel.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-Realizar los recibos oficiales de caja.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-Realizar los cierres tanto de facturación como de los P.O.S de tarjetas de crédito.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-Entregar facturas de crédito con sus respectivos reportes al departamento de cartera y cobro.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-Alistar el arqueo de caja al finalizar las labores diarias</w:t>
                      </w:r>
                    </w:p>
                    <w:p w:rsidR="00CD13A9" w:rsidRPr="00CD13A9" w:rsidRDefault="00CD13A9" w:rsidP="00CD13A9">
                      <w:pPr>
                        <w:pStyle w:val="Prrafodelista"/>
                        <w:rPr>
                          <w:b/>
                          <w:color w:val="003366"/>
                        </w:rPr>
                      </w:pPr>
                    </w:p>
                    <w:p w:rsidR="00CD13A9" w:rsidRPr="00CD13A9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003366"/>
                        </w:rPr>
                      </w:pPr>
                    </w:p>
                    <w:p w:rsidR="00CD13A9" w:rsidRPr="0027134A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</w:pPr>
                      <w:r w:rsidRPr="0027134A"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  <w:t>Compusac Managua.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-(Marzo 2008 –Septiembre Noviembre 2010).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-Agente vendedor y asesor de ventas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 xml:space="preserve">-Ejecutivo de Ventas 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 xml:space="preserve">-Servicio al cliente 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-Trabajo enfocado en un solo propósito servirle al cliente como se lo merece.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-Encargado del Departamento de Compras Locales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595959" w:themeColor="text1" w:themeTint="A6"/>
                        </w:rPr>
                      </w:pPr>
                      <w:r w:rsidRPr="00EE04C3">
                        <w:rPr>
                          <w:color w:val="595959" w:themeColor="text1" w:themeTint="A6"/>
                        </w:rPr>
                        <w:t>- Técnico de Computadoras.</w:t>
                      </w:r>
                    </w:p>
                    <w:p w:rsidR="00CD13A9" w:rsidRPr="00CD13A9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3366"/>
                        </w:rPr>
                      </w:pPr>
                    </w:p>
                    <w:p w:rsidR="00CD13A9" w:rsidRPr="0027134A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</w:pPr>
                      <w:r w:rsidRPr="0027134A"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  <w:t xml:space="preserve">HANDSOME NICA </w:t>
                      </w:r>
                      <w:r w:rsidR="0052149A" w:rsidRPr="0027134A"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  <w:t>S, A</w:t>
                      </w:r>
                    </w:p>
                    <w:p w:rsidR="00CD13A9" w:rsidRPr="00CD13A9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003366"/>
                        </w:rPr>
                      </w:pP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-(Diciembre 2010 -  Enero 2011)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</w:pPr>
                      <w:r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>-Instalación y configuración de redes.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</w:pPr>
                      <w:r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>-</w:t>
                      </w:r>
                      <w:r w:rsidR="0052149A"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>Instalación y</w:t>
                      </w:r>
                      <w:r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 xml:space="preserve"> configuración de servidor y usuarios.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</w:pPr>
                      <w:r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>-Soporte técnico.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</w:pPr>
                      <w:r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>-Creación de base de datos y carnets para empleados</w:t>
                      </w:r>
                    </w:p>
                    <w:p w:rsidR="00CD13A9" w:rsidRPr="00EE04C3" w:rsidRDefault="00CD13A9" w:rsidP="00CD13A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</w:pPr>
                      <w:r w:rsidRPr="00EE04C3">
                        <w:rPr>
                          <w:rFonts w:ascii="Franklin Gothic Medium" w:hAnsi="Franklin Gothic Medium"/>
                          <w:color w:val="595959" w:themeColor="text1" w:themeTint="A6"/>
                        </w:rPr>
                        <w:t>Trabajo por Contrato</w:t>
                      </w:r>
                    </w:p>
                    <w:p w:rsidR="0027134A" w:rsidRPr="0027134A" w:rsidRDefault="0027134A" w:rsidP="0027134A">
                      <w:pPr>
                        <w:rPr>
                          <w:rFonts w:ascii="Franklin Gothic Medium" w:hAnsi="Franklin Gothic Medium"/>
                          <w:color w:val="003366"/>
                        </w:rPr>
                      </w:pPr>
                    </w:p>
                    <w:p w:rsidR="0027134A" w:rsidRPr="0027134A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</w:pPr>
                      <w:r w:rsidRPr="0027134A">
                        <w:rPr>
                          <w:rFonts w:ascii="Arial Rounded MT Bold" w:hAnsi="Arial Rounded MT Bold"/>
                          <w:b/>
                          <w:color w:val="767171" w:themeColor="background2" w:themeShade="80"/>
                        </w:rPr>
                        <w:t>Construcciones Lacayo Fiallos S, A (CLF S, A)</w:t>
                      </w:r>
                    </w:p>
                    <w:p w:rsidR="0027134A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003366"/>
                        </w:rPr>
                      </w:pPr>
                    </w:p>
                    <w:p w:rsidR="0027134A" w:rsidRPr="00EE04C3" w:rsidRDefault="009C5E5D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-(</w:t>
                      </w:r>
                      <w:r w:rsidR="002824F4">
                        <w:rPr>
                          <w:b/>
                          <w:color w:val="595959" w:themeColor="text1" w:themeTint="A6"/>
                        </w:rPr>
                        <w:t xml:space="preserve">Julio </w:t>
                      </w:r>
                      <w:r w:rsidR="002824F4" w:rsidRPr="00EE04C3">
                        <w:rPr>
                          <w:b/>
                          <w:color w:val="595959" w:themeColor="text1" w:themeTint="A6"/>
                        </w:rPr>
                        <w:t>2013</w:t>
                      </w:r>
                      <w:r w:rsidR="0027134A" w:rsidRPr="00EE04C3">
                        <w:rPr>
                          <w:b/>
                          <w:color w:val="595959" w:themeColor="text1" w:themeTint="A6"/>
                        </w:rPr>
                        <w:t xml:space="preserve"> – </w:t>
                      </w:r>
                      <w:r>
                        <w:rPr>
                          <w:b/>
                          <w:color w:val="595959" w:themeColor="text1" w:themeTint="A6"/>
                          <w:lang w:val="es-ES"/>
                        </w:rPr>
                        <w:t>Febrero 2015</w:t>
                      </w:r>
                      <w:r w:rsidR="0027134A" w:rsidRPr="00EE04C3">
                        <w:rPr>
                          <w:b/>
                          <w:color w:val="595959" w:themeColor="text1" w:themeTint="A6"/>
                        </w:rPr>
                        <w:t>).</w:t>
                      </w:r>
                    </w:p>
                    <w:p w:rsidR="0027134A" w:rsidRPr="00EE04C3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Área de Informática</w:t>
                      </w:r>
                    </w:p>
                    <w:p w:rsidR="0027134A" w:rsidRPr="00EE04C3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 xml:space="preserve">Soporte Técnico en General </w:t>
                      </w:r>
                    </w:p>
                    <w:p w:rsidR="0027134A" w:rsidRPr="00EE04C3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Reparación de computadoras, Laptops, Impresoras (Laser, Matriciales, de Tinta Continua), Computadoras de Escritorio, Scanner.</w:t>
                      </w:r>
                    </w:p>
                    <w:p w:rsidR="0027134A" w:rsidRPr="00EE04C3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Cableado y Estructurado de Redes de Internet.</w:t>
                      </w:r>
                    </w:p>
                    <w:p w:rsidR="0027134A" w:rsidRPr="00EE04C3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Control de Máquinas Virtuales del Área de Contabilidad.</w:t>
                      </w:r>
                    </w:p>
                    <w:p w:rsidR="0027134A" w:rsidRPr="00EE04C3" w:rsidRDefault="0027134A" w:rsidP="0027134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  <w:color w:val="595959" w:themeColor="text1" w:themeTint="A6"/>
                        </w:rPr>
                      </w:pPr>
                      <w:r w:rsidRPr="00EE04C3">
                        <w:rPr>
                          <w:b/>
                          <w:color w:val="595959" w:themeColor="text1" w:themeTint="A6"/>
                        </w:rPr>
                        <w:t>Visita a Diferentes Proyectos para la Revisión y Actualización de Las Computadoras</w:t>
                      </w:r>
                      <w:r w:rsidR="002824F4">
                        <w:rPr>
                          <w:b/>
                          <w:color w:val="595959" w:themeColor="text1" w:themeTint="A6"/>
                        </w:rPr>
                        <w:t xml:space="preserve"> Instalación de las redes y Mantenimiento en general de los Sistemas de Cómputos</w:t>
                      </w:r>
                      <w:bookmarkStart w:id="1" w:name="_GoBack"/>
                      <w:bookmarkEnd w:id="1"/>
                      <w:r w:rsidRPr="00EE04C3">
                        <w:rPr>
                          <w:b/>
                          <w:color w:val="595959" w:themeColor="text1" w:themeTint="A6"/>
                        </w:rPr>
                        <w:t xml:space="preserve">. </w:t>
                      </w:r>
                    </w:p>
                    <w:p w:rsidR="0027134A" w:rsidRPr="0027134A" w:rsidRDefault="0027134A" w:rsidP="0027134A">
                      <w:pPr>
                        <w:rPr>
                          <w:rFonts w:ascii="Franklin Gothic Medium" w:hAnsi="Franklin Gothic Medium"/>
                          <w:color w:val="003366"/>
                        </w:rPr>
                      </w:pPr>
                    </w:p>
                    <w:p w:rsidR="00F4314E" w:rsidRPr="00F4314E" w:rsidRDefault="00F4314E" w:rsidP="00F4314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00B4B55D" wp14:editId="2F9E58E0">
                <wp:simplePos x="0" y="0"/>
                <wp:positionH relativeFrom="margin">
                  <wp:posOffset>-86360</wp:posOffset>
                </wp:positionH>
                <wp:positionV relativeFrom="paragraph">
                  <wp:posOffset>-20320</wp:posOffset>
                </wp:positionV>
                <wp:extent cx="5817870" cy="35179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7870" cy="351790"/>
                          <a:chOff x="-425094" y="-5019040"/>
                          <a:chExt cx="5818913" cy="35179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-425094" y="-498094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53022" y="-5019040"/>
                            <a:ext cx="340797" cy="351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7EDA1C55" id="Group 3" o:spid="_x0000_s1026" style="position:absolute;margin-left:-6.8pt;margin-top:-1.6pt;width:458.1pt;height:27.7pt;z-index:251728896;mso-position-horizontal-relative:margin;mso-width-relative:margin;mso-height-relative:margin" coordorigin="-4250,-50190" coordsize="58189,3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">
                <v:rect id="Rectángulo 211" o:spid="_x0000_s1027" style="position:absolute;left:-4250;top:-49809;width:54780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30" o:spid="_x0000_s1028" type="#_x0000_t75" style="position:absolute;left:50530;top:-50190;width:3408;height:3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">
                  <v:imagedata r:id="rId16" o:title=""/>
                  <v:path arrowok="t"/>
                </v:shape>
                <w10:wrap anchorx="margin"/>
              </v:group>
            </w:pict>
          </mc:Fallback>
        </mc:AlternateContent>
      </w:r>
      <w:r w:rsidRPr="00A24E8B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8C443AB" wp14:editId="4C64E899">
                <wp:simplePos x="0" y="0"/>
                <wp:positionH relativeFrom="margin">
                  <wp:posOffset>-635</wp:posOffset>
                </wp:positionH>
                <wp:positionV relativeFrom="paragraph">
                  <wp:posOffset>635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512FCD" w:rsidRDefault="00202974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12FCD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C443AB" id="_x0000_s1049" type="#_x0000_t202" style="position:absolute;margin-left:-.05pt;margin-top:.05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" filled="f" stroked="f">
                <v:textbox style="mso-fit-shape-to-text:t">
                  <w:txbxContent>
                    <w:p w:rsidR="00A24E8B" w:rsidRPr="00512FCD" w:rsidRDefault="00202974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512FCD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5EB8">
        <w:rPr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563C2646" wp14:editId="5C952C76">
                <wp:simplePos x="0" y="0"/>
                <wp:positionH relativeFrom="page">
                  <wp:posOffset>409575</wp:posOffset>
                </wp:positionH>
                <wp:positionV relativeFrom="paragraph">
                  <wp:posOffset>-914400</wp:posOffset>
                </wp:positionV>
                <wp:extent cx="7162800" cy="352425"/>
                <wp:effectExtent l="0" t="0" r="0" b="9525"/>
                <wp:wrapNone/>
                <wp:docPr id="2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352425"/>
                          <a:chOff x="0" y="0"/>
                          <a:chExt cx="6092226" cy="312420"/>
                        </a:xfrm>
                      </wpg:grpSpPr>
                      <wps:wsp>
                        <wps:cNvPr id="24" name="Rectángulo 24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5EB8" w:rsidRDefault="00D85EB8" w:rsidP="00D85E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n 2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n 2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563C2646" id="_x0000_s1050" style="position:absolute;margin-left:32.25pt;margin-top:-1in;width:564pt;height:27.75pt;z-index:251871232;mso-position-horizontal-relative:page;mso-width-relative:margin;mso-height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">
                <v:rect id="Rectángulo 24" o:spid="_x0000_s1051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" fillcolor="#a98e50" stroked="f" strokeweight="1pt">
                  <v:textbox>
                    <w:txbxContent>
                      <w:p w:rsidR="00D85EB8" w:rsidRDefault="00D85EB8" w:rsidP="00D85EB8"/>
                    </w:txbxContent>
                  </v:textbox>
                </v:rect>
                <v:shape id="Imagen 25" o:spid="_x0000_s1052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">
                  <v:imagedata r:id="rId12" o:title=""/>
                  <v:path arrowok="t"/>
                </v:shape>
                <v:shape id="Imagen 26" o:spid="_x0000_s1053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">
                  <v:imagedata r:id="rId12" o:title=""/>
                  <v:path arrowok="t"/>
                </v:shape>
                <w10:wrap anchorx="page"/>
              </v:group>
            </w:pict>
          </mc:Fallback>
        </mc:AlternateContent>
      </w:r>
      <w:r w:rsidR="00D85EB8" w:rsidRPr="00D85EB8">
        <w:rPr>
          <w:b/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1D78D52" wp14:editId="2555768E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415290" cy="10726420"/>
                <wp:effectExtent l="0" t="0" r="381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2942498F" id="Rectángulo 14" o:spid="_x0000_s1026" style="position:absolute;margin-left:0;margin-top:-1in;width:32.7pt;height:844.6pt;z-index:2518630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</w:p>
    <w:p w:rsidR="002D50B2" w:rsidRDefault="00E65D08" w:rsidP="005C6B5A">
      <w:r w:rsidRPr="006F118F">
        <w:rPr>
          <w:noProof/>
          <w:lang w:val="es-NI" w:eastAsia="es-NI"/>
        </w:rPr>
        <w:lastRenderedPageBreak/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83C1BB4" wp14:editId="64FFA586">
                <wp:simplePos x="0" y="0"/>
                <wp:positionH relativeFrom="margin">
                  <wp:align>right</wp:align>
                </wp:positionH>
                <wp:positionV relativeFrom="paragraph">
                  <wp:posOffset>440690</wp:posOffset>
                </wp:positionV>
                <wp:extent cx="5972175" cy="841057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841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5D08" w:rsidRPr="00103984" w:rsidRDefault="00E65D08" w:rsidP="00D85EB8">
                            <w:pPr>
                              <w:ind w:left="360"/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EA2319" w:rsidRPr="00103984" w:rsidRDefault="00023B75" w:rsidP="00D85EB8">
                            <w:pPr>
                              <w:ind w:left="360"/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03984"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Lic. Darvis Fco Pérez</w:t>
                            </w:r>
                          </w:p>
                          <w:p w:rsidR="00023B75" w:rsidRPr="00103984" w:rsidRDefault="00023B75" w:rsidP="00D85EB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Jefe de Área de Informática</w:t>
                            </w:r>
                          </w:p>
                          <w:p w:rsidR="00023B75" w:rsidRPr="00103984" w:rsidRDefault="00023B75" w:rsidP="00D85EB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Construcciones Lacayo Fiallos. S,A</w:t>
                            </w:r>
                          </w:p>
                          <w:p w:rsidR="00023B75" w:rsidRPr="00103984" w:rsidRDefault="00023B75" w:rsidP="00D85EB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Telf. 2270-0320- ext. 117</w:t>
                            </w:r>
                          </w:p>
                          <w:p w:rsidR="00023B75" w:rsidRPr="00103984" w:rsidRDefault="00023B75" w:rsidP="00D85EB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Cel. 8454 – 3108 Mov.</w:t>
                            </w:r>
                          </w:p>
                          <w:p w:rsidR="00342BF7" w:rsidRPr="00103984" w:rsidRDefault="00342BF7" w:rsidP="00D85EB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</w:p>
                          <w:p w:rsidR="00342BF7" w:rsidRPr="00103984" w:rsidRDefault="00342BF7" w:rsidP="00D85EB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</w:p>
                          <w:p w:rsidR="00342BF7" w:rsidRPr="00103984" w:rsidRDefault="00342BF7" w:rsidP="00342BF7">
                            <w:pPr>
                              <w:ind w:left="360"/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03984"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Ing. Jonathan Silva Miranda</w:t>
                            </w:r>
                          </w:p>
                          <w:p w:rsidR="00342BF7" w:rsidRPr="00103984" w:rsidRDefault="00342BF7" w:rsidP="00342BF7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 xml:space="preserve">Jefe de Área de Informática Best Computer´s </w:t>
                            </w:r>
                          </w:p>
                          <w:p w:rsidR="00342BF7" w:rsidRPr="00103984" w:rsidRDefault="00342BF7" w:rsidP="00342BF7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Cel. 8621 - 5353 Cla.</w:t>
                            </w:r>
                          </w:p>
                          <w:p w:rsidR="00E65D08" w:rsidRPr="00103984" w:rsidRDefault="00E65D08" w:rsidP="00342BF7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</w:p>
                          <w:p w:rsidR="00E65D08" w:rsidRPr="00103984" w:rsidRDefault="00E65D08" w:rsidP="00342BF7">
                            <w:pPr>
                              <w:ind w:left="360"/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03984"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Lic. José Ramón Herrera</w:t>
                            </w:r>
                          </w:p>
                          <w:p w:rsidR="00E65D08" w:rsidRPr="00103984" w:rsidRDefault="00E65D08" w:rsidP="00342BF7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Gerente Financiero Construcciones Lacayo Fiallos S,A</w:t>
                            </w:r>
                          </w:p>
                          <w:p w:rsidR="00E65D08" w:rsidRPr="00103984" w:rsidRDefault="00E65D08" w:rsidP="00342BF7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lang w:val="es-ES"/>
                              </w:rPr>
                              <w:t>Telf. 2270 – 0320 ext. 107</w:t>
                            </w:r>
                          </w:p>
                          <w:p w:rsidR="00E65D08" w:rsidRPr="00103984" w:rsidRDefault="00E65D08" w:rsidP="00342BF7">
                            <w:pPr>
                              <w:ind w:left="360"/>
                              <w:rPr>
                                <w:rFonts w:asciiTheme="majorHAnsi" w:hAnsiTheme="majorHAnsi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E65D08" w:rsidRPr="00103984" w:rsidRDefault="00010699" w:rsidP="00E65D08">
                            <w:pPr>
                              <w:ind w:left="360"/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03984"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Ing. Roger Gómez</w:t>
                            </w:r>
                          </w:p>
                          <w:p w:rsidR="00010699" w:rsidRPr="00103984" w:rsidRDefault="00120636" w:rsidP="00E65D0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  <w:t xml:space="preserve">Gerente General </w:t>
                            </w:r>
                            <w:r w:rsidR="00010699" w:rsidRPr="00103984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  <w:t xml:space="preserve">Taller Gómez Reparación de Computadoras </w:t>
                            </w:r>
                          </w:p>
                          <w:p w:rsidR="00010699" w:rsidRDefault="00010699" w:rsidP="00E65D0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03984"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  <w:t xml:space="preserve">Cel.8402 – 3700 / 8193 – 6716 </w:t>
                            </w:r>
                          </w:p>
                          <w:p w:rsidR="00103984" w:rsidRDefault="00103984" w:rsidP="00E65D0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:rsidR="00103984" w:rsidRPr="00F57CDE" w:rsidRDefault="00103984" w:rsidP="00E65D08">
                            <w:pPr>
                              <w:ind w:left="360"/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F57CDE">
                              <w:rPr>
                                <w:rFonts w:ascii="Agency FB" w:hAnsi="Agency FB"/>
                                <w:b/>
                                <w:color w:val="404040" w:themeColor="text1" w:themeTint="BF"/>
                                <w:sz w:val="28"/>
                                <w:szCs w:val="28"/>
                                <w:lang w:val="es-ES"/>
                              </w:rPr>
                              <w:t>Lic. Adaluz Traña Molina</w:t>
                            </w:r>
                          </w:p>
                          <w:p w:rsidR="00103984" w:rsidRDefault="00103984" w:rsidP="00E65D0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  <w:t>Gerente General Resitec S, A</w:t>
                            </w:r>
                          </w:p>
                          <w:p w:rsidR="00103984" w:rsidRPr="00103984" w:rsidRDefault="00103984" w:rsidP="00E65D08">
                            <w:pPr>
                              <w:ind w:left="360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  <w:lang w:val="es-ES"/>
                              </w:rPr>
                              <w:t>Telf. 2278 - 7101</w:t>
                            </w:r>
                          </w:p>
                          <w:p w:rsidR="00E65D08" w:rsidRPr="00023B75" w:rsidRDefault="00E65D08" w:rsidP="00E65D08">
                            <w:pPr>
                              <w:ind w:left="360"/>
                              <w:rPr>
                                <w:b/>
                                <w:color w:val="003366"/>
                                <w:lang w:val="es-ES"/>
                              </w:rPr>
                            </w:pPr>
                          </w:p>
                          <w:p w:rsidR="00E65D08" w:rsidRDefault="00E65D08" w:rsidP="00342BF7">
                            <w:pPr>
                              <w:ind w:left="360"/>
                              <w:rPr>
                                <w:b/>
                                <w:color w:val="003366"/>
                                <w:lang w:val="es-ES"/>
                              </w:rPr>
                            </w:pPr>
                          </w:p>
                          <w:p w:rsidR="00E65D08" w:rsidRPr="00023B75" w:rsidRDefault="00E65D08" w:rsidP="00342BF7">
                            <w:pPr>
                              <w:ind w:left="360"/>
                              <w:rPr>
                                <w:b/>
                                <w:color w:val="003366"/>
                                <w:lang w:val="es-ES"/>
                              </w:rPr>
                            </w:pPr>
                          </w:p>
                          <w:p w:rsidR="00342BF7" w:rsidRPr="00023B75" w:rsidRDefault="00342BF7" w:rsidP="00D85EB8">
                            <w:pPr>
                              <w:ind w:left="360"/>
                              <w:rPr>
                                <w:b/>
                                <w:color w:val="003366"/>
                                <w:lang w:val="es-ES"/>
                              </w:rPr>
                            </w:pPr>
                          </w:p>
                          <w:p w:rsidR="00023B75" w:rsidRDefault="00023B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1BB4" id="_x0000_s1054" type="#_x0000_t202" style="position:absolute;margin-left:419.05pt;margin-top:34.7pt;width:470.25pt;height:662.25pt;z-index:251860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" filled="f" stroked="f">
                <v:textbox>
                  <w:txbxContent>
                    <w:p w:rsidR="00E65D08" w:rsidRPr="00103984" w:rsidRDefault="00E65D08" w:rsidP="00D85EB8">
                      <w:pPr>
                        <w:ind w:left="360"/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</w:p>
                    <w:p w:rsidR="00EA2319" w:rsidRPr="00103984" w:rsidRDefault="00023B75" w:rsidP="00D85EB8">
                      <w:pPr>
                        <w:ind w:left="360"/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 w:rsidRPr="00103984"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Lic. Darvis Fco Pérez</w:t>
                      </w:r>
                    </w:p>
                    <w:p w:rsidR="00023B75" w:rsidRPr="00103984" w:rsidRDefault="00023B75" w:rsidP="00D85EB8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Jefe de Área de Informática</w:t>
                      </w:r>
                    </w:p>
                    <w:p w:rsidR="00023B75" w:rsidRPr="00103984" w:rsidRDefault="00023B75" w:rsidP="00D85EB8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Construcciones Lacayo Fiallos. S,A</w:t>
                      </w:r>
                    </w:p>
                    <w:p w:rsidR="00023B75" w:rsidRPr="00103984" w:rsidRDefault="00023B75" w:rsidP="00D85EB8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Telf. 2270-0320- ext. 117</w:t>
                      </w:r>
                    </w:p>
                    <w:p w:rsidR="00023B75" w:rsidRPr="00103984" w:rsidRDefault="00023B75" w:rsidP="00D85EB8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Cel. 8454 – 3108 Mov.</w:t>
                      </w:r>
                    </w:p>
                    <w:p w:rsidR="00342BF7" w:rsidRPr="00103984" w:rsidRDefault="00342BF7" w:rsidP="00D85EB8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</w:p>
                    <w:p w:rsidR="00342BF7" w:rsidRPr="00103984" w:rsidRDefault="00342BF7" w:rsidP="00D85EB8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</w:p>
                    <w:p w:rsidR="00342BF7" w:rsidRPr="00103984" w:rsidRDefault="00342BF7" w:rsidP="00342BF7">
                      <w:pPr>
                        <w:ind w:left="360"/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 w:rsidRPr="00103984"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Ing. Jonathan Silva Miranda</w:t>
                      </w:r>
                    </w:p>
                    <w:p w:rsidR="00342BF7" w:rsidRPr="00103984" w:rsidRDefault="00342BF7" w:rsidP="00342BF7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 xml:space="preserve">Jefe de Área de Informática Best Computer´s </w:t>
                      </w:r>
                    </w:p>
                    <w:p w:rsidR="00342BF7" w:rsidRPr="00103984" w:rsidRDefault="00342BF7" w:rsidP="00342BF7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Cel. 8621 - 5353 Cla.</w:t>
                      </w:r>
                    </w:p>
                    <w:p w:rsidR="00E65D08" w:rsidRPr="00103984" w:rsidRDefault="00E65D08" w:rsidP="00342BF7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</w:p>
                    <w:p w:rsidR="00E65D08" w:rsidRPr="00103984" w:rsidRDefault="00E65D08" w:rsidP="00342BF7">
                      <w:pPr>
                        <w:ind w:left="360"/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 w:rsidRPr="00103984"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Lic. José Ramón Herrera</w:t>
                      </w:r>
                    </w:p>
                    <w:p w:rsidR="00E65D08" w:rsidRPr="00103984" w:rsidRDefault="00E65D08" w:rsidP="00342BF7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Gerente Financiero Construcciones Lacayo Fiallos S,A</w:t>
                      </w:r>
                    </w:p>
                    <w:p w:rsidR="00E65D08" w:rsidRPr="00103984" w:rsidRDefault="00E65D08" w:rsidP="00342BF7">
                      <w:pPr>
                        <w:ind w:left="360"/>
                        <w:rPr>
                          <w:b/>
                          <w:color w:val="404040" w:themeColor="text1" w:themeTint="BF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lang w:val="es-ES"/>
                        </w:rPr>
                        <w:t>Telf. 2270 – 0320 ext. 107</w:t>
                      </w:r>
                    </w:p>
                    <w:p w:rsidR="00E65D08" w:rsidRPr="00103984" w:rsidRDefault="00E65D08" w:rsidP="00342BF7">
                      <w:pPr>
                        <w:ind w:left="360"/>
                        <w:rPr>
                          <w:rFonts w:asciiTheme="majorHAnsi" w:hAnsiTheme="majorHAnsi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</w:p>
                    <w:p w:rsidR="00E65D08" w:rsidRPr="00103984" w:rsidRDefault="00010699" w:rsidP="00E65D08">
                      <w:pPr>
                        <w:ind w:left="360"/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 w:rsidRPr="00103984"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Ing. Roger Gómez</w:t>
                      </w:r>
                    </w:p>
                    <w:p w:rsidR="00010699" w:rsidRPr="00103984" w:rsidRDefault="00120636" w:rsidP="00E65D08">
                      <w:pPr>
                        <w:ind w:left="360"/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  <w:t xml:space="preserve">Gerente General </w:t>
                      </w:r>
                      <w:r w:rsidR="00010699" w:rsidRPr="00103984"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  <w:t xml:space="preserve">Taller Gómez Reparación de Computadoras </w:t>
                      </w:r>
                    </w:p>
                    <w:p w:rsidR="00010699" w:rsidRDefault="00010699" w:rsidP="00E65D08">
                      <w:pPr>
                        <w:ind w:left="360"/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</w:pPr>
                      <w:r w:rsidRPr="00103984"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  <w:t xml:space="preserve">Cel.8402 – 3700 / 8193 – 6716 </w:t>
                      </w:r>
                    </w:p>
                    <w:p w:rsidR="00103984" w:rsidRDefault="00103984" w:rsidP="00E65D08">
                      <w:pPr>
                        <w:ind w:left="360"/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</w:pPr>
                    </w:p>
                    <w:p w:rsidR="00103984" w:rsidRPr="00F57CDE" w:rsidRDefault="00103984" w:rsidP="00E65D08">
                      <w:pPr>
                        <w:ind w:left="360"/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</w:pPr>
                      <w:r w:rsidRPr="00F57CDE">
                        <w:rPr>
                          <w:rFonts w:ascii="Agency FB" w:hAnsi="Agency FB"/>
                          <w:b/>
                          <w:color w:val="404040" w:themeColor="text1" w:themeTint="BF"/>
                          <w:sz w:val="28"/>
                          <w:szCs w:val="28"/>
                          <w:lang w:val="es-ES"/>
                        </w:rPr>
                        <w:t>Lic. Adaluz Traña Molina</w:t>
                      </w:r>
                    </w:p>
                    <w:p w:rsidR="00103984" w:rsidRDefault="00103984" w:rsidP="00E65D08">
                      <w:pPr>
                        <w:ind w:left="360"/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  <w:t>Gerente General Resitec S, A</w:t>
                      </w:r>
                    </w:p>
                    <w:p w:rsidR="00103984" w:rsidRPr="00103984" w:rsidRDefault="00103984" w:rsidP="00E65D08">
                      <w:pPr>
                        <w:ind w:left="360"/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  <w:lang w:val="es-ES"/>
                        </w:rPr>
                        <w:t>Telf. 2278 - 7101</w:t>
                      </w:r>
                    </w:p>
                    <w:p w:rsidR="00E65D08" w:rsidRPr="00023B75" w:rsidRDefault="00E65D08" w:rsidP="00E65D08">
                      <w:pPr>
                        <w:ind w:left="360"/>
                        <w:rPr>
                          <w:b/>
                          <w:color w:val="003366"/>
                          <w:lang w:val="es-ES"/>
                        </w:rPr>
                      </w:pPr>
                    </w:p>
                    <w:p w:rsidR="00E65D08" w:rsidRDefault="00E65D08" w:rsidP="00342BF7">
                      <w:pPr>
                        <w:ind w:left="360"/>
                        <w:rPr>
                          <w:b/>
                          <w:color w:val="003366"/>
                          <w:lang w:val="es-ES"/>
                        </w:rPr>
                      </w:pPr>
                    </w:p>
                    <w:p w:rsidR="00E65D08" w:rsidRPr="00023B75" w:rsidRDefault="00E65D08" w:rsidP="00342BF7">
                      <w:pPr>
                        <w:ind w:left="360"/>
                        <w:rPr>
                          <w:b/>
                          <w:color w:val="003366"/>
                          <w:lang w:val="es-ES"/>
                        </w:rPr>
                      </w:pPr>
                    </w:p>
                    <w:p w:rsidR="00342BF7" w:rsidRPr="00023B75" w:rsidRDefault="00342BF7" w:rsidP="00D85EB8">
                      <w:pPr>
                        <w:ind w:left="360"/>
                        <w:rPr>
                          <w:b/>
                          <w:color w:val="003366"/>
                          <w:lang w:val="es-ES"/>
                        </w:rPr>
                      </w:pPr>
                    </w:p>
                    <w:p w:rsidR="00023B75" w:rsidRDefault="00023B75"/>
                  </w:txbxContent>
                </v:textbox>
                <w10:wrap type="square" anchorx="margin"/>
              </v:shape>
            </w:pict>
          </mc:Fallback>
        </mc:AlternateContent>
      </w:r>
      <w:r w:rsidR="00D65A73">
        <w:rPr>
          <w:noProof/>
          <w:lang w:val="es-NI" w:eastAsia="es-NI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119BB8D4" wp14:editId="1E0E53CB">
                <wp:simplePos x="0" y="0"/>
                <wp:positionH relativeFrom="page">
                  <wp:posOffset>340360</wp:posOffset>
                </wp:positionH>
                <wp:positionV relativeFrom="paragraph">
                  <wp:posOffset>-901065</wp:posOffset>
                </wp:positionV>
                <wp:extent cx="7162800" cy="352425"/>
                <wp:effectExtent l="0" t="0" r="0" b="9525"/>
                <wp:wrapNone/>
                <wp:docPr id="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0" cy="352425"/>
                          <a:chOff x="0" y="0"/>
                          <a:chExt cx="6092226" cy="312420"/>
                        </a:xfrm>
                      </wpg:grpSpPr>
                      <wps:wsp>
                        <wps:cNvPr id="28" name="Rectángulo 28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0FFB" w:rsidRDefault="00E80FFB" w:rsidP="00E80FF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BB8D4" id="_x0000_s1055" style="position:absolute;margin-left:26.8pt;margin-top:-70.95pt;width:564pt;height:27.75pt;z-index:251873280;mso-position-horizontal-relative:page;mso-width-relative:margin;mso-height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">
                <v:rect id="Rectángulo 28" o:spid="_x0000_s1056" style="position:absolute;left:3019;width:54781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9zxr8A&#10;AADbAAAADwAAAGRycy9kb3ducmV2LnhtbERPy4rCMBTdC/5DuII7TS1D0WoUEcQR3fjYuLs217bY&#10;3JQm2vr3ZjEwy8N5L1adqcSbGldaVjAZRyCIM6tLzhVcL9vRFITzyBory6TgQw5Wy35vgam2LZ/o&#10;ffa5CCHsUlRQeF+nUrqsIINubGviwD1sY9AH2ORSN9iGcFPJOIoSabDk0FBgTZuCsuf5ZRRUu9nP&#10;YZK4exsfD0d87W6Ji/ZKDQfdeg7CU+f/xX/uX60gDmPDl/AD5P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P3PGvwAAANsAAAAPAAAAAAAAAAAAAAAAAJgCAABkcnMvZG93bnJl&#10;di54bWxQSwUGAAAAAAQABAD1AAAAhAMAAAAA&#10;" fillcolor="#a98e50" stroked="f" strokeweight="1pt">
                  <v:textbox>
                    <w:txbxContent>
                      <w:p w:rsidR="00E80FFB" w:rsidRDefault="00E80FFB" w:rsidP="00E80FFB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9" o:spid="_x0000_s1057" type="#_x0000_t75" style="position:absolute;top:86;width:2952;height: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JcJPBAAAA2wAAAA8AAABkcnMvZG93bnJldi54bWxEj0FrwkAUhO8F/8PyhN7qRoWo0VWkIJhj&#10;o3h+Zp9JMPt2yW6T9N93CwWPw8x8w+wOo2lFT51vLCuYzxIQxKXVDVcKrpfTxxqED8gaW8uk4Ic8&#10;HPaTtx1m2g78RX0RKhEh7DNUUIfgMil9WZNBP7OOOHoP2xkMUXaV1B0OEW5auUiSVBpsOC7U6Oiz&#10;pvJZfBsF6eZ+q1antVs56fyQP/KlLJ1S79PxuAURaAyv8H/7rBUsNvD3Jf4Auf8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LJcJPBAAAA2wAAAA8AAAAAAAAAAAAAAAAAnwIA&#10;AGRycy9kb3ducmV2LnhtbFBLBQYAAAAABAAEAPcAAACNAwAAAAA=&#10;">
                  <v:imagedata r:id="rId17" o:title=""/>
                  <v:path arrowok="t"/>
                </v:shape>
                <v:shape id="Imagen 30" o:spid="_x0000_s1058" type="#_x0000_t75" style="position:absolute;left:57969;width:2953;height:2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qT9O7AAAA2wAAAA8AAABkcnMvZG93bnJldi54bWxET8kKwjAQvQv+QxjBm6YquFSjiCDo0QXP&#10;YzO2xWYSmmjr35uD4PHx9tWmNZV4U+1LywpGwwQEcWZ1ybmC62U/mIPwAVljZZkUfMjDZt3trDDV&#10;tuETvc8hFzGEfYoKihBcKqXPCjLoh9YRR+5ha4MhwjqXusYmhptKjpNkKg2WHBsKdLQrKHueX0bB&#10;dHG/5bP93M2cdL45Po4TmTml+r12uwQRqA1/8c990AomcX38En+AXH8B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JYqT9O7AAAA2wAAAA8AAAAAAAAAAAAAAAAAnwIAAGRycy9k&#10;b3ducmV2LnhtbFBLBQYAAAAABAAEAPcAAACHAwAAAAA=&#10;">
                  <v:imagedata r:id="rId17" o:title=""/>
                  <v:path arrowok="t"/>
                </v:shape>
                <w10:wrap anchorx="page"/>
              </v:group>
            </w:pict>
          </mc:Fallback>
        </mc:AlternateContent>
      </w:r>
      <w:r w:rsidR="0027134A">
        <w:rPr>
          <w:noProof/>
          <w:lang w:val="es-NI" w:eastAsia="es-NI"/>
        </w:rPr>
        <w:drawing>
          <wp:anchor distT="0" distB="0" distL="114300" distR="114300" simplePos="0" relativeHeight="251842560" behindDoc="0" locked="0" layoutInCell="1" allowOverlap="1" wp14:anchorId="68CABA02" wp14:editId="444ECD78">
            <wp:simplePos x="0" y="0"/>
            <wp:positionH relativeFrom="margin">
              <wp:posOffset>-418465</wp:posOffset>
            </wp:positionH>
            <wp:positionV relativeFrom="paragraph">
              <wp:posOffset>64770</wp:posOffset>
            </wp:positionV>
            <wp:extent cx="5731510" cy="295275"/>
            <wp:effectExtent l="0" t="0" r="254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34A" w:rsidRPr="00A24E8B">
        <w:rPr>
          <w:noProof/>
          <w:lang w:val="es-NI" w:eastAsia="es-NI"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1E2D6045" wp14:editId="4DD2EB3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3852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186" w:rsidRPr="002D50B2" w:rsidRDefault="00CB2186" w:rsidP="00CB2186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D50B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E2D6045" id="_x0000_s1059" type="#_x0000_t202" style="position:absolute;margin-left:0;margin-top:0;width:270.75pt;height:110.6pt;z-index:2518446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" filled="f" stroked="f">
                <v:textbox style="mso-fit-shape-to-text:t">
                  <w:txbxContent>
                    <w:p w:rsidR="00CB2186" w:rsidRPr="002D50B2" w:rsidRDefault="00CB2186" w:rsidP="00CB2186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2D50B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REFERENCIAS PERS</w:t>
                      </w:r>
                      <w:bookmarkStart w:id="1" w:name="_GoBack"/>
                      <w:bookmarkEnd w:id="1"/>
                      <w:r w:rsidRPr="002D50B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ONALES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134A" w:rsidRPr="006F118F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F968701" wp14:editId="3CC60C07">
                <wp:simplePos x="0" y="0"/>
                <wp:positionH relativeFrom="page">
                  <wp:posOffset>0</wp:posOffset>
                </wp:positionH>
                <wp:positionV relativeFrom="paragraph">
                  <wp:posOffset>-891540</wp:posOffset>
                </wp:positionV>
                <wp:extent cx="415290" cy="10726420"/>
                <wp:effectExtent l="0" t="0" r="381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739283C" id="Rectángulo 17" o:spid="_x0000_s1026" style="position:absolute;margin-left:0;margin-top:-70.2pt;width:32.7pt;height:844.6pt;z-index: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" fillcolor="#6179aa" stroked="f" strokeweight="1pt">
                <w10:wrap anchorx="page"/>
              </v:rect>
            </w:pict>
          </mc:Fallback>
        </mc:AlternateContent>
      </w:r>
      <w:r w:rsidR="00202974">
        <w:tab/>
      </w:r>
      <w:r w:rsidR="00202974">
        <w:tab/>
      </w:r>
      <w:r w:rsidR="00202974">
        <w:tab/>
      </w:r>
      <w:r w:rsidR="00202974">
        <w:tab/>
      </w:r>
      <w:r w:rsidR="00202974">
        <w:tab/>
      </w:r>
      <w:r w:rsidR="00202974">
        <w:tab/>
      </w:r>
      <w:r w:rsidR="00202974">
        <w:tab/>
      </w:r>
      <w:r w:rsidR="00202974">
        <w:tab/>
      </w:r>
      <w:r w:rsidR="00202974">
        <w:tab/>
      </w:r>
      <w:r w:rsidR="00202974">
        <w:tab/>
      </w:r>
      <w:bookmarkStart w:id="0" w:name="_GoBack"/>
      <w:bookmarkEnd w:id="0"/>
      <w:r w:rsidR="0094382D" w:rsidRPr="006F118F">
        <w:rPr>
          <w:noProof/>
          <w:lang w:val="es-NI" w:eastAsia="es-NI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A00E59" wp14:editId="1B534546">
                <wp:simplePos x="0" y="0"/>
                <wp:positionH relativeFrom="page">
                  <wp:posOffset>0</wp:posOffset>
                </wp:positionH>
                <wp:positionV relativeFrom="paragraph">
                  <wp:posOffset>-906145</wp:posOffset>
                </wp:positionV>
                <wp:extent cx="415290" cy="10726420"/>
                <wp:effectExtent l="0" t="0" r="381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134F4C9D" id="Rectángulo 18" o:spid="_x0000_s1026" style="position:absolute;margin-left:0;margin-top:-71.35pt;width:32.7pt;height:844.6pt;z-index:25186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" fillcolor="#6179aa" stroked="f" strokeweight="1pt">
                <w10:wrap anchorx="page"/>
              </v:rect>
            </w:pict>
          </mc:Fallback>
        </mc:AlternateContent>
      </w:r>
    </w:p>
    <w:sectPr w:rsidR="002D50B2" w:rsidSect="00A061D8">
      <w:pgSz w:w="11906" w:h="16838" w:code="9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59C" w:rsidRDefault="00E2059C" w:rsidP="00A01AB1">
      <w:pPr>
        <w:spacing w:after="0" w:line="240" w:lineRule="auto"/>
      </w:pPr>
      <w:r>
        <w:separator/>
      </w:r>
    </w:p>
  </w:endnote>
  <w:endnote w:type="continuationSeparator" w:id="0">
    <w:p w:rsidR="00E2059C" w:rsidRDefault="00E2059C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59C" w:rsidRDefault="00E2059C" w:rsidP="00A01AB1">
      <w:pPr>
        <w:spacing w:after="0" w:line="240" w:lineRule="auto"/>
      </w:pPr>
      <w:r>
        <w:separator/>
      </w:r>
    </w:p>
  </w:footnote>
  <w:footnote w:type="continuationSeparator" w:id="0">
    <w:p w:rsidR="00E2059C" w:rsidRDefault="00E2059C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57440"/>
    <w:multiLevelType w:val="hybridMultilevel"/>
    <w:tmpl w:val="1F1E3FC0"/>
    <w:lvl w:ilvl="0" w:tplc="4CF0ECEE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E0B46"/>
    <w:multiLevelType w:val="hybridMultilevel"/>
    <w:tmpl w:val="82AA48EC"/>
    <w:lvl w:ilvl="0" w:tplc="48E4C1FC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1"/>
  <w:activeWritingStyle w:appName="MSWord" w:lang="es-NI" w:vendorID="64" w:dllVersion="131078" w:nlCheck="1" w:checkStyle="0"/>
  <w:activeWritingStyle w:appName="MSWord" w:lang="es-ES" w:vendorID="64" w:dllVersion="131078" w:nlCheck="1" w:checkStyle="1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67"/>
    <w:rsid w:val="00010699"/>
    <w:rsid w:val="000219FB"/>
    <w:rsid w:val="00023B75"/>
    <w:rsid w:val="00043E68"/>
    <w:rsid w:val="00055585"/>
    <w:rsid w:val="00072786"/>
    <w:rsid w:val="000D2471"/>
    <w:rsid w:val="00103984"/>
    <w:rsid w:val="00120636"/>
    <w:rsid w:val="00141993"/>
    <w:rsid w:val="00193CE6"/>
    <w:rsid w:val="001B5912"/>
    <w:rsid w:val="001C4333"/>
    <w:rsid w:val="001E4ECB"/>
    <w:rsid w:val="00202974"/>
    <w:rsid w:val="00215398"/>
    <w:rsid w:val="0027134A"/>
    <w:rsid w:val="002803EC"/>
    <w:rsid w:val="002824F4"/>
    <w:rsid w:val="002D0D6B"/>
    <w:rsid w:val="002D21DE"/>
    <w:rsid w:val="002D50B2"/>
    <w:rsid w:val="00332D03"/>
    <w:rsid w:val="00342BF7"/>
    <w:rsid w:val="00366B75"/>
    <w:rsid w:val="003810F0"/>
    <w:rsid w:val="003D4523"/>
    <w:rsid w:val="00447C42"/>
    <w:rsid w:val="004635FB"/>
    <w:rsid w:val="004A17D5"/>
    <w:rsid w:val="004B52C7"/>
    <w:rsid w:val="004C16D1"/>
    <w:rsid w:val="004D29B3"/>
    <w:rsid w:val="004D564D"/>
    <w:rsid w:val="004F1C81"/>
    <w:rsid w:val="0050705B"/>
    <w:rsid w:val="00512FCD"/>
    <w:rsid w:val="00515C71"/>
    <w:rsid w:val="0052149A"/>
    <w:rsid w:val="00534B33"/>
    <w:rsid w:val="00550F10"/>
    <w:rsid w:val="005568D5"/>
    <w:rsid w:val="00560D1F"/>
    <w:rsid w:val="00597EB3"/>
    <w:rsid w:val="005A3C52"/>
    <w:rsid w:val="005C6B5A"/>
    <w:rsid w:val="006220C2"/>
    <w:rsid w:val="00625AE7"/>
    <w:rsid w:val="0063761F"/>
    <w:rsid w:val="006430D4"/>
    <w:rsid w:val="006A1130"/>
    <w:rsid w:val="006A5549"/>
    <w:rsid w:val="006C6590"/>
    <w:rsid w:val="006E48E6"/>
    <w:rsid w:val="006F118F"/>
    <w:rsid w:val="00732C10"/>
    <w:rsid w:val="007375D3"/>
    <w:rsid w:val="007807E8"/>
    <w:rsid w:val="007C43F4"/>
    <w:rsid w:val="007E5532"/>
    <w:rsid w:val="00845EF5"/>
    <w:rsid w:val="00853A66"/>
    <w:rsid w:val="00873BBF"/>
    <w:rsid w:val="00883DCC"/>
    <w:rsid w:val="00886A8E"/>
    <w:rsid w:val="008B650E"/>
    <w:rsid w:val="008C5B8F"/>
    <w:rsid w:val="008E1933"/>
    <w:rsid w:val="009039DA"/>
    <w:rsid w:val="009419EB"/>
    <w:rsid w:val="0094382D"/>
    <w:rsid w:val="00960863"/>
    <w:rsid w:val="00972651"/>
    <w:rsid w:val="00990D86"/>
    <w:rsid w:val="009C5E5D"/>
    <w:rsid w:val="009D0702"/>
    <w:rsid w:val="009D3B1A"/>
    <w:rsid w:val="009D41F6"/>
    <w:rsid w:val="009E0C7D"/>
    <w:rsid w:val="009E6692"/>
    <w:rsid w:val="009F1953"/>
    <w:rsid w:val="00A01AB1"/>
    <w:rsid w:val="00A061D8"/>
    <w:rsid w:val="00A11204"/>
    <w:rsid w:val="00A24E8B"/>
    <w:rsid w:val="00A4420F"/>
    <w:rsid w:val="00A53043"/>
    <w:rsid w:val="00A637D8"/>
    <w:rsid w:val="00A91A4A"/>
    <w:rsid w:val="00AB1ACD"/>
    <w:rsid w:val="00AC54DD"/>
    <w:rsid w:val="00AD6821"/>
    <w:rsid w:val="00AF758F"/>
    <w:rsid w:val="00B14BD5"/>
    <w:rsid w:val="00B304A1"/>
    <w:rsid w:val="00B31235"/>
    <w:rsid w:val="00B8528E"/>
    <w:rsid w:val="00B86586"/>
    <w:rsid w:val="00BA12BC"/>
    <w:rsid w:val="00BB08EF"/>
    <w:rsid w:val="00BE4760"/>
    <w:rsid w:val="00C01070"/>
    <w:rsid w:val="00C01B59"/>
    <w:rsid w:val="00C01E2F"/>
    <w:rsid w:val="00C37AAD"/>
    <w:rsid w:val="00C54257"/>
    <w:rsid w:val="00C5555F"/>
    <w:rsid w:val="00CB2186"/>
    <w:rsid w:val="00CD13A9"/>
    <w:rsid w:val="00D065CD"/>
    <w:rsid w:val="00D14807"/>
    <w:rsid w:val="00D2492A"/>
    <w:rsid w:val="00D35AA5"/>
    <w:rsid w:val="00D41543"/>
    <w:rsid w:val="00D65A73"/>
    <w:rsid w:val="00D85EB8"/>
    <w:rsid w:val="00D91D67"/>
    <w:rsid w:val="00DB29E4"/>
    <w:rsid w:val="00DF364B"/>
    <w:rsid w:val="00E06111"/>
    <w:rsid w:val="00E2059C"/>
    <w:rsid w:val="00E26E85"/>
    <w:rsid w:val="00E65D08"/>
    <w:rsid w:val="00E70370"/>
    <w:rsid w:val="00E80FFB"/>
    <w:rsid w:val="00E8166E"/>
    <w:rsid w:val="00E90504"/>
    <w:rsid w:val="00EA2319"/>
    <w:rsid w:val="00EA3B3C"/>
    <w:rsid w:val="00ED756E"/>
    <w:rsid w:val="00EE04C3"/>
    <w:rsid w:val="00F139C4"/>
    <w:rsid w:val="00F4010B"/>
    <w:rsid w:val="00F4314E"/>
    <w:rsid w:val="00F57CDE"/>
    <w:rsid w:val="00FA42B5"/>
    <w:rsid w:val="00FA4779"/>
    <w:rsid w:val="00FB7834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Sinespaciado">
    <w:name w:val="No Spacing"/>
    <w:uiPriority w:val="1"/>
    <w:qFormat/>
    <w:rsid w:val="00A061D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431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31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14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03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omarasrock@hotmail.com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omarasrock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a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2015-10-19T21:49:00Z</dcterms:created>
  <dcterms:modified xsi:type="dcterms:W3CDTF">2016-02-16T15:45:00Z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