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B47" w:rsidRPr="007D2B2B" w:rsidRDefault="00DD3B47">
      <w:pPr>
        <w:rPr>
          <w:b/>
          <w:sz w:val="72"/>
          <w:szCs w:val="72"/>
        </w:rPr>
      </w:pPr>
      <w:r>
        <w:rPr>
          <w:sz w:val="72"/>
          <w:szCs w:val="72"/>
        </w:rPr>
        <w:t xml:space="preserve">   </w:t>
      </w:r>
      <w:r w:rsidRPr="007D2B2B">
        <w:rPr>
          <w:b/>
          <w:sz w:val="72"/>
          <w:szCs w:val="72"/>
        </w:rPr>
        <w:t>Amvik Insulation Pty. Ltd.</w:t>
      </w:r>
    </w:p>
    <w:p w:rsidR="00DD3B47" w:rsidRDefault="00DD3B47">
      <w:r>
        <w:rPr>
          <w:sz w:val="28"/>
          <w:szCs w:val="28"/>
        </w:rPr>
        <w:t xml:space="preserve">                                                                                           </w:t>
      </w:r>
      <w:r w:rsidRPr="0020091F">
        <w:t xml:space="preserve"> </w:t>
      </w:r>
      <w:r w:rsidRPr="0020091F">
        <w:rPr>
          <w:sz w:val="28"/>
          <w:szCs w:val="28"/>
        </w:rPr>
        <w:t xml:space="preserve">Rebate sales order                     </w:t>
      </w:r>
      <w:r w:rsidRPr="007D2B2B">
        <w:rPr>
          <w:sz w:val="28"/>
          <w:szCs w:val="28"/>
        </w:rPr>
        <w:t xml:space="preserve">                                                                                                                                         </w:t>
      </w:r>
      <w:r>
        <w:rPr>
          <w:sz w:val="28"/>
          <w:szCs w:val="28"/>
        </w:rPr>
        <w:t xml:space="preserve">                                                 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621"/>
        <w:gridCol w:w="4621"/>
      </w:tblGrid>
      <w:tr w:rsidR="00DD3B47" w:rsidRPr="00780558" w:rsidTr="00780558">
        <w:trPr>
          <w:trHeight w:val="1833"/>
        </w:trPr>
        <w:tc>
          <w:tcPr>
            <w:tcW w:w="4621" w:type="dxa"/>
          </w:tcPr>
          <w:p w:rsidR="00DD3B47" w:rsidRPr="00780558" w:rsidRDefault="00DD3B47" w:rsidP="00780558">
            <w:pPr>
              <w:spacing w:after="0" w:line="240" w:lineRule="auto"/>
            </w:pPr>
            <w:r w:rsidRPr="00780558">
              <w:t xml:space="preserve">                    </w:t>
            </w:r>
          </w:p>
          <w:p w:rsidR="00DD3B47" w:rsidRPr="00780558" w:rsidRDefault="00DD3B47" w:rsidP="00780558">
            <w:pPr>
              <w:spacing w:after="0" w:line="240" w:lineRule="auto"/>
            </w:pPr>
          </w:p>
          <w:p w:rsidR="00DD3B47" w:rsidRPr="00780558" w:rsidRDefault="00DD3B47" w:rsidP="00B3764B">
            <w:pPr>
              <w:pStyle w:val="HTMLPreformatted"/>
            </w:pPr>
            <w:r>
              <w:rPr>
                <w:color w:val="800000"/>
              </w:rPr>
              <w:t>Sylvaine de robillard</w:t>
            </w:r>
          </w:p>
        </w:tc>
        <w:tc>
          <w:tcPr>
            <w:tcW w:w="4621" w:type="dxa"/>
          </w:tcPr>
          <w:p w:rsidR="00DD3B47" w:rsidRPr="00780558" w:rsidRDefault="00DD3B47" w:rsidP="00780558">
            <w:pPr>
              <w:spacing w:after="0" w:line="240" w:lineRule="auto"/>
            </w:pPr>
            <w:r w:rsidRPr="00780558">
              <w:t xml:space="preserve">                              ADDRESS</w:t>
            </w:r>
          </w:p>
          <w:p w:rsidR="00DD3B47" w:rsidRPr="00780558" w:rsidRDefault="00DD3B47" w:rsidP="00780558">
            <w:pPr>
              <w:spacing w:after="0" w:line="240" w:lineRule="auto"/>
            </w:pPr>
          </w:p>
          <w:p w:rsidR="00DD3B47" w:rsidRDefault="00DD3B47" w:rsidP="00033D7D">
            <w:pPr>
              <w:pStyle w:val="HTMLPreformatted"/>
            </w:pPr>
            <w:r>
              <w:t>5 gaybre ct</w:t>
            </w:r>
          </w:p>
          <w:p w:rsidR="00DD3B47" w:rsidRPr="00780558" w:rsidRDefault="00DD3B47" w:rsidP="00033D7D">
            <w:pPr>
              <w:pStyle w:val="HTMLPreformatted"/>
            </w:pPr>
            <w:r>
              <w:t>cheltenham</w:t>
            </w:r>
          </w:p>
        </w:tc>
      </w:tr>
    </w:tbl>
    <w:p w:rsidR="00DD3B47" w:rsidRDefault="00DD3B4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310"/>
        <w:gridCol w:w="2310"/>
        <w:gridCol w:w="2311"/>
        <w:gridCol w:w="2311"/>
      </w:tblGrid>
      <w:tr w:rsidR="00DD3B47" w:rsidRPr="00780558" w:rsidTr="00780558">
        <w:trPr>
          <w:trHeight w:val="477"/>
        </w:trPr>
        <w:tc>
          <w:tcPr>
            <w:tcW w:w="2310" w:type="dxa"/>
          </w:tcPr>
          <w:p w:rsidR="00DD3B47" w:rsidRPr="00780558" w:rsidRDefault="00DD3B47" w:rsidP="00780558">
            <w:pPr>
              <w:spacing w:after="0" w:line="240" w:lineRule="auto"/>
            </w:pPr>
            <w:r w:rsidRPr="00780558">
              <w:t>Installer</w:t>
            </w:r>
          </w:p>
        </w:tc>
        <w:tc>
          <w:tcPr>
            <w:tcW w:w="2310" w:type="dxa"/>
          </w:tcPr>
          <w:p w:rsidR="00DD3B47" w:rsidRPr="00780558" w:rsidRDefault="00DD3B47" w:rsidP="00780558">
            <w:pPr>
              <w:spacing w:after="0" w:line="240" w:lineRule="auto"/>
            </w:pPr>
            <w:r w:rsidRPr="00780558">
              <w:t>Contact no.</w:t>
            </w:r>
          </w:p>
        </w:tc>
        <w:tc>
          <w:tcPr>
            <w:tcW w:w="2311" w:type="dxa"/>
          </w:tcPr>
          <w:p w:rsidR="00DD3B47" w:rsidRPr="00780558" w:rsidRDefault="00DD3B47" w:rsidP="00780558">
            <w:pPr>
              <w:spacing w:after="0" w:line="240" w:lineRule="auto"/>
            </w:pPr>
            <w:r w:rsidRPr="00780558">
              <w:t>S No</w:t>
            </w:r>
          </w:p>
        </w:tc>
        <w:tc>
          <w:tcPr>
            <w:tcW w:w="2311" w:type="dxa"/>
          </w:tcPr>
          <w:p w:rsidR="00DD3B47" w:rsidRPr="00780558" w:rsidRDefault="00DD3B47" w:rsidP="00780558">
            <w:pPr>
              <w:spacing w:after="0" w:line="240" w:lineRule="auto"/>
            </w:pPr>
            <w:r w:rsidRPr="00780558">
              <w:t>Rep</w:t>
            </w:r>
          </w:p>
        </w:tc>
      </w:tr>
      <w:tr w:rsidR="00DD3B47" w:rsidRPr="00780558" w:rsidTr="00780558">
        <w:trPr>
          <w:trHeight w:val="399"/>
        </w:trPr>
        <w:tc>
          <w:tcPr>
            <w:tcW w:w="2310" w:type="dxa"/>
          </w:tcPr>
          <w:p w:rsidR="00DD3B47" w:rsidRPr="00780558" w:rsidRDefault="00DD3B47" w:rsidP="00780558">
            <w:pPr>
              <w:spacing w:after="0" w:line="240" w:lineRule="auto"/>
            </w:pPr>
          </w:p>
        </w:tc>
        <w:tc>
          <w:tcPr>
            <w:tcW w:w="2310" w:type="dxa"/>
          </w:tcPr>
          <w:p w:rsidR="00DD3B47" w:rsidRPr="00780558" w:rsidRDefault="00DD3B47" w:rsidP="00033D7D">
            <w:pPr>
              <w:pStyle w:val="HTMLPreformatted"/>
            </w:pPr>
            <w:r>
              <w:t>95155600</w:t>
            </w:r>
          </w:p>
        </w:tc>
        <w:tc>
          <w:tcPr>
            <w:tcW w:w="2311" w:type="dxa"/>
          </w:tcPr>
          <w:p w:rsidR="00DD3B47" w:rsidRPr="00780558" w:rsidRDefault="00DD3B47" w:rsidP="00780558">
            <w:pPr>
              <w:spacing w:after="0" w:line="240" w:lineRule="auto"/>
            </w:pPr>
            <w:r>
              <w:t>12057</w:t>
            </w:r>
          </w:p>
        </w:tc>
        <w:tc>
          <w:tcPr>
            <w:tcW w:w="2311" w:type="dxa"/>
          </w:tcPr>
          <w:p w:rsidR="00DD3B47" w:rsidRPr="00780558" w:rsidRDefault="00DD3B47" w:rsidP="00780558">
            <w:pPr>
              <w:spacing w:after="0" w:line="240" w:lineRule="auto"/>
            </w:pPr>
            <w:r>
              <w:t>Rac</w:t>
            </w:r>
          </w:p>
        </w:tc>
      </w:tr>
    </w:tbl>
    <w:tbl>
      <w:tblPr>
        <w:tblpPr w:leftFromText="180" w:rightFromText="180" w:vertAnchor="text" w:horzAnchor="margin" w:tblpY="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361"/>
        <w:gridCol w:w="2835"/>
        <w:gridCol w:w="2046"/>
      </w:tblGrid>
      <w:tr w:rsidR="00DD3B47" w:rsidRPr="00780558" w:rsidTr="00780558">
        <w:tc>
          <w:tcPr>
            <w:tcW w:w="4361" w:type="dxa"/>
          </w:tcPr>
          <w:p w:rsidR="00DD3B47" w:rsidRPr="00780558" w:rsidRDefault="00DD3B47" w:rsidP="00780558">
            <w:pPr>
              <w:spacing w:after="0" w:line="240" w:lineRule="auto"/>
            </w:pPr>
            <w:r w:rsidRPr="00780558">
              <w:t xml:space="preserve">                           Description</w:t>
            </w:r>
          </w:p>
        </w:tc>
        <w:tc>
          <w:tcPr>
            <w:tcW w:w="2835" w:type="dxa"/>
          </w:tcPr>
          <w:p w:rsidR="00DD3B47" w:rsidRPr="00780558" w:rsidRDefault="00DD3B47" w:rsidP="00780558">
            <w:pPr>
              <w:spacing w:after="0" w:line="240" w:lineRule="auto"/>
            </w:pPr>
            <w:r w:rsidRPr="00780558">
              <w:t>Date/Time</w:t>
            </w:r>
          </w:p>
        </w:tc>
        <w:tc>
          <w:tcPr>
            <w:tcW w:w="2046" w:type="dxa"/>
          </w:tcPr>
          <w:p w:rsidR="00DD3B47" w:rsidRPr="00780558" w:rsidRDefault="00DD3B47" w:rsidP="00780558">
            <w:pPr>
              <w:spacing w:after="0" w:line="240" w:lineRule="auto"/>
            </w:pPr>
            <w:r w:rsidRPr="00780558">
              <w:t>Area</w:t>
            </w:r>
          </w:p>
        </w:tc>
      </w:tr>
    </w:tbl>
    <w:tbl>
      <w:tblPr>
        <w:tblpPr w:leftFromText="180" w:rightFromText="180" w:vertAnchor="text" w:horzAnchor="margin" w:tblpY="40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361"/>
        <w:gridCol w:w="2835"/>
        <w:gridCol w:w="2046"/>
      </w:tblGrid>
      <w:tr w:rsidR="00DD3B47" w:rsidRPr="00780558" w:rsidTr="00780558">
        <w:trPr>
          <w:trHeight w:val="3712"/>
        </w:trPr>
        <w:tc>
          <w:tcPr>
            <w:tcW w:w="4361" w:type="dxa"/>
          </w:tcPr>
          <w:p w:rsidR="00DD3B47" w:rsidRPr="00780558" w:rsidRDefault="00DD3B47" w:rsidP="00780558">
            <w:pPr>
              <w:spacing w:after="0" w:line="240" w:lineRule="auto"/>
            </w:pPr>
          </w:p>
        </w:tc>
        <w:tc>
          <w:tcPr>
            <w:tcW w:w="2835" w:type="dxa"/>
          </w:tcPr>
          <w:p w:rsidR="00DD3B47" w:rsidRPr="00780558" w:rsidRDefault="00DD3B47" w:rsidP="00780558">
            <w:pPr>
              <w:spacing w:after="0" w:line="240" w:lineRule="auto"/>
            </w:pPr>
            <w:r>
              <w:t>20/11/2009</w:t>
            </w:r>
          </w:p>
        </w:tc>
        <w:tc>
          <w:tcPr>
            <w:tcW w:w="2046" w:type="dxa"/>
          </w:tcPr>
          <w:p w:rsidR="00DD3B47" w:rsidRPr="00780558" w:rsidRDefault="00DD3B47" w:rsidP="00780558">
            <w:pPr>
              <w:spacing w:after="0" w:line="240" w:lineRule="auto"/>
            </w:pPr>
            <w:r>
              <w:t>115</w:t>
            </w:r>
          </w:p>
        </w:tc>
      </w:tr>
    </w:tbl>
    <w:p w:rsidR="00DD3B47" w:rsidRDefault="00DD3B47"/>
    <w:p w:rsidR="00DD3B47" w:rsidRDefault="00DD3B47"/>
    <w:p w:rsidR="00DD3B47" w:rsidRDefault="00DD3B47"/>
    <w:p w:rsidR="00DD3B47" w:rsidRDefault="00DD3B47"/>
    <w:sectPr w:rsidR="00DD3B47" w:rsidSect="00365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6EE6"/>
    <w:rsid w:val="00011C0F"/>
    <w:rsid w:val="00033D7D"/>
    <w:rsid w:val="001516CC"/>
    <w:rsid w:val="0020091F"/>
    <w:rsid w:val="00242E46"/>
    <w:rsid w:val="00365AB6"/>
    <w:rsid w:val="00387E57"/>
    <w:rsid w:val="006C3B04"/>
    <w:rsid w:val="00780558"/>
    <w:rsid w:val="007D2B2B"/>
    <w:rsid w:val="00836EE6"/>
    <w:rsid w:val="00897F9E"/>
    <w:rsid w:val="008F7C82"/>
    <w:rsid w:val="009530BC"/>
    <w:rsid w:val="009B450B"/>
    <w:rsid w:val="00A41AA7"/>
    <w:rsid w:val="00A63206"/>
    <w:rsid w:val="00B3764B"/>
    <w:rsid w:val="00CB6A0C"/>
    <w:rsid w:val="00DD3B47"/>
    <w:rsid w:val="00EE3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AB6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B450B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B37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000000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B3764B"/>
    <w:rPr>
      <w:rFonts w:ascii="Courier New" w:hAnsi="Courier New" w:cs="Courier New"/>
      <w:color w:val="000000"/>
      <w:lang w:val="en-AU" w:eastAsia="en-A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736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88</Words>
  <Characters>502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Amvik Insulation Pty</dc:title>
  <dc:subject/>
  <dc:creator>AMRITPAL SINGH BRAR</dc:creator>
  <cp:keywords/>
  <dc:description/>
  <cp:lastModifiedBy>Vik</cp:lastModifiedBy>
  <cp:revision>2</cp:revision>
  <dcterms:created xsi:type="dcterms:W3CDTF">2009-11-19T12:54:00Z</dcterms:created>
  <dcterms:modified xsi:type="dcterms:W3CDTF">2009-11-19T12:54:00Z</dcterms:modified>
</cp:coreProperties>
</file>