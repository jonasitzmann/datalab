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09A" w:rsidRDefault="00F0509A" w:rsidP="00F0509A">
      <w:pPr>
        <w:spacing w:after="60" w:line="260" w:lineRule="exact"/>
        <w:rPr>
          <w:rFonts w:ascii="Arial" w:hAnsi="Arial" w:cs="Arial"/>
          <w:sz w:val="20"/>
          <w:szCs w:val="20"/>
          <w:u w:val="single"/>
        </w:rPr>
      </w:pPr>
    </w:p>
    <w:p w:rsidR="00C35BF7" w:rsidRPr="00135BC3" w:rsidRDefault="00C35BF7" w:rsidP="00F0509A">
      <w:pPr>
        <w:spacing w:after="60" w:line="260" w:lineRule="exact"/>
        <w:rPr>
          <w:rFonts w:ascii="Arial" w:hAnsi="Arial" w:cs="Arial"/>
          <w:sz w:val="20"/>
          <w:szCs w:val="20"/>
          <w:u w:val="single"/>
        </w:rPr>
      </w:pPr>
    </w:p>
    <w:tbl>
      <w:tblPr>
        <w:tblW w:w="934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5"/>
        <w:gridCol w:w="578"/>
        <w:gridCol w:w="1701"/>
        <w:gridCol w:w="283"/>
        <w:gridCol w:w="142"/>
        <w:gridCol w:w="131"/>
        <w:gridCol w:w="2551"/>
        <w:gridCol w:w="436"/>
        <w:gridCol w:w="1265"/>
        <w:gridCol w:w="289"/>
        <w:gridCol w:w="1554"/>
      </w:tblGrid>
      <w:tr w:rsidR="005D6916" w:rsidRPr="00135BC3" w:rsidTr="00906DFD">
        <w:trPr>
          <w:cantSplit/>
        </w:trPr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2562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pStyle w:val="berschrift3"/>
              <w:spacing w:line="320" w:lineRule="exact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Produktbezeichnung</w:t>
            </w:r>
          </w:p>
        </w:tc>
        <w:tc>
          <w:tcPr>
            <w:tcW w:w="6368" w:type="dxa"/>
            <w:gridSpan w:val="7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916" w:rsidRPr="00B758F1" w:rsidRDefault="00A828C2" w:rsidP="00F3738F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 w:themeFill="background1"/>
                <w:lang w:val="en-GB"/>
              </w:rPr>
            </w:pPr>
            <w:r w:rsidRPr="00A828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  <w:lang w:val="en-GB"/>
              </w:rPr>
              <w:t xml:space="preserve">BIO </w:t>
            </w:r>
            <w:proofErr w:type="spellStart"/>
            <w:r w:rsidRPr="00A828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  <w:lang w:val="en-GB"/>
              </w:rPr>
              <w:t>Reisprotein</w:t>
            </w:r>
            <w:proofErr w:type="spellEnd"/>
            <w:r w:rsidRPr="00A828C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  <w:lang w:val="en-GB"/>
              </w:rPr>
              <w:t xml:space="preserve"> 80 % </w:t>
            </w:r>
            <w:r w:rsidR="00084C67" w:rsidRPr="00135BC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 w:themeFill="background1"/>
                <w:lang w:val="en-GB"/>
              </w:rPr>
              <w:t xml:space="preserve">   </w:t>
            </w:r>
          </w:p>
        </w:tc>
      </w:tr>
      <w:tr w:rsidR="005D3F7A" w:rsidRPr="00135BC3" w:rsidTr="00816B4B">
        <w:tc>
          <w:tcPr>
            <w:tcW w:w="41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D3F7A" w:rsidRPr="00135BC3" w:rsidRDefault="005D3F7A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iCs/>
                <w:color w:val="00000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D3F7A" w:rsidRPr="00135BC3" w:rsidRDefault="005D3F7A" w:rsidP="00892B47">
            <w:pPr>
              <w:pStyle w:val="berschrift3"/>
              <w:spacing w:line="32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D3F7A" w:rsidRPr="00135BC3" w:rsidRDefault="00A828C2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Bio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F7A" w:rsidRPr="00135BC3" w:rsidRDefault="00291A70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iCs/>
                <w:color w:val="000000"/>
                <w:lang w:val="it-IT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r w:rsidR="005D3F7A" w:rsidRPr="00135BC3">
              <w:rPr>
                <w:rFonts w:ascii="Arial" w:hAnsi="Arial" w:cs="Arial"/>
                <w:color w:val="000000"/>
                <w:sz w:val="48"/>
                <w:szCs w:val="48"/>
                <w:lang w:val="en-GB"/>
              </w:rPr>
              <w:t xml:space="preserve"> </w:t>
            </w:r>
            <w:proofErr w:type="spellStart"/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Konventionell</w:t>
            </w:r>
            <w:proofErr w:type="spellEnd"/>
          </w:p>
        </w:tc>
      </w:tr>
      <w:tr w:rsidR="005D6916" w:rsidRPr="00135BC3" w:rsidTr="00816B4B">
        <w:tc>
          <w:tcPr>
            <w:tcW w:w="4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iCs/>
                <w:color w:val="000000"/>
              </w:rPr>
            </w:pPr>
          </w:p>
        </w:tc>
        <w:tc>
          <w:tcPr>
            <w:tcW w:w="2562" w:type="dxa"/>
            <w:gridSpan w:val="3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5D6916" w:rsidRPr="00135BC3" w:rsidRDefault="005D6916" w:rsidP="00892B47">
            <w:pPr>
              <w:pStyle w:val="berschrift3"/>
              <w:spacing w:line="320" w:lineRule="exact"/>
              <w:rPr>
                <w:rFonts w:ascii="Arial" w:hAnsi="Arial" w:cs="Arial"/>
                <w:b/>
                <w:iCs/>
                <w:color w:val="000000"/>
              </w:rPr>
            </w:pPr>
            <w:proofErr w:type="spellStart"/>
            <w:r w:rsidRPr="00135BC3">
              <w:rPr>
                <w:rFonts w:ascii="Arial" w:hAnsi="Arial" w:cs="Arial"/>
                <w:b/>
                <w:color w:val="000000"/>
              </w:rPr>
              <w:t>Art.Nr</w:t>
            </w:r>
            <w:proofErr w:type="spellEnd"/>
            <w:r w:rsidRPr="00135BC3">
              <w:rPr>
                <w:rFonts w:ascii="Arial" w:hAnsi="Arial" w:cs="Arial"/>
                <w:b/>
                <w:color w:val="000000"/>
              </w:rPr>
              <w:t>. Lieferant:</w:t>
            </w:r>
          </w:p>
        </w:tc>
        <w:tc>
          <w:tcPr>
            <w:tcW w:w="2824" w:type="dxa"/>
            <w:gridSpan w:val="3"/>
            <w:tcBorders>
              <w:top w:val="single" w:sz="4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iCs/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FFFFFF"/>
          </w:tcPr>
          <w:p w:rsidR="005D6916" w:rsidRPr="00135BC3" w:rsidRDefault="005D6916" w:rsidP="00892B47">
            <w:pPr>
              <w:pStyle w:val="berschrift3"/>
              <w:spacing w:line="320" w:lineRule="exact"/>
              <w:rPr>
                <w:rFonts w:ascii="Arial" w:hAnsi="Arial" w:cs="Arial"/>
                <w:b/>
                <w:iCs/>
                <w:color w:val="000000"/>
                <w:lang w:val="it-IT"/>
              </w:rPr>
            </w:pPr>
            <w:proofErr w:type="spellStart"/>
            <w:r w:rsidRPr="00135BC3">
              <w:rPr>
                <w:rFonts w:ascii="Arial" w:hAnsi="Arial" w:cs="Arial"/>
                <w:b/>
                <w:color w:val="000000"/>
              </w:rPr>
              <w:t>Art.Nr</w:t>
            </w:r>
            <w:proofErr w:type="spellEnd"/>
            <w:r w:rsidRPr="00135BC3">
              <w:rPr>
                <w:rFonts w:ascii="Arial" w:hAnsi="Arial" w:cs="Arial"/>
                <w:b/>
                <w:color w:val="000000"/>
              </w:rPr>
              <w:t>. Raab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25" w:color="auto" w:fill="FFFFFF"/>
          </w:tcPr>
          <w:p w:rsidR="005D6916" w:rsidRPr="00135BC3" w:rsidRDefault="004A24B3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iCs/>
                <w:color w:val="000000"/>
                <w:lang w:val="it-IT"/>
              </w:rPr>
            </w:pPr>
            <w:r w:rsidRPr="004A24B3">
              <w:rPr>
                <w:rFonts w:ascii="Arial" w:hAnsi="Arial" w:cs="Arial"/>
                <w:b/>
                <w:iCs/>
                <w:color w:val="000000"/>
                <w:lang w:val="it-IT"/>
              </w:rPr>
              <w:t>L-9207</w:t>
            </w:r>
          </w:p>
        </w:tc>
      </w:tr>
      <w:tr w:rsidR="005D6916" w:rsidRPr="00135BC3" w:rsidTr="00816B4B">
        <w:tc>
          <w:tcPr>
            <w:tcW w:w="9345" w:type="dxa"/>
            <w:gridSpan w:val="11"/>
            <w:tcBorders>
              <w:top w:val="single" w:sz="6" w:space="0" w:color="auto"/>
            </w:tcBorders>
            <w:shd w:val="pct10" w:color="auto" w:fill="auto"/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  <w:sz w:val="16"/>
                <w:lang w:val="it-IT"/>
              </w:rPr>
            </w:pPr>
          </w:p>
        </w:tc>
      </w:tr>
      <w:tr w:rsidR="005D6916" w:rsidRPr="00135BC3" w:rsidTr="005D3F7A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2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D6916" w:rsidRPr="00135BC3" w:rsidRDefault="00291A70" w:rsidP="005D6916">
            <w:pPr>
              <w:pStyle w:val="berschrift3"/>
              <w:spacing w:line="32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fldChar w:fldCharType="begin">
                <w:ffData>
                  <w:name w:val="Kontrollkästchen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36"/>
            <w:r w:rsidR="005D6916" w:rsidRPr="00135BC3">
              <w:rPr>
                <w:rFonts w:ascii="Arial" w:hAnsi="Arial" w:cs="Arial"/>
                <w:color w:val="00000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</w:rPr>
            </w:r>
            <w:r w:rsidR="004A24B3">
              <w:rPr>
                <w:rFonts w:ascii="Arial" w:hAnsi="Arial" w:cs="Arial"/>
                <w:color w:val="00000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</w:rPr>
              <w:fldChar w:fldCharType="end"/>
            </w:r>
            <w:bookmarkEnd w:id="0"/>
            <w:r w:rsidR="005D6916" w:rsidRPr="00135BC3">
              <w:rPr>
                <w:rFonts w:ascii="Arial" w:hAnsi="Arial" w:cs="Arial"/>
                <w:color w:val="000000"/>
              </w:rPr>
              <w:t xml:space="preserve">  </w:t>
            </w:r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</w:rPr>
              <w:t>Bestehender Lieferant</w:t>
            </w:r>
            <w:r w:rsidR="005D6916" w:rsidRPr="00135BC3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D6916" w:rsidRPr="00135BC3" w:rsidRDefault="00291A70" w:rsidP="005D6916">
            <w:pPr>
              <w:pStyle w:val="berschrift3"/>
              <w:spacing w:line="32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fldChar w:fldCharType="begin">
                <w:ffData>
                  <w:name w:val="Kontrollkästchen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7"/>
            <w:r w:rsidR="005D6916" w:rsidRPr="00135BC3">
              <w:rPr>
                <w:rFonts w:ascii="Arial" w:hAnsi="Arial" w:cs="Arial"/>
                <w:color w:val="00000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</w:rPr>
            </w:r>
            <w:r w:rsidR="004A24B3">
              <w:rPr>
                <w:rFonts w:ascii="Arial" w:hAnsi="Arial" w:cs="Arial"/>
                <w:color w:val="00000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</w:rPr>
              <w:fldChar w:fldCharType="end"/>
            </w:r>
            <w:bookmarkEnd w:id="1"/>
            <w:r w:rsidR="005D6916" w:rsidRPr="00135BC3">
              <w:rPr>
                <w:rFonts w:ascii="Arial" w:hAnsi="Arial" w:cs="Arial"/>
                <w:color w:val="000000"/>
              </w:rPr>
              <w:t xml:space="preserve"> </w:t>
            </w:r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</w:rPr>
              <w:t xml:space="preserve"> Neulieferant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D6916" w:rsidRPr="00135BC3" w:rsidRDefault="005D6916" w:rsidP="005D6916">
            <w:pPr>
              <w:pStyle w:val="berschrift3"/>
              <w:spacing w:line="32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Lieferanten-Nr.: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D6916" w:rsidRPr="00135BC3" w:rsidRDefault="005D6916" w:rsidP="005D6916">
            <w:pPr>
              <w:pStyle w:val="berschrift3"/>
              <w:spacing w:line="320" w:lineRule="exact"/>
              <w:rPr>
                <w:rFonts w:ascii="Arial" w:hAnsi="Arial" w:cs="Arial"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pStyle w:val="berschrift3"/>
              <w:spacing w:line="320" w:lineRule="exact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Lieferant</w:t>
            </w:r>
          </w:p>
        </w:tc>
        <w:tc>
          <w:tcPr>
            <w:tcW w:w="6651" w:type="dxa"/>
            <w:gridSpan w:val="8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291A70" w:rsidP="00BE7D11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Produzent</w:t>
            </w:r>
            <w:proofErr w:type="spellEnd"/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            </w:t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="005D6916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Händler</w:t>
            </w:r>
            <w:proofErr w:type="spellEnd"/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Firmenname</w:t>
            </w:r>
            <w:proofErr w:type="spellEnd"/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Straße</w:t>
            </w:r>
            <w:proofErr w:type="spellEnd"/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Postleitzahl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, Ort</w:t>
            </w:r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Staat</w:t>
            </w:r>
            <w:proofErr w:type="spellEnd"/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Telefon</w:t>
            </w:r>
            <w:proofErr w:type="spellEnd"/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  <w:bookmarkStart w:id="2" w:name="_GoBack" w:colFirst="2" w:colLast="2"/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Fax</w:t>
            </w:r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e-mail</w:t>
            </w:r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bookmarkEnd w:id="2"/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Homepage</w:t>
            </w:r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Umsatzsteuer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-ID </w:t>
            </w:r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7821F9" w:rsidP="003A612A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Öko-</w:t>
            </w:r>
            <w:r w:rsidR="003A612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Kontrollstellen</w:t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-</w:t>
            </w:r>
            <w:r w:rsidR="00084C67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nummer</w:t>
            </w:r>
            <w:proofErr w:type="spellEnd"/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Kontaktperson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Einkauf</w:t>
            </w:r>
            <w:proofErr w:type="spellEnd"/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rPr>
          <w:cantSplit/>
        </w:trPr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nil"/>
            </w:tcBorders>
          </w:tcPr>
          <w:p w:rsidR="005D6916" w:rsidRPr="00135BC3" w:rsidRDefault="005D6916" w:rsidP="005D6916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Kontaktperson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Quality </w:t>
            </w:r>
          </w:p>
        </w:tc>
        <w:tc>
          <w:tcPr>
            <w:tcW w:w="6651" w:type="dxa"/>
            <w:gridSpan w:val="8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c>
          <w:tcPr>
            <w:tcW w:w="9345" w:type="dxa"/>
            <w:gridSpan w:val="11"/>
            <w:shd w:val="pct10" w:color="auto" w:fill="auto"/>
          </w:tcPr>
          <w:p w:rsidR="005D6916" w:rsidRPr="00135BC3" w:rsidRDefault="005D6916" w:rsidP="00045FBE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</w:tr>
      <w:tr w:rsidR="005D6916" w:rsidRPr="00135BC3" w:rsidTr="009570A3">
        <w:tc>
          <w:tcPr>
            <w:tcW w:w="4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D6916" w:rsidRPr="00135BC3" w:rsidRDefault="00045FBE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D6916" w:rsidRPr="00135BC3" w:rsidRDefault="007821F9" w:rsidP="00084C67">
            <w:pPr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eastAsiaTheme="majorEastAsia" w:hAnsi="Arial" w:cs="Arial"/>
                <w:b/>
                <w:color w:val="000000"/>
              </w:rPr>
              <w:t>Sensorisches Profil</w:t>
            </w:r>
          </w:p>
        </w:tc>
      </w:tr>
      <w:tr w:rsidR="00565287" w:rsidRPr="00135BC3" w:rsidTr="009570A3">
        <w:trPr>
          <w:trHeight w:val="1474"/>
        </w:trPr>
        <w:tc>
          <w:tcPr>
            <w:tcW w:w="41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287" w:rsidRPr="00135BC3" w:rsidRDefault="00565287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tbl>
            <w:tblPr>
              <w:tblW w:w="933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79"/>
              <w:gridCol w:w="7558"/>
            </w:tblGrid>
            <w:tr w:rsidR="00565287" w:rsidRPr="00135BC3" w:rsidTr="007821F9">
              <w:tc>
                <w:tcPr>
                  <w:tcW w:w="1779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892B47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Aussehen</w:t>
                  </w:r>
                  <w:proofErr w:type="spellEnd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755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65287" w:rsidRPr="00135BC3" w:rsidTr="007821F9">
              <w:tc>
                <w:tcPr>
                  <w:tcW w:w="1779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892B47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Farbe</w:t>
                  </w:r>
                  <w:proofErr w:type="spellEnd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755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65287" w:rsidRPr="00135BC3" w:rsidTr="007821F9">
              <w:tc>
                <w:tcPr>
                  <w:tcW w:w="1779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Geruch</w:t>
                  </w:r>
                  <w:proofErr w:type="spellEnd"/>
                </w:p>
              </w:tc>
              <w:tc>
                <w:tcPr>
                  <w:tcW w:w="755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65287" w:rsidRPr="00135BC3" w:rsidTr="007821F9">
              <w:tc>
                <w:tcPr>
                  <w:tcW w:w="1779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Geschmack</w:t>
                  </w:r>
                  <w:proofErr w:type="spellEnd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755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565287" w:rsidRPr="00135BC3" w:rsidTr="007821F9">
              <w:trPr>
                <w:trHeight w:val="297"/>
              </w:trPr>
              <w:tc>
                <w:tcPr>
                  <w:tcW w:w="1779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Konsistenz</w:t>
                  </w:r>
                  <w:proofErr w:type="spellEnd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</w:p>
              </w:tc>
              <w:tc>
                <w:tcPr>
                  <w:tcW w:w="755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565287" w:rsidRPr="00135BC3" w:rsidRDefault="00565287" w:rsidP="00565287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:rsidR="00565287" w:rsidRPr="00135BC3" w:rsidRDefault="00565287" w:rsidP="005D6916">
            <w:pPr>
              <w:rPr>
                <w:rFonts w:ascii="Arial" w:hAnsi="Arial" w:cs="Arial"/>
                <w:b/>
                <w:color w:val="000000"/>
              </w:rPr>
            </w:pPr>
          </w:p>
        </w:tc>
      </w:tr>
      <w:tr w:rsidR="005D6916" w:rsidRPr="00135BC3" w:rsidTr="009570A3">
        <w:tc>
          <w:tcPr>
            <w:tcW w:w="415" w:type="dxa"/>
            <w:tcBorders>
              <w:bottom w:val="single" w:sz="6" w:space="0" w:color="auto"/>
            </w:tcBorders>
            <w:shd w:val="pct10" w:color="auto" w:fill="auto"/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8930" w:type="dxa"/>
            <w:gridSpan w:val="10"/>
            <w:shd w:val="pct10" w:color="auto" w:fill="auto"/>
          </w:tcPr>
          <w:p w:rsidR="005D6916" w:rsidRPr="00135BC3" w:rsidRDefault="005D6916" w:rsidP="005D6916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</w:tr>
      <w:tr w:rsidR="004E1183" w:rsidRPr="00135BC3" w:rsidTr="009570A3">
        <w:tc>
          <w:tcPr>
            <w:tcW w:w="41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1183" w:rsidRPr="00135BC3" w:rsidRDefault="004E1183" w:rsidP="005D6916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lang w:val="en-GB"/>
              </w:rPr>
              <w:t>4</w:t>
            </w: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4E1183" w:rsidRPr="00135BC3" w:rsidRDefault="004E1183" w:rsidP="004E118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Cs w:val="20"/>
              </w:rPr>
              <w:t>Zutaten</w:t>
            </w:r>
          </w:p>
          <w:p w:rsidR="004E1183" w:rsidRPr="00135BC3" w:rsidRDefault="004E1183" w:rsidP="004E118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Liste aller Zutaten und Zusatzsto</w:t>
            </w:r>
            <w:r w:rsidR="00135BC3">
              <w:rPr>
                <w:rFonts w:ascii="Arial" w:hAnsi="Arial" w:cs="Arial"/>
                <w:color w:val="000000"/>
                <w:sz w:val="20"/>
                <w:szCs w:val="20"/>
              </w:rPr>
              <w:t xml:space="preserve">ffe in nach Menge absteigender </w:t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Reihenfolge:</w:t>
            </w:r>
          </w:p>
          <w:p w:rsidR="004E1183" w:rsidRPr="00135BC3" w:rsidRDefault="004E1183" w:rsidP="002C5563">
            <w:pPr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 xml:space="preserve">wertgebende Zutaten mit prozentualer Angabe zum Zeitpunkt der Herstellung aufgrund von QUID (Quantitative </w:t>
            </w:r>
            <w:proofErr w:type="spellStart"/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>Ingredient</w:t>
            </w:r>
            <w:proofErr w:type="spellEnd"/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>Declaration</w:t>
            </w:r>
            <w:proofErr w:type="spellEnd"/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>); alle Zusatzstoffe mit E-Nummer , Klassen wie z.B. Farbstoff, Säuerungsmittel + Bezeichnung; Angabe der Verarbeitung von Alkohol (auch in den Zutaten)</w:t>
            </w:r>
          </w:p>
        </w:tc>
      </w:tr>
      <w:tr w:rsidR="004E1183" w:rsidRPr="00135BC3" w:rsidTr="009570A3">
        <w:tc>
          <w:tcPr>
            <w:tcW w:w="41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1183" w:rsidRPr="00135BC3" w:rsidRDefault="004E1183" w:rsidP="005D6916">
            <w:pPr>
              <w:spacing w:line="28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E1183" w:rsidRPr="00135BC3" w:rsidRDefault="004E1183" w:rsidP="005D6916">
            <w:pPr>
              <w:pStyle w:val="berschrift3"/>
              <w:spacing w:after="40"/>
              <w:rPr>
                <w:rFonts w:ascii="Arial" w:hAnsi="Arial" w:cs="Arial"/>
                <w:b/>
                <w:color w:val="000000"/>
              </w:rPr>
            </w:pPr>
          </w:p>
          <w:p w:rsidR="007C6E8C" w:rsidRPr="00135BC3" w:rsidRDefault="007C6E8C" w:rsidP="007C6E8C">
            <w:pPr>
              <w:rPr>
                <w:rFonts w:ascii="Arial" w:hAnsi="Arial" w:cs="Arial"/>
              </w:rPr>
            </w:pPr>
          </w:p>
          <w:p w:rsidR="007C6E8C" w:rsidRPr="00135BC3" w:rsidRDefault="007C6E8C" w:rsidP="007C6E8C">
            <w:pPr>
              <w:rPr>
                <w:rFonts w:ascii="Arial" w:hAnsi="Arial" w:cs="Arial"/>
              </w:rPr>
            </w:pPr>
          </w:p>
          <w:p w:rsidR="007C6E8C" w:rsidRPr="00135BC3" w:rsidRDefault="007C6E8C" w:rsidP="007C6E8C">
            <w:pPr>
              <w:rPr>
                <w:rFonts w:ascii="Arial" w:hAnsi="Arial" w:cs="Arial"/>
              </w:rPr>
            </w:pPr>
          </w:p>
          <w:p w:rsidR="007C6E8C" w:rsidRPr="00135BC3" w:rsidRDefault="007C6E8C" w:rsidP="007C6E8C">
            <w:pPr>
              <w:rPr>
                <w:rFonts w:ascii="Arial" w:hAnsi="Arial" w:cs="Arial"/>
              </w:rPr>
            </w:pPr>
          </w:p>
        </w:tc>
      </w:tr>
      <w:tr w:rsidR="009570A3" w:rsidRPr="00135BC3" w:rsidTr="009570A3"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9570A3" w:rsidRPr="00135BC3" w:rsidRDefault="009570A3" w:rsidP="005D6916">
            <w:pPr>
              <w:spacing w:line="28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70A3" w:rsidRPr="00135BC3" w:rsidRDefault="009570A3" w:rsidP="005D6916">
            <w:pPr>
              <w:pStyle w:val="berschrift3"/>
              <w:spacing w:after="40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Herkunftsland</w:t>
            </w:r>
          </w:p>
        </w:tc>
      </w:tr>
      <w:tr w:rsidR="009570A3" w:rsidRPr="00135BC3" w:rsidTr="009570A3">
        <w:tc>
          <w:tcPr>
            <w:tcW w:w="415" w:type="dxa"/>
            <w:tcBorders>
              <w:left w:val="single" w:sz="6" w:space="0" w:color="auto"/>
              <w:right w:val="single" w:sz="6" w:space="0" w:color="auto"/>
            </w:tcBorders>
          </w:tcPr>
          <w:p w:rsidR="009570A3" w:rsidRPr="00135BC3" w:rsidRDefault="009570A3" w:rsidP="005D6916">
            <w:pPr>
              <w:spacing w:line="28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70A3" w:rsidRPr="00135BC3" w:rsidRDefault="009570A3" w:rsidP="005D6916">
            <w:pPr>
              <w:pStyle w:val="berschrift3"/>
              <w:spacing w:after="40"/>
              <w:rPr>
                <w:rFonts w:ascii="Arial" w:hAnsi="Arial" w:cs="Arial"/>
                <w:b/>
                <w:color w:val="000000"/>
              </w:rPr>
            </w:pPr>
          </w:p>
        </w:tc>
      </w:tr>
      <w:tr w:rsidR="007821F9" w:rsidRPr="00135BC3" w:rsidTr="009570A3">
        <w:tc>
          <w:tcPr>
            <w:tcW w:w="415" w:type="dxa"/>
            <w:tcBorders>
              <w:bottom w:val="single" w:sz="6" w:space="0" w:color="auto"/>
            </w:tcBorders>
            <w:shd w:val="pct10" w:color="auto" w:fill="auto"/>
          </w:tcPr>
          <w:p w:rsidR="007821F9" w:rsidRPr="00135BC3" w:rsidRDefault="007821F9" w:rsidP="009570A3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8930" w:type="dxa"/>
            <w:gridSpan w:val="10"/>
            <w:shd w:val="pct10" w:color="auto" w:fill="auto"/>
          </w:tcPr>
          <w:p w:rsidR="007821F9" w:rsidRPr="00135BC3" w:rsidRDefault="007821F9" w:rsidP="009570A3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</w:tr>
      <w:tr w:rsidR="009570A3" w:rsidRPr="00135BC3" w:rsidTr="009570A3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0A3" w:rsidRPr="00135BC3" w:rsidRDefault="00F701A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lastRenderedPageBreak/>
              <w:t>5</w:t>
            </w: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Cs w:val="20"/>
              </w:rPr>
              <w:t>Chemische / physikalische und mikrobiologische Parameter</w:t>
            </w:r>
          </w:p>
          <w:p w:rsidR="009570A3" w:rsidRPr="00135BC3" w:rsidRDefault="009570A3" w:rsidP="009570A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>(z.B. pH-Wert; Salzgehalt; Untersuchung auf gentechnische Veränderung, Rückstände etc.)</w:t>
            </w:r>
          </w:p>
        </w:tc>
      </w:tr>
      <w:tr w:rsidR="005D3F7A" w:rsidRPr="00135BC3" w:rsidTr="005D3F7A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7A" w:rsidRPr="00135BC3" w:rsidRDefault="005D3F7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a)</w:t>
            </w: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D3F7A" w:rsidRPr="00135BC3" w:rsidRDefault="005D3F7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  <w:r w:rsidRPr="005D3F7A">
              <w:rPr>
                <w:rFonts w:ascii="Arial" w:hAnsi="Arial" w:cs="Arial"/>
                <w:b/>
                <w:color w:val="000000"/>
                <w:sz w:val="20"/>
                <w:szCs w:val="20"/>
              </w:rPr>
              <w:t>Chemische und mikrobiologische Untersuchungen</w:t>
            </w:r>
          </w:p>
        </w:tc>
      </w:tr>
      <w:tr w:rsidR="005D3F7A" w:rsidRPr="00135BC3" w:rsidTr="005D3F7A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3F7A" w:rsidRPr="00135BC3" w:rsidRDefault="005D3F7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5822" w:type="dxa"/>
            <w:gridSpan w:val="7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D3F7A" w:rsidRPr="00135BC3" w:rsidRDefault="005D3F7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  <w:r w:rsidRPr="005D3F7A">
              <w:rPr>
                <w:rFonts w:ascii="Arial" w:hAnsi="Arial" w:cs="Arial"/>
                <w:color w:val="000000"/>
                <w:sz w:val="20"/>
                <w:szCs w:val="20"/>
              </w:rPr>
              <w:t>Chemische und mikrobiologische Untersuchungen werden gemäß Rohstoffanforderung durchgeführt und stehen zur Verfügung. Untersuchungsergebnisse werden auf Verlangen vorgelegt.</w:t>
            </w:r>
          </w:p>
        </w:tc>
        <w:tc>
          <w:tcPr>
            <w:tcW w:w="1554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D3F7A" w:rsidRDefault="005D3F7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</w:p>
          <w:p w:rsidR="005D3F7A" w:rsidRDefault="00291A70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5D3F7A" w:rsidRDefault="005D3F7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</w:p>
          <w:p w:rsidR="005D3F7A" w:rsidRPr="00135BC3" w:rsidRDefault="00291A70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5D3F7A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Nein</w:t>
            </w:r>
          </w:p>
        </w:tc>
      </w:tr>
      <w:tr w:rsidR="009570A3" w:rsidRPr="00135BC3" w:rsidTr="009570A3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right w:val="single" w:sz="6" w:space="0" w:color="auto"/>
            </w:tcBorders>
          </w:tcPr>
          <w:tbl>
            <w:tblPr>
              <w:tblpPr w:leftFromText="141" w:rightFromText="141" w:vertAnchor="text" w:tblpY="-29"/>
              <w:tblW w:w="933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778"/>
              <w:gridCol w:w="2816"/>
              <w:gridCol w:w="4743"/>
            </w:tblGrid>
            <w:tr w:rsidR="009570A3" w:rsidRPr="00135BC3" w:rsidTr="009570A3">
              <w:trPr>
                <w:cantSplit/>
              </w:trPr>
              <w:tc>
                <w:tcPr>
                  <w:tcW w:w="170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9570A3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Labor</w:t>
                  </w:r>
                  <w:proofErr w:type="spellEnd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269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291A70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Kontrollkästchen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end"/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eigenes</w:t>
                  </w:r>
                  <w:proofErr w:type="spellEnd"/>
                </w:p>
              </w:tc>
              <w:tc>
                <w:tcPr>
                  <w:tcW w:w="453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291A70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Kontrollkästchen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end"/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Fremdlabor</w:t>
                  </w:r>
                  <w:proofErr w:type="spellEnd"/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…………………………………………………..</w:t>
                  </w:r>
                </w:p>
              </w:tc>
            </w:tr>
          </w:tbl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</w:p>
        </w:tc>
      </w:tr>
      <w:tr w:rsidR="009570A3" w:rsidRPr="00135BC3" w:rsidTr="009570A3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right w:val="single" w:sz="6" w:space="0" w:color="auto"/>
            </w:tcBorders>
          </w:tcPr>
          <w:tbl>
            <w:tblPr>
              <w:tblpPr w:leftFromText="141" w:rightFromText="141" w:vertAnchor="text" w:tblpY="-29"/>
              <w:tblW w:w="9337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594"/>
              <w:gridCol w:w="2292"/>
              <w:gridCol w:w="2451"/>
            </w:tblGrid>
            <w:tr w:rsidR="009570A3" w:rsidRPr="00135BC3" w:rsidTr="009570A3">
              <w:trPr>
                <w:cantSplit/>
              </w:trPr>
              <w:tc>
                <w:tcPr>
                  <w:tcW w:w="4394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9570A3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Häufigkeit</w:t>
                  </w:r>
                  <w:proofErr w:type="spellEnd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der </w:t>
                  </w:r>
                  <w:proofErr w:type="spellStart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Untersuchung</w:t>
                  </w:r>
                  <w:proofErr w:type="spellEnd"/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: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9570A3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</w:tc>
            </w:tr>
            <w:tr w:rsidR="009570A3" w:rsidRPr="00135BC3" w:rsidTr="009570A3">
              <w:trPr>
                <w:cantSplit/>
              </w:trPr>
              <w:tc>
                <w:tcPr>
                  <w:tcW w:w="4394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9570A3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Von jeder Chargen-/Losnummer stehen Rückstellmuster zur Qualitätssicherung zur Verfügung:</w:t>
                  </w:r>
                </w:p>
              </w:tc>
              <w:tc>
                <w:tcPr>
                  <w:tcW w:w="219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291A70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Kontrollkästchen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end"/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>Ja</w:t>
                  </w:r>
                  <w:proofErr w:type="spellEnd"/>
                </w:p>
              </w:tc>
              <w:tc>
                <w:tcPr>
                  <w:tcW w:w="2344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291A70" w:rsidP="009570A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begin">
                      <w:ffData>
                        <w:name w:val="Kontrollkästchen6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separate"/>
                  </w: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fldChar w:fldCharType="end"/>
                  </w:r>
                  <w:r w:rsidR="009570A3"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GB"/>
                    </w:rPr>
                    <w:t xml:space="preserve"> Nein</w:t>
                  </w:r>
                </w:p>
              </w:tc>
            </w:tr>
            <w:tr w:rsidR="009570A3" w:rsidRPr="00135BC3" w:rsidTr="009570A3">
              <w:trPr>
                <w:cantSplit/>
              </w:trPr>
              <w:tc>
                <w:tcPr>
                  <w:tcW w:w="4394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9570A3" w:rsidP="009570A3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135BC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Bei „NEIN“ :Wie oft werden Rückstellmuster genommen:</w:t>
                  </w:r>
                </w:p>
              </w:tc>
              <w:tc>
                <w:tcPr>
                  <w:tcW w:w="4536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9570A3" w:rsidRPr="00135BC3" w:rsidRDefault="009570A3" w:rsidP="009570A3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</w:p>
        </w:tc>
      </w:tr>
      <w:tr w:rsidR="009570A3" w:rsidRPr="00135BC3" w:rsidTr="005D3F7A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b)</w:t>
            </w: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70A3" w:rsidRPr="00135BC3" w:rsidRDefault="00135BC3" w:rsidP="009570A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Reinheit</w:t>
            </w:r>
          </w:p>
        </w:tc>
      </w:tr>
      <w:tr w:rsidR="009570A3" w:rsidRPr="00135BC3" w:rsidTr="005D3F7A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570A3" w:rsidRPr="00135BC3" w:rsidRDefault="009570A3" w:rsidP="009570A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9570A3" w:rsidRPr="00135BC3" w:rsidTr="005D3F7A">
        <w:tc>
          <w:tcPr>
            <w:tcW w:w="415" w:type="dxa"/>
            <w:tcBorders>
              <w:bottom w:val="single" w:sz="6" w:space="0" w:color="auto"/>
            </w:tcBorders>
            <w:shd w:val="pct10" w:color="auto" w:fill="auto"/>
          </w:tcPr>
          <w:p w:rsidR="009570A3" w:rsidRPr="00135BC3" w:rsidRDefault="009570A3" w:rsidP="009570A3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</w:tcBorders>
            <w:shd w:val="pct10" w:color="auto" w:fill="auto"/>
          </w:tcPr>
          <w:p w:rsidR="009570A3" w:rsidRPr="00135BC3" w:rsidRDefault="009570A3" w:rsidP="009570A3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</w:tr>
      <w:tr w:rsidR="009570A3" w:rsidRPr="00135BC3" w:rsidTr="009570A3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70A3" w:rsidRPr="00135BC3" w:rsidRDefault="00F701AA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lang w:val="en-GB"/>
              </w:rPr>
              <w:t>6</w:t>
            </w: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9570A3" w:rsidRPr="00135BC3" w:rsidRDefault="009570A3" w:rsidP="009570A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Cs w:val="20"/>
              </w:rPr>
              <w:t xml:space="preserve">Primärverpackung </w:t>
            </w:r>
          </w:p>
          <w:p w:rsidR="009570A3" w:rsidRPr="00135BC3" w:rsidRDefault="009570A3" w:rsidP="009570A3">
            <w:pPr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  <w:sz w:val="16"/>
              </w:rPr>
              <w:t>(</w:t>
            </w:r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>bitte eventuell vorhandene Verpackungsspezifikationen beifügen)</w:t>
            </w:r>
          </w:p>
        </w:tc>
      </w:tr>
      <w:tr w:rsidR="00723EF9" w:rsidRPr="00135BC3" w:rsidTr="00723EF9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F9" w:rsidRPr="00723EF9" w:rsidRDefault="00723EF9" w:rsidP="009570A3">
            <w:pPr>
              <w:spacing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23EF9" w:rsidRPr="00723EF9" w:rsidRDefault="00723EF9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EF9">
              <w:rPr>
                <w:rFonts w:ascii="Arial" w:hAnsi="Arial" w:cs="Arial"/>
                <w:color w:val="000000"/>
                <w:sz w:val="20"/>
                <w:szCs w:val="20"/>
              </w:rPr>
              <w:t>Verwendetes Material</w:t>
            </w:r>
          </w:p>
        </w:tc>
        <w:tc>
          <w:tcPr>
            <w:tcW w:w="622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23EF9" w:rsidRPr="00723EF9" w:rsidRDefault="00723EF9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23EF9" w:rsidRPr="00135BC3" w:rsidTr="00723EF9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3EF9" w:rsidRPr="00723EF9" w:rsidRDefault="00723EF9" w:rsidP="009570A3">
            <w:pPr>
              <w:spacing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23EF9" w:rsidRPr="00723EF9" w:rsidRDefault="00723EF9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EF9">
              <w:rPr>
                <w:rFonts w:ascii="Arial" w:hAnsi="Arial" w:cs="Arial"/>
                <w:color w:val="000000"/>
                <w:sz w:val="20"/>
                <w:szCs w:val="20"/>
              </w:rPr>
              <w:t>Verpa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ckungseinheit (in kg):</w:t>
            </w:r>
          </w:p>
        </w:tc>
        <w:tc>
          <w:tcPr>
            <w:tcW w:w="6226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723EF9" w:rsidRPr="00723EF9" w:rsidRDefault="00723EF9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90484" w:rsidRPr="00135BC3" w:rsidTr="00E90484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9570A3">
            <w:pPr>
              <w:spacing w:line="280" w:lineRule="exact"/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Default="00E90484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E90484" w:rsidRPr="00E90484" w:rsidRDefault="00291A70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90484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352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E90484" w:rsidRDefault="00E90484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90484">
              <w:rPr>
                <w:rFonts w:ascii="Arial" w:hAnsi="Arial" w:cs="Arial"/>
                <w:color w:val="000000"/>
                <w:sz w:val="20"/>
                <w:szCs w:val="20"/>
              </w:rPr>
              <w:t>Die eingesetzten Materialien entsprechen  in jeder Verarbeitungsstufe den aktuell gültige Vorgaben für Verpackungsmaterialien und Gegenständen, die mit Lebensmittel in Kontakt kommen, einschließlich der VO (EG) 1935/2004, VO (EG) 10/2011 und VO (EG) 2023/2006.</w:t>
            </w:r>
          </w:p>
        </w:tc>
      </w:tr>
      <w:tr w:rsidR="00F701AA" w:rsidRPr="00135BC3" w:rsidTr="00F701AA">
        <w:tc>
          <w:tcPr>
            <w:tcW w:w="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01AA" w:rsidRPr="00723EF9" w:rsidRDefault="00F701AA" w:rsidP="009570A3">
            <w:pPr>
              <w:spacing w:line="28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893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701AA" w:rsidRPr="00135BC3" w:rsidRDefault="00F701AA" w:rsidP="00135BC3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</w:tr>
      <w:tr w:rsidR="00135BC3" w:rsidRPr="00135BC3" w:rsidTr="00135BC3">
        <w:tc>
          <w:tcPr>
            <w:tcW w:w="415" w:type="dxa"/>
            <w:tcBorders>
              <w:bottom w:val="single" w:sz="6" w:space="0" w:color="auto"/>
            </w:tcBorders>
            <w:shd w:val="pct10" w:color="auto" w:fill="auto"/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  <w:tc>
          <w:tcPr>
            <w:tcW w:w="8930" w:type="dxa"/>
            <w:gridSpan w:val="10"/>
            <w:shd w:val="pct10" w:color="auto" w:fill="auto"/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  <w:sz w:val="16"/>
              </w:rPr>
            </w:pPr>
          </w:p>
        </w:tc>
      </w:tr>
    </w:tbl>
    <w:tbl>
      <w:tblPr>
        <w:tblpPr w:leftFromText="141" w:rightFromText="141" w:vertAnchor="text" w:horzAnchor="margin" w:tblpX="70" w:tblpY="1"/>
        <w:tblW w:w="92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2676"/>
        <w:gridCol w:w="1669"/>
        <w:gridCol w:w="1491"/>
        <w:gridCol w:w="3022"/>
      </w:tblGrid>
      <w:tr w:rsidR="00135BC3" w:rsidRPr="00135BC3" w:rsidTr="00135BC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F701AA" w:rsidP="00135BC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lang w:val="en-GB"/>
              </w:rPr>
              <w:t>7</w:t>
            </w:r>
          </w:p>
        </w:tc>
        <w:tc>
          <w:tcPr>
            <w:tcW w:w="8858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35BC3" w:rsidRPr="00135BC3" w:rsidRDefault="00135BC3" w:rsidP="00135BC3">
            <w:pPr>
              <w:keepNext/>
              <w:spacing w:line="320" w:lineRule="exact"/>
              <w:outlineLvl w:val="2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  <w:szCs w:val="20"/>
              </w:rPr>
              <w:t>Transport- und Lagerbedingungen</w:t>
            </w:r>
          </w:p>
        </w:tc>
      </w:tr>
      <w:tr w:rsidR="00135BC3" w:rsidRPr="00135BC3" w:rsidTr="00135BC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Transporttemperatur</w:t>
            </w:r>
            <w:proofErr w:type="spellEnd"/>
          </w:p>
          <w:p w:rsidR="00135BC3" w:rsidRPr="00135BC3" w:rsidRDefault="00135BC3" w:rsidP="00135BC3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(in °C)</w:t>
            </w:r>
          </w:p>
        </w:tc>
        <w:tc>
          <w:tcPr>
            <w:tcW w:w="6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135BC3" w:rsidRPr="00135BC3" w:rsidTr="00135BC3">
        <w:trPr>
          <w:cantSplit/>
        </w:trPr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Lagertemperatur</w:t>
            </w:r>
            <w:proofErr w:type="spellEnd"/>
          </w:p>
          <w:p w:rsidR="00135BC3" w:rsidRPr="00135BC3" w:rsidRDefault="00135BC3" w:rsidP="00135BC3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(in °C)</w:t>
            </w:r>
          </w:p>
        </w:tc>
        <w:tc>
          <w:tcPr>
            <w:tcW w:w="6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  <w:lang w:val="en-GB"/>
              </w:rPr>
            </w:pPr>
          </w:p>
        </w:tc>
      </w:tr>
      <w:tr w:rsidR="00135BC3" w:rsidRPr="00135BC3" w:rsidTr="00135BC3">
        <w:trPr>
          <w:cantSplit/>
        </w:trPr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Luftfeuchtigkeit Lager</w:t>
            </w:r>
          </w:p>
          <w:p w:rsidR="00135BC3" w:rsidRPr="00135BC3" w:rsidRDefault="00135BC3" w:rsidP="00135B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(in % rel. Luftfeuchte)</w:t>
            </w:r>
          </w:p>
        </w:tc>
        <w:tc>
          <w:tcPr>
            <w:tcW w:w="6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</w:rPr>
            </w:pPr>
          </w:p>
        </w:tc>
      </w:tr>
      <w:tr w:rsidR="00135BC3" w:rsidRPr="00135BC3" w:rsidTr="00135BC3">
        <w:trPr>
          <w:cantSplit/>
        </w:trPr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Veränderungen während der Lagerung (z.B. Bodensatz, Verklumpung, Farbveränderungen)</w:t>
            </w:r>
          </w:p>
        </w:tc>
        <w:tc>
          <w:tcPr>
            <w:tcW w:w="61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</w:rPr>
            </w:pPr>
          </w:p>
        </w:tc>
      </w:tr>
      <w:tr w:rsidR="00135BC3" w:rsidRPr="00135BC3" w:rsidTr="00135BC3">
        <w:trPr>
          <w:cantSplit/>
        </w:trPr>
        <w:tc>
          <w:tcPr>
            <w:tcW w:w="9284" w:type="dxa"/>
            <w:gridSpan w:val="5"/>
            <w:shd w:val="pct10" w:color="auto" w:fill="auto"/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135BC3" w:rsidRPr="00135BC3" w:rsidTr="00135BC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F701AA" w:rsidP="00135BC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lang w:val="en-GB"/>
              </w:rPr>
              <w:t>8</w:t>
            </w:r>
          </w:p>
        </w:tc>
        <w:tc>
          <w:tcPr>
            <w:tcW w:w="8858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135BC3" w:rsidRPr="00135BC3" w:rsidRDefault="00135BC3" w:rsidP="00135BC3">
            <w:pPr>
              <w:keepNext/>
              <w:spacing w:line="320" w:lineRule="exact"/>
              <w:outlineLvl w:val="2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  <w:szCs w:val="20"/>
              </w:rPr>
              <w:t>Haltbarkeit</w:t>
            </w:r>
          </w:p>
        </w:tc>
      </w:tr>
      <w:tr w:rsidR="00135BC3" w:rsidRPr="00135BC3" w:rsidTr="00135BC3"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ungeöffnet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Monaten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:</w:t>
            </w:r>
          </w:p>
        </w:tc>
        <w:tc>
          <w:tcPr>
            <w:tcW w:w="166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________________</w:t>
            </w:r>
          </w:p>
        </w:tc>
        <w:tc>
          <w:tcPr>
            <w:tcW w:w="1491" w:type="dxa"/>
            <w:tcBorders>
              <w:top w:val="single" w:sz="6" w:space="0" w:color="auto"/>
              <w:bottom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bei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___________</w:t>
            </w:r>
          </w:p>
        </w:tc>
        <w:tc>
          <w:tcPr>
            <w:tcW w:w="30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°C</w:t>
            </w:r>
          </w:p>
        </w:tc>
      </w:tr>
      <w:tr w:rsidR="00135BC3" w:rsidRPr="00135BC3" w:rsidTr="00135BC3">
        <w:tc>
          <w:tcPr>
            <w:tcW w:w="426" w:type="dxa"/>
            <w:tcBorders>
              <w:left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geöffnet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Tagen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/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Monaten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: </w:t>
            </w:r>
          </w:p>
        </w:tc>
        <w:tc>
          <w:tcPr>
            <w:tcW w:w="166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________________</w:t>
            </w:r>
          </w:p>
        </w:tc>
        <w:tc>
          <w:tcPr>
            <w:tcW w:w="1491" w:type="dxa"/>
            <w:tcBorders>
              <w:top w:val="single" w:sz="6" w:space="0" w:color="auto"/>
              <w:bottom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bei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___________</w:t>
            </w:r>
          </w:p>
        </w:tc>
        <w:tc>
          <w:tcPr>
            <w:tcW w:w="30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°C</w:t>
            </w:r>
          </w:p>
        </w:tc>
      </w:tr>
      <w:tr w:rsidR="00135BC3" w:rsidRPr="00135BC3" w:rsidTr="00135BC3">
        <w:tc>
          <w:tcPr>
            <w:tcW w:w="4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26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Restlaufzeit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bei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Anlieferung</w:t>
            </w:r>
            <w:proofErr w:type="spellEnd"/>
          </w:p>
        </w:tc>
        <w:tc>
          <w:tcPr>
            <w:tcW w:w="166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35BC3" w:rsidRDefault="00135BC3" w:rsidP="00135BC3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  <w:p w:rsidR="00E90484" w:rsidRPr="00135BC3" w:rsidRDefault="00E90484" w:rsidP="00135BC3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91" w:type="dxa"/>
            <w:tcBorders>
              <w:top w:val="single" w:sz="6" w:space="0" w:color="auto"/>
              <w:bottom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02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135BC3" w:rsidRPr="00135BC3" w:rsidTr="00135BC3">
        <w:trPr>
          <w:cantSplit/>
        </w:trPr>
        <w:tc>
          <w:tcPr>
            <w:tcW w:w="9284" w:type="dxa"/>
            <w:gridSpan w:val="5"/>
            <w:shd w:val="pct10" w:color="auto" w:fill="auto"/>
          </w:tcPr>
          <w:p w:rsidR="00135BC3" w:rsidRPr="00135BC3" w:rsidRDefault="00135BC3" w:rsidP="00135BC3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</w:tbl>
    <w:p w:rsidR="00385663" w:rsidRPr="00135BC3" w:rsidRDefault="00385663" w:rsidP="00385663">
      <w:pPr>
        <w:rPr>
          <w:rFonts w:ascii="Arial" w:hAnsi="Arial" w:cs="Arial"/>
          <w:color w:val="000000"/>
          <w:sz w:val="2"/>
        </w:rPr>
      </w:pPr>
    </w:p>
    <w:p w:rsidR="00E90484" w:rsidRDefault="00E90484">
      <w:r>
        <w:br w:type="page"/>
      </w:r>
    </w:p>
    <w:tbl>
      <w:tblPr>
        <w:tblW w:w="9214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4"/>
        <w:gridCol w:w="2835"/>
        <w:gridCol w:w="850"/>
        <w:gridCol w:w="470"/>
        <w:gridCol w:w="450"/>
        <w:gridCol w:w="214"/>
        <w:gridCol w:w="1064"/>
        <w:gridCol w:w="427"/>
        <w:gridCol w:w="494"/>
        <w:gridCol w:w="283"/>
        <w:gridCol w:w="641"/>
        <w:gridCol w:w="352"/>
        <w:gridCol w:w="215"/>
        <w:gridCol w:w="495"/>
      </w:tblGrid>
      <w:tr w:rsidR="00385663" w:rsidRPr="00135BC3" w:rsidTr="00135BC3">
        <w:trPr>
          <w:cantSplit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07590" w:rsidP="0038566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lastRenderedPageBreak/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5663" w:rsidRPr="00135BC3" w:rsidRDefault="00385663" w:rsidP="00135269">
            <w:pPr>
              <w:keepNext/>
              <w:spacing w:line="320" w:lineRule="exact"/>
              <w:outlineLvl w:val="2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  <w:szCs w:val="20"/>
              </w:rPr>
              <w:t>Nährwertangaben</w:t>
            </w:r>
          </w:p>
        </w:tc>
        <w:tc>
          <w:tcPr>
            <w:tcW w:w="3048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385663" w:rsidRPr="00135BC3" w:rsidRDefault="00291A70" w:rsidP="00135269">
            <w:pPr>
              <w:spacing w:before="60"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analytisch</w:t>
            </w:r>
            <w:proofErr w:type="spellEnd"/>
          </w:p>
        </w:tc>
        <w:tc>
          <w:tcPr>
            <w:tcW w:w="2907" w:type="dxa"/>
            <w:gridSpan w:val="7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135269">
            <w:pPr>
              <w:spacing w:before="60"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berechnet</w:t>
            </w:r>
            <w:proofErr w:type="spellEnd"/>
          </w:p>
        </w:tc>
      </w:tr>
      <w:tr w:rsidR="00385663" w:rsidRPr="00135BC3" w:rsidTr="00135BC3">
        <w:trPr>
          <w:cantSplit/>
          <w:trHeight w:val="313"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before="60"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before="60"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Angaben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bezogen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auf</w:t>
            </w:r>
          </w:p>
        </w:tc>
        <w:tc>
          <w:tcPr>
            <w:tcW w:w="3048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before="60"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100g </w:t>
            </w:r>
            <w:proofErr w:type="spellStart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Erzeugnis</w:t>
            </w:r>
            <w:proofErr w:type="spellEnd"/>
          </w:p>
        </w:tc>
        <w:tc>
          <w:tcPr>
            <w:tcW w:w="2907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before="60"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100ml </w:t>
            </w:r>
            <w:proofErr w:type="spellStart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Erzeugnis</w:t>
            </w:r>
            <w:proofErr w:type="spellEnd"/>
          </w:p>
        </w:tc>
      </w:tr>
      <w:tr w:rsidR="00E90484" w:rsidRPr="00135BC3" w:rsidTr="00E90484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80" w:lineRule="exact"/>
              <w:rPr>
                <w:rFonts w:ascii="Arial" w:hAnsi="Arial" w:cs="Arial"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8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0484" w:rsidRPr="00135BC3" w:rsidRDefault="00E90484" w:rsidP="00D46BDE">
            <w:pPr>
              <w:pStyle w:val="berschrift2"/>
              <w:spacing w:line="280" w:lineRule="exact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/>
              </w:rPr>
              <w:t>Wert</w:t>
            </w:r>
          </w:p>
        </w:tc>
        <w:tc>
          <w:tcPr>
            <w:tcW w:w="41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pStyle w:val="berschrift2"/>
              <w:spacing w:line="280" w:lineRule="exact"/>
              <w:rPr>
                <w:rFonts w:ascii="Arial" w:hAnsi="Arial" w:cs="Arial"/>
                <w:b/>
                <w:color w:val="000000"/>
              </w:rPr>
            </w:pP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Brennwert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kJ</w:t>
            </w: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Brennwert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kcal</w:t>
            </w: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Fett</w:t>
            </w:r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g</w:t>
            </w: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-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davon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gesättigte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Fettsäuren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g</w:t>
            </w: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Kohlenhydrate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g</w:t>
            </w: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-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davon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Zucker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g</w:t>
            </w:r>
          </w:p>
        </w:tc>
      </w:tr>
      <w:tr w:rsidR="00170AAC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170AAC" w:rsidRPr="00135BC3" w:rsidRDefault="00170AAC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70AAC" w:rsidRPr="00135BC3" w:rsidRDefault="00170AAC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Ballaststoff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170AAC" w:rsidRPr="00135BC3" w:rsidRDefault="00170AAC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0AAC" w:rsidRPr="00135BC3" w:rsidRDefault="00170AAC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</w:t>
            </w: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Eiweiß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g</w:t>
            </w:r>
          </w:p>
        </w:tc>
      </w:tr>
      <w:tr w:rsidR="00E90484" w:rsidRPr="00135BC3" w:rsidTr="00E90484">
        <w:trPr>
          <w:cantSplit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Salz</w:t>
            </w:r>
            <w:proofErr w:type="spellEnd"/>
          </w:p>
        </w:tc>
        <w:tc>
          <w:tcPr>
            <w:tcW w:w="1770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185" w:type="dxa"/>
            <w:gridSpan w:val="9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0484" w:rsidRPr="00135BC3" w:rsidRDefault="00E90484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hAnsi="Arial" w:cs="Arial"/>
                <w:color w:val="000000"/>
              </w:rPr>
              <w:t>g</w:t>
            </w:r>
          </w:p>
        </w:tc>
      </w:tr>
      <w:tr w:rsidR="00385663" w:rsidRPr="00135BC3" w:rsidTr="00135BC3">
        <w:trPr>
          <w:cantSplit/>
          <w:trHeight w:val="576"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weitere Nährwertangaben stehen zur Verfügung:</w:t>
            </w:r>
          </w:p>
        </w:tc>
        <w:tc>
          <w:tcPr>
            <w:tcW w:w="347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Ja</w:t>
            </w:r>
            <w:proofErr w:type="spellEnd"/>
          </w:p>
        </w:tc>
        <w:tc>
          <w:tcPr>
            <w:tcW w:w="1770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Nein</w:t>
            </w:r>
          </w:p>
        </w:tc>
        <w:tc>
          <w:tcPr>
            <w:tcW w:w="71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</w:p>
        </w:tc>
      </w:tr>
      <w:tr w:rsidR="00385663" w:rsidRPr="00135BC3" w:rsidTr="00135BC3">
        <w:trPr>
          <w:cantSplit/>
        </w:trPr>
        <w:tc>
          <w:tcPr>
            <w:tcW w:w="9214" w:type="dxa"/>
            <w:gridSpan w:val="14"/>
            <w:shd w:val="pct10" w:color="auto" w:fill="auto"/>
          </w:tcPr>
          <w:p w:rsidR="00385663" w:rsidRPr="00135BC3" w:rsidRDefault="00385663" w:rsidP="003856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>Wenn ergänzende Nährwertinformationen / Analysen vorhanden sind, bitte beifügen!</w:t>
            </w:r>
          </w:p>
          <w:p w:rsidR="00385663" w:rsidRPr="00135BC3" w:rsidRDefault="00385663" w:rsidP="003856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85663" w:rsidRPr="00135BC3" w:rsidTr="00135BC3">
        <w:trPr>
          <w:cantSplit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  <w:lang w:val="en-GB"/>
              </w:rPr>
            </w:pPr>
            <w:r w:rsidRPr="00135BC3">
              <w:rPr>
                <w:rFonts w:ascii="Arial" w:hAnsi="Arial" w:cs="Arial"/>
              </w:rPr>
              <w:br w:type="page"/>
            </w:r>
            <w:r w:rsidR="00307590" w:rsidRPr="00135BC3">
              <w:rPr>
                <w:rFonts w:ascii="Arial" w:hAnsi="Arial" w:cs="Arial"/>
                <w:b/>
                <w:color w:val="000000"/>
                <w:lang w:val="en-GB"/>
              </w:rPr>
              <w:t>10</w:t>
            </w:r>
          </w:p>
        </w:tc>
        <w:tc>
          <w:tcPr>
            <w:tcW w:w="8790" w:type="dxa"/>
            <w:gridSpan w:val="13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385663" w:rsidRPr="00135BC3" w:rsidRDefault="00385663" w:rsidP="00385663">
            <w:pPr>
              <w:pStyle w:val="berschrift3"/>
              <w:spacing w:line="320" w:lineRule="exact"/>
              <w:rPr>
                <w:rFonts w:ascii="Arial" w:eastAsia="Times New Roman" w:hAnsi="Arial" w:cs="Arial"/>
                <w:b/>
                <w:color w:val="000000"/>
                <w:szCs w:val="20"/>
              </w:rPr>
            </w:pPr>
            <w:r w:rsidRPr="00135BC3">
              <w:rPr>
                <w:rFonts w:ascii="Arial" w:eastAsia="Times New Roman" w:hAnsi="Arial" w:cs="Arial"/>
                <w:b/>
                <w:color w:val="000000"/>
                <w:szCs w:val="20"/>
              </w:rPr>
              <w:t>Allergen-Informationen</w:t>
            </w:r>
          </w:p>
          <w:p w:rsidR="00385663" w:rsidRPr="00135BC3" w:rsidRDefault="00385663" w:rsidP="0038566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135BC3">
              <w:rPr>
                <w:rFonts w:ascii="Arial" w:hAnsi="Arial" w:cs="Arial"/>
                <w:color w:val="000000"/>
                <w:sz w:val="16"/>
                <w:szCs w:val="16"/>
              </w:rPr>
              <w:t>(einschließlich möglicher Kreuzkontaminationen im Betrieb und durch Aromen, Zusatzstoffe, Mikroorganismen, Enzyme!)</w:t>
            </w:r>
          </w:p>
        </w:tc>
      </w:tr>
      <w:tr w:rsidR="00385663" w:rsidRPr="00135BC3" w:rsidTr="00135BC3">
        <w:tc>
          <w:tcPr>
            <w:tcW w:w="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rPr>
                <w:rFonts w:ascii="Arial" w:hAnsi="Arial" w:cs="Arial"/>
                <w:b/>
                <w:color w:val="00000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lang w:val="en-GB"/>
              </w:rPr>
              <w:t>a)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135269" w:rsidP="00135269">
            <w:pPr>
              <w:spacing w:line="280" w:lineRule="exac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Ist das Produkt frei von…</w:t>
            </w:r>
            <w:r w:rsidR="00385663"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JA</w:t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NEIN</w:t>
            </w: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Wenn NEIN, dann betreffende Zutat(en) hier auflisten</w:t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Zusatzstoffen</w:t>
            </w:r>
          </w:p>
          <w:p w:rsidR="00385663" w:rsidRPr="00135BC3" w:rsidRDefault="00385663" w:rsidP="0038566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 xml:space="preserve">(die über Zutaten in das Erzeugnis gelangt sind) </w:t>
            </w: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</w:tr>
      <w:tr w:rsidR="00385663" w:rsidRPr="00135BC3" w:rsidTr="00135BC3">
        <w:tc>
          <w:tcPr>
            <w:tcW w:w="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rPr>
                <w:rFonts w:ascii="Arial" w:hAnsi="Arial" w:cs="Arial"/>
                <w:b/>
                <w:color w:val="00000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lang w:val="en-GB"/>
              </w:rPr>
              <w:t>b)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135269" w:rsidP="00135269">
            <w:pPr>
              <w:spacing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Ist das Produkt frei von…</w:t>
            </w:r>
            <w:r w:rsidR="00385663"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?</w:t>
            </w: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JA</w:t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NEIN</w:t>
            </w:r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Wenn NEIN, dann betreffende Zutat(en) hier auflisten</w:t>
            </w: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Wird im Betrieb bei anderen Produkten verarbeitet</w:t>
            </w: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JA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NEIN</w:t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gluten</w:t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haltigem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 xml:space="preserve"> Getreide und Getreideprodukten (z.B. auch Stärke aus Weizen)</w:t>
            </w:r>
          </w:p>
        </w:tc>
        <w:bookmarkStart w:id="3" w:name="Kontrollkästchen5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3"/>
          </w:p>
        </w:tc>
        <w:bookmarkStart w:id="4" w:name="Kontrollkästchen6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4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Eiern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Eiprodukten</w:t>
            </w:r>
            <w:proofErr w:type="spellEnd"/>
          </w:p>
        </w:tc>
        <w:bookmarkStart w:id="5" w:name="Kontrollkästchen7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5"/>
          </w:p>
        </w:tc>
        <w:bookmarkStart w:id="6" w:name="Kontrollkästchen8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6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pStyle w:val="Kopfzeile"/>
              <w:tabs>
                <w:tab w:val="clear" w:pos="4536"/>
                <w:tab w:val="clear" w:pos="9072"/>
              </w:tabs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Milch und Milchprodukten (incl. Lactose)</w:t>
            </w:r>
          </w:p>
        </w:tc>
        <w:bookmarkStart w:id="7" w:name="Kontrollkästchen9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7"/>
          </w:p>
        </w:tc>
        <w:bookmarkStart w:id="8" w:name="Kontrollkästchen10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8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Fisch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Fischereizeugnissen</w:t>
            </w:r>
            <w:proofErr w:type="spellEnd"/>
          </w:p>
        </w:tc>
        <w:bookmarkStart w:id="9" w:name="Kontrollkästchen11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9"/>
          </w:p>
        </w:tc>
        <w:bookmarkStart w:id="10" w:name="Kontrollkästchen12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0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4F1532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K</w:t>
            </w:r>
            <w:r w:rsidR="004F1532">
              <w:rPr>
                <w:rFonts w:ascii="Arial" w:hAnsi="Arial" w:cs="Arial"/>
                <w:color w:val="000000"/>
                <w:sz w:val="20"/>
                <w:szCs w:val="20"/>
              </w:rPr>
              <w:t xml:space="preserve">rebstieren </w:t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und E</w:t>
            </w:r>
            <w:r w:rsidRPr="00470F85">
              <w:rPr>
                <w:rFonts w:ascii="Arial" w:hAnsi="Arial" w:cs="Arial"/>
                <w:b/>
                <w:color w:val="000000"/>
                <w:sz w:val="20"/>
                <w:szCs w:val="20"/>
              </w:rPr>
              <w:t>r</w:t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zeugnissen daraus</w:t>
            </w:r>
          </w:p>
        </w:tc>
        <w:bookmarkStart w:id="11" w:name="Kontrollkästchen13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1"/>
          </w:p>
        </w:tc>
        <w:bookmarkStart w:id="12" w:name="Kontrollkästchen14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2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Sojabohnen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Produkte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daraus</w:t>
            </w:r>
            <w:proofErr w:type="spellEnd"/>
          </w:p>
        </w:tc>
        <w:bookmarkStart w:id="13" w:name="Kontrollkästchen15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3"/>
          </w:p>
        </w:tc>
        <w:bookmarkStart w:id="14" w:name="Kontrollkästchen16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4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Erdnüsse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Produkte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daraus</w:t>
            </w:r>
            <w:proofErr w:type="spellEnd"/>
          </w:p>
        </w:tc>
        <w:bookmarkStart w:id="15" w:name="Kontrollkästchen17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5"/>
          </w:p>
        </w:tc>
        <w:bookmarkStart w:id="16" w:name="Kontrollkästchen18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6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385663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85663" w:rsidRPr="00135BC3" w:rsidRDefault="004F1532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Schalenfrüchte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/</w:t>
            </w:r>
            <w:proofErr w:type="spellStart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Nüsse</w:t>
            </w:r>
            <w:proofErr w:type="spellEnd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Nussprodukte</w:t>
            </w:r>
            <w:proofErr w:type="spellEnd"/>
          </w:p>
        </w:tc>
        <w:bookmarkStart w:id="17" w:name="Kontrollkästchen19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7"/>
          </w:p>
        </w:tc>
        <w:bookmarkStart w:id="18" w:name="Kontrollkästchen20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8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385663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663" w:rsidRPr="00135BC3" w:rsidRDefault="00291A70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85663"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Sellerie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Erzeugnissen daraus</w:t>
            </w: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70F85" w:rsidRPr="00135BC3" w:rsidRDefault="00470F85" w:rsidP="009033D0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Senf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Senferzeugnisse</w:t>
            </w:r>
            <w:proofErr w:type="spellEnd"/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70F85" w:rsidRPr="00135BC3" w:rsidRDefault="00470F85" w:rsidP="009033D0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Sesamsamen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Produkten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daraus</w:t>
            </w:r>
            <w:proofErr w:type="spellEnd"/>
          </w:p>
        </w:tc>
        <w:bookmarkStart w:id="19" w:name="Kontrollkästchen21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19"/>
          </w:p>
        </w:tc>
        <w:bookmarkStart w:id="20" w:name="Kontrollkästchen22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20"/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Weichtiere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und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Produkte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daraus</w:t>
            </w:r>
            <w:proofErr w:type="spellEnd"/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470F85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70F85">
              <w:rPr>
                <w:rFonts w:ascii="Arial" w:hAnsi="Arial" w:cs="Arial"/>
                <w:color w:val="000000"/>
                <w:sz w:val="20"/>
                <w:szCs w:val="20"/>
              </w:rPr>
              <w:t>Schwefeldioxid und Sulfite (&gt;10 mg/kg)</w:t>
            </w: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70F85" w:rsidRPr="00135BC3" w:rsidRDefault="00470F85" w:rsidP="009033D0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9033D0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470F85" w:rsidRDefault="00470F85" w:rsidP="0038566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Lupine und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Produkte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daraus</w:t>
            </w:r>
            <w:proofErr w:type="spellEnd"/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49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Zutaten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tierischer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Herkunft</w:t>
            </w:r>
            <w:proofErr w:type="spellEnd"/>
          </w:p>
        </w:tc>
        <w:bookmarkStart w:id="21" w:name="Kontrollkästchen27"/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21"/>
          </w:p>
        </w:tc>
        <w:bookmarkStart w:id="22" w:name="Kontrollkästchen28"/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  <w:bookmarkEnd w:id="22"/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Wenn NEIN, bitte Tierart(en) angeben</w:t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135BC3">
        <w:tc>
          <w:tcPr>
            <w:tcW w:w="42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80" w:lineRule="exact"/>
              <w:rPr>
                <w:rFonts w:ascii="Arial" w:hAnsi="Arial" w:cs="Arial"/>
                <w:b/>
                <w:color w:val="00000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lang w:val="en-GB"/>
              </w:rPr>
              <w:t>c)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80" w:lineRule="exact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Ist das Produkt geeignet für…</w:t>
            </w:r>
            <w:proofErr w:type="gramStart"/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. ?</w:t>
            </w:r>
            <w:proofErr w:type="gramEnd"/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JA</w:t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8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NEIN</w:t>
            </w: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8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 xml:space="preserve">Vegetarier </w:t>
            </w: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368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Veganer</w:t>
            </w:r>
          </w:p>
        </w:tc>
        <w:tc>
          <w:tcPr>
            <w:tcW w:w="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6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135BC3">
        <w:trPr>
          <w:cantSplit/>
        </w:trPr>
        <w:tc>
          <w:tcPr>
            <w:tcW w:w="9214" w:type="dxa"/>
            <w:gridSpan w:val="14"/>
            <w:shd w:val="pct10" w:color="auto" w:fill="auto"/>
          </w:tcPr>
          <w:p w:rsidR="00470F85" w:rsidRPr="00135BC3" w:rsidRDefault="00470F85" w:rsidP="00385663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470F85" w:rsidRPr="00135BC3" w:rsidTr="00135BC3">
        <w:trPr>
          <w:cantSplit/>
          <w:trHeight w:val="413"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11</w:t>
            </w:r>
          </w:p>
        </w:tc>
        <w:tc>
          <w:tcPr>
            <w:tcW w:w="8790" w:type="dxa"/>
            <w:gridSpan w:val="1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pStyle w:val="berschrift3"/>
              <w:spacing w:line="320" w:lineRule="exact"/>
              <w:rPr>
                <w:rFonts w:ascii="Arial" w:hAnsi="Arial" w:cs="Arial"/>
                <w:color w:val="000000"/>
                <w:sz w:val="16"/>
              </w:rPr>
            </w:pPr>
            <w:r w:rsidRPr="00135BC3">
              <w:rPr>
                <w:rFonts w:ascii="Arial" w:eastAsia="Times New Roman" w:hAnsi="Arial" w:cs="Arial"/>
                <w:b/>
                <w:color w:val="000000"/>
                <w:szCs w:val="20"/>
              </w:rPr>
              <w:t xml:space="preserve">Gentechnisch veränderte Organismen (GVO) / </w:t>
            </w:r>
            <w:proofErr w:type="spellStart"/>
            <w:r w:rsidRPr="00135BC3">
              <w:rPr>
                <w:rFonts w:ascii="Arial" w:eastAsia="Times New Roman" w:hAnsi="Arial" w:cs="Arial"/>
                <w:b/>
                <w:color w:val="000000"/>
                <w:szCs w:val="20"/>
              </w:rPr>
              <w:t>Novel</w:t>
            </w:r>
            <w:proofErr w:type="spellEnd"/>
            <w:r w:rsidRPr="00135BC3">
              <w:rPr>
                <w:rFonts w:ascii="Arial" w:eastAsia="Times New Roman" w:hAnsi="Arial" w:cs="Arial"/>
                <w:b/>
                <w:color w:val="000000"/>
                <w:szCs w:val="20"/>
              </w:rPr>
              <w:t xml:space="preserve"> Food</w:t>
            </w:r>
          </w:p>
        </w:tc>
      </w:tr>
      <w:tr w:rsidR="00470F85" w:rsidRPr="00135BC3" w:rsidTr="00135BC3">
        <w:tc>
          <w:tcPr>
            <w:tcW w:w="424" w:type="dxa"/>
            <w:tcBorders>
              <w:top w:val="single" w:sz="6" w:space="0" w:color="auto"/>
              <w:lef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 xml:space="preserve">Enthalten das Erzeugnis oder die zur Herstellung verwendeten Rohstoffe (insbesondere Aromen und Zusatzstoffe) gentechnisch veränderte Proteine oder DNS? 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JA</w:t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0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NEIN</w:t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Werden zur Herstellung des Erzeugnisses oder seiner Rohstoffe (insbesondere Aromen und Zusatzstoffe) GVO verwendet?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JA</w:t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70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NEIN</w:t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470F85" w:rsidRPr="00135BC3" w:rsidTr="00135BC3"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Kann das Erzeugnis mengenmäßig gentechnisch veränderte Proteine oder DNS  höher als in Spuren (0,9 % pro Zutat) enthalten? (Kreuzkontamination beachten!)</w:t>
            </w:r>
          </w:p>
        </w:tc>
        <w:tc>
          <w:tcPr>
            <w:tcW w:w="2268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JA</w:t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NEIN</w:t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470F85" w:rsidRPr="00135BC3" w:rsidRDefault="00470F85" w:rsidP="00135269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135BC3">
        <w:trPr>
          <w:cantSplit/>
          <w:trHeight w:val="921"/>
        </w:trPr>
        <w:tc>
          <w:tcPr>
            <w:tcW w:w="424" w:type="dxa"/>
            <w:tcBorders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Wie stellen Sie die Richtigkeit der oben getätigten Angaben sicher? (eventuell vorhandene Dokumentation bitte beifügen!)</w:t>
            </w:r>
          </w:p>
        </w:tc>
        <w:tc>
          <w:tcPr>
            <w:tcW w:w="3971" w:type="dxa"/>
            <w:gridSpan w:val="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</w:t>
            </w:r>
          </w:p>
        </w:tc>
      </w:tr>
      <w:tr w:rsidR="00470F85" w:rsidRPr="00135BC3" w:rsidTr="00135BC3">
        <w:trPr>
          <w:cantSplit/>
          <w:trHeight w:val="839"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Bemerkung</w:t>
            </w:r>
            <w:proofErr w:type="spellEnd"/>
            <w:r w:rsidRPr="00135BC3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:</w:t>
            </w:r>
          </w:p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</w:p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</w:rPr>
            </w:pPr>
          </w:p>
        </w:tc>
        <w:tc>
          <w:tcPr>
            <w:tcW w:w="3971" w:type="dxa"/>
            <w:gridSpan w:val="8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470F85" w:rsidRPr="00135BC3" w:rsidTr="005D3F7A">
        <w:trPr>
          <w:cantSplit/>
          <w:trHeight w:val="839"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5D3F7A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Gilt das Produkt als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Novel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Food gemäß der gültigen Verordnung?</w:t>
            </w:r>
            <w:r w:rsidRPr="005D3F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JA</w:t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NEIN</w:t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5D3F7A">
        <w:trPr>
          <w:cantSplit/>
          <w:trHeight w:val="839"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Wenn ja, liegt hierfür die Zulassung des Importeurs bzw.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Inverkehrsbringers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vor?</w:t>
            </w:r>
          </w:p>
        </w:tc>
        <w:tc>
          <w:tcPr>
            <w:tcW w:w="19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JA</w:t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gridSpan w:val="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NEIN</w:t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  <w:p w:rsidR="00470F85" w:rsidRPr="00135BC3" w:rsidRDefault="00470F85" w:rsidP="005D3F7A">
            <w:pPr>
              <w:spacing w:line="240" w:lineRule="exact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470F85" w:rsidRPr="00135BC3" w:rsidTr="00135BC3">
        <w:trPr>
          <w:cantSplit/>
        </w:trPr>
        <w:tc>
          <w:tcPr>
            <w:tcW w:w="9214" w:type="dxa"/>
            <w:gridSpan w:val="14"/>
            <w:shd w:val="pct10" w:color="auto" w:fill="auto"/>
          </w:tcPr>
          <w:p w:rsidR="00470F85" w:rsidRPr="00135BC3" w:rsidRDefault="00470F85" w:rsidP="00385663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470F85" w:rsidRPr="00135BC3" w:rsidTr="00135BC3">
        <w:trPr>
          <w:cantSplit/>
        </w:trPr>
        <w:tc>
          <w:tcPr>
            <w:tcW w:w="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keepNext/>
              <w:spacing w:line="320" w:lineRule="exact"/>
              <w:outlineLvl w:val="2"/>
              <w:rPr>
                <w:rFonts w:ascii="Arial" w:hAnsi="Arial" w:cs="Arial"/>
                <w:b/>
                <w:color w:val="000000"/>
              </w:rPr>
            </w:pPr>
            <w:r w:rsidRPr="00135BC3">
              <w:rPr>
                <w:rFonts w:ascii="Arial" w:hAnsi="Arial" w:cs="Arial"/>
                <w:b/>
                <w:color w:val="000000"/>
              </w:rPr>
              <w:t>12</w:t>
            </w:r>
          </w:p>
        </w:tc>
        <w:tc>
          <w:tcPr>
            <w:tcW w:w="8790" w:type="dxa"/>
            <w:gridSpan w:val="1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pStyle w:val="berschrift3"/>
              <w:spacing w:line="320" w:lineRule="exact"/>
              <w:rPr>
                <w:rFonts w:ascii="Arial" w:hAnsi="Arial" w:cs="Arial"/>
                <w:color w:val="000000"/>
              </w:rPr>
            </w:pPr>
            <w:r w:rsidRPr="00135BC3">
              <w:rPr>
                <w:rFonts w:ascii="Arial" w:eastAsia="Times New Roman" w:hAnsi="Arial" w:cs="Arial"/>
                <w:b/>
                <w:color w:val="000000"/>
                <w:szCs w:val="20"/>
              </w:rPr>
              <w:t xml:space="preserve">Bestrahlung </w:t>
            </w:r>
          </w:p>
        </w:tc>
      </w:tr>
      <w:tr w:rsidR="00470F85" w:rsidRPr="00135BC3" w:rsidTr="00135BC3">
        <w:tc>
          <w:tcPr>
            <w:tcW w:w="424" w:type="dxa"/>
            <w:tcBorders>
              <w:top w:val="single" w:sz="6" w:space="0" w:color="auto"/>
              <w:lef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819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>Wird das Produkt oder Teile seiner Rohstoffe einer Bestrahlung unterzogen?</w:t>
            </w:r>
          </w:p>
        </w:tc>
        <w:tc>
          <w:tcPr>
            <w:tcW w:w="2909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JA</w:t>
            </w:r>
          </w:p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Kontrollkästchen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062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NEIN</w:t>
            </w:r>
          </w:p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begin">
                <w:ffData>
                  <w:name w:val="Kontrollkästchen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instrText xml:space="preserve"> FORMCHECKBOX </w:instrText>
            </w:r>
            <w:r w:rsidR="004A24B3">
              <w:rPr>
                <w:rFonts w:ascii="Arial" w:hAnsi="Arial" w:cs="Arial"/>
                <w:b/>
                <w:color w:val="000000"/>
                <w:sz w:val="20"/>
                <w:szCs w:val="20"/>
              </w:rPr>
            </w:r>
            <w:r w:rsidR="004A24B3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separate"/>
            </w: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fldChar w:fldCharType="end"/>
            </w:r>
          </w:p>
        </w:tc>
      </w:tr>
      <w:tr w:rsidR="00470F85" w:rsidRPr="00135BC3" w:rsidTr="00135BC3">
        <w:trPr>
          <w:cantSplit/>
          <w:trHeight w:val="371"/>
        </w:trPr>
        <w:tc>
          <w:tcPr>
            <w:tcW w:w="424" w:type="dxa"/>
            <w:tcBorders>
              <w:left w:val="single" w:sz="6" w:space="0" w:color="auto"/>
              <w:bottom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b/>
                <w:color w:val="000000"/>
                <w:lang w:val="en-GB"/>
              </w:rPr>
            </w:pPr>
          </w:p>
        </w:tc>
        <w:tc>
          <w:tcPr>
            <w:tcW w:w="4819" w:type="dxa"/>
            <w:gridSpan w:val="5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color w:val="000000"/>
                <w:sz w:val="20"/>
                <w:szCs w:val="20"/>
              </w:rPr>
              <w:t xml:space="preserve">Wenn JA, welche(r) Rohstoff(e) / Produkt(e) werden bestrahlt? </w:t>
            </w:r>
          </w:p>
        </w:tc>
        <w:tc>
          <w:tcPr>
            <w:tcW w:w="3971" w:type="dxa"/>
            <w:gridSpan w:val="8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0F85" w:rsidRPr="00135BC3" w:rsidRDefault="00470F85" w:rsidP="00385663">
            <w:pPr>
              <w:spacing w:line="240" w:lineRule="exact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470F85" w:rsidRPr="00135BC3" w:rsidTr="00F701AA">
        <w:trPr>
          <w:cantSplit/>
        </w:trPr>
        <w:tc>
          <w:tcPr>
            <w:tcW w:w="9214" w:type="dxa"/>
            <w:gridSpan w:val="14"/>
            <w:shd w:val="pct10" w:color="auto" w:fill="auto"/>
          </w:tcPr>
          <w:p w:rsidR="00470F85" w:rsidRPr="00135BC3" w:rsidRDefault="00470F85" w:rsidP="00F701AA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  <w:tr w:rsidR="00470F85" w:rsidRPr="00135BC3" w:rsidTr="00135BC3">
        <w:trPr>
          <w:cantSplit/>
        </w:trPr>
        <w:tc>
          <w:tcPr>
            <w:tcW w:w="9214" w:type="dxa"/>
            <w:gridSpan w:val="14"/>
            <w:shd w:val="pct10" w:color="auto" w:fill="auto"/>
          </w:tcPr>
          <w:tbl>
            <w:tblPr>
              <w:tblpPr w:leftFromText="141" w:rightFromText="141" w:vertAnchor="text" w:horzAnchor="margin" w:tblpY="-84"/>
              <w:tblW w:w="9427" w:type="dxa"/>
              <w:shd w:val="clear" w:color="auto" w:fill="FFFFFF" w:themeFill="background1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8"/>
              <w:gridCol w:w="4896"/>
              <w:gridCol w:w="2055"/>
              <w:gridCol w:w="2058"/>
            </w:tblGrid>
            <w:tr w:rsidR="00470F85" w:rsidRPr="00135BC3" w:rsidTr="00F701AA">
              <w:trPr>
                <w:trHeight w:val="285"/>
              </w:trPr>
              <w:tc>
                <w:tcPr>
                  <w:tcW w:w="418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keepNext/>
                    <w:spacing w:line="320" w:lineRule="exact"/>
                    <w:outlineLvl w:val="2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13</w:t>
                  </w:r>
                </w:p>
              </w:tc>
              <w:tc>
                <w:tcPr>
                  <w:tcW w:w="9009" w:type="dxa"/>
                  <w:gridSpan w:val="3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pStyle w:val="berschrift3"/>
                    <w:spacing w:line="320" w:lineRule="exact"/>
                    <w:rPr>
                      <w:rFonts w:ascii="Arial" w:hAnsi="Arial" w:cs="Arial"/>
                      <w:color w:val="000000"/>
                    </w:rPr>
                  </w:pPr>
                  <w:r w:rsidRPr="00F701AA">
                    <w:rPr>
                      <w:rFonts w:ascii="Arial" w:eastAsia="Times New Roman" w:hAnsi="Arial" w:cs="Arial"/>
                      <w:b/>
                      <w:color w:val="000000"/>
                      <w:szCs w:val="20"/>
                    </w:rPr>
                    <w:t>Allgemeine Informationen zu Hygienestandards (HACCP) und Zertifizierung</w:t>
                  </w:r>
                  <w:r w:rsidRPr="00F701AA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top w:val="single" w:sz="6" w:space="0" w:color="auto"/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a)</w:t>
                  </w:r>
                </w:p>
              </w:tc>
              <w:tc>
                <w:tcPr>
                  <w:tcW w:w="4896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gramStart"/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Wird</w:t>
                  </w:r>
                  <w:proofErr w:type="gramEnd"/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das Produkt / die Produkte nach den Hygienestandards der </w:t>
                  </w:r>
                  <w:proofErr w:type="spellStart"/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Lebensmittelhygienever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-</w:t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ord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n</w:t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ung und den EU-Hygiene-Standards produziert?</w:t>
                  </w:r>
                </w:p>
              </w:tc>
              <w:tc>
                <w:tcPr>
                  <w:tcW w:w="2055" w:type="dxa"/>
                  <w:tcBorders>
                    <w:top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058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NEIN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single" w:sz="6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Ist im Produktionsbetrieb ein dokumentiertes HACCP System installiert?</w:t>
                  </w:r>
                </w:p>
              </w:tc>
              <w:tc>
                <w:tcPr>
                  <w:tcW w:w="2055" w:type="dxa"/>
                  <w:tcBorders>
                    <w:top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058" w:type="dxa"/>
                  <w:tcBorders>
                    <w:top w:val="single" w:sz="6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NEIN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Wenn JA fügen Sie bitte die produktspezifischen Unterlagen bei! (Produktions-Fließschema mit CP/CCP)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  <w:bottom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896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304944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Arbeiten Sie im Produktionsbetrieb nach GMP-Richtlinien (</w:t>
                  </w:r>
                  <w:proofErr w:type="spellStart"/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Good</w:t>
                  </w:r>
                  <w:proofErr w:type="spellEnd"/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Manufact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u</w:t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ring Practice)?</w:t>
                  </w:r>
                </w:p>
              </w:tc>
              <w:tc>
                <w:tcPr>
                  <w:tcW w:w="2055" w:type="dxa"/>
                  <w:tcBorders>
                    <w:top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058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NEIN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top w:val="single" w:sz="6" w:space="0" w:color="auto"/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lang w:val="en-GB"/>
                    </w:rPr>
                    <w:t>b)</w:t>
                  </w:r>
                </w:p>
              </w:tc>
              <w:tc>
                <w:tcPr>
                  <w:tcW w:w="4896" w:type="dxa"/>
                  <w:tcBorders>
                    <w:top w:val="single" w:sz="6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Ist der Produktionsbetrieb komplett zertifiziert?</w:t>
                  </w:r>
                </w:p>
              </w:tc>
              <w:tc>
                <w:tcPr>
                  <w:tcW w:w="2055" w:type="dxa"/>
                  <w:tcBorders>
                    <w:top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058" w:type="dxa"/>
                  <w:tcBorders>
                    <w:top w:val="single" w:sz="6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NEIN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70F85" w:rsidRPr="00135BC3" w:rsidTr="00F701AA">
              <w:trPr>
                <w:trHeight w:val="237"/>
              </w:trPr>
              <w:tc>
                <w:tcPr>
                  <w:tcW w:w="418" w:type="dxa"/>
                  <w:vMerge w:val="restart"/>
                  <w:tcBorders>
                    <w:left w:val="single" w:sz="6" w:space="0" w:color="auto"/>
                    <w:bottom w:val="nil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Wenn </w:t>
                  </w: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F701AA">
              <w:trPr>
                <w:trHeight w:val="235"/>
              </w:trPr>
              <w:tc>
                <w:tcPr>
                  <w:tcW w:w="418" w:type="dxa"/>
                  <w:vMerge/>
                  <w:tcBorders>
                    <w:top w:val="nil"/>
                    <w:left w:val="single" w:sz="6" w:space="0" w:color="auto"/>
                    <w:bottom w:val="nil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auf welche Standards, wann und durch wen wurden Sie zertifiziert?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F701AA">
              <w:trPr>
                <w:trHeight w:val="235"/>
              </w:trPr>
              <w:tc>
                <w:tcPr>
                  <w:tcW w:w="418" w:type="dxa"/>
                  <w:vMerge/>
                  <w:tcBorders>
                    <w:top w:val="nil"/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Wann findet das nächste Re-Audit statt?</w:t>
                  </w:r>
                </w:p>
                <w:p w:rsidR="00470F85" w:rsidRPr="00F701AA" w:rsidRDefault="00470F85" w:rsidP="00135BC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(Bitte Zertifizierungs-Bescheinigung beifügen!)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Wenn </w:t>
                  </w: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NEIN</w:t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ist dies </w:t>
                  </w:r>
                  <w:proofErr w:type="gramStart"/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geplant ?</w:t>
                  </w:r>
                  <w:proofErr w:type="gramEnd"/>
                </w:p>
              </w:tc>
              <w:tc>
                <w:tcPr>
                  <w:tcW w:w="2055" w:type="dxa"/>
                  <w:tcBorders>
                    <w:top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  <w:p w:rsidR="00470F85" w:rsidRPr="00F701AA" w:rsidRDefault="00470F85" w:rsidP="00135BC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bis Datum:</w:t>
                  </w:r>
                </w:p>
              </w:tc>
              <w:tc>
                <w:tcPr>
                  <w:tcW w:w="2058" w:type="dxa"/>
                  <w:tcBorders>
                    <w:top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NEIN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single" w:sz="6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Ist der Produktionsbetrieb teilweise </w:t>
                  </w:r>
                  <w:proofErr w:type="gramStart"/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Zertifiziert ?</w:t>
                  </w:r>
                  <w:proofErr w:type="gramEnd"/>
                </w:p>
              </w:tc>
              <w:tc>
                <w:tcPr>
                  <w:tcW w:w="2055" w:type="dxa"/>
                  <w:tcBorders>
                    <w:top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058" w:type="dxa"/>
                  <w:tcBorders>
                    <w:top w:val="single" w:sz="6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NEIN</w:t>
                  </w:r>
                </w:p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begin">
                      <w:ffData>
                        <w:name w:val="Kontrollkästchen3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instrText xml:space="preserve"> FORMCHECKBOX </w:instrText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r>
                  <w:r w:rsidR="004A24B3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separate"/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Wenn </w:t>
                  </w:r>
                  <w:r w:rsidRPr="00F701AA">
                    <w:rPr>
                      <w:rFonts w:ascii="Arial" w:hAnsi="Arial" w:cs="Arial"/>
                      <w:b/>
                      <w:color w:val="000000"/>
                      <w:sz w:val="20"/>
                      <w:szCs w:val="20"/>
                    </w:rPr>
                    <w:t>JA</w:t>
                  </w: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, 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F701AA">
              <w:tc>
                <w:tcPr>
                  <w:tcW w:w="418" w:type="dxa"/>
                  <w:tcBorders>
                    <w:lef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  <w:lang w:val="en-GB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auf welche Standards, wann und durch wen wurden welche Abteilungen zertifiziert?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left w:val="single" w:sz="6" w:space="0" w:color="auto"/>
                    <w:bottom w:val="dashed" w:sz="4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5F2D79">
              <w:tc>
                <w:tcPr>
                  <w:tcW w:w="418" w:type="dxa"/>
                  <w:tcBorders>
                    <w:left w:val="single" w:sz="6" w:space="0" w:color="auto"/>
                    <w:bottom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b/>
                      <w:color w:val="000000"/>
                    </w:rPr>
                  </w:pPr>
                </w:p>
              </w:tc>
              <w:tc>
                <w:tcPr>
                  <w:tcW w:w="4896" w:type="dxa"/>
                  <w:tcBorders>
                    <w:top w:val="dashed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Wann findet das nächste Re-Audit statt?</w:t>
                  </w:r>
                </w:p>
                <w:p w:rsidR="00470F85" w:rsidRPr="00F701AA" w:rsidRDefault="00470F85" w:rsidP="00135BC3">
                  <w:pPr>
                    <w:pStyle w:val="Kopfzeile"/>
                    <w:tabs>
                      <w:tab w:val="clear" w:pos="4536"/>
                      <w:tab w:val="clear" w:pos="9072"/>
                    </w:tabs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 w:rsidRPr="00F701A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(Bitte Zertifizierungs-Bescheinigung beifügen!)</w:t>
                  </w:r>
                </w:p>
              </w:tc>
              <w:tc>
                <w:tcPr>
                  <w:tcW w:w="4113" w:type="dxa"/>
                  <w:gridSpan w:val="2"/>
                  <w:tcBorders>
                    <w:top w:val="dashed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spacing w:line="240" w:lineRule="exac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70F85" w:rsidRPr="00135BC3" w:rsidTr="005F2D79">
              <w:tc>
                <w:tcPr>
                  <w:tcW w:w="9427" w:type="dxa"/>
                  <w:gridSpan w:val="4"/>
                  <w:tcBorders>
                    <w:top w:val="single" w:sz="6" w:space="0" w:color="auto"/>
                  </w:tcBorders>
                  <w:shd w:val="clear" w:color="auto" w:fill="FFFFFF" w:themeFill="background1"/>
                </w:tcPr>
                <w:p w:rsidR="00470F85" w:rsidRPr="00F701AA" w:rsidRDefault="00470F85" w:rsidP="00135BC3">
                  <w:pPr>
                    <w:rPr>
                      <w:rFonts w:ascii="Arial" w:hAnsi="Arial" w:cs="Arial"/>
                      <w:color w:val="000000"/>
                      <w:sz w:val="16"/>
                    </w:rPr>
                  </w:pPr>
                </w:p>
              </w:tc>
            </w:tr>
          </w:tbl>
          <w:p w:rsidR="00470F85" w:rsidRPr="00135BC3" w:rsidRDefault="00470F85" w:rsidP="00385663">
            <w:pPr>
              <w:rPr>
                <w:rFonts w:ascii="Arial" w:hAnsi="Arial" w:cs="Arial"/>
                <w:color w:val="000000"/>
                <w:sz w:val="16"/>
              </w:rPr>
            </w:pPr>
          </w:p>
        </w:tc>
      </w:tr>
    </w:tbl>
    <w:p w:rsidR="00D46BDE" w:rsidRPr="00F701AA" w:rsidRDefault="00385663" w:rsidP="00F701AA">
      <w:pPr>
        <w:rPr>
          <w:rFonts w:ascii="Arial" w:hAnsi="Arial" w:cs="Arial"/>
        </w:rPr>
      </w:pPr>
      <w:r w:rsidRPr="00135BC3">
        <w:rPr>
          <w:rFonts w:ascii="Arial" w:hAnsi="Arial" w:cs="Arial"/>
        </w:rPr>
        <w:br w:type="page"/>
      </w:r>
      <w:r w:rsidR="00D46BDE" w:rsidRPr="00135BC3">
        <w:rPr>
          <w:rFonts w:ascii="Arial" w:hAnsi="Arial" w:cs="Arial"/>
          <w:color w:val="000000"/>
        </w:rPr>
        <w:t xml:space="preserve">Erklärung </w:t>
      </w:r>
    </w:p>
    <w:p w:rsidR="00D46BDE" w:rsidRPr="00135BC3" w:rsidRDefault="00D46BDE" w:rsidP="00E159D2">
      <w:pPr>
        <w:pStyle w:val="Textkrper"/>
        <w:rPr>
          <w:rFonts w:ascii="Arial" w:hAnsi="Arial" w:cs="Arial"/>
          <w:color w:val="000000"/>
          <w:sz w:val="20"/>
          <w:lang w:val="de-DE"/>
        </w:rPr>
      </w:pPr>
      <w:r w:rsidRPr="00135BC3">
        <w:rPr>
          <w:rFonts w:ascii="Arial" w:hAnsi="Arial" w:cs="Arial"/>
          <w:color w:val="000000"/>
          <w:sz w:val="20"/>
          <w:lang w:val="de-DE"/>
        </w:rPr>
        <w:t>Wir bestätigen, dass wir alle erforderlichen Informationen sorgfältig bei uns und unseren Lieferanten geprüft haben und versichern die Richtigkeit aller in diesem Dokument gemachten Angaben.</w:t>
      </w:r>
    </w:p>
    <w:p w:rsidR="00D46BDE" w:rsidRPr="00135BC3" w:rsidRDefault="00D46BDE" w:rsidP="00F033E5">
      <w:pPr>
        <w:pStyle w:val="Textkrper"/>
        <w:rPr>
          <w:rFonts w:ascii="Arial" w:hAnsi="Arial" w:cs="Arial"/>
          <w:color w:val="000000"/>
          <w:sz w:val="20"/>
          <w:lang w:val="de-DE"/>
        </w:rPr>
      </w:pPr>
      <w:r w:rsidRPr="00135BC3">
        <w:rPr>
          <w:rFonts w:ascii="Arial" w:hAnsi="Arial" w:cs="Arial"/>
          <w:color w:val="000000"/>
          <w:sz w:val="20"/>
          <w:lang w:val="de-DE"/>
        </w:rPr>
        <w:t xml:space="preserve">Wir versichern ferner, dass das Produkt allen Rechtsvorschriften der Bundesrepublik Deutschland und der Europäischen Union, insbesondere im Hinblick auf Rückstände, gentechnische Veränderungen und Bestrahlung, sowie den Codex </w:t>
      </w:r>
      <w:proofErr w:type="spellStart"/>
      <w:r w:rsidRPr="00135BC3">
        <w:rPr>
          <w:rFonts w:ascii="Arial" w:hAnsi="Arial" w:cs="Arial"/>
          <w:color w:val="000000"/>
          <w:sz w:val="20"/>
          <w:lang w:val="de-DE"/>
        </w:rPr>
        <w:t>Alimentarius</w:t>
      </w:r>
      <w:proofErr w:type="spellEnd"/>
      <w:r w:rsidRPr="00135BC3">
        <w:rPr>
          <w:rFonts w:ascii="Arial" w:hAnsi="Arial" w:cs="Arial"/>
          <w:color w:val="000000"/>
          <w:sz w:val="20"/>
          <w:lang w:val="de-DE"/>
        </w:rPr>
        <w:t xml:space="preserve"> Empfehlungen entspricht</w:t>
      </w:r>
      <w:r w:rsidRPr="00F701AA">
        <w:rPr>
          <w:rFonts w:ascii="Arial" w:hAnsi="Arial" w:cs="Arial"/>
          <w:b/>
          <w:color w:val="000000"/>
          <w:sz w:val="20"/>
          <w:lang w:val="de-DE"/>
        </w:rPr>
        <w:t xml:space="preserve">. </w:t>
      </w:r>
      <w:r w:rsidR="00111073" w:rsidRPr="00F701AA">
        <w:rPr>
          <w:rFonts w:ascii="Arial" w:hAnsi="Arial" w:cs="Arial"/>
          <w:b/>
          <w:color w:val="000000"/>
          <w:sz w:val="20"/>
          <w:lang w:val="de-DE"/>
        </w:rPr>
        <w:t>Des Weiteren werden die produktspezifischen Rohstoffanforderungen eingehalten (siehe separates Datenblatt).</w:t>
      </w:r>
      <w:r w:rsidR="00111073" w:rsidRPr="00135BC3">
        <w:rPr>
          <w:rFonts w:ascii="Arial" w:hAnsi="Arial" w:cs="Arial"/>
          <w:color w:val="000000"/>
          <w:sz w:val="20"/>
          <w:lang w:val="de-DE"/>
        </w:rPr>
        <w:t xml:space="preserve"> </w:t>
      </w:r>
      <w:r w:rsidRPr="00135BC3">
        <w:rPr>
          <w:rFonts w:ascii="Arial" w:hAnsi="Arial" w:cs="Arial"/>
          <w:color w:val="000000"/>
          <w:sz w:val="20"/>
          <w:lang w:val="de-DE"/>
        </w:rPr>
        <w:t xml:space="preserve">Dies garantieren wir im Rahmen unserer Sorgfaltspflicht für alle Lieferungen. Alle Kosten, die durch Warenlieferungen entstehen, bei denen die </w:t>
      </w:r>
      <w:r w:rsidR="00304944">
        <w:rPr>
          <w:rFonts w:ascii="Arial" w:hAnsi="Arial" w:cs="Arial"/>
          <w:color w:val="000000"/>
          <w:sz w:val="20"/>
          <w:lang w:val="de-DE"/>
        </w:rPr>
        <w:t>Produktmerkmale</w:t>
      </w:r>
      <w:r w:rsidRPr="00135BC3">
        <w:rPr>
          <w:rFonts w:ascii="Arial" w:hAnsi="Arial" w:cs="Arial"/>
          <w:color w:val="000000"/>
          <w:sz w:val="20"/>
          <w:lang w:val="de-DE"/>
        </w:rPr>
        <w:t xml:space="preserve"> mittelbar oder unmittelbar nicht mit den hier gemachten Angaben übereinstimmen, gehen zu Lasten des Lieferanten.</w:t>
      </w:r>
      <w:r w:rsidR="00F033E5" w:rsidRPr="00135BC3">
        <w:rPr>
          <w:rFonts w:ascii="Arial" w:hAnsi="Arial" w:cs="Arial"/>
          <w:color w:val="000000"/>
          <w:sz w:val="20"/>
          <w:lang w:val="de-DE"/>
        </w:rPr>
        <w:t xml:space="preserve"> </w:t>
      </w:r>
      <w:r w:rsidRPr="00135BC3">
        <w:rPr>
          <w:rFonts w:ascii="Arial" w:hAnsi="Arial" w:cs="Arial"/>
          <w:color w:val="000000"/>
          <w:sz w:val="20"/>
          <w:lang w:val="de-DE"/>
        </w:rPr>
        <w:t>Wir erklären uns damit einverstanden, dass alle in diesem Dokument</w:t>
      </w:r>
      <w:r w:rsidR="00F033E5" w:rsidRPr="00135BC3">
        <w:rPr>
          <w:rFonts w:ascii="Arial" w:hAnsi="Arial" w:cs="Arial"/>
          <w:color w:val="000000"/>
          <w:sz w:val="20"/>
          <w:lang w:val="de-DE"/>
        </w:rPr>
        <w:t xml:space="preserve"> gemachten produktspezifischen </w:t>
      </w:r>
      <w:r w:rsidRPr="00135BC3">
        <w:rPr>
          <w:rFonts w:ascii="Arial" w:hAnsi="Arial" w:cs="Arial"/>
          <w:color w:val="000000"/>
          <w:sz w:val="20"/>
          <w:lang w:val="de-DE"/>
        </w:rPr>
        <w:t>Angaben zur Verbraucherberatung verwendet werden dürfen.</w:t>
      </w:r>
      <w:r w:rsidR="00F033E5" w:rsidRPr="00135BC3">
        <w:rPr>
          <w:rFonts w:ascii="Arial" w:hAnsi="Arial" w:cs="Arial"/>
          <w:color w:val="000000"/>
          <w:sz w:val="20"/>
          <w:lang w:val="de-DE"/>
        </w:rPr>
        <w:t xml:space="preserve"> </w:t>
      </w:r>
      <w:r w:rsidRPr="00135BC3">
        <w:rPr>
          <w:rFonts w:ascii="Arial" w:hAnsi="Arial" w:cs="Arial"/>
          <w:color w:val="000000"/>
          <w:sz w:val="20"/>
          <w:lang w:val="de-DE"/>
        </w:rPr>
        <w:t xml:space="preserve">Alle Veränderungen am Produkt oder seiner Verpackung werden der Raab Vitalfood GmbH </w:t>
      </w:r>
      <w:r w:rsidRPr="00135BC3">
        <w:rPr>
          <w:rFonts w:ascii="Arial" w:hAnsi="Arial" w:cs="Arial"/>
          <w:b/>
          <w:color w:val="000000"/>
          <w:sz w:val="20"/>
          <w:lang w:val="de-DE"/>
        </w:rPr>
        <w:t>vor der Änderung</w:t>
      </w:r>
      <w:r w:rsidRPr="00135BC3">
        <w:rPr>
          <w:rFonts w:ascii="Arial" w:hAnsi="Arial" w:cs="Arial"/>
          <w:color w:val="000000"/>
          <w:sz w:val="20"/>
          <w:lang w:val="de-DE"/>
        </w:rPr>
        <w:t xml:space="preserve"> schriftlich mitgeteilt.</w:t>
      </w:r>
      <w:r w:rsidR="00F033E5" w:rsidRPr="00135BC3">
        <w:rPr>
          <w:rFonts w:ascii="Arial" w:hAnsi="Arial" w:cs="Arial"/>
          <w:color w:val="000000"/>
          <w:sz w:val="20"/>
          <w:lang w:val="de-DE"/>
        </w:rPr>
        <w:t xml:space="preserve"> </w:t>
      </w:r>
      <w:r w:rsidRPr="00135BC3">
        <w:rPr>
          <w:rFonts w:ascii="Arial" w:hAnsi="Arial" w:cs="Arial"/>
          <w:color w:val="000000"/>
          <w:sz w:val="20"/>
          <w:lang w:val="de-DE"/>
        </w:rPr>
        <w:t xml:space="preserve">Festgestellte Produkt- oder Rohwarenmängel werden wir unverzüglich der Raab Vitalfood GmbH mitteilen. Bei Gefahr in Verzug ist die Firma Raab Vitalfood rund um die Uhr unter der Nummer </w:t>
      </w:r>
      <w:r w:rsidR="00F701AA">
        <w:rPr>
          <w:rFonts w:ascii="Arial" w:hAnsi="Arial" w:cs="Arial"/>
          <w:color w:val="000000"/>
          <w:sz w:val="20"/>
          <w:lang w:val="de-DE"/>
        </w:rPr>
        <w:t>+</w:t>
      </w:r>
      <w:r w:rsidR="00F701AA" w:rsidRPr="00F701AA">
        <w:rPr>
          <w:rFonts w:ascii="Arial" w:hAnsi="Arial" w:cs="Arial"/>
          <w:sz w:val="20"/>
          <w:lang w:val="de-DE"/>
        </w:rPr>
        <w:t>49 151 53378553</w:t>
      </w:r>
      <w:r w:rsidRPr="00F701AA">
        <w:rPr>
          <w:rFonts w:ascii="Arial" w:hAnsi="Arial" w:cs="Arial"/>
          <w:sz w:val="20"/>
          <w:lang w:val="de-DE"/>
        </w:rPr>
        <w:t xml:space="preserve"> (Herr Dr. Andreas Raab)</w:t>
      </w:r>
      <w:r w:rsidRPr="00135BC3">
        <w:rPr>
          <w:rFonts w:ascii="Arial" w:hAnsi="Arial" w:cs="Arial"/>
          <w:color w:val="FF0000"/>
          <w:sz w:val="20"/>
          <w:lang w:val="de-DE"/>
        </w:rPr>
        <w:t xml:space="preserve"> </w:t>
      </w:r>
      <w:r w:rsidRPr="00135BC3">
        <w:rPr>
          <w:rFonts w:ascii="Arial" w:hAnsi="Arial" w:cs="Arial"/>
          <w:color w:val="000000"/>
          <w:sz w:val="20"/>
          <w:lang w:val="de-DE"/>
        </w:rPr>
        <w:t>sofort zu informieren.</w:t>
      </w:r>
    </w:p>
    <w:p w:rsidR="00972EEF" w:rsidRPr="00135BC3" w:rsidRDefault="00D46BDE" w:rsidP="00E159D2">
      <w:pPr>
        <w:spacing w:after="120" w:line="28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135BC3">
        <w:rPr>
          <w:rFonts w:ascii="Arial" w:hAnsi="Arial" w:cs="Arial"/>
          <w:color w:val="000000"/>
          <w:sz w:val="20"/>
          <w:szCs w:val="20"/>
        </w:rPr>
        <w:t xml:space="preserve">Dieses Dokument ist Bestandteil aller durch die Raab Vitalfood GmbH getätigten </w:t>
      </w:r>
      <w:r w:rsidR="00972EEF" w:rsidRPr="00135BC3">
        <w:rPr>
          <w:rFonts w:ascii="Arial" w:hAnsi="Arial" w:cs="Arial"/>
          <w:color w:val="000000"/>
          <w:sz w:val="20"/>
          <w:szCs w:val="20"/>
        </w:rPr>
        <w:t>Bestellungen.</w:t>
      </w:r>
    </w:p>
    <w:p w:rsidR="00D46BDE" w:rsidRPr="00135BC3" w:rsidRDefault="004A24B3" w:rsidP="00D46BDE">
      <w:pPr>
        <w:spacing w:after="120" w:line="280" w:lineRule="exac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Rectangle 2" o:spid="_x0000_s1027" style="position:absolute;margin-left:-1.9pt;margin-top:157.3pt;width:173.75pt;height:76.95pt;z-index:25165824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" o:allowincell="f" filled="f" strokeweight=".25pt"/>
        </w:pict>
      </w:r>
    </w:p>
    <w:tbl>
      <w:tblPr>
        <w:tblpPr w:leftFromText="141" w:rightFromText="141" w:vertAnchor="text" w:horzAnchor="margin" w:tblpY="-36"/>
        <w:tblW w:w="88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2"/>
        <w:gridCol w:w="2873"/>
        <w:gridCol w:w="1367"/>
        <w:gridCol w:w="3080"/>
      </w:tblGrid>
      <w:tr w:rsidR="00D46BDE" w:rsidRPr="00135BC3" w:rsidTr="00307590">
        <w:trPr>
          <w:trHeight w:val="218"/>
        </w:trPr>
        <w:tc>
          <w:tcPr>
            <w:tcW w:w="1572" w:type="dxa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Name:</w:t>
            </w:r>
          </w:p>
        </w:tc>
        <w:tc>
          <w:tcPr>
            <w:tcW w:w="7320" w:type="dxa"/>
            <w:gridSpan w:val="3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</w:t>
            </w:r>
          </w:p>
        </w:tc>
      </w:tr>
      <w:tr w:rsidR="00D46BDE" w:rsidRPr="00135BC3" w:rsidTr="00307590">
        <w:trPr>
          <w:trHeight w:val="210"/>
        </w:trPr>
        <w:tc>
          <w:tcPr>
            <w:tcW w:w="1572" w:type="dxa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Titel</w:t>
            </w:r>
            <w:proofErr w:type="spellEnd"/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 xml:space="preserve"> / Position: </w:t>
            </w:r>
          </w:p>
        </w:tc>
        <w:tc>
          <w:tcPr>
            <w:tcW w:w="7320" w:type="dxa"/>
            <w:gridSpan w:val="3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............................................................................................................................</w:t>
            </w:r>
          </w:p>
        </w:tc>
      </w:tr>
      <w:tr w:rsidR="00D46BDE" w:rsidRPr="00135BC3" w:rsidTr="00307590">
        <w:trPr>
          <w:cantSplit/>
          <w:trHeight w:val="163"/>
        </w:trPr>
        <w:tc>
          <w:tcPr>
            <w:tcW w:w="1572" w:type="dxa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Datum:</w:t>
            </w:r>
          </w:p>
        </w:tc>
        <w:tc>
          <w:tcPr>
            <w:tcW w:w="2873" w:type="dxa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..............................................</w:t>
            </w:r>
          </w:p>
        </w:tc>
        <w:tc>
          <w:tcPr>
            <w:tcW w:w="1367" w:type="dxa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proofErr w:type="spellStart"/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Unterschrif</w:t>
            </w:r>
            <w:r w:rsidR="00972EEF"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t</w:t>
            </w:r>
            <w:proofErr w:type="spellEnd"/>
          </w:p>
        </w:tc>
        <w:tc>
          <w:tcPr>
            <w:tcW w:w="3080" w:type="dxa"/>
          </w:tcPr>
          <w:p w:rsidR="00D46BDE" w:rsidRPr="00135BC3" w:rsidRDefault="00D46BDE" w:rsidP="00D46BDE">
            <w:pPr>
              <w:spacing w:before="48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  <w:lang w:val="en-GB"/>
              </w:rPr>
              <w:t>.................................................</w:t>
            </w:r>
          </w:p>
        </w:tc>
      </w:tr>
    </w:tbl>
    <w:p w:rsidR="003D57A6" w:rsidRPr="00135BC3" w:rsidRDefault="00E159D2" w:rsidP="00111073">
      <w:pPr>
        <w:spacing w:before="1800" w:after="240"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135BC3">
        <w:rPr>
          <w:rFonts w:ascii="Arial" w:hAnsi="Arial" w:cs="Arial"/>
          <w:b/>
          <w:color w:val="000000"/>
          <w:sz w:val="20"/>
          <w:szCs w:val="20"/>
          <w:lang w:val="en-GB"/>
        </w:rPr>
        <w:t>(</w:t>
      </w:r>
      <w:proofErr w:type="spellStart"/>
      <w:r w:rsidRPr="00135BC3">
        <w:rPr>
          <w:rFonts w:ascii="Arial" w:hAnsi="Arial" w:cs="Arial"/>
          <w:b/>
          <w:color w:val="000000"/>
          <w:sz w:val="20"/>
          <w:szCs w:val="20"/>
          <w:lang w:val="en-GB"/>
        </w:rPr>
        <w:t>Firmenstempel</w:t>
      </w:r>
      <w:proofErr w:type="spellEnd"/>
      <w:r w:rsidRPr="00135BC3">
        <w:rPr>
          <w:rFonts w:ascii="Arial" w:hAnsi="Arial" w:cs="Arial"/>
          <w:b/>
          <w:color w:val="000000"/>
          <w:sz w:val="20"/>
          <w:szCs w:val="20"/>
          <w:lang w:val="en-GB"/>
        </w:rPr>
        <w:t>)</w:t>
      </w:r>
    </w:p>
    <w:tbl>
      <w:tblPr>
        <w:tblW w:w="92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2978"/>
        <w:gridCol w:w="1420"/>
        <w:gridCol w:w="3194"/>
      </w:tblGrid>
      <w:tr w:rsidR="003D57A6" w:rsidRPr="00135BC3" w:rsidTr="00F033E5">
        <w:trPr>
          <w:cantSplit/>
          <w:trHeight w:val="69"/>
        </w:trPr>
        <w:tc>
          <w:tcPr>
            <w:tcW w:w="9223" w:type="dxa"/>
            <w:gridSpan w:val="4"/>
            <w:tcBorders>
              <w:top w:val="single" w:sz="24" w:space="0" w:color="auto"/>
            </w:tcBorders>
            <w:shd w:val="pct25" w:color="auto" w:fill="FFFFFF"/>
          </w:tcPr>
          <w:p w:rsidR="003D57A6" w:rsidRPr="00135BC3" w:rsidRDefault="003D57A6" w:rsidP="003D57A6">
            <w:pPr>
              <w:spacing w:before="1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geprüft und genehmigt durch Raab Vitalfood GmbH</w:t>
            </w:r>
          </w:p>
        </w:tc>
      </w:tr>
      <w:tr w:rsidR="003D57A6" w:rsidRPr="00135BC3" w:rsidTr="00F033E5">
        <w:trPr>
          <w:cantSplit/>
          <w:trHeight w:val="136"/>
        </w:trPr>
        <w:tc>
          <w:tcPr>
            <w:tcW w:w="1631" w:type="dxa"/>
            <w:shd w:val="pct25" w:color="auto" w:fill="FFFFFF"/>
          </w:tcPr>
          <w:p w:rsidR="003D57A6" w:rsidRPr="00135BC3" w:rsidRDefault="003D57A6" w:rsidP="003D57A6">
            <w:pPr>
              <w:spacing w:before="48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Datum:</w:t>
            </w:r>
          </w:p>
        </w:tc>
        <w:tc>
          <w:tcPr>
            <w:tcW w:w="2978" w:type="dxa"/>
            <w:shd w:val="pct25" w:color="auto" w:fill="FFFFFF"/>
          </w:tcPr>
          <w:p w:rsidR="003D57A6" w:rsidRPr="00135BC3" w:rsidRDefault="003D57A6" w:rsidP="003D57A6">
            <w:pPr>
              <w:spacing w:before="48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1420" w:type="dxa"/>
            <w:shd w:val="pct25" w:color="auto" w:fill="FFFFFF"/>
          </w:tcPr>
          <w:p w:rsidR="003D57A6" w:rsidRPr="00135BC3" w:rsidRDefault="003D57A6" w:rsidP="003D57A6">
            <w:pPr>
              <w:spacing w:before="48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Unterschrift:</w:t>
            </w:r>
          </w:p>
        </w:tc>
        <w:tc>
          <w:tcPr>
            <w:tcW w:w="3193" w:type="dxa"/>
            <w:shd w:val="pct25" w:color="auto" w:fill="FFFFFF"/>
          </w:tcPr>
          <w:p w:rsidR="003D57A6" w:rsidRPr="00135BC3" w:rsidRDefault="003D57A6" w:rsidP="003D57A6">
            <w:pPr>
              <w:spacing w:before="48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35BC3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..................................................</w:t>
            </w:r>
          </w:p>
        </w:tc>
      </w:tr>
    </w:tbl>
    <w:p w:rsidR="003D57A6" w:rsidRPr="00135BC3" w:rsidRDefault="003D57A6" w:rsidP="003D57A6">
      <w:pPr>
        <w:pStyle w:val="Kopfzeile"/>
        <w:tabs>
          <w:tab w:val="clear" w:pos="4536"/>
          <w:tab w:val="clear" w:pos="9072"/>
        </w:tabs>
        <w:rPr>
          <w:rFonts w:ascii="Arial" w:hAnsi="Arial" w:cs="Arial"/>
          <w:color w:val="000000"/>
          <w:sz w:val="20"/>
          <w:szCs w:val="20"/>
        </w:rPr>
      </w:pPr>
    </w:p>
    <w:p w:rsidR="00D46BDE" w:rsidRPr="00135BC3" w:rsidRDefault="003D57A6" w:rsidP="00111073">
      <w:pPr>
        <w:pStyle w:val="Kopfzeile"/>
        <w:tabs>
          <w:tab w:val="clear" w:pos="4536"/>
          <w:tab w:val="clear" w:pos="9072"/>
        </w:tabs>
        <w:rPr>
          <w:rFonts w:ascii="Arial" w:hAnsi="Arial" w:cs="Arial"/>
          <w:b/>
          <w:color w:val="000000"/>
          <w:sz w:val="20"/>
          <w:szCs w:val="20"/>
        </w:rPr>
      </w:pPr>
      <w:r w:rsidRPr="00135BC3">
        <w:rPr>
          <w:rFonts w:ascii="Arial" w:hAnsi="Arial" w:cs="Arial"/>
          <w:color w:val="000000"/>
          <w:sz w:val="20"/>
          <w:szCs w:val="20"/>
        </w:rPr>
        <w:t xml:space="preserve">Weitere Informationen finden Sie in der jeweiligen Landessprache auf der EU-Seite unter: </w:t>
      </w:r>
      <w:hyperlink r:id="rId8" w:history="1">
        <w:r w:rsidRPr="00135BC3">
          <w:rPr>
            <w:rStyle w:val="Hyperlink"/>
            <w:rFonts w:ascii="Arial" w:hAnsi="Arial" w:cs="Arial"/>
            <w:sz w:val="20"/>
            <w:szCs w:val="20"/>
          </w:rPr>
          <w:t>www.europa.eu.int/eur-lex</w:t>
        </w:r>
      </w:hyperlink>
    </w:p>
    <w:p w:rsidR="006542F1" w:rsidRPr="00135BC3" w:rsidRDefault="006542F1" w:rsidP="00F0509A">
      <w:pPr>
        <w:rPr>
          <w:rFonts w:ascii="Arial" w:hAnsi="Arial" w:cs="Arial"/>
          <w:b/>
          <w:sz w:val="20"/>
          <w:szCs w:val="20"/>
        </w:rPr>
      </w:pPr>
    </w:p>
    <w:sectPr w:rsidR="006542F1" w:rsidRPr="00135BC3" w:rsidSect="00964F10">
      <w:headerReference w:type="default" r:id="rId9"/>
      <w:footerReference w:type="default" r:id="rId10"/>
      <w:pgSz w:w="11906" w:h="16838"/>
      <w:pgMar w:top="1417" w:right="1417" w:bottom="1134" w:left="1417" w:header="708" w:footer="3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472" w:rsidRDefault="00ED1472">
      <w:r>
        <w:separator/>
      </w:r>
    </w:p>
  </w:endnote>
  <w:endnote w:type="continuationSeparator" w:id="0">
    <w:p w:rsidR="00ED1472" w:rsidRDefault="00ED1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fficina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2696"/>
      <w:gridCol w:w="2696"/>
      <w:gridCol w:w="2096"/>
      <w:gridCol w:w="1792"/>
    </w:tblGrid>
    <w:tr w:rsidR="00ED1472" w:rsidRPr="005F6BA1">
      <w:tc>
        <w:tcPr>
          <w:tcW w:w="2696" w:type="dxa"/>
        </w:tcPr>
        <w:p w:rsidR="00ED1472" w:rsidRPr="00174DDD" w:rsidRDefault="00ED1472">
          <w:pPr>
            <w:pStyle w:val="Fuzeile"/>
            <w:rPr>
              <w:rFonts w:ascii="Arial" w:hAnsi="Arial" w:cs="Arial"/>
              <w:sz w:val="20"/>
              <w:szCs w:val="20"/>
            </w:rPr>
          </w:pPr>
          <w:r w:rsidRPr="00174DDD">
            <w:rPr>
              <w:rFonts w:ascii="Arial" w:hAnsi="Arial" w:cs="Arial"/>
              <w:sz w:val="20"/>
              <w:szCs w:val="20"/>
            </w:rPr>
            <w:t xml:space="preserve">Freigabe </w:t>
          </w:r>
          <w:proofErr w:type="spellStart"/>
          <w:r w:rsidRPr="00174DDD">
            <w:rPr>
              <w:rFonts w:ascii="Arial" w:hAnsi="Arial" w:cs="Arial"/>
              <w:sz w:val="20"/>
              <w:szCs w:val="20"/>
            </w:rPr>
            <w:t>durch:</w:t>
          </w:r>
          <w:r w:rsidR="00335710">
            <w:rPr>
              <w:rFonts w:ascii="Arial" w:hAnsi="Arial" w:cs="Arial"/>
              <w:sz w:val="20"/>
              <w:szCs w:val="20"/>
            </w:rPr>
            <w:t>AR</w:t>
          </w:r>
          <w:proofErr w:type="spellEnd"/>
        </w:p>
      </w:tc>
      <w:tc>
        <w:tcPr>
          <w:tcW w:w="2696" w:type="dxa"/>
        </w:tcPr>
        <w:p w:rsidR="00ED1472" w:rsidRPr="00174DDD" w:rsidRDefault="00ED1472" w:rsidP="00335710">
          <w:pPr>
            <w:pStyle w:val="Fuzeile"/>
            <w:rPr>
              <w:rFonts w:ascii="Arial" w:hAnsi="Arial" w:cs="Arial"/>
              <w:sz w:val="20"/>
              <w:szCs w:val="20"/>
            </w:rPr>
          </w:pPr>
          <w:r w:rsidRPr="00174DDD">
            <w:rPr>
              <w:rFonts w:ascii="Arial" w:hAnsi="Arial" w:cs="Arial"/>
              <w:sz w:val="20"/>
              <w:szCs w:val="20"/>
            </w:rPr>
            <w:t xml:space="preserve">Bearbeitung durch: </w:t>
          </w:r>
          <w:r w:rsidR="00335710">
            <w:rPr>
              <w:rFonts w:ascii="Arial" w:hAnsi="Arial" w:cs="Arial"/>
              <w:sz w:val="20"/>
              <w:szCs w:val="20"/>
            </w:rPr>
            <w:t>AM</w:t>
          </w:r>
        </w:p>
      </w:tc>
      <w:tc>
        <w:tcPr>
          <w:tcW w:w="2096" w:type="dxa"/>
        </w:tcPr>
        <w:p w:rsidR="00ED1472" w:rsidRPr="00174DDD" w:rsidRDefault="00ED1472">
          <w:pPr>
            <w:pStyle w:val="Fuzeile"/>
            <w:rPr>
              <w:rFonts w:ascii="Arial" w:hAnsi="Arial" w:cs="Arial"/>
              <w:sz w:val="20"/>
              <w:szCs w:val="20"/>
            </w:rPr>
          </w:pPr>
          <w:r w:rsidRPr="00174DDD">
            <w:rPr>
              <w:rFonts w:ascii="Arial" w:hAnsi="Arial" w:cs="Arial"/>
              <w:sz w:val="20"/>
              <w:szCs w:val="20"/>
            </w:rPr>
            <w:t xml:space="preserve">Verteiler: </w:t>
          </w:r>
          <w:r w:rsidR="00335710">
            <w:rPr>
              <w:rFonts w:ascii="Arial" w:hAnsi="Arial" w:cs="Arial"/>
              <w:sz w:val="20"/>
              <w:szCs w:val="20"/>
            </w:rPr>
            <w:t>GL, QS</w:t>
          </w:r>
        </w:p>
      </w:tc>
      <w:tc>
        <w:tcPr>
          <w:tcW w:w="1792" w:type="dxa"/>
        </w:tcPr>
        <w:p w:rsidR="00ED1472" w:rsidRPr="00174DDD" w:rsidRDefault="00ED1472" w:rsidP="00964F10">
          <w:pPr>
            <w:pStyle w:val="Fuzeile"/>
            <w:spacing w:line="276" w:lineRule="auto"/>
            <w:jc w:val="right"/>
            <w:rPr>
              <w:rFonts w:ascii="Arial" w:hAnsi="Arial" w:cs="Arial"/>
              <w:sz w:val="20"/>
              <w:szCs w:val="20"/>
            </w:rPr>
          </w:pPr>
          <w:r w:rsidRPr="00174DDD">
            <w:rPr>
              <w:rFonts w:ascii="Arial" w:hAnsi="Arial" w:cs="Arial"/>
              <w:sz w:val="20"/>
              <w:szCs w:val="20"/>
            </w:rPr>
            <w:t xml:space="preserve">Seite </w:t>
          </w:r>
          <w:r w:rsidR="00291A70" w:rsidRPr="00174DDD">
            <w:rPr>
              <w:rFonts w:ascii="Arial" w:hAnsi="Arial" w:cs="Arial"/>
              <w:sz w:val="20"/>
              <w:szCs w:val="20"/>
            </w:rPr>
            <w:fldChar w:fldCharType="begin"/>
          </w:r>
          <w:r w:rsidRPr="00174DDD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291A70" w:rsidRPr="00174DDD">
            <w:rPr>
              <w:rFonts w:ascii="Arial" w:hAnsi="Arial" w:cs="Arial"/>
              <w:sz w:val="20"/>
              <w:szCs w:val="20"/>
            </w:rPr>
            <w:fldChar w:fldCharType="separate"/>
          </w:r>
          <w:r w:rsidR="004A24B3">
            <w:rPr>
              <w:rFonts w:ascii="Arial" w:hAnsi="Arial" w:cs="Arial"/>
              <w:noProof/>
              <w:sz w:val="20"/>
              <w:szCs w:val="20"/>
            </w:rPr>
            <w:t>6</w:t>
          </w:r>
          <w:r w:rsidR="00291A70" w:rsidRPr="00174DDD">
            <w:rPr>
              <w:rFonts w:ascii="Arial" w:hAnsi="Arial" w:cs="Arial"/>
              <w:sz w:val="20"/>
              <w:szCs w:val="20"/>
            </w:rPr>
            <w:fldChar w:fldCharType="end"/>
          </w:r>
          <w:r w:rsidRPr="00174DDD">
            <w:rPr>
              <w:rFonts w:ascii="Arial" w:hAnsi="Arial" w:cs="Arial"/>
              <w:sz w:val="20"/>
              <w:szCs w:val="20"/>
            </w:rPr>
            <w:t xml:space="preserve"> von </w:t>
          </w:r>
          <w:r w:rsidR="00291A70" w:rsidRPr="00174DDD">
            <w:rPr>
              <w:rFonts w:ascii="Arial" w:hAnsi="Arial" w:cs="Arial"/>
              <w:sz w:val="20"/>
              <w:szCs w:val="20"/>
            </w:rPr>
            <w:fldChar w:fldCharType="begin"/>
          </w:r>
          <w:r w:rsidRPr="00174DDD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291A70" w:rsidRPr="00174DDD">
            <w:rPr>
              <w:rFonts w:ascii="Arial" w:hAnsi="Arial" w:cs="Arial"/>
              <w:sz w:val="20"/>
              <w:szCs w:val="20"/>
            </w:rPr>
            <w:fldChar w:fldCharType="separate"/>
          </w:r>
          <w:r w:rsidR="004A24B3">
            <w:rPr>
              <w:rFonts w:ascii="Arial" w:hAnsi="Arial" w:cs="Arial"/>
              <w:noProof/>
              <w:sz w:val="20"/>
              <w:szCs w:val="20"/>
            </w:rPr>
            <w:t>6</w:t>
          </w:r>
          <w:r w:rsidR="00291A70" w:rsidRPr="00174DDD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ED1472" w:rsidRPr="005F6BA1">
      <w:tc>
        <w:tcPr>
          <w:tcW w:w="2696" w:type="dxa"/>
        </w:tcPr>
        <w:p w:rsidR="00ED1472" w:rsidRPr="00174DDD" w:rsidRDefault="00566CBB">
          <w:pPr>
            <w:pStyle w:val="Fuzeile"/>
            <w:pBdr>
              <w:bottom w:val="single" w:sz="12" w:space="1" w:color="auto"/>
            </w:pBd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>
                <wp:extent cx="523875" cy="291930"/>
                <wp:effectExtent l="19050" t="0" r="9525" b="0"/>
                <wp:docPr id="1" name="Grafik 0" descr="Unterschrift A. Raa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erschrift A. Raab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291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1472" w:rsidRPr="00174DDD" w:rsidRDefault="00ED1472">
          <w:pPr>
            <w:pStyle w:val="Fuzeile"/>
            <w:rPr>
              <w:rFonts w:ascii="Arial" w:hAnsi="Arial" w:cs="Arial"/>
              <w:sz w:val="16"/>
              <w:szCs w:val="16"/>
            </w:rPr>
          </w:pPr>
          <w:r w:rsidRPr="00174DDD">
            <w:rPr>
              <w:rFonts w:ascii="Arial" w:hAnsi="Arial" w:cs="Arial"/>
              <w:sz w:val="16"/>
              <w:szCs w:val="16"/>
            </w:rPr>
            <w:t>(Unterschrift Geschäftsleitung)</w:t>
          </w:r>
        </w:p>
      </w:tc>
      <w:tc>
        <w:tcPr>
          <w:tcW w:w="2696" w:type="dxa"/>
        </w:tcPr>
        <w:p w:rsidR="00ED1472" w:rsidRPr="00174DDD" w:rsidRDefault="00566CBB" w:rsidP="00820235">
          <w:pPr>
            <w:pStyle w:val="Fuzeile"/>
            <w:pBdr>
              <w:bottom w:val="single" w:sz="12" w:space="1" w:color="auto"/>
            </w:pBd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inline distT="0" distB="0" distL="0" distR="0">
                <wp:extent cx="638175" cy="282471"/>
                <wp:effectExtent l="19050" t="0" r="9525" b="0"/>
                <wp:docPr id="2" name="Grafik 1" descr="Unterschrift Müll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erschrift Müller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282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1472" w:rsidRPr="00174DDD" w:rsidRDefault="00ED1472" w:rsidP="00820235">
          <w:pPr>
            <w:pStyle w:val="Fuzeile"/>
            <w:rPr>
              <w:rFonts w:ascii="Arial" w:hAnsi="Arial" w:cs="Arial"/>
              <w:sz w:val="16"/>
              <w:szCs w:val="16"/>
            </w:rPr>
          </w:pPr>
          <w:r w:rsidRPr="00174DDD">
            <w:rPr>
              <w:rFonts w:ascii="Arial" w:hAnsi="Arial" w:cs="Arial"/>
              <w:sz w:val="16"/>
              <w:szCs w:val="16"/>
            </w:rPr>
            <w:t>(Unterschrift Verantwortlicher)</w:t>
          </w:r>
        </w:p>
      </w:tc>
      <w:tc>
        <w:tcPr>
          <w:tcW w:w="2096" w:type="dxa"/>
        </w:tcPr>
        <w:p w:rsidR="00ED1472" w:rsidRPr="00174DDD" w:rsidRDefault="00ED1472" w:rsidP="00820235">
          <w:pPr>
            <w:pStyle w:val="Fu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92" w:type="dxa"/>
        </w:tcPr>
        <w:p w:rsidR="00ED1472" w:rsidRPr="00174DDD" w:rsidRDefault="00ED1472" w:rsidP="00C35BF7">
          <w:pPr>
            <w:pStyle w:val="Fuzeile"/>
            <w:spacing w:line="276" w:lineRule="auto"/>
            <w:jc w:val="right"/>
            <w:rPr>
              <w:rFonts w:ascii="Arial" w:hAnsi="Arial" w:cs="Arial"/>
              <w:sz w:val="20"/>
              <w:szCs w:val="20"/>
            </w:rPr>
          </w:pPr>
          <w:r w:rsidRPr="00174DDD">
            <w:rPr>
              <w:rFonts w:ascii="Arial" w:hAnsi="Arial" w:cs="Arial"/>
              <w:sz w:val="20"/>
              <w:szCs w:val="20"/>
            </w:rPr>
            <w:t xml:space="preserve">Stand: </w:t>
          </w:r>
          <w:r w:rsidR="00C35BF7">
            <w:rPr>
              <w:rFonts w:ascii="Arial" w:hAnsi="Arial" w:cs="Arial"/>
              <w:sz w:val="20"/>
              <w:szCs w:val="20"/>
            </w:rPr>
            <w:t>27</w:t>
          </w:r>
          <w:r w:rsidR="00335710">
            <w:rPr>
              <w:rFonts w:ascii="Arial" w:hAnsi="Arial" w:cs="Arial"/>
              <w:sz w:val="20"/>
              <w:szCs w:val="20"/>
            </w:rPr>
            <w:t>.05</w:t>
          </w:r>
          <w:r w:rsidRPr="00174DDD">
            <w:rPr>
              <w:rFonts w:ascii="Arial" w:hAnsi="Arial" w:cs="Arial"/>
              <w:sz w:val="20"/>
              <w:szCs w:val="20"/>
            </w:rPr>
            <w:t>.2016</w:t>
          </w:r>
        </w:p>
      </w:tc>
    </w:tr>
  </w:tbl>
  <w:p w:rsidR="00ED1472" w:rsidRPr="00820235" w:rsidRDefault="00ED1472" w:rsidP="001C0DC6">
    <w:pPr>
      <w:pStyle w:val="Fuzeile"/>
      <w:tabs>
        <w:tab w:val="left" w:pos="16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472" w:rsidRDefault="00ED1472">
      <w:r>
        <w:separator/>
      </w:r>
    </w:p>
  </w:footnote>
  <w:footnote w:type="continuationSeparator" w:id="0">
    <w:p w:rsidR="00ED1472" w:rsidRDefault="00ED1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9356" w:type="dxa"/>
      <w:tblInd w:w="108" w:type="dxa"/>
      <w:tblLook w:val="01E0" w:firstRow="1" w:lastRow="1" w:firstColumn="1" w:lastColumn="1" w:noHBand="0" w:noVBand="0"/>
    </w:tblPr>
    <w:tblGrid>
      <w:gridCol w:w="5320"/>
      <w:gridCol w:w="3072"/>
      <w:gridCol w:w="964"/>
    </w:tblGrid>
    <w:tr w:rsidR="00ED1472" w:rsidRPr="005F6BA1" w:rsidTr="007C6E8C">
      <w:trPr>
        <w:trHeight w:val="712"/>
      </w:trPr>
      <w:tc>
        <w:tcPr>
          <w:tcW w:w="5320" w:type="dxa"/>
        </w:tcPr>
        <w:p w:rsidR="00ED1472" w:rsidRPr="00174DDD" w:rsidRDefault="005F1A72" w:rsidP="00964F10">
          <w:pPr>
            <w:pStyle w:val="Kopfzeile"/>
            <w:rPr>
              <w:rFonts w:ascii="Arial" w:hAnsi="Arial" w:cs="Arial"/>
              <w:sz w:val="20"/>
              <w:szCs w:val="20"/>
            </w:rPr>
          </w:pPr>
          <w:fldSimple w:instr=" FILENAME   \* MERGEFORMAT ">
            <w:r w:rsidR="00566CBB" w:rsidRPr="00566CBB">
              <w:rPr>
                <w:rFonts w:ascii="Arial" w:hAnsi="Arial" w:cs="Arial"/>
                <w:noProof/>
                <w:sz w:val="20"/>
                <w:szCs w:val="20"/>
              </w:rPr>
              <w:t>021b Vorlage Rohstoffspezifikation_160512</w:t>
            </w:r>
          </w:fldSimple>
        </w:p>
        <w:p w:rsidR="00ED1472" w:rsidRPr="00174DDD" w:rsidRDefault="00ED1472" w:rsidP="007B4193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072" w:type="dxa"/>
          <w:tcBorders>
            <w:right w:val="nil"/>
          </w:tcBorders>
        </w:tcPr>
        <w:p w:rsidR="00ED1472" w:rsidRPr="00174DDD" w:rsidRDefault="00ED1472" w:rsidP="00964F10">
          <w:pPr>
            <w:pStyle w:val="Kopfzeile"/>
            <w:jc w:val="center"/>
            <w:rPr>
              <w:rFonts w:ascii="Arial" w:hAnsi="Arial" w:cs="Arial"/>
              <w:sz w:val="20"/>
              <w:szCs w:val="20"/>
            </w:rPr>
          </w:pPr>
          <w:r w:rsidRPr="00174DDD">
            <w:rPr>
              <w:rFonts w:ascii="Arial" w:hAnsi="Arial" w:cs="Arial"/>
              <w:sz w:val="20"/>
              <w:szCs w:val="20"/>
            </w:rPr>
            <w:t>Raab Vitalfood GmbH</w:t>
          </w:r>
        </w:p>
      </w:tc>
      <w:tc>
        <w:tcPr>
          <w:tcW w:w="96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ED1472" w:rsidRPr="005F6BA1" w:rsidRDefault="00ED1472" w:rsidP="007B4193">
          <w:pPr>
            <w:pStyle w:val="Kopfzeile"/>
            <w:jc w:val="right"/>
            <w:rPr>
              <w:rFonts w:ascii="Arial Narrow" w:hAnsi="Arial Narrow"/>
              <w:sz w:val="20"/>
              <w:szCs w:val="20"/>
            </w:rPr>
          </w:pPr>
          <w:r w:rsidRPr="007B4193">
            <w:rPr>
              <w:rFonts w:ascii="Arial Narrow" w:hAnsi="Arial Narrow"/>
              <w:noProof/>
              <w:sz w:val="20"/>
              <w:szCs w:val="20"/>
            </w:rPr>
            <w:drawing>
              <wp:inline distT="0" distB="0" distL="0" distR="0">
                <wp:extent cx="207390" cy="448835"/>
                <wp:effectExtent l="0" t="0" r="2540" b="8890"/>
                <wp:docPr id="3" name="Grafik 3" descr="S:\Logos\_01-Raab-Logo-2014\Raab_Vitalfood_Logo_2014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:\Logos\_01-Raab-Logo-2014\Raab_Vitalfood_Logo_2014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763" cy="456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 Narrow" w:hAnsi="Arial Narrow"/>
              <w:sz w:val="20"/>
              <w:szCs w:val="20"/>
            </w:rPr>
            <w:t xml:space="preserve"> </w:t>
          </w:r>
        </w:p>
      </w:tc>
    </w:tr>
    <w:tr w:rsidR="00ED1472" w:rsidRPr="005F6BA1" w:rsidTr="007C6E8C">
      <w:trPr>
        <w:trHeight w:val="527"/>
      </w:trPr>
      <w:tc>
        <w:tcPr>
          <w:tcW w:w="9356" w:type="dxa"/>
          <w:gridSpan w:val="3"/>
          <w:vAlign w:val="center"/>
        </w:tcPr>
        <w:p w:rsidR="00ED1472" w:rsidRPr="00972EEF" w:rsidRDefault="00ED1472" w:rsidP="005D6916">
          <w:pPr>
            <w:pStyle w:val="Kopfzeile"/>
            <w:jc w:val="center"/>
            <w:rPr>
              <w:rFonts w:ascii="Arial Narrow" w:hAnsi="Arial Narrow" w:cs="Arial"/>
              <w:b/>
            </w:rPr>
          </w:pPr>
          <w:r w:rsidRPr="00972EEF">
            <w:rPr>
              <w:rFonts w:ascii="Arial Narrow" w:hAnsi="Arial Narrow" w:cs="Arial"/>
              <w:b/>
            </w:rPr>
            <w:t>ROHSTOFF-/PRODUKT-SPEZIFIKATION</w:t>
          </w:r>
        </w:p>
      </w:tc>
    </w:tr>
    <w:tr w:rsidR="00ED1472" w:rsidRPr="005F6BA1" w:rsidTr="007C6E8C">
      <w:trPr>
        <w:trHeight w:val="527"/>
      </w:trPr>
      <w:tc>
        <w:tcPr>
          <w:tcW w:w="9356" w:type="dxa"/>
          <w:gridSpan w:val="3"/>
          <w:vAlign w:val="center"/>
        </w:tcPr>
        <w:p w:rsidR="00ED1472" w:rsidRPr="00972EEF" w:rsidRDefault="00ED1472" w:rsidP="006F628C">
          <w:pPr>
            <w:pStyle w:val="Kopfzeile"/>
            <w:jc w:val="center"/>
            <w:rPr>
              <w:rFonts w:ascii="Arial Narrow" w:hAnsi="Arial Narrow" w:cs="Arial"/>
              <w:b/>
              <w:noProof/>
              <w:sz w:val="20"/>
              <w:szCs w:val="20"/>
            </w:rPr>
          </w:pPr>
          <w:r w:rsidRPr="00972EEF">
            <w:rPr>
              <w:rFonts w:ascii="Arial Narrow" w:hAnsi="Arial Narrow" w:cs="Arial"/>
              <w:b/>
              <w:noProof/>
              <w:sz w:val="20"/>
              <w:szCs w:val="20"/>
            </w:rPr>
            <w:t>Die Angaben müssen komplett gemacht werden!</w:t>
          </w:r>
        </w:p>
        <w:p w:rsidR="00ED1472" w:rsidRPr="00972EEF" w:rsidRDefault="00ED1472" w:rsidP="006F628C">
          <w:pPr>
            <w:pStyle w:val="Kopfzeile"/>
            <w:jc w:val="center"/>
            <w:rPr>
              <w:rFonts w:ascii="Arial Narrow" w:hAnsi="Arial Narrow" w:cs="Arial"/>
              <w:b/>
            </w:rPr>
          </w:pPr>
          <w:r w:rsidRPr="00972EEF">
            <w:rPr>
              <w:rFonts w:ascii="Arial Narrow" w:hAnsi="Arial Narrow" w:cs="Arial"/>
              <w:b/>
              <w:noProof/>
              <w:sz w:val="20"/>
              <w:szCs w:val="20"/>
            </w:rPr>
            <w:t>(Zutreffendes bitte ankreuzen; grau unterlegte Felder werden von Raab Vitalfood GmbH ausgefüllt)</w:t>
          </w:r>
        </w:p>
      </w:tc>
    </w:tr>
  </w:tbl>
  <w:p w:rsidR="00ED1472" w:rsidRPr="003A7F4E" w:rsidRDefault="00ED1472" w:rsidP="003A7F4E">
    <w:pPr>
      <w:pStyle w:val="Kopfzeil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00B5"/>
    <w:multiLevelType w:val="hybridMultilevel"/>
    <w:tmpl w:val="83A23D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8E585A">
      <w:start w:val="1"/>
      <w:numFmt w:val="bullet"/>
      <w:lvlText w:val=""/>
      <w:lvlJc w:val="left"/>
      <w:pPr>
        <w:tabs>
          <w:tab w:val="num" w:pos="1080"/>
        </w:tabs>
        <w:ind w:left="1159" w:hanging="79"/>
      </w:pPr>
      <w:rPr>
        <w:rFonts w:ascii="Symbol" w:hAnsi="Symbol" w:hint="default"/>
        <w:color w:val="auto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DE2A7C"/>
    <w:multiLevelType w:val="hybridMultilevel"/>
    <w:tmpl w:val="2F98322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4BF0C">
      <w:start w:val="1"/>
      <w:numFmt w:val="bullet"/>
      <w:lvlText w:val="-"/>
      <w:lvlJc w:val="left"/>
      <w:pPr>
        <w:tabs>
          <w:tab w:val="num" w:pos="1080"/>
        </w:tabs>
        <w:ind w:left="1159" w:hanging="79"/>
      </w:pPr>
      <w:rPr>
        <w:rFonts w:ascii="Officina" w:hAnsi="Officina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E156C4"/>
    <w:multiLevelType w:val="multilevel"/>
    <w:tmpl w:val="83A2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159" w:hanging="79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4B3A"/>
    <w:rsid w:val="00023B84"/>
    <w:rsid w:val="00045FBE"/>
    <w:rsid w:val="0004647F"/>
    <w:rsid w:val="00057FEB"/>
    <w:rsid w:val="000642D9"/>
    <w:rsid w:val="00084C67"/>
    <w:rsid w:val="000A0851"/>
    <w:rsid w:val="000D7CAC"/>
    <w:rsid w:val="000F17B8"/>
    <w:rsid w:val="000F1837"/>
    <w:rsid w:val="00111073"/>
    <w:rsid w:val="00135269"/>
    <w:rsid w:val="00135BC3"/>
    <w:rsid w:val="00146DEC"/>
    <w:rsid w:val="00170AAC"/>
    <w:rsid w:val="00173764"/>
    <w:rsid w:val="00173AA5"/>
    <w:rsid w:val="00174DDD"/>
    <w:rsid w:val="001C0DC6"/>
    <w:rsid w:val="001E1D37"/>
    <w:rsid w:val="001E2B17"/>
    <w:rsid w:val="002049F2"/>
    <w:rsid w:val="002311D5"/>
    <w:rsid w:val="00262275"/>
    <w:rsid w:val="002776E4"/>
    <w:rsid w:val="00291A70"/>
    <w:rsid w:val="002B4E53"/>
    <w:rsid w:val="002C5423"/>
    <w:rsid w:val="002C5563"/>
    <w:rsid w:val="002F76A3"/>
    <w:rsid w:val="00304944"/>
    <w:rsid w:val="00307590"/>
    <w:rsid w:val="00313B93"/>
    <w:rsid w:val="00331CE7"/>
    <w:rsid w:val="00335710"/>
    <w:rsid w:val="00345E7A"/>
    <w:rsid w:val="00385663"/>
    <w:rsid w:val="003A612A"/>
    <w:rsid w:val="003A7F4E"/>
    <w:rsid w:val="003D57A6"/>
    <w:rsid w:val="00412CF8"/>
    <w:rsid w:val="0042053D"/>
    <w:rsid w:val="00425DDC"/>
    <w:rsid w:val="0043749C"/>
    <w:rsid w:val="00470E5C"/>
    <w:rsid w:val="00470F85"/>
    <w:rsid w:val="004A24B3"/>
    <w:rsid w:val="004E1183"/>
    <w:rsid w:val="004E47C3"/>
    <w:rsid w:val="004F1532"/>
    <w:rsid w:val="00532B51"/>
    <w:rsid w:val="00545A29"/>
    <w:rsid w:val="00565287"/>
    <w:rsid w:val="00566CBB"/>
    <w:rsid w:val="005C69C8"/>
    <w:rsid w:val="005D3F7A"/>
    <w:rsid w:val="005D6916"/>
    <w:rsid w:val="005D6C10"/>
    <w:rsid w:val="005F1A72"/>
    <w:rsid w:val="005F2D79"/>
    <w:rsid w:val="005F6BA1"/>
    <w:rsid w:val="006212CA"/>
    <w:rsid w:val="006542F1"/>
    <w:rsid w:val="006669D8"/>
    <w:rsid w:val="006C453B"/>
    <w:rsid w:val="006F628C"/>
    <w:rsid w:val="00717A42"/>
    <w:rsid w:val="00722150"/>
    <w:rsid w:val="00723EF9"/>
    <w:rsid w:val="007366BF"/>
    <w:rsid w:val="00740594"/>
    <w:rsid w:val="00757F8B"/>
    <w:rsid w:val="007821F9"/>
    <w:rsid w:val="00792B92"/>
    <w:rsid w:val="007B4193"/>
    <w:rsid w:val="007B7A72"/>
    <w:rsid w:val="007C6E8C"/>
    <w:rsid w:val="007D4980"/>
    <w:rsid w:val="007D6717"/>
    <w:rsid w:val="008046D7"/>
    <w:rsid w:val="008106C8"/>
    <w:rsid w:val="00816B4B"/>
    <w:rsid w:val="00820235"/>
    <w:rsid w:val="008750A1"/>
    <w:rsid w:val="00875174"/>
    <w:rsid w:val="008775DB"/>
    <w:rsid w:val="00892B47"/>
    <w:rsid w:val="008F14D5"/>
    <w:rsid w:val="008F58C3"/>
    <w:rsid w:val="00906DFD"/>
    <w:rsid w:val="00956160"/>
    <w:rsid w:val="009570A3"/>
    <w:rsid w:val="00964F10"/>
    <w:rsid w:val="00965297"/>
    <w:rsid w:val="00972EEF"/>
    <w:rsid w:val="00A23000"/>
    <w:rsid w:val="00A2723B"/>
    <w:rsid w:val="00A7160E"/>
    <w:rsid w:val="00A828C2"/>
    <w:rsid w:val="00A878BE"/>
    <w:rsid w:val="00AF6CB1"/>
    <w:rsid w:val="00B031FF"/>
    <w:rsid w:val="00B277E8"/>
    <w:rsid w:val="00B330DB"/>
    <w:rsid w:val="00B57E77"/>
    <w:rsid w:val="00B63410"/>
    <w:rsid w:val="00B719D6"/>
    <w:rsid w:val="00B758F1"/>
    <w:rsid w:val="00B810AD"/>
    <w:rsid w:val="00BA1189"/>
    <w:rsid w:val="00BC10E3"/>
    <w:rsid w:val="00BE7D11"/>
    <w:rsid w:val="00C017A6"/>
    <w:rsid w:val="00C05724"/>
    <w:rsid w:val="00C24B3A"/>
    <w:rsid w:val="00C3017D"/>
    <w:rsid w:val="00C35BF7"/>
    <w:rsid w:val="00C451B7"/>
    <w:rsid w:val="00C543B9"/>
    <w:rsid w:val="00C544C8"/>
    <w:rsid w:val="00C7736A"/>
    <w:rsid w:val="00C950B1"/>
    <w:rsid w:val="00CA387E"/>
    <w:rsid w:val="00CC3D7F"/>
    <w:rsid w:val="00D1381A"/>
    <w:rsid w:val="00D3082D"/>
    <w:rsid w:val="00D46BDE"/>
    <w:rsid w:val="00D71346"/>
    <w:rsid w:val="00D95158"/>
    <w:rsid w:val="00DB3494"/>
    <w:rsid w:val="00DB7802"/>
    <w:rsid w:val="00DC522F"/>
    <w:rsid w:val="00DD024F"/>
    <w:rsid w:val="00E159D2"/>
    <w:rsid w:val="00E6754D"/>
    <w:rsid w:val="00E90484"/>
    <w:rsid w:val="00E92D5E"/>
    <w:rsid w:val="00ED1472"/>
    <w:rsid w:val="00EE219E"/>
    <w:rsid w:val="00EF5002"/>
    <w:rsid w:val="00F033E5"/>
    <w:rsid w:val="00F0509A"/>
    <w:rsid w:val="00F26864"/>
    <w:rsid w:val="00F3738F"/>
    <w:rsid w:val="00F6243A"/>
    <w:rsid w:val="00F63910"/>
    <w:rsid w:val="00F701AA"/>
    <w:rsid w:val="00F7682E"/>
    <w:rsid w:val="00FD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  <w15:docId w15:val="{DC986975-219F-4E30-A64F-2C6A0057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62275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3A7F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045F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D69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qFormat/>
    <w:rsid w:val="00045FBE"/>
    <w:pPr>
      <w:keepNext/>
      <w:jc w:val="both"/>
      <w:outlineLvl w:val="3"/>
    </w:pPr>
    <w:rPr>
      <w:rFonts w:ascii="Arial Narrow" w:hAnsi="Arial Narrow"/>
      <w:b/>
      <w:sz w:val="28"/>
      <w:szCs w:val="20"/>
      <w:lang w:val="en-GB"/>
    </w:rPr>
  </w:style>
  <w:style w:type="paragraph" w:styleId="berschrift5">
    <w:name w:val="heading 5"/>
    <w:basedOn w:val="Standard"/>
    <w:next w:val="Standard"/>
    <w:link w:val="berschrift5Zchn"/>
    <w:qFormat/>
    <w:rsid w:val="00045FBE"/>
    <w:pPr>
      <w:keepNext/>
      <w:spacing w:line="240" w:lineRule="exact"/>
      <w:outlineLvl w:val="4"/>
    </w:pPr>
    <w:rPr>
      <w:rFonts w:ascii="Arial Narrow" w:hAnsi="Arial Narrow"/>
      <w:b/>
      <w:sz w:val="20"/>
      <w:szCs w:val="20"/>
      <w:lang w:val="en-GB"/>
    </w:rPr>
  </w:style>
  <w:style w:type="paragraph" w:styleId="berschrift6">
    <w:name w:val="heading 6"/>
    <w:basedOn w:val="Standard"/>
    <w:next w:val="Standard"/>
    <w:link w:val="berschrift6Zchn"/>
    <w:qFormat/>
    <w:rsid w:val="00045FBE"/>
    <w:pPr>
      <w:keepNext/>
      <w:outlineLvl w:val="5"/>
    </w:pPr>
    <w:rPr>
      <w:rFonts w:ascii="Arial Narrow" w:hAnsi="Arial Narrow"/>
      <w:b/>
      <w:color w:val="008000"/>
      <w:sz w:val="16"/>
      <w:szCs w:val="20"/>
      <w:lang w:val="en-GB"/>
    </w:rPr>
  </w:style>
  <w:style w:type="paragraph" w:styleId="berschrift7">
    <w:name w:val="heading 7"/>
    <w:basedOn w:val="Standard"/>
    <w:next w:val="Standard"/>
    <w:link w:val="berschrift7Zchn"/>
    <w:qFormat/>
    <w:rsid w:val="00045FBE"/>
    <w:pPr>
      <w:keepNext/>
      <w:spacing w:line="320" w:lineRule="exact"/>
      <w:outlineLvl w:val="6"/>
    </w:pPr>
    <w:rPr>
      <w:rFonts w:ascii="Arial Narrow" w:hAnsi="Arial Narrow"/>
      <w:b/>
      <w:i/>
      <w:color w:val="008000"/>
      <w:sz w:val="20"/>
      <w:szCs w:val="20"/>
      <w:lang w:val="en-GB"/>
    </w:rPr>
  </w:style>
  <w:style w:type="paragraph" w:styleId="berschrift8">
    <w:name w:val="heading 8"/>
    <w:basedOn w:val="Standard"/>
    <w:next w:val="Standard"/>
    <w:link w:val="berschrift8Zchn"/>
    <w:qFormat/>
    <w:rsid w:val="00045FBE"/>
    <w:pPr>
      <w:keepNext/>
      <w:spacing w:before="240" w:line="480" w:lineRule="auto"/>
      <w:jc w:val="both"/>
      <w:outlineLvl w:val="7"/>
    </w:pPr>
    <w:rPr>
      <w:rFonts w:ascii="Arial Narrow" w:hAnsi="Arial Narrow"/>
      <w:b/>
      <w:i/>
      <w:color w:val="008000"/>
      <w:sz w:val="28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82023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20235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2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C3D7F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425DDC"/>
    <w:rPr>
      <w:sz w:val="16"/>
      <w:szCs w:val="16"/>
    </w:rPr>
  </w:style>
  <w:style w:type="paragraph" w:styleId="Kommentartext">
    <w:name w:val="annotation text"/>
    <w:basedOn w:val="Standard"/>
    <w:semiHidden/>
    <w:rsid w:val="00425DDC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5DDC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5D69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045FBE"/>
    <w:rPr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semiHidden/>
    <w:rsid w:val="00045F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rsid w:val="00045FBE"/>
    <w:rPr>
      <w:rFonts w:ascii="Arial Narrow" w:hAnsi="Arial Narrow"/>
      <w:b/>
      <w:sz w:val="28"/>
      <w:lang w:val="en-GB"/>
    </w:rPr>
  </w:style>
  <w:style w:type="character" w:customStyle="1" w:styleId="berschrift5Zchn">
    <w:name w:val="Überschrift 5 Zchn"/>
    <w:basedOn w:val="Absatz-Standardschriftart"/>
    <w:link w:val="berschrift5"/>
    <w:rsid w:val="00045FBE"/>
    <w:rPr>
      <w:rFonts w:ascii="Arial Narrow" w:hAnsi="Arial Narrow"/>
      <w:b/>
      <w:lang w:val="en-GB"/>
    </w:rPr>
  </w:style>
  <w:style w:type="character" w:customStyle="1" w:styleId="berschrift6Zchn">
    <w:name w:val="Überschrift 6 Zchn"/>
    <w:basedOn w:val="Absatz-Standardschriftart"/>
    <w:link w:val="berschrift6"/>
    <w:rsid w:val="00045FBE"/>
    <w:rPr>
      <w:rFonts w:ascii="Arial Narrow" w:hAnsi="Arial Narrow"/>
      <w:b/>
      <w:color w:val="008000"/>
      <w:sz w:val="16"/>
      <w:lang w:val="en-GB"/>
    </w:rPr>
  </w:style>
  <w:style w:type="character" w:customStyle="1" w:styleId="berschrift7Zchn">
    <w:name w:val="Überschrift 7 Zchn"/>
    <w:basedOn w:val="Absatz-Standardschriftart"/>
    <w:link w:val="berschrift7"/>
    <w:rsid w:val="00045FBE"/>
    <w:rPr>
      <w:rFonts w:ascii="Arial Narrow" w:hAnsi="Arial Narrow"/>
      <w:b/>
      <w:i/>
      <w:color w:val="008000"/>
      <w:lang w:val="en-GB"/>
    </w:rPr>
  </w:style>
  <w:style w:type="character" w:customStyle="1" w:styleId="berschrift8Zchn">
    <w:name w:val="Überschrift 8 Zchn"/>
    <w:basedOn w:val="Absatz-Standardschriftart"/>
    <w:link w:val="berschrift8"/>
    <w:rsid w:val="00045FBE"/>
    <w:rPr>
      <w:rFonts w:ascii="Arial Narrow" w:hAnsi="Arial Narrow"/>
      <w:b/>
      <w:i/>
      <w:color w:val="008000"/>
      <w:sz w:val="28"/>
      <w:lang w:val="en-GB"/>
    </w:rPr>
  </w:style>
  <w:style w:type="character" w:styleId="Seitenzahl">
    <w:name w:val="page number"/>
    <w:basedOn w:val="Absatz-Standardschriftart"/>
    <w:rsid w:val="00045FBE"/>
  </w:style>
  <w:style w:type="paragraph" w:styleId="Textkrper">
    <w:name w:val="Body Text"/>
    <w:basedOn w:val="Standard"/>
    <w:link w:val="TextkrperZchn"/>
    <w:rsid w:val="00045FBE"/>
    <w:pPr>
      <w:spacing w:after="120" w:line="280" w:lineRule="exact"/>
      <w:jc w:val="both"/>
    </w:pPr>
    <w:rPr>
      <w:rFonts w:ascii="Arial Narrow" w:hAnsi="Arial Narrow"/>
      <w:szCs w:val="20"/>
      <w:lang w:val="en-GB"/>
    </w:rPr>
  </w:style>
  <w:style w:type="character" w:customStyle="1" w:styleId="TextkrperZchn">
    <w:name w:val="Textkörper Zchn"/>
    <w:basedOn w:val="Absatz-Standardschriftart"/>
    <w:link w:val="Textkrper"/>
    <w:rsid w:val="00045FBE"/>
    <w:rPr>
      <w:rFonts w:ascii="Arial Narrow" w:hAnsi="Arial Narrow"/>
      <w:sz w:val="24"/>
      <w:lang w:val="en-GB"/>
    </w:rPr>
  </w:style>
  <w:style w:type="paragraph" w:styleId="Textkrper2">
    <w:name w:val="Body Text 2"/>
    <w:basedOn w:val="Standard"/>
    <w:link w:val="Textkrper2Zchn"/>
    <w:rsid w:val="00045FBE"/>
    <w:pPr>
      <w:spacing w:after="120" w:line="280" w:lineRule="exact"/>
    </w:pPr>
    <w:rPr>
      <w:rFonts w:ascii="Arial Narrow" w:hAnsi="Arial Narrow"/>
      <w:szCs w:val="20"/>
      <w:lang w:val="en-GB"/>
    </w:rPr>
  </w:style>
  <w:style w:type="character" w:customStyle="1" w:styleId="Textkrper2Zchn">
    <w:name w:val="Textkörper 2 Zchn"/>
    <w:basedOn w:val="Absatz-Standardschriftart"/>
    <w:link w:val="Textkrper2"/>
    <w:rsid w:val="00045FBE"/>
    <w:rPr>
      <w:rFonts w:ascii="Arial Narrow" w:hAnsi="Arial Narrow"/>
      <w:sz w:val="24"/>
      <w:lang w:val="en-GB"/>
    </w:rPr>
  </w:style>
  <w:style w:type="character" w:styleId="Hyperlink">
    <w:name w:val="Hyperlink"/>
    <w:rsid w:val="0004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pa.eu.int/eur-le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B561B-7C1D-45D2-B9BD-28060EF2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C4F5EA27</Template>
  <TotalTime>0</TotalTime>
  <Pages>6</Pages>
  <Words>1422</Words>
  <Characters>8963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sef</vt:lpstr>
    </vt:vector>
  </TitlesOfParts>
  <Company>ks</Company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sef</dc:title>
  <dc:creator>Praktikant</dc:creator>
  <cp:lastModifiedBy>Jacqueline Neyra</cp:lastModifiedBy>
  <cp:revision>4</cp:revision>
  <cp:lastPrinted>2016-05-27T07:53:00Z</cp:lastPrinted>
  <dcterms:created xsi:type="dcterms:W3CDTF">2016-05-31T07:51:00Z</dcterms:created>
  <dcterms:modified xsi:type="dcterms:W3CDTF">2016-05-31T07:52:00Z</dcterms:modified>
</cp:coreProperties>
</file>