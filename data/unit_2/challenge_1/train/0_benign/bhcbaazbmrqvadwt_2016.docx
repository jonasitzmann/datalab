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colFirst="2" w:colLast="2" w:displacedByCustomXml="next"/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BE44079563434626B45EA940DD5F2377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W w:w="5000" w:type="pct"/>
            <w:tblLook w:val="04A0" w:firstRow="1" w:lastRow="0" w:firstColumn="1" w:lastColumn="0" w:noHBand="0" w:noVBand="1"/>
          </w:tblPr>
          <w:tblGrid>
            <w:gridCol w:w="1938"/>
            <w:gridCol w:w="6567"/>
          </w:tblGrid>
          <w:tr w:rsidR="006A39DC" w:rsidTr="003534B8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auto"/>
                <w:vAlign w:val="center"/>
              </w:tcPr>
              <w:p w:rsidR="006A39DC" w:rsidRDefault="006A39DC">
                <w:pPr>
                  <w:pStyle w:val="Nombre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auto"/>
                <w:vAlign w:val="center"/>
              </w:tcPr>
              <w:p w:rsidR="006A39DC" w:rsidRDefault="004112C0" w:rsidP="00890626">
                <w:pPr>
                  <w:pStyle w:val="Nombre"/>
                </w:pPr>
                <w:sdt>
                  <w:sdtPr>
                    <w:rPr>
                      <w:color w:val="auto"/>
                    </w:rPr>
                    <w:id w:val="809184597"/>
                    <w:placeholder>
                      <w:docPart w:val="7784BA0A448A4395A72E35052AEECCD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90626" w:rsidRPr="003534B8">
                      <w:rPr>
                        <w:color w:val="auto"/>
                      </w:rPr>
                      <w:t>Dora Amalia Delgado Reyes</w:t>
                    </w:r>
                  </w:sdtContent>
                </w:sdt>
              </w:p>
            </w:tc>
          </w:tr>
          <w:tr w:rsidR="006A39DC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6A39DC" w:rsidRDefault="006A39DC" w:rsidP="003534B8">
                <w:pPr>
                  <w:pStyle w:val="Fecha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Default="006A39DC"/>
            </w:tc>
          </w:tr>
          <w:tr w:rsidR="006A39DC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39DC" w:rsidRDefault="006A39DC">
                <w:pPr>
                  <w:jc w:val="center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6A39DC" w:rsidRPr="007C0414" w:rsidRDefault="00890626">
                <w:pPr>
                  <w:pStyle w:val="Direccindelremitente0"/>
                  <w:rPr>
                    <w:sz w:val="24"/>
                    <w:szCs w:val="24"/>
                  </w:rPr>
                </w:pPr>
                <w:r w:rsidRPr="007C0414">
                  <w:rPr>
                    <w:sz w:val="24"/>
                    <w:szCs w:val="24"/>
                  </w:rPr>
                  <w:t>Dirección: Residencial Linda vista, Semáforo Linda Vista media cuadra a bajo.</w:t>
                </w:r>
                <w:r w:rsidR="001234D6" w:rsidRPr="007C0414">
                  <w:rPr>
                    <w:sz w:val="24"/>
                    <w:szCs w:val="24"/>
                  </w:rPr>
                  <w:br/>
                </w:r>
                <w:r w:rsidRPr="007C0414">
                  <w:rPr>
                    <w:sz w:val="24"/>
                    <w:szCs w:val="24"/>
                  </w:rPr>
                  <w:t>Teléfono</w:t>
                </w:r>
                <w:r w:rsidR="00107E01">
                  <w:rPr>
                    <w:sz w:val="24"/>
                    <w:szCs w:val="24"/>
                  </w:rPr>
                  <w:t>: 505 86054203</w:t>
                </w:r>
                <w:r w:rsidR="003534B8" w:rsidRPr="007C0414">
                  <w:rPr>
                    <w:sz w:val="24"/>
                    <w:szCs w:val="24"/>
                  </w:rPr>
                  <w:t>/ 22681640</w:t>
                </w:r>
                <w:r w:rsidR="001234D6" w:rsidRPr="007C0414">
                  <w:rPr>
                    <w:sz w:val="24"/>
                    <w:szCs w:val="24"/>
                  </w:rPr>
                  <w:br/>
                </w:r>
                <w:r w:rsidRPr="007C0414">
                  <w:rPr>
                    <w:sz w:val="24"/>
                    <w:szCs w:val="24"/>
                  </w:rPr>
                  <w:t xml:space="preserve">Correo Electrónico: </w:t>
                </w:r>
                <w:hyperlink r:id="rId9" w:history="1">
                  <w:r w:rsidRPr="007C0414">
                    <w:rPr>
                      <w:rStyle w:val="Hipervnculo"/>
                      <w:color w:val="auto"/>
                      <w:sz w:val="24"/>
                      <w:szCs w:val="24"/>
                    </w:rPr>
                    <w:t>mayadelgado@hotmail.es</w:t>
                  </w:r>
                </w:hyperlink>
              </w:p>
              <w:p w:rsidR="00890626" w:rsidRPr="007C0414" w:rsidRDefault="00890626">
                <w:pPr>
                  <w:pStyle w:val="Direccindelremitente0"/>
                  <w:rPr>
                    <w:sz w:val="24"/>
                    <w:szCs w:val="24"/>
                  </w:rPr>
                </w:pPr>
                <w:r w:rsidRPr="007C0414">
                  <w:rPr>
                    <w:sz w:val="24"/>
                    <w:szCs w:val="24"/>
                  </w:rPr>
                  <w:t xml:space="preserve">Estado Civil: Casada </w:t>
                </w:r>
              </w:p>
              <w:p w:rsidR="00890626" w:rsidRPr="007C0414" w:rsidRDefault="00890626">
                <w:pPr>
                  <w:pStyle w:val="Direccindelremitente0"/>
                  <w:rPr>
                    <w:sz w:val="24"/>
                    <w:szCs w:val="24"/>
                  </w:rPr>
                </w:pPr>
                <w:r w:rsidRPr="007C0414">
                  <w:rPr>
                    <w:sz w:val="24"/>
                    <w:szCs w:val="24"/>
                  </w:rPr>
                  <w:t>Fecha de Nacimiento 17/10/1988</w:t>
                </w:r>
              </w:p>
              <w:p w:rsidR="006A39DC" w:rsidRDefault="006A39DC" w:rsidP="00890626">
                <w:pPr>
                  <w:pStyle w:val="Direccindelremitente0"/>
                </w:pPr>
              </w:p>
            </w:tc>
          </w:tr>
        </w:tbl>
        <w:p w:rsidR="006A39DC" w:rsidRDefault="004112C0"/>
        <w:bookmarkEnd w:id="0" w:displacedByCustomXml="next"/>
      </w:sdtContent>
    </w:sdt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1971"/>
        <w:gridCol w:w="6527"/>
      </w:tblGrid>
      <w:tr w:rsidR="006A39DC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Default="006A39D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9DC" w:rsidRPr="007C0414" w:rsidRDefault="00890626">
            <w:pPr>
              <w:pStyle w:val="Seccin"/>
            </w:pPr>
            <w:r w:rsidRPr="007C0414">
              <w:t>PERFIL</w:t>
            </w:r>
          </w:p>
          <w:p w:rsidR="007B447E" w:rsidRPr="007C0414" w:rsidRDefault="007B447E" w:rsidP="007B447E">
            <w:pPr>
              <w:jc w:val="both"/>
              <w:rPr>
                <w:sz w:val="24"/>
                <w:szCs w:val="24"/>
              </w:rPr>
            </w:pPr>
            <w:r w:rsidRPr="007C0414">
              <w:rPr>
                <w:sz w:val="24"/>
                <w:szCs w:val="24"/>
              </w:rPr>
              <w:t>Poseo experiencia en el área de administración y finanzas en empresas privadas.</w:t>
            </w:r>
          </w:p>
          <w:p w:rsidR="006A39DC" w:rsidRPr="007C0414" w:rsidRDefault="00890626" w:rsidP="007B447E">
            <w:pPr>
              <w:jc w:val="both"/>
              <w:rPr>
                <w:sz w:val="24"/>
                <w:szCs w:val="24"/>
              </w:rPr>
            </w:pPr>
            <w:r w:rsidRPr="007C0414">
              <w:rPr>
                <w:sz w:val="24"/>
                <w:szCs w:val="24"/>
              </w:rPr>
              <w:t>Soy una persona acostumbrada a trabajar bajo presión, que se adapta a las exigencias que el trabajo demande. Sin temor a trabajar fuera de la capital o del país.</w:t>
            </w:r>
          </w:p>
          <w:p w:rsidR="006A39DC" w:rsidRPr="007C0414" w:rsidRDefault="001234D6">
            <w:pPr>
              <w:pStyle w:val="Seccin"/>
            </w:pPr>
            <w:r w:rsidRPr="007C0414">
              <w:t>Formación académica</w:t>
            </w:r>
          </w:p>
          <w:p w:rsidR="006A39DC" w:rsidRPr="007C0414" w:rsidRDefault="00781D43" w:rsidP="007B447E">
            <w:pPr>
              <w:jc w:val="both"/>
              <w:rPr>
                <w:sz w:val="24"/>
                <w:szCs w:val="24"/>
              </w:rPr>
            </w:pPr>
            <w:r w:rsidRPr="007C0414">
              <w:rPr>
                <w:sz w:val="24"/>
                <w:szCs w:val="24"/>
              </w:rPr>
              <w:t>2015</w:t>
            </w:r>
            <w:r w:rsidR="00890626" w:rsidRPr="007C0414">
              <w:rPr>
                <w:sz w:val="24"/>
                <w:szCs w:val="24"/>
              </w:rPr>
              <w:t xml:space="preserve">- </w:t>
            </w:r>
            <w:r w:rsidR="000B7358" w:rsidRPr="007C0414">
              <w:rPr>
                <w:sz w:val="24"/>
                <w:szCs w:val="24"/>
              </w:rPr>
              <w:t xml:space="preserve">Licenciada en </w:t>
            </w:r>
            <w:r w:rsidR="00890626" w:rsidRPr="007C0414">
              <w:rPr>
                <w:sz w:val="24"/>
                <w:szCs w:val="24"/>
              </w:rPr>
              <w:t xml:space="preserve"> Contabilidad Pública y Finanzas con mención en Auditoria. </w:t>
            </w:r>
            <w:r w:rsidR="0018290E" w:rsidRPr="007C0414">
              <w:rPr>
                <w:sz w:val="24"/>
                <w:szCs w:val="24"/>
              </w:rPr>
              <w:t xml:space="preserve">Universidad Técnica de Comercio </w:t>
            </w:r>
            <w:r w:rsidR="00890626" w:rsidRPr="007C0414">
              <w:rPr>
                <w:sz w:val="24"/>
                <w:szCs w:val="24"/>
              </w:rPr>
              <w:t>(UTC)</w:t>
            </w:r>
          </w:p>
          <w:p w:rsidR="00890626" w:rsidRPr="007C0414" w:rsidRDefault="00890626" w:rsidP="007B447E">
            <w:pPr>
              <w:jc w:val="both"/>
              <w:rPr>
                <w:sz w:val="24"/>
                <w:szCs w:val="24"/>
              </w:rPr>
            </w:pPr>
            <w:r w:rsidRPr="007C0414">
              <w:rPr>
                <w:sz w:val="24"/>
                <w:szCs w:val="24"/>
              </w:rPr>
              <w:t xml:space="preserve">2012- Curso de Excel Avanzado. </w:t>
            </w:r>
            <w:r w:rsidR="0018290E" w:rsidRPr="007C0414">
              <w:rPr>
                <w:sz w:val="24"/>
                <w:szCs w:val="24"/>
              </w:rPr>
              <w:t xml:space="preserve">Universidad Técnica de Comercio </w:t>
            </w:r>
            <w:r w:rsidRPr="007C0414">
              <w:rPr>
                <w:sz w:val="24"/>
                <w:szCs w:val="24"/>
              </w:rPr>
              <w:t>(UTC)</w:t>
            </w:r>
            <w:r w:rsidR="0018290E" w:rsidRPr="007C0414">
              <w:rPr>
                <w:sz w:val="24"/>
                <w:szCs w:val="24"/>
              </w:rPr>
              <w:t>.</w:t>
            </w:r>
          </w:p>
          <w:p w:rsidR="00890626" w:rsidRPr="007C0414" w:rsidRDefault="00890626" w:rsidP="007B447E">
            <w:pPr>
              <w:jc w:val="both"/>
              <w:rPr>
                <w:sz w:val="24"/>
                <w:szCs w:val="24"/>
              </w:rPr>
            </w:pPr>
            <w:r w:rsidRPr="007C0414">
              <w:rPr>
                <w:sz w:val="24"/>
                <w:szCs w:val="24"/>
              </w:rPr>
              <w:t xml:space="preserve">2009- Técnico Medio en contabilidad </w:t>
            </w:r>
            <w:r w:rsidR="0018290E" w:rsidRPr="007C0414">
              <w:rPr>
                <w:sz w:val="24"/>
                <w:szCs w:val="24"/>
              </w:rPr>
              <w:t xml:space="preserve">Universidad Técnica de Comercio </w:t>
            </w:r>
            <w:r w:rsidRPr="007C0414">
              <w:rPr>
                <w:sz w:val="24"/>
                <w:szCs w:val="24"/>
              </w:rPr>
              <w:t>(UTC)</w:t>
            </w:r>
            <w:r w:rsidR="0018290E" w:rsidRPr="007C0414">
              <w:rPr>
                <w:sz w:val="24"/>
                <w:szCs w:val="24"/>
              </w:rPr>
              <w:t>.</w:t>
            </w:r>
          </w:p>
          <w:p w:rsidR="00890626" w:rsidRPr="007C0414" w:rsidRDefault="00890626" w:rsidP="007B447E">
            <w:pPr>
              <w:jc w:val="both"/>
              <w:rPr>
                <w:sz w:val="24"/>
                <w:szCs w:val="24"/>
              </w:rPr>
            </w:pPr>
            <w:r w:rsidRPr="007C0414">
              <w:rPr>
                <w:sz w:val="24"/>
                <w:szCs w:val="24"/>
              </w:rPr>
              <w:t>2009- Curso de relaciones Humanas.</w:t>
            </w:r>
            <w:r w:rsidR="007B447E" w:rsidRPr="007C0414">
              <w:rPr>
                <w:sz w:val="24"/>
                <w:szCs w:val="24"/>
              </w:rPr>
              <w:t xml:space="preserve"> Buenas Esperanzas Ltda.</w:t>
            </w:r>
          </w:p>
          <w:p w:rsidR="006A39DC" w:rsidRPr="007C0414" w:rsidRDefault="00890626" w:rsidP="007B447E">
            <w:pPr>
              <w:jc w:val="both"/>
              <w:rPr>
                <w:sz w:val="24"/>
                <w:szCs w:val="24"/>
              </w:rPr>
            </w:pPr>
            <w:r w:rsidRPr="007C0414">
              <w:rPr>
                <w:sz w:val="24"/>
                <w:szCs w:val="24"/>
              </w:rPr>
              <w:t>2007- Taller de Técnica Ambulatoria.</w:t>
            </w:r>
            <w:r w:rsidR="007B447E" w:rsidRPr="007C0414">
              <w:rPr>
                <w:sz w:val="24"/>
                <w:szCs w:val="24"/>
              </w:rPr>
              <w:t xml:space="preserve"> Universidad de Ciencias Empresariales (UCEM).</w:t>
            </w:r>
          </w:p>
          <w:p w:rsidR="0018290E" w:rsidRPr="007C0414" w:rsidRDefault="0018290E" w:rsidP="007B447E">
            <w:pPr>
              <w:jc w:val="both"/>
              <w:rPr>
                <w:sz w:val="24"/>
                <w:szCs w:val="24"/>
              </w:rPr>
            </w:pPr>
            <w:r w:rsidRPr="007C0414">
              <w:rPr>
                <w:sz w:val="24"/>
                <w:szCs w:val="24"/>
              </w:rPr>
              <w:t xml:space="preserve">2005- Bachillerato en Ciencias. </w:t>
            </w:r>
            <w:r w:rsidR="005C5650" w:rsidRPr="007C0414">
              <w:rPr>
                <w:sz w:val="24"/>
                <w:szCs w:val="24"/>
              </w:rPr>
              <w:t>Colegio Autónomo</w:t>
            </w:r>
            <w:r w:rsidRPr="007C0414">
              <w:rPr>
                <w:sz w:val="24"/>
                <w:szCs w:val="24"/>
              </w:rPr>
              <w:t xml:space="preserve"> Rubén Darío. San Luis, Managua. </w:t>
            </w:r>
          </w:p>
          <w:p w:rsidR="00AA3E99" w:rsidRPr="007C0414" w:rsidRDefault="00AA3E99">
            <w:pPr>
              <w:pStyle w:val="Seccin"/>
            </w:pPr>
          </w:p>
          <w:p w:rsidR="000B7358" w:rsidRPr="007C0414" w:rsidRDefault="000B7358">
            <w:pPr>
              <w:pStyle w:val="Seccin"/>
            </w:pPr>
          </w:p>
          <w:p w:rsidR="000B7358" w:rsidRPr="007C0414" w:rsidRDefault="000B7358">
            <w:pPr>
              <w:pStyle w:val="Seccin"/>
            </w:pPr>
          </w:p>
          <w:p w:rsidR="006A39DC" w:rsidRDefault="001234D6">
            <w:pPr>
              <w:pStyle w:val="Seccin"/>
            </w:pPr>
            <w:r>
              <w:t>experiencia</w:t>
            </w:r>
          </w:p>
          <w:p w:rsidR="00113832" w:rsidRDefault="00113832">
            <w:pPr>
              <w:pStyle w:val="Seccin"/>
            </w:pPr>
          </w:p>
          <w:p w:rsidR="0018290E" w:rsidRPr="00FB1E0A" w:rsidRDefault="0018290E" w:rsidP="0018290E">
            <w:pPr>
              <w:pStyle w:val="Subseccin"/>
              <w:jc w:val="both"/>
              <w:rPr>
                <w:b w:val="0"/>
                <w:color w:val="auto"/>
                <w:spacing w:val="0"/>
              </w:rPr>
            </w:pPr>
            <w:r w:rsidRPr="00FB1E0A">
              <w:rPr>
                <w:b w:val="0"/>
                <w:color w:val="auto"/>
                <w:spacing w:val="0"/>
              </w:rPr>
              <w:t xml:space="preserve">Emprendimiento de MYPIME. </w:t>
            </w:r>
            <w:r w:rsidR="007B447E" w:rsidRPr="00FB1E0A">
              <w:rPr>
                <w:b w:val="0"/>
                <w:color w:val="auto"/>
                <w:spacing w:val="0"/>
              </w:rPr>
              <w:t>Administración de mi propio r</w:t>
            </w:r>
            <w:r w:rsidRPr="00FB1E0A">
              <w:rPr>
                <w:b w:val="0"/>
                <w:color w:val="auto"/>
                <w:spacing w:val="0"/>
              </w:rPr>
              <w:t>estaurante Mesón de la Cultura. San Marcos, Carazo.</w:t>
            </w:r>
          </w:p>
          <w:p w:rsidR="0018290E" w:rsidRPr="00FB1E0A" w:rsidRDefault="0018290E">
            <w:pPr>
              <w:pStyle w:val="Subseccin"/>
              <w:rPr>
                <w:b w:val="0"/>
                <w:color w:val="auto"/>
                <w:spacing w:val="0"/>
              </w:rPr>
            </w:pPr>
            <w:r w:rsidRPr="00FB1E0A">
              <w:rPr>
                <w:b w:val="0"/>
                <w:color w:val="auto"/>
                <w:spacing w:val="0"/>
              </w:rPr>
              <w:t>Octubre 2013- Junio 2014.</w:t>
            </w:r>
          </w:p>
          <w:p w:rsidR="0018290E" w:rsidRPr="00FB1E0A" w:rsidRDefault="0018290E">
            <w:pPr>
              <w:pStyle w:val="Subseccin"/>
              <w:rPr>
                <w:b w:val="0"/>
                <w:color w:val="auto"/>
                <w:spacing w:val="0"/>
              </w:rPr>
            </w:pPr>
          </w:p>
          <w:p w:rsidR="006A39DC" w:rsidRPr="00FB1E0A" w:rsidRDefault="00F23B1E">
            <w:pPr>
              <w:pStyle w:val="Subseccin"/>
              <w:rPr>
                <w:color w:val="auto"/>
                <w:spacing w:val="0"/>
              </w:rPr>
            </w:pPr>
            <w:r w:rsidRPr="00FB1E0A">
              <w:rPr>
                <w:b w:val="0"/>
                <w:color w:val="auto"/>
                <w:spacing w:val="0"/>
              </w:rPr>
              <w:t>Gerente de cuenta crédito y cobro</w:t>
            </w:r>
            <w:r w:rsidR="001234D6" w:rsidRPr="00FB1E0A">
              <w:rPr>
                <w:b w:val="0"/>
              </w:rPr>
              <w:t xml:space="preserve"> | </w:t>
            </w:r>
            <w:sdt>
              <w:sdtPr>
                <w:id w:val="326177524"/>
                <w:placeholder>
                  <w:docPart w:val="0E4DE91DB71A49439842CB4C88ABE473"/>
                </w:placeholder>
              </w:sdtPr>
              <w:sdtEndPr/>
              <w:sdtContent>
                <w:r w:rsidRPr="00FB1E0A">
                  <w:t>Grupo MONGE</w:t>
                </w:r>
              </w:sdtContent>
            </w:sdt>
          </w:p>
          <w:p w:rsidR="00F23B1E" w:rsidRPr="00FB1E0A" w:rsidRDefault="00F23B1E" w:rsidP="00F23B1E">
            <w:pPr>
              <w:spacing w:after="0"/>
              <w:rPr>
                <w:sz w:val="24"/>
                <w:szCs w:val="24"/>
              </w:rPr>
            </w:pPr>
            <w:r w:rsidRPr="00FB1E0A">
              <w:rPr>
                <w:sz w:val="24"/>
                <w:szCs w:val="24"/>
              </w:rPr>
              <w:t>Marzo 2012</w:t>
            </w:r>
            <w:r w:rsidR="001234D6" w:rsidRPr="00FB1E0A">
              <w:rPr>
                <w:sz w:val="24"/>
                <w:szCs w:val="24"/>
              </w:rPr>
              <w:t xml:space="preserve"> </w:t>
            </w:r>
            <w:r w:rsidRPr="00FB1E0A">
              <w:rPr>
                <w:sz w:val="24"/>
                <w:szCs w:val="24"/>
              </w:rPr>
              <w:t>–</w:t>
            </w:r>
            <w:r w:rsidR="001234D6" w:rsidRPr="00FB1E0A">
              <w:rPr>
                <w:sz w:val="24"/>
                <w:szCs w:val="24"/>
              </w:rPr>
              <w:t xml:space="preserve"> </w:t>
            </w:r>
            <w:r w:rsidRPr="00FB1E0A">
              <w:rPr>
                <w:sz w:val="24"/>
                <w:szCs w:val="24"/>
              </w:rPr>
              <w:t>Febrero 2013</w:t>
            </w:r>
          </w:p>
          <w:p w:rsidR="006A39DC" w:rsidRPr="00FB1E0A" w:rsidRDefault="00F23B1E" w:rsidP="00F23B1E">
            <w:pPr>
              <w:spacing w:after="0"/>
              <w:rPr>
                <w:sz w:val="24"/>
                <w:szCs w:val="24"/>
              </w:rPr>
            </w:pPr>
            <w:r w:rsidRPr="00FB1E0A">
              <w:rPr>
                <w:sz w:val="24"/>
                <w:szCs w:val="24"/>
              </w:rPr>
              <w:t>Tel: 22512389</w:t>
            </w:r>
          </w:p>
          <w:p w:rsidR="00F23B1E" w:rsidRPr="00FB1E0A" w:rsidRDefault="00F23B1E" w:rsidP="00F23B1E">
            <w:pPr>
              <w:spacing w:after="0"/>
              <w:rPr>
                <w:sz w:val="24"/>
                <w:szCs w:val="24"/>
              </w:rPr>
            </w:pPr>
          </w:p>
          <w:p w:rsidR="00F23B1E" w:rsidRPr="00FB1E0A" w:rsidRDefault="00F23B1E" w:rsidP="00F23B1E">
            <w:pPr>
              <w:pStyle w:val="Subseccin"/>
              <w:rPr>
                <w:color w:val="auto"/>
                <w:spacing w:val="0"/>
              </w:rPr>
            </w:pPr>
            <w:r w:rsidRPr="00FB1E0A">
              <w:rPr>
                <w:b w:val="0"/>
                <w:color w:val="auto"/>
                <w:spacing w:val="0"/>
              </w:rPr>
              <w:t>Supervisora Bóveda y Caja</w:t>
            </w:r>
            <w:r w:rsidRPr="00FB1E0A">
              <w:rPr>
                <w:b w:val="0"/>
              </w:rPr>
              <w:t xml:space="preserve"> | </w:t>
            </w:r>
            <w:sdt>
              <w:sdtPr>
                <w:id w:val="-1731920959"/>
                <w:placeholder>
                  <w:docPart w:val="25955DF13F85431D8964D2124F83464B"/>
                </w:placeholder>
              </w:sdtPr>
              <w:sdtEndPr/>
              <w:sdtContent>
                <w:r w:rsidRPr="00FB1E0A">
                  <w:t>Buena Esperanza Ltda.</w:t>
                </w:r>
              </w:sdtContent>
            </w:sdt>
          </w:p>
          <w:p w:rsidR="00F23B1E" w:rsidRPr="00FB1E0A" w:rsidRDefault="00F23B1E" w:rsidP="00F23B1E">
            <w:pPr>
              <w:spacing w:after="0"/>
              <w:rPr>
                <w:sz w:val="24"/>
                <w:szCs w:val="24"/>
              </w:rPr>
            </w:pPr>
            <w:r w:rsidRPr="00FB1E0A">
              <w:rPr>
                <w:sz w:val="24"/>
                <w:szCs w:val="24"/>
              </w:rPr>
              <w:t>Septiembre 2008 – Octubre 2011</w:t>
            </w:r>
          </w:p>
          <w:p w:rsidR="00F23B1E" w:rsidRPr="00FB1E0A" w:rsidRDefault="00F23B1E" w:rsidP="00F23B1E">
            <w:pPr>
              <w:spacing w:after="0"/>
              <w:rPr>
                <w:sz w:val="24"/>
                <w:szCs w:val="24"/>
              </w:rPr>
            </w:pPr>
            <w:r w:rsidRPr="00FB1E0A">
              <w:rPr>
                <w:sz w:val="24"/>
                <w:szCs w:val="24"/>
              </w:rPr>
              <w:t xml:space="preserve">Tel: 22783752 ext:105 </w:t>
            </w:r>
          </w:p>
          <w:p w:rsidR="00F23B1E" w:rsidRPr="00FB1E0A" w:rsidRDefault="00F23B1E" w:rsidP="00F23B1E">
            <w:pPr>
              <w:spacing w:after="0"/>
              <w:rPr>
                <w:sz w:val="24"/>
                <w:szCs w:val="24"/>
              </w:rPr>
            </w:pPr>
          </w:p>
          <w:p w:rsidR="00F23B1E" w:rsidRPr="00FB1E0A" w:rsidRDefault="00F23B1E" w:rsidP="00F23B1E">
            <w:pPr>
              <w:pStyle w:val="Subseccin"/>
              <w:rPr>
                <w:color w:val="auto"/>
                <w:spacing w:val="0"/>
              </w:rPr>
            </w:pPr>
            <w:r w:rsidRPr="00FB1E0A">
              <w:rPr>
                <w:b w:val="0"/>
                <w:color w:val="auto"/>
                <w:spacing w:val="0"/>
              </w:rPr>
              <w:t xml:space="preserve">Cajera </w:t>
            </w:r>
            <w:r w:rsidRPr="00FB1E0A">
              <w:rPr>
                <w:b w:val="0"/>
              </w:rPr>
              <w:t xml:space="preserve">| </w:t>
            </w:r>
            <w:sdt>
              <w:sdtPr>
                <w:id w:val="-133022446"/>
                <w:placeholder>
                  <w:docPart w:val="073385E7F35E447A9F2BFAC6971D2D1D"/>
                </w:placeholder>
              </w:sdtPr>
              <w:sdtEndPr/>
              <w:sdtContent>
                <w:r w:rsidRPr="00FB1E0A">
                  <w:t>Cooperativa de Servicios Múltiples Mahatma Gandhi</w:t>
                </w:r>
              </w:sdtContent>
            </w:sdt>
          </w:p>
          <w:p w:rsidR="00F23B1E" w:rsidRPr="00FB1E0A" w:rsidRDefault="00F23B1E" w:rsidP="00F23B1E">
            <w:pPr>
              <w:spacing w:after="0"/>
              <w:rPr>
                <w:sz w:val="24"/>
                <w:szCs w:val="24"/>
              </w:rPr>
            </w:pPr>
            <w:r w:rsidRPr="00FB1E0A">
              <w:rPr>
                <w:sz w:val="24"/>
                <w:szCs w:val="24"/>
              </w:rPr>
              <w:t>Enero 2007 – Febrero 2008</w:t>
            </w:r>
          </w:p>
          <w:p w:rsidR="00F23B1E" w:rsidRPr="00FB1E0A" w:rsidRDefault="00F23B1E" w:rsidP="00F23B1E">
            <w:pPr>
              <w:spacing w:after="0"/>
              <w:rPr>
                <w:sz w:val="24"/>
                <w:szCs w:val="24"/>
              </w:rPr>
            </w:pPr>
            <w:r w:rsidRPr="00FB1E0A">
              <w:rPr>
                <w:sz w:val="24"/>
                <w:szCs w:val="24"/>
              </w:rPr>
              <w:t>Tel: 87867706</w:t>
            </w:r>
          </w:p>
          <w:p w:rsidR="006A39DC" w:rsidRPr="00FB1E0A" w:rsidRDefault="00F23B1E">
            <w:pPr>
              <w:pStyle w:val="Seccin"/>
            </w:pPr>
            <w:r w:rsidRPr="00FB1E0A">
              <w:t>Referencias</w:t>
            </w:r>
          </w:p>
          <w:p w:rsidR="003534B8" w:rsidRPr="00FB1E0A" w:rsidRDefault="003534B8">
            <w:pPr>
              <w:pStyle w:val="Seccin"/>
            </w:pPr>
          </w:p>
          <w:p w:rsidR="003534B8" w:rsidRPr="00FB1E0A" w:rsidRDefault="00F23B1E" w:rsidP="008569A1">
            <w:pPr>
              <w:pStyle w:val="Listaconvietas"/>
              <w:numPr>
                <w:ilvl w:val="0"/>
                <w:numId w:val="28"/>
              </w:numPr>
              <w:spacing w:after="0"/>
              <w:ind w:left="360"/>
            </w:pPr>
            <w:r w:rsidRPr="00FB1E0A">
              <w:t xml:space="preserve">Rhina </w:t>
            </w:r>
            <w:r w:rsidR="000B7358" w:rsidRPr="00FB1E0A">
              <w:t>Inés</w:t>
            </w:r>
            <w:r w:rsidRPr="00FB1E0A">
              <w:t xml:space="preserve"> Ocampo </w:t>
            </w:r>
          </w:p>
          <w:p w:rsidR="00F23B1E" w:rsidRPr="00FB1E0A" w:rsidRDefault="00F23B1E" w:rsidP="003534B8">
            <w:pPr>
              <w:pStyle w:val="Listaconvietas"/>
              <w:spacing w:after="0"/>
              <w:ind w:left="360"/>
            </w:pPr>
            <w:r w:rsidRPr="00FB1E0A">
              <w:t xml:space="preserve">Jefa de bóveda Pharaohs Casino                                                        </w:t>
            </w:r>
          </w:p>
          <w:p w:rsidR="00F23B1E" w:rsidRPr="00FB1E0A" w:rsidRDefault="000B7358" w:rsidP="00F23B1E">
            <w:pPr>
              <w:pStyle w:val="Listaconvietas"/>
              <w:spacing w:after="0"/>
              <w:ind w:left="360" w:hanging="360"/>
            </w:pPr>
            <w:r w:rsidRPr="00FB1E0A">
              <w:t xml:space="preserve">     </w:t>
            </w:r>
            <w:r w:rsidR="00F23B1E" w:rsidRPr="00FB1E0A">
              <w:t>Camino Real Managua: 89882156</w:t>
            </w:r>
          </w:p>
          <w:p w:rsidR="00F23B1E" w:rsidRPr="00FB1E0A" w:rsidRDefault="00F23B1E" w:rsidP="00F23B1E">
            <w:pPr>
              <w:pStyle w:val="Listaconvietas"/>
              <w:spacing w:after="0"/>
            </w:pPr>
          </w:p>
          <w:p w:rsidR="003534B8" w:rsidRPr="00FB1E0A" w:rsidRDefault="003534B8" w:rsidP="00F23B1E">
            <w:pPr>
              <w:pStyle w:val="Listaconvietas"/>
              <w:numPr>
                <w:ilvl w:val="0"/>
                <w:numId w:val="21"/>
              </w:numPr>
              <w:spacing w:after="0"/>
            </w:pPr>
            <w:r w:rsidRPr="00FB1E0A">
              <w:t xml:space="preserve">Ing. Mario Santamaría Gerente general </w:t>
            </w:r>
          </w:p>
          <w:p w:rsidR="003534B8" w:rsidRPr="00FB1E0A" w:rsidRDefault="003534B8" w:rsidP="003534B8">
            <w:pPr>
              <w:pStyle w:val="Listaconvietas"/>
              <w:spacing w:after="0"/>
              <w:ind w:left="360"/>
            </w:pPr>
            <w:r w:rsidRPr="00FB1E0A">
              <w:t xml:space="preserve">Cooperativa de Servicios Múltiples Mahatma Gandhi </w:t>
            </w:r>
          </w:p>
          <w:p w:rsidR="003534B8" w:rsidRPr="00FB1E0A" w:rsidRDefault="003534B8" w:rsidP="003534B8">
            <w:pPr>
              <w:pStyle w:val="Listaconvietas"/>
              <w:spacing w:after="0"/>
              <w:ind w:left="360"/>
            </w:pPr>
            <w:r w:rsidRPr="00FB1E0A">
              <w:t>85390279</w:t>
            </w:r>
          </w:p>
          <w:p w:rsidR="003534B8" w:rsidRPr="00FB1E0A" w:rsidRDefault="003534B8" w:rsidP="003534B8">
            <w:pPr>
              <w:pStyle w:val="Listaconvietas"/>
              <w:spacing w:after="0"/>
              <w:ind w:left="360"/>
            </w:pPr>
          </w:p>
          <w:p w:rsidR="003534B8" w:rsidRPr="00FB1E0A" w:rsidRDefault="003534B8" w:rsidP="003534B8">
            <w:pPr>
              <w:pStyle w:val="Listaconvietas"/>
              <w:numPr>
                <w:ilvl w:val="0"/>
                <w:numId w:val="29"/>
              </w:numPr>
              <w:spacing w:after="0"/>
            </w:pPr>
            <w:r w:rsidRPr="00FB1E0A">
              <w:t>Lic. Marcos Figueroa Gerente Propietario</w:t>
            </w:r>
          </w:p>
          <w:p w:rsidR="003534B8" w:rsidRPr="00FB1E0A" w:rsidRDefault="003534B8" w:rsidP="003534B8">
            <w:pPr>
              <w:pStyle w:val="Listaconvietas"/>
              <w:spacing w:after="0"/>
              <w:ind w:left="360"/>
            </w:pPr>
            <w:r w:rsidRPr="00FB1E0A">
              <w:t>Pizza To Go San Marcos, Carazo</w:t>
            </w:r>
          </w:p>
          <w:p w:rsidR="006A39DC" w:rsidRDefault="003534B8" w:rsidP="00A72250">
            <w:pPr>
              <w:pStyle w:val="Listaconvietas"/>
              <w:spacing w:after="0"/>
              <w:ind w:left="360"/>
            </w:pPr>
            <w:r w:rsidRPr="00FB1E0A">
              <w:t>Tel: 89152134</w:t>
            </w:r>
          </w:p>
        </w:tc>
      </w:tr>
      <w:tr w:rsidR="00AA3E99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A3E99" w:rsidRDefault="00AA3E99">
            <w:pPr>
              <w:rPr>
                <w:b/>
                <w:bCs/>
                <w:color w:val="FFFFFF" w:themeColor="background1"/>
              </w:rPr>
            </w:pPr>
          </w:p>
          <w:p w:rsidR="00AA3E99" w:rsidRDefault="00AA3E9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A3E99" w:rsidRDefault="00AA3E99">
            <w:pPr>
              <w:pStyle w:val="Seccin"/>
            </w:pPr>
          </w:p>
        </w:tc>
      </w:tr>
      <w:tr w:rsidR="00AA3E99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A3E99" w:rsidRDefault="00AA3E9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A3E99" w:rsidRDefault="00AA3E99">
            <w:pPr>
              <w:pStyle w:val="Seccin"/>
            </w:pPr>
          </w:p>
        </w:tc>
      </w:tr>
    </w:tbl>
    <w:p w:rsidR="006A39DC" w:rsidRDefault="006A39DC" w:rsidP="00DC4C56">
      <w:pPr>
        <w:spacing w:after="200" w:line="276" w:lineRule="auto"/>
      </w:pPr>
    </w:p>
    <w:sectPr w:rsidR="006A39DC" w:rsidSect="00DC4C56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17" w:right="1701" w:bottom="1417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2C0" w:rsidRDefault="004112C0">
      <w:pPr>
        <w:spacing w:after="0" w:line="240" w:lineRule="auto"/>
      </w:pPr>
      <w:r>
        <w:separator/>
      </w:r>
    </w:p>
  </w:endnote>
  <w:endnote w:type="continuationSeparator" w:id="0">
    <w:p w:rsidR="004112C0" w:rsidRDefault="0041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imes New Roma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par"/>
    </w:pPr>
    <w:r>
      <w:t xml:space="preserve">Página </w:t>
    </w:r>
    <w:r w:rsidR="004027A4">
      <w:fldChar w:fldCharType="begin"/>
    </w:r>
    <w:r w:rsidR="004027A4">
      <w:instrText xml:space="preserve"> PAGE   \* MERGEFORMAT </w:instrText>
    </w:r>
    <w:r w:rsidR="004027A4">
      <w:fldChar w:fldCharType="separate"/>
    </w:r>
    <w:r>
      <w:rPr>
        <w:noProof/>
        <w:sz w:val="24"/>
        <w:szCs w:val="24"/>
      </w:rPr>
      <w:t>2</w:t>
    </w:r>
    <w:r w:rsidR="004027A4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impar"/>
    </w:pPr>
    <w:r>
      <w:t xml:space="preserve">Página </w:t>
    </w:r>
    <w:r w:rsidR="004027A4">
      <w:fldChar w:fldCharType="begin"/>
    </w:r>
    <w:r w:rsidR="004027A4">
      <w:instrText xml:space="preserve"> PAGE   \* MERGEFORMAT </w:instrText>
    </w:r>
    <w:r w:rsidR="004027A4">
      <w:fldChar w:fldCharType="separate"/>
    </w:r>
    <w:r w:rsidR="00107E01" w:rsidRPr="00107E01">
      <w:rPr>
        <w:noProof/>
        <w:sz w:val="24"/>
        <w:szCs w:val="24"/>
      </w:rPr>
      <w:t>3</w:t>
    </w:r>
    <w:r w:rsidR="004027A4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2C0" w:rsidRDefault="004112C0">
      <w:pPr>
        <w:spacing w:after="0" w:line="240" w:lineRule="auto"/>
      </w:pPr>
      <w:r>
        <w:separator/>
      </w:r>
    </w:p>
  </w:footnote>
  <w:footnote w:type="continuationSeparator" w:id="0">
    <w:p w:rsidR="004112C0" w:rsidRDefault="00411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890626">
        <w:pPr>
          <w:pStyle w:val="Encabezadopar"/>
          <w:rPr>
            <w:szCs w:val="20"/>
          </w:rPr>
        </w:pPr>
        <w:r>
          <w:rPr>
            <w:szCs w:val="20"/>
            <w:lang w:val="es-NI"/>
          </w:rPr>
          <w:t>Dora Amalia Delgado Reyes</w:t>
        </w:r>
      </w:p>
    </w:sdtContent>
  </w:sdt>
  <w:p w:rsidR="006A39DC" w:rsidRDefault="006A39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890626">
        <w:pPr>
          <w:pStyle w:val="Encabezadoimpar"/>
          <w:rPr>
            <w:szCs w:val="20"/>
          </w:rPr>
        </w:pPr>
        <w:r>
          <w:rPr>
            <w:szCs w:val="20"/>
            <w:lang w:val="es-NI"/>
          </w:rPr>
          <w:t>Dora Amalia Delgado Reyes</w:t>
        </w:r>
      </w:p>
    </w:sdtContent>
  </w:sdt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AD3EC9A6"/>
    <w:lvl w:ilvl="0" w:tplc="4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D13DDF"/>
    <w:multiLevelType w:val="hybridMultilevel"/>
    <w:tmpl w:val="A2702376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131D6"/>
    <w:multiLevelType w:val="hybridMultilevel"/>
    <w:tmpl w:val="06C62AF2"/>
    <w:lvl w:ilvl="0" w:tplc="4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9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9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26"/>
    <w:rsid w:val="0008303A"/>
    <w:rsid w:val="00097860"/>
    <w:rsid w:val="000B7358"/>
    <w:rsid w:val="00107E01"/>
    <w:rsid w:val="00113832"/>
    <w:rsid w:val="001234D6"/>
    <w:rsid w:val="0018290E"/>
    <w:rsid w:val="003534B8"/>
    <w:rsid w:val="004027A4"/>
    <w:rsid w:val="004112C0"/>
    <w:rsid w:val="005570F6"/>
    <w:rsid w:val="005C5650"/>
    <w:rsid w:val="006A39DC"/>
    <w:rsid w:val="00781D43"/>
    <w:rsid w:val="00785BE5"/>
    <w:rsid w:val="007B447E"/>
    <w:rsid w:val="007C0414"/>
    <w:rsid w:val="00857B4E"/>
    <w:rsid w:val="00890626"/>
    <w:rsid w:val="00900AF0"/>
    <w:rsid w:val="0095527D"/>
    <w:rsid w:val="00A72250"/>
    <w:rsid w:val="00A72C0C"/>
    <w:rsid w:val="00A91320"/>
    <w:rsid w:val="00AA3E99"/>
    <w:rsid w:val="00DC4C56"/>
    <w:rsid w:val="00F23B1E"/>
    <w:rsid w:val="00FB1E0A"/>
    <w:rsid w:val="00FE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B4ACAF6-91CD-4789-BEC3-7B633CDE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Puesto">
    <w:name w:val="Title"/>
    <w:basedOn w:val="Normal"/>
    <w:link w:val="Puest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ayadelgado@hotmail.e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_000\AppData\Roaming\Microsoft\Plantillas\Curr&#237;culo%20(dise&#241;o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44079563434626B45EA940DD5F2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A35A7-050D-48DF-A21C-666930DD1122}"/>
      </w:docPartPr>
      <w:docPartBody>
        <w:p w:rsidR="00D01B2D" w:rsidRDefault="005A747B">
          <w:pPr>
            <w:pStyle w:val="BE44079563434626B45EA940DD5F2377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7784BA0A448A4395A72E35052AEEC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A3DC1-DE57-4300-92B4-85AC5DC8BC42}"/>
      </w:docPartPr>
      <w:docPartBody>
        <w:p w:rsidR="00D01B2D" w:rsidRDefault="005A747B">
          <w:pPr>
            <w:pStyle w:val="7784BA0A448A4395A72E35052AEECCD7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0E4DE91DB71A49439842CB4C88ABE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91AC3-5E02-4D2D-BBAC-92273123B5F7}"/>
      </w:docPartPr>
      <w:docPartBody>
        <w:p w:rsidR="00D01B2D" w:rsidRDefault="005A747B">
          <w:pPr>
            <w:pStyle w:val="0E4DE91DB71A49439842CB4C88ABE473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25955DF13F85431D8964D2124F834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F408F-939A-45D1-8DB5-222219EB4BBE}"/>
      </w:docPartPr>
      <w:docPartBody>
        <w:p w:rsidR="00D01B2D" w:rsidRDefault="00894064" w:rsidP="00894064">
          <w:pPr>
            <w:pStyle w:val="25955DF13F85431D8964D2124F83464B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73385E7F35E447A9F2BFAC6971D2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4B1D-04B5-42CC-A597-FE1F450BEE92}"/>
      </w:docPartPr>
      <w:docPartBody>
        <w:p w:rsidR="00D01B2D" w:rsidRDefault="00894064" w:rsidP="00894064">
          <w:pPr>
            <w:pStyle w:val="073385E7F35E447A9F2BFAC6971D2D1D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imes New Roma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64"/>
    <w:rsid w:val="005A747B"/>
    <w:rsid w:val="00894064"/>
    <w:rsid w:val="00AB5B42"/>
    <w:rsid w:val="00CB5F7F"/>
    <w:rsid w:val="00D0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BE44079563434626B45EA940DD5F2377">
    <w:name w:val="BE44079563434626B45EA940DD5F2377"/>
  </w:style>
  <w:style w:type="paragraph" w:customStyle="1" w:styleId="7784BA0A448A4395A72E35052AEECCD7">
    <w:name w:val="7784BA0A448A4395A72E35052AEECCD7"/>
  </w:style>
  <w:style w:type="paragraph" w:customStyle="1" w:styleId="157225A24C944148B76AABC7C3BFDEF5">
    <w:name w:val="157225A24C944148B76AABC7C3BFDEF5"/>
  </w:style>
  <w:style w:type="paragraph" w:customStyle="1" w:styleId="04B8AC0FBEA3493FBF8270F7A3E7CDD0">
    <w:name w:val="04B8AC0FBEA3493FBF8270F7A3E7CDD0"/>
  </w:style>
  <w:style w:type="paragraph" w:customStyle="1" w:styleId="89B95BCC7A3548A092CEE0D456EA2B99">
    <w:name w:val="89B95BCC7A3548A092CEE0D456EA2B99"/>
  </w:style>
  <w:style w:type="paragraph" w:customStyle="1" w:styleId="12562164E1FB44CFB59DB3617AC6B657">
    <w:name w:val="12562164E1FB44CFB59DB3617AC6B657"/>
  </w:style>
  <w:style w:type="paragraph" w:customStyle="1" w:styleId="B69C788EC0744C7393EFDD888AD13066">
    <w:name w:val="B69C788EC0744C7393EFDD888AD13066"/>
  </w:style>
  <w:style w:type="paragraph" w:customStyle="1" w:styleId="2216CFEDE03349BBA4164C41A9B23F99">
    <w:name w:val="2216CFEDE03349BBA4164C41A9B23F99"/>
  </w:style>
  <w:style w:type="paragraph" w:customStyle="1" w:styleId="0B001CEAA6D74FD7B6AEE935ECBFA511">
    <w:name w:val="0B001CEAA6D74FD7B6AEE935ECBFA511"/>
  </w:style>
  <w:style w:type="paragraph" w:customStyle="1" w:styleId="6B556E3F1D2D4E22A462878D9925CED3">
    <w:name w:val="6B556E3F1D2D4E22A462878D9925CED3"/>
  </w:style>
  <w:style w:type="paragraph" w:customStyle="1" w:styleId="FE173FA5E898409D9C68861BBC0F0ECC">
    <w:name w:val="FE173FA5E898409D9C68861BBC0F0ECC"/>
  </w:style>
  <w:style w:type="paragraph" w:customStyle="1" w:styleId="9F8ACE353230486BB579E62963919B3D">
    <w:name w:val="9F8ACE353230486BB579E62963919B3D"/>
  </w:style>
  <w:style w:type="paragraph" w:customStyle="1" w:styleId="0E4DE91DB71A49439842CB4C88ABE473">
    <w:name w:val="0E4DE91DB71A49439842CB4C88ABE473"/>
  </w:style>
  <w:style w:type="paragraph" w:customStyle="1" w:styleId="E3B16350A1EA4C2D973D07C2570504C8">
    <w:name w:val="E3B16350A1EA4C2D973D07C2570504C8"/>
  </w:style>
  <w:style w:type="paragraph" w:customStyle="1" w:styleId="EFFB217EC43B46D7B464A66C663F9C86">
    <w:name w:val="EFFB217EC43B46D7B464A66C663F9C86"/>
  </w:style>
  <w:style w:type="paragraph" w:customStyle="1" w:styleId="2C6BEF139F994A75B4631973B3E692C7">
    <w:name w:val="2C6BEF139F994A75B4631973B3E692C7"/>
  </w:style>
  <w:style w:type="paragraph" w:customStyle="1" w:styleId="D344CC9A97CB432592CC510482489EF1">
    <w:name w:val="D344CC9A97CB432592CC510482489EF1"/>
  </w:style>
  <w:style w:type="paragraph" w:customStyle="1" w:styleId="25955DF13F85431D8964D2124F83464B">
    <w:name w:val="25955DF13F85431D8964D2124F83464B"/>
    <w:rsid w:val="00894064"/>
  </w:style>
  <w:style w:type="paragraph" w:customStyle="1" w:styleId="073385E7F35E447A9F2BFAC6971D2D1D">
    <w:name w:val="073385E7F35E447A9F2BFAC6971D2D1D"/>
    <w:rsid w:val="00894064"/>
  </w:style>
  <w:style w:type="paragraph" w:customStyle="1" w:styleId="121F7002B1EB4E8DA7658797CD7F7A03">
    <w:name w:val="121F7002B1EB4E8DA7658797CD7F7A03"/>
    <w:rsid w:val="00D01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(diseño Intermedio)</Template>
  <TotalTime>0</TotalTime>
  <Pages>3</Pages>
  <Words>284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subject/>
  <dc:creator>Dora Amalia Delgado Reyes</dc:creator>
  <cp:keywords/>
  <dc:description/>
  <cp:lastModifiedBy>Dora Amalia</cp:lastModifiedBy>
  <cp:revision>2</cp:revision>
  <cp:lastPrinted>2016-02-27T21:16:00Z</cp:lastPrinted>
  <dcterms:created xsi:type="dcterms:W3CDTF">2016-05-28T15:35:00Z</dcterms:created>
  <dcterms:modified xsi:type="dcterms:W3CDTF">2016-05-28T15:35:00Z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