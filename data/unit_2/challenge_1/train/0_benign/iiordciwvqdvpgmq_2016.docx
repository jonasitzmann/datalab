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63A" w:rsidRPr="00DE363A" w:rsidRDefault="00DE363A" w:rsidP="00DE363A">
      <w:pPr>
        <w:rPr>
          <w:rFonts w:ascii="Times New Roman" w:hAnsi="Times New Roman"/>
        </w:rPr>
      </w:pPr>
      <w:bookmarkStart w:id="0" w:name="_GoBack"/>
      <w:bookmarkEnd w:id="0"/>
    </w:p>
    <w:p w:rsidR="00DE363A" w:rsidRDefault="00DE363A" w:rsidP="00DE363A">
      <w:pPr>
        <w:spacing w:line="360" w:lineRule="auto"/>
        <w:rPr>
          <w:sz w:val="24"/>
          <w:szCs w:val="24"/>
        </w:rPr>
      </w:pPr>
    </w:p>
    <w:p w:rsidR="00DE363A" w:rsidRDefault="00DE363A" w:rsidP="00DE363A">
      <w:pPr>
        <w:spacing w:line="360" w:lineRule="auto"/>
        <w:rPr>
          <w:sz w:val="24"/>
          <w:szCs w:val="24"/>
        </w:rPr>
      </w:pPr>
    </w:p>
    <w:p w:rsidR="00DE363A" w:rsidRDefault="00DE363A" w:rsidP="00DE363A">
      <w:pPr>
        <w:spacing w:line="360" w:lineRule="auto"/>
        <w:rPr>
          <w:sz w:val="24"/>
          <w:szCs w:val="24"/>
        </w:rPr>
      </w:pPr>
    </w:p>
    <w:p w:rsidR="00DE363A" w:rsidRDefault="00DE363A" w:rsidP="00DE363A">
      <w:pPr>
        <w:spacing w:line="360" w:lineRule="auto"/>
        <w:rPr>
          <w:sz w:val="24"/>
          <w:szCs w:val="24"/>
        </w:rPr>
      </w:pPr>
    </w:p>
    <w:p w:rsidR="00DE363A" w:rsidRDefault="00DE363A" w:rsidP="00DE363A">
      <w:pPr>
        <w:spacing w:line="360" w:lineRule="auto"/>
        <w:rPr>
          <w:sz w:val="24"/>
          <w:szCs w:val="24"/>
        </w:rPr>
      </w:pPr>
    </w:p>
    <w:p w:rsidR="00DE363A" w:rsidRPr="00DE363A" w:rsidRDefault="00DE363A" w:rsidP="00DE363A">
      <w:pPr>
        <w:spacing w:line="360" w:lineRule="auto"/>
        <w:rPr>
          <w:sz w:val="24"/>
          <w:szCs w:val="24"/>
        </w:rPr>
      </w:pPr>
      <w:r w:rsidRPr="00DE363A">
        <w:rPr>
          <w:sz w:val="24"/>
          <w:szCs w:val="24"/>
        </w:rPr>
        <w:t>Dear Accommodation Provider</w:t>
      </w:r>
    </w:p>
    <w:p w:rsidR="00DE363A" w:rsidRPr="00DE363A" w:rsidRDefault="00DE363A" w:rsidP="00DE363A">
      <w:pPr>
        <w:rPr>
          <w:sz w:val="24"/>
          <w:szCs w:val="24"/>
        </w:rPr>
      </w:pPr>
      <w:r w:rsidRPr="00DE363A">
        <w:rPr>
          <w:sz w:val="24"/>
          <w:szCs w:val="24"/>
        </w:rPr>
        <w:t>You will receive payment for students on the Monday of their second week. A confirmation slip will be sent to you at this time notifying you of the details of the payment.</w:t>
      </w:r>
    </w:p>
    <w:p w:rsidR="00DE363A" w:rsidRPr="00DE363A" w:rsidRDefault="00DE363A" w:rsidP="00DE363A">
      <w:pPr>
        <w:spacing w:line="360" w:lineRule="auto"/>
        <w:rPr>
          <w:sz w:val="24"/>
          <w:szCs w:val="24"/>
        </w:rPr>
      </w:pPr>
      <w:r w:rsidRPr="00DE363A">
        <w:rPr>
          <w:sz w:val="24"/>
          <w:szCs w:val="24"/>
        </w:rPr>
        <w:t>Payments are made in blocks, 1, 2, 3 or 4 weeks at a time, depending on their arrival date.</w:t>
      </w:r>
    </w:p>
    <w:p w:rsidR="00DE363A" w:rsidRPr="00DE363A" w:rsidRDefault="00DE363A" w:rsidP="00DE363A">
      <w:pPr>
        <w:spacing w:line="360" w:lineRule="auto"/>
        <w:rPr>
          <w:b/>
          <w:sz w:val="24"/>
          <w:szCs w:val="24"/>
          <w:u w:val="single"/>
        </w:rPr>
      </w:pPr>
      <w:r w:rsidRPr="00DE363A">
        <w:rPr>
          <w:b/>
          <w:sz w:val="24"/>
          <w:szCs w:val="24"/>
        </w:rPr>
        <w:t xml:space="preserve">Please complete the following and return or give me a call on </w:t>
      </w:r>
      <w:r w:rsidRPr="00DE363A">
        <w:rPr>
          <w:b/>
          <w:sz w:val="24"/>
          <w:szCs w:val="24"/>
          <w:u w:val="single"/>
        </w:rPr>
        <w:t>9707050.</w:t>
      </w:r>
    </w:p>
    <w:p w:rsidR="00DE363A" w:rsidRPr="00DE363A" w:rsidRDefault="00DE363A" w:rsidP="00DE363A">
      <w:pPr>
        <w:spacing w:line="480" w:lineRule="auto"/>
        <w:rPr>
          <w:sz w:val="24"/>
          <w:szCs w:val="24"/>
        </w:rPr>
      </w:pPr>
      <w:r w:rsidRPr="00DE363A">
        <w:rPr>
          <w:sz w:val="24"/>
          <w:szCs w:val="24"/>
        </w:rPr>
        <w:t>1</w:t>
      </w:r>
      <w:r w:rsidRPr="00DE363A">
        <w:rPr>
          <w:sz w:val="24"/>
          <w:szCs w:val="24"/>
          <w:vertAlign w:val="superscript"/>
        </w:rPr>
        <w:t>st</w:t>
      </w:r>
      <w:r w:rsidRPr="00DE363A">
        <w:rPr>
          <w:sz w:val="24"/>
          <w:szCs w:val="24"/>
        </w:rPr>
        <w:t xml:space="preserve"> line of your address________________________________________________________</w:t>
      </w:r>
    </w:p>
    <w:p w:rsidR="00DE363A" w:rsidRPr="00DE363A" w:rsidRDefault="00DE363A" w:rsidP="00DE363A">
      <w:pPr>
        <w:spacing w:line="480" w:lineRule="auto"/>
        <w:rPr>
          <w:sz w:val="24"/>
          <w:szCs w:val="24"/>
        </w:rPr>
      </w:pPr>
      <w:r w:rsidRPr="00DE363A">
        <w:rPr>
          <w:sz w:val="24"/>
          <w:szCs w:val="24"/>
        </w:rPr>
        <w:t>Account holder’s full name ____________________________________________________</w:t>
      </w:r>
    </w:p>
    <w:p w:rsidR="00DE363A" w:rsidRPr="00DE363A" w:rsidRDefault="00DE363A" w:rsidP="00DE363A">
      <w:pPr>
        <w:spacing w:line="480" w:lineRule="auto"/>
        <w:rPr>
          <w:sz w:val="24"/>
          <w:szCs w:val="24"/>
        </w:rPr>
      </w:pPr>
      <w:r w:rsidRPr="00DE363A">
        <w:rPr>
          <w:sz w:val="24"/>
          <w:szCs w:val="24"/>
        </w:rPr>
        <w:t>Account Number_____________________________________________________________</w:t>
      </w:r>
    </w:p>
    <w:p w:rsidR="00DE363A" w:rsidRPr="00DE363A" w:rsidRDefault="00DE363A" w:rsidP="00DE363A">
      <w:pPr>
        <w:spacing w:line="480" w:lineRule="auto"/>
        <w:rPr>
          <w:sz w:val="24"/>
          <w:szCs w:val="24"/>
        </w:rPr>
      </w:pPr>
      <w:r w:rsidRPr="00DE363A">
        <w:rPr>
          <w:sz w:val="24"/>
          <w:szCs w:val="24"/>
        </w:rPr>
        <w:t>Sort Code___________________________________________________________________</w:t>
      </w:r>
    </w:p>
    <w:p w:rsidR="00DE363A" w:rsidRPr="00DE363A" w:rsidRDefault="00DE363A" w:rsidP="00DE363A">
      <w:pPr>
        <w:rPr>
          <w:sz w:val="24"/>
          <w:szCs w:val="24"/>
        </w:rPr>
      </w:pPr>
      <w:r w:rsidRPr="00DE363A">
        <w:rPr>
          <w:sz w:val="24"/>
          <w:szCs w:val="24"/>
        </w:rPr>
        <w:t>Thank you for your continued support and co-operation.</w:t>
      </w:r>
    </w:p>
    <w:p w:rsidR="00DE363A" w:rsidRPr="00DE363A" w:rsidRDefault="00DE363A" w:rsidP="00DE363A">
      <w:pPr>
        <w:rPr>
          <w:sz w:val="24"/>
          <w:szCs w:val="24"/>
        </w:rPr>
      </w:pPr>
      <w:r w:rsidRPr="00DE363A">
        <w:rPr>
          <w:sz w:val="24"/>
          <w:szCs w:val="24"/>
        </w:rPr>
        <w:t>Kind regards</w:t>
      </w:r>
    </w:p>
    <w:p w:rsidR="00DE363A" w:rsidRPr="00DE363A" w:rsidRDefault="00DE363A" w:rsidP="00DE363A">
      <w:pPr>
        <w:spacing w:line="240" w:lineRule="auto"/>
        <w:rPr>
          <w:sz w:val="24"/>
          <w:szCs w:val="24"/>
        </w:rPr>
      </w:pPr>
      <w:r w:rsidRPr="00DE363A">
        <w:rPr>
          <w:sz w:val="24"/>
          <w:szCs w:val="24"/>
        </w:rPr>
        <w:t>Ian Saint</w:t>
      </w:r>
    </w:p>
    <w:p w:rsidR="00DE363A" w:rsidRPr="00DE363A" w:rsidRDefault="00DE363A" w:rsidP="00DE363A">
      <w:pPr>
        <w:spacing w:line="240" w:lineRule="auto"/>
        <w:rPr>
          <w:sz w:val="24"/>
          <w:szCs w:val="24"/>
        </w:rPr>
      </w:pPr>
      <w:r w:rsidRPr="00DE363A">
        <w:rPr>
          <w:sz w:val="24"/>
          <w:szCs w:val="24"/>
        </w:rPr>
        <w:t>Accounts</w:t>
      </w:r>
    </w:p>
    <w:p w:rsidR="00280592" w:rsidRDefault="00280592"/>
    <w:sectPr w:rsidR="00280592" w:rsidSect="00DE363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357" w:rsidRDefault="009F1357" w:rsidP="00772BA9">
      <w:pPr>
        <w:spacing w:after="0" w:line="240" w:lineRule="auto"/>
      </w:pPr>
      <w:r>
        <w:separator/>
      </w:r>
    </w:p>
  </w:endnote>
  <w:endnote w:type="continuationSeparator" w:id="0">
    <w:p w:rsidR="009F1357" w:rsidRDefault="009F1357" w:rsidP="00772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A9" w:rsidRDefault="00C5311E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65F4409D" wp14:editId="665FAA8A">
          <wp:simplePos x="0" y="0"/>
          <wp:positionH relativeFrom="margin">
            <wp:posOffset>-553720</wp:posOffset>
          </wp:positionH>
          <wp:positionV relativeFrom="margin">
            <wp:posOffset>8611235</wp:posOffset>
          </wp:positionV>
          <wp:extent cx="6828155" cy="733425"/>
          <wp:effectExtent l="0" t="0" r="0" b="9525"/>
          <wp:wrapSquare wrapText="bothSides"/>
          <wp:docPr id="1" name="Picture 1" descr="ELC_Accredited_Log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C_Accredited_Logo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8155" cy="733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357" w:rsidRDefault="009F1357" w:rsidP="00772BA9">
      <w:pPr>
        <w:spacing w:after="0" w:line="240" w:lineRule="auto"/>
      </w:pPr>
      <w:r>
        <w:separator/>
      </w:r>
    </w:p>
  </w:footnote>
  <w:footnote w:type="continuationSeparator" w:id="0">
    <w:p w:rsidR="009F1357" w:rsidRDefault="009F1357" w:rsidP="00772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A9" w:rsidRDefault="00C5311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 wp14:anchorId="70272E90" wp14:editId="2A3247AB">
          <wp:simplePos x="0" y="0"/>
          <wp:positionH relativeFrom="margin">
            <wp:posOffset>4345940</wp:posOffset>
          </wp:positionH>
          <wp:positionV relativeFrom="margin">
            <wp:posOffset>-447040</wp:posOffset>
          </wp:positionV>
          <wp:extent cx="1660525" cy="3295650"/>
          <wp:effectExtent l="0" t="0" r="0" b="0"/>
          <wp:wrapSquare wrapText="bothSides"/>
          <wp:docPr id="2" name="Picture 0" descr="ELC_LOGO_Top_Righ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ELC_LOGO_Top_Righ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329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24"/>
    <w:rsid w:val="00131EE8"/>
    <w:rsid w:val="00204D24"/>
    <w:rsid w:val="00280592"/>
    <w:rsid w:val="002900B2"/>
    <w:rsid w:val="006A200F"/>
    <w:rsid w:val="00772BA9"/>
    <w:rsid w:val="0087437C"/>
    <w:rsid w:val="008D431B"/>
    <w:rsid w:val="009F1357"/>
    <w:rsid w:val="00AD0B82"/>
    <w:rsid w:val="00C5311E"/>
    <w:rsid w:val="00C92282"/>
    <w:rsid w:val="00DE363A"/>
    <w:rsid w:val="00E6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59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A9"/>
  </w:style>
  <w:style w:type="paragraph" w:styleId="Footer">
    <w:name w:val="footer"/>
    <w:basedOn w:val="Normal"/>
    <w:link w:val="FooterChar"/>
    <w:uiPriority w:val="99"/>
    <w:unhideWhenUsed/>
    <w:rsid w:val="00772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A9"/>
  </w:style>
  <w:style w:type="paragraph" w:styleId="BalloonText">
    <w:name w:val="Balloon Text"/>
    <w:basedOn w:val="Normal"/>
    <w:link w:val="BalloonTextChar"/>
    <w:uiPriority w:val="99"/>
    <w:semiHidden/>
    <w:unhideWhenUsed/>
    <w:rsid w:val="00772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59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A9"/>
  </w:style>
  <w:style w:type="paragraph" w:styleId="Footer">
    <w:name w:val="footer"/>
    <w:basedOn w:val="Normal"/>
    <w:link w:val="FooterChar"/>
    <w:uiPriority w:val="99"/>
    <w:unhideWhenUsed/>
    <w:rsid w:val="00772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A9"/>
  </w:style>
  <w:style w:type="paragraph" w:styleId="BalloonText">
    <w:name w:val="Balloon Text"/>
    <w:basedOn w:val="Normal"/>
    <w:link w:val="BalloonTextChar"/>
    <w:uiPriority w:val="99"/>
    <w:semiHidden/>
    <w:unhideWhenUsed/>
    <w:rsid w:val="00772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728B6-BFBE-4FA0-875F-74D47676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95BA6E6A</Template>
  <TotalTime>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Kissane</dc:creator>
  <cp:lastModifiedBy>Andrea D'Essen</cp:lastModifiedBy>
  <cp:revision>4</cp:revision>
  <dcterms:created xsi:type="dcterms:W3CDTF">2014-02-10T10:53:00Z</dcterms:created>
  <dcterms:modified xsi:type="dcterms:W3CDTF">2014-02-10T10:56:00Z</dcterms:modified>
</cp:coreProperties>
</file>