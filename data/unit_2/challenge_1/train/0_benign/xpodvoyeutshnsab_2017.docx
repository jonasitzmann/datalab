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DD0CB" w14:textId="789719CE" w:rsidR="005A6A9B" w:rsidRDefault="00622FF8">
      <w:pPr>
        <w:pStyle w:val="Ttulo1"/>
      </w:pPr>
      <w:r>
        <w:t xml:space="preserve">                              Curriculum </w:t>
      </w:r>
      <w:r w:rsidR="00501CDC">
        <w:t xml:space="preserve"> </w:t>
      </w:r>
      <w:r w:rsidR="00FA79DA">
        <w:t xml:space="preserve">                        2016 - 2017</w:t>
      </w:r>
      <w:r w:rsidR="00501CDC">
        <w:t xml:space="preserve">     </w:t>
      </w:r>
    </w:p>
    <w:p w14:paraId="146FCED8" w14:textId="13E784E1" w:rsidR="005A6A9B" w:rsidRDefault="002E7283" w:rsidP="002C6903">
      <w:pPr>
        <w:pStyle w:val="Listaconvietas"/>
        <w:numPr>
          <w:ilvl w:val="0"/>
          <w:numId w:val="0"/>
        </w:numPr>
        <w:ind w:left="432"/>
      </w:pPr>
      <w:r>
        <w:t xml:space="preserve">             </w:t>
      </w:r>
      <w:r w:rsidR="00CE2386" w:rsidRPr="00FE7E87">
        <w:rPr>
          <w:b/>
        </w:rPr>
        <w:t>Nombre</w:t>
      </w:r>
      <w:r w:rsidR="00CE2386">
        <w:t>: Daniel Alfonso Avendaño</w:t>
      </w:r>
      <w:r>
        <w:t xml:space="preserve"> Zambrana</w:t>
      </w:r>
    </w:p>
    <w:p w14:paraId="1CEB8F5C" w14:textId="2DC0DCB4" w:rsidR="002E7283" w:rsidRDefault="000E4916" w:rsidP="002C6903">
      <w:pPr>
        <w:pStyle w:val="Listaconvietas"/>
        <w:numPr>
          <w:ilvl w:val="0"/>
          <w:numId w:val="0"/>
        </w:numPr>
        <w:ind w:left="432"/>
      </w:pPr>
      <w:r>
        <w:t xml:space="preserve">             </w:t>
      </w:r>
      <w:r w:rsidRPr="00151D8A">
        <w:rPr>
          <w:b/>
        </w:rPr>
        <w:t>Edad:</w:t>
      </w:r>
      <w:r>
        <w:t xml:space="preserve"> 25años</w:t>
      </w:r>
    </w:p>
    <w:p w14:paraId="13E987C3" w14:textId="7824C76F" w:rsidR="00CF1B51" w:rsidRDefault="00045F99" w:rsidP="002C6903">
      <w:pPr>
        <w:pStyle w:val="Listaconvietas"/>
        <w:numPr>
          <w:ilvl w:val="0"/>
          <w:numId w:val="0"/>
        </w:numPr>
        <w:ind w:left="432"/>
      </w:pPr>
      <w:r>
        <w:t xml:space="preserve">      </w:t>
      </w:r>
      <w:r w:rsidR="00F86CC4">
        <w:t xml:space="preserve">    </w:t>
      </w:r>
      <w:r>
        <w:t xml:space="preserve">  </w:t>
      </w:r>
      <w:r w:rsidRPr="00743C88">
        <w:rPr>
          <w:b/>
        </w:rPr>
        <w:t xml:space="preserve"> </w:t>
      </w:r>
      <w:r w:rsidR="001B4B23" w:rsidRPr="00743C88">
        <w:rPr>
          <w:b/>
        </w:rPr>
        <w:t>Nacionalidad:</w:t>
      </w:r>
      <w:r w:rsidR="001B4B23">
        <w:t xml:space="preserve"> </w:t>
      </w:r>
      <w:r w:rsidR="00F86CC4">
        <w:t>Nicaragüenses</w:t>
      </w:r>
    </w:p>
    <w:p w14:paraId="1449076F" w14:textId="540697BE" w:rsidR="00D61AF6" w:rsidRDefault="001B4B23" w:rsidP="002C6903">
      <w:pPr>
        <w:pStyle w:val="Listaconvietas"/>
        <w:numPr>
          <w:ilvl w:val="0"/>
          <w:numId w:val="0"/>
        </w:numPr>
        <w:ind w:left="432"/>
      </w:pPr>
      <w:r>
        <w:t xml:space="preserve">         </w:t>
      </w:r>
      <w:r w:rsidR="00045F99">
        <w:t xml:space="preserve"> </w:t>
      </w:r>
      <w:r w:rsidR="00693449">
        <w:t xml:space="preserve">  </w:t>
      </w:r>
      <w:r w:rsidR="00FB16DE">
        <w:t xml:space="preserve"> </w:t>
      </w:r>
      <w:r w:rsidR="00693449" w:rsidRPr="00743C88">
        <w:rPr>
          <w:b/>
        </w:rPr>
        <w:t>Dirección</w:t>
      </w:r>
      <w:r w:rsidR="00A6496F">
        <w:t xml:space="preserve">: Edificio armando guido </w:t>
      </w:r>
      <w:r w:rsidR="00AF71E6">
        <w:t>2al sur 1imedia a bajo</w:t>
      </w:r>
    </w:p>
    <w:p w14:paraId="687C680C" w14:textId="14FEAA36" w:rsidR="00BC72EE" w:rsidRDefault="00693449" w:rsidP="002C6903">
      <w:pPr>
        <w:pStyle w:val="Listaconvietas"/>
        <w:numPr>
          <w:ilvl w:val="0"/>
          <w:numId w:val="0"/>
        </w:numPr>
        <w:ind w:left="432"/>
      </w:pPr>
      <w:r>
        <w:t xml:space="preserve">        </w:t>
      </w:r>
      <w:r w:rsidR="00045F99">
        <w:t xml:space="preserve">   </w:t>
      </w:r>
      <w:r w:rsidRPr="00345DB7">
        <w:rPr>
          <w:b/>
        </w:rPr>
        <w:t xml:space="preserve"> </w:t>
      </w:r>
      <w:r w:rsidR="00FB16DE" w:rsidRPr="00345DB7">
        <w:rPr>
          <w:b/>
        </w:rPr>
        <w:t xml:space="preserve"> </w:t>
      </w:r>
      <w:r w:rsidR="00BC72EE" w:rsidRPr="00345DB7">
        <w:rPr>
          <w:b/>
        </w:rPr>
        <w:t xml:space="preserve">Celular: </w:t>
      </w:r>
      <w:r w:rsidR="00962657">
        <w:t>78</w:t>
      </w:r>
      <w:r w:rsidR="00045F99">
        <w:t>935291-78935302</w:t>
      </w:r>
    </w:p>
    <w:p w14:paraId="125C6259" w14:textId="77777777" w:rsidR="00571A1D" w:rsidRDefault="00760FA7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                                   </w:t>
      </w:r>
    </w:p>
    <w:p w14:paraId="4300E930" w14:textId="1B51F5E8" w:rsidR="00FB16DE" w:rsidRDefault="00571A1D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                             </w:t>
      </w:r>
      <w:r w:rsidR="00760FA7">
        <w:rPr>
          <w:b/>
        </w:rPr>
        <w:t xml:space="preserve"> </w:t>
      </w:r>
      <w:r w:rsidR="00FB16DE" w:rsidRPr="00FE7E87">
        <w:rPr>
          <w:b/>
        </w:rPr>
        <w:t xml:space="preserve">Formacion </w:t>
      </w:r>
      <w:r w:rsidR="00760FA7">
        <w:rPr>
          <w:b/>
        </w:rPr>
        <w:t>academica</w:t>
      </w:r>
    </w:p>
    <w:p w14:paraId="2F2A327D" w14:textId="03D99CAE" w:rsidR="00440CB8" w:rsidRDefault="0017761A" w:rsidP="002C6903">
      <w:pPr>
        <w:pStyle w:val="Listaconvietas"/>
        <w:numPr>
          <w:ilvl w:val="0"/>
          <w:numId w:val="0"/>
        </w:numPr>
        <w:ind w:left="432"/>
      </w:pPr>
      <w:r>
        <w:rPr>
          <w:b/>
        </w:rPr>
        <w:t xml:space="preserve">                 </w:t>
      </w:r>
      <w:r w:rsidR="00440CB8">
        <w:rPr>
          <w:b/>
        </w:rPr>
        <w:t>Primaria</w:t>
      </w:r>
      <w:r w:rsidR="00AC5771">
        <w:rPr>
          <w:b/>
        </w:rPr>
        <w:t xml:space="preserve">: </w:t>
      </w:r>
      <w:r w:rsidR="00AC5771">
        <w:t>colegio publico Rafaela Herrera</w:t>
      </w:r>
    </w:p>
    <w:p w14:paraId="64FE1E34" w14:textId="38A40237" w:rsidR="0017761A" w:rsidRDefault="00CD5B87" w:rsidP="002C6903">
      <w:pPr>
        <w:pStyle w:val="Listaconvietas"/>
        <w:numPr>
          <w:ilvl w:val="0"/>
          <w:numId w:val="0"/>
        </w:numPr>
        <w:ind w:left="432"/>
      </w:pPr>
      <w:r>
        <w:rPr>
          <w:b/>
        </w:rPr>
        <w:t xml:space="preserve">                         </w:t>
      </w:r>
      <w:r w:rsidR="0017761A">
        <w:rPr>
          <w:b/>
        </w:rPr>
        <w:t xml:space="preserve">Secundaria: </w:t>
      </w:r>
      <w:r>
        <w:t>Modesto Armijo</w:t>
      </w:r>
    </w:p>
    <w:p w14:paraId="460493B9" w14:textId="367230A0" w:rsidR="00CD5B87" w:rsidRDefault="00136DFE" w:rsidP="002C6903">
      <w:pPr>
        <w:pStyle w:val="Listaconvietas"/>
        <w:numPr>
          <w:ilvl w:val="0"/>
          <w:numId w:val="0"/>
        </w:numPr>
        <w:ind w:left="432"/>
      </w:pPr>
      <w:r>
        <w:rPr>
          <w:b/>
        </w:rPr>
        <w:t xml:space="preserve">               </w:t>
      </w:r>
      <w:r w:rsidR="00CD5B87">
        <w:rPr>
          <w:b/>
        </w:rPr>
        <w:t>Univer</w:t>
      </w:r>
      <w:r w:rsidR="00EC5064">
        <w:rPr>
          <w:b/>
        </w:rPr>
        <w:t xml:space="preserve">sidad: </w:t>
      </w:r>
      <w:r w:rsidR="00CD6AF7">
        <w:t>universi</w:t>
      </w:r>
      <w:r>
        <w:t>d</w:t>
      </w:r>
      <w:r w:rsidR="00837111">
        <w:t>ad Po</w:t>
      </w:r>
      <w:r>
        <w:t>litecnica UPOLI</w:t>
      </w:r>
    </w:p>
    <w:p w14:paraId="7860BECF" w14:textId="77777777" w:rsidR="00ED3191" w:rsidRDefault="00ED3191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                     </w:t>
      </w:r>
    </w:p>
    <w:p w14:paraId="30F4B28A" w14:textId="7A30F2DC" w:rsidR="00837111" w:rsidRDefault="00ED3191" w:rsidP="000B3519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                      </w:t>
      </w:r>
      <w:r w:rsidR="000B3519">
        <w:rPr>
          <w:b/>
        </w:rPr>
        <w:t xml:space="preserve">    </w:t>
      </w:r>
      <w:r>
        <w:rPr>
          <w:b/>
        </w:rPr>
        <w:t>EXPERIENCIA LABORAL</w:t>
      </w:r>
    </w:p>
    <w:p w14:paraId="1A95A6E9" w14:textId="5D2511F4" w:rsidR="000B3519" w:rsidRDefault="00EE4FE8" w:rsidP="000B3519">
      <w:pPr>
        <w:pStyle w:val="Listaconvietas"/>
        <w:numPr>
          <w:ilvl w:val="0"/>
          <w:numId w:val="0"/>
        </w:numPr>
        <w:ind w:left="432"/>
      </w:pPr>
      <w:r>
        <w:t xml:space="preserve">            </w:t>
      </w:r>
      <w:r w:rsidR="00691576">
        <w:t xml:space="preserve"> </w:t>
      </w:r>
      <w:r w:rsidR="00C07B8F">
        <w:t xml:space="preserve">Mesero en </w:t>
      </w:r>
      <w:r>
        <w:t>Bar y Restaurante LA SELVA</w:t>
      </w:r>
    </w:p>
    <w:p w14:paraId="7F64E7FF" w14:textId="46B1B9B8" w:rsidR="00691576" w:rsidRDefault="00691576" w:rsidP="000B3519">
      <w:pPr>
        <w:pStyle w:val="Listaconvietas"/>
        <w:numPr>
          <w:ilvl w:val="0"/>
          <w:numId w:val="0"/>
        </w:numPr>
        <w:ind w:left="432"/>
      </w:pPr>
      <w:r>
        <w:t>Tecnico en sist</w:t>
      </w:r>
      <w:r w:rsidR="00D665D2">
        <w:t>emas en MINISTERIO DEL ANBIENTE MARENA</w:t>
      </w:r>
    </w:p>
    <w:p w14:paraId="218F0E0C" w14:textId="48BB21CC" w:rsidR="007904CB" w:rsidRDefault="007D7372" w:rsidP="000B3519">
      <w:pPr>
        <w:pStyle w:val="Listaconvietas"/>
        <w:numPr>
          <w:ilvl w:val="0"/>
          <w:numId w:val="0"/>
        </w:numPr>
        <w:ind w:left="432"/>
      </w:pPr>
      <w:r>
        <w:t xml:space="preserve">             Bartender en restaurante COFFEE TREE</w:t>
      </w:r>
    </w:p>
    <w:p w14:paraId="5CEFCB10" w14:textId="11A68323" w:rsidR="00052A81" w:rsidRPr="000B3519" w:rsidRDefault="00480410" w:rsidP="000B3519">
      <w:pPr>
        <w:pStyle w:val="Listaconvietas"/>
        <w:numPr>
          <w:ilvl w:val="0"/>
          <w:numId w:val="0"/>
        </w:numPr>
        <w:ind w:left="432"/>
        <w:rPr>
          <w:b/>
        </w:rPr>
      </w:pPr>
      <w:r>
        <w:t xml:space="preserve">          </w:t>
      </w:r>
      <w:r w:rsidR="00FB2BD9">
        <w:t xml:space="preserve">Promotor de ventas en la </w:t>
      </w:r>
      <w:r>
        <w:t>PERFECTA, LALA</w:t>
      </w:r>
    </w:p>
    <w:p w14:paraId="32537BE8" w14:textId="1DB701EF" w:rsidR="00571A1D" w:rsidRDefault="00251B47" w:rsidP="002C6903">
      <w:pPr>
        <w:pStyle w:val="Listaconvietas"/>
        <w:numPr>
          <w:ilvl w:val="0"/>
          <w:numId w:val="0"/>
        </w:numPr>
        <w:ind w:left="432"/>
      </w:pPr>
      <w:r>
        <w:t xml:space="preserve">                     Ayudante</w:t>
      </w:r>
      <w:r w:rsidR="0022702A">
        <w:t xml:space="preserve"> de </w:t>
      </w:r>
      <w:r>
        <w:t>construcción</w:t>
      </w:r>
    </w:p>
    <w:p w14:paraId="4DBB6271" w14:textId="5B368806" w:rsidR="00316874" w:rsidRDefault="009F7C0C" w:rsidP="002C6903">
      <w:pPr>
        <w:pStyle w:val="Listaconvietas"/>
        <w:numPr>
          <w:ilvl w:val="0"/>
          <w:numId w:val="0"/>
        </w:numPr>
        <w:ind w:left="432"/>
      </w:pPr>
      <w:r>
        <w:t xml:space="preserve">                </w:t>
      </w:r>
      <w:r w:rsidR="00316874">
        <w:t>MECANICO AUTO MOTRIS</w:t>
      </w:r>
      <w:r>
        <w:t xml:space="preserve"> CLASE C</w:t>
      </w:r>
    </w:p>
    <w:p w14:paraId="5A172146" w14:textId="29F28A52" w:rsidR="004B5DAC" w:rsidRDefault="004B5DAC" w:rsidP="002C6903">
      <w:pPr>
        <w:pStyle w:val="Listaconvietas"/>
        <w:numPr>
          <w:ilvl w:val="0"/>
          <w:numId w:val="0"/>
        </w:numPr>
        <w:ind w:left="432"/>
        <w:rPr>
          <w:b/>
        </w:rPr>
      </w:pPr>
    </w:p>
    <w:p w14:paraId="385EDA89" w14:textId="24B4F8D9" w:rsidR="004B5DAC" w:rsidRDefault="00316874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                          </w:t>
      </w:r>
      <w:r w:rsidR="004B5DAC">
        <w:rPr>
          <w:b/>
        </w:rPr>
        <w:t>CURSOS REALISADOS</w:t>
      </w:r>
    </w:p>
    <w:p w14:paraId="560D259F" w14:textId="5FBF41E9" w:rsidR="009F7C0C" w:rsidRDefault="00046512" w:rsidP="002C6903">
      <w:pPr>
        <w:pStyle w:val="Listaconvietas"/>
        <w:numPr>
          <w:ilvl w:val="0"/>
          <w:numId w:val="0"/>
        </w:numPr>
        <w:ind w:left="432"/>
      </w:pPr>
      <w:r>
        <w:t xml:space="preserve">     </w:t>
      </w:r>
      <w:r w:rsidR="0056407E">
        <w:t xml:space="preserve">Cursos de </w:t>
      </w:r>
      <w:r w:rsidR="00086092">
        <w:t>técnico micro surf</w:t>
      </w:r>
      <w:r w:rsidR="00D017DF">
        <w:t xml:space="preserve"> office en el cecna </w:t>
      </w:r>
    </w:p>
    <w:p w14:paraId="3BCA6CDE" w14:textId="7EB98E20" w:rsidR="00046512" w:rsidRDefault="00331EB0" w:rsidP="002C6903">
      <w:pPr>
        <w:pStyle w:val="Listaconvietas"/>
        <w:numPr>
          <w:ilvl w:val="0"/>
          <w:numId w:val="0"/>
        </w:numPr>
        <w:ind w:left="432"/>
      </w:pPr>
      <w:r>
        <w:t xml:space="preserve">          </w:t>
      </w:r>
      <w:r w:rsidR="00046512">
        <w:t>Curso de mecanico , soldadura</w:t>
      </w:r>
      <w:r>
        <w:t xml:space="preserve"> en Cecnic</w:t>
      </w:r>
    </w:p>
    <w:p w14:paraId="5C19802E" w14:textId="4F8E8B4C" w:rsidR="00A320BB" w:rsidRDefault="00A320BB" w:rsidP="002C6903">
      <w:pPr>
        <w:pStyle w:val="Listaconvietas"/>
        <w:numPr>
          <w:ilvl w:val="0"/>
          <w:numId w:val="0"/>
        </w:numPr>
        <w:ind w:left="432"/>
        <w:rPr>
          <w:b/>
        </w:rPr>
      </w:pPr>
    </w:p>
    <w:p w14:paraId="497EFF97" w14:textId="77777777" w:rsidR="000C736B" w:rsidRDefault="00E874AE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                            </w:t>
      </w:r>
    </w:p>
    <w:p w14:paraId="26BA2E4A" w14:textId="2BB445E6" w:rsidR="00A320BB" w:rsidRDefault="000C736B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lastRenderedPageBreak/>
        <w:t xml:space="preserve">                           </w:t>
      </w:r>
      <w:r w:rsidR="00E874AE">
        <w:rPr>
          <w:b/>
        </w:rPr>
        <w:t xml:space="preserve"> </w:t>
      </w:r>
      <w:r w:rsidR="00685A2F">
        <w:rPr>
          <w:b/>
        </w:rPr>
        <w:t xml:space="preserve">              </w:t>
      </w:r>
      <w:r w:rsidR="00E874AE">
        <w:rPr>
          <w:b/>
        </w:rPr>
        <w:t xml:space="preserve">  </w:t>
      </w:r>
      <w:r w:rsidR="009C6323">
        <w:rPr>
          <w:b/>
        </w:rPr>
        <w:t>Conocimientos</w:t>
      </w:r>
      <w:bookmarkStart w:id="0" w:name="_GoBack"/>
      <w:bookmarkEnd w:id="0"/>
    </w:p>
    <w:p w14:paraId="0F4A9CCB" w14:textId="16362E9A" w:rsidR="000C736B" w:rsidRDefault="002A2F86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                  </w:t>
      </w:r>
      <w:r w:rsidR="00F461BC">
        <w:rPr>
          <w:b/>
        </w:rPr>
        <w:t xml:space="preserve">           </w:t>
      </w:r>
      <w:r>
        <w:rPr>
          <w:b/>
        </w:rPr>
        <w:t xml:space="preserve">  </w:t>
      </w:r>
      <w:r w:rsidR="000C736B">
        <w:rPr>
          <w:b/>
        </w:rPr>
        <w:t>Mantenimiento en general</w:t>
      </w:r>
    </w:p>
    <w:p w14:paraId="570FEF3F" w14:textId="58AA560E" w:rsidR="002A2F86" w:rsidRDefault="00B36D54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                     </w:t>
      </w:r>
      <w:r w:rsidR="00F461BC">
        <w:rPr>
          <w:b/>
        </w:rPr>
        <w:t xml:space="preserve">          </w:t>
      </w:r>
      <w:r>
        <w:rPr>
          <w:b/>
        </w:rPr>
        <w:t xml:space="preserve">  </w:t>
      </w:r>
      <w:r w:rsidR="002A2F86">
        <w:rPr>
          <w:b/>
        </w:rPr>
        <w:t>Mecanico auto motriz</w:t>
      </w:r>
    </w:p>
    <w:p w14:paraId="603FE483" w14:textId="3829CC87" w:rsidR="00B36D54" w:rsidRDefault="00203D47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                       </w:t>
      </w:r>
      <w:r w:rsidR="00F461BC">
        <w:rPr>
          <w:b/>
        </w:rPr>
        <w:t xml:space="preserve">          </w:t>
      </w:r>
      <w:r>
        <w:rPr>
          <w:b/>
        </w:rPr>
        <w:t xml:space="preserve">   </w:t>
      </w:r>
      <w:r w:rsidR="00B36D54">
        <w:rPr>
          <w:b/>
        </w:rPr>
        <w:t>Reparacion de PC</w:t>
      </w:r>
    </w:p>
    <w:p w14:paraId="0187490C" w14:textId="1B2093C3" w:rsidR="00203D47" w:rsidRDefault="00D56426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                        </w:t>
      </w:r>
      <w:r w:rsidR="00F461BC">
        <w:rPr>
          <w:b/>
        </w:rPr>
        <w:t xml:space="preserve">           </w:t>
      </w:r>
      <w:r w:rsidR="00203D47">
        <w:rPr>
          <w:b/>
        </w:rPr>
        <w:t>Bar tender y mesero</w:t>
      </w:r>
    </w:p>
    <w:p w14:paraId="6D7E2364" w14:textId="77777777" w:rsidR="00F461BC" w:rsidRDefault="00F461BC" w:rsidP="002C6903">
      <w:pPr>
        <w:pStyle w:val="Listaconvietas"/>
        <w:numPr>
          <w:ilvl w:val="0"/>
          <w:numId w:val="0"/>
        </w:numPr>
        <w:ind w:left="432"/>
        <w:rPr>
          <w:b/>
        </w:rPr>
      </w:pPr>
    </w:p>
    <w:p w14:paraId="65F6E412" w14:textId="0A19C5A2" w:rsidR="003E25F8" w:rsidRDefault="0099635F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                                         </w:t>
      </w:r>
      <w:r w:rsidR="003E25F8">
        <w:rPr>
          <w:b/>
        </w:rPr>
        <w:t>O</w:t>
      </w:r>
      <w:r>
        <w:rPr>
          <w:b/>
        </w:rPr>
        <w:t>BJETIVO</w:t>
      </w:r>
    </w:p>
    <w:p w14:paraId="03951A2C" w14:textId="20229233" w:rsidR="0099635F" w:rsidRDefault="00F13529" w:rsidP="002C6903">
      <w:pPr>
        <w:pStyle w:val="Listaconvietas"/>
        <w:numPr>
          <w:ilvl w:val="0"/>
          <w:numId w:val="0"/>
        </w:numPr>
        <w:ind w:left="432"/>
        <w:rPr>
          <w:b/>
        </w:rPr>
      </w:pPr>
      <w:r>
        <w:t xml:space="preserve">Trabajar en equipo demostrando ser un joven </w:t>
      </w:r>
      <w:r w:rsidR="00774F50">
        <w:t>profesi</w:t>
      </w:r>
      <w:r w:rsidR="00330EAC">
        <w:t xml:space="preserve">onal </w:t>
      </w:r>
      <w:r w:rsidR="005C4E3A">
        <w:t>capacidades para cualquier trabajo</w:t>
      </w:r>
      <w:r w:rsidR="000F125E">
        <w:t xml:space="preserve"> que se le recomienda </w:t>
      </w:r>
      <w:r w:rsidR="00475E8E">
        <w:t>con mucha disponibilidad y tiempo.</w:t>
      </w:r>
    </w:p>
    <w:p w14:paraId="148B85E7" w14:textId="77777777" w:rsidR="000C736B" w:rsidRPr="00FE7E87" w:rsidRDefault="000C736B" w:rsidP="002C6903">
      <w:pPr>
        <w:pStyle w:val="Listaconvietas"/>
        <w:numPr>
          <w:ilvl w:val="0"/>
          <w:numId w:val="0"/>
        </w:numPr>
        <w:ind w:left="432"/>
        <w:rPr>
          <w:b/>
        </w:rPr>
      </w:pPr>
    </w:p>
    <w:p w14:paraId="3603E13D" w14:textId="77777777" w:rsidR="00F86CC4" w:rsidRDefault="00F86CC4" w:rsidP="002C6903">
      <w:pPr>
        <w:pStyle w:val="Listaconvietas"/>
        <w:numPr>
          <w:ilvl w:val="0"/>
          <w:numId w:val="0"/>
        </w:numPr>
        <w:ind w:left="432"/>
      </w:pPr>
    </w:p>
    <w:p w14:paraId="2CC282E9" w14:textId="3EB1C71A" w:rsidR="00CF1B51" w:rsidRPr="000A1E95" w:rsidRDefault="00CF1B51" w:rsidP="002C6903">
      <w:pPr>
        <w:pStyle w:val="Listaconvietas"/>
        <w:numPr>
          <w:ilvl w:val="0"/>
          <w:numId w:val="0"/>
        </w:numPr>
        <w:ind w:left="432"/>
      </w:pPr>
    </w:p>
    <w:sectPr w:rsidR="00CF1B51" w:rsidRPr="000A1E9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03CE7" w14:textId="77777777" w:rsidR="004E1353" w:rsidRDefault="004E1353">
      <w:r>
        <w:separator/>
      </w:r>
    </w:p>
    <w:p w14:paraId="34FD2616" w14:textId="77777777" w:rsidR="004E1353" w:rsidRDefault="004E1353"/>
  </w:endnote>
  <w:endnote w:type="continuationSeparator" w:id="0">
    <w:p w14:paraId="2E872D7E" w14:textId="77777777" w:rsidR="004E1353" w:rsidRDefault="004E1353">
      <w:r>
        <w:continuationSeparator/>
      </w:r>
    </w:p>
    <w:p w14:paraId="12E90E2C" w14:textId="77777777" w:rsidR="004E1353" w:rsidRDefault="004E13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AF79A" w14:textId="79AE6A1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5C9B0" w14:textId="77777777" w:rsidR="004E1353" w:rsidRDefault="004E1353">
      <w:r>
        <w:separator/>
      </w:r>
    </w:p>
    <w:p w14:paraId="7EB7175C" w14:textId="77777777" w:rsidR="004E1353" w:rsidRDefault="004E1353"/>
  </w:footnote>
  <w:footnote w:type="continuationSeparator" w:id="0">
    <w:p w14:paraId="41D946B6" w14:textId="77777777" w:rsidR="004E1353" w:rsidRDefault="004E1353">
      <w:r>
        <w:continuationSeparator/>
      </w:r>
    </w:p>
    <w:p w14:paraId="477A7B00" w14:textId="77777777" w:rsidR="004E1353" w:rsidRDefault="004E13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03"/>
    <w:rsid w:val="00045F99"/>
    <w:rsid w:val="00046512"/>
    <w:rsid w:val="00052A81"/>
    <w:rsid w:val="00086092"/>
    <w:rsid w:val="000A1E95"/>
    <w:rsid w:val="000B3519"/>
    <w:rsid w:val="000C736B"/>
    <w:rsid w:val="000E4916"/>
    <w:rsid w:val="000F125E"/>
    <w:rsid w:val="00106A32"/>
    <w:rsid w:val="00136DFE"/>
    <w:rsid w:val="00151D8A"/>
    <w:rsid w:val="0017761A"/>
    <w:rsid w:val="001B4B23"/>
    <w:rsid w:val="00203D47"/>
    <w:rsid w:val="0022702A"/>
    <w:rsid w:val="00251B47"/>
    <w:rsid w:val="002A2F86"/>
    <w:rsid w:val="002C6903"/>
    <w:rsid w:val="002E7283"/>
    <w:rsid w:val="00316874"/>
    <w:rsid w:val="00330EAC"/>
    <w:rsid w:val="00331EB0"/>
    <w:rsid w:val="00345DB7"/>
    <w:rsid w:val="003E25F8"/>
    <w:rsid w:val="00440CB8"/>
    <w:rsid w:val="00475E8E"/>
    <w:rsid w:val="00480410"/>
    <w:rsid w:val="004B5DAC"/>
    <w:rsid w:val="004E1353"/>
    <w:rsid w:val="00501CDC"/>
    <w:rsid w:val="0056407E"/>
    <w:rsid w:val="00571A1D"/>
    <w:rsid w:val="005A6A9B"/>
    <w:rsid w:val="005C4E3A"/>
    <w:rsid w:val="00622FF8"/>
    <w:rsid w:val="006672D6"/>
    <w:rsid w:val="00685A2F"/>
    <w:rsid w:val="00691576"/>
    <w:rsid w:val="00693449"/>
    <w:rsid w:val="00743C88"/>
    <w:rsid w:val="00760FA7"/>
    <w:rsid w:val="00774F50"/>
    <w:rsid w:val="007904CB"/>
    <w:rsid w:val="007D7372"/>
    <w:rsid w:val="00837111"/>
    <w:rsid w:val="00962657"/>
    <w:rsid w:val="0099635F"/>
    <w:rsid w:val="009C6323"/>
    <w:rsid w:val="009F7C0C"/>
    <w:rsid w:val="00A320BB"/>
    <w:rsid w:val="00A35DD6"/>
    <w:rsid w:val="00A6496F"/>
    <w:rsid w:val="00AC5771"/>
    <w:rsid w:val="00AF71E6"/>
    <w:rsid w:val="00B052CE"/>
    <w:rsid w:val="00B36D54"/>
    <w:rsid w:val="00BC72EE"/>
    <w:rsid w:val="00C07B8F"/>
    <w:rsid w:val="00C5062E"/>
    <w:rsid w:val="00CD5B87"/>
    <w:rsid w:val="00CD6AF7"/>
    <w:rsid w:val="00CE2386"/>
    <w:rsid w:val="00CF1B51"/>
    <w:rsid w:val="00D017DF"/>
    <w:rsid w:val="00D56426"/>
    <w:rsid w:val="00D61AF6"/>
    <w:rsid w:val="00D665D2"/>
    <w:rsid w:val="00E30AD9"/>
    <w:rsid w:val="00E874AE"/>
    <w:rsid w:val="00EC5064"/>
    <w:rsid w:val="00ED3191"/>
    <w:rsid w:val="00EE4FE8"/>
    <w:rsid w:val="00F13529"/>
    <w:rsid w:val="00F461BC"/>
    <w:rsid w:val="00F86CC4"/>
    <w:rsid w:val="00FA79DA"/>
    <w:rsid w:val="00FB16DE"/>
    <w:rsid w:val="00FB2BD9"/>
    <w:rsid w:val="00F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6D856"/>
  <w15:chartTrackingRefBased/>
  <w15:docId w15:val="{A30C696A-28E1-7245-AFCF-2AC8B21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7F48399-259E-C247-84E5-ECA7105E1C3C%7dtf50002051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%7b87F48399-259E-C247-84E5-ECA7105E1C3C%7dtf50002051.dotx</Template>
  <TotalTime>47</TotalTime>
  <Pages>2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sheyladelgado0815@gmail.com</dc:creator>
  <cp:keywords/>
  <dc:description/>
  <cp:lastModifiedBy>sheyladelgado0815@gmail.com</cp:lastModifiedBy>
  <cp:revision>75</cp:revision>
  <dcterms:created xsi:type="dcterms:W3CDTF">2016-10-30T03:53:00Z</dcterms:created>
  <dcterms:modified xsi:type="dcterms:W3CDTF">2016-10-30T04:57:00Z</dcterms:modified>
</cp:coreProperties>
</file>